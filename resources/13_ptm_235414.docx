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5B7" w:rsidRDefault="00C975B7" w:rsidP="00C975B7">
      <w:pPr>
        <w:pStyle w:val="3"/>
        <w:rPr>
          <w:sz w:val="22"/>
          <w:rtl/>
        </w:rPr>
      </w:pPr>
      <w:bookmarkStart w:id="0" w:name="_GoBack"/>
      <w:bookmarkEnd w:id="0"/>
      <w:r>
        <w:rPr>
          <w:b/>
          <w:bCs/>
          <w:sz w:val="24"/>
          <w:rtl/>
        </w:rPr>
        <w:t>דברי הכנסת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rPr>
          <w:b/>
          <w:bCs/>
          <w:u w:val="single"/>
          <w:rtl/>
        </w:rPr>
      </w:pPr>
    </w:p>
    <w:p w:rsidR="00C975B7" w:rsidRPr="00C975B7" w:rsidRDefault="00C975B7" w:rsidP="00C975B7">
      <w:pPr>
        <w:pStyle w:val="3"/>
        <w:rPr>
          <w:b/>
          <w:bCs/>
          <w:u w:val="single"/>
          <w:rtl/>
        </w:rPr>
      </w:pPr>
      <w:r w:rsidRPr="00C975B7">
        <w:rPr>
          <w:b/>
          <w:bCs/>
          <w:u w:val="single"/>
          <w:rtl/>
        </w:rPr>
        <w:t>ה</w:t>
      </w:r>
      <w:r w:rsidR="00E53590" w:rsidRPr="00C975B7">
        <w:rPr>
          <w:b/>
          <w:bCs/>
          <w:u w:val="single"/>
          <w:rtl/>
        </w:rPr>
        <w:t>ישיבה המאה</w:t>
      </w:r>
      <w:r w:rsidRPr="00C975B7">
        <w:rPr>
          <w:b/>
          <w:bCs/>
          <w:u w:val="single"/>
          <w:rtl/>
        </w:rPr>
        <w:t>-</w:t>
      </w:r>
      <w:r w:rsidR="00E53590" w:rsidRPr="00C975B7">
        <w:rPr>
          <w:b/>
          <w:bCs/>
          <w:u w:val="single"/>
          <w:rtl/>
        </w:rPr>
        <w:t>ושמונים</w:t>
      </w:r>
      <w:r w:rsidRPr="00C975B7">
        <w:rPr>
          <w:b/>
          <w:bCs/>
          <w:u w:val="single"/>
          <w:rtl/>
        </w:rPr>
        <w:t>-</w:t>
      </w:r>
      <w:r w:rsidR="00E53590" w:rsidRPr="00C975B7">
        <w:rPr>
          <w:b/>
          <w:bCs/>
          <w:u w:val="single"/>
          <w:rtl/>
        </w:rPr>
        <w:t>ושש של הכנסת השלוש</w:t>
      </w:r>
      <w:r w:rsidRPr="00C975B7">
        <w:rPr>
          <w:b/>
          <w:bCs/>
          <w:u w:val="single"/>
          <w:rtl/>
        </w:rPr>
        <w:t>-</w:t>
      </w:r>
      <w:r w:rsidR="00E53590" w:rsidRPr="00C975B7">
        <w:rPr>
          <w:b/>
          <w:bCs/>
          <w:u w:val="single"/>
          <w:rtl/>
        </w:rPr>
        <w:t>עשרה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י</w:t>
      </w:r>
      <w:r w:rsidR="00E53590" w:rsidRPr="00E53590">
        <w:rPr>
          <w:rtl/>
        </w:rPr>
        <w:t>ום רביעי, כ"ח בשבט התשנ"ד (9 בפברואר 1994)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י</w:t>
      </w:r>
      <w:r w:rsidR="00E53590" w:rsidRPr="00E53590">
        <w:rPr>
          <w:rtl/>
        </w:rPr>
        <w:t>רושלים, הכנסת, שעה 11:01</w:t>
      </w:r>
    </w:p>
    <w:p w:rsidR="00556F00" w:rsidRDefault="00556F00">
      <w:pPr>
        <w:autoSpaceDE/>
        <w:autoSpaceDN/>
        <w:bidi w:val="0"/>
        <w:spacing w:after="160" w:line="259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556F00" w:rsidRDefault="00556F00" w:rsidP="00556F00">
      <w:pPr>
        <w:tabs>
          <w:tab w:val="right" w:leader="dot" w:pos="8296"/>
        </w:tabs>
        <w:jc w:val="center"/>
        <w:rPr>
          <w:noProof/>
        </w:rPr>
      </w:pPr>
      <w:r>
        <w:rPr>
          <w:b/>
          <w:bCs/>
          <w:rtl/>
        </w:rPr>
        <w:lastRenderedPageBreak/>
        <w:t>תוכן העניינים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"1-1" \n \h \z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580" w:history="1">
        <w:r w:rsidR="00556F00" w:rsidRPr="00B152CC">
          <w:rPr>
            <w:rStyle w:val="Hyperlink"/>
            <w:rFonts w:hint="eastAsia"/>
            <w:noProof/>
            <w:rtl/>
          </w:rPr>
          <w:t>שאילתות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בעל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פה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581" w:history="1">
        <w:r w:rsidR="00556F00" w:rsidRPr="00B152CC">
          <w:rPr>
            <w:rStyle w:val="Hyperlink"/>
            <w:rFonts w:hint="eastAsia"/>
            <w:noProof/>
            <w:rtl/>
          </w:rPr>
          <w:t>מרכז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מדע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ודעת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למחוננים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בשלומי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582" w:history="1">
        <w:r w:rsidR="00556F00" w:rsidRPr="00B152CC">
          <w:rPr>
            <w:rStyle w:val="Hyperlink"/>
            <w:rFonts w:hint="eastAsia"/>
            <w:noProof/>
            <w:rtl/>
          </w:rPr>
          <w:t>עבודות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בשבת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בחברת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החשמל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583" w:history="1">
        <w:r w:rsidR="00556F00" w:rsidRPr="00B152CC">
          <w:rPr>
            <w:rStyle w:val="Hyperlink"/>
            <w:rFonts w:hint="eastAsia"/>
            <w:noProof/>
            <w:rtl/>
          </w:rPr>
          <w:t>חוק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העונשין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בעניין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ניצול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מצוקה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וחולשה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גופנית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584" w:history="1">
        <w:r w:rsidR="00556F00" w:rsidRPr="00B152CC">
          <w:rPr>
            <w:rStyle w:val="Hyperlink"/>
            <w:rFonts w:hint="eastAsia"/>
            <w:noProof/>
            <w:rtl/>
          </w:rPr>
          <w:t>מקרי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מחלת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הסרטן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בעמק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האלה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585" w:history="1">
        <w:r w:rsidR="00556F00" w:rsidRPr="00B152CC">
          <w:rPr>
            <w:rStyle w:val="Hyperlink"/>
            <w:rFonts w:hint="eastAsia"/>
            <w:noProof/>
            <w:rtl/>
          </w:rPr>
          <w:t>כפר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נופש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פלשתיני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לחוף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ים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המלח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586" w:history="1">
        <w:r w:rsidR="00556F00" w:rsidRPr="00B152CC">
          <w:rPr>
            <w:rStyle w:val="Hyperlink"/>
            <w:rFonts w:hint="eastAsia"/>
            <w:noProof/>
            <w:rtl/>
          </w:rPr>
          <w:t>שאילתות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ותשובות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587" w:history="1">
        <w:r w:rsidR="00556F00" w:rsidRPr="00B152CC">
          <w:rPr>
            <w:rStyle w:val="Hyperlink"/>
            <w:rFonts w:hint="eastAsia"/>
            <w:noProof/>
            <w:rtl/>
          </w:rPr>
          <w:t>הקמת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עיר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שעשועים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וקזינו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בתמנע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588" w:history="1">
        <w:r w:rsidR="00556F00" w:rsidRPr="00B152CC">
          <w:rPr>
            <w:rStyle w:val="Hyperlink"/>
            <w:rFonts w:hint="eastAsia"/>
            <w:noProof/>
            <w:rtl/>
          </w:rPr>
          <w:t>גיוס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רבנים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לעידוד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התיירות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589" w:history="1">
        <w:r w:rsidR="00556F00" w:rsidRPr="00B152CC">
          <w:rPr>
            <w:rStyle w:val="Hyperlink"/>
            <w:rFonts w:hint="eastAsia"/>
            <w:noProof/>
            <w:rtl/>
          </w:rPr>
          <w:t>שאילתות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בעל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פה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590" w:history="1">
        <w:r w:rsidR="00556F00" w:rsidRPr="00B152CC">
          <w:rPr>
            <w:rStyle w:val="Hyperlink"/>
            <w:rFonts w:hint="eastAsia"/>
            <w:noProof/>
            <w:rtl/>
          </w:rPr>
          <w:t>ניצול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תקציבי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הפיתוח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591" w:history="1">
        <w:r w:rsidR="00556F00" w:rsidRPr="00B152CC">
          <w:rPr>
            <w:rStyle w:val="Hyperlink"/>
            <w:rFonts w:hint="eastAsia"/>
            <w:noProof/>
            <w:rtl/>
          </w:rPr>
          <w:t>הצעה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לסדר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היום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592" w:history="1">
        <w:r w:rsidR="00556F00" w:rsidRPr="00B152CC">
          <w:rPr>
            <w:rStyle w:val="Hyperlink"/>
            <w:rFonts w:hint="eastAsia"/>
            <w:noProof/>
            <w:rtl/>
          </w:rPr>
          <w:t>השביתה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במוסדות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להשכלה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גבוהה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593" w:history="1">
        <w:r w:rsidR="00556F00" w:rsidRPr="00B152CC">
          <w:rPr>
            <w:rStyle w:val="Hyperlink"/>
            <w:rFonts w:hint="eastAsia"/>
            <w:noProof/>
            <w:rtl/>
          </w:rPr>
          <w:t>הצעה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לסדר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היום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594" w:history="1">
        <w:r w:rsidR="00556F00" w:rsidRPr="00B152CC">
          <w:rPr>
            <w:rStyle w:val="Hyperlink"/>
            <w:rFonts w:hint="eastAsia"/>
            <w:noProof/>
            <w:rtl/>
          </w:rPr>
          <w:t>נסיגת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ישראל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מהתנחלות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נצרים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בחבל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עזה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595" w:history="1">
        <w:r w:rsidR="00556F00" w:rsidRPr="00B152CC">
          <w:rPr>
            <w:rStyle w:val="Hyperlink"/>
            <w:rFonts w:hint="eastAsia"/>
            <w:noProof/>
            <w:rtl/>
          </w:rPr>
          <w:t>הצעה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לסדר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היום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596" w:history="1">
        <w:r w:rsidR="00556F00" w:rsidRPr="00B152CC">
          <w:rPr>
            <w:rStyle w:val="Hyperlink"/>
            <w:rFonts w:hint="eastAsia"/>
            <w:noProof/>
            <w:rtl/>
          </w:rPr>
          <w:t>מאמצי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עירק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להמשיך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בייצור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טילים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בליסטיים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597" w:history="1">
        <w:r w:rsidR="00556F00" w:rsidRPr="00B152CC">
          <w:rPr>
            <w:rStyle w:val="Hyperlink"/>
            <w:rFonts w:hint="eastAsia"/>
            <w:noProof/>
            <w:rtl/>
          </w:rPr>
          <w:t>הצעה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לסדר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היום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598" w:history="1">
        <w:r w:rsidR="00556F00" w:rsidRPr="00B152CC">
          <w:rPr>
            <w:rStyle w:val="Hyperlink"/>
            <w:rFonts w:hint="eastAsia"/>
            <w:noProof/>
            <w:rtl/>
          </w:rPr>
          <w:t>דוח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הרצל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שפיר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599" w:history="1">
        <w:r w:rsidR="00556F00" w:rsidRPr="00B152CC">
          <w:rPr>
            <w:rStyle w:val="Hyperlink"/>
            <w:rFonts w:hint="eastAsia"/>
            <w:noProof/>
            <w:rtl/>
          </w:rPr>
          <w:t>הצעה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לסדר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היום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00" w:history="1">
        <w:r w:rsidR="00556F00" w:rsidRPr="00B152CC">
          <w:rPr>
            <w:rStyle w:val="Hyperlink"/>
            <w:rFonts w:hint="eastAsia"/>
            <w:noProof/>
            <w:rtl/>
          </w:rPr>
          <w:t>פיטורי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עובדים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במפעל</w:t>
        </w:r>
        <w:r w:rsidR="00556F00" w:rsidRPr="00B152CC">
          <w:rPr>
            <w:rStyle w:val="Hyperlink"/>
            <w:noProof/>
            <w:rtl/>
          </w:rPr>
          <w:t xml:space="preserve"> "</w:t>
        </w:r>
        <w:r w:rsidR="00556F00" w:rsidRPr="00B152CC">
          <w:rPr>
            <w:rStyle w:val="Hyperlink"/>
            <w:rFonts w:hint="eastAsia"/>
            <w:noProof/>
            <w:rtl/>
          </w:rPr>
          <w:t>ציקלון</w:t>
        </w:r>
        <w:r w:rsidR="00556F00" w:rsidRPr="00B152CC">
          <w:rPr>
            <w:rStyle w:val="Hyperlink"/>
            <w:noProof/>
            <w:rtl/>
          </w:rPr>
          <w:t>"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01" w:history="1">
        <w:r w:rsidR="00556F00" w:rsidRPr="00B152CC">
          <w:rPr>
            <w:rStyle w:val="Hyperlink"/>
            <w:rFonts w:hint="eastAsia"/>
            <w:noProof/>
            <w:rtl/>
          </w:rPr>
          <w:t>הצעות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לסדר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היום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02" w:history="1">
        <w:r w:rsidR="00556F00" w:rsidRPr="00B152CC">
          <w:rPr>
            <w:rStyle w:val="Hyperlink"/>
            <w:noProof/>
            <w:rtl/>
          </w:rPr>
          <w:t>"</w:t>
        </w:r>
        <w:r w:rsidR="00556F00" w:rsidRPr="00B152CC">
          <w:rPr>
            <w:rStyle w:val="Hyperlink"/>
            <w:rFonts w:hint="eastAsia"/>
            <w:noProof/>
            <w:rtl/>
          </w:rPr>
          <w:t>מבצע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מכפיל</w:t>
        </w:r>
        <w:r w:rsidR="00556F00" w:rsidRPr="00B152CC">
          <w:rPr>
            <w:rStyle w:val="Hyperlink"/>
            <w:noProof/>
            <w:rtl/>
          </w:rPr>
          <w:t>"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03" w:history="1">
        <w:r w:rsidR="00556F00" w:rsidRPr="00B152CC">
          <w:rPr>
            <w:rStyle w:val="Hyperlink"/>
            <w:rFonts w:hint="eastAsia"/>
            <w:noProof/>
            <w:rtl/>
          </w:rPr>
          <w:t>הצעת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חוק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לתיקון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חוק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שירות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הקבע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בצה</w:t>
        </w:r>
        <w:r w:rsidR="00556F00" w:rsidRPr="00B152CC">
          <w:rPr>
            <w:rStyle w:val="Hyperlink"/>
            <w:noProof/>
            <w:rtl/>
          </w:rPr>
          <w:t>"</w:t>
        </w:r>
        <w:r w:rsidR="00556F00" w:rsidRPr="00B152CC">
          <w:rPr>
            <w:rStyle w:val="Hyperlink"/>
            <w:rFonts w:hint="eastAsia"/>
            <w:noProof/>
            <w:rtl/>
          </w:rPr>
          <w:t>ל</w:t>
        </w:r>
        <w:r w:rsidR="00556F00" w:rsidRPr="00B152CC">
          <w:rPr>
            <w:rStyle w:val="Hyperlink"/>
            <w:noProof/>
            <w:rtl/>
          </w:rPr>
          <w:t xml:space="preserve"> (</w:t>
        </w:r>
        <w:r w:rsidR="00556F00" w:rsidRPr="00B152CC">
          <w:rPr>
            <w:rStyle w:val="Hyperlink"/>
            <w:rFonts w:hint="eastAsia"/>
            <w:noProof/>
            <w:rtl/>
          </w:rPr>
          <w:t>גמלאות</w:t>
        </w:r>
        <w:r w:rsidR="00556F00" w:rsidRPr="00B152CC">
          <w:rPr>
            <w:rStyle w:val="Hyperlink"/>
            <w:noProof/>
            <w:rtl/>
          </w:rPr>
          <w:t>) [</w:t>
        </w:r>
        <w:r w:rsidR="00556F00" w:rsidRPr="00B152CC">
          <w:rPr>
            <w:rStyle w:val="Hyperlink"/>
            <w:rFonts w:hint="eastAsia"/>
            <w:noProof/>
            <w:rtl/>
          </w:rPr>
          <w:t>נוסח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משולב</w:t>
        </w:r>
        <w:r w:rsidR="00556F00" w:rsidRPr="00B152CC">
          <w:rPr>
            <w:rStyle w:val="Hyperlink"/>
            <w:noProof/>
            <w:rtl/>
          </w:rPr>
          <w:t>],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04" w:history="1">
        <w:r w:rsidR="00556F00" w:rsidRPr="00B152CC">
          <w:rPr>
            <w:rStyle w:val="Hyperlink"/>
            <w:rFonts w:hint="eastAsia"/>
            <w:noProof/>
            <w:rtl/>
          </w:rPr>
          <w:t>התשנ</w:t>
        </w:r>
        <w:r w:rsidR="00556F00" w:rsidRPr="00B152CC">
          <w:rPr>
            <w:rStyle w:val="Hyperlink"/>
            <w:noProof/>
            <w:rtl/>
          </w:rPr>
          <w:t>"</w:t>
        </w:r>
        <w:r w:rsidR="00556F00" w:rsidRPr="00B152CC">
          <w:rPr>
            <w:rStyle w:val="Hyperlink"/>
            <w:rFonts w:hint="eastAsia"/>
            <w:noProof/>
            <w:rtl/>
          </w:rPr>
          <w:t>ג</w:t>
        </w:r>
        <w:r w:rsidR="00556F00" w:rsidRPr="00B152CC">
          <w:rPr>
            <w:rStyle w:val="Hyperlink"/>
            <w:noProof/>
            <w:rtl/>
          </w:rPr>
          <w:t>–1992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05" w:history="1">
        <w:r w:rsidR="00556F00" w:rsidRPr="00B152CC">
          <w:rPr>
            <w:rStyle w:val="Hyperlink"/>
            <w:noProof/>
            <w:rtl/>
          </w:rPr>
          <w:t>(</w:t>
        </w:r>
        <w:r w:rsidR="00556F00" w:rsidRPr="00B152CC">
          <w:rPr>
            <w:rStyle w:val="Hyperlink"/>
            <w:rFonts w:hint="eastAsia"/>
            <w:noProof/>
            <w:rtl/>
          </w:rPr>
          <w:t>הצעת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קבוצת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חברי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הכנסת</w:t>
        </w:r>
        <w:r w:rsidR="00556F00" w:rsidRPr="00B152CC">
          <w:rPr>
            <w:rStyle w:val="Hyperlink"/>
            <w:noProof/>
            <w:rtl/>
          </w:rPr>
          <w:t>)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06" w:history="1">
        <w:r w:rsidR="00556F00" w:rsidRPr="00B152CC">
          <w:rPr>
            <w:rStyle w:val="Hyperlink"/>
            <w:rFonts w:hint="eastAsia"/>
            <w:noProof/>
            <w:rtl/>
          </w:rPr>
          <w:t>הצעות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לסדר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היום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07" w:history="1">
        <w:r w:rsidR="00556F00" w:rsidRPr="00B152CC">
          <w:rPr>
            <w:rStyle w:val="Hyperlink"/>
            <w:rFonts w:hint="eastAsia"/>
            <w:noProof/>
            <w:rtl/>
          </w:rPr>
          <w:t>שיתוף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אנשי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צבא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בתהליכים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מדיניים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ופוליטיים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08" w:history="1">
        <w:r w:rsidR="00556F00" w:rsidRPr="00B152CC">
          <w:rPr>
            <w:rStyle w:val="Hyperlink"/>
            <w:rFonts w:hint="eastAsia"/>
            <w:noProof/>
            <w:rtl/>
          </w:rPr>
          <w:t>הצעות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לסדר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היום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הערכות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שונות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בצמרת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צה</w:t>
        </w:r>
        <w:r w:rsidR="00556F00" w:rsidRPr="00B152CC">
          <w:rPr>
            <w:rStyle w:val="Hyperlink"/>
            <w:noProof/>
            <w:rtl/>
          </w:rPr>
          <w:t>"</w:t>
        </w:r>
        <w:r w:rsidR="00556F00" w:rsidRPr="00B152CC">
          <w:rPr>
            <w:rStyle w:val="Hyperlink"/>
            <w:rFonts w:hint="eastAsia"/>
            <w:noProof/>
            <w:rtl/>
          </w:rPr>
          <w:t>ל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לגבי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התהליך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המדיני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09" w:history="1">
        <w:r w:rsidR="00556F00" w:rsidRPr="00B152CC">
          <w:rPr>
            <w:rStyle w:val="Hyperlink"/>
            <w:rFonts w:hint="eastAsia"/>
            <w:noProof/>
            <w:rtl/>
          </w:rPr>
          <w:t>מסמכים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שהונחו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על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שולחן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הכנסת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10" w:history="1">
        <w:r w:rsidR="00556F00" w:rsidRPr="00B152CC">
          <w:rPr>
            <w:rStyle w:val="Hyperlink"/>
            <w:rFonts w:hint="eastAsia"/>
            <w:noProof/>
            <w:rtl/>
          </w:rPr>
          <w:t>הצעות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לסדר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היום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11" w:history="1">
        <w:r w:rsidR="00556F00" w:rsidRPr="00B152CC">
          <w:rPr>
            <w:rStyle w:val="Hyperlink"/>
            <w:noProof/>
            <w:rtl/>
          </w:rPr>
          <w:t>"</w:t>
        </w:r>
        <w:r w:rsidR="00556F00" w:rsidRPr="00B152CC">
          <w:rPr>
            <w:rStyle w:val="Hyperlink"/>
            <w:rFonts w:hint="eastAsia"/>
            <w:noProof/>
            <w:rtl/>
          </w:rPr>
          <w:t>ניצי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הפתח</w:t>
        </w:r>
        <w:r w:rsidR="00556F00" w:rsidRPr="00B152CC">
          <w:rPr>
            <w:rStyle w:val="Hyperlink"/>
            <w:noProof/>
            <w:rtl/>
          </w:rPr>
          <w:t>"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12" w:history="1">
        <w:r w:rsidR="00556F00" w:rsidRPr="00B152CC">
          <w:rPr>
            <w:rStyle w:val="Hyperlink"/>
            <w:rFonts w:hint="eastAsia"/>
            <w:noProof/>
            <w:rtl/>
          </w:rPr>
          <w:t>הצעות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לסדר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היום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13" w:history="1">
        <w:r w:rsidR="00556F00" w:rsidRPr="00B152CC">
          <w:rPr>
            <w:rStyle w:val="Hyperlink"/>
            <w:rFonts w:hint="eastAsia"/>
            <w:noProof/>
            <w:rtl/>
          </w:rPr>
          <w:t>האירועים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בלבנון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14" w:history="1">
        <w:r w:rsidR="00556F00" w:rsidRPr="00B152CC">
          <w:rPr>
            <w:rStyle w:val="Hyperlink"/>
            <w:rFonts w:hint="eastAsia"/>
            <w:noProof/>
            <w:rtl/>
          </w:rPr>
          <w:t>הצעה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לסדר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היום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הצהרת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שר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החוץ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כי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ערפאת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הוא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המייצג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את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הסבל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הפלשתיני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15" w:history="1">
        <w:r w:rsidR="00556F00" w:rsidRPr="00B152CC">
          <w:rPr>
            <w:rStyle w:val="Hyperlink"/>
            <w:rFonts w:hint="eastAsia"/>
            <w:noProof/>
            <w:rtl/>
          </w:rPr>
          <w:t>הצעה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לסדר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היום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16" w:history="1">
        <w:r w:rsidR="00556F00" w:rsidRPr="00B152CC">
          <w:rPr>
            <w:rStyle w:val="Hyperlink"/>
            <w:rFonts w:hint="eastAsia"/>
            <w:noProof/>
            <w:rtl/>
          </w:rPr>
          <w:t>ההידרדרות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בקרב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בני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הנוער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17" w:history="1">
        <w:r w:rsidR="00556F00" w:rsidRPr="00B152CC">
          <w:rPr>
            <w:rStyle w:val="Hyperlink"/>
            <w:rFonts w:hint="eastAsia"/>
            <w:noProof/>
            <w:rtl/>
          </w:rPr>
          <w:t>הצעה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לסדר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היום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18" w:history="1">
        <w:r w:rsidR="00556F00" w:rsidRPr="00B152CC">
          <w:rPr>
            <w:rStyle w:val="Hyperlink"/>
            <w:rFonts w:hint="eastAsia"/>
            <w:noProof/>
            <w:rtl/>
          </w:rPr>
          <w:t>מעורבות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חברות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מסחריות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בחינוך</w:t>
        </w:r>
        <w:r w:rsidR="00556F00" w:rsidRPr="00B152CC">
          <w:rPr>
            <w:rStyle w:val="Hyperlink"/>
            <w:noProof/>
            <w:rtl/>
          </w:rPr>
          <w:t xml:space="preserve">, </w:t>
        </w:r>
        <w:r w:rsidR="00556F00" w:rsidRPr="00B152CC">
          <w:rPr>
            <w:rStyle w:val="Hyperlink"/>
            <w:rFonts w:hint="eastAsia"/>
            <w:noProof/>
            <w:rtl/>
          </w:rPr>
          <w:t>בתרבות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ובספורט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19" w:history="1">
        <w:r w:rsidR="00556F00" w:rsidRPr="00B152CC">
          <w:rPr>
            <w:rStyle w:val="Hyperlink"/>
            <w:rFonts w:hint="eastAsia"/>
            <w:noProof/>
            <w:rtl/>
          </w:rPr>
          <w:t>שאילתות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ותשובות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20" w:history="1">
        <w:r w:rsidR="00556F00" w:rsidRPr="00B152CC">
          <w:rPr>
            <w:rStyle w:val="Hyperlink"/>
            <w:rFonts w:hint="eastAsia"/>
            <w:noProof/>
            <w:rtl/>
          </w:rPr>
          <w:t>נשירה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ממערכת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החינוך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21" w:history="1">
        <w:r w:rsidR="00556F00" w:rsidRPr="00B152CC">
          <w:rPr>
            <w:rStyle w:val="Hyperlink"/>
            <w:rFonts w:hint="eastAsia"/>
            <w:noProof/>
            <w:rtl/>
          </w:rPr>
          <w:t>פגיעה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אלימה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בתלמיד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בבית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ספר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22" w:history="1">
        <w:r w:rsidR="00556F00" w:rsidRPr="00B152CC">
          <w:rPr>
            <w:rStyle w:val="Hyperlink"/>
            <w:rFonts w:hint="eastAsia"/>
            <w:noProof/>
            <w:rtl/>
          </w:rPr>
          <w:t>תקיפת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מורה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על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ידי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הורים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23" w:history="1">
        <w:r w:rsidR="00556F00" w:rsidRPr="00B152CC">
          <w:rPr>
            <w:rStyle w:val="Hyperlink"/>
            <w:rFonts w:hint="eastAsia"/>
            <w:noProof/>
            <w:rtl/>
          </w:rPr>
          <w:t>אלימות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נערים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בתיכון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ברחובות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24" w:history="1">
        <w:r w:rsidR="00556F00" w:rsidRPr="00B152CC">
          <w:rPr>
            <w:rStyle w:val="Hyperlink"/>
            <w:rFonts w:hint="eastAsia"/>
            <w:noProof/>
            <w:rtl/>
          </w:rPr>
          <w:t>מעשי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אלימות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ומשחקים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מסוכנים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בבתי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ספר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25" w:history="1">
        <w:r w:rsidR="00556F00" w:rsidRPr="00B152CC">
          <w:rPr>
            <w:rStyle w:val="Hyperlink"/>
            <w:rFonts w:hint="eastAsia"/>
            <w:noProof/>
            <w:rtl/>
          </w:rPr>
          <w:t>נשירת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תלמידים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מבתי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ספר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26" w:history="1">
        <w:r w:rsidR="00556F00" w:rsidRPr="00B152CC">
          <w:rPr>
            <w:rStyle w:val="Hyperlink"/>
            <w:rFonts w:hint="eastAsia"/>
            <w:noProof/>
            <w:rtl/>
          </w:rPr>
          <w:t>הצעה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לסדר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היום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27" w:history="1">
        <w:r w:rsidR="00556F00" w:rsidRPr="00B152CC">
          <w:rPr>
            <w:rStyle w:val="Hyperlink"/>
            <w:rFonts w:hint="eastAsia"/>
            <w:noProof/>
            <w:rtl/>
          </w:rPr>
          <w:t>הרפורמה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במערכת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החינוך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במגזר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הדרוזי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28" w:history="1">
        <w:r w:rsidR="00556F00" w:rsidRPr="00B152CC">
          <w:rPr>
            <w:rStyle w:val="Hyperlink"/>
            <w:rFonts w:hint="eastAsia"/>
            <w:noProof/>
            <w:rtl/>
          </w:rPr>
          <w:t>שאילתות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ותשובות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29" w:history="1">
        <w:r w:rsidR="00556F00" w:rsidRPr="00B152CC">
          <w:rPr>
            <w:rStyle w:val="Hyperlink"/>
            <w:rFonts w:hint="eastAsia"/>
            <w:noProof/>
            <w:rtl/>
          </w:rPr>
          <w:t>תלונה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על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הכאת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נערה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בידי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שוטרים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30" w:history="1">
        <w:r w:rsidR="00556F00" w:rsidRPr="00B152CC">
          <w:rPr>
            <w:rStyle w:val="Hyperlink"/>
            <w:rFonts w:hint="eastAsia"/>
            <w:noProof/>
            <w:rtl/>
          </w:rPr>
          <w:t>תוצאות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מבחני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ידע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בענייני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תנועה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במשטרת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ישראל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31" w:history="1">
        <w:r w:rsidR="00556F00" w:rsidRPr="00B152CC">
          <w:rPr>
            <w:rStyle w:val="Hyperlink"/>
            <w:rFonts w:hint="eastAsia"/>
            <w:noProof/>
            <w:rtl/>
          </w:rPr>
          <w:t>הטיפול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בתלונות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נשים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על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אלימות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32" w:history="1">
        <w:r w:rsidR="00556F00" w:rsidRPr="00B152CC">
          <w:rPr>
            <w:rStyle w:val="Hyperlink"/>
            <w:rFonts w:hint="eastAsia"/>
            <w:noProof/>
            <w:rtl/>
          </w:rPr>
          <w:t>יחס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המשטרה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לנער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העצור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בחשד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לרצח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ערבי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33" w:history="1">
        <w:r w:rsidR="00556F00" w:rsidRPr="00B152CC">
          <w:rPr>
            <w:rStyle w:val="Hyperlink"/>
            <w:rFonts w:hint="eastAsia"/>
            <w:noProof/>
            <w:rtl/>
          </w:rPr>
          <w:t>התנכלות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לחברי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כנסת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34" w:history="1">
        <w:r w:rsidR="00556F00" w:rsidRPr="00B152CC">
          <w:rPr>
            <w:rStyle w:val="Hyperlink"/>
            <w:rFonts w:hint="eastAsia"/>
            <w:noProof/>
            <w:rtl/>
          </w:rPr>
          <w:t>חלוקת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בונוס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לעובדי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חברת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החשמל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35" w:history="1">
        <w:r w:rsidR="00556F00" w:rsidRPr="00B152CC">
          <w:rPr>
            <w:rStyle w:val="Hyperlink"/>
            <w:rFonts w:hint="eastAsia"/>
            <w:noProof/>
            <w:rtl/>
          </w:rPr>
          <w:t>מכרז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בין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לאומי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לאספקת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כבלי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נחושת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לחברת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החשמל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36" w:history="1">
        <w:r w:rsidR="00556F00" w:rsidRPr="00B152CC">
          <w:rPr>
            <w:rStyle w:val="Hyperlink"/>
            <w:rFonts w:hint="eastAsia"/>
            <w:noProof/>
            <w:rtl/>
          </w:rPr>
          <w:t>התקנת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ממסרי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פחת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במתקנים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ביתיים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37" w:history="1">
        <w:r w:rsidR="00556F00" w:rsidRPr="00B152CC">
          <w:rPr>
            <w:rStyle w:val="Hyperlink"/>
            <w:rFonts w:hint="eastAsia"/>
            <w:noProof/>
            <w:rtl/>
          </w:rPr>
          <w:t>העברת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גז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טבעי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לארץ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38" w:history="1">
        <w:r w:rsidR="00556F00" w:rsidRPr="00B152CC">
          <w:rPr>
            <w:rStyle w:val="Hyperlink"/>
            <w:rFonts w:hint="eastAsia"/>
            <w:noProof/>
            <w:rtl/>
          </w:rPr>
          <w:t>הצעות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לסדר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היום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39" w:history="1">
        <w:r w:rsidR="00556F00" w:rsidRPr="00B152CC">
          <w:rPr>
            <w:rStyle w:val="Hyperlink"/>
            <w:rFonts w:hint="eastAsia"/>
            <w:noProof/>
            <w:rtl/>
          </w:rPr>
          <w:t>שימוש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בכלבי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משטרה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בשטחים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40" w:history="1">
        <w:r w:rsidR="00556F00" w:rsidRPr="00B152CC">
          <w:rPr>
            <w:rStyle w:val="Hyperlink"/>
            <w:rFonts w:hint="eastAsia"/>
            <w:noProof/>
            <w:rtl/>
          </w:rPr>
          <w:t>הצעה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לסדר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היום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ניהול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חקירה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משטרתית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נגד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עשרות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ראשי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רשויות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מקומיות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41" w:history="1">
        <w:r w:rsidR="00556F00" w:rsidRPr="00B152CC">
          <w:rPr>
            <w:rStyle w:val="Hyperlink"/>
            <w:rFonts w:hint="eastAsia"/>
            <w:noProof/>
            <w:rtl/>
          </w:rPr>
          <w:t>הצעה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לסדר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היום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42" w:history="1">
        <w:r w:rsidR="00556F00" w:rsidRPr="00B152CC">
          <w:rPr>
            <w:rStyle w:val="Hyperlink"/>
            <w:rFonts w:hint="eastAsia"/>
            <w:noProof/>
            <w:rtl/>
          </w:rPr>
          <w:t>השתוללות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אסיר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משוחרר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בבאר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יעקב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43" w:history="1">
        <w:r w:rsidR="00556F00" w:rsidRPr="00B152CC">
          <w:rPr>
            <w:rStyle w:val="Hyperlink"/>
            <w:rFonts w:hint="eastAsia"/>
            <w:noProof/>
            <w:rtl/>
          </w:rPr>
          <w:t>הצעה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לסדר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היום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44" w:history="1">
        <w:r w:rsidR="00556F00" w:rsidRPr="00B152CC">
          <w:rPr>
            <w:rStyle w:val="Hyperlink"/>
            <w:rFonts w:hint="eastAsia"/>
            <w:noProof/>
            <w:rtl/>
          </w:rPr>
          <w:t>הטבות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לעיוורים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45" w:history="1">
        <w:r w:rsidR="00556F00" w:rsidRPr="00B152CC">
          <w:rPr>
            <w:rStyle w:val="Hyperlink"/>
            <w:rFonts w:hint="eastAsia"/>
            <w:noProof/>
            <w:rtl/>
          </w:rPr>
          <w:t>הצעת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חוק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בית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הדין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לעבודה</w:t>
        </w:r>
        <w:r w:rsidR="00556F00" w:rsidRPr="00B152CC">
          <w:rPr>
            <w:rStyle w:val="Hyperlink"/>
            <w:noProof/>
            <w:rtl/>
          </w:rPr>
          <w:t xml:space="preserve"> (</w:t>
        </w:r>
        <w:r w:rsidR="00556F00" w:rsidRPr="00B152CC">
          <w:rPr>
            <w:rStyle w:val="Hyperlink"/>
            <w:rFonts w:hint="eastAsia"/>
            <w:noProof/>
            <w:rtl/>
          </w:rPr>
          <w:t>תיקון</w:t>
        </w:r>
        <w:r w:rsidR="00556F00" w:rsidRPr="00B152CC">
          <w:rPr>
            <w:rStyle w:val="Hyperlink"/>
            <w:noProof/>
            <w:rtl/>
          </w:rPr>
          <w:t xml:space="preserve"> – </w:t>
        </w:r>
        <w:r w:rsidR="00556F00" w:rsidRPr="00B152CC">
          <w:rPr>
            <w:rStyle w:val="Hyperlink"/>
            <w:rFonts w:hint="eastAsia"/>
            <w:noProof/>
            <w:rtl/>
          </w:rPr>
          <w:t>ועד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עובדים</w:t>
        </w:r>
        <w:r w:rsidR="00556F00" w:rsidRPr="00B152CC">
          <w:rPr>
            <w:rStyle w:val="Hyperlink"/>
            <w:noProof/>
            <w:rtl/>
          </w:rPr>
          <w:t xml:space="preserve">), </w:t>
        </w:r>
        <w:r w:rsidR="00556F00" w:rsidRPr="00B152CC">
          <w:rPr>
            <w:rStyle w:val="Hyperlink"/>
            <w:rFonts w:hint="eastAsia"/>
            <w:noProof/>
            <w:rtl/>
          </w:rPr>
          <w:t>התשנ</w:t>
        </w:r>
        <w:r w:rsidR="00556F00" w:rsidRPr="00B152CC">
          <w:rPr>
            <w:rStyle w:val="Hyperlink"/>
            <w:noProof/>
            <w:rtl/>
          </w:rPr>
          <w:t>"</w:t>
        </w:r>
        <w:r w:rsidR="00556F00" w:rsidRPr="00B152CC">
          <w:rPr>
            <w:rStyle w:val="Hyperlink"/>
            <w:rFonts w:hint="eastAsia"/>
            <w:noProof/>
            <w:rtl/>
          </w:rPr>
          <w:t>ד</w:t>
        </w:r>
        <w:r w:rsidR="00556F00" w:rsidRPr="00B152CC">
          <w:rPr>
            <w:rStyle w:val="Hyperlink"/>
            <w:noProof/>
            <w:rtl/>
          </w:rPr>
          <w:t>–1993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46" w:history="1">
        <w:r w:rsidR="00556F00" w:rsidRPr="00B152CC">
          <w:rPr>
            <w:rStyle w:val="Hyperlink"/>
            <w:noProof/>
            <w:rtl/>
          </w:rPr>
          <w:t>(</w:t>
        </w:r>
        <w:r w:rsidR="00556F00" w:rsidRPr="00B152CC">
          <w:rPr>
            <w:rStyle w:val="Hyperlink"/>
            <w:rFonts w:hint="eastAsia"/>
            <w:noProof/>
            <w:rtl/>
          </w:rPr>
          <w:t>הצעת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חבר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הכנסת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י</w:t>
        </w:r>
        <w:r w:rsidR="00556F00" w:rsidRPr="00B152CC">
          <w:rPr>
            <w:rStyle w:val="Hyperlink"/>
            <w:noProof/>
            <w:rtl/>
          </w:rPr>
          <w:t xml:space="preserve">' </w:t>
        </w:r>
        <w:r w:rsidR="00556F00" w:rsidRPr="00B152CC">
          <w:rPr>
            <w:rStyle w:val="Hyperlink"/>
            <w:rFonts w:hint="eastAsia"/>
            <w:noProof/>
            <w:rtl/>
          </w:rPr>
          <w:t>שמאי</w:t>
        </w:r>
        <w:r w:rsidR="00556F00" w:rsidRPr="00B152CC">
          <w:rPr>
            <w:rStyle w:val="Hyperlink"/>
            <w:noProof/>
            <w:rtl/>
          </w:rPr>
          <w:t>)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47" w:history="1">
        <w:r w:rsidR="00556F00" w:rsidRPr="00B152CC">
          <w:rPr>
            <w:rStyle w:val="Hyperlink"/>
            <w:rFonts w:hint="eastAsia"/>
            <w:noProof/>
            <w:rtl/>
          </w:rPr>
          <w:t>הצעה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לסדר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היום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48" w:history="1">
        <w:r w:rsidR="00556F00" w:rsidRPr="00B152CC">
          <w:rPr>
            <w:rStyle w:val="Hyperlink"/>
            <w:rFonts w:hint="eastAsia"/>
            <w:noProof/>
            <w:rtl/>
          </w:rPr>
          <w:t>מדיניות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שיכון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העולים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של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הממשלה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49" w:history="1">
        <w:r w:rsidR="00556F00" w:rsidRPr="00B152CC">
          <w:rPr>
            <w:rStyle w:val="Hyperlink"/>
            <w:rFonts w:hint="eastAsia"/>
            <w:noProof/>
            <w:rtl/>
          </w:rPr>
          <w:t>הצעת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חוק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סייג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לחנינה</w:t>
        </w:r>
        <w:r w:rsidR="00556F00" w:rsidRPr="00B152CC">
          <w:rPr>
            <w:rStyle w:val="Hyperlink"/>
            <w:noProof/>
            <w:rtl/>
          </w:rPr>
          <w:t xml:space="preserve">, </w:t>
        </w:r>
        <w:r w:rsidR="00556F00" w:rsidRPr="00B152CC">
          <w:rPr>
            <w:rStyle w:val="Hyperlink"/>
            <w:rFonts w:hint="eastAsia"/>
            <w:noProof/>
            <w:rtl/>
          </w:rPr>
          <w:t>התשנ</w:t>
        </w:r>
        <w:r w:rsidR="00556F00" w:rsidRPr="00B152CC">
          <w:rPr>
            <w:rStyle w:val="Hyperlink"/>
            <w:noProof/>
            <w:rtl/>
          </w:rPr>
          <w:t>"</w:t>
        </w:r>
        <w:r w:rsidR="00556F00" w:rsidRPr="00B152CC">
          <w:rPr>
            <w:rStyle w:val="Hyperlink"/>
            <w:rFonts w:hint="eastAsia"/>
            <w:noProof/>
            <w:rtl/>
          </w:rPr>
          <w:t>ד</w:t>
        </w:r>
        <w:r w:rsidR="00556F00" w:rsidRPr="00B152CC">
          <w:rPr>
            <w:rStyle w:val="Hyperlink"/>
            <w:noProof/>
            <w:rtl/>
          </w:rPr>
          <w:t>–1993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50" w:history="1">
        <w:r w:rsidR="00556F00" w:rsidRPr="00B152CC">
          <w:rPr>
            <w:rStyle w:val="Hyperlink"/>
            <w:noProof/>
            <w:rtl/>
          </w:rPr>
          <w:t>(</w:t>
        </w:r>
        <w:r w:rsidR="00556F00" w:rsidRPr="00B152CC">
          <w:rPr>
            <w:rStyle w:val="Hyperlink"/>
            <w:rFonts w:hint="eastAsia"/>
            <w:noProof/>
            <w:rtl/>
          </w:rPr>
          <w:t>הצעת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חבר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הכנסת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ז</w:t>
        </w:r>
        <w:r w:rsidR="00556F00" w:rsidRPr="00B152CC">
          <w:rPr>
            <w:rStyle w:val="Hyperlink"/>
            <w:noProof/>
            <w:rtl/>
          </w:rPr>
          <w:t xml:space="preserve">' </w:t>
        </w:r>
        <w:r w:rsidR="00556F00" w:rsidRPr="00B152CC">
          <w:rPr>
            <w:rStyle w:val="Hyperlink"/>
            <w:rFonts w:hint="eastAsia"/>
            <w:noProof/>
            <w:rtl/>
          </w:rPr>
          <w:t>המר</w:t>
        </w:r>
        <w:r w:rsidR="00556F00" w:rsidRPr="00B152CC">
          <w:rPr>
            <w:rStyle w:val="Hyperlink"/>
            <w:noProof/>
            <w:rtl/>
          </w:rPr>
          <w:t>)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51" w:history="1">
        <w:r w:rsidR="00556F00" w:rsidRPr="00B152CC">
          <w:rPr>
            <w:rStyle w:val="Hyperlink"/>
            <w:rFonts w:hint="eastAsia"/>
            <w:noProof/>
            <w:rtl/>
          </w:rPr>
          <w:t>הצעת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חוק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המקרקעין</w:t>
        </w:r>
        <w:r w:rsidR="00556F00" w:rsidRPr="00B152CC">
          <w:rPr>
            <w:rStyle w:val="Hyperlink"/>
            <w:noProof/>
            <w:rtl/>
          </w:rPr>
          <w:t xml:space="preserve"> (</w:t>
        </w:r>
        <w:r w:rsidR="00556F00" w:rsidRPr="00B152CC">
          <w:rPr>
            <w:rStyle w:val="Hyperlink"/>
            <w:rFonts w:hint="eastAsia"/>
            <w:noProof/>
            <w:rtl/>
          </w:rPr>
          <w:t>תיקון</w:t>
        </w:r>
        <w:r w:rsidR="00556F00" w:rsidRPr="00B152CC">
          <w:rPr>
            <w:rStyle w:val="Hyperlink"/>
            <w:noProof/>
            <w:rtl/>
          </w:rPr>
          <w:t xml:space="preserve"> – </w:t>
        </w:r>
        <w:r w:rsidR="00556F00" w:rsidRPr="00B152CC">
          <w:rPr>
            <w:rStyle w:val="Hyperlink"/>
            <w:rFonts w:hint="eastAsia"/>
            <w:noProof/>
            <w:rtl/>
          </w:rPr>
          <w:t>עסקאות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נוגדות</w:t>
        </w:r>
        <w:r w:rsidR="00556F00" w:rsidRPr="00B152CC">
          <w:rPr>
            <w:rStyle w:val="Hyperlink"/>
            <w:noProof/>
            <w:rtl/>
          </w:rPr>
          <w:t xml:space="preserve">), </w:t>
        </w:r>
        <w:r w:rsidR="00556F00" w:rsidRPr="00B152CC">
          <w:rPr>
            <w:rStyle w:val="Hyperlink"/>
            <w:rFonts w:hint="eastAsia"/>
            <w:noProof/>
            <w:rtl/>
          </w:rPr>
          <w:t>התשנ</w:t>
        </w:r>
        <w:r w:rsidR="00556F00" w:rsidRPr="00B152CC">
          <w:rPr>
            <w:rStyle w:val="Hyperlink"/>
            <w:noProof/>
            <w:rtl/>
          </w:rPr>
          <w:t>"</w:t>
        </w:r>
        <w:r w:rsidR="00556F00" w:rsidRPr="00B152CC">
          <w:rPr>
            <w:rStyle w:val="Hyperlink"/>
            <w:rFonts w:hint="eastAsia"/>
            <w:noProof/>
            <w:rtl/>
          </w:rPr>
          <w:t>ד</w:t>
        </w:r>
        <w:r w:rsidR="00556F00" w:rsidRPr="00B152CC">
          <w:rPr>
            <w:rStyle w:val="Hyperlink"/>
            <w:noProof/>
            <w:rtl/>
          </w:rPr>
          <w:t>–1993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52" w:history="1">
        <w:r w:rsidR="00556F00" w:rsidRPr="00B152CC">
          <w:rPr>
            <w:rStyle w:val="Hyperlink"/>
            <w:noProof/>
            <w:rtl/>
          </w:rPr>
          <w:t>(</w:t>
        </w:r>
        <w:r w:rsidR="00556F00" w:rsidRPr="00B152CC">
          <w:rPr>
            <w:rStyle w:val="Hyperlink"/>
            <w:rFonts w:hint="eastAsia"/>
            <w:noProof/>
            <w:rtl/>
          </w:rPr>
          <w:t>הצעת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חברת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הכנסת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נ</w:t>
        </w:r>
        <w:r w:rsidR="00556F00" w:rsidRPr="00B152CC">
          <w:rPr>
            <w:rStyle w:val="Hyperlink"/>
            <w:noProof/>
            <w:rtl/>
          </w:rPr>
          <w:t xml:space="preserve">' </w:t>
        </w:r>
        <w:r w:rsidR="00556F00" w:rsidRPr="00B152CC">
          <w:rPr>
            <w:rStyle w:val="Hyperlink"/>
            <w:rFonts w:hint="eastAsia"/>
            <w:noProof/>
            <w:rtl/>
          </w:rPr>
          <w:t>בלומנטל</w:t>
        </w:r>
        <w:r w:rsidR="00556F00" w:rsidRPr="00B152CC">
          <w:rPr>
            <w:rStyle w:val="Hyperlink"/>
            <w:noProof/>
            <w:rtl/>
          </w:rPr>
          <w:t>)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53" w:history="1">
        <w:r w:rsidR="00556F00" w:rsidRPr="00B152CC">
          <w:rPr>
            <w:rStyle w:val="Hyperlink"/>
            <w:rFonts w:hint="eastAsia"/>
            <w:noProof/>
            <w:rtl/>
          </w:rPr>
          <w:t>הצעת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חוק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המפלגות</w:t>
        </w:r>
        <w:r w:rsidR="00556F00" w:rsidRPr="00B152CC">
          <w:rPr>
            <w:rStyle w:val="Hyperlink"/>
            <w:noProof/>
            <w:rtl/>
          </w:rPr>
          <w:t xml:space="preserve"> (</w:t>
        </w:r>
        <w:r w:rsidR="00556F00" w:rsidRPr="00B152CC">
          <w:rPr>
            <w:rStyle w:val="Hyperlink"/>
            <w:rFonts w:hint="eastAsia"/>
            <w:noProof/>
            <w:rtl/>
          </w:rPr>
          <w:t>תיקון</w:t>
        </w:r>
        <w:r w:rsidR="00556F00" w:rsidRPr="00B152CC">
          <w:rPr>
            <w:rStyle w:val="Hyperlink"/>
            <w:noProof/>
            <w:rtl/>
          </w:rPr>
          <w:t xml:space="preserve"> – </w:t>
        </w:r>
        <w:r w:rsidR="00556F00" w:rsidRPr="00B152CC">
          <w:rPr>
            <w:rStyle w:val="Hyperlink"/>
            <w:rFonts w:hint="eastAsia"/>
            <w:noProof/>
            <w:rtl/>
          </w:rPr>
          <w:t>פיקוח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על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איסור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כפל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חברות</w:t>
        </w:r>
        <w:r w:rsidR="00556F00" w:rsidRPr="00B152CC">
          <w:rPr>
            <w:rStyle w:val="Hyperlink"/>
            <w:noProof/>
            <w:rtl/>
          </w:rPr>
          <w:t xml:space="preserve">), </w:t>
        </w:r>
        <w:r w:rsidR="00556F00" w:rsidRPr="00B152CC">
          <w:rPr>
            <w:rStyle w:val="Hyperlink"/>
            <w:rFonts w:hint="eastAsia"/>
            <w:noProof/>
            <w:rtl/>
          </w:rPr>
          <w:t>התשנ</w:t>
        </w:r>
        <w:r w:rsidR="00556F00" w:rsidRPr="00B152CC">
          <w:rPr>
            <w:rStyle w:val="Hyperlink"/>
            <w:noProof/>
            <w:rtl/>
          </w:rPr>
          <w:t>"</w:t>
        </w:r>
        <w:r w:rsidR="00556F00" w:rsidRPr="00B152CC">
          <w:rPr>
            <w:rStyle w:val="Hyperlink"/>
            <w:rFonts w:hint="eastAsia"/>
            <w:noProof/>
            <w:rtl/>
          </w:rPr>
          <w:t>ג</w:t>
        </w:r>
        <w:r w:rsidR="00556F00" w:rsidRPr="00B152CC">
          <w:rPr>
            <w:rStyle w:val="Hyperlink"/>
            <w:noProof/>
            <w:rtl/>
          </w:rPr>
          <w:t>–1993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54" w:history="1">
        <w:r w:rsidR="00556F00" w:rsidRPr="00B152CC">
          <w:rPr>
            <w:rStyle w:val="Hyperlink"/>
            <w:noProof/>
            <w:rtl/>
          </w:rPr>
          <w:t>(</w:t>
        </w:r>
        <w:r w:rsidR="00556F00" w:rsidRPr="00B152CC">
          <w:rPr>
            <w:rStyle w:val="Hyperlink"/>
            <w:rFonts w:hint="eastAsia"/>
            <w:noProof/>
            <w:rtl/>
          </w:rPr>
          <w:t>הצעת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חבר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הכנסת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א</w:t>
        </w:r>
        <w:r w:rsidR="00556F00" w:rsidRPr="00B152CC">
          <w:rPr>
            <w:rStyle w:val="Hyperlink"/>
            <w:noProof/>
            <w:rtl/>
          </w:rPr>
          <w:t xml:space="preserve">' </w:t>
        </w:r>
        <w:r w:rsidR="00556F00" w:rsidRPr="00B152CC">
          <w:rPr>
            <w:rStyle w:val="Hyperlink"/>
            <w:rFonts w:hint="eastAsia"/>
            <w:noProof/>
            <w:rtl/>
          </w:rPr>
          <w:t>זנדברג</w:t>
        </w:r>
        <w:r w:rsidR="00556F00" w:rsidRPr="00B152CC">
          <w:rPr>
            <w:rStyle w:val="Hyperlink"/>
            <w:noProof/>
            <w:rtl/>
          </w:rPr>
          <w:t>)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55" w:history="1">
        <w:r w:rsidR="00556F00" w:rsidRPr="00B152CC">
          <w:rPr>
            <w:rStyle w:val="Hyperlink"/>
            <w:rFonts w:hint="eastAsia"/>
            <w:noProof/>
            <w:rtl/>
          </w:rPr>
          <w:t>הצעה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לסדר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היום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56" w:history="1">
        <w:r w:rsidR="00556F00" w:rsidRPr="00B152CC">
          <w:rPr>
            <w:rStyle w:val="Hyperlink"/>
            <w:rFonts w:hint="eastAsia"/>
            <w:noProof/>
            <w:rtl/>
          </w:rPr>
          <w:t>מרד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ארנונה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בעקבות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ביטול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ההנחות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57" w:history="1">
        <w:r w:rsidR="00556F00" w:rsidRPr="00B152CC">
          <w:rPr>
            <w:rStyle w:val="Hyperlink"/>
            <w:rFonts w:hint="eastAsia"/>
            <w:noProof/>
            <w:rtl/>
          </w:rPr>
          <w:t>הצעת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חוק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הביטוח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הלאומי</w:t>
        </w:r>
        <w:r w:rsidR="00556F00" w:rsidRPr="00B152CC">
          <w:rPr>
            <w:rStyle w:val="Hyperlink"/>
            <w:noProof/>
            <w:rtl/>
          </w:rPr>
          <w:t xml:space="preserve"> (</w:t>
        </w:r>
        <w:r w:rsidR="00556F00" w:rsidRPr="00B152CC">
          <w:rPr>
            <w:rStyle w:val="Hyperlink"/>
            <w:rFonts w:hint="eastAsia"/>
            <w:noProof/>
            <w:rtl/>
          </w:rPr>
          <w:t>תיקון</w:t>
        </w:r>
        <w:r w:rsidR="00556F00" w:rsidRPr="00B152CC">
          <w:rPr>
            <w:rStyle w:val="Hyperlink"/>
            <w:noProof/>
            <w:rtl/>
          </w:rPr>
          <w:t xml:space="preserve"> – </w:t>
        </w:r>
        <w:r w:rsidR="00556F00" w:rsidRPr="00B152CC">
          <w:rPr>
            <w:rStyle w:val="Hyperlink"/>
            <w:rFonts w:hint="eastAsia"/>
            <w:noProof/>
            <w:rtl/>
          </w:rPr>
          <w:t>דמי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קבורה</w:t>
        </w:r>
        <w:r w:rsidR="00556F00" w:rsidRPr="00B152CC">
          <w:rPr>
            <w:rStyle w:val="Hyperlink"/>
            <w:noProof/>
            <w:rtl/>
          </w:rPr>
          <w:t xml:space="preserve">), </w:t>
        </w:r>
        <w:r w:rsidR="00556F00" w:rsidRPr="00B152CC">
          <w:rPr>
            <w:rStyle w:val="Hyperlink"/>
            <w:rFonts w:hint="eastAsia"/>
            <w:noProof/>
            <w:rtl/>
          </w:rPr>
          <w:t>התשנ</w:t>
        </w:r>
        <w:r w:rsidR="00556F00" w:rsidRPr="00B152CC">
          <w:rPr>
            <w:rStyle w:val="Hyperlink"/>
            <w:noProof/>
            <w:rtl/>
          </w:rPr>
          <w:t>"</w:t>
        </w:r>
        <w:r w:rsidR="00556F00" w:rsidRPr="00B152CC">
          <w:rPr>
            <w:rStyle w:val="Hyperlink"/>
            <w:rFonts w:hint="eastAsia"/>
            <w:noProof/>
            <w:rtl/>
          </w:rPr>
          <w:t>ד</w:t>
        </w:r>
        <w:r w:rsidR="00556F00" w:rsidRPr="00B152CC">
          <w:rPr>
            <w:rStyle w:val="Hyperlink"/>
            <w:noProof/>
            <w:rtl/>
          </w:rPr>
          <w:t>–1993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58" w:history="1">
        <w:r w:rsidR="00556F00" w:rsidRPr="00B152CC">
          <w:rPr>
            <w:rStyle w:val="Hyperlink"/>
            <w:noProof/>
            <w:rtl/>
          </w:rPr>
          <w:t>(</w:t>
        </w:r>
        <w:r w:rsidR="00556F00" w:rsidRPr="00B152CC">
          <w:rPr>
            <w:rStyle w:val="Hyperlink"/>
            <w:rFonts w:hint="eastAsia"/>
            <w:noProof/>
            <w:rtl/>
          </w:rPr>
          <w:t>הצעת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חבר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הכנסת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ר</w:t>
        </w:r>
        <w:r w:rsidR="00556F00" w:rsidRPr="00B152CC">
          <w:rPr>
            <w:rStyle w:val="Hyperlink"/>
            <w:noProof/>
            <w:rtl/>
          </w:rPr>
          <w:t xml:space="preserve">' </w:t>
        </w:r>
        <w:r w:rsidR="00556F00" w:rsidRPr="00B152CC">
          <w:rPr>
            <w:rStyle w:val="Hyperlink"/>
            <w:rFonts w:hint="eastAsia"/>
            <w:noProof/>
            <w:rtl/>
          </w:rPr>
          <w:t>נחמן</w:t>
        </w:r>
        <w:r w:rsidR="00556F00" w:rsidRPr="00B152CC">
          <w:rPr>
            <w:rStyle w:val="Hyperlink"/>
            <w:noProof/>
            <w:rtl/>
          </w:rPr>
          <w:t>)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59" w:history="1">
        <w:r w:rsidR="00556F00" w:rsidRPr="00B152CC">
          <w:rPr>
            <w:rStyle w:val="Hyperlink"/>
            <w:rFonts w:hint="eastAsia"/>
            <w:noProof/>
            <w:rtl/>
          </w:rPr>
          <w:t>הצעת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חוק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הביטוח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הלאומי</w:t>
        </w:r>
        <w:r w:rsidR="00556F00" w:rsidRPr="00B152CC">
          <w:rPr>
            <w:rStyle w:val="Hyperlink"/>
            <w:noProof/>
            <w:rtl/>
          </w:rPr>
          <w:t xml:space="preserve"> (</w:t>
        </w:r>
        <w:r w:rsidR="00556F00" w:rsidRPr="00B152CC">
          <w:rPr>
            <w:rStyle w:val="Hyperlink"/>
            <w:rFonts w:hint="eastAsia"/>
            <w:noProof/>
            <w:rtl/>
          </w:rPr>
          <w:t>תיקון</w:t>
        </w:r>
        <w:r w:rsidR="00556F00" w:rsidRPr="00B152CC">
          <w:rPr>
            <w:rStyle w:val="Hyperlink"/>
            <w:noProof/>
            <w:rtl/>
          </w:rPr>
          <w:t xml:space="preserve"> – </w:t>
        </w:r>
        <w:r w:rsidR="00556F00" w:rsidRPr="00B152CC">
          <w:rPr>
            <w:rStyle w:val="Hyperlink"/>
            <w:rFonts w:hint="eastAsia"/>
            <w:noProof/>
            <w:rtl/>
          </w:rPr>
          <w:t>מחירי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חלקת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קבר</w:t>
        </w:r>
        <w:r w:rsidR="00556F00" w:rsidRPr="00B152CC">
          <w:rPr>
            <w:rStyle w:val="Hyperlink"/>
            <w:noProof/>
            <w:rtl/>
          </w:rPr>
          <w:t xml:space="preserve">), </w:t>
        </w:r>
        <w:r w:rsidR="00556F00" w:rsidRPr="00B152CC">
          <w:rPr>
            <w:rStyle w:val="Hyperlink"/>
            <w:rFonts w:hint="eastAsia"/>
            <w:noProof/>
            <w:rtl/>
          </w:rPr>
          <w:t>התשנ</w:t>
        </w:r>
        <w:r w:rsidR="00556F00" w:rsidRPr="00B152CC">
          <w:rPr>
            <w:rStyle w:val="Hyperlink"/>
            <w:noProof/>
            <w:rtl/>
          </w:rPr>
          <w:t>"</w:t>
        </w:r>
        <w:r w:rsidR="00556F00" w:rsidRPr="00B152CC">
          <w:rPr>
            <w:rStyle w:val="Hyperlink"/>
            <w:rFonts w:hint="eastAsia"/>
            <w:noProof/>
            <w:rtl/>
          </w:rPr>
          <w:t>ד</w:t>
        </w:r>
        <w:r w:rsidR="00556F00" w:rsidRPr="00B152CC">
          <w:rPr>
            <w:rStyle w:val="Hyperlink"/>
            <w:noProof/>
            <w:rtl/>
          </w:rPr>
          <w:t>–1993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60" w:history="1">
        <w:r w:rsidR="00556F00" w:rsidRPr="00B152CC">
          <w:rPr>
            <w:rStyle w:val="Hyperlink"/>
            <w:noProof/>
            <w:rtl/>
          </w:rPr>
          <w:t>(</w:t>
        </w:r>
        <w:r w:rsidR="00556F00" w:rsidRPr="00B152CC">
          <w:rPr>
            <w:rStyle w:val="Hyperlink"/>
            <w:rFonts w:hint="eastAsia"/>
            <w:noProof/>
            <w:rtl/>
          </w:rPr>
          <w:t>הצעת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חבר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הכנסת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ד</w:t>
        </w:r>
        <w:r w:rsidR="00556F00" w:rsidRPr="00B152CC">
          <w:rPr>
            <w:rStyle w:val="Hyperlink"/>
            <w:noProof/>
            <w:rtl/>
          </w:rPr>
          <w:t xml:space="preserve">' </w:t>
        </w:r>
        <w:r w:rsidR="00556F00" w:rsidRPr="00B152CC">
          <w:rPr>
            <w:rStyle w:val="Hyperlink"/>
            <w:rFonts w:hint="eastAsia"/>
            <w:noProof/>
            <w:rtl/>
          </w:rPr>
          <w:t>מגן</w:t>
        </w:r>
        <w:r w:rsidR="00556F00" w:rsidRPr="00B152CC">
          <w:rPr>
            <w:rStyle w:val="Hyperlink"/>
            <w:noProof/>
            <w:rtl/>
          </w:rPr>
          <w:t>)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61" w:history="1">
        <w:r w:rsidR="00556F00" w:rsidRPr="00B152CC">
          <w:rPr>
            <w:rStyle w:val="Hyperlink"/>
            <w:rFonts w:hint="eastAsia"/>
            <w:noProof/>
            <w:rtl/>
          </w:rPr>
          <w:t>הצעת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חוק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הרשויות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המקומיות</w:t>
        </w:r>
        <w:r w:rsidR="00556F00" w:rsidRPr="00B152CC">
          <w:rPr>
            <w:rStyle w:val="Hyperlink"/>
            <w:noProof/>
            <w:rtl/>
          </w:rPr>
          <w:t xml:space="preserve"> (</w:t>
        </w:r>
        <w:r w:rsidR="00556F00" w:rsidRPr="00B152CC">
          <w:rPr>
            <w:rStyle w:val="Hyperlink"/>
            <w:rFonts w:hint="eastAsia"/>
            <w:noProof/>
            <w:rtl/>
          </w:rPr>
          <w:t>ערר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על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קביעת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ארנונה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כללית</w:t>
        </w:r>
        <w:r w:rsidR="00556F00" w:rsidRPr="00B152CC">
          <w:rPr>
            <w:rStyle w:val="Hyperlink"/>
            <w:noProof/>
            <w:rtl/>
          </w:rPr>
          <w:t>)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62" w:history="1">
        <w:r w:rsidR="00556F00" w:rsidRPr="00B152CC">
          <w:rPr>
            <w:rStyle w:val="Hyperlink"/>
            <w:noProof/>
            <w:rtl/>
          </w:rPr>
          <w:t>(</w:t>
        </w:r>
        <w:r w:rsidR="00556F00" w:rsidRPr="00B152CC">
          <w:rPr>
            <w:rStyle w:val="Hyperlink"/>
            <w:rFonts w:hint="eastAsia"/>
            <w:noProof/>
            <w:rtl/>
          </w:rPr>
          <w:t>תיקון</w:t>
        </w:r>
        <w:r w:rsidR="00556F00" w:rsidRPr="00B152CC">
          <w:rPr>
            <w:rStyle w:val="Hyperlink"/>
            <w:noProof/>
            <w:rtl/>
          </w:rPr>
          <w:t xml:space="preserve"> – </w:t>
        </w:r>
        <w:r w:rsidR="00556F00" w:rsidRPr="00B152CC">
          <w:rPr>
            <w:rStyle w:val="Hyperlink"/>
            <w:rFonts w:hint="eastAsia"/>
            <w:noProof/>
            <w:rtl/>
          </w:rPr>
          <w:t>השגה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בשל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אי</w:t>
        </w:r>
        <w:r w:rsidR="00556F00" w:rsidRPr="00B152CC">
          <w:rPr>
            <w:rStyle w:val="Hyperlink"/>
            <w:noProof/>
            <w:rtl/>
          </w:rPr>
          <w:t>-</w:t>
        </w:r>
        <w:r w:rsidR="00556F00" w:rsidRPr="00B152CC">
          <w:rPr>
            <w:rStyle w:val="Hyperlink"/>
            <w:rFonts w:hint="eastAsia"/>
            <w:noProof/>
            <w:rtl/>
          </w:rPr>
          <w:t>החזקה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בנכס</w:t>
        </w:r>
        <w:r w:rsidR="00556F00" w:rsidRPr="00B152CC">
          <w:rPr>
            <w:rStyle w:val="Hyperlink"/>
            <w:noProof/>
            <w:rtl/>
          </w:rPr>
          <w:t xml:space="preserve">), </w:t>
        </w:r>
        <w:r w:rsidR="00556F00" w:rsidRPr="00B152CC">
          <w:rPr>
            <w:rStyle w:val="Hyperlink"/>
            <w:rFonts w:hint="eastAsia"/>
            <w:noProof/>
            <w:rtl/>
          </w:rPr>
          <w:t>התשנ</w:t>
        </w:r>
        <w:r w:rsidR="00556F00" w:rsidRPr="00B152CC">
          <w:rPr>
            <w:rStyle w:val="Hyperlink"/>
            <w:noProof/>
            <w:rtl/>
          </w:rPr>
          <w:t>"</w:t>
        </w:r>
        <w:r w:rsidR="00556F00" w:rsidRPr="00B152CC">
          <w:rPr>
            <w:rStyle w:val="Hyperlink"/>
            <w:rFonts w:hint="eastAsia"/>
            <w:noProof/>
            <w:rtl/>
          </w:rPr>
          <w:t>ד</w:t>
        </w:r>
        <w:r w:rsidR="00556F00" w:rsidRPr="00B152CC">
          <w:rPr>
            <w:rStyle w:val="Hyperlink"/>
            <w:noProof/>
            <w:rtl/>
          </w:rPr>
          <w:t>–1993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63" w:history="1">
        <w:r w:rsidR="00556F00" w:rsidRPr="00B152CC">
          <w:rPr>
            <w:rStyle w:val="Hyperlink"/>
            <w:noProof/>
            <w:rtl/>
          </w:rPr>
          <w:t>(</w:t>
        </w:r>
        <w:r w:rsidR="00556F00" w:rsidRPr="00B152CC">
          <w:rPr>
            <w:rStyle w:val="Hyperlink"/>
            <w:rFonts w:hint="eastAsia"/>
            <w:noProof/>
            <w:rtl/>
          </w:rPr>
          <w:t>הצעת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חבר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הכנסת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ד</w:t>
        </w:r>
        <w:r w:rsidR="00556F00" w:rsidRPr="00B152CC">
          <w:rPr>
            <w:rStyle w:val="Hyperlink"/>
            <w:noProof/>
            <w:rtl/>
          </w:rPr>
          <w:t xml:space="preserve">' </w:t>
        </w:r>
        <w:r w:rsidR="00556F00" w:rsidRPr="00B152CC">
          <w:rPr>
            <w:rStyle w:val="Hyperlink"/>
            <w:rFonts w:hint="eastAsia"/>
            <w:noProof/>
            <w:rtl/>
          </w:rPr>
          <w:t>מגן</w:t>
        </w:r>
        <w:r w:rsidR="00556F00" w:rsidRPr="00B152CC">
          <w:rPr>
            <w:rStyle w:val="Hyperlink"/>
            <w:noProof/>
            <w:rtl/>
          </w:rPr>
          <w:t>)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noProof/>
          <w:rtl/>
        </w:rPr>
      </w:pPr>
      <w:hyperlink w:anchor="_Toc457989664" w:history="1">
        <w:r w:rsidR="00556F00" w:rsidRPr="00B152CC">
          <w:rPr>
            <w:rStyle w:val="Hyperlink"/>
            <w:rFonts w:hint="eastAsia"/>
            <w:noProof/>
            <w:rtl/>
          </w:rPr>
          <w:t>הצעת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חוק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התכנון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והבנייה</w:t>
        </w:r>
        <w:r w:rsidR="00556F00" w:rsidRPr="00B152CC">
          <w:rPr>
            <w:rStyle w:val="Hyperlink"/>
            <w:noProof/>
            <w:rtl/>
          </w:rPr>
          <w:t xml:space="preserve"> (</w:t>
        </w:r>
        <w:r w:rsidR="00556F00" w:rsidRPr="00B152CC">
          <w:rPr>
            <w:rStyle w:val="Hyperlink"/>
            <w:rFonts w:hint="eastAsia"/>
            <w:noProof/>
            <w:rtl/>
          </w:rPr>
          <w:t>תיקון</w:t>
        </w:r>
        <w:r w:rsidR="00556F00" w:rsidRPr="00B152CC">
          <w:rPr>
            <w:rStyle w:val="Hyperlink"/>
            <w:noProof/>
            <w:rtl/>
          </w:rPr>
          <w:t xml:space="preserve"> – </w:t>
        </w:r>
        <w:r w:rsidR="00556F00" w:rsidRPr="00B152CC">
          <w:rPr>
            <w:rStyle w:val="Hyperlink"/>
            <w:rFonts w:hint="eastAsia"/>
            <w:noProof/>
            <w:rtl/>
          </w:rPr>
          <w:t>הצמדת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מקומות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חנייה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לדירות</w:t>
        </w:r>
        <w:r w:rsidR="00556F00" w:rsidRPr="00B152CC">
          <w:rPr>
            <w:rStyle w:val="Hyperlink"/>
            <w:noProof/>
            <w:rtl/>
          </w:rPr>
          <w:t xml:space="preserve">), </w:t>
        </w:r>
        <w:r w:rsidR="00556F00" w:rsidRPr="00B152CC">
          <w:rPr>
            <w:rStyle w:val="Hyperlink"/>
            <w:rFonts w:hint="eastAsia"/>
            <w:noProof/>
            <w:rtl/>
          </w:rPr>
          <w:t>התשנ</w:t>
        </w:r>
        <w:r w:rsidR="00556F00" w:rsidRPr="00B152CC">
          <w:rPr>
            <w:rStyle w:val="Hyperlink"/>
            <w:noProof/>
            <w:rtl/>
          </w:rPr>
          <w:t>"</w:t>
        </w:r>
        <w:r w:rsidR="00556F00" w:rsidRPr="00B152CC">
          <w:rPr>
            <w:rStyle w:val="Hyperlink"/>
            <w:rFonts w:hint="eastAsia"/>
            <w:noProof/>
            <w:rtl/>
          </w:rPr>
          <w:t>ג</w:t>
        </w:r>
        <w:r w:rsidR="00556F00" w:rsidRPr="00B152CC">
          <w:rPr>
            <w:rStyle w:val="Hyperlink"/>
            <w:noProof/>
            <w:rtl/>
          </w:rPr>
          <w:t>–1993</w:t>
        </w:r>
      </w:hyperlink>
    </w:p>
    <w:p w:rsidR="00556F00" w:rsidRDefault="004F56BC" w:rsidP="00556F00">
      <w:pPr>
        <w:pStyle w:val="TOC1"/>
        <w:tabs>
          <w:tab w:val="right" w:leader="dot" w:pos="8296"/>
        </w:tabs>
        <w:rPr>
          <w:rtl/>
        </w:rPr>
      </w:pPr>
      <w:hyperlink w:anchor="_Toc457989665" w:history="1">
        <w:r w:rsidR="00556F00" w:rsidRPr="00B152CC">
          <w:rPr>
            <w:rStyle w:val="Hyperlink"/>
            <w:noProof/>
            <w:rtl/>
          </w:rPr>
          <w:t>(</w:t>
        </w:r>
        <w:r w:rsidR="00556F00" w:rsidRPr="00B152CC">
          <w:rPr>
            <w:rStyle w:val="Hyperlink"/>
            <w:rFonts w:hint="eastAsia"/>
            <w:noProof/>
            <w:rtl/>
          </w:rPr>
          <w:t>הצעת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חבר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הכנסת</w:t>
        </w:r>
        <w:r w:rsidR="00556F00" w:rsidRPr="00B152CC">
          <w:rPr>
            <w:rStyle w:val="Hyperlink"/>
            <w:noProof/>
            <w:rtl/>
          </w:rPr>
          <w:t xml:space="preserve"> </w:t>
        </w:r>
        <w:r w:rsidR="00556F00" w:rsidRPr="00B152CC">
          <w:rPr>
            <w:rStyle w:val="Hyperlink"/>
            <w:rFonts w:hint="eastAsia"/>
            <w:noProof/>
            <w:rtl/>
          </w:rPr>
          <w:t>א</w:t>
        </w:r>
        <w:r w:rsidR="00556F00" w:rsidRPr="00B152CC">
          <w:rPr>
            <w:rStyle w:val="Hyperlink"/>
            <w:noProof/>
            <w:rtl/>
          </w:rPr>
          <w:t xml:space="preserve">' </w:t>
        </w:r>
        <w:r w:rsidR="00556F00" w:rsidRPr="00B152CC">
          <w:rPr>
            <w:rStyle w:val="Hyperlink"/>
            <w:rFonts w:hint="eastAsia"/>
            <w:noProof/>
            <w:rtl/>
          </w:rPr>
          <w:t>פורז</w:t>
        </w:r>
        <w:r w:rsidR="00556F00" w:rsidRPr="00B152CC">
          <w:rPr>
            <w:rStyle w:val="Hyperlink"/>
            <w:noProof/>
            <w:rtl/>
          </w:rPr>
          <w:t>)</w:t>
        </w:r>
      </w:hyperlink>
      <w:r w:rsidR="00556F00">
        <w:rPr>
          <w:rtl/>
        </w:rPr>
        <w:fldChar w:fldCharType="end"/>
      </w:r>
      <w:r w:rsidR="00556F00">
        <w:rPr>
          <w:rtl/>
        </w:rPr>
        <w:br w:type="page"/>
      </w:r>
    </w:p>
    <w:p w:rsidR="00C975B7" w:rsidRPr="00556F00" w:rsidRDefault="00C975B7" w:rsidP="00556F00">
      <w:pPr>
        <w:jc w:val="center"/>
        <w:rPr>
          <w:rtl/>
        </w:rPr>
      </w:pPr>
    </w:p>
    <w:p w:rsidR="00C975B7" w:rsidRDefault="00C975B7" w:rsidP="00C975B7">
      <w:pPr>
        <w:rPr>
          <w:rtl/>
        </w:rPr>
      </w:pPr>
    </w:p>
    <w:p w:rsidR="00556F00" w:rsidRDefault="00C975B7" w:rsidP="00C975B7">
      <w:pPr>
        <w:pStyle w:val="1"/>
        <w:rPr>
          <w:rtl/>
        </w:rPr>
      </w:pPr>
      <w:bookmarkStart w:id="1" w:name="_Toc457989580"/>
      <w:r w:rsidRPr="00C975B7">
        <w:rPr>
          <w:rtl/>
        </w:rPr>
        <w:t>שאילתות</w:t>
      </w:r>
      <w:r>
        <w:rPr>
          <w:rtl/>
        </w:rPr>
        <w:t xml:space="preserve"> </w:t>
      </w:r>
      <w:r w:rsidRPr="00C975B7">
        <w:rPr>
          <w:rtl/>
        </w:rPr>
        <w:t>בעל</w:t>
      </w:r>
      <w:r>
        <w:rPr>
          <w:rtl/>
        </w:rPr>
        <w:t>-</w:t>
      </w:r>
      <w:r w:rsidRPr="00C975B7">
        <w:rPr>
          <w:rtl/>
        </w:rPr>
        <w:t>פה</w:t>
      </w:r>
    </w:p>
    <w:p w:rsidR="00556F00" w:rsidRDefault="00556F00" w:rsidP="00C975B7">
      <w:pPr>
        <w:pStyle w:val="1"/>
        <w:rPr>
          <w:rtl/>
        </w:rPr>
      </w:pPr>
    </w:p>
    <w:p w:rsidR="00C975B7" w:rsidRPr="00556F00" w:rsidRDefault="00C975B7" w:rsidP="00556F00">
      <w:pPr>
        <w:pStyle w:val="1"/>
        <w:jc w:val="both"/>
        <w:rPr>
          <w:sz w:val="22"/>
          <w:szCs w:val="22"/>
          <w:rtl/>
        </w:rPr>
      </w:pPr>
      <w:r w:rsidRPr="00556F00">
        <w:rPr>
          <w:sz w:val="22"/>
          <w:szCs w:val="22"/>
          <w:rtl/>
        </w:rPr>
        <w:t>היו"ר ש' וייס:</w:t>
      </w:r>
      <w:bookmarkEnd w:id="1"/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פותח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ישיבת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יום רביעי, כ"ח בשבט התשנ"ד, 9</w:t>
      </w:r>
      <w:r w:rsidR="00C975B7">
        <w:rPr>
          <w:rtl/>
        </w:rPr>
        <w:t xml:space="preserve"> </w:t>
      </w:r>
      <w:r w:rsidRPr="00E53590">
        <w:rPr>
          <w:rtl/>
        </w:rPr>
        <w:t>בפברואר 1994.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אנו</w:t>
      </w:r>
      <w:r w:rsidR="00C975B7">
        <w:rPr>
          <w:rtl/>
        </w:rPr>
        <w:t xml:space="preserve"> </w:t>
      </w:r>
      <w:r w:rsidRPr="00E53590">
        <w:rPr>
          <w:rtl/>
        </w:rPr>
        <w:t>עוברים</w:t>
      </w:r>
      <w:r w:rsidR="00C975B7">
        <w:rPr>
          <w:rtl/>
        </w:rPr>
        <w:t xml:space="preserve"> </w:t>
      </w:r>
      <w:r w:rsidRPr="00E53590">
        <w:rPr>
          <w:rtl/>
        </w:rPr>
        <w:t>לשאילתות בעל</w:t>
      </w:r>
      <w:r w:rsidR="00C975B7">
        <w:rPr>
          <w:rtl/>
        </w:rPr>
        <w:t>-</w:t>
      </w:r>
      <w:r w:rsidRPr="00E53590">
        <w:rPr>
          <w:rtl/>
        </w:rPr>
        <w:t>פה.</w:t>
      </w:r>
      <w:r w:rsidR="00C975B7">
        <w:rPr>
          <w:rtl/>
        </w:rPr>
        <w:t xml:space="preserve"> </w:t>
      </w:r>
      <w:r w:rsidRPr="00E53590">
        <w:rPr>
          <w:rtl/>
        </w:rPr>
        <w:t>הראשונה תופנה לשר החינוך והתרבות, שישיב על</w:t>
      </w:r>
      <w:r w:rsidR="00C975B7">
        <w:rPr>
          <w:rtl/>
        </w:rPr>
        <w:t xml:space="preserve"> </w:t>
      </w:r>
      <w:r w:rsidRPr="00E53590">
        <w:rPr>
          <w:rtl/>
        </w:rPr>
        <w:t>שאילתא בעל</w:t>
      </w:r>
      <w:r w:rsidR="00C975B7">
        <w:rPr>
          <w:rtl/>
        </w:rPr>
        <w:t>-</w:t>
      </w:r>
      <w:r w:rsidRPr="00E53590">
        <w:rPr>
          <w:rtl/>
        </w:rPr>
        <w:t xml:space="preserve">פה מס' 275 של חבר הכנסת שאול עמור </w:t>
      </w:r>
      <w:r w:rsidR="00C975B7">
        <w:rPr>
          <w:rtl/>
        </w:rPr>
        <w:t>–</w:t>
      </w:r>
      <w:r w:rsidRPr="00E53590">
        <w:rPr>
          <w:rtl/>
        </w:rPr>
        <w:t xml:space="preserve"> הוא אתנו </w:t>
      </w:r>
      <w:r w:rsidR="00C975B7">
        <w:rPr>
          <w:rtl/>
        </w:rPr>
        <w:t>–</w:t>
      </w:r>
      <w:r w:rsidRPr="00E53590">
        <w:rPr>
          <w:rtl/>
        </w:rPr>
        <w:t xml:space="preserve"> בנושא: מרכז מדע ודעת</w:t>
      </w:r>
      <w:r w:rsidR="00C975B7">
        <w:rPr>
          <w:rtl/>
        </w:rPr>
        <w:t xml:space="preserve"> </w:t>
      </w:r>
      <w:r w:rsidRPr="00E53590">
        <w:rPr>
          <w:rtl/>
        </w:rPr>
        <w:t>למחוננים בשלומי. בבקשה, חבר הכנסת עמור.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2" w:name="_Toc457989581"/>
      <w:r w:rsidRPr="00C975B7">
        <w:rPr>
          <w:rtl/>
        </w:rPr>
        <w:t>מרכז מדע ודעת למחוננים בשלומי</w:t>
      </w:r>
      <w:bookmarkEnd w:id="2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שאול עמור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כבוד</w:t>
      </w:r>
      <w:r w:rsidR="00C975B7">
        <w:rPr>
          <w:rtl/>
        </w:rPr>
        <w:t xml:space="preserve"> </w:t>
      </w:r>
      <w:r w:rsidRPr="00E53590">
        <w:rPr>
          <w:rtl/>
        </w:rPr>
        <w:t>יושב</w:t>
      </w:r>
      <w:r w:rsidR="00C975B7">
        <w:rPr>
          <w:rtl/>
        </w:rPr>
        <w:t>-</w:t>
      </w:r>
      <w:r w:rsidRPr="00E53590">
        <w:rPr>
          <w:rtl/>
        </w:rPr>
        <w:t>ראש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שר</w:t>
      </w:r>
      <w:r w:rsidR="00C975B7">
        <w:rPr>
          <w:rtl/>
        </w:rPr>
        <w:t xml:space="preserve"> </w:t>
      </w:r>
      <w:r w:rsidRPr="00E53590">
        <w:rPr>
          <w:rtl/>
        </w:rPr>
        <w:t>החינוך, במרכז מדע ודעת למחוננים בשלומי</w:t>
      </w:r>
      <w:r w:rsidR="00C975B7">
        <w:rPr>
          <w:rtl/>
        </w:rPr>
        <w:t xml:space="preserve"> </w:t>
      </w:r>
      <w:r w:rsidRPr="00E53590">
        <w:rPr>
          <w:rtl/>
        </w:rPr>
        <w:t>לומדים</w:t>
      </w:r>
      <w:r w:rsidR="00C975B7">
        <w:rPr>
          <w:rtl/>
        </w:rPr>
        <w:t xml:space="preserve"> </w:t>
      </w:r>
      <w:r w:rsidRPr="00E53590">
        <w:rPr>
          <w:rtl/>
        </w:rPr>
        <w:t>351</w:t>
      </w:r>
      <w:r w:rsidR="00C975B7">
        <w:rPr>
          <w:rtl/>
        </w:rPr>
        <w:t xml:space="preserve"> </w:t>
      </w:r>
      <w:r w:rsidRPr="00E53590">
        <w:rPr>
          <w:rtl/>
        </w:rPr>
        <w:t>תלמידים יהודים ודרוזים. במשרד החינוך התקבלה החלטה להעביר את המרכז</w:t>
      </w:r>
      <w:r w:rsidR="00C975B7">
        <w:rPr>
          <w:rtl/>
        </w:rPr>
        <w:t xml:space="preserve"> </w:t>
      </w:r>
      <w:r w:rsidRPr="00E53590">
        <w:rPr>
          <w:rtl/>
        </w:rPr>
        <w:t>לכרמיאל, במקום לחזק את שלומי כעיר פיתוח.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זה לא כתוב, אבל טוב.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שאול עמור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זה כתוב, אדוני היושב</w:t>
      </w:r>
      <w:r w:rsidR="00C975B7">
        <w:rPr>
          <w:rtl/>
        </w:rPr>
        <w:t>-</w:t>
      </w:r>
      <w:r w:rsidRPr="00E53590">
        <w:rPr>
          <w:rtl/>
        </w:rPr>
        <w:t>ראש.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זה לא כתוב, או שיש שני טקסטים.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שאול עמור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כתוב: במקום לחזק את שלומי כעיר פיתוח.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בסדר, אנחנו בעד חיזוק שלומי, על כל פנים. בבקשה. אין דבר, בואו נמשיך, הכול</w:t>
      </w:r>
      <w:r w:rsidR="00C975B7">
        <w:rPr>
          <w:rtl/>
        </w:rPr>
        <w:t xml:space="preserve"> </w:t>
      </w:r>
      <w:r w:rsidRPr="00E53590">
        <w:rPr>
          <w:rtl/>
        </w:rPr>
        <w:t>בסדר.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שאול עמור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שאלתי: האם נכון הדבר?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ואם כן </w:t>
      </w:r>
      <w:r w:rsidR="00C975B7">
        <w:rPr>
          <w:rtl/>
        </w:rPr>
        <w:t>–</w:t>
      </w:r>
      <w:r w:rsidRPr="00E53590">
        <w:rPr>
          <w:rtl/>
        </w:rPr>
        <w:t xml:space="preserve"> מדוע התקבלה ההחלטה?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מודה.</w:t>
      </w:r>
      <w:r w:rsidR="00C975B7">
        <w:rPr>
          <w:rtl/>
        </w:rPr>
        <w:t xml:space="preserve"> </w:t>
      </w:r>
      <w:r w:rsidRPr="00E53590">
        <w:rPr>
          <w:rtl/>
        </w:rPr>
        <w:t>אדוני שר החינוך והתרבות, תשובתך.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החינוך והתרבות א' רובינשטיין: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כנסת</w:t>
      </w:r>
      <w:r w:rsidR="00C975B7">
        <w:rPr>
          <w:rtl/>
        </w:rPr>
        <w:t xml:space="preserve"> </w:t>
      </w:r>
      <w:r w:rsidRPr="00E53590">
        <w:rPr>
          <w:rtl/>
        </w:rPr>
        <w:t>נכבדה,</w:t>
      </w:r>
      <w:r w:rsidR="00C975B7">
        <w:rPr>
          <w:rtl/>
        </w:rPr>
        <w:t xml:space="preserve"> </w:t>
      </w:r>
      <w:r w:rsidRPr="00E53590">
        <w:rPr>
          <w:rtl/>
        </w:rPr>
        <w:t>עקב הגידול וההיערכות השונה של המרכז למדע</w:t>
      </w:r>
      <w:r w:rsidR="00C975B7">
        <w:rPr>
          <w:rtl/>
        </w:rPr>
        <w:t xml:space="preserve"> </w:t>
      </w:r>
      <w:r w:rsidRPr="00E53590">
        <w:rPr>
          <w:rtl/>
        </w:rPr>
        <w:t>ודעת למחוננים במחוז, ייפתח מרכז נוסף בכרמיאל, שבו ילמדו במשותף תלמידים יהודים,</w:t>
      </w:r>
      <w:r w:rsidR="00C975B7">
        <w:rPr>
          <w:rtl/>
        </w:rPr>
        <w:t xml:space="preserve"> </w:t>
      </w:r>
      <w:r w:rsidRPr="00E53590">
        <w:rPr>
          <w:rtl/>
        </w:rPr>
        <w:t>דרוזים וערבים. המרכז בשלומי ימשיך לפעול.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תודה.</w:t>
      </w:r>
      <w:r w:rsidR="00C975B7">
        <w:rPr>
          <w:rtl/>
        </w:rPr>
        <w:t xml:space="preserve"> </w:t>
      </w:r>
      <w:r w:rsidRPr="00E53590">
        <w:rPr>
          <w:rtl/>
        </w:rPr>
        <w:t>שאלה נוספת?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שאול עמור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שר</w:t>
      </w:r>
      <w:r w:rsidR="00C975B7">
        <w:rPr>
          <w:rtl/>
        </w:rPr>
        <w:t xml:space="preserve"> </w:t>
      </w:r>
      <w:r w:rsidRPr="00E53590">
        <w:rPr>
          <w:rtl/>
        </w:rPr>
        <w:t>החינוך,</w:t>
      </w:r>
      <w:r w:rsidR="00C975B7">
        <w:rPr>
          <w:rtl/>
        </w:rPr>
        <w:t xml:space="preserve"> </w:t>
      </w:r>
      <w:r w:rsidRPr="00E53590">
        <w:rPr>
          <w:rtl/>
        </w:rPr>
        <w:t>במסגרת</w:t>
      </w:r>
      <w:r w:rsidR="00C975B7">
        <w:rPr>
          <w:rtl/>
        </w:rPr>
        <w:t xml:space="preserve"> </w:t>
      </w:r>
      <w:r w:rsidRPr="00E53590">
        <w:rPr>
          <w:rtl/>
        </w:rPr>
        <w:t>סדרי העדיפויות הלאומיים החדשים, שעליהם מצהירה</w:t>
      </w:r>
      <w:r w:rsidR="00C975B7">
        <w:rPr>
          <w:rtl/>
        </w:rPr>
        <w:t xml:space="preserve"> </w:t>
      </w:r>
      <w:r w:rsidRPr="00E53590">
        <w:rPr>
          <w:rtl/>
        </w:rPr>
        <w:t>הממשלה</w:t>
      </w:r>
      <w:r w:rsidR="00C975B7">
        <w:rPr>
          <w:rtl/>
        </w:rPr>
        <w:t xml:space="preserve"> </w:t>
      </w:r>
      <w:r w:rsidRPr="00E53590">
        <w:rPr>
          <w:rtl/>
        </w:rPr>
        <w:t>הנוכחית,</w:t>
      </w:r>
      <w:r w:rsidR="00C975B7">
        <w:rPr>
          <w:rtl/>
        </w:rPr>
        <w:t xml:space="preserve"> </w:t>
      </w:r>
      <w:r w:rsidRPr="00E53590">
        <w:rPr>
          <w:rtl/>
        </w:rPr>
        <w:t>האם יזכו</w:t>
      </w:r>
      <w:r w:rsidR="00C975B7">
        <w:rPr>
          <w:rtl/>
        </w:rPr>
        <w:t xml:space="preserve"> </w:t>
      </w:r>
      <w:r w:rsidRPr="00E53590">
        <w:rPr>
          <w:rtl/>
        </w:rPr>
        <w:t>השכונות</w:t>
      </w:r>
      <w:r w:rsidR="00C975B7">
        <w:rPr>
          <w:rtl/>
        </w:rPr>
        <w:t xml:space="preserve"> </w:t>
      </w:r>
      <w:r w:rsidRPr="00E53590">
        <w:rPr>
          <w:rtl/>
        </w:rPr>
        <w:t>וערי הפיתוח לצעדים נוספים לחיזוק התלמידים</w:t>
      </w:r>
      <w:r w:rsidR="00C975B7">
        <w:rPr>
          <w:rtl/>
        </w:rPr>
        <w:t xml:space="preserve"> </w:t>
      </w:r>
      <w:r w:rsidRPr="00E53590">
        <w:rPr>
          <w:rtl/>
        </w:rPr>
        <w:t>החלשים בהן?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שאלות</w:t>
      </w:r>
      <w:r w:rsidR="00C975B7">
        <w:rPr>
          <w:rtl/>
        </w:rPr>
        <w:t xml:space="preserve"> </w:t>
      </w:r>
      <w:r w:rsidRPr="00E53590">
        <w:rPr>
          <w:rtl/>
        </w:rPr>
        <w:t>נוספות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לחבר הכנסת רענן כהן, ואחריו </w:t>
      </w:r>
      <w:r w:rsidR="00C975B7">
        <w:rPr>
          <w:rtl/>
        </w:rPr>
        <w:t>–</w:t>
      </w:r>
      <w:r w:rsidRPr="00E53590">
        <w:rPr>
          <w:rtl/>
        </w:rPr>
        <w:t xml:space="preserve"> חבר הכנסת דוד מגן.</w:t>
      </w:r>
      <w:r w:rsidR="00C975B7">
        <w:rPr>
          <w:rtl/>
        </w:rPr>
        <w:t xml:space="preserve"> </w:t>
      </w:r>
      <w:r w:rsidRPr="00E53590">
        <w:rPr>
          <w:rtl/>
        </w:rPr>
        <w:t>אני חושב</w:t>
      </w:r>
      <w:r w:rsidR="00C975B7">
        <w:rPr>
          <w:rtl/>
        </w:rPr>
        <w:t xml:space="preserve"> </w:t>
      </w:r>
      <w:r w:rsidRPr="00E53590">
        <w:rPr>
          <w:rtl/>
        </w:rPr>
        <w:t>שאנחנו נכריז עליכם כעל צמד החרוצים והשואלים.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רענן כהן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השר, כנסת נכבדה, אני שמח על דברי התשובה של השר,</w:t>
      </w:r>
      <w:r w:rsidR="00C975B7">
        <w:rPr>
          <w:rtl/>
        </w:rPr>
        <w:t xml:space="preserve"> </w:t>
      </w:r>
      <w:r w:rsidRPr="00E53590">
        <w:rPr>
          <w:rtl/>
        </w:rPr>
        <w:t>שהמרכז נשאר בשלומי.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שאלתי היא, האם אין כוונה לפתח את האזורים האלה במרכזים נוספים? להערכתי, זה</w:t>
      </w:r>
      <w:r w:rsidR="00C975B7">
        <w:rPr>
          <w:rtl/>
        </w:rPr>
        <w:t xml:space="preserve"> </w:t>
      </w:r>
      <w:r w:rsidRPr="00E53590">
        <w:rPr>
          <w:rtl/>
        </w:rPr>
        <w:t>ייתן תנופה רבה לאזורים שבהם האינטרס הלאומי מחייב זאת.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רבה.</w:t>
      </w:r>
      <w:r w:rsidR="00C975B7">
        <w:rPr>
          <w:rtl/>
        </w:rPr>
        <w:t xml:space="preserve"> </w:t>
      </w:r>
      <w:r w:rsidRPr="00E53590">
        <w:rPr>
          <w:rtl/>
        </w:rPr>
        <w:t>בבקשה, חבר הכנסת דוד מגן.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מגן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השר,</w:t>
      </w:r>
      <w:r w:rsidR="00C975B7">
        <w:rPr>
          <w:rtl/>
        </w:rPr>
        <w:t xml:space="preserve">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העיר</w:t>
      </w:r>
      <w:r w:rsidR="00C975B7">
        <w:rPr>
          <w:rtl/>
        </w:rPr>
        <w:t xml:space="preserve"> </w:t>
      </w:r>
      <w:r w:rsidRPr="00E53590">
        <w:rPr>
          <w:rtl/>
        </w:rPr>
        <w:t>כרמיאל וגם העיר שלומי הן ערים חשובות, הנמצאות במפת</w:t>
      </w:r>
      <w:r w:rsidR="00C975B7">
        <w:rPr>
          <w:rtl/>
        </w:rPr>
        <w:t xml:space="preserve"> </w:t>
      </w:r>
      <w:r w:rsidRPr="00E53590">
        <w:rPr>
          <w:rtl/>
        </w:rPr>
        <w:t>אזורי העדיפות שהממשלה החליטה עליהם. אבל ההבדל הוא, שבעוד כרמיאל היא עיר הנושאת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עצמה,</w:t>
      </w:r>
      <w:r w:rsidR="00C975B7">
        <w:rPr>
          <w:rtl/>
        </w:rPr>
        <w:t xml:space="preserve"> </w:t>
      </w:r>
      <w:r w:rsidRPr="00E53590">
        <w:rPr>
          <w:rtl/>
        </w:rPr>
        <w:t>היא עיר יותר גדולה, הרי שלומי צריכה לקבל חיזוקים גדולים יותר ועידוד</w:t>
      </w:r>
      <w:r w:rsidR="00C975B7">
        <w:rPr>
          <w:rtl/>
        </w:rPr>
        <w:t xml:space="preserve"> </w:t>
      </w:r>
      <w:r w:rsidRPr="00E53590">
        <w:rPr>
          <w:rtl/>
        </w:rPr>
        <w:t>גדול יותר ממשרדך.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רקע</w:t>
      </w:r>
      <w:r w:rsidR="00C975B7">
        <w:rPr>
          <w:rtl/>
        </w:rPr>
        <w:t xml:space="preserve"> </w:t>
      </w:r>
      <w:r w:rsidRPr="00E53590">
        <w:rPr>
          <w:rtl/>
        </w:rPr>
        <w:t>שאלתו של חבר הכנסת שאול עמור, הייתי מבקש לדעת באילו תחומים מקבלת</w:t>
      </w:r>
      <w:r w:rsidR="00C975B7">
        <w:rPr>
          <w:rtl/>
        </w:rPr>
        <w:t xml:space="preserve"> </w:t>
      </w:r>
      <w:r w:rsidRPr="00E53590">
        <w:rPr>
          <w:rtl/>
        </w:rPr>
        <w:t>שלומי</w:t>
      </w:r>
      <w:r w:rsidR="00C975B7">
        <w:rPr>
          <w:rtl/>
        </w:rPr>
        <w:t xml:space="preserve"> </w:t>
      </w:r>
      <w:r w:rsidRPr="00E53590">
        <w:rPr>
          <w:rtl/>
        </w:rPr>
        <w:t>עידודים מיוחדים ותשומת לב מיוחדת של משרדך, במיוחד בתחום שחבר הכנסת עמור</w:t>
      </w:r>
      <w:r w:rsidR="00C975B7">
        <w:rPr>
          <w:rtl/>
        </w:rPr>
        <w:t xml:space="preserve"> </w:t>
      </w:r>
      <w:r w:rsidRPr="00E53590">
        <w:rPr>
          <w:rtl/>
        </w:rPr>
        <w:t>שאל עליו והדגיש אותו.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תודה.</w:t>
      </w:r>
      <w:r w:rsidR="00C975B7">
        <w:rPr>
          <w:rtl/>
        </w:rPr>
        <w:t xml:space="preserve"> </w:t>
      </w:r>
      <w:r w:rsidRPr="00E53590">
        <w:rPr>
          <w:rtl/>
        </w:rPr>
        <w:t>כבוד השר,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החינוך והתרבות א' רובינשטיין: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לשאלה</w:t>
      </w:r>
      <w:r w:rsidR="00C975B7">
        <w:rPr>
          <w:rtl/>
        </w:rPr>
        <w:t xml:space="preserve"> </w:t>
      </w:r>
      <w:r w:rsidRPr="00E53590">
        <w:rPr>
          <w:rtl/>
        </w:rPr>
        <w:t>הנוספת של חבר הכנסת שאול עמור, אני עניתי על כך, אבל אשמח להרחיב את</w:t>
      </w:r>
      <w:r w:rsidR="00C975B7">
        <w:rPr>
          <w:rtl/>
        </w:rPr>
        <w:t xml:space="preserve"> </w:t>
      </w:r>
      <w:r w:rsidRPr="00E53590">
        <w:rPr>
          <w:rtl/>
        </w:rPr>
        <w:t>הדיבור בנושא, אלא שאני מוגבל בזמן שניתן לי לתשובה.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רוצה לומר, שהמשרד עסוק בשורה של פרויקטים מרכזיים, שתכליתם לקדם את בני</w:t>
      </w:r>
      <w:r w:rsidR="00C975B7">
        <w:rPr>
          <w:rtl/>
        </w:rPr>
        <w:t xml:space="preserve"> </w:t>
      </w:r>
      <w:r w:rsidRPr="00E53590">
        <w:rPr>
          <w:rtl/>
        </w:rPr>
        <w:t>השכבות</w:t>
      </w:r>
      <w:r w:rsidR="00C975B7">
        <w:rPr>
          <w:rtl/>
        </w:rPr>
        <w:t xml:space="preserve"> </w:t>
      </w:r>
      <w:r w:rsidRPr="00E53590">
        <w:rPr>
          <w:rtl/>
        </w:rPr>
        <w:t>החלשות,</w:t>
      </w:r>
      <w:r w:rsidR="00C975B7">
        <w:rPr>
          <w:rtl/>
        </w:rPr>
        <w:t xml:space="preserve"> </w:t>
      </w:r>
      <w:r w:rsidRPr="00E53590">
        <w:rPr>
          <w:rtl/>
        </w:rPr>
        <w:t>להעביר</w:t>
      </w:r>
      <w:r w:rsidR="00C975B7">
        <w:rPr>
          <w:rtl/>
        </w:rPr>
        <w:t xml:space="preserve"> </w:t>
      </w:r>
      <w:r w:rsidRPr="00E53590">
        <w:rPr>
          <w:rtl/>
        </w:rPr>
        <w:t>אותם את בחינות הבגרות ולהגדיל את חלקם בלימודים במסגרת</w:t>
      </w:r>
      <w:r w:rsidR="00C975B7">
        <w:rPr>
          <w:rtl/>
        </w:rPr>
        <w:t xml:space="preserve"> </w:t>
      </w:r>
      <w:r w:rsidRPr="00E53590">
        <w:rPr>
          <w:rtl/>
        </w:rPr>
        <w:t>ההשכלה הגבוהה באוניברסיטאות ובמכללות.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אשמח לתת פירוט נוסף על כך במסגרת אחרת.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לגבי</w:t>
      </w:r>
      <w:r w:rsidR="00C975B7">
        <w:rPr>
          <w:rtl/>
        </w:rPr>
        <w:t xml:space="preserve"> </w:t>
      </w:r>
      <w:r w:rsidRPr="00E53590">
        <w:rPr>
          <w:rtl/>
        </w:rPr>
        <w:t>שלומי,</w:t>
      </w:r>
      <w:r w:rsidR="00C975B7">
        <w:rPr>
          <w:rtl/>
        </w:rPr>
        <w:t xml:space="preserve"> </w:t>
      </w:r>
      <w:r w:rsidRPr="00E53590">
        <w:rPr>
          <w:rtl/>
        </w:rPr>
        <w:t>היא כמובן זכאית</w:t>
      </w:r>
      <w:r w:rsidR="00C975B7">
        <w:rPr>
          <w:rtl/>
        </w:rPr>
        <w:t xml:space="preserve"> </w:t>
      </w:r>
      <w:r w:rsidRPr="00E53590">
        <w:rPr>
          <w:rtl/>
        </w:rPr>
        <w:t>לכל הסיוע והעידוד הניתנים ליישובים שיש בהם</w:t>
      </w:r>
      <w:r w:rsidR="00C975B7">
        <w:rPr>
          <w:rtl/>
        </w:rPr>
        <w:t xml:space="preserve"> </w:t>
      </w:r>
      <w:r w:rsidRPr="00E53590">
        <w:rPr>
          <w:rtl/>
        </w:rPr>
        <w:t>מצוקה</w:t>
      </w:r>
      <w:r w:rsidR="00C975B7">
        <w:rPr>
          <w:rtl/>
        </w:rPr>
        <w:t xml:space="preserve"> </w:t>
      </w:r>
      <w:r w:rsidRPr="00E53590">
        <w:rPr>
          <w:rtl/>
        </w:rPr>
        <w:t>ויש</w:t>
      </w:r>
      <w:r w:rsidR="00C975B7">
        <w:rPr>
          <w:rtl/>
        </w:rPr>
        <w:t xml:space="preserve"> </w:t>
      </w:r>
      <w:r w:rsidRPr="00E53590">
        <w:rPr>
          <w:rtl/>
        </w:rPr>
        <w:t>בהם שיעור גבוה מהרגיל של טעוני טיפוח. אבל, נוסף על כך צריך להזכיר,</w:t>
      </w:r>
      <w:r w:rsidR="00C975B7">
        <w:rPr>
          <w:rtl/>
        </w:rPr>
        <w:t xml:space="preserve"> </w:t>
      </w:r>
      <w:r w:rsidRPr="00E53590">
        <w:rPr>
          <w:rtl/>
        </w:rPr>
        <w:t>שבשלומי</w:t>
      </w:r>
      <w:r w:rsidR="00C975B7">
        <w:rPr>
          <w:rtl/>
        </w:rPr>
        <w:t xml:space="preserve"> </w:t>
      </w:r>
      <w:r w:rsidRPr="00E53590">
        <w:rPr>
          <w:rtl/>
        </w:rPr>
        <w:t>קיים</w:t>
      </w:r>
      <w:r w:rsidR="00C975B7">
        <w:rPr>
          <w:rtl/>
        </w:rPr>
        <w:t xml:space="preserve"> </w:t>
      </w:r>
      <w:r w:rsidRPr="00E53590">
        <w:rPr>
          <w:rtl/>
        </w:rPr>
        <w:t>מרכז</w:t>
      </w:r>
      <w:r w:rsidR="00C975B7">
        <w:rPr>
          <w:rtl/>
        </w:rPr>
        <w:t xml:space="preserve"> </w:t>
      </w:r>
      <w:r w:rsidRPr="00E53590">
        <w:rPr>
          <w:rtl/>
        </w:rPr>
        <w:t>ארצי להשתלמות</w:t>
      </w:r>
      <w:r w:rsidR="00C975B7">
        <w:rPr>
          <w:rtl/>
        </w:rPr>
        <w:t xml:space="preserve"> </w:t>
      </w:r>
      <w:r w:rsidRPr="00E53590">
        <w:rPr>
          <w:rtl/>
        </w:rPr>
        <w:t>מורים, שנבנה בתרומה משותפת של יהדות שווייץ</w:t>
      </w:r>
      <w:r w:rsidR="00C975B7">
        <w:rPr>
          <w:rtl/>
        </w:rPr>
        <w:t xml:space="preserve"> </w:t>
      </w:r>
      <w:r w:rsidRPr="00E53590">
        <w:rPr>
          <w:rtl/>
        </w:rPr>
        <w:t>וממשלת</w:t>
      </w:r>
      <w:r w:rsidR="00C975B7">
        <w:rPr>
          <w:rtl/>
        </w:rPr>
        <w:t xml:space="preserve"> </w:t>
      </w:r>
      <w:r w:rsidRPr="00E53590">
        <w:rPr>
          <w:rtl/>
        </w:rPr>
        <w:t>ישראל,</w:t>
      </w:r>
      <w:r w:rsidR="00C975B7">
        <w:rPr>
          <w:rtl/>
        </w:rPr>
        <w:t xml:space="preserve"> </w:t>
      </w:r>
      <w:r w:rsidRPr="00E53590">
        <w:rPr>
          <w:rtl/>
        </w:rPr>
        <w:t>והוא</w:t>
      </w:r>
      <w:r w:rsidR="00C975B7">
        <w:rPr>
          <w:rtl/>
        </w:rPr>
        <w:t xml:space="preserve"> </w:t>
      </w:r>
      <w:r w:rsidRPr="00E53590">
        <w:rPr>
          <w:rtl/>
        </w:rPr>
        <w:t>בניין</w:t>
      </w:r>
      <w:r w:rsidR="00C975B7">
        <w:rPr>
          <w:rtl/>
        </w:rPr>
        <w:t xml:space="preserve"> </w:t>
      </w:r>
      <w:r w:rsidRPr="00E53590">
        <w:rPr>
          <w:rtl/>
        </w:rPr>
        <w:t>מפואר,</w:t>
      </w:r>
      <w:r w:rsidR="00C975B7">
        <w:rPr>
          <w:rtl/>
        </w:rPr>
        <w:t xml:space="preserve"> </w:t>
      </w:r>
      <w:r w:rsidRPr="00E53590">
        <w:rPr>
          <w:rtl/>
        </w:rPr>
        <w:t>שמגייס</w:t>
      </w:r>
      <w:r w:rsidR="00C975B7">
        <w:rPr>
          <w:rtl/>
        </w:rPr>
        <w:t xml:space="preserve"> </w:t>
      </w:r>
      <w:r w:rsidRPr="00E53590">
        <w:rPr>
          <w:rtl/>
        </w:rPr>
        <w:t>אליו וכולל בתוכו פעילות מאוד מאוד</w:t>
      </w:r>
      <w:r w:rsidR="00C975B7">
        <w:rPr>
          <w:rtl/>
        </w:rPr>
        <w:t xml:space="preserve"> </w:t>
      </w:r>
      <w:r w:rsidRPr="00E53590">
        <w:rPr>
          <w:rtl/>
        </w:rPr>
        <w:t>חשובה.</w:t>
      </w:r>
      <w:r w:rsidR="00C975B7">
        <w:rPr>
          <w:rtl/>
        </w:rPr>
        <w:t xml:space="preserve"> </w:t>
      </w:r>
      <w:r w:rsidRPr="00E53590">
        <w:rPr>
          <w:rtl/>
        </w:rPr>
        <w:t>אני חושב שכל מי שביקר בשלומי יוכל לומר שזוהי תרומה גדולה מאוד של מערכת</w:t>
      </w:r>
      <w:r w:rsidR="00C975B7">
        <w:rPr>
          <w:rtl/>
        </w:rPr>
        <w:t xml:space="preserve"> </w:t>
      </w:r>
      <w:r w:rsidRPr="00E53590">
        <w:rPr>
          <w:rtl/>
        </w:rPr>
        <w:t>החינוך לפיתוח העיירה החשובה הזאת.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רבה.</w:t>
      </w:r>
      <w:r w:rsidR="00C975B7">
        <w:rPr>
          <w:rtl/>
        </w:rPr>
        <w:t xml:space="preserve"> </w:t>
      </w:r>
      <w:r w:rsidRPr="00E53590">
        <w:rPr>
          <w:rtl/>
        </w:rPr>
        <w:t>אני מקווה שבאתם על סיפוקכם, חברים.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שר האנרגיה והתשתית ישיב על שאילתא בעל</w:t>
      </w:r>
      <w:r w:rsidR="00C975B7">
        <w:rPr>
          <w:rtl/>
        </w:rPr>
        <w:t>-</w:t>
      </w:r>
      <w:r w:rsidRPr="00E53590">
        <w:rPr>
          <w:rtl/>
        </w:rPr>
        <w:t>פה מס' 276, של חבר הכנסת יוסף עזרן,</w:t>
      </w:r>
      <w:r w:rsidR="00C975B7">
        <w:rPr>
          <w:rtl/>
        </w:rPr>
        <w:t xml:space="preserve"> </w:t>
      </w:r>
      <w:r w:rsidRPr="00E53590">
        <w:rPr>
          <w:rtl/>
        </w:rPr>
        <w:t>בנושא: עבודות בשבת בחברת החשמל.</w:t>
      </w:r>
      <w:r w:rsidR="00C975B7">
        <w:rPr>
          <w:rtl/>
        </w:rPr>
        <w:t xml:space="preserve"> </w:t>
      </w:r>
      <w:r w:rsidRPr="00E53590">
        <w:rPr>
          <w:rtl/>
        </w:rPr>
        <w:t>בבקשה, סגן יושב</w:t>
      </w:r>
      <w:r w:rsidR="00C975B7">
        <w:rPr>
          <w:rtl/>
        </w:rPr>
        <w:t>-</w:t>
      </w:r>
      <w:r w:rsidRPr="00E53590">
        <w:rPr>
          <w:rtl/>
        </w:rPr>
        <w:t>ראש הכנסת, חבר הכנסת עזרן.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3" w:name="_Toc457989582"/>
      <w:r w:rsidRPr="00C975B7">
        <w:rPr>
          <w:rtl/>
        </w:rPr>
        <w:t>עבודות בשבת בחברת החשמל</w:t>
      </w:r>
      <w:bookmarkEnd w:id="3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יוסף עזרן (ש"ס):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כבוד</w:t>
      </w:r>
      <w:r w:rsidR="00C975B7">
        <w:rPr>
          <w:rtl/>
        </w:rPr>
        <w:t xml:space="preserve"> </w:t>
      </w:r>
      <w:r w:rsidRPr="00E53590">
        <w:rPr>
          <w:rtl/>
        </w:rPr>
        <w:t>השר,</w:t>
      </w:r>
      <w:r w:rsidR="00C975B7">
        <w:rPr>
          <w:rtl/>
        </w:rPr>
        <w:t xml:space="preserve"> </w:t>
      </w:r>
      <w:r w:rsidRPr="00E53590">
        <w:rPr>
          <w:rtl/>
        </w:rPr>
        <w:t>חברי הבית, ביום שישי פורסמה מודעה ב"הארץ",</w:t>
      </w:r>
      <w:r w:rsidR="00C975B7">
        <w:rPr>
          <w:rtl/>
        </w:rPr>
        <w:t xml:space="preserve"> </w:t>
      </w:r>
      <w:r w:rsidRPr="00E53590">
        <w:rPr>
          <w:rtl/>
        </w:rPr>
        <w:t>שלפיה</w:t>
      </w:r>
      <w:r w:rsidR="00C975B7">
        <w:rPr>
          <w:rtl/>
        </w:rPr>
        <w:t xml:space="preserve"> </w:t>
      </w:r>
      <w:r w:rsidRPr="00E53590">
        <w:rPr>
          <w:rtl/>
        </w:rPr>
        <w:t>ביצעה</w:t>
      </w:r>
      <w:r w:rsidR="00C975B7">
        <w:rPr>
          <w:rtl/>
        </w:rPr>
        <w:t xml:space="preserve"> </w:t>
      </w:r>
      <w:r w:rsidRPr="00E53590">
        <w:rPr>
          <w:rtl/>
        </w:rPr>
        <w:t>חברת</w:t>
      </w:r>
      <w:r w:rsidR="00C975B7">
        <w:rPr>
          <w:rtl/>
        </w:rPr>
        <w:t xml:space="preserve"> </w:t>
      </w:r>
      <w:r w:rsidRPr="00E53590">
        <w:rPr>
          <w:rtl/>
        </w:rPr>
        <w:t>החשמל</w:t>
      </w:r>
      <w:r w:rsidR="00C975B7">
        <w:rPr>
          <w:rtl/>
        </w:rPr>
        <w:t xml:space="preserve"> </w:t>
      </w:r>
      <w:r w:rsidRPr="00E53590">
        <w:rPr>
          <w:rtl/>
        </w:rPr>
        <w:t>עבודות</w:t>
      </w:r>
      <w:r w:rsidR="00C975B7">
        <w:rPr>
          <w:rtl/>
        </w:rPr>
        <w:t xml:space="preserve"> </w:t>
      </w:r>
      <w:r w:rsidRPr="00E53590">
        <w:rPr>
          <w:rtl/>
        </w:rPr>
        <w:t>בשבת האחרונה באזור קידאר, משטרת ראס</w:t>
      </w:r>
      <w:r w:rsidR="00C975B7">
        <w:rPr>
          <w:rtl/>
        </w:rPr>
        <w:t>-</w:t>
      </w:r>
      <w:r w:rsidRPr="00E53590">
        <w:rPr>
          <w:rtl/>
        </w:rPr>
        <w:t>אל</w:t>
      </w:r>
      <w:r w:rsidR="00C975B7">
        <w:rPr>
          <w:rtl/>
        </w:rPr>
        <w:t>-</w:t>
      </w:r>
      <w:r w:rsidRPr="00E53590">
        <w:rPr>
          <w:rtl/>
        </w:rPr>
        <w:t>עמוד</w:t>
      </w:r>
      <w:r w:rsidR="00C975B7">
        <w:rPr>
          <w:rtl/>
        </w:rPr>
        <w:t xml:space="preserve"> </w:t>
      </w:r>
      <w:r w:rsidRPr="00E53590">
        <w:rPr>
          <w:rtl/>
        </w:rPr>
        <w:t>והמורמונים.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ברצוני לשאול את כבוד השר: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 מדוע בוצעו העבודות בשבת?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2. האם היו לעובדים היתרי עבודה?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3. אם כן </w:t>
      </w:r>
      <w:r w:rsidR="00C975B7">
        <w:rPr>
          <w:rtl/>
        </w:rPr>
        <w:t>–</w:t>
      </w:r>
      <w:r w:rsidRPr="00E53590">
        <w:rPr>
          <w:rtl/>
        </w:rPr>
        <w:t xml:space="preserve"> כמה, ובאיזה נימוק?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4. מדוע לא נמנעת החברה מעבודה בשבת, כדרכה?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תודה.</w:t>
      </w:r>
      <w:r w:rsidR="00C975B7">
        <w:rPr>
          <w:rtl/>
        </w:rPr>
        <w:t xml:space="preserve"> </w:t>
      </w:r>
      <w:r w:rsidRPr="00E53590">
        <w:rPr>
          <w:rtl/>
        </w:rPr>
        <w:t>אדוני השר, נא לחשמל את הכנסת.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האנרגיה והתשתית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>ראש, חברי הכנסת, אני מתכבד להשיב לחבר הכנסת עזרן.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מדובר בחברת החשמל המזרח</w:t>
      </w:r>
      <w:r w:rsidR="00C975B7">
        <w:rPr>
          <w:rtl/>
        </w:rPr>
        <w:t>-</w:t>
      </w:r>
      <w:r w:rsidRPr="00E53590">
        <w:rPr>
          <w:rtl/>
        </w:rPr>
        <w:t>ירושלמית, חברה ערבית, המעסיקה עובדים ערבים ואיננה</w:t>
      </w:r>
      <w:r w:rsidR="00C975B7">
        <w:rPr>
          <w:rtl/>
        </w:rPr>
        <w:t xml:space="preserve"> </w:t>
      </w:r>
      <w:r w:rsidRPr="00E53590">
        <w:rPr>
          <w:rtl/>
        </w:rPr>
        <w:t>זקוקה</w:t>
      </w:r>
      <w:r w:rsidR="00C975B7">
        <w:rPr>
          <w:rtl/>
        </w:rPr>
        <w:t xml:space="preserve"> </w:t>
      </w:r>
      <w:r w:rsidRPr="00E53590">
        <w:rPr>
          <w:rtl/>
        </w:rPr>
        <w:t>לאישורים לעבוד בשבת.</w:t>
      </w:r>
      <w:r w:rsidR="00C975B7">
        <w:rPr>
          <w:rtl/>
        </w:rPr>
        <w:t xml:space="preserve"> </w:t>
      </w:r>
      <w:r w:rsidRPr="00E53590">
        <w:rPr>
          <w:rtl/>
        </w:rPr>
        <w:t>היא רשאית להעסיק את העובדים שלה. עד כמה שידוע לי,</w:t>
      </w:r>
      <w:r w:rsidR="00C975B7">
        <w:rPr>
          <w:rtl/>
        </w:rPr>
        <w:t xml:space="preserve"> </w:t>
      </w:r>
      <w:r w:rsidRPr="00E53590">
        <w:rPr>
          <w:rtl/>
        </w:rPr>
        <w:t>עדיין</w:t>
      </w:r>
      <w:r w:rsidR="00C975B7">
        <w:rPr>
          <w:rtl/>
        </w:rPr>
        <w:t xml:space="preserve"> </w:t>
      </w: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חובה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קיום</w:t>
      </w:r>
      <w:r w:rsidR="00C975B7">
        <w:rPr>
          <w:rtl/>
        </w:rPr>
        <w:t xml:space="preserve"> </w:t>
      </w:r>
      <w:r w:rsidRPr="00E53590">
        <w:rPr>
          <w:rtl/>
        </w:rPr>
        <w:t>שבת</w:t>
      </w:r>
      <w:r w:rsidR="00C975B7">
        <w:rPr>
          <w:rtl/>
        </w:rPr>
        <w:t xml:space="preserve"> </w:t>
      </w:r>
      <w:r w:rsidRPr="00E53590">
        <w:rPr>
          <w:rtl/>
        </w:rPr>
        <w:t>לגבי</w:t>
      </w:r>
      <w:r w:rsidR="00C975B7">
        <w:rPr>
          <w:rtl/>
        </w:rPr>
        <w:t xml:space="preserve"> </w:t>
      </w:r>
      <w:r w:rsidRPr="00E53590">
        <w:rPr>
          <w:rtl/>
        </w:rPr>
        <w:t>אנשים שאינם יהודים, העובדים בחברה ערבית</w:t>
      </w:r>
      <w:r w:rsidR="00C975B7">
        <w:rPr>
          <w:rtl/>
        </w:rPr>
        <w:t xml:space="preserve"> </w:t>
      </w:r>
      <w:r w:rsidRPr="00E53590">
        <w:rPr>
          <w:rtl/>
        </w:rPr>
        <w:t>ועוסקים גם במגזרים הנמצאים בתחום הזיכיון שלהם.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רענן כהן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נמליץ לגייר אותם.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רבה.</w:t>
      </w:r>
      <w:r w:rsidR="00C975B7">
        <w:rPr>
          <w:rtl/>
        </w:rPr>
        <w:t xml:space="preserve"> </w:t>
      </w:r>
      <w:r w:rsidRPr="00E53590">
        <w:rPr>
          <w:rtl/>
        </w:rPr>
        <w:t>שאלה נוספת לחבר הכנסת יוסף עזרן, אחר כך לחבר הכנסת יוסף בא</w:t>
      </w:r>
      <w:r w:rsidR="00C975B7">
        <w:rPr>
          <w:rtl/>
        </w:rPr>
        <w:t>-</w:t>
      </w:r>
      <w:r w:rsidRPr="00E53590">
        <w:rPr>
          <w:rtl/>
        </w:rPr>
        <w:t>גד,</w:t>
      </w:r>
      <w:r w:rsidR="00C975B7">
        <w:rPr>
          <w:rtl/>
        </w:rPr>
        <w:t xml:space="preserve"> </w:t>
      </w:r>
      <w:r w:rsidRPr="00E53590">
        <w:rPr>
          <w:rtl/>
        </w:rPr>
        <w:t xml:space="preserve">ואחריו </w:t>
      </w:r>
      <w:r w:rsidR="00C975B7">
        <w:rPr>
          <w:rtl/>
        </w:rPr>
        <w:t>–</w:t>
      </w:r>
      <w:r w:rsidRPr="00E53590">
        <w:rPr>
          <w:rtl/>
        </w:rPr>
        <w:t xml:space="preserve"> לחבר הכנסת סאלח טריף, במסגרת של דקה אחת.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יוסף עזרן (ש"ס):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השר,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חושב</w:t>
      </w:r>
      <w:r w:rsidR="00C975B7">
        <w:rPr>
          <w:rtl/>
        </w:rPr>
        <w:t xml:space="preserve"> </w:t>
      </w:r>
      <w:r w:rsidRPr="00E53590">
        <w:rPr>
          <w:rtl/>
        </w:rPr>
        <w:t>שנתנו</w:t>
      </w:r>
      <w:r w:rsidR="00C975B7">
        <w:rPr>
          <w:rtl/>
        </w:rPr>
        <w:t xml:space="preserve"> </w:t>
      </w:r>
      <w:r w:rsidRPr="00E53590">
        <w:rPr>
          <w:rtl/>
        </w:rPr>
        <w:t>לך נתונים לא מדויקים. במודעה בעיתון "הארץ"</w:t>
      </w:r>
      <w:r w:rsidR="00C975B7">
        <w:rPr>
          <w:rtl/>
        </w:rPr>
        <w:t xml:space="preserve"> </w:t>
      </w:r>
      <w:r w:rsidRPr="00E53590">
        <w:rPr>
          <w:rtl/>
        </w:rPr>
        <w:t>מופיע</w:t>
      </w:r>
      <w:r w:rsidR="00C975B7">
        <w:rPr>
          <w:rtl/>
        </w:rPr>
        <w:t xml:space="preserve"> </w:t>
      </w:r>
      <w:r w:rsidRPr="00E53590">
        <w:rPr>
          <w:rtl/>
        </w:rPr>
        <w:t>"חברת</w:t>
      </w:r>
      <w:r w:rsidR="00C975B7">
        <w:rPr>
          <w:rtl/>
        </w:rPr>
        <w:t xml:space="preserve"> </w:t>
      </w:r>
      <w:r w:rsidRPr="00E53590">
        <w:rPr>
          <w:rtl/>
        </w:rPr>
        <w:t>החשמל</w:t>
      </w:r>
      <w:r w:rsidR="00C975B7">
        <w:rPr>
          <w:rtl/>
        </w:rPr>
        <w:t xml:space="preserve"> </w:t>
      </w:r>
      <w:r w:rsidRPr="00E53590">
        <w:rPr>
          <w:rtl/>
        </w:rPr>
        <w:t>לישראל",</w:t>
      </w:r>
      <w:r w:rsidR="00C975B7">
        <w:rPr>
          <w:rtl/>
        </w:rPr>
        <w:t xml:space="preserve"> </w:t>
      </w:r>
      <w:r w:rsidRPr="00E53590">
        <w:rPr>
          <w:rtl/>
        </w:rPr>
        <w:t>ואתה אחראי לה, ברוך השם יהודי כשר וטוב למהדרין,</w:t>
      </w:r>
      <w:r w:rsidR="00C975B7">
        <w:rPr>
          <w:rtl/>
        </w:rPr>
        <w:t xml:space="preserve"> </w:t>
      </w:r>
      <w:r w:rsidRPr="00E53590">
        <w:rPr>
          <w:rtl/>
        </w:rPr>
        <w:t>בכלל זה המנהל של חברת החשמל.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התנהלו שם עבודות יזומות, שלא היה בהן כל צורך חיוני.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לכן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מבקש,</w:t>
      </w:r>
      <w:r w:rsidR="00C975B7">
        <w:rPr>
          <w:rtl/>
        </w:rPr>
        <w:t xml:space="preserve"> </w:t>
      </w:r>
      <w:r w:rsidRPr="00E53590">
        <w:rPr>
          <w:rtl/>
        </w:rPr>
        <w:t>כשם</w:t>
      </w:r>
      <w:r w:rsidR="00C975B7">
        <w:rPr>
          <w:rtl/>
        </w:rPr>
        <w:t xml:space="preserve"> </w:t>
      </w:r>
      <w:r w:rsidRPr="00E53590">
        <w:rPr>
          <w:rtl/>
        </w:rPr>
        <w:t>שעד עכשיו, ואני מדגיש לטובה ולברכה, דאגתם שלא ליזום</w:t>
      </w:r>
      <w:r w:rsidR="00C975B7">
        <w:rPr>
          <w:rtl/>
        </w:rPr>
        <w:t xml:space="preserve"> </w:t>
      </w:r>
      <w:r w:rsidRPr="00E53590">
        <w:rPr>
          <w:rtl/>
        </w:rPr>
        <w:t>עבודות</w:t>
      </w:r>
      <w:r w:rsidR="00C975B7">
        <w:rPr>
          <w:rtl/>
        </w:rPr>
        <w:t xml:space="preserve"> </w:t>
      </w:r>
      <w:r w:rsidRPr="00E53590">
        <w:rPr>
          <w:rtl/>
        </w:rPr>
        <w:t>בשבת,</w:t>
      </w:r>
      <w:r w:rsidR="00C975B7">
        <w:rPr>
          <w:rtl/>
        </w:rPr>
        <w:t xml:space="preserve"> </w:t>
      </w:r>
      <w:r w:rsidRPr="00E53590">
        <w:rPr>
          <w:rtl/>
        </w:rPr>
        <w:t>שהחברה לישראל, ולא משנה איזה עובדים היא מעסיקה, לא תיזום עבודות</w:t>
      </w:r>
      <w:r w:rsidR="00C975B7">
        <w:rPr>
          <w:rtl/>
        </w:rPr>
        <w:t xml:space="preserve"> </w:t>
      </w:r>
      <w:r w:rsidRPr="00E53590">
        <w:rPr>
          <w:rtl/>
        </w:rPr>
        <w:t>לחילול שבת.</w:t>
      </w:r>
      <w:r w:rsidR="00C975B7">
        <w:rPr>
          <w:rtl/>
        </w:rPr>
        <w:t xml:space="preserve"> </w:t>
      </w:r>
      <w:r w:rsidRPr="00E53590">
        <w:rPr>
          <w:rtl/>
        </w:rPr>
        <w:t>תודה.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תודה.</w:t>
      </w:r>
      <w:r w:rsidR="00C975B7">
        <w:rPr>
          <w:rtl/>
        </w:rPr>
        <w:t xml:space="preserve"> </w:t>
      </w:r>
      <w:r w:rsidRPr="00E53590">
        <w:rPr>
          <w:rtl/>
        </w:rPr>
        <w:t>שאלות</w:t>
      </w:r>
      <w:r w:rsidR="00C975B7">
        <w:rPr>
          <w:rtl/>
        </w:rPr>
        <w:t xml:space="preserve"> </w:t>
      </w:r>
      <w:r w:rsidRPr="00E53590">
        <w:rPr>
          <w:rtl/>
        </w:rPr>
        <w:t>נוספות</w:t>
      </w:r>
      <w:r w:rsidR="00C975B7">
        <w:rPr>
          <w:rtl/>
        </w:rPr>
        <w:t xml:space="preserve"> </w:t>
      </w:r>
      <w:r w:rsidRPr="00E53590">
        <w:rPr>
          <w:rtl/>
        </w:rPr>
        <w:t>לחבר</w:t>
      </w:r>
      <w:r w:rsidR="00C975B7">
        <w:rPr>
          <w:rtl/>
        </w:rPr>
        <w:t xml:space="preserve"> </w:t>
      </w:r>
      <w:r w:rsidRPr="00E53590">
        <w:rPr>
          <w:rtl/>
        </w:rPr>
        <w:t>הכנסת בא</w:t>
      </w:r>
      <w:r w:rsidR="00C975B7">
        <w:rPr>
          <w:rtl/>
        </w:rPr>
        <w:t>-</w:t>
      </w:r>
      <w:r w:rsidRPr="00E53590">
        <w:rPr>
          <w:rtl/>
        </w:rPr>
        <w:t>גד ולחבר הכנסת סאלח טריף, במסגרת של</w:t>
      </w:r>
      <w:r w:rsidR="00C975B7">
        <w:rPr>
          <w:rtl/>
        </w:rPr>
        <w:t xml:space="preserve"> </w:t>
      </w:r>
      <w:r w:rsidRPr="00E53590">
        <w:rPr>
          <w:rtl/>
        </w:rPr>
        <w:t>דקה.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יוסף בא</w:t>
      </w:r>
      <w:r>
        <w:rPr>
          <w:rtl/>
        </w:rPr>
        <w:t>-</w:t>
      </w:r>
      <w:r w:rsidRPr="00C975B7">
        <w:rPr>
          <w:rtl/>
        </w:rPr>
        <w:t>גד (מולדת):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השר,</w:t>
      </w:r>
      <w:r w:rsidR="00C975B7">
        <w:rPr>
          <w:rtl/>
        </w:rPr>
        <w:t xml:space="preserve"> </w:t>
      </w:r>
      <w:r w:rsidRPr="00E53590">
        <w:rPr>
          <w:rtl/>
        </w:rPr>
        <w:t>ביקרתי השבת, במסגרת כנס רבני ישראל, באילת. מחלון חדרנו במלון</w:t>
      </w:r>
      <w:r w:rsidR="00C975B7">
        <w:rPr>
          <w:rtl/>
        </w:rPr>
        <w:t xml:space="preserve"> </w:t>
      </w:r>
      <w:r w:rsidRPr="00E53590">
        <w:rPr>
          <w:rtl/>
        </w:rPr>
        <w:t>"גני שולמית" ראינו שבכל מיני אתרים עובדים כבימות החול.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האם</w:t>
      </w:r>
      <w:r w:rsidR="00C975B7">
        <w:rPr>
          <w:rtl/>
        </w:rPr>
        <w:t xml:space="preserve"> </w:t>
      </w:r>
      <w:r w:rsidRPr="00E53590">
        <w:rPr>
          <w:rtl/>
        </w:rPr>
        <w:t>אין לך הרגשה, שנפרצה פרצת השבת, ושיש כאלה ההופכים אותה ליום חול? ומה</w:t>
      </w:r>
      <w:r w:rsidR="00C975B7">
        <w:rPr>
          <w:rtl/>
        </w:rPr>
        <w:t xml:space="preserve"> </w:t>
      </w:r>
      <w:r w:rsidRPr="00E53590">
        <w:rPr>
          <w:rtl/>
        </w:rPr>
        <w:t>אתה</w:t>
      </w:r>
      <w:r w:rsidR="00C975B7">
        <w:rPr>
          <w:rtl/>
        </w:rPr>
        <w:t xml:space="preserve"> </w:t>
      </w:r>
      <w:r w:rsidRPr="00E53590">
        <w:rPr>
          <w:rtl/>
        </w:rPr>
        <w:t>חושב</w:t>
      </w:r>
      <w:r w:rsidR="00C975B7">
        <w:rPr>
          <w:rtl/>
        </w:rPr>
        <w:t xml:space="preserve"> </w:t>
      </w:r>
      <w:r w:rsidRPr="00E53590">
        <w:rPr>
          <w:rtl/>
        </w:rPr>
        <w:t>לעשות</w:t>
      </w:r>
      <w:r w:rsidR="00C975B7">
        <w:rPr>
          <w:rtl/>
        </w:rPr>
        <w:t xml:space="preserve"> </w:t>
      </w:r>
      <w:r w:rsidRPr="00E53590">
        <w:rPr>
          <w:rtl/>
        </w:rPr>
        <w:t>במסגרת</w:t>
      </w:r>
      <w:r w:rsidR="00C975B7">
        <w:rPr>
          <w:rtl/>
        </w:rPr>
        <w:t xml:space="preserve"> </w:t>
      </w:r>
      <w:r w:rsidRPr="00E53590">
        <w:rPr>
          <w:rtl/>
        </w:rPr>
        <w:t>הדברים שבמשרדך כדי למנות צוות פקחים כדי לחזק את חומת</w:t>
      </w:r>
      <w:r w:rsidR="00C975B7">
        <w:rPr>
          <w:rtl/>
        </w:rPr>
        <w:t xml:space="preserve"> </w:t>
      </w:r>
      <w:r w:rsidRPr="00E53590">
        <w:rPr>
          <w:rtl/>
        </w:rPr>
        <w:t>השבת?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תודה.</w:t>
      </w:r>
      <w:r w:rsidR="00C975B7">
        <w:rPr>
          <w:rtl/>
        </w:rPr>
        <w:t xml:space="preserve"> </w:t>
      </w:r>
      <w:r w:rsidRPr="00E53590">
        <w:rPr>
          <w:rtl/>
        </w:rPr>
        <w:t>בבקשה, חבר הכנסת סאלח טריף.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סאלח טריף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אדוני השר, אנחנו הדרוזים מצטיינים תמיד בפתרון בעיות של</w:t>
      </w:r>
      <w:r w:rsidR="00C975B7">
        <w:rPr>
          <w:rtl/>
        </w:rPr>
        <w:t xml:space="preserve"> </w:t>
      </w:r>
      <w:r w:rsidRPr="00E53590">
        <w:rPr>
          <w:rtl/>
        </w:rPr>
        <w:t>יהודים.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לנצל את שאלתו של הרב עזרן כדי לשאול אותך, אדוני השר.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פניתי</w:t>
      </w:r>
      <w:r w:rsidR="00C975B7">
        <w:rPr>
          <w:rtl/>
        </w:rPr>
        <w:t xml:space="preserve"> </w:t>
      </w:r>
      <w:r w:rsidRPr="00E53590">
        <w:rPr>
          <w:rtl/>
        </w:rPr>
        <w:t>אליך</w:t>
      </w:r>
      <w:r w:rsidR="00C975B7">
        <w:rPr>
          <w:rtl/>
        </w:rPr>
        <w:t xml:space="preserve"> </w:t>
      </w:r>
      <w:r w:rsidRPr="00E53590">
        <w:rPr>
          <w:rtl/>
        </w:rPr>
        <w:t>פעמים</w:t>
      </w:r>
      <w:r w:rsidR="00C975B7">
        <w:rPr>
          <w:rtl/>
        </w:rPr>
        <w:t xml:space="preserve"> </w:t>
      </w:r>
      <w:r w:rsidRPr="00E53590">
        <w:rPr>
          <w:rtl/>
        </w:rPr>
        <w:t>מספר בעבר בנושא העסקת דרוזים בחברת החשמל. בין אלפי העובדים</w:t>
      </w:r>
      <w:r w:rsidR="00C975B7">
        <w:rPr>
          <w:rtl/>
        </w:rPr>
        <w:t xml:space="preserve"> </w:t>
      </w:r>
      <w:r w:rsidRPr="00E53590">
        <w:rPr>
          <w:rtl/>
        </w:rPr>
        <w:t>בחברת</w:t>
      </w:r>
      <w:r w:rsidR="00C975B7">
        <w:rPr>
          <w:rtl/>
        </w:rPr>
        <w:t xml:space="preserve"> </w:t>
      </w:r>
      <w:r w:rsidRPr="00E53590">
        <w:rPr>
          <w:rtl/>
        </w:rPr>
        <w:t>החשמל</w:t>
      </w:r>
      <w:r w:rsidR="00C975B7">
        <w:rPr>
          <w:rtl/>
        </w:rPr>
        <w:t xml:space="preserve"> </w:t>
      </w:r>
      <w:r w:rsidRPr="00E53590">
        <w:rPr>
          <w:rtl/>
        </w:rPr>
        <w:t>מצויים</w:t>
      </w:r>
      <w:r w:rsidR="00C975B7">
        <w:rPr>
          <w:rtl/>
        </w:rPr>
        <w:t xml:space="preserve"> </w:t>
      </w:r>
      <w:r w:rsidRPr="00E53590">
        <w:rPr>
          <w:rtl/>
        </w:rPr>
        <w:t>כיום רק שניים או שלושה דרוזים.</w:t>
      </w:r>
      <w:r w:rsidR="00C975B7">
        <w:rPr>
          <w:rtl/>
        </w:rPr>
        <w:t xml:space="preserve"> </w:t>
      </w:r>
      <w:r w:rsidRPr="00E53590">
        <w:rPr>
          <w:rtl/>
        </w:rPr>
        <w:t>עשרות רבות של דרוזים פנו</w:t>
      </w:r>
      <w:r w:rsidR="00C975B7">
        <w:rPr>
          <w:rtl/>
        </w:rPr>
        <w:t xml:space="preserve"> </w:t>
      </w:r>
      <w:r w:rsidRPr="00E53590">
        <w:rPr>
          <w:rtl/>
        </w:rPr>
        <w:t>בזמן</w:t>
      </w:r>
      <w:r w:rsidR="00C975B7">
        <w:rPr>
          <w:rtl/>
        </w:rPr>
        <w:t xml:space="preserve"> </w:t>
      </w:r>
      <w:r w:rsidRPr="00E53590">
        <w:rPr>
          <w:rtl/>
        </w:rPr>
        <w:t>האחרון</w:t>
      </w:r>
      <w:r w:rsidR="00C975B7">
        <w:rPr>
          <w:rtl/>
        </w:rPr>
        <w:t xml:space="preserve"> </w:t>
      </w:r>
      <w:r w:rsidRPr="00E53590">
        <w:rPr>
          <w:rtl/>
        </w:rPr>
        <w:t>לחברת החשמל כדי לעבוד שם, ורוב הפונים הם חיילים משוחררים שיכולים</w:t>
      </w:r>
      <w:r w:rsidR="00C975B7">
        <w:rPr>
          <w:rtl/>
        </w:rPr>
        <w:t xml:space="preserve"> </w:t>
      </w:r>
      <w:r w:rsidRPr="00E53590">
        <w:rPr>
          <w:rtl/>
        </w:rPr>
        <w:t>לעבוד בכל עבודה בחברת החשמל. אילו הם התקבלו לעבוד בחברה, אני בטוח שלרב עזרן לא</w:t>
      </w:r>
      <w:r w:rsidR="00C975B7">
        <w:rPr>
          <w:rtl/>
        </w:rPr>
        <w:t xml:space="preserve"> </w:t>
      </w:r>
      <w:r w:rsidRPr="00E53590">
        <w:rPr>
          <w:rtl/>
        </w:rPr>
        <w:t>היה אכפת שהם יעשו תורנות בשבת או יעבדו בשבת, ואז לא יהיו אחרים שיחללו את השבת.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חשוב מאוד, אדוני השר, שתיתן את מלוא תשומת הלב לעניין הזה. האם יש לך כוונה</w:t>
      </w:r>
      <w:r w:rsidR="00C975B7">
        <w:rPr>
          <w:rtl/>
        </w:rPr>
        <w:t xml:space="preserve"> </w:t>
      </w:r>
      <w:r w:rsidRPr="00E53590">
        <w:rPr>
          <w:rtl/>
        </w:rPr>
        <w:t>אישית לומר לחברת החשמל להעסיק את הפונים אליה מקרב החיילים המשוחררים הדרוזים?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תודה.</w:t>
      </w:r>
      <w:r w:rsidR="00C975B7">
        <w:rPr>
          <w:rtl/>
        </w:rPr>
        <w:t xml:space="preserve"> </w:t>
      </w:r>
      <w:r w:rsidRPr="00E53590">
        <w:rPr>
          <w:rtl/>
        </w:rPr>
        <w:t>אדוני השר, שתי שאלות והצעה להוספת "גויים של שבת". נכון, חבר הכנסת</w:t>
      </w:r>
      <w:r w:rsidR="00C975B7">
        <w:rPr>
          <w:rtl/>
        </w:rPr>
        <w:t xml:space="preserve"> </w:t>
      </w:r>
      <w:r w:rsidRPr="00E53590">
        <w:rPr>
          <w:rtl/>
        </w:rPr>
        <w:t>טריף?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האנרגיה והתשתית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 המודעה נמצאת בידי, חבר הכנסת עזרן, וכתוב בה "חברת החשמל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מחוז ירושלים". לא כתוב "חברת החשמל לישראל". זאת חברת החשמל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יוסף עזרן (ש"ס):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ירושלים עדיין במדינת ישראל.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האנרגיה והתשתית מ' שחל: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 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"חברת החשמל המזרח</w:t>
      </w:r>
      <w:r>
        <w:rPr>
          <w:rtl/>
        </w:rPr>
        <w:t>-</w:t>
      </w:r>
      <w:r w:rsidR="00E53590" w:rsidRPr="00E53590">
        <w:rPr>
          <w:rtl/>
        </w:rPr>
        <w:t>ירושלמית".</w:t>
      </w:r>
      <w:r>
        <w:rPr>
          <w:rtl/>
        </w:rPr>
        <w:t xml:space="preserve"> </w:t>
      </w:r>
      <w:r w:rsidR="00E53590" w:rsidRPr="00E53590">
        <w:rPr>
          <w:rtl/>
        </w:rPr>
        <w:t>כך זה כתוב, לכן אני אומר שחברת החשמל</w:t>
      </w:r>
      <w:r>
        <w:rPr>
          <w:rtl/>
        </w:rPr>
        <w:t xml:space="preserve"> </w:t>
      </w:r>
      <w:r w:rsidR="00E53590" w:rsidRPr="00E53590">
        <w:rPr>
          <w:rtl/>
        </w:rPr>
        <w:t>הישראלית לא עבדה בשבת.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הגדיל</w:t>
      </w:r>
      <w:r w:rsidR="00C975B7">
        <w:rPr>
          <w:rtl/>
        </w:rPr>
        <w:t xml:space="preserve"> </w:t>
      </w:r>
      <w:r w:rsidRPr="00E53590">
        <w:rPr>
          <w:rtl/>
        </w:rPr>
        <w:t>לעשות חבר הכנסת בא</w:t>
      </w:r>
      <w:r w:rsidR="00C975B7">
        <w:rPr>
          <w:rtl/>
        </w:rPr>
        <w:t>-</w:t>
      </w:r>
      <w:r w:rsidRPr="00E53590">
        <w:rPr>
          <w:rtl/>
        </w:rPr>
        <w:t>גד. אני בא ומסביר שלא עבדנו בשבת, והוא כבר קובע</w:t>
      </w:r>
      <w:r w:rsidR="00C975B7">
        <w:rPr>
          <w:rtl/>
        </w:rPr>
        <w:t xml:space="preserve"> </w:t>
      </w:r>
      <w:r w:rsidRPr="00E53590">
        <w:rPr>
          <w:rtl/>
        </w:rPr>
        <w:t xml:space="preserve">שעבדנו בשבת, ולמה אני לא מטיל פיקוח, ובכלל הדביקו לי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בא</w:t>
      </w:r>
      <w:r w:rsidR="00C975B7">
        <w:rPr>
          <w:rtl/>
        </w:rPr>
        <w:t>-</w:t>
      </w:r>
      <w:r w:rsidRPr="00E53590">
        <w:rPr>
          <w:rtl/>
        </w:rPr>
        <w:t>גד, אתה ראית את זה מעבר לגבול.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האנרגיה והתשתית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ראה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זה</w:t>
      </w:r>
      <w:r w:rsidR="00C975B7">
        <w:rPr>
          <w:rtl/>
        </w:rPr>
        <w:t xml:space="preserve"> </w:t>
      </w:r>
      <w:r w:rsidRPr="00E53590">
        <w:rPr>
          <w:rtl/>
        </w:rPr>
        <w:t>מעבר</w:t>
      </w:r>
      <w:r w:rsidR="00C975B7">
        <w:rPr>
          <w:rtl/>
        </w:rPr>
        <w:t xml:space="preserve"> </w:t>
      </w:r>
      <w:r w:rsidRPr="00E53590">
        <w:rPr>
          <w:rtl/>
        </w:rPr>
        <w:t>לגבול, וראה את זה במו עיניו. אבל כל מה שהיית צריך</w:t>
      </w:r>
      <w:r w:rsidR="00C975B7">
        <w:rPr>
          <w:rtl/>
        </w:rPr>
        <w:t xml:space="preserve"> </w:t>
      </w:r>
      <w:r w:rsidRPr="00E53590">
        <w:rPr>
          <w:rtl/>
        </w:rPr>
        <w:t>לעשות</w:t>
      </w:r>
      <w:r w:rsidR="00C975B7">
        <w:rPr>
          <w:rtl/>
        </w:rPr>
        <w:t xml:space="preserve"> </w:t>
      </w:r>
      <w:r w:rsidRPr="00E53590">
        <w:rPr>
          <w:rtl/>
        </w:rPr>
        <w:t>זה לגשת אל אחד העובדים ולשאול אותו, אני מניח שכמה מלים בערבית אתה יודע.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היה</w:t>
      </w:r>
      <w:r w:rsidR="00C975B7">
        <w:rPr>
          <w:rtl/>
        </w:rPr>
        <w:t xml:space="preserve"> </w:t>
      </w:r>
      <w:r w:rsidRPr="00E53590">
        <w:rPr>
          <w:rtl/>
        </w:rPr>
        <w:t>עונה לך, והכול היה מסתדר. אין לי צורך בפיקוח. אישור לעבוד בשבת</w:t>
      </w:r>
      <w:r w:rsidR="00C975B7">
        <w:rPr>
          <w:rtl/>
        </w:rPr>
        <w:t xml:space="preserve"> </w:t>
      </w:r>
      <w:r w:rsidRPr="00E53590">
        <w:rPr>
          <w:rtl/>
        </w:rPr>
        <w:t>ניתן</w:t>
      </w:r>
      <w:r w:rsidR="00C975B7">
        <w:rPr>
          <w:rtl/>
        </w:rPr>
        <w:t xml:space="preserve"> </w:t>
      </w:r>
      <w:r w:rsidRPr="00E53590">
        <w:rPr>
          <w:rtl/>
        </w:rPr>
        <w:t>במקרים</w:t>
      </w:r>
      <w:r w:rsidR="00C975B7">
        <w:rPr>
          <w:rtl/>
        </w:rPr>
        <w:t xml:space="preserve"> </w:t>
      </w:r>
      <w:r w:rsidRPr="00E53590">
        <w:rPr>
          <w:rtl/>
        </w:rPr>
        <w:t>יוצאי דופן על</w:t>
      </w:r>
      <w:r w:rsidR="00C975B7">
        <w:rPr>
          <w:rtl/>
        </w:rPr>
        <w:t>-</w:t>
      </w:r>
      <w:r w:rsidRPr="00E53590">
        <w:rPr>
          <w:rtl/>
        </w:rPr>
        <w:t>פי החוק, כאשר העניין מגיע עד לרמה הגבוהה ביותר, אל מנכ"ל</w:t>
      </w:r>
      <w:r w:rsidR="00C975B7">
        <w:rPr>
          <w:rtl/>
        </w:rPr>
        <w:t xml:space="preserve"> </w:t>
      </w:r>
      <w:r w:rsidRPr="00E53590">
        <w:rPr>
          <w:rtl/>
        </w:rPr>
        <w:t>החברה ואלי באופן אישי.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אני, ברוך השם, כבר הייתי שר האנרגיה, ונדמה לי שכל הציבור החרדי והדתי ידע</w:t>
      </w:r>
      <w:r w:rsidR="00C975B7">
        <w:rPr>
          <w:rtl/>
        </w:rPr>
        <w:t xml:space="preserve"> </w:t>
      </w:r>
      <w:r w:rsidRPr="00E53590">
        <w:rPr>
          <w:rtl/>
        </w:rPr>
        <w:t>שהטלתי איסור חמור לעבוד עבודות בשבת.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לומר</w:t>
      </w:r>
      <w:r w:rsidR="00C975B7">
        <w:rPr>
          <w:rtl/>
        </w:rPr>
        <w:t xml:space="preserve"> </w:t>
      </w:r>
      <w:r w:rsidRPr="00E53590">
        <w:rPr>
          <w:rtl/>
        </w:rPr>
        <w:t>דבר</w:t>
      </w:r>
      <w:r w:rsidR="00C975B7">
        <w:rPr>
          <w:rtl/>
        </w:rPr>
        <w:t xml:space="preserve"> </w:t>
      </w:r>
      <w:r w:rsidRPr="00E53590">
        <w:rPr>
          <w:rtl/>
        </w:rPr>
        <w:t>נוסף. הרי גם בבני</w:t>
      </w:r>
      <w:r w:rsidR="00C975B7">
        <w:rPr>
          <w:rtl/>
        </w:rPr>
        <w:t>-</w:t>
      </w:r>
      <w:r w:rsidRPr="00E53590">
        <w:rPr>
          <w:rtl/>
        </w:rPr>
        <w:t>ברק באותם גנרטורים לא</w:t>
      </w:r>
      <w:r w:rsidR="00C975B7">
        <w:rPr>
          <w:rtl/>
        </w:rPr>
        <w:t>-</w:t>
      </w:r>
      <w:r w:rsidRPr="00E53590">
        <w:rPr>
          <w:rtl/>
        </w:rPr>
        <w:t>חוקיים שבהם</w:t>
      </w:r>
      <w:r w:rsidR="00C975B7">
        <w:rPr>
          <w:rtl/>
        </w:rPr>
        <w:t xml:space="preserve"> </w:t>
      </w:r>
      <w:r w:rsidRPr="00E53590">
        <w:rPr>
          <w:rtl/>
        </w:rPr>
        <w:t>משתמשים</w:t>
      </w:r>
      <w:r w:rsidR="00C975B7">
        <w:rPr>
          <w:rtl/>
        </w:rPr>
        <w:t xml:space="preserve"> – </w:t>
      </w:r>
      <w:r w:rsidRPr="00E53590">
        <w:rPr>
          <w:rtl/>
        </w:rPr>
        <w:t>והם</w:t>
      </w:r>
      <w:r w:rsidR="00C975B7">
        <w:rPr>
          <w:rtl/>
        </w:rPr>
        <w:t xml:space="preserve"> </w:t>
      </w:r>
      <w:r w:rsidRPr="00E53590">
        <w:rPr>
          <w:rtl/>
        </w:rPr>
        <w:t>לא כל כך חוקיים, תאמין לי, חבר הכנסת עזרן. אני מכיר את הבעיה.</w:t>
      </w:r>
      <w:r w:rsidR="00C975B7">
        <w:rPr>
          <w:rtl/>
        </w:rPr>
        <w:t xml:space="preserve"> </w:t>
      </w:r>
      <w:r w:rsidRPr="00E53590">
        <w:rPr>
          <w:rtl/>
        </w:rPr>
        <w:t>פעם גם ישבתי כדי להסדיר אותה. מי שמפעיל את הגנרטורים האלה הם גויים של שבת.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יוסף עזרן (ש"ס):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הם פועלים לבד.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האנרגיה והתשתית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הם פועלים לבד, אבל תאמין לי שיש שם גם עניין של אחזקה. חבר הכנסת עזרן, אני</w:t>
      </w:r>
      <w:r w:rsidR="00C975B7">
        <w:rPr>
          <w:rtl/>
        </w:rPr>
        <w:t xml:space="preserve"> </w:t>
      </w:r>
      <w:r w:rsidRPr="00E53590">
        <w:rPr>
          <w:rtl/>
        </w:rPr>
        <w:t>מכיר ויודע את העניין.</w:t>
      </w:r>
      <w:r w:rsidR="00C975B7">
        <w:rPr>
          <w:rtl/>
        </w:rPr>
        <w:t xml:space="preserve"> </w:t>
      </w:r>
      <w:r w:rsidRPr="00E53590">
        <w:rPr>
          <w:rtl/>
        </w:rPr>
        <w:t>אז שם מותר, ואני צריך לאסור על חברת החשמל הירושלמית?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מסכים לחלוטין להצעה של חבר הכנסת סאלח טריף. אני מטפל אישית בבעיה. אני</w:t>
      </w:r>
      <w:r w:rsidR="00C975B7">
        <w:rPr>
          <w:rtl/>
        </w:rPr>
        <w:t xml:space="preserve"> </w:t>
      </w:r>
      <w:r w:rsidRPr="00E53590">
        <w:rPr>
          <w:rtl/>
        </w:rPr>
        <w:t>חייב</w:t>
      </w:r>
      <w:r w:rsidR="00C975B7">
        <w:rPr>
          <w:rtl/>
        </w:rPr>
        <w:t xml:space="preserve"> </w:t>
      </w:r>
      <w:r w:rsidRPr="00E53590">
        <w:rPr>
          <w:rtl/>
        </w:rPr>
        <w:t>לומר</w:t>
      </w:r>
      <w:r w:rsidR="00C975B7">
        <w:rPr>
          <w:rtl/>
        </w:rPr>
        <w:t xml:space="preserve"> </w:t>
      </w:r>
      <w:r w:rsidRPr="00E53590">
        <w:rPr>
          <w:rtl/>
        </w:rPr>
        <w:t>רק דבר אחד, שיש שבירה של מעין טבו שהיה על העסקת דרוזים, ואני עשיתי</w:t>
      </w:r>
      <w:r w:rsidR="00C975B7">
        <w:rPr>
          <w:rtl/>
        </w:rPr>
        <w:t xml:space="preserve"> </w:t>
      </w:r>
      <w:r w:rsidRPr="00E53590">
        <w:rPr>
          <w:rtl/>
        </w:rPr>
        <w:t>אותה.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גם הכנסתי דרוזי כחבר דירקטוריון בחברת החשמל. אני אישית מטפל בנושא</w:t>
      </w:r>
      <w:r w:rsidR="00C975B7">
        <w:rPr>
          <w:rtl/>
        </w:rPr>
        <w:t xml:space="preserve"> </w:t>
      </w:r>
      <w:r w:rsidRPr="00E53590">
        <w:rPr>
          <w:rtl/>
        </w:rPr>
        <w:t>הזה,</w:t>
      </w:r>
      <w:r w:rsidR="00C975B7">
        <w:rPr>
          <w:rtl/>
        </w:rPr>
        <w:t xml:space="preserve"> </w:t>
      </w:r>
      <w:r w:rsidRPr="00E53590">
        <w:rPr>
          <w:rtl/>
        </w:rPr>
        <w:t>ויש</w:t>
      </w:r>
      <w:r w:rsidR="00C975B7">
        <w:rPr>
          <w:rtl/>
        </w:rPr>
        <w:t xml:space="preserve"> </w:t>
      </w:r>
      <w:r w:rsidRPr="00E53590">
        <w:rPr>
          <w:rtl/>
        </w:rPr>
        <w:t>תוצאות</w:t>
      </w:r>
      <w:r w:rsidR="00C975B7">
        <w:rPr>
          <w:rtl/>
        </w:rPr>
        <w:t xml:space="preserve"> </w:t>
      </w:r>
      <w:r w:rsidRPr="00E53590">
        <w:rPr>
          <w:rtl/>
        </w:rPr>
        <w:t>חיוביות, מעטות, לצערי הרב, אבל אין ספק שנעשה הכול כדי לקלוט</w:t>
      </w:r>
      <w:r w:rsidR="00C975B7">
        <w:rPr>
          <w:rtl/>
        </w:rPr>
        <w:t xml:space="preserve"> </w:t>
      </w:r>
      <w:r w:rsidRPr="00E53590">
        <w:rPr>
          <w:rtl/>
        </w:rPr>
        <w:t>בחברה עובדים מקרב בני העדה הדרוזית.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רבה, אדוני השר.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מגן (הליכוד):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מציע שיהיה מחוז חפץ.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שר</w:t>
      </w:r>
      <w:r w:rsidR="00C975B7">
        <w:rPr>
          <w:rtl/>
        </w:rPr>
        <w:t xml:space="preserve"> </w:t>
      </w:r>
      <w:r w:rsidRPr="00E53590">
        <w:rPr>
          <w:rtl/>
        </w:rPr>
        <w:t>המשטרה</w:t>
      </w:r>
      <w:r w:rsidR="00C975B7">
        <w:rPr>
          <w:rtl/>
        </w:rPr>
        <w:t xml:space="preserve"> </w:t>
      </w:r>
      <w:r w:rsidRPr="00E53590">
        <w:rPr>
          <w:rtl/>
        </w:rPr>
        <w:t>ישיב על שאילתא בעל</w:t>
      </w:r>
      <w:r w:rsidR="00C975B7">
        <w:rPr>
          <w:rtl/>
        </w:rPr>
        <w:t>-</w:t>
      </w:r>
      <w:r w:rsidRPr="00E53590">
        <w:rPr>
          <w:rtl/>
        </w:rPr>
        <w:t>פה מס' 278, של חבר הכנסת יגאל ביבי. הנושא:</w:t>
      </w:r>
      <w:r w:rsidR="00C975B7">
        <w:rPr>
          <w:rtl/>
        </w:rPr>
        <w:t xml:space="preserve"> </w:t>
      </w:r>
      <w:r w:rsidRPr="00E53590">
        <w:rPr>
          <w:rtl/>
        </w:rPr>
        <w:t>חוק העונשין בעניין ניצול מצוקה וחולשה גופנית.</w:t>
      </w:r>
      <w:r w:rsidR="00C975B7">
        <w:rPr>
          <w:rtl/>
        </w:rPr>
        <w:t xml:space="preserve"> </w:t>
      </w:r>
      <w:r w:rsidRPr="00E53590">
        <w:rPr>
          <w:rtl/>
        </w:rPr>
        <w:t>בבקשה, חבר הכנסת ביבי.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4" w:name="_Toc457989583"/>
      <w:r w:rsidRPr="00C975B7">
        <w:rPr>
          <w:rtl/>
        </w:rPr>
        <w:t>חוק העונשין בעניין ניצול מצוקה וחולשה גופנית</w:t>
      </w:r>
      <w:bookmarkEnd w:id="4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יגאל ביבי (מפד"ל):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השאילתא</w:t>
      </w:r>
      <w:r w:rsidR="00C975B7">
        <w:rPr>
          <w:rtl/>
        </w:rPr>
        <w:t xml:space="preserve"> </w:t>
      </w:r>
      <w:r w:rsidRPr="00E53590">
        <w:rPr>
          <w:rtl/>
        </w:rPr>
        <w:t>היא</w:t>
      </w:r>
      <w:r w:rsidR="00C975B7">
        <w:rPr>
          <w:rtl/>
        </w:rPr>
        <w:t xml:space="preserve"> </w:t>
      </w:r>
      <w:r w:rsidRPr="00E53590">
        <w:rPr>
          <w:rtl/>
        </w:rPr>
        <w:t>בעקבות מאמרו החשוב של ד"ר יעקב ויינרוט, שמאשים האשמה קשה את</w:t>
      </w:r>
      <w:r w:rsidR="00C975B7">
        <w:rPr>
          <w:rtl/>
        </w:rPr>
        <w:t xml:space="preserve"> </w:t>
      </w:r>
      <w:r w:rsidRPr="00E53590">
        <w:rPr>
          <w:rtl/>
        </w:rPr>
        <w:t>החברה שלנו, שלעתים היא חברה שמתנהגת כחברה ארורה.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צריך לקרוא.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יגאל ביבי (מפד"ל):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כבוד היושב</w:t>
      </w:r>
      <w:r w:rsidR="00C975B7">
        <w:rPr>
          <w:rtl/>
        </w:rPr>
        <w:t>-</w:t>
      </w:r>
      <w:r w:rsidRPr="00E53590">
        <w:rPr>
          <w:rtl/>
        </w:rPr>
        <w:t>ראש, פורסם כי לגרושה ואם לילדים רכים, המתגוררת במגורון באשדוד,</w:t>
      </w:r>
      <w:r w:rsidR="00C975B7">
        <w:rPr>
          <w:rtl/>
        </w:rPr>
        <w:t xml:space="preserve"> </w:t>
      </w:r>
      <w:r w:rsidRPr="00E53590">
        <w:rPr>
          <w:rtl/>
        </w:rPr>
        <w:t>נותק החשמל בשל חוב של 300 שקל.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מכר שלה הודיע כי תמורת גופה ישלם את החוב, וכך היה.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ברצוני לשאול: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 האם הדברים נכונים?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2.</w:t>
      </w:r>
      <w:r w:rsidR="00C975B7">
        <w:rPr>
          <w:rtl/>
        </w:rPr>
        <w:t xml:space="preserve"> </w:t>
      </w:r>
      <w:r w:rsidRPr="00E53590">
        <w:rPr>
          <w:rtl/>
        </w:rPr>
        <w:t>מדוע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פעלה</w:t>
      </w:r>
      <w:r w:rsidR="00C975B7">
        <w:rPr>
          <w:rtl/>
        </w:rPr>
        <w:t xml:space="preserve"> </w:t>
      </w:r>
      <w:r w:rsidRPr="00E53590">
        <w:rPr>
          <w:rtl/>
        </w:rPr>
        <w:t>המשטרה</w:t>
      </w:r>
      <w:r w:rsidR="00C975B7">
        <w:rPr>
          <w:rtl/>
        </w:rPr>
        <w:t xml:space="preserve"> </w:t>
      </w:r>
      <w:r w:rsidRPr="00E53590">
        <w:rPr>
          <w:rtl/>
        </w:rPr>
        <w:t>לפי</w:t>
      </w:r>
      <w:r w:rsidR="00C975B7">
        <w:rPr>
          <w:rtl/>
        </w:rPr>
        <w:t xml:space="preserve"> </w:t>
      </w:r>
      <w:r w:rsidRPr="00E53590">
        <w:rPr>
          <w:rtl/>
        </w:rPr>
        <w:t>סעיף</w:t>
      </w:r>
      <w:r w:rsidR="00C975B7">
        <w:rPr>
          <w:rtl/>
        </w:rPr>
        <w:t xml:space="preserve"> </w:t>
      </w:r>
      <w:r w:rsidRPr="00E53590">
        <w:rPr>
          <w:rtl/>
        </w:rPr>
        <w:t>431 לחוק העונשין, האומר: "המנצל את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המצוקה והחולשה הגופנית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דינו מאסר שנה"?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תודה.</w:t>
      </w:r>
      <w:r w:rsidR="00C975B7">
        <w:rPr>
          <w:rtl/>
        </w:rPr>
        <w:t xml:space="preserve"> </w:t>
      </w:r>
      <w:r w:rsidRPr="00E53590">
        <w:rPr>
          <w:rtl/>
        </w:rPr>
        <w:t>אדוני השר, אתה בעצם יכול לענות בשני התקנים שלך, גם כשר האנרגיה.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מתכבד להשיב לחבר הכנסת יגאל ביבי.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</w:t>
      </w:r>
      <w:r w:rsidR="00C975B7">
        <w:rPr>
          <w:rtl/>
        </w:rPr>
        <w:t xml:space="preserve"> </w:t>
      </w:r>
      <w:r w:rsidRPr="00E53590">
        <w:rPr>
          <w:rtl/>
        </w:rPr>
        <w:t>מבירור</w:t>
      </w:r>
      <w:r w:rsidR="00C975B7">
        <w:rPr>
          <w:rtl/>
        </w:rPr>
        <w:t xml:space="preserve"> </w:t>
      </w:r>
      <w:r w:rsidRPr="00E53590">
        <w:rPr>
          <w:rtl/>
        </w:rPr>
        <w:t>שקיימתי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שר</w:t>
      </w:r>
      <w:r w:rsidR="00C975B7">
        <w:rPr>
          <w:rtl/>
        </w:rPr>
        <w:t xml:space="preserve"> </w:t>
      </w:r>
      <w:r w:rsidRPr="00E53590">
        <w:rPr>
          <w:rtl/>
        </w:rPr>
        <w:t>האנרגיה</w:t>
      </w:r>
      <w:r w:rsidR="00C975B7">
        <w:rPr>
          <w:rtl/>
        </w:rPr>
        <w:t xml:space="preserve"> </w:t>
      </w:r>
      <w:r w:rsidRPr="00E53590">
        <w:rPr>
          <w:rtl/>
        </w:rPr>
        <w:t>עולה, כי האחראית לאספקת החשמל למבנה</w:t>
      </w:r>
      <w:r w:rsidR="00C975B7">
        <w:rPr>
          <w:rtl/>
        </w:rPr>
        <w:t xml:space="preserve"> </w:t>
      </w:r>
      <w:r w:rsidRPr="00E53590">
        <w:rPr>
          <w:rtl/>
        </w:rPr>
        <w:t>המצוין</w:t>
      </w:r>
      <w:r w:rsidR="00C975B7">
        <w:rPr>
          <w:rtl/>
        </w:rPr>
        <w:t xml:space="preserve"> </w:t>
      </w:r>
      <w:r w:rsidRPr="00E53590">
        <w:rPr>
          <w:rtl/>
        </w:rPr>
        <w:t>בשאילתא</w:t>
      </w:r>
      <w:r w:rsidR="00C975B7">
        <w:rPr>
          <w:rtl/>
        </w:rPr>
        <w:t xml:space="preserve"> </w:t>
      </w:r>
      <w:r w:rsidRPr="00E53590">
        <w:rPr>
          <w:rtl/>
        </w:rPr>
        <w:t>היא</w:t>
      </w:r>
      <w:r w:rsidR="00C975B7">
        <w:rPr>
          <w:rtl/>
        </w:rPr>
        <w:t xml:space="preserve"> </w:t>
      </w:r>
      <w:r w:rsidRPr="00E53590">
        <w:rPr>
          <w:rtl/>
        </w:rPr>
        <w:t>חברת</w:t>
      </w:r>
      <w:r w:rsidR="00C975B7">
        <w:rPr>
          <w:rtl/>
        </w:rPr>
        <w:t xml:space="preserve"> </w:t>
      </w:r>
      <w:r w:rsidRPr="00E53590">
        <w:rPr>
          <w:rtl/>
        </w:rPr>
        <w:t>"עמידר", והיא אשר ביצעה את הניתוק כתוצאה מקיומו של</w:t>
      </w:r>
      <w:r w:rsidR="00C975B7">
        <w:rPr>
          <w:rtl/>
        </w:rPr>
        <w:t xml:space="preserve"> </w:t>
      </w:r>
      <w:r w:rsidRPr="00E53590">
        <w:rPr>
          <w:rtl/>
        </w:rPr>
        <w:t>החוב.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בדבר</w:t>
      </w:r>
      <w:r w:rsidR="00C975B7">
        <w:rPr>
          <w:rtl/>
        </w:rPr>
        <w:t xml:space="preserve"> </w:t>
      </w:r>
      <w:r w:rsidRPr="00E53590">
        <w:rPr>
          <w:rtl/>
        </w:rPr>
        <w:t>פרטים</w:t>
      </w:r>
      <w:r w:rsidR="00C975B7">
        <w:rPr>
          <w:rtl/>
        </w:rPr>
        <w:t xml:space="preserve"> </w:t>
      </w:r>
      <w:r w:rsidRPr="00E53590">
        <w:rPr>
          <w:rtl/>
        </w:rPr>
        <w:t>נוספים</w:t>
      </w:r>
      <w:r w:rsidR="00C975B7">
        <w:rPr>
          <w:rtl/>
        </w:rPr>
        <w:t xml:space="preserve"> </w:t>
      </w:r>
      <w:r w:rsidRPr="00E53590">
        <w:rPr>
          <w:rtl/>
        </w:rPr>
        <w:t>אני מציע לחבר הכנסת ביבי שיפנה למשרד הבינוי והשיכון.</w:t>
      </w:r>
      <w:r w:rsidR="00C975B7">
        <w:rPr>
          <w:rtl/>
        </w:rPr>
        <w:t xml:space="preserve"> </w:t>
      </w:r>
      <w:r w:rsidRPr="00E53590">
        <w:rPr>
          <w:rtl/>
        </w:rPr>
        <w:t>אני עומד לדבר אתו, אישית, כי הסיפור הזה מקומם גם אותי. אגב, כאשר חשבתי שמדובר</w:t>
      </w:r>
      <w:r w:rsidR="00C975B7">
        <w:rPr>
          <w:rtl/>
        </w:rPr>
        <w:t xml:space="preserve"> </w:t>
      </w:r>
      <w:r w:rsidRPr="00E53590">
        <w:rPr>
          <w:rtl/>
        </w:rPr>
        <w:t>בחברת</w:t>
      </w:r>
      <w:r w:rsidR="00C975B7">
        <w:rPr>
          <w:rtl/>
        </w:rPr>
        <w:t xml:space="preserve"> </w:t>
      </w:r>
      <w:r w:rsidRPr="00E53590">
        <w:rPr>
          <w:rtl/>
        </w:rPr>
        <w:t>החשמל</w:t>
      </w:r>
      <w:r w:rsidR="00C975B7">
        <w:rPr>
          <w:rtl/>
        </w:rPr>
        <w:t xml:space="preserve"> </w:t>
      </w:r>
      <w:r w:rsidRPr="00E53590">
        <w:rPr>
          <w:rtl/>
        </w:rPr>
        <w:t>שביצעה</w:t>
      </w:r>
      <w:r w:rsidR="00C975B7">
        <w:rPr>
          <w:rtl/>
        </w:rPr>
        <w:t xml:space="preserve"> </w:t>
      </w:r>
      <w:r w:rsidRPr="00E53590">
        <w:rPr>
          <w:rtl/>
        </w:rPr>
        <w:t>את הניתוק בשל חוב של 300 שקלים, עם כל הכבוד לסכום של 300</w:t>
      </w:r>
      <w:r w:rsidR="00C975B7">
        <w:rPr>
          <w:rtl/>
        </w:rPr>
        <w:t xml:space="preserve"> </w:t>
      </w:r>
      <w:r w:rsidRPr="00E53590">
        <w:rPr>
          <w:rtl/>
        </w:rPr>
        <w:t>שקל, ולמרות הסמכות שיש לה לעשות זאת, ראיתי את המקרה הזה כמקרה הזועק לשמים.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2.</w:t>
      </w:r>
      <w:r w:rsidR="00C975B7">
        <w:rPr>
          <w:rtl/>
        </w:rPr>
        <w:t xml:space="preserve"> </w:t>
      </w:r>
      <w:r w:rsidRPr="00E53590">
        <w:rPr>
          <w:rtl/>
        </w:rPr>
        <w:t>למשטרה לא הוגשה כל תלונה על האירוע, ולא ידועים לנו פרטים על המקרה חוץ</w:t>
      </w:r>
      <w:r w:rsidR="00C975B7">
        <w:rPr>
          <w:rtl/>
        </w:rPr>
        <w:t xml:space="preserve"> </w:t>
      </w:r>
      <w:r w:rsidRPr="00E53590">
        <w:rPr>
          <w:rtl/>
        </w:rPr>
        <w:t>מהפרסום</w:t>
      </w:r>
      <w:r w:rsidR="00C975B7">
        <w:rPr>
          <w:rtl/>
        </w:rPr>
        <w:t xml:space="preserve"> </w:t>
      </w:r>
      <w:r w:rsidRPr="00E53590">
        <w:rPr>
          <w:rtl/>
        </w:rPr>
        <w:t>שהיה,</w:t>
      </w:r>
      <w:r w:rsidR="00C975B7">
        <w:rPr>
          <w:rtl/>
        </w:rPr>
        <w:t xml:space="preserve"> </w:t>
      </w:r>
      <w:r w:rsidRPr="00E53590">
        <w:rPr>
          <w:rtl/>
        </w:rPr>
        <w:t>כפי</w:t>
      </w:r>
      <w:r w:rsidR="00C975B7">
        <w:rPr>
          <w:rtl/>
        </w:rPr>
        <w:t xml:space="preserve"> </w:t>
      </w:r>
      <w:r w:rsidRPr="00E53590">
        <w:rPr>
          <w:rtl/>
        </w:rPr>
        <w:t>שאתה</w:t>
      </w:r>
      <w:r w:rsidR="00C975B7">
        <w:rPr>
          <w:rtl/>
        </w:rPr>
        <w:t xml:space="preserve"> </w:t>
      </w:r>
      <w:r w:rsidRPr="00E53590">
        <w:rPr>
          <w:rtl/>
        </w:rPr>
        <w:t>הסתמכת עליו. אני מציע, ואני מבקש שתוגש תלונה. אנחנו</w:t>
      </w:r>
      <w:r w:rsidR="00C975B7">
        <w:rPr>
          <w:rtl/>
        </w:rPr>
        <w:t xml:space="preserve"> </w:t>
      </w:r>
      <w:r w:rsidRPr="00E53590">
        <w:rPr>
          <w:rtl/>
        </w:rPr>
        <w:t>מעוניינים לטפל במקרה הזה על</w:t>
      </w:r>
      <w:r w:rsidR="00C975B7">
        <w:rPr>
          <w:rtl/>
        </w:rPr>
        <w:t>-</w:t>
      </w:r>
      <w:r w:rsidRPr="00E53590">
        <w:rPr>
          <w:rtl/>
        </w:rPr>
        <w:t>פי כל הכללים והחוק שבידינו.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אם יש בידך לגרום לכך שהאשה תגיש תלונה בכל תחנת משטרה הקרובה למקום מגוריה,</w:t>
      </w:r>
      <w:r w:rsidR="00C975B7">
        <w:rPr>
          <w:rtl/>
        </w:rPr>
        <w:t xml:space="preserve"> </w:t>
      </w:r>
      <w:r w:rsidRPr="00E53590">
        <w:rPr>
          <w:rtl/>
        </w:rPr>
        <w:t>אנחנו נפתח מייד בחקירה כלפי הנילון</w:t>
      </w:r>
      <w:r w:rsidR="00C975B7">
        <w:rPr>
          <w:rtl/>
        </w:rPr>
        <w:t xml:space="preserve"> </w:t>
      </w:r>
      <w:r w:rsidRPr="00E53590">
        <w:rPr>
          <w:rtl/>
        </w:rPr>
        <w:t>ונחקור את מקרה הניצול של אשה במצוקה, בצורה</w:t>
      </w:r>
      <w:r w:rsidR="00C975B7">
        <w:rPr>
          <w:rtl/>
        </w:rPr>
        <w:t xml:space="preserve"> </w:t>
      </w:r>
      <w:r w:rsidRPr="00E53590">
        <w:rPr>
          <w:rtl/>
        </w:rPr>
        <w:t>שבה מתייחסת אליה הכתבה.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שאלה נוספת לחבר הכנסת ביבי.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לי</w:t>
      </w:r>
      <w:r w:rsidR="00C975B7">
        <w:rPr>
          <w:rtl/>
        </w:rPr>
        <w:t xml:space="preserve"> </w:t>
      </w:r>
      <w:r w:rsidRPr="00E53590">
        <w:rPr>
          <w:rtl/>
        </w:rPr>
        <w:t>כאן</w:t>
      </w:r>
      <w:r w:rsidR="00C975B7">
        <w:rPr>
          <w:rtl/>
        </w:rPr>
        <w:t xml:space="preserve"> </w:t>
      </w:r>
      <w:r w:rsidRPr="00E53590">
        <w:rPr>
          <w:rtl/>
        </w:rPr>
        <w:t>בעיה. נרשמו לשאלה חברי הכנסת דוד מגן, יוסף בא</w:t>
      </w:r>
      <w:r w:rsidR="00C975B7">
        <w:rPr>
          <w:rtl/>
        </w:rPr>
        <w:t>-</w:t>
      </w:r>
      <w:r w:rsidRPr="00E53590">
        <w:rPr>
          <w:rtl/>
        </w:rPr>
        <w:t>גד ואפרים גור.</w:t>
      </w:r>
      <w:r w:rsidR="00C975B7">
        <w:rPr>
          <w:rtl/>
        </w:rPr>
        <w:t xml:space="preserve"> </w:t>
      </w: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אפרים</w:t>
      </w:r>
      <w:r w:rsidR="00C975B7">
        <w:rPr>
          <w:rtl/>
        </w:rPr>
        <w:t xml:space="preserve"> </w:t>
      </w:r>
      <w:r w:rsidRPr="00E53590">
        <w:rPr>
          <w:rtl/>
        </w:rPr>
        <w:t>גור</w:t>
      </w:r>
      <w:r w:rsidR="00C975B7">
        <w:rPr>
          <w:rtl/>
        </w:rPr>
        <w:t xml:space="preserve"> </w:t>
      </w:r>
      <w:r w:rsidRPr="00E53590">
        <w:rPr>
          <w:rtl/>
        </w:rPr>
        <w:t>עוד</w:t>
      </w:r>
      <w:r w:rsidR="00C975B7">
        <w:rPr>
          <w:rtl/>
        </w:rPr>
        <w:t xml:space="preserve"> </w:t>
      </w:r>
      <w:r w:rsidRPr="00E53590">
        <w:rPr>
          <w:rtl/>
        </w:rPr>
        <w:t>לא שאל, ולכן ברור שהוא ישאל. חבר הכנסת בא</w:t>
      </w:r>
      <w:r w:rsidR="00C975B7">
        <w:rPr>
          <w:rtl/>
        </w:rPr>
        <w:t>-</w:t>
      </w:r>
      <w:r w:rsidRPr="00E53590">
        <w:rPr>
          <w:rtl/>
        </w:rPr>
        <w:t>גד וחבר</w:t>
      </w:r>
      <w:r w:rsidR="00C975B7">
        <w:rPr>
          <w:rtl/>
        </w:rPr>
        <w:t xml:space="preserve"> </w:t>
      </w:r>
      <w:r w:rsidRPr="00E53590">
        <w:rPr>
          <w:rtl/>
        </w:rPr>
        <w:t>הכנסת מגן כבר שאלו, אבל כיוון שחבר הכנסת דוד מגן הוא מסיעתו של חבר הכנסת אפרים</w:t>
      </w:r>
      <w:r w:rsidR="00C975B7">
        <w:rPr>
          <w:rtl/>
        </w:rPr>
        <w:t xml:space="preserve"> </w:t>
      </w:r>
      <w:r w:rsidRPr="00E53590">
        <w:rPr>
          <w:rtl/>
        </w:rPr>
        <w:t>גור, ישאל חבר הכנסת יוסף בא</w:t>
      </w:r>
      <w:r w:rsidR="00C975B7">
        <w:rPr>
          <w:rtl/>
        </w:rPr>
        <w:t>-</w:t>
      </w:r>
      <w:r w:rsidRPr="00E53590">
        <w:rPr>
          <w:rtl/>
        </w:rPr>
        <w:t>גד.</w:t>
      </w:r>
      <w:r w:rsidR="00C975B7">
        <w:rPr>
          <w:rtl/>
        </w:rPr>
        <w:t xml:space="preserve"> </w:t>
      </w:r>
      <w:r w:rsidRPr="00E53590">
        <w:rPr>
          <w:rtl/>
        </w:rPr>
        <w:t>בבקשה, חבר הכנסת ביבי.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יגאל ביבי (מפד"ל):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צדק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</w:t>
      </w:r>
      <w:r w:rsidR="00C975B7">
        <w:rPr>
          <w:rtl/>
        </w:rPr>
        <w:t xml:space="preserve"> </w:t>
      </w:r>
      <w:r w:rsidRPr="00E53590">
        <w:rPr>
          <w:rtl/>
        </w:rPr>
        <w:t>כשאמר שהשר שחל הוא גם שר האנרגיה וגם שר המשטרה. אני הגשתי</w:t>
      </w:r>
      <w:r w:rsidR="00C975B7">
        <w:rPr>
          <w:rtl/>
        </w:rPr>
        <w:t xml:space="preserve"> </w:t>
      </w:r>
      <w:r w:rsidRPr="00E53590">
        <w:rPr>
          <w:rtl/>
        </w:rPr>
        <w:t>הצעת</w:t>
      </w:r>
      <w:r w:rsidR="00C975B7">
        <w:rPr>
          <w:rtl/>
        </w:rPr>
        <w:t xml:space="preserve"> </w:t>
      </w:r>
      <w:r w:rsidRPr="00E53590">
        <w:rPr>
          <w:rtl/>
        </w:rPr>
        <w:t>תיקון</w:t>
      </w:r>
      <w:r w:rsidR="00C975B7">
        <w:rPr>
          <w:rtl/>
        </w:rPr>
        <w:t xml:space="preserve"> </w:t>
      </w:r>
      <w:r w:rsidRPr="00E53590">
        <w:rPr>
          <w:rtl/>
        </w:rPr>
        <w:t>לחוק</w:t>
      </w:r>
      <w:r w:rsidR="00C975B7">
        <w:rPr>
          <w:rtl/>
        </w:rPr>
        <w:t xml:space="preserve"> </w:t>
      </w:r>
      <w:r w:rsidRPr="00E53590">
        <w:rPr>
          <w:rtl/>
        </w:rPr>
        <w:t>בדבר ניתוקי חשמל בעניין הזה, והייתי שמח אם השר יאמר לי שהוא</w:t>
      </w:r>
      <w:r w:rsidR="00C975B7">
        <w:rPr>
          <w:rtl/>
        </w:rPr>
        <w:t xml:space="preserve"> </w:t>
      </w:r>
      <w:r w:rsidRPr="00E53590">
        <w:rPr>
          <w:rtl/>
        </w:rPr>
        <w:t>יוזם</w:t>
      </w:r>
      <w:r w:rsidR="00C975B7">
        <w:rPr>
          <w:rtl/>
        </w:rPr>
        <w:t xml:space="preserve"> </w:t>
      </w:r>
      <w:r w:rsidRPr="00E53590">
        <w:rPr>
          <w:rtl/>
        </w:rPr>
        <w:t>חקיקה</w:t>
      </w:r>
      <w:r w:rsidR="00C975B7">
        <w:rPr>
          <w:rtl/>
        </w:rPr>
        <w:t xml:space="preserve"> </w:t>
      </w:r>
      <w:r w:rsidRPr="00E53590">
        <w:rPr>
          <w:rtl/>
        </w:rPr>
        <w:t>ממשלתית,</w:t>
      </w:r>
      <w:r w:rsidR="00C975B7">
        <w:rPr>
          <w:rtl/>
        </w:rPr>
        <w:t xml:space="preserve"> </w:t>
      </w:r>
      <w:r w:rsidRPr="00E53590">
        <w:rPr>
          <w:rtl/>
        </w:rPr>
        <w:t>שלפיה אי</w:t>
      </w:r>
      <w:r w:rsidR="00C975B7">
        <w:rPr>
          <w:rtl/>
        </w:rPr>
        <w:t>-</w:t>
      </w:r>
      <w:r w:rsidRPr="00E53590">
        <w:rPr>
          <w:rtl/>
        </w:rPr>
        <w:t>אפשר לנתק את המאור בביתה של אשה בודדה עם ילדים</w:t>
      </w:r>
      <w:r w:rsidR="00C975B7">
        <w:rPr>
          <w:rtl/>
        </w:rPr>
        <w:t xml:space="preserve"> </w:t>
      </w:r>
      <w:r w:rsidRPr="00E53590">
        <w:rPr>
          <w:rtl/>
        </w:rPr>
        <w:t>קטנים,</w:t>
      </w:r>
      <w:r w:rsidR="00C975B7">
        <w:rPr>
          <w:rtl/>
        </w:rPr>
        <w:t xml:space="preserve"> </w:t>
      </w:r>
      <w:r w:rsidRPr="00E53590">
        <w:rPr>
          <w:rtl/>
        </w:rPr>
        <w:t>או</w:t>
      </w:r>
      <w:r w:rsidR="00C975B7">
        <w:rPr>
          <w:rtl/>
        </w:rPr>
        <w:t xml:space="preserve"> </w:t>
      </w:r>
      <w:r w:rsidRPr="00E53590">
        <w:rPr>
          <w:rtl/>
        </w:rPr>
        <w:t>בביתו של קשיש. אולי השר יבשר לנו שהוא ייזום תקנות או הוראות בעניין</w:t>
      </w:r>
      <w:r w:rsidR="00C975B7">
        <w:rPr>
          <w:rtl/>
        </w:rPr>
        <w:t xml:space="preserve"> </w:t>
      </w:r>
      <w:r w:rsidRPr="00E53590">
        <w:rPr>
          <w:rtl/>
        </w:rPr>
        <w:t>הזה.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אשר לתלונה למשטרה, אני לא מקבל את הגישה האומרת, שרק אם הגישו תלונה המשטרה</w:t>
      </w:r>
      <w:r w:rsidR="00C975B7">
        <w:rPr>
          <w:rtl/>
        </w:rPr>
        <w:t xml:space="preserve"> </w:t>
      </w:r>
      <w:r w:rsidRPr="00E53590">
        <w:rPr>
          <w:rtl/>
        </w:rPr>
        <w:t>מתחילה</w:t>
      </w:r>
      <w:r w:rsidR="00C975B7">
        <w:rPr>
          <w:rtl/>
        </w:rPr>
        <w:t xml:space="preserve"> </w:t>
      </w:r>
      <w:r w:rsidRPr="00E53590">
        <w:rPr>
          <w:rtl/>
        </w:rPr>
        <w:t>בחקירה.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סבור</w:t>
      </w:r>
      <w:r w:rsidR="00C975B7">
        <w:rPr>
          <w:rtl/>
        </w:rPr>
        <w:t xml:space="preserve"> </w:t>
      </w:r>
      <w:r w:rsidRPr="00E53590">
        <w:rPr>
          <w:rtl/>
        </w:rPr>
        <w:t>שמאמרו</w:t>
      </w:r>
      <w:r w:rsidR="00C975B7">
        <w:rPr>
          <w:rtl/>
        </w:rPr>
        <w:t xml:space="preserve"> </w:t>
      </w:r>
      <w:r w:rsidRPr="00E53590">
        <w:rPr>
          <w:rtl/>
        </w:rPr>
        <w:t>של ד"ר ויינרוט הוא אולי התלונה הקשה ביותר</w:t>
      </w:r>
      <w:r w:rsidR="00C975B7">
        <w:rPr>
          <w:rtl/>
        </w:rPr>
        <w:t xml:space="preserve"> </w:t>
      </w:r>
      <w:r w:rsidRPr="00E53590">
        <w:rPr>
          <w:rtl/>
        </w:rPr>
        <w:t>שהוגשה</w:t>
      </w:r>
      <w:r w:rsidR="00C975B7">
        <w:rPr>
          <w:rtl/>
        </w:rPr>
        <w:t xml:space="preserve"> </w:t>
      </w:r>
      <w:r w:rsidRPr="00E53590">
        <w:rPr>
          <w:rtl/>
        </w:rPr>
        <w:t>נגד</w:t>
      </w:r>
      <w:r w:rsidR="00C975B7">
        <w:rPr>
          <w:rtl/>
        </w:rPr>
        <w:t xml:space="preserve"> </w:t>
      </w:r>
      <w:r w:rsidRPr="00E53590">
        <w:rPr>
          <w:rtl/>
        </w:rPr>
        <w:t>החברה כולה. המאמר אומר: אני מאשים באטימות אתכם, נבחרי הציבור, ואת</w:t>
      </w:r>
      <w:r w:rsidR="00C975B7">
        <w:rPr>
          <w:rtl/>
        </w:rPr>
        <w:t xml:space="preserve"> </w:t>
      </w:r>
      <w:r w:rsidRPr="00E53590">
        <w:rPr>
          <w:rtl/>
        </w:rPr>
        <w:t>החברה.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כבוד</w:t>
      </w:r>
      <w:r w:rsidR="00C975B7">
        <w:rPr>
          <w:rtl/>
        </w:rPr>
        <w:t xml:space="preserve"> </w:t>
      </w:r>
      <w:r w:rsidRPr="00E53590">
        <w:rPr>
          <w:rtl/>
        </w:rPr>
        <w:t>השר, האם לא ראוי שהמשטרה תראה את המאמרים האלה, תראה את ה"אני מאשים"</w:t>
      </w:r>
      <w:r w:rsidR="00C975B7">
        <w:rPr>
          <w:rtl/>
        </w:rPr>
        <w:t xml:space="preserve"> </w:t>
      </w:r>
      <w:r w:rsidRPr="00E53590">
        <w:rPr>
          <w:rtl/>
        </w:rPr>
        <w:t>הזה,</w:t>
      </w:r>
      <w:r w:rsidR="00C975B7">
        <w:rPr>
          <w:rtl/>
        </w:rPr>
        <w:t xml:space="preserve"> </w:t>
      </w:r>
      <w:r w:rsidRPr="00E53590">
        <w:rPr>
          <w:rtl/>
        </w:rPr>
        <w:t>ותיזום חקירה גם בלי שהוגשה תלונה פורמלית על</w:t>
      </w:r>
      <w:r w:rsidR="00C975B7">
        <w:rPr>
          <w:rtl/>
        </w:rPr>
        <w:t>-</w:t>
      </w:r>
      <w:r w:rsidRPr="00E53590">
        <w:rPr>
          <w:rtl/>
        </w:rPr>
        <w:t>ידי אשה שהיא בלאו הכי שבורה,</w:t>
      </w:r>
      <w:r w:rsidR="00C975B7">
        <w:rPr>
          <w:rtl/>
        </w:rPr>
        <w:t xml:space="preserve"> </w:t>
      </w:r>
      <w:r w:rsidRPr="00E53590">
        <w:rPr>
          <w:rtl/>
        </w:rPr>
        <w:t>אשה</w:t>
      </w:r>
      <w:r w:rsidR="00C975B7">
        <w:rPr>
          <w:rtl/>
        </w:rPr>
        <w:t xml:space="preserve"> </w:t>
      </w:r>
      <w:r w:rsidRPr="00E53590">
        <w:rPr>
          <w:rtl/>
        </w:rPr>
        <w:t>שאין</w:t>
      </w:r>
      <w:r w:rsidR="00C975B7">
        <w:rPr>
          <w:rtl/>
        </w:rPr>
        <w:t xml:space="preserve"> </w:t>
      </w:r>
      <w:r w:rsidRPr="00E53590">
        <w:rPr>
          <w:rtl/>
        </w:rPr>
        <w:t>לה</w:t>
      </w:r>
      <w:r w:rsidR="00C975B7">
        <w:rPr>
          <w:rtl/>
        </w:rPr>
        <w:t xml:space="preserve"> </w:t>
      </w:r>
      <w:r w:rsidRPr="00E53590">
        <w:rPr>
          <w:rtl/>
        </w:rPr>
        <w:t>כוח</w:t>
      </w:r>
      <w:r w:rsidR="00C975B7">
        <w:rPr>
          <w:rtl/>
        </w:rPr>
        <w:t xml:space="preserve"> </w:t>
      </w:r>
      <w:r w:rsidRPr="00E53590">
        <w:rPr>
          <w:rtl/>
        </w:rPr>
        <w:t>לשלם 300 שקל ובוודאי אין לה כוח להגיש תלונה? המשטרה צריכה,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לכן, ליזום את בדיקת העניין </w:t>
      </w:r>
      <w:r w:rsidR="00C975B7">
        <w:rPr>
          <w:rtl/>
        </w:rPr>
        <w:t>–</w:t>
      </w:r>
      <w:r w:rsidRPr="00E53590">
        <w:rPr>
          <w:rtl/>
        </w:rPr>
        <w:t xml:space="preserve"> והאם המשטרה יוזמת בכלל בדיקת דברים שמתפרסמים בריש</w:t>
      </w:r>
      <w:r w:rsidR="00C975B7">
        <w:rPr>
          <w:rtl/>
        </w:rPr>
        <w:t xml:space="preserve"> </w:t>
      </w:r>
      <w:r w:rsidRPr="00E53590">
        <w:rPr>
          <w:rtl/>
        </w:rPr>
        <w:t>גלי כעבירות פליליות?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מודה</w:t>
      </w:r>
      <w:r w:rsidR="00C975B7">
        <w:rPr>
          <w:rtl/>
        </w:rPr>
        <w:t xml:space="preserve"> </w:t>
      </w:r>
      <w:r w:rsidRPr="00E53590">
        <w:rPr>
          <w:rtl/>
        </w:rPr>
        <w:t>מאוד לחבר הכנסת ביבי.</w:t>
      </w:r>
      <w:r w:rsidR="00C975B7">
        <w:rPr>
          <w:rtl/>
        </w:rPr>
        <w:t xml:space="preserve"> </w:t>
      </w:r>
      <w:r w:rsidRPr="00E53590">
        <w:rPr>
          <w:rtl/>
        </w:rPr>
        <w:t xml:space="preserve">חבר הכנסת אפרים גור, ואחריו </w:t>
      </w:r>
      <w:r w:rsidR="00C975B7">
        <w:rPr>
          <w:rtl/>
        </w:rPr>
        <w:t>–</w:t>
      </w:r>
      <w:r w:rsidRPr="00E53590">
        <w:rPr>
          <w:rtl/>
        </w:rPr>
        <w:t xml:space="preserve"> חבר הכנסת</w:t>
      </w:r>
      <w:r w:rsidR="00C975B7">
        <w:rPr>
          <w:rtl/>
        </w:rPr>
        <w:t xml:space="preserve"> </w:t>
      </w:r>
      <w:r w:rsidRPr="00E53590">
        <w:rPr>
          <w:rtl/>
        </w:rPr>
        <w:t>יוסף בא</w:t>
      </w:r>
      <w:r w:rsidR="00C975B7">
        <w:rPr>
          <w:rtl/>
        </w:rPr>
        <w:t>-</w:t>
      </w:r>
      <w:r w:rsidRPr="00E53590">
        <w:rPr>
          <w:rtl/>
        </w:rPr>
        <w:t>גד. דקה.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 אדוני</w:t>
      </w:r>
      <w:r w:rsidR="00C975B7">
        <w:rPr>
          <w:rtl/>
        </w:rPr>
        <w:t xml:space="preserve"> </w:t>
      </w:r>
      <w:r w:rsidRPr="00E53590">
        <w:rPr>
          <w:rtl/>
        </w:rPr>
        <w:t>השר,</w:t>
      </w:r>
      <w:r w:rsidR="00C975B7">
        <w:rPr>
          <w:rtl/>
        </w:rPr>
        <w:t xml:space="preserve"> </w:t>
      </w: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יגאל ביבי, אני לא מבין איך זה,</w:t>
      </w:r>
      <w:r w:rsidR="00C975B7">
        <w:rPr>
          <w:rtl/>
        </w:rPr>
        <w:t xml:space="preserve"> </w:t>
      </w:r>
      <w:r w:rsidRPr="00E53590">
        <w:rPr>
          <w:rtl/>
        </w:rPr>
        <w:t>שבמקרה</w:t>
      </w:r>
      <w:r w:rsidR="00C975B7">
        <w:rPr>
          <w:rtl/>
        </w:rPr>
        <w:t xml:space="preserve"> </w:t>
      </w:r>
      <w:r w:rsidRPr="00E53590">
        <w:rPr>
          <w:rtl/>
        </w:rPr>
        <w:t>שקיימת</w:t>
      </w:r>
      <w:r w:rsidR="00C975B7">
        <w:rPr>
          <w:rtl/>
        </w:rPr>
        <w:t xml:space="preserve"> </w:t>
      </w:r>
      <w:r w:rsidRPr="00E53590">
        <w:rPr>
          <w:rtl/>
        </w:rPr>
        <w:t>האשמה</w:t>
      </w:r>
      <w:r w:rsidR="00C975B7">
        <w:rPr>
          <w:rtl/>
        </w:rPr>
        <w:t xml:space="preserve"> </w:t>
      </w:r>
      <w:r w:rsidRPr="00E53590">
        <w:rPr>
          <w:rtl/>
        </w:rPr>
        <w:t>חמורה</w:t>
      </w:r>
      <w:r w:rsidR="00C975B7">
        <w:rPr>
          <w:rtl/>
        </w:rPr>
        <w:t xml:space="preserve"> </w:t>
      </w:r>
      <w:r w:rsidRPr="00E53590">
        <w:rPr>
          <w:rtl/>
        </w:rPr>
        <w:t>נגד</w:t>
      </w:r>
      <w:r w:rsidR="00C975B7">
        <w:rPr>
          <w:rtl/>
        </w:rPr>
        <w:t xml:space="preserve"> </w:t>
      </w:r>
      <w:r w:rsidRPr="00E53590">
        <w:rPr>
          <w:rtl/>
        </w:rPr>
        <w:t>אדם שניצל את חולשתה של האשה שעליה אתה מדבר,</w:t>
      </w:r>
      <w:r w:rsidR="00C975B7">
        <w:rPr>
          <w:rtl/>
        </w:rPr>
        <w:t xml:space="preserve"> </w:t>
      </w:r>
      <w:r w:rsidRPr="00E53590">
        <w:rPr>
          <w:rtl/>
        </w:rPr>
        <w:t>אין המשטרה</w:t>
      </w:r>
      <w:r w:rsidR="00C975B7">
        <w:rPr>
          <w:rtl/>
        </w:rPr>
        <w:t xml:space="preserve"> </w:t>
      </w:r>
      <w:r w:rsidRPr="00E53590">
        <w:rPr>
          <w:rtl/>
        </w:rPr>
        <w:t>יכולה לפתוח</w:t>
      </w:r>
      <w:r w:rsidR="00C975B7">
        <w:rPr>
          <w:rtl/>
        </w:rPr>
        <w:t xml:space="preserve"> </w:t>
      </w:r>
      <w:r w:rsidRPr="00E53590">
        <w:rPr>
          <w:rtl/>
        </w:rPr>
        <w:t>בחקירה. שכן, אין המצב הזה דומה למצבים אחרים, כאשר גם</w:t>
      </w:r>
      <w:r w:rsidR="00C975B7">
        <w:rPr>
          <w:rtl/>
        </w:rPr>
        <w:t xml:space="preserve"> </w:t>
      </w:r>
      <w:r w:rsidRPr="00E53590">
        <w:rPr>
          <w:rtl/>
        </w:rPr>
        <w:t>בלי שהוגשה התלונה המשטרה יכולה לחקור אותם על</w:t>
      </w:r>
      <w:r w:rsidR="00C975B7">
        <w:rPr>
          <w:rtl/>
        </w:rPr>
        <w:t>-</w:t>
      </w:r>
      <w:r w:rsidRPr="00E53590">
        <w:rPr>
          <w:rtl/>
        </w:rPr>
        <w:t>פי שיקול דעתה.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באין</w:t>
      </w:r>
      <w:r w:rsidR="00C975B7">
        <w:rPr>
          <w:rtl/>
        </w:rPr>
        <w:t xml:space="preserve"> </w:t>
      </w:r>
      <w:r w:rsidRPr="00E53590">
        <w:rPr>
          <w:rtl/>
        </w:rPr>
        <w:t>תלונה</w:t>
      </w:r>
      <w:r w:rsidR="00C975B7">
        <w:rPr>
          <w:rtl/>
        </w:rPr>
        <w:t xml:space="preserve"> </w:t>
      </w:r>
      <w:r w:rsidRPr="00E53590">
        <w:rPr>
          <w:rtl/>
        </w:rPr>
        <w:t>אחרת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 xml:space="preserve">תושב אשדוד, אני מוכן </w:t>
      </w:r>
      <w:r w:rsidR="00C975B7">
        <w:rPr>
          <w:rtl/>
        </w:rPr>
        <w:t>–</w:t>
      </w:r>
      <w:r w:rsidRPr="00E53590">
        <w:rPr>
          <w:rtl/>
        </w:rPr>
        <w:t xml:space="preserve"> אם אתה רוצה </w:t>
      </w:r>
      <w:r w:rsidR="00C975B7">
        <w:rPr>
          <w:rtl/>
        </w:rPr>
        <w:t>–</w:t>
      </w:r>
      <w:r w:rsidRPr="00E53590">
        <w:rPr>
          <w:rtl/>
        </w:rPr>
        <w:t xml:space="preserve"> להגיש יחד אתך</w:t>
      </w:r>
      <w:r w:rsidR="00C975B7">
        <w:rPr>
          <w:rtl/>
        </w:rPr>
        <w:t xml:space="preserve"> </w:t>
      </w:r>
      <w:r w:rsidRPr="00E53590">
        <w:rPr>
          <w:rtl/>
        </w:rPr>
        <w:t>תלונה במשטרת אשדוד, כדי שהיא תחקור את הנסיבות הללו.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השר,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מקרים</w:t>
      </w:r>
      <w:r w:rsidR="00C975B7">
        <w:rPr>
          <w:rtl/>
        </w:rPr>
        <w:t xml:space="preserve"> </w:t>
      </w:r>
      <w:r w:rsidRPr="00E53590">
        <w:rPr>
          <w:rtl/>
        </w:rPr>
        <w:t>רבים, דווקא באותו אתר קרוונים באשדוד, שהמשטרה באה</w:t>
      </w:r>
      <w:r w:rsidR="00C975B7">
        <w:rPr>
          <w:rtl/>
        </w:rPr>
        <w:t xml:space="preserve"> </w:t>
      </w:r>
      <w:r w:rsidRPr="00E53590">
        <w:rPr>
          <w:rtl/>
        </w:rPr>
        <w:t>לעצור</w:t>
      </w:r>
      <w:r w:rsidR="00C975B7">
        <w:rPr>
          <w:rtl/>
        </w:rPr>
        <w:t xml:space="preserve"> </w:t>
      </w:r>
      <w:r w:rsidRPr="00E53590">
        <w:rPr>
          <w:rtl/>
        </w:rPr>
        <w:t>נשים</w:t>
      </w:r>
      <w:r w:rsidR="00C975B7">
        <w:rPr>
          <w:rtl/>
        </w:rPr>
        <w:t xml:space="preserve"> </w:t>
      </w:r>
      <w:r w:rsidRPr="00E53590">
        <w:rPr>
          <w:rtl/>
        </w:rPr>
        <w:t>אמהות</w:t>
      </w:r>
      <w:r w:rsidR="00C975B7">
        <w:rPr>
          <w:rtl/>
        </w:rPr>
        <w:t xml:space="preserve"> </w:t>
      </w:r>
      <w:r w:rsidRPr="00E53590">
        <w:rPr>
          <w:rtl/>
        </w:rPr>
        <w:t>לתינוקות</w:t>
      </w:r>
      <w:r w:rsidR="00C975B7">
        <w:rPr>
          <w:rtl/>
        </w:rPr>
        <w:t xml:space="preserve"> </w:t>
      </w:r>
      <w:r w:rsidRPr="00E53590">
        <w:rPr>
          <w:rtl/>
        </w:rPr>
        <w:t>בגין חובות קטנים של 300 שקל או של 500 שקל להוצאה</w:t>
      </w:r>
      <w:r w:rsidR="00C975B7">
        <w:rPr>
          <w:rtl/>
        </w:rPr>
        <w:t xml:space="preserve"> </w:t>
      </w:r>
      <w:r w:rsidRPr="00E53590">
        <w:rPr>
          <w:rtl/>
        </w:rPr>
        <w:t>לפועל.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השאלה</w:t>
      </w:r>
      <w:r w:rsidR="00C975B7">
        <w:rPr>
          <w:rtl/>
        </w:rPr>
        <w:t xml:space="preserve"> </w:t>
      </w:r>
      <w:r w:rsidRPr="00E53590">
        <w:rPr>
          <w:rtl/>
        </w:rPr>
        <w:t>שלי</w:t>
      </w:r>
      <w:r w:rsidR="00C975B7">
        <w:rPr>
          <w:rtl/>
        </w:rPr>
        <w:t xml:space="preserve"> </w:t>
      </w:r>
      <w:r w:rsidRPr="00E53590">
        <w:rPr>
          <w:rtl/>
        </w:rPr>
        <w:t>אליך</w:t>
      </w:r>
      <w:r w:rsidR="00C975B7">
        <w:rPr>
          <w:rtl/>
        </w:rPr>
        <w:t xml:space="preserve"> </w:t>
      </w:r>
      <w:r w:rsidRPr="00E53590">
        <w:rPr>
          <w:rtl/>
        </w:rPr>
        <w:t>היא:</w:t>
      </w:r>
      <w:r w:rsidR="00C975B7">
        <w:rPr>
          <w:rtl/>
        </w:rPr>
        <w:t xml:space="preserve"> </w:t>
      </w:r>
      <w:r w:rsidRPr="00E53590">
        <w:rPr>
          <w:rtl/>
        </w:rPr>
        <w:t>האם יש הנחיות לשוטרים, הן באשדוד והן ביתר המקומות</w:t>
      </w:r>
      <w:r w:rsidR="00C975B7">
        <w:rPr>
          <w:rtl/>
        </w:rPr>
        <w:t xml:space="preserve"> </w:t>
      </w:r>
      <w:r w:rsidRPr="00E53590">
        <w:rPr>
          <w:rtl/>
        </w:rPr>
        <w:t>בארץ,</w:t>
      </w:r>
      <w:r w:rsidR="00C975B7">
        <w:rPr>
          <w:rtl/>
        </w:rPr>
        <w:t xml:space="preserve"> </w:t>
      </w:r>
      <w:r w:rsidRPr="00E53590">
        <w:rPr>
          <w:rtl/>
        </w:rPr>
        <w:t>להפעיל</w:t>
      </w:r>
      <w:r w:rsidR="00C975B7">
        <w:rPr>
          <w:rtl/>
        </w:rPr>
        <w:t xml:space="preserve"> </w:t>
      </w:r>
      <w:r w:rsidRPr="00E53590">
        <w:rPr>
          <w:rtl/>
        </w:rPr>
        <w:t>שיקול</w:t>
      </w:r>
      <w:r w:rsidR="00C975B7">
        <w:rPr>
          <w:rtl/>
        </w:rPr>
        <w:t xml:space="preserve"> </w:t>
      </w:r>
      <w:r w:rsidRPr="00E53590">
        <w:rPr>
          <w:rtl/>
        </w:rPr>
        <w:t>דעת</w:t>
      </w:r>
      <w:r w:rsidR="00C975B7">
        <w:rPr>
          <w:rtl/>
        </w:rPr>
        <w:t xml:space="preserve"> </w:t>
      </w:r>
      <w:r w:rsidRPr="00E53590">
        <w:rPr>
          <w:rtl/>
        </w:rPr>
        <w:t>מעבר לחוק היבש כאשר מדובר בחובות קטנים כאלה</w:t>
      </w:r>
      <w:r w:rsidR="00C975B7">
        <w:rPr>
          <w:rtl/>
        </w:rPr>
        <w:t xml:space="preserve"> </w:t>
      </w:r>
      <w:r w:rsidRPr="00E53590">
        <w:rPr>
          <w:rtl/>
        </w:rPr>
        <w:t>להתחשב</w:t>
      </w:r>
      <w:r w:rsidR="00C975B7">
        <w:rPr>
          <w:rtl/>
        </w:rPr>
        <w:t xml:space="preserve"> </w:t>
      </w:r>
      <w:r w:rsidRPr="00E53590">
        <w:rPr>
          <w:rtl/>
        </w:rPr>
        <w:t>במצבן של נשים ללא בעלים המתגוררות באותו אתר קרוונים ולהימנע מלעצור אותן?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רבה. אני חושב שהשר כבר ענה על השאלה.</w:t>
      </w:r>
      <w:r w:rsidR="00C975B7">
        <w:rPr>
          <w:rtl/>
        </w:rPr>
        <w:t xml:space="preserve"> </w:t>
      </w:r>
      <w:r w:rsidRPr="00E53590">
        <w:rPr>
          <w:rtl/>
        </w:rPr>
        <w:t>בבקשה, חבר הכנסת יוסף בא</w:t>
      </w:r>
      <w:r w:rsidR="00C975B7">
        <w:rPr>
          <w:rtl/>
        </w:rPr>
        <w:t>-</w:t>
      </w:r>
      <w:r w:rsidRPr="00E53590">
        <w:rPr>
          <w:rtl/>
        </w:rPr>
        <w:t>גד.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יוסף בא</w:t>
      </w:r>
      <w:r>
        <w:rPr>
          <w:rtl/>
        </w:rPr>
        <w:t>-</w:t>
      </w:r>
      <w:r w:rsidRPr="00C975B7">
        <w:rPr>
          <w:rtl/>
        </w:rPr>
        <w:t>גד (מולדת):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כבוד</w:t>
      </w:r>
      <w:r w:rsidR="00C975B7">
        <w:rPr>
          <w:rtl/>
        </w:rPr>
        <w:t xml:space="preserve"> </w:t>
      </w:r>
      <w:r w:rsidRPr="00E53590">
        <w:rPr>
          <w:rtl/>
        </w:rPr>
        <w:t>השר,</w:t>
      </w:r>
      <w:r w:rsidR="00C975B7">
        <w:rPr>
          <w:rtl/>
        </w:rPr>
        <w:t xml:space="preserve"> </w:t>
      </w:r>
      <w:r w:rsidRPr="00E53590">
        <w:rPr>
          <w:rtl/>
        </w:rPr>
        <w:t>חבר הכנסת שאול יהלום העלה יחד עם חבר הכנסת יגאל ביבי הצעת חוק</w:t>
      </w:r>
      <w:r w:rsidR="00C975B7">
        <w:rPr>
          <w:rtl/>
        </w:rPr>
        <w:t xml:space="preserve"> </w:t>
      </w:r>
      <w:r w:rsidRPr="00E53590">
        <w:rPr>
          <w:rtl/>
        </w:rPr>
        <w:t>האומרת,</w:t>
      </w:r>
      <w:r w:rsidR="00C975B7">
        <w:rPr>
          <w:rtl/>
        </w:rPr>
        <w:t xml:space="preserve"> </w:t>
      </w:r>
      <w:r w:rsidRPr="00E53590">
        <w:rPr>
          <w:rtl/>
        </w:rPr>
        <w:t>שלא</w:t>
      </w:r>
      <w:r w:rsidR="00C975B7">
        <w:rPr>
          <w:rtl/>
        </w:rPr>
        <w:t xml:space="preserve"> </w:t>
      </w:r>
      <w:r w:rsidRPr="00E53590">
        <w:rPr>
          <w:rtl/>
        </w:rPr>
        <w:t>ינותק חשמל בתקופת החורף. כבוד השר, האם תצטרף להצעת החוק והאם אתה</w:t>
      </w:r>
      <w:r w:rsidR="00C975B7">
        <w:rPr>
          <w:rtl/>
        </w:rPr>
        <w:t xml:space="preserve"> </w:t>
      </w:r>
      <w:r w:rsidRPr="00E53590">
        <w:rPr>
          <w:rtl/>
        </w:rPr>
        <w:t>מוכן</w:t>
      </w:r>
      <w:r w:rsidR="00C975B7">
        <w:rPr>
          <w:rtl/>
        </w:rPr>
        <w:t xml:space="preserve"> </w:t>
      </w:r>
      <w:r w:rsidRPr="00E53590">
        <w:rPr>
          <w:rtl/>
        </w:rPr>
        <w:t>להרחיב</w:t>
      </w:r>
      <w:r w:rsidR="00C975B7">
        <w:rPr>
          <w:rtl/>
        </w:rPr>
        <w:t xml:space="preserve"> </w:t>
      </w:r>
      <w:r w:rsidRPr="00E53590">
        <w:rPr>
          <w:rtl/>
        </w:rPr>
        <w:t>אותה</w:t>
      </w:r>
      <w:r w:rsidR="00C975B7">
        <w:rPr>
          <w:rtl/>
        </w:rPr>
        <w:t xml:space="preserve"> </w:t>
      </w:r>
      <w:r w:rsidRPr="00E53590">
        <w:rPr>
          <w:rtl/>
        </w:rPr>
        <w:t>כך</w:t>
      </w:r>
      <w:r w:rsidR="00C975B7">
        <w:rPr>
          <w:rtl/>
        </w:rPr>
        <w:t xml:space="preserve"> </w:t>
      </w:r>
      <w:r w:rsidRPr="00E53590">
        <w:rPr>
          <w:rtl/>
        </w:rPr>
        <w:t>שלא</w:t>
      </w:r>
      <w:r w:rsidR="00C975B7">
        <w:rPr>
          <w:rtl/>
        </w:rPr>
        <w:t xml:space="preserve"> </w:t>
      </w:r>
      <w:r w:rsidRPr="00E53590">
        <w:rPr>
          <w:rtl/>
        </w:rPr>
        <w:t>ינותק</w:t>
      </w:r>
      <w:r w:rsidR="00C975B7">
        <w:rPr>
          <w:rtl/>
        </w:rPr>
        <w:t xml:space="preserve"> </w:t>
      </w:r>
      <w:r w:rsidRPr="00E53590">
        <w:rPr>
          <w:rtl/>
        </w:rPr>
        <w:t>חשמל</w:t>
      </w:r>
      <w:r w:rsidR="00C975B7">
        <w:rPr>
          <w:rtl/>
        </w:rPr>
        <w:t xml:space="preserve"> </w:t>
      </w:r>
      <w:r w:rsidRPr="00E53590">
        <w:rPr>
          <w:rtl/>
        </w:rPr>
        <w:t>בגלל סכומים פעוטים אלא לאחר מיצוי כל</w:t>
      </w:r>
      <w:r w:rsidR="00C975B7">
        <w:rPr>
          <w:rtl/>
        </w:rPr>
        <w:t xml:space="preserve"> </w:t>
      </w:r>
      <w:r w:rsidRPr="00E53590">
        <w:rPr>
          <w:rtl/>
        </w:rPr>
        <w:t>האפשרויות? תודה.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מגן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 לו היה התקנון מרשה חצי שאלה נוספת, הייתי אומר שלדעתי כל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הנושא הזה צריך לעבור לשר לקליטת העלייה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הנה נתתי לך.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שר המשטרה, האנרגיה והתשתית,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בהזדמנות הזאת שאתה מנהל את הישיבה, צריך לפתור את הבעיה</w:t>
      </w:r>
      <w:r w:rsidR="00C975B7">
        <w:rPr>
          <w:rtl/>
        </w:rPr>
        <w:t xml:space="preserve"> </w:t>
      </w:r>
      <w:r w:rsidRPr="00E53590">
        <w:rPr>
          <w:rtl/>
        </w:rPr>
        <w:t>הנוצרת, כאשר השואלים יושבים מאחוריך, וזה לא נעים להשיב להם עם הגב אליהם.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יש בעיה. מאידך גיסא, אתה זוכה לגיבוי.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מגן (הליכוד):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סתם</w:t>
      </w:r>
      <w:r w:rsidR="00C975B7">
        <w:rPr>
          <w:rtl/>
        </w:rPr>
        <w:t xml:space="preserve"> </w:t>
      </w:r>
      <w:r w:rsidRPr="00E53590">
        <w:rPr>
          <w:rtl/>
        </w:rPr>
        <w:t>גיבוי.</w:t>
      </w:r>
      <w:r w:rsidR="00C975B7">
        <w:rPr>
          <w:rtl/>
        </w:rPr>
        <w:t xml:space="preserve"> </w:t>
      </w:r>
      <w:r w:rsidRPr="00E53590">
        <w:rPr>
          <w:rtl/>
        </w:rPr>
        <w:t>אתה</w:t>
      </w:r>
      <w:r w:rsidR="00C975B7">
        <w:rPr>
          <w:rtl/>
        </w:rPr>
        <w:t xml:space="preserve"> </w:t>
      </w:r>
      <w:r w:rsidRPr="00E53590">
        <w:rPr>
          <w:rtl/>
        </w:rPr>
        <w:t>זוכה למגן מאחור. יש מגן אחורי ומגן קדמי למכונית. זה</w:t>
      </w:r>
      <w:r w:rsidR="00C975B7">
        <w:rPr>
          <w:rtl/>
        </w:rPr>
        <w:t xml:space="preserve"> </w:t>
      </w:r>
      <w:r w:rsidRPr="00E53590">
        <w:rPr>
          <w:rtl/>
        </w:rPr>
        <w:t>מגן אחורי.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מצבי מצוין.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לחבר הכנסת ביבי, בעניין החוק המציע שלא ינתקו חשמל. אני נגד החוק, אבל לאחר</w:t>
      </w:r>
      <w:r w:rsidR="00C975B7">
        <w:rPr>
          <w:rtl/>
        </w:rPr>
        <w:t xml:space="preserve"> </w:t>
      </w:r>
      <w:r w:rsidRPr="00E53590">
        <w:rPr>
          <w:rtl/>
        </w:rPr>
        <w:t>ששמעתי</w:t>
      </w:r>
      <w:r w:rsidR="00C975B7">
        <w:rPr>
          <w:rtl/>
        </w:rPr>
        <w:t xml:space="preserve"> </w:t>
      </w:r>
      <w:r w:rsidRPr="00E53590">
        <w:rPr>
          <w:rtl/>
        </w:rPr>
        <w:t>גם ממך בשיחה, כשהעלית את הנושא, והעלית אותו גם בכנסת, נתתי הנחיה לחברת</w:t>
      </w:r>
      <w:r w:rsidR="00C975B7">
        <w:rPr>
          <w:rtl/>
        </w:rPr>
        <w:t xml:space="preserve"> </w:t>
      </w:r>
      <w:r w:rsidRPr="00E53590">
        <w:rPr>
          <w:rtl/>
        </w:rPr>
        <w:t>החשמל,</w:t>
      </w:r>
      <w:r w:rsidR="00C975B7">
        <w:rPr>
          <w:rtl/>
        </w:rPr>
        <w:t xml:space="preserve"> </w:t>
      </w:r>
      <w:r w:rsidRPr="00E53590">
        <w:rPr>
          <w:rtl/>
        </w:rPr>
        <w:t xml:space="preserve">שבתקופת החורף ובמקרים שבהם מדובר באנשים, לא במוסדות </w:t>
      </w:r>
      <w:r w:rsidR="00C975B7">
        <w:rPr>
          <w:rtl/>
        </w:rPr>
        <w:t>–</w:t>
      </w:r>
      <w:r w:rsidRPr="00E53590">
        <w:rPr>
          <w:rtl/>
        </w:rPr>
        <w:t xml:space="preserve"> לגבי מוסד, החברה</w:t>
      </w:r>
      <w:r w:rsidR="00C975B7">
        <w:rPr>
          <w:rtl/>
        </w:rPr>
        <w:t xml:space="preserve"> </w:t>
      </w:r>
      <w:r w:rsidRPr="00E53590">
        <w:rPr>
          <w:rtl/>
        </w:rPr>
        <w:t>צריכה</w:t>
      </w:r>
      <w:r w:rsidR="00C975B7">
        <w:rPr>
          <w:rtl/>
        </w:rPr>
        <w:t xml:space="preserve"> </w:t>
      </w:r>
      <w:r w:rsidRPr="00E53590">
        <w:rPr>
          <w:rtl/>
        </w:rPr>
        <w:t>גם להצדיק את קיומה מבחינה כלכלית; יש בעיה, אם לא יהיה כסף, לא תהיה חברת</w:t>
      </w:r>
      <w:r w:rsidR="00C975B7">
        <w:rPr>
          <w:rtl/>
        </w:rPr>
        <w:t xml:space="preserve"> </w:t>
      </w:r>
      <w:r w:rsidRPr="00E53590">
        <w:rPr>
          <w:rtl/>
        </w:rPr>
        <w:t>חשמל</w:t>
      </w:r>
      <w:r w:rsidR="00C975B7">
        <w:rPr>
          <w:rtl/>
        </w:rPr>
        <w:t xml:space="preserve"> – </w:t>
      </w:r>
      <w:r w:rsidRPr="00E53590">
        <w:rPr>
          <w:rtl/>
        </w:rPr>
        <w:t>שבשום מקרה מהסוג הזה לא ינותק החשמל, ואכן הדבר הזה נעשה על</w:t>
      </w:r>
      <w:r w:rsidR="00C975B7">
        <w:rPr>
          <w:rtl/>
        </w:rPr>
        <w:t>-</w:t>
      </w:r>
      <w:r w:rsidRPr="00E53590">
        <w:rPr>
          <w:rtl/>
        </w:rPr>
        <w:t>ידי החברה.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חושב</w:t>
      </w:r>
      <w:r w:rsidR="00C975B7">
        <w:rPr>
          <w:rtl/>
        </w:rPr>
        <w:t xml:space="preserve"> </w:t>
      </w:r>
      <w:r w:rsidRPr="00E53590">
        <w:rPr>
          <w:rtl/>
        </w:rPr>
        <w:t>שזה</w:t>
      </w:r>
      <w:r w:rsidR="00C975B7">
        <w:rPr>
          <w:rtl/>
        </w:rPr>
        <w:t xml:space="preserve"> </w:t>
      </w:r>
      <w:r w:rsidRPr="00E53590">
        <w:rPr>
          <w:rtl/>
        </w:rPr>
        <w:t>דבר בעתו. לא הייתי מציע בשום פנים ואופן ללכת לחקיקה בתחום הזה.</w:t>
      </w:r>
      <w:r w:rsidR="00C975B7">
        <w:rPr>
          <w:rtl/>
        </w:rPr>
        <w:t xml:space="preserve"> </w:t>
      </w:r>
      <w:r w:rsidRPr="00E53590">
        <w:rPr>
          <w:rtl/>
        </w:rPr>
        <w:t>חברת</w:t>
      </w:r>
      <w:r w:rsidR="00C975B7">
        <w:rPr>
          <w:rtl/>
        </w:rPr>
        <w:t xml:space="preserve"> </w:t>
      </w:r>
      <w:r w:rsidRPr="00E53590">
        <w:rPr>
          <w:rtl/>
        </w:rPr>
        <w:t>החשמל</w:t>
      </w:r>
      <w:r w:rsidR="00C975B7">
        <w:rPr>
          <w:rtl/>
        </w:rPr>
        <w:t xml:space="preserve"> </w:t>
      </w:r>
      <w:r w:rsidRPr="00E53590">
        <w:rPr>
          <w:rtl/>
        </w:rPr>
        <w:t>היא</w:t>
      </w:r>
      <w:r w:rsidR="00C975B7">
        <w:rPr>
          <w:rtl/>
        </w:rPr>
        <w:t xml:space="preserve"> </w:t>
      </w:r>
      <w:r w:rsidRPr="00E53590">
        <w:rPr>
          <w:rtl/>
        </w:rPr>
        <w:t>חברה</w:t>
      </w:r>
      <w:r w:rsidR="00C975B7">
        <w:rPr>
          <w:rtl/>
        </w:rPr>
        <w:t xml:space="preserve"> </w:t>
      </w:r>
      <w:r w:rsidRPr="00E53590">
        <w:rPr>
          <w:rtl/>
        </w:rPr>
        <w:t>שצריכה</w:t>
      </w:r>
      <w:r w:rsidR="00C975B7">
        <w:rPr>
          <w:rtl/>
        </w:rPr>
        <w:t xml:space="preserve"> </w:t>
      </w:r>
      <w:r w:rsidRPr="00E53590">
        <w:rPr>
          <w:rtl/>
        </w:rPr>
        <w:t>לכסות את ההוצאות שלה, ואם לא ישלמו חלק מהאנשים</w:t>
      </w:r>
      <w:r w:rsidR="00C975B7">
        <w:rPr>
          <w:rtl/>
        </w:rPr>
        <w:t xml:space="preserve"> </w:t>
      </w:r>
      <w:r w:rsidRPr="00E53590">
        <w:rPr>
          <w:rtl/>
        </w:rPr>
        <w:t>ויהיה גיבוי כזה, כלל הציבור יצטרך לשלם, על כל המשתמע מכך.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מדוע נחוצה התלונה של האשה? בכתבה לא כתוב בכלל במי מדובר. יש פרט אחד, שהיא</w:t>
      </w:r>
      <w:r w:rsidR="00C975B7">
        <w:rPr>
          <w:rtl/>
        </w:rPr>
        <w:t xml:space="preserve"> </w:t>
      </w:r>
      <w:r w:rsidRPr="00E53590">
        <w:rPr>
          <w:rtl/>
        </w:rPr>
        <w:t>גרושה</w:t>
      </w:r>
      <w:r w:rsidR="00C975B7">
        <w:rPr>
          <w:rtl/>
        </w:rPr>
        <w:t xml:space="preserve"> </w:t>
      </w:r>
      <w:r w:rsidRPr="00E53590">
        <w:rPr>
          <w:rtl/>
        </w:rPr>
        <w:t>ואם</w:t>
      </w:r>
      <w:r w:rsidR="00C975B7">
        <w:rPr>
          <w:rtl/>
        </w:rPr>
        <w:t xml:space="preserve"> </w:t>
      </w:r>
      <w:r w:rsidRPr="00E53590">
        <w:rPr>
          <w:rtl/>
        </w:rPr>
        <w:t>לילדים.</w:t>
      </w:r>
      <w:r w:rsidR="00C975B7">
        <w:rPr>
          <w:rtl/>
        </w:rPr>
        <w:t xml:space="preserve"> </w:t>
      </w:r>
      <w:r w:rsidRPr="00E53590">
        <w:rPr>
          <w:rtl/>
        </w:rPr>
        <w:t>כדי ללכת להגיש תלונה, היא חייבת לבוא ולומר שזה היה בניגוד</w:t>
      </w:r>
      <w:r w:rsidR="00C975B7">
        <w:rPr>
          <w:rtl/>
        </w:rPr>
        <w:t xml:space="preserve"> </w:t>
      </w:r>
      <w:r w:rsidRPr="00E53590">
        <w:rPr>
          <w:rtl/>
        </w:rPr>
        <w:t>לרצונה,</w:t>
      </w:r>
      <w:r w:rsidR="00C975B7">
        <w:rPr>
          <w:rtl/>
        </w:rPr>
        <w:t xml:space="preserve"> </w:t>
      </w:r>
      <w:r w:rsidRPr="00E53590">
        <w:rPr>
          <w:rtl/>
        </w:rPr>
        <w:t>שמישהו</w:t>
      </w:r>
      <w:r w:rsidR="00C975B7">
        <w:rPr>
          <w:rtl/>
        </w:rPr>
        <w:t xml:space="preserve"> </w:t>
      </w:r>
      <w:r w:rsidRPr="00E53590">
        <w:rPr>
          <w:rtl/>
        </w:rPr>
        <w:t>שידל</w:t>
      </w:r>
      <w:r w:rsidR="00C975B7">
        <w:rPr>
          <w:rtl/>
        </w:rPr>
        <w:t xml:space="preserve"> </w:t>
      </w:r>
      <w:r w:rsidRPr="00E53590">
        <w:rPr>
          <w:rtl/>
        </w:rPr>
        <w:t>אותה לבצע את המעשה. רבותי, הממשלה לא יכולה לעבוד על סמך</w:t>
      </w:r>
      <w:r w:rsidR="00C975B7">
        <w:rPr>
          <w:rtl/>
        </w:rPr>
        <w:t xml:space="preserve"> </w:t>
      </w:r>
      <w:r w:rsidRPr="00E53590">
        <w:rPr>
          <w:rtl/>
        </w:rPr>
        <w:t>תיאוריה,</w:t>
      </w:r>
      <w:r w:rsidR="00C975B7">
        <w:rPr>
          <w:rtl/>
        </w:rPr>
        <w:t xml:space="preserve"> </w:t>
      </w:r>
      <w:r w:rsidRPr="00E53590">
        <w:rPr>
          <w:rtl/>
        </w:rPr>
        <w:t>ולא,</w:t>
      </w:r>
      <w:r w:rsidR="00C975B7">
        <w:rPr>
          <w:rtl/>
        </w:rPr>
        <w:t xml:space="preserve"> </w:t>
      </w:r>
      <w:r w:rsidRPr="00E53590">
        <w:rPr>
          <w:rtl/>
        </w:rPr>
        <w:t>לאן אנחנו נגיע? אם אני אפעל אחרי כל כתבה, תאמינו לי שהדבר עלול</w:t>
      </w:r>
      <w:r w:rsidR="00C975B7">
        <w:rPr>
          <w:rtl/>
        </w:rPr>
        <w:t xml:space="preserve"> </w:t>
      </w:r>
      <w:r w:rsidRPr="00E53590">
        <w:rPr>
          <w:rtl/>
        </w:rPr>
        <w:t>להוביל למצב לא טוב מכל בחינה שהיא, מין מצב של ציד מכשפות ועוצמה למשטרה, שאינני</w:t>
      </w:r>
      <w:r w:rsidR="00C975B7">
        <w:rPr>
          <w:rtl/>
        </w:rPr>
        <w:t xml:space="preserve"> </w:t>
      </w:r>
      <w:r w:rsidRPr="00E53590">
        <w:rPr>
          <w:rtl/>
        </w:rPr>
        <w:t>מעוניין שתהיה בידיה.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כל בקשתי היא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השר, אני מודע לקושי, אבל אולי תוכל בכל זאת להניע אתך את המיקרופון.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נפעל</w:t>
      </w:r>
      <w:r w:rsidR="00C975B7">
        <w:rPr>
          <w:rtl/>
        </w:rPr>
        <w:t xml:space="preserve"> </w:t>
      </w:r>
      <w:r w:rsidRPr="00E53590">
        <w:rPr>
          <w:rtl/>
        </w:rPr>
        <w:t>בנדון.</w:t>
      </w:r>
      <w:r w:rsidR="00C975B7">
        <w:rPr>
          <w:rtl/>
        </w:rPr>
        <w:t xml:space="preserve"> </w:t>
      </w:r>
      <w:r w:rsidRPr="00E53590">
        <w:rPr>
          <w:rtl/>
        </w:rPr>
        <w:t>אני אישית עומד לכתוב מכתב לד"ר ויינרוט בעניין הכתבה,</w:t>
      </w:r>
      <w:r w:rsidR="00C975B7">
        <w:rPr>
          <w:rtl/>
        </w:rPr>
        <w:t xml:space="preserve"> </w:t>
      </w: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מתוכן</w:t>
      </w:r>
      <w:r w:rsidR="00C975B7">
        <w:rPr>
          <w:rtl/>
        </w:rPr>
        <w:t xml:space="preserve"> </w:t>
      </w:r>
      <w:r w:rsidRPr="00E53590">
        <w:rPr>
          <w:rtl/>
        </w:rPr>
        <w:t>הכתבה נדמה לי שגם הוא עצמו אינו יודע את שם האשה. הוא כתב על סמך זה</w:t>
      </w:r>
      <w:r w:rsidR="00C975B7">
        <w:rPr>
          <w:rtl/>
        </w:rPr>
        <w:t xml:space="preserve"> </w:t>
      </w:r>
      <w:r w:rsidRPr="00E53590">
        <w:rPr>
          <w:rtl/>
        </w:rPr>
        <w:t>שפורסמה</w:t>
      </w:r>
      <w:r w:rsidR="00C975B7">
        <w:rPr>
          <w:rtl/>
        </w:rPr>
        <w:t xml:space="preserve"> </w:t>
      </w:r>
      <w:r w:rsidRPr="00E53590">
        <w:rPr>
          <w:rtl/>
        </w:rPr>
        <w:t>ידיעה.</w:t>
      </w:r>
      <w:r w:rsidR="00C975B7">
        <w:rPr>
          <w:rtl/>
        </w:rPr>
        <w:t xml:space="preserve"> </w:t>
      </w:r>
      <w:r w:rsidRPr="00E53590">
        <w:rPr>
          <w:rtl/>
        </w:rPr>
        <w:t>זו תשובתי גם לחבר הכנסת אפרים גור. מה זה יועיל לי אם אתה תגיש</w:t>
      </w:r>
      <w:r w:rsidR="00C975B7">
        <w:rPr>
          <w:rtl/>
        </w:rPr>
        <w:t xml:space="preserve"> </w:t>
      </w:r>
      <w:r w:rsidRPr="00E53590">
        <w:rPr>
          <w:rtl/>
        </w:rPr>
        <w:t>בעצמך</w:t>
      </w:r>
      <w:r w:rsidR="00C975B7">
        <w:rPr>
          <w:rtl/>
        </w:rPr>
        <w:t xml:space="preserve"> </w:t>
      </w:r>
      <w:r w:rsidRPr="00E53590">
        <w:rPr>
          <w:rtl/>
        </w:rPr>
        <w:t>את התלונה? היא צריכה לבוא ולהגיד אם זה היה בניגוד לרצונה, אם באמת שידלו</w:t>
      </w:r>
      <w:r w:rsidR="00C975B7">
        <w:rPr>
          <w:rtl/>
        </w:rPr>
        <w:t xml:space="preserve"> </w:t>
      </w:r>
      <w:r w:rsidRPr="00E53590">
        <w:rPr>
          <w:rtl/>
        </w:rPr>
        <w:t>אותה. איך אתה יכול להעיד במקומה?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המציאות היא כפי שחבר הכנסת יגאל ביבי אמר.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יגאל ביבי (מפד"ל):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רבותי, תאמינו לי, אין אפשרות לעשות מזה עניין שיכול להפוך מחר לבומרנג.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אגב, אם מותר לי, אדוני השר, אתה פרלמנטר ותיק, יש לזה פתרון. הרי השר צודק.</w:t>
      </w:r>
      <w:r w:rsidR="00C975B7">
        <w:rPr>
          <w:rtl/>
        </w:rPr>
        <w:t xml:space="preserve"> </w:t>
      </w:r>
      <w:r w:rsidRPr="00E53590">
        <w:rPr>
          <w:rtl/>
        </w:rPr>
        <w:t>אותו</w:t>
      </w:r>
      <w:r w:rsidR="00C975B7">
        <w:rPr>
          <w:rtl/>
        </w:rPr>
        <w:t xml:space="preserve"> </w:t>
      </w:r>
      <w:r w:rsidRPr="00E53590">
        <w:rPr>
          <w:rtl/>
        </w:rPr>
        <w:t>חבר כנסת שמתעניין בנושא, נוסף על כך שהוא קרא בעיתון, ירים טלפון וישאל את</w:t>
      </w:r>
      <w:r w:rsidR="00C975B7">
        <w:rPr>
          <w:rtl/>
        </w:rPr>
        <w:t xml:space="preserve"> </w:t>
      </w:r>
      <w:r w:rsidRPr="00E53590">
        <w:rPr>
          <w:rtl/>
        </w:rPr>
        <w:t>האשה.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אם הוא מכיר אותה, אני לא יודע אם הוא מכיר אותה.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אם הוא לא מכיר, יברר איפה היא.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אין פרטים.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עוד קצת מאמץ.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נשאלתי אם המשטרה לא פועלת מיוזמתה. החוק קבע בסעיף 59 המפורסם, שעל</w:t>
      </w:r>
      <w:r w:rsidR="00C975B7">
        <w:rPr>
          <w:rtl/>
        </w:rPr>
        <w:t>-</w:t>
      </w:r>
      <w:r w:rsidRPr="00E53590">
        <w:rPr>
          <w:rtl/>
        </w:rPr>
        <w:t>פיו נהג</w:t>
      </w:r>
      <w:r w:rsidR="00C975B7">
        <w:rPr>
          <w:rtl/>
        </w:rPr>
        <w:t xml:space="preserve"> </w:t>
      </w:r>
      <w:r w:rsidRPr="00E53590">
        <w:rPr>
          <w:rtl/>
        </w:rPr>
        <w:t>בזמנו</w:t>
      </w:r>
      <w:r w:rsidR="00C975B7">
        <w:rPr>
          <w:rtl/>
        </w:rPr>
        <w:t xml:space="preserve"> </w:t>
      </w:r>
      <w:r w:rsidRPr="00E53590">
        <w:rPr>
          <w:rtl/>
        </w:rPr>
        <w:t>פרופסור יצחק זמיר בפרשת השב"כ, שרק באירוע מסוג פשע שמגיע לידיעת המשטרה,</w:t>
      </w:r>
      <w:r w:rsidR="00C975B7">
        <w:rPr>
          <w:rtl/>
        </w:rPr>
        <w:t xml:space="preserve"> </w:t>
      </w:r>
      <w:r w:rsidRPr="00E53590">
        <w:rPr>
          <w:rtl/>
        </w:rPr>
        <w:t>ולא חשוב מה מקור הידיעה, היא חייבת לפתוח בחקירה.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אפרים</w:t>
      </w:r>
      <w:r w:rsidR="00C975B7">
        <w:rPr>
          <w:rtl/>
        </w:rPr>
        <w:t xml:space="preserve"> </w:t>
      </w:r>
      <w:r w:rsidRPr="00E53590">
        <w:rPr>
          <w:rtl/>
        </w:rPr>
        <w:t>גור,</w:t>
      </w:r>
      <w:r w:rsidR="00C975B7">
        <w:rPr>
          <w:rtl/>
        </w:rPr>
        <w:t xml:space="preserve"> </w:t>
      </w:r>
      <w:r w:rsidRPr="00E53590">
        <w:rPr>
          <w:rtl/>
        </w:rPr>
        <w:t>בעניין צווי המעצר: אין למשטרה שיקול דעת.</w:t>
      </w:r>
      <w:r w:rsidR="00C975B7">
        <w:rPr>
          <w:rtl/>
        </w:rPr>
        <w:t xml:space="preserve"> </w:t>
      </w:r>
      <w:r w:rsidRPr="00E53590">
        <w:rPr>
          <w:rtl/>
        </w:rPr>
        <w:t>בצווי</w:t>
      </w:r>
      <w:r w:rsidR="00C975B7">
        <w:rPr>
          <w:rtl/>
        </w:rPr>
        <w:t xml:space="preserve"> </w:t>
      </w:r>
      <w:r w:rsidRPr="00E53590">
        <w:rPr>
          <w:rtl/>
        </w:rPr>
        <w:t>המעצר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הוצאה</w:t>
      </w:r>
      <w:r w:rsidR="00C975B7">
        <w:rPr>
          <w:rtl/>
        </w:rPr>
        <w:t xml:space="preserve"> </w:t>
      </w:r>
      <w:r w:rsidRPr="00E53590">
        <w:rPr>
          <w:rtl/>
        </w:rPr>
        <w:t>לפועל</w:t>
      </w:r>
      <w:r w:rsidR="00C975B7">
        <w:rPr>
          <w:rtl/>
        </w:rPr>
        <w:t xml:space="preserve"> </w:t>
      </w:r>
      <w:r w:rsidRPr="00E53590">
        <w:rPr>
          <w:rtl/>
        </w:rPr>
        <w:t>המשטרה</w:t>
      </w:r>
      <w:r w:rsidR="00C975B7">
        <w:rPr>
          <w:rtl/>
        </w:rPr>
        <w:t xml:space="preserve"> </w:t>
      </w:r>
      <w:r w:rsidRPr="00E53590">
        <w:rPr>
          <w:rtl/>
        </w:rPr>
        <w:t>היא רק מכשיר. היא מקבלת הוראה מבית</w:t>
      </w:r>
      <w:r w:rsidR="00C975B7">
        <w:rPr>
          <w:rtl/>
        </w:rPr>
        <w:t>-</w:t>
      </w:r>
      <w:r w:rsidRPr="00E53590">
        <w:rPr>
          <w:rtl/>
        </w:rPr>
        <w:t>המשפט והיא</w:t>
      </w:r>
      <w:r w:rsidR="00C975B7">
        <w:rPr>
          <w:rtl/>
        </w:rPr>
        <w:t xml:space="preserve"> </w:t>
      </w:r>
      <w:r w:rsidRPr="00E53590">
        <w:rPr>
          <w:rtl/>
        </w:rPr>
        <w:t>מבצעת</w:t>
      </w:r>
      <w:r w:rsidR="00C975B7">
        <w:rPr>
          <w:rtl/>
        </w:rPr>
        <w:t xml:space="preserve"> </w:t>
      </w:r>
      <w:r w:rsidRPr="00E53590">
        <w:rPr>
          <w:rtl/>
        </w:rPr>
        <w:t>אותה.</w:t>
      </w:r>
      <w:r w:rsidR="00C975B7">
        <w:rPr>
          <w:rtl/>
        </w:rPr>
        <w:t xml:space="preserve"> </w:t>
      </w:r>
      <w:r w:rsidRPr="00E53590">
        <w:rPr>
          <w:rtl/>
        </w:rPr>
        <w:t>בינתיים</w:t>
      </w:r>
      <w:r w:rsidR="00C975B7">
        <w:rPr>
          <w:rtl/>
        </w:rPr>
        <w:t xml:space="preserve"> </w:t>
      </w:r>
      <w:r w:rsidRPr="00E53590">
        <w:rPr>
          <w:rtl/>
        </w:rPr>
        <w:t>חוק ההוצאה לפועל עבר שינוי קיצוני מאוד, והיום אין בכלל</w:t>
      </w:r>
      <w:r w:rsidR="00C975B7">
        <w:rPr>
          <w:rtl/>
        </w:rPr>
        <w:t xml:space="preserve"> </w:t>
      </w:r>
      <w:r w:rsidRPr="00E53590">
        <w:rPr>
          <w:rtl/>
        </w:rPr>
        <w:t>מצב שמוציאים צו מעצר, אלא לאחר זימונו של החייב בפני ראש ההוצאה לפועל.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לחבר הכנסת בא</w:t>
      </w:r>
      <w:r w:rsidR="00C975B7">
        <w:rPr>
          <w:rtl/>
        </w:rPr>
        <w:t>-</w:t>
      </w:r>
      <w:r w:rsidRPr="00E53590">
        <w:rPr>
          <w:rtl/>
        </w:rPr>
        <w:t>גד: בתשובתי לחבר הכנסת ביבי אני עניתי גם על השאלה שלך.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תודה.</w:t>
      </w:r>
      <w:r w:rsidR="00C975B7">
        <w:rPr>
          <w:rtl/>
        </w:rPr>
        <w:t xml:space="preserve"> </w:t>
      </w:r>
      <w:r w:rsidRPr="00E53590">
        <w:rPr>
          <w:rtl/>
        </w:rPr>
        <w:t>עכשיו,</w:t>
      </w:r>
      <w:r w:rsidR="00C975B7">
        <w:rPr>
          <w:rtl/>
        </w:rPr>
        <w:t xml:space="preserve"> </w:t>
      </w:r>
      <w:r w:rsidRPr="00E53590">
        <w:rPr>
          <w:rtl/>
        </w:rPr>
        <w:t>חברי הכנסת, סגן שר הבריאות ישיב על שאילתא בעל</w:t>
      </w:r>
      <w:r w:rsidR="00C975B7">
        <w:rPr>
          <w:rtl/>
        </w:rPr>
        <w:t>-</w:t>
      </w:r>
      <w:r w:rsidRPr="00E53590">
        <w:rPr>
          <w:rtl/>
        </w:rPr>
        <w:t>פה מס' 279,</w:t>
      </w:r>
      <w:r w:rsidR="00C975B7">
        <w:rPr>
          <w:rtl/>
        </w:rPr>
        <w:t xml:space="preserve"> </w:t>
      </w:r>
      <w:r w:rsidRPr="00E53590">
        <w:rPr>
          <w:rtl/>
        </w:rPr>
        <w:t>של חבר הכנסת עמיר פרץ. הנושא: מקרי מחלת הסרטן בעמק</w:t>
      </w:r>
      <w:r w:rsidR="00C975B7">
        <w:rPr>
          <w:rtl/>
        </w:rPr>
        <w:t>-</w:t>
      </w:r>
      <w:r w:rsidRPr="00E53590">
        <w:rPr>
          <w:rtl/>
        </w:rPr>
        <w:t>האלה. בבקשה, חבר הכנסת פרץ.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5" w:name="_Toc457989584"/>
      <w:r w:rsidRPr="00C975B7">
        <w:rPr>
          <w:rtl/>
        </w:rPr>
        <w:t>מקרי מחלת הסרטן בעמק</w:t>
      </w:r>
      <w:r>
        <w:rPr>
          <w:rtl/>
        </w:rPr>
        <w:t>-</w:t>
      </w:r>
      <w:r w:rsidRPr="00C975B7">
        <w:rPr>
          <w:rtl/>
        </w:rPr>
        <w:t>האלה</w:t>
      </w:r>
      <w:bookmarkEnd w:id="5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עמיר פרץ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 חברי הכנסת, אדוני סגן שר הבריאות, החשד לריבוי מקרי מחלת</w:t>
      </w:r>
      <w:r w:rsidR="00C975B7">
        <w:rPr>
          <w:rtl/>
        </w:rPr>
        <w:t xml:space="preserve"> </w:t>
      </w:r>
      <w:r w:rsidRPr="00E53590">
        <w:rPr>
          <w:rtl/>
        </w:rPr>
        <w:t>הסרטן בעמק</w:t>
      </w:r>
      <w:r w:rsidR="00C975B7">
        <w:rPr>
          <w:rtl/>
        </w:rPr>
        <w:t>-</w:t>
      </w:r>
      <w:r w:rsidRPr="00E53590">
        <w:rPr>
          <w:rtl/>
        </w:rPr>
        <w:t>האלה מצטרף לסקר של אוניברסיטת באר</w:t>
      </w:r>
      <w:r w:rsidR="00C975B7">
        <w:rPr>
          <w:rtl/>
        </w:rPr>
        <w:t>-</w:t>
      </w:r>
      <w:r w:rsidRPr="00E53590">
        <w:rPr>
          <w:rtl/>
        </w:rPr>
        <w:t>שבע על תופעה דומה באשקלון.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רצוני לשאול: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 האם הידיעות האלה נכונות?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2. האם נכונה הודעת משרד הבריאות על העדר סקרים אזוריים בנושא?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3. אם אין סקרים, כיצד ניתן לגלות תופעות שכאלה ולטפל בהן?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רבה.</w:t>
      </w:r>
      <w:r w:rsidR="00C975B7">
        <w:rPr>
          <w:rtl/>
        </w:rPr>
        <w:t xml:space="preserve"> </w:t>
      </w:r>
      <w:r w:rsidRPr="00E53590">
        <w:rPr>
          <w:rtl/>
        </w:rPr>
        <w:t>אדוני סגן השר,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הבריאות נ' מסאלחה: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חברי הכנסת, בתשובה על השאילתא בעל</w:t>
      </w:r>
      <w:r w:rsidR="00C975B7">
        <w:rPr>
          <w:rtl/>
        </w:rPr>
        <w:t>-</w:t>
      </w:r>
      <w:r w:rsidRPr="00E53590">
        <w:rPr>
          <w:rtl/>
        </w:rPr>
        <w:t>פה של חבר הכנסת עמיר</w:t>
      </w:r>
      <w:r w:rsidR="00C975B7">
        <w:rPr>
          <w:rtl/>
        </w:rPr>
        <w:t xml:space="preserve"> </w:t>
      </w:r>
      <w:r w:rsidRPr="00E53590">
        <w:rPr>
          <w:rtl/>
        </w:rPr>
        <w:t>פרץ הנני להשיב: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הנושא</w:t>
      </w:r>
      <w:r w:rsidR="00C975B7">
        <w:rPr>
          <w:rtl/>
        </w:rPr>
        <w:t xml:space="preserve"> </w:t>
      </w:r>
      <w:r w:rsidRPr="00E53590">
        <w:rPr>
          <w:rtl/>
        </w:rPr>
        <w:t>נבדק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ידי</w:t>
      </w:r>
      <w:r w:rsidR="00C975B7">
        <w:rPr>
          <w:rtl/>
        </w:rPr>
        <w:t xml:space="preserve"> </w:t>
      </w:r>
      <w:r w:rsidRPr="00E53590">
        <w:rPr>
          <w:rtl/>
        </w:rPr>
        <w:t>המחלקה</w:t>
      </w:r>
      <w:r w:rsidR="00C975B7">
        <w:rPr>
          <w:rtl/>
        </w:rPr>
        <w:t xml:space="preserve"> </w:t>
      </w:r>
      <w:r w:rsidRPr="00E53590">
        <w:rPr>
          <w:rtl/>
        </w:rPr>
        <w:t>לאפידמיולוגיה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משרד</w:t>
      </w:r>
      <w:r w:rsidR="00C975B7">
        <w:rPr>
          <w:rtl/>
        </w:rPr>
        <w:t xml:space="preserve"> </w:t>
      </w:r>
      <w:r w:rsidRPr="00E53590">
        <w:rPr>
          <w:rtl/>
        </w:rPr>
        <w:t>הבריאות.</w:t>
      </w:r>
      <w:r w:rsidR="00C975B7">
        <w:rPr>
          <w:rtl/>
        </w:rPr>
        <w:t xml:space="preserve"> </w:t>
      </w:r>
      <w:r w:rsidRPr="00E53590">
        <w:rPr>
          <w:rtl/>
        </w:rPr>
        <w:t>לאחר סיום</w:t>
      </w:r>
      <w:r w:rsidR="00C975B7">
        <w:rPr>
          <w:rtl/>
        </w:rPr>
        <w:t xml:space="preserve"> </w:t>
      </w:r>
      <w:r w:rsidRPr="00E53590">
        <w:rPr>
          <w:rtl/>
        </w:rPr>
        <w:t>הבדיקה, בעוד ימים מספר, ניתן יהיה לראות האם שיעור התחלואה באזור הזה, עמק</w:t>
      </w:r>
      <w:r w:rsidR="00C975B7">
        <w:rPr>
          <w:rtl/>
        </w:rPr>
        <w:t>-</w:t>
      </w:r>
      <w:r w:rsidRPr="00E53590">
        <w:rPr>
          <w:rtl/>
        </w:rPr>
        <w:t>האלה,</w:t>
      </w:r>
      <w:r w:rsidR="00C975B7">
        <w:rPr>
          <w:rtl/>
        </w:rPr>
        <w:t xml:space="preserve"> </w:t>
      </w:r>
      <w:r w:rsidRPr="00E53590">
        <w:rPr>
          <w:rtl/>
        </w:rPr>
        <w:t>גבוה יותר מהשיעור בכלל הארץ.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מקרה</w:t>
      </w:r>
      <w:r w:rsidR="00C975B7">
        <w:rPr>
          <w:rtl/>
        </w:rPr>
        <w:t xml:space="preserve"> </w:t>
      </w:r>
      <w:r w:rsidRPr="00E53590">
        <w:rPr>
          <w:rtl/>
        </w:rPr>
        <w:t>סרטן</w:t>
      </w:r>
      <w:r w:rsidR="00C975B7">
        <w:rPr>
          <w:rtl/>
        </w:rPr>
        <w:t xml:space="preserve"> </w:t>
      </w:r>
      <w:r w:rsidRPr="00E53590">
        <w:rPr>
          <w:rtl/>
        </w:rPr>
        <w:t>שאובחן</w:t>
      </w:r>
      <w:r w:rsidR="00C975B7">
        <w:rPr>
          <w:rtl/>
        </w:rPr>
        <w:t xml:space="preserve"> </w:t>
      </w:r>
      <w:r w:rsidRPr="00E53590">
        <w:rPr>
          <w:rtl/>
        </w:rPr>
        <w:t>בארץ מופיע ברישום הסרטן המרכזי של ישראל, עם מכלול</w:t>
      </w:r>
      <w:r w:rsidR="00C975B7">
        <w:rPr>
          <w:rtl/>
        </w:rPr>
        <w:t xml:space="preserve"> </w:t>
      </w:r>
      <w:r w:rsidRPr="00E53590">
        <w:rPr>
          <w:rtl/>
        </w:rPr>
        <w:t>הפרטים</w:t>
      </w:r>
      <w:r w:rsidR="00C975B7">
        <w:rPr>
          <w:rtl/>
        </w:rPr>
        <w:t xml:space="preserve"> </w:t>
      </w:r>
      <w:r w:rsidRPr="00E53590">
        <w:rPr>
          <w:rtl/>
        </w:rPr>
        <w:t>האפידמיולוגיים</w:t>
      </w:r>
      <w:r w:rsidR="00C975B7">
        <w:rPr>
          <w:rtl/>
        </w:rPr>
        <w:t xml:space="preserve"> </w:t>
      </w:r>
      <w:r w:rsidRPr="00E53590">
        <w:rPr>
          <w:rtl/>
        </w:rPr>
        <w:t>הרלבנטיים. הרישום כולל מקום המגורים לפי יישוב ולפי נפה</w:t>
      </w:r>
      <w:r w:rsidR="00C975B7">
        <w:rPr>
          <w:rtl/>
        </w:rPr>
        <w:t xml:space="preserve"> </w:t>
      </w:r>
      <w:r w:rsidRPr="00E53590">
        <w:rPr>
          <w:rtl/>
        </w:rPr>
        <w:t>וכן</w:t>
      </w:r>
      <w:r w:rsidR="00C975B7">
        <w:rPr>
          <w:rtl/>
        </w:rPr>
        <w:t xml:space="preserve"> </w:t>
      </w:r>
      <w:r w:rsidRPr="00E53590">
        <w:rPr>
          <w:rtl/>
        </w:rPr>
        <w:t>סוג</w:t>
      </w:r>
      <w:r w:rsidR="00C975B7">
        <w:rPr>
          <w:rtl/>
        </w:rPr>
        <w:t xml:space="preserve"> </w:t>
      </w:r>
      <w:r w:rsidRPr="00E53590">
        <w:rPr>
          <w:rtl/>
        </w:rPr>
        <w:t>הסרטן.</w:t>
      </w:r>
      <w:r w:rsidR="00C975B7">
        <w:rPr>
          <w:rtl/>
        </w:rPr>
        <w:t xml:space="preserve"> </w:t>
      </w:r>
      <w:r w:rsidRPr="00E53590">
        <w:rPr>
          <w:rtl/>
        </w:rPr>
        <w:t>לפיכך,</w:t>
      </w:r>
      <w:r w:rsidR="00C975B7">
        <w:rPr>
          <w:rtl/>
        </w:rPr>
        <w:t xml:space="preserve"> </w:t>
      </w:r>
      <w:r w:rsidRPr="00E53590">
        <w:rPr>
          <w:rtl/>
        </w:rPr>
        <w:t>למשרד</w:t>
      </w:r>
      <w:r w:rsidR="00C975B7">
        <w:rPr>
          <w:rtl/>
        </w:rPr>
        <w:t xml:space="preserve"> </w:t>
      </w:r>
      <w:r w:rsidRPr="00E53590">
        <w:rPr>
          <w:rtl/>
        </w:rPr>
        <w:t>הבריאות</w:t>
      </w:r>
      <w:r w:rsidR="00C975B7">
        <w:rPr>
          <w:rtl/>
        </w:rPr>
        <w:t xml:space="preserve"> </w:t>
      </w:r>
      <w:r w:rsidRPr="00E53590">
        <w:rPr>
          <w:rtl/>
        </w:rPr>
        <w:t>יש הכלים ליצור דוח מפורט על התחלואה</w:t>
      </w:r>
      <w:r w:rsidR="00C975B7">
        <w:rPr>
          <w:rtl/>
        </w:rPr>
        <w:t xml:space="preserve"> </w:t>
      </w:r>
      <w:r w:rsidRPr="00E53590">
        <w:rPr>
          <w:rtl/>
        </w:rPr>
        <w:t>בסוגים השונים של סרטן באזור מסוים.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כאמור, למשרד הבריאות יש כל הרישומים האפידמיולוגיים של מחלת הסרטן. עם זאת,</w:t>
      </w:r>
      <w:r w:rsidR="00C975B7">
        <w:rPr>
          <w:rtl/>
        </w:rPr>
        <w:t xml:space="preserve"> </w:t>
      </w:r>
      <w:r w:rsidRPr="00E53590">
        <w:rPr>
          <w:rtl/>
        </w:rPr>
        <w:t>עד</w:t>
      </w:r>
      <w:r w:rsidR="00C975B7">
        <w:rPr>
          <w:rtl/>
        </w:rPr>
        <w:t xml:space="preserve"> </w:t>
      </w: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הפיקוח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מגמות התחלואה התבצע על בסיס כלל</w:t>
      </w:r>
      <w:r w:rsidR="00C975B7">
        <w:rPr>
          <w:rtl/>
        </w:rPr>
        <w:t>-</w:t>
      </w:r>
      <w:r w:rsidRPr="00E53590">
        <w:rPr>
          <w:rtl/>
        </w:rPr>
        <w:t>ארצי, ולא על בסיס אזורי.</w:t>
      </w:r>
      <w:r w:rsidR="00C975B7">
        <w:rPr>
          <w:rtl/>
        </w:rPr>
        <w:t xml:space="preserve"> </w:t>
      </w:r>
      <w:r w:rsidRPr="00E53590">
        <w:rPr>
          <w:rtl/>
        </w:rPr>
        <w:t>אולם</w:t>
      </w:r>
      <w:r w:rsidR="00C975B7">
        <w:rPr>
          <w:rtl/>
        </w:rPr>
        <w:t xml:space="preserve"> </w:t>
      </w:r>
      <w:r w:rsidRPr="00E53590">
        <w:rPr>
          <w:rtl/>
        </w:rPr>
        <w:t>משנה זו מדיניות המשרד היא לאפשר ללשכות הבריאות המחוזיות והנפתיות של משרד</w:t>
      </w:r>
      <w:r w:rsidR="00C975B7">
        <w:rPr>
          <w:rtl/>
        </w:rPr>
        <w:t xml:space="preserve"> </w:t>
      </w:r>
      <w:r w:rsidRPr="00E53590">
        <w:rPr>
          <w:rtl/>
        </w:rPr>
        <w:t>הבריאות לקבל את הנתונים על</w:t>
      </w:r>
      <w:r w:rsidR="00C975B7">
        <w:rPr>
          <w:rtl/>
        </w:rPr>
        <w:t>-</w:t>
      </w:r>
      <w:r w:rsidRPr="00E53590">
        <w:rPr>
          <w:rtl/>
        </w:rPr>
        <w:t>פי אזורן, על מנת לאפשר מעקב אחר מגמות מתאימות.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מאוד</w:t>
      </w:r>
      <w:r w:rsidR="00C975B7">
        <w:rPr>
          <w:rtl/>
        </w:rPr>
        <w:t xml:space="preserve"> </w:t>
      </w:r>
      <w:r w:rsidRPr="00E53590">
        <w:rPr>
          <w:rtl/>
        </w:rPr>
        <w:t>מודה</w:t>
      </w:r>
      <w:r w:rsidR="00C975B7">
        <w:rPr>
          <w:rtl/>
        </w:rPr>
        <w:t xml:space="preserve"> </w:t>
      </w:r>
      <w:r w:rsidRPr="00E53590">
        <w:rPr>
          <w:rtl/>
        </w:rPr>
        <w:t>לסגן</w:t>
      </w:r>
      <w:r w:rsidR="00C975B7">
        <w:rPr>
          <w:rtl/>
        </w:rPr>
        <w:t xml:space="preserve"> </w:t>
      </w:r>
      <w:r w:rsidRPr="00E53590">
        <w:rPr>
          <w:rtl/>
        </w:rPr>
        <w:t>השר.</w:t>
      </w:r>
      <w:r w:rsidR="00C975B7">
        <w:rPr>
          <w:rtl/>
        </w:rPr>
        <w:t xml:space="preserve"> </w:t>
      </w:r>
      <w:r w:rsidRPr="00E53590">
        <w:rPr>
          <w:rtl/>
        </w:rPr>
        <w:t>שאלה נוספת לשואל המקורי, חבר הכנסת עמיר פרץ,</w:t>
      </w:r>
      <w:r w:rsidR="00C975B7">
        <w:rPr>
          <w:rtl/>
        </w:rPr>
        <w:t xml:space="preserve"> </w:t>
      </w:r>
      <w:r w:rsidRPr="00E53590">
        <w:rPr>
          <w:rtl/>
        </w:rPr>
        <w:t xml:space="preserve">ואחריו </w:t>
      </w:r>
      <w:r w:rsidR="00C975B7">
        <w:rPr>
          <w:rtl/>
        </w:rPr>
        <w:t>–</w:t>
      </w:r>
      <w:r w:rsidRPr="00E53590">
        <w:rPr>
          <w:rtl/>
        </w:rPr>
        <w:t xml:space="preserve"> שאלה נוספת לחבר הכנסת שאול עמור ולחבר הכנסת עובדיה עלי.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עמיר פרץ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סגן השר, אני בהחלט מבין את העובדה שאתה נדרש לשאלה כזו היום, אבל אני</w:t>
      </w:r>
      <w:r w:rsidR="00C975B7">
        <w:rPr>
          <w:rtl/>
        </w:rPr>
        <w:t xml:space="preserve"> </w:t>
      </w:r>
      <w:r w:rsidRPr="00E53590">
        <w:rPr>
          <w:rtl/>
        </w:rPr>
        <w:t>רוצה לומר לך שהתשובה שלך מפתיעה במקצת. מה אתה אומר בעצם? אתה אומר שעושים רישום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מי</w:t>
      </w:r>
      <w:r w:rsidR="00C975B7">
        <w:rPr>
          <w:rtl/>
        </w:rPr>
        <w:t xml:space="preserve"> </w:t>
      </w:r>
      <w:r w:rsidRPr="00E53590">
        <w:rPr>
          <w:rtl/>
        </w:rPr>
        <w:t>שהולך</w:t>
      </w:r>
      <w:r w:rsidR="00C975B7">
        <w:rPr>
          <w:rtl/>
        </w:rPr>
        <w:t xml:space="preserve"> </w:t>
      </w:r>
      <w:r w:rsidRPr="00E53590">
        <w:rPr>
          <w:rtl/>
        </w:rPr>
        <w:t>למות,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מי שממילא כבר נפגע. אתה לא אומר שהולכים לעשות בדיקות</w:t>
      </w:r>
      <w:r w:rsidR="00C975B7">
        <w:rPr>
          <w:rtl/>
        </w:rPr>
        <w:t xml:space="preserve"> </w:t>
      </w:r>
      <w:r w:rsidRPr="00E53590">
        <w:rPr>
          <w:rtl/>
        </w:rPr>
        <w:t>ומבחנים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מוקדים</w:t>
      </w:r>
      <w:r w:rsidR="00C975B7">
        <w:rPr>
          <w:rtl/>
        </w:rPr>
        <w:t xml:space="preserve"> </w:t>
      </w:r>
      <w:r w:rsidRPr="00E53590">
        <w:rPr>
          <w:rtl/>
        </w:rPr>
        <w:t>מסוימים,</w:t>
      </w:r>
      <w:r w:rsidR="00C975B7">
        <w:rPr>
          <w:rtl/>
        </w:rPr>
        <w:t xml:space="preserve"> </w:t>
      </w:r>
      <w:r w:rsidRPr="00E53590">
        <w:rPr>
          <w:rtl/>
        </w:rPr>
        <w:t>שבהם</w:t>
      </w:r>
      <w:r w:rsidR="00C975B7">
        <w:rPr>
          <w:rtl/>
        </w:rPr>
        <w:t xml:space="preserve"> </w:t>
      </w:r>
      <w:r w:rsidRPr="00E53590">
        <w:rPr>
          <w:rtl/>
        </w:rPr>
        <w:t>שיעור התמותה</w:t>
      </w:r>
      <w:r w:rsidR="00C975B7">
        <w:rPr>
          <w:rtl/>
        </w:rPr>
        <w:t xml:space="preserve"> </w:t>
      </w:r>
      <w:r w:rsidRPr="00E53590">
        <w:rPr>
          <w:rtl/>
        </w:rPr>
        <w:t>והפגיעה</w:t>
      </w:r>
      <w:r w:rsidR="00C975B7">
        <w:rPr>
          <w:rtl/>
        </w:rPr>
        <w:t xml:space="preserve"> </w:t>
      </w:r>
      <w:r w:rsidRPr="00E53590">
        <w:rPr>
          <w:rtl/>
        </w:rPr>
        <w:t>בסרטן</w:t>
      </w:r>
      <w:r w:rsidR="00C975B7">
        <w:rPr>
          <w:rtl/>
        </w:rPr>
        <w:t xml:space="preserve"> </w:t>
      </w:r>
      <w:r w:rsidRPr="00E53590">
        <w:rPr>
          <w:rtl/>
        </w:rPr>
        <w:t>גדול</w:t>
      </w:r>
      <w:r w:rsidR="00C975B7">
        <w:rPr>
          <w:rtl/>
        </w:rPr>
        <w:t xml:space="preserve"> </w:t>
      </w:r>
      <w:r w:rsidRPr="00E53590">
        <w:rPr>
          <w:rtl/>
        </w:rPr>
        <w:t>יותר,</w:t>
      </w:r>
      <w:r w:rsidR="00C975B7">
        <w:rPr>
          <w:rtl/>
        </w:rPr>
        <w:t xml:space="preserve"> </w:t>
      </w:r>
      <w:r w:rsidRPr="00E53590">
        <w:rPr>
          <w:rtl/>
        </w:rPr>
        <w:t>ובעמק</w:t>
      </w:r>
      <w:r w:rsidR="00C975B7">
        <w:rPr>
          <w:rtl/>
        </w:rPr>
        <w:t>-</w:t>
      </w:r>
      <w:r w:rsidRPr="00E53590">
        <w:rPr>
          <w:rtl/>
        </w:rPr>
        <w:t>האלה</w:t>
      </w:r>
      <w:r w:rsidR="00C975B7">
        <w:rPr>
          <w:rtl/>
        </w:rPr>
        <w:t xml:space="preserve"> </w:t>
      </w:r>
      <w:r w:rsidRPr="00E53590">
        <w:rPr>
          <w:rtl/>
        </w:rPr>
        <w:t>מספר</w:t>
      </w:r>
      <w:r w:rsidR="00C975B7">
        <w:rPr>
          <w:rtl/>
        </w:rPr>
        <w:t xml:space="preserve"> </w:t>
      </w:r>
      <w:r w:rsidRPr="00E53590">
        <w:rPr>
          <w:rtl/>
        </w:rPr>
        <w:t>המקרים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אזרחים</w:t>
      </w:r>
      <w:r w:rsidR="00C975B7">
        <w:rPr>
          <w:rtl/>
        </w:rPr>
        <w:t xml:space="preserve"> </w:t>
      </w:r>
      <w:r w:rsidRPr="00E53590">
        <w:rPr>
          <w:rtl/>
        </w:rPr>
        <w:t>שחלו</w:t>
      </w:r>
      <w:r w:rsidR="00C975B7">
        <w:rPr>
          <w:rtl/>
        </w:rPr>
        <w:t xml:space="preserve"> </w:t>
      </w:r>
      <w:r w:rsidRPr="00E53590">
        <w:rPr>
          <w:rtl/>
        </w:rPr>
        <w:t>במחלת</w:t>
      </w:r>
      <w:r w:rsidR="00C975B7">
        <w:rPr>
          <w:rtl/>
        </w:rPr>
        <w:t xml:space="preserve"> </w:t>
      </w:r>
      <w:r w:rsidRPr="00E53590">
        <w:rPr>
          <w:rtl/>
        </w:rPr>
        <w:t>הסרטן גדול בהשוואה לכל מספר</w:t>
      </w:r>
      <w:r w:rsidR="00C975B7">
        <w:rPr>
          <w:rtl/>
        </w:rPr>
        <w:t xml:space="preserve"> </w:t>
      </w:r>
      <w:r w:rsidRPr="00E53590">
        <w:rPr>
          <w:rtl/>
        </w:rPr>
        <w:t>סטטיסטי כזה או אחר בכל אזור.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דבר</w:t>
      </w:r>
      <w:r w:rsidR="00C975B7">
        <w:rPr>
          <w:rtl/>
        </w:rPr>
        <w:t xml:space="preserve"> </w:t>
      </w:r>
      <w:r w:rsidRPr="00E53590">
        <w:rPr>
          <w:rtl/>
        </w:rPr>
        <w:t>נוסף.</w:t>
      </w:r>
      <w:r w:rsidR="00C975B7">
        <w:rPr>
          <w:rtl/>
        </w:rPr>
        <w:t xml:space="preserve"> </w:t>
      </w:r>
      <w:r w:rsidRPr="00E53590">
        <w:rPr>
          <w:rtl/>
        </w:rPr>
        <w:t>יש סקר של אוניברסיטת באר</w:t>
      </w:r>
      <w:r w:rsidR="00C975B7">
        <w:rPr>
          <w:rtl/>
        </w:rPr>
        <w:t>-</w:t>
      </w:r>
      <w:r w:rsidRPr="00E53590">
        <w:rPr>
          <w:rtl/>
        </w:rPr>
        <w:t>שבע, שבאשקלון ההכפלה מגיעה כמעט לפי</w:t>
      </w:r>
      <w:r w:rsidR="00C975B7">
        <w:rPr>
          <w:rtl/>
        </w:rPr>
        <w:t xml:space="preserve"> </w:t>
      </w:r>
      <w:r w:rsidRPr="00E53590">
        <w:rPr>
          <w:rtl/>
        </w:rPr>
        <w:t>חמישה, ויש מוקדים מסוימים שבהם ההכפלה היא עד פי עשרה. לכן, מה הטעם לבוא ולעשות</w:t>
      </w:r>
      <w:r w:rsidR="00C975B7">
        <w:rPr>
          <w:rtl/>
        </w:rPr>
        <w:t xml:space="preserve"> </w:t>
      </w:r>
      <w:r w:rsidRPr="00E53590">
        <w:rPr>
          <w:rtl/>
        </w:rPr>
        <w:t>בכלל רישום של מי שחלה ועומד לסיים את חייו?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חבל</w:t>
      </w:r>
      <w:r w:rsidR="00C975B7">
        <w:rPr>
          <w:rtl/>
        </w:rPr>
        <w:t xml:space="preserve"> </w:t>
      </w:r>
      <w:r w:rsidRPr="00E53590">
        <w:rPr>
          <w:rtl/>
        </w:rPr>
        <w:t>ששר</w:t>
      </w:r>
      <w:r w:rsidR="00C975B7">
        <w:rPr>
          <w:rtl/>
        </w:rPr>
        <w:t xml:space="preserve"> </w:t>
      </w:r>
      <w:r w:rsidRPr="00E53590">
        <w:rPr>
          <w:rtl/>
        </w:rPr>
        <w:t>האנרגיה</w:t>
      </w:r>
      <w:r w:rsidR="00C975B7">
        <w:rPr>
          <w:rtl/>
        </w:rPr>
        <w:t xml:space="preserve"> </w:t>
      </w:r>
      <w:r w:rsidRPr="00E53590">
        <w:rPr>
          <w:rtl/>
        </w:rPr>
        <w:t>איננו פה. מדינת ישראל מקבלת פנים חדשות בתחומי האנרגיה,</w:t>
      </w:r>
      <w:r w:rsidR="00C975B7">
        <w:rPr>
          <w:rtl/>
        </w:rPr>
        <w:t xml:space="preserve"> </w:t>
      </w:r>
      <w:r w:rsidRPr="00E53590">
        <w:rPr>
          <w:rtl/>
        </w:rPr>
        <w:t>בטיפול</w:t>
      </w:r>
      <w:r w:rsidR="00C975B7">
        <w:rPr>
          <w:rtl/>
        </w:rPr>
        <w:t xml:space="preserve"> </w:t>
      </w:r>
      <w:r w:rsidRPr="00E53590">
        <w:rPr>
          <w:rtl/>
        </w:rPr>
        <w:t>בחשמל,</w:t>
      </w:r>
      <w:r w:rsidR="00C975B7">
        <w:rPr>
          <w:rtl/>
        </w:rPr>
        <w:t xml:space="preserve"> </w:t>
      </w:r>
      <w:r w:rsidRPr="00E53590">
        <w:rPr>
          <w:rtl/>
        </w:rPr>
        <w:t>בנושאים גרעיניים, עם השלכות רבות על בריאותם של בני אדם, ומישהו</w:t>
      </w:r>
      <w:r w:rsidR="00C975B7">
        <w:rPr>
          <w:rtl/>
        </w:rPr>
        <w:t xml:space="preserve"> </w:t>
      </w:r>
      <w:r w:rsidRPr="00E53590">
        <w:rPr>
          <w:rtl/>
        </w:rPr>
        <w:t>צריך לעמוד בתוקף על כך שיהיו סקרים, יהיו מבחנים, ותהיה גם תוכנית מניעה שמזהירה</w:t>
      </w:r>
      <w:r w:rsidR="00C975B7">
        <w:rPr>
          <w:rtl/>
        </w:rPr>
        <w:t xml:space="preserve"> </w:t>
      </w:r>
      <w:r w:rsidRPr="00E53590">
        <w:rPr>
          <w:rtl/>
        </w:rPr>
        <w:t>את התושבים במדינת ישראל היכן הם גרים ומה הסכנות.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תודה.</w:t>
      </w:r>
      <w:r w:rsidR="00C975B7">
        <w:rPr>
          <w:rtl/>
        </w:rPr>
        <w:t xml:space="preserve"> </w:t>
      </w:r>
      <w:r w:rsidRPr="00E53590">
        <w:rPr>
          <w:rtl/>
        </w:rPr>
        <w:t>עכשיו</w:t>
      </w:r>
      <w:r w:rsidR="00C975B7">
        <w:rPr>
          <w:rtl/>
        </w:rPr>
        <w:t xml:space="preserve"> </w:t>
      </w:r>
      <w:r w:rsidRPr="00E53590">
        <w:rPr>
          <w:rtl/>
        </w:rPr>
        <w:t>שני</w:t>
      </w:r>
      <w:r w:rsidR="00C975B7">
        <w:rPr>
          <w:rtl/>
        </w:rPr>
        <w:t xml:space="preserve"> </w:t>
      </w:r>
      <w:r w:rsidRPr="00E53590">
        <w:rPr>
          <w:rtl/>
        </w:rPr>
        <w:t>חברי הכנסת הבאים שביקשו לשאול שאלות נוספות. תחילה חבר</w:t>
      </w:r>
      <w:r w:rsidR="00C975B7">
        <w:rPr>
          <w:rtl/>
        </w:rPr>
        <w:t xml:space="preserve"> </w:t>
      </w:r>
      <w:r w:rsidRPr="00E53590">
        <w:rPr>
          <w:rtl/>
        </w:rPr>
        <w:t>הכנסת שאול עמור.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שאול עמור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מזועזע מהתשובה של ידידי סגן שר הבריאות. אנשים מתים ביישובים האלה</w:t>
      </w:r>
      <w:r w:rsidR="00C975B7">
        <w:rPr>
          <w:rtl/>
        </w:rPr>
        <w:t xml:space="preserve"> </w:t>
      </w:r>
      <w:r w:rsidRPr="00E53590">
        <w:rPr>
          <w:rtl/>
        </w:rPr>
        <w:t>שבאזור</w:t>
      </w:r>
      <w:r w:rsidR="00C975B7">
        <w:rPr>
          <w:rtl/>
        </w:rPr>
        <w:t xml:space="preserve"> </w:t>
      </w:r>
      <w:r w:rsidRPr="00E53590">
        <w:rPr>
          <w:rtl/>
        </w:rPr>
        <w:t>עמק</w:t>
      </w:r>
      <w:r w:rsidR="00C975B7">
        <w:rPr>
          <w:rtl/>
        </w:rPr>
        <w:t>-</w:t>
      </w:r>
      <w:r w:rsidRPr="00E53590">
        <w:rPr>
          <w:rtl/>
        </w:rPr>
        <w:t>האלה.</w:t>
      </w:r>
      <w:r w:rsidR="00C975B7">
        <w:rPr>
          <w:rtl/>
        </w:rPr>
        <w:t xml:space="preserve"> </w:t>
      </w:r>
      <w:r w:rsidRPr="00E53590">
        <w:rPr>
          <w:rtl/>
        </w:rPr>
        <w:t>אני מבקש לקבל תשובה ברורה, מה הן הסיבות למקרי המוות ולמחלות</w:t>
      </w:r>
      <w:r w:rsidR="00C975B7">
        <w:rPr>
          <w:rtl/>
        </w:rPr>
        <w:t xml:space="preserve"> </w:t>
      </w:r>
      <w:r w:rsidRPr="00E53590">
        <w:rPr>
          <w:rtl/>
        </w:rPr>
        <w:t>הסרטן באזור הזה, שאם לא כן, אני אדרוש ועדת חקירה ממלכתית שתדון בעניין הזה.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תודה. עכשיו חבר הכנסת, סגן יושב</w:t>
      </w:r>
      <w:r w:rsidR="00C975B7">
        <w:rPr>
          <w:rtl/>
        </w:rPr>
        <w:t>-</w:t>
      </w:r>
      <w:r w:rsidRPr="00E53590">
        <w:rPr>
          <w:rtl/>
        </w:rPr>
        <w:t>ראש הכנסת, עובדיה עלי.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דן תיכון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מה המצב במגדל</w:t>
      </w:r>
      <w:r w:rsidR="00C975B7">
        <w:rPr>
          <w:rtl/>
        </w:rPr>
        <w:t>-</w:t>
      </w:r>
      <w:r w:rsidRPr="00E53590">
        <w:rPr>
          <w:rtl/>
        </w:rPr>
        <w:t>העמק?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עובדיה עלי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ידידי סגן שר הבריאות, קודם כול אני רוצה לאחל לך הצלחה.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אני מבין שאתמול מונית מחדש כסגן שר הבריאות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קריאה: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מינוי של רבין, של ראש הממשלה.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לראש הממשלה יש הרבה סגנים.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עובדיה עלי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סגן שר הבריאות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מגן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יש בעיה של ארבע שעות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נכון. בין 11 לחמש שעות. נכון.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עובדיה עלי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ידידי</w:t>
      </w:r>
      <w:r w:rsidR="00C975B7">
        <w:rPr>
          <w:rtl/>
        </w:rPr>
        <w:t xml:space="preserve"> </w:t>
      </w:r>
      <w:r w:rsidRPr="00E53590">
        <w:rPr>
          <w:rtl/>
        </w:rPr>
        <w:t>סגן</w:t>
      </w:r>
      <w:r w:rsidR="00C975B7">
        <w:rPr>
          <w:rtl/>
        </w:rPr>
        <w:t xml:space="preserve"> </w:t>
      </w:r>
      <w:r w:rsidRPr="00E53590">
        <w:rPr>
          <w:rtl/>
        </w:rPr>
        <w:t>שר</w:t>
      </w:r>
      <w:r w:rsidR="00C975B7">
        <w:rPr>
          <w:rtl/>
        </w:rPr>
        <w:t xml:space="preserve"> </w:t>
      </w:r>
      <w:r w:rsidRPr="00E53590">
        <w:rPr>
          <w:rtl/>
        </w:rPr>
        <w:t>הבריאות,</w:t>
      </w:r>
      <w:r w:rsidR="00C975B7">
        <w:rPr>
          <w:rtl/>
        </w:rPr>
        <w:t xml:space="preserve"> </w:t>
      </w:r>
      <w:r w:rsidRPr="00E53590">
        <w:rPr>
          <w:rtl/>
        </w:rPr>
        <w:t>כאן מוכח בעליל, שיש קשר בין הימצאות תחנות הממסר</w:t>
      </w:r>
      <w:r w:rsidR="00C975B7">
        <w:rPr>
          <w:rtl/>
        </w:rPr>
        <w:t xml:space="preserve"> </w:t>
      </w:r>
      <w:r w:rsidRPr="00E53590">
        <w:rPr>
          <w:rtl/>
        </w:rPr>
        <w:t>בעמק</w:t>
      </w:r>
      <w:r w:rsidR="00C975B7">
        <w:rPr>
          <w:rtl/>
        </w:rPr>
        <w:t>-</w:t>
      </w:r>
      <w:r w:rsidRPr="00E53590">
        <w:rPr>
          <w:rtl/>
        </w:rPr>
        <w:t>האלה</w:t>
      </w:r>
      <w:r w:rsidR="00C975B7">
        <w:rPr>
          <w:rtl/>
        </w:rPr>
        <w:t xml:space="preserve"> </w:t>
      </w:r>
      <w:r w:rsidRPr="00E53590">
        <w:rPr>
          <w:rtl/>
        </w:rPr>
        <w:t>לבין ריבוי מקרי הסרטן, ובדבר הזה יש גם איזה היגיון פנימי; זה לא דבר</w:t>
      </w:r>
      <w:r w:rsidR="00C975B7">
        <w:rPr>
          <w:rtl/>
        </w:rPr>
        <w:t xml:space="preserve"> </w:t>
      </w:r>
      <w:r w:rsidRPr="00E53590">
        <w:rPr>
          <w:rtl/>
        </w:rPr>
        <w:t>תלוש מהמציאות.</w:t>
      </w:r>
      <w:r w:rsidR="00C975B7">
        <w:rPr>
          <w:rtl/>
        </w:rPr>
        <w:t xml:space="preserve"> </w:t>
      </w:r>
      <w:r w:rsidRPr="00E53590">
        <w:rPr>
          <w:rtl/>
        </w:rPr>
        <w:t>אם יש גם סקר של אוניברסיטת באר</w:t>
      </w:r>
      <w:r w:rsidR="00C975B7">
        <w:rPr>
          <w:rtl/>
        </w:rPr>
        <w:t>-</w:t>
      </w:r>
      <w:r w:rsidRPr="00E53590">
        <w:rPr>
          <w:rtl/>
        </w:rPr>
        <w:t>שבע שמאשר ומאשש את החששות האלה,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מבקש לדעת, האם אתם מסכימים עם זה? האם יש לכם איזו בדיקה בנושא הזה? משרדך,</w:t>
      </w:r>
      <w:r w:rsidR="00C975B7">
        <w:rPr>
          <w:rtl/>
        </w:rPr>
        <w:t xml:space="preserve"> </w:t>
      </w:r>
      <w:r w:rsidRPr="00E53590">
        <w:rPr>
          <w:rtl/>
        </w:rPr>
        <w:t>בעצם,</w:t>
      </w:r>
      <w:r w:rsidR="00C975B7">
        <w:rPr>
          <w:rtl/>
        </w:rPr>
        <w:t xml:space="preserve"> </w:t>
      </w:r>
      <w:r w:rsidRPr="00E53590">
        <w:rPr>
          <w:rtl/>
        </w:rPr>
        <w:t>ממונה</w:t>
      </w:r>
      <w:r w:rsidR="00C975B7">
        <w:rPr>
          <w:rtl/>
        </w:rPr>
        <w:t xml:space="preserve"> </w:t>
      </w:r>
      <w:r w:rsidRPr="00E53590">
        <w:rPr>
          <w:rtl/>
        </w:rPr>
        <w:t>על התחום הזה, ואמור לנקוט את כל האמצעים למניעת תופעות מהסוג הזה.</w:t>
      </w:r>
      <w:r w:rsidR="00C975B7">
        <w:rPr>
          <w:rtl/>
        </w:rPr>
        <w:t xml:space="preserve"> </w:t>
      </w:r>
      <w:r w:rsidRPr="00E53590">
        <w:rPr>
          <w:rtl/>
        </w:rPr>
        <w:t>כאן מדובר על חיי אדם, לכן אני באמת לא מבין את פשר התשובה ומבקש לדעת, האם משרדך</w:t>
      </w:r>
      <w:r w:rsidR="00C975B7">
        <w:rPr>
          <w:rtl/>
        </w:rPr>
        <w:t xml:space="preserve"> </w:t>
      </w:r>
      <w:r w:rsidRPr="00E53590">
        <w:rPr>
          <w:rtl/>
        </w:rPr>
        <w:t>ינקוט</w:t>
      </w:r>
      <w:r w:rsidR="00C975B7">
        <w:rPr>
          <w:rtl/>
        </w:rPr>
        <w:t xml:space="preserve"> </w:t>
      </w:r>
      <w:r w:rsidRPr="00E53590">
        <w:rPr>
          <w:rtl/>
        </w:rPr>
        <w:t>אמצעים,</w:t>
      </w:r>
      <w:r w:rsidR="00C975B7">
        <w:rPr>
          <w:rtl/>
        </w:rPr>
        <w:t xml:space="preserve"> </w:t>
      </w:r>
      <w:r w:rsidRPr="00E53590">
        <w:rPr>
          <w:rtl/>
        </w:rPr>
        <w:t>קודם</w:t>
      </w:r>
      <w:r w:rsidR="00C975B7">
        <w:rPr>
          <w:rtl/>
        </w:rPr>
        <w:t xml:space="preserve"> </w:t>
      </w:r>
      <w:r w:rsidRPr="00E53590">
        <w:rPr>
          <w:rtl/>
        </w:rPr>
        <w:t>כול</w:t>
      </w:r>
      <w:r w:rsidR="00C975B7">
        <w:rPr>
          <w:rtl/>
        </w:rPr>
        <w:t xml:space="preserve"> </w:t>
      </w:r>
      <w:r w:rsidRPr="00E53590">
        <w:rPr>
          <w:rtl/>
        </w:rPr>
        <w:t>יברר</w:t>
      </w:r>
      <w:r w:rsidR="00C975B7">
        <w:rPr>
          <w:rtl/>
        </w:rPr>
        <w:t xml:space="preserve"> </w:t>
      </w:r>
      <w:r w:rsidRPr="00E53590">
        <w:rPr>
          <w:rtl/>
        </w:rPr>
        <w:t>ויאמת</w:t>
      </w:r>
      <w:r w:rsidR="00C975B7">
        <w:rPr>
          <w:rtl/>
        </w:rPr>
        <w:t xml:space="preserve"> </w:t>
      </w:r>
      <w:r w:rsidRPr="00E53590">
        <w:rPr>
          <w:rtl/>
        </w:rPr>
        <w:t>את העובדות, ושנית, ינקוט את כל האמצעים</w:t>
      </w:r>
      <w:r w:rsidR="00C975B7">
        <w:rPr>
          <w:rtl/>
        </w:rPr>
        <w:t xml:space="preserve"> </w:t>
      </w:r>
      <w:r w:rsidRPr="00E53590">
        <w:rPr>
          <w:rtl/>
        </w:rPr>
        <w:t>שיביאו למניעת ריבוי התופעות החמורות האלה?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תודה. אני חושב שאתה יכול לתת תשובה מלוכדת.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הבריאות נ' מסאלחה: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>ראש, חבר הכנסת עמיר פרץ, זה נכון שאני היום סגן שר מחודש, ואני</w:t>
      </w:r>
      <w:r w:rsidR="00C975B7">
        <w:rPr>
          <w:rtl/>
        </w:rPr>
        <w:t xml:space="preserve"> </w:t>
      </w:r>
      <w:r w:rsidRPr="00E53590">
        <w:rPr>
          <w:rtl/>
        </w:rPr>
        <w:t>יכול</w:t>
      </w:r>
      <w:r w:rsidR="00C975B7">
        <w:rPr>
          <w:rtl/>
        </w:rPr>
        <w:t xml:space="preserve"> </w:t>
      </w:r>
      <w:r w:rsidRPr="00E53590">
        <w:rPr>
          <w:rtl/>
        </w:rPr>
        <w:t>להגיד</w:t>
      </w:r>
      <w:r w:rsidR="00C975B7">
        <w:rPr>
          <w:rtl/>
        </w:rPr>
        <w:t xml:space="preserve"> </w:t>
      </w:r>
      <w:r w:rsidRPr="00E53590">
        <w:rPr>
          <w:rtl/>
        </w:rPr>
        <w:t>לך שהתיק, גם כאשר חיים רמון היה שר, התיק הזה של בריאות הציבור היה</w:t>
      </w:r>
      <w:r w:rsidR="00C975B7">
        <w:rPr>
          <w:rtl/>
        </w:rPr>
        <w:t xml:space="preserve"> </w:t>
      </w:r>
      <w:r w:rsidRPr="00E53590">
        <w:rPr>
          <w:rtl/>
        </w:rPr>
        <w:t>התיק</w:t>
      </w:r>
      <w:r w:rsidR="00C975B7">
        <w:rPr>
          <w:rtl/>
        </w:rPr>
        <w:t xml:space="preserve"> </w:t>
      </w:r>
      <w:r w:rsidRPr="00E53590">
        <w:rPr>
          <w:rtl/>
        </w:rPr>
        <w:t>שלי, לכן האחריות היא שלי, ואני מודע לנושא. השאלה היא, האם נכונות הטענות,</w:t>
      </w:r>
      <w:r w:rsidR="00C975B7">
        <w:rPr>
          <w:rtl/>
        </w:rPr>
        <w:t xml:space="preserve"> </w:t>
      </w:r>
      <w:r w:rsidRPr="00E53590">
        <w:rPr>
          <w:rtl/>
        </w:rPr>
        <w:t>התשובה</w:t>
      </w:r>
      <w:r w:rsidR="00C975B7">
        <w:rPr>
          <w:rtl/>
        </w:rPr>
        <w:t xml:space="preserve"> </w:t>
      </w:r>
      <w:r w:rsidRPr="00E53590">
        <w:rPr>
          <w:rtl/>
        </w:rPr>
        <w:t>שנתתי</w:t>
      </w:r>
      <w:r w:rsidR="00C975B7">
        <w:rPr>
          <w:rtl/>
        </w:rPr>
        <w:t xml:space="preserve"> </w:t>
      </w:r>
      <w:r w:rsidRPr="00E53590">
        <w:rPr>
          <w:rtl/>
        </w:rPr>
        <w:t>היא</w:t>
      </w:r>
      <w:r w:rsidR="00C975B7">
        <w:rPr>
          <w:rtl/>
        </w:rPr>
        <w:t xml:space="preserve"> </w:t>
      </w:r>
      <w:r w:rsidRPr="00E53590">
        <w:rPr>
          <w:rtl/>
        </w:rPr>
        <w:t>שאנחנו באמת בודקים. התחלנו כבר לפני כמה ימים, וזה יארך עוד</w:t>
      </w:r>
      <w:r w:rsidR="00C975B7">
        <w:rPr>
          <w:rtl/>
        </w:rPr>
        <w:t xml:space="preserve"> </w:t>
      </w:r>
      <w:r w:rsidRPr="00E53590">
        <w:rPr>
          <w:rtl/>
        </w:rPr>
        <w:t>כמה ימים. אני אגלה לכנסת את הממצאים.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עד</w:t>
      </w:r>
      <w:r w:rsidR="00C975B7">
        <w:rPr>
          <w:rtl/>
        </w:rPr>
        <w:t xml:space="preserve"> </w:t>
      </w:r>
      <w:r w:rsidRPr="00E53590">
        <w:rPr>
          <w:rtl/>
        </w:rPr>
        <w:t>היום,</w:t>
      </w:r>
      <w:r w:rsidR="00C975B7">
        <w:rPr>
          <w:rtl/>
        </w:rPr>
        <w:t xml:space="preserve"> </w:t>
      </w:r>
      <w:r w:rsidRPr="00E53590">
        <w:rPr>
          <w:rtl/>
        </w:rPr>
        <w:t>אמרתי, ואני חוזר על מה שאמרתי, שהיו לנו לא אנשים שהולכים למות,</w:t>
      </w:r>
      <w:r w:rsidR="00C975B7">
        <w:rPr>
          <w:rtl/>
        </w:rPr>
        <w:t xml:space="preserve"> </w:t>
      </w:r>
      <w:r w:rsidRPr="00E53590">
        <w:rPr>
          <w:rtl/>
        </w:rPr>
        <w:t>אלא</w:t>
      </w:r>
      <w:r w:rsidR="00C975B7">
        <w:rPr>
          <w:rtl/>
        </w:rPr>
        <w:t xml:space="preserve"> </w:t>
      </w:r>
      <w:r w:rsidRPr="00E53590">
        <w:rPr>
          <w:rtl/>
        </w:rPr>
        <w:t>סטטיסטיקה</w:t>
      </w:r>
      <w:r w:rsidR="00C975B7">
        <w:rPr>
          <w:rtl/>
        </w:rPr>
        <w:t xml:space="preserve"> </w:t>
      </w:r>
      <w:r w:rsidRPr="00E53590">
        <w:rPr>
          <w:rtl/>
        </w:rPr>
        <w:t>לפי</w:t>
      </w:r>
      <w:r w:rsidR="00C975B7">
        <w:rPr>
          <w:rtl/>
        </w:rPr>
        <w:t xml:space="preserve"> </w:t>
      </w:r>
      <w:r w:rsidRPr="00E53590">
        <w:rPr>
          <w:rtl/>
        </w:rPr>
        <w:t>יישוב,</w:t>
      </w:r>
      <w:r w:rsidR="00C975B7">
        <w:rPr>
          <w:rtl/>
        </w:rPr>
        <w:t xml:space="preserve"> </w:t>
      </w:r>
      <w:r w:rsidRPr="00E53590">
        <w:rPr>
          <w:rtl/>
        </w:rPr>
        <w:t>לפי</w:t>
      </w:r>
      <w:r w:rsidR="00C975B7">
        <w:rPr>
          <w:rtl/>
        </w:rPr>
        <w:t xml:space="preserve"> </w:t>
      </w:r>
      <w:r w:rsidRPr="00E53590">
        <w:rPr>
          <w:rtl/>
        </w:rPr>
        <w:t>הארץ,</w:t>
      </w:r>
      <w:r w:rsidR="00C975B7">
        <w:rPr>
          <w:rtl/>
        </w:rPr>
        <w:t xml:space="preserve"> </w:t>
      </w:r>
      <w:r w:rsidRPr="00E53590">
        <w:rPr>
          <w:rtl/>
        </w:rPr>
        <w:t>ולא לפי נפה. אנחנו הולכים לעשות את זה</w:t>
      </w:r>
      <w:r w:rsidR="00C975B7">
        <w:rPr>
          <w:rtl/>
        </w:rPr>
        <w:t xml:space="preserve"> </w:t>
      </w:r>
      <w:r w:rsidRPr="00E53590">
        <w:rPr>
          <w:rtl/>
        </w:rPr>
        <w:t>במיוחד</w:t>
      </w:r>
      <w:r w:rsidR="00C975B7">
        <w:rPr>
          <w:rtl/>
        </w:rPr>
        <w:t xml:space="preserve"> </w:t>
      </w:r>
      <w:r w:rsidRPr="00E53590">
        <w:rPr>
          <w:rtl/>
        </w:rPr>
        <w:t>לנפות,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נפה;</w:t>
      </w:r>
      <w:r w:rsidR="00C975B7">
        <w:rPr>
          <w:rtl/>
        </w:rPr>
        <w:t xml:space="preserve"> </w:t>
      </w:r>
      <w:r w:rsidRPr="00E53590">
        <w:rPr>
          <w:rtl/>
        </w:rPr>
        <w:t>לא אזור, לא אזור הנגב, למשל, או מחוז הנגב, אלא נפות,</w:t>
      </w:r>
      <w:r w:rsidR="00C975B7">
        <w:rPr>
          <w:rtl/>
        </w:rPr>
        <w:t xml:space="preserve"> </w:t>
      </w:r>
      <w:r w:rsidRPr="00E53590">
        <w:rPr>
          <w:rtl/>
        </w:rPr>
        <w:t>כמו</w:t>
      </w:r>
      <w:r w:rsidR="00C975B7">
        <w:rPr>
          <w:rtl/>
        </w:rPr>
        <w:t xml:space="preserve"> </w:t>
      </w:r>
      <w:r w:rsidRPr="00E53590">
        <w:rPr>
          <w:rtl/>
        </w:rPr>
        <w:t>נפת</w:t>
      </w:r>
      <w:r w:rsidR="00C975B7">
        <w:rPr>
          <w:rtl/>
        </w:rPr>
        <w:t xml:space="preserve"> </w:t>
      </w:r>
      <w:r w:rsidRPr="00E53590">
        <w:rPr>
          <w:rtl/>
        </w:rPr>
        <w:t>אשקלון,</w:t>
      </w:r>
      <w:r w:rsidR="00C975B7">
        <w:rPr>
          <w:rtl/>
        </w:rPr>
        <w:t xml:space="preserve"> </w:t>
      </w:r>
      <w:r w:rsidRPr="00E53590">
        <w:rPr>
          <w:rtl/>
        </w:rPr>
        <w:t>הנפה</w:t>
      </w:r>
      <w:r w:rsidR="00C975B7">
        <w:rPr>
          <w:rtl/>
        </w:rPr>
        <w:t xml:space="preserve"> </w:t>
      </w:r>
      <w:r w:rsidRPr="00E53590">
        <w:rPr>
          <w:rtl/>
        </w:rPr>
        <w:t>הדרומית, אילת, ומקומות אחרים. אנחנו הולכים לעשות זאת,</w:t>
      </w:r>
      <w:r w:rsidR="00C975B7">
        <w:rPr>
          <w:rtl/>
        </w:rPr>
        <w:t xml:space="preserve"> </w:t>
      </w:r>
      <w:r w:rsidRPr="00E53590">
        <w:rPr>
          <w:rtl/>
        </w:rPr>
        <w:t>והתחלנו,</w:t>
      </w:r>
      <w:r w:rsidR="00C975B7">
        <w:rPr>
          <w:rtl/>
        </w:rPr>
        <w:t xml:space="preserve"> </w:t>
      </w:r>
      <w:r w:rsidRPr="00E53590">
        <w:rPr>
          <w:rtl/>
        </w:rPr>
        <w:t>זאת</w:t>
      </w:r>
      <w:r w:rsidR="00C975B7">
        <w:rPr>
          <w:rtl/>
        </w:rPr>
        <w:t xml:space="preserve"> </w:t>
      </w:r>
      <w:r w:rsidRPr="00E53590">
        <w:rPr>
          <w:rtl/>
        </w:rPr>
        <w:t>אומרת</w:t>
      </w:r>
      <w:r w:rsidR="00C975B7">
        <w:rPr>
          <w:rtl/>
        </w:rPr>
        <w:t xml:space="preserve"> </w:t>
      </w:r>
      <w:r w:rsidRPr="00E53590">
        <w:rPr>
          <w:rtl/>
        </w:rPr>
        <w:t>שנדע</w:t>
      </w:r>
      <w:r w:rsidR="00C975B7">
        <w:rPr>
          <w:rtl/>
        </w:rPr>
        <w:t xml:space="preserve"> </w:t>
      </w:r>
      <w:r w:rsidRPr="00E53590">
        <w:rPr>
          <w:rtl/>
        </w:rPr>
        <w:t>בתוך</w:t>
      </w:r>
      <w:r w:rsidR="00C975B7">
        <w:rPr>
          <w:rtl/>
        </w:rPr>
        <w:t xml:space="preserve"> </w:t>
      </w:r>
      <w:r w:rsidRPr="00E53590">
        <w:rPr>
          <w:rtl/>
        </w:rPr>
        <w:t>כמה ימים אם העובדות נכונות. נניח שאוניברסיטת</w:t>
      </w:r>
      <w:r w:rsidR="00C975B7">
        <w:rPr>
          <w:rtl/>
        </w:rPr>
        <w:t xml:space="preserve"> </w:t>
      </w:r>
      <w:r w:rsidRPr="00E53590">
        <w:rPr>
          <w:rtl/>
        </w:rPr>
        <w:t>באר</w:t>
      </w:r>
      <w:r w:rsidR="00C975B7">
        <w:rPr>
          <w:rtl/>
        </w:rPr>
        <w:t>-</w:t>
      </w:r>
      <w:r w:rsidRPr="00E53590">
        <w:rPr>
          <w:rtl/>
        </w:rPr>
        <w:t>שבע</w:t>
      </w:r>
      <w:r w:rsidR="00C975B7">
        <w:rPr>
          <w:rtl/>
        </w:rPr>
        <w:t xml:space="preserve"> </w:t>
      </w:r>
      <w:r w:rsidRPr="00E53590">
        <w:rPr>
          <w:rtl/>
        </w:rPr>
        <w:t>עשתה</w:t>
      </w:r>
      <w:r w:rsidR="00C975B7">
        <w:rPr>
          <w:rtl/>
        </w:rPr>
        <w:t xml:space="preserve"> </w:t>
      </w:r>
      <w:r w:rsidRPr="00E53590">
        <w:rPr>
          <w:rtl/>
        </w:rPr>
        <w:t>מחקר,</w:t>
      </w:r>
      <w:r w:rsidR="00C975B7">
        <w:rPr>
          <w:rtl/>
        </w:rPr>
        <w:t xml:space="preserve"> </w:t>
      </w:r>
      <w:r w:rsidRPr="00E53590">
        <w:rPr>
          <w:rtl/>
        </w:rPr>
        <w:t>צריך</w:t>
      </w:r>
      <w:r w:rsidR="00C975B7">
        <w:rPr>
          <w:rtl/>
        </w:rPr>
        <w:t xml:space="preserve"> </w:t>
      </w:r>
      <w:r w:rsidRPr="00E53590">
        <w:rPr>
          <w:rtl/>
        </w:rPr>
        <w:t>לבדוק אם הוא נכון, ואני אטפל בזה. התחלנו, ואני אתן</w:t>
      </w:r>
      <w:r w:rsidR="00C975B7">
        <w:rPr>
          <w:rtl/>
        </w:rPr>
        <w:t xml:space="preserve"> </w:t>
      </w:r>
      <w:r w:rsidRPr="00E53590">
        <w:rPr>
          <w:rtl/>
        </w:rPr>
        <w:t>תשובה.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לחבר הכנסת שאול עמור </w:t>
      </w:r>
      <w:r w:rsidR="00C975B7">
        <w:rPr>
          <w:rtl/>
        </w:rPr>
        <w:t>–</w:t>
      </w:r>
      <w:r w:rsidRPr="00E53590">
        <w:rPr>
          <w:rtl/>
        </w:rPr>
        <w:t xml:space="preserve"> אותו דבר. אני עוד הפעם נתתי את התשובה, ואינני מבין</w:t>
      </w:r>
      <w:r w:rsidR="00C975B7">
        <w:rPr>
          <w:rtl/>
        </w:rPr>
        <w:t xml:space="preserve"> </w:t>
      </w:r>
      <w:r w:rsidRPr="00E53590">
        <w:rPr>
          <w:rtl/>
        </w:rPr>
        <w:t>מדוע</w:t>
      </w:r>
      <w:r w:rsidR="00C975B7">
        <w:rPr>
          <w:rtl/>
        </w:rPr>
        <w:t xml:space="preserve"> </w:t>
      </w:r>
      <w:r w:rsidRPr="00E53590">
        <w:rPr>
          <w:rtl/>
        </w:rPr>
        <w:t>אתה מזועזע ומדוע אתה צריך ועדת חקירה ממלכתית. אני מבטיח לך ולכנסת, שתהיה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לנו תשובה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שאול עמור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בטוח שקראת ב"מעריב".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הבריאות נ' מסאלחה: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תהיה לנו תשובה. למה לך? עד היום יש לנו גם רופאים שם, וגם אנשים בודקים. לא</w:t>
      </w:r>
      <w:r w:rsidR="00C975B7">
        <w:rPr>
          <w:rtl/>
        </w:rPr>
        <w:t xml:space="preserve"> </w:t>
      </w:r>
      <w:r w:rsidRPr="00E53590">
        <w:rPr>
          <w:rtl/>
        </w:rPr>
        <w:t>היה</w:t>
      </w:r>
      <w:r w:rsidR="00C975B7">
        <w:rPr>
          <w:rtl/>
        </w:rPr>
        <w:t xml:space="preserve"> </w:t>
      </w:r>
      <w:r w:rsidRPr="00E53590">
        <w:rPr>
          <w:rtl/>
        </w:rPr>
        <w:t>פי</w:t>
      </w:r>
      <w:r w:rsidR="00C975B7">
        <w:rPr>
          <w:rtl/>
        </w:rPr>
        <w:t xml:space="preserve"> </w:t>
      </w:r>
      <w:r w:rsidRPr="00E53590">
        <w:rPr>
          <w:rtl/>
        </w:rPr>
        <w:t>חמישה,</w:t>
      </w:r>
      <w:r w:rsidR="00C975B7">
        <w:rPr>
          <w:rtl/>
        </w:rPr>
        <w:t xml:space="preserve"> </w:t>
      </w:r>
      <w:r w:rsidRPr="00E53590">
        <w:rPr>
          <w:rtl/>
        </w:rPr>
        <w:t>כפי</w:t>
      </w:r>
      <w:r w:rsidR="00C975B7">
        <w:rPr>
          <w:rtl/>
        </w:rPr>
        <w:t xml:space="preserve"> </w:t>
      </w:r>
      <w:r w:rsidRPr="00E53590">
        <w:rPr>
          <w:rtl/>
        </w:rPr>
        <w:t>שחבר</w:t>
      </w:r>
      <w:r w:rsidR="00C975B7">
        <w:rPr>
          <w:rtl/>
        </w:rPr>
        <w:t xml:space="preserve"> </w:t>
      </w:r>
      <w:r w:rsidRPr="00E53590">
        <w:rPr>
          <w:rtl/>
        </w:rPr>
        <w:t>הכנסת עמיר פרץ אומר, או אפילו פי עשרה, תחלואת סרטן</w:t>
      </w:r>
      <w:r w:rsidR="00C975B7">
        <w:rPr>
          <w:rtl/>
        </w:rPr>
        <w:t xml:space="preserve"> </w:t>
      </w:r>
      <w:r w:rsidRPr="00E53590">
        <w:rPr>
          <w:rtl/>
        </w:rPr>
        <w:t>בעמק</w:t>
      </w:r>
      <w:r w:rsidR="00C975B7">
        <w:rPr>
          <w:rtl/>
        </w:rPr>
        <w:t>-</w:t>
      </w:r>
      <w:r w:rsidRPr="00E53590">
        <w:rPr>
          <w:rtl/>
        </w:rPr>
        <w:t>האלה,</w:t>
      </w:r>
      <w:r w:rsidR="00C975B7">
        <w:rPr>
          <w:rtl/>
        </w:rPr>
        <w:t xml:space="preserve"> </w:t>
      </w:r>
      <w:r w:rsidRPr="00E53590">
        <w:rPr>
          <w:rtl/>
        </w:rPr>
        <w:t>אולי</w:t>
      </w:r>
      <w:r w:rsidR="00C975B7">
        <w:rPr>
          <w:rtl/>
        </w:rPr>
        <w:t xml:space="preserve"> </w:t>
      </w:r>
      <w:r w:rsidRPr="00E53590">
        <w:rPr>
          <w:rtl/>
        </w:rPr>
        <w:t>בגלל</w:t>
      </w:r>
      <w:r w:rsidR="00C975B7">
        <w:rPr>
          <w:rtl/>
        </w:rPr>
        <w:t xml:space="preserve"> </w:t>
      </w:r>
      <w:r w:rsidRPr="00E53590">
        <w:rPr>
          <w:rtl/>
        </w:rPr>
        <w:t>תחנות</w:t>
      </w:r>
      <w:r w:rsidR="00C975B7">
        <w:rPr>
          <w:rtl/>
        </w:rPr>
        <w:t xml:space="preserve"> </w:t>
      </w:r>
      <w:r w:rsidRPr="00E53590">
        <w:rPr>
          <w:rtl/>
        </w:rPr>
        <w:t>הממסר. עוד לא היו לנו נתונים כאלה. מישהו התריע,</w:t>
      </w:r>
      <w:r w:rsidR="00C975B7">
        <w:rPr>
          <w:rtl/>
        </w:rPr>
        <w:t xml:space="preserve"> </w:t>
      </w: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הולכים לעשות את זה. בודקים זאת, ואני מבטיח לך שלא צריך להקים ועדת חקירה</w:t>
      </w:r>
      <w:r w:rsidR="00C975B7">
        <w:rPr>
          <w:rtl/>
        </w:rPr>
        <w:t xml:space="preserve"> </w:t>
      </w:r>
      <w:r w:rsidRPr="00E53590">
        <w:rPr>
          <w:rtl/>
        </w:rPr>
        <w:t>ממלכתית.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העובדות</w:t>
      </w:r>
      <w:r w:rsidR="00C975B7">
        <w:rPr>
          <w:rtl/>
        </w:rPr>
        <w:t xml:space="preserve"> </w:t>
      </w:r>
      <w:r w:rsidRPr="00E53590">
        <w:rPr>
          <w:rtl/>
        </w:rPr>
        <w:t>תתגלינה</w:t>
      </w:r>
      <w:r w:rsidR="00C975B7">
        <w:rPr>
          <w:rtl/>
        </w:rPr>
        <w:t xml:space="preserve"> </w:t>
      </w:r>
      <w:r w:rsidRPr="00E53590">
        <w:rPr>
          <w:rtl/>
        </w:rPr>
        <w:t>לכנסת</w:t>
      </w:r>
      <w:r w:rsidR="00C975B7">
        <w:rPr>
          <w:rtl/>
        </w:rPr>
        <w:t xml:space="preserve"> </w:t>
      </w:r>
      <w:r w:rsidRPr="00E53590">
        <w:rPr>
          <w:rtl/>
        </w:rPr>
        <w:t>ולעם ישראל, לא נסתיר שום דבר, את זה אני</w:t>
      </w:r>
      <w:r w:rsidR="00C975B7">
        <w:rPr>
          <w:rtl/>
        </w:rPr>
        <w:t xml:space="preserve"> </w:t>
      </w:r>
      <w:r w:rsidRPr="00E53590">
        <w:rPr>
          <w:rtl/>
        </w:rPr>
        <w:t>מבטיח, ואני "אתלבש על זה" ממש בשבוע הקרוב.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עובדיה</w:t>
      </w:r>
      <w:r w:rsidR="00C975B7">
        <w:rPr>
          <w:rtl/>
        </w:rPr>
        <w:t xml:space="preserve"> </w:t>
      </w:r>
      <w:r w:rsidRPr="00E53590">
        <w:rPr>
          <w:rtl/>
        </w:rPr>
        <w:t>עלי,</w:t>
      </w:r>
      <w:r w:rsidR="00C975B7">
        <w:rPr>
          <w:rtl/>
        </w:rPr>
        <w:t xml:space="preserve"> </w:t>
      </w:r>
      <w:r w:rsidRPr="00E53590">
        <w:rPr>
          <w:rtl/>
        </w:rPr>
        <w:t>אני מודה לך על האיחולים ואני מקווה שאני אצליח.</w:t>
      </w:r>
      <w:r w:rsidR="00C975B7">
        <w:rPr>
          <w:rtl/>
        </w:rPr>
        <w:t xml:space="preserve"> </w:t>
      </w:r>
      <w:r w:rsidRPr="00E53590">
        <w:rPr>
          <w:rtl/>
        </w:rPr>
        <w:t>עניתי</w:t>
      </w:r>
      <w:r w:rsidR="00C975B7">
        <w:rPr>
          <w:rtl/>
        </w:rPr>
        <w:t xml:space="preserve"> </w:t>
      </w:r>
      <w:r w:rsidRPr="00E53590">
        <w:rPr>
          <w:rtl/>
        </w:rPr>
        <w:t>לעניין</w:t>
      </w:r>
      <w:r w:rsidR="00C975B7">
        <w:rPr>
          <w:rtl/>
        </w:rPr>
        <w:t xml:space="preserve"> </w:t>
      </w:r>
      <w:r w:rsidRPr="00E53590">
        <w:rPr>
          <w:rtl/>
        </w:rPr>
        <w:t>תחנות</w:t>
      </w:r>
      <w:r w:rsidR="00C975B7">
        <w:rPr>
          <w:rtl/>
        </w:rPr>
        <w:t xml:space="preserve"> </w:t>
      </w:r>
      <w:r w:rsidRPr="00E53590">
        <w:rPr>
          <w:rtl/>
        </w:rPr>
        <w:t>הממסר.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אם יש קשר </w:t>
      </w:r>
      <w:r w:rsidR="00C975B7">
        <w:rPr>
          <w:rtl/>
        </w:rPr>
        <w:t>–</w:t>
      </w:r>
      <w:r w:rsidRPr="00E53590">
        <w:rPr>
          <w:rtl/>
        </w:rPr>
        <w:t xml:space="preserve"> אני אגלה אותו, זאת אומרת לא אני אגלה</w:t>
      </w:r>
      <w:r w:rsidR="00C975B7">
        <w:rPr>
          <w:rtl/>
        </w:rPr>
        <w:t xml:space="preserve"> </w:t>
      </w:r>
      <w:r w:rsidRPr="00E53590">
        <w:rPr>
          <w:rtl/>
        </w:rPr>
        <w:t>אותו,</w:t>
      </w:r>
      <w:r w:rsidR="00C975B7">
        <w:rPr>
          <w:rtl/>
        </w:rPr>
        <w:t xml:space="preserve"> </w:t>
      </w:r>
      <w:r w:rsidRPr="00E53590">
        <w:rPr>
          <w:rtl/>
        </w:rPr>
        <w:t>אלא</w:t>
      </w:r>
      <w:r w:rsidR="00C975B7">
        <w:rPr>
          <w:rtl/>
        </w:rPr>
        <w:t xml:space="preserve"> </w:t>
      </w:r>
      <w:r w:rsidRPr="00E53590">
        <w:rPr>
          <w:rtl/>
        </w:rPr>
        <w:t>המומחים שלנו במשרד הבריאות, לא נסתיר שום דבר, ואני מאמין שעל הבעיה</w:t>
      </w:r>
      <w:r w:rsidR="00C975B7">
        <w:rPr>
          <w:rtl/>
        </w:rPr>
        <w:t xml:space="preserve"> </w:t>
      </w:r>
      <w:r w:rsidRPr="00E53590">
        <w:rPr>
          <w:rtl/>
        </w:rPr>
        <w:t>הזאת נתגבר.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מודה מאוד לסגן שר הבריאות.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שר</w:t>
      </w:r>
      <w:r w:rsidR="00C975B7">
        <w:rPr>
          <w:rtl/>
        </w:rPr>
        <w:t xml:space="preserve"> </w:t>
      </w:r>
      <w:r w:rsidRPr="00E53590">
        <w:rPr>
          <w:rtl/>
        </w:rPr>
        <w:t>התיירות,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ישיב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שאילתא בעל</w:t>
      </w:r>
      <w:r w:rsidR="00C975B7">
        <w:rPr>
          <w:rtl/>
        </w:rPr>
        <w:t>-</w:t>
      </w:r>
      <w:r w:rsidRPr="00E53590">
        <w:rPr>
          <w:rtl/>
        </w:rPr>
        <w:t>פה מס' 262, של חבר הכנסת</w:t>
      </w:r>
      <w:r w:rsidR="00C975B7">
        <w:rPr>
          <w:rtl/>
        </w:rPr>
        <w:t xml:space="preserve"> </w:t>
      </w:r>
      <w:r w:rsidRPr="00E53590">
        <w:rPr>
          <w:rtl/>
        </w:rPr>
        <w:t>עובדיה עלי, בנושא: כפר נופש פלשתיני לחוף ים</w:t>
      </w:r>
      <w:r w:rsidR="00C975B7">
        <w:rPr>
          <w:rtl/>
        </w:rPr>
        <w:t>-</w:t>
      </w:r>
      <w:r w:rsidRPr="00E53590">
        <w:rPr>
          <w:rtl/>
        </w:rPr>
        <w:t>המלח. חבר הכנסת עובדיה עלי, בבקשה.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6" w:name="_Toc457989585"/>
      <w:r w:rsidRPr="00C975B7">
        <w:rPr>
          <w:rtl/>
        </w:rPr>
        <w:t>כפר נופש פלשתיני לחוף ים</w:t>
      </w:r>
      <w:r>
        <w:rPr>
          <w:rtl/>
        </w:rPr>
        <w:t>-</w:t>
      </w:r>
      <w:r w:rsidRPr="00C975B7">
        <w:rPr>
          <w:rtl/>
        </w:rPr>
        <w:t>המלח</w:t>
      </w:r>
      <w:bookmarkEnd w:id="6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עובדיה עלי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 כבוד שר התיירות, נמסר כאילו ישראל הביעה את הסכמתה להקמת</w:t>
      </w:r>
      <w:r w:rsidR="00C975B7">
        <w:rPr>
          <w:rtl/>
        </w:rPr>
        <w:t xml:space="preserve"> </w:t>
      </w:r>
      <w:r w:rsidRPr="00E53590">
        <w:rPr>
          <w:rtl/>
        </w:rPr>
        <w:t>כפר נופש פלשתיני לחוף ים</w:t>
      </w:r>
      <w:r w:rsidR="00C975B7">
        <w:rPr>
          <w:rtl/>
        </w:rPr>
        <w:t>-</w:t>
      </w:r>
      <w:r w:rsidRPr="00E53590">
        <w:rPr>
          <w:rtl/>
        </w:rPr>
        <w:t>המלח.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ברצוני לשאול: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 האם נתנה ישראל הסכמתה לכך?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2.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האם נבדקו ההשלכות שיהיו להקמת הכפר על מפעלי התיירות הישראליים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אורון.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עובדיה עלי (הליכוד):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 –</w:t>
      </w:r>
      <w:r w:rsidR="00E53590" w:rsidRPr="00E53590">
        <w:rPr>
          <w:rtl/>
        </w:rPr>
        <w:t xml:space="preserve"> הקיימים לחוף ים</w:t>
      </w:r>
      <w:r>
        <w:rPr>
          <w:rtl/>
        </w:rPr>
        <w:t>-</w:t>
      </w:r>
      <w:r w:rsidR="00E53590" w:rsidRPr="00E53590">
        <w:rPr>
          <w:rtl/>
        </w:rPr>
        <w:t>המלח?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3. האם ייעשה לטרפוד הסכמה זו על מנת להגן על התיירות הישראלית באזור?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בבקשה, אדוני שר התיירות.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התיירות ע' ברעם: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לכאורה,</w:t>
      </w:r>
      <w:r w:rsidR="00C975B7">
        <w:rPr>
          <w:rtl/>
        </w:rPr>
        <w:t xml:space="preserve"> </w:t>
      </w: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הייתי</w:t>
      </w:r>
      <w:r w:rsidR="00C975B7">
        <w:rPr>
          <w:rtl/>
        </w:rPr>
        <w:t xml:space="preserve"> </w:t>
      </w:r>
      <w:r w:rsidRPr="00E53590">
        <w:rPr>
          <w:rtl/>
        </w:rPr>
        <w:t>רוצה לענות לקונית, הייתי עונה על השאלה הראשונה ב"לא",</w:t>
      </w:r>
      <w:r w:rsidR="00C975B7">
        <w:rPr>
          <w:rtl/>
        </w:rPr>
        <w:t xml:space="preserve"> </w:t>
      </w:r>
      <w:r w:rsidRPr="00E53590">
        <w:rPr>
          <w:rtl/>
        </w:rPr>
        <w:t xml:space="preserve">ואז לא היה מקום לענות על השאלות האחרות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עובדיה עלי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 שומעים.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התיירות ע' ברעם: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אומר, שאם הייתי רוצה להיות לקוני והייתי משיב על השאלה הראשונה בשלילה,</w:t>
      </w:r>
      <w:r w:rsidR="00C975B7">
        <w:rPr>
          <w:rtl/>
        </w:rPr>
        <w:t xml:space="preserve"> </w:t>
      </w:r>
      <w:r w:rsidRPr="00E53590">
        <w:rPr>
          <w:rtl/>
        </w:rPr>
        <w:t>בעצם</w:t>
      </w:r>
      <w:r w:rsidR="00C975B7">
        <w:rPr>
          <w:rtl/>
        </w:rPr>
        <w:t xml:space="preserve"> </w:t>
      </w:r>
      <w:r w:rsidRPr="00E53590">
        <w:rPr>
          <w:rtl/>
        </w:rPr>
        <w:t>נגזרות מזה גם</w:t>
      </w:r>
      <w:r w:rsidR="00C975B7">
        <w:rPr>
          <w:rtl/>
        </w:rPr>
        <w:t xml:space="preserve"> </w:t>
      </w:r>
      <w:r w:rsidRPr="00E53590">
        <w:rPr>
          <w:rtl/>
        </w:rPr>
        <w:t>התשובות על השאלות האחרות, וכך היתה נגמרת השאילתא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מבחינתי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מגן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אתה עוד לא יודע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התיירות ע' ברעם: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ודאי,</w:t>
      </w:r>
      <w:r w:rsidR="00C975B7">
        <w:rPr>
          <w:rtl/>
        </w:rPr>
        <w:t xml:space="preserve"> </w:t>
      </w:r>
      <w:r w:rsidRPr="00E53590">
        <w:rPr>
          <w:rtl/>
        </w:rPr>
        <w:t>אמרתי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שלא? </w:t>
      </w:r>
      <w:r w:rsidR="00C975B7">
        <w:rPr>
          <w:rtl/>
        </w:rPr>
        <w:t>–</w:t>
      </w:r>
      <w:r w:rsidRPr="00E53590">
        <w:rPr>
          <w:rtl/>
        </w:rPr>
        <w:t xml:space="preserve"> ודאי. אני אומר את הדברים הבאים: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א.</w:t>
      </w:r>
      <w:r w:rsidR="00C975B7">
        <w:rPr>
          <w:rtl/>
        </w:rPr>
        <w:t xml:space="preserve"> </w:t>
      </w:r>
      <w:r w:rsidRPr="00E53590">
        <w:rPr>
          <w:rtl/>
        </w:rPr>
        <w:t>לפי</w:t>
      </w:r>
      <w:r w:rsidR="00C975B7">
        <w:rPr>
          <w:rtl/>
        </w:rPr>
        <w:t xml:space="preserve"> </w:t>
      </w:r>
      <w:r w:rsidRPr="00E53590">
        <w:rPr>
          <w:rtl/>
        </w:rPr>
        <w:t>כל מיטב המידע שיש ברשותי, ישראל לא מסכימה להקמת כפר נופש פלשתיני</w:t>
      </w:r>
      <w:r w:rsidR="00C975B7">
        <w:rPr>
          <w:rtl/>
        </w:rPr>
        <w:t xml:space="preserve"> </w:t>
      </w:r>
      <w:r w:rsidRPr="00E53590">
        <w:rPr>
          <w:rtl/>
        </w:rPr>
        <w:t>לחוף ים</w:t>
      </w:r>
      <w:r w:rsidR="00C975B7">
        <w:rPr>
          <w:rtl/>
        </w:rPr>
        <w:t>-</w:t>
      </w:r>
      <w:r w:rsidRPr="00E53590">
        <w:rPr>
          <w:rtl/>
        </w:rPr>
        <w:t xml:space="preserve">המלח. זה </w:t>
      </w:r>
      <w:r w:rsidR="00C975B7">
        <w:rPr>
          <w:rtl/>
        </w:rPr>
        <w:t>–</w:t>
      </w:r>
      <w:r w:rsidRPr="00E53590">
        <w:rPr>
          <w:rtl/>
        </w:rPr>
        <w:t xml:space="preserve"> לשאלה הראשונה.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ב.</w:t>
      </w:r>
      <w:r w:rsidR="00C975B7">
        <w:rPr>
          <w:rtl/>
        </w:rPr>
        <w:t xml:space="preserve"> </w:t>
      </w:r>
      <w:r w:rsidRPr="00E53590">
        <w:rPr>
          <w:rtl/>
        </w:rPr>
        <w:t>אשר</w:t>
      </w:r>
      <w:r w:rsidR="00C975B7">
        <w:rPr>
          <w:rtl/>
        </w:rPr>
        <w:t xml:space="preserve"> </w:t>
      </w:r>
      <w:r w:rsidRPr="00E53590">
        <w:rPr>
          <w:rtl/>
        </w:rPr>
        <w:t>לשאלה</w:t>
      </w:r>
      <w:r w:rsidR="00C975B7">
        <w:rPr>
          <w:rtl/>
        </w:rPr>
        <w:t xml:space="preserve"> </w:t>
      </w:r>
      <w:r w:rsidRPr="00E53590">
        <w:rPr>
          <w:rtl/>
        </w:rPr>
        <w:t>השנייה, האם נבדקו ההשלכות, אני אומר שבהסכם העקרונות מדובר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תכנון</w:t>
      </w:r>
      <w:r w:rsidR="00C975B7">
        <w:rPr>
          <w:rtl/>
        </w:rPr>
        <w:t xml:space="preserve"> </w:t>
      </w:r>
      <w:r w:rsidRPr="00E53590">
        <w:rPr>
          <w:rtl/>
        </w:rPr>
        <w:t>משותף</w:t>
      </w:r>
      <w:r w:rsidR="00C975B7">
        <w:rPr>
          <w:rtl/>
        </w:rPr>
        <w:t xml:space="preserve"> </w:t>
      </w:r>
      <w:r w:rsidRPr="00E53590">
        <w:rPr>
          <w:rtl/>
        </w:rPr>
        <w:t>בצפון</w:t>
      </w:r>
      <w:r w:rsidR="00C975B7">
        <w:rPr>
          <w:rtl/>
        </w:rPr>
        <w:t xml:space="preserve"> </w:t>
      </w:r>
      <w:r w:rsidRPr="00E53590">
        <w:rPr>
          <w:rtl/>
        </w:rPr>
        <w:t>ים</w:t>
      </w:r>
      <w:r w:rsidR="00C975B7">
        <w:rPr>
          <w:rtl/>
        </w:rPr>
        <w:t>-</w:t>
      </w:r>
      <w:r w:rsidRPr="00E53590">
        <w:rPr>
          <w:rtl/>
        </w:rPr>
        <w:t>המלח,</w:t>
      </w:r>
      <w:r w:rsidR="00C975B7">
        <w:rPr>
          <w:rtl/>
        </w:rPr>
        <w:t xml:space="preserve"> </w:t>
      </w:r>
      <w:r w:rsidRPr="00E53590">
        <w:rPr>
          <w:rtl/>
        </w:rPr>
        <w:t>ובנקודה</w:t>
      </w:r>
      <w:r w:rsidR="00C975B7">
        <w:rPr>
          <w:rtl/>
        </w:rPr>
        <w:t xml:space="preserve"> </w:t>
      </w:r>
      <w:r w:rsidRPr="00E53590">
        <w:rPr>
          <w:rtl/>
        </w:rPr>
        <w:t>בצפון</w:t>
      </w:r>
      <w:r w:rsidR="00C975B7">
        <w:rPr>
          <w:rtl/>
        </w:rPr>
        <w:t xml:space="preserve"> </w:t>
      </w:r>
      <w:r w:rsidRPr="00E53590">
        <w:rPr>
          <w:rtl/>
        </w:rPr>
        <w:t>ים</w:t>
      </w:r>
      <w:r w:rsidR="00C975B7">
        <w:rPr>
          <w:rtl/>
        </w:rPr>
        <w:t>-</w:t>
      </w:r>
      <w:r w:rsidRPr="00E53590">
        <w:rPr>
          <w:rtl/>
        </w:rPr>
        <w:t>המלח,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ישראל,</w:t>
      </w:r>
      <w:r w:rsidR="00C975B7">
        <w:rPr>
          <w:rtl/>
        </w:rPr>
        <w:t xml:space="preserve"> </w:t>
      </w:r>
      <w:r w:rsidRPr="00E53590">
        <w:rPr>
          <w:rtl/>
        </w:rPr>
        <w:t>ירדן</w:t>
      </w:r>
      <w:r w:rsidR="00C975B7">
        <w:rPr>
          <w:rtl/>
        </w:rPr>
        <w:t xml:space="preserve"> </w:t>
      </w:r>
      <w:r w:rsidRPr="00E53590">
        <w:rPr>
          <w:rtl/>
        </w:rPr>
        <w:t>והפלשתינים.</w:t>
      </w:r>
      <w:r w:rsidR="00C975B7">
        <w:rPr>
          <w:rtl/>
        </w:rPr>
        <w:t xml:space="preserve"> </w:t>
      </w:r>
      <w:r w:rsidRPr="00E53590">
        <w:rPr>
          <w:rtl/>
        </w:rPr>
        <w:t>הנושא שנבדק עם הפלשתינים והוא עוד לא אושש, כי עדיין אין הסכם, האם</w:t>
      </w:r>
      <w:r w:rsidR="00C975B7">
        <w:rPr>
          <w:rtl/>
        </w:rPr>
        <w:t xml:space="preserve"> </w:t>
      </w:r>
      <w:r w:rsidRPr="00E53590">
        <w:rPr>
          <w:rtl/>
        </w:rPr>
        <w:t>יכולה</w:t>
      </w:r>
      <w:r w:rsidR="00C975B7">
        <w:rPr>
          <w:rtl/>
        </w:rPr>
        <w:t xml:space="preserve"> </w:t>
      </w:r>
      <w:r w:rsidRPr="00E53590">
        <w:rPr>
          <w:rtl/>
        </w:rPr>
        <w:t>להיות נקודה, שבנקודה הזאת תהיה בנייה משותפת ישראלית</w:t>
      </w:r>
      <w:r w:rsidR="00C975B7">
        <w:rPr>
          <w:rtl/>
        </w:rPr>
        <w:t>-</w:t>
      </w:r>
      <w:r w:rsidRPr="00E53590">
        <w:rPr>
          <w:rtl/>
        </w:rPr>
        <w:t>פלשתינית; זאת נקודה</w:t>
      </w:r>
      <w:r w:rsidR="00C975B7">
        <w:rPr>
          <w:rtl/>
        </w:rPr>
        <w:t xml:space="preserve"> </w:t>
      </w:r>
      <w:r w:rsidRPr="00E53590">
        <w:rPr>
          <w:rtl/>
        </w:rPr>
        <w:t>שהועלתה</w:t>
      </w:r>
      <w:r w:rsidR="00C975B7">
        <w:rPr>
          <w:rtl/>
        </w:rPr>
        <w:t xml:space="preserve"> </w:t>
      </w:r>
      <w:r w:rsidRPr="00E53590">
        <w:rPr>
          <w:rtl/>
        </w:rPr>
        <w:t>בשיחות</w:t>
      </w:r>
      <w:r w:rsidR="00C975B7">
        <w:rPr>
          <w:rtl/>
        </w:rPr>
        <w:t xml:space="preserve"> </w:t>
      </w:r>
      <w:r w:rsidRPr="00E53590">
        <w:rPr>
          <w:rtl/>
        </w:rPr>
        <w:t>בין שמעון פרס ליאסר ערפאת, אין לגביה ברגע זה סיכום, ולכן מלבד</w:t>
      </w:r>
      <w:r w:rsidR="00C975B7">
        <w:rPr>
          <w:rtl/>
        </w:rPr>
        <w:t xml:space="preserve"> </w:t>
      </w:r>
      <w:r w:rsidRPr="00E53590">
        <w:rPr>
          <w:rtl/>
        </w:rPr>
        <w:t>אזכור העניין אני לא רוצה לומר דבר.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ג.</w:t>
      </w:r>
      <w:r w:rsidR="00C975B7">
        <w:rPr>
          <w:rtl/>
        </w:rPr>
        <w:t xml:space="preserve"> </w:t>
      </w:r>
      <w:r w:rsidRPr="00E53590">
        <w:rPr>
          <w:rtl/>
        </w:rPr>
        <w:t>האם</w:t>
      </w:r>
      <w:r w:rsidR="00C975B7">
        <w:rPr>
          <w:rtl/>
        </w:rPr>
        <w:t xml:space="preserve"> </w:t>
      </w:r>
      <w:r w:rsidRPr="00E53590">
        <w:rPr>
          <w:rtl/>
        </w:rPr>
        <w:t>ייעשה</w:t>
      </w:r>
      <w:r w:rsidR="00C975B7">
        <w:rPr>
          <w:rtl/>
        </w:rPr>
        <w:t xml:space="preserve"> </w:t>
      </w:r>
      <w:r w:rsidRPr="00E53590">
        <w:rPr>
          <w:rtl/>
        </w:rPr>
        <w:t>לטרפוד? מצדי בהחלט לא, משום שאני חושב שהמהלך, ביסודו, הוא</w:t>
      </w:r>
      <w:r w:rsidR="00C975B7">
        <w:rPr>
          <w:rtl/>
        </w:rPr>
        <w:t xml:space="preserve"> </w:t>
      </w:r>
      <w:r w:rsidRPr="00E53590">
        <w:rPr>
          <w:rtl/>
        </w:rPr>
        <w:t>מהלך</w:t>
      </w:r>
      <w:r w:rsidR="00C975B7">
        <w:rPr>
          <w:rtl/>
        </w:rPr>
        <w:t xml:space="preserve"> </w:t>
      </w:r>
      <w:r w:rsidRPr="00E53590">
        <w:rPr>
          <w:rtl/>
        </w:rPr>
        <w:t>נכון,</w:t>
      </w:r>
      <w:r w:rsidR="00C975B7">
        <w:rPr>
          <w:rtl/>
        </w:rPr>
        <w:t xml:space="preserve"> </w:t>
      </w:r>
      <w:r w:rsidRPr="00E53590">
        <w:rPr>
          <w:rtl/>
        </w:rPr>
        <w:t>משום</w:t>
      </w:r>
      <w:r w:rsidR="00C975B7">
        <w:rPr>
          <w:rtl/>
        </w:rPr>
        <w:t xml:space="preserve"> </w:t>
      </w:r>
      <w:r w:rsidRPr="00E53590">
        <w:rPr>
          <w:rtl/>
        </w:rPr>
        <w:t>שאנחנו</w:t>
      </w:r>
      <w:r w:rsidR="00C975B7">
        <w:rPr>
          <w:rtl/>
        </w:rPr>
        <w:t xml:space="preserve"> </w:t>
      </w:r>
      <w:r w:rsidRPr="00E53590">
        <w:rPr>
          <w:rtl/>
        </w:rPr>
        <w:t>מוכרחים,</w:t>
      </w:r>
      <w:r w:rsidR="00C975B7">
        <w:rPr>
          <w:rtl/>
        </w:rPr>
        <w:t xml:space="preserve"> </w:t>
      </w:r>
      <w:r w:rsidRPr="00E53590">
        <w:rPr>
          <w:rtl/>
        </w:rPr>
        <w:t>ראשית,</w:t>
      </w:r>
      <w:r w:rsidR="00C975B7">
        <w:rPr>
          <w:rtl/>
        </w:rPr>
        <w:t xml:space="preserve"> </w:t>
      </w:r>
      <w:r w:rsidRPr="00E53590">
        <w:rPr>
          <w:rtl/>
        </w:rPr>
        <w:t>להבין</w:t>
      </w:r>
      <w:r w:rsidR="00C975B7">
        <w:rPr>
          <w:rtl/>
        </w:rPr>
        <w:t xml:space="preserve"> </w:t>
      </w:r>
      <w:r w:rsidRPr="00E53590">
        <w:rPr>
          <w:rtl/>
        </w:rPr>
        <w:t>שהאחיזה</w:t>
      </w:r>
      <w:r w:rsidR="00C975B7">
        <w:rPr>
          <w:rtl/>
        </w:rPr>
        <w:t xml:space="preserve"> </w:t>
      </w:r>
      <w:r w:rsidRPr="00E53590">
        <w:rPr>
          <w:rtl/>
        </w:rPr>
        <w:t>הישראלית המלונאית</w:t>
      </w:r>
      <w:r w:rsidR="00C975B7">
        <w:rPr>
          <w:rtl/>
        </w:rPr>
        <w:t xml:space="preserve"> </w:t>
      </w:r>
      <w:r w:rsidRPr="00E53590">
        <w:rPr>
          <w:rtl/>
        </w:rPr>
        <w:t>והתיירותית</w:t>
      </w:r>
      <w:r w:rsidR="00C975B7">
        <w:rPr>
          <w:rtl/>
        </w:rPr>
        <w:t xml:space="preserve"> </w:t>
      </w:r>
      <w:r w:rsidRPr="00E53590">
        <w:rPr>
          <w:rtl/>
        </w:rPr>
        <w:t>בים</w:t>
      </w:r>
      <w:r w:rsidR="00C975B7">
        <w:rPr>
          <w:rtl/>
        </w:rPr>
        <w:t>-</w:t>
      </w:r>
      <w:r w:rsidRPr="00E53590">
        <w:rPr>
          <w:rtl/>
        </w:rPr>
        <w:t>המלח</w:t>
      </w:r>
      <w:r w:rsidR="00C975B7">
        <w:rPr>
          <w:rtl/>
        </w:rPr>
        <w:t xml:space="preserve"> </w:t>
      </w:r>
      <w:r w:rsidRPr="00E53590">
        <w:rPr>
          <w:rtl/>
        </w:rPr>
        <w:t>צריכה להיות מובטחת בתנאים של כל הסדר מדיני. מהבחינה הזאת</w:t>
      </w:r>
      <w:r w:rsidR="00C975B7">
        <w:rPr>
          <w:rtl/>
        </w:rPr>
        <w:t xml:space="preserve"> </w:t>
      </w:r>
      <w:r w:rsidRPr="00E53590">
        <w:rPr>
          <w:rtl/>
        </w:rPr>
        <w:t>אני,</w:t>
      </w:r>
      <w:r w:rsidR="00C975B7">
        <w:rPr>
          <w:rtl/>
        </w:rPr>
        <w:t xml:space="preserve"> </w:t>
      </w:r>
      <w:r w:rsidRPr="00E53590">
        <w:rPr>
          <w:rtl/>
        </w:rPr>
        <w:t>היום,</w:t>
      </w:r>
      <w:r w:rsidR="00C975B7">
        <w:rPr>
          <w:rtl/>
        </w:rPr>
        <w:t xml:space="preserve"> </w:t>
      </w:r>
      <w:r w:rsidRPr="00E53590">
        <w:rPr>
          <w:rtl/>
        </w:rPr>
        <w:t>כאשר</w:t>
      </w:r>
      <w:r w:rsidR="00C975B7">
        <w:rPr>
          <w:rtl/>
        </w:rPr>
        <w:t xml:space="preserve"> </w:t>
      </w:r>
      <w:r w:rsidRPr="00E53590">
        <w:rPr>
          <w:rtl/>
        </w:rPr>
        <w:t>באים</w:t>
      </w:r>
      <w:r w:rsidR="00C975B7">
        <w:rPr>
          <w:rtl/>
        </w:rPr>
        <w:t xml:space="preserve"> </w:t>
      </w:r>
      <w:r w:rsidRPr="00E53590">
        <w:rPr>
          <w:rtl/>
        </w:rPr>
        <w:t>אלי</w:t>
      </w:r>
      <w:r w:rsidR="00C975B7">
        <w:rPr>
          <w:rtl/>
        </w:rPr>
        <w:t xml:space="preserve"> </w:t>
      </w:r>
      <w:r w:rsidRPr="00E53590">
        <w:rPr>
          <w:rtl/>
        </w:rPr>
        <w:t>יזמים ושואלים אותי אם ללכת ליוזמה תיירותית בצפון</w:t>
      </w:r>
      <w:r w:rsidR="00C975B7">
        <w:rPr>
          <w:rtl/>
        </w:rPr>
        <w:t xml:space="preserve"> </w:t>
      </w:r>
      <w:r w:rsidRPr="00E53590">
        <w:rPr>
          <w:rtl/>
        </w:rPr>
        <w:t>ים</w:t>
      </w:r>
      <w:r w:rsidR="00C975B7">
        <w:rPr>
          <w:rtl/>
        </w:rPr>
        <w:t>-</w:t>
      </w:r>
      <w:r w:rsidRPr="00E53590">
        <w:rPr>
          <w:rtl/>
        </w:rPr>
        <w:t>המלח, גם בהסדר הזה של פלשתיני</w:t>
      </w:r>
      <w:r w:rsidR="00C975B7">
        <w:rPr>
          <w:rtl/>
        </w:rPr>
        <w:t>-</w:t>
      </w:r>
      <w:r w:rsidRPr="00E53590">
        <w:rPr>
          <w:rtl/>
        </w:rPr>
        <w:t>ירדני אני אומר להם: כן, ויש נטייה לעניין.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נמצא</w:t>
      </w:r>
      <w:r w:rsidR="00C975B7">
        <w:rPr>
          <w:rtl/>
        </w:rPr>
        <w:t xml:space="preserve"> </w:t>
      </w:r>
      <w:r w:rsidRPr="00E53590">
        <w:rPr>
          <w:rtl/>
        </w:rPr>
        <w:t>בדיאלוג מתמיד עם המתיישבים בעניין, אבל, כאמור, רק אחרי ששר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החוץ יחזור לכאן, אם יהיה הסכם, נוכל לדבר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משה פלד (צומת):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איזה מתיישבים?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התיירות ע' ברעם: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המתיישבים שנמצאים בצפון ים</w:t>
      </w:r>
      <w:r w:rsidR="00C975B7">
        <w:rPr>
          <w:rtl/>
        </w:rPr>
        <w:t>-</w:t>
      </w:r>
      <w:r w:rsidRPr="00E53590">
        <w:rPr>
          <w:rtl/>
        </w:rPr>
        <w:t>המלח. לא עם המתיישבים שנמצאים במקום אחר.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משה פלד (צומת):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קיים דיאלוג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פלד.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התיירות ע' ברעם: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דיאלוג זה דיאלוג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אבל הדיאלוג הזה, על</w:t>
      </w:r>
      <w:r w:rsidR="00C975B7">
        <w:rPr>
          <w:rtl/>
        </w:rPr>
        <w:t>-</w:t>
      </w:r>
      <w:r w:rsidRPr="00E53590">
        <w:rPr>
          <w:rtl/>
        </w:rPr>
        <w:t>פי התקנון, לא קיים.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משה פלד (צומת):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התיירות ע' ברעם: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משה פלד, אתה מקיים אתי עכשיו דיאלוג.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לא טוב שאתה עונה כי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התיירות ע' ברעם: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אתה שואל אותי מה זה דיאלוג? זה דיאלוג, אבל הדיאלוג שלי אתם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שר התיירות, נא לענות עכשיו רק לשואלים החוקיים.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התיירות ע' ברעם: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הדיאלוג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דיאלוג</w:t>
      </w:r>
      <w:r w:rsidR="00C975B7">
        <w:rPr>
          <w:rtl/>
        </w:rPr>
        <w:t xml:space="preserve"> </w:t>
      </w:r>
      <w:r w:rsidRPr="00E53590">
        <w:rPr>
          <w:rtl/>
        </w:rPr>
        <w:t>שהם יושבים אתי, והיות ששאלת אותי את השאלה, אני רוצה</w:t>
      </w:r>
      <w:r w:rsidR="00C975B7">
        <w:rPr>
          <w:rtl/>
        </w:rPr>
        <w:t xml:space="preserve"> </w:t>
      </w:r>
      <w:r w:rsidRPr="00E53590">
        <w:rPr>
          <w:rtl/>
        </w:rPr>
        <w:t>להגיד לך שחלק גדול מהם גם מקבלים את העניין. תודה.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תודה.</w:t>
      </w:r>
      <w:r w:rsidR="00C975B7">
        <w:rPr>
          <w:rtl/>
        </w:rPr>
        <w:t xml:space="preserve"> </w:t>
      </w:r>
      <w:r w:rsidRPr="00E53590">
        <w:rPr>
          <w:rtl/>
        </w:rPr>
        <w:t>שאלה</w:t>
      </w:r>
      <w:r w:rsidR="00C975B7">
        <w:rPr>
          <w:rtl/>
        </w:rPr>
        <w:t xml:space="preserve"> </w:t>
      </w:r>
      <w:r w:rsidRPr="00E53590">
        <w:rPr>
          <w:rtl/>
        </w:rPr>
        <w:t>נוספת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לחבר הכנסת עובדיה עלי. אחריו </w:t>
      </w:r>
      <w:r w:rsidR="00C975B7">
        <w:rPr>
          <w:rtl/>
        </w:rPr>
        <w:t>–</w:t>
      </w:r>
      <w:r w:rsidRPr="00E53590">
        <w:rPr>
          <w:rtl/>
        </w:rPr>
        <w:t xml:space="preserve"> חבר הכנסת רחבעם זאבי,</w:t>
      </w:r>
      <w:r w:rsidR="00C975B7">
        <w:rPr>
          <w:rtl/>
        </w:rPr>
        <w:t xml:space="preserve"> </w:t>
      </w:r>
      <w:r w:rsidRPr="00E53590">
        <w:rPr>
          <w:rtl/>
        </w:rPr>
        <w:t xml:space="preserve">ואחריו </w:t>
      </w:r>
      <w:r w:rsidR="00C975B7">
        <w:rPr>
          <w:rtl/>
        </w:rPr>
        <w:t>–</w:t>
      </w:r>
      <w:r w:rsidRPr="00E53590">
        <w:rPr>
          <w:rtl/>
        </w:rPr>
        <w:t xml:space="preserve"> חבר הכנסת יהושע מצא.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עובדיה עלי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ידידי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 התשובה של השר היא מעל לבינתי. לא הבנתי אם הוא בעד, נגד,</w:t>
      </w:r>
      <w:r w:rsidR="00C975B7">
        <w:rPr>
          <w:rtl/>
        </w:rPr>
        <w:t xml:space="preserve"> </w:t>
      </w:r>
      <w:r w:rsidRPr="00E53590">
        <w:rPr>
          <w:rtl/>
        </w:rPr>
        <w:t>יש הסכם, אין הסכם? לא קיבלתי תשובות על השאלות שלי. אני שאלתי האם נבדקו ההשלכות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של מפעל כזה ביחס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רענן כהן (העבודה):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עובדיה עלי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 הבנתי.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רענן כהן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עובדיה עלי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לא מבין; אני מבקש לקבל תשובות ברורות.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עכשיו, אחרי שחבר הכנסת רענן כהן הסביר, אני מבין שהתשובה מוחצת.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עובדיה עלי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מבקש,</w:t>
      </w:r>
      <w:r w:rsidR="00C975B7">
        <w:rPr>
          <w:rtl/>
        </w:rPr>
        <w:t xml:space="preserve"> </w:t>
      </w:r>
      <w:r w:rsidRPr="00E53590">
        <w:rPr>
          <w:rtl/>
        </w:rPr>
        <w:t>ראשית,</w:t>
      </w:r>
      <w:r w:rsidR="00C975B7">
        <w:rPr>
          <w:rtl/>
        </w:rPr>
        <w:t xml:space="preserve"> </w:t>
      </w:r>
      <w:r w:rsidRPr="00E53590">
        <w:rPr>
          <w:rtl/>
        </w:rPr>
        <w:t>לקבל</w:t>
      </w:r>
      <w:r w:rsidR="00C975B7">
        <w:rPr>
          <w:rtl/>
        </w:rPr>
        <w:t xml:space="preserve"> </w:t>
      </w:r>
      <w:r w:rsidRPr="00E53590">
        <w:rPr>
          <w:rtl/>
        </w:rPr>
        <w:t>תשובה</w:t>
      </w:r>
      <w:r w:rsidR="00C975B7">
        <w:rPr>
          <w:rtl/>
        </w:rPr>
        <w:t xml:space="preserve"> </w:t>
      </w:r>
      <w:r w:rsidRPr="00E53590">
        <w:rPr>
          <w:rtl/>
        </w:rPr>
        <w:t>ברורה. הנושא הזה מטריד מאוד את המתיישבים</w:t>
      </w:r>
      <w:r w:rsidR="00C975B7">
        <w:rPr>
          <w:rtl/>
        </w:rPr>
        <w:t xml:space="preserve"> </w:t>
      </w:r>
      <w:r w:rsidRPr="00E53590">
        <w:rPr>
          <w:rtl/>
        </w:rPr>
        <w:t>בערבה,</w:t>
      </w:r>
      <w:r w:rsidR="00C975B7">
        <w:rPr>
          <w:rtl/>
        </w:rPr>
        <w:t xml:space="preserve"> </w:t>
      </w:r>
      <w:r w:rsidRPr="00E53590">
        <w:rPr>
          <w:rtl/>
        </w:rPr>
        <w:t>מטריד</w:t>
      </w:r>
      <w:r w:rsidR="00C975B7">
        <w:rPr>
          <w:rtl/>
        </w:rPr>
        <w:t xml:space="preserve"> </w:t>
      </w:r>
      <w:r w:rsidRPr="00E53590">
        <w:rPr>
          <w:rtl/>
        </w:rPr>
        <w:t>מאוד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המלונאים,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כל אלה שעוסקים בתחום המלונאות לחוף</w:t>
      </w:r>
      <w:r w:rsidR="00C975B7">
        <w:rPr>
          <w:rtl/>
        </w:rPr>
        <w:t xml:space="preserve"> </w:t>
      </w:r>
      <w:r w:rsidRPr="00E53590">
        <w:rPr>
          <w:rtl/>
        </w:rPr>
        <w:t>ים</w:t>
      </w:r>
      <w:r w:rsidR="00C975B7">
        <w:rPr>
          <w:rtl/>
        </w:rPr>
        <w:t>-</w:t>
      </w:r>
      <w:r w:rsidRPr="00E53590">
        <w:rPr>
          <w:rtl/>
        </w:rPr>
        <w:t>המלח.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מבין</w:t>
      </w:r>
      <w:r w:rsidR="00C975B7">
        <w:rPr>
          <w:rtl/>
        </w:rPr>
        <w:t xml:space="preserve"> </w:t>
      </w:r>
      <w:r w:rsidRPr="00E53590">
        <w:rPr>
          <w:rtl/>
        </w:rPr>
        <w:t>מדוע</w:t>
      </w:r>
      <w:r w:rsidR="00C975B7">
        <w:rPr>
          <w:rtl/>
        </w:rPr>
        <w:t xml:space="preserve"> </w:t>
      </w:r>
      <w:r w:rsidRPr="00E53590">
        <w:rPr>
          <w:rtl/>
        </w:rPr>
        <w:t>צריך להקים, ליזום ולעודד הקמת כפר נופש פלשתיני</w:t>
      </w:r>
      <w:r w:rsidR="00C975B7">
        <w:rPr>
          <w:rtl/>
        </w:rPr>
        <w:t xml:space="preserve"> </w:t>
      </w:r>
      <w:r w:rsidRPr="00E53590">
        <w:rPr>
          <w:rtl/>
        </w:rPr>
        <w:t>במקום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מיושב על</w:t>
      </w:r>
      <w:r w:rsidR="00C975B7">
        <w:rPr>
          <w:rtl/>
        </w:rPr>
        <w:t>-</w:t>
      </w:r>
      <w:r w:rsidRPr="00E53590">
        <w:rPr>
          <w:rtl/>
        </w:rPr>
        <w:t>ידי פלשתינים, במקום שמרוחק מהם כרחוק מזרח ממערב, דבר שיכול</w:t>
      </w:r>
      <w:r w:rsidR="00C975B7">
        <w:rPr>
          <w:rtl/>
        </w:rPr>
        <w:t xml:space="preserve"> </w:t>
      </w:r>
      <w:r w:rsidRPr="00E53590">
        <w:rPr>
          <w:rtl/>
        </w:rPr>
        <w:t>לפגוע בעליל במפעל התיירות שם.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מבקש לדעת, האם הנושא הזה של הפגיעה נבדק, נבחן, ומה תהיינה ההשלכות של</w:t>
      </w:r>
      <w:r w:rsidR="00C975B7">
        <w:rPr>
          <w:rtl/>
        </w:rPr>
        <w:t xml:space="preserve"> </w:t>
      </w:r>
      <w:r w:rsidRPr="00E53590">
        <w:rPr>
          <w:rtl/>
        </w:rPr>
        <w:t>העניין הזה?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תודה. חבר הכנסת זאבי, תורך, דקה, ואחר כך </w:t>
      </w:r>
      <w:r w:rsidR="00C975B7">
        <w:rPr>
          <w:rtl/>
        </w:rPr>
        <w:t>–</w:t>
      </w:r>
      <w:r w:rsidRPr="00E53590">
        <w:rPr>
          <w:rtl/>
        </w:rPr>
        <w:t xml:space="preserve"> חבר הכנסת יהושע מצא, דקה.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רחבעם זאבי (מולדת):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השר,</w:t>
      </w:r>
      <w:r w:rsidR="00C975B7">
        <w:rPr>
          <w:rtl/>
        </w:rPr>
        <w:t xml:space="preserve"> </w:t>
      </w:r>
      <w:r w:rsidRPr="00E53590">
        <w:rPr>
          <w:rtl/>
        </w:rPr>
        <w:t>ים</w:t>
      </w:r>
      <w:r w:rsidR="00C975B7">
        <w:rPr>
          <w:rtl/>
        </w:rPr>
        <w:t>-</w:t>
      </w:r>
      <w:r w:rsidRPr="00E53590">
        <w:rPr>
          <w:rtl/>
        </w:rPr>
        <w:t>המלח שימש כבר בעבר אזור שדרכו החדירו טילי "קטיושה" להפגזת</w:t>
      </w:r>
      <w:r w:rsidR="00C975B7">
        <w:rPr>
          <w:rtl/>
        </w:rPr>
        <w:t xml:space="preserve"> </w:t>
      </w:r>
      <w:r w:rsidRPr="00E53590">
        <w:rPr>
          <w:rtl/>
        </w:rPr>
        <w:t>ירושלים היהודית. לאחר מכן נחסם כל גבול ים</w:t>
      </w:r>
      <w:r w:rsidR="00C975B7">
        <w:rPr>
          <w:rtl/>
        </w:rPr>
        <w:t>-</w:t>
      </w:r>
      <w:r w:rsidRPr="00E53590">
        <w:rPr>
          <w:rtl/>
        </w:rPr>
        <w:t>המלח, והחוף נמצא ממזרח לגדר.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האם תהיה מוכן להאיר את עיניו של שר החוץ, המנהל כעת משא</w:t>
      </w:r>
      <w:r w:rsidR="00C975B7">
        <w:rPr>
          <w:rtl/>
        </w:rPr>
        <w:t>-</w:t>
      </w:r>
      <w:r w:rsidRPr="00E53590">
        <w:rPr>
          <w:rtl/>
        </w:rPr>
        <w:t>ומתן עם ערפאת בדבר</w:t>
      </w:r>
      <w:r w:rsidR="00C975B7">
        <w:rPr>
          <w:rtl/>
        </w:rPr>
        <w:t xml:space="preserve"> </w:t>
      </w:r>
      <w:r w:rsidRPr="00E53590">
        <w:rPr>
          <w:rtl/>
        </w:rPr>
        <w:t>פרויקט</w:t>
      </w:r>
      <w:r w:rsidR="00C975B7">
        <w:rPr>
          <w:rtl/>
        </w:rPr>
        <w:t xml:space="preserve"> </w:t>
      </w:r>
      <w:r w:rsidRPr="00E53590">
        <w:rPr>
          <w:rtl/>
        </w:rPr>
        <w:t>משותף</w:t>
      </w:r>
      <w:r w:rsidR="00C975B7">
        <w:rPr>
          <w:rtl/>
        </w:rPr>
        <w:t xml:space="preserve"> </w:t>
      </w:r>
      <w:r w:rsidRPr="00E53590">
        <w:rPr>
          <w:rtl/>
        </w:rPr>
        <w:t>בחוף</w:t>
      </w:r>
      <w:r w:rsidR="00C975B7">
        <w:rPr>
          <w:rtl/>
        </w:rPr>
        <w:t xml:space="preserve"> </w:t>
      </w:r>
      <w:r w:rsidRPr="00E53590">
        <w:rPr>
          <w:rtl/>
        </w:rPr>
        <w:t>ים</w:t>
      </w:r>
      <w:r w:rsidR="00C975B7">
        <w:rPr>
          <w:rtl/>
        </w:rPr>
        <w:t>-</w:t>
      </w:r>
      <w:r w:rsidRPr="00E53590">
        <w:rPr>
          <w:rtl/>
        </w:rPr>
        <w:t>המלח,</w:t>
      </w:r>
      <w:r w:rsidR="00C975B7">
        <w:rPr>
          <w:rtl/>
        </w:rPr>
        <w:t xml:space="preserve"> </w:t>
      </w:r>
      <w:r w:rsidRPr="00E53590">
        <w:rPr>
          <w:rtl/>
        </w:rPr>
        <w:t>לגבי ההיבט הביטחוני? נוכחותם של פלשתינים על חוף</w:t>
      </w:r>
      <w:r w:rsidR="00C975B7">
        <w:rPr>
          <w:rtl/>
        </w:rPr>
        <w:t xml:space="preserve"> </w:t>
      </w:r>
      <w:r w:rsidRPr="00E53590">
        <w:rPr>
          <w:rtl/>
        </w:rPr>
        <w:t>ים</w:t>
      </w:r>
      <w:r w:rsidR="00C975B7">
        <w:rPr>
          <w:rtl/>
        </w:rPr>
        <w:t>-</w:t>
      </w:r>
      <w:r w:rsidRPr="00E53590">
        <w:rPr>
          <w:rtl/>
        </w:rPr>
        <w:t>המלח אומרת פרצה שדרכה יחדירו אמצעי לחימה לעבר ישראל.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תודה. בבקשה, חבר הכנסת מצא.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יהושע מצא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שר</w:t>
      </w:r>
      <w:r w:rsidR="00C975B7">
        <w:rPr>
          <w:rtl/>
        </w:rPr>
        <w:t xml:space="preserve"> </w:t>
      </w:r>
      <w:r w:rsidRPr="00E53590">
        <w:rPr>
          <w:rtl/>
        </w:rPr>
        <w:t>התיירות, אפילו לשיטתך, לשיטתו של סגן השר ביילין, לשיטתו של השר</w:t>
      </w:r>
      <w:r w:rsidR="00C975B7">
        <w:rPr>
          <w:rtl/>
        </w:rPr>
        <w:t xml:space="preserve"> </w:t>
      </w:r>
      <w:r w:rsidRPr="00E53590">
        <w:rPr>
          <w:rtl/>
        </w:rPr>
        <w:t>פרס,</w:t>
      </w:r>
      <w:r w:rsidR="00C975B7">
        <w:rPr>
          <w:rtl/>
        </w:rPr>
        <w:t xml:space="preserve"> </w:t>
      </w:r>
      <w:r w:rsidRPr="00E53590">
        <w:rPr>
          <w:rtl/>
        </w:rPr>
        <w:t>שרוצים</w:t>
      </w:r>
      <w:r w:rsidR="00C975B7">
        <w:rPr>
          <w:rtl/>
        </w:rPr>
        <w:t xml:space="preserve"> </w:t>
      </w:r>
      <w:r w:rsidRPr="00E53590">
        <w:rPr>
          <w:rtl/>
        </w:rPr>
        <w:t>להגיע להסדר שלום תמורת החזרת שטחי מולדת עד כרסום בים</w:t>
      </w:r>
      <w:r w:rsidR="00C975B7">
        <w:rPr>
          <w:rtl/>
        </w:rPr>
        <w:t>-</w:t>
      </w:r>
      <w:r w:rsidRPr="00E53590">
        <w:rPr>
          <w:rtl/>
        </w:rPr>
        <w:t>המלח, אפילו</w:t>
      </w:r>
      <w:r w:rsidR="00C975B7">
        <w:rPr>
          <w:rtl/>
        </w:rPr>
        <w:t xml:space="preserve"> </w:t>
      </w:r>
      <w:r w:rsidRPr="00E53590">
        <w:rPr>
          <w:rtl/>
        </w:rPr>
        <w:t>לשיטתכם,</w:t>
      </w:r>
      <w:r w:rsidR="00C975B7">
        <w:rPr>
          <w:rtl/>
        </w:rPr>
        <w:t xml:space="preserve"> </w:t>
      </w:r>
      <w:r w:rsidRPr="00E53590">
        <w:rPr>
          <w:rtl/>
        </w:rPr>
        <w:t>שלה</w:t>
      </w:r>
      <w:r w:rsidR="00C975B7">
        <w:rPr>
          <w:rtl/>
        </w:rPr>
        <w:t xml:space="preserve"> </w:t>
      </w:r>
      <w:r w:rsidRPr="00E53590">
        <w:rPr>
          <w:rtl/>
        </w:rPr>
        <w:t>אני מתנגד, יש לי אליך שאלה. דווקא משום השיטה הזאת שלכם, שלה אני</w:t>
      </w:r>
      <w:r w:rsidR="00C975B7">
        <w:rPr>
          <w:rtl/>
        </w:rPr>
        <w:t xml:space="preserve"> </w:t>
      </w:r>
      <w:r w:rsidRPr="00E53590">
        <w:rPr>
          <w:rtl/>
        </w:rPr>
        <w:t>מתנגד,</w:t>
      </w:r>
      <w:r w:rsidR="00C975B7">
        <w:rPr>
          <w:rtl/>
        </w:rPr>
        <w:t xml:space="preserve"> </w:t>
      </w:r>
      <w:r w:rsidRPr="00E53590">
        <w:rPr>
          <w:rtl/>
        </w:rPr>
        <w:t>מדוע</w:t>
      </w:r>
      <w:r w:rsidR="00C975B7">
        <w:rPr>
          <w:rtl/>
        </w:rPr>
        <w:t xml:space="preserve"> </w:t>
      </w:r>
      <w:r w:rsidRPr="00E53590">
        <w:rPr>
          <w:rtl/>
        </w:rPr>
        <w:t>אתה</w:t>
      </w:r>
      <w:r w:rsidR="00C975B7">
        <w:rPr>
          <w:rtl/>
        </w:rPr>
        <w:t xml:space="preserve"> </w:t>
      </w:r>
      <w:r w:rsidRPr="00E53590">
        <w:rPr>
          <w:rtl/>
        </w:rPr>
        <w:t>נאחז</w:t>
      </w:r>
      <w:r w:rsidR="00C975B7">
        <w:rPr>
          <w:rtl/>
        </w:rPr>
        <w:t xml:space="preserve"> </w:t>
      </w:r>
      <w:r w:rsidRPr="00E53590">
        <w:rPr>
          <w:rtl/>
        </w:rPr>
        <w:t>בוויכוח האחרון בהקמת מלונאות ים</w:t>
      </w:r>
      <w:r w:rsidR="00C975B7">
        <w:rPr>
          <w:rtl/>
        </w:rPr>
        <w:t>-</w:t>
      </w:r>
      <w:r w:rsidRPr="00E53590">
        <w:rPr>
          <w:rtl/>
        </w:rPr>
        <w:t>המלח ליד נחל חבר, ולא</w:t>
      </w:r>
      <w:r w:rsidR="00C975B7">
        <w:rPr>
          <w:rtl/>
        </w:rPr>
        <w:t xml:space="preserve"> </w:t>
      </w:r>
      <w:r w:rsidRPr="00E53590">
        <w:rPr>
          <w:rtl/>
        </w:rPr>
        <w:t>הולך</w:t>
      </w:r>
      <w:r w:rsidR="00C975B7">
        <w:rPr>
          <w:rtl/>
        </w:rPr>
        <w:t xml:space="preserve"> </w:t>
      </w:r>
      <w:r w:rsidRPr="00E53590">
        <w:rPr>
          <w:rtl/>
        </w:rPr>
        <w:t>ומשנה</w:t>
      </w:r>
      <w:r w:rsidR="00C975B7">
        <w:rPr>
          <w:rtl/>
        </w:rPr>
        <w:t xml:space="preserve"> </w:t>
      </w:r>
      <w:r w:rsidRPr="00E53590">
        <w:rPr>
          <w:rtl/>
        </w:rPr>
        <w:t>את שיטתך ומעביר את כל נושא התיירות והמלונאות דווקא לצפון ים</w:t>
      </w:r>
      <w:r w:rsidR="00C975B7">
        <w:rPr>
          <w:rtl/>
        </w:rPr>
        <w:t>-</w:t>
      </w:r>
      <w:r w:rsidRPr="00E53590">
        <w:rPr>
          <w:rtl/>
        </w:rPr>
        <w:t>המלח,</w:t>
      </w:r>
      <w:r w:rsidR="00C975B7">
        <w:rPr>
          <w:rtl/>
        </w:rPr>
        <w:t xml:space="preserve"> </w:t>
      </w:r>
      <w:r w:rsidRPr="00E53590">
        <w:rPr>
          <w:rtl/>
        </w:rPr>
        <w:t>כדי</w:t>
      </w:r>
      <w:r w:rsidR="00C975B7">
        <w:rPr>
          <w:rtl/>
        </w:rPr>
        <w:t xml:space="preserve"> </w:t>
      </w:r>
      <w:r w:rsidRPr="00E53590">
        <w:rPr>
          <w:rtl/>
        </w:rPr>
        <w:t>שאם,</w:t>
      </w:r>
      <w:r w:rsidR="00C975B7">
        <w:rPr>
          <w:rtl/>
        </w:rPr>
        <w:t xml:space="preserve"> </w:t>
      </w:r>
      <w:r w:rsidRPr="00E53590">
        <w:rPr>
          <w:rtl/>
        </w:rPr>
        <w:t>חס</w:t>
      </w:r>
      <w:r w:rsidR="00C975B7">
        <w:rPr>
          <w:rtl/>
        </w:rPr>
        <w:t xml:space="preserve"> </w:t>
      </w:r>
      <w:r w:rsidRPr="00E53590">
        <w:rPr>
          <w:rtl/>
        </w:rPr>
        <w:t>וחלילה,</w:t>
      </w:r>
      <w:r w:rsidR="00C975B7">
        <w:rPr>
          <w:rtl/>
        </w:rPr>
        <w:t xml:space="preserve"> </w:t>
      </w:r>
      <w:r w:rsidRPr="00E53590">
        <w:rPr>
          <w:rtl/>
        </w:rPr>
        <w:t>לשיטתכם,</w:t>
      </w:r>
      <w:r w:rsidR="00C975B7">
        <w:rPr>
          <w:rtl/>
        </w:rPr>
        <w:t xml:space="preserve"> </w:t>
      </w:r>
      <w:r w:rsidRPr="00E53590">
        <w:rPr>
          <w:rtl/>
        </w:rPr>
        <w:t>יתקרבו הפלשתינים לצפון ים</w:t>
      </w:r>
      <w:r w:rsidR="00C975B7">
        <w:rPr>
          <w:rtl/>
        </w:rPr>
        <w:t>-</w:t>
      </w:r>
      <w:r w:rsidRPr="00E53590">
        <w:rPr>
          <w:rtl/>
        </w:rPr>
        <w:t>המלח, תהיה מלונאות</w:t>
      </w:r>
      <w:r w:rsidR="00C975B7">
        <w:rPr>
          <w:rtl/>
        </w:rPr>
        <w:t xml:space="preserve"> </w:t>
      </w:r>
      <w:r w:rsidRPr="00E53590">
        <w:rPr>
          <w:rtl/>
        </w:rPr>
        <w:t>גדולה ואדירה שם, בצפון ים</w:t>
      </w:r>
      <w:r w:rsidR="00C975B7">
        <w:rPr>
          <w:rtl/>
        </w:rPr>
        <w:t>-</w:t>
      </w:r>
      <w:r w:rsidRPr="00E53590">
        <w:rPr>
          <w:rtl/>
        </w:rPr>
        <w:t>המלח, בלידו, ולא בנחל חבר?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תודה.</w:t>
      </w:r>
      <w:r w:rsidR="00C975B7">
        <w:rPr>
          <w:rtl/>
        </w:rPr>
        <w:t xml:space="preserve"> </w:t>
      </w:r>
      <w:r w:rsidRPr="00E53590">
        <w:rPr>
          <w:rtl/>
        </w:rPr>
        <w:t>אדוני שר התיירות, תשובתך.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התיירות ע' ברעם: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לענות</w:t>
      </w:r>
      <w:r w:rsidR="00C975B7">
        <w:rPr>
          <w:rtl/>
        </w:rPr>
        <w:t xml:space="preserve"> </w:t>
      </w:r>
      <w:r w:rsidRPr="00E53590">
        <w:rPr>
          <w:rtl/>
        </w:rPr>
        <w:t>לחבר הכנסת עובדיה עלי בצורה נחרצת, משום שאת הצורה הפחות</w:t>
      </w:r>
      <w:r w:rsidR="00C975B7">
        <w:rPr>
          <w:rtl/>
        </w:rPr>
        <w:t xml:space="preserve"> </w:t>
      </w:r>
      <w:r w:rsidRPr="00E53590">
        <w:rPr>
          <w:rtl/>
        </w:rPr>
        <w:t>נחרצת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לא הבין. לא מדובר על כפר נופש פלשתיני בצפון ים</w:t>
      </w:r>
      <w:r w:rsidR="00C975B7">
        <w:rPr>
          <w:rtl/>
        </w:rPr>
        <w:t>-</w:t>
      </w:r>
      <w:r w:rsidRPr="00E53590">
        <w:rPr>
          <w:rtl/>
        </w:rPr>
        <w:t>המלח. לכן, לא נבדקה</w:t>
      </w:r>
      <w:r w:rsidR="00C975B7">
        <w:rPr>
          <w:rtl/>
        </w:rPr>
        <w:t xml:space="preserve"> </w:t>
      </w:r>
      <w:r w:rsidRPr="00E53590">
        <w:rPr>
          <w:rtl/>
        </w:rPr>
        <w:t>שום</w:t>
      </w:r>
      <w:r w:rsidR="00C975B7">
        <w:rPr>
          <w:rtl/>
        </w:rPr>
        <w:t xml:space="preserve"> </w:t>
      </w:r>
      <w:r w:rsidRPr="00E53590">
        <w:rPr>
          <w:rtl/>
        </w:rPr>
        <w:t>אפליקציה של החלטה שלא התקבלה. אני הרחבתי את הדברים מעבר לשאלה שלך, אף שלא</w:t>
      </w:r>
      <w:r w:rsidR="00C975B7">
        <w:rPr>
          <w:rtl/>
        </w:rPr>
        <w:t xml:space="preserve"> </w:t>
      </w:r>
      <w:r w:rsidRPr="00E53590">
        <w:rPr>
          <w:rtl/>
        </w:rPr>
        <w:t>הייתי</w:t>
      </w:r>
      <w:r w:rsidR="00C975B7">
        <w:rPr>
          <w:rtl/>
        </w:rPr>
        <w:t xml:space="preserve"> </w:t>
      </w:r>
      <w:r w:rsidRPr="00E53590">
        <w:rPr>
          <w:rtl/>
        </w:rPr>
        <w:t>זקוק</w:t>
      </w:r>
      <w:r w:rsidR="00C975B7">
        <w:rPr>
          <w:rtl/>
        </w:rPr>
        <w:t xml:space="preserve"> </w:t>
      </w:r>
      <w:r w:rsidRPr="00E53590">
        <w:rPr>
          <w:rtl/>
        </w:rPr>
        <w:t>לכך. אתה שאלת אותי על כפר נופש פלשתיני. היו פרסומים בעיתונים. אני</w:t>
      </w:r>
      <w:r w:rsidR="00C975B7">
        <w:rPr>
          <w:rtl/>
        </w:rPr>
        <w:t xml:space="preserve"> </w:t>
      </w:r>
      <w:r w:rsidRPr="00E53590">
        <w:rPr>
          <w:rtl/>
        </w:rPr>
        <w:t>אומר לך, שהעמדה שלנו מתנגדת לכפר נופש פלשתיני.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אשר</w:t>
      </w:r>
      <w:r w:rsidR="00C975B7">
        <w:rPr>
          <w:rtl/>
        </w:rPr>
        <w:t xml:space="preserve"> </w:t>
      </w:r>
      <w:r w:rsidRPr="00E53590">
        <w:rPr>
          <w:rtl/>
        </w:rPr>
        <w:t>לשאלה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 זאבי, אני בהחלט לא אהיה דוור, אבל אני מוכן ששר</w:t>
      </w:r>
      <w:r w:rsidR="00C975B7">
        <w:rPr>
          <w:rtl/>
        </w:rPr>
        <w:t xml:space="preserve"> </w:t>
      </w:r>
      <w:r w:rsidRPr="00E53590">
        <w:rPr>
          <w:rtl/>
        </w:rPr>
        <w:t>החוץ יקרא את הדברים שאתה אומר אף שהם נראים לי מופרכים לחלוטין, כי אנחנו מדברים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ההסדר</w:t>
      </w:r>
      <w:r w:rsidR="00C975B7">
        <w:rPr>
          <w:rtl/>
        </w:rPr>
        <w:t xml:space="preserve"> </w:t>
      </w:r>
      <w:r w:rsidRPr="00E53590">
        <w:rPr>
          <w:rtl/>
        </w:rPr>
        <w:t>בהנחה</w:t>
      </w:r>
      <w:r w:rsidR="00C975B7">
        <w:rPr>
          <w:rtl/>
        </w:rPr>
        <w:t xml:space="preserve"> </w:t>
      </w:r>
      <w:r w:rsidRPr="00E53590">
        <w:rPr>
          <w:rtl/>
        </w:rPr>
        <w:t>של מצב פוליטי אחר. לא תהיה ריבונות, לפי ההשקפה הזאת שאני</w:t>
      </w:r>
      <w:r w:rsidR="00C975B7">
        <w:rPr>
          <w:rtl/>
        </w:rPr>
        <w:t xml:space="preserve"> </w:t>
      </w:r>
      <w:r w:rsidRPr="00E53590">
        <w:rPr>
          <w:rtl/>
        </w:rPr>
        <w:t>אמרתי,</w:t>
      </w:r>
      <w:r w:rsidR="00C975B7">
        <w:rPr>
          <w:rtl/>
        </w:rPr>
        <w:t xml:space="preserve"> </w:t>
      </w:r>
      <w:r w:rsidRPr="00E53590">
        <w:rPr>
          <w:rtl/>
        </w:rPr>
        <w:t>לפלשתינים</w:t>
      </w:r>
      <w:r w:rsidR="00C975B7">
        <w:rPr>
          <w:rtl/>
        </w:rPr>
        <w:t xml:space="preserve"> </w:t>
      </w:r>
      <w:r w:rsidRPr="00E53590">
        <w:rPr>
          <w:rtl/>
        </w:rPr>
        <w:t>בצפון</w:t>
      </w:r>
      <w:r w:rsidR="00C975B7">
        <w:rPr>
          <w:rtl/>
        </w:rPr>
        <w:t xml:space="preserve"> </w:t>
      </w:r>
      <w:r w:rsidRPr="00E53590">
        <w:rPr>
          <w:rtl/>
        </w:rPr>
        <w:t>ים</w:t>
      </w:r>
      <w:r w:rsidR="00C975B7">
        <w:rPr>
          <w:rtl/>
        </w:rPr>
        <w:t>-</w:t>
      </w:r>
      <w:r w:rsidRPr="00E53590">
        <w:rPr>
          <w:rtl/>
        </w:rPr>
        <w:t>המלח.</w:t>
      </w:r>
      <w:r w:rsidR="00C975B7">
        <w:rPr>
          <w:rtl/>
        </w:rPr>
        <w:t xml:space="preserve">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ידובר בעתיד על מפעל, הוא יהיה מפעל</w:t>
      </w:r>
      <w:r w:rsidR="00C975B7">
        <w:rPr>
          <w:rtl/>
        </w:rPr>
        <w:t xml:space="preserve"> </w:t>
      </w:r>
      <w:r w:rsidRPr="00E53590">
        <w:rPr>
          <w:rtl/>
        </w:rPr>
        <w:t>משותף, שהאחיזה שלנו בתוכו תהיה אחיזה דומיננטית.</w:t>
      </w:r>
    </w:p>
    <w:p w:rsidR="00C975B7" w:rsidRDefault="00C975B7" w:rsidP="00C975B7">
      <w:pPr>
        <w:rPr>
          <w:rtl/>
        </w:rPr>
      </w:pPr>
    </w:p>
    <w:p w:rsidR="00C975B7" w:rsidRDefault="00E53590" w:rsidP="00556F00">
      <w:pPr>
        <w:rPr>
          <w:rtl/>
        </w:rPr>
      </w:pPr>
      <w:r w:rsidRPr="00E53590">
        <w:rPr>
          <w:rtl/>
        </w:rPr>
        <w:t xml:space="preserve">אשר לשאלה על נחל חבר </w:t>
      </w:r>
      <w:r w:rsidR="00C975B7">
        <w:rPr>
          <w:rtl/>
        </w:rPr>
        <w:t>–</w:t>
      </w:r>
      <w:r w:rsidRPr="00E53590">
        <w:rPr>
          <w:rtl/>
        </w:rPr>
        <w:t xml:space="preserve"> לפי דעתי, היא</w:t>
      </w:r>
      <w:r w:rsidR="00C975B7">
        <w:rPr>
          <w:rtl/>
        </w:rPr>
        <w:t xml:space="preserve"> </w:t>
      </w:r>
      <w:r w:rsidRPr="00E53590">
        <w:rPr>
          <w:rtl/>
        </w:rPr>
        <w:t>לא קשורה לעניין, אבל אני אענה עליה.</w:t>
      </w:r>
      <w:r w:rsidR="00C975B7">
        <w:rPr>
          <w:rtl/>
        </w:rPr>
        <w:t xml:space="preserve"> </w:t>
      </w:r>
      <w:r w:rsidRPr="00E53590">
        <w:rPr>
          <w:rtl/>
        </w:rPr>
        <w:t>לדעתי,</w:t>
      </w:r>
      <w:r w:rsidR="00C975B7">
        <w:rPr>
          <w:rtl/>
        </w:rPr>
        <w:t xml:space="preserve"> </w:t>
      </w:r>
      <w:r w:rsidRPr="00E53590">
        <w:rPr>
          <w:rtl/>
        </w:rPr>
        <w:t>בצפון</w:t>
      </w:r>
      <w:r w:rsidR="00C975B7">
        <w:rPr>
          <w:rtl/>
        </w:rPr>
        <w:t xml:space="preserve"> </w:t>
      </w:r>
      <w:r w:rsidRPr="00E53590">
        <w:rPr>
          <w:rtl/>
        </w:rPr>
        <w:t>ים</w:t>
      </w:r>
      <w:r w:rsidR="00C975B7">
        <w:rPr>
          <w:rtl/>
        </w:rPr>
        <w:t>-</w:t>
      </w:r>
      <w:r w:rsidRPr="00E53590">
        <w:rPr>
          <w:rtl/>
        </w:rPr>
        <w:t>המלח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מקום לא ל</w:t>
      </w:r>
      <w:r w:rsidR="00C975B7">
        <w:rPr>
          <w:rtl/>
        </w:rPr>
        <w:t>-</w:t>
      </w:r>
      <w:r w:rsidRPr="00E53590">
        <w:rPr>
          <w:rtl/>
        </w:rPr>
        <w:t>2,000 חדרי מלון, יש מקום ל</w:t>
      </w:r>
      <w:r w:rsidR="00C975B7">
        <w:rPr>
          <w:rtl/>
        </w:rPr>
        <w:t>-</w:t>
      </w:r>
      <w:r w:rsidRPr="00E53590">
        <w:rPr>
          <w:rtl/>
        </w:rPr>
        <w:t>14,000</w:t>
      </w:r>
      <w:r w:rsidR="00556F00">
        <w:rPr>
          <w:rFonts w:hint="cs"/>
          <w:rtl/>
        </w:rPr>
        <w:t>-</w:t>
      </w:r>
      <w:r w:rsidRPr="00E53590">
        <w:rPr>
          <w:rtl/>
        </w:rPr>
        <w:t>12,000</w:t>
      </w:r>
      <w:r w:rsidR="00C975B7">
        <w:rPr>
          <w:rtl/>
        </w:rPr>
        <w:t xml:space="preserve"> </w:t>
      </w:r>
      <w:r w:rsidRPr="00E53590">
        <w:rPr>
          <w:rtl/>
        </w:rPr>
        <w:t>חדרי מלון.</w:t>
      </w:r>
      <w:r w:rsidR="00C975B7">
        <w:rPr>
          <w:rtl/>
        </w:rPr>
        <w:t xml:space="preserve"> </w:t>
      </w:r>
      <w:r w:rsidRPr="00E53590">
        <w:rPr>
          <w:rtl/>
        </w:rPr>
        <w:t>בשיווק המודרני, כאשר אנחנו יודעים היום שים</w:t>
      </w:r>
      <w:r w:rsidR="00C975B7">
        <w:rPr>
          <w:rtl/>
        </w:rPr>
        <w:t>-</w:t>
      </w:r>
      <w:r w:rsidRPr="00E53590">
        <w:rPr>
          <w:rtl/>
        </w:rPr>
        <w:t>המלח הוא</w:t>
      </w:r>
      <w:r w:rsidR="00C975B7">
        <w:rPr>
          <w:rtl/>
        </w:rPr>
        <w:t xml:space="preserve"> </w:t>
      </w:r>
      <w:r w:rsidRPr="00E53590">
        <w:rPr>
          <w:rtl/>
        </w:rPr>
        <w:t>הנקודה היחידה</w:t>
      </w:r>
      <w:r w:rsidR="00C975B7">
        <w:rPr>
          <w:rtl/>
        </w:rPr>
        <w:t xml:space="preserve"> </w:t>
      </w:r>
      <w:r w:rsidRPr="00E53590">
        <w:rPr>
          <w:rtl/>
        </w:rPr>
        <w:t>בעולם</w:t>
      </w:r>
      <w:r w:rsidR="00C975B7">
        <w:rPr>
          <w:rtl/>
        </w:rPr>
        <w:t xml:space="preserve"> </w:t>
      </w:r>
      <w:r w:rsidRPr="00E53590">
        <w:rPr>
          <w:rtl/>
        </w:rPr>
        <w:t>שאפשר</w:t>
      </w:r>
      <w:r w:rsidR="00C975B7">
        <w:rPr>
          <w:rtl/>
        </w:rPr>
        <w:t xml:space="preserve"> </w:t>
      </w:r>
      <w:r w:rsidRPr="00E53590">
        <w:rPr>
          <w:rtl/>
        </w:rPr>
        <w:t>להשתזף</w:t>
      </w:r>
      <w:r w:rsidR="00C975B7">
        <w:rPr>
          <w:rtl/>
        </w:rPr>
        <w:t xml:space="preserve"> </w:t>
      </w:r>
      <w:r w:rsidRPr="00E53590">
        <w:rPr>
          <w:rtl/>
        </w:rPr>
        <w:t>בה בלי לחשוף את גופך לסכנת סרטן העור, יכולנו לעשות שיווק</w:t>
      </w:r>
      <w:r w:rsidR="00C975B7">
        <w:rPr>
          <w:rtl/>
        </w:rPr>
        <w:t xml:space="preserve"> </w:t>
      </w:r>
      <w:r w:rsidRPr="00E53590">
        <w:rPr>
          <w:rtl/>
        </w:rPr>
        <w:t>אדיר,</w:t>
      </w:r>
      <w:r w:rsidR="00C975B7">
        <w:rPr>
          <w:rtl/>
        </w:rPr>
        <w:t xml:space="preserve"> </w:t>
      </w: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מקום</w:t>
      </w:r>
      <w:r w:rsidR="00C975B7">
        <w:rPr>
          <w:rtl/>
        </w:rPr>
        <w:t xml:space="preserve"> </w:t>
      </w:r>
      <w:r w:rsidRPr="00E53590">
        <w:rPr>
          <w:rtl/>
        </w:rPr>
        <w:t>לשיווק</w:t>
      </w:r>
      <w:r w:rsidR="00C975B7">
        <w:rPr>
          <w:rtl/>
        </w:rPr>
        <w:t xml:space="preserve"> </w:t>
      </w:r>
      <w:r w:rsidRPr="00E53590">
        <w:rPr>
          <w:rtl/>
        </w:rPr>
        <w:t>אדיר ב</w:t>
      </w:r>
      <w:r w:rsidR="00C975B7">
        <w:rPr>
          <w:rtl/>
        </w:rPr>
        <w:t>-</w:t>
      </w:r>
      <w:r w:rsidRPr="00E53590">
        <w:rPr>
          <w:rtl/>
        </w:rPr>
        <w:t>1,200 חדרי מלון. אם אתה שואל אותי, גם אם</w:t>
      </w:r>
      <w:r w:rsidR="00C975B7">
        <w:rPr>
          <w:rtl/>
        </w:rPr>
        <w:t xml:space="preserve"> </w:t>
      </w:r>
      <w:r w:rsidRPr="00E53590">
        <w:rPr>
          <w:rtl/>
        </w:rPr>
        <w:t>יקומו מלונות לחוף ירדן, עדיין יש מקום לפיתוח תיירות בכל אזורי ים</w:t>
      </w:r>
      <w:r w:rsidR="00C975B7">
        <w:rPr>
          <w:rtl/>
        </w:rPr>
        <w:t>-</w:t>
      </w:r>
      <w:r w:rsidRPr="00E53590">
        <w:rPr>
          <w:rtl/>
        </w:rPr>
        <w:t>המלח.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הנושא של נחל חבר לא קשור לעניין. הוא אומר שבעצם אי</w:t>
      </w:r>
      <w:r w:rsidR="00C975B7">
        <w:rPr>
          <w:rtl/>
        </w:rPr>
        <w:t>-</w:t>
      </w:r>
      <w:r w:rsidRPr="00E53590">
        <w:rPr>
          <w:rtl/>
        </w:rPr>
        <w:t>אפשר לגשת לפיתוח רציני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יותר</w:t>
      </w:r>
      <w:r w:rsidR="00C975B7">
        <w:rPr>
          <w:rtl/>
        </w:rPr>
        <w:t xml:space="preserve"> </w:t>
      </w:r>
      <w:r w:rsidRPr="00E53590">
        <w:rPr>
          <w:rtl/>
        </w:rPr>
        <w:t>חדרי</w:t>
      </w:r>
      <w:r w:rsidR="00C975B7">
        <w:rPr>
          <w:rtl/>
        </w:rPr>
        <w:t xml:space="preserve"> </w:t>
      </w:r>
      <w:r w:rsidRPr="00E53590">
        <w:rPr>
          <w:rtl/>
        </w:rPr>
        <w:t>מלון</w:t>
      </w:r>
      <w:r w:rsidR="00C975B7">
        <w:rPr>
          <w:rtl/>
        </w:rPr>
        <w:t xml:space="preserve"> </w:t>
      </w:r>
      <w:r w:rsidRPr="00E53590">
        <w:rPr>
          <w:rtl/>
        </w:rPr>
        <w:t>באזור</w:t>
      </w:r>
      <w:r w:rsidR="00C975B7">
        <w:rPr>
          <w:rtl/>
        </w:rPr>
        <w:t xml:space="preserve"> </w:t>
      </w:r>
      <w:r w:rsidRPr="00E53590">
        <w:rPr>
          <w:rtl/>
        </w:rPr>
        <w:t>הקיים, מעבר</w:t>
      </w:r>
      <w:r w:rsidR="00C975B7">
        <w:rPr>
          <w:rtl/>
        </w:rPr>
        <w:t xml:space="preserve"> </w:t>
      </w:r>
      <w:r w:rsidRPr="00E53590">
        <w:rPr>
          <w:rtl/>
        </w:rPr>
        <w:t>למה ששר האוצר ואני החלטנו לתת להם את</w:t>
      </w:r>
      <w:r w:rsidR="00C975B7">
        <w:rPr>
          <w:rtl/>
        </w:rPr>
        <w:t xml:space="preserve"> </w:t>
      </w:r>
      <w:r w:rsidRPr="00E53590">
        <w:rPr>
          <w:rtl/>
        </w:rPr>
        <w:t>ההגנות.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לכן, כאשר אנחנו נראה את ההתקדמות של העניין </w:t>
      </w:r>
      <w:r w:rsidR="00C975B7">
        <w:rPr>
          <w:rtl/>
        </w:rPr>
        <w:t>–</w:t>
      </w:r>
      <w:r w:rsidRPr="00E53590">
        <w:rPr>
          <w:rtl/>
        </w:rPr>
        <w:t xml:space="preserve"> אני אומר לך שכבר באו אלי</w:t>
      </w:r>
      <w:r w:rsidR="00C975B7">
        <w:rPr>
          <w:rtl/>
        </w:rPr>
        <w:t xml:space="preserve"> </w:t>
      </w:r>
      <w:r w:rsidRPr="00E53590">
        <w:rPr>
          <w:rtl/>
        </w:rPr>
        <w:t>קבלנים</w:t>
      </w:r>
      <w:r w:rsidR="00C975B7">
        <w:rPr>
          <w:rtl/>
        </w:rPr>
        <w:t xml:space="preserve"> </w:t>
      </w:r>
      <w:r w:rsidRPr="00E53590">
        <w:rPr>
          <w:rtl/>
        </w:rPr>
        <w:t>ידועים,</w:t>
      </w:r>
      <w:r w:rsidR="00C975B7">
        <w:rPr>
          <w:rtl/>
        </w:rPr>
        <w:t xml:space="preserve"> </w:t>
      </w:r>
      <w:r w:rsidRPr="00E53590">
        <w:rPr>
          <w:rtl/>
        </w:rPr>
        <w:t>כמו</w:t>
      </w:r>
      <w:r w:rsidR="00C975B7">
        <w:rPr>
          <w:rtl/>
        </w:rPr>
        <w:t xml:space="preserve"> </w:t>
      </w:r>
      <w:r w:rsidRPr="00E53590">
        <w:rPr>
          <w:rtl/>
        </w:rPr>
        <w:t>"אפריקה</w:t>
      </w:r>
      <w:r w:rsidR="00C975B7">
        <w:rPr>
          <w:rtl/>
        </w:rPr>
        <w:t>-</w:t>
      </w:r>
      <w:r w:rsidRPr="00E53590">
        <w:rPr>
          <w:rtl/>
        </w:rPr>
        <w:t>ישראל"</w:t>
      </w:r>
      <w:r w:rsidR="00C975B7">
        <w:rPr>
          <w:rtl/>
        </w:rPr>
        <w:t xml:space="preserve"> </w:t>
      </w:r>
      <w:r w:rsidRPr="00E53590">
        <w:rPr>
          <w:rtl/>
        </w:rPr>
        <w:t>וכמו יצחק תשובה, ודיברו אתי על ההסדר הזה</w:t>
      </w:r>
      <w:r w:rsidR="00C975B7">
        <w:rPr>
          <w:rtl/>
        </w:rPr>
        <w:t xml:space="preserve"> </w:t>
      </w:r>
      <w:r w:rsidRPr="00E53590">
        <w:rPr>
          <w:rtl/>
        </w:rPr>
        <w:t>לצפון ים</w:t>
      </w:r>
      <w:r w:rsidR="00C975B7">
        <w:rPr>
          <w:rtl/>
        </w:rPr>
        <w:t>-</w:t>
      </w:r>
      <w:r w:rsidRPr="00E53590">
        <w:rPr>
          <w:rtl/>
        </w:rPr>
        <w:t>המלח, ממני הם קיבלו עידוד ללכת לשם.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מודה לך.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7" w:name="_Toc457989586"/>
      <w:r w:rsidRPr="00C975B7">
        <w:rPr>
          <w:rtl/>
        </w:rPr>
        <w:t>שאילתות ותשובות</w:t>
      </w:r>
      <w:bookmarkEnd w:id="7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השר, תואיל בטובך לעלות לדוכן ולהשיב על שאילתות רגילות.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8" w:name="_Toc457989587"/>
      <w:r w:rsidRPr="00C975B7">
        <w:rPr>
          <w:rtl/>
        </w:rPr>
        <w:t>הקמת עיר שעשועים וקזינו בתמנע</w:t>
      </w:r>
      <w:bookmarkEnd w:id="8"/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א' רביץ שאל את שר התיירות</w:t>
      </w:r>
      <w:r w:rsidR="00C975B7">
        <w:rPr>
          <w:rtl/>
        </w:rPr>
        <w:t xml:space="preserve"> </w:t>
      </w:r>
      <w:r w:rsidRPr="00E53590">
        <w:rPr>
          <w:rtl/>
        </w:rPr>
        <w:t>ביום כ' בשבט התשנ"ד (1 בפברואר 1994):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פורסם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משקיע</w:t>
      </w:r>
      <w:r w:rsidR="00C975B7">
        <w:rPr>
          <w:rtl/>
        </w:rPr>
        <w:t xml:space="preserve"> </w:t>
      </w:r>
      <w:r w:rsidRPr="00E53590">
        <w:rPr>
          <w:rtl/>
        </w:rPr>
        <w:t>מדרום</w:t>
      </w:r>
      <w:r w:rsidR="00C975B7">
        <w:rPr>
          <w:rtl/>
        </w:rPr>
        <w:t>-</w:t>
      </w:r>
      <w:r w:rsidRPr="00E53590">
        <w:rPr>
          <w:rtl/>
        </w:rPr>
        <w:t>אפריקה</w:t>
      </w:r>
      <w:r w:rsidR="00C975B7">
        <w:rPr>
          <w:rtl/>
        </w:rPr>
        <w:t xml:space="preserve"> </w:t>
      </w:r>
      <w:r w:rsidRPr="00E53590">
        <w:rPr>
          <w:rtl/>
        </w:rPr>
        <w:t>מבקש</w:t>
      </w:r>
      <w:r w:rsidR="00C975B7">
        <w:rPr>
          <w:rtl/>
        </w:rPr>
        <w:t xml:space="preserve"> </w:t>
      </w:r>
      <w:r w:rsidRPr="00E53590">
        <w:rPr>
          <w:rtl/>
        </w:rPr>
        <w:t>להקים</w:t>
      </w:r>
      <w:r w:rsidR="00C975B7">
        <w:rPr>
          <w:rtl/>
        </w:rPr>
        <w:t xml:space="preserve"> </w:t>
      </w:r>
      <w:r w:rsidRPr="00E53590">
        <w:rPr>
          <w:rtl/>
        </w:rPr>
        <w:t>עיר שעשועים בתמנע</w:t>
      </w:r>
      <w:r w:rsidR="00C975B7">
        <w:rPr>
          <w:rtl/>
        </w:rPr>
        <w:t xml:space="preserve"> </w:t>
      </w:r>
      <w:r w:rsidRPr="00E53590">
        <w:rPr>
          <w:rtl/>
        </w:rPr>
        <w:t>ומתנה זאת</w:t>
      </w:r>
      <w:r w:rsidR="00C975B7">
        <w:rPr>
          <w:rtl/>
        </w:rPr>
        <w:t xml:space="preserve"> </w:t>
      </w:r>
      <w:r w:rsidRPr="00E53590">
        <w:rPr>
          <w:rtl/>
        </w:rPr>
        <w:t>בהסכמת ממשלת ישראל להקמת קזינו במרכז עיר זו.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ברצוני לשאול: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האם ניתנה הבטחה בנושא על</w:t>
      </w:r>
      <w:r w:rsidR="00C975B7">
        <w:rPr>
          <w:rtl/>
        </w:rPr>
        <w:t>-</w:t>
      </w:r>
      <w:r w:rsidRPr="00E53590">
        <w:rPr>
          <w:rtl/>
        </w:rPr>
        <w:t>ידך, או על</w:t>
      </w:r>
      <w:r w:rsidR="00C975B7">
        <w:rPr>
          <w:rtl/>
        </w:rPr>
        <w:t>-</w:t>
      </w:r>
      <w:r w:rsidRPr="00E53590">
        <w:rPr>
          <w:rtl/>
        </w:rPr>
        <w:t>ידי נציג אחר מטעמך או מטעם הממשלה?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התיירות ע' ברעם: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משרד</w:t>
      </w:r>
      <w:r w:rsidR="00C975B7">
        <w:rPr>
          <w:rtl/>
        </w:rPr>
        <w:t xml:space="preserve"> </w:t>
      </w:r>
      <w:r w:rsidRPr="00E53590">
        <w:rPr>
          <w:rtl/>
        </w:rPr>
        <w:t>התיירות</w:t>
      </w:r>
      <w:r w:rsidR="00C975B7">
        <w:rPr>
          <w:rtl/>
        </w:rPr>
        <w:t xml:space="preserve"> </w:t>
      </w:r>
      <w:r w:rsidRPr="00E53590">
        <w:rPr>
          <w:rtl/>
        </w:rPr>
        <w:t>פועל רבות על מנת לעבות את התשתית התיירותית בנגב. במסגרת זו</w:t>
      </w:r>
      <w:r w:rsidR="00C975B7">
        <w:rPr>
          <w:rtl/>
        </w:rPr>
        <w:t xml:space="preserve"> </w:t>
      </w:r>
      <w:r w:rsidRPr="00E53590">
        <w:rPr>
          <w:rtl/>
        </w:rPr>
        <w:t>עניין המשרד משקיעים מספר בבניית אטרקציה מרכזית באזור פארק תמנע.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לאיש</w:t>
      </w:r>
      <w:r w:rsidR="00C975B7">
        <w:rPr>
          <w:rtl/>
        </w:rPr>
        <w:t xml:space="preserve"> </w:t>
      </w:r>
      <w:r w:rsidRPr="00E53590">
        <w:rPr>
          <w:rtl/>
        </w:rPr>
        <w:t>מהמשקיעים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ניתנה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ידי</w:t>
      </w:r>
      <w:r w:rsidR="00C975B7">
        <w:rPr>
          <w:rtl/>
        </w:rPr>
        <w:t xml:space="preserve"> </w:t>
      </w:r>
      <w:r w:rsidRPr="00E53590">
        <w:rPr>
          <w:rtl/>
        </w:rPr>
        <w:t>או על</w:t>
      </w:r>
      <w:r w:rsidR="00C975B7">
        <w:rPr>
          <w:rtl/>
        </w:rPr>
        <w:t>-</w:t>
      </w:r>
      <w:r w:rsidRPr="00E53590">
        <w:rPr>
          <w:rtl/>
        </w:rPr>
        <w:t>ידי גורם ממשלתי אחר הסכמה לבנות</w:t>
      </w:r>
      <w:r w:rsidR="00C975B7">
        <w:rPr>
          <w:rtl/>
        </w:rPr>
        <w:t xml:space="preserve"> </w:t>
      </w:r>
      <w:r w:rsidRPr="00E53590">
        <w:rPr>
          <w:rtl/>
        </w:rPr>
        <w:t>קזינו במקום.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תודה.</w:t>
      </w:r>
      <w:r w:rsidR="00C975B7">
        <w:rPr>
          <w:rtl/>
        </w:rPr>
        <w:t xml:space="preserve"> </w:t>
      </w:r>
      <w:r w:rsidRPr="00E53590">
        <w:rPr>
          <w:rtl/>
        </w:rPr>
        <w:t>שאלה נוספת לחבר הכנסת רביץ.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אברהם רביץ (יהדות התורה):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</w:t>
      </w:r>
      <w:r w:rsidR="00C975B7">
        <w:rPr>
          <w:rtl/>
        </w:rPr>
        <w:t xml:space="preserve"> </w:t>
      </w:r>
      <w:r w:rsidRPr="00E53590">
        <w:rPr>
          <w:rtl/>
        </w:rPr>
        <w:t>רבה, אדוני שר התיירות. אני מאוד מקווה שגם בעתיד לא תיתנו הסכמה לפני</w:t>
      </w:r>
      <w:r w:rsidR="00C975B7">
        <w:rPr>
          <w:rtl/>
        </w:rPr>
        <w:t xml:space="preserve"> </w:t>
      </w:r>
      <w:r w:rsidRPr="00E53590">
        <w:rPr>
          <w:rtl/>
        </w:rPr>
        <w:t>שהעניין המורכב הזה יובא לדיון ולהסכמת הכנסת. אתה יודע שיש חילוקי דעות.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אני רוצה לשאול אותך שאלה, אדוני השר. בתשובה שלך לתקשורת, ששאלה אותך,</w:t>
      </w:r>
      <w:r w:rsidR="00C975B7">
        <w:rPr>
          <w:rtl/>
        </w:rPr>
        <w:t xml:space="preserve"> </w:t>
      </w:r>
      <w:r w:rsidRPr="00E53590">
        <w:rPr>
          <w:rtl/>
        </w:rPr>
        <w:t>גם בעיתונות הכתובה וגם ברדיו, ביחס ל</w:t>
      </w:r>
      <w:r w:rsidR="00C975B7">
        <w:rPr>
          <w:rtl/>
        </w:rPr>
        <w:t>-</w:t>
      </w:r>
      <w:r w:rsidRPr="00E53590">
        <w:rPr>
          <w:rtl/>
        </w:rPr>
        <w:t>3 מיליוני שקלים שנתת לחברה פרטית, "במות",</w:t>
      </w:r>
      <w:r w:rsidR="00C975B7">
        <w:rPr>
          <w:rtl/>
        </w:rPr>
        <w:t xml:space="preserve"> </w:t>
      </w:r>
      <w:r w:rsidRPr="00E53590">
        <w:rPr>
          <w:rtl/>
        </w:rPr>
        <w:t>לארגון</w:t>
      </w:r>
      <w:r w:rsidR="00C975B7">
        <w:rPr>
          <w:rtl/>
        </w:rPr>
        <w:t xml:space="preserve"> </w:t>
      </w:r>
      <w:r w:rsidRPr="00E53590">
        <w:rPr>
          <w:rtl/>
        </w:rPr>
        <w:t>כנס של נוצרים ורבנים, אמרת כך: לא פורסם הדבר על</w:t>
      </w:r>
      <w:r w:rsidR="00C975B7">
        <w:rPr>
          <w:rtl/>
        </w:rPr>
        <w:t>-</w:t>
      </w:r>
      <w:r w:rsidRPr="00E53590">
        <w:rPr>
          <w:rtl/>
        </w:rPr>
        <w:t>ידי משרד התיירות מראש,</w:t>
      </w:r>
      <w:r w:rsidR="00C975B7">
        <w:rPr>
          <w:rtl/>
        </w:rPr>
        <w:t xml:space="preserve"> </w:t>
      </w:r>
      <w:r w:rsidRPr="00E53590">
        <w:rPr>
          <w:rtl/>
        </w:rPr>
        <w:t>שאכן</w:t>
      </w:r>
      <w:r w:rsidR="00C975B7">
        <w:rPr>
          <w:rtl/>
        </w:rPr>
        <w:t xml:space="preserve"> </w:t>
      </w:r>
      <w:r w:rsidRPr="00E53590">
        <w:rPr>
          <w:rtl/>
        </w:rPr>
        <w:t>משרד התיירות מסבסד את זה, שמא אחדים מאלה שהיו צריכים להגיע לכאן לא יגיעו</w:t>
      </w:r>
      <w:r w:rsidR="00C975B7">
        <w:rPr>
          <w:rtl/>
        </w:rPr>
        <w:t xml:space="preserve"> </w:t>
      </w:r>
      <w:r w:rsidRPr="00E53590">
        <w:rPr>
          <w:rtl/>
        </w:rPr>
        <w:t>בגלל</w:t>
      </w:r>
      <w:r w:rsidR="00C975B7">
        <w:rPr>
          <w:rtl/>
        </w:rPr>
        <w:t xml:space="preserve"> </w:t>
      </w:r>
      <w:r w:rsidRPr="00E53590">
        <w:rPr>
          <w:rtl/>
        </w:rPr>
        <w:t>מעורבות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משרד</w:t>
      </w:r>
      <w:r w:rsidR="00C975B7">
        <w:rPr>
          <w:rtl/>
        </w:rPr>
        <w:t xml:space="preserve"> </w:t>
      </w:r>
      <w:r w:rsidRPr="00E53590">
        <w:rPr>
          <w:rtl/>
        </w:rPr>
        <w:t>התיירות.</w:t>
      </w:r>
      <w:r w:rsidR="00C975B7">
        <w:rPr>
          <w:rtl/>
        </w:rPr>
        <w:t xml:space="preserve"> </w:t>
      </w:r>
      <w:r w:rsidRPr="00E53590">
        <w:rPr>
          <w:rtl/>
        </w:rPr>
        <w:t>באותו</w:t>
      </w:r>
      <w:r w:rsidR="00C975B7">
        <w:rPr>
          <w:rtl/>
        </w:rPr>
        <w:t xml:space="preserve"> </w:t>
      </w:r>
      <w:r w:rsidRPr="00E53590">
        <w:rPr>
          <w:rtl/>
        </w:rPr>
        <w:t>מעמד גם אמרת: שמא זה ירגיז את הציבור</w:t>
      </w:r>
      <w:r w:rsidR="00C975B7">
        <w:rPr>
          <w:rtl/>
        </w:rPr>
        <w:t xml:space="preserve"> </w:t>
      </w:r>
      <w:r w:rsidRPr="00E53590">
        <w:rPr>
          <w:rtl/>
        </w:rPr>
        <w:t>החרדי.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לכן,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שואל:</w:t>
      </w:r>
      <w:r w:rsidR="00C975B7">
        <w:rPr>
          <w:rtl/>
        </w:rPr>
        <w:t xml:space="preserve"> </w:t>
      </w:r>
      <w:r w:rsidRPr="00E53590">
        <w:rPr>
          <w:rtl/>
        </w:rPr>
        <w:t>האם</w:t>
      </w:r>
      <w:r w:rsidR="00C975B7">
        <w:rPr>
          <w:rtl/>
        </w:rPr>
        <w:t xml:space="preserve"> </w:t>
      </w:r>
      <w:r w:rsidRPr="00E53590">
        <w:rPr>
          <w:rtl/>
        </w:rPr>
        <w:t>משרד התיירות כגוף ממשלתי עובד במחתרת ועושה פעולות</w:t>
      </w:r>
      <w:r w:rsidR="00C975B7">
        <w:rPr>
          <w:rtl/>
        </w:rPr>
        <w:t xml:space="preserve"> </w:t>
      </w:r>
      <w:r w:rsidRPr="00E53590">
        <w:rPr>
          <w:rtl/>
        </w:rPr>
        <w:t>בניגוד</w:t>
      </w:r>
      <w:r w:rsidR="00C975B7">
        <w:rPr>
          <w:rtl/>
        </w:rPr>
        <w:t xml:space="preserve"> </w:t>
      </w:r>
      <w:r w:rsidRPr="00E53590">
        <w:rPr>
          <w:rtl/>
        </w:rPr>
        <w:t>או</w:t>
      </w:r>
      <w:r w:rsidR="00C975B7">
        <w:rPr>
          <w:rtl/>
        </w:rPr>
        <w:t xml:space="preserve"> </w:t>
      </w:r>
      <w:r w:rsidRPr="00E53590">
        <w:rPr>
          <w:rtl/>
        </w:rPr>
        <w:t>בהעלמה</w:t>
      </w:r>
      <w:r w:rsidR="00C975B7">
        <w:rPr>
          <w:rtl/>
        </w:rPr>
        <w:t xml:space="preserve"> </w:t>
      </w:r>
      <w:r w:rsidRPr="00E53590">
        <w:rPr>
          <w:rtl/>
        </w:rPr>
        <w:t>מאזרחי מדינת ישראל, עובד בהטעיה של אנשים אחרים בעולם ואומר</w:t>
      </w:r>
      <w:r w:rsidR="00C975B7">
        <w:rPr>
          <w:rtl/>
        </w:rPr>
        <w:t xml:space="preserve"> </w:t>
      </w:r>
      <w:r w:rsidRPr="00E53590">
        <w:rPr>
          <w:rtl/>
        </w:rPr>
        <w:t>להם: תבואו לכאן, ומסתיר את העובדה שהוא מממן את זה?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</w:t>
      </w:r>
      <w:r w:rsidR="00C975B7">
        <w:rPr>
          <w:rtl/>
        </w:rPr>
        <w:t xml:space="preserve"> </w:t>
      </w:r>
      <w:r w:rsidRPr="00E53590">
        <w:rPr>
          <w:rtl/>
        </w:rPr>
        <w:t>רבה. זו בעצם הצעה לסדר</w:t>
      </w:r>
      <w:r w:rsidR="00C975B7">
        <w:rPr>
          <w:rtl/>
        </w:rPr>
        <w:t>-</w:t>
      </w:r>
      <w:r w:rsidRPr="00E53590">
        <w:rPr>
          <w:rtl/>
        </w:rPr>
        <w:t>היום. אדוני השר, אתה לא חייב לענות, אבל תעשה</w:t>
      </w:r>
      <w:r w:rsidR="00C975B7">
        <w:rPr>
          <w:rtl/>
        </w:rPr>
        <w:t xml:space="preserve"> </w:t>
      </w:r>
      <w:r w:rsidRPr="00E53590">
        <w:rPr>
          <w:rtl/>
        </w:rPr>
        <w:t>את זה בטלגרמה.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התיירות ע' ברעם: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שום דבר ממה שאתה אומר אני לא אמרתי. יש שם פרסום שאין עליו שום מרכאות. אבל</w:t>
      </w:r>
      <w:r w:rsidR="00C975B7">
        <w:rPr>
          <w:rtl/>
        </w:rPr>
        <w:t xml:space="preserve"> </w:t>
      </w:r>
      <w:r w:rsidRPr="00E53590">
        <w:rPr>
          <w:rtl/>
        </w:rPr>
        <w:t>אגיד</w:t>
      </w:r>
      <w:r w:rsidR="00C975B7">
        <w:rPr>
          <w:rtl/>
        </w:rPr>
        <w:t xml:space="preserve"> </w:t>
      </w:r>
      <w:r w:rsidRPr="00E53590">
        <w:rPr>
          <w:rtl/>
        </w:rPr>
        <w:t>לך דבר אחד. אני גאה, יותר מגאה, בהשתתפות המסיבית שלנו בכנס הנוצרי.</w:t>
      </w:r>
      <w:r w:rsidR="00C975B7">
        <w:rPr>
          <w:rtl/>
        </w:rPr>
        <w:t xml:space="preserve"> </w:t>
      </w:r>
      <w:r w:rsidRPr="00E53590">
        <w:rPr>
          <w:rtl/>
        </w:rPr>
        <w:t>אותי</w:t>
      </w:r>
      <w:r w:rsidR="00C975B7">
        <w:rPr>
          <w:rtl/>
        </w:rPr>
        <w:t xml:space="preserve"> </w:t>
      </w:r>
      <w:r w:rsidRPr="00E53590">
        <w:rPr>
          <w:rtl/>
        </w:rPr>
        <w:t>עניין, דרך אגב, חבר הכנסת רביץ, הכנס הנוצרי ולא הכנס הנוצרי</w:t>
      </w:r>
      <w:r w:rsidR="00C975B7">
        <w:rPr>
          <w:rtl/>
        </w:rPr>
        <w:t>-</w:t>
      </w:r>
      <w:r w:rsidRPr="00E53590">
        <w:rPr>
          <w:rtl/>
        </w:rPr>
        <w:t>היהודי, ואת זה אתה</w:t>
      </w:r>
      <w:r w:rsidR="00C975B7">
        <w:rPr>
          <w:rtl/>
        </w:rPr>
        <w:t xml:space="preserve"> </w:t>
      </w:r>
      <w:r w:rsidRPr="00E53590">
        <w:rPr>
          <w:rtl/>
        </w:rPr>
        <w:t>יודע.</w:t>
      </w:r>
      <w:r w:rsidR="00C975B7">
        <w:rPr>
          <w:rtl/>
        </w:rPr>
        <w:t xml:space="preserve"> </w:t>
      </w:r>
      <w:r w:rsidRPr="00E53590">
        <w:rPr>
          <w:rtl/>
        </w:rPr>
        <w:t>אותי עניין האספקט הזה, ואני גם חושב שזו היתה ההשקעה הכספית הטובה ביותר</w:t>
      </w:r>
      <w:r w:rsidR="00C975B7">
        <w:rPr>
          <w:rtl/>
        </w:rPr>
        <w:t xml:space="preserve"> </w:t>
      </w:r>
      <w:r w:rsidRPr="00E53590">
        <w:rPr>
          <w:rtl/>
        </w:rPr>
        <w:t>שמשרד התיירות השקיע מהיום שאני שר.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מאוד</w:t>
      </w:r>
      <w:r w:rsidR="00C975B7">
        <w:rPr>
          <w:rtl/>
        </w:rPr>
        <w:t xml:space="preserve"> </w:t>
      </w:r>
      <w:r w:rsidRPr="00E53590">
        <w:rPr>
          <w:rtl/>
        </w:rPr>
        <w:t>מודה</w:t>
      </w:r>
      <w:r w:rsidR="00C975B7">
        <w:rPr>
          <w:rtl/>
        </w:rPr>
        <w:t xml:space="preserve"> </w:t>
      </w:r>
      <w:r w:rsidRPr="00E53590">
        <w:rPr>
          <w:rtl/>
        </w:rPr>
        <w:t>לשר</w:t>
      </w:r>
      <w:r w:rsidR="00C975B7">
        <w:rPr>
          <w:rtl/>
        </w:rPr>
        <w:t xml:space="preserve"> </w:t>
      </w:r>
      <w:r w:rsidRPr="00E53590">
        <w:rPr>
          <w:rtl/>
        </w:rPr>
        <w:t>התיירות.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התשובה</w:t>
      </w:r>
      <w:r w:rsidR="00C975B7">
        <w:rPr>
          <w:rtl/>
        </w:rPr>
        <w:t xml:space="preserve"> </w:t>
      </w:r>
      <w:r w:rsidRPr="00E53590">
        <w:rPr>
          <w:rtl/>
        </w:rPr>
        <w:t>על שאילתא מס' 2611 תמסור ישר</w:t>
      </w:r>
      <w:r w:rsidR="00C975B7">
        <w:rPr>
          <w:rtl/>
        </w:rPr>
        <w:t xml:space="preserve"> </w:t>
      </w:r>
      <w:r w:rsidRPr="00E53590">
        <w:rPr>
          <w:rtl/>
        </w:rPr>
        <w:t>לפרוטוקול, אדוני השר.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9" w:name="_Toc457989588"/>
      <w:r w:rsidRPr="00C975B7">
        <w:rPr>
          <w:rtl/>
        </w:rPr>
        <w:t>גיוס רבנים לעידוד התיירות</w:t>
      </w:r>
      <w:bookmarkEnd w:id="9"/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א' זנדברג שאל את שר התיירות</w:t>
      </w:r>
      <w:r w:rsidR="00C975B7">
        <w:rPr>
          <w:rtl/>
        </w:rPr>
        <w:t xml:space="preserve"> </w:t>
      </w:r>
      <w:r w:rsidRPr="00E53590">
        <w:rPr>
          <w:rtl/>
        </w:rPr>
        <w:t>ביום כ' בשבט התשנ"ד (1 בפברואר 1994):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ביום</w:t>
      </w:r>
      <w:r w:rsidR="00C975B7">
        <w:rPr>
          <w:rtl/>
        </w:rPr>
        <w:t xml:space="preserve"> </w:t>
      </w:r>
      <w:r w:rsidRPr="00E53590">
        <w:rPr>
          <w:rtl/>
        </w:rPr>
        <w:t>9</w:t>
      </w:r>
      <w:r w:rsidR="00C975B7">
        <w:rPr>
          <w:rtl/>
        </w:rPr>
        <w:t xml:space="preserve"> </w:t>
      </w:r>
      <w:r w:rsidRPr="00E53590">
        <w:rPr>
          <w:rtl/>
        </w:rPr>
        <w:t>בינואר 1994 פורסמה כתבה בנושא גיוס רבנים לעידוד תיירות. מן הכתבה</w:t>
      </w:r>
      <w:r w:rsidR="00C975B7">
        <w:rPr>
          <w:rtl/>
        </w:rPr>
        <w:t xml:space="preserve"> </w:t>
      </w:r>
      <w:r w:rsidRPr="00E53590">
        <w:rPr>
          <w:rtl/>
        </w:rPr>
        <w:t>עולה,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1,000</w:t>
      </w:r>
      <w:r w:rsidR="00C975B7">
        <w:rPr>
          <w:rtl/>
        </w:rPr>
        <w:t xml:space="preserve"> </w:t>
      </w:r>
      <w:r w:rsidRPr="00E53590">
        <w:rPr>
          <w:rtl/>
        </w:rPr>
        <w:t>רבנים</w:t>
      </w:r>
      <w:r w:rsidR="00C975B7">
        <w:rPr>
          <w:rtl/>
        </w:rPr>
        <w:t xml:space="preserve"> </w:t>
      </w:r>
      <w:r w:rsidRPr="00E53590">
        <w:rPr>
          <w:rtl/>
        </w:rPr>
        <w:t>יסייעו בעידוד תיירות נכנסת לישראל ואף יתארחו להשתלמות</w:t>
      </w:r>
      <w:r w:rsidR="00C975B7">
        <w:rPr>
          <w:rtl/>
        </w:rPr>
        <w:t xml:space="preserve"> </w:t>
      </w:r>
      <w:r w:rsidRPr="00E53590">
        <w:rPr>
          <w:rtl/>
        </w:rPr>
        <w:t>בארץ.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ברצוני לשאול: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</w:t>
      </w:r>
      <w:r w:rsidR="00C975B7">
        <w:rPr>
          <w:rtl/>
        </w:rPr>
        <w:t xml:space="preserve"> </w:t>
      </w:r>
      <w:r w:rsidRPr="00E53590">
        <w:rPr>
          <w:rtl/>
        </w:rPr>
        <w:t>האם</w:t>
      </w:r>
      <w:r w:rsidR="00C975B7">
        <w:rPr>
          <w:rtl/>
        </w:rPr>
        <w:t xml:space="preserve"> </w:t>
      </w:r>
      <w:r w:rsidRPr="00E53590">
        <w:rPr>
          <w:rtl/>
        </w:rPr>
        <w:t>מעורב</w:t>
      </w:r>
      <w:r w:rsidR="00C975B7">
        <w:rPr>
          <w:rtl/>
        </w:rPr>
        <w:t xml:space="preserve"> </w:t>
      </w:r>
      <w:r w:rsidRPr="00E53590">
        <w:rPr>
          <w:rtl/>
        </w:rPr>
        <w:t>משרד</w:t>
      </w:r>
      <w:r w:rsidR="00C975B7">
        <w:rPr>
          <w:rtl/>
        </w:rPr>
        <w:t xml:space="preserve"> </w:t>
      </w:r>
      <w:r w:rsidRPr="00E53590">
        <w:rPr>
          <w:rtl/>
        </w:rPr>
        <w:t>התיירות</w:t>
      </w:r>
      <w:r w:rsidR="00C975B7">
        <w:rPr>
          <w:rtl/>
        </w:rPr>
        <w:t xml:space="preserve"> </w:t>
      </w:r>
      <w:r w:rsidRPr="00E53590">
        <w:rPr>
          <w:rtl/>
        </w:rPr>
        <w:t>בפעילות</w:t>
      </w:r>
      <w:r w:rsidR="00C975B7">
        <w:rPr>
          <w:rtl/>
        </w:rPr>
        <w:t xml:space="preserve"> </w:t>
      </w:r>
      <w:r w:rsidRPr="00E53590">
        <w:rPr>
          <w:rtl/>
        </w:rPr>
        <w:t>זו, באילו דרכים, והאם הוא מממן את</w:t>
      </w:r>
      <w:r w:rsidR="00C975B7">
        <w:rPr>
          <w:rtl/>
        </w:rPr>
        <w:t xml:space="preserve"> </w:t>
      </w:r>
      <w:r w:rsidRPr="00E53590">
        <w:rPr>
          <w:rtl/>
        </w:rPr>
        <w:t>כינוס הרבנים בארץ?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2. האם נעשתה פנייה דומה גם לרבנים קונסרבטיבים או רפורמים?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3. אם לא </w:t>
      </w:r>
      <w:r w:rsidR="00C975B7">
        <w:rPr>
          <w:rtl/>
        </w:rPr>
        <w:t>–</w:t>
      </w:r>
      <w:r w:rsidRPr="00E53590">
        <w:rPr>
          <w:rtl/>
        </w:rPr>
        <w:t xml:space="preserve"> מדוע?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a4"/>
        <w:rPr>
          <w:rtl/>
        </w:rPr>
      </w:pPr>
      <w:r w:rsidRPr="00C975B7">
        <w:rPr>
          <w:rtl/>
        </w:rPr>
        <w:t>תשובת שר התיירות ע' ברעם:</w:t>
      </w:r>
    </w:p>
    <w:p w:rsidR="00C975B7" w:rsidRPr="00C975B7" w:rsidRDefault="00C975B7" w:rsidP="00C975B7">
      <w:pPr>
        <w:pStyle w:val="a5"/>
        <w:rPr>
          <w:rtl/>
        </w:rPr>
      </w:pPr>
      <w:r w:rsidRPr="00C975B7">
        <w:rPr>
          <w:u w:val="single"/>
          <w:rtl/>
        </w:rPr>
        <w:t>(לא נקראה, נמסרה לפרוטוקול)</w:t>
      </w:r>
    </w:p>
    <w:p w:rsidR="00C975B7" w:rsidRDefault="00C975B7" w:rsidP="00C975B7">
      <w:pPr>
        <w:rPr>
          <w:rtl/>
        </w:rPr>
      </w:pPr>
    </w:p>
    <w:p w:rsidR="00C975B7" w:rsidRDefault="00E53590" w:rsidP="00556F00">
      <w:pPr>
        <w:rPr>
          <w:rtl/>
        </w:rPr>
      </w:pPr>
      <w:r w:rsidRPr="00E53590">
        <w:rPr>
          <w:rtl/>
        </w:rPr>
        <w:t>3</w:t>
      </w:r>
      <w:r w:rsidR="00556F00">
        <w:rPr>
          <w:rFonts w:hint="cs"/>
          <w:rtl/>
        </w:rPr>
        <w:t>-</w:t>
      </w:r>
      <w:r w:rsidRPr="00E53590">
        <w:rPr>
          <w:rtl/>
        </w:rPr>
        <w:t>1.</w:t>
      </w:r>
      <w:r w:rsidR="00C975B7">
        <w:rPr>
          <w:rtl/>
        </w:rPr>
        <w:t xml:space="preserve"> </w:t>
      </w:r>
      <w:r w:rsidRPr="00E53590">
        <w:rPr>
          <w:rtl/>
        </w:rPr>
        <w:t>"חוג</w:t>
      </w:r>
      <w:r w:rsidR="00C975B7">
        <w:rPr>
          <w:rtl/>
        </w:rPr>
        <w:t xml:space="preserve"> </w:t>
      </w:r>
      <w:r w:rsidRPr="00E53590">
        <w:rPr>
          <w:rtl/>
        </w:rPr>
        <w:t>רבני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ישראל" </w:t>
      </w:r>
      <w:r w:rsidR="00C975B7">
        <w:rPr>
          <w:rtl/>
        </w:rPr>
        <w:t>–</w:t>
      </w:r>
      <w:r w:rsidRPr="00E53590">
        <w:rPr>
          <w:rtl/>
        </w:rPr>
        <w:t xml:space="preserve"> חרי"ש </w:t>
      </w:r>
      <w:r w:rsidR="00C975B7">
        <w:rPr>
          <w:rtl/>
        </w:rPr>
        <w:t>–</w:t>
      </w:r>
      <w:r w:rsidRPr="00E53590">
        <w:rPr>
          <w:rtl/>
        </w:rPr>
        <w:t xml:space="preserve"> פנה למשרד התיירות ביוזמה אשר מהותה היא</w:t>
      </w:r>
      <w:r w:rsidR="00C975B7">
        <w:rPr>
          <w:rtl/>
        </w:rPr>
        <w:t xml:space="preserve"> </w:t>
      </w:r>
      <w:r w:rsidRPr="00E53590">
        <w:rPr>
          <w:rtl/>
        </w:rPr>
        <w:t>עידוד התיירות בעידן השלום בקרב אוכלוסיית רבנים בארץ ובחוץ</w:t>
      </w:r>
      <w:r w:rsidR="00C975B7">
        <w:rPr>
          <w:rtl/>
        </w:rPr>
        <w:t>-</w:t>
      </w:r>
      <w:r w:rsidRPr="00E53590">
        <w:rPr>
          <w:rtl/>
        </w:rPr>
        <w:t>לארץ.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משרד</w:t>
      </w:r>
      <w:r w:rsidR="00C975B7">
        <w:rPr>
          <w:rtl/>
        </w:rPr>
        <w:t xml:space="preserve"> </w:t>
      </w:r>
      <w:r w:rsidRPr="00E53590">
        <w:rPr>
          <w:rtl/>
        </w:rPr>
        <w:t>התיירות</w:t>
      </w:r>
      <w:r w:rsidR="00C975B7">
        <w:rPr>
          <w:rtl/>
        </w:rPr>
        <w:t xml:space="preserve"> </w:t>
      </w:r>
      <w:r w:rsidRPr="00E53590">
        <w:rPr>
          <w:rtl/>
        </w:rPr>
        <w:t>רואה</w:t>
      </w:r>
      <w:r w:rsidR="00C975B7">
        <w:rPr>
          <w:rtl/>
        </w:rPr>
        <w:t xml:space="preserve"> </w:t>
      </w:r>
      <w:r w:rsidRPr="00E53590">
        <w:rPr>
          <w:rtl/>
        </w:rPr>
        <w:t>חשיבות</w:t>
      </w:r>
      <w:r w:rsidR="00C975B7">
        <w:rPr>
          <w:rtl/>
        </w:rPr>
        <w:t xml:space="preserve"> </w:t>
      </w:r>
      <w:r w:rsidRPr="00E53590">
        <w:rPr>
          <w:rtl/>
        </w:rPr>
        <w:t>רבה בעידוד התיירות היהודית מחוץ</w:t>
      </w:r>
      <w:r w:rsidR="00C975B7">
        <w:rPr>
          <w:rtl/>
        </w:rPr>
        <w:t>-</w:t>
      </w:r>
      <w:r w:rsidRPr="00E53590">
        <w:rPr>
          <w:rtl/>
        </w:rPr>
        <w:t>לארץ; כידוע,</w:t>
      </w:r>
      <w:r w:rsidR="00C975B7">
        <w:rPr>
          <w:rtl/>
        </w:rPr>
        <w:t xml:space="preserve"> </w:t>
      </w:r>
      <w:r w:rsidRPr="00E53590">
        <w:rPr>
          <w:rtl/>
        </w:rPr>
        <w:t>רוב</w:t>
      </w:r>
      <w:r w:rsidR="00C975B7">
        <w:rPr>
          <w:rtl/>
        </w:rPr>
        <w:t xml:space="preserve"> </w:t>
      </w:r>
      <w:r w:rsidRPr="00E53590">
        <w:rPr>
          <w:rtl/>
        </w:rPr>
        <w:t>יהודי</w:t>
      </w:r>
      <w:r w:rsidR="00C975B7">
        <w:rPr>
          <w:rtl/>
        </w:rPr>
        <w:t xml:space="preserve"> </w:t>
      </w:r>
      <w:r w:rsidRPr="00E53590">
        <w:rPr>
          <w:rtl/>
        </w:rPr>
        <w:t>העולם טרם הגיעו כתיירים לארץ.</w:t>
      </w:r>
      <w:r w:rsidR="00C975B7">
        <w:rPr>
          <w:rtl/>
        </w:rPr>
        <w:t xml:space="preserve"> </w:t>
      </w:r>
      <w:r w:rsidRPr="00E53590">
        <w:rPr>
          <w:rtl/>
        </w:rPr>
        <w:t>כמו</w:t>
      </w:r>
      <w:r w:rsidR="00C975B7">
        <w:rPr>
          <w:rtl/>
        </w:rPr>
        <w:t>-</w:t>
      </w:r>
      <w:r w:rsidRPr="00E53590">
        <w:rPr>
          <w:rtl/>
        </w:rPr>
        <w:t>כן מעוניין המשרד לפתח ולעודד את</w:t>
      </w:r>
      <w:r w:rsidR="00C975B7">
        <w:rPr>
          <w:rtl/>
        </w:rPr>
        <w:t xml:space="preserve"> </w:t>
      </w:r>
      <w:r w:rsidRPr="00E53590">
        <w:rPr>
          <w:rtl/>
        </w:rPr>
        <w:t>התיירות היהודית האורתודוקסית בתחומי ישראל, פלח שוק פוטנציאלי אשר טרם נוצל.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לאור</w:t>
      </w:r>
      <w:r w:rsidR="00C975B7">
        <w:rPr>
          <w:rtl/>
        </w:rPr>
        <w:t xml:space="preserve"> </w:t>
      </w:r>
      <w:r w:rsidRPr="00E53590">
        <w:rPr>
          <w:rtl/>
        </w:rPr>
        <w:t>האמור</w:t>
      </w:r>
      <w:r w:rsidR="00C975B7">
        <w:rPr>
          <w:rtl/>
        </w:rPr>
        <w:t xml:space="preserve"> </w:t>
      </w:r>
      <w:r w:rsidRPr="00E53590">
        <w:rPr>
          <w:rtl/>
        </w:rPr>
        <w:t>לעיל,</w:t>
      </w:r>
      <w:r w:rsidR="00C975B7">
        <w:rPr>
          <w:rtl/>
        </w:rPr>
        <w:t xml:space="preserve"> </w:t>
      </w:r>
      <w:r w:rsidRPr="00E53590">
        <w:rPr>
          <w:rtl/>
        </w:rPr>
        <w:t>החליט</w:t>
      </w:r>
      <w:r w:rsidR="00C975B7">
        <w:rPr>
          <w:rtl/>
        </w:rPr>
        <w:t xml:space="preserve"> </w:t>
      </w:r>
      <w:r w:rsidRPr="00E53590">
        <w:rPr>
          <w:rtl/>
        </w:rPr>
        <w:t>משרד התיירות להיענות לבקשה שהופנתה אליו על</w:t>
      </w:r>
      <w:r w:rsidR="00C975B7">
        <w:rPr>
          <w:rtl/>
        </w:rPr>
        <w:t>-</w:t>
      </w:r>
      <w:r w:rsidRPr="00E53590">
        <w:rPr>
          <w:rtl/>
        </w:rPr>
        <w:t>ידי</w:t>
      </w:r>
      <w:r w:rsidR="00C975B7">
        <w:rPr>
          <w:rtl/>
        </w:rPr>
        <w:t xml:space="preserve"> </w:t>
      </w:r>
      <w:r w:rsidRPr="00E53590">
        <w:rPr>
          <w:rtl/>
        </w:rPr>
        <w:t>חרי"ש ולסייע במימון חלק מעלויות כנס פתיחת המבצע.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המשרד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פנה</w:t>
      </w:r>
      <w:r w:rsidR="00C975B7">
        <w:rPr>
          <w:rtl/>
        </w:rPr>
        <w:t xml:space="preserve"> </w:t>
      </w:r>
      <w:r w:rsidRPr="00E53590">
        <w:rPr>
          <w:rtl/>
        </w:rPr>
        <w:t>לחרי"ש ולא לארגוני רבנים אחרים. עם זאת, עלי לציין שמתקיים</w:t>
      </w:r>
      <w:r w:rsidR="00C975B7">
        <w:rPr>
          <w:rtl/>
        </w:rPr>
        <w:t xml:space="preserve"> </w:t>
      </w:r>
      <w:r w:rsidRPr="00E53590">
        <w:rPr>
          <w:rtl/>
        </w:rPr>
        <w:t>קשר</w:t>
      </w:r>
      <w:r w:rsidR="00C975B7">
        <w:rPr>
          <w:rtl/>
        </w:rPr>
        <w:t xml:space="preserve"> </w:t>
      </w:r>
      <w:r w:rsidRPr="00E53590">
        <w:rPr>
          <w:rtl/>
        </w:rPr>
        <w:t>מתמיד</w:t>
      </w:r>
      <w:r w:rsidR="00C975B7">
        <w:rPr>
          <w:rtl/>
        </w:rPr>
        <w:t xml:space="preserve"> </w:t>
      </w:r>
      <w:r w:rsidRPr="00E53590">
        <w:rPr>
          <w:rtl/>
        </w:rPr>
        <w:t>בין משרד התיירות לארגונים הקונסרבטיביים והרפורמיים, ובמסגרתו מסייע</w:t>
      </w:r>
      <w:r w:rsidR="00C975B7">
        <w:rPr>
          <w:rtl/>
        </w:rPr>
        <w:t xml:space="preserve"> </w:t>
      </w:r>
      <w:r w:rsidRPr="00E53590">
        <w:rPr>
          <w:rtl/>
        </w:rPr>
        <w:t>משרד לחלק מפעילויותיהם לעידוד תיירות ארצה.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10" w:name="_Toc457989589"/>
      <w:r w:rsidRPr="00C975B7">
        <w:rPr>
          <w:rtl/>
        </w:rPr>
        <w:t>שאילתות בעל</w:t>
      </w:r>
      <w:r>
        <w:rPr>
          <w:rtl/>
        </w:rPr>
        <w:t>-</w:t>
      </w:r>
      <w:r w:rsidRPr="00C975B7">
        <w:rPr>
          <w:rtl/>
        </w:rPr>
        <w:t>פה</w:t>
      </w:r>
      <w:bookmarkEnd w:id="10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עכשיו</w:t>
      </w:r>
      <w:r w:rsidR="00C975B7">
        <w:rPr>
          <w:rtl/>
        </w:rPr>
        <w:t xml:space="preserve"> </w:t>
      </w:r>
      <w:r w:rsidRPr="00E53590">
        <w:rPr>
          <w:rtl/>
        </w:rPr>
        <w:t>יענה</w:t>
      </w:r>
      <w:r w:rsidR="00C975B7">
        <w:rPr>
          <w:rtl/>
        </w:rPr>
        <w:t xml:space="preserve"> </w:t>
      </w:r>
      <w:r w:rsidRPr="00E53590">
        <w:rPr>
          <w:rtl/>
        </w:rPr>
        <w:t>שר האוצר על שאילתא בעל</w:t>
      </w:r>
      <w:r w:rsidR="00C975B7">
        <w:rPr>
          <w:rtl/>
        </w:rPr>
        <w:t>-</w:t>
      </w:r>
      <w:r w:rsidRPr="00E53590">
        <w:rPr>
          <w:rtl/>
        </w:rPr>
        <w:t>פה מס' 280, של חבר הכנסת שלמה בוחבוט,</w:t>
      </w:r>
      <w:r w:rsidR="00C975B7">
        <w:rPr>
          <w:rtl/>
        </w:rPr>
        <w:t xml:space="preserve"> </w:t>
      </w:r>
      <w:r w:rsidRPr="00E53590">
        <w:rPr>
          <w:rtl/>
        </w:rPr>
        <w:t>בנושא: ניצול תקציבי הפיתוח. חבר הכנסת בוחבוט, בבקשה.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11" w:name="_Toc457989590"/>
      <w:r w:rsidRPr="00C975B7">
        <w:rPr>
          <w:rtl/>
        </w:rPr>
        <w:t>ניצול תקציבי הפיתוח</w:t>
      </w:r>
      <w:bookmarkEnd w:id="11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שלמה בוחבוט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שר האוצר, קראתי בעיתונות שמשרדי הממשלה השונים לא ניצלו תקציבים בסך</w:t>
      </w:r>
      <w:r w:rsidR="00C975B7">
        <w:rPr>
          <w:rtl/>
        </w:rPr>
        <w:t xml:space="preserve"> </w:t>
      </w:r>
      <w:r w:rsidRPr="00E53590">
        <w:rPr>
          <w:rtl/>
        </w:rPr>
        <w:t>2.5 מיליארדי שקלים בתקציבי פיתוח.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ברצוני</w:t>
      </w:r>
      <w:r w:rsidR="00C975B7">
        <w:rPr>
          <w:rtl/>
        </w:rPr>
        <w:t xml:space="preserve"> </w:t>
      </w:r>
      <w:r w:rsidRPr="00E53590">
        <w:rPr>
          <w:rtl/>
        </w:rPr>
        <w:t>לשאול את</w:t>
      </w:r>
      <w:r w:rsidR="00C975B7">
        <w:rPr>
          <w:rtl/>
        </w:rPr>
        <w:t xml:space="preserve"> </w:t>
      </w:r>
      <w:r w:rsidRPr="00E53590">
        <w:rPr>
          <w:rtl/>
        </w:rPr>
        <w:t>שר האוצר: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למה לא עלו על הנושא הזה בזמן, כי למיטב ידיעתי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מבקש</w:t>
      </w:r>
      <w:r w:rsidR="00C975B7">
        <w:rPr>
          <w:rtl/>
        </w:rPr>
        <w:t xml:space="preserve"> </w:t>
      </w:r>
      <w:r w:rsidRPr="00E53590">
        <w:rPr>
          <w:rtl/>
        </w:rPr>
        <w:t>לקרוא</w:t>
      </w:r>
      <w:r w:rsidR="00C975B7">
        <w:rPr>
          <w:rtl/>
        </w:rPr>
        <w:t xml:space="preserve"> </w:t>
      </w:r>
      <w:r w:rsidRPr="00E53590">
        <w:rPr>
          <w:rtl/>
        </w:rPr>
        <w:t>מן הכתב. כתוב כאן כך: 1. מדוע עודפי התקציב אינם מנוצלים</w:t>
      </w:r>
      <w:r w:rsidR="00C975B7">
        <w:rPr>
          <w:rtl/>
        </w:rPr>
        <w:t xml:space="preserve"> </w:t>
      </w:r>
      <w:r w:rsidRPr="00E53590">
        <w:rPr>
          <w:rtl/>
        </w:rPr>
        <w:t>למטרות הייעודיות? 2. מה ייעשה בנדון?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שלמה בוחבוט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 מדוע עודפי התקציב אינם מנוצלים למטרות הייעודיות?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2. מה ייעשה בנדון?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ואני רוצה להוסיף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</w:t>
      </w:r>
      <w:r w:rsidR="00C975B7">
        <w:rPr>
          <w:rtl/>
        </w:rPr>
        <w:t>-</w:t>
      </w:r>
      <w:r w:rsidRPr="00E53590">
        <w:rPr>
          <w:rtl/>
        </w:rPr>
        <w:t>אפשר. זו שאילתא בעל</w:t>
      </w:r>
      <w:r w:rsidR="00C975B7">
        <w:rPr>
          <w:rtl/>
        </w:rPr>
        <w:t>-</w:t>
      </w:r>
      <w:r w:rsidRPr="00E53590">
        <w:rPr>
          <w:rtl/>
        </w:rPr>
        <w:t>פה. אני מבקש להקפיד.</w:t>
      </w:r>
      <w:r w:rsidR="00C975B7">
        <w:rPr>
          <w:rtl/>
        </w:rPr>
        <w:t xml:space="preserve"> </w:t>
      </w:r>
      <w:r w:rsidRPr="00E53590">
        <w:rPr>
          <w:rtl/>
        </w:rPr>
        <w:t>אדוני שר האוצר,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האוצר א' שוחט: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רבותי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משרד</w:t>
      </w:r>
      <w:r w:rsidR="00C975B7">
        <w:rPr>
          <w:rtl/>
        </w:rPr>
        <w:t xml:space="preserve"> </w:t>
      </w:r>
      <w:r w:rsidRPr="00E53590">
        <w:rPr>
          <w:rtl/>
        </w:rPr>
        <w:t>האוצר, בהנחייתי, הקים יחידה</w:t>
      </w:r>
      <w:r w:rsidR="00C975B7">
        <w:rPr>
          <w:rtl/>
        </w:rPr>
        <w:t xml:space="preserve"> </w:t>
      </w:r>
      <w:r w:rsidRPr="00E53590">
        <w:rPr>
          <w:rtl/>
        </w:rPr>
        <w:t>מיוחדת, שכל תפקידה הוא מעקב אחר ניצול תקציבי פיתוח.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בהיכנסי</w:t>
      </w:r>
      <w:r w:rsidR="00C975B7">
        <w:rPr>
          <w:rtl/>
        </w:rPr>
        <w:t xml:space="preserve"> </w:t>
      </w:r>
      <w:r w:rsidRPr="00E53590">
        <w:rPr>
          <w:rtl/>
        </w:rPr>
        <w:t>לתפקיד</w:t>
      </w:r>
      <w:r w:rsidR="00C975B7">
        <w:rPr>
          <w:rtl/>
        </w:rPr>
        <w:t xml:space="preserve"> </w:t>
      </w:r>
      <w:r w:rsidRPr="00E53590">
        <w:rPr>
          <w:rtl/>
        </w:rPr>
        <w:t>מצאתי, שמיליארדים של שקלים שהיו מתוקצבים לצורכי פיתוח לא</w:t>
      </w:r>
      <w:r w:rsidR="00C975B7">
        <w:rPr>
          <w:rtl/>
        </w:rPr>
        <w:t xml:space="preserve"> </w:t>
      </w:r>
      <w:r w:rsidRPr="00E53590">
        <w:rPr>
          <w:rtl/>
        </w:rPr>
        <w:t>נוצלו על</w:t>
      </w:r>
      <w:r w:rsidR="00C975B7">
        <w:rPr>
          <w:rtl/>
        </w:rPr>
        <w:t>-</w:t>
      </w:r>
      <w:r w:rsidRPr="00E53590">
        <w:rPr>
          <w:rtl/>
        </w:rPr>
        <w:t>ידי משרדי הממשלה השונים, והייתי אומר זאת בכל התחומים. זה היה בתחום של</w:t>
      </w:r>
      <w:r w:rsidR="00C975B7">
        <w:rPr>
          <w:rtl/>
        </w:rPr>
        <w:t xml:space="preserve"> </w:t>
      </w:r>
      <w:r w:rsidRPr="00E53590">
        <w:rPr>
          <w:rtl/>
        </w:rPr>
        <w:t>ביצוע</w:t>
      </w:r>
      <w:r w:rsidR="00C975B7">
        <w:rPr>
          <w:rtl/>
        </w:rPr>
        <w:t xml:space="preserve"> </w:t>
      </w:r>
      <w:r w:rsidRPr="00E53590">
        <w:rPr>
          <w:rtl/>
        </w:rPr>
        <w:t>ביוב,</w:t>
      </w:r>
      <w:r w:rsidR="00C975B7">
        <w:rPr>
          <w:rtl/>
        </w:rPr>
        <w:t xml:space="preserve"> </w:t>
      </w:r>
      <w:r w:rsidRPr="00E53590">
        <w:rPr>
          <w:rtl/>
        </w:rPr>
        <w:t>ביצוע</w:t>
      </w:r>
      <w:r w:rsidR="00C975B7">
        <w:rPr>
          <w:rtl/>
        </w:rPr>
        <w:t xml:space="preserve"> </w:t>
      </w:r>
      <w:r w:rsidRPr="00E53590">
        <w:rPr>
          <w:rtl/>
        </w:rPr>
        <w:t>מים, בניית כיתות לימוד, בניית כבישים וכו', וכך הייתי יכול</w:t>
      </w:r>
      <w:r w:rsidR="00C975B7">
        <w:rPr>
          <w:rtl/>
        </w:rPr>
        <w:t xml:space="preserve"> </w:t>
      </w:r>
      <w:r w:rsidRPr="00E53590">
        <w:rPr>
          <w:rtl/>
        </w:rPr>
        <w:t>לעבור לאורך כל המשרדים.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הקימותי</w:t>
      </w:r>
      <w:r w:rsidR="00C975B7">
        <w:rPr>
          <w:rtl/>
        </w:rPr>
        <w:t xml:space="preserve"> </w:t>
      </w:r>
      <w:r w:rsidRPr="00E53590">
        <w:rPr>
          <w:rtl/>
        </w:rPr>
        <w:t>יחידה</w:t>
      </w:r>
      <w:r w:rsidR="00C975B7">
        <w:rPr>
          <w:rtl/>
        </w:rPr>
        <w:t xml:space="preserve"> </w:t>
      </w:r>
      <w:r w:rsidRPr="00E53590">
        <w:rPr>
          <w:rtl/>
        </w:rPr>
        <w:t>שכל</w:t>
      </w:r>
      <w:r w:rsidR="00C975B7">
        <w:rPr>
          <w:rtl/>
        </w:rPr>
        <w:t xml:space="preserve"> </w:t>
      </w:r>
      <w:r w:rsidRPr="00E53590">
        <w:rPr>
          <w:rtl/>
        </w:rPr>
        <w:t>תפקידה הוא לנהל מעקב שוטף חודשי אחר ההוצאה בפועל בכל</w:t>
      </w:r>
      <w:r w:rsidR="00C975B7">
        <w:rPr>
          <w:rtl/>
        </w:rPr>
        <w:t xml:space="preserve"> </w:t>
      </w:r>
      <w:r w:rsidRPr="00E53590">
        <w:rPr>
          <w:rtl/>
        </w:rPr>
        <w:t>סעיפי</w:t>
      </w:r>
      <w:r w:rsidR="00C975B7">
        <w:rPr>
          <w:rtl/>
        </w:rPr>
        <w:t xml:space="preserve"> </w:t>
      </w:r>
      <w:r w:rsidRPr="00E53590">
        <w:rPr>
          <w:rtl/>
        </w:rPr>
        <w:t>הפיתוח</w:t>
      </w:r>
      <w:r w:rsidR="00C975B7">
        <w:rPr>
          <w:rtl/>
        </w:rPr>
        <w:t xml:space="preserve"> </w:t>
      </w:r>
      <w:r w:rsidRPr="00E53590">
        <w:rPr>
          <w:rtl/>
        </w:rPr>
        <w:t>בתקציב</w:t>
      </w:r>
      <w:r w:rsidR="00C975B7">
        <w:rPr>
          <w:rtl/>
        </w:rPr>
        <w:t xml:space="preserve"> </w:t>
      </w:r>
      <w:r w:rsidRPr="00E53590">
        <w:rPr>
          <w:rtl/>
        </w:rPr>
        <w:t>המדינה.</w:t>
      </w:r>
      <w:r w:rsidR="00C975B7">
        <w:rPr>
          <w:rtl/>
        </w:rPr>
        <w:t xml:space="preserve"> </w:t>
      </w:r>
      <w:r w:rsidRPr="00E53590">
        <w:rPr>
          <w:rtl/>
        </w:rPr>
        <w:t>והיום,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יודע זה חודש מה נוצל ומה לא נוצל</w:t>
      </w:r>
      <w:r w:rsidR="00C975B7">
        <w:rPr>
          <w:rtl/>
        </w:rPr>
        <w:t xml:space="preserve"> </w:t>
      </w:r>
      <w:r w:rsidRPr="00E53590">
        <w:rPr>
          <w:rtl/>
        </w:rPr>
        <w:t>ובאיזה</w:t>
      </w:r>
      <w:r w:rsidR="00C975B7">
        <w:rPr>
          <w:rtl/>
        </w:rPr>
        <w:t xml:space="preserve"> </w:t>
      </w:r>
      <w:r w:rsidRPr="00E53590">
        <w:rPr>
          <w:rtl/>
        </w:rPr>
        <w:t>משרד.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מעיר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אוזניהם של השרים שבמשרדיהם אין ניצול של התקציב.</w:t>
      </w:r>
      <w:r w:rsidR="00C975B7">
        <w:rPr>
          <w:rtl/>
        </w:rPr>
        <w:t xml:space="preserve"> </w:t>
      </w:r>
      <w:r w:rsidRPr="00E53590">
        <w:rPr>
          <w:rtl/>
        </w:rPr>
        <w:t>שיניתי</w:t>
      </w:r>
      <w:r w:rsidR="00C975B7">
        <w:rPr>
          <w:rtl/>
        </w:rPr>
        <w:t xml:space="preserve"> </w:t>
      </w:r>
      <w:r w:rsidRPr="00E53590">
        <w:rPr>
          <w:rtl/>
        </w:rPr>
        <w:t>מדיניות</w:t>
      </w:r>
      <w:r w:rsidR="00C975B7">
        <w:rPr>
          <w:rtl/>
        </w:rPr>
        <w:t xml:space="preserve"> </w:t>
      </w:r>
      <w:r w:rsidRPr="00E53590">
        <w:rPr>
          <w:rtl/>
        </w:rPr>
        <w:t>שהיתה</w:t>
      </w:r>
      <w:r w:rsidR="00C975B7">
        <w:rPr>
          <w:rtl/>
        </w:rPr>
        <w:t xml:space="preserve"> </w:t>
      </w:r>
      <w:r w:rsidRPr="00E53590">
        <w:rPr>
          <w:rtl/>
        </w:rPr>
        <w:t>רווחת הרבה מאוד שנים, אשר אמרה: מה שלא מבצעים, טוב, כי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נשאר הכסף, ואמרתי: בנושא הפיתוח, כל פרוטה </w:t>
      </w:r>
      <w:r w:rsidR="00C975B7">
        <w:rPr>
          <w:rtl/>
        </w:rPr>
        <w:t>–</w:t>
      </w:r>
      <w:r w:rsidRPr="00E53590">
        <w:rPr>
          <w:rtl/>
        </w:rPr>
        <w:t xml:space="preserve"> לבצע אותה.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נמצאים</w:t>
      </w:r>
      <w:r w:rsidR="00C975B7">
        <w:rPr>
          <w:rtl/>
        </w:rPr>
        <w:t xml:space="preserve"> </w:t>
      </w:r>
      <w:r w:rsidRPr="00E53590">
        <w:rPr>
          <w:rtl/>
        </w:rPr>
        <w:t>במצב,</w:t>
      </w:r>
      <w:r w:rsidR="00C975B7">
        <w:rPr>
          <w:rtl/>
        </w:rPr>
        <w:t xml:space="preserve"> </w:t>
      </w:r>
      <w:r w:rsidRPr="00E53590">
        <w:rPr>
          <w:rtl/>
        </w:rPr>
        <w:t>שבתחומים רבים תקציבי המדינה מנוצלים עד האגורה</w:t>
      </w:r>
      <w:r w:rsidR="00C975B7">
        <w:rPr>
          <w:rtl/>
        </w:rPr>
        <w:t xml:space="preserve"> </w:t>
      </w:r>
      <w:r w:rsidRPr="00E53590">
        <w:rPr>
          <w:rtl/>
        </w:rPr>
        <w:t>האחרונה.</w:t>
      </w:r>
      <w:r w:rsidR="00C975B7">
        <w:rPr>
          <w:rtl/>
        </w:rPr>
        <w:t xml:space="preserve"> </w:t>
      </w:r>
      <w:r w:rsidRPr="00E53590">
        <w:rPr>
          <w:rtl/>
        </w:rPr>
        <w:t>לדוגמה,</w:t>
      </w:r>
      <w:r w:rsidR="00C975B7">
        <w:rPr>
          <w:rtl/>
        </w:rPr>
        <w:t xml:space="preserve"> </w:t>
      </w:r>
      <w:r w:rsidRPr="00E53590">
        <w:rPr>
          <w:rtl/>
        </w:rPr>
        <w:t>בביוב</w:t>
      </w:r>
      <w:r w:rsidR="00C975B7">
        <w:rPr>
          <w:rtl/>
        </w:rPr>
        <w:t xml:space="preserve"> </w:t>
      </w:r>
      <w:r w:rsidRPr="00E53590">
        <w:rPr>
          <w:rtl/>
        </w:rPr>
        <w:t>הביצוע הוא בערך פי 12 מכפי שהיה בשנה שעברה. בכבישים</w:t>
      </w:r>
      <w:r w:rsidR="00C975B7">
        <w:rPr>
          <w:rtl/>
        </w:rPr>
        <w:t xml:space="preserve"> </w:t>
      </w:r>
      <w:r w:rsidRPr="00E53590">
        <w:rPr>
          <w:rtl/>
        </w:rPr>
        <w:t>הביצוע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מלא,</w:t>
      </w:r>
      <w:r w:rsidR="00C975B7">
        <w:rPr>
          <w:rtl/>
        </w:rPr>
        <w:t xml:space="preserve"> </w:t>
      </w:r>
      <w:r w:rsidRPr="00E53590">
        <w:rPr>
          <w:rtl/>
        </w:rPr>
        <w:t>מיליארד</w:t>
      </w:r>
      <w:r w:rsidR="00C975B7">
        <w:rPr>
          <w:rtl/>
        </w:rPr>
        <w:t xml:space="preserve"> </w:t>
      </w:r>
      <w:r w:rsidRPr="00E53590">
        <w:rPr>
          <w:rtl/>
        </w:rPr>
        <w:t>ו</w:t>
      </w:r>
      <w:r w:rsidR="00C975B7">
        <w:rPr>
          <w:rtl/>
        </w:rPr>
        <w:t>-</w:t>
      </w:r>
      <w:r w:rsidRPr="00E53590">
        <w:rPr>
          <w:rtl/>
        </w:rPr>
        <w:t>100</w:t>
      </w:r>
      <w:r w:rsidR="00C975B7">
        <w:rPr>
          <w:rtl/>
        </w:rPr>
        <w:t xml:space="preserve"> </w:t>
      </w:r>
      <w:r w:rsidRPr="00E53590">
        <w:rPr>
          <w:rtl/>
        </w:rPr>
        <w:t>מיליון</w:t>
      </w:r>
      <w:r w:rsidR="00C975B7">
        <w:rPr>
          <w:rtl/>
        </w:rPr>
        <w:t xml:space="preserve"> </w:t>
      </w:r>
      <w:r w:rsidRPr="00E53590">
        <w:rPr>
          <w:rtl/>
        </w:rPr>
        <w:t>שקל בתחומי מע"צ</w:t>
      </w:r>
      <w:r w:rsidR="00C975B7">
        <w:rPr>
          <w:rtl/>
        </w:rPr>
        <w:t xml:space="preserve"> </w:t>
      </w:r>
      <w:r w:rsidRPr="00E53590">
        <w:rPr>
          <w:rtl/>
        </w:rPr>
        <w:t>ו</w:t>
      </w:r>
      <w:r w:rsidR="00C975B7">
        <w:rPr>
          <w:rtl/>
        </w:rPr>
        <w:t>-</w:t>
      </w:r>
      <w:r w:rsidRPr="00E53590">
        <w:rPr>
          <w:rtl/>
        </w:rPr>
        <w:t>400 מיליון במשרד</w:t>
      </w:r>
      <w:r w:rsidR="00C975B7">
        <w:rPr>
          <w:rtl/>
        </w:rPr>
        <w:t xml:space="preserve"> </w:t>
      </w:r>
      <w:r w:rsidRPr="00E53590">
        <w:rPr>
          <w:rtl/>
        </w:rPr>
        <w:t>התחבורה.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גוררים גיבנת גדולה מאוד של מסגרות תקציב, זה לא כסף, זה מסגרות</w:t>
      </w:r>
      <w:r w:rsidR="00C975B7">
        <w:rPr>
          <w:rtl/>
        </w:rPr>
        <w:t xml:space="preserve"> </w:t>
      </w:r>
      <w:r w:rsidRPr="00E53590">
        <w:rPr>
          <w:rtl/>
        </w:rPr>
        <w:t>תקציב</w:t>
      </w:r>
      <w:r w:rsidR="00C975B7">
        <w:rPr>
          <w:rtl/>
        </w:rPr>
        <w:t xml:space="preserve"> </w:t>
      </w:r>
      <w:r w:rsidRPr="00E53590">
        <w:rPr>
          <w:rtl/>
        </w:rPr>
        <w:t>שעוברות</w:t>
      </w:r>
      <w:r w:rsidR="00C975B7">
        <w:rPr>
          <w:rtl/>
        </w:rPr>
        <w:t xml:space="preserve"> </w:t>
      </w:r>
      <w:r w:rsidRPr="00E53590">
        <w:rPr>
          <w:rtl/>
        </w:rPr>
        <w:t>משנה</w:t>
      </w:r>
      <w:r w:rsidR="00C975B7">
        <w:rPr>
          <w:rtl/>
        </w:rPr>
        <w:t xml:space="preserve"> </w:t>
      </w:r>
      <w:r w:rsidRPr="00E53590">
        <w:rPr>
          <w:rtl/>
        </w:rPr>
        <w:t>לשנה.</w:t>
      </w:r>
      <w:r w:rsidR="00C975B7">
        <w:rPr>
          <w:rtl/>
        </w:rPr>
        <w:t xml:space="preserve"> </w:t>
      </w:r>
      <w:r w:rsidRPr="00E53590">
        <w:rPr>
          <w:rtl/>
        </w:rPr>
        <w:t>בשנה</w:t>
      </w:r>
      <w:r w:rsidR="00C975B7">
        <w:rPr>
          <w:rtl/>
        </w:rPr>
        <w:t xml:space="preserve"> </w:t>
      </w:r>
      <w:r w:rsidRPr="00E53590">
        <w:rPr>
          <w:rtl/>
        </w:rPr>
        <w:t>שעברה</w:t>
      </w:r>
      <w:r w:rsidR="00C975B7">
        <w:rPr>
          <w:rtl/>
        </w:rPr>
        <w:t xml:space="preserve"> </w:t>
      </w:r>
      <w:r w:rsidRPr="00E53590">
        <w:rPr>
          <w:rtl/>
        </w:rPr>
        <w:t>אכן הועברו הסכומים שהזכיר חבר הכנסת</w:t>
      </w:r>
      <w:r w:rsidR="00C975B7">
        <w:rPr>
          <w:rtl/>
        </w:rPr>
        <w:t xml:space="preserve"> </w:t>
      </w:r>
      <w:r w:rsidRPr="00E53590">
        <w:rPr>
          <w:rtl/>
        </w:rPr>
        <w:t>בוחבוט,</w:t>
      </w:r>
      <w:r w:rsidR="00C975B7">
        <w:rPr>
          <w:rtl/>
        </w:rPr>
        <w:t xml:space="preserve"> </w:t>
      </w:r>
      <w:r w:rsidRPr="00E53590">
        <w:rPr>
          <w:rtl/>
        </w:rPr>
        <w:t>בעצם</w:t>
      </w:r>
      <w:r w:rsidR="00C975B7">
        <w:rPr>
          <w:rtl/>
        </w:rPr>
        <w:t xml:space="preserve"> </w:t>
      </w:r>
      <w:r w:rsidRPr="00E53590">
        <w:rPr>
          <w:rtl/>
        </w:rPr>
        <w:t>הועברו</w:t>
      </w:r>
      <w:r w:rsidR="00C975B7">
        <w:rPr>
          <w:rtl/>
        </w:rPr>
        <w:t xml:space="preserve"> </w:t>
      </w:r>
      <w:r w:rsidRPr="00E53590">
        <w:rPr>
          <w:rtl/>
        </w:rPr>
        <w:t>סכומים נוספים גם בנושאים שהם לא בדיוק פיתוח, אלא נושאים</w:t>
      </w:r>
      <w:r w:rsidR="00C975B7">
        <w:rPr>
          <w:rtl/>
        </w:rPr>
        <w:t xml:space="preserve"> </w:t>
      </w:r>
      <w:r w:rsidRPr="00E53590">
        <w:rPr>
          <w:rtl/>
        </w:rPr>
        <w:t>תקציביים</w:t>
      </w:r>
      <w:r w:rsidR="00C975B7">
        <w:rPr>
          <w:rtl/>
        </w:rPr>
        <w:t xml:space="preserve"> </w:t>
      </w:r>
      <w:r w:rsidRPr="00E53590">
        <w:rPr>
          <w:rtl/>
        </w:rPr>
        <w:t>שלא</w:t>
      </w:r>
      <w:r w:rsidR="00C975B7">
        <w:rPr>
          <w:rtl/>
        </w:rPr>
        <w:t xml:space="preserve"> </w:t>
      </w:r>
      <w:r w:rsidRPr="00E53590">
        <w:rPr>
          <w:rtl/>
        </w:rPr>
        <w:t>בוצעו בזמן. למשל, דבר שהוא לא תקציב פיתוח, פיצויים לקבלנים בגין</w:t>
      </w:r>
      <w:r w:rsidR="00C975B7">
        <w:rPr>
          <w:rtl/>
        </w:rPr>
        <w:t xml:space="preserve"> </w:t>
      </w:r>
      <w:r w:rsidRPr="00E53590">
        <w:rPr>
          <w:rtl/>
        </w:rPr>
        <w:t>הפסקת</w:t>
      </w:r>
      <w:r w:rsidR="00C975B7">
        <w:rPr>
          <w:rtl/>
        </w:rPr>
        <w:t xml:space="preserve"> </w:t>
      </w:r>
      <w:r w:rsidRPr="00E53590">
        <w:rPr>
          <w:rtl/>
        </w:rPr>
        <w:t>הבנייה.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הסתיים</w:t>
      </w:r>
      <w:r w:rsidR="00C975B7">
        <w:rPr>
          <w:rtl/>
        </w:rPr>
        <w:t xml:space="preserve"> </w:t>
      </w:r>
      <w:r w:rsidRPr="00E53590">
        <w:rPr>
          <w:rtl/>
        </w:rPr>
        <w:t>המשא</w:t>
      </w:r>
      <w:r w:rsidR="00C975B7">
        <w:rPr>
          <w:rtl/>
        </w:rPr>
        <w:t>-</w:t>
      </w:r>
      <w:r w:rsidRPr="00E53590">
        <w:rPr>
          <w:rtl/>
        </w:rPr>
        <w:t>ומתן,</w:t>
      </w:r>
      <w:r w:rsidR="00C975B7">
        <w:rPr>
          <w:rtl/>
        </w:rPr>
        <w:t xml:space="preserve"> </w:t>
      </w:r>
      <w:r w:rsidRPr="00E53590">
        <w:rPr>
          <w:rtl/>
        </w:rPr>
        <w:t>היו 250 מיליון שקל, לא מיליארדים, כפי</w:t>
      </w:r>
      <w:r w:rsidR="00C975B7">
        <w:rPr>
          <w:rtl/>
        </w:rPr>
        <w:t xml:space="preserve"> </w:t>
      </w:r>
      <w:r w:rsidRPr="00E53590">
        <w:rPr>
          <w:rtl/>
        </w:rPr>
        <w:t>שחשבו חברי מסיעת הליכוד, אבל זה לא בוצע, זה עובר משנה לשנה.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עדיין אין</w:t>
      </w:r>
      <w:r w:rsidR="00C975B7">
        <w:rPr>
          <w:rtl/>
        </w:rPr>
        <w:t xml:space="preserve"> </w:t>
      </w:r>
      <w:r w:rsidRPr="00E53590">
        <w:rPr>
          <w:rtl/>
        </w:rPr>
        <w:t>לנו דוח חשב כללי סופי, אבל מכיוון שאני מקבל כל חודש דיווח, אני</w:t>
      </w:r>
      <w:r w:rsidR="00C975B7">
        <w:rPr>
          <w:rtl/>
        </w:rPr>
        <w:t xml:space="preserve"> </w:t>
      </w:r>
      <w:r w:rsidRPr="00E53590">
        <w:rPr>
          <w:rtl/>
        </w:rPr>
        <w:t>יכול</w:t>
      </w:r>
      <w:r w:rsidR="00C975B7">
        <w:rPr>
          <w:rtl/>
        </w:rPr>
        <w:t xml:space="preserve"> </w:t>
      </w:r>
      <w:r w:rsidRPr="00E53590">
        <w:rPr>
          <w:rtl/>
        </w:rPr>
        <w:t>להגיד</w:t>
      </w:r>
      <w:r w:rsidR="00C975B7">
        <w:rPr>
          <w:rtl/>
        </w:rPr>
        <w:t xml:space="preserve"> </w:t>
      </w:r>
      <w:r w:rsidRPr="00E53590">
        <w:rPr>
          <w:rtl/>
        </w:rPr>
        <w:t>שהביצוע</w:t>
      </w:r>
      <w:r w:rsidR="00C975B7">
        <w:rPr>
          <w:rtl/>
        </w:rPr>
        <w:t xml:space="preserve"> </w:t>
      </w:r>
      <w:r w:rsidRPr="00E53590">
        <w:rPr>
          <w:rtl/>
        </w:rPr>
        <w:t>בפועל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תקציבי הפיתוח השנה בשקלים, ואני מדבר על הוצאה</w:t>
      </w:r>
      <w:r w:rsidR="00C975B7">
        <w:rPr>
          <w:rtl/>
        </w:rPr>
        <w:t xml:space="preserve"> </w:t>
      </w:r>
      <w:r w:rsidRPr="00E53590">
        <w:rPr>
          <w:rtl/>
        </w:rPr>
        <w:t>שוטפת</w:t>
      </w:r>
      <w:r w:rsidR="00C975B7">
        <w:rPr>
          <w:rtl/>
        </w:rPr>
        <w:t xml:space="preserve"> </w:t>
      </w:r>
      <w:r w:rsidRPr="00E53590">
        <w:rPr>
          <w:rtl/>
        </w:rPr>
        <w:t>של החשב הכללי, הוא כ</w:t>
      </w:r>
      <w:r w:rsidR="00C975B7">
        <w:rPr>
          <w:rtl/>
        </w:rPr>
        <w:t>-</w:t>
      </w:r>
      <w:r w:rsidR="00C975B7" w:rsidRPr="00E53590">
        <w:rPr>
          <w:rtl/>
        </w:rPr>
        <w:t>50</w:t>
      </w:r>
      <w:r w:rsidR="00C975B7">
        <w:rPr>
          <w:rtl/>
        </w:rPr>
        <w:t>%</w:t>
      </w:r>
      <w:r w:rsidRPr="00E53590">
        <w:rPr>
          <w:rtl/>
        </w:rPr>
        <w:t xml:space="preserve"> יותר מאשר בשנה שעברה. זאת המדיניות וזאת המגמה.</w:t>
      </w:r>
      <w:r w:rsidR="00C975B7">
        <w:rPr>
          <w:rtl/>
        </w:rPr>
        <w:t xml:space="preserve"> </w:t>
      </w:r>
      <w:r w:rsidRPr="00E53590">
        <w:rPr>
          <w:rtl/>
        </w:rPr>
        <w:t>עכשיו,</w:t>
      </w:r>
      <w:r w:rsidR="00C975B7">
        <w:rPr>
          <w:rtl/>
        </w:rPr>
        <w:t xml:space="preserve"> </w:t>
      </w:r>
      <w:r w:rsidRPr="00E53590">
        <w:rPr>
          <w:rtl/>
        </w:rPr>
        <w:t>כשיהיה</w:t>
      </w:r>
      <w:r w:rsidR="00C975B7">
        <w:rPr>
          <w:rtl/>
        </w:rPr>
        <w:t xml:space="preserve"> </w:t>
      </w:r>
      <w:r w:rsidRPr="00E53590">
        <w:rPr>
          <w:rtl/>
        </w:rPr>
        <w:t>לי</w:t>
      </w:r>
      <w:r w:rsidR="00C975B7">
        <w:rPr>
          <w:rtl/>
        </w:rPr>
        <w:t xml:space="preserve"> </w:t>
      </w:r>
      <w:r w:rsidRPr="00E53590">
        <w:rPr>
          <w:rtl/>
        </w:rPr>
        <w:t>הסיכום</w:t>
      </w:r>
      <w:r w:rsidR="00C975B7">
        <w:rPr>
          <w:rtl/>
        </w:rPr>
        <w:t xml:space="preserve"> </w:t>
      </w:r>
      <w:r w:rsidRPr="00E53590">
        <w:rPr>
          <w:rtl/>
        </w:rPr>
        <w:t>השנתי, אני עומד לקרוא לאותם מנכ"לים של משרדים שבהם</w:t>
      </w:r>
      <w:r w:rsidR="00C975B7">
        <w:rPr>
          <w:rtl/>
        </w:rPr>
        <w:t xml:space="preserve"> </w:t>
      </w:r>
      <w:r w:rsidRPr="00E53590">
        <w:rPr>
          <w:rtl/>
        </w:rPr>
        <w:t>מסיבה זו או אחרת לא היה ביצוע.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דרך</w:t>
      </w:r>
      <w:r w:rsidR="00C975B7">
        <w:rPr>
          <w:rtl/>
        </w:rPr>
        <w:t xml:space="preserve"> </w:t>
      </w:r>
      <w:r w:rsidRPr="00E53590">
        <w:rPr>
          <w:rtl/>
        </w:rPr>
        <w:t>אגב,</w:t>
      </w:r>
      <w:r w:rsidR="00C975B7">
        <w:rPr>
          <w:rtl/>
        </w:rPr>
        <w:t xml:space="preserve"> </w:t>
      </w:r>
      <w:r w:rsidRPr="00E53590">
        <w:rPr>
          <w:rtl/>
        </w:rPr>
        <w:t>לפעמים חוסר הביצוע נובע מהעובדה שלא היה מלאי תכנון. צריך לדעת,</w:t>
      </w:r>
      <w:r w:rsidR="00C975B7">
        <w:rPr>
          <w:rtl/>
        </w:rPr>
        <w:t xml:space="preserve"> </w:t>
      </w:r>
      <w:r w:rsidRPr="00E53590">
        <w:rPr>
          <w:rtl/>
        </w:rPr>
        <w:t>שאפילו</w:t>
      </w:r>
      <w:r w:rsidR="00C975B7">
        <w:rPr>
          <w:rtl/>
        </w:rPr>
        <w:t xml:space="preserve"> </w:t>
      </w: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אתה</w:t>
      </w:r>
      <w:r w:rsidR="00C975B7">
        <w:rPr>
          <w:rtl/>
        </w:rPr>
        <w:t xml:space="preserve"> </w:t>
      </w:r>
      <w:r w:rsidRPr="00E53590">
        <w:rPr>
          <w:rtl/>
        </w:rPr>
        <w:t>אומר</w:t>
      </w:r>
      <w:r w:rsidR="00C975B7">
        <w:rPr>
          <w:rtl/>
        </w:rPr>
        <w:t xml:space="preserve"> </w:t>
      </w:r>
      <w:r w:rsidRPr="00E53590">
        <w:rPr>
          <w:rtl/>
        </w:rPr>
        <w:t>למשרד</w:t>
      </w:r>
      <w:r w:rsidR="00C975B7">
        <w:rPr>
          <w:rtl/>
        </w:rPr>
        <w:t xml:space="preserve"> </w:t>
      </w:r>
      <w:r w:rsidRPr="00E53590">
        <w:rPr>
          <w:rtl/>
        </w:rPr>
        <w:t>תבצע,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זאת המדיניות, כשלא היה מלאי תכנון היו</w:t>
      </w:r>
      <w:r w:rsidR="00C975B7">
        <w:rPr>
          <w:rtl/>
        </w:rPr>
        <w:t xml:space="preserve"> </w:t>
      </w:r>
      <w:r w:rsidRPr="00E53590">
        <w:rPr>
          <w:rtl/>
        </w:rPr>
        <w:t>עיכובים.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 להגיד יותר מזה. אני עשיתי דבר ששינה את אורח החיים המינהלי שלנו.</w:t>
      </w:r>
      <w:r w:rsidR="00C975B7">
        <w:rPr>
          <w:rtl/>
        </w:rPr>
        <w:t xml:space="preserve"> </w:t>
      </w:r>
      <w:r w:rsidRPr="00E53590">
        <w:rPr>
          <w:rtl/>
        </w:rPr>
        <w:t>בעבר,</w:t>
      </w:r>
      <w:r w:rsidR="00C975B7">
        <w:rPr>
          <w:rtl/>
        </w:rPr>
        <w:t xml:space="preserve"> </w:t>
      </w:r>
      <w:r w:rsidRPr="00E53590">
        <w:rPr>
          <w:rtl/>
        </w:rPr>
        <w:t>כשהיו עודפים משנה לשנה, היו באים לוועדת הכספים רק לאחר דוח סופי של החשב</w:t>
      </w:r>
      <w:r w:rsidR="00C975B7">
        <w:rPr>
          <w:rtl/>
        </w:rPr>
        <w:t xml:space="preserve"> </w:t>
      </w:r>
      <w:r w:rsidRPr="00E53590">
        <w:rPr>
          <w:rtl/>
        </w:rPr>
        <w:t>הכללי.</w:t>
      </w:r>
      <w:r w:rsidR="00C975B7">
        <w:rPr>
          <w:rtl/>
        </w:rPr>
        <w:t xml:space="preserve"> </w:t>
      </w:r>
      <w:r w:rsidRPr="00E53590">
        <w:rPr>
          <w:rtl/>
        </w:rPr>
        <w:t>כלומר, זה היה קורה בסביבות חודש אוגוסט. נתתי הנחיה שכל תקציבי הפיתוח,</w:t>
      </w:r>
      <w:r w:rsidR="00C975B7">
        <w:rPr>
          <w:rtl/>
        </w:rPr>
        <w:t xml:space="preserve"> </w:t>
      </w:r>
      <w:r w:rsidR="00C975B7" w:rsidRPr="00E53590">
        <w:rPr>
          <w:rtl/>
        </w:rPr>
        <w:t>75</w:t>
      </w:r>
      <w:r w:rsidR="00C975B7">
        <w:rPr>
          <w:rtl/>
        </w:rPr>
        <w:t>%</w:t>
      </w:r>
      <w:r w:rsidRPr="00E53590">
        <w:rPr>
          <w:rtl/>
        </w:rPr>
        <w:t xml:space="preserve"> מההערכה, יועברו בחודשים ינואר</w:t>
      </w:r>
      <w:r w:rsidR="00C975B7">
        <w:rPr>
          <w:rtl/>
        </w:rPr>
        <w:t>-</w:t>
      </w:r>
      <w:r w:rsidRPr="00E53590">
        <w:rPr>
          <w:rtl/>
        </w:rPr>
        <w:t>פברואר כדי שלא יהיו עיכובים בביצוע.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לכן,</w:t>
      </w:r>
      <w:r w:rsidR="00C975B7">
        <w:rPr>
          <w:rtl/>
        </w:rPr>
        <w:t xml:space="preserve"> </w:t>
      </w:r>
      <w:r w:rsidRPr="00E53590">
        <w:rPr>
          <w:rtl/>
        </w:rPr>
        <w:t>חבר הכנסת בוחבוט, אני רוצה שתדע: המדיניות היא לבצע מהר ככל האפשר גם</w:t>
      </w:r>
      <w:r w:rsidR="00C975B7">
        <w:rPr>
          <w:rtl/>
        </w:rPr>
        <w:t xml:space="preserve"> </w:t>
      </w:r>
      <w:r w:rsidRPr="00E53590">
        <w:rPr>
          <w:rtl/>
        </w:rPr>
        <w:t>בתחום התכנון וגם בתחום הביצוע.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כאשר</w:t>
      </w:r>
      <w:r w:rsidR="00C975B7">
        <w:rPr>
          <w:rtl/>
        </w:rPr>
        <w:t xml:space="preserve"> </w:t>
      </w:r>
      <w:r w:rsidRPr="00E53590">
        <w:rPr>
          <w:rtl/>
        </w:rPr>
        <w:t>יושלם</w:t>
      </w:r>
      <w:r w:rsidR="00C975B7">
        <w:rPr>
          <w:rtl/>
        </w:rPr>
        <w:t xml:space="preserve"> </w:t>
      </w:r>
      <w:r w:rsidRPr="00E53590">
        <w:rPr>
          <w:rtl/>
        </w:rPr>
        <w:t>דוח</w:t>
      </w:r>
      <w:r w:rsidR="00C975B7">
        <w:rPr>
          <w:rtl/>
        </w:rPr>
        <w:t xml:space="preserve"> </w:t>
      </w:r>
      <w:r w:rsidRPr="00E53590">
        <w:rPr>
          <w:rtl/>
        </w:rPr>
        <w:t>החשב הכללי, אני אדאג להעביר אותו לידיעת חברי הכנסת, כדי</w:t>
      </w:r>
      <w:r w:rsidR="00C975B7">
        <w:rPr>
          <w:rtl/>
        </w:rPr>
        <w:t xml:space="preserve"> </w:t>
      </w:r>
      <w:r w:rsidRPr="00E53590">
        <w:rPr>
          <w:rtl/>
        </w:rPr>
        <w:t>שיראו עד כמה רמת הביצוע גבוהה מכפי שהיה בעבר.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מודה לשר האוצר.</w:t>
      </w:r>
      <w:r w:rsidR="00C975B7">
        <w:rPr>
          <w:rtl/>
        </w:rPr>
        <w:t xml:space="preserve"> </w:t>
      </w:r>
      <w:r w:rsidRPr="00E53590">
        <w:rPr>
          <w:rtl/>
        </w:rPr>
        <w:t xml:space="preserve">עכשיו ישאל שאלה נוספת חבר הכנסת שלמה בוחבוט. אחריו </w:t>
      </w:r>
      <w:r w:rsidR="00C975B7">
        <w:rPr>
          <w:rtl/>
        </w:rPr>
        <w:t xml:space="preserve">– </w:t>
      </w: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אריאל ויינשטיין, ואחריו </w:t>
      </w:r>
      <w:r w:rsidR="00C975B7">
        <w:rPr>
          <w:rtl/>
        </w:rPr>
        <w:t>–</w:t>
      </w:r>
      <w:r w:rsidRPr="00E53590">
        <w:rPr>
          <w:rtl/>
        </w:rPr>
        <w:t xml:space="preserve"> חבר הכנסת דוד מגן. שלושה מאותה סיעה, אבל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האחרים</w:t>
      </w:r>
      <w:r w:rsidR="00C975B7">
        <w:rPr>
          <w:rtl/>
        </w:rPr>
        <w:t xml:space="preserve"> </w:t>
      </w:r>
      <w:r w:rsidRPr="00E53590">
        <w:rPr>
          <w:rtl/>
        </w:rPr>
        <w:t>כבר</w:t>
      </w:r>
      <w:r w:rsidR="00C975B7">
        <w:rPr>
          <w:rtl/>
        </w:rPr>
        <w:t xml:space="preserve"> </w:t>
      </w:r>
      <w:r w:rsidRPr="00E53590">
        <w:rPr>
          <w:rtl/>
        </w:rPr>
        <w:t>שאלו</w:t>
      </w:r>
      <w:r w:rsidR="00C975B7">
        <w:rPr>
          <w:rtl/>
        </w:rPr>
        <w:t xml:space="preserve"> </w:t>
      </w:r>
      <w:r w:rsidRPr="00E53590">
        <w:rPr>
          <w:rtl/>
        </w:rPr>
        <w:t>פעם אחת או פעמיים.</w:t>
      </w:r>
      <w:r w:rsidR="00C975B7">
        <w:rPr>
          <w:rtl/>
        </w:rPr>
        <w:t xml:space="preserve"> </w:t>
      </w:r>
      <w:r w:rsidRPr="00E53590">
        <w:rPr>
          <w:rtl/>
        </w:rPr>
        <w:t>סליחה, אני טעיתי. יש חבר הכנסת יוסף</w:t>
      </w:r>
      <w:r w:rsidR="00C975B7">
        <w:rPr>
          <w:rtl/>
        </w:rPr>
        <w:t xml:space="preserve"> </w:t>
      </w:r>
      <w:r w:rsidRPr="00E53590">
        <w:rPr>
          <w:rtl/>
        </w:rPr>
        <w:t>בא</w:t>
      </w:r>
      <w:r w:rsidR="00C975B7">
        <w:rPr>
          <w:rtl/>
        </w:rPr>
        <w:t>-</w:t>
      </w:r>
      <w:r w:rsidRPr="00E53590">
        <w:rPr>
          <w:rtl/>
        </w:rPr>
        <w:t>גד, שהוא מסיעה אחרת.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בוחבוט,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שלמה בוחבוט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אכן</w:t>
      </w:r>
      <w:r w:rsidR="00C975B7">
        <w:rPr>
          <w:rtl/>
        </w:rPr>
        <w:t xml:space="preserve"> </w:t>
      </w:r>
      <w:r w:rsidRPr="00E53590">
        <w:rPr>
          <w:rtl/>
        </w:rPr>
        <w:t>אני רוצה לברך את שר האוצר ואת אנשי משרדו על כל התוכניות להוציא לפועל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כל התקציבים. אבל הייתי מבקש וגם שואל: ניקח לדוגמה את תקציבי הפיתוח לרשויות</w:t>
      </w:r>
      <w:r w:rsidR="00C975B7">
        <w:rPr>
          <w:rtl/>
        </w:rPr>
        <w:t xml:space="preserve"> </w:t>
      </w:r>
      <w:r w:rsidRPr="00E53590">
        <w:rPr>
          <w:rtl/>
        </w:rPr>
        <w:t>המקומיות.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אם רוצים לבנות כיתות </w:t>
      </w:r>
      <w:r w:rsidR="00C975B7">
        <w:rPr>
          <w:rtl/>
        </w:rPr>
        <w:t>–</w:t>
      </w:r>
      <w:r w:rsidRPr="00E53590">
        <w:rPr>
          <w:rtl/>
        </w:rPr>
        <w:t xml:space="preserve"> משרד החינוך מאשר לקראת סוף השנה, כך שהתקציב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יכול לצאת</w:t>
      </w:r>
      <w:r w:rsidR="00C975B7">
        <w:rPr>
          <w:rtl/>
        </w:rPr>
        <w:t xml:space="preserve"> </w:t>
      </w:r>
      <w:r w:rsidRPr="00E53590">
        <w:rPr>
          <w:rtl/>
        </w:rPr>
        <w:t>לפועל.</w:t>
      </w:r>
      <w:r w:rsidR="00C975B7">
        <w:rPr>
          <w:rtl/>
        </w:rPr>
        <w:t xml:space="preserve"> </w:t>
      </w:r>
      <w:r w:rsidRPr="00E53590">
        <w:rPr>
          <w:rtl/>
        </w:rPr>
        <w:t>אותו</w:t>
      </w:r>
      <w:r w:rsidR="00C975B7">
        <w:rPr>
          <w:rtl/>
        </w:rPr>
        <w:t xml:space="preserve"> </w:t>
      </w:r>
      <w:r w:rsidRPr="00E53590">
        <w:rPr>
          <w:rtl/>
        </w:rPr>
        <w:t>דבר עם תקציבי משרד הפנים. אני חושב, שצריכה להיות</w:t>
      </w:r>
      <w:r w:rsidR="00C975B7">
        <w:rPr>
          <w:rtl/>
        </w:rPr>
        <w:t xml:space="preserve"> </w:t>
      </w:r>
      <w:r w:rsidRPr="00E53590">
        <w:rPr>
          <w:rtl/>
        </w:rPr>
        <w:t>הנחיה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משרד</w:t>
      </w:r>
      <w:r w:rsidR="00C975B7">
        <w:rPr>
          <w:rtl/>
        </w:rPr>
        <w:t xml:space="preserve"> </w:t>
      </w:r>
      <w:r w:rsidRPr="00E53590">
        <w:rPr>
          <w:rtl/>
        </w:rPr>
        <w:t>האוצר</w:t>
      </w:r>
      <w:r w:rsidR="00C975B7">
        <w:rPr>
          <w:rtl/>
        </w:rPr>
        <w:t xml:space="preserve"> </w:t>
      </w:r>
      <w:r w:rsidRPr="00E53590">
        <w:rPr>
          <w:rtl/>
        </w:rPr>
        <w:t>לכל</w:t>
      </w:r>
      <w:r w:rsidR="00C975B7">
        <w:rPr>
          <w:rtl/>
        </w:rPr>
        <w:t xml:space="preserve"> </w:t>
      </w:r>
      <w:r w:rsidRPr="00E53590">
        <w:rPr>
          <w:rtl/>
        </w:rPr>
        <w:t>המשרדים,</w:t>
      </w:r>
      <w:r w:rsidR="00C975B7">
        <w:rPr>
          <w:rtl/>
        </w:rPr>
        <w:t xml:space="preserve"> </w:t>
      </w:r>
      <w:r w:rsidRPr="00E53590">
        <w:rPr>
          <w:rtl/>
        </w:rPr>
        <w:t>שהתקציב חייב להיות מאושר כבר בתחילת שנת</w:t>
      </w:r>
      <w:r w:rsidR="00C975B7">
        <w:rPr>
          <w:rtl/>
        </w:rPr>
        <w:t xml:space="preserve"> </w:t>
      </w:r>
      <w:r w:rsidRPr="00E53590">
        <w:rPr>
          <w:rtl/>
        </w:rPr>
        <w:t>התקציב.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תודה.</w:t>
      </w:r>
      <w:r w:rsidR="00C975B7">
        <w:rPr>
          <w:rtl/>
        </w:rPr>
        <w:t xml:space="preserve"> </w:t>
      </w:r>
      <w:r w:rsidRPr="00E53590">
        <w:rPr>
          <w:rtl/>
        </w:rPr>
        <w:t xml:space="preserve">חבר הכנסת אריאל ויינשטיין, דקה. אחריו </w:t>
      </w:r>
      <w:r w:rsidR="00C975B7">
        <w:rPr>
          <w:rtl/>
        </w:rPr>
        <w:t>–</w:t>
      </w:r>
      <w:r w:rsidRPr="00E53590">
        <w:rPr>
          <w:rtl/>
        </w:rPr>
        <w:t xml:space="preserve"> חבר הכנסת יוסף בא</w:t>
      </w:r>
      <w:r w:rsidR="00C975B7">
        <w:rPr>
          <w:rtl/>
        </w:rPr>
        <w:t>-</w:t>
      </w:r>
      <w:r w:rsidRPr="00E53590">
        <w:rPr>
          <w:rtl/>
        </w:rPr>
        <w:t>גד, דקה.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אריאל ויינשטיין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החידוש, אדוני</w:t>
      </w:r>
      <w:r w:rsidR="00C975B7">
        <w:rPr>
          <w:rtl/>
        </w:rPr>
        <w:t xml:space="preserve"> </w:t>
      </w:r>
      <w:r w:rsidRPr="00E53590">
        <w:rPr>
          <w:rtl/>
        </w:rPr>
        <w:t>השר,</w:t>
      </w:r>
      <w:r w:rsidR="00C975B7">
        <w:rPr>
          <w:rtl/>
        </w:rPr>
        <w:t xml:space="preserve"> </w:t>
      </w:r>
      <w:r w:rsidRPr="00E53590">
        <w:rPr>
          <w:rtl/>
        </w:rPr>
        <w:t>הוא בהחלט מבורך.</w:t>
      </w:r>
      <w:r w:rsidR="00C975B7">
        <w:rPr>
          <w:rtl/>
        </w:rPr>
        <w:t xml:space="preserve"> </w:t>
      </w:r>
      <w:r w:rsidRPr="00E53590">
        <w:rPr>
          <w:rtl/>
        </w:rPr>
        <w:t>אבל שמעתי בכמה מקומות, שבהגיע חודש</w:t>
      </w:r>
      <w:r w:rsidR="00C975B7">
        <w:rPr>
          <w:rtl/>
        </w:rPr>
        <w:t xml:space="preserve"> </w:t>
      </w:r>
      <w:r w:rsidRPr="00E53590">
        <w:rPr>
          <w:rtl/>
        </w:rPr>
        <w:t>דצמבר</w:t>
      </w:r>
      <w:r w:rsidR="00C975B7">
        <w:rPr>
          <w:rtl/>
        </w:rPr>
        <w:t xml:space="preserve"> </w:t>
      </w:r>
      <w:r w:rsidRPr="00E53590">
        <w:rPr>
          <w:rtl/>
        </w:rPr>
        <w:t>החשבים</w:t>
      </w:r>
      <w:r w:rsidR="00C975B7">
        <w:rPr>
          <w:rtl/>
        </w:rPr>
        <w:t xml:space="preserve"> </w:t>
      </w:r>
      <w:r w:rsidRPr="00E53590">
        <w:rPr>
          <w:rtl/>
        </w:rPr>
        <w:t>פונים</w:t>
      </w:r>
      <w:r w:rsidR="00C975B7">
        <w:rPr>
          <w:rtl/>
        </w:rPr>
        <w:t xml:space="preserve"> </w:t>
      </w:r>
      <w:r w:rsidRPr="00E53590">
        <w:rPr>
          <w:rtl/>
        </w:rPr>
        <w:t>ללקוחות</w:t>
      </w:r>
      <w:r w:rsidR="00C975B7">
        <w:rPr>
          <w:rtl/>
        </w:rPr>
        <w:t xml:space="preserve"> </w:t>
      </w:r>
      <w:r w:rsidRPr="00E53590">
        <w:rPr>
          <w:rtl/>
        </w:rPr>
        <w:t>התקציביים</w:t>
      </w:r>
      <w:r w:rsidR="00C975B7">
        <w:rPr>
          <w:rtl/>
        </w:rPr>
        <w:t xml:space="preserve"> </w:t>
      </w:r>
      <w:r w:rsidRPr="00E53590">
        <w:rPr>
          <w:rtl/>
        </w:rPr>
        <w:t>ומבקשים מהם לבצע מהר משום שיש עודפים</w:t>
      </w:r>
      <w:r w:rsidR="00C975B7">
        <w:rPr>
          <w:rtl/>
        </w:rPr>
        <w:t xml:space="preserve"> </w:t>
      </w:r>
      <w:r w:rsidRPr="00E53590">
        <w:rPr>
          <w:rtl/>
        </w:rPr>
        <w:t>בתקציב,</w:t>
      </w:r>
      <w:r w:rsidR="00C975B7">
        <w:rPr>
          <w:rtl/>
        </w:rPr>
        <w:t xml:space="preserve"> </w:t>
      </w:r>
      <w:r w:rsidRPr="00E53590">
        <w:rPr>
          <w:rtl/>
        </w:rPr>
        <w:t>ואז</w:t>
      </w:r>
      <w:r w:rsidR="00C975B7">
        <w:rPr>
          <w:rtl/>
        </w:rPr>
        <w:t xml:space="preserve"> </w:t>
      </w:r>
      <w:r w:rsidRPr="00E53590">
        <w:rPr>
          <w:rtl/>
        </w:rPr>
        <w:t>הביצוע</w:t>
      </w:r>
      <w:r w:rsidR="00C975B7">
        <w:rPr>
          <w:rtl/>
        </w:rPr>
        <w:t xml:space="preserve"> </w:t>
      </w:r>
      <w:r w:rsidRPr="00E53590">
        <w:rPr>
          <w:rtl/>
        </w:rPr>
        <w:t>נעשה במהירות אבל בצורה לקויה;</w:t>
      </w:r>
      <w:r w:rsidR="00C975B7">
        <w:rPr>
          <w:rtl/>
        </w:rPr>
        <w:t xml:space="preserve"> </w:t>
      </w:r>
      <w:r w:rsidRPr="00E53590">
        <w:rPr>
          <w:rtl/>
        </w:rPr>
        <w:t>דהיינו, הפיקוח על הקבלנים</w:t>
      </w:r>
      <w:r w:rsidR="00C975B7">
        <w:rPr>
          <w:rtl/>
        </w:rPr>
        <w:t xml:space="preserve"> </w:t>
      </w:r>
      <w:r w:rsidRPr="00E53590">
        <w:rPr>
          <w:rtl/>
        </w:rPr>
        <w:t>איננו אופטימלי; החוזים נחתמים במהירות וללא בדיקה מספקת של הגופים המתוקצבים.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לכן</w:t>
      </w:r>
      <w:r w:rsidR="00C975B7">
        <w:rPr>
          <w:rtl/>
        </w:rPr>
        <w:t xml:space="preserve"> </w:t>
      </w:r>
      <w:r w:rsidRPr="00E53590">
        <w:rPr>
          <w:rtl/>
        </w:rPr>
        <w:t>הייתי</w:t>
      </w:r>
      <w:r w:rsidR="00C975B7">
        <w:rPr>
          <w:rtl/>
        </w:rPr>
        <w:t xml:space="preserve"> </w:t>
      </w:r>
      <w:r w:rsidRPr="00E53590">
        <w:rPr>
          <w:rtl/>
        </w:rPr>
        <w:t>מבקש</w:t>
      </w:r>
      <w:r w:rsidR="00C975B7">
        <w:rPr>
          <w:rtl/>
        </w:rPr>
        <w:t xml:space="preserve"> </w:t>
      </w:r>
      <w:r w:rsidRPr="00E53590">
        <w:rPr>
          <w:rtl/>
        </w:rPr>
        <w:t>לשמוע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דעתך,</w:t>
      </w:r>
      <w:r w:rsidR="00C975B7">
        <w:rPr>
          <w:rtl/>
        </w:rPr>
        <w:t xml:space="preserve"> </w:t>
      </w:r>
      <w:r w:rsidRPr="00E53590">
        <w:rPr>
          <w:rtl/>
        </w:rPr>
        <w:t>באיזו מידה ניתן לגרום לכך שהחשבים וכל</w:t>
      </w:r>
      <w:r w:rsidR="00C975B7">
        <w:rPr>
          <w:rtl/>
        </w:rPr>
        <w:t xml:space="preserve"> </w:t>
      </w:r>
      <w:r w:rsidRPr="00E53590">
        <w:rPr>
          <w:rtl/>
        </w:rPr>
        <w:t>המערכת</w:t>
      </w:r>
      <w:r w:rsidR="00C975B7">
        <w:rPr>
          <w:rtl/>
        </w:rPr>
        <w:t xml:space="preserve"> </w:t>
      </w:r>
      <w:r w:rsidRPr="00E53590">
        <w:rPr>
          <w:rtl/>
        </w:rPr>
        <w:t>יהיו</w:t>
      </w:r>
      <w:r w:rsidR="00C975B7">
        <w:rPr>
          <w:rtl/>
        </w:rPr>
        <w:t xml:space="preserve"> </w:t>
      </w:r>
      <w:r w:rsidRPr="00E53590">
        <w:rPr>
          <w:rtl/>
        </w:rPr>
        <w:t>מודעים</w:t>
      </w:r>
      <w:r w:rsidR="00C975B7">
        <w:rPr>
          <w:rtl/>
        </w:rPr>
        <w:t xml:space="preserve"> </w:t>
      </w:r>
      <w:r w:rsidRPr="00E53590">
        <w:rPr>
          <w:rtl/>
        </w:rPr>
        <w:t>לעודפים</w:t>
      </w:r>
      <w:r w:rsidR="00C975B7">
        <w:rPr>
          <w:rtl/>
        </w:rPr>
        <w:t xml:space="preserve"> </w:t>
      </w:r>
      <w:r w:rsidRPr="00E53590">
        <w:rPr>
          <w:rtl/>
        </w:rPr>
        <w:t>לא בדצמבר אלא לפני כן, באוגוסט, ואז הביצוע יהיה</w:t>
      </w:r>
      <w:r w:rsidR="00C975B7">
        <w:rPr>
          <w:rtl/>
        </w:rPr>
        <w:t xml:space="preserve"> </w:t>
      </w:r>
      <w:r w:rsidRPr="00E53590">
        <w:rPr>
          <w:rtl/>
        </w:rPr>
        <w:t>קרוב יותר לאופטימלי.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תודה.</w:t>
      </w:r>
      <w:r w:rsidR="00C975B7">
        <w:rPr>
          <w:rtl/>
        </w:rPr>
        <w:t xml:space="preserve"> </w:t>
      </w:r>
      <w:r w:rsidRPr="00E53590">
        <w:rPr>
          <w:rtl/>
        </w:rPr>
        <w:t>חבר הכנסת בא</w:t>
      </w:r>
      <w:r w:rsidR="00C975B7">
        <w:rPr>
          <w:rtl/>
        </w:rPr>
        <w:t>-</w:t>
      </w:r>
      <w:r w:rsidRPr="00E53590">
        <w:rPr>
          <w:rtl/>
        </w:rPr>
        <w:t>גד.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יוסף בא</w:t>
      </w:r>
      <w:r>
        <w:rPr>
          <w:rtl/>
        </w:rPr>
        <w:t>-</w:t>
      </w:r>
      <w:r w:rsidRPr="00C975B7">
        <w:rPr>
          <w:rtl/>
        </w:rPr>
        <w:t>גד (מולדת):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כבוד</w:t>
      </w:r>
      <w:r w:rsidR="00C975B7">
        <w:rPr>
          <w:rtl/>
        </w:rPr>
        <w:t xml:space="preserve"> </w:t>
      </w:r>
      <w:r w:rsidRPr="00E53590">
        <w:rPr>
          <w:rtl/>
        </w:rPr>
        <w:t>השר,</w:t>
      </w:r>
      <w:r w:rsidR="00C975B7">
        <w:rPr>
          <w:rtl/>
        </w:rPr>
        <w:t xml:space="preserve"> </w:t>
      </w:r>
      <w:r w:rsidRPr="00E53590">
        <w:rPr>
          <w:rtl/>
        </w:rPr>
        <w:t>מאחר</w:t>
      </w:r>
      <w:r w:rsidR="00C975B7">
        <w:rPr>
          <w:rtl/>
        </w:rPr>
        <w:t xml:space="preserve"> </w:t>
      </w:r>
      <w:r w:rsidRPr="00E53590">
        <w:rPr>
          <w:rtl/>
        </w:rPr>
        <w:t>שנשארו 2.5 מיליארדי שקלים, אולי תשקול שנית ביטול הקיפוח</w:t>
      </w:r>
      <w:r w:rsidR="00C975B7">
        <w:rPr>
          <w:rtl/>
        </w:rPr>
        <w:t xml:space="preserve"> </w:t>
      </w:r>
      <w:r w:rsidRPr="00E53590">
        <w:rPr>
          <w:rtl/>
        </w:rPr>
        <w:t>המשווע</w:t>
      </w:r>
      <w:r w:rsidR="00C975B7">
        <w:rPr>
          <w:rtl/>
        </w:rPr>
        <w:t xml:space="preserve"> </w:t>
      </w:r>
      <w:r w:rsidRPr="00E53590">
        <w:rPr>
          <w:rtl/>
        </w:rPr>
        <w:t>שנעשה</w:t>
      </w:r>
      <w:r w:rsidR="00C975B7">
        <w:rPr>
          <w:rtl/>
        </w:rPr>
        <w:t xml:space="preserve"> </w:t>
      </w:r>
      <w:r w:rsidRPr="00E53590">
        <w:rPr>
          <w:rtl/>
        </w:rPr>
        <w:t>בגלל</w:t>
      </w:r>
      <w:r w:rsidR="00C975B7">
        <w:rPr>
          <w:rtl/>
        </w:rPr>
        <w:t xml:space="preserve"> </w:t>
      </w:r>
      <w:r w:rsidRPr="00E53590">
        <w:rPr>
          <w:rtl/>
        </w:rPr>
        <w:t>שינוי</w:t>
      </w:r>
      <w:r w:rsidR="00C975B7">
        <w:rPr>
          <w:rtl/>
        </w:rPr>
        <w:t xml:space="preserve"> </w:t>
      </w:r>
      <w:r w:rsidRPr="00E53590">
        <w:rPr>
          <w:rtl/>
        </w:rPr>
        <w:t>סדר העדיפויות, ולפחות תשלימו עבודות שהפסקתם ביש"ע,</w:t>
      </w:r>
      <w:r w:rsidR="00C975B7">
        <w:rPr>
          <w:rtl/>
        </w:rPr>
        <w:t xml:space="preserve"> </w:t>
      </w:r>
      <w:r w:rsidRPr="00E53590">
        <w:rPr>
          <w:rtl/>
        </w:rPr>
        <w:t>באותו כסף. זה יביא ברכה למדינת ישראל ולכסף.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זו ממש הצעה שאי</w:t>
      </w:r>
      <w:r w:rsidR="00C975B7">
        <w:rPr>
          <w:rtl/>
        </w:rPr>
        <w:t>-</w:t>
      </w:r>
      <w:r w:rsidRPr="00E53590">
        <w:rPr>
          <w:rtl/>
        </w:rPr>
        <w:t>אפשר לסרב לה.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שר</w:t>
      </w:r>
      <w:r w:rsidR="00C975B7">
        <w:rPr>
          <w:rtl/>
        </w:rPr>
        <w:t xml:space="preserve"> </w:t>
      </w:r>
      <w:r w:rsidRPr="00E53590">
        <w:rPr>
          <w:rtl/>
        </w:rPr>
        <w:t>האוצר,</w:t>
      </w:r>
      <w:r w:rsidR="00C975B7">
        <w:rPr>
          <w:rtl/>
        </w:rPr>
        <w:t xml:space="preserve"> </w:t>
      </w:r>
      <w:r w:rsidRPr="00E53590">
        <w:rPr>
          <w:rtl/>
        </w:rPr>
        <w:t>הנושא</w:t>
      </w:r>
      <w:r w:rsidR="00C975B7">
        <w:rPr>
          <w:rtl/>
        </w:rPr>
        <w:t xml:space="preserve"> </w:t>
      </w:r>
      <w:r w:rsidRPr="00E53590">
        <w:rPr>
          <w:rtl/>
        </w:rPr>
        <w:t>הזה הוא טיפוסי להצעה לסדר</w:t>
      </w:r>
      <w:r w:rsidR="00C975B7">
        <w:rPr>
          <w:rtl/>
        </w:rPr>
        <w:t>-</w:t>
      </w:r>
      <w:r w:rsidRPr="00E53590">
        <w:rPr>
          <w:rtl/>
        </w:rPr>
        <w:t>היום, אבל הכנסנו אותו</w:t>
      </w:r>
      <w:r w:rsidR="00C975B7">
        <w:rPr>
          <w:rtl/>
        </w:rPr>
        <w:t xml:space="preserve"> </w:t>
      </w:r>
      <w:r w:rsidRPr="00E53590">
        <w:rPr>
          <w:rtl/>
        </w:rPr>
        <w:t>למסגרת של שאילתא. אתה צריך בשתי דקות לענות על הכול, טלגרפית.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האוצר א' שוחט: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טלגרפית.</w:t>
      </w:r>
      <w:r w:rsidR="00C975B7">
        <w:rPr>
          <w:rtl/>
        </w:rPr>
        <w:t xml:space="preserve"> </w:t>
      </w:r>
      <w:r w:rsidRPr="00E53590">
        <w:rPr>
          <w:rtl/>
        </w:rPr>
        <w:t>אני רוצה להסביר, וזה אולי ייתן תשובה לכולם. הכסף הזה איננו כסף</w:t>
      </w:r>
      <w:r w:rsidR="00C975B7">
        <w:rPr>
          <w:rtl/>
        </w:rPr>
        <w:t xml:space="preserve"> </w:t>
      </w:r>
      <w:r w:rsidRPr="00E53590">
        <w:rPr>
          <w:rtl/>
        </w:rPr>
        <w:t>חופשי.</w:t>
      </w:r>
      <w:r w:rsidR="00C975B7">
        <w:rPr>
          <w:rtl/>
        </w:rPr>
        <w:t xml:space="preserve"> </w:t>
      </w:r>
      <w:r w:rsidRPr="00E53590">
        <w:rPr>
          <w:rtl/>
        </w:rPr>
        <w:t>תקציב</w:t>
      </w:r>
      <w:r w:rsidR="00C975B7">
        <w:rPr>
          <w:rtl/>
        </w:rPr>
        <w:t xml:space="preserve"> </w:t>
      </w:r>
      <w:r w:rsidRPr="00E53590">
        <w:rPr>
          <w:rtl/>
        </w:rPr>
        <w:t>פיתוח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תקציב רב</w:t>
      </w:r>
      <w:r w:rsidR="00C975B7">
        <w:rPr>
          <w:rtl/>
        </w:rPr>
        <w:t>-</w:t>
      </w:r>
      <w:r w:rsidRPr="00E53590">
        <w:rPr>
          <w:rtl/>
        </w:rPr>
        <w:t>שנתי, ולפיכך הוא משועבד לפרויקטים כאלה או</w:t>
      </w:r>
      <w:r w:rsidR="00C975B7">
        <w:rPr>
          <w:rtl/>
        </w:rPr>
        <w:t xml:space="preserve"> </w:t>
      </w:r>
      <w:r w:rsidRPr="00E53590">
        <w:rPr>
          <w:rtl/>
        </w:rPr>
        <w:t>אחרים. זה לא כך שב</w:t>
      </w:r>
      <w:r w:rsidR="00C975B7">
        <w:rPr>
          <w:rtl/>
        </w:rPr>
        <w:t>-</w:t>
      </w:r>
      <w:r w:rsidRPr="00E53590">
        <w:rPr>
          <w:rtl/>
        </w:rPr>
        <w:t>31 בדצמבר הכסף ישתחרר.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לפיכך,</w:t>
      </w:r>
      <w:r w:rsidR="00C975B7">
        <w:rPr>
          <w:rtl/>
        </w:rPr>
        <w:t xml:space="preserve"> </w:t>
      </w: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בא</w:t>
      </w:r>
      <w:r w:rsidR="00C975B7">
        <w:rPr>
          <w:rtl/>
        </w:rPr>
        <w:t>-</w:t>
      </w:r>
      <w:r w:rsidRPr="00E53590">
        <w:rPr>
          <w:rtl/>
        </w:rPr>
        <w:t>גד,</w:t>
      </w:r>
      <w:r w:rsidR="00C975B7">
        <w:rPr>
          <w:rtl/>
        </w:rPr>
        <w:t xml:space="preserve"> </w:t>
      </w:r>
      <w:r w:rsidRPr="00E53590">
        <w:rPr>
          <w:rtl/>
        </w:rPr>
        <w:t>הכסף</w:t>
      </w:r>
      <w:r w:rsidR="00C975B7">
        <w:rPr>
          <w:rtl/>
        </w:rPr>
        <w:t xml:space="preserve"> </w:t>
      </w:r>
      <w:r w:rsidRPr="00E53590">
        <w:rPr>
          <w:rtl/>
        </w:rPr>
        <w:t>משועבד. אני אומר את זה גם לך, חבר הכנסת</w:t>
      </w:r>
      <w:r w:rsidR="00C975B7">
        <w:rPr>
          <w:rtl/>
        </w:rPr>
        <w:t xml:space="preserve"> </w:t>
      </w:r>
      <w:r w:rsidRPr="00E53590">
        <w:rPr>
          <w:rtl/>
        </w:rPr>
        <w:t>ויינשטיין.</w:t>
      </w:r>
      <w:r w:rsidR="00C975B7">
        <w:rPr>
          <w:rtl/>
        </w:rPr>
        <w:t xml:space="preserve"> </w:t>
      </w: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כאן</w:t>
      </w:r>
      <w:r w:rsidR="00C975B7">
        <w:rPr>
          <w:rtl/>
        </w:rPr>
        <w:t xml:space="preserve"> </w:t>
      </w:r>
      <w:r w:rsidRPr="00E53590">
        <w:rPr>
          <w:rtl/>
        </w:rPr>
        <w:t>בעיה של חודש דצמבר. בתקציב הרגיל ייתכן שיש בעיה, שאם לא</w:t>
      </w:r>
      <w:r w:rsidR="00C975B7">
        <w:rPr>
          <w:rtl/>
        </w:rPr>
        <w:t xml:space="preserve"> </w:t>
      </w:r>
      <w:r w:rsidRPr="00E53590">
        <w:rPr>
          <w:rtl/>
        </w:rPr>
        <w:t>מוציאים</w:t>
      </w:r>
      <w:r w:rsidR="00C975B7">
        <w:rPr>
          <w:rtl/>
        </w:rPr>
        <w:t xml:space="preserve"> </w:t>
      </w:r>
      <w:r w:rsidRPr="00E53590">
        <w:rPr>
          <w:rtl/>
        </w:rPr>
        <w:t>אותו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הולך</w:t>
      </w:r>
      <w:r w:rsidR="00C975B7">
        <w:rPr>
          <w:rtl/>
        </w:rPr>
        <w:t xml:space="preserve"> </w:t>
      </w:r>
      <w:r w:rsidRPr="00E53590">
        <w:rPr>
          <w:rtl/>
        </w:rPr>
        <w:t>לאיבוד.</w:t>
      </w:r>
      <w:r w:rsidR="00C975B7">
        <w:rPr>
          <w:rtl/>
        </w:rPr>
        <w:t xml:space="preserve"> </w:t>
      </w:r>
      <w:r w:rsidRPr="00E53590">
        <w:rPr>
          <w:rtl/>
        </w:rPr>
        <w:t>תקציב הפיתוח הוא רב</w:t>
      </w:r>
      <w:r w:rsidR="00C975B7">
        <w:rPr>
          <w:rtl/>
        </w:rPr>
        <w:t>-</w:t>
      </w:r>
      <w:r w:rsidRPr="00E53590">
        <w:rPr>
          <w:rtl/>
        </w:rPr>
        <w:t>שנתי. רשות מקבלת אפשרות</w:t>
      </w:r>
      <w:r w:rsidR="00C975B7">
        <w:rPr>
          <w:rtl/>
        </w:rPr>
        <w:t xml:space="preserve"> </w:t>
      </w:r>
      <w:r w:rsidRPr="00E53590">
        <w:rPr>
          <w:rtl/>
        </w:rPr>
        <w:t>לבנות</w:t>
      </w:r>
      <w:r w:rsidR="00C975B7">
        <w:rPr>
          <w:rtl/>
        </w:rPr>
        <w:t xml:space="preserve"> </w:t>
      </w:r>
      <w:r w:rsidRPr="00E53590">
        <w:rPr>
          <w:rtl/>
        </w:rPr>
        <w:t>בית</w:t>
      </w:r>
      <w:r w:rsidR="00C975B7">
        <w:rPr>
          <w:rtl/>
        </w:rPr>
        <w:t>-</w:t>
      </w:r>
      <w:r w:rsidRPr="00E53590">
        <w:rPr>
          <w:rtl/>
        </w:rPr>
        <w:t>ספר</w:t>
      </w:r>
      <w:r w:rsidR="00C975B7">
        <w:rPr>
          <w:rtl/>
        </w:rPr>
        <w:t xml:space="preserve"> –</w:t>
      </w:r>
      <w:r w:rsidRPr="00E53590">
        <w:rPr>
          <w:rtl/>
        </w:rPr>
        <w:t xml:space="preserve"> אם היא לא מסיימת את העבודה באותה שנת תקציב, ההרשאה מצד האוצר</w:t>
      </w:r>
      <w:r w:rsidR="00C975B7">
        <w:rPr>
          <w:rtl/>
        </w:rPr>
        <w:t xml:space="preserve"> </w:t>
      </w:r>
      <w:r w:rsidRPr="00E53590">
        <w:rPr>
          <w:rtl/>
        </w:rPr>
        <w:t>והחשב של המשרד קיימת ואין סכנה שהכסף יילקח. לפיכך אין זירוז.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אותו</w:t>
      </w:r>
      <w:r w:rsidR="00C975B7">
        <w:rPr>
          <w:rtl/>
        </w:rPr>
        <w:t xml:space="preserve"> </w:t>
      </w:r>
      <w:r w:rsidRPr="00E53590">
        <w:rPr>
          <w:rtl/>
        </w:rPr>
        <w:t>דבר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אומר לך, חבר הכנסת בוחבוט. אנחנו מעבירים את ההרשאות למשרד</w:t>
      </w:r>
      <w:r w:rsidR="00C975B7">
        <w:rPr>
          <w:rtl/>
        </w:rPr>
        <w:t xml:space="preserve"> </w:t>
      </w:r>
      <w:r w:rsidRPr="00E53590">
        <w:rPr>
          <w:rtl/>
        </w:rPr>
        <w:t>הייעודי.</w:t>
      </w:r>
      <w:r w:rsidR="00C975B7">
        <w:rPr>
          <w:rtl/>
        </w:rPr>
        <w:t xml:space="preserve"> </w:t>
      </w: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ניקח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לדוגמה את משרד החינוך, נניח 1,500 כיתות בשנה </w:t>
      </w:r>
      <w:r w:rsidR="00C975B7">
        <w:rPr>
          <w:rtl/>
        </w:rPr>
        <w:t>–</w:t>
      </w:r>
      <w:r w:rsidRPr="00E53590">
        <w:rPr>
          <w:rtl/>
        </w:rPr>
        <w:t xml:space="preserve"> המשרד מודיע</w:t>
      </w:r>
      <w:r w:rsidR="00C975B7">
        <w:rPr>
          <w:rtl/>
        </w:rPr>
        <w:t xml:space="preserve"> </w:t>
      </w:r>
      <w:r w:rsidRPr="00E53590">
        <w:rPr>
          <w:rtl/>
        </w:rPr>
        <w:t>על כך ליישובים, בהתאם לפרוגרמה. ברגע שהוא מודיע, אפשר לזוז קדימה.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מבחינתנו,</w:t>
      </w:r>
      <w:r w:rsidR="00C975B7">
        <w:rPr>
          <w:rtl/>
        </w:rPr>
        <w:t xml:space="preserve"> </w:t>
      </w:r>
      <w:r w:rsidRPr="00E53590">
        <w:rPr>
          <w:rtl/>
        </w:rPr>
        <w:t>ברגע</w:t>
      </w:r>
      <w:r w:rsidR="00C975B7">
        <w:rPr>
          <w:rtl/>
        </w:rPr>
        <w:t xml:space="preserve"> </w:t>
      </w:r>
      <w:r w:rsidRPr="00E53590">
        <w:rPr>
          <w:rtl/>
        </w:rPr>
        <w:t xml:space="preserve">שהדבר יוצא </w:t>
      </w:r>
      <w:r w:rsidR="00C975B7">
        <w:rPr>
          <w:rtl/>
        </w:rPr>
        <w:t>–</w:t>
      </w:r>
      <w:r w:rsidRPr="00E53590">
        <w:rPr>
          <w:rtl/>
        </w:rPr>
        <w:t xml:space="preserve"> ועל</w:t>
      </w:r>
      <w:r w:rsidR="00C975B7">
        <w:rPr>
          <w:rtl/>
        </w:rPr>
        <w:t>-</w:t>
      </w:r>
      <w:r w:rsidRPr="00E53590">
        <w:rPr>
          <w:rtl/>
        </w:rPr>
        <w:t xml:space="preserve">פי הנחייתי הוא יוצא עכשיו בתחילת השנה </w:t>
      </w:r>
      <w:r w:rsidR="00C975B7">
        <w:rPr>
          <w:rtl/>
        </w:rPr>
        <w:t xml:space="preserve">– </w:t>
      </w:r>
      <w:r w:rsidRPr="00E53590">
        <w:rPr>
          <w:rtl/>
        </w:rPr>
        <w:t>יש כל האפשרויות לרשויות לבנות.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מוכרח</w:t>
      </w:r>
      <w:r w:rsidR="00C975B7">
        <w:rPr>
          <w:rtl/>
        </w:rPr>
        <w:t xml:space="preserve"> </w:t>
      </w:r>
      <w:r w:rsidRPr="00E53590">
        <w:rPr>
          <w:rtl/>
        </w:rPr>
        <w:t>לומר,</w:t>
      </w:r>
      <w:r w:rsidR="00C975B7">
        <w:rPr>
          <w:rtl/>
        </w:rPr>
        <w:t xml:space="preserve"> </w:t>
      </w:r>
      <w:r w:rsidRPr="00E53590">
        <w:rPr>
          <w:rtl/>
        </w:rPr>
        <w:t>שהביצוע בנושא כיתות הלימוד בשנת 1992 היה כ</w:t>
      </w:r>
      <w:r w:rsidR="00C975B7">
        <w:rPr>
          <w:rtl/>
        </w:rPr>
        <w:t>-</w:t>
      </w:r>
      <w:r w:rsidR="00C975B7" w:rsidRPr="00E53590">
        <w:rPr>
          <w:rtl/>
        </w:rPr>
        <w:t>40</w:t>
      </w:r>
      <w:r w:rsidR="00C975B7">
        <w:rPr>
          <w:rtl/>
        </w:rPr>
        <w:t>%</w:t>
      </w:r>
      <w:r w:rsidRPr="00E53590">
        <w:rPr>
          <w:rtl/>
        </w:rPr>
        <w:t xml:space="preserve"> מתקציב,</w:t>
      </w:r>
      <w:r w:rsidR="00C975B7">
        <w:rPr>
          <w:rtl/>
        </w:rPr>
        <w:t xml:space="preserve"> </w:t>
      </w:r>
      <w:r w:rsidRPr="00E53590">
        <w:rPr>
          <w:rtl/>
        </w:rPr>
        <w:t>והשנה הוא מתקרב ל</w:t>
      </w:r>
      <w:r w:rsidR="00C975B7">
        <w:rPr>
          <w:rtl/>
        </w:rPr>
        <w:t>-</w:t>
      </w:r>
      <w:r w:rsidR="00C975B7" w:rsidRPr="00E53590">
        <w:rPr>
          <w:rtl/>
        </w:rPr>
        <w:t>80</w:t>
      </w:r>
      <w:r w:rsidR="00C975B7">
        <w:rPr>
          <w:rtl/>
        </w:rPr>
        <w:t>%</w:t>
      </w:r>
      <w:r w:rsidRPr="00E53590">
        <w:rPr>
          <w:rtl/>
        </w:rPr>
        <w:t>. אני מאוד שמח על כך.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תודה. אני מודה.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יוסף בא</w:t>
      </w:r>
      <w:r>
        <w:rPr>
          <w:rtl/>
        </w:rPr>
        <w:t>-</w:t>
      </w:r>
      <w:r w:rsidRPr="00C975B7">
        <w:rPr>
          <w:rtl/>
        </w:rPr>
        <w:t>גד (מולדת):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בא</w:t>
      </w:r>
      <w:r w:rsidR="00C975B7">
        <w:rPr>
          <w:rtl/>
        </w:rPr>
        <w:t>-</w:t>
      </w:r>
      <w:r w:rsidRPr="00E53590">
        <w:rPr>
          <w:rtl/>
        </w:rPr>
        <w:t>גד, יהיו לך עוד הרבה הזדמנויות להיאבק על המטרות שלך.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להודיע על שינוי קל, כדי למנוע אי</w:t>
      </w:r>
      <w:r w:rsidR="00C975B7">
        <w:rPr>
          <w:rtl/>
        </w:rPr>
        <w:t>-</w:t>
      </w:r>
      <w:r w:rsidRPr="00E53590">
        <w:rPr>
          <w:rtl/>
        </w:rPr>
        <w:t>הבנות וכן הלאה.</w:t>
      </w:r>
      <w:r w:rsidR="00C975B7">
        <w:rPr>
          <w:rtl/>
        </w:rPr>
        <w:t xml:space="preserve"> </w:t>
      </w:r>
      <w:r w:rsidRPr="00E53590">
        <w:rPr>
          <w:rtl/>
        </w:rPr>
        <w:t>בסדר</w:t>
      </w:r>
      <w:r w:rsidR="00C975B7">
        <w:rPr>
          <w:rtl/>
        </w:rPr>
        <w:t>-</w:t>
      </w: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יש לנו הצעה אחת שמופנית לשר האוצר, שנוגעת לחינוך הגבוה, וסדרה ארוכה</w:t>
      </w:r>
      <w:r w:rsidR="00C975B7">
        <w:rPr>
          <w:rtl/>
        </w:rPr>
        <w:t xml:space="preserve"> </w:t>
      </w:r>
      <w:r w:rsidRPr="00E53590">
        <w:rPr>
          <w:rtl/>
        </w:rPr>
        <w:t>מאוד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הצעות</w:t>
      </w:r>
      <w:r w:rsidR="00C975B7">
        <w:rPr>
          <w:rtl/>
        </w:rPr>
        <w:t xml:space="preserve"> </w:t>
      </w:r>
      <w:r w:rsidRPr="00E53590">
        <w:rPr>
          <w:rtl/>
        </w:rPr>
        <w:t>לסדר</w:t>
      </w:r>
      <w:r w:rsidR="00C975B7">
        <w:rPr>
          <w:rtl/>
        </w:rPr>
        <w:t>-</w:t>
      </w: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שישיב עליהן סגן שר הביטחון; הוא ישיב גם על הנושאים</w:t>
      </w:r>
      <w:r w:rsidR="00C975B7">
        <w:rPr>
          <w:rtl/>
        </w:rPr>
        <w:t xml:space="preserve"> </w:t>
      </w:r>
      <w:r w:rsidRPr="00E53590">
        <w:rPr>
          <w:rtl/>
        </w:rPr>
        <w:t>שהועלו אתמול וכמובן על הצעות רבות שתועלינה היום.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מאפשר, לפנים משורת הדין, להקדים את ההצעה הבודדת שמופנית לשר האוצר, של</w:t>
      </w:r>
      <w:r w:rsidR="00C975B7">
        <w:rPr>
          <w:rtl/>
        </w:rPr>
        <w:t xml:space="preserve"> </w:t>
      </w:r>
      <w:r w:rsidRPr="00E53590">
        <w:rPr>
          <w:rtl/>
        </w:rPr>
        <w:t>חברת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לימור לבנת, בהסכמה של סגן שר הביטחון, ואני מקווה </w:t>
      </w:r>
      <w:r w:rsidR="00C975B7">
        <w:rPr>
          <w:rtl/>
        </w:rPr>
        <w:t>–</w:t>
      </w:r>
      <w:r w:rsidRPr="00E53590">
        <w:rPr>
          <w:rtl/>
        </w:rPr>
        <w:t xml:space="preserve"> גם בהסכמת 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ולו</w:t>
      </w:r>
      <w:r w:rsidR="00C975B7">
        <w:rPr>
          <w:rtl/>
        </w:rPr>
        <w:t xml:space="preserve"> </w:t>
      </w:r>
      <w:r w:rsidRPr="00E53590">
        <w:rPr>
          <w:rtl/>
        </w:rPr>
        <w:t>מבחינה</w:t>
      </w:r>
      <w:r w:rsidR="00C975B7">
        <w:rPr>
          <w:rtl/>
        </w:rPr>
        <w:t xml:space="preserve"> </w:t>
      </w:r>
      <w:r w:rsidRPr="00E53590">
        <w:rPr>
          <w:rtl/>
        </w:rPr>
        <w:t>זו שאנחנו רוצים לשחרר את שר האוצר מייד אחרי זה, שייסע לאן</w:t>
      </w:r>
      <w:r w:rsidR="00C975B7">
        <w:rPr>
          <w:rtl/>
        </w:rPr>
        <w:t xml:space="preserve"> </w:t>
      </w:r>
      <w:r w:rsidRPr="00E53590">
        <w:rPr>
          <w:rtl/>
        </w:rPr>
        <w:t>שצריך לנסוע כדי לפתור את הבעיה של החינוך הגבוה. אני מקווה שזה מוסכם.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עבד</w:t>
      </w:r>
      <w:r>
        <w:rPr>
          <w:rtl/>
        </w:rPr>
        <w:t>-</w:t>
      </w:r>
      <w:r w:rsidRPr="00C975B7">
        <w:rPr>
          <w:rtl/>
        </w:rPr>
        <w:t>אלוהב דראושה (מד"ע):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האם סגן שר הביטחון ישיב על הכול?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ישיב</w:t>
      </w:r>
      <w:r w:rsidR="00C975B7">
        <w:rPr>
          <w:rtl/>
        </w:rPr>
        <w:t xml:space="preserve"> </w:t>
      </w:r>
      <w:r w:rsidRPr="00E53590">
        <w:rPr>
          <w:rtl/>
        </w:rPr>
        <w:t>על הכול. בהתחלה הוא ישיב על כל הנושאים שהועלו אתמול ואחר כך על</w:t>
      </w:r>
      <w:r w:rsidR="00C975B7">
        <w:rPr>
          <w:rtl/>
        </w:rPr>
        <w:t xml:space="preserve"> </w:t>
      </w:r>
      <w:r w:rsidRPr="00E53590">
        <w:rPr>
          <w:rtl/>
        </w:rPr>
        <w:t>הנושאים שיועלו היום. יהיה בסדר.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אריאל ויינשטיין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 xml:space="preserve">ראש, חברת הכנסת לבנת צריכה להתכונן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היא לא היתה חייבת. קיוויתי שזה מוסכם.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אריאל ויינשטיין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מדוע אי</w:t>
      </w:r>
      <w:r w:rsidR="00C975B7">
        <w:rPr>
          <w:rtl/>
        </w:rPr>
        <w:t>-</w:t>
      </w:r>
      <w:r w:rsidRPr="00E53590">
        <w:rPr>
          <w:rtl/>
        </w:rPr>
        <w:t>אפשר לדעת מראש?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לימור לבנת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הודיעו לי, לא שאלו אותי.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ממש מצטער, הייתי בטוח שזה מוסכם על הכול.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אריאל ויינשטיין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זה נחתם.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בואו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נקיים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הבירור</w:t>
      </w:r>
      <w:r w:rsidR="00C975B7">
        <w:rPr>
          <w:rtl/>
        </w:rPr>
        <w:t xml:space="preserve"> </w:t>
      </w:r>
      <w:r w:rsidRPr="00E53590">
        <w:rPr>
          <w:rtl/>
        </w:rPr>
        <w:t>בפרהסיה.</w:t>
      </w:r>
      <w:r w:rsidR="00C975B7">
        <w:rPr>
          <w:rtl/>
        </w:rPr>
        <w:t xml:space="preserve"> </w:t>
      </w:r>
      <w:r w:rsidRPr="00E53590">
        <w:rPr>
          <w:rtl/>
        </w:rPr>
        <w:t>אני יודע שחברי הכנסת ממש משתוקקים</w:t>
      </w:r>
      <w:r w:rsidR="00C975B7">
        <w:rPr>
          <w:rtl/>
        </w:rPr>
        <w:t xml:space="preserve"> </w:t>
      </w:r>
      <w:r w:rsidRPr="00E53590">
        <w:rPr>
          <w:rtl/>
        </w:rPr>
        <w:t>להופיע</w:t>
      </w:r>
      <w:r w:rsidR="00C975B7">
        <w:rPr>
          <w:rtl/>
        </w:rPr>
        <w:t xml:space="preserve"> </w:t>
      </w:r>
      <w:r w:rsidRPr="00E53590">
        <w:rPr>
          <w:rtl/>
        </w:rPr>
        <w:t>בראשית</w:t>
      </w:r>
      <w:r w:rsidR="00C975B7">
        <w:rPr>
          <w:rtl/>
        </w:rPr>
        <w:t xml:space="preserve"> </w:t>
      </w:r>
      <w:r w:rsidRPr="00E53590">
        <w:rPr>
          <w:rtl/>
        </w:rPr>
        <w:t>היום. הנחתי שזה מוסכם על כל הצדדים. אם לא, חברת הכנסת לבנת, את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רשאית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לימור לבנת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 xml:space="preserve">ראש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אז בואי תתגברי, אני יודע שיש לך ספונטניות יוצאת מן הכלל. נתגבר על זה.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לימור לבנת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גם מכירה את הנושא.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אם תרשה לי, להערתו של חבר הכנסת ויינשטיין ולדברים שאתה</w:t>
      </w:r>
      <w:r w:rsidR="00C975B7">
        <w:rPr>
          <w:rtl/>
        </w:rPr>
        <w:t xml:space="preserve"> </w:t>
      </w:r>
      <w:r w:rsidRPr="00E53590">
        <w:rPr>
          <w:rtl/>
        </w:rPr>
        <w:t>אמרת, האמת היא שלא שאלו אותי אלא הודיעו לי.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זה לא בסדר.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לימור לבנת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חושבת</w:t>
      </w:r>
      <w:r w:rsidR="00C975B7">
        <w:rPr>
          <w:rtl/>
        </w:rPr>
        <w:t xml:space="preserve"> </w:t>
      </w:r>
      <w:r w:rsidRPr="00E53590">
        <w:rPr>
          <w:rtl/>
        </w:rPr>
        <w:t>שהפרוצדורה מבחינה זו היא בהחלט לקויה. לגופו של עניין, אין שום</w:t>
      </w:r>
      <w:r w:rsidR="00C975B7">
        <w:rPr>
          <w:rtl/>
        </w:rPr>
        <w:t xml:space="preserve"> </w:t>
      </w:r>
      <w:r w:rsidRPr="00E53590">
        <w:rPr>
          <w:rtl/>
        </w:rPr>
        <w:t>בעיה.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תיארתי לעצמי.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לימור לבנת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בלאו</w:t>
      </w:r>
      <w:r w:rsidR="00C975B7">
        <w:rPr>
          <w:rtl/>
        </w:rPr>
        <w:t xml:space="preserve"> </w:t>
      </w:r>
      <w:r w:rsidRPr="00E53590">
        <w:rPr>
          <w:rtl/>
        </w:rPr>
        <w:t>הכי,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לא נוהגת לכתוב את נאומי. אבל, מעבר לזה, זה נושא שכבר</w:t>
      </w:r>
      <w:r w:rsidR="00C975B7">
        <w:rPr>
          <w:rtl/>
        </w:rPr>
        <w:t xml:space="preserve"> </w:t>
      </w:r>
      <w:r w:rsidRPr="00E53590">
        <w:rPr>
          <w:rtl/>
        </w:rPr>
        <w:t xml:space="preserve">עולה כאן בכנסת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 להודיע כאן, כדי שיירשם בפרוטוקול, שאני ממש מביע פליאה על כך שלא</w:t>
      </w:r>
      <w:r w:rsidR="00C975B7">
        <w:rPr>
          <w:rtl/>
        </w:rPr>
        <w:t xml:space="preserve"> </w:t>
      </w:r>
      <w:r w:rsidRPr="00E53590">
        <w:rPr>
          <w:rtl/>
        </w:rPr>
        <w:t>שאלו אותך. ברור שזה צריך היה להיות מוסכם גם עלייך. אני לא מבין איך זה קרה.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1"/>
        <w:rPr>
          <w:rtl/>
        </w:rPr>
      </w:pPr>
      <w:bookmarkStart w:id="12" w:name="_Toc457989591"/>
      <w:r w:rsidRPr="00C975B7">
        <w:rPr>
          <w:rtl/>
        </w:rPr>
        <w:t>הצעה לסדר</w:t>
      </w:r>
      <w:r>
        <w:rPr>
          <w:rtl/>
        </w:rPr>
        <w:t>-</w:t>
      </w:r>
      <w:r w:rsidRPr="00C975B7">
        <w:rPr>
          <w:rtl/>
        </w:rPr>
        <w:t>היום</w:t>
      </w:r>
      <w:bookmarkEnd w:id="12"/>
    </w:p>
    <w:p w:rsidR="00C975B7" w:rsidRPr="00C975B7" w:rsidRDefault="00C975B7" w:rsidP="00C975B7">
      <w:pPr>
        <w:pStyle w:val="1"/>
        <w:rPr>
          <w:rtl/>
        </w:rPr>
      </w:pPr>
      <w:bookmarkStart w:id="13" w:name="_Toc457989592"/>
      <w:r w:rsidRPr="00C975B7">
        <w:rPr>
          <w:rtl/>
        </w:rPr>
        <w:t>השביתה במוסדות להשכלה גבוהה</w:t>
      </w:r>
      <w:bookmarkEnd w:id="13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עוברים</w:t>
      </w:r>
      <w:r w:rsidR="00C975B7">
        <w:rPr>
          <w:rtl/>
        </w:rPr>
        <w:t xml:space="preserve"> </w:t>
      </w:r>
      <w:r w:rsidRPr="00E53590">
        <w:rPr>
          <w:rtl/>
        </w:rPr>
        <w:t>להצעה</w:t>
      </w:r>
      <w:r w:rsidR="00C975B7">
        <w:rPr>
          <w:rtl/>
        </w:rPr>
        <w:t xml:space="preserve"> </w:t>
      </w:r>
      <w:r w:rsidRPr="00E53590">
        <w:rPr>
          <w:rtl/>
        </w:rPr>
        <w:t>לסדר</w:t>
      </w:r>
      <w:r w:rsidR="00C975B7">
        <w:rPr>
          <w:rtl/>
        </w:rPr>
        <w:t>-</w:t>
      </w: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מס'</w:t>
      </w:r>
      <w:r w:rsidR="00C975B7">
        <w:rPr>
          <w:rtl/>
        </w:rPr>
        <w:t xml:space="preserve"> </w:t>
      </w:r>
      <w:r w:rsidRPr="00E53590">
        <w:rPr>
          <w:rtl/>
        </w:rPr>
        <w:t>3370</w:t>
      </w:r>
      <w:r w:rsidR="00C975B7">
        <w:rPr>
          <w:rtl/>
        </w:rPr>
        <w:t xml:space="preserve"> </w:t>
      </w:r>
      <w:r w:rsidRPr="00E53590">
        <w:rPr>
          <w:rtl/>
        </w:rPr>
        <w:t>בנושא: השביתה במוסדות להשכלה</w:t>
      </w:r>
      <w:r w:rsidR="00C975B7">
        <w:rPr>
          <w:rtl/>
        </w:rPr>
        <w:t xml:space="preserve"> </w:t>
      </w:r>
      <w:r w:rsidRPr="00E53590">
        <w:rPr>
          <w:rtl/>
        </w:rPr>
        <w:t xml:space="preserve">גבוהה </w:t>
      </w:r>
      <w:r w:rsidR="00C975B7">
        <w:rPr>
          <w:rtl/>
        </w:rPr>
        <w:t>–</w:t>
      </w:r>
      <w:r w:rsidRPr="00E53590">
        <w:rPr>
          <w:rtl/>
        </w:rPr>
        <w:t xml:space="preserve"> של חברת הכנסת לימור לבנת.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לימור לבנת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מודה לך.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זו</w:t>
      </w:r>
      <w:r w:rsidR="00C975B7">
        <w:rPr>
          <w:rtl/>
        </w:rPr>
        <w:t xml:space="preserve"> </w:t>
      </w:r>
      <w:r w:rsidRPr="00E53590">
        <w:rPr>
          <w:rtl/>
        </w:rPr>
        <w:t>הפעם</w:t>
      </w:r>
      <w:r w:rsidR="00C975B7">
        <w:rPr>
          <w:rtl/>
        </w:rPr>
        <w:t xml:space="preserve"> </w:t>
      </w:r>
      <w:r w:rsidRPr="00E53590">
        <w:rPr>
          <w:rtl/>
        </w:rPr>
        <w:t>השלישית או הרביעית, אם אני לא טועה, ששר האוצר משיב על הצעות ועל</w:t>
      </w:r>
      <w:r w:rsidR="00C975B7">
        <w:rPr>
          <w:rtl/>
        </w:rPr>
        <w:t xml:space="preserve"> </w:t>
      </w:r>
      <w:r w:rsidRPr="00E53590">
        <w:rPr>
          <w:rtl/>
        </w:rPr>
        <w:t>שאילתות בנושא הזה, אולי אפילו יותר מזה, מי סופר? הנושא כל כך לא</w:t>
      </w:r>
      <w:r w:rsidR="00C975B7">
        <w:rPr>
          <w:rtl/>
        </w:rPr>
        <w:t>-</w:t>
      </w:r>
      <w:r w:rsidRPr="00E53590">
        <w:rPr>
          <w:rtl/>
        </w:rPr>
        <w:t>חדש, הוא כל כך</w:t>
      </w:r>
      <w:r w:rsidR="00C975B7">
        <w:rPr>
          <w:rtl/>
        </w:rPr>
        <w:t xml:space="preserve"> </w:t>
      </w:r>
      <w:r w:rsidRPr="00E53590">
        <w:rPr>
          <w:rtl/>
        </w:rPr>
        <w:t>ישן,</w:t>
      </w:r>
      <w:r w:rsidR="00C975B7">
        <w:rPr>
          <w:rtl/>
        </w:rPr>
        <w:t xml:space="preserve"> </w:t>
      </w:r>
      <w:r w:rsidRPr="00E53590">
        <w:rPr>
          <w:rtl/>
        </w:rPr>
        <w:t>עד</w:t>
      </w:r>
      <w:r w:rsidR="00C975B7">
        <w:rPr>
          <w:rtl/>
        </w:rPr>
        <w:t xml:space="preserve"> </w:t>
      </w:r>
      <w:r w:rsidRPr="00E53590">
        <w:rPr>
          <w:rtl/>
        </w:rPr>
        <w:t>שזה</w:t>
      </w:r>
      <w:r w:rsidR="00C975B7">
        <w:rPr>
          <w:rtl/>
        </w:rPr>
        <w:t xml:space="preserve"> </w:t>
      </w:r>
      <w:r w:rsidRPr="00E53590">
        <w:rPr>
          <w:rtl/>
        </w:rPr>
        <w:t>ממש</w:t>
      </w:r>
      <w:r w:rsidR="00C975B7">
        <w:rPr>
          <w:rtl/>
        </w:rPr>
        <w:t xml:space="preserve"> </w:t>
      </w:r>
      <w:r w:rsidRPr="00E53590">
        <w:rPr>
          <w:rtl/>
        </w:rPr>
        <w:t>כואב ועצוב לראות עד כמה אנחנו מצליחים להעלות אותו שוב ושוב</w:t>
      </w:r>
      <w:r w:rsidR="00C975B7">
        <w:rPr>
          <w:rtl/>
        </w:rPr>
        <w:t xml:space="preserve"> </w:t>
      </w:r>
      <w:r w:rsidRPr="00E53590">
        <w:rPr>
          <w:rtl/>
        </w:rPr>
        <w:t>במליאת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בעצם לא הגיע פתרון ועדיין אין פתרון. השביתה, שביתת המוסדות</w:t>
      </w:r>
      <w:r w:rsidR="00C975B7">
        <w:rPr>
          <w:rtl/>
        </w:rPr>
        <w:t xml:space="preserve"> </w:t>
      </w:r>
      <w:r w:rsidRPr="00E53590">
        <w:rPr>
          <w:rtl/>
        </w:rPr>
        <w:t>להשכלה גבוהה, שביתת אנשי הסגל, נכנסת היום ליומה ה</w:t>
      </w:r>
      <w:r w:rsidR="00C975B7">
        <w:rPr>
          <w:rtl/>
        </w:rPr>
        <w:t>-</w:t>
      </w:r>
      <w:r w:rsidRPr="00E53590">
        <w:rPr>
          <w:rtl/>
        </w:rPr>
        <w:t>32.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 ברגעים אלה ממש מתקיימת הפגנת סטודנטים מול</w:t>
      </w:r>
      <w:r w:rsidR="00C975B7">
        <w:rPr>
          <w:rtl/>
        </w:rPr>
        <w:t xml:space="preserve"> </w:t>
      </w:r>
      <w:r w:rsidRPr="00E53590">
        <w:rPr>
          <w:rtl/>
        </w:rPr>
        <w:t>הכנסת, בגן</w:t>
      </w:r>
      <w:r w:rsidR="00C975B7">
        <w:rPr>
          <w:rtl/>
        </w:rPr>
        <w:t>-</w:t>
      </w:r>
      <w:r w:rsidRPr="00E53590">
        <w:rPr>
          <w:rtl/>
        </w:rPr>
        <w:t>הוורדים, במחאה על השביתה הזאת.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אגב,</w:t>
      </w:r>
      <w:r w:rsidR="00C975B7">
        <w:rPr>
          <w:rtl/>
        </w:rPr>
        <w:t xml:space="preserve"> </w:t>
      </w:r>
      <w:r w:rsidRPr="00E53590">
        <w:rPr>
          <w:rtl/>
        </w:rPr>
        <w:t>אני הגשתי את ההצעה הזאת כהצעה רגילה. נשיאות הכנסת לא הכירה בה כהצעה</w:t>
      </w:r>
      <w:r w:rsidR="00C975B7">
        <w:rPr>
          <w:rtl/>
        </w:rPr>
        <w:t xml:space="preserve"> </w:t>
      </w:r>
      <w:r w:rsidRPr="00E53590">
        <w:rPr>
          <w:rtl/>
        </w:rPr>
        <w:t>דחופה, משום שהנושא הזה כבר נדון במהלך השבועות האחרונים.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ש' וייס: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זה משקף את המצב.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לימור לבנת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מבחינה</w:t>
      </w:r>
      <w:r w:rsidR="00C975B7">
        <w:rPr>
          <w:rtl/>
        </w:rPr>
        <w:t xml:space="preserve"> </w:t>
      </w:r>
      <w:r w:rsidRPr="00E53590">
        <w:rPr>
          <w:rtl/>
        </w:rPr>
        <w:t>פרוצדורלית הנימוק ברור לגמרי, אלא שהקושי הוא, שאף שעבר כל כך הרבה</w:t>
      </w:r>
      <w:r w:rsidR="00C975B7">
        <w:rPr>
          <w:rtl/>
        </w:rPr>
        <w:t xml:space="preserve"> </w:t>
      </w:r>
      <w:r w:rsidRPr="00E53590">
        <w:rPr>
          <w:rtl/>
        </w:rPr>
        <w:t>זמן,</w:t>
      </w:r>
      <w:r w:rsidR="00C975B7">
        <w:rPr>
          <w:rtl/>
        </w:rPr>
        <w:t xml:space="preserve"> </w:t>
      </w:r>
      <w:r w:rsidRPr="00E53590">
        <w:rPr>
          <w:rtl/>
        </w:rPr>
        <w:t>לא רק שלא נמצא פתרון לשביתה הקשה הזאת, אלא בעצם יש משא</w:t>
      </w:r>
      <w:r w:rsidR="00C975B7">
        <w:rPr>
          <w:rtl/>
        </w:rPr>
        <w:t>-</w:t>
      </w:r>
      <w:r w:rsidRPr="00E53590">
        <w:rPr>
          <w:rtl/>
        </w:rPr>
        <w:t>ומתן שמתנהל בצורה</w:t>
      </w:r>
      <w:r w:rsidR="00C975B7">
        <w:rPr>
          <w:rtl/>
        </w:rPr>
        <w:t xml:space="preserve"> </w:t>
      </w:r>
      <w:r w:rsidRPr="00E53590">
        <w:rPr>
          <w:rtl/>
        </w:rPr>
        <w:t>מוזרה ביותר.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לומר</w:t>
      </w:r>
      <w:r w:rsidR="00C975B7">
        <w:rPr>
          <w:rtl/>
        </w:rPr>
        <w:t xml:space="preserve"> </w:t>
      </w:r>
      <w:r w:rsidRPr="00E53590">
        <w:rPr>
          <w:rtl/>
        </w:rPr>
        <w:t>כאן, שקראתי היום בעיתון, שסגן שר החינוך מיכה גולדמן נפגש</w:t>
      </w:r>
      <w:r w:rsidR="00C975B7">
        <w:rPr>
          <w:rtl/>
        </w:rPr>
        <w:t xml:space="preserve"> </w:t>
      </w:r>
      <w:r w:rsidRPr="00E53590">
        <w:rPr>
          <w:rtl/>
        </w:rPr>
        <w:t>באיצטדיון עם נציגי המרצים. אני חייבת להודות שזה מאוד חינני להיפגש באיצטדיון עם</w:t>
      </w:r>
      <w:r w:rsidR="00C975B7">
        <w:rPr>
          <w:rtl/>
        </w:rPr>
        <w:t xml:space="preserve"> </w:t>
      </w:r>
      <w:r w:rsidRPr="00E53590">
        <w:rPr>
          <w:rtl/>
        </w:rPr>
        <w:t>נציגי</w:t>
      </w:r>
      <w:r w:rsidR="00C975B7">
        <w:rPr>
          <w:rtl/>
        </w:rPr>
        <w:t xml:space="preserve"> </w:t>
      </w:r>
      <w:r w:rsidRPr="00E53590">
        <w:rPr>
          <w:rtl/>
        </w:rPr>
        <w:t>המרצים,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אבל זה פשוט לא רציני להיפגש באיצטדיון כדורגל או כדורסל </w:t>
      </w:r>
      <w:r w:rsidR="00C975B7">
        <w:rPr>
          <w:rtl/>
        </w:rPr>
        <w:t>–</w:t>
      </w:r>
      <w:r w:rsidRPr="00E53590">
        <w:rPr>
          <w:rtl/>
        </w:rPr>
        <w:t xml:space="preserve"> סליחה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הבורות,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אני לא יודעת בדיוק מה זה </w:t>
      </w:r>
      <w:r w:rsidR="00C975B7">
        <w:rPr>
          <w:rtl/>
        </w:rPr>
        <w:t>–</w:t>
      </w:r>
      <w:r w:rsidRPr="00E53590">
        <w:rPr>
          <w:rtl/>
        </w:rPr>
        <w:t xml:space="preserve"> עם הנציגים של המרצים לאיזה משא</w:t>
      </w:r>
      <w:r w:rsidR="00C975B7">
        <w:rPr>
          <w:rtl/>
        </w:rPr>
        <w:t>-</w:t>
      </w:r>
      <w:r w:rsidRPr="00E53590">
        <w:rPr>
          <w:rtl/>
        </w:rPr>
        <w:t>ומתן או</w:t>
      </w:r>
      <w:r w:rsidR="00C975B7">
        <w:rPr>
          <w:rtl/>
        </w:rPr>
        <w:t xml:space="preserve"> </w:t>
      </w:r>
      <w:r w:rsidRPr="00E53590">
        <w:rPr>
          <w:rtl/>
        </w:rPr>
        <w:t>להמשך</w:t>
      </w:r>
      <w:r w:rsidR="00C975B7">
        <w:rPr>
          <w:rtl/>
        </w:rPr>
        <w:t xml:space="preserve"> </w:t>
      </w:r>
      <w:r w:rsidRPr="00E53590">
        <w:rPr>
          <w:rtl/>
        </w:rPr>
        <w:t>משא</w:t>
      </w:r>
      <w:r w:rsidR="00C975B7">
        <w:rPr>
          <w:rtl/>
        </w:rPr>
        <w:t>-</w:t>
      </w:r>
      <w:r w:rsidRPr="00E53590">
        <w:rPr>
          <w:rtl/>
        </w:rPr>
        <w:t>ומתן.</w:t>
      </w:r>
      <w:r w:rsidR="00C975B7">
        <w:rPr>
          <w:rtl/>
        </w:rPr>
        <w:t xml:space="preserve"> </w:t>
      </w:r>
      <w:r w:rsidRPr="00E53590">
        <w:rPr>
          <w:rtl/>
        </w:rPr>
        <w:t>ובחוסר הרצינות הזה ממשיך ומתנהל המשא</w:t>
      </w:r>
      <w:r w:rsidR="00C975B7">
        <w:rPr>
          <w:rtl/>
        </w:rPr>
        <w:t>-</w:t>
      </w:r>
      <w:r w:rsidRPr="00E53590">
        <w:rPr>
          <w:rtl/>
        </w:rPr>
        <w:t>ומתן כל הזמן, או ממשיך</w:t>
      </w:r>
      <w:r w:rsidR="00C975B7">
        <w:rPr>
          <w:rtl/>
        </w:rPr>
        <w:t xml:space="preserve"> </w:t>
      </w:r>
      <w:r w:rsidRPr="00E53590">
        <w:rPr>
          <w:rtl/>
        </w:rPr>
        <w:t>וקופא על שמריו כל הזמן. בעצם הוא לא מתנהל באמת.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ומה קורה עכשיו? היו מסקנות ועדת</w:t>
      </w:r>
      <w:r w:rsidR="00C975B7">
        <w:rPr>
          <w:rtl/>
        </w:rPr>
        <w:t>-</w:t>
      </w:r>
      <w:r w:rsidRPr="00E53590">
        <w:rPr>
          <w:rtl/>
        </w:rPr>
        <w:t>צור, ועדה ציבורית שהוקמה. לדעתי, הבסיס של</w:t>
      </w:r>
      <w:r w:rsidR="00C975B7">
        <w:rPr>
          <w:rtl/>
        </w:rPr>
        <w:t xml:space="preserve"> </w:t>
      </w:r>
      <w:r w:rsidRPr="00E53590">
        <w:rPr>
          <w:rtl/>
        </w:rPr>
        <w:t>המסקנות צריך להיות מקובל על כל הגורמים, לרבות האוצר, לרבות המרצים. יש שם בעיות</w:t>
      </w:r>
      <w:r w:rsidR="00C975B7">
        <w:rPr>
          <w:rtl/>
        </w:rPr>
        <w:t xml:space="preserve"> </w:t>
      </w:r>
      <w:r w:rsidRPr="00E53590">
        <w:rPr>
          <w:rtl/>
        </w:rPr>
        <w:t>מסוימות,</w:t>
      </w:r>
      <w:r w:rsidR="00C975B7">
        <w:rPr>
          <w:rtl/>
        </w:rPr>
        <w:t xml:space="preserve"> </w:t>
      </w:r>
      <w:r w:rsidRPr="00E53590">
        <w:rPr>
          <w:rtl/>
        </w:rPr>
        <w:t>כמו</w:t>
      </w:r>
      <w:r w:rsidR="00C975B7">
        <w:rPr>
          <w:rtl/>
        </w:rPr>
        <w:t xml:space="preserve"> </w:t>
      </w:r>
      <w:r w:rsidRPr="00E53590">
        <w:rPr>
          <w:rtl/>
        </w:rPr>
        <w:t>לגבי</w:t>
      </w:r>
      <w:r w:rsidR="00C975B7">
        <w:rPr>
          <w:rtl/>
        </w:rPr>
        <w:t xml:space="preserve"> </w:t>
      </w:r>
      <w:r w:rsidRPr="00E53590">
        <w:rPr>
          <w:rtl/>
        </w:rPr>
        <w:t>הסגל</w:t>
      </w:r>
      <w:r w:rsidR="00C975B7">
        <w:rPr>
          <w:rtl/>
        </w:rPr>
        <w:t xml:space="preserve"> </w:t>
      </w:r>
      <w:r w:rsidRPr="00E53590">
        <w:rPr>
          <w:rtl/>
        </w:rPr>
        <w:t>הסגל</w:t>
      </w:r>
      <w:r w:rsidR="00C975B7">
        <w:rPr>
          <w:rtl/>
        </w:rPr>
        <w:t xml:space="preserve"> </w:t>
      </w:r>
      <w:r w:rsidRPr="00E53590">
        <w:rPr>
          <w:rtl/>
        </w:rPr>
        <w:t>הזוטר</w:t>
      </w:r>
      <w:r w:rsidR="00C975B7">
        <w:rPr>
          <w:rtl/>
        </w:rPr>
        <w:t xml:space="preserve"> </w:t>
      </w:r>
      <w:r w:rsidRPr="00E53590">
        <w:rPr>
          <w:rtl/>
        </w:rPr>
        <w:t>ובעיות</w:t>
      </w:r>
      <w:r w:rsidR="00C975B7">
        <w:rPr>
          <w:rtl/>
        </w:rPr>
        <w:t xml:space="preserve"> </w:t>
      </w:r>
      <w:r w:rsidRPr="00E53590">
        <w:rPr>
          <w:rtl/>
        </w:rPr>
        <w:t>אחרות.</w:t>
      </w:r>
      <w:r w:rsidR="00C975B7">
        <w:rPr>
          <w:rtl/>
        </w:rPr>
        <w:t xml:space="preserve"> </w:t>
      </w:r>
      <w:r w:rsidRPr="00E53590">
        <w:rPr>
          <w:rtl/>
        </w:rPr>
        <w:t>אבל על הבסיס של המלצות</w:t>
      </w:r>
      <w:r w:rsidR="00C975B7">
        <w:rPr>
          <w:rtl/>
        </w:rPr>
        <w:t xml:space="preserve"> </w:t>
      </w:r>
      <w:r w:rsidRPr="00E53590">
        <w:rPr>
          <w:rtl/>
        </w:rPr>
        <w:t>ועדת</w:t>
      </w:r>
      <w:r w:rsidR="00C975B7">
        <w:rPr>
          <w:rtl/>
        </w:rPr>
        <w:t>-</w:t>
      </w:r>
      <w:r w:rsidRPr="00E53590">
        <w:rPr>
          <w:rtl/>
        </w:rPr>
        <w:t>צור</w:t>
      </w:r>
      <w:r w:rsidR="00C975B7">
        <w:rPr>
          <w:rtl/>
        </w:rPr>
        <w:t xml:space="preserve"> – </w:t>
      </w:r>
      <w:r w:rsidRPr="00E53590">
        <w:rPr>
          <w:rtl/>
        </w:rPr>
        <w:t>זו</w:t>
      </w:r>
      <w:r w:rsidR="00C975B7">
        <w:rPr>
          <w:rtl/>
        </w:rPr>
        <w:t xml:space="preserve"> </w:t>
      </w:r>
      <w:r w:rsidRPr="00E53590">
        <w:rPr>
          <w:rtl/>
        </w:rPr>
        <w:t>היתה</w:t>
      </w:r>
      <w:r w:rsidR="00C975B7">
        <w:rPr>
          <w:rtl/>
        </w:rPr>
        <w:t xml:space="preserve">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המלצתה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ועדת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החינוך של הכנסת </w:t>
      </w:r>
      <w:r w:rsidR="00C975B7">
        <w:rPr>
          <w:rtl/>
        </w:rPr>
        <w:t>–</w:t>
      </w:r>
      <w:r w:rsidRPr="00E53590">
        <w:rPr>
          <w:rtl/>
        </w:rPr>
        <w:t xml:space="preserve"> צריך היה להיכנס</w:t>
      </w:r>
      <w:r w:rsidR="00C975B7">
        <w:rPr>
          <w:rtl/>
        </w:rPr>
        <w:t xml:space="preserve"> </w:t>
      </w:r>
      <w:r w:rsidRPr="00E53590">
        <w:rPr>
          <w:rtl/>
        </w:rPr>
        <w:t>למשא</w:t>
      </w:r>
      <w:r w:rsidR="00C975B7">
        <w:rPr>
          <w:rtl/>
        </w:rPr>
        <w:t>-</w:t>
      </w:r>
      <w:r w:rsidRPr="00E53590">
        <w:rPr>
          <w:rtl/>
        </w:rPr>
        <w:t>ומתן.</w:t>
      </w:r>
      <w:r w:rsidR="00C975B7">
        <w:rPr>
          <w:rtl/>
        </w:rPr>
        <w:t xml:space="preserve"> </w:t>
      </w: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האוצר</w:t>
      </w:r>
      <w:r w:rsidR="00C975B7">
        <w:rPr>
          <w:rtl/>
        </w:rPr>
        <w:t xml:space="preserve"> </w:t>
      </w:r>
      <w:r w:rsidRPr="00E53590">
        <w:rPr>
          <w:rtl/>
        </w:rPr>
        <w:t>סירב</w:t>
      </w:r>
      <w:r w:rsidR="00C975B7">
        <w:rPr>
          <w:rtl/>
        </w:rPr>
        <w:t xml:space="preserve"> </w:t>
      </w:r>
      <w:r w:rsidRPr="00E53590">
        <w:rPr>
          <w:rtl/>
        </w:rPr>
        <w:t>לומר,</w:t>
      </w:r>
      <w:r w:rsidR="00C975B7">
        <w:rPr>
          <w:rtl/>
        </w:rPr>
        <w:t xml:space="preserve"> </w:t>
      </w:r>
      <w:r w:rsidRPr="00E53590">
        <w:rPr>
          <w:rtl/>
        </w:rPr>
        <w:t>שהוא</w:t>
      </w:r>
      <w:r w:rsidR="00C975B7">
        <w:rPr>
          <w:rtl/>
        </w:rPr>
        <w:t xml:space="preserve"> </w:t>
      </w:r>
      <w:r w:rsidRPr="00E53590">
        <w:rPr>
          <w:rtl/>
        </w:rPr>
        <w:t>מסכים להיכנס למשא</w:t>
      </w:r>
      <w:r w:rsidR="00C975B7">
        <w:rPr>
          <w:rtl/>
        </w:rPr>
        <w:t>-</w:t>
      </w:r>
      <w:r w:rsidRPr="00E53590">
        <w:rPr>
          <w:rtl/>
        </w:rPr>
        <w:t>ומתן כזה על בסיס</w:t>
      </w:r>
      <w:r w:rsidR="00C975B7">
        <w:rPr>
          <w:rtl/>
        </w:rPr>
        <w:t xml:space="preserve"> </w:t>
      </w:r>
      <w:r w:rsidRPr="00E53590">
        <w:rPr>
          <w:rtl/>
        </w:rPr>
        <w:t>המלצות</w:t>
      </w:r>
      <w:r w:rsidR="00C975B7">
        <w:rPr>
          <w:rtl/>
        </w:rPr>
        <w:t xml:space="preserve"> </w:t>
      </w:r>
      <w:r w:rsidRPr="00E53590">
        <w:rPr>
          <w:rtl/>
        </w:rPr>
        <w:t>ועדת</w:t>
      </w:r>
      <w:r w:rsidR="00C975B7">
        <w:rPr>
          <w:rtl/>
        </w:rPr>
        <w:t>-</w:t>
      </w:r>
      <w:r w:rsidRPr="00E53590">
        <w:rPr>
          <w:rtl/>
        </w:rPr>
        <w:t>צור,</w:t>
      </w:r>
      <w:r w:rsidR="00C975B7">
        <w:rPr>
          <w:rtl/>
        </w:rPr>
        <w:t xml:space="preserve"> </w:t>
      </w:r>
      <w:r w:rsidRPr="00E53590">
        <w:rPr>
          <w:rtl/>
        </w:rPr>
        <w:t>וגם המרצים, מצד שני, סירבו לומר זאת. בעיה. נכון, נוצרה בעיה</w:t>
      </w:r>
      <w:r w:rsidR="00C975B7">
        <w:rPr>
          <w:rtl/>
        </w:rPr>
        <w:t xml:space="preserve"> </w:t>
      </w:r>
      <w:r w:rsidRPr="00E53590">
        <w:rPr>
          <w:rtl/>
        </w:rPr>
        <w:t>רצינית מאוד.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והנה,</w:t>
      </w:r>
      <w:r w:rsidR="00C975B7">
        <w:rPr>
          <w:rtl/>
        </w:rPr>
        <w:t xml:space="preserve"> </w:t>
      </w:r>
      <w:r w:rsidRPr="00E53590">
        <w:rPr>
          <w:rtl/>
        </w:rPr>
        <w:t>אתמול אמר</w:t>
      </w:r>
      <w:r w:rsidR="00C975B7">
        <w:rPr>
          <w:rtl/>
        </w:rPr>
        <w:t xml:space="preserve"> </w:t>
      </w:r>
      <w:r w:rsidRPr="00E53590">
        <w:rPr>
          <w:rtl/>
        </w:rPr>
        <w:t>הממונה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השכר באוצר, אני שומעת, ש"המרצים השתגעו", או</w:t>
      </w:r>
      <w:r w:rsidR="00C975B7">
        <w:rPr>
          <w:rtl/>
        </w:rPr>
        <w:t xml:space="preserve"> </w:t>
      </w:r>
      <w:r w:rsidRPr="00E53590">
        <w:rPr>
          <w:rtl/>
        </w:rPr>
        <w:t>משהו</w:t>
      </w:r>
      <w:r w:rsidR="00C975B7">
        <w:rPr>
          <w:rtl/>
        </w:rPr>
        <w:t xml:space="preserve"> </w:t>
      </w:r>
      <w:r w:rsidRPr="00E53590">
        <w:rPr>
          <w:rtl/>
        </w:rPr>
        <w:t>כזה,</w:t>
      </w:r>
      <w:r w:rsidR="00C975B7">
        <w:rPr>
          <w:rtl/>
        </w:rPr>
        <w:t xml:space="preserve"> </w:t>
      </w:r>
      <w:r w:rsidRPr="00E53590">
        <w:rPr>
          <w:rtl/>
        </w:rPr>
        <w:t>"הסגל השתגע". הוא אמר עוד כמה אמירות חריפות ביותר ובוטות מאוד כלפי</w:t>
      </w:r>
      <w:r w:rsidR="00C975B7">
        <w:rPr>
          <w:rtl/>
        </w:rPr>
        <w:t xml:space="preserve"> </w:t>
      </w:r>
      <w:r w:rsidRPr="00E53590">
        <w:rPr>
          <w:rtl/>
        </w:rPr>
        <w:t>אנשי הסגל. גם אנשי הסגל לא חסכו את שבט לשונם.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רבותי,</w:t>
      </w:r>
      <w:r w:rsidR="00C975B7">
        <w:rPr>
          <w:rtl/>
        </w:rPr>
        <w:t xml:space="preserve"> </w:t>
      </w:r>
      <w:r w:rsidRPr="00E53590">
        <w:rPr>
          <w:rtl/>
        </w:rPr>
        <w:t>ככה</w:t>
      </w:r>
      <w:r w:rsidR="00C975B7">
        <w:rPr>
          <w:rtl/>
        </w:rPr>
        <w:t xml:space="preserve"> </w:t>
      </w:r>
      <w:r w:rsidRPr="00E53590">
        <w:rPr>
          <w:rtl/>
        </w:rPr>
        <w:t>אי</w:t>
      </w:r>
      <w:r w:rsidR="00C975B7">
        <w:rPr>
          <w:rtl/>
        </w:rPr>
        <w:t>-</w:t>
      </w:r>
      <w:r w:rsidRPr="00E53590">
        <w:rPr>
          <w:rtl/>
        </w:rPr>
        <w:t>אפשר לנהל משא</w:t>
      </w:r>
      <w:r w:rsidR="00C975B7">
        <w:rPr>
          <w:rtl/>
        </w:rPr>
        <w:t>-</w:t>
      </w:r>
      <w:r w:rsidRPr="00E53590">
        <w:rPr>
          <w:rtl/>
        </w:rPr>
        <w:t>ומתן. לא נפגשים, כן נפגשים, אלה אומרים ככה,</w:t>
      </w:r>
      <w:r w:rsidR="00C975B7">
        <w:rPr>
          <w:rtl/>
        </w:rPr>
        <w:t xml:space="preserve"> </w:t>
      </w:r>
      <w:r w:rsidRPr="00E53590">
        <w:rPr>
          <w:rtl/>
        </w:rPr>
        <w:t>אלה</w:t>
      </w:r>
      <w:r w:rsidR="00C975B7">
        <w:rPr>
          <w:rtl/>
        </w:rPr>
        <w:t xml:space="preserve"> </w:t>
      </w:r>
      <w:r w:rsidRPr="00E53590">
        <w:rPr>
          <w:rtl/>
        </w:rPr>
        <w:t>אומרים</w:t>
      </w:r>
      <w:r w:rsidR="00C975B7">
        <w:rPr>
          <w:rtl/>
        </w:rPr>
        <w:t xml:space="preserve"> </w:t>
      </w:r>
      <w:r w:rsidRPr="00E53590">
        <w:rPr>
          <w:rtl/>
        </w:rPr>
        <w:t>אחרת.</w:t>
      </w:r>
      <w:r w:rsidR="00C975B7">
        <w:rPr>
          <w:rtl/>
        </w:rPr>
        <w:t xml:space="preserve"> </w:t>
      </w:r>
      <w:r w:rsidRPr="00E53590">
        <w:rPr>
          <w:rtl/>
        </w:rPr>
        <w:t>הרי</w:t>
      </w:r>
      <w:r w:rsidR="00C975B7">
        <w:rPr>
          <w:rtl/>
        </w:rPr>
        <w:t xml:space="preserve"> </w:t>
      </w:r>
      <w:r w:rsidRPr="00E53590">
        <w:rPr>
          <w:rtl/>
        </w:rPr>
        <w:t>באיזה</w:t>
      </w:r>
      <w:r w:rsidR="00C975B7">
        <w:rPr>
          <w:rtl/>
        </w:rPr>
        <w:t xml:space="preserve"> </w:t>
      </w:r>
      <w:r w:rsidRPr="00E53590">
        <w:rPr>
          <w:rtl/>
        </w:rPr>
        <w:t>רגע</w:t>
      </w:r>
      <w:r w:rsidR="00C975B7">
        <w:rPr>
          <w:rtl/>
        </w:rPr>
        <w:t xml:space="preserve"> </w:t>
      </w:r>
      <w:r w:rsidRPr="00E53590">
        <w:rPr>
          <w:rtl/>
        </w:rPr>
        <w:t>שהוא</w:t>
      </w:r>
      <w:r w:rsidR="00C975B7">
        <w:rPr>
          <w:rtl/>
        </w:rPr>
        <w:t xml:space="preserve"> </w:t>
      </w:r>
      <w:r w:rsidRPr="00E53590">
        <w:rPr>
          <w:rtl/>
        </w:rPr>
        <w:t>צריך היה להיכנס לאיזה חדר ולנהל את</w:t>
      </w:r>
      <w:r w:rsidR="00C975B7">
        <w:rPr>
          <w:rtl/>
        </w:rPr>
        <w:t xml:space="preserve"> </w:t>
      </w:r>
      <w:r w:rsidRPr="00E53590">
        <w:rPr>
          <w:rtl/>
        </w:rPr>
        <w:t>המשא</w:t>
      </w:r>
      <w:r w:rsidR="00C975B7">
        <w:rPr>
          <w:rtl/>
        </w:rPr>
        <w:t>-</w:t>
      </w:r>
      <w:r w:rsidRPr="00E53590">
        <w:rPr>
          <w:rtl/>
        </w:rPr>
        <w:t>ומתן</w:t>
      </w:r>
      <w:r w:rsidR="00C975B7">
        <w:rPr>
          <w:rtl/>
        </w:rPr>
        <w:t xml:space="preserve"> </w:t>
      </w:r>
      <w:r w:rsidRPr="00E53590">
        <w:rPr>
          <w:rtl/>
        </w:rPr>
        <w:t>הזה</w:t>
      </w:r>
      <w:r w:rsidR="00C975B7">
        <w:rPr>
          <w:rtl/>
        </w:rPr>
        <w:t xml:space="preserve"> </w:t>
      </w:r>
      <w:r w:rsidRPr="00E53590">
        <w:rPr>
          <w:rtl/>
        </w:rPr>
        <w:t>בצורה רציפה, עם סמכויות מלאות לכולם. אם צריך להוציא צווי ריתוק</w:t>
      </w:r>
      <w:r w:rsidR="00C975B7">
        <w:rPr>
          <w:rtl/>
        </w:rPr>
        <w:t xml:space="preserve"> </w:t>
      </w:r>
      <w:r w:rsidRPr="00E53590">
        <w:rPr>
          <w:rtl/>
        </w:rPr>
        <w:t>נגד</w:t>
      </w:r>
      <w:r w:rsidR="00C975B7">
        <w:rPr>
          <w:rtl/>
        </w:rPr>
        <w:t xml:space="preserve"> </w:t>
      </w:r>
      <w:r w:rsidRPr="00E53590">
        <w:rPr>
          <w:rtl/>
        </w:rPr>
        <w:t>המרצים,</w:t>
      </w:r>
      <w:r w:rsidR="00C975B7">
        <w:rPr>
          <w:rtl/>
        </w:rPr>
        <w:t xml:space="preserve"> </w:t>
      </w:r>
      <w:r w:rsidRPr="00E53590">
        <w:rPr>
          <w:rtl/>
        </w:rPr>
        <w:t>או</w:t>
      </w:r>
      <w:r w:rsidR="00C975B7">
        <w:rPr>
          <w:rtl/>
        </w:rPr>
        <w:t xml:space="preserve"> </w:t>
      </w:r>
      <w:r w:rsidRPr="00E53590">
        <w:rPr>
          <w:rtl/>
        </w:rPr>
        <w:t>צווי מניעה, שוועד ראשי האוניברסיטאות יוציא. אם צריך לעצור את</w:t>
      </w:r>
      <w:r w:rsidR="00C975B7">
        <w:rPr>
          <w:rtl/>
        </w:rPr>
        <w:t xml:space="preserve"> </w:t>
      </w:r>
      <w:r w:rsidRPr="00E53590">
        <w:rPr>
          <w:rtl/>
        </w:rPr>
        <w:t>המחקר</w:t>
      </w:r>
      <w:r w:rsidR="00C975B7">
        <w:rPr>
          <w:rtl/>
        </w:rPr>
        <w:t xml:space="preserve"> </w:t>
      </w:r>
      <w:r w:rsidRPr="00E53590">
        <w:rPr>
          <w:rtl/>
        </w:rPr>
        <w:t>באוניברסיטאות, צריך לעצור, כדי להבין שאי</w:t>
      </w:r>
      <w:r w:rsidR="00C975B7">
        <w:rPr>
          <w:rtl/>
        </w:rPr>
        <w:t>-</w:t>
      </w:r>
      <w:r w:rsidRPr="00E53590">
        <w:rPr>
          <w:rtl/>
        </w:rPr>
        <w:t>אפשר רק להשבית את הלימודים. אם</w:t>
      </w:r>
      <w:r w:rsidR="00C975B7">
        <w:rPr>
          <w:rtl/>
        </w:rPr>
        <w:t xml:space="preserve"> </w:t>
      </w:r>
      <w:r w:rsidRPr="00E53590">
        <w:rPr>
          <w:rtl/>
        </w:rPr>
        <w:t>צריך</w:t>
      </w:r>
      <w:r w:rsidR="00C975B7">
        <w:rPr>
          <w:rtl/>
        </w:rPr>
        <w:t xml:space="preserve"> </w:t>
      </w:r>
      <w:r w:rsidRPr="00E53590">
        <w:rPr>
          <w:rtl/>
        </w:rPr>
        <w:t>לעצור,</w:t>
      </w:r>
      <w:r w:rsidR="00C975B7">
        <w:rPr>
          <w:rtl/>
        </w:rPr>
        <w:t xml:space="preserve"> </w:t>
      </w:r>
      <w:r w:rsidRPr="00E53590">
        <w:rPr>
          <w:rtl/>
        </w:rPr>
        <w:t>אני תומכת בזה. אני חושבת, שאם אין ברירה, זה מה שצריך לעשות.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יודעת</w:t>
      </w:r>
      <w:r w:rsidR="00C975B7">
        <w:rPr>
          <w:rtl/>
        </w:rPr>
        <w:t xml:space="preserve"> </w:t>
      </w:r>
      <w:r w:rsidRPr="00E53590">
        <w:rPr>
          <w:rtl/>
        </w:rPr>
        <w:t>שלא כל המרצים שיושבים פה, על הספסלים האלה, כחברי הכנסת, יסכימו לזה. אבל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אני חושבת, שאם אין ברירה, אין ברירה, מוכרחים להביא לאיזה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נעמי חזן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על מי את מגינה?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לימור לבנת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רגע.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מגינה, ואני חושבת שצריך להגן, גם על ההשכלה הגבוהה, גם על זכות</w:t>
      </w:r>
      <w:r w:rsidR="00C975B7">
        <w:rPr>
          <w:rtl/>
        </w:rPr>
        <w:t xml:space="preserve"> </w:t>
      </w:r>
      <w:r w:rsidRPr="00E53590">
        <w:rPr>
          <w:rtl/>
        </w:rPr>
        <w:t>השביתה,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אבל </w:t>
      </w:r>
      <w:r w:rsidR="00C975B7">
        <w:rPr>
          <w:rtl/>
        </w:rPr>
        <w:t>–</w:t>
      </w:r>
      <w:r w:rsidRPr="00E53590">
        <w:rPr>
          <w:rtl/>
        </w:rPr>
        <w:t xml:space="preserve"> ולזה רציתי להגיע </w:t>
      </w:r>
      <w:r w:rsidR="00C975B7">
        <w:rPr>
          <w:rtl/>
        </w:rPr>
        <w:t>–</w:t>
      </w:r>
      <w:r w:rsidRPr="00E53590">
        <w:rPr>
          <w:rtl/>
        </w:rPr>
        <w:t xml:space="preserve"> מוכרחים להגן</w:t>
      </w:r>
      <w:r w:rsidR="00C975B7">
        <w:rPr>
          <w:rtl/>
        </w:rPr>
        <w:t xml:space="preserve"> </w:t>
      </w:r>
      <w:r w:rsidRPr="00E53590">
        <w:rPr>
          <w:rtl/>
        </w:rPr>
        <w:t>גם על 100,000 סטודנטים,</w:t>
      </w:r>
      <w:r w:rsidR="00C975B7">
        <w:rPr>
          <w:rtl/>
        </w:rPr>
        <w:t xml:space="preserve"> </w:t>
      </w:r>
      <w:r w:rsidRPr="00E53590">
        <w:rPr>
          <w:rtl/>
        </w:rPr>
        <w:t xml:space="preserve">שיושבים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נעמי חזן (מרצ):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לימור לבנת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חברת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נעמי</w:t>
      </w:r>
      <w:r w:rsidR="00C975B7">
        <w:rPr>
          <w:rtl/>
        </w:rPr>
        <w:t xml:space="preserve"> </w:t>
      </w:r>
      <w:r w:rsidRPr="00E53590">
        <w:rPr>
          <w:rtl/>
        </w:rPr>
        <w:t>חזן</w:t>
      </w:r>
      <w:r w:rsidR="00C975B7">
        <w:rPr>
          <w:rtl/>
        </w:rPr>
        <w:t xml:space="preserve"> </w:t>
      </w:r>
      <w:r w:rsidRPr="00E53590">
        <w:rPr>
          <w:rtl/>
        </w:rPr>
        <w:t>היא גם פרופסור באוניברסיטה העברית, והדברים בוודאי</w:t>
      </w:r>
      <w:r w:rsidR="00C975B7">
        <w:rPr>
          <w:rtl/>
        </w:rPr>
        <w:t xml:space="preserve"> </w:t>
      </w:r>
      <w:r w:rsidRPr="00E53590">
        <w:rPr>
          <w:rtl/>
        </w:rPr>
        <w:t>נוגעים</w:t>
      </w:r>
      <w:r w:rsidR="00C975B7">
        <w:rPr>
          <w:rtl/>
        </w:rPr>
        <w:t xml:space="preserve"> </w:t>
      </w:r>
      <w:r w:rsidRPr="00E53590">
        <w:rPr>
          <w:rtl/>
        </w:rPr>
        <w:t>לה</w:t>
      </w:r>
      <w:r w:rsidR="00C975B7">
        <w:rPr>
          <w:rtl/>
        </w:rPr>
        <w:t xml:space="preserve"> </w:t>
      </w:r>
      <w:r w:rsidRPr="00E53590">
        <w:rPr>
          <w:rtl/>
        </w:rPr>
        <w:t>מאוד,</w:t>
      </w:r>
      <w:r w:rsidR="00C975B7">
        <w:rPr>
          <w:rtl/>
        </w:rPr>
        <w:t xml:space="preserve"> </w:t>
      </w:r>
      <w:r w:rsidRPr="00E53590">
        <w:rPr>
          <w:rtl/>
        </w:rPr>
        <w:t>ואינני</w:t>
      </w:r>
      <w:r w:rsidR="00C975B7">
        <w:rPr>
          <w:rtl/>
        </w:rPr>
        <w:t xml:space="preserve"> </w:t>
      </w:r>
      <w:r w:rsidRPr="00E53590">
        <w:rPr>
          <w:rtl/>
        </w:rPr>
        <w:t>חושבת שיש בינינו מחלוקות גדולות על הפתרונות שצריכים</w:t>
      </w:r>
      <w:r w:rsidR="00C975B7">
        <w:rPr>
          <w:rtl/>
        </w:rPr>
        <w:t xml:space="preserve"> </w:t>
      </w:r>
      <w:r w:rsidRPr="00E53590">
        <w:rPr>
          <w:rtl/>
        </w:rPr>
        <w:t>להיות</w:t>
      </w:r>
      <w:r w:rsidR="00C975B7">
        <w:rPr>
          <w:rtl/>
        </w:rPr>
        <w:t xml:space="preserve"> </w:t>
      </w:r>
      <w:r w:rsidRPr="00E53590">
        <w:rPr>
          <w:rtl/>
        </w:rPr>
        <w:t>בנושא</w:t>
      </w:r>
      <w:r w:rsidR="00C975B7">
        <w:rPr>
          <w:rtl/>
        </w:rPr>
        <w:t xml:space="preserve"> </w:t>
      </w:r>
      <w:r w:rsidRPr="00E53590">
        <w:rPr>
          <w:rtl/>
        </w:rPr>
        <w:t>הזה</w:t>
      </w:r>
      <w:r w:rsidR="00C975B7">
        <w:rPr>
          <w:rtl/>
        </w:rPr>
        <w:t xml:space="preserve"> </w:t>
      </w:r>
      <w:r w:rsidRPr="00E53590">
        <w:rPr>
          <w:rtl/>
        </w:rPr>
        <w:t>לפחות.</w:t>
      </w:r>
      <w:r w:rsidR="00C975B7">
        <w:rPr>
          <w:rtl/>
        </w:rPr>
        <w:t xml:space="preserve"> </w:t>
      </w:r>
      <w:r w:rsidRPr="00E53590">
        <w:rPr>
          <w:rtl/>
        </w:rPr>
        <w:t>יש לנו מחלוקות גדולות בעניינים אחרים והסכמות גדולות</w:t>
      </w:r>
      <w:r w:rsidR="00C975B7">
        <w:rPr>
          <w:rtl/>
        </w:rPr>
        <w:t xml:space="preserve"> </w:t>
      </w:r>
      <w:r w:rsidRPr="00E53590">
        <w:rPr>
          <w:rtl/>
        </w:rPr>
        <w:t>בעניינים</w:t>
      </w:r>
      <w:r w:rsidR="00C975B7">
        <w:rPr>
          <w:rtl/>
        </w:rPr>
        <w:t xml:space="preserve"> </w:t>
      </w:r>
      <w:r w:rsidRPr="00E53590">
        <w:rPr>
          <w:rtl/>
        </w:rPr>
        <w:t>אחרים.</w:t>
      </w:r>
      <w:r w:rsidR="00C975B7">
        <w:rPr>
          <w:rtl/>
        </w:rPr>
        <w:t xml:space="preserve"> </w:t>
      </w:r>
      <w:r w:rsidRPr="00E53590">
        <w:rPr>
          <w:rtl/>
        </w:rPr>
        <w:t>אבל גם בעניין הזה אני לא חושבת שהמחלוקת בינינו גדולה.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רק חושבת, שמוכרחים להגן על 100,000 סטודנטים.</w:t>
      </w:r>
      <w:r w:rsidR="00C975B7">
        <w:rPr>
          <w:rtl/>
        </w:rPr>
        <w:t xml:space="preserve"> </w:t>
      </w:r>
      <w:r w:rsidRPr="00E53590">
        <w:rPr>
          <w:rtl/>
        </w:rPr>
        <w:t>אלה אנשים ששירתו בצבא,</w:t>
      </w:r>
      <w:r w:rsidR="00C975B7">
        <w:rPr>
          <w:rtl/>
        </w:rPr>
        <w:t xml:space="preserve"> </w:t>
      </w:r>
      <w:r w:rsidRPr="00E53590">
        <w:rPr>
          <w:rtl/>
        </w:rPr>
        <w:t>שירתו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המדינה</w:t>
      </w:r>
      <w:r w:rsidR="00C975B7">
        <w:rPr>
          <w:rtl/>
        </w:rPr>
        <w:t xml:space="preserve"> </w:t>
      </w:r>
      <w:r w:rsidRPr="00E53590">
        <w:rPr>
          <w:rtl/>
        </w:rPr>
        <w:t>שנתיים</w:t>
      </w:r>
      <w:r w:rsidR="00C975B7">
        <w:rPr>
          <w:rtl/>
        </w:rPr>
        <w:t xml:space="preserve"> </w:t>
      </w:r>
      <w:r w:rsidRPr="00E53590">
        <w:rPr>
          <w:rtl/>
        </w:rPr>
        <w:t>או</w:t>
      </w:r>
      <w:r w:rsidR="00C975B7">
        <w:rPr>
          <w:rtl/>
        </w:rPr>
        <w:t xml:space="preserve"> </w:t>
      </w:r>
      <w:r w:rsidRPr="00E53590">
        <w:rPr>
          <w:rtl/>
        </w:rPr>
        <w:t xml:space="preserve">שלוש שנים </w:t>
      </w:r>
      <w:r w:rsidR="00C975B7">
        <w:rPr>
          <w:rtl/>
        </w:rPr>
        <w:t>–</w:t>
      </w:r>
      <w:r w:rsidRPr="00E53590">
        <w:rPr>
          <w:rtl/>
        </w:rPr>
        <w:t xml:space="preserve"> תלוי במין, אם זה חייל או חיילת. אלה</w:t>
      </w:r>
      <w:r w:rsidR="00C975B7">
        <w:rPr>
          <w:rtl/>
        </w:rPr>
        <w:t xml:space="preserve"> </w:t>
      </w:r>
      <w:r w:rsidRPr="00E53590">
        <w:rPr>
          <w:rtl/>
        </w:rPr>
        <w:t>אנשים</w:t>
      </w:r>
      <w:r w:rsidR="00C975B7">
        <w:rPr>
          <w:rtl/>
        </w:rPr>
        <w:t xml:space="preserve"> </w:t>
      </w:r>
      <w:r w:rsidRPr="00E53590">
        <w:rPr>
          <w:rtl/>
        </w:rPr>
        <w:t>שאחרי</w:t>
      </w:r>
      <w:r w:rsidR="00C975B7">
        <w:rPr>
          <w:rtl/>
        </w:rPr>
        <w:t xml:space="preserve"> </w:t>
      </w:r>
      <w:r w:rsidRPr="00E53590">
        <w:rPr>
          <w:rtl/>
        </w:rPr>
        <w:t>ששירתו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המדינה באו ורוצים ללמוד, והם עובדים, ויש להם בחופשות</w:t>
      </w:r>
      <w:r w:rsidR="00C975B7">
        <w:rPr>
          <w:rtl/>
        </w:rPr>
        <w:t xml:space="preserve"> </w:t>
      </w:r>
      <w:r w:rsidRPr="00E53590">
        <w:rPr>
          <w:rtl/>
        </w:rPr>
        <w:t>שלהם</w:t>
      </w:r>
      <w:r w:rsidR="00C975B7">
        <w:rPr>
          <w:rtl/>
        </w:rPr>
        <w:t xml:space="preserve"> </w:t>
      </w:r>
      <w:r w:rsidRPr="00E53590">
        <w:rPr>
          <w:rtl/>
        </w:rPr>
        <w:t>מחויבויות</w:t>
      </w:r>
      <w:r w:rsidR="00C975B7">
        <w:rPr>
          <w:rtl/>
        </w:rPr>
        <w:t xml:space="preserve"> </w:t>
      </w:r>
      <w:r w:rsidRPr="00E53590">
        <w:rPr>
          <w:rtl/>
        </w:rPr>
        <w:t>לעבודה,</w:t>
      </w:r>
      <w:r w:rsidR="00C975B7">
        <w:rPr>
          <w:rtl/>
        </w:rPr>
        <w:t xml:space="preserve"> </w:t>
      </w:r>
      <w:r w:rsidRPr="00E53590">
        <w:rPr>
          <w:rtl/>
        </w:rPr>
        <w:t>לפרנסתם, למילואים, לכל מיני דברים אחרים, כי הם אנשים</w:t>
      </w:r>
      <w:r w:rsidR="00C975B7">
        <w:rPr>
          <w:rtl/>
        </w:rPr>
        <w:t xml:space="preserve"> </w:t>
      </w:r>
      <w:r w:rsidRPr="00E53590">
        <w:rPr>
          <w:rtl/>
        </w:rPr>
        <w:t>מבוגרים,</w:t>
      </w:r>
      <w:r w:rsidR="00C975B7">
        <w:rPr>
          <w:rtl/>
        </w:rPr>
        <w:t xml:space="preserve"> </w:t>
      </w:r>
      <w:r w:rsidRPr="00E53590">
        <w:rPr>
          <w:rtl/>
        </w:rPr>
        <w:t>הם</w:t>
      </w:r>
      <w:r w:rsidR="00C975B7">
        <w:rPr>
          <w:rtl/>
        </w:rPr>
        <w:t xml:space="preserve"> </w:t>
      </w:r>
      <w:r w:rsidRPr="00E53590">
        <w:rPr>
          <w:rtl/>
        </w:rPr>
        <w:t>לא ילדים שלומדים במערכת החינוך, וכל מה שמערכת החינוך תשית עליהם,</w:t>
      </w:r>
      <w:r w:rsidR="00C975B7">
        <w:rPr>
          <w:rtl/>
        </w:rPr>
        <w:t xml:space="preserve"> </w:t>
      </w:r>
      <w:r w:rsidRPr="00E53590">
        <w:rPr>
          <w:rtl/>
        </w:rPr>
        <w:t>זה</w:t>
      </w:r>
      <w:r w:rsidR="00C975B7">
        <w:rPr>
          <w:rtl/>
        </w:rPr>
        <w:t xml:space="preserve"> </w:t>
      </w:r>
      <w:r w:rsidRPr="00E53590">
        <w:rPr>
          <w:rtl/>
        </w:rPr>
        <w:t>מה שיקרה. הם מחויבים לשלם שכר דירה במקומות שהם גרים בהם, אם משפחותיהם אינן</w:t>
      </w:r>
      <w:r w:rsidR="00C975B7">
        <w:rPr>
          <w:rtl/>
        </w:rPr>
        <w:t xml:space="preserve"> </w:t>
      </w:r>
      <w:r w:rsidRPr="00E53590">
        <w:rPr>
          <w:rtl/>
        </w:rPr>
        <w:t>גרות</w:t>
      </w:r>
      <w:r w:rsidR="00C975B7">
        <w:rPr>
          <w:rtl/>
        </w:rPr>
        <w:t xml:space="preserve"> </w:t>
      </w:r>
      <w:r w:rsidRPr="00E53590">
        <w:rPr>
          <w:rtl/>
        </w:rPr>
        <w:t>באותו יישוב שבו הם לומדים במוסד להשכלה גבוהה.</w:t>
      </w:r>
      <w:r w:rsidR="00C975B7">
        <w:rPr>
          <w:rtl/>
        </w:rPr>
        <w:t xml:space="preserve"> </w:t>
      </w:r>
      <w:r w:rsidRPr="00E53590">
        <w:rPr>
          <w:rtl/>
        </w:rPr>
        <w:t>והנה עכשיו הם נפגעו בצורה</w:t>
      </w:r>
      <w:r w:rsidR="00C975B7">
        <w:rPr>
          <w:rtl/>
        </w:rPr>
        <w:t xml:space="preserve"> </w:t>
      </w:r>
      <w:r w:rsidRPr="00E53590">
        <w:rPr>
          <w:rtl/>
        </w:rPr>
        <w:t>קשה ביותר. אין להם פתרונות.</w:t>
      </w:r>
      <w:r w:rsidR="00C975B7">
        <w:rPr>
          <w:rtl/>
        </w:rPr>
        <w:t xml:space="preserve"> </w:t>
      </w:r>
      <w:r w:rsidRPr="00E53590">
        <w:rPr>
          <w:rtl/>
        </w:rPr>
        <w:t>לא מציעים פתרונות, לא כלכליים וגם לא אקדמיים, איך</w:t>
      </w:r>
      <w:r w:rsidR="00C975B7">
        <w:rPr>
          <w:rtl/>
        </w:rPr>
        <w:t xml:space="preserve"> </w:t>
      </w:r>
      <w:r w:rsidRPr="00E53590">
        <w:rPr>
          <w:rtl/>
        </w:rPr>
        <w:t>בכל זאת תיגמר שנת הלימודים הזאת; איך באמת הם לא יפסידו חצי שנה, או שנה מחייהם,</w:t>
      </w:r>
      <w:r w:rsidR="00C975B7">
        <w:rPr>
          <w:rtl/>
        </w:rPr>
        <w:t xml:space="preserve"> </w:t>
      </w:r>
      <w:r w:rsidRPr="00E53590">
        <w:rPr>
          <w:rtl/>
        </w:rPr>
        <w:t>אינני יודעת כמה זה עוד יימשך. מוכרחים להגן גם עליהם.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הגשתי הצעת חוק, ואני מקווה שהממשלה תסכים לפטור אותה מחובת הנחה, שתקבע</w:t>
      </w:r>
      <w:r w:rsidR="00C975B7">
        <w:rPr>
          <w:rtl/>
        </w:rPr>
        <w:t xml:space="preserve"> </w:t>
      </w:r>
      <w:r w:rsidRPr="00E53590">
        <w:rPr>
          <w:rtl/>
        </w:rPr>
        <w:t>שאם יש שביתה של למעלה משבועיים בסמסטר, שכר הלימוד של אותו סמסטר, הסטודנט יזוכה</w:t>
      </w:r>
      <w:r w:rsidR="00C975B7">
        <w:rPr>
          <w:rtl/>
        </w:rPr>
        <w:t xml:space="preserve"> </w:t>
      </w:r>
      <w:r w:rsidRPr="00E53590">
        <w:rPr>
          <w:rtl/>
        </w:rPr>
        <w:t>בו בסמסטר הבא לכל הסמסטר. צריך לדעת, שאם מעבר לשבועיים יש שביתה באוניברסיטאות,</w:t>
      </w:r>
      <w:r w:rsidR="00C975B7">
        <w:rPr>
          <w:rtl/>
        </w:rPr>
        <w:t xml:space="preserve"> </w:t>
      </w:r>
      <w:r w:rsidRPr="00E53590">
        <w:rPr>
          <w:rtl/>
        </w:rPr>
        <w:t>הסטודנטים, שנפגעים מבחינה כלכלית, מוכרחים להיות גם מוגנים כלכלית.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העובדה</w:t>
      </w:r>
      <w:r w:rsidR="00C975B7">
        <w:rPr>
          <w:rtl/>
        </w:rPr>
        <w:t xml:space="preserve"> </w:t>
      </w:r>
      <w:r w:rsidRPr="00E53590">
        <w:rPr>
          <w:rtl/>
        </w:rPr>
        <w:t>ששר</w:t>
      </w:r>
      <w:r w:rsidR="00C975B7">
        <w:rPr>
          <w:rtl/>
        </w:rPr>
        <w:t xml:space="preserve"> </w:t>
      </w:r>
      <w:r w:rsidRPr="00E53590">
        <w:rPr>
          <w:rtl/>
        </w:rPr>
        <w:t>האוצר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המשיב</w:t>
      </w:r>
      <w:r w:rsidR="00C975B7">
        <w:rPr>
          <w:rtl/>
        </w:rPr>
        <w:t xml:space="preserve"> – </w:t>
      </w:r>
      <w:r w:rsidRPr="00E53590">
        <w:rPr>
          <w:rtl/>
        </w:rPr>
        <w:t>ואני יכולה להעריך פחות או יותר מה תהיה</w:t>
      </w:r>
      <w:r w:rsidR="00C975B7">
        <w:rPr>
          <w:rtl/>
        </w:rPr>
        <w:t xml:space="preserve"> </w:t>
      </w:r>
      <w:r w:rsidRPr="00E53590">
        <w:rPr>
          <w:rtl/>
        </w:rPr>
        <w:t>התשובה,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אנחנו שומעים את הדברים, בוועדת החינוך, בתקשורת, בכל מקום </w:t>
      </w:r>
      <w:r w:rsidR="00C975B7">
        <w:rPr>
          <w:rtl/>
        </w:rPr>
        <w:t>–</w:t>
      </w:r>
      <w:r w:rsidRPr="00E53590">
        <w:rPr>
          <w:rtl/>
        </w:rPr>
        <w:t xml:space="preserve"> העובדה</w:t>
      </w:r>
      <w:r w:rsidR="00C975B7">
        <w:rPr>
          <w:rtl/>
        </w:rPr>
        <w:t xml:space="preserve"> </w:t>
      </w:r>
      <w:r w:rsidRPr="00E53590">
        <w:rPr>
          <w:rtl/>
        </w:rPr>
        <w:t>ששר האוצר תמיד משיב, משום שהמשא</w:t>
      </w:r>
      <w:r w:rsidR="00C975B7">
        <w:rPr>
          <w:rtl/>
        </w:rPr>
        <w:t>-</w:t>
      </w:r>
      <w:r w:rsidRPr="00E53590">
        <w:rPr>
          <w:rtl/>
        </w:rPr>
        <w:t>ומתן הוא משא</w:t>
      </w:r>
      <w:r w:rsidR="00C975B7">
        <w:rPr>
          <w:rtl/>
        </w:rPr>
        <w:t>-</w:t>
      </w:r>
      <w:r w:rsidRPr="00E53590">
        <w:rPr>
          <w:rtl/>
        </w:rPr>
        <w:t>ומתן כספי על משכורות, על שכר, ולא</w:t>
      </w:r>
      <w:r w:rsidR="00C975B7">
        <w:rPr>
          <w:rtl/>
        </w:rPr>
        <w:t xml:space="preserve"> </w:t>
      </w:r>
      <w:r w:rsidRPr="00E53590">
        <w:rPr>
          <w:rtl/>
        </w:rPr>
        <w:t>שר</w:t>
      </w:r>
      <w:r w:rsidR="00C975B7">
        <w:rPr>
          <w:rtl/>
        </w:rPr>
        <w:t xml:space="preserve"> </w:t>
      </w:r>
      <w:r w:rsidRPr="00E53590">
        <w:rPr>
          <w:rtl/>
        </w:rPr>
        <w:t>החינוך,</w:t>
      </w:r>
      <w:r w:rsidR="00C975B7">
        <w:rPr>
          <w:rtl/>
        </w:rPr>
        <w:t xml:space="preserve"> </w:t>
      </w:r>
      <w:r w:rsidRPr="00E53590">
        <w:rPr>
          <w:rtl/>
        </w:rPr>
        <w:t>היא לדעתי לא תקינה, ואני חושבת מעבר לזה. כאשר יש סכסוך כל כך קשה,</w:t>
      </w:r>
      <w:r w:rsidR="00C975B7">
        <w:rPr>
          <w:rtl/>
        </w:rPr>
        <w:t xml:space="preserve"> </w:t>
      </w:r>
      <w:r w:rsidRPr="00E53590">
        <w:rPr>
          <w:rtl/>
        </w:rPr>
        <w:t>כאשר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סכסוך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כך</w:t>
      </w:r>
      <w:r w:rsidR="00C975B7">
        <w:rPr>
          <w:rtl/>
        </w:rPr>
        <w:t xml:space="preserve"> </w:t>
      </w:r>
      <w:r w:rsidRPr="00E53590">
        <w:rPr>
          <w:rtl/>
        </w:rPr>
        <w:t>גדול,</w:t>
      </w:r>
      <w:r w:rsidR="00C975B7">
        <w:rPr>
          <w:rtl/>
        </w:rPr>
        <w:t xml:space="preserve"> </w:t>
      </w:r>
      <w:r w:rsidRPr="00E53590">
        <w:rPr>
          <w:rtl/>
        </w:rPr>
        <w:t>כאשר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שני</w:t>
      </w:r>
      <w:r w:rsidR="00C975B7">
        <w:rPr>
          <w:rtl/>
        </w:rPr>
        <w:t xml:space="preserve"> </w:t>
      </w:r>
      <w:r w:rsidRPr="00E53590">
        <w:rPr>
          <w:rtl/>
        </w:rPr>
        <w:t>שרים, שאחד מהם, שר החינוך, תומך</w:t>
      </w:r>
      <w:r w:rsidR="00C975B7">
        <w:rPr>
          <w:rtl/>
        </w:rPr>
        <w:t xml:space="preserve"> </w:t>
      </w:r>
      <w:r w:rsidRPr="00E53590">
        <w:rPr>
          <w:rtl/>
        </w:rPr>
        <w:t>במשא</w:t>
      </w:r>
      <w:r w:rsidR="00C975B7">
        <w:rPr>
          <w:rtl/>
        </w:rPr>
        <w:t>-</w:t>
      </w:r>
      <w:r w:rsidRPr="00E53590">
        <w:rPr>
          <w:rtl/>
        </w:rPr>
        <w:t>ומתן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בסיס</w:t>
      </w:r>
      <w:r w:rsidR="00C975B7">
        <w:rPr>
          <w:rtl/>
        </w:rPr>
        <w:t xml:space="preserve"> </w:t>
      </w:r>
      <w:r w:rsidRPr="00E53590">
        <w:rPr>
          <w:rtl/>
        </w:rPr>
        <w:t>המלצות</w:t>
      </w:r>
      <w:r w:rsidR="00C975B7">
        <w:rPr>
          <w:rtl/>
        </w:rPr>
        <w:t xml:space="preserve"> </w:t>
      </w:r>
      <w:r w:rsidRPr="00E53590">
        <w:rPr>
          <w:rtl/>
        </w:rPr>
        <w:t>ועדת</w:t>
      </w:r>
      <w:r w:rsidR="00C975B7">
        <w:rPr>
          <w:rtl/>
        </w:rPr>
        <w:t>-</w:t>
      </w:r>
      <w:r w:rsidRPr="00E53590">
        <w:rPr>
          <w:rtl/>
        </w:rPr>
        <w:t>צור ושר האוצר לא אומר שהוא תומך במשא</w:t>
      </w:r>
      <w:r w:rsidR="00C975B7">
        <w:rPr>
          <w:rtl/>
        </w:rPr>
        <w:t>-</w:t>
      </w:r>
      <w:r w:rsidRPr="00E53590">
        <w:rPr>
          <w:rtl/>
        </w:rPr>
        <w:t>ומתן על</w:t>
      </w:r>
      <w:r w:rsidR="00C975B7">
        <w:rPr>
          <w:rtl/>
        </w:rPr>
        <w:t xml:space="preserve"> </w:t>
      </w:r>
      <w:r w:rsidRPr="00E53590">
        <w:rPr>
          <w:rtl/>
        </w:rPr>
        <w:t>בסיס</w:t>
      </w:r>
      <w:r w:rsidR="00C975B7">
        <w:rPr>
          <w:rtl/>
        </w:rPr>
        <w:t xml:space="preserve"> </w:t>
      </w:r>
      <w:r w:rsidRPr="00E53590">
        <w:rPr>
          <w:rtl/>
        </w:rPr>
        <w:t>המלצות</w:t>
      </w:r>
      <w:r w:rsidR="00C975B7">
        <w:rPr>
          <w:rtl/>
        </w:rPr>
        <w:t xml:space="preserve"> </w:t>
      </w:r>
      <w:r w:rsidRPr="00E53590">
        <w:rPr>
          <w:rtl/>
        </w:rPr>
        <w:t>ועדת</w:t>
      </w:r>
      <w:r w:rsidR="00C975B7">
        <w:rPr>
          <w:rtl/>
        </w:rPr>
        <w:t>-</w:t>
      </w:r>
      <w:r w:rsidRPr="00E53590">
        <w:rPr>
          <w:rtl/>
        </w:rPr>
        <w:t>צור,</w:t>
      </w:r>
      <w:r w:rsidR="00C975B7">
        <w:rPr>
          <w:rtl/>
        </w:rPr>
        <w:t xml:space="preserve"> </w:t>
      </w:r>
      <w:r w:rsidRPr="00E53590">
        <w:rPr>
          <w:rtl/>
        </w:rPr>
        <w:t>וכאשר יש קיפאון והכול לא ברור ונמשך ונמשך ונמשך, צריך</w:t>
      </w:r>
      <w:r w:rsidR="00C975B7">
        <w:rPr>
          <w:rtl/>
        </w:rPr>
        <w:t xml:space="preserve"> </w:t>
      </w:r>
      <w:r w:rsidRPr="00E53590">
        <w:rPr>
          <w:rtl/>
        </w:rPr>
        <w:t>לקום</w:t>
      </w:r>
      <w:r w:rsidR="00C975B7">
        <w:rPr>
          <w:rtl/>
        </w:rPr>
        <w:t xml:space="preserve"> – </w:t>
      </w:r>
      <w:r w:rsidRPr="00E53590">
        <w:rPr>
          <w:rtl/>
        </w:rPr>
        <w:t>ואנחנו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אומרים את זה כבר הרבה זמן </w:t>
      </w:r>
      <w:r w:rsidR="00C975B7">
        <w:rPr>
          <w:rtl/>
        </w:rPr>
        <w:t>–</w:t>
      </w:r>
      <w:r w:rsidRPr="00E53590">
        <w:rPr>
          <w:rtl/>
        </w:rPr>
        <w:t xml:space="preserve"> ראש הממשלה ולהתערב, להתערב בסכסוך</w:t>
      </w:r>
      <w:r w:rsidR="00C975B7">
        <w:rPr>
          <w:rtl/>
        </w:rPr>
        <w:t xml:space="preserve"> </w:t>
      </w:r>
      <w:r w:rsidRPr="00E53590">
        <w:rPr>
          <w:rtl/>
        </w:rPr>
        <w:t>הזה, להתערב בשביתה הזאת, לא לשבת מהצד באיזה ניכור ואטימות והתרחקות.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להגיד לחברי הכנסת: ראש הממשלה הזה הוא גם ראש הממשלה, הוא גם שר</w:t>
      </w:r>
      <w:r w:rsidR="00C975B7">
        <w:rPr>
          <w:rtl/>
        </w:rPr>
        <w:t xml:space="preserve"> </w:t>
      </w:r>
      <w:r w:rsidRPr="00E53590">
        <w:rPr>
          <w:rtl/>
        </w:rPr>
        <w:t>הביטחון,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גם שר הפנים, הוא גם שר הדתות, ומאתמול הוא גם שר הבריאות.</w:t>
      </w:r>
      <w:r w:rsidR="00C975B7">
        <w:rPr>
          <w:rtl/>
        </w:rPr>
        <w:t xml:space="preserve"> </w:t>
      </w:r>
      <w:r w:rsidRPr="00E53590">
        <w:rPr>
          <w:rtl/>
        </w:rPr>
        <w:t>כנראה</w:t>
      </w:r>
      <w:r w:rsidR="00C975B7">
        <w:rPr>
          <w:rtl/>
        </w:rPr>
        <w:t xml:space="preserve"> </w:t>
      </w:r>
      <w:r w:rsidRPr="00E53590">
        <w:rPr>
          <w:rtl/>
        </w:rPr>
        <w:t>באמת</w:t>
      </w:r>
      <w:r w:rsidR="00C975B7">
        <w:rPr>
          <w:rtl/>
        </w:rPr>
        <w:t xml:space="preserve"> </w:t>
      </w: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לו</w:t>
      </w:r>
      <w:r w:rsidR="00C975B7">
        <w:rPr>
          <w:rtl/>
        </w:rPr>
        <w:t xml:space="preserve"> </w:t>
      </w:r>
      <w:r w:rsidRPr="00E53590">
        <w:rPr>
          <w:rtl/>
        </w:rPr>
        <w:t>זמן</w:t>
      </w:r>
      <w:r w:rsidR="00C975B7">
        <w:rPr>
          <w:rtl/>
        </w:rPr>
        <w:t xml:space="preserve"> </w:t>
      </w:r>
      <w:r w:rsidRPr="00E53590">
        <w:rPr>
          <w:rtl/>
        </w:rPr>
        <w:t>לעסוק בכל העניינים האלה. לו הוא היה מפגין קשיחות כזאת, כמו</w:t>
      </w:r>
      <w:r w:rsidR="00C975B7">
        <w:rPr>
          <w:rtl/>
        </w:rPr>
        <w:t xml:space="preserve"> </w:t>
      </w:r>
      <w:r w:rsidRPr="00E53590">
        <w:rPr>
          <w:rtl/>
        </w:rPr>
        <w:t>שהוא</w:t>
      </w:r>
      <w:r w:rsidR="00C975B7">
        <w:rPr>
          <w:rtl/>
        </w:rPr>
        <w:t xml:space="preserve"> </w:t>
      </w:r>
      <w:r w:rsidRPr="00E53590">
        <w:rPr>
          <w:rtl/>
        </w:rPr>
        <w:t>מפגין</w:t>
      </w:r>
      <w:r w:rsidR="00C975B7">
        <w:rPr>
          <w:rtl/>
        </w:rPr>
        <w:t xml:space="preserve"> </w:t>
      </w:r>
      <w:r w:rsidRPr="00E53590">
        <w:rPr>
          <w:rtl/>
        </w:rPr>
        <w:t>נגד המרצים, במשא</w:t>
      </w:r>
      <w:r w:rsidR="00C975B7">
        <w:rPr>
          <w:rtl/>
        </w:rPr>
        <w:t>-</w:t>
      </w:r>
      <w:r w:rsidRPr="00E53590">
        <w:rPr>
          <w:rtl/>
        </w:rPr>
        <w:t>ומתן המדיני, בוודאי היה מצבנו טוב יותר. לא היינו</w:t>
      </w:r>
      <w:r w:rsidR="00C975B7">
        <w:rPr>
          <w:rtl/>
        </w:rPr>
        <w:t xml:space="preserve"> </w:t>
      </w:r>
      <w:r w:rsidRPr="00E53590">
        <w:rPr>
          <w:rtl/>
        </w:rPr>
        <w:t>מגיעים</w:t>
      </w:r>
      <w:r w:rsidR="00C975B7">
        <w:rPr>
          <w:rtl/>
        </w:rPr>
        <w:t xml:space="preserve"> </w:t>
      </w:r>
      <w:r w:rsidRPr="00E53590">
        <w:rPr>
          <w:rtl/>
        </w:rPr>
        <w:t>לוויתורים</w:t>
      </w:r>
      <w:r w:rsidR="00C975B7">
        <w:rPr>
          <w:rtl/>
        </w:rPr>
        <w:t xml:space="preserve"> </w:t>
      </w:r>
      <w:r w:rsidRPr="00E53590">
        <w:rPr>
          <w:rtl/>
        </w:rPr>
        <w:t>מרחיקים</w:t>
      </w:r>
      <w:r w:rsidR="00C975B7">
        <w:rPr>
          <w:rtl/>
        </w:rPr>
        <w:t>-</w:t>
      </w:r>
      <w:r w:rsidRPr="00E53590">
        <w:rPr>
          <w:rtl/>
        </w:rPr>
        <w:t>לכת</w:t>
      </w:r>
      <w:r w:rsidR="00C975B7">
        <w:rPr>
          <w:rtl/>
        </w:rPr>
        <w:t xml:space="preserve"> </w:t>
      </w:r>
      <w:r w:rsidRPr="00E53590">
        <w:rPr>
          <w:rtl/>
        </w:rPr>
        <w:t>כאלה.</w:t>
      </w:r>
      <w:r w:rsidR="00C975B7">
        <w:rPr>
          <w:rtl/>
        </w:rPr>
        <w:t xml:space="preserve"> </w:t>
      </w:r>
      <w:r w:rsidRPr="00E53590">
        <w:rPr>
          <w:rtl/>
        </w:rPr>
        <w:t>איזו נחישות, איזו עמידה על כל העקרונות,</w:t>
      </w:r>
      <w:r w:rsidR="00C975B7">
        <w:rPr>
          <w:rtl/>
        </w:rPr>
        <w:t xml:space="preserve"> </w:t>
      </w:r>
      <w:r w:rsidRPr="00E53590">
        <w:rPr>
          <w:rtl/>
        </w:rPr>
        <w:t>ממש</w:t>
      </w:r>
      <w:r w:rsidR="00C975B7">
        <w:rPr>
          <w:rtl/>
        </w:rPr>
        <w:t xml:space="preserve"> </w:t>
      </w:r>
      <w:r w:rsidRPr="00E53590">
        <w:rPr>
          <w:rtl/>
        </w:rPr>
        <w:t>יוצא</w:t>
      </w:r>
      <w:r w:rsidR="00C975B7">
        <w:rPr>
          <w:rtl/>
        </w:rPr>
        <w:t xml:space="preserve"> </w:t>
      </w:r>
      <w:r w:rsidRPr="00E53590">
        <w:rPr>
          <w:rtl/>
        </w:rPr>
        <w:t>מהכלל.</w:t>
      </w:r>
      <w:r w:rsidR="00C975B7">
        <w:rPr>
          <w:rtl/>
        </w:rPr>
        <w:t xml:space="preserve"> </w:t>
      </w:r>
      <w:r w:rsidRPr="00E53590">
        <w:rPr>
          <w:rtl/>
        </w:rPr>
        <w:t>אבל כנראה לראש הממשלה אין פנאי לעסוק בנושאים האלה, כמו שאין</w:t>
      </w:r>
      <w:r w:rsidR="00C975B7">
        <w:rPr>
          <w:rtl/>
        </w:rPr>
        <w:t xml:space="preserve"> </w:t>
      </w:r>
      <w:r w:rsidRPr="00E53590">
        <w:rPr>
          <w:rtl/>
        </w:rPr>
        <w:t>לו פנאי לעסוק בכל הנושאים האחרים.</w:t>
      </w:r>
      <w:r w:rsidR="00C975B7">
        <w:rPr>
          <w:rtl/>
        </w:rPr>
        <w:t xml:space="preserve"> </w:t>
      </w:r>
      <w:r w:rsidRPr="00E53590">
        <w:rPr>
          <w:rtl/>
        </w:rPr>
        <w:t>וכך המערכות הולכות וקורסות להן. די לראות מה</w:t>
      </w:r>
      <w:r w:rsidR="00C975B7">
        <w:rPr>
          <w:rtl/>
        </w:rPr>
        <w:t xml:space="preserve"> </w:t>
      </w:r>
      <w:r w:rsidRPr="00E53590">
        <w:rPr>
          <w:rtl/>
        </w:rPr>
        <w:t>קורה</w:t>
      </w:r>
      <w:r w:rsidR="00C975B7">
        <w:rPr>
          <w:rtl/>
        </w:rPr>
        <w:t xml:space="preserve"> </w:t>
      </w:r>
      <w:r w:rsidRPr="00E53590">
        <w:rPr>
          <w:rtl/>
        </w:rPr>
        <w:t>בימים</w:t>
      </w:r>
      <w:r w:rsidR="00C975B7">
        <w:rPr>
          <w:rtl/>
        </w:rPr>
        <w:t xml:space="preserve"> </w:t>
      </w:r>
      <w:r w:rsidRPr="00E53590">
        <w:rPr>
          <w:rtl/>
        </w:rPr>
        <w:t>האחרונים רק בתקשורת:</w:t>
      </w:r>
      <w:r w:rsidR="00C975B7">
        <w:rPr>
          <w:rtl/>
        </w:rPr>
        <w:t xml:space="preserve"> </w:t>
      </w:r>
      <w:r w:rsidRPr="00E53590">
        <w:rPr>
          <w:rtl/>
        </w:rPr>
        <w:t>הצבא כן מעורב, הצבא לא מעורב במשא</w:t>
      </w:r>
      <w:r w:rsidR="00C975B7">
        <w:rPr>
          <w:rtl/>
        </w:rPr>
        <w:t>-</w:t>
      </w:r>
      <w:r w:rsidRPr="00E53590">
        <w:rPr>
          <w:rtl/>
        </w:rPr>
        <w:t>ומתן. הוא</w:t>
      </w:r>
      <w:r w:rsidR="00C975B7">
        <w:rPr>
          <w:rtl/>
        </w:rPr>
        <w:t xml:space="preserve"> </w:t>
      </w:r>
      <w:r w:rsidRPr="00E53590">
        <w:rPr>
          <w:rtl/>
        </w:rPr>
        <w:t>נותן הנחיות, מישהו אחר נותן הנחיות, בינו לבין שר החוץ, מה קורה כאן.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המערכות</w:t>
      </w:r>
      <w:r w:rsidR="00C975B7">
        <w:rPr>
          <w:rtl/>
        </w:rPr>
        <w:t xml:space="preserve"> </w:t>
      </w:r>
      <w:r w:rsidRPr="00E53590">
        <w:rPr>
          <w:rtl/>
        </w:rPr>
        <w:t>קורסות</w:t>
      </w:r>
      <w:r w:rsidR="00C975B7">
        <w:rPr>
          <w:rtl/>
        </w:rPr>
        <w:t xml:space="preserve"> </w:t>
      </w:r>
      <w:r w:rsidRPr="00E53590">
        <w:rPr>
          <w:rtl/>
        </w:rPr>
        <w:t>להן</w:t>
      </w:r>
      <w:r w:rsidR="00C975B7">
        <w:rPr>
          <w:rtl/>
        </w:rPr>
        <w:t xml:space="preserve"> </w:t>
      </w:r>
      <w:r w:rsidRPr="00E53590">
        <w:rPr>
          <w:rtl/>
        </w:rPr>
        <w:t>לאט</w:t>
      </w:r>
      <w:r w:rsidR="00C975B7">
        <w:rPr>
          <w:rtl/>
        </w:rPr>
        <w:t xml:space="preserve"> </w:t>
      </w:r>
      <w:r w:rsidRPr="00E53590">
        <w:rPr>
          <w:rtl/>
        </w:rPr>
        <w:t>לאט,</w:t>
      </w:r>
      <w:r w:rsidR="00C975B7">
        <w:rPr>
          <w:rtl/>
        </w:rPr>
        <w:t xml:space="preserve"> </w:t>
      </w:r>
      <w:r w:rsidRPr="00E53590">
        <w:rPr>
          <w:rtl/>
        </w:rPr>
        <w:t>וכך</w:t>
      </w:r>
      <w:r w:rsidR="00C975B7">
        <w:rPr>
          <w:rtl/>
        </w:rPr>
        <w:t xml:space="preserve"> </w:t>
      </w:r>
      <w:r w:rsidRPr="00E53590">
        <w:rPr>
          <w:rtl/>
        </w:rPr>
        <w:t>אנחנו היום ביום ה</w:t>
      </w:r>
      <w:r w:rsidR="00C975B7">
        <w:rPr>
          <w:rtl/>
        </w:rPr>
        <w:t>-</w:t>
      </w:r>
      <w:r w:rsidRPr="00E53590">
        <w:rPr>
          <w:rtl/>
        </w:rPr>
        <w:t>32 לשביתת המוסדות</w:t>
      </w:r>
      <w:r w:rsidR="00C975B7">
        <w:rPr>
          <w:rtl/>
        </w:rPr>
        <w:t xml:space="preserve"> </w:t>
      </w:r>
      <w:r w:rsidRPr="00E53590">
        <w:rPr>
          <w:rtl/>
        </w:rPr>
        <w:t>להשכלה</w:t>
      </w:r>
      <w:r w:rsidR="00C975B7">
        <w:rPr>
          <w:rtl/>
        </w:rPr>
        <w:t xml:space="preserve"> </w:t>
      </w:r>
      <w:r w:rsidRPr="00E53590">
        <w:rPr>
          <w:rtl/>
        </w:rPr>
        <w:t>גבוהה.</w:t>
      </w:r>
      <w:r w:rsidR="00C975B7">
        <w:rPr>
          <w:rtl/>
        </w:rPr>
        <w:t xml:space="preserve"> </w:t>
      </w:r>
      <w:r w:rsidRPr="00E53590">
        <w:rPr>
          <w:rtl/>
        </w:rPr>
        <w:t>ולאיש, חוץ מחברי הכנסת שעוסקים בנושא ולחברי הכנסת שהם גם מרצים</w:t>
      </w:r>
      <w:r w:rsidR="00C975B7">
        <w:rPr>
          <w:rtl/>
        </w:rPr>
        <w:t xml:space="preserve"> </w:t>
      </w:r>
      <w:r w:rsidRPr="00E53590">
        <w:rPr>
          <w:rtl/>
        </w:rPr>
        <w:t>באוניברסיטאות</w:t>
      </w:r>
      <w:r w:rsidR="00C975B7">
        <w:rPr>
          <w:rtl/>
        </w:rPr>
        <w:t xml:space="preserve"> – </w:t>
      </w:r>
      <w:r w:rsidRPr="00E53590">
        <w:rPr>
          <w:rtl/>
        </w:rPr>
        <w:t>יושבים</w:t>
      </w:r>
      <w:r w:rsidR="00C975B7">
        <w:rPr>
          <w:rtl/>
        </w:rPr>
        <w:t xml:space="preserve"> </w:t>
      </w:r>
      <w:r w:rsidRPr="00E53590">
        <w:rPr>
          <w:rtl/>
        </w:rPr>
        <w:t>פה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אחדים כאלה עכשיו </w:t>
      </w:r>
      <w:r w:rsidR="00C975B7">
        <w:rPr>
          <w:rtl/>
        </w:rPr>
        <w:t>–</w:t>
      </w:r>
      <w:r w:rsidRPr="00E53590">
        <w:rPr>
          <w:rtl/>
        </w:rPr>
        <w:t xml:space="preserve"> לאיש באמת לא אכפת.</w:t>
      </w:r>
      <w:r w:rsidR="00C975B7">
        <w:rPr>
          <w:rtl/>
        </w:rPr>
        <w:t xml:space="preserve"> </w:t>
      </w:r>
      <w:r w:rsidRPr="00E53590">
        <w:rPr>
          <w:rtl/>
        </w:rPr>
        <w:t>אף אחד לא</w:t>
      </w:r>
      <w:r w:rsidR="00C975B7">
        <w:rPr>
          <w:rtl/>
        </w:rPr>
        <w:t xml:space="preserve"> </w:t>
      </w:r>
      <w:r w:rsidRPr="00E53590">
        <w:rPr>
          <w:rtl/>
        </w:rPr>
        <w:t>אכפת</w:t>
      </w:r>
      <w:r w:rsidR="00C975B7">
        <w:rPr>
          <w:rtl/>
        </w:rPr>
        <w:t xml:space="preserve"> </w:t>
      </w:r>
      <w:r w:rsidRPr="00E53590">
        <w:rPr>
          <w:rtl/>
        </w:rPr>
        <w:t>לו</w:t>
      </w:r>
      <w:r w:rsidR="00C975B7">
        <w:rPr>
          <w:rtl/>
        </w:rPr>
        <w:t xml:space="preserve"> </w:t>
      </w: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יקרה לסטודנטים, אף אחד לא אכפת לו באמת מה יקרה להשכלה הגבוהה, אף</w:t>
      </w:r>
      <w:r w:rsidR="00C975B7">
        <w:rPr>
          <w:rtl/>
        </w:rPr>
        <w:t xml:space="preserve"> </w:t>
      </w:r>
      <w:r w:rsidRPr="00E53590">
        <w:rPr>
          <w:rtl/>
        </w:rPr>
        <w:t>אחד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אכפת לו באמת מה יקרה למרצים, אף אחד לא אכפת לו מה יקרה באוניברסיטאות,</w:t>
      </w:r>
      <w:r w:rsidR="00C975B7">
        <w:rPr>
          <w:rtl/>
        </w:rPr>
        <w:t xml:space="preserve"> </w:t>
      </w:r>
      <w:r w:rsidRPr="00E53590">
        <w:rPr>
          <w:rtl/>
        </w:rPr>
        <w:t>כי כולם עסוקים כל כך בעניינים אחרים, מנוכרים, מנותקים ואטומים. תודה רבה.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</w:t>
      </w:r>
      <w:r w:rsidR="00C975B7">
        <w:rPr>
          <w:rtl/>
        </w:rPr>
        <w:t xml:space="preserve"> </w:t>
      </w:r>
      <w:r w:rsidRPr="00E53590">
        <w:rPr>
          <w:rtl/>
        </w:rPr>
        <w:t>רבה</w:t>
      </w:r>
      <w:r w:rsidR="00C975B7">
        <w:rPr>
          <w:rtl/>
        </w:rPr>
        <w:t xml:space="preserve"> </w:t>
      </w:r>
      <w:r w:rsidRPr="00E53590">
        <w:rPr>
          <w:rtl/>
        </w:rPr>
        <w:t>לחברת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לימור לבנת.</w:t>
      </w:r>
      <w:r w:rsidR="00C975B7">
        <w:rPr>
          <w:rtl/>
        </w:rPr>
        <w:t xml:space="preserve"> </w:t>
      </w:r>
      <w:r w:rsidRPr="00E53590">
        <w:rPr>
          <w:rtl/>
        </w:rPr>
        <w:t>אני מזמינה את כבוד שר האוצר להתייחס</w:t>
      </w:r>
      <w:r w:rsidR="00C975B7">
        <w:rPr>
          <w:rtl/>
        </w:rPr>
        <w:t xml:space="preserve"> </w:t>
      </w:r>
      <w:r w:rsidRPr="00E53590">
        <w:rPr>
          <w:rtl/>
        </w:rPr>
        <w:t>להצעה.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בנימין טמקין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אחרי 15 שנה של הליכוד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חיים קופמן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הם השקיעו מרצ.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חברי הכנסת, אני מבקשת לא להפריע.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האוצר א' שוחט: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גברתי</w:t>
      </w:r>
      <w:r w:rsidR="00C975B7">
        <w:rPr>
          <w:rtl/>
        </w:rPr>
        <w:t xml:space="preserve"> </w:t>
      </w:r>
      <w:r w:rsidRPr="00E53590">
        <w:rPr>
          <w:rtl/>
        </w:rPr>
        <w:t>היושבת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רבותי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צר לי שאני צריך בפעם החמישית, או</w:t>
      </w:r>
      <w:r w:rsidR="00C975B7">
        <w:rPr>
          <w:rtl/>
        </w:rPr>
        <w:t xml:space="preserve"> </w:t>
      </w:r>
      <w:r w:rsidRPr="00E53590">
        <w:rPr>
          <w:rtl/>
        </w:rPr>
        <w:t>השישית,</w:t>
      </w:r>
      <w:r w:rsidR="00C975B7">
        <w:rPr>
          <w:rtl/>
        </w:rPr>
        <w:t xml:space="preserve"> </w:t>
      </w:r>
      <w:r w:rsidRPr="00E53590">
        <w:rPr>
          <w:rtl/>
        </w:rPr>
        <w:t>לעלות</w:t>
      </w:r>
      <w:r w:rsidR="00C975B7">
        <w:rPr>
          <w:rtl/>
        </w:rPr>
        <w:t xml:space="preserve"> </w:t>
      </w:r>
      <w:r w:rsidRPr="00E53590">
        <w:rPr>
          <w:rtl/>
        </w:rPr>
        <w:t>אל הדוכן ולדבר על עניין השביתה של הסגל האקדמי והשבתת הסטודנטים</w:t>
      </w:r>
      <w:r w:rsidR="00C975B7">
        <w:rPr>
          <w:rtl/>
        </w:rPr>
        <w:t xml:space="preserve"> </w:t>
      </w:r>
      <w:r w:rsidRPr="00E53590">
        <w:rPr>
          <w:rtl/>
        </w:rPr>
        <w:t>מלימודים.</w:t>
      </w:r>
      <w:r w:rsidR="00C975B7">
        <w:rPr>
          <w:rtl/>
        </w:rPr>
        <w:t xml:space="preserve"> </w:t>
      </w:r>
      <w:r w:rsidRPr="00E53590">
        <w:rPr>
          <w:rtl/>
        </w:rPr>
        <w:t>אבל,</w:t>
      </w:r>
      <w:r w:rsidR="00C975B7">
        <w:rPr>
          <w:rtl/>
        </w:rPr>
        <w:t xml:space="preserve"> </w:t>
      </w:r>
      <w:r w:rsidRPr="00E53590">
        <w:rPr>
          <w:rtl/>
        </w:rPr>
        <w:t>חברת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לבנת,</w:t>
      </w:r>
      <w:r w:rsidR="00C975B7">
        <w:rPr>
          <w:rtl/>
        </w:rPr>
        <w:t xml:space="preserve"> </w:t>
      </w:r>
      <w:r w:rsidRPr="00E53590">
        <w:rPr>
          <w:rtl/>
        </w:rPr>
        <w:t>אני מוכרח להגיד, שהדברים אשר אמרת לוקים,</w:t>
      </w:r>
      <w:r w:rsidR="00C975B7">
        <w:rPr>
          <w:rtl/>
        </w:rPr>
        <w:t xml:space="preserve"> </w:t>
      </w:r>
      <w:r w:rsidRPr="00E53590">
        <w:rPr>
          <w:rtl/>
        </w:rPr>
        <w:t>לצערי הרב, בחוסר דיוק וגם באי</w:t>
      </w:r>
      <w:r w:rsidR="00C975B7">
        <w:rPr>
          <w:rtl/>
        </w:rPr>
        <w:t>-</w:t>
      </w:r>
      <w:r w:rsidRPr="00E53590">
        <w:rPr>
          <w:rtl/>
        </w:rPr>
        <w:t>הסתכלות על העובדות.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בשבוע</w:t>
      </w:r>
      <w:r w:rsidR="00C975B7">
        <w:rPr>
          <w:rtl/>
        </w:rPr>
        <w:t xml:space="preserve"> </w:t>
      </w:r>
      <w:r w:rsidRPr="00E53590">
        <w:rPr>
          <w:rtl/>
        </w:rPr>
        <w:t xml:space="preserve">שעבר, לאחר דיונים רבים בוועדת החינוך </w:t>
      </w:r>
      <w:r w:rsidR="00C975B7">
        <w:rPr>
          <w:rtl/>
        </w:rPr>
        <w:t>–</w:t>
      </w:r>
      <w:r w:rsidRPr="00E53590">
        <w:rPr>
          <w:rtl/>
        </w:rPr>
        <w:t xml:space="preserve"> ואכן ועדת החינוך היתה פעילה</w:t>
      </w:r>
      <w:r w:rsidR="00C975B7">
        <w:rPr>
          <w:rtl/>
        </w:rPr>
        <w:t xml:space="preserve"> </w:t>
      </w:r>
      <w:r w:rsidRPr="00E53590">
        <w:rPr>
          <w:rtl/>
        </w:rPr>
        <w:t>בעניין</w:t>
      </w:r>
      <w:r w:rsidR="00C975B7">
        <w:rPr>
          <w:rtl/>
        </w:rPr>
        <w:t xml:space="preserve"> –</w:t>
      </w:r>
      <w:r w:rsidRPr="00E53590">
        <w:rPr>
          <w:rtl/>
        </w:rPr>
        <w:t xml:space="preserve"> התקיימה ישיבה שבה השתתפו שר החינוך, אנוכי, ראשי ות"ת </w:t>
      </w:r>
      <w:r w:rsidR="00C975B7">
        <w:rPr>
          <w:rtl/>
        </w:rPr>
        <w:t>–</w:t>
      </w:r>
      <w:r w:rsidRPr="00E53590">
        <w:rPr>
          <w:rtl/>
        </w:rPr>
        <w:t xml:space="preserve"> הוועדה לתכנון</w:t>
      </w:r>
      <w:r w:rsidR="00C975B7">
        <w:rPr>
          <w:rtl/>
        </w:rPr>
        <w:t xml:space="preserve"> </w:t>
      </w:r>
      <w:r w:rsidRPr="00E53590">
        <w:rPr>
          <w:rtl/>
        </w:rPr>
        <w:t>ולתקצוב,</w:t>
      </w:r>
      <w:r w:rsidR="00C975B7">
        <w:rPr>
          <w:rtl/>
        </w:rPr>
        <w:t xml:space="preserve"> </w:t>
      </w:r>
      <w:r w:rsidRPr="00E53590">
        <w:rPr>
          <w:rtl/>
        </w:rPr>
        <w:t>ועד</w:t>
      </w:r>
      <w:r w:rsidR="00C975B7">
        <w:rPr>
          <w:rtl/>
        </w:rPr>
        <w:t xml:space="preserve"> </w:t>
      </w:r>
      <w:r w:rsidRPr="00E53590">
        <w:rPr>
          <w:rtl/>
        </w:rPr>
        <w:t>ראשי האוניברסיטאות ונציגים ממשרד החינוך, והתקבל נוסח שהיה מקובל</w:t>
      </w:r>
      <w:r w:rsidR="00C975B7">
        <w:rPr>
          <w:rtl/>
        </w:rPr>
        <w:t xml:space="preserve"> </w:t>
      </w:r>
      <w:r w:rsidRPr="00E53590">
        <w:rPr>
          <w:rtl/>
        </w:rPr>
        <w:t>על כולם, בכלל זה על המרצים, והנוסח הזה אמר:</w:t>
      </w:r>
      <w:r w:rsidR="00C975B7">
        <w:rPr>
          <w:rtl/>
        </w:rPr>
        <w:t xml:space="preserve"> </w:t>
      </w:r>
      <w:r w:rsidRPr="00E53590">
        <w:rPr>
          <w:rtl/>
        </w:rPr>
        <w:t>"אנחנו מאמצים, שרי האוצר והחינוך,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המשא</w:t>
      </w:r>
      <w:r w:rsidR="00C975B7">
        <w:rPr>
          <w:rtl/>
        </w:rPr>
        <w:t>-</w:t>
      </w:r>
      <w:r w:rsidRPr="00E53590">
        <w:rPr>
          <w:rtl/>
        </w:rPr>
        <w:t>ומתן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הסגל</w:t>
      </w:r>
      <w:r w:rsidR="00C975B7">
        <w:rPr>
          <w:rtl/>
        </w:rPr>
        <w:t xml:space="preserve"> </w:t>
      </w:r>
      <w:r w:rsidRPr="00E53590">
        <w:rPr>
          <w:rtl/>
        </w:rPr>
        <w:t>יתקיים סביב המלצות ועדת</w:t>
      </w:r>
      <w:r w:rsidR="00C975B7">
        <w:rPr>
          <w:rtl/>
        </w:rPr>
        <w:t>-</w:t>
      </w:r>
      <w:r w:rsidRPr="00E53590">
        <w:rPr>
          <w:rtl/>
        </w:rPr>
        <w:t>צור מבלי שהצדדים התחייבו מראש</w:t>
      </w:r>
      <w:r w:rsidR="00C975B7">
        <w:rPr>
          <w:rtl/>
        </w:rPr>
        <w:t xml:space="preserve"> </w:t>
      </w:r>
      <w:r w:rsidRPr="00E53590">
        <w:rPr>
          <w:rtl/>
        </w:rPr>
        <w:t>לקבל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ההמלצות".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כך הסכים הסגל, על כך הסכימה הממשלה, על כך הסכימו חברי</w:t>
      </w:r>
      <w:r w:rsidR="00C975B7">
        <w:rPr>
          <w:rtl/>
        </w:rPr>
        <w:t xml:space="preserve"> </w:t>
      </w:r>
      <w:r w:rsidRPr="00E53590">
        <w:rPr>
          <w:rtl/>
        </w:rPr>
        <w:t>ועדת</w:t>
      </w:r>
      <w:r w:rsidR="00C975B7">
        <w:rPr>
          <w:rtl/>
        </w:rPr>
        <w:t xml:space="preserve"> </w:t>
      </w:r>
      <w:r w:rsidRPr="00E53590">
        <w:rPr>
          <w:rtl/>
        </w:rPr>
        <w:t>החינוך</w:t>
      </w:r>
      <w:r w:rsidR="00C975B7">
        <w:rPr>
          <w:rtl/>
        </w:rPr>
        <w:t xml:space="preserve"> </w:t>
      </w:r>
      <w:r w:rsidRPr="00E53590">
        <w:rPr>
          <w:rtl/>
        </w:rPr>
        <w:t>כולם,</w:t>
      </w:r>
      <w:r w:rsidR="00C975B7">
        <w:rPr>
          <w:rtl/>
        </w:rPr>
        <w:t xml:space="preserve"> </w:t>
      </w:r>
      <w:r w:rsidRPr="00E53590">
        <w:rPr>
          <w:rtl/>
        </w:rPr>
        <w:t>מכל הסיעות, על כך הסכימו הסטודנטים שראו את הדברים. והייתי</w:t>
      </w:r>
      <w:r w:rsidR="00C975B7">
        <w:rPr>
          <w:rtl/>
        </w:rPr>
        <w:t xml:space="preserve"> </w:t>
      </w:r>
      <w:r w:rsidRPr="00E53590">
        <w:rPr>
          <w:rtl/>
        </w:rPr>
        <w:t>אומר</w:t>
      </w:r>
      <w:r w:rsidR="00C975B7">
        <w:rPr>
          <w:rtl/>
        </w:rPr>
        <w:t xml:space="preserve"> </w:t>
      </w:r>
      <w:r w:rsidRPr="00E53590">
        <w:rPr>
          <w:rtl/>
        </w:rPr>
        <w:t>שכל הגורמים הסכימו לעניין.</w:t>
      </w:r>
      <w:r w:rsidR="00C975B7">
        <w:rPr>
          <w:rtl/>
        </w:rPr>
        <w:t xml:space="preserve"> </w:t>
      </w:r>
      <w:r w:rsidRPr="00E53590">
        <w:rPr>
          <w:rtl/>
        </w:rPr>
        <w:t>וכאשר נכנסו לפגישה כדי להתחיל לדון על העניין</w:t>
      </w:r>
      <w:r w:rsidR="00C975B7">
        <w:rPr>
          <w:rtl/>
        </w:rPr>
        <w:t xml:space="preserve"> –</w:t>
      </w:r>
      <w:r w:rsidRPr="00E53590">
        <w:rPr>
          <w:rtl/>
        </w:rPr>
        <w:t xml:space="preserve"> ואנחנו אמרנו שהרבה מאוד מעקרונות ועדת</w:t>
      </w:r>
      <w:r w:rsidR="00C975B7">
        <w:rPr>
          <w:rtl/>
        </w:rPr>
        <w:t>-</w:t>
      </w:r>
      <w:r w:rsidRPr="00E53590">
        <w:rPr>
          <w:rtl/>
        </w:rPr>
        <w:t>צור מקובלים עלינו, וגם הניסוח היה מאוד</w:t>
      </w:r>
      <w:r w:rsidR="00C975B7">
        <w:rPr>
          <w:rtl/>
        </w:rPr>
        <w:t xml:space="preserve"> </w:t>
      </w:r>
      <w:r w:rsidRPr="00E53590">
        <w:rPr>
          <w:rtl/>
        </w:rPr>
        <w:t>זהיר,</w:t>
      </w:r>
      <w:r w:rsidR="00C975B7">
        <w:rPr>
          <w:rtl/>
        </w:rPr>
        <w:t xml:space="preserve"> </w:t>
      </w:r>
      <w:r w:rsidRPr="00E53590">
        <w:rPr>
          <w:rtl/>
        </w:rPr>
        <w:t>"סביב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ההמלצות" </w:t>
      </w:r>
      <w:r w:rsidR="00C975B7">
        <w:rPr>
          <w:rtl/>
        </w:rPr>
        <w:t>–</w:t>
      </w:r>
      <w:r w:rsidRPr="00E53590">
        <w:rPr>
          <w:rtl/>
        </w:rPr>
        <w:t xml:space="preserve"> בא הסגל ודרש </w:t>
      </w:r>
      <w:r w:rsidR="00C975B7" w:rsidRPr="00E53590">
        <w:rPr>
          <w:rtl/>
        </w:rPr>
        <w:t>100</w:t>
      </w:r>
      <w:r w:rsidR="00C975B7">
        <w:rPr>
          <w:rtl/>
        </w:rPr>
        <w:t>%</w:t>
      </w:r>
      <w:r w:rsidRPr="00E53590">
        <w:rPr>
          <w:rtl/>
        </w:rPr>
        <w:t xml:space="preserve"> תוספת מעבר לוועדת</w:t>
      </w:r>
      <w:r w:rsidR="00C975B7">
        <w:rPr>
          <w:rtl/>
        </w:rPr>
        <w:t>-</w:t>
      </w:r>
      <w:r w:rsidRPr="00E53590">
        <w:rPr>
          <w:rtl/>
        </w:rPr>
        <w:t>צור, סכומים שאינם</w:t>
      </w:r>
      <w:r w:rsidR="00C975B7">
        <w:rPr>
          <w:rtl/>
        </w:rPr>
        <w:t xml:space="preserve"> </w:t>
      </w:r>
      <w:r w:rsidRPr="00E53590">
        <w:rPr>
          <w:rtl/>
        </w:rPr>
        <w:t>מתקבלים על הדעת.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נעמי חזן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אדוני שר האוצר, הסגל לא ביקש </w:t>
      </w:r>
      <w:r w:rsidR="00C975B7" w:rsidRPr="00E53590">
        <w:rPr>
          <w:rtl/>
        </w:rPr>
        <w:t>100</w:t>
      </w:r>
      <w:r w:rsidR="00C975B7">
        <w:rPr>
          <w:rtl/>
        </w:rPr>
        <w:t>%</w:t>
      </w:r>
      <w:r w:rsidRPr="00E53590">
        <w:rPr>
          <w:rtl/>
        </w:rPr>
        <w:t xml:space="preserve"> מעבר לוועדת</w:t>
      </w:r>
      <w:r w:rsidR="00C975B7">
        <w:rPr>
          <w:rtl/>
        </w:rPr>
        <w:t>-</w:t>
      </w:r>
      <w:r w:rsidRPr="00E53590">
        <w:rPr>
          <w:rtl/>
        </w:rPr>
        <w:t>צור.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האוצר א' שוחט: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גברתי היקרה, תני לי לענות מה שאני יודע, ואת תגידי מה שאת רוצה להגיד, ואני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אגיד בדיוק איך הדברים האלה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מגן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הם ביקשו </w:t>
      </w:r>
      <w:r w:rsidR="00C975B7" w:rsidRPr="00E53590">
        <w:rPr>
          <w:rtl/>
        </w:rPr>
        <w:t>30</w:t>
      </w:r>
      <w:r w:rsidR="00C975B7">
        <w:rPr>
          <w:rtl/>
        </w:rPr>
        <w:t>%</w:t>
      </w:r>
      <w:r w:rsidRPr="00E53590">
        <w:rPr>
          <w:rtl/>
        </w:rPr>
        <w:t xml:space="preserve"> בשלוש שנים.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האוצר א' שוחט: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לא,</w:t>
      </w:r>
      <w:r w:rsidR="00C975B7">
        <w:rPr>
          <w:rtl/>
        </w:rPr>
        <w:t xml:space="preserve"> </w:t>
      </w:r>
      <w:r w:rsidR="00C975B7" w:rsidRPr="00E53590">
        <w:rPr>
          <w:rtl/>
        </w:rPr>
        <w:t>30</w:t>
      </w:r>
      <w:r w:rsidR="00C975B7">
        <w:rPr>
          <w:rtl/>
        </w:rPr>
        <w:t xml:space="preserve">% </w:t>
      </w:r>
      <w:r w:rsidRPr="00E53590">
        <w:rPr>
          <w:rtl/>
        </w:rPr>
        <w:t>ריאלית</w:t>
      </w:r>
      <w:r w:rsidR="00C975B7">
        <w:rPr>
          <w:rtl/>
        </w:rPr>
        <w:t xml:space="preserve"> </w:t>
      </w:r>
      <w:r w:rsidRPr="00E53590">
        <w:rPr>
          <w:rtl/>
        </w:rPr>
        <w:t>הם</w:t>
      </w:r>
      <w:r w:rsidR="00C975B7">
        <w:rPr>
          <w:rtl/>
        </w:rPr>
        <w:t xml:space="preserve"> </w:t>
      </w:r>
      <w:r w:rsidRPr="00E53590">
        <w:rPr>
          <w:rtl/>
        </w:rPr>
        <w:t>רצו.</w:t>
      </w:r>
      <w:r w:rsidR="00C975B7">
        <w:rPr>
          <w:rtl/>
        </w:rPr>
        <w:t xml:space="preserve"> </w:t>
      </w:r>
      <w:r w:rsidR="00C975B7" w:rsidRPr="00E53590">
        <w:rPr>
          <w:rtl/>
        </w:rPr>
        <w:t>30</w:t>
      </w:r>
      <w:r w:rsidR="00C975B7">
        <w:rPr>
          <w:rtl/>
        </w:rPr>
        <w:t>%</w:t>
      </w:r>
      <w:r w:rsidRPr="00E53590">
        <w:rPr>
          <w:rtl/>
        </w:rPr>
        <w:t xml:space="preserve"> ריאלית, לא נומינלית, זה אומר </w:t>
      </w:r>
      <w:r w:rsidR="00C975B7" w:rsidRPr="00E53590">
        <w:rPr>
          <w:rtl/>
        </w:rPr>
        <w:t>46</w:t>
      </w:r>
      <w:r w:rsidR="00C975B7">
        <w:rPr>
          <w:rtl/>
        </w:rPr>
        <w:t>%</w:t>
      </w:r>
      <w:r w:rsidRPr="00E53590">
        <w:rPr>
          <w:rtl/>
        </w:rPr>
        <w:t xml:space="preserve"> לשנה. הם</w:t>
      </w:r>
      <w:r w:rsidR="00C975B7">
        <w:rPr>
          <w:rtl/>
        </w:rPr>
        <w:t xml:space="preserve"> </w:t>
      </w:r>
      <w:r w:rsidRPr="00E53590">
        <w:rPr>
          <w:rtl/>
        </w:rPr>
        <w:t>דיברו</w:t>
      </w:r>
      <w:r w:rsidR="00C975B7">
        <w:rPr>
          <w:rtl/>
        </w:rPr>
        <w:t xml:space="preserve"> </w:t>
      </w:r>
      <w:r w:rsidRPr="00E53590">
        <w:rPr>
          <w:rtl/>
        </w:rPr>
        <w:t xml:space="preserve">על </w:t>
      </w:r>
      <w:r w:rsidR="00C975B7" w:rsidRPr="00E53590">
        <w:rPr>
          <w:rtl/>
        </w:rPr>
        <w:t>30</w:t>
      </w:r>
      <w:r w:rsidR="00C975B7">
        <w:rPr>
          <w:rtl/>
        </w:rPr>
        <w:t>%</w:t>
      </w:r>
      <w:r w:rsidRPr="00E53590">
        <w:rPr>
          <w:rtl/>
        </w:rPr>
        <w:t xml:space="preserve"> ריאלית. ולא היה אפשר לנהל את המשא</w:t>
      </w:r>
      <w:r w:rsidR="00C975B7">
        <w:rPr>
          <w:rtl/>
        </w:rPr>
        <w:t>-</w:t>
      </w:r>
      <w:r w:rsidRPr="00E53590">
        <w:rPr>
          <w:rtl/>
        </w:rPr>
        <w:t>ומתן. והעניין עלה לדיון בממשלה</w:t>
      </w:r>
      <w:r w:rsidR="00C975B7">
        <w:rPr>
          <w:rtl/>
        </w:rPr>
        <w:t xml:space="preserve"> </w:t>
      </w:r>
      <w:r w:rsidRPr="00E53590">
        <w:rPr>
          <w:rtl/>
        </w:rPr>
        <w:t>ובממשלה נתקבלה החלטה, שהיא בדיוק אידנטית להחלטה שאני קראתי אותה ואשר נתקבלה על</w:t>
      </w:r>
      <w:r w:rsidR="00C975B7">
        <w:rPr>
          <w:rtl/>
        </w:rPr>
        <w:t xml:space="preserve"> </w:t>
      </w:r>
      <w:r w:rsidRPr="00E53590">
        <w:rPr>
          <w:rtl/>
        </w:rPr>
        <w:t>דעת כולם.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המרצים</w:t>
      </w:r>
      <w:r w:rsidR="00C975B7">
        <w:rPr>
          <w:rtl/>
        </w:rPr>
        <w:t xml:space="preserve"> </w:t>
      </w:r>
      <w:r w:rsidRPr="00E53590">
        <w:rPr>
          <w:rtl/>
        </w:rPr>
        <w:t>מנהלים</w:t>
      </w:r>
      <w:r w:rsidR="00C975B7">
        <w:rPr>
          <w:rtl/>
        </w:rPr>
        <w:t xml:space="preserve"> </w:t>
      </w:r>
      <w:r w:rsidRPr="00E53590">
        <w:rPr>
          <w:rtl/>
        </w:rPr>
        <w:t>מדיניות</w:t>
      </w:r>
      <w:r w:rsidR="00C975B7">
        <w:rPr>
          <w:rtl/>
        </w:rPr>
        <w:t xml:space="preserve"> </w:t>
      </w:r>
      <w:r w:rsidRPr="00E53590">
        <w:rPr>
          <w:rtl/>
        </w:rPr>
        <w:t>בלתי</w:t>
      </w:r>
      <w:r w:rsidR="00C975B7">
        <w:rPr>
          <w:rtl/>
        </w:rPr>
        <w:t xml:space="preserve"> </w:t>
      </w:r>
      <w:r w:rsidRPr="00E53590">
        <w:rPr>
          <w:rtl/>
        </w:rPr>
        <w:t>ברורה לחלוטין. הסטודנטים הם בני ערובה בידי</w:t>
      </w:r>
      <w:r w:rsidR="00C975B7">
        <w:rPr>
          <w:rtl/>
        </w:rPr>
        <w:t xml:space="preserve"> </w:t>
      </w:r>
      <w:r w:rsidRPr="00E53590">
        <w:rPr>
          <w:rtl/>
        </w:rPr>
        <w:t>המרצים.</w:t>
      </w:r>
      <w:r w:rsidR="00C975B7">
        <w:rPr>
          <w:rtl/>
        </w:rPr>
        <w:t xml:space="preserve"> </w:t>
      </w:r>
      <w:r w:rsidRPr="00E53590">
        <w:rPr>
          <w:rtl/>
        </w:rPr>
        <w:t>בחודש</w:t>
      </w:r>
      <w:r w:rsidR="00C975B7">
        <w:rPr>
          <w:rtl/>
        </w:rPr>
        <w:t xml:space="preserve"> </w:t>
      </w:r>
      <w:r w:rsidRPr="00E53590">
        <w:rPr>
          <w:rtl/>
        </w:rPr>
        <w:t>ינואר</w:t>
      </w:r>
      <w:r w:rsidR="00C975B7">
        <w:rPr>
          <w:rtl/>
        </w:rPr>
        <w:t xml:space="preserve"> </w:t>
      </w:r>
      <w:r w:rsidRPr="00E53590">
        <w:rPr>
          <w:rtl/>
        </w:rPr>
        <w:t>הם</w:t>
      </w:r>
      <w:r w:rsidR="00C975B7">
        <w:rPr>
          <w:rtl/>
        </w:rPr>
        <w:t xml:space="preserve"> </w:t>
      </w:r>
      <w:r w:rsidRPr="00E53590">
        <w:rPr>
          <w:rtl/>
        </w:rPr>
        <w:t>קיבלו</w:t>
      </w:r>
      <w:r w:rsidR="00C975B7">
        <w:rPr>
          <w:rtl/>
        </w:rPr>
        <w:t xml:space="preserve"> </w:t>
      </w:r>
      <w:r w:rsidRPr="00E53590">
        <w:rPr>
          <w:rtl/>
        </w:rPr>
        <w:t>שכר</w:t>
      </w:r>
      <w:r w:rsidR="00C975B7">
        <w:rPr>
          <w:rtl/>
        </w:rPr>
        <w:t xml:space="preserve"> </w:t>
      </w:r>
      <w:r w:rsidRPr="00E53590">
        <w:rPr>
          <w:rtl/>
        </w:rPr>
        <w:t>עבור ההוראה. סגן שר החינוך ניסה בתחילת</w:t>
      </w:r>
      <w:r w:rsidR="00C975B7">
        <w:rPr>
          <w:rtl/>
        </w:rPr>
        <w:t xml:space="preserve"> </w:t>
      </w:r>
      <w:r w:rsidRPr="00E53590">
        <w:rPr>
          <w:rtl/>
        </w:rPr>
        <w:t>השבוע,</w:t>
      </w:r>
      <w:r w:rsidR="00C975B7">
        <w:rPr>
          <w:rtl/>
        </w:rPr>
        <w:t xml:space="preserve"> </w:t>
      </w:r>
      <w:r w:rsidRPr="00E53590">
        <w:rPr>
          <w:rtl/>
        </w:rPr>
        <w:t>ביום</w:t>
      </w:r>
      <w:r w:rsidR="00C975B7">
        <w:rPr>
          <w:rtl/>
        </w:rPr>
        <w:t xml:space="preserve"> </w:t>
      </w:r>
      <w:r w:rsidRPr="00E53590">
        <w:rPr>
          <w:rtl/>
        </w:rPr>
        <w:t>שישי</w:t>
      </w:r>
      <w:r w:rsidR="00C975B7">
        <w:rPr>
          <w:rtl/>
        </w:rPr>
        <w:t xml:space="preserve"> </w:t>
      </w:r>
      <w:r w:rsidRPr="00E53590">
        <w:rPr>
          <w:rtl/>
        </w:rPr>
        <w:t>ובמוצאי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שבת ואתמול </w:t>
      </w:r>
      <w:r w:rsidR="00C975B7">
        <w:rPr>
          <w:rtl/>
        </w:rPr>
        <w:t>–</w:t>
      </w:r>
      <w:r w:rsidRPr="00E53590">
        <w:rPr>
          <w:rtl/>
        </w:rPr>
        <w:t xml:space="preserve"> והעניין של האיצטדיון הוא מקרי, יש שם</w:t>
      </w:r>
      <w:r w:rsidR="00C975B7">
        <w:rPr>
          <w:rtl/>
        </w:rPr>
        <w:t xml:space="preserve"> </w:t>
      </w:r>
      <w:r w:rsidRPr="00E53590">
        <w:rPr>
          <w:rtl/>
        </w:rPr>
        <w:t>חדר,</w:t>
      </w:r>
      <w:r w:rsidR="00C975B7">
        <w:rPr>
          <w:rtl/>
        </w:rPr>
        <w:t xml:space="preserve"> </w:t>
      </w:r>
      <w:r w:rsidRPr="00E53590">
        <w:rPr>
          <w:rtl/>
        </w:rPr>
        <w:t>הם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 xml:space="preserve">ישבו והסתכלו על כדורגל, אני מברך על הפעילות שלו </w:t>
      </w:r>
      <w:r w:rsidR="00C975B7">
        <w:rPr>
          <w:rtl/>
        </w:rPr>
        <w:t>–</w:t>
      </w:r>
      <w:r w:rsidRPr="00E53590">
        <w:rPr>
          <w:rtl/>
        </w:rPr>
        <w:t xml:space="preserve"> הוא ניסה לשמוע</w:t>
      </w:r>
      <w:r w:rsidR="00C975B7">
        <w:rPr>
          <w:rtl/>
        </w:rPr>
        <w:t xml:space="preserve"> </w:t>
      </w:r>
      <w:r w:rsidRPr="00E53590">
        <w:rPr>
          <w:rtl/>
        </w:rPr>
        <w:t>ולראות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הדברים. היום התיישבו לדיון בשעה 10:30. אני אומר את האמת. אני מסתכל</w:t>
      </w:r>
      <w:r w:rsidR="00C975B7">
        <w:rPr>
          <w:rtl/>
        </w:rPr>
        <w:t xml:space="preserve"> </w:t>
      </w:r>
      <w:r w:rsidRPr="00E53590">
        <w:rPr>
          <w:rtl/>
        </w:rPr>
        <w:t>וחרד ומקווה שאכן יתחילו לדבר על דברים מציאותיים.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לימור לבנת (הליכוד):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האוצר א' שוחט: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היה</w:t>
      </w:r>
      <w:r w:rsidR="00C975B7">
        <w:rPr>
          <w:rtl/>
        </w:rPr>
        <w:t xml:space="preserve"> </w:t>
      </w:r>
      <w:r w:rsidRPr="00E53590">
        <w:rPr>
          <w:rtl/>
        </w:rPr>
        <w:t>בפתיחה, אבל יושב שם היום עם הוועד שלהם יחד עם המעסיק, שהוא ראשי</w:t>
      </w:r>
      <w:r w:rsidR="00C975B7">
        <w:rPr>
          <w:rtl/>
        </w:rPr>
        <w:t xml:space="preserve"> </w:t>
      </w:r>
      <w:r w:rsidRPr="00E53590">
        <w:rPr>
          <w:rtl/>
        </w:rPr>
        <w:t>האוניברסיטאות. אני מאוד מקווה שיגיעו לאיזה בסיס משותף.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אי</w:t>
      </w:r>
      <w:r w:rsidR="00C975B7">
        <w:rPr>
          <w:rtl/>
        </w:rPr>
        <w:t>-</w:t>
      </w:r>
      <w:r w:rsidRPr="00E53590">
        <w:rPr>
          <w:rtl/>
        </w:rPr>
        <w:t>אפשר</w:t>
      </w:r>
      <w:r w:rsidR="00C975B7">
        <w:rPr>
          <w:rtl/>
        </w:rPr>
        <w:t xml:space="preserve"> </w:t>
      </w:r>
      <w:r w:rsidRPr="00E53590">
        <w:rPr>
          <w:rtl/>
        </w:rPr>
        <w:t>לקיים</w:t>
      </w:r>
      <w:r w:rsidR="00C975B7">
        <w:rPr>
          <w:rtl/>
        </w:rPr>
        <w:t xml:space="preserve"> </w:t>
      </w:r>
      <w:r w:rsidRPr="00E53590">
        <w:rPr>
          <w:rtl/>
        </w:rPr>
        <w:t>מערכת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דיון</w:t>
      </w:r>
      <w:r w:rsidR="00C975B7">
        <w:rPr>
          <w:rtl/>
        </w:rPr>
        <w:t xml:space="preserve"> </w:t>
      </w:r>
      <w:r w:rsidRPr="00E53590">
        <w:rPr>
          <w:rtl/>
        </w:rPr>
        <w:t>שבה נמצאים בתוספות שכר כאלה, שגם את</w:t>
      </w:r>
      <w:r w:rsidR="00C975B7">
        <w:rPr>
          <w:rtl/>
        </w:rPr>
        <w:t xml:space="preserve"> </w:t>
      </w:r>
      <w:r w:rsidRPr="00E53590">
        <w:rPr>
          <w:rtl/>
        </w:rPr>
        <w:t>יודעת,</w:t>
      </w:r>
      <w:r w:rsidR="00C975B7">
        <w:rPr>
          <w:rtl/>
        </w:rPr>
        <w:t xml:space="preserve"> </w:t>
      </w:r>
      <w:r w:rsidRPr="00E53590">
        <w:rPr>
          <w:rtl/>
        </w:rPr>
        <w:t>חברת</w:t>
      </w:r>
      <w:r w:rsidR="00C975B7">
        <w:rPr>
          <w:rtl/>
        </w:rPr>
        <w:t xml:space="preserve"> </w:t>
      </w:r>
      <w:r w:rsidRPr="00E53590">
        <w:rPr>
          <w:rtl/>
        </w:rPr>
        <w:t>הכנסת לבנת, שאי</w:t>
      </w:r>
      <w:r w:rsidR="00C975B7">
        <w:rPr>
          <w:rtl/>
        </w:rPr>
        <w:t>-</w:t>
      </w:r>
      <w:r w:rsidRPr="00E53590">
        <w:rPr>
          <w:rtl/>
        </w:rPr>
        <w:t>אפשר להעלות להם. אני יודע שגם הסטודנטים וגם חברי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מכל</w:t>
      </w:r>
      <w:r w:rsidR="00C975B7">
        <w:rPr>
          <w:rtl/>
        </w:rPr>
        <w:t xml:space="preserve"> </w:t>
      </w:r>
      <w:r w:rsidRPr="00E53590">
        <w:rPr>
          <w:rtl/>
        </w:rPr>
        <w:t>גוני</w:t>
      </w:r>
      <w:r w:rsidR="00C975B7">
        <w:rPr>
          <w:rtl/>
        </w:rPr>
        <w:t xml:space="preserve"> </w:t>
      </w:r>
      <w:r w:rsidRPr="00E53590">
        <w:rPr>
          <w:rtl/>
        </w:rPr>
        <w:t>הקשת</w:t>
      </w:r>
      <w:r w:rsidR="00C975B7">
        <w:rPr>
          <w:rtl/>
        </w:rPr>
        <w:t xml:space="preserve"> </w:t>
      </w:r>
      <w:r w:rsidRPr="00E53590">
        <w:rPr>
          <w:rtl/>
        </w:rPr>
        <w:t>הפוליטית</w:t>
      </w:r>
      <w:r w:rsidR="00C975B7">
        <w:rPr>
          <w:rtl/>
        </w:rPr>
        <w:t xml:space="preserve"> </w:t>
      </w:r>
      <w:r w:rsidRPr="00E53590">
        <w:rPr>
          <w:rtl/>
        </w:rPr>
        <w:t>וגם</w:t>
      </w:r>
      <w:r w:rsidR="00C975B7">
        <w:rPr>
          <w:rtl/>
        </w:rPr>
        <w:t xml:space="preserve"> </w:t>
      </w:r>
      <w:r w:rsidRPr="00E53590">
        <w:rPr>
          <w:rtl/>
        </w:rPr>
        <w:t>ראשי האוניברסיטאות וגם ות"ת אומרים להם:</w:t>
      </w:r>
      <w:r w:rsidR="00C975B7">
        <w:rPr>
          <w:rtl/>
        </w:rPr>
        <w:t xml:space="preserve"> </w:t>
      </w:r>
      <w:r w:rsidRPr="00E53590">
        <w:rPr>
          <w:rtl/>
        </w:rPr>
        <w:t>רבותי, תהיו על איזה בסיס שהוא, והבסיס הוא דוח</w:t>
      </w:r>
      <w:r w:rsidR="00C975B7">
        <w:rPr>
          <w:rtl/>
        </w:rPr>
        <w:t>-</w:t>
      </w:r>
      <w:r w:rsidRPr="00E53590">
        <w:rPr>
          <w:rtl/>
        </w:rPr>
        <w:t>צור. אני חושב שצריך קצת פחות, הם</w:t>
      </w:r>
      <w:r w:rsidR="00C975B7">
        <w:rPr>
          <w:rtl/>
        </w:rPr>
        <w:t xml:space="preserve"> </w:t>
      </w:r>
      <w:r w:rsidRPr="00E53590">
        <w:rPr>
          <w:rtl/>
        </w:rPr>
        <w:t>חושבים</w:t>
      </w:r>
      <w:r w:rsidR="00C975B7">
        <w:rPr>
          <w:rtl/>
        </w:rPr>
        <w:t xml:space="preserve"> </w:t>
      </w:r>
      <w:r w:rsidRPr="00E53590">
        <w:rPr>
          <w:rtl/>
        </w:rPr>
        <w:t>שצריך</w:t>
      </w:r>
      <w:r w:rsidR="00C975B7">
        <w:rPr>
          <w:rtl/>
        </w:rPr>
        <w:t xml:space="preserve"> </w:t>
      </w:r>
      <w:r w:rsidRPr="00E53590">
        <w:rPr>
          <w:rtl/>
        </w:rPr>
        <w:t>יותר.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אלמנטים</w:t>
      </w:r>
      <w:r w:rsidR="00C975B7">
        <w:rPr>
          <w:rtl/>
        </w:rPr>
        <w:t xml:space="preserve"> </w:t>
      </w:r>
      <w:r w:rsidRPr="00E53590">
        <w:rPr>
          <w:rtl/>
        </w:rPr>
        <w:t>של כן ויש אלמנטים של לא, אבל זה צריך להיות</w:t>
      </w:r>
      <w:r w:rsidR="00C975B7">
        <w:rPr>
          <w:rtl/>
        </w:rPr>
        <w:t xml:space="preserve"> </w:t>
      </w:r>
      <w:r w:rsidRPr="00E53590">
        <w:rPr>
          <w:rtl/>
        </w:rPr>
        <w:t>המשא</w:t>
      </w:r>
      <w:r w:rsidR="00C975B7">
        <w:rPr>
          <w:rtl/>
        </w:rPr>
        <w:t>-</w:t>
      </w:r>
      <w:r w:rsidRPr="00E53590">
        <w:rPr>
          <w:rtl/>
        </w:rPr>
        <w:t>ומתן.</w:t>
      </w:r>
      <w:r w:rsidR="00C975B7">
        <w:rPr>
          <w:rtl/>
        </w:rPr>
        <w:t xml:space="preserve"> </w:t>
      </w:r>
      <w:r w:rsidRPr="00E53590">
        <w:rPr>
          <w:rtl/>
        </w:rPr>
        <w:t>הרי</w:t>
      </w:r>
      <w:r w:rsidR="00C975B7">
        <w:rPr>
          <w:rtl/>
        </w:rPr>
        <w:t xml:space="preserve"> </w:t>
      </w:r>
      <w:r w:rsidRPr="00E53590">
        <w:rPr>
          <w:rtl/>
        </w:rPr>
        <w:t>איש</w:t>
      </w:r>
      <w:r w:rsidR="00C975B7">
        <w:rPr>
          <w:rtl/>
        </w:rPr>
        <w:t xml:space="preserve"> </w:t>
      </w:r>
      <w:r w:rsidRPr="00E53590">
        <w:rPr>
          <w:rtl/>
        </w:rPr>
        <w:t>מאתנו לא רוצה שכל מערכת השכר במדינת ישראל תתמוטט ותקרוס</w:t>
      </w:r>
      <w:r w:rsidR="00C975B7">
        <w:rPr>
          <w:rtl/>
        </w:rPr>
        <w:t xml:space="preserve"> </w:t>
      </w:r>
      <w:r w:rsidRPr="00E53590">
        <w:rPr>
          <w:rtl/>
        </w:rPr>
        <w:t>כבניין</w:t>
      </w:r>
      <w:r w:rsidR="00C975B7">
        <w:rPr>
          <w:rtl/>
        </w:rPr>
        <w:t xml:space="preserve"> </w:t>
      </w:r>
      <w:r w:rsidRPr="00E53590">
        <w:rPr>
          <w:rtl/>
        </w:rPr>
        <w:t>קלפים, כאשר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אנחנו יודעים מה משמעות העניין </w:t>
      </w:r>
      <w:r w:rsidR="00C975B7">
        <w:rPr>
          <w:rtl/>
        </w:rPr>
        <w:t>–</w:t>
      </w:r>
      <w:r w:rsidRPr="00E53590">
        <w:rPr>
          <w:rtl/>
        </w:rPr>
        <w:t xml:space="preserve"> שמה שייתנו לסגל כתוספת לא</w:t>
      </w:r>
      <w:r w:rsidR="00C975B7">
        <w:rPr>
          <w:rtl/>
        </w:rPr>
        <w:t xml:space="preserve"> </w:t>
      </w:r>
      <w:r w:rsidRPr="00E53590">
        <w:rPr>
          <w:rtl/>
        </w:rPr>
        <w:t>יהיה</w:t>
      </w:r>
      <w:r w:rsidR="00C975B7">
        <w:rPr>
          <w:rtl/>
        </w:rPr>
        <w:t xml:space="preserve"> </w:t>
      </w:r>
      <w:r w:rsidRPr="00E53590">
        <w:rPr>
          <w:rtl/>
        </w:rPr>
        <w:t>שווה</w:t>
      </w:r>
      <w:r w:rsidR="00C975B7">
        <w:rPr>
          <w:rtl/>
        </w:rPr>
        <w:t xml:space="preserve"> </w:t>
      </w:r>
      <w:r w:rsidRPr="00E53590">
        <w:rPr>
          <w:rtl/>
        </w:rPr>
        <w:t>בכוח</w:t>
      </w:r>
      <w:r w:rsidR="00C975B7">
        <w:rPr>
          <w:rtl/>
        </w:rPr>
        <w:t xml:space="preserve"> </w:t>
      </w:r>
      <w:r w:rsidRPr="00E53590">
        <w:rPr>
          <w:rtl/>
        </w:rPr>
        <w:t>הקנייה</w:t>
      </w:r>
      <w:r w:rsidR="00C975B7">
        <w:rPr>
          <w:rtl/>
        </w:rPr>
        <w:t xml:space="preserve"> </w:t>
      </w:r>
      <w:r w:rsidRPr="00E53590">
        <w:rPr>
          <w:rtl/>
        </w:rPr>
        <w:t>בעוד שנה, שנה</w:t>
      </w:r>
      <w:r w:rsidR="00C975B7">
        <w:rPr>
          <w:rtl/>
        </w:rPr>
        <w:t>-</w:t>
      </w:r>
      <w:r w:rsidRPr="00E53590">
        <w:rPr>
          <w:rtl/>
        </w:rPr>
        <w:t>וחצי, שום דבר, אם יקרה מה שיקרה למערכת</w:t>
      </w:r>
      <w:r w:rsidR="00C975B7">
        <w:rPr>
          <w:rtl/>
        </w:rPr>
        <w:t xml:space="preserve"> </w:t>
      </w:r>
      <w:r w:rsidRPr="00E53590">
        <w:rPr>
          <w:rtl/>
        </w:rPr>
        <w:t>השכר.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רבותי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גברתי</w:t>
      </w:r>
      <w:r w:rsidR="00C975B7">
        <w:rPr>
          <w:rtl/>
        </w:rPr>
        <w:t xml:space="preserve"> </w:t>
      </w:r>
      <w:r w:rsidRPr="00E53590">
        <w:rPr>
          <w:rtl/>
        </w:rPr>
        <w:t>היושבת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אומר לכם שאנחנו נמצאים במצב</w:t>
      </w:r>
      <w:r w:rsidR="00C975B7">
        <w:rPr>
          <w:rtl/>
        </w:rPr>
        <w:t xml:space="preserve"> </w:t>
      </w:r>
      <w:r w:rsidRPr="00E53590">
        <w:rPr>
          <w:rtl/>
        </w:rPr>
        <w:t>קריטי. 32</w:t>
      </w:r>
      <w:r w:rsidR="00C975B7">
        <w:rPr>
          <w:rtl/>
        </w:rPr>
        <w:t xml:space="preserve"> </w:t>
      </w:r>
      <w:r w:rsidRPr="00E53590">
        <w:rPr>
          <w:rtl/>
        </w:rPr>
        <w:t>ימי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שביתה </w:t>
      </w:r>
      <w:r w:rsidR="00C975B7">
        <w:rPr>
          <w:rtl/>
        </w:rPr>
        <w:t xml:space="preserve">– </w:t>
      </w:r>
      <w:r w:rsidRPr="00E53590">
        <w:rPr>
          <w:rtl/>
        </w:rPr>
        <w:t>זה לא דבר קטן. בעוד עשרה ימים או שבוע יש חופשת סמסטר,</w:t>
      </w:r>
      <w:r w:rsidR="00C975B7">
        <w:rPr>
          <w:rtl/>
        </w:rPr>
        <w:t xml:space="preserve"> </w:t>
      </w:r>
      <w:r w:rsidRPr="00E53590">
        <w:rPr>
          <w:rtl/>
        </w:rPr>
        <w:t>ההפסד</w:t>
      </w:r>
      <w:r w:rsidR="00C975B7">
        <w:rPr>
          <w:rtl/>
        </w:rPr>
        <w:t xml:space="preserve"> </w:t>
      </w:r>
      <w:r w:rsidRPr="00E53590">
        <w:rPr>
          <w:rtl/>
        </w:rPr>
        <w:t>בלימודים בפועל הוא פחות, אבל עדיין לא יתקיימו הבחינות של הסמסטר הראשון.</w:t>
      </w:r>
      <w:r w:rsidR="00C975B7">
        <w:rPr>
          <w:rtl/>
        </w:rPr>
        <w:t xml:space="preserve"> </w:t>
      </w:r>
      <w:r w:rsidRPr="00E53590">
        <w:rPr>
          <w:rtl/>
        </w:rPr>
        <w:t>אמרנו</w:t>
      </w:r>
      <w:r w:rsidR="00C975B7">
        <w:rPr>
          <w:rtl/>
        </w:rPr>
        <w:t xml:space="preserve"> </w:t>
      </w:r>
      <w:r w:rsidRPr="00E53590">
        <w:rPr>
          <w:rtl/>
        </w:rPr>
        <w:t>לוועד</w:t>
      </w:r>
      <w:r w:rsidR="00C975B7">
        <w:rPr>
          <w:rtl/>
        </w:rPr>
        <w:t xml:space="preserve"> </w:t>
      </w:r>
      <w:r w:rsidRPr="00E53590">
        <w:rPr>
          <w:rtl/>
        </w:rPr>
        <w:t>ראשי</w:t>
      </w:r>
      <w:r w:rsidR="00C975B7">
        <w:rPr>
          <w:rtl/>
        </w:rPr>
        <w:t xml:space="preserve"> </w:t>
      </w:r>
      <w:r w:rsidRPr="00E53590">
        <w:rPr>
          <w:rtl/>
        </w:rPr>
        <w:t>האוניברסיטאות,</w:t>
      </w:r>
      <w:r w:rsidR="00C975B7">
        <w:rPr>
          <w:rtl/>
        </w:rPr>
        <w:t xml:space="preserve"> </w:t>
      </w:r>
      <w:r w:rsidRPr="00E53590">
        <w:rPr>
          <w:rtl/>
        </w:rPr>
        <w:t>לראשי ור"ה: תודיעו לסטודנטים שיהיו סידורים</w:t>
      </w:r>
      <w:r w:rsidR="00C975B7">
        <w:rPr>
          <w:rtl/>
        </w:rPr>
        <w:t xml:space="preserve"> </w:t>
      </w:r>
      <w:r w:rsidRPr="00E53590">
        <w:rPr>
          <w:rtl/>
        </w:rPr>
        <w:t>כאלה,</w:t>
      </w:r>
      <w:r w:rsidR="00C975B7">
        <w:rPr>
          <w:rtl/>
        </w:rPr>
        <w:t xml:space="preserve"> </w:t>
      </w:r>
      <w:r w:rsidRPr="00E53590">
        <w:rPr>
          <w:rtl/>
        </w:rPr>
        <w:t>שיוכלו</w:t>
      </w:r>
      <w:r w:rsidR="00C975B7">
        <w:rPr>
          <w:rtl/>
        </w:rPr>
        <w:t xml:space="preserve"> </w:t>
      </w:r>
      <w:r w:rsidRPr="00E53590">
        <w:rPr>
          <w:rtl/>
        </w:rPr>
        <w:t>לעמוד</w:t>
      </w:r>
      <w:r w:rsidR="00C975B7">
        <w:rPr>
          <w:rtl/>
        </w:rPr>
        <w:t xml:space="preserve"> </w:t>
      </w:r>
      <w:r w:rsidRPr="00E53590">
        <w:rPr>
          <w:rtl/>
        </w:rPr>
        <w:t>בבחינות,</w:t>
      </w:r>
      <w:r w:rsidR="00C975B7">
        <w:rPr>
          <w:rtl/>
        </w:rPr>
        <w:t xml:space="preserve"> </w:t>
      </w:r>
      <w:r w:rsidRPr="00E53590">
        <w:rPr>
          <w:rtl/>
        </w:rPr>
        <w:t>וסמסטר שעברו בו 12 שבועות לימוד מתוך 14 שבועות</w:t>
      </w:r>
      <w:r w:rsidR="00C975B7">
        <w:rPr>
          <w:rtl/>
        </w:rPr>
        <w:t xml:space="preserve"> </w:t>
      </w:r>
      <w:r w:rsidRPr="00E53590">
        <w:rPr>
          <w:rtl/>
        </w:rPr>
        <w:t>לימוד, צריך לקיים אותו. כך יהיה.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מציע שלא להיכנע בשום פנים ואופן לדרישות בלתי ריאליות או לשחק את המשחק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מגרש</w:t>
      </w:r>
      <w:r w:rsidR="00C975B7">
        <w:rPr>
          <w:rtl/>
        </w:rPr>
        <w:t xml:space="preserve"> </w:t>
      </w:r>
      <w:r w:rsidRPr="00E53590">
        <w:rPr>
          <w:rtl/>
        </w:rPr>
        <w:t>שאי</w:t>
      </w:r>
      <w:r w:rsidR="00C975B7">
        <w:rPr>
          <w:rtl/>
        </w:rPr>
        <w:t>-</w:t>
      </w:r>
      <w:r w:rsidRPr="00E53590">
        <w:rPr>
          <w:rtl/>
        </w:rPr>
        <w:t>אפשר</w:t>
      </w:r>
      <w:r w:rsidR="00C975B7">
        <w:rPr>
          <w:rtl/>
        </w:rPr>
        <w:t xml:space="preserve"> </w:t>
      </w:r>
      <w:r w:rsidRPr="00E53590">
        <w:rPr>
          <w:rtl/>
        </w:rPr>
        <w:t>לשחק</w:t>
      </w:r>
      <w:r w:rsidR="00C975B7">
        <w:rPr>
          <w:rtl/>
        </w:rPr>
        <w:t xml:space="preserve"> </w:t>
      </w:r>
      <w:r w:rsidRPr="00E53590">
        <w:rPr>
          <w:rtl/>
        </w:rPr>
        <w:t xml:space="preserve">עליו. אני מציע לחברי הכנסת </w:t>
      </w:r>
      <w:r w:rsidR="00C975B7">
        <w:rPr>
          <w:rtl/>
        </w:rPr>
        <w:t>–</w:t>
      </w:r>
      <w:r w:rsidRPr="00E53590">
        <w:rPr>
          <w:rtl/>
        </w:rPr>
        <w:t xml:space="preserve"> ואני שמחתי מאוד שבוועדת</w:t>
      </w:r>
      <w:r w:rsidR="00C975B7">
        <w:rPr>
          <w:rtl/>
        </w:rPr>
        <w:t xml:space="preserve"> </w:t>
      </w:r>
      <w:r w:rsidRPr="00E53590">
        <w:rPr>
          <w:rtl/>
        </w:rPr>
        <w:t>החינוך</w:t>
      </w:r>
      <w:r w:rsidR="00C975B7">
        <w:rPr>
          <w:rtl/>
        </w:rPr>
        <w:t xml:space="preserve"> </w:t>
      </w:r>
      <w:r w:rsidRPr="00E53590">
        <w:rPr>
          <w:rtl/>
        </w:rPr>
        <w:t>הנוסח</w:t>
      </w:r>
      <w:r w:rsidR="00C975B7">
        <w:rPr>
          <w:rtl/>
        </w:rPr>
        <w:t xml:space="preserve"> </w:t>
      </w:r>
      <w:r w:rsidRPr="00E53590">
        <w:rPr>
          <w:rtl/>
        </w:rPr>
        <w:t>התקבל</w:t>
      </w:r>
      <w:r w:rsidR="00C975B7">
        <w:rPr>
          <w:rtl/>
        </w:rPr>
        <w:t xml:space="preserve"> </w:t>
      </w:r>
      <w:r w:rsidRPr="00E53590">
        <w:rPr>
          <w:rtl/>
        </w:rPr>
        <w:t xml:space="preserve">על דעת כל חברי הוועדה מכל הסיעות </w:t>
      </w:r>
      <w:r w:rsidR="00C975B7">
        <w:rPr>
          <w:rtl/>
        </w:rPr>
        <w:t>–</w:t>
      </w:r>
      <w:r w:rsidRPr="00E53590">
        <w:rPr>
          <w:rtl/>
        </w:rPr>
        <w:t xml:space="preserve"> לא לעשות שימוש פוליטי</w:t>
      </w:r>
      <w:r w:rsidR="00C975B7">
        <w:rPr>
          <w:rtl/>
        </w:rPr>
        <w:t xml:space="preserve"> </w:t>
      </w:r>
      <w:r w:rsidRPr="00E53590">
        <w:rPr>
          <w:rtl/>
        </w:rPr>
        <w:t>בדבר</w:t>
      </w:r>
      <w:r w:rsidR="00C975B7">
        <w:rPr>
          <w:rtl/>
        </w:rPr>
        <w:t xml:space="preserve"> </w:t>
      </w:r>
      <w:r w:rsidRPr="00E53590">
        <w:rPr>
          <w:rtl/>
        </w:rPr>
        <w:t>שהוא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כך</w:t>
      </w:r>
      <w:r w:rsidR="00C975B7">
        <w:rPr>
          <w:rtl/>
        </w:rPr>
        <w:t xml:space="preserve"> </w:t>
      </w:r>
      <w:r w:rsidRPr="00E53590">
        <w:rPr>
          <w:rtl/>
        </w:rPr>
        <w:t>קריטי.</w:t>
      </w:r>
      <w:r w:rsidR="00C975B7">
        <w:rPr>
          <w:rtl/>
        </w:rPr>
        <w:t xml:space="preserve"> </w:t>
      </w:r>
      <w:r w:rsidRPr="00E53590">
        <w:rPr>
          <w:rtl/>
        </w:rPr>
        <w:t>שמחתי לראות את הסטודנטים שאמרו למרצים: תחזרו להיות</w:t>
      </w:r>
      <w:r w:rsidR="00C975B7">
        <w:rPr>
          <w:rtl/>
        </w:rPr>
        <w:t xml:space="preserve"> </w:t>
      </w:r>
      <w:r w:rsidRPr="00E53590">
        <w:rPr>
          <w:rtl/>
        </w:rPr>
        <w:t>ריאליים, תנהלו משא</w:t>
      </w:r>
      <w:r w:rsidR="00C975B7">
        <w:rPr>
          <w:rtl/>
        </w:rPr>
        <w:t>-</w:t>
      </w:r>
      <w:r w:rsidRPr="00E53590">
        <w:rPr>
          <w:rtl/>
        </w:rPr>
        <w:t>ומתן על בסיס אפשרי, לא על דבר בלתי אפשרי.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שר</w:t>
      </w:r>
      <w:r w:rsidR="00C975B7">
        <w:rPr>
          <w:rtl/>
        </w:rPr>
        <w:t xml:space="preserve"> </w:t>
      </w:r>
      <w:r w:rsidRPr="00E53590">
        <w:rPr>
          <w:rtl/>
        </w:rPr>
        <w:t>החינוך</w:t>
      </w:r>
      <w:r w:rsidR="00C975B7">
        <w:rPr>
          <w:rtl/>
        </w:rPr>
        <w:t xml:space="preserve"> </w:t>
      </w:r>
      <w:r w:rsidRPr="00E53590">
        <w:rPr>
          <w:rtl/>
        </w:rPr>
        <w:t>מעורב בעניין, גברתי חברת הכנסת לבנת, הוא היה אתי אתמול בישיבה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ראשי</w:t>
      </w:r>
      <w:r w:rsidR="00C975B7">
        <w:rPr>
          <w:rtl/>
        </w:rPr>
        <w:t xml:space="preserve"> </w:t>
      </w:r>
      <w:r w:rsidRPr="00E53590">
        <w:rPr>
          <w:rtl/>
        </w:rPr>
        <w:t>ות"ת וראשי ור"ה. סגן שר החינוך היה מעורב, כפי שאת יודעת. אנחנו עושים</w:t>
      </w:r>
      <w:r w:rsidR="00C975B7">
        <w:rPr>
          <w:rtl/>
        </w:rPr>
        <w:t xml:space="preserve"> </w:t>
      </w:r>
      <w:r w:rsidRPr="00E53590">
        <w:rPr>
          <w:rtl/>
        </w:rPr>
        <w:t>מאמצים</w:t>
      </w:r>
      <w:r w:rsidR="00C975B7">
        <w:rPr>
          <w:rtl/>
        </w:rPr>
        <w:t xml:space="preserve"> </w:t>
      </w:r>
      <w:r w:rsidRPr="00E53590">
        <w:rPr>
          <w:rtl/>
        </w:rPr>
        <w:t>עליונים.</w:t>
      </w:r>
      <w:r w:rsidR="00C975B7">
        <w:rPr>
          <w:rtl/>
        </w:rPr>
        <w:t xml:space="preserve"> </w:t>
      </w:r>
      <w:r w:rsidRPr="00E53590">
        <w:rPr>
          <w:rtl/>
        </w:rPr>
        <w:t>אני רוצה להגיד מה הערכת המצב שלי. רק כאשר נציגי הסגל שמנהלים</w:t>
      </w:r>
      <w:r w:rsidR="00C975B7">
        <w:rPr>
          <w:rtl/>
        </w:rPr>
        <w:t xml:space="preserve"> </w:t>
      </w:r>
      <w:r w:rsidRPr="00E53590">
        <w:rPr>
          <w:rtl/>
        </w:rPr>
        <w:t>את המשא</w:t>
      </w:r>
      <w:r w:rsidR="00C975B7">
        <w:rPr>
          <w:rtl/>
        </w:rPr>
        <w:t>-</w:t>
      </w:r>
      <w:r w:rsidRPr="00E53590">
        <w:rPr>
          <w:rtl/>
        </w:rPr>
        <w:t xml:space="preserve">ומתן ידעו שהממשלה וחברי הכנסת וראשי האוניברסיטאות נחושים בדעתם </w:t>
      </w:r>
      <w:r w:rsidR="00C975B7">
        <w:rPr>
          <w:rtl/>
        </w:rPr>
        <w:t>–</w:t>
      </w:r>
      <w:r w:rsidRPr="00E53590">
        <w:rPr>
          <w:rtl/>
        </w:rPr>
        <w:t xml:space="preserve"> והיום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הם יודעים זאת, לפי דעתי </w:t>
      </w:r>
      <w:r w:rsidR="00C975B7">
        <w:rPr>
          <w:rtl/>
        </w:rPr>
        <w:t>–</w:t>
      </w:r>
      <w:r w:rsidRPr="00E53590">
        <w:rPr>
          <w:rtl/>
        </w:rPr>
        <w:t xml:space="preserve"> לא ללכת לכיוון שהם מציעים, אלא להתייצב מסביב למסקנות</w:t>
      </w:r>
      <w:r w:rsidR="00C975B7">
        <w:rPr>
          <w:rtl/>
        </w:rPr>
        <w:t xml:space="preserve"> </w:t>
      </w:r>
      <w:r w:rsidRPr="00E53590">
        <w:rPr>
          <w:rtl/>
        </w:rPr>
        <w:t>ועדת</w:t>
      </w:r>
      <w:r w:rsidR="00C975B7">
        <w:rPr>
          <w:rtl/>
        </w:rPr>
        <w:t>-</w:t>
      </w:r>
      <w:r w:rsidRPr="00E53590">
        <w:rPr>
          <w:rtl/>
        </w:rPr>
        <w:t>צור,</w:t>
      </w:r>
      <w:r w:rsidR="00C975B7">
        <w:rPr>
          <w:rtl/>
        </w:rPr>
        <w:t xml:space="preserve"> </w:t>
      </w:r>
      <w:r w:rsidRPr="00E53590">
        <w:rPr>
          <w:rtl/>
        </w:rPr>
        <w:t>שיש</w:t>
      </w:r>
      <w:r w:rsidR="00C975B7">
        <w:rPr>
          <w:rtl/>
        </w:rPr>
        <w:t xml:space="preserve"> </w:t>
      </w:r>
      <w:r w:rsidRPr="00E53590">
        <w:rPr>
          <w:rtl/>
        </w:rPr>
        <w:t>בהן קידום, יש בהן שינוי, יש בהן שכר דיפרנציאלי, יש בהן מרכיבים</w:t>
      </w:r>
      <w:r w:rsidR="00C975B7">
        <w:rPr>
          <w:rtl/>
        </w:rPr>
        <w:t xml:space="preserve"> </w:t>
      </w:r>
      <w:r w:rsidRPr="00E53590">
        <w:rPr>
          <w:rtl/>
        </w:rPr>
        <w:t xml:space="preserve">טובים מאוד, רק שהם יקיימו את הדיון מסביב לזה </w:t>
      </w:r>
      <w:r w:rsidR="00C975B7">
        <w:rPr>
          <w:rtl/>
        </w:rPr>
        <w:t>–</w:t>
      </w:r>
      <w:r w:rsidRPr="00E53590">
        <w:rPr>
          <w:rtl/>
        </w:rPr>
        <w:t xml:space="preserve"> אפשר לפתור את הבעיה וצריך לפתור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הבעיה.</w:t>
      </w:r>
      <w:r w:rsidR="00C975B7">
        <w:rPr>
          <w:rtl/>
        </w:rPr>
        <w:t xml:space="preserve"> </w:t>
      </w:r>
      <w:r w:rsidRPr="00E53590">
        <w:rPr>
          <w:rtl/>
        </w:rPr>
        <w:t>אז וגם היום ראשי האוניברסיטאות צריכים להיערך למצב שבו יהיו סידורים</w:t>
      </w:r>
      <w:r w:rsidR="00C975B7">
        <w:rPr>
          <w:rtl/>
        </w:rPr>
        <w:t xml:space="preserve"> </w:t>
      </w:r>
      <w:r w:rsidRPr="00E53590">
        <w:rPr>
          <w:rtl/>
        </w:rPr>
        <w:t>כאלה, שהסטודנטים יקבלו חזרה את מה שהפסידו, לרבות הלימודים, לרבות האפשרות לעשות</w:t>
      </w:r>
      <w:r w:rsidR="00C975B7">
        <w:rPr>
          <w:rtl/>
        </w:rPr>
        <w:t xml:space="preserve"> </w:t>
      </w:r>
      <w:r w:rsidRPr="00E53590">
        <w:rPr>
          <w:rtl/>
        </w:rPr>
        <w:t>את הבחינות ומהלך שנה תקין.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מקווה ומתפלל, שמה שמתרחש עכשיו בבית</w:t>
      </w:r>
      <w:r w:rsidR="00C975B7">
        <w:rPr>
          <w:rtl/>
        </w:rPr>
        <w:t>-</w:t>
      </w:r>
      <w:r w:rsidRPr="00E53590">
        <w:rPr>
          <w:rtl/>
        </w:rPr>
        <w:t>בלגיה באוניברסיטה בגבעת</w:t>
      </w:r>
      <w:r w:rsidR="00C975B7">
        <w:rPr>
          <w:rtl/>
        </w:rPr>
        <w:t>-</w:t>
      </w:r>
      <w:r w:rsidRPr="00E53590">
        <w:rPr>
          <w:rtl/>
        </w:rPr>
        <w:t>רם והתחיל</w:t>
      </w:r>
      <w:r w:rsidR="00C975B7">
        <w:rPr>
          <w:rtl/>
        </w:rPr>
        <w:t xml:space="preserve"> </w:t>
      </w:r>
      <w:r w:rsidRPr="00E53590">
        <w:rPr>
          <w:rtl/>
        </w:rPr>
        <w:t>בשעה</w:t>
      </w:r>
      <w:r w:rsidR="00C975B7">
        <w:rPr>
          <w:rtl/>
        </w:rPr>
        <w:t xml:space="preserve"> </w:t>
      </w:r>
      <w:r w:rsidRPr="00E53590">
        <w:rPr>
          <w:rtl/>
        </w:rPr>
        <w:t>10:30</w:t>
      </w:r>
      <w:r w:rsidR="00C975B7">
        <w:rPr>
          <w:rtl/>
        </w:rPr>
        <w:t xml:space="preserve"> </w:t>
      </w:r>
      <w:r w:rsidRPr="00E53590">
        <w:rPr>
          <w:rtl/>
        </w:rPr>
        <w:t>ונמשך, אני לא יודע, אין לי אינפורמציה, אכן מתקיימים דיונים; אנחנו</w:t>
      </w:r>
      <w:r w:rsidR="00C975B7">
        <w:rPr>
          <w:rtl/>
        </w:rPr>
        <w:t xml:space="preserve"> </w:t>
      </w:r>
      <w:r w:rsidRPr="00E53590">
        <w:rPr>
          <w:rtl/>
        </w:rPr>
        <w:t>מוכנים לדיונים 24 שעות ביממה עד שנמצה כל אפשרות להגיע להסכם.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רוצה גם להגיד </w:t>
      </w:r>
      <w:r w:rsidR="00C975B7">
        <w:rPr>
          <w:rtl/>
        </w:rPr>
        <w:t>–</w:t>
      </w:r>
      <w:r w:rsidRPr="00E53590">
        <w:rPr>
          <w:rtl/>
        </w:rPr>
        <w:t xml:space="preserve"> אמרתי זאת פה כמה פעמים ואומר במשפט אחד </w:t>
      </w:r>
      <w:r w:rsidR="00C975B7">
        <w:rPr>
          <w:rtl/>
        </w:rPr>
        <w:t>–</w:t>
      </w:r>
      <w:r w:rsidRPr="00E53590">
        <w:rPr>
          <w:rtl/>
        </w:rPr>
        <w:t xml:space="preserve"> הממשלה רואה</w:t>
      </w:r>
      <w:r w:rsidR="00C975B7">
        <w:rPr>
          <w:rtl/>
        </w:rPr>
        <w:t xml:space="preserve"> </w:t>
      </w:r>
      <w:r w:rsidRPr="00E53590">
        <w:rPr>
          <w:rtl/>
        </w:rPr>
        <w:t>כבעל חשיבות עליונה את תפקידן של האוניברסיטאות ושל ההשכלה הגבוהה. היא מבטאת זאת</w:t>
      </w:r>
      <w:r w:rsidR="00C975B7">
        <w:rPr>
          <w:rtl/>
        </w:rPr>
        <w:t xml:space="preserve"> </w:t>
      </w:r>
      <w:r w:rsidRPr="00E53590">
        <w:rPr>
          <w:rtl/>
        </w:rPr>
        <w:t>בתקציבים,</w:t>
      </w:r>
      <w:r w:rsidR="00C975B7">
        <w:rPr>
          <w:rtl/>
        </w:rPr>
        <w:t xml:space="preserve"> </w:t>
      </w:r>
      <w:r w:rsidRPr="00E53590">
        <w:rPr>
          <w:rtl/>
        </w:rPr>
        <w:t>היא מבטאת זאת ביחס, היא מבטאת זאת באמונה שכך צריך להיות. אני מקווה,</w:t>
      </w:r>
      <w:r w:rsidR="00C975B7">
        <w:rPr>
          <w:rtl/>
        </w:rPr>
        <w:t xml:space="preserve"> </w:t>
      </w:r>
      <w:r w:rsidRPr="00E53590">
        <w:rPr>
          <w:rtl/>
        </w:rPr>
        <w:t>שאנחנו נוכל להגיע למשא</w:t>
      </w:r>
      <w:r w:rsidR="00C975B7">
        <w:rPr>
          <w:rtl/>
        </w:rPr>
        <w:t>-</w:t>
      </w:r>
      <w:r w:rsidRPr="00E53590">
        <w:rPr>
          <w:rtl/>
        </w:rPr>
        <w:t>ומתן כזה שייתן תוצאות, ושזו תהיה ההופעה האחרונה שלי מעל</w:t>
      </w:r>
      <w:r w:rsidR="00C975B7">
        <w:rPr>
          <w:rtl/>
        </w:rPr>
        <w:t xml:space="preserve"> </w:t>
      </w:r>
      <w:r w:rsidRPr="00E53590">
        <w:rPr>
          <w:rtl/>
        </w:rPr>
        <w:t>דוכן הכנסת כאשר אני מדבר על נושא השביתה של מוסדות ההשכלה הגבוהה. תודה רבה.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מה אדוני מציע?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האוצר א' שוחט: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המציעה</w:t>
      </w:r>
      <w:r w:rsidR="00C975B7">
        <w:rPr>
          <w:rtl/>
        </w:rPr>
        <w:t xml:space="preserve"> </w:t>
      </w:r>
      <w:r w:rsidRPr="00E53590">
        <w:rPr>
          <w:rtl/>
        </w:rPr>
        <w:t>מסתפקת</w:t>
      </w:r>
      <w:r w:rsidR="00C975B7">
        <w:rPr>
          <w:rtl/>
        </w:rPr>
        <w:t xml:space="preserve"> </w:t>
      </w:r>
      <w:r w:rsidRPr="00E53590">
        <w:rPr>
          <w:rtl/>
        </w:rPr>
        <w:t>בהודעת</w:t>
      </w:r>
      <w:r w:rsidR="00C975B7">
        <w:rPr>
          <w:rtl/>
        </w:rPr>
        <w:t xml:space="preserve"> </w:t>
      </w:r>
      <w:r w:rsidRPr="00E53590">
        <w:rPr>
          <w:rtl/>
        </w:rPr>
        <w:t>השר,</w:t>
      </w:r>
      <w:r w:rsidR="00C975B7">
        <w:rPr>
          <w:rtl/>
        </w:rPr>
        <w:t xml:space="preserve"> </w:t>
      </w:r>
      <w:r w:rsidRPr="00E53590">
        <w:rPr>
          <w:rtl/>
        </w:rPr>
        <w:t>בסדר.</w:t>
      </w:r>
      <w:r w:rsidR="00C975B7">
        <w:rPr>
          <w:rtl/>
        </w:rPr>
        <w:t xml:space="preserve"> </w:t>
      </w:r>
      <w:r w:rsidRPr="00E53590">
        <w:rPr>
          <w:rtl/>
        </w:rPr>
        <w:t>אם לא, אפשר להעביר לוועדת החינוך</w:t>
      </w:r>
      <w:r w:rsidR="00C975B7">
        <w:rPr>
          <w:rtl/>
        </w:rPr>
        <w:t xml:space="preserve"> </w:t>
      </w:r>
      <w:r w:rsidRPr="00E53590">
        <w:rPr>
          <w:rtl/>
        </w:rPr>
        <w:t>והתרבות, אין לי התנגדות.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לימור לבנת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מבקשת להעביר את הצעתי לוועדת החינוך והתרבות.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האוצר א' שוחט: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אין לי התנגדות.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לכבוד שר האוצר.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בני טמקין מציע להסיר את ההצעה מסדר</w:t>
      </w:r>
      <w:r w:rsidR="00C975B7">
        <w:rPr>
          <w:rtl/>
        </w:rPr>
        <w:t>-</w:t>
      </w:r>
      <w:r w:rsidRPr="00E53590">
        <w:rPr>
          <w:rtl/>
        </w:rPr>
        <w:t>היום. בבקשה, במסגרת של דקה.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בנימין טמקין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גברתי היושבת</w:t>
      </w:r>
      <w:r w:rsidR="00C975B7">
        <w:rPr>
          <w:rtl/>
        </w:rPr>
        <w:t>-</w:t>
      </w:r>
      <w:r w:rsidRPr="00E53590">
        <w:rPr>
          <w:rtl/>
        </w:rPr>
        <w:t>ראש, אדוני שר האוצר, חברת הכנסת לבנת, קודם כול אני רוצה לומר</w:t>
      </w:r>
      <w:r w:rsidR="00C975B7">
        <w:rPr>
          <w:rtl/>
        </w:rPr>
        <w:t xml:space="preserve"> </w:t>
      </w:r>
      <w:r w:rsidRPr="00E53590">
        <w:rPr>
          <w:rtl/>
        </w:rPr>
        <w:t xml:space="preserve">ולקבוע, שבמשך השנים שהליכוד היה בשלטון, אלה השנים עצמן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מנע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מה אתה מכניס עכשיו פוליטיזציה? אלה שנים שבהן פרחה ההשכלה הגבוהה בארץ.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לימור לבנת (הליכוד):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בנימין טמקין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מבקש את הגנת היושבת</w:t>
      </w:r>
      <w:r w:rsidR="00C975B7">
        <w:rPr>
          <w:rtl/>
        </w:rPr>
        <w:t>-</w:t>
      </w:r>
      <w:r w:rsidRPr="00E53590">
        <w:rPr>
          <w:rtl/>
        </w:rPr>
        <w:t>ראש.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מנע, אני קוראת אותך לסדר בפעם הראשונה.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מנע (הליכוד):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נעמי חזן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כן...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בנימין טמקין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נדמה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לי שהייתי קצת קרוב להשכלה הגבוהה בדיוק באותן שנים </w:t>
      </w:r>
      <w:r w:rsidR="00C975B7">
        <w:rPr>
          <w:rtl/>
        </w:rPr>
        <w:t>–</w:t>
      </w:r>
      <w:r w:rsidRPr="00E53590">
        <w:rPr>
          <w:rtl/>
        </w:rPr>
        <w:t xml:space="preserve"> כדי לומר שבאותן</w:t>
      </w:r>
      <w:r w:rsidR="00C975B7">
        <w:rPr>
          <w:rtl/>
        </w:rPr>
        <w:t xml:space="preserve"> </w:t>
      </w:r>
      <w:r w:rsidRPr="00E53590">
        <w:rPr>
          <w:rtl/>
        </w:rPr>
        <w:t>שנים</w:t>
      </w:r>
      <w:r w:rsidR="00C975B7">
        <w:rPr>
          <w:rtl/>
        </w:rPr>
        <w:t xml:space="preserve"> </w:t>
      </w:r>
      <w:r w:rsidRPr="00E53590">
        <w:rPr>
          <w:rtl/>
        </w:rPr>
        <w:t>הידרדרה</w:t>
      </w:r>
      <w:r w:rsidR="00C975B7">
        <w:rPr>
          <w:rtl/>
        </w:rPr>
        <w:t xml:space="preserve"> </w:t>
      </w:r>
      <w:r w:rsidRPr="00E53590">
        <w:rPr>
          <w:rtl/>
        </w:rPr>
        <w:t>ההשכלה</w:t>
      </w:r>
      <w:r w:rsidR="00C975B7">
        <w:rPr>
          <w:rtl/>
        </w:rPr>
        <w:t xml:space="preserve"> </w:t>
      </w:r>
      <w:r w:rsidRPr="00E53590">
        <w:rPr>
          <w:rtl/>
        </w:rPr>
        <w:t>הגבוהה, והידרדר המעמד של המרצים, והיום הם מנסים לתקן את</w:t>
      </w:r>
      <w:r w:rsidR="00C975B7">
        <w:rPr>
          <w:rtl/>
        </w:rPr>
        <w:t xml:space="preserve"> </w:t>
      </w:r>
      <w:r w:rsidRPr="00E53590">
        <w:rPr>
          <w:rtl/>
        </w:rPr>
        <w:t>הנזק</w:t>
      </w:r>
      <w:r w:rsidR="00C975B7">
        <w:rPr>
          <w:rtl/>
        </w:rPr>
        <w:t xml:space="preserve"> </w:t>
      </w:r>
      <w:r w:rsidRPr="00E53590">
        <w:rPr>
          <w:rtl/>
        </w:rPr>
        <w:t>שנגרם</w:t>
      </w:r>
      <w:r w:rsidR="00C975B7">
        <w:rPr>
          <w:rtl/>
        </w:rPr>
        <w:t xml:space="preserve"> </w:t>
      </w:r>
      <w:r w:rsidRPr="00E53590">
        <w:rPr>
          <w:rtl/>
        </w:rPr>
        <w:t>במשך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השנים האלה, כפי שאנחנו מתקנים היום את הנזק שנגרם למערכת</w:t>
      </w:r>
      <w:r w:rsidR="00C975B7">
        <w:rPr>
          <w:rtl/>
        </w:rPr>
        <w:t xml:space="preserve"> </w:t>
      </w:r>
      <w:r w:rsidRPr="00E53590">
        <w:rPr>
          <w:rtl/>
        </w:rPr>
        <w:t>החינוך בכלל על</w:t>
      </w:r>
      <w:r w:rsidR="00C975B7">
        <w:rPr>
          <w:rtl/>
        </w:rPr>
        <w:t>-</w:t>
      </w:r>
      <w:r w:rsidRPr="00E53590">
        <w:rPr>
          <w:rtl/>
        </w:rPr>
        <w:t>ידי שיפור מעמד המורים, כמו שקרה לפני כמה חודשים, וזה יקרה גם עם</w:t>
      </w:r>
      <w:r w:rsidR="00C975B7">
        <w:rPr>
          <w:rtl/>
        </w:rPr>
        <w:t xml:space="preserve"> </w:t>
      </w:r>
      <w:r w:rsidRPr="00E53590">
        <w:rPr>
          <w:rtl/>
        </w:rPr>
        <w:t>המרצים.</w:t>
      </w:r>
      <w:r w:rsidR="00C975B7">
        <w:rPr>
          <w:rtl/>
        </w:rPr>
        <w:t xml:space="preserve"> </w:t>
      </w:r>
      <w:r w:rsidRPr="00E53590">
        <w:rPr>
          <w:rtl/>
        </w:rPr>
        <w:t>כל מי שנמצא פה והיה קרוב להשכלה הגבוהה, ואני אומר זאת גם בשם פרופסור</w:t>
      </w:r>
      <w:r w:rsidR="00C975B7">
        <w:rPr>
          <w:rtl/>
        </w:rPr>
        <w:t xml:space="preserve"> </w:t>
      </w:r>
      <w:r w:rsidRPr="00E53590">
        <w:rPr>
          <w:rtl/>
        </w:rPr>
        <w:t>גוטמן,</w:t>
      </w:r>
      <w:r w:rsidR="00C975B7">
        <w:rPr>
          <w:rtl/>
        </w:rPr>
        <w:t xml:space="preserve"> </w:t>
      </w:r>
      <w:r w:rsidRPr="00E53590">
        <w:rPr>
          <w:rtl/>
        </w:rPr>
        <w:t>שיושב</w:t>
      </w:r>
      <w:r w:rsidR="00C975B7">
        <w:rPr>
          <w:rtl/>
        </w:rPr>
        <w:t xml:space="preserve"> </w:t>
      </w:r>
      <w:r w:rsidRPr="00E53590">
        <w:rPr>
          <w:rtl/>
        </w:rPr>
        <w:t>פה, שלא חשוד בזה שהוא משתייך היום לקואליציה, ופרופסור חזן ואני,</w:t>
      </w:r>
      <w:r w:rsidR="00C975B7">
        <w:rPr>
          <w:rtl/>
        </w:rPr>
        <w:t xml:space="preserve"> </w:t>
      </w:r>
      <w:r w:rsidRPr="00E53590">
        <w:rPr>
          <w:rtl/>
        </w:rPr>
        <w:t>אני אומר לך שבאותן שנים היתה הידרדרות של מעמד המורה והמרצה.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זמנך תם.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בנימין טמקין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שנית, אני פונה אל האוצר ואל ציבור המרצים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קריאות: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טמקין, אני מבקשת לסיים.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בנימין טמקין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אם ייתנו לי לסיים משפט אחד שלם, הכול יהיה בסדר, והוא יהיה גם משפט סיום.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מנע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גברתי היושבת</w:t>
      </w:r>
      <w:r w:rsidR="00C975B7">
        <w:rPr>
          <w:rtl/>
        </w:rPr>
        <w:t>-</w:t>
      </w:r>
      <w:r w:rsidRPr="00E53590">
        <w:rPr>
          <w:rtl/>
        </w:rPr>
        <w:t xml:space="preserve">ראש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אתה לא יכול להפריע כעת, אתה מדבר ללא רשותי.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בנימין טמקין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פונה</w:t>
      </w:r>
      <w:r w:rsidR="00C975B7">
        <w:rPr>
          <w:rtl/>
        </w:rPr>
        <w:t xml:space="preserve"> </w:t>
      </w:r>
      <w:r w:rsidRPr="00E53590">
        <w:rPr>
          <w:rtl/>
        </w:rPr>
        <w:t>אל</w:t>
      </w:r>
      <w:r w:rsidR="00C975B7">
        <w:rPr>
          <w:rtl/>
        </w:rPr>
        <w:t xml:space="preserve"> </w:t>
      </w:r>
      <w:r w:rsidRPr="00E53590">
        <w:rPr>
          <w:rtl/>
        </w:rPr>
        <w:t>ציבור</w:t>
      </w:r>
      <w:r w:rsidR="00C975B7">
        <w:rPr>
          <w:rtl/>
        </w:rPr>
        <w:t xml:space="preserve"> </w:t>
      </w:r>
      <w:r w:rsidRPr="00E53590">
        <w:rPr>
          <w:rtl/>
        </w:rPr>
        <w:t>המרצים ואל האוצר לנהל משא</w:t>
      </w:r>
      <w:r w:rsidR="00C975B7">
        <w:rPr>
          <w:rtl/>
        </w:rPr>
        <w:t>-</w:t>
      </w:r>
      <w:r w:rsidRPr="00E53590">
        <w:rPr>
          <w:rtl/>
        </w:rPr>
        <w:t>ומתן מהיר ולפתור את הבעיה</w:t>
      </w:r>
      <w:r w:rsidR="00C975B7">
        <w:rPr>
          <w:rtl/>
        </w:rPr>
        <w:t xml:space="preserve"> </w:t>
      </w:r>
      <w:r w:rsidRPr="00E53590">
        <w:rPr>
          <w:rtl/>
        </w:rPr>
        <w:t>באמצעות היצמדות למסקנות ועדת</w:t>
      </w:r>
      <w:r w:rsidR="00C975B7">
        <w:rPr>
          <w:rtl/>
        </w:rPr>
        <w:t>-</w:t>
      </w:r>
      <w:r w:rsidRPr="00E53590">
        <w:rPr>
          <w:rtl/>
        </w:rPr>
        <w:t xml:space="preserve">צור בשני תיקונים עיקריים. תיקון אחד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טמקין, יש כללים בתחביר העברי, אדוני. מה קורה פה?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בנימין טמקין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תרשי לי, אני מסיים.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 – –</w:t>
      </w:r>
      <w:r w:rsidR="00E53590" w:rsidRPr="00E53590">
        <w:rPr>
          <w:rtl/>
        </w:rPr>
        <w:t xml:space="preserve"> לסיים את המשא</w:t>
      </w:r>
      <w:r>
        <w:rPr>
          <w:rtl/>
        </w:rPr>
        <w:t>-</w:t>
      </w:r>
      <w:r w:rsidR="00E53590" w:rsidRPr="00E53590">
        <w:rPr>
          <w:rtl/>
        </w:rPr>
        <w:t>ומתן על</w:t>
      </w:r>
      <w:r>
        <w:rPr>
          <w:rtl/>
        </w:rPr>
        <w:t>-</w:t>
      </w:r>
      <w:r w:rsidR="00E53590" w:rsidRPr="00E53590">
        <w:rPr>
          <w:rtl/>
        </w:rPr>
        <w:t>ידי כך שמצד אחד ילכו לשיפור משמעותי של השכר</w:t>
      </w:r>
      <w:r>
        <w:rPr>
          <w:rtl/>
        </w:rPr>
        <w:t xml:space="preserve"> </w:t>
      </w:r>
      <w:r w:rsidR="00E53590" w:rsidRPr="00E53590">
        <w:rPr>
          <w:rtl/>
        </w:rPr>
        <w:t>מעבר</w:t>
      </w:r>
      <w:r>
        <w:rPr>
          <w:rtl/>
        </w:rPr>
        <w:t xml:space="preserve"> </w:t>
      </w:r>
      <w:r w:rsidR="00E53590" w:rsidRPr="00E53590">
        <w:rPr>
          <w:rtl/>
        </w:rPr>
        <w:t>למסקנות</w:t>
      </w:r>
      <w:r>
        <w:rPr>
          <w:rtl/>
        </w:rPr>
        <w:t xml:space="preserve"> </w:t>
      </w:r>
      <w:r w:rsidR="00E53590" w:rsidRPr="00E53590">
        <w:rPr>
          <w:rtl/>
        </w:rPr>
        <w:t>ועדת</w:t>
      </w:r>
      <w:r>
        <w:rPr>
          <w:rtl/>
        </w:rPr>
        <w:t>-</w:t>
      </w:r>
      <w:r w:rsidR="00E53590" w:rsidRPr="00E53590">
        <w:rPr>
          <w:rtl/>
        </w:rPr>
        <w:t>צור;</w:t>
      </w:r>
      <w:r>
        <w:rPr>
          <w:rtl/>
        </w:rPr>
        <w:t xml:space="preserve"> </w:t>
      </w:r>
      <w:r w:rsidR="00E53590" w:rsidRPr="00E53590">
        <w:rPr>
          <w:rtl/>
        </w:rPr>
        <w:t>ומצד</w:t>
      </w:r>
      <w:r>
        <w:rPr>
          <w:rtl/>
        </w:rPr>
        <w:t xml:space="preserve"> </w:t>
      </w:r>
      <w:r w:rsidR="00E53590" w:rsidRPr="00E53590">
        <w:rPr>
          <w:rtl/>
        </w:rPr>
        <w:t>אחר</w:t>
      </w:r>
      <w:r>
        <w:rPr>
          <w:rtl/>
        </w:rPr>
        <w:t xml:space="preserve"> </w:t>
      </w:r>
      <w:r w:rsidR="00E53590" w:rsidRPr="00E53590">
        <w:rPr>
          <w:rtl/>
        </w:rPr>
        <w:t>לא</w:t>
      </w:r>
      <w:r>
        <w:rPr>
          <w:rtl/>
        </w:rPr>
        <w:t xml:space="preserve"> </w:t>
      </w:r>
      <w:r w:rsidR="00E53590" w:rsidRPr="00E53590">
        <w:rPr>
          <w:rtl/>
        </w:rPr>
        <w:t>נקבל</w:t>
      </w:r>
      <w:r>
        <w:rPr>
          <w:rtl/>
        </w:rPr>
        <w:t xml:space="preserve"> </w:t>
      </w:r>
      <w:r w:rsidR="00E53590" w:rsidRPr="00E53590">
        <w:rPr>
          <w:rtl/>
        </w:rPr>
        <w:t>את ההצמדה לשכר הממוצע במשק, כפי</w:t>
      </w:r>
      <w:r>
        <w:rPr>
          <w:rtl/>
        </w:rPr>
        <w:t xml:space="preserve"> </w:t>
      </w:r>
      <w:r w:rsidR="00E53590" w:rsidRPr="00E53590">
        <w:rPr>
          <w:rtl/>
        </w:rPr>
        <w:t>שמצוין במסקנות ועדת</w:t>
      </w:r>
      <w:r>
        <w:rPr>
          <w:rtl/>
        </w:rPr>
        <w:t>-</w:t>
      </w:r>
      <w:r w:rsidR="00E53590" w:rsidRPr="00E53590">
        <w:rPr>
          <w:rtl/>
        </w:rPr>
        <w:t>צור. תודה רבה.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</w:t>
      </w:r>
      <w:r w:rsidR="00C975B7">
        <w:rPr>
          <w:rtl/>
        </w:rPr>
        <w:t xml:space="preserve"> </w:t>
      </w:r>
      <w:r w:rsidRPr="00E53590">
        <w:rPr>
          <w:rtl/>
        </w:rPr>
        <w:t>לחבר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טמקין.</w:t>
      </w:r>
      <w:r w:rsidR="00C975B7">
        <w:rPr>
          <w:rtl/>
        </w:rPr>
        <w:t xml:space="preserve"> </w:t>
      </w:r>
      <w:r w:rsidRPr="00E53590">
        <w:rPr>
          <w:rtl/>
        </w:rPr>
        <w:t>חברת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לימור לבנת, אני הבנתי שאת מסכימה</w:t>
      </w:r>
      <w:r w:rsidR="00C975B7">
        <w:rPr>
          <w:rtl/>
        </w:rPr>
        <w:t xml:space="preserve"> </w:t>
      </w:r>
      <w:r w:rsidRPr="00E53590">
        <w:rPr>
          <w:rtl/>
        </w:rPr>
        <w:t>להצעתו של כבוד שר האוצר להעביר את הנושא לדיון בוועדת החינוך והתרבות.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לימור לבנת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מבקשת לקיים דיון במלאה.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את לא מסכימה? הצעתך בעינה נשארת </w:t>
      </w:r>
      <w:r w:rsidR="00C975B7">
        <w:rPr>
          <w:rtl/>
        </w:rPr>
        <w:t>–</w:t>
      </w:r>
      <w:r w:rsidRPr="00E53590">
        <w:rPr>
          <w:rtl/>
        </w:rPr>
        <w:t xml:space="preserve"> לקיים דיון במליאה.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 עוברים כעת להצבעה. נא להצביע בעד או נגד קיום דיון במליאה בנושא זה.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צבעה מס' 1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>עד ההצעה לכלול את הנושא בסדר</w:t>
      </w:r>
      <w:r>
        <w:rPr>
          <w:rtl/>
        </w:rPr>
        <w:t>-</w:t>
      </w:r>
      <w:r w:rsidR="00E53590" w:rsidRPr="00E53590">
        <w:rPr>
          <w:rtl/>
        </w:rPr>
        <w:t xml:space="preserve">היום </w:t>
      </w:r>
      <w:r>
        <w:rPr>
          <w:rtl/>
        </w:rPr>
        <w:t>–</w:t>
      </w:r>
      <w:r w:rsidR="00E53590" w:rsidRPr="00E53590">
        <w:rPr>
          <w:rtl/>
        </w:rPr>
        <w:t xml:space="preserve"> 9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>עד ההצעה שלא לכלול את הנושא בסדר</w:t>
      </w:r>
      <w:r>
        <w:rPr>
          <w:rtl/>
        </w:rPr>
        <w:t>-</w:t>
      </w:r>
      <w:r w:rsidR="00E53590" w:rsidRPr="00E53590">
        <w:rPr>
          <w:rtl/>
        </w:rPr>
        <w:t xml:space="preserve">היום </w:t>
      </w:r>
      <w:r>
        <w:rPr>
          <w:rtl/>
        </w:rPr>
        <w:t>–</w:t>
      </w:r>
      <w:r w:rsidR="00E53590" w:rsidRPr="00E53590">
        <w:rPr>
          <w:rtl/>
        </w:rPr>
        <w:t xml:space="preserve"> 9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מנעים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תשעה תומכים, תשעה מתנגדים, אין נמנעים. ההצעה לא נתקבלה.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חגי מירום (העבודה):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לימור לבנת (הליכוד):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חברי הכנסת, אני מבקשת להפסיק.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עוברים כעת לתגובות ולהתייחסויות של סגן שר הביטחון להצעות לסדר</w:t>
      </w:r>
      <w:r w:rsidR="00C975B7">
        <w:rPr>
          <w:rtl/>
        </w:rPr>
        <w:t>-</w:t>
      </w: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שהועלו</w:t>
      </w:r>
      <w:r w:rsidR="00C975B7">
        <w:rPr>
          <w:rtl/>
        </w:rPr>
        <w:t xml:space="preserve"> </w:t>
      </w:r>
      <w:r w:rsidRPr="00E53590">
        <w:rPr>
          <w:rtl/>
        </w:rPr>
        <w:t>אתמול. סליחה, יש גם שאילתא אחת בעל</w:t>
      </w:r>
      <w:r w:rsidR="00C975B7">
        <w:rPr>
          <w:rtl/>
        </w:rPr>
        <w:t>-</w:t>
      </w:r>
      <w:r w:rsidRPr="00E53590">
        <w:rPr>
          <w:rtl/>
        </w:rPr>
        <w:t>פה. אני מבינה שהשואל איננו. השאילתא</w:t>
      </w:r>
      <w:r w:rsidR="00C975B7">
        <w:rPr>
          <w:rtl/>
        </w:rPr>
        <w:t xml:space="preserve"> </w:t>
      </w:r>
      <w:r w:rsidRPr="00E53590">
        <w:rPr>
          <w:rtl/>
        </w:rPr>
        <w:t>בטלה כי השואל איננו.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1"/>
        <w:rPr>
          <w:rtl/>
        </w:rPr>
      </w:pPr>
      <w:bookmarkStart w:id="14" w:name="_Toc457989593"/>
      <w:r w:rsidRPr="00C975B7">
        <w:rPr>
          <w:rtl/>
        </w:rPr>
        <w:t>הצעה לסדר</w:t>
      </w:r>
      <w:r>
        <w:rPr>
          <w:rtl/>
        </w:rPr>
        <w:t>-</w:t>
      </w:r>
      <w:r w:rsidRPr="00C975B7">
        <w:rPr>
          <w:rtl/>
        </w:rPr>
        <w:t>היום</w:t>
      </w:r>
      <w:bookmarkEnd w:id="14"/>
    </w:p>
    <w:p w:rsidR="00C975B7" w:rsidRPr="00C975B7" w:rsidRDefault="00C975B7" w:rsidP="00C975B7">
      <w:pPr>
        <w:pStyle w:val="1"/>
        <w:rPr>
          <w:rtl/>
        </w:rPr>
      </w:pPr>
      <w:bookmarkStart w:id="15" w:name="_Toc457989594"/>
      <w:r w:rsidRPr="00C975B7">
        <w:rPr>
          <w:rtl/>
        </w:rPr>
        <w:t>נסיגת ישראל מהתנחלות נצרים בחבל</w:t>
      </w:r>
      <w:r>
        <w:rPr>
          <w:rtl/>
        </w:rPr>
        <w:t>-</w:t>
      </w:r>
      <w:r w:rsidRPr="00C975B7">
        <w:rPr>
          <w:rtl/>
        </w:rPr>
        <w:t>עזה</w:t>
      </w:r>
      <w:bookmarkEnd w:id="15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מזמינה את סגן שר הביטחון.</w:t>
      </w:r>
      <w:r w:rsidR="00C975B7">
        <w:rPr>
          <w:rtl/>
        </w:rPr>
        <w:t xml:space="preserve"> </w:t>
      </w:r>
      <w:r w:rsidRPr="00E53590">
        <w:rPr>
          <w:rtl/>
        </w:rPr>
        <w:t>סגן שר הביטחון יתייחס להצעה לסדר</w:t>
      </w:r>
      <w:r w:rsidR="00C975B7">
        <w:rPr>
          <w:rtl/>
        </w:rPr>
        <w:t>-</w:t>
      </w:r>
      <w:r w:rsidRPr="00E53590">
        <w:rPr>
          <w:rtl/>
        </w:rPr>
        <w:t>היום מס'</w:t>
      </w:r>
      <w:r w:rsidR="00C975B7">
        <w:rPr>
          <w:rtl/>
        </w:rPr>
        <w:t xml:space="preserve"> </w:t>
      </w:r>
      <w:r w:rsidRPr="00E53590">
        <w:rPr>
          <w:rtl/>
        </w:rPr>
        <w:t>3121,</w:t>
      </w:r>
      <w:r w:rsidR="00C975B7">
        <w:rPr>
          <w:rtl/>
        </w:rPr>
        <w:t xml:space="preserve"> </w:t>
      </w:r>
      <w:r w:rsidRPr="00E53590">
        <w:rPr>
          <w:rtl/>
        </w:rPr>
        <w:t>בנושא:</w:t>
      </w:r>
      <w:r w:rsidR="00C975B7">
        <w:rPr>
          <w:rtl/>
        </w:rPr>
        <w:t xml:space="preserve"> </w:t>
      </w:r>
      <w:r w:rsidRPr="00E53590">
        <w:rPr>
          <w:rtl/>
        </w:rPr>
        <w:t>נסיגת</w:t>
      </w:r>
      <w:r w:rsidR="00C975B7">
        <w:rPr>
          <w:rtl/>
        </w:rPr>
        <w:t xml:space="preserve"> </w:t>
      </w:r>
      <w:r w:rsidRPr="00E53590">
        <w:rPr>
          <w:rtl/>
        </w:rPr>
        <w:t>ישראל</w:t>
      </w:r>
      <w:r w:rsidR="00C975B7">
        <w:rPr>
          <w:rtl/>
        </w:rPr>
        <w:t xml:space="preserve"> </w:t>
      </w:r>
      <w:r w:rsidRPr="00E53590">
        <w:rPr>
          <w:rtl/>
        </w:rPr>
        <w:t>מהתנחלות</w:t>
      </w:r>
      <w:r w:rsidR="00C975B7">
        <w:rPr>
          <w:rtl/>
        </w:rPr>
        <w:t xml:space="preserve"> </w:t>
      </w:r>
      <w:r w:rsidRPr="00E53590">
        <w:rPr>
          <w:rtl/>
        </w:rPr>
        <w:t>נצרים בחבל</w:t>
      </w:r>
      <w:r w:rsidR="00C975B7">
        <w:rPr>
          <w:rtl/>
        </w:rPr>
        <w:t>-</w:t>
      </w:r>
      <w:r w:rsidRPr="00E53590">
        <w:rPr>
          <w:rtl/>
        </w:rPr>
        <w:t xml:space="preserve">עזה </w:t>
      </w:r>
      <w:r w:rsidR="00C975B7">
        <w:rPr>
          <w:rtl/>
        </w:rPr>
        <w:t>–</w:t>
      </w:r>
      <w:r w:rsidRPr="00E53590">
        <w:rPr>
          <w:rtl/>
        </w:rPr>
        <w:t xml:space="preserve"> של חבר הכנסת עבד</w:t>
      </w:r>
      <w:r w:rsidR="00C975B7">
        <w:rPr>
          <w:rtl/>
        </w:rPr>
        <w:t>-</w:t>
      </w:r>
      <w:r w:rsidRPr="00E53590">
        <w:rPr>
          <w:rtl/>
        </w:rPr>
        <w:t>אלוהב</w:t>
      </w:r>
      <w:r w:rsidR="00C975B7">
        <w:rPr>
          <w:rtl/>
        </w:rPr>
        <w:t xml:space="preserve"> </w:t>
      </w:r>
      <w:r w:rsidRPr="00E53590">
        <w:rPr>
          <w:rtl/>
        </w:rPr>
        <w:t>דראושה.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גברתי היושבת</w:t>
      </w:r>
      <w:r w:rsidR="00C975B7">
        <w:rPr>
          <w:rtl/>
        </w:rPr>
        <w:t>-</w:t>
      </w:r>
      <w:r w:rsidRPr="00E53590">
        <w:rPr>
          <w:rtl/>
        </w:rPr>
        <w:t xml:space="preserve">ראש, חברי הכנסת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רחבעם זאבי (מולדת):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אם הוא איננו, משיבים לו?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כן. זה על</w:t>
      </w:r>
      <w:r w:rsidR="00C975B7">
        <w:rPr>
          <w:rtl/>
        </w:rPr>
        <w:t>-</w:t>
      </w:r>
      <w:r w:rsidRPr="00E53590">
        <w:rPr>
          <w:rtl/>
        </w:rPr>
        <w:t>פי בחירת סגן השר.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מוכן לא להשיב אם הוא איננו פה.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סגן השר, הנושאים האלה הועלו אתמול, וזה לשיקול דעתו של אדוני.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הוא היה פה בחוץ, ראיתי אותו.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הצעה</w:t>
      </w:r>
      <w:r w:rsidR="00C975B7">
        <w:rPr>
          <w:rtl/>
        </w:rPr>
        <w:t xml:space="preserve"> </w:t>
      </w:r>
      <w:r w:rsidRPr="00E53590">
        <w:rPr>
          <w:rtl/>
        </w:rPr>
        <w:t>לסדר</w:t>
      </w:r>
      <w:r w:rsidR="00C975B7">
        <w:rPr>
          <w:rtl/>
        </w:rPr>
        <w:t>-</w:t>
      </w:r>
      <w:r w:rsidRPr="00E53590">
        <w:rPr>
          <w:rtl/>
        </w:rPr>
        <w:t>היום מקיימים הצבעה. אם כך, אני צריכה לקיים הצבעה לפני</w:t>
      </w:r>
      <w:r w:rsidR="00C975B7">
        <w:rPr>
          <w:rtl/>
        </w:rPr>
        <w:t xml:space="preserve"> </w:t>
      </w:r>
      <w:r w:rsidRPr="00E53590">
        <w:rPr>
          <w:rtl/>
        </w:rPr>
        <w:t>שסגן השר משיב. מה שאדוני בוחר.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קריאה: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אתמול הוא היה, אין מה לעשות. אני משיב.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סגן השר בחר להשיב, אין פה שום בעיה כזו.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ראשית,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מתנצל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כך</w:t>
      </w:r>
      <w:r w:rsidR="00C975B7">
        <w:rPr>
          <w:rtl/>
        </w:rPr>
        <w:t xml:space="preserve"> </w:t>
      </w:r>
      <w:r w:rsidRPr="00E53590">
        <w:rPr>
          <w:rtl/>
        </w:rPr>
        <w:t>שלא</w:t>
      </w:r>
      <w:r w:rsidR="00C975B7">
        <w:rPr>
          <w:rtl/>
        </w:rPr>
        <w:t xml:space="preserve"> </w:t>
      </w:r>
      <w:r w:rsidRPr="00E53590">
        <w:rPr>
          <w:rtl/>
        </w:rPr>
        <w:t>הייתי</w:t>
      </w:r>
      <w:r w:rsidR="00C975B7">
        <w:rPr>
          <w:rtl/>
        </w:rPr>
        <w:t xml:space="preserve"> </w:t>
      </w:r>
      <w:r w:rsidRPr="00E53590">
        <w:rPr>
          <w:rtl/>
        </w:rPr>
        <w:t>אתמול ואני מודה לחברי הכנסת שגילו</w:t>
      </w:r>
      <w:r w:rsidR="00C975B7">
        <w:rPr>
          <w:rtl/>
        </w:rPr>
        <w:t xml:space="preserve"> </w:t>
      </w:r>
      <w:r w:rsidRPr="00E53590">
        <w:rPr>
          <w:rtl/>
        </w:rPr>
        <w:t>סובלנות.</w:t>
      </w:r>
      <w:r w:rsidR="00C975B7">
        <w:rPr>
          <w:rtl/>
        </w:rPr>
        <w:t xml:space="preserve"> </w:t>
      </w:r>
      <w:r w:rsidRPr="00E53590">
        <w:rPr>
          <w:rtl/>
        </w:rPr>
        <w:t>אני ראיתי ושמעתי את כל הנאומים.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דראושה,</w:t>
      </w:r>
      <w:r w:rsidR="00C975B7">
        <w:rPr>
          <w:rtl/>
        </w:rPr>
        <w:t xml:space="preserve"> </w:t>
      </w:r>
      <w:r w:rsidRPr="00E53590">
        <w:rPr>
          <w:rtl/>
        </w:rPr>
        <w:t>היה</w:t>
      </w:r>
      <w:r w:rsidR="00C975B7">
        <w:rPr>
          <w:rtl/>
        </w:rPr>
        <w:t xml:space="preserve"> </w:t>
      </w:r>
      <w:r w:rsidRPr="00E53590">
        <w:rPr>
          <w:rtl/>
        </w:rPr>
        <w:t>הסכם באוסלו, על ההסכם הזה צריך לשמור. בהסכם הזה</w:t>
      </w:r>
      <w:r w:rsidR="00C975B7">
        <w:rPr>
          <w:rtl/>
        </w:rPr>
        <w:t xml:space="preserve"> </w:t>
      </w:r>
      <w:r w:rsidRPr="00E53590">
        <w:rPr>
          <w:rtl/>
        </w:rPr>
        <w:t>כתוב:</w:t>
      </w:r>
      <w:r w:rsidR="00C975B7">
        <w:rPr>
          <w:rtl/>
        </w:rPr>
        <w:t xml:space="preserve"> </w:t>
      </w:r>
      <w:r w:rsidRPr="00E53590">
        <w:rPr>
          <w:rtl/>
        </w:rPr>
        <w:t>לא יפונו יישובים. לכן אינני מבין מה ההטפה הגדולה הזאת, ואני רוצה לעמוד</w:t>
      </w:r>
      <w:r w:rsidR="00C975B7">
        <w:rPr>
          <w:rtl/>
        </w:rPr>
        <w:t xml:space="preserve"> </w:t>
      </w:r>
      <w:r w:rsidRPr="00E53590">
        <w:rPr>
          <w:rtl/>
        </w:rPr>
        <w:t>רק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שתי</w:t>
      </w:r>
      <w:r w:rsidR="00C975B7">
        <w:rPr>
          <w:rtl/>
        </w:rPr>
        <w:t xml:space="preserve"> </w:t>
      </w:r>
      <w:r w:rsidRPr="00E53590">
        <w:rPr>
          <w:rtl/>
        </w:rPr>
        <w:t>נקודות.</w:t>
      </w:r>
      <w:r w:rsidR="00C975B7">
        <w:rPr>
          <w:rtl/>
        </w:rPr>
        <w:t xml:space="preserve"> </w:t>
      </w:r>
      <w:r w:rsidRPr="00E53590">
        <w:rPr>
          <w:rtl/>
        </w:rPr>
        <w:t>אחת,</w:t>
      </w:r>
      <w:r w:rsidR="00C975B7">
        <w:rPr>
          <w:rtl/>
        </w:rPr>
        <w:t xml:space="preserve"> </w:t>
      </w:r>
      <w:r w:rsidRPr="00E53590">
        <w:rPr>
          <w:rtl/>
        </w:rPr>
        <w:t>הסכם חותמים על מנת לעמוד בו. אני רוצה שתדעו, שאחד</w:t>
      </w:r>
      <w:r w:rsidR="00C975B7">
        <w:rPr>
          <w:rtl/>
        </w:rPr>
        <w:t xml:space="preserve"> </w:t>
      </w:r>
      <w:r w:rsidRPr="00E53590">
        <w:rPr>
          <w:rtl/>
        </w:rPr>
        <w:t>הקשיים הגדולים ביותר במשא</w:t>
      </w:r>
      <w:r w:rsidR="00C975B7">
        <w:rPr>
          <w:rtl/>
        </w:rPr>
        <w:t>-</w:t>
      </w:r>
      <w:r w:rsidRPr="00E53590">
        <w:rPr>
          <w:rtl/>
        </w:rPr>
        <w:t xml:space="preserve">ומתן עכשיו, ושקורה לעתים קרובות מדי </w:t>
      </w:r>
      <w:r w:rsidR="00C975B7">
        <w:rPr>
          <w:rtl/>
        </w:rPr>
        <w:t>–</w:t>
      </w:r>
      <w:r w:rsidRPr="00E53590">
        <w:rPr>
          <w:rtl/>
        </w:rPr>
        <w:t xml:space="preserve"> שדברים פחות או</w:t>
      </w:r>
      <w:r w:rsidR="00C975B7">
        <w:rPr>
          <w:rtl/>
        </w:rPr>
        <w:t xml:space="preserve"> </w:t>
      </w:r>
      <w:r w:rsidRPr="00E53590">
        <w:rPr>
          <w:rtl/>
        </w:rPr>
        <w:t>יותר</w:t>
      </w:r>
      <w:r w:rsidR="00C975B7">
        <w:rPr>
          <w:rtl/>
        </w:rPr>
        <w:t xml:space="preserve"> </w:t>
      </w:r>
      <w:r w:rsidRPr="00E53590">
        <w:rPr>
          <w:rtl/>
        </w:rPr>
        <w:t>מסוכמים, חוזרים חזרה ומתחילים לדבר עליהם כאילו לא קרה דבר. אחרת אפשר היה</w:t>
      </w:r>
      <w:r w:rsidR="00C975B7">
        <w:rPr>
          <w:rtl/>
        </w:rPr>
        <w:t xml:space="preserve"> </w:t>
      </w:r>
      <w:r w:rsidRPr="00E53590">
        <w:rPr>
          <w:rtl/>
        </w:rPr>
        <w:t>להתקדם הרבה יותר בקלות, ומהר, במשא</w:t>
      </w:r>
      <w:r w:rsidR="00C975B7">
        <w:rPr>
          <w:rtl/>
        </w:rPr>
        <w:t>-</w:t>
      </w:r>
      <w:r w:rsidRPr="00E53590">
        <w:rPr>
          <w:rtl/>
        </w:rPr>
        <w:t>ומתן.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נקודה</w:t>
      </w:r>
      <w:r w:rsidR="00C975B7">
        <w:rPr>
          <w:rtl/>
        </w:rPr>
        <w:t xml:space="preserve"> </w:t>
      </w:r>
      <w:r w:rsidRPr="00E53590">
        <w:rPr>
          <w:rtl/>
        </w:rPr>
        <w:t>שנייה.</w:t>
      </w:r>
      <w:r w:rsidR="00C975B7">
        <w:rPr>
          <w:rtl/>
        </w:rPr>
        <w:t xml:space="preserve"> </w:t>
      </w:r>
      <w:r w:rsidRPr="00E53590">
        <w:rPr>
          <w:rtl/>
        </w:rPr>
        <w:t>אני מוכרח לומר לך, לא מצאה כל כך חן בעיני הנימה שבה הועלה</w:t>
      </w:r>
      <w:r w:rsidR="00C975B7">
        <w:rPr>
          <w:rtl/>
        </w:rPr>
        <w:t xml:space="preserve"> </w:t>
      </w:r>
      <w:r w:rsidRPr="00E53590">
        <w:rPr>
          <w:rtl/>
        </w:rPr>
        <w:t>העניין</w:t>
      </w:r>
      <w:r w:rsidR="00C975B7">
        <w:rPr>
          <w:rtl/>
        </w:rPr>
        <w:t xml:space="preserve"> </w:t>
      </w:r>
      <w:r w:rsidRPr="00E53590">
        <w:rPr>
          <w:rtl/>
        </w:rPr>
        <w:t>והכריכה</w:t>
      </w:r>
      <w:r w:rsidR="00C975B7">
        <w:rPr>
          <w:rtl/>
        </w:rPr>
        <w:t xml:space="preserve"> </w:t>
      </w:r>
      <w:r w:rsidRPr="00E53590">
        <w:rPr>
          <w:rtl/>
        </w:rPr>
        <w:t>שלה</w:t>
      </w:r>
      <w:r w:rsidR="00C975B7">
        <w:rPr>
          <w:rtl/>
        </w:rPr>
        <w:t xml:space="preserve"> </w:t>
      </w:r>
      <w:r w:rsidRPr="00E53590">
        <w:rPr>
          <w:rtl/>
        </w:rPr>
        <w:t>בפתרונות</w:t>
      </w:r>
      <w:r w:rsidR="00C975B7">
        <w:rPr>
          <w:rtl/>
        </w:rPr>
        <w:t xml:space="preserve"> </w:t>
      </w:r>
      <w:r w:rsidRPr="00E53590">
        <w:rPr>
          <w:rtl/>
        </w:rPr>
        <w:t>הקבע.</w:t>
      </w:r>
      <w:r w:rsidR="00C975B7">
        <w:rPr>
          <w:rtl/>
        </w:rPr>
        <w:t xml:space="preserve"> </w:t>
      </w:r>
      <w:r w:rsidRPr="00E53590">
        <w:rPr>
          <w:rtl/>
        </w:rPr>
        <w:t>קבעת פה בצורה חד</w:t>
      </w:r>
      <w:r w:rsidR="00C975B7">
        <w:rPr>
          <w:rtl/>
        </w:rPr>
        <w:t>-</w:t>
      </w:r>
      <w:r w:rsidRPr="00E53590">
        <w:rPr>
          <w:rtl/>
        </w:rPr>
        <w:t>משמעית: קום תקום מדינה</w:t>
      </w:r>
      <w:r w:rsidR="00C975B7">
        <w:rPr>
          <w:rtl/>
        </w:rPr>
        <w:t xml:space="preserve"> </w:t>
      </w:r>
      <w:r w:rsidRPr="00E53590">
        <w:rPr>
          <w:rtl/>
        </w:rPr>
        <w:t>פלשתינית.</w:t>
      </w:r>
      <w:r w:rsidR="00C975B7">
        <w:rPr>
          <w:rtl/>
        </w:rPr>
        <w:t xml:space="preserve"> </w:t>
      </w:r>
      <w:r w:rsidRPr="00E53590">
        <w:rPr>
          <w:rtl/>
        </w:rPr>
        <w:t>קבעת,</w:t>
      </w:r>
      <w:r w:rsidR="00C975B7">
        <w:rPr>
          <w:rtl/>
        </w:rPr>
        <w:t xml:space="preserve"> </w:t>
      </w: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דראושה, שבמקום שהיישוב הזה יושב, יחזרו ויתיישבו</w:t>
      </w:r>
      <w:r w:rsidR="00C975B7">
        <w:rPr>
          <w:rtl/>
        </w:rPr>
        <w:t xml:space="preserve"> </w:t>
      </w:r>
      <w:r w:rsidRPr="00E53590">
        <w:rPr>
          <w:rtl/>
        </w:rPr>
        <w:t>פליטים, ואתה יודע שלא מדובר כלל על חוק השיבה.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לכן,</w:t>
      </w:r>
      <w:r w:rsidR="00C975B7">
        <w:rPr>
          <w:rtl/>
        </w:rPr>
        <w:t xml:space="preserve"> </w:t>
      </w:r>
      <w:r w:rsidRPr="00E53590">
        <w:rPr>
          <w:rtl/>
        </w:rPr>
        <w:t>ידידי היקר, אם רוצים לקדם את המשא</w:t>
      </w:r>
      <w:r w:rsidR="00C975B7">
        <w:rPr>
          <w:rtl/>
        </w:rPr>
        <w:t>-</w:t>
      </w:r>
      <w:r w:rsidRPr="00E53590">
        <w:rPr>
          <w:rtl/>
        </w:rPr>
        <w:t>ומתן, צריך להיות צמודים למשא</w:t>
      </w:r>
      <w:r w:rsidR="00C975B7">
        <w:rPr>
          <w:rtl/>
        </w:rPr>
        <w:t>-</w:t>
      </w:r>
      <w:r w:rsidRPr="00E53590">
        <w:rPr>
          <w:rtl/>
        </w:rPr>
        <w:t>ומתן</w:t>
      </w:r>
      <w:r w:rsidR="00C975B7">
        <w:rPr>
          <w:rtl/>
        </w:rPr>
        <w:t xml:space="preserve"> </w:t>
      </w:r>
      <w:r w:rsidRPr="00E53590">
        <w:rPr>
          <w:rtl/>
        </w:rPr>
        <w:t>ולמה</w:t>
      </w:r>
      <w:r w:rsidR="00C975B7">
        <w:rPr>
          <w:rtl/>
        </w:rPr>
        <w:t xml:space="preserve"> </w:t>
      </w:r>
      <w:r w:rsidRPr="00E53590">
        <w:rPr>
          <w:rtl/>
        </w:rPr>
        <w:t>שסוכם לגביו. מכיוון שסוכם בפירוש שלא יפונה שום יישוב, אין מה לדון בעניין</w:t>
      </w:r>
      <w:r w:rsidR="00C975B7">
        <w:rPr>
          <w:rtl/>
        </w:rPr>
        <w:t xml:space="preserve"> </w:t>
      </w:r>
      <w:r w:rsidRPr="00E53590">
        <w:rPr>
          <w:rtl/>
        </w:rPr>
        <w:t>הזה.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לכן אני מציע ומבקש להוריד את ההצעה מסדר</w:t>
      </w:r>
      <w:r w:rsidR="00C975B7">
        <w:rPr>
          <w:rtl/>
        </w:rPr>
        <w:t>-</w:t>
      </w:r>
      <w:r w:rsidRPr="00E53590">
        <w:rPr>
          <w:rtl/>
        </w:rPr>
        <w:t>היום.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עבד</w:t>
      </w:r>
      <w:r>
        <w:rPr>
          <w:rtl/>
        </w:rPr>
        <w:t>-</w:t>
      </w:r>
      <w:r w:rsidRPr="00C975B7">
        <w:rPr>
          <w:rtl/>
        </w:rPr>
        <w:t>אלוהב דראושה (מד"ע):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לפני שאתה יורד, אני רוצה לומר שאני מסתפק בתשובה שלך.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אתה מסתפק בתשובה של סגן השר. אם כך, לא נקיים הצבעה.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1"/>
        <w:rPr>
          <w:rtl/>
        </w:rPr>
      </w:pPr>
      <w:bookmarkStart w:id="16" w:name="_Toc457989595"/>
      <w:r w:rsidRPr="00C975B7">
        <w:rPr>
          <w:rtl/>
        </w:rPr>
        <w:t>הצעה לסדר</w:t>
      </w:r>
      <w:r>
        <w:rPr>
          <w:rtl/>
        </w:rPr>
        <w:t>-</w:t>
      </w:r>
      <w:r w:rsidRPr="00C975B7">
        <w:rPr>
          <w:rtl/>
        </w:rPr>
        <w:t>היום</w:t>
      </w:r>
      <w:bookmarkEnd w:id="16"/>
    </w:p>
    <w:p w:rsidR="00C975B7" w:rsidRPr="00C975B7" w:rsidRDefault="00C975B7" w:rsidP="00C975B7">
      <w:pPr>
        <w:pStyle w:val="1"/>
        <w:rPr>
          <w:rtl/>
        </w:rPr>
      </w:pPr>
      <w:bookmarkStart w:id="17" w:name="_Toc457989596"/>
      <w:r w:rsidRPr="00C975B7">
        <w:rPr>
          <w:rtl/>
        </w:rPr>
        <w:t>מאמצי עירק להמשיך בייצור טילים בליסטיים</w:t>
      </w:r>
      <w:bookmarkEnd w:id="17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סגן</w:t>
      </w:r>
      <w:r w:rsidR="00C975B7">
        <w:rPr>
          <w:rtl/>
        </w:rPr>
        <w:t xml:space="preserve"> </w:t>
      </w:r>
      <w:r w:rsidRPr="00E53590">
        <w:rPr>
          <w:rtl/>
        </w:rPr>
        <w:t>שר</w:t>
      </w:r>
      <w:r w:rsidR="00C975B7">
        <w:rPr>
          <w:rtl/>
        </w:rPr>
        <w:t xml:space="preserve"> </w:t>
      </w:r>
      <w:r w:rsidRPr="00E53590">
        <w:rPr>
          <w:rtl/>
        </w:rPr>
        <w:t>הביטחון,</w:t>
      </w:r>
      <w:r w:rsidR="00C975B7">
        <w:rPr>
          <w:rtl/>
        </w:rPr>
        <w:t xml:space="preserve"> </w:t>
      </w:r>
      <w:r w:rsidRPr="00E53590">
        <w:rPr>
          <w:rtl/>
        </w:rPr>
        <w:t>אנחנו עוברים כעת להתייחסותך להצעה לסדר</w:t>
      </w:r>
      <w:r w:rsidR="00C975B7">
        <w:rPr>
          <w:rtl/>
        </w:rPr>
        <w:t>-</w:t>
      </w:r>
      <w:r w:rsidRPr="00E53590">
        <w:rPr>
          <w:rtl/>
        </w:rPr>
        <w:t>היום מס'</w:t>
      </w:r>
      <w:r w:rsidR="00C975B7">
        <w:rPr>
          <w:rtl/>
        </w:rPr>
        <w:t xml:space="preserve"> </w:t>
      </w:r>
      <w:r w:rsidRPr="00E53590">
        <w:rPr>
          <w:rtl/>
        </w:rPr>
        <w:t>3271,</w:t>
      </w:r>
      <w:r w:rsidR="00C975B7">
        <w:rPr>
          <w:rtl/>
        </w:rPr>
        <w:t xml:space="preserve"> </w:t>
      </w:r>
      <w:r w:rsidRPr="00E53590">
        <w:rPr>
          <w:rtl/>
        </w:rPr>
        <w:t>בנושא:</w:t>
      </w:r>
      <w:r w:rsidR="00C975B7">
        <w:rPr>
          <w:rtl/>
        </w:rPr>
        <w:t xml:space="preserve"> </w:t>
      </w:r>
      <w:r w:rsidRPr="00E53590">
        <w:rPr>
          <w:rtl/>
        </w:rPr>
        <w:t>מאמצי</w:t>
      </w:r>
      <w:r w:rsidR="00C975B7">
        <w:rPr>
          <w:rtl/>
        </w:rPr>
        <w:t xml:space="preserve"> </w:t>
      </w:r>
      <w:r w:rsidRPr="00E53590">
        <w:rPr>
          <w:rtl/>
        </w:rPr>
        <w:t>עירק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להמשיך בייצור טילים בליסטיים </w:t>
      </w:r>
      <w:r w:rsidR="00C975B7">
        <w:rPr>
          <w:rtl/>
        </w:rPr>
        <w:t>–</w:t>
      </w:r>
      <w:r w:rsidRPr="00E53590">
        <w:rPr>
          <w:rtl/>
        </w:rPr>
        <w:t xml:space="preserve"> של חבר הכנסת אפרים</w:t>
      </w:r>
      <w:r w:rsidR="00C975B7">
        <w:rPr>
          <w:rtl/>
        </w:rPr>
        <w:t xml:space="preserve"> </w:t>
      </w:r>
      <w:r w:rsidRPr="00E53590">
        <w:rPr>
          <w:rtl/>
        </w:rPr>
        <w:t>סנה.</w:t>
      </w:r>
      <w:r w:rsidR="00C975B7">
        <w:rPr>
          <w:rtl/>
        </w:rPr>
        <w:t xml:space="preserve"> </w:t>
      </w:r>
      <w:r w:rsidRPr="00E53590">
        <w:rPr>
          <w:rtl/>
        </w:rPr>
        <w:t>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חושב שנכון מאוד עשה חבר הכנסת אפרים סנה כאשר העלה את הנושא, ושמתי לב</w:t>
      </w:r>
      <w:r w:rsidR="00C975B7">
        <w:rPr>
          <w:rtl/>
        </w:rPr>
        <w:t xml:space="preserve"> </w:t>
      </w:r>
      <w:r w:rsidRPr="00E53590">
        <w:rPr>
          <w:rtl/>
        </w:rPr>
        <w:t>שהעלית</w:t>
      </w:r>
      <w:r w:rsidR="00C975B7">
        <w:rPr>
          <w:rtl/>
        </w:rPr>
        <w:t xml:space="preserve"> </w:t>
      </w:r>
      <w:r w:rsidRPr="00E53590">
        <w:rPr>
          <w:rtl/>
        </w:rPr>
        <w:t>אותו</w:t>
      </w:r>
      <w:r w:rsidR="00C975B7">
        <w:rPr>
          <w:rtl/>
        </w:rPr>
        <w:t xml:space="preserve"> </w:t>
      </w:r>
      <w:r w:rsidRPr="00E53590">
        <w:rPr>
          <w:rtl/>
        </w:rPr>
        <w:t>אתמול</w:t>
      </w:r>
      <w:r w:rsidR="00C975B7">
        <w:rPr>
          <w:rtl/>
        </w:rPr>
        <w:t xml:space="preserve"> </w:t>
      </w:r>
      <w:r w:rsidRPr="00E53590">
        <w:rPr>
          <w:rtl/>
        </w:rPr>
        <w:t>מאוד</w:t>
      </w:r>
      <w:r w:rsidR="00C975B7">
        <w:rPr>
          <w:rtl/>
        </w:rPr>
        <w:t xml:space="preserve"> </w:t>
      </w:r>
      <w:r w:rsidRPr="00E53590">
        <w:rPr>
          <w:rtl/>
        </w:rPr>
        <w:t>בקצרה. מכיוון שאין הרבה להוסיף עליו, האיום שטמון בו</w:t>
      </w:r>
      <w:r w:rsidR="00C975B7">
        <w:rPr>
          <w:rtl/>
        </w:rPr>
        <w:t xml:space="preserve"> </w:t>
      </w:r>
      <w:r w:rsidRPr="00E53590">
        <w:rPr>
          <w:rtl/>
        </w:rPr>
        <w:t>ברור</w:t>
      </w:r>
      <w:r w:rsidR="00C975B7">
        <w:rPr>
          <w:rtl/>
        </w:rPr>
        <w:t xml:space="preserve"> </w:t>
      </w:r>
      <w:r w:rsidRPr="00E53590">
        <w:rPr>
          <w:rtl/>
        </w:rPr>
        <w:t>לחלוטין, ואתה ביקשת שנדון בו במליאה, אני מצטרף לבקשה. זאת אומרת שנדון בו</w:t>
      </w:r>
      <w:r w:rsidR="00C975B7">
        <w:rPr>
          <w:rtl/>
        </w:rPr>
        <w:t xml:space="preserve"> </w:t>
      </w:r>
      <w:r w:rsidRPr="00E53590">
        <w:rPr>
          <w:rtl/>
        </w:rPr>
        <w:t>במליאה, אם כולם יסכימו.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סנה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 עוברים כעת להצבעה בעד או נגד דיון בנושא במליאה. בבקשה.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צבעה מס' 2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>עד ההצעה לכלול את הנושא בסדר</w:t>
      </w:r>
      <w:r>
        <w:rPr>
          <w:rtl/>
        </w:rPr>
        <w:t>-</w:t>
      </w:r>
      <w:r w:rsidR="00E53590" w:rsidRPr="00E53590">
        <w:rPr>
          <w:rtl/>
        </w:rPr>
        <w:t xml:space="preserve">היום </w:t>
      </w:r>
      <w:r>
        <w:rPr>
          <w:rtl/>
        </w:rPr>
        <w:t>–</w:t>
      </w:r>
      <w:r w:rsidR="00E53590" w:rsidRPr="00E53590">
        <w:rPr>
          <w:rtl/>
        </w:rPr>
        <w:t xml:space="preserve"> 9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גד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מנעים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הצעה לכלול את הנושא בסדר</w:t>
      </w:r>
      <w:r>
        <w:rPr>
          <w:rtl/>
        </w:rPr>
        <w:t>-</w:t>
      </w:r>
      <w:r w:rsidR="00E53590" w:rsidRPr="00E53590">
        <w:rPr>
          <w:rtl/>
        </w:rPr>
        <w:t>היום של הכנסת נתקבלה.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תשעה תומכים, אין מתנגדים, אין נמנעים. אני קובעת שהנושא יידון במליאה.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1"/>
        <w:rPr>
          <w:rtl/>
        </w:rPr>
      </w:pPr>
      <w:bookmarkStart w:id="18" w:name="_Toc457989597"/>
      <w:r w:rsidRPr="00C975B7">
        <w:rPr>
          <w:rtl/>
        </w:rPr>
        <w:t>הצעה לסדר</w:t>
      </w:r>
      <w:r>
        <w:rPr>
          <w:rtl/>
        </w:rPr>
        <w:t>-</w:t>
      </w:r>
      <w:r w:rsidRPr="00C975B7">
        <w:rPr>
          <w:rtl/>
        </w:rPr>
        <w:t>היום</w:t>
      </w:r>
      <w:bookmarkEnd w:id="18"/>
    </w:p>
    <w:p w:rsidR="00C975B7" w:rsidRPr="00C975B7" w:rsidRDefault="00C975B7" w:rsidP="00C975B7">
      <w:pPr>
        <w:pStyle w:val="1"/>
        <w:rPr>
          <w:rtl/>
        </w:rPr>
      </w:pPr>
      <w:bookmarkStart w:id="19" w:name="_Toc457989598"/>
      <w:r w:rsidRPr="00C975B7">
        <w:rPr>
          <w:rtl/>
        </w:rPr>
        <w:t>דוח הרצל שפיר</w:t>
      </w:r>
      <w:bookmarkEnd w:id="19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חברי הכנסת, אנחנו עוברים כעת להתייחסותו של סגן שר הביטחון להצעה לסדר</w:t>
      </w:r>
      <w:r w:rsidR="00C975B7">
        <w:rPr>
          <w:rtl/>
        </w:rPr>
        <w:t>-</w:t>
      </w: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מס' 3317, בנושא: דוח הרצל שפיר </w:t>
      </w:r>
      <w:r w:rsidR="00C975B7">
        <w:rPr>
          <w:rtl/>
        </w:rPr>
        <w:t>–</w:t>
      </w:r>
      <w:r w:rsidRPr="00E53590">
        <w:rPr>
          <w:rtl/>
        </w:rPr>
        <w:t xml:space="preserve"> של חבר הכנסת רענן כהן.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גברתי</w:t>
      </w:r>
      <w:r w:rsidR="00C975B7">
        <w:rPr>
          <w:rtl/>
        </w:rPr>
        <w:t xml:space="preserve"> </w:t>
      </w:r>
      <w:r w:rsidRPr="00E53590">
        <w:rPr>
          <w:rtl/>
        </w:rPr>
        <w:t>היושבת</w:t>
      </w:r>
      <w:r w:rsidR="00C975B7">
        <w:rPr>
          <w:rtl/>
        </w:rPr>
        <w:t>-</w:t>
      </w:r>
      <w:r w:rsidRPr="00E53590">
        <w:rPr>
          <w:rtl/>
        </w:rPr>
        <w:t>ראש, אומנם חבר הכנסת רענן כהן איננו פה עכשיו, אבל דנו בנושא</w:t>
      </w:r>
      <w:r w:rsidR="00C975B7">
        <w:rPr>
          <w:rtl/>
        </w:rPr>
        <w:t xml:space="preserve"> </w:t>
      </w:r>
      <w:r w:rsidRPr="00E53590">
        <w:rPr>
          <w:rtl/>
        </w:rPr>
        <w:t>הזה</w:t>
      </w:r>
      <w:r w:rsidR="00C975B7">
        <w:rPr>
          <w:rtl/>
        </w:rPr>
        <w:t xml:space="preserve"> </w:t>
      </w:r>
      <w:r w:rsidRPr="00E53590">
        <w:rPr>
          <w:rtl/>
        </w:rPr>
        <w:t>כבר</w:t>
      </w:r>
      <w:r w:rsidR="00C975B7">
        <w:rPr>
          <w:rtl/>
        </w:rPr>
        <w:t xml:space="preserve"> </w:t>
      </w:r>
      <w:r w:rsidRPr="00E53590">
        <w:rPr>
          <w:rtl/>
        </w:rPr>
        <w:t>פעמים מספר. אני עצמי עניתי על הנושא הזה פעמים מספר כאן במליאה. הנושא</w:t>
      </w:r>
      <w:r w:rsidR="00C975B7">
        <w:rPr>
          <w:rtl/>
        </w:rPr>
        <w:t xml:space="preserve"> </w:t>
      </w:r>
      <w:r w:rsidRPr="00E53590">
        <w:rPr>
          <w:rtl/>
        </w:rPr>
        <w:t>הזה הוא בעל חשיבות ענקית לכל אחד מאתנו, לכל אחד מהילדים שלנו בוודאי. לכן מונתה</w:t>
      </w:r>
      <w:r w:rsidR="00C975B7">
        <w:rPr>
          <w:rtl/>
        </w:rPr>
        <w:t xml:space="preserve"> </w:t>
      </w:r>
      <w:r w:rsidRPr="00E53590">
        <w:rPr>
          <w:rtl/>
        </w:rPr>
        <w:t>ועדה, וכל מערכת הביטחון לומדת את המלצות ועדת</w:t>
      </w:r>
      <w:r w:rsidR="00C975B7">
        <w:rPr>
          <w:rtl/>
        </w:rPr>
        <w:t>-</w:t>
      </w:r>
      <w:r w:rsidRPr="00E53590">
        <w:rPr>
          <w:rtl/>
        </w:rPr>
        <w:t>שפיר באופן מאוד יסודי.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חושב</w:t>
      </w:r>
      <w:r w:rsidR="00C975B7">
        <w:rPr>
          <w:rtl/>
        </w:rPr>
        <w:t xml:space="preserve"> </w:t>
      </w:r>
      <w:r w:rsidRPr="00E53590">
        <w:rPr>
          <w:rtl/>
        </w:rPr>
        <w:t>שכל</w:t>
      </w:r>
      <w:r w:rsidR="00C975B7">
        <w:rPr>
          <w:rtl/>
        </w:rPr>
        <w:t xml:space="preserve"> </w:t>
      </w:r>
      <w:r w:rsidRPr="00E53590">
        <w:rPr>
          <w:rtl/>
        </w:rPr>
        <w:t>ניסיון</w:t>
      </w:r>
      <w:r w:rsidR="00C975B7">
        <w:rPr>
          <w:rtl/>
        </w:rPr>
        <w:t xml:space="preserve"> </w:t>
      </w:r>
      <w:r w:rsidRPr="00E53590">
        <w:rPr>
          <w:rtl/>
        </w:rPr>
        <w:t>לקבל</w:t>
      </w:r>
      <w:r w:rsidR="00C975B7">
        <w:rPr>
          <w:rtl/>
        </w:rPr>
        <w:t xml:space="preserve"> </w:t>
      </w:r>
      <w:r w:rsidRPr="00E53590">
        <w:rPr>
          <w:rtl/>
        </w:rPr>
        <w:t>החלטות</w:t>
      </w:r>
      <w:r w:rsidR="00C975B7">
        <w:rPr>
          <w:rtl/>
        </w:rPr>
        <w:t xml:space="preserve"> </w:t>
      </w:r>
      <w:r w:rsidRPr="00E53590">
        <w:rPr>
          <w:rtl/>
        </w:rPr>
        <w:t>בלי להסתמך על החומר הזה במלואו יהיה</w:t>
      </w:r>
      <w:r w:rsidR="00C975B7">
        <w:rPr>
          <w:rtl/>
        </w:rPr>
        <w:t xml:space="preserve"> </w:t>
      </w:r>
      <w:r w:rsidRPr="00E53590">
        <w:rPr>
          <w:rtl/>
        </w:rPr>
        <w:t>ניסיון נפל.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רענן</w:t>
      </w:r>
      <w:r w:rsidR="00C975B7">
        <w:rPr>
          <w:rtl/>
        </w:rPr>
        <w:t xml:space="preserve"> </w:t>
      </w:r>
      <w:r w:rsidRPr="00E53590">
        <w:rPr>
          <w:rtl/>
        </w:rPr>
        <w:t>כהן</w:t>
      </w:r>
      <w:r w:rsidR="00C975B7">
        <w:rPr>
          <w:rtl/>
        </w:rPr>
        <w:t xml:space="preserve"> </w:t>
      </w:r>
      <w:r w:rsidRPr="00E53590">
        <w:rPr>
          <w:rtl/>
        </w:rPr>
        <w:t>העלה את ההשלכות העצומות שיכולות להיות בשינוי כלשהו</w:t>
      </w:r>
      <w:r w:rsidR="00C975B7">
        <w:rPr>
          <w:rtl/>
        </w:rPr>
        <w:t xml:space="preserve"> </w:t>
      </w:r>
      <w:r w:rsidRPr="00E53590">
        <w:rPr>
          <w:rtl/>
        </w:rPr>
        <w:t>בחוק</w:t>
      </w:r>
      <w:r w:rsidR="00C975B7">
        <w:rPr>
          <w:rtl/>
        </w:rPr>
        <w:t xml:space="preserve"> </w:t>
      </w:r>
      <w:r w:rsidRPr="00E53590">
        <w:rPr>
          <w:rtl/>
        </w:rPr>
        <w:t>שירות הביטחון, גם בתחומים חברתיים וגם בתחומים אישיים, והוא צודק. הנושאים</w:t>
      </w:r>
      <w:r w:rsidR="00C975B7">
        <w:rPr>
          <w:rtl/>
        </w:rPr>
        <w:t xml:space="preserve"> </w:t>
      </w:r>
      <w:r w:rsidRPr="00E53590">
        <w:rPr>
          <w:rtl/>
        </w:rPr>
        <w:t>הקשורים בזה מגוונים מאוד ויש להם השלכות רחבות מאוד.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לכן אני מציע שלא נדון בנושא הזה לחלקים. ועדת החוץ והביטחון כבר דנה בזה לא</w:t>
      </w:r>
      <w:r w:rsidR="00C975B7">
        <w:rPr>
          <w:rtl/>
        </w:rPr>
        <w:t xml:space="preserve"> </w:t>
      </w:r>
      <w:r w:rsidRPr="00E53590">
        <w:rPr>
          <w:rtl/>
        </w:rPr>
        <w:t>אחת</w:t>
      </w:r>
      <w:r w:rsidR="00C975B7">
        <w:rPr>
          <w:rtl/>
        </w:rPr>
        <w:t xml:space="preserve"> </w:t>
      </w:r>
      <w:r w:rsidRPr="00E53590">
        <w:rPr>
          <w:rtl/>
        </w:rPr>
        <w:t>באופן יסודי עם אנשי המקצוע.</w:t>
      </w:r>
      <w:r w:rsidR="00C975B7">
        <w:rPr>
          <w:rtl/>
        </w:rPr>
        <w:t xml:space="preserve"> </w:t>
      </w:r>
      <w:r w:rsidRPr="00E53590">
        <w:rPr>
          <w:rtl/>
        </w:rPr>
        <w:t>שום תוצאה מעשית לא יכולה להיות מדיון במליאה,</w:t>
      </w:r>
      <w:r w:rsidR="00C975B7">
        <w:rPr>
          <w:rtl/>
        </w:rPr>
        <w:t xml:space="preserve"> </w:t>
      </w:r>
      <w:r w:rsidRPr="00E53590">
        <w:rPr>
          <w:rtl/>
        </w:rPr>
        <w:t>ולכן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חוזר</w:t>
      </w:r>
      <w:r w:rsidR="00C975B7">
        <w:rPr>
          <w:rtl/>
        </w:rPr>
        <w:t xml:space="preserve"> </w:t>
      </w:r>
      <w:r w:rsidRPr="00E53590">
        <w:rPr>
          <w:rtl/>
        </w:rPr>
        <w:t>ומציע,</w:t>
      </w:r>
      <w:r w:rsidR="00C975B7">
        <w:rPr>
          <w:rtl/>
        </w:rPr>
        <w:t xml:space="preserve"> </w:t>
      </w:r>
      <w:r w:rsidRPr="00E53590">
        <w:rPr>
          <w:rtl/>
        </w:rPr>
        <w:t>חבר הכנסת רענן כהן, שנמשיך לדון בעניין בוועדה, מכיוון</w:t>
      </w:r>
      <w:r w:rsidR="00C975B7">
        <w:rPr>
          <w:rtl/>
        </w:rPr>
        <w:t xml:space="preserve"> </w:t>
      </w:r>
      <w:r w:rsidRPr="00E53590">
        <w:rPr>
          <w:rtl/>
        </w:rPr>
        <w:t>שלוועדה,</w:t>
      </w:r>
      <w:r w:rsidR="00C975B7">
        <w:rPr>
          <w:rtl/>
        </w:rPr>
        <w:t xml:space="preserve"> </w:t>
      </w:r>
      <w:r w:rsidRPr="00E53590">
        <w:rPr>
          <w:rtl/>
        </w:rPr>
        <w:t>ואתה</w:t>
      </w:r>
      <w:r w:rsidR="00C975B7">
        <w:rPr>
          <w:rtl/>
        </w:rPr>
        <w:t xml:space="preserve"> </w:t>
      </w:r>
      <w:r w:rsidRPr="00E53590">
        <w:rPr>
          <w:rtl/>
        </w:rPr>
        <w:t>יושב</w:t>
      </w:r>
      <w:r w:rsidR="00C975B7">
        <w:rPr>
          <w:rtl/>
        </w:rPr>
        <w:t xml:space="preserve"> </w:t>
      </w:r>
      <w:r w:rsidRPr="00E53590">
        <w:rPr>
          <w:rtl/>
        </w:rPr>
        <w:t>בה,</w:t>
      </w:r>
      <w:r w:rsidR="00C975B7">
        <w:rPr>
          <w:rtl/>
        </w:rPr>
        <w:t xml:space="preserve"> </w:t>
      </w:r>
      <w:r w:rsidRPr="00E53590">
        <w:rPr>
          <w:rtl/>
        </w:rPr>
        <w:t>יובאו</w:t>
      </w:r>
      <w:r w:rsidR="00C975B7">
        <w:rPr>
          <w:rtl/>
        </w:rPr>
        <w:t xml:space="preserve"> </w:t>
      </w:r>
      <w:r w:rsidRPr="00E53590">
        <w:rPr>
          <w:rtl/>
        </w:rPr>
        <w:t>באמת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הנתונים הנדרשים. ציינתי שאתה צודק,</w:t>
      </w:r>
      <w:r w:rsidR="00C975B7">
        <w:rPr>
          <w:rtl/>
        </w:rPr>
        <w:t xml:space="preserve"> </w:t>
      </w:r>
      <w:r w:rsidRPr="00E53590">
        <w:rPr>
          <w:rtl/>
        </w:rPr>
        <w:t>שההשלכות</w:t>
      </w:r>
      <w:r w:rsidR="00C975B7">
        <w:rPr>
          <w:rtl/>
        </w:rPr>
        <w:t xml:space="preserve"> </w:t>
      </w:r>
      <w:r w:rsidRPr="00E53590">
        <w:rPr>
          <w:rtl/>
        </w:rPr>
        <w:t>הן</w:t>
      </w:r>
      <w:r w:rsidR="00C975B7">
        <w:rPr>
          <w:rtl/>
        </w:rPr>
        <w:t xml:space="preserve"> </w:t>
      </w:r>
      <w:r w:rsidRPr="00E53590">
        <w:rPr>
          <w:rtl/>
        </w:rPr>
        <w:t>עצומות. לכן חשוב לדון בזה באופן רציני ולא סתם בנאומים, ואני חושב</w:t>
      </w:r>
      <w:r w:rsidR="00C975B7">
        <w:rPr>
          <w:rtl/>
        </w:rPr>
        <w:t xml:space="preserve"> </w:t>
      </w:r>
      <w:r w:rsidRPr="00E53590">
        <w:rPr>
          <w:rtl/>
        </w:rPr>
        <w:t>שבוועדה תעשו את זה בצורה רצינית.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לכן אני מציע להעביר את הנושא לוועדה.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רענן כהן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רק מסכים אתך, אני גם מקבל את הצעתך. הבעיה היא, שכבר למעלה ממחצית</w:t>
      </w:r>
      <w:r w:rsidR="00C975B7">
        <w:rPr>
          <w:rtl/>
        </w:rPr>
        <w:t xml:space="preserve"> </w:t>
      </w:r>
      <w:r w:rsidRPr="00E53590">
        <w:rPr>
          <w:rtl/>
        </w:rPr>
        <w:t>השנה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חוזר</w:t>
      </w:r>
      <w:r w:rsidR="00C975B7">
        <w:rPr>
          <w:rtl/>
        </w:rPr>
        <w:t xml:space="preserve"> </w:t>
      </w:r>
      <w:r w:rsidRPr="00E53590">
        <w:rPr>
          <w:rtl/>
        </w:rPr>
        <w:t>ותובע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כינוס הוועדה בסוגיה כה מרכזית, ואנחנו מקבלים את זה</w:t>
      </w:r>
      <w:r w:rsidR="00C975B7">
        <w:rPr>
          <w:rtl/>
        </w:rPr>
        <w:t xml:space="preserve"> </w:t>
      </w:r>
      <w:r w:rsidRPr="00E53590">
        <w:rPr>
          <w:rtl/>
        </w:rPr>
        <w:t>טיפין</w:t>
      </w:r>
      <w:r w:rsidR="00C975B7">
        <w:rPr>
          <w:rtl/>
        </w:rPr>
        <w:t>-</w:t>
      </w:r>
      <w:r w:rsidRPr="00E53590">
        <w:rPr>
          <w:rtl/>
        </w:rPr>
        <w:t>טיפין, האינפורמציה זורמת החוצה ודיון רציני לא התקיים בוועדה.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הטיעון</w:t>
      </w:r>
      <w:r w:rsidR="00C975B7">
        <w:rPr>
          <w:rtl/>
        </w:rPr>
        <w:t xml:space="preserve"> </w:t>
      </w:r>
      <w:r w:rsidRPr="00E53590">
        <w:rPr>
          <w:rtl/>
        </w:rPr>
        <w:t>שלך צודק. זה בדיוק מה שאני רוצה. הפעלתי את זה דרך המליאה כדי לזרז</w:t>
      </w:r>
      <w:r w:rsidR="00C975B7">
        <w:rPr>
          <w:rtl/>
        </w:rPr>
        <w:t xml:space="preserve"> </w:t>
      </w:r>
      <w:r w:rsidRPr="00E53590">
        <w:rPr>
          <w:rtl/>
        </w:rPr>
        <w:t>דיון</w:t>
      </w:r>
      <w:r w:rsidR="00C975B7">
        <w:rPr>
          <w:rtl/>
        </w:rPr>
        <w:t xml:space="preserve"> </w:t>
      </w:r>
      <w:r w:rsidRPr="00E53590">
        <w:rPr>
          <w:rtl/>
        </w:rPr>
        <w:t>בסוגיה</w:t>
      </w:r>
      <w:r w:rsidR="00C975B7">
        <w:rPr>
          <w:rtl/>
        </w:rPr>
        <w:t xml:space="preserve"> </w:t>
      </w:r>
      <w:r w:rsidRPr="00E53590">
        <w:rPr>
          <w:rtl/>
        </w:rPr>
        <w:t>הזאת,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זו</w:t>
      </w:r>
      <w:r w:rsidR="00C975B7">
        <w:rPr>
          <w:rtl/>
        </w:rPr>
        <w:t xml:space="preserve"> </w:t>
      </w:r>
      <w:r w:rsidRPr="00E53590">
        <w:rPr>
          <w:rtl/>
        </w:rPr>
        <w:t>סוגיה בעלת השפעה לאומית והשלכות חברתיות, ולא יכול</w:t>
      </w:r>
      <w:r w:rsidR="00C975B7">
        <w:rPr>
          <w:rtl/>
        </w:rPr>
        <w:t xml:space="preserve"> </w:t>
      </w:r>
      <w:r w:rsidRPr="00E53590">
        <w:rPr>
          <w:rtl/>
        </w:rPr>
        <w:t>להיות שבנתונים כאלה ועדת החוץ והביטחון לא מתכנסת לדון בנושא.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לחבר הכנסת רענן כהן.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רק</w:t>
      </w:r>
      <w:r w:rsidR="00C975B7">
        <w:rPr>
          <w:rtl/>
        </w:rPr>
        <w:t xml:space="preserve"> </w:t>
      </w:r>
      <w:r w:rsidRPr="00E53590">
        <w:rPr>
          <w:rtl/>
        </w:rPr>
        <w:t>יכול</w:t>
      </w:r>
      <w:r w:rsidR="00C975B7">
        <w:rPr>
          <w:rtl/>
        </w:rPr>
        <w:t xml:space="preserve"> </w:t>
      </w:r>
      <w:r w:rsidRPr="00E53590">
        <w:rPr>
          <w:rtl/>
        </w:rPr>
        <w:t>לומר לך, שאני אדבר עם יושב</w:t>
      </w:r>
      <w:r w:rsidR="00C975B7">
        <w:rPr>
          <w:rtl/>
        </w:rPr>
        <w:t>-</w:t>
      </w:r>
      <w:r w:rsidRPr="00E53590">
        <w:rPr>
          <w:rtl/>
        </w:rPr>
        <w:t>ראש הוועדה בעניין. אבל אני מתאר</w:t>
      </w:r>
      <w:r w:rsidR="00C975B7">
        <w:rPr>
          <w:rtl/>
        </w:rPr>
        <w:t xml:space="preserve"> </w:t>
      </w:r>
      <w:r w:rsidRPr="00E53590">
        <w:rPr>
          <w:rtl/>
        </w:rPr>
        <w:t>לעצמי שגם ליושב</w:t>
      </w:r>
      <w:r w:rsidR="00C975B7">
        <w:rPr>
          <w:rtl/>
        </w:rPr>
        <w:t>-</w:t>
      </w:r>
      <w:r w:rsidRPr="00E53590">
        <w:rPr>
          <w:rtl/>
        </w:rPr>
        <w:t>ראש הוועדה קשה להביא לדיון נושא כל זמן שמערכת הביטחון לא סיימה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הדיון</w:t>
      </w:r>
      <w:r w:rsidR="00C975B7">
        <w:rPr>
          <w:rtl/>
        </w:rPr>
        <w:t xml:space="preserve"> </w:t>
      </w:r>
      <w:r w:rsidRPr="00E53590">
        <w:rPr>
          <w:rtl/>
        </w:rPr>
        <w:t>בדוח</w:t>
      </w:r>
      <w:r w:rsidR="00C975B7">
        <w:rPr>
          <w:rtl/>
        </w:rPr>
        <w:t xml:space="preserve"> </w:t>
      </w:r>
      <w:r w:rsidRPr="00E53590">
        <w:rPr>
          <w:rtl/>
        </w:rPr>
        <w:t>ועדת</w:t>
      </w:r>
      <w:r w:rsidR="00C975B7">
        <w:rPr>
          <w:rtl/>
        </w:rPr>
        <w:t>-</w:t>
      </w:r>
      <w:r w:rsidRPr="00E53590">
        <w:rPr>
          <w:rtl/>
        </w:rPr>
        <w:t>שפיר,</w:t>
      </w:r>
      <w:r w:rsidR="00C975B7">
        <w:rPr>
          <w:rtl/>
        </w:rPr>
        <w:t xml:space="preserve"> </w:t>
      </w:r>
      <w:r w:rsidRPr="00E53590">
        <w:rPr>
          <w:rtl/>
        </w:rPr>
        <w:t>ואין</w:t>
      </w:r>
      <w:r w:rsidR="00C975B7">
        <w:rPr>
          <w:rtl/>
        </w:rPr>
        <w:t xml:space="preserve"> </w:t>
      </w:r>
      <w:r w:rsidRPr="00E53590">
        <w:rPr>
          <w:rtl/>
        </w:rPr>
        <w:t>טעם לדון בו חלקים</w:t>
      </w:r>
      <w:r w:rsidR="00C975B7">
        <w:rPr>
          <w:rtl/>
        </w:rPr>
        <w:t>-</w:t>
      </w:r>
      <w:r w:rsidRPr="00E53590">
        <w:rPr>
          <w:rtl/>
        </w:rPr>
        <w:t>חלקים. אני אברר איך אנחנו</w:t>
      </w:r>
      <w:r w:rsidR="00C975B7">
        <w:rPr>
          <w:rtl/>
        </w:rPr>
        <w:t xml:space="preserve"> </w:t>
      </w:r>
      <w:r w:rsidRPr="00E53590">
        <w:rPr>
          <w:rtl/>
        </w:rPr>
        <w:t>משלבים את העניין מהר יותר.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רענן כהן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לסגן שר הביטחון.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עוברים</w:t>
      </w:r>
      <w:r w:rsidR="00C975B7">
        <w:rPr>
          <w:rtl/>
        </w:rPr>
        <w:t xml:space="preserve"> </w:t>
      </w:r>
      <w:r w:rsidRPr="00E53590">
        <w:rPr>
          <w:rtl/>
        </w:rPr>
        <w:t>כעת</w:t>
      </w:r>
      <w:r w:rsidR="00C975B7">
        <w:rPr>
          <w:rtl/>
        </w:rPr>
        <w:t xml:space="preserve"> </w:t>
      </w:r>
      <w:r w:rsidRPr="00E53590">
        <w:rPr>
          <w:rtl/>
        </w:rPr>
        <w:t>להצבעה.</w:t>
      </w:r>
      <w:r w:rsidR="00C975B7">
        <w:rPr>
          <w:rtl/>
        </w:rPr>
        <w:t xml:space="preserve"> </w:t>
      </w: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רענן כהן, אני מבינה שהסכמת לדיון</w:t>
      </w:r>
      <w:r w:rsidR="00C975B7">
        <w:rPr>
          <w:rtl/>
        </w:rPr>
        <w:t xml:space="preserve"> </w:t>
      </w:r>
      <w:r w:rsidRPr="00E53590">
        <w:rPr>
          <w:rtl/>
        </w:rPr>
        <w:t>בוועדה.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רענן כהן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כן, בהחלט.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 עוברים כעת להצבעה בעד או נגד דיון בנושא בוועדה.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צבעה מס' 3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 xml:space="preserve">עד ההצעה להעביר את הנושא לוועדה </w:t>
      </w:r>
      <w:r>
        <w:rPr>
          <w:rtl/>
        </w:rPr>
        <w:t>–</w:t>
      </w:r>
      <w:r w:rsidR="00E53590" w:rsidRPr="00E53590">
        <w:rPr>
          <w:rtl/>
        </w:rPr>
        <w:t xml:space="preserve"> 11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גד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מנעים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הצעה להעביר את הנושא לוועדת החוץ והביטחון נתקבלה.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11</w:t>
      </w:r>
      <w:r w:rsidR="00C975B7">
        <w:rPr>
          <w:rtl/>
        </w:rPr>
        <w:t xml:space="preserve"> </w:t>
      </w:r>
      <w:r w:rsidRPr="00E53590">
        <w:rPr>
          <w:rtl/>
        </w:rPr>
        <w:t>תומכים,</w:t>
      </w:r>
      <w:r w:rsidR="00C975B7">
        <w:rPr>
          <w:rtl/>
        </w:rPr>
        <w:t xml:space="preserve"> </w:t>
      </w: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מתנגדים, אין נמנעים. אני קובעת שהנושא יידון בוועדת החוץ</w:t>
      </w:r>
      <w:r w:rsidR="00C975B7">
        <w:rPr>
          <w:rtl/>
        </w:rPr>
        <w:t xml:space="preserve"> </w:t>
      </w:r>
      <w:r w:rsidRPr="00E53590">
        <w:rPr>
          <w:rtl/>
        </w:rPr>
        <w:t>והביטחון.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1"/>
        <w:rPr>
          <w:rtl/>
        </w:rPr>
      </w:pPr>
      <w:bookmarkStart w:id="20" w:name="_Toc457989599"/>
      <w:r w:rsidRPr="00C975B7">
        <w:rPr>
          <w:rtl/>
        </w:rPr>
        <w:t>הצעה לסדר</w:t>
      </w:r>
      <w:r>
        <w:rPr>
          <w:rtl/>
        </w:rPr>
        <w:t>-</w:t>
      </w:r>
      <w:r w:rsidRPr="00C975B7">
        <w:rPr>
          <w:rtl/>
        </w:rPr>
        <w:t>היום</w:t>
      </w:r>
      <w:bookmarkEnd w:id="20"/>
    </w:p>
    <w:p w:rsidR="00C975B7" w:rsidRPr="00C975B7" w:rsidRDefault="00C975B7" w:rsidP="00C975B7">
      <w:pPr>
        <w:pStyle w:val="1"/>
        <w:rPr>
          <w:rtl/>
        </w:rPr>
      </w:pPr>
      <w:bookmarkStart w:id="21" w:name="_Toc457989600"/>
      <w:r w:rsidRPr="00C975B7">
        <w:rPr>
          <w:rtl/>
        </w:rPr>
        <w:t>פיטורי עובדים במפעל "ציקלון"</w:t>
      </w:r>
      <w:bookmarkEnd w:id="21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עוברים</w:t>
      </w:r>
      <w:r w:rsidR="00C975B7">
        <w:rPr>
          <w:rtl/>
        </w:rPr>
        <w:t xml:space="preserve"> </w:t>
      </w:r>
      <w:r w:rsidRPr="00E53590">
        <w:rPr>
          <w:rtl/>
        </w:rPr>
        <w:t>כעת להתייחסותו של סגן שר הביטחון להצעה לסדר</w:t>
      </w:r>
      <w:r w:rsidR="00C975B7">
        <w:rPr>
          <w:rtl/>
        </w:rPr>
        <w:t>-</w:t>
      </w:r>
      <w:r w:rsidRPr="00E53590">
        <w:rPr>
          <w:rtl/>
        </w:rPr>
        <w:t>היום מס' 3326,</w:t>
      </w:r>
      <w:r w:rsidR="00C975B7">
        <w:rPr>
          <w:rtl/>
        </w:rPr>
        <w:t xml:space="preserve"> </w:t>
      </w:r>
      <w:r w:rsidRPr="00E53590">
        <w:rPr>
          <w:rtl/>
        </w:rPr>
        <w:t xml:space="preserve">בנושא: פיטורי עובדים במפעל "ציקלון" </w:t>
      </w:r>
      <w:r w:rsidR="00C975B7">
        <w:rPr>
          <w:rtl/>
        </w:rPr>
        <w:t>–</w:t>
      </w:r>
      <w:r w:rsidRPr="00E53590">
        <w:rPr>
          <w:rtl/>
        </w:rPr>
        <w:t xml:space="preserve"> של חבר הכנסת אסעד אסעד.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גברתי</w:t>
      </w:r>
      <w:r w:rsidR="00C975B7">
        <w:rPr>
          <w:rtl/>
        </w:rPr>
        <w:t xml:space="preserve"> </w:t>
      </w:r>
      <w:r w:rsidRPr="00E53590">
        <w:rPr>
          <w:rtl/>
        </w:rPr>
        <w:t>היושבת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 היה אצלי בשבוע שעבר מנהל המפעל וישבנו על</w:t>
      </w:r>
      <w:r w:rsidR="00C975B7">
        <w:rPr>
          <w:rtl/>
        </w:rPr>
        <w:t xml:space="preserve"> </w:t>
      </w:r>
      <w:r w:rsidRPr="00E53590">
        <w:rPr>
          <w:rtl/>
        </w:rPr>
        <w:t>פרטי</w:t>
      </w:r>
      <w:r w:rsidR="00C975B7">
        <w:rPr>
          <w:rtl/>
        </w:rPr>
        <w:t xml:space="preserve"> </w:t>
      </w:r>
      <w:r w:rsidRPr="00E53590">
        <w:rPr>
          <w:rtl/>
        </w:rPr>
        <w:t>הפרטים של הפרובלמטיקה שבפניה עומד המפעל. לצערי הרב, אני צריך לציין, שצדק</w:t>
      </w:r>
      <w:r w:rsidR="00C975B7">
        <w:rPr>
          <w:rtl/>
        </w:rPr>
        <w:t xml:space="preserve"> </w:t>
      </w: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אסעד</w:t>
      </w:r>
      <w:r w:rsidR="00C975B7">
        <w:rPr>
          <w:rtl/>
        </w:rPr>
        <w:t xml:space="preserve"> </w:t>
      </w:r>
      <w:r w:rsidRPr="00E53590">
        <w:rPr>
          <w:rtl/>
        </w:rPr>
        <w:t>אסעד בכך שהסוגיה רצינית מאוד וקשה מאוד. אני יודע שראש הממשלה</w:t>
      </w:r>
      <w:r w:rsidR="00C975B7">
        <w:rPr>
          <w:rtl/>
        </w:rPr>
        <w:t xml:space="preserve"> </w:t>
      </w:r>
      <w:r w:rsidRPr="00E53590">
        <w:rPr>
          <w:rtl/>
        </w:rPr>
        <w:t>טיפל</w:t>
      </w:r>
      <w:r w:rsidR="00C975B7">
        <w:rPr>
          <w:rtl/>
        </w:rPr>
        <w:t xml:space="preserve"> </w:t>
      </w:r>
      <w:r w:rsidRPr="00E53590">
        <w:rPr>
          <w:rtl/>
        </w:rPr>
        <w:t>ומטפל</w:t>
      </w:r>
      <w:r w:rsidR="00C975B7">
        <w:rPr>
          <w:rtl/>
        </w:rPr>
        <w:t xml:space="preserve"> </w:t>
      </w:r>
      <w:r w:rsidRPr="00E53590">
        <w:rPr>
          <w:rtl/>
        </w:rPr>
        <w:t>בעניין גם באופן אישי. אינני רוצה לחזור על הדברים שלך. שמעתי אתמול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הנאום</w:t>
      </w:r>
      <w:r w:rsidR="00C975B7">
        <w:rPr>
          <w:rtl/>
        </w:rPr>
        <w:t xml:space="preserve"> </w:t>
      </w:r>
      <w:r w:rsidRPr="00E53590">
        <w:rPr>
          <w:rtl/>
        </w:rPr>
        <w:t>שלך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ההשלכה</w:t>
      </w:r>
      <w:r w:rsidR="00C975B7">
        <w:rPr>
          <w:rtl/>
        </w:rPr>
        <w:t xml:space="preserve"> </w:t>
      </w:r>
      <w:r w:rsidRPr="00E53590">
        <w:rPr>
          <w:rtl/>
        </w:rPr>
        <w:t>שיש לזה על הגליל, על מיעוט מקומות העבודה בצפון, על</w:t>
      </w:r>
      <w:r w:rsidR="00C975B7">
        <w:rPr>
          <w:rtl/>
        </w:rPr>
        <w:t xml:space="preserve"> </w:t>
      </w:r>
      <w:r w:rsidRPr="00E53590">
        <w:rPr>
          <w:rtl/>
        </w:rPr>
        <w:t>האיכות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המקום</w:t>
      </w:r>
      <w:r w:rsidR="00C975B7">
        <w:rPr>
          <w:rtl/>
        </w:rPr>
        <w:t xml:space="preserve"> </w:t>
      </w:r>
      <w:r w:rsidRPr="00E53590">
        <w:rPr>
          <w:rtl/>
        </w:rPr>
        <w:t>הזה</w:t>
      </w:r>
      <w:r w:rsidR="00C975B7">
        <w:rPr>
          <w:rtl/>
        </w:rPr>
        <w:t xml:space="preserve"> </w:t>
      </w:r>
      <w:r w:rsidRPr="00E53590">
        <w:rPr>
          <w:rtl/>
        </w:rPr>
        <w:t>כמקום</w:t>
      </w:r>
      <w:r w:rsidR="00C975B7">
        <w:rPr>
          <w:rtl/>
        </w:rPr>
        <w:t xml:space="preserve"> </w:t>
      </w:r>
      <w:r w:rsidRPr="00E53590">
        <w:rPr>
          <w:rtl/>
        </w:rPr>
        <w:t>עבודה.</w:t>
      </w:r>
      <w:r w:rsidR="00C975B7">
        <w:rPr>
          <w:rtl/>
        </w:rPr>
        <w:t xml:space="preserve"> </w:t>
      </w:r>
      <w:r w:rsidRPr="00E53590">
        <w:rPr>
          <w:rtl/>
        </w:rPr>
        <w:t>בכל זה אני מסכים אתך, כולנו מסכימים אתך</w:t>
      </w:r>
      <w:r w:rsidR="00C975B7">
        <w:rPr>
          <w:rtl/>
        </w:rPr>
        <w:t xml:space="preserve"> </w:t>
      </w:r>
      <w:r w:rsidRPr="00E53590">
        <w:rPr>
          <w:rtl/>
        </w:rPr>
        <w:t>לחלוטין.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דן תיכון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אפשר להציע הצעה אחרת לגבי "ציקלון"?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נעשה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מאמץ</w:t>
      </w:r>
      <w:r w:rsidR="00C975B7">
        <w:rPr>
          <w:rtl/>
        </w:rPr>
        <w:t xml:space="preserve"> </w:t>
      </w:r>
      <w:r w:rsidRPr="00E53590">
        <w:rPr>
          <w:rtl/>
        </w:rPr>
        <w:t>על מנת</w:t>
      </w:r>
      <w:r w:rsidR="00C975B7">
        <w:rPr>
          <w:rtl/>
        </w:rPr>
        <w:t xml:space="preserve"> </w:t>
      </w:r>
      <w:r w:rsidRPr="00E53590">
        <w:rPr>
          <w:rtl/>
        </w:rPr>
        <w:t>להגדיל</w:t>
      </w:r>
      <w:r w:rsidR="00C975B7">
        <w:rPr>
          <w:rtl/>
        </w:rPr>
        <w:t xml:space="preserve"> </w:t>
      </w:r>
      <w:r w:rsidRPr="00E53590">
        <w:rPr>
          <w:rtl/>
        </w:rPr>
        <w:t>את ההזמנות ב"ציקלון" ועל מנת לוודא</w:t>
      </w:r>
      <w:r w:rsidR="00C975B7">
        <w:rPr>
          <w:rtl/>
        </w:rPr>
        <w:t xml:space="preserve"> </w:t>
      </w:r>
      <w:r w:rsidRPr="00E53590">
        <w:rPr>
          <w:rtl/>
        </w:rPr>
        <w:t>שהמפעל הזה ימשיך לעבוד ולתת את כל השירותים שציינת אתמול, ואין טעם לחזור עליהם.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לכן,</w:t>
      </w:r>
      <w:r w:rsidR="00C975B7">
        <w:rPr>
          <w:rtl/>
        </w:rPr>
        <w:t xml:space="preserve"> </w:t>
      </w:r>
      <w:r w:rsidRPr="00E53590">
        <w:rPr>
          <w:rtl/>
        </w:rPr>
        <w:t>מכיוון שהנושא רציני ובעל השלכה כלכלית וחברתית, אני מציע להעביר אותו</w:t>
      </w:r>
      <w:r w:rsidR="00C975B7">
        <w:rPr>
          <w:rtl/>
        </w:rPr>
        <w:t xml:space="preserve"> </w:t>
      </w:r>
      <w:r w:rsidRPr="00E53590">
        <w:rPr>
          <w:rtl/>
        </w:rPr>
        <w:t>לוועדה. אני חושב שוועדת הכספים היא הוועדה המתאימה.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דן תיכון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רצוי בוועדת הכספים, בלאו הכי.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כן, זהו. אם חבר הכנסת אסעד מוכן,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</w:t>
      </w:r>
      <w:r w:rsidR="00C975B7">
        <w:rPr>
          <w:rtl/>
        </w:rPr>
        <w:t xml:space="preserve"> </w:t>
      </w:r>
      <w:r w:rsidRPr="00E53590">
        <w:rPr>
          <w:rtl/>
        </w:rPr>
        <w:t>רבה</w:t>
      </w:r>
      <w:r w:rsidR="00C975B7">
        <w:rPr>
          <w:rtl/>
        </w:rPr>
        <w:t xml:space="preserve"> </w:t>
      </w:r>
      <w:r w:rsidRPr="00E53590">
        <w:rPr>
          <w:rtl/>
        </w:rPr>
        <w:t>לסגן</w:t>
      </w:r>
      <w:r w:rsidR="00C975B7">
        <w:rPr>
          <w:rtl/>
        </w:rPr>
        <w:t xml:space="preserve"> </w:t>
      </w:r>
      <w:r w:rsidRPr="00E53590">
        <w:rPr>
          <w:rtl/>
        </w:rPr>
        <w:t>שר</w:t>
      </w:r>
      <w:r w:rsidR="00C975B7">
        <w:rPr>
          <w:rtl/>
        </w:rPr>
        <w:t xml:space="preserve"> </w:t>
      </w:r>
      <w:r w:rsidRPr="00E53590">
        <w:rPr>
          <w:rtl/>
        </w:rPr>
        <w:t>הביטחון.</w:t>
      </w:r>
      <w:r w:rsidR="00C975B7">
        <w:rPr>
          <w:rtl/>
        </w:rPr>
        <w:t xml:space="preserve"> </w:t>
      </w:r>
      <w:r w:rsidRPr="00E53590">
        <w:rPr>
          <w:rtl/>
        </w:rPr>
        <w:t>אני מבינה שלחבר הכנסת דן תיכון הצעה אחרת.</w:t>
      </w:r>
      <w:r w:rsidR="00C975B7">
        <w:rPr>
          <w:rtl/>
        </w:rPr>
        <w:t xml:space="preserve"> </w:t>
      </w:r>
      <w:r w:rsidRPr="00E53590">
        <w:rPr>
          <w:rtl/>
        </w:rPr>
        <w:t>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דן תיכון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סגן</w:t>
      </w:r>
      <w:r w:rsidR="00C975B7">
        <w:rPr>
          <w:rtl/>
        </w:rPr>
        <w:t xml:space="preserve"> </w:t>
      </w:r>
      <w:r w:rsidRPr="00E53590">
        <w:rPr>
          <w:rtl/>
        </w:rPr>
        <w:t>השר,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מבקש להסיר את ההצעה העוסקת במשבר ב"ציקלון", מטעמים</w:t>
      </w:r>
      <w:r w:rsidR="00C975B7">
        <w:rPr>
          <w:rtl/>
        </w:rPr>
        <w:t xml:space="preserve"> </w:t>
      </w:r>
      <w:r w:rsidRPr="00E53590">
        <w:rPr>
          <w:rtl/>
        </w:rPr>
        <w:t>פרוצדורליים.</w:t>
      </w:r>
      <w:r w:rsidR="00C975B7">
        <w:rPr>
          <w:rtl/>
        </w:rPr>
        <w:t xml:space="preserve"> </w:t>
      </w:r>
      <w:r w:rsidRPr="00E53590">
        <w:rPr>
          <w:rtl/>
        </w:rPr>
        <w:t>ב</w:t>
      </w:r>
      <w:r w:rsidR="00C975B7">
        <w:rPr>
          <w:rtl/>
        </w:rPr>
        <w:t>-</w:t>
      </w:r>
      <w:r w:rsidRPr="00E53590">
        <w:rPr>
          <w:rtl/>
        </w:rPr>
        <w:t>1970 הייתי בצוות שטיפל בהקמת "ציקלון", ואותן בעיות שעמדו לנגד</w:t>
      </w:r>
      <w:r w:rsidR="00C975B7">
        <w:rPr>
          <w:rtl/>
        </w:rPr>
        <w:t xml:space="preserve"> </w:t>
      </w:r>
      <w:r w:rsidRPr="00E53590">
        <w:rPr>
          <w:rtl/>
        </w:rPr>
        <w:t>עינינו אז עומדות היום לנגד עיניך.</w:t>
      </w:r>
      <w:r w:rsidR="00C975B7">
        <w:rPr>
          <w:rtl/>
        </w:rPr>
        <w:t xml:space="preserve"> </w:t>
      </w:r>
      <w:r w:rsidRPr="00E53590">
        <w:rPr>
          <w:rtl/>
        </w:rPr>
        <w:t>רצינו לגוון את מקורות התעסוקה בגליל המערבי,</w:t>
      </w:r>
      <w:r w:rsidR="00C975B7">
        <w:rPr>
          <w:rtl/>
        </w:rPr>
        <w:t xml:space="preserve"> </w:t>
      </w:r>
      <w:r w:rsidRPr="00E53590">
        <w:rPr>
          <w:rtl/>
        </w:rPr>
        <w:t>ולשם</w:t>
      </w:r>
      <w:r w:rsidR="00C975B7">
        <w:rPr>
          <w:rtl/>
        </w:rPr>
        <w:t xml:space="preserve"> </w:t>
      </w:r>
      <w:r w:rsidRPr="00E53590">
        <w:rPr>
          <w:rtl/>
        </w:rPr>
        <w:t>כך</w:t>
      </w:r>
      <w:r w:rsidR="00C975B7">
        <w:rPr>
          <w:rtl/>
        </w:rPr>
        <w:t xml:space="preserve"> </w:t>
      </w:r>
      <w:r w:rsidRPr="00E53590">
        <w:rPr>
          <w:rtl/>
        </w:rPr>
        <w:t>הלכנו</w:t>
      </w:r>
      <w:r w:rsidR="00C975B7">
        <w:rPr>
          <w:rtl/>
        </w:rPr>
        <w:t xml:space="preserve"> </w:t>
      </w:r>
      <w:r w:rsidRPr="00E53590">
        <w:rPr>
          <w:rtl/>
        </w:rPr>
        <w:t>להשקעה</w:t>
      </w:r>
      <w:r w:rsidR="00C975B7">
        <w:rPr>
          <w:rtl/>
        </w:rPr>
        <w:t xml:space="preserve"> </w:t>
      </w:r>
      <w:r w:rsidRPr="00E53590">
        <w:rPr>
          <w:rtl/>
        </w:rPr>
        <w:t>ענקית</w:t>
      </w:r>
      <w:r w:rsidR="00C975B7">
        <w:rPr>
          <w:rtl/>
        </w:rPr>
        <w:t xml:space="preserve"> </w:t>
      </w:r>
      <w:r w:rsidRPr="00E53590">
        <w:rPr>
          <w:rtl/>
        </w:rPr>
        <w:t>בתשתית. לפחות אני קיבלתי החלטה כזו. רצינו יותר</w:t>
      </w:r>
      <w:r w:rsidR="00C975B7">
        <w:rPr>
          <w:rtl/>
        </w:rPr>
        <w:t xml:space="preserve"> </w:t>
      </w:r>
      <w:r w:rsidRPr="00E53590">
        <w:rPr>
          <w:rtl/>
        </w:rPr>
        <w:t>בתחום</w:t>
      </w:r>
      <w:r w:rsidR="00C975B7">
        <w:rPr>
          <w:rtl/>
        </w:rPr>
        <w:t xml:space="preserve"> </w:t>
      </w:r>
      <w:r w:rsidRPr="00E53590">
        <w:rPr>
          <w:rtl/>
        </w:rPr>
        <w:t>תעשיית המתכת והאלקטרוניקה בגליל המערבי; לא עוד תעשיות בסיסיות שהשכר בהן</w:t>
      </w:r>
      <w:r w:rsidR="00C975B7">
        <w:rPr>
          <w:rtl/>
        </w:rPr>
        <w:t xml:space="preserve"> </w:t>
      </w:r>
      <w:r w:rsidRPr="00E53590">
        <w:rPr>
          <w:rtl/>
        </w:rPr>
        <w:t>נמוך.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אסור</w:t>
      </w:r>
      <w:r w:rsidR="00C975B7">
        <w:rPr>
          <w:rtl/>
        </w:rPr>
        <w:t xml:space="preserve"> </w:t>
      </w:r>
      <w:r w:rsidRPr="00E53590">
        <w:rPr>
          <w:rtl/>
        </w:rPr>
        <w:t>לתת</w:t>
      </w:r>
      <w:r w:rsidR="00C975B7">
        <w:rPr>
          <w:rtl/>
        </w:rPr>
        <w:t xml:space="preserve"> </w:t>
      </w:r>
      <w:r w:rsidRPr="00E53590">
        <w:rPr>
          <w:rtl/>
        </w:rPr>
        <w:t>למפעל</w:t>
      </w:r>
      <w:r w:rsidR="00C975B7">
        <w:rPr>
          <w:rtl/>
        </w:rPr>
        <w:t xml:space="preserve"> </w:t>
      </w:r>
      <w:r w:rsidRPr="00E53590">
        <w:rPr>
          <w:rtl/>
        </w:rPr>
        <w:t>הזה</w:t>
      </w:r>
      <w:r w:rsidR="00C975B7">
        <w:rPr>
          <w:rtl/>
        </w:rPr>
        <w:t xml:space="preserve"> </w:t>
      </w:r>
      <w:r w:rsidRPr="00E53590">
        <w:rPr>
          <w:rtl/>
        </w:rPr>
        <w:t>ליפול.</w:t>
      </w:r>
      <w:r w:rsidR="00C975B7">
        <w:rPr>
          <w:rtl/>
        </w:rPr>
        <w:t xml:space="preserve"> </w:t>
      </w:r>
      <w:r w:rsidRPr="00E53590">
        <w:rPr>
          <w:rtl/>
        </w:rPr>
        <w:t>זה</w:t>
      </w:r>
      <w:r w:rsidR="00C975B7">
        <w:rPr>
          <w:rtl/>
        </w:rPr>
        <w:t xml:space="preserve"> </w:t>
      </w:r>
      <w:r w:rsidRPr="00E53590">
        <w:rPr>
          <w:rtl/>
        </w:rPr>
        <w:t>מפעל חשוב. אנחנו יודעים שמערכת הביטחון</w:t>
      </w:r>
      <w:r w:rsidR="00C975B7">
        <w:rPr>
          <w:rtl/>
        </w:rPr>
        <w:t xml:space="preserve"> </w:t>
      </w:r>
      <w:r w:rsidRPr="00E53590">
        <w:rPr>
          <w:rtl/>
        </w:rPr>
        <w:t>מתכווצת</w:t>
      </w:r>
      <w:r w:rsidR="00C975B7">
        <w:rPr>
          <w:rtl/>
        </w:rPr>
        <w:t xml:space="preserve"> </w:t>
      </w:r>
      <w:r w:rsidRPr="00E53590">
        <w:rPr>
          <w:rtl/>
        </w:rPr>
        <w:t>וההזמנות</w:t>
      </w:r>
      <w:r w:rsidR="00C975B7">
        <w:rPr>
          <w:rtl/>
        </w:rPr>
        <w:t xml:space="preserve"> </w:t>
      </w:r>
      <w:r w:rsidRPr="00E53590">
        <w:rPr>
          <w:rtl/>
        </w:rPr>
        <w:t>תלכנה</w:t>
      </w:r>
      <w:r w:rsidR="00C975B7">
        <w:rPr>
          <w:rtl/>
        </w:rPr>
        <w:t xml:space="preserve"> </w:t>
      </w:r>
      <w:r w:rsidRPr="00E53590">
        <w:rPr>
          <w:rtl/>
        </w:rPr>
        <w:t>ותקטנה,</w:t>
      </w:r>
      <w:r w:rsidR="00C975B7">
        <w:rPr>
          <w:rtl/>
        </w:rPr>
        <w:t xml:space="preserve"> </w:t>
      </w:r>
      <w:r w:rsidRPr="00E53590">
        <w:rPr>
          <w:rtl/>
        </w:rPr>
        <w:t>אך בשל ייחודו של המפעל ומיקומו, צריך לתת לו</w:t>
      </w:r>
      <w:r w:rsidR="00C975B7">
        <w:rPr>
          <w:rtl/>
        </w:rPr>
        <w:t xml:space="preserve"> </w:t>
      </w:r>
      <w:r w:rsidRPr="00E53590">
        <w:rPr>
          <w:rtl/>
        </w:rPr>
        <w:t>עדיפות.</w:t>
      </w:r>
      <w:r w:rsidR="00C975B7">
        <w:rPr>
          <w:rtl/>
        </w:rPr>
        <w:t xml:space="preserve"> </w:t>
      </w:r>
      <w:r w:rsidRPr="00E53590">
        <w:rPr>
          <w:rtl/>
        </w:rPr>
        <w:t>לצערי,</w:t>
      </w:r>
      <w:r w:rsidR="00C975B7">
        <w:rPr>
          <w:rtl/>
        </w:rPr>
        <w:t xml:space="preserve"> </w:t>
      </w:r>
      <w:r w:rsidRPr="00E53590">
        <w:rPr>
          <w:rtl/>
        </w:rPr>
        <w:t>הדיונים</w:t>
      </w:r>
      <w:r w:rsidR="00C975B7">
        <w:rPr>
          <w:rtl/>
        </w:rPr>
        <w:t xml:space="preserve"> </w:t>
      </w:r>
      <w:r w:rsidRPr="00E53590">
        <w:rPr>
          <w:rtl/>
        </w:rPr>
        <w:t>מתנהלים</w:t>
      </w:r>
      <w:r w:rsidR="00C975B7">
        <w:rPr>
          <w:rtl/>
        </w:rPr>
        <w:t xml:space="preserve"> </w:t>
      </w:r>
      <w:r w:rsidRPr="00E53590">
        <w:rPr>
          <w:rtl/>
        </w:rPr>
        <w:t>בוועדת</w:t>
      </w:r>
      <w:r w:rsidR="00C975B7">
        <w:rPr>
          <w:rtl/>
        </w:rPr>
        <w:t xml:space="preserve"> </w:t>
      </w:r>
      <w:r w:rsidRPr="00E53590">
        <w:rPr>
          <w:rtl/>
        </w:rPr>
        <w:t>הכספים,</w:t>
      </w:r>
      <w:r w:rsidR="00C975B7">
        <w:rPr>
          <w:rtl/>
        </w:rPr>
        <w:t xml:space="preserve"> </w:t>
      </w: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צריכה</w:t>
      </w:r>
      <w:r w:rsidR="00C975B7">
        <w:rPr>
          <w:rtl/>
        </w:rPr>
        <w:t xml:space="preserve"> </w:t>
      </w:r>
      <w:r w:rsidRPr="00E53590">
        <w:rPr>
          <w:rtl/>
        </w:rPr>
        <w:t>לבוא</w:t>
      </w:r>
      <w:r w:rsidR="00C975B7">
        <w:rPr>
          <w:rtl/>
        </w:rPr>
        <w:t xml:space="preserve"> </w:t>
      </w:r>
      <w:r w:rsidRPr="00E53590">
        <w:rPr>
          <w:rtl/>
        </w:rPr>
        <w:t>פעילות</w:t>
      </w:r>
      <w:r w:rsidR="00C975B7">
        <w:rPr>
          <w:rtl/>
        </w:rPr>
        <w:t xml:space="preserve"> </w:t>
      </w:r>
      <w:r w:rsidRPr="00E53590">
        <w:rPr>
          <w:rtl/>
        </w:rPr>
        <w:t>רב</w:t>
      </w:r>
      <w:r w:rsidR="00C975B7">
        <w:rPr>
          <w:rtl/>
        </w:rPr>
        <w:t>-</w:t>
      </w:r>
      <w:r w:rsidRPr="00E53590">
        <w:rPr>
          <w:rtl/>
        </w:rPr>
        <w:t>משרדית.</w:t>
      </w:r>
      <w:r w:rsidR="00C975B7">
        <w:rPr>
          <w:rtl/>
        </w:rPr>
        <w:t xml:space="preserve"> </w:t>
      </w: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זה מספיק שמשרד הביטחון ימצא פתרון, צריך שמשרד התעשייה והמסחר</w:t>
      </w:r>
      <w:r w:rsidR="00C975B7">
        <w:rPr>
          <w:rtl/>
        </w:rPr>
        <w:t xml:space="preserve"> </w:t>
      </w:r>
      <w:r w:rsidRPr="00E53590">
        <w:rPr>
          <w:rtl/>
        </w:rPr>
        <w:t>ומשרד</w:t>
      </w:r>
      <w:r w:rsidR="00C975B7">
        <w:rPr>
          <w:rtl/>
        </w:rPr>
        <w:t xml:space="preserve"> </w:t>
      </w:r>
      <w:r w:rsidRPr="00E53590">
        <w:rPr>
          <w:rtl/>
        </w:rPr>
        <w:t>העבודה</w:t>
      </w:r>
      <w:r w:rsidR="00C975B7">
        <w:rPr>
          <w:rtl/>
        </w:rPr>
        <w:t xml:space="preserve"> </w:t>
      </w:r>
      <w:r w:rsidRPr="00E53590">
        <w:rPr>
          <w:rtl/>
        </w:rPr>
        <w:t>והרווחה גם הם ישתתפו. הממשלה כולה צריכה להיחלץ כדי לסייע ולעזור</w:t>
      </w:r>
      <w:r w:rsidR="00C975B7">
        <w:rPr>
          <w:rtl/>
        </w:rPr>
        <w:t xml:space="preserve"> </w:t>
      </w:r>
      <w:r w:rsidRPr="00E53590">
        <w:rPr>
          <w:rtl/>
        </w:rPr>
        <w:t>למפעל. המשבר אמיתי, והוא לא פוקד רק את מפעל "ציקלון". הוא מאפיין את כל התעשיות</w:t>
      </w:r>
      <w:r w:rsidR="00C975B7">
        <w:rPr>
          <w:rtl/>
        </w:rPr>
        <w:t xml:space="preserve"> </w:t>
      </w:r>
      <w:r w:rsidRPr="00E53590">
        <w:rPr>
          <w:rtl/>
        </w:rPr>
        <w:t>הביטחוניות, לא רק בארץ אלא בכל העולם.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לחבר הכנסת דן תיכון.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יכול</w:t>
      </w:r>
      <w:r w:rsidR="00C975B7">
        <w:rPr>
          <w:rtl/>
        </w:rPr>
        <w:t xml:space="preserve"> </w:t>
      </w:r>
      <w:r w:rsidRPr="00E53590">
        <w:rPr>
          <w:rtl/>
        </w:rPr>
        <w:t>להסכים</w:t>
      </w:r>
      <w:r w:rsidR="00C975B7">
        <w:rPr>
          <w:rtl/>
        </w:rPr>
        <w:t xml:space="preserve"> </w:t>
      </w:r>
      <w:r w:rsidRPr="00E53590">
        <w:rPr>
          <w:rtl/>
        </w:rPr>
        <w:t>לכל</w:t>
      </w:r>
      <w:r w:rsidR="00C975B7">
        <w:rPr>
          <w:rtl/>
        </w:rPr>
        <w:t xml:space="preserve"> </w:t>
      </w:r>
      <w:r w:rsidRPr="00E53590">
        <w:rPr>
          <w:rtl/>
        </w:rPr>
        <w:t>מלה שאמרת. לכן גם אמרתי שאני מודע לכך שראש הממשלה</w:t>
      </w:r>
      <w:r w:rsidR="00C975B7">
        <w:rPr>
          <w:rtl/>
        </w:rPr>
        <w:t xml:space="preserve"> </w:t>
      </w:r>
      <w:r w:rsidRPr="00E53590">
        <w:rPr>
          <w:rtl/>
        </w:rPr>
        <w:t>מטפל</w:t>
      </w:r>
      <w:r w:rsidR="00C975B7">
        <w:rPr>
          <w:rtl/>
        </w:rPr>
        <w:t xml:space="preserve"> </w:t>
      </w:r>
      <w:r w:rsidRPr="00E53590">
        <w:rPr>
          <w:rtl/>
        </w:rPr>
        <w:t>בעניין,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רק כשר הביטחון. ברור שהנושא מחייב טיפול ממשלתי כולל. אני לא</w:t>
      </w:r>
      <w:r w:rsidR="00C975B7">
        <w:rPr>
          <w:rtl/>
        </w:rPr>
        <w:t xml:space="preserve"> </w:t>
      </w:r>
      <w:r w:rsidRPr="00E53590">
        <w:rPr>
          <w:rtl/>
        </w:rPr>
        <w:t>מוצא</w:t>
      </w:r>
      <w:r w:rsidR="00C975B7">
        <w:rPr>
          <w:rtl/>
        </w:rPr>
        <w:t xml:space="preserve"> </w:t>
      </w:r>
      <w:r w:rsidRPr="00E53590">
        <w:rPr>
          <w:rtl/>
        </w:rPr>
        <w:t>מקום</w:t>
      </w:r>
      <w:r w:rsidR="00C975B7">
        <w:rPr>
          <w:rtl/>
        </w:rPr>
        <w:t xml:space="preserve"> </w:t>
      </w:r>
      <w:r w:rsidRPr="00E53590">
        <w:rPr>
          <w:rtl/>
        </w:rPr>
        <w:t>רציני</w:t>
      </w:r>
      <w:r w:rsidR="00C975B7">
        <w:rPr>
          <w:rtl/>
        </w:rPr>
        <w:t xml:space="preserve"> </w:t>
      </w:r>
      <w:r w:rsidRPr="00E53590">
        <w:rPr>
          <w:rtl/>
        </w:rPr>
        <w:t>יותר</w:t>
      </w:r>
      <w:r w:rsidR="00C975B7">
        <w:rPr>
          <w:rtl/>
        </w:rPr>
        <w:t xml:space="preserve"> </w:t>
      </w:r>
      <w:r w:rsidRPr="00E53590">
        <w:rPr>
          <w:rtl/>
        </w:rPr>
        <w:t>לדון בנושא מאשר הוועדה, למרות כל הקשיים. לכן אני חוזר</w:t>
      </w:r>
      <w:r w:rsidR="00C975B7">
        <w:rPr>
          <w:rtl/>
        </w:rPr>
        <w:t xml:space="preserve"> </w:t>
      </w:r>
      <w:r w:rsidRPr="00E53590">
        <w:rPr>
          <w:rtl/>
        </w:rPr>
        <w:t>ומציע שנדון בו בוועדה.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</w:t>
      </w:r>
      <w:r w:rsidR="00C975B7">
        <w:rPr>
          <w:rtl/>
        </w:rPr>
        <w:t xml:space="preserve"> </w:t>
      </w:r>
      <w:r w:rsidRPr="00E53590">
        <w:rPr>
          <w:rtl/>
        </w:rPr>
        <w:t>רבה</w:t>
      </w:r>
      <w:r w:rsidR="00C975B7">
        <w:rPr>
          <w:rtl/>
        </w:rPr>
        <w:t xml:space="preserve"> </w:t>
      </w:r>
      <w:r w:rsidRPr="00E53590">
        <w:rPr>
          <w:rtl/>
        </w:rPr>
        <w:t>לסגן שר הביטחון. חבר הכנסת אסעד, האם אתה מסכים להעביר את הנושא</w:t>
      </w:r>
      <w:r w:rsidR="00C975B7">
        <w:rPr>
          <w:rtl/>
        </w:rPr>
        <w:t xml:space="preserve"> </w:t>
      </w:r>
      <w:r w:rsidRPr="00E53590">
        <w:rPr>
          <w:rtl/>
        </w:rPr>
        <w:t>לדיון בוועדת הכספים?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אסעד אסעד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מסכים, אך לאור המצב, הדיון צריך להיות מוקדם ככל האפשר.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לחבר הכנסת אסעד.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אנו עוברים כעת להצבעה בעד או נגד דיון בנושא בוועדת הכספים. נא להצביע.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צבעה מס' 4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 xml:space="preserve">עד ההצעה להעביר את הנושא לוועדה </w:t>
      </w:r>
      <w:r>
        <w:rPr>
          <w:rtl/>
        </w:rPr>
        <w:t>–</w:t>
      </w:r>
      <w:r w:rsidR="00E53590" w:rsidRPr="00E53590">
        <w:rPr>
          <w:rtl/>
        </w:rPr>
        <w:t xml:space="preserve"> 9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>עד ההצעה שלא לכלול את הנושא בסדר</w:t>
      </w:r>
      <w:r>
        <w:rPr>
          <w:rtl/>
        </w:rPr>
        <w:t>-</w:t>
      </w:r>
      <w:r w:rsidR="00E53590" w:rsidRPr="00E53590">
        <w:rPr>
          <w:rtl/>
        </w:rPr>
        <w:t xml:space="preserve">היום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מנעים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הצעה להעביר את הנושא לוועדת הכספים נתקבלה.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תשעה</w:t>
      </w:r>
      <w:r w:rsidR="00C975B7">
        <w:rPr>
          <w:rtl/>
        </w:rPr>
        <w:t xml:space="preserve"> </w:t>
      </w:r>
      <w:r w:rsidRPr="00E53590">
        <w:rPr>
          <w:rtl/>
        </w:rPr>
        <w:t>תומכים,</w:t>
      </w:r>
      <w:r w:rsidR="00C975B7">
        <w:rPr>
          <w:rtl/>
        </w:rPr>
        <w:t xml:space="preserve"> </w:t>
      </w: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מתנגדים,</w:t>
      </w:r>
      <w:r w:rsidR="00C975B7">
        <w:rPr>
          <w:rtl/>
        </w:rPr>
        <w:t xml:space="preserve"> </w:t>
      </w: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נמנעים.</w:t>
      </w:r>
      <w:r w:rsidR="00C975B7">
        <w:rPr>
          <w:rtl/>
        </w:rPr>
        <w:t xml:space="preserve"> </w:t>
      </w:r>
      <w:r w:rsidRPr="00E53590">
        <w:rPr>
          <w:rtl/>
        </w:rPr>
        <w:t>אני קובעת שהנושא יידון בוועדת</w:t>
      </w:r>
      <w:r w:rsidR="00C975B7">
        <w:rPr>
          <w:rtl/>
        </w:rPr>
        <w:t xml:space="preserve"> </w:t>
      </w:r>
      <w:r w:rsidRPr="00E53590">
        <w:rPr>
          <w:rtl/>
        </w:rPr>
        <w:t>הכספים.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רענן כהן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מבקש להוסיף את קולי.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זה עבר, אנחנו לא מוסיפים. זו החלטת נשיאות, יכולתם להצביע.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1"/>
        <w:rPr>
          <w:rtl/>
        </w:rPr>
      </w:pPr>
      <w:bookmarkStart w:id="22" w:name="_Toc457989601"/>
      <w:r w:rsidRPr="00C975B7">
        <w:rPr>
          <w:rtl/>
        </w:rPr>
        <w:t>הצעות לסדר</w:t>
      </w:r>
      <w:r>
        <w:rPr>
          <w:rtl/>
        </w:rPr>
        <w:t>-</w:t>
      </w:r>
      <w:r w:rsidRPr="00C975B7">
        <w:rPr>
          <w:rtl/>
        </w:rPr>
        <w:t>היום</w:t>
      </w:r>
      <w:bookmarkEnd w:id="22"/>
    </w:p>
    <w:p w:rsidR="00C975B7" w:rsidRPr="00C975B7" w:rsidRDefault="00C975B7" w:rsidP="00C975B7">
      <w:pPr>
        <w:pStyle w:val="1"/>
        <w:rPr>
          <w:rtl/>
        </w:rPr>
      </w:pPr>
      <w:bookmarkStart w:id="23" w:name="_Toc457989602"/>
      <w:r w:rsidRPr="00C975B7">
        <w:rPr>
          <w:rtl/>
        </w:rPr>
        <w:t>"מבצע מכפיל"</w:t>
      </w:r>
      <w:bookmarkEnd w:id="23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סגן</w:t>
      </w:r>
      <w:r w:rsidR="00C975B7">
        <w:rPr>
          <w:rtl/>
        </w:rPr>
        <w:t xml:space="preserve"> </w:t>
      </w:r>
      <w:r w:rsidRPr="00E53590">
        <w:rPr>
          <w:rtl/>
        </w:rPr>
        <w:t>שר</w:t>
      </w:r>
      <w:r w:rsidR="00C975B7">
        <w:rPr>
          <w:rtl/>
        </w:rPr>
        <w:t xml:space="preserve"> </w:t>
      </w:r>
      <w:r w:rsidRPr="00E53590">
        <w:rPr>
          <w:rtl/>
        </w:rPr>
        <w:t>הביטחון</w:t>
      </w:r>
      <w:r w:rsidR="00C975B7">
        <w:rPr>
          <w:rtl/>
        </w:rPr>
        <w:t xml:space="preserve"> </w:t>
      </w:r>
      <w:r w:rsidRPr="00E53590">
        <w:rPr>
          <w:rtl/>
        </w:rPr>
        <w:t>ישיב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הצעות לסדר</w:t>
      </w:r>
      <w:r w:rsidR="00C975B7">
        <w:rPr>
          <w:rtl/>
        </w:rPr>
        <w:t>-</w:t>
      </w:r>
      <w:r w:rsidRPr="00E53590">
        <w:rPr>
          <w:rtl/>
        </w:rPr>
        <w:t>היום של כמה חברי כנסת בנושא: "מבצע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מכפיל" </w:t>
      </w:r>
      <w:r w:rsidR="00C975B7">
        <w:rPr>
          <w:rtl/>
        </w:rPr>
        <w:t>–</w:t>
      </w:r>
      <w:r w:rsidRPr="00E53590">
        <w:rPr>
          <w:rtl/>
        </w:rPr>
        <w:t xml:space="preserve"> הצעות מס' 3272, 3280, 3300, 3301 ו</w:t>
      </w:r>
      <w:r w:rsidR="00C975B7">
        <w:rPr>
          <w:rtl/>
        </w:rPr>
        <w:t>-</w:t>
      </w:r>
      <w:r w:rsidRPr="00E53590">
        <w:rPr>
          <w:rtl/>
        </w:rPr>
        <w:t>3315 .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גברתי</w:t>
      </w:r>
      <w:r w:rsidR="00C975B7">
        <w:rPr>
          <w:rtl/>
        </w:rPr>
        <w:t xml:space="preserve"> </w:t>
      </w:r>
      <w:r w:rsidRPr="00E53590">
        <w:rPr>
          <w:rtl/>
        </w:rPr>
        <w:t>היושבת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כפי</w:t>
      </w:r>
      <w:r w:rsidR="00C975B7">
        <w:rPr>
          <w:rtl/>
        </w:rPr>
        <w:t xml:space="preserve"> </w:t>
      </w:r>
      <w:r w:rsidRPr="00E53590">
        <w:rPr>
          <w:rtl/>
        </w:rPr>
        <w:t>שאמרתי קודם, שמעתי את הדיון אתמול,</w:t>
      </w:r>
      <w:r w:rsidR="00C975B7">
        <w:rPr>
          <w:rtl/>
        </w:rPr>
        <w:t xml:space="preserve"> </w:t>
      </w:r>
      <w:r w:rsidRPr="00E53590">
        <w:rPr>
          <w:rtl/>
        </w:rPr>
        <w:t>ואיני עונה באופן סכמטי.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דן תיכון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טוב שיש טלוויזיה.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נכון, גם שמעתי וגם ראיתי, אתה צודק.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להזכיר</w:t>
      </w:r>
      <w:r w:rsidR="00C975B7">
        <w:rPr>
          <w:rtl/>
        </w:rPr>
        <w:t xml:space="preserve"> </w:t>
      </w:r>
      <w:r w:rsidRPr="00E53590">
        <w:rPr>
          <w:rtl/>
        </w:rPr>
        <w:t>לחברי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שסביב הנושא הזה נישאו אתמול נאומים בעלי</w:t>
      </w:r>
      <w:r w:rsidR="00C975B7">
        <w:rPr>
          <w:rtl/>
        </w:rPr>
        <w:t xml:space="preserve"> </w:t>
      </w:r>
      <w:r w:rsidRPr="00E53590">
        <w:rPr>
          <w:rtl/>
        </w:rPr>
        <w:t>גוונים</w:t>
      </w:r>
      <w:r w:rsidR="00C975B7">
        <w:rPr>
          <w:rtl/>
        </w:rPr>
        <w:t xml:space="preserve"> </w:t>
      </w:r>
      <w:r w:rsidRPr="00E53590">
        <w:rPr>
          <w:rtl/>
        </w:rPr>
        <w:t>שונים לחלוטין.</w:t>
      </w:r>
      <w:r w:rsidR="00C975B7">
        <w:rPr>
          <w:rtl/>
        </w:rPr>
        <w:t xml:space="preserve"> </w:t>
      </w:r>
      <w:r w:rsidRPr="00E53590">
        <w:rPr>
          <w:rtl/>
        </w:rPr>
        <w:t>אני רוצה להודות בהזדמנות זו לחבר הכנסת בא</w:t>
      </w:r>
      <w:r w:rsidR="00C975B7">
        <w:rPr>
          <w:rtl/>
        </w:rPr>
        <w:t>-</w:t>
      </w:r>
      <w:r w:rsidRPr="00E53590">
        <w:rPr>
          <w:rtl/>
        </w:rPr>
        <w:t>גד על המחמאה</w:t>
      </w:r>
      <w:r w:rsidR="00C975B7">
        <w:rPr>
          <w:rtl/>
        </w:rPr>
        <w:t xml:space="preserve"> </w:t>
      </w:r>
      <w:r w:rsidRPr="00E53590">
        <w:rPr>
          <w:rtl/>
        </w:rPr>
        <w:t>שנתת</w:t>
      </w:r>
      <w:r w:rsidR="00C975B7">
        <w:rPr>
          <w:rtl/>
        </w:rPr>
        <w:t xml:space="preserve"> </w:t>
      </w:r>
      <w:r w:rsidRPr="00E53590">
        <w:rPr>
          <w:rtl/>
        </w:rPr>
        <w:t>לי,</w:t>
      </w:r>
      <w:r w:rsidR="00C975B7">
        <w:rPr>
          <w:rtl/>
        </w:rPr>
        <w:t xml:space="preserve"> </w:t>
      </w:r>
      <w:r w:rsidRPr="00E53590">
        <w:rPr>
          <w:rtl/>
        </w:rPr>
        <w:t>אף</w:t>
      </w:r>
      <w:r w:rsidR="00C975B7">
        <w:rPr>
          <w:rtl/>
        </w:rPr>
        <w:t xml:space="preserve"> </w:t>
      </w:r>
      <w:r w:rsidRPr="00E53590">
        <w:rPr>
          <w:rtl/>
        </w:rPr>
        <w:t>שלא</w:t>
      </w:r>
      <w:r w:rsidR="00C975B7">
        <w:rPr>
          <w:rtl/>
        </w:rPr>
        <w:t xml:space="preserve"> </w:t>
      </w:r>
      <w:r w:rsidRPr="00E53590">
        <w:rPr>
          <w:rtl/>
        </w:rPr>
        <w:t>הייתי</w:t>
      </w:r>
      <w:r w:rsidR="00C975B7">
        <w:rPr>
          <w:rtl/>
        </w:rPr>
        <w:t xml:space="preserve"> </w:t>
      </w:r>
      <w:r w:rsidRPr="00E53590">
        <w:rPr>
          <w:rtl/>
        </w:rPr>
        <w:t>פה אתמול. אני לא חושב שבדברי התשובה אני יכול להוסיף</w:t>
      </w:r>
      <w:r w:rsidR="00C975B7">
        <w:rPr>
          <w:rtl/>
        </w:rPr>
        <w:t xml:space="preserve"> </w:t>
      </w:r>
      <w:r w:rsidRPr="00E53590">
        <w:rPr>
          <w:rtl/>
        </w:rPr>
        <w:t>למישהו חוכמה על הדברים שנאמרו, מכיוון שהם מאפיינים את כל קשת הדעות בכנסת.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אינני רוצה לחזור על מדיניות הממשלה, היא ידועה וברורה. אני חושב שגם האנשים</w:t>
      </w:r>
      <w:r w:rsidR="00C975B7">
        <w:rPr>
          <w:rtl/>
        </w:rPr>
        <w:t xml:space="preserve"> </w:t>
      </w:r>
      <w:r w:rsidRPr="00E53590">
        <w:rPr>
          <w:rtl/>
        </w:rPr>
        <w:t>אשר שותפים במבצע הזה יודעים כי הוא מכביד על הצבא.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יוסף בא</w:t>
      </w:r>
      <w:r>
        <w:rPr>
          <w:rtl/>
        </w:rPr>
        <w:t>-</w:t>
      </w:r>
      <w:r w:rsidRPr="00C975B7">
        <w:rPr>
          <w:rtl/>
        </w:rPr>
        <w:t>גד (מולדת):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למה אתם לא מתעלמים מהם?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 מתעלמים.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יוסף בא</w:t>
      </w:r>
      <w:r>
        <w:rPr>
          <w:rtl/>
        </w:rPr>
        <w:t>-</w:t>
      </w:r>
      <w:r w:rsidRPr="00C975B7">
        <w:rPr>
          <w:rtl/>
        </w:rPr>
        <w:t>גד (מולדת):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הרי זה לא רציני.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כתנועה</w:t>
      </w:r>
      <w:r w:rsidR="00C975B7">
        <w:rPr>
          <w:rtl/>
        </w:rPr>
        <w:t xml:space="preserve"> </w:t>
      </w:r>
      <w:r w:rsidRPr="00E53590">
        <w:rPr>
          <w:rtl/>
        </w:rPr>
        <w:t>חברתית</w:t>
      </w:r>
      <w:r w:rsidR="00C975B7">
        <w:rPr>
          <w:rtl/>
        </w:rPr>
        <w:t>-</w:t>
      </w:r>
      <w:r w:rsidRPr="00E53590">
        <w:rPr>
          <w:rtl/>
        </w:rPr>
        <w:t>פוליטית,</w:t>
      </w:r>
      <w:r w:rsidR="00C975B7">
        <w:rPr>
          <w:rtl/>
        </w:rPr>
        <w:t xml:space="preserve"> </w:t>
      </w:r>
      <w:r w:rsidRPr="00E53590">
        <w:rPr>
          <w:rtl/>
        </w:rPr>
        <w:t>כך</w:t>
      </w:r>
      <w:r w:rsidR="00C975B7">
        <w:rPr>
          <w:rtl/>
        </w:rPr>
        <w:t xml:space="preserve"> </w:t>
      </w:r>
      <w:r w:rsidRPr="00E53590">
        <w:rPr>
          <w:rtl/>
        </w:rPr>
        <w:t>אתם פועלים, כך הם פועלים, גם הם מוצאים לנכון</w:t>
      </w:r>
      <w:r w:rsidR="00C975B7">
        <w:rPr>
          <w:rtl/>
        </w:rPr>
        <w:t xml:space="preserve"> </w:t>
      </w:r>
      <w:r w:rsidRPr="00E53590">
        <w:rPr>
          <w:rtl/>
        </w:rPr>
        <w:t>לפעול.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זמן</w:t>
      </w:r>
      <w:r w:rsidR="00C975B7">
        <w:rPr>
          <w:rtl/>
        </w:rPr>
        <w:t xml:space="preserve"> </w:t>
      </w:r>
      <w:r w:rsidRPr="00E53590">
        <w:rPr>
          <w:rtl/>
        </w:rPr>
        <w:t>שהדבר</w:t>
      </w:r>
      <w:r w:rsidR="00C975B7">
        <w:rPr>
          <w:rtl/>
        </w:rPr>
        <w:t xml:space="preserve"> </w:t>
      </w:r>
      <w:r w:rsidRPr="00E53590">
        <w:rPr>
          <w:rtl/>
        </w:rPr>
        <w:t>לא מתנגש עם החוק, יעשו את מה שהם מבינים. הם גם יודעים</w:t>
      </w:r>
      <w:r w:rsidR="00C975B7">
        <w:rPr>
          <w:rtl/>
        </w:rPr>
        <w:t xml:space="preserve"> </w:t>
      </w:r>
      <w:r w:rsidRPr="00E53590">
        <w:rPr>
          <w:rtl/>
        </w:rPr>
        <w:t>שחיילים אשר עוסקים בהם אינם יכולים לעסוק באותה שעה בנושאי ביטחון אחרים, ואינני</w:t>
      </w:r>
      <w:r w:rsidR="00C975B7">
        <w:rPr>
          <w:rtl/>
        </w:rPr>
        <w:t xml:space="preserve"> </w:t>
      </w:r>
      <w:r w:rsidRPr="00E53590">
        <w:rPr>
          <w:rtl/>
        </w:rPr>
        <w:t>בא בשלב זה, בגלל מרחב הדעות שהושמע כאן אתמול בעניין זה, להטיף דעה או מוסר לכאן</w:t>
      </w:r>
      <w:r w:rsidR="00C975B7">
        <w:rPr>
          <w:rtl/>
        </w:rPr>
        <w:t xml:space="preserve"> </w:t>
      </w:r>
      <w:r w:rsidRPr="00E53590">
        <w:rPr>
          <w:rtl/>
        </w:rPr>
        <w:t>או לכאן. הדברים נשמעו, ואני לא חושב שאם אוסיף מלה כזו או אחרת, זה ישפיע על איש</w:t>
      </w:r>
      <w:r w:rsidR="00C975B7">
        <w:rPr>
          <w:rtl/>
        </w:rPr>
        <w:t xml:space="preserve"> </w:t>
      </w:r>
      <w:r w:rsidRPr="00E53590">
        <w:rPr>
          <w:rtl/>
        </w:rPr>
        <w:t>זה או אחר, אם להמשיך במבצע או לא.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לכן,</w:t>
      </w:r>
      <w:r w:rsidR="00C975B7">
        <w:rPr>
          <w:rtl/>
        </w:rPr>
        <w:t xml:space="preserve"> </w:t>
      </w:r>
      <w:r w:rsidRPr="00E53590">
        <w:rPr>
          <w:rtl/>
        </w:rPr>
        <w:t>לאחר שכל הדברים נאמרו על</w:t>
      </w:r>
      <w:r w:rsidR="00C975B7">
        <w:rPr>
          <w:rtl/>
        </w:rPr>
        <w:t>-</w:t>
      </w:r>
      <w:r w:rsidRPr="00E53590">
        <w:rPr>
          <w:rtl/>
        </w:rPr>
        <w:t>ידי הדוברים, אני מציע לכולכם להסתפק בהודעה</w:t>
      </w:r>
      <w:r w:rsidR="00C975B7">
        <w:rPr>
          <w:rtl/>
        </w:rPr>
        <w:t xml:space="preserve"> </w:t>
      </w:r>
      <w:r w:rsidRPr="00E53590">
        <w:rPr>
          <w:rtl/>
        </w:rPr>
        <w:t>שלי</w:t>
      </w:r>
      <w:r w:rsidR="00C975B7">
        <w:rPr>
          <w:rtl/>
        </w:rPr>
        <w:t xml:space="preserve"> </w:t>
      </w:r>
      <w:r w:rsidRPr="00E53590">
        <w:rPr>
          <w:rtl/>
        </w:rPr>
        <w:t>ולא</w:t>
      </w:r>
      <w:r w:rsidR="00C975B7">
        <w:rPr>
          <w:rtl/>
        </w:rPr>
        <w:t xml:space="preserve"> </w:t>
      </w:r>
      <w:r w:rsidRPr="00E53590">
        <w:rPr>
          <w:rtl/>
        </w:rPr>
        <w:t>להעביר</w:t>
      </w:r>
      <w:r w:rsidR="00C975B7">
        <w:rPr>
          <w:rtl/>
        </w:rPr>
        <w:t xml:space="preserve"> </w:t>
      </w:r>
      <w:r w:rsidRPr="00E53590">
        <w:rPr>
          <w:rtl/>
        </w:rPr>
        <w:t>את הנושא לדיון בוועדה. זהו נושא להשקפת עולם ציבורית, ואין מה</w:t>
      </w:r>
      <w:r w:rsidR="00C975B7">
        <w:rPr>
          <w:rtl/>
        </w:rPr>
        <w:t xml:space="preserve"> </w:t>
      </w:r>
      <w:r w:rsidRPr="00E53590">
        <w:rPr>
          <w:rtl/>
        </w:rPr>
        <w:t>לדון</w:t>
      </w:r>
      <w:r w:rsidR="00C975B7">
        <w:rPr>
          <w:rtl/>
        </w:rPr>
        <w:t xml:space="preserve"> </w:t>
      </w:r>
      <w:r w:rsidRPr="00E53590">
        <w:rPr>
          <w:rtl/>
        </w:rPr>
        <w:t>בו</w:t>
      </w:r>
      <w:r w:rsidR="00C975B7">
        <w:rPr>
          <w:rtl/>
        </w:rPr>
        <w:t xml:space="preserve"> </w:t>
      </w:r>
      <w:r w:rsidRPr="00E53590">
        <w:rPr>
          <w:rtl/>
        </w:rPr>
        <w:t>בוועדה.</w:t>
      </w:r>
      <w:r w:rsidR="00C975B7">
        <w:rPr>
          <w:rtl/>
        </w:rPr>
        <w:t xml:space="preserve"> </w:t>
      </w:r>
      <w:r w:rsidRPr="00E53590">
        <w:rPr>
          <w:rtl/>
        </w:rPr>
        <w:t>הדברים נאמרו, ומי שירצה יוכל להעלות את הנושא לדיון אחת לכמה</w:t>
      </w:r>
      <w:r w:rsidR="00C975B7">
        <w:rPr>
          <w:rtl/>
        </w:rPr>
        <w:t xml:space="preserve"> </w:t>
      </w:r>
      <w:r w:rsidRPr="00E53590">
        <w:rPr>
          <w:rtl/>
        </w:rPr>
        <w:t>ימים. לכן אני מבקש להסתפק בהודעתי ולעבור לסדר</w:t>
      </w:r>
      <w:r w:rsidR="00C975B7">
        <w:rPr>
          <w:rtl/>
        </w:rPr>
        <w:t>-</w:t>
      </w:r>
      <w:r w:rsidRPr="00E53590">
        <w:rPr>
          <w:rtl/>
        </w:rPr>
        <w:t>היום.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מבינה</w:t>
      </w:r>
      <w:r w:rsidR="00C975B7">
        <w:rPr>
          <w:rtl/>
        </w:rPr>
        <w:t xml:space="preserve"> </w:t>
      </w:r>
      <w:r w:rsidRPr="00E53590">
        <w:rPr>
          <w:rtl/>
        </w:rPr>
        <w:t>שחבר</w:t>
      </w:r>
      <w:r w:rsidR="00C975B7">
        <w:rPr>
          <w:rtl/>
        </w:rPr>
        <w:t xml:space="preserve"> </w:t>
      </w:r>
      <w:r w:rsidRPr="00E53590">
        <w:rPr>
          <w:rtl/>
        </w:rPr>
        <w:t>הכנסת האשם מחאמיד איננו, ולא אוכל לשאול אותו. חבר הכנסת</w:t>
      </w:r>
      <w:r w:rsidR="00C975B7">
        <w:rPr>
          <w:rtl/>
        </w:rPr>
        <w:t xml:space="preserve"> </w:t>
      </w:r>
      <w:r w:rsidRPr="00E53590">
        <w:rPr>
          <w:rtl/>
        </w:rPr>
        <w:t>מיכאל איתן איננו.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לאור ההרכב המספרי במליאה, כאילו אינני.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סליחה. חבר הכנסת איתן, האם אתה מוכן להסתפק בהצעת סגן השר?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יוסף בא</w:t>
      </w:r>
      <w:r w:rsidR="00C975B7">
        <w:rPr>
          <w:rtl/>
        </w:rPr>
        <w:t>-</w:t>
      </w:r>
      <w:r w:rsidRPr="00E53590">
        <w:rPr>
          <w:rtl/>
        </w:rPr>
        <w:t>גד, האם אתה מסתפק?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יוסף בא</w:t>
      </w:r>
      <w:r>
        <w:rPr>
          <w:rtl/>
        </w:rPr>
        <w:t>-</w:t>
      </w:r>
      <w:r w:rsidRPr="00C975B7">
        <w:rPr>
          <w:rtl/>
        </w:rPr>
        <w:t>גד (מולדת):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מסתפק,</w:t>
      </w:r>
      <w:r w:rsidR="00C975B7">
        <w:rPr>
          <w:rtl/>
        </w:rPr>
        <w:t xml:space="preserve"> </w:t>
      </w: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להעיר</w:t>
      </w:r>
      <w:r w:rsidR="00C975B7">
        <w:rPr>
          <w:rtl/>
        </w:rPr>
        <w:t xml:space="preserve"> </w:t>
      </w:r>
      <w:r w:rsidRPr="00E53590">
        <w:rPr>
          <w:rtl/>
        </w:rPr>
        <w:t>הערה:</w:t>
      </w:r>
      <w:r w:rsidR="00C975B7">
        <w:rPr>
          <w:rtl/>
        </w:rPr>
        <w:t xml:space="preserve"> </w:t>
      </w:r>
      <w:r w:rsidRPr="00E53590">
        <w:rPr>
          <w:rtl/>
        </w:rPr>
        <w:t>אני חוזר ואומר, כי מכיוון שאנו</w:t>
      </w:r>
      <w:r w:rsidR="00C975B7">
        <w:rPr>
          <w:rtl/>
        </w:rPr>
        <w:t xml:space="preserve"> </w:t>
      </w:r>
      <w:r w:rsidRPr="00E53590">
        <w:rPr>
          <w:rtl/>
        </w:rPr>
        <w:t xml:space="preserve">יודעים שזו אינה התנחלות וזו אינה התיישבות, אלא צעד הפגנתי כלשהו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זה לא נאום. שאלתי אותך אם אתה מסתפק או לא.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יוסף בא</w:t>
      </w:r>
      <w:r>
        <w:rPr>
          <w:rtl/>
        </w:rPr>
        <w:t>-</w:t>
      </w:r>
      <w:r w:rsidRPr="00C975B7">
        <w:rPr>
          <w:rtl/>
        </w:rPr>
        <w:t>גד (מולדת):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מסתפק ורוצה לומר רק מלה אחת: בקרני</w:t>
      </w:r>
      <w:r w:rsidR="00C975B7">
        <w:rPr>
          <w:rtl/>
        </w:rPr>
        <w:t>-</w:t>
      </w:r>
      <w:r w:rsidRPr="00E53590">
        <w:rPr>
          <w:rtl/>
        </w:rPr>
        <w:t>שומרון זה נעשה על אדמה של משה זר,</w:t>
      </w:r>
      <w:r w:rsidR="00C975B7">
        <w:rPr>
          <w:rtl/>
        </w:rPr>
        <w:t xml:space="preserve"> </w:t>
      </w:r>
      <w:r w:rsidRPr="00E53590">
        <w:rPr>
          <w:rtl/>
        </w:rPr>
        <w:t>על אדמה יהודית. למה למתוח את היחסים ללא צורך?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לחבר הכנסת בא</w:t>
      </w:r>
      <w:r w:rsidR="00C975B7">
        <w:rPr>
          <w:rtl/>
        </w:rPr>
        <w:t>-</w:t>
      </w:r>
      <w:r w:rsidRPr="00E53590">
        <w:rPr>
          <w:rtl/>
        </w:rPr>
        <w:t>גד. חבר הכנסת גדעון שגיא?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גדעון שגיא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מסתפק בהודעת סגן השר.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רן</w:t>
      </w:r>
      <w:r w:rsidR="00C975B7">
        <w:rPr>
          <w:rtl/>
        </w:rPr>
        <w:t xml:space="preserve"> </w:t>
      </w:r>
      <w:r w:rsidRPr="00E53590">
        <w:rPr>
          <w:rtl/>
        </w:rPr>
        <w:t>כהן</w:t>
      </w:r>
      <w:r w:rsidR="00C975B7">
        <w:rPr>
          <w:rtl/>
        </w:rPr>
        <w:t xml:space="preserve"> </w:t>
      </w:r>
      <w:r w:rsidRPr="00E53590">
        <w:rPr>
          <w:rtl/>
        </w:rPr>
        <w:t>איננו.</w:t>
      </w:r>
      <w:r w:rsidR="00C975B7">
        <w:rPr>
          <w:rtl/>
        </w:rPr>
        <w:t xml:space="preserve"> </w:t>
      </w: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כך, לא נקיים הצבעה כי הרוב הסכים להסתפק</w:t>
      </w:r>
      <w:r w:rsidR="00C975B7">
        <w:rPr>
          <w:rtl/>
        </w:rPr>
        <w:t xml:space="preserve"> </w:t>
      </w:r>
      <w:r w:rsidRPr="00E53590">
        <w:rPr>
          <w:rtl/>
        </w:rPr>
        <w:t>בהודעת סגן השר.</w:t>
      </w:r>
      <w:r w:rsidR="00C975B7">
        <w:rPr>
          <w:rtl/>
        </w:rPr>
        <w:t xml:space="preserve"> </w:t>
      </w:r>
      <w:r w:rsidRPr="00E53590">
        <w:rPr>
          <w:rtl/>
        </w:rPr>
        <w:t>תודה רבה לסגן שר הביטחון.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1"/>
        <w:rPr>
          <w:rtl/>
        </w:rPr>
      </w:pPr>
      <w:bookmarkStart w:id="24" w:name="_Toc457989603"/>
      <w:r w:rsidRPr="00C975B7">
        <w:rPr>
          <w:rtl/>
        </w:rPr>
        <w:t>הצעת חוק לתיקון חוק שירות הקבע בצה"ל (גמלאות) [נוסח משולב],</w:t>
      </w:r>
      <w:bookmarkEnd w:id="24"/>
    </w:p>
    <w:p w:rsidR="00C975B7" w:rsidRDefault="00C975B7" w:rsidP="00C975B7">
      <w:pPr>
        <w:pStyle w:val="1"/>
        <w:rPr>
          <w:rtl/>
        </w:rPr>
      </w:pPr>
      <w:bookmarkStart w:id="25" w:name="_Toc457989604"/>
      <w:r w:rsidRPr="00C975B7">
        <w:rPr>
          <w:rtl/>
        </w:rPr>
        <w:t>התשנ"ג</w:t>
      </w:r>
      <w:r>
        <w:rPr>
          <w:rtl/>
        </w:rPr>
        <w:t>–</w:t>
      </w:r>
      <w:r w:rsidRPr="00C975B7">
        <w:rPr>
          <w:rtl/>
        </w:rPr>
        <w:t>1992</w:t>
      </w:r>
      <w:bookmarkEnd w:id="25"/>
    </w:p>
    <w:p w:rsidR="00C975B7" w:rsidRPr="00C975B7" w:rsidRDefault="00C975B7" w:rsidP="00C975B7">
      <w:pPr>
        <w:pStyle w:val="1"/>
        <w:rPr>
          <w:rtl/>
        </w:rPr>
      </w:pPr>
      <w:bookmarkStart w:id="26" w:name="_Toc457989605"/>
      <w:r w:rsidRPr="00C975B7">
        <w:rPr>
          <w:rtl/>
        </w:rPr>
        <w:t>(הצעת קבוצת חברי הכנסת)</w:t>
      </w:r>
      <w:bookmarkEnd w:id="26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אנו</w:t>
      </w:r>
      <w:r w:rsidR="00C975B7">
        <w:rPr>
          <w:rtl/>
        </w:rPr>
        <w:t xml:space="preserve"> </w:t>
      </w:r>
      <w:r w:rsidRPr="00E53590">
        <w:rPr>
          <w:rtl/>
        </w:rPr>
        <w:t>עוברים להצעת חוק שי"ט, הצעת חוק לתיקון חוק שירות הקבע בצה"ל (גמלאות)</w:t>
      </w:r>
      <w:r w:rsidR="00C975B7">
        <w:rPr>
          <w:rtl/>
        </w:rPr>
        <w:t xml:space="preserve"> </w:t>
      </w:r>
      <w:r w:rsidRPr="00E53590">
        <w:rPr>
          <w:rtl/>
        </w:rPr>
        <w:t>[נוסח</w:t>
      </w:r>
      <w:r w:rsidR="00C975B7">
        <w:rPr>
          <w:rtl/>
        </w:rPr>
        <w:t xml:space="preserve"> </w:t>
      </w:r>
      <w:r w:rsidRPr="00E53590">
        <w:rPr>
          <w:rtl/>
        </w:rPr>
        <w:t>משולב],</w:t>
      </w:r>
      <w:r w:rsidR="00C975B7">
        <w:rPr>
          <w:rtl/>
        </w:rPr>
        <w:t xml:space="preserve"> </w:t>
      </w:r>
      <w:r w:rsidRPr="00E53590">
        <w:rPr>
          <w:rtl/>
        </w:rPr>
        <w:t>התשנ"ג</w:t>
      </w:r>
      <w:r w:rsidR="00C975B7">
        <w:rPr>
          <w:rtl/>
        </w:rPr>
        <w:t>–</w:t>
      </w:r>
      <w:r w:rsidRPr="00E53590">
        <w:rPr>
          <w:rtl/>
        </w:rPr>
        <w:t>1992,</w:t>
      </w:r>
      <w:r w:rsidR="00C975B7">
        <w:rPr>
          <w:rtl/>
        </w:rPr>
        <w:t xml:space="preserve"> </w:t>
      </w:r>
      <w:r w:rsidRPr="00E53590">
        <w:rPr>
          <w:rtl/>
        </w:rPr>
        <w:t>של חברי הכנסת נעמי חזן וחיים אורון.</w:t>
      </w:r>
      <w:r w:rsidR="00C975B7">
        <w:rPr>
          <w:rtl/>
        </w:rPr>
        <w:t xml:space="preserve"> </w:t>
      </w:r>
      <w:r w:rsidRPr="00E53590">
        <w:rPr>
          <w:rtl/>
        </w:rPr>
        <w:t>ינמק מהמקום</w:t>
      </w:r>
      <w:r w:rsidR="00C975B7">
        <w:rPr>
          <w:rtl/>
        </w:rPr>
        <w:t xml:space="preserve"> </w:t>
      </w:r>
      <w:r w:rsidRPr="00E53590">
        <w:rPr>
          <w:rtl/>
        </w:rPr>
        <w:t>חבר הכנסת חיים אורון.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חיים אורון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גברתי היושבת</w:t>
      </w:r>
      <w:r w:rsidR="00C975B7">
        <w:rPr>
          <w:rtl/>
        </w:rPr>
        <w:t>-</w:t>
      </w:r>
      <w:r w:rsidRPr="00E53590">
        <w:rPr>
          <w:rtl/>
        </w:rPr>
        <w:t>ראש, איני יודע מי מתכנן את סדר</w:t>
      </w:r>
      <w:r w:rsidR="00C975B7">
        <w:rPr>
          <w:rtl/>
        </w:rPr>
        <w:t>-</w:t>
      </w:r>
      <w:r w:rsidRPr="00E53590">
        <w:rPr>
          <w:rtl/>
        </w:rPr>
        <w:t xml:space="preserve">היום של הכנסת </w:t>
      </w:r>
      <w:r w:rsidR="00C975B7">
        <w:rPr>
          <w:rtl/>
        </w:rPr>
        <w:t>–</w:t>
      </w:r>
      <w:r w:rsidRPr="00E53590">
        <w:rPr>
          <w:rtl/>
        </w:rPr>
        <w:t xml:space="preserve"> אני יודע </w:t>
      </w:r>
      <w:r w:rsidR="00C975B7">
        <w:rPr>
          <w:rtl/>
        </w:rPr>
        <w:t>–</w:t>
      </w:r>
      <w:r w:rsidRPr="00E53590">
        <w:rPr>
          <w:rtl/>
        </w:rPr>
        <w:t xml:space="preserve"> אך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בטוח</w:t>
      </w:r>
      <w:r w:rsidR="00C975B7">
        <w:rPr>
          <w:rtl/>
        </w:rPr>
        <w:t xml:space="preserve"> </w:t>
      </w:r>
      <w:r w:rsidRPr="00E53590">
        <w:rPr>
          <w:rtl/>
        </w:rPr>
        <w:t>שלא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שדייק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כך</w:t>
      </w:r>
      <w:r w:rsidR="00C975B7">
        <w:rPr>
          <w:rtl/>
        </w:rPr>
        <w:t xml:space="preserve"> </w:t>
      </w:r>
      <w:r w:rsidRPr="00E53590">
        <w:rPr>
          <w:rtl/>
        </w:rPr>
        <w:t>והציע את התיקון לחוק הזה דווקא השבוע, כאשר</w:t>
      </w:r>
      <w:r w:rsidR="00C975B7">
        <w:rPr>
          <w:rtl/>
        </w:rPr>
        <w:t xml:space="preserve"> </w:t>
      </w:r>
      <w:r w:rsidRPr="00E53590">
        <w:rPr>
          <w:rtl/>
        </w:rPr>
        <w:t>בית</w:t>
      </w:r>
      <w:r w:rsidR="00C975B7">
        <w:rPr>
          <w:rtl/>
        </w:rPr>
        <w:t>-</w:t>
      </w:r>
      <w:r w:rsidRPr="00E53590">
        <w:rPr>
          <w:rtl/>
        </w:rPr>
        <w:t>המשפט</w:t>
      </w:r>
      <w:r w:rsidR="00C975B7">
        <w:rPr>
          <w:rtl/>
        </w:rPr>
        <w:t xml:space="preserve"> </w:t>
      </w:r>
      <w:r w:rsidRPr="00E53590">
        <w:rPr>
          <w:rtl/>
        </w:rPr>
        <w:t>העליון</w:t>
      </w:r>
      <w:r w:rsidR="00C975B7">
        <w:rPr>
          <w:rtl/>
        </w:rPr>
        <w:t xml:space="preserve"> </w:t>
      </w:r>
      <w:r w:rsidRPr="00E53590">
        <w:rPr>
          <w:rtl/>
        </w:rPr>
        <w:t>קיבל</w:t>
      </w:r>
      <w:r w:rsidR="00C975B7">
        <w:rPr>
          <w:rtl/>
        </w:rPr>
        <w:t xml:space="preserve"> </w:t>
      </w:r>
      <w:r w:rsidRPr="00E53590">
        <w:rPr>
          <w:rtl/>
        </w:rPr>
        <w:t>החלטה</w:t>
      </w:r>
      <w:r w:rsidR="00C975B7">
        <w:rPr>
          <w:rtl/>
        </w:rPr>
        <w:t xml:space="preserve"> </w:t>
      </w:r>
      <w:r w:rsidRPr="00E53590">
        <w:rPr>
          <w:rtl/>
        </w:rPr>
        <w:t>מהפכנית,</w:t>
      </w:r>
      <w:r w:rsidR="00C975B7">
        <w:rPr>
          <w:rtl/>
        </w:rPr>
        <w:t xml:space="preserve"> </w:t>
      </w:r>
      <w:r w:rsidRPr="00E53590">
        <w:rPr>
          <w:rtl/>
        </w:rPr>
        <w:t>כפי שהגדיר אותה פרופסור רוזן</w:t>
      </w:r>
      <w:r w:rsidR="00C975B7">
        <w:rPr>
          <w:rtl/>
        </w:rPr>
        <w:t>-</w:t>
      </w:r>
      <w:r w:rsidRPr="00E53590">
        <w:rPr>
          <w:rtl/>
        </w:rPr>
        <w:t>צבי, על</w:t>
      </w:r>
      <w:r w:rsidR="00C975B7">
        <w:rPr>
          <w:rtl/>
        </w:rPr>
        <w:t xml:space="preserve"> </w:t>
      </w:r>
      <w:r w:rsidRPr="00E53590">
        <w:rPr>
          <w:rtl/>
        </w:rPr>
        <w:t>איחוד</w:t>
      </w:r>
      <w:r w:rsidR="00C975B7">
        <w:rPr>
          <w:rtl/>
        </w:rPr>
        <w:t xml:space="preserve"> </w:t>
      </w:r>
      <w:r w:rsidRPr="00E53590">
        <w:rPr>
          <w:rtl/>
        </w:rPr>
        <w:t>ואיגום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המשאבים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בני</w:t>
      </w:r>
      <w:r w:rsidR="00C975B7">
        <w:rPr>
          <w:rtl/>
        </w:rPr>
        <w:t>-</w:t>
      </w:r>
      <w:r w:rsidRPr="00E53590">
        <w:rPr>
          <w:rtl/>
        </w:rPr>
        <w:t>הזוג, כאשר הם נפרדים, וחלוקתם גם בבתי</w:t>
      </w:r>
      <w:r w:rsidR="00C975B7">
        <w:rPr>
          <w:rtl/>
        </w:rPr>
        <w:t>-</w:t>
      </w:r>
      <w:r w:rsidRPr="00E53590">
        <w:rPr>
          <w:rtl/>
        </w:rPr>
        <w:t>הדין</w:t>
      </w:r>
      <w:r w:rsidR="00C975B7">
        <w:rPr>
          <w:rtl/>
        </w:rPr>
        <w:t xml:space="preserve"> </w:t>
      </w:r>
      <w:r w:rsidRPr="00E53590">
        <w:rPr>
          <w:rtl/>
        </w:rPr>
        <w:t>הרבניים על</w:t>
      </w:r>
      <w:r w:rsidR="00C975B7">
        <w:rPr>
          <w:rtl/>
        </w:rPr>
        <w:t>-</w:t>
      </w:r>
      <w:r w:rsidRPr="00E53590">
        <w:rPr>
          <w:rtl/>
        </w:rPr>
        <w:t>פי מה שקיים בבתי</w:t>
      </w:r>
      <w:r w:rsidR="00C975B7">
        <w:rPr>
          <w:rtl/>
        </w:rPr>
        <w:t>-</w:t>
      </w:r>
      <w:r w:rsidRPr="00E53590">
        <w:rPr>
          <w:rtl/>
        </w:rPr>
        <w:t>הדין שאינם רבניים.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הצעת</w:t>
      </w:r>
      <w:r w:rsidR="00C975B7">
        <w:rPr>
          <w:rtl/>
        </w:rPr>
        <w:t xml:space="preserve"> </w:t>
      </w:r>
      <w:r w:rsidRPr="00E53590">
        <w:rPr>
          <w:rtl/>
        </w:rPr>
        <w:t>התיקון</w:t>
      </w:r>
      <w:r w:rsidR="00C975B7">
        <w:rPr>
          <w:rtl/>
        </w:rPr>
        <w:t xml:space="preserve"> </w:t>
      </w:r>
      <w:r w:rsidRPr="00E53590">
        <w:rPr>
          <w:rtl/>
        </w:rPr>
        <w:t>הזו,</w:t>
      </w:r>
      <w:r w:rsidR="00C975B7">
        <w:rPr>
          <w:rtl/>
        </w:rPr>
        <w:t xml:space="preserve"> </w:t>
      </w:r>
      <w:r w:rsidRPr="00E53590">
        <w:rPr>
          <w:rtl/>
        </w:rPr>
        <w:t>המוגשת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ידי</w:t>
      </w:r>
      <w:r w:rsidR="00C975B7">
        <w:rPr>
          <w:rtl/>
        </w:rPr>
        <w:t xml:space="preserve"> </w:t>
      </w:r>
      <w:r w:rsidRPr="00E53590">
        <w:rPr>
          <w:rtl/>
        </w:rPr>
        <w:t>ועל</w:t>
      </w:r>
      <w:r w:rsidR="00C975B7">
        <w:rPr>
          <w:rtl/>
        </w:rPr>
        <w:t>-</w:t>
      </w:r>
      <w:r w:rsidRPr="00E53590">
        <w:rPr>
          <w:rtl/>
        </w:rPr>
        <w:t>ידי</w:t>
      </w:r>
      <w:r w:rsidR="00C975B7">
        <w:rPr>
          <w:rtl/>
        </w:rPr>
        <w:t xml:space="preserve"> </w:t>
      </w:r>
      <w:r w:rsidRPr="00E53590">
        <w:rPr>
          <w:rtl/>
        </w:rPr>
        <w:t>חברת הכנסת נעמי חזן, מתייחסת</w:t>
      </w:r>
      <w:r w:rsidR="00C975B7">
        <w:rPr>
          <w:rtl/>
        </w:rPr>
        <w:t xml:space="preserve"> </w:t>
      </w:r>
      <w:r w:rsidRPr="00E53590">
        <w:rPr>
          <w:rtl/>
        </w:rPr>
        <w:t>למציאות</w:t>
      </w:r>
      <w:r w:rsidR="00C975B7">
        <w:rPr>
          <w:rtl/>
        </w:rPr>
        <w:t xml:space="preserve"> </w:t>
      </w:r>
      <w:r w:rsidRPr="00E53590">
        <w:rPr>
          <w:rtl/>
        </w:rPr>
        <w:t>קיימת</w:t>
      </w:r>
      <w:r w:rsidR="00C975B7">
        <w:rPr>
          <w:rtl/>
        </w:rPr>
        <w:t xml:space="preserve"> </w:t>
      </w:r>
      <w:r w:rsidRPr="00E53590">
        <w:rPr>
          <w:rtl/>
        </w:rPr>
        <w:t>שבה</w:t>
      </w:r>
      <w:r w:rsidR="00C975B7">
        <w:rPr>
          <w:rtl/>
        </w:rPr>
        <w:t xml:space="preserve"> </w:t>
      </w:r>
      <w:r w:rsidRPr="00E53590">
        <w:rPr>
          <w:rtl/>
        </w:rPr>
        <w:t>הגמלאות</w:t>
      </w:r>
      <w:r w:rsidR="00C975B7">
        <w:rPr>
          <w:rtl/>
        </w:rPr>
        <w:t xml:space="preserve"> </w:t>
      </w:r>
      <w:r w:rsidRPr="00E53590">
        <w:rPr>
          <w:rtl/>
        </w:rPr>
        <w:t>משירות</w:t>
      </w:r>
      <w:r w:rsidR="00C975B7">
        <w:rPr>
          <w:rtl/>
        </w:rPr>
        <w:t xml:space="preserve"> </w:t>
      </w:r>
      <w:r w:rsidRPr="00E53590">
        <w:rPr>
          <w:rtl/>
        </w:rPr>
        <w:t>קבע אינן מואגמות אל תוך אותו אגם משאבים,</w:t>
      </w:r>
      <w:r w:rsidR="00C975B7">
        <w:rPr>
          <w:rtl/>
        </w:rPr>
        <w:t xml:space="preserve"> </w:t>
      </w:r>
      <w:r w:rsidRPr="00E53590">
        <w:rPr>
          <w:rtl/>
        </w:rPr>
        <w:t>המתחלקים</w:t>
      </w:r>
      <w:r w:rsidR="00C975B7">
        <w:rPr>
          <w:rtl/>
        </w:rPr>
        <w:t xml:space="preserve"> </w:t>
      </w:r>
      <w:r w:rsidRPr="00E53590">
        <w:rPr>
          <w:rtl/>
        </w:rPr>
        <w:t>בין בני</w:t>
      </w:r>
      <w:r w:rsidR="00C975B7">
        <w:rPr>
          <w:rtl/>
        </w:rPr>
        <w:t>-</w:t>
      </w:r>
      <w:r w:rsidRPr="00E53590">
        <w:rPr>
          <w:rtl/>
        </w:rPr>
        <w:t>הזוג במקרה של פירוד. נוצרה סתירה בין מה שקיים היום בחוק לגבי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הגמלאות</w:t>
      </w:r>
      <w:r w:rsidR="00C975B7">
        <w:rPr>
          <w:rtl/>
        </w:rPr>
        <w:t xml:space="preserve"> </w:t>
      </w:r>
      <w:r w:rsidRPr="00E53590">
        <w:rPr>
          <w:rtl/>
        </w:rPr>
        <w:t>הניתנות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 xml:space="preserve">ידי כל הגורמים </w:t>
      </w:r>
      <w:r w:rsidR="00C975B7">
        <w:rPr>
          <w:rtl/>
        </w:rPr>
        <w:t>–</w:t>
      </w:r>
      <w:r w:rsidRPr="00E53590">
        <w:rPr>
          <w:rtl/>
        </w:rPr>
        <w:t xml:space="preserve"> בכלל זה הביטוח הלאומי ואחרים, להוציא</w:t>
      </w:r>
      <w:r w:rsidR="00C975B7">
        <w:rPr>
          <w:rtl/>
        </w:rPr>
        <w:t xml:space="preserve"> </w:t>
      </w:r>
      <w:r w:rsidRPr="00E53590">
        <w:rPr>
          <w:rtl/>
        </w:rPr>
        <w:t>מספר</w:t>
      </w:r>
      <w:r w:rsidR="00C975B7">
        <w:rPr>
          <w:rtl/>
        </w:rPr>
        <w:t xml:space="preserve"> </w:t>
      </w:r>
      <w:r w:rsidRPr="00E53590">
        <w:rPr>
          <w:rtl/>
        </w:rPr>
        <w:t>מצומצם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 xml:space="preserve">גמלאות שאינן נכנסות אל תוך האיגום הזה </w:t>
      </w:r>
      <w:r w:rsidR="00C975B7">
        <w:rPr>
          <w:rtl/>
        </w:rPr>
        <w:t>–</w:t>
      </w:r>
      <w:r w:rsidRPr="00E53590">
        <w:rPr>
          <w:rtl/>
        </w:rPr>
        <w:t xml:space="preserve"> לבין גמלאות של יוצאי</w:t>
      </w:r>
      <w:r w:rsidR="00C975B7">
        <w:rPr>
          <w:rtl/>
        </w:rPr>
        <w:t xml:space="preserve"> </w:t>
      </w:r>
      <w:r w:rsidRPr="00E53590">
        <w:rPr>
          <w:rtl/>
        </w:rPr>
        <w:t>צבא מסוגים שונים, אשר יוצאות מן הכלל הזה.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הצעת</w:t>
      </w:r>
      <w:r w:rsidR="00C975B7">
        <w:rPr>
          <w:rtl/>
        </w:rPr>
        <w:t xml:space="preserve"> </w:t>
      </w:r>
      <w:r w:rsidRPr="00E53590">
        <w:rPr>
          <w:rtl/>
        </w:rPr>
        <w:t>התיקון</w:t>
      </w:r>
      <w:r w:rsidR="00C975B7">
        <w:rPr>
          <w:rtl/>
        </w:rPr>
        <w:t xml:space="preserve"> </w:t>
      </w:r>
      <w:r w:rsidRPr="00E53590">
        <w:rPr>
          <w:rtl/>
        </w:rPr>
        <w:t>באה</w:t>
      </w:r>
      <w:r w:rsidR="00C975B7">
        <w:rPr>
          <w:rtl/>
        </w:rPr>
        <w:t xml:space="preserve"> </w:t>
      </w:r>
      <w:r w:rsidRPr="00E53590">
        <w:rPr>
          <w:rtl/>
        </w:rPr>
        <w:t>ליצור מצב זהה בין החוק שחל על שירות בצבא הקבע, גמלאות,</w:t>
      </w:r>
      <w:r w:rsidR="00C975B7">
        <w:rPr>
          <w:rtl/>
        </w:rPr>
        <w:t xml:space="preserve"> </w:t>
      </w:r>
      <w:r w:rsidRPr="00E53590">
        <w:rPr>
          <w:rtl/>
        </w:rPr>
        <w:t>לבין</w:t>
      </w:r>
      <w:r w:rsidR="00C975B7">
        <w:rPr>
          <w:rtl/>
        </w:rPr>
        <w:t xml:space="preserve"> </w:t>
      </w: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שמקובל</w:t>
      </w:r>
      <w:r w:rsidR="00C975B7">
        <w:rPr>
          <w:rtl/>
        </w:rPr>
        <w:t xml:space="preserve"> </w:t>
      </w:r>
      <w:r w:rsidRPr="00E53590">
        <w:rPr>
          <w:rtl/>
        </w:rPr>
        <w:t>כבר היום בכל החקיקה לגבי גמלאות אחרות, ליצור אותו מצב ולאפשר</w:t>
      </w:r>
      <w:r w:rsidR="00C975B7">
        <w:rPr>
          <w:rtl/>
        </w:rPr>
        <w:t xml:space="preserve"> </w:t>
      </w:r>
      <w:r w:rsidRPr="00E53590">
        <w:rPr>
          <w:rtl/>
        </w:rPr>
        <w:t>לבית</w:t>
      </w:r>
      <w:r w:rsidR="00C975B7">
        <w:rPr>
          <w:rtl/>
        </w:rPr>
        <w:t>-</w:t>
      </w:r>
      <w:r w:rsidRPr="00E53590">
        <w:rPr>
          <w:rtl/>
        </w:rPr>
        <w:t>המשפט, שכמובן הוא שקובע בדברים הללו, לקבוע איך יחולקו בין בני</w:t>
      </w:r>
      <w:r w:rsidR="00C975B7">
        <w:rPr>
          <w:rtl/>
        </w:rPr>
        <w:t>-</w:t>
      </w:r>
      <w:r w:rsidRPr="00E53590">
        <w:rPr>
          <w:rtl/>
        </w:rPr>
        <w:t>הזוג, במקרה</w:t>
      </w:r>
      <w:r w:rsidR="00C975B7">
        <w:rPr>
          <w:rtl/>
        </w:rPr>
        <w:t xml:space="preserve"> </w:t>
      </w:r>
      <w:r w:rsidRPr="00E53590">
        <w:rPr>
          <w:rtl/>
        </w:rPr>
        <w:t>של פירוד, המשאבים המשותפים שנוצרו במהלך נישואיהם והגמלאות השונות שעומדות לרשות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אחד</w:t>
      </w:r>
      <w:r w:rsidR="00C975B7">
        <w:rPr>
          <w:rtl/>
        </w:rPr>
        <w:t xml:space="preserve"> </w:t>
      </w:r>
      <w:r w:rsidRPr="00E53590">
        <w:rPr>
          <w:rtl/>
        </w:rPr>
        <w:t>מבני</w:t>
      </w:r>
      <w:r w:rsidR="00C975B7">
        <w:rPr>
          <w:rtl/>
        </w:rPr>
        <w:t>-</w:t>
      </w:r>
      <w:r w:rsidRPr="00E53590">
        <w:rPr>
          <w:rtl/>
        </w:rPr>
        <w:t>הזוג. זה ייחשב בתוך הפסיקה הזאת. התיקון יאפשר לראות בגמלאות הללו</w:t>
      </w:r>
      <w:r w:rsidR="00C975B7">
        <w:rPr>
          <w:rtl/>
        </w:rPr>
        <w:t xml:space="preserve"> </w:t>
      </w:r>
      <w:r w:rsidRPr="00E53590">
        <w:rPr>
          <w:rtl/>
        </w:rPr>
        <w:t>גמלאות כמו כל גמלה אחרת.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לחבר הכנסת חיים אורון.</w:t>
      </w:r>
      <w:r w:rsidR="00C975B7">
        <w:rPr>
          <w:rtl/>
        </w:rPr>
        <w:t xml:space="preserve"> </w:t>
      </w:r>
      <w:r w:rsidRPr="00E53590">
        <w:rPr>
          <w:rtl/>
        </w:rPr>
        <w:t>אדוני סגן שר הביטחון, התייחסותך.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אין התנגדות.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 עוברים, אם כך, להצבעה.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מה חבר הכנסת אורון מציע </w:t>
      </w:r>
      <w:r w:rsidR="00C975B7">
        <w:rPr>
          <w:rtl/>
        </w:rPr>
        <w:t>–</w:t>
      </w:r>
      <w:r w:rsidRPr="00E53590">
        <w:rPr>
          <w:rtl/>
        </w:rPr>
        <w:t xml:space="preserve"> להעביר את הצעת החוק לוועדת החוץ והביטחון?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דן תיכון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מה פתאום?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חיים אורון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לוועדת העבודה והרווחה.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נעבור</w:t>
      </w:r>
      <w:r w:rsidR="00C975B7">
        <w:rPr>
          <w:rtl/>
        </w:rPr>
        <w:t xml:space="preserve"> </w:t>
      </w:r>
      <w:r w:rsidRPr="00E53590">
        <w:rPr>
          <w:rtl/>
        </w:rPr>
        <w:t>להצבעה</w:t>
      </w:r>
      <w:r w:rsidR="00C975B7">
        <w:rPr>
          <w:rtl/>
        </w:rPr>
        <w:t xml:space="preserve"> </w:t>
      </w:r>
      <w:r w:rsidRPr="00E53590">
        <w:rPr>
          <w:rtl/>
        </w:rPr>
        <w:t>בעד</w:t>
      </w:r>
      <w:r w:rsidR="00C975B7">
        <w:rPr>
          <w:rtl/>
        </w:rPr>
        <w:t xml:space="preserve"> </w:t>
      </w:r>
      <w:r w:rsidRPr="00E53590">
        <w:rPr>
          <w:rtl/>
        </w:rPr>
        <w:t>או</w:t>
      </w:r>
      <w:r w:rsidR="00C975B7">
        <w:rPr>
          <w:rtl/>
        </w:rPr>
        <w:t xml:space="preserve"> </w:t>
      </w:r>
      <w:r w:rsidRPr="00E53590">
        <w:rPr>
          <w:rtl/>
        </w:rPr>
        <w:t>נגד הצעת חוק לתיקון חוק שירות הקבע בצה"ל (גמלאות)</w:t>
      </w:r>
      <w:r w:rsidR="00C975B7">
        <w:rPr>
          <w:rtl/>
        </w:rPr>
        <w:t xml:space="preserve"> </w:t>
      </w:r>
      <w:r w:rsidRPr="00E53590">
        <w:rPr>
          <w:rtl/>
        </w:rPr>
        <w:t>[נוסח</w:t>
      </w:r>
      <w:r w:rsidR="00C975B7">
        <w:rPr>
          <w:rtl/>
        </w:rPr>
        <w:t xml:space="preserve"> </w:t>
      </w:r>
      <w:r w:rsidRPr="00E53590">
        <w:rPr>
          <w:rtl/>
        </w:rPr>
        <w:t>משולב], התשנ"ג</w:t>
      </w:r>
      <w:r w:rsidR="00C975B7">
        <w:rPr>
          <w:rtl/>
        </w:rPr>
        <w:t>–</w:t>
      </w:r>
      <w:r w:rsidRPr="00E53590">
        <w:rPr>
          <w:rtl/>
        </w:rPr>
        <w:t>1992, של חברי הכנסת נעמי חזן וחיים אורון, בקריאה טרומית,</w:t>
      </w:r>
      <w:r w:rsidR="00C975B7">
        <w:rPr>
          <w:rtl/>
        </w:rPr>
        <w:t xml:space="preserve"> </w:t>
      </w:r>
      <w:r w:rsidRPr="00E53590">
        <w:rPr>
          <w:rtl/>
        </w:rPr>
        <w:t>והעברתה לוועדת העבודה ורווחה להכנתה לקריאה ראשונה.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צבעה מס' 5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53590" w:rsidRPr="00E53590">
        <w:rPr>
          <w:rtl/>
        </w:rPr>
        <w:t xml:space="preserve"> 9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גד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</w:p>
    <w:p w:rsidR="00DC7191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מנעים </w:t>
      </w:r>
      <w:r>
        <w:rPr>
          <w:rtl/>
        </w:rPr>
        <w:t>–</w:t>
      </w:r>
      <w:r w:rsidR="00E53590" w:rsidRPr="00E53590">
        <w:rPr>
          <w:rtl/>
        </w:rPr>
        <w:t xml:space="preserve"> 1</w:t>
      </w:r>
      <w:r>
        <w:rPr>
          <w:rtl/>
        </w:rPr>
        <w:t xml:space="preserve"> </w:t>
      </w:r>
    </w:p>
    <w:p w:rsidR="00C975B7" w:rsidRDefault="00E53590" w:rsidP="00C975B7">
      <w:pPr>
        <w:pStyle w:val="3"/>
        <w:rPr>
          <w:rtl/>
        </w:rPr>
      </w:pPr>
      <w:r w:rsidRPr="00E53590">
        <w:rPr>
          <w:rtl/>
        </w:rPr>
        <w:t>ההצעה להעביר את הצעת חוק לתיקון חוק שירות הקבע בצה"ל (גמלאות)</w:t>
      </w:r>
      <w:r w:rsidR="00C975B7">
        <w:rPr>
          <w:rtl/>
        </w:rPr>
        <w:t xml:space="preserve"> </w:t>
      </w:r>
      <w:r w:rsidRPr="00E53590">
        <w:rPr>
          <w:rtl/>
        </w:rPr>
        <w:t>[נוסח משולב], התשנ"ג</w:t>
      </w:r>
      <w:r w:rsidR="00C975B7">
        <w:rPr>
          <w:rtl/>
        </w:rPr>
        <w:t>–</w:t>
      </w:r>
      <w:r w:rsidRPr="00E53590">
        <w:rPr>
          <w:rtl/>
        </w:rPr>
        <w:t>1992, לדיון מוקדם בוועדת העבודה והרווחה נתקבלה.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תשעה</w:t>
      </w:r>
      <w:r w:rsidR="00C975B7">
        <w:rPr>
          <w:rtl/>
        </w:rPr>
        <w:t xml:space="preserve"> </w:t>
      </w:r>
      <w:r w:rsidRPr="00E53590">
        <w:rPr>
          <w:rtl/>
        </w:rPr>
        <w:t>תומכים, אין מתנגדים, נמנע אחד. אני קובעת שהצעת חוק לתיקון חוק שירות</w:t>
      </w:r>
      <w:r w:rsidR="00C975B7">
        <w:rPr>
          <w:rtl/>
        </w:rPr>
        <w:t xml:space="preserve"> </w:t>
      </w:r>
      <w:r w:rsidRPr="00E53590">
        <w:rPr>
          <w:rtl/>
        </w:rPr>
        <w:t>הקבע</w:t>
      </w:r>
      <w:r w:rsidR="00C975B7">
        <w:rPr>
          <w:rtl/>
        </w:rPr>
        <w:t xml:space="preserve"> </w:t>
      </w:r>
      <w:r w:rsidRPr="00E53590">
        <w:rPr>
          <w:rtl/>
        </w:rPr>
        <w:t>בצה"ל (גמלאות) [נוסח משולב], התשנ"ג</w:t>
      </w:r>
      <w:r w:rsidR="00C975B7">
        <w:rPr>
          <w:rtl/>
        </w:rPr>
        <w:t>–</w:t>
      </w:r>
      <w:r w:rsidRPr="00E53590">
        <w:rPr>
          <w:rtl/>
        </w:rPr>
        <w:t>1992, עברה בקריאה טרומית והיא מועברת</w:t>
      </w:r>
      <w:r w:rsidR="00C975B7">
        <w:rPr>
          <w:rtl/>
        </w:rPr>
        <w:t xml:space="preserve"> </w:t>
      </w:r>
      <w:r w:rsidRPr="00E53590">
        <w:rPr>
          <w:rtl/>
        </w:rPr>
        <w:t>לוועדת העבודה והרווחה להכנתה לקריאה ראשונה.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1"/>
        <w:rPr>
          <w:rtl/>
        </w:rPr>
      </w:pPr>
      <w:bookmarkStart w:id="27" w:name="_Toc457989606"/>
      <w:r w:rsidRPr="00C975B7">
        <w:rPr>
          <w:rtl/>
        </w:rPr>
        <w:t>הצעות לסדר</w:t>
      </w:r>
      <w:r>
        <w:rPr>
          <w:rtl/>
        </w:rPr>
        <w:t>-</w:t>
      </w:r>
      <w:r w:rsidRPr="00C975B7">
        <w:rPr>
          <w:rtl/>
        </w:rPr>
        <w:t>היום</w:t>
      </w:r>
      <w:bookmarkEnd w:id="27"/>
    </w:p>
    <w:p w:rsidR="00C975B7" w:rsidRPr="00C975B7" w:rsidRDefault="00C975B7" w:rsidP="00C975B7">
      <w:pPr>
        <w:pStyle w:val="1"/>
        <w:rPr>
          <w:rtl/>
        </w:rPr>
      </w:pPr>
      <w:bookmarkStart w:id="28" w:name="_Toc457989607"/>
      <w:r w:rsidRPr="00C975B7">
        <w:rPr>
          <w:rtl/>
        </w:rPr>
        <w:t>שיתוף אנשי צבא בתהליכים מדיניים ופוליטיים</w:t>
      </w:r>
      <w:bookmarkEnd w:id="28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עוברים כעת לנושא הבא בסדר</w:t>
      </w:r>
      <w:r w:rsidR="00C975B7">
        <w:rPr>
          <w:rtl/>
        </w:rPr>
        <w:t>-</w:t>
      </w:r>
      <w:r w:rsidRPr="00E53590">
        <w:rPr>
          <w:rtl/>
        </w:rPr>
        <w:t xml:space="preserve">היום </w:t>
      </w:r>
      <w:r w:rsidR="00C975B7">
        <w:rPr>
          <w:rtl/>
        </w:rPr>
        <w:t>–</w:t>
      </w:r>
      <w:r w:rsidRPr="00E53590">
        <w:rPr>
          <w:rtl/>
        </w:rPr>
        <w:t xml:space="preserve"> הצעות לסדר</w:t>
      </w:r>
      <w:r w:rsidR="00C975B7">
        <w:rPr>
          <w:rtl/>
        </w:rPr>
        <w:t>-</w:t>
      </w:r>
      <w:r w:rsidRPr="00E53590">
        <w:rPr>
          <w:rtl/>
        </w:rPr>
        <w:t>היום מס'</w:t>
      </w:r>
      <w:r w:rsidR="00C975B7">
        <w:rPr>
          <w:rtl/>
        </w:rPr>
        <w:t xml:space="preserve"> </w:t>
      </w:r>
      <w:r w:rsidRPr="00E53590">
        <w:rPr>
          <w:rtl/>
        </w:rPr>
        <w:t>3348,</w:t>
      </w:r>
      <w:r w:rsidR="00C975B7">
        <w:rPr>
          <w:rtl/>
        </w:rPr>
        <w:t xml:space="preserve"> </w:t>
      </w:r>
      <w:r w:rsidRPr="00E53590">
        <w:rPr>
          <w:rtl/>
        </w:rPr>
        <w:t>3356,</w:t>
      </w:r>
      <w:r w:rsidR="00C975B7">
        <w:rPr>
          <w:rtl/>
        </w:rPr>
        <w:t xml:space="preserve"> </w:t>
      </w:r>
      <w:r w:rsidRPr="00E53590">
        <w:rPr>
          <w:rtl/>
        </w:rPr>
        <w:t>3357,</w:t>
      </w:r>
      <w:r w:rsidR="00C975B7">
        <w:rPr>
          <w:rtl/>
        </w:rPr>
        <w:t xml:space="preserve"> </w:t>
      </w:r>
      <w:r w:rsidRPr="00E53590">
        <w:rPr>
          <w:rtl/>
        </w:rPr>
        <w:t>3363,</w:t>
      </w:r>
      <w:r w:rsidR="00C975B7">
        <w:rPr>
          <w:rtl/>
        </w:rPr>
        <w:t xml:space="preserve"> </w:t>
      </w:r>
      <w:r w:rsidRPr="00E53590">
        <w:rPr>
          <w:rtl/>
        </w:rPr>
        <w:t>3378,</w:t>
      </w:r>
      <w:r w:rsidR="00C975B7">
        <w:rPr>
          <w:rtl/>
        </w:rPr>
        <w:t xml:space="preserve"> </w:t>
      </w:r>
      <w:r w:rsidRPr="00E53590">
        <w:rPr>
          <w:rtl/>
        </w:rPr>
        <w:t>3389,</w:t>
      </w:r>
      <w:r w:rsidR="00C975B7">
        <w:rPr>
          <w:rtl/>
        </w:rPr>
        <w:t xml:space="preserve"> </w:t>
      </w:r>
      <w:r w:rsidRPr="00E53590">
        <w:rPr>
          <w:rtl/>
        </w:rPr>
        <w:t>3359</w:t>
      </w:r>
      <w:r w:rsidR="00C975B7">
        <w:rPr>
          <w:rtl/>
        </w:rPr>
        <w:t xml:space="preserve"> </w:t>
      </w:r>
      <w:r w:rsidRPr="00E53590">
        <w:rPr>
          <w:rtl/>
        </w:rPr>
        <w:t>ו</w:t>
      </w:r>
      <w:r w:rsidR="00C975B7">
        <w:rPr>
          <w:rtl/>
        </w:rPr>
        <w:t>-</w:t>
      </w:r>
      <w:r w:rsidRPr="00E53590">
        <w:rPr>
          <w:rtl/>
        </w:rPr>
        <w:t>3385, בנושא:</w:t>
      </w:r>
      <w:r w:rsidR="00C975B7">
        <w:rPr>
          <w:rtl/>
        </w:rPr>
        <w:t xml:space="preserve"> </w:t>
      </w:r>
      <w:r w:rsidRPr="00E53590">
        <w:rPr>
          <w:rtl/>
        </w:rPr>
        <w:t>שיתוף אנשי צבא</w:t>
      </w:r>
      <w:r w:rsidR="00C975B7">
        <w:rPr>
          <w:rtl/>
        </w:rPr>
        <w:t xml:space="preserve"> </w:t>
      </w:r>
      <w:r w:rsidRPr="00E53590">
        <w:rPr>
          <w:rtl/>
        </w:rPr>
        <w:t>בתהליכים</w:t>
      </w:r>
      <w:r w:rsidR="00C975B7">
        <w:rPr>
          <w:rtl/>
        </w:rPr>
        <w:t xml:space="preserve"> </w:t>
      </w:r>
      <w:r w:rsidRPr="00E53590">
        <w:rPr>
          <w:rtl/>
        </w:rPr>
        <w:t>מדיניים</w:t>
      </w:r>
      <w:r w:rsidR="00C975B7">
        <w:rPr>
          <w:rtl/>
        </w:rPr>
        <w:t xml:space="preserve"> </w:t>
      </w:r>
      <w:r w:rsidRPr="00E53590">
        <w:rPr>
          <w:rtl/>
        </w:rPr>
        <w:t>ופוליטיים.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מזמינה</w:t>
      </w:r>
      <w:r w:rsidR="00C975B7">
        <w:rPr>
          <w:rtl/>
        </w:rPr>
        <w:t xml:space="preserve"> </w:t>
      </w:r>
      <w:r w:rsidRPr="00E53590">
        <w:rPr>
          <w:rtl/>
        </w:rPr>
        <w:t>את ראשון המציעים,</w:t>
      </w:r>
      <w:r w:rsidR="00C975B7">
        <w:rPr>
          <w:rtl/>
        </w:rPr>
        <w:t xml:space="preserve"> </w:t>
      </w:r>
      <w:r w:rsidRPr="00E53590">
        <w:rPr>
          <w:rtl/>
        </w:rPr>
        <w:t>חבר הכנסת רחבעם</w:t>
      </w:r>
      <w:r w:rsidR="00C975B7">
        <w:rPr>
          <w:rtl/>
        </w:rPr>
        <w:t xml:space="preserve"> </w:t>
      </w:r>
      <w:r w:rsidRPr="00E53590">
        <w:rPr>
          <w:rtl/>
        </w:rPr>
        <w:t>זאבי.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רחבעם זאבי (מולדת):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גברתי</w:t>
      </w:r>
      <w:r w:rsidR="00C975B7">
        <w:rPr>
          <w:rtl/>
        </w:rPr>
        <w:t xml:space="preserve"> </w:t>
      </w:r>
      <w:r w:rsidRPr="00E53590">
        <w:rPr>
          <w:rtl/>
        </w:rPr>
        <w:t>היושבת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חברי הכנסת הנוכחים, ראש הממשלה רבין לא שלח את הרמטכ"ל</w:t>
      </w:r>
      <w:r w:rsidR="00C975B7">
        <w:rPr>
          <w:rtl/>
        </w:rPr>
        <w:t xml:space="preserve"> </w:t>
      </w:r>
      <w:r w:rsidRPr="00E53590">
        <w:rPr>
          <w:rtl/>
        </w:rPr>
        <w:t>לאוסלו</w:t>
      </w:r>
      <w:r w:rsidR="00C975B7">
        <w:rPr>
          <w:rtl/>
        </w:rPr>
        <w:t xml:space="preserve"> </w:t>
      </w:r>
      <w:r w:rsidRPr="00E53590">
        <w:rPr>
          <w:rtl/>
        </w:rPr>
        <w:t>ב</w:t>
      </w:r>
      <w:r w:rsidR="00C975B7">
        <w:rPr>
          <w:rtl/>
        </w:rPr>
        <w:t>-</w:t>
      </w:r>
      <w:r w:rsidRPr="00E53590">
        <w:rPr>
          <w:rtl/>
        </w:rPr>
        <w:t>13</w:t>
      </w:r>
      <w:r w:rsidR="00C975B7">
        <w:rPr>
          <w:rtl/>
        </w:rPr>
        <w:t xml:space="preserve"> </w:t>
      </w:r>
      <w:r w:rsidRPr="00E53590">
        <w:rPr>
          <w:rtl/>
        </w:rPr>
        <w:t>בספטמבר, כשם שהוא לא שיגר לשם את ראשי זרועות הביטחון האחרות, וגם</w:t>
      </w:r>
      <w:r w:rsidR="00C975B7">
        <w:rPr>
          <w:rtl/>
        </w:rPr>
        <w:t xml:space="preserve"> </w:t>
      </w:r>
      <w:r w:rsidRPr="00E53590">
        <w:rPr>
          <w:rtl/>
        </w:rPr>
        <w:t>לא מומחה למים, וגם לא מומחה לאדמות, וגם לא מומחה לחקלאות, וגם לא מומחה לכלכלה.</w:t>
      </w:r>
      <w:r w:rsidR="00C975B7">
        <w:rPr>
          <w:rtl/>
        </w:rPr>
        <w:t xml:space="preserve"> </w:t>
      </w:r>
      <w:r w:rsidRPr="00E53590">
        <w:rPr>
          <w:rtl/>
        </w:rPr>
        <w:t>לא היה טעם לקחת אותם לשם, כי הכול כבר נגמר ונקבע לפני כן על</w:t>
      </w:r>
      <w:r w:rsidR="00C975B7">
        <w:rPr>
          <w:rtl/>
        </w:rPr>
        <w:t>-</w:t>
      </w:r>
      <w:r w:rsidRPr="00E53590">
        <w:rPr>
          <w:rtl/>
        </w:rPr>
        <w:t>ידי ביילין ואנשיו.</w:t>
      </w:r>
      <w:r w:rsidR="00C975B7">
        <w:rPr>
          <w:rtl/>
        </w:rPr>
        <w:t xml:space="preserve"> </w:t>
      </w:r>
      <w:r w:rsidRPr="00E53590">
        <w:rPr>
          <w:rtl/>
        </w:rPr>
        <w:t>לרבין</w:t>
      </w:r>
      <w:r w:rsidR="00C975B7">
        <w:rPr>
          <w:rtl/>
        </w:rPr>
        <w:t xml:space="preserve"> </w:t>
      </w:r>
      <w:r w:rsidRPr="00E53590">
        <w:rPr>
          <w:rtl/>
        </w:rPr>
        <w:t>ולפרס</w:t>
      </w:r>
      <w:r w:rsidR="00C975B7">
        <w:rPr>
          <w:rtl/>
        </w:rPr>
        <w:t xml:space="preserve"> </w:t>
      </w:r>
      <w:r w:rsidRPr="00E53590">
        <w:rPr>
          <w:rtl/>
        </w:rPr>
        <w:t>נשאר</w:t>
      </w:r>
      <w:r w:rsidR="00C975B7">
        <w:rPr>
          <w:rtl/>
        </w:rPr>
        <w:t xml:space="preserve"> </w:t>
      </w:r>
      <w:r w:rsidRPr="00E53590">
        <w:rPr>
          <w:rtl/>
        </w:rPr>
        <w:t>רק</w:t>
      </w:r>
      <w:r w:rsidR="00C975B7">
        <w:rPr>
          <w:rtl/>
        </w:rPr>
        <w:t xml:space="preserve"> </w:t>
      </w:r>
      <w:r w:rsidRPr="00E53590">
        <w:rPr>
          <w:rtl/>
        </w:rPr>
        <w:t>לחתום על מסמך העקרונות, שעד מהרה נתגלו בו חורים ופערים</w:t>
      </w:r>
      <w:r w:rsidR="00C975B7">
        <w:rPr>
          <w:rtl/>
        </w:rPr>
        <w:t xml:space="preserve"> </w:t>
      </w:r>
      <w:r w:rsidRPr="00E53590">
        <w:rPr>
          <w:rtl/>
        </w:rPr>
        <w:t>ופרצות</w:t>
      </w:r>
      <w:r w:rsidR="00C975B7">
        <w:rPr>
          <w:rtl/>
        </w:rPr>
        <w:t xml:space="preserve"> </w:t>
      </w:r>
      <w:r w:rsidRPr="00E53590">
        <w:rPr>
          <w:rtl/>
        </w:rPr>
        <w:t>ותמיהות,</w:t>
      </w:r>
      <w:r w:rsidR="00C975B7">
        <w:rPr>
          <w:rtl/>
        </w:rPr>
        <w:t xml:space="preserve"> </w:t>
      </w:r>
      <w:r w:rsidRPr="00E53590">
        <w:rPr>
          <w:rtl/>
        </w:rPr>
        <w:t>שאינם</w:t>
      </w:r>
      <w:r w:rsidR="00C975B7">
        <w:rPr>
          <w:rtl/>
        </w:rPr>
        <w:t xml:space="preserve"> </w:t>
      </w:r>
      <w:r w:rsidRPr="00E53590">
        <w:rPr>
          <w:rtl/>
        </w:rPr>
        <w:t>מאפשרים</w:t>
      </w:r>
      <w:r w:rsidR="00C975B7">
        <w:rPr>
          <w:rtl/>
        </w:rPr>
        <w:t xml:space="preserve"> </w:t>
      </w:r>
      <w:r w:rsidRPr="00E53590">
        <w:rPr>
          <w:rtl/>
        </w:rPr>
        <w:t>לקדם</w:t>
      </w:r>
      <w:r w:rsidR="00C975B7">
        <w:rPr>
          <w:rtl/>
        </w:rPr>
        <w:t xml:space="preserve"> </w:t>
      </w:r>
      <w:r w:rsidRPr="00E53590">
        <w:rPr>
          <w:rtl/>
        </w:rPr>
        <w:t>את המשא</w:t>
      </w:r>
      <w:r w:rsidR="00C975B7">
        <w:rPr>
          <w:rtl/>
        </w:rPr>
        <w:t>-</w:t>
      </w:r>
      <w:r w:rsidRPr="00E53590">
        <w:rPr>
          <w:rtl/>
        </w:rPr>
        <w:t>ומתן המדיני ולעמוד בלוח הזמנים</w:t>
      </w:r>
      <w:r w:rsidR="00C975B7">
        <w:rPr>
          <w:rtl/>
        </w:rPr>
        <w:t xml:space="preserve"> </w:t>
      </w:r>
      <w:r w:rsidRPr="00E53590">
        <w:rPr>
          <w:rtl/>
        </w:rPr>
        <w:t>המדויק הנלווה אליו, ואנחנו עדים לכך שהמו"מ הזה הוא מום בפוליטיקה הישראלית.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הרמטכ"ל</w:t>
      </w:r>
      <w:r w:rsidR="00C975B7">
        <w:rPr>
          <w:rtl/>
        </w:rPr>
        <w:t xml:space="preserve"> </w:t>
      </w:r>
      <w:r w:rsidRPr="00E53590">
        <w:rPr>
          <w:rtl/>
        </w:rPr>
        <w:t>וצמרת הצבא, שהופתעו למקרא מסמך אוסלו וראו בו את החולשות והמגבלות</w:t>
      </w:r>
      <w:r w:rsidR="00C975B7">
        <w:rPr>
          <w:rtl/>
        </w:rPr>
        <w:t xml:space="preserve"> </w:t>
      </w:r>
      <w:r w:rsidRPr="00E53590">
        <w:rPr>
          <w:rtl/>
        </w:rPr>
        <w:t>בנושא</w:t>
      </w:r>
      <w:r w:rsidR="00C975B7">
        <w:rPr>
          <w:rtl/>
        </w:rPr>
        <w:t xml:space="preserve"> </w:t>
      </w:r>
      <w:r w:rsidRPr="00E53590">
        <w:rPr>
          <w:rtl/>
        </w:rPr>
        <w:t>הביטחון, מחלו על כבודם ועל כך שלא שותפו בבישולו של המסמך הצולע הזה, ואף</w:t>
      </w:r>
      <w:r w:rsidR="00C975B7">
        <w:rPr>
          <w:rtl/>
        </w:rPr>
        <w:t xml:space="preserve"> </w:t>
      </w:r>
      <w:r w:rsidRPr="00E53590">
        <w:rPr>
          <w:rtl/>
        </w:rPr>
        <w:t>שהם</w:t>
      </w:r>
      <w:r w:rsidR="00C975B7">
        <w:rPr>
          <w:rtl/>
        </w:rPr>
        <w:t xml:space="preserve"> </w:t>
      </w:r>
      <w:r w:rsidRPr="00E53590">
        <w:rPr>
          <w:rtl/>
        </w:rPr>
        <w:t>לויאליים לדרג המדיני, כיאה לקצינים בכירים במדינה דמוקרטית, נמלטו מפיהם רק</w:t>
      </w:r>
      <w:r w:rsidR="00C975B7">
        <w:rPr>
          <w:rtl/>
        </w:rPr>
        <w:t xml:space="preserve"> </w:t>
      </w:r>
      <w:r w:rsidRPr="00E53590">
        <w:rPr>
          <w:rtl/>
        </w:rPr>
        <w:t>מלות מספר של מורת רוח וביקורת.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או</w:t>
      </w:r>
      <w:r w:rsidR="00C975B7">
        <w:rPr>
          <w:rtl/>
        </w:rPr>
        <w:t>-</w:t>
      </w:r>
      <w:r w:rsidRPr="00E53590">
        <w:rPr>
          <w:rtl/>
        </w:rPr>
        <w:t>אז</w:t>
      </w:r>
      <w:r w:rsidR="00C975B7">
        <w:rPr>
          <w:rtl/>
        </w:rPr>
        <w:t xml:space="preserve"> </w:t>
      </w:r>
      <w:r w:rsidRPr="00E53590">
        <w:rPr>
          <w:rtl/>
        </w:rPr>
        <w:t>פנה רבין לתרמיל של "התרגילים המבריקים" ושלף ממנו את התרגיל של הצבת</w:t>
      </w:r>
      <w:r w:rsidR="00C975B7">
        <w:rPr>
          <w:rtl/>
        </w:rPr>
        <w:t xml:space="preserve"> </w:t>
      </w:r>
      <w:r w:rsidRPr="00E53590">
        <w:rPr>
          <w:rtl/>
        </w:rPr>
        <w:t>קציני</w:t>
      </w:r>
      <w:r w:rsidR="00C975B7">
        <w:rPr>
          <w:rtl/>
        </w:rPr>
        <w:t xml:space="preserve"> </w:t>
      </w:r>
      <w:r w:rsidRPr="00E53590">
        <w:rPr>
          <w:rtl/>
        </w:rPr>
        <w:t>צה"ל</w:t>
      </w:r>
      <w:r w:rsidR="00C975B7">
        <w:rPr>
          <w:rtl/>
        </w:rPr>
        <w:t xml:space="preserve"> </w:t>
      </w:r>
      <w:r w:rsidRPr="00E53590">
        <w:rPr>
          <w:rtl/>
        </w:rPr>
        <w:t>בראשות</w:t>
      </w:r>
      <w:r w:rsidR="00C975B7">
        <w:rPr>
          <w:rtl/>
        </w:rPr>
        <w:t xml:space="preserve"> </w:t>
      </w:r>
      <w:r w:rsidRPr="00E53590">
        <w:rPr>
          <w:rtl/>
        </w:rPr>
        <w:t>המשלחת</w:t>
      </w:r>
      <w:r w:rsidR="00C975B7">
        <w:rPr>
          <w:rtl/>
        </w:rPr>
        <w:t xml:space="preserve"> </w:t>
      </w:r>
      <w:r w:rsidRPr="00E53590">
        <w:rPr>
          <w:rtl/>
        </w:rPr>
        <w:t>לשיחות</w:t>
      </w:r>
      <w:r w:rsidR="00C975B7">
        <w:rPr>
          <w:rtl/>
        </w:rPr>
        <w:t xml:space="preserve"> </w:t>
      </w:r>
      <w:r w:rsidRPr="00E53590">
        <w:rPr>
          <w:rtl/>
        </w:rPr>
        <w:t>עם אש"ף בטאבה. כך גייס רבין את המטה הכללי</w:t>
      </w:r>
      <w:r w:rsidR="00C975B7">
        <w:rPr>
          <w:rtl/>
        </w:rPr>
        <w:t xml:space="preserve"> </w:t>
      </w:r>
      <w:r w:rsidRPr="00E53590">
        <w:rPr>
          <w:rtl/>
        </w:rPr>
        <w:t>בשירותו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התהליך המדיני הכושל, ומעתה יהיו אלופי המטכ"ל אחראים לתבשיל ויזדהו</w:t>
      </w:r>
      <w:r w:rsidR="00C975B7">
        <w:rPr>
          <w:rtl/>
        </w:rPr>
        <w:t xml:space="preserve"> </w:t>
      </w:r>
      <w:r w:rsidRPr="00E53590">
        <w:rPr>
          <w:rtl/>
        </w:rPr>
        <w:t>אתו.</w:t>
      </w:r>
      <w:r w:rsidR="00C975B7">
        <w:rPr>
          <w:rtl/>
        </w:rPr>
        <w:t xml:space="preserve"> </w:t>
      </w:r>
      <w:r w:rsidRPr="00E53590">
        <w:rPr>
          <w:rtl/>
        </w:rPr>
        <w:t>לרבין</w:t>
      </w:r>
      <w:r w:rsidR="00C975B7">
        <w:rPr>
          <w:rtl/>
        </w:rPr>
        <w:t xml:space="preserve"> </w:t>
      </w:r>
      <w:r w:rsidRPr="00E53590">
        <w:rPr>
          <w:rtl/>
        </w:rPr>
        <w:t>"לא הזיז" שיש בכך משום פגיעה בדמוקרטיה הצעירה שלנו, "לא הזיז" לו</w:t>
      </w:r>
      <w:r w:rsidR="00C975B7">
        <w:rPr>
          <w:rtl/>
        </w:rPr>
        <w:t xml:space="preserve"> </w:t>
      </w:r>
      <w:r w:rsidRPr="00E53590">
        <w:rPr>
          <w:rtl/>
        </w:rPr>
        <w:t>גם שיש בכך משום פוליטיזציה של הצבא.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רבין רווה נחת מכך, שאחד האלופים שב מטאבה עם הודעה משמחת, כי מצא שם ידידים</w:t>
      </w:r>
      <w:r w:rsidR="00C975B7">
        <w:rPr>
          <w:rtl/>
        </w:rPr>
        <w:t xml:space="preserve"> </w:t>
      </w:r>
      <w:r w:rsidRPr="00E53590">
        <w:rPr>
          <w:rtl/>
        </w:rPr>
        <w:t>וכן</w:t>
      </w:r>
      <w:r w:rsidR="00C975B7">
        <w:rPr>
          <w:rtl/>
        </w:rPr>
        <w:t xml:space="preserve"> </w:t>
      </w:r>
      <w:r w:rsidRPr="00E53590">
        <w:rPr>
          <w:rtl/>
        </w:rPr>
        <w:t>דברי</w:t>
      </w:r>
      <w:r w:rsidR="00C975B7">
        <w:rPr>
          <w:rtl/>
        </w:rPr>
        <w:t xml:space="preserve"> </w:t>
      </w:r>
      <w:r w:rsidRPr="00E53590">
        <w:rPr>
          <w:rtl/>
        </w:rPr>
        <w:t>שבח</w:t>
      </w:r>
      <w:r w:rsidR="00C975B7">
        <w:rPr>
          <w:rtl/>
        </w:rPr>
        <w:t xml:space="preserve"> </w:t>
      </w:r>
      <w:r w:rsidRPr="00E53590">
        <w:rPr>
          <w:rtl/>
        </w:rPr>
        <w:t>לממשלה,</w:t>
      </w:r>
      <w:r w:rsidR="00C975B7">
        <w:rPr>
          <w:rtl/>
        </w:rPr>
        <w:t xml:space="preserve"> </w:t>
      </w:r>
      <w:r w:rsidRPr="00E53590">
        <w:rPr>
          <w:rtl/>
        </w:rPr>
        <w:t>שהלכה</w:t>
      </w:r>
      <w:r w:rsidR="00C975B7">
        <w:rPr>
          <w:rtl/>
        </w:rPr>
        <w:t xml:space="preserve"> </w:t>
      </w:r>
      <w:r w:rsidRPr="00E53590">
        <w:rPr>
          <w:rtl/>
        </w:rPr>
        <w:t>להסכם</w:t>
      </w:r>
      <w:r w:rsidR="00C975B7">
        <w:rPr>
          <w:rtl/>
        </w:rPr>
        <w:t xml:space="preserve"> </w:t>
      </w:r>
      <w:r w:rsidRPr="00E53590">
        <w:rPr>
          <w:rtl/>
        </w:rPr>
        <w:t>הזה. הודעה כזאת אולי הולמת את השתלבותנו</w:t>
      </w:r>
      <w:r w:rsidR="00C975B7">
        <w:rPr>
          <w:rtl/>
        </w:rPr>
        <w:t xml:space="preserve"> </w:t>
      </w:r>
      <w:r w:rsidRPr="00E53590">
        <w:rPr>
          <w:rtl/>
        </w:rPr>
        <w:t>במרחב, במזרח התיכון, והיא כולה לבנטינית. אזרחים מפוכחים ומפוקחים סלדו ממנה.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בשילובם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קציני</w:t>
      </w:r>
      <w:r w:rsidR="00C975B7">
        <w:rPr>
          <w:rtl/>
        </w:rPr>
        <w:t xml:space="preserve"> </w:t>
      </w:r>
      <w:r w:rsidRPr="00E53590">
        <w:rPr>
          <w:rtl/>
        </w:rPr>
        <w:t>צה"ל</w:t>
      </w:r>
      <w:r w:rsidR="00C975B7">
        <w:rPr>
          <w:rtl/>
        </w:rPr>
        <w:t xml:space="preserve"> </w:t>
      </w:r>
      <w:r w:rsidRPr="00E53590">
        <w:rPr>
          <w:rtl/>
        </w:rPr>
        <w:t>כך בתהליך המדיני התכוון רבין להשיג גם השפעה על</w:t>
      </w:r>
      <w:r w:rsidR="00C975B7">
        <w:rPr>
          <w:rtl/>
        </w:rPr>
        <w:t xml:space="preserve"> </w:t>
      </w:r>
      <w:r w:rsidRPr="00E53590">
        <w:rPr>
          <w:rtl/>
        </w:rPr>
        <w:t>דעת הקהל, שעדיין רואה בצה"ל גוף אמין ואחראי.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יצאתי</w:t>
      </w:r>
      <w:r w:rsidR="00C975B7">
        <w:rPr>
          <w:rtl/>
        </w:rPr>
        <w:t xml:space="preserve"> </w:t>
      </w:r>
      <w:r w:rsidRPr="00E53590">
        <w:rPr>
          <w:rtl/>
        </w:rPr>
        <w:t>מייד</w:t>
      </w:r>
      <w:r w:rsidR="00C975B7">
        <w:rPr>
          <w:rtl/>
        </w:rPr>
        <w:t xml:space="preserve"> </w:t>
      </w:r>
      <w:r w:rsidRPr="00E53590">
        <w:rPr>
          <w:rtl/>
        </w:rPr>
        <w:t>בביקורת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כך</w:t>
      </w:r>
      <w:r w:rsidR="00C975B7">
        <w:rPr>
          <w:rtl/>
        </w:rPr>
        <w:t xml:space="preserve"> </w:t>
      </w:r>
      <w:r w:rsidRPr="00E53590">
        <w:rPr>
          <w:rtl/>
        </w:rPr>
        <w:t>מעל</w:t>
      </w:r>
      <w:r w:rsidR="00C975B7">
        <w:rPr>
          <w:rtl/>
        </w:rPr>
        <w:t xml:space="preserve"> </w:t>
      </w:r>
      <w:r w:rsidRPr="00E53590">
        <w:rPr>
          <w:rtl/>
        </w:rPr>
        <w:t>בימת הכנסת, וכתבתי על כך מאמר ב"ידיעות</w:t>
      </w:r>
      <w:r w:rsidR="00C975B7">
        <w:rPr>
          <w:rtl/>
        </w:rPr>
        <w:t xml:space="preserve"> </w:t>
      </w:r>
      <w:r w:rsidRPr="00E53590">
        <w:rPr>
          <w:rtl/>
        </w:rPr>
        <w:t>אחרונות",</w:t>
      </w:r>
      <w:r w:rsidR="00C975B7">
        <w:rPr>
          <w:rtl/>
        </w:rPr>
        <w:t xml:space="preserve"> </w:t>
      </w: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זה "לא הזיז". עכשיו, כשדלף כי לרמטכ"ל יש השגות ויש תביעות, יצא</w:t>
      </w:r>
      <w:r w:rsidR="00C975B7">
        <w:rPr>
          <w:rtl/>
        </w:rPr>
        <w:t xml:space="preserve"> </w:t>
      </w:r>
      <w:r w:rsidRPr="00E53590">
        <w:rPr>
          <w:rtl/>
        </w:rPr>
        <w:t>מי</w:t>
      </w:r>
      <w:r w:rsidR="00C975B7">
        <w:rPr>
          <w:rtl/>
        </w:rPr>
        <w:t xml:space="preserve"> </w:t>
      </w:r>
      <w:r w:rsidRPr="00E53590">
        <w:rPr>
          <w:rtl/>
        </w:rPr>
        <w:t>שיצא</w:t>
      </w:r>
      <w:r w:rsidR="00C975B7">
        <w:rPr>
          <w:rtl/>
        </w:rPr>
        <w:t xml:space="preserve"> </w:t>
      </w:r>
      <w:r w:rsidRPr="00E53590">
        <w:rPr>
          <w:rtl/>
        </w:rPr>
        <w:t>בצעקה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שילוב</w:t>
      </w:r>
      <w:r w:rsidR="00C975B7">
        <w:rPr>
          <w:rtl/>
        </w:rPr>
        <w:t xml:space="preserve"> </w:t>
      </w:r>
      <w:r w:rsidRPr="00E53590">
        <w:rPr>
          <w:rtl/>
        </w:rPr>
        <w:t>הצבא</w:t>
      </w:r>
      <w:r w:rsidR="00C975B7">
        <w:rPr>
          <w:rtl/>
        </w:rPr>
        <w:t xml:space="preserve"> </w:t>
      </w:r>
      <w:r w:rsidRPr="00E53590">
        <w:rPr>
          <w:rtl/>
        </w:rPr>
        <w:t>בתהליך. איפה הייתם אתמול ושלשום, במשך חודשים</w:t>
      </w:r>
      <w:r w:rsidR="00C975B7">
        <w:rPr>
          <w:rtl/>
        </w:rPr>
        <w:t xml:space="preserve"> </w:t>
      </w:r>
      <w:r w:rsidRPr="00E53590">
        <w:rPr>
          <w:rtl/>
        </w:rPr>
        <w:t>רבים?</w:t>
      </w:r>
      <w:r w:rsidR="00C975B7">
        <w:rPr>
          <w:rtl/>
        </w:rPr>
        <w:t xml:space="preserve"> </w:t>
      </w:r>
      <w:r w:rsidRPr="00E53590">
        <w:rPr>
          <w:rtl/>
        </w:rPr>
        <w:t>למה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הצטרפתם למחאתי באוקטובר ובנובמבר אשתקד? חבר הכנסת מירום, בדיוק</w:t>
      </w:r>
      <w:r w:rsidR="00C975B7">
        <w:rPr>
          <w:rtl/>
        </w:rPr>
        <w:t xml:space="preserve"> </w:t>
      </w:r>
      <w:r w:rsidRPr="00E53590">
        <w:rPr>
          <w:rtl/>
        </w:rPr>
        <w:t>אליך אני מדבר כעת: איפה היית באוקטובר ובנובמבר?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חגי מירום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אמרת "יצא מי שיצא" ולא ידעתי שהתכוונת אלי. עכשיו אני יודע.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רחבעם זאבי (מולדת):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עכשיו</w:t>
      </w:r>
      <w:r w:rsidR="00C975B7">
        <w:rPr>
          <w:rtl/>
        </w:rPr>
        <w:t xml:space="preserve"> </w:t>
      </w:r>
      <w:r w:rsidRPr="00E53590">
        <w:rPr>
          <w:rtl/>
        </w:rPr>
        <w:t>אתה</w:t>
      </w:r>
      <w:r w:rsidR="00C975B7">
        <w:rPr>
          <w:rtl/>
        </w:rPr>
        <w:t xml:space="preserve"> </w:t>
      </w:r>
      <w:r w:rsidRPr="00E53590">
        <w:rPr>
          <w:rtl/>
        </w:rPr>
        <w:t>יודע, ועכשיו אני פונה אליך ושואל: איפה היית באוקטובר ובנובמבר</w:t>
      </w:r>
      <w:r w:rsidR="00C975B7">
        <w:rPr>
          <w:rtl/>
        </w:rPr>
        <w:t xml:space="preserve"> </w:t>
      </w:r>
      <w:r w:rsidRPr="00E53590">
        <w:rPr>
          <w:rtl/>
        </w:rPr>
        <w:t>אשתקד,</w:t>
      </w:r>
      <w:r w:rsidR="00C975B7">
        <w:rPr>
          <w:rtl/>
        </w:rPr>
        <w:t xml:space="preserve"> </w:t>
      </w:r>
      <w:r w:rsidRPr="00E53590">
        <w:rPr>
          <w:rtl/>
        </w:rPr>
        <w:t>כשאני צעקתי את הצעקה הזאת? המחאה באה רק כעת, כאשר יש חשש שהצבא לא רוקד</w:t>
      </w:r>
      <w:r w:rsidR="00C975B7">
        <w:rPr>
          <w:rtl/>
        </w:rPr>
        <w:t xml:space="preserve"> </w:t>
      </w:r>
      <w:r w:rsidRPr="00E53590">
        <w:rPr>
          <w:rtl/>
        </w:rPr>
        <w:t>לפי חלילם של ביילין ושעת'.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רבין</w:t>
      </w:r>
      <w:r w:rsidR="00C975B7">
        <w:rPr>
          <w:rtl/>
        </w:rPr>
        <w:t xml:space="preserve"> </w:t>
      </w:r>
      <w:r w:rsidRPr="00E53590">
        <w:rPr>
          <w:rtl/>
        </w:rPr>
        <w:t>שם</w:t>
      </w:r>
      <w:r w:rsidR="00C975B7">
        <w:rPr>
          <w:rtl/>
        </w:rPr>
        <w:t xml:space="preserve"> </w:t>
      </w:r>
      <w:r w:rsidRPr="00E53590">
        <w:rPr>
          <w:rtl/>
        </w:rPr>
        <w:t>עצמו</w:t>
      </w:r>
      <w:r w:rsidR="00C975B7">
        <w:rPr>
          <w:rtl/>
        </w:rPr>
        <w:t xml:space="preserve"> </w:t>
      </w:r>
      <w:r w:rsidRPr="00E53590">
        <w:rPr>
          <w:rtl/>
        </w:rPr>
        <w:t>עכשיו</w:t>
      </w:r>
      <w:r w:rsidR="00C975B7">
        <w:rPr>
          <w:rtl/>
        </w:rPr>
        <w:t xml:space="preserve"> </w:t>
      </w:r>
      <w:r w:rsidRPr="00E53590">
        <w:rPr>
          <w:rtl/>
        </w:rPr>
        <w:t>כלא</w:t>
      </w:r>
      <w:r w:rsidR="00C975B7">
        <w:rPr>
          <w:rtl/>
        </w:rPr>
        <w:t xml:space="preserve"> </w:t>
      </w:r>
      <w:r w:rsidRPr="00E53590">
        <w:rPr>
          <w:rtl/>
        </w:rPr>
        <w:t>מבין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הביקורת, והוא מיתמם ושואל מדוע יצאה</w:t>
      </w:r>
      <w:r w:rsidR="00C975B7">
        <w:rPr>
          <w:rtl/>
        </w:rPr>
        <w:t xml:space="preserve"> </w:t>
      </w:r>
      <w:r w:rsidRPr="00E53590">
        <w:rPr>
          <w:rtl/>
        </w:rPr>
        <w:t>הביקורת</w:t>
      </w:r>
      <w:r w:rsidR="00C975B7">
        <w:rPr>
          <w:rtl/>
        </w:rPr>
        <w:t xml:space="preserve"> </w:t>
      </w:r>
      <w:r w:rsidRPr="00E53590">
        <w:rPr>
          <w:rtl/>
        </w:rPr>
        <w:t>בתחילה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כך</w:t>
      </w:r>
      <w:r w:rsidR="00C975B7">
        <w:rPr>
          <w:rtl/>
        </w:rPr>
        <w:t xml:space="preserve"> </w:t>
      </w:r>
      <w:r w:rsidRPr="00E53590">
        <w:rPr>
          <w:rtl/>
        </w:rPr>
        <w:t>שלא שיתפו את הצבא בהסכם העקרונות ואילו עכשיו הביקורת</w:t>
      </w:r>
      <w:r w:rsidR="00C975B7">
        <w:rPr>
          <w:rtl/>
        </w:rPr>
        <w:t xml:space="preserve"> </w:t>
      </w:r>
      <w:r w:rsidRPr="00E53590">
        <w:rPr>
          <w:rtl/>
        </w:rPr>
        <w:t>היא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שילובו של הצבא. האומנם ראש הממשלה איננו מבין, שאת הצבא ואת שאר זרועות</w:t>
      </w:r>
      <w:r w:rsidR="00C975B7">
        <w:rPr>
          <w:rtl/>
        </w:rPr>
        <w:t xml:space="preserve"> </w:t>
      </w:r>
      <w:r w:rsidRPr="00E53590">
        <w:rPr>
          <w:rtl/>
        </w:rPr>
        <w:t>הביטחון</w:t>
      </w:r>
      <w:r w:rsidR="00C975B7">
        <w:rPr>
          <w:rtl/>
        </w:rPr>
        <w:t xml:space="preserve"> </w:t>
      </w:r>
      <w:r w:rsidRPr="00E53590">
        <w:rPr>
          <w:rtl/>
        </w:rPr>
        <w:t>והמומחים</w:t>
      </w:r>
      <w:r w:rsidR="00C975B7">
        <w:rPr>
          <w:rtl/>
        </w:rPr>
        <w:t xml:space="preserve"> </w:t>
      </w:r>
      <w:r w:rsidRPr="00E53590">
        <w:rPr>
          <w:rtl/>
        </w:rPr>
        <w:t>המקצועיים</w:t>
      </w:r>
      <w:r w:rsidR="00C975B7">
        <w:rPr>
          <w:rtl/>
        </w:rPr>
        <w:t xml:space="preserve"> </w:t>
      </w:r>
      <w:r w:rsidRPr="00E53590">
        <w:rPr>
          <w:rtl/>
        </w:rPr>
        <w:t>חובה לשתף כיועצים, ואת זה הוא לא עשה בטרם חתם על</w:t>
      </w:r>
      <w:r w:rsidR="00C975B7">
        <w:rPr>
          <w:rtl/>
        </w:rPr>
        <w:t xml:space="preserve"> </w:t>
      </w:r>
      <w:r w:rsidRPr="00E53590">
        <w:rPr>
          <w:rtl/>
        </w:rPr>
        <w:t>הסכם</w:t>
      </w:r>
      <w:r w:rsidR="00C975B7">
        <w:rPr>
          <w:rtl/>
        </w:rPr>
        <w:t xml:space="preserve"> </w:t>
      </w:r>
      <w:r w:rsidRPr="00E53590">
        <w:rPr>
          <w:rtl/>
        </w:rPr>
        <w:t>העקרונות העקר ובטרם לחץ את היד הטמאה? צריך היה לשתף אותם בתכנון, בייעוץ,</w:t>
      </w:r>
      <w:r w:rsidR="00C975B7">
        <w:rPr>
          <w:rtl/>
        </w:rPr>
        <w:t xml:space="preserve"> </w:t>
      </w:r>
      <w:r w:rsidRPr="00E53590">
        <w:rPr>
          <w:rtl/>
        </w:rPr>
        <w:t>בניסוח.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צריך</w:t>
      </w:r>
      <w:r w:rsidR="00C975B7">
        <w:rPr>
          <w:rtl/>
        </w:rPr>
        <w:t xml:space="preserve"> </w:t>
      </w:r>
      <w:r w:rsidRPr="00E53590">
        <w:rPr>
          <w:rtl/>
        </w:rPr>
        <w:t>להטיל</w:t>
      </w:r>
      <w:r w:rsidR="00C975B7">
        <w:rPr>
          <w:rtl/>
        </w:rPr>
        <w:t xml:space="preserve"> </w:t>
      </w:r>
      <w:r w:rsidRPr="00E53590">
        <w:rPr>
          <w:rtl/>
        </w:rPr>
        <w:t>עליהם את ניהול המשא</w:t>
      </w:r>
      <w:r w:rsidR="00C975B7">
        <w:rPr>
          <w:rtl/>
        </w:rPr>
        <w:t>-</w:t>
      </w:r>
      <w:r w:rsidRPr="00E53590">
        <w:rPr>
          <w:rtl/>
        </w:rPr>
        <w:t>ומתן ולעמוד בראש המשלחות, כי זהו</w:t>
      </w:r>
      <w:r w:rsidR="00C975B7">
        <w:rPr>
          <w:rtl/>
        </w:rPr>
        <w:t xml:space="preserve"> </w:t>
      </w:r>
      <w:r w:rsidRPr="00E53590">
        <w:rPr>
          <w:rtl/>
        </w:rPr>
        <w:t>תפקידו של הדרג המדיני האזרחי.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נוסף על הפגיעה בסדר הטוב ובדמוקרטיה יש בכך גם פגיעה בעבודת המטכ"ל. אין זה</w:t>
      </w:r>
      <w:r w:rsidR="00C975B7">
        <w:rPr>
          <w:rtl/>
        </w:rPr>
        <w:t xml:space="preserve"> </w:t>
      </w:r>
      <w:r w:rsidRPr="00E53590">
        <w:rPr>
          <w:rtl/>
        </w:rPr>
        <w:t>סוד,</w:t>
      </w:r>
      <w:r w:rsidR="00C975B7">
        <w:rPr>
          <w:rtl/>
        </w:rPr>
        <w:t xml:space="preserve"> </w:t>
      </w:r>
      <w:r w:rsidRPr="00E53590">
        <w:rPr>
          <w:rtl/>
        </w:rPr>
        <w:t>שעבודות</w:t>
      </w:r>
      <w:r w:rsidR="00C975B7">
        <w:rPr>
          <w:rtl/>
        </w:rPr>
        <w:t xml:space="preserve"> </w:t>
      </w:r>
      <w:r w:rsidRPr="00E53590">
        <w:rPr>
          <w:rtl/>
        </w:rPr>
        <w:t>רבות</w:t>
      </w:r>
      <w:r w:rsidR="00C975B7">
        <w:rPr>
          <w:rtl/>
        </w:rPr>
        <w:t xml:space="preserve"> </w:t>
      </w:r>
      <w:r w:rsidRPr="00E53590">
        <w:rPr>
          <w:rtl/>
        </w:rPr>
        <w:t>ונושאים רבים במטכ"ל נדחו לאחרונה הצדה בשל העיסוקים בתהליך</w:t>
      </w:r>
      <w:r w:rsidR="00C975B7">
        <w:rPr>
          <w:rtl/>
        </w:rPr>
        <w:t xml:space="preserve"> </w:t>
      </w:r>
      <w:r w:rsidRPr="00E53590">
        <w:rPr>
          <w:rtl/>
        </w:rPr>
        <w:t>המדיני.</w:t>
      </w:r>
      <w:r w:rsidR="00C975B7">
        <w:rPr>
          <w:rtl/>
        </w:rPr>
        <w:t xml:space="preserve"> </w:t>
      </w:r>
      <w:r w:rsidRPr="00E53590">
        <w:rPr>
          <w:rtl/>
        </w:rPr>
        <w:t>אפילו</w:t>
      </w:r>
      <w:r w:rsidR="00C975B7">
        <w:rPr>
          <w:rtl/>
        </w:rPr>
        <w:t xml:space="preserve"> </w:t>
      </w:r>
      <w:r w:rsidRPr="00E53590">
        <w:rPr>
          <w:rtl/>
        </w:rPr>
        <w:t>בוועדה</w:t>
      </w:r>
      <w:r w:rsidR="00C975B7">
        <w:rPr>
          <w:rtl/>
        </w:rPr>
        <w:t xml:space="preserve"> </w:t>
      </w:r>
      <w:r w:rsidRPr="00E53590">
        <w:rPr>
          <w:rtl/>
        </w:rPr>
        <w:t>לביקורת המדינה, נוכחנו השבוע בנושא שלא מגיע להכרעה של</w:t>
      </w:r>
      <w:r w:rsidR="00C975B7">
        <w:rPr>
          <w:rtl/>
        </w:rPr>
        <w:t xml:space="preserve"> </w:t>
      </w:r>
      <w:r w:rsidRPr="00E53590">
        <w:rPr>
          <w:rtl/>
        </w:rPr>
        <w:t>סגן הרמטכ"ל, כי הוא עסוק.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מביאים</w:t>
      </w:r>
      <w:r w:rsidR="00C975B7">
        <w:rPr>
          <w:rtl/>
        </w:rPr>
        <w:t xml:space="preserve"> </w:t>
      </w:r>
      <w:r w:rsidRPr="00E53590">
        <w:rPr>
          <w:rtl/>
        </w:rPr>
        <w:t>לנו</w:t>
      </w:r>
      <w:r w:rsidR="00C975B7">
        <w:rPr>
          <w:rtl/>
        </w:rPr>
        <w:t xml:space="preserve"> </w:t>
      </w:r>
      <w:r w:rsidRPr="00E53590">
        <w:rPr>
          <w:rtl/>
        </w:rPr>
        <w:t>תקדימים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שיתוף</w:t>
      </w:r>
      <w:r w:rsidR="00C975B7">
        <w:rPr>
          <w:rtl/>
        </w:rPr>
        <w:t xml:space="preserve"> </w:t>
      </w:r>
      <w:r w:rsidRPr="00E53590">
        <w:rPr>
          <w:rtl/>
        </w:rPr>
        <w:t>קצינים</w:t>
      </w:r>
      <w:r w:rsidR="00C975B7">
        <w:rPr>
          <w:rtl/>
        </w:rPr>
        <w:t xml:space="preserve"> </w:t>
      </w:r>
      <w:r w:rsidRPr="00E53590">
        <w:rPr>
          <w:rtl/>
        </w:rPr>
        <w:t>בכירים בהסכם רודוס ובהסכמי הפרדת</w:t>
      </w:r>
      <w:r w:rsidR="00C975B7">
        <w:rPr>
          <w:rtl/>
        </w:rPr>
        <w:t xml:space="preserve"> </w:t>
      </w:r>
      <w:r w:rsidRPr="00E53590">
        <w:rPr>
          <w:rtl/>
        </w:rPr>
        <w:t>הכוחות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סוריה</w:t>
      </w:r>
      <w:r w:rsidR="00C975B7">
        <w:rPr>
          <w:rtl/>
        </w:rPr>
        <w:t xml:space="preserve"> </w:t>
      </w:r>
      <w:r w:rsidRPr="00E53590">
        <w:rPr>
          <w:rtl/>
        </w:rPr>
        <w:t>ומצרים, אבל אין בדוגמאות האלה לשכנע, כי בראש המשלחות ברודוס</w:t>
      </w:r>
      <w:r w:rsidR="00C975B7">
        <w:rPr>
          <w:rtl/>
        </w:rPr>
        <w:t xml:space="preserve"> </w:t>
      </w:r>
      <w:r w:rsidRPr="00E53590">
        <w:rPr>
          <w:rtl/>
        </w:rPr>
        <w:t>עמדו</w:t>
      </w:r>
      <w:r w:rsidR="00C975B7">
        <w:rPr>
          <w:rtl/>
        </w:rPr>
        <w:t xml:space="preserve"> </w:t>
      </w:r>
      <w:r w:rsidRPr="00E53590">
        <w:rPr>
          <w:rtl/>
        </w:rPr>
        <w:t>דיפלומטים</w:t>
      </w:r>
      <w:r w:rsidR="00C975B7">
        <w:rPr>
          <w:rtl/>
        </w:rPr>
        <w:t xml:space="preserve"> </w:t>
      </w:r>
      <w:r w:rsidRPr="00E53590">
        <w:rPr>
          <w:rtl/>
        </w:rPr>
        <w:t>ובהסכמים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הפסקת</w:t>
      </w:r>
      <w:r w:rsidR="00C975B7">
        <w:rPr>
          <w:rtl/>
        </w:rPr>
        <w:t xml:space="preserve"> </w:t>
      </w:r>
      <w:r w:rsidRPr="00E53590">
        <w:rPr>
          <w:rtl/>
        </w:rPr>
        <w:t>אש</w:t>
      </w:r>
      <w:r w:rsidR="00C975B7">
        <w:rPr>
          <w:rtl/>
        </w:rPr>
        <w:t xml:space="preserve"> </w:t>
      </w:r>
      <w:r w:rsidRPr="00E53590">
        <w:rPr>
          <w:rtl/>
        </w:rPr>
        <w:t>או הפרדת כוחות אין דמיון להסכמים של</w:t>
      </w:r>
      <w:r w:rsidR="00C975B7">
        <w:rPr>
          <w:rtl/>
        </w:rPr>
        <w:t xml:space="preserve"> </w:t>
      </w:r>
      <w:r w:rsidRPr="00E53590">
        <w:rPr>
          <w:rtl/>
        </w:rPr>
        <w:t>שלום.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ההסכם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הפלשתינים</w:t>
      </w:r>
      <w:r w:rsidR="00C975B7">
        <w:rPr>
          <w:rtl/>
        </w:rPr>
        <w:t xml:space="preserve"> </w:t>
      </w:r>
      <w:r w:rsidRPr="00E53590">
        <w:rPr>
          <w:rtl/>
        </w:rPr>
        <w:t>תקוע</w:t>
      </w:r>
      <w:r w:rsidR="00C975B7">
        <w:rPr>
          <w:rtl/>
        </w:rPr>
        <w:t xml:space="preserve"> </w:t>
      </w:r>
      <w:r w:rsidRPr="00E53590">
        <w:rPr>
          <w:rtl/>
        </w:rPr>
        <w:t>לא בשל מעורבות הצבא, והוא לא יצליח גם אם הצבא</w:t>
      </w:r>
      <w:r w:rsidR="00C975B7">
        <w:rPr>
          <w:rtl/>
        </w:rPr>
        <w:t xml:space="preserve"> </w:t>
      </w:r>
      <w:r w:rsidRPr="00E53590">
        <w:rPr>
          <w:rtl/>
        </w:rPr>
        <w:t>ימודר ממנו.</w:t>
      </w:r>
      <w:r w:rsidR="00C975B7">
        <w:rPr>
          <w:rtl/>
        </w:rPr>
        <w:t xml:space="preserve"> </w:t>
      </w:r>
      <w:r w:rsidRPr="00E53590">
        <w:rPr>
          <w:rtl/>
        </w:rPr>
        <w:t>ההסכם תקוע מפני שהפרטנר רוצה לקבל את הכול ומהר, מפני שהתיאבון שלו</w:t>
      </w:r>
      <w:r w:rsidR="00C975B7">
        <w:rPr>
          <w:rtl/>
        </w:rPr>
        <w:t xml:space="preserve"> </w:t>
      </w:r>
      <w:r w:rsidRPr="00E53590">
        <w:rPr>
          <w:rtl/>
        </w:rPr>
        <w:t>גובר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הזמן, מפני שאין לו מנדט לכך מעמו שלו חרף הציפיות שהיו על כך כאשר פנו</w:t>
      </w:r>
      <w:r w:rsidR="00C975B7">
        <w:rPr>
          <w:rtl/>
        </w:rPr>
        <w:t xml:space="preserve"> </w:t>
      </w:r>
      <w:r w:rsidRPr="00E53590">
        <w:rPr>
          <w:rtl/>
        </w:rPr>
        <w:t>אליו.</w:t>
      </w:r>
      <w:r w:rsidR="00C975B7">
        <w:rPr>
          <w:rtl/>
        </w:rPr>
        <w:t xml:space="preserve"> </w:t>
      </w:r>
      <w:r w:rsidRPr="00E53590">
        <w:rPr>
          <w:rtl/>
        </w:rPr>
        <w:t>הרי</w:t>
      </w:r>
      <w:r w:rsidR="00C975B7">
        <w:rPr>
          <w:rtl/>
        </w:rPr>
        <w:t xml:space="preserve"> </w:t>
      </w:r>
      <w:r w:rsidRPr="00E53590">
        <w:rPr>
          <w:rtl/>
        </w:rPr>
        <w:t>אמרו</w:t>
      </w:r>
      <w:r w:rsidR="00C975B7">
        <w:rPr>
          <w:rtl/>
        </w:rPr>
        <w:t xml:space="preserve"> </w:t>
      </w:r>
      <w:r w:rsidRPr="00E53590">
        <w:rPr>
          <w:rtl/>
        </w:rPr>
        <w:t>שערפאת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היחיד שאפשר לעשות אתו הסכם. מתברר שאין לו מנדט</w:t>
      </w:r>
      <w:r w:rsidR="00C975B7">
        <w:rPr>
          <w:rtl/>
        </w:rPr>
        <w:t xml:space="preserve"> </w:t>
      </w:r>
      <w:r w:rsidRPr="00E53590">
        <w:rPr>
          <w:rtl/>
        </w:rPr>
        <w:t>אפילו מהעם שלו. ההסכם תקוע מפני שריצת האמוק של ביילין ופרס היא מסוכנת לישראל.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ואולי</w:t>
      </w:r>
      <w:r w:rsidR="00C975B7">
        <w:rPr>
          <w:rtl/>
        </w:rPr>
        <w:t xml:space="preserve"> </w:t>
      </w:r>
      <w:r w:rsidRPr="00E53590">
        <w:rPr>
          <w:rtl/>
        </w:rPr>
        <w:t>היא</w:t>
      </w:r>
      <w:r w:rsidR="00C975B7">
        <w:rPr>
          <w:rtl/>
        </w:rPr>
        <w:t xml:space="preserve"> </w:t>
      </w:r>
      <w:r w:rsidRPr="00E53590">
        <w:rPr>
          <w:rtl/>
        </w:rPr>
        <w:t>נעצרה</w:t>
      </w:r>
      <w:r w:rsidR="00C975B7">
        <w:rPr>
          <w:rtl/>
        </w:rPr>
        <w:t xml:space="preserve"> </w:t>
      </w:r>
      <w:r w:rsidRPr="00E53590">
        <w:rPr>
          <w:rtl/>
        </w:rPr>
        <w:t>מפני</w:t>
      </w:r>
      <w:r w:rsidR="00C975B7">
        <w:rPr>
          <w:rtl/>
        </w:rPr>
        <w:t xml:space="preserve"> </w:t>
      </w:r>
      <w:r w:rsidRPr="00E53590">
        <w:rPr>
          <w:rtl/>
        </w:rPr>
        <w:t>שרבין שומע לפעמים גם לקולו שלו, ואיננו נגרר אחרי</w:t>
      </w:r>
      <w:r w:rsidR="00C975B7">
        <w:rPr>
          <w:rtl/>
        </w:rPr>
        <w:t xml:space="preserve"> </w:t>
      </w:r>
      <w:r w:rsidRPr="00E53590">
        <w:rPr>
          <w:rtl/>
        </w:rPr>
        <w:t>ההזיות</w:t>
      </w:r>
      <w:r w:rsidR="00C975B7">
        <w:rPr>
          <w:rtl/>
        </w:rPr>
        <w:t xml:space="preserve"> </w:t>
      </w:r>
      <w:r w:rsidRPr="00E53590">
        <w:rPr>
          <w:rtl/>
        </w:rPr>
        <w:t>המפורסות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"עולם חדש". אולי רבין נזכר במה שאמר ב</w:t>
      </w:r>
      <w:r w:rsidR="00C975B7">
        <w:rPr>
          <w:rtl/>
        </w:rPr>
        <w:t>-</w:t>
      </w:r>
      <w:r w:rsidRPr="00E53590">
        <w:rPr>
          <w:rtl/>
        </w:rPr>
        <w:t>1988, כי "מי שתומך</w:t>
      </w:r>
      <w:r w:rsidR="00C975B7">
        <w:rPr>
          <w:rtl/>
        </w:rPr>
        <w:t xml:space="preserve"> </w:t>
      </w:r>
      <w:r w:rsidRPr="00E53590">
        <w:rPr>
          <w:rtl/>
        </w:rPr>
        <w:t>במתן</w:t>
      </w:r>
      <w:r w:rsidR="00C975B7">
        <w:rPr>
          <w:rtl/>
        </w:rPr>
        <w:t xml:space="preserve"> </w:t>
      </w:r>
      <w:r w:rsidRPr="00E53590">
        <w:rPr>
          <w:rtl/>
        </w:rPr>
        <w:t>הגדרה עצמית לפלשתינים תומך למעשה בטרור". ואולי הוא נזכר בדברי רבין, שאמר</w:t>
      </w:r>
      <w:r w:rsidR="00C975B7">
        <w:rPr>
          <w:rtl/>
        </w:rPr>
        <w:t xml:space="preserve"> </w:t>
      </w:r>
      <w:r w:rsidRPr="00E53590">
        <w:rPr>
          <w:rtl/>
        </w:rPr>
        <w:t>ב</w:t>
      </w:r>
      <w:r w:rsidR="00C975B7">
        <w:rPr>
          <w:rtl/>
        </w:rPr>
        <w:t>-</w:t>
      </w:r>
      <w:r w:rsidRPr="00E53590">
        <w:rPr>
          <w:rtl/>
        </w:rPr>
        <w:t>1979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"פינוי</w:t>
      </w:r>
      <w:r w:rsidR="00C975B7">
        <w:rPr>
          <w:rtl/>
        </w:rPr>
        <w:t xml:space="preserve"> </w:t>
      </w:r>
      <w:r w:rsidRPr="00E53590">
        <w:rPr>
          <w:rtl/>
        </w:rPr>
        <w:t>הגדה המערבית יגרום לאיום הגדול ביותר שיכול להיות בשבילנו".</w:t>
      </w:r>
      <w:r w:rsidR="00C975B7">
        <w:rPr>
          <w:rtl/>
        </w:rPr>
        <w:t xml:space="preserve"> </w:t>
      </w:r>
      <w:r w:rsidRPr="00E53590">
        <w:rPr>
          <w:rtl/>
        </w:rPr>
        <w:t>ואולי הוא נזכר בדברי רבין, שאסור להידבר עם אש"ף.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לסיכום,</w:t>
      </w:r>
      <w:r w:rsidR="00C975B7">
        <w:rPr>
          <w:rtl/>
        </w:rPr>
        <w:t xml:space="preserve"> </w:t>
      </w:r>
      <w:r w:rsidRPr="00E53590">
        <w:rPr>
          <w:rtl/>
        </w:rPr>
        <w:t>חייבים</w:t>
      </w:r>
      <w:r w:rsidR="00C975B7">
        <w:rPr>
          <w:rtl/>
        </w:rPr>
        <w:t xml:space="preserve"> </w:t>
      </w:r>
      <w:r w:rsidRPr="00E53590">
        <w:rPr>
          <w:rtl/>
        </w:rPr>
        <w:t>לשאול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הרמטכ"ל ומטהו ולהאזין לעצותיהם המקצועיות, אבל</w:t>
      </w:r>
      <w:r w:rsidR="00C975B7">
        <w:rPr>
          <w:rtl/>
        </w:rPr>
        <w:t xml:space="preserve"> </w:t>
      </w:r>
      <w:r w:rsidRPr="00E53590">
        <w:rPr>
          <w:rtl/>
        </w:rPr>
        <w:t>אין להטיל עליהם תפקידים דיפלומטיים. תודה.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לחבר הכנסת רחבעם זאבי.</w:t>
      </w:r>
      <w:r w:rsidR="00C975B7">
        <w:rPr>
          <w:rtl/>
        </w:rPr>
        <w:t xml:space="preserve"> </w:t>
      </w:r>
      <w:r w:rsidRPr="00E53590">
        <w:rPr>
          <w:rtl/>
        </w:rPr>
        <w:t>אני מזמינה את חבר הכנסת אריאל ויינשטיין.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אריאל ויינשטיין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גברתי</w:t>
      </w:r>
      <w:r w:rsidR="00C975B7">
        <w:rPr>
          <w:rtl/>
        </w:rPr>
        <w:t xml:space="preserve"> </w:t>
      </w:r>
      <w:r w:rsidRPr="00E53590">
        <w:rPr>
          <w:rtl/>
        </w:rPr>
        <w:t>היושבת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 לפני חודשים מספר שגתה הממשלה כאשר העמידה</w:t>
      </w:r>
      <w:r w:rsidR="00C975B7">
        <w:rPr>
          <w:rtl/>
        </w:rPr>
        <w:t xml:space="preserve"> </w:t>
      </w:r>
      <w:r w:rsidRPr="00E53590">
        <w:rPr>
          <w:rtl/>
        </w:rPr>
        <w:t>בראש</w:t>
      </w:r>
      <w:r w:rsidR="00C975B7">
        <w:rPr>
          <w:rtl/>
        </w:rPr>
        <w:t xml:space="preserve"> </w:t>
      </w:r>
      <w:r w:rsidRPr="00E53590">
        <w:rPr>
          <w:rtl/>
        </w:rPr>
        <w:t>הוועדה</w:t>
      </w:r>
      <w:r w:rsidR="00C975B7">
        <w:rPr>
          <w:rtl/>
        </w:rPr>
        <w:t xml:space="preserve"> </w:t>
      </w:r>
      <w:r w:rsidRPr="00E53590">
        <w:rPr>
          <w:rtl/>
        </w:rPr>
        <w:t>המדינית</w:t>
      </w:r>
      <w:r w:rsidR="00C975B7">
        <w:rPr>
          <w:rtl/>
        </w:rPr>
        <w:t xml:space="preserve"> </w:t>
      </w:r>
      <w:r w:rsidRPr="00E53590">
        <w:rPr>
          <w:rtl/>
        </w:rPr>
        <w:t>לשיחות</w:t>
      </w:r>
      <w:r w:rsidR="00C975B7">
        <w:rPr>
          <w:rtl/>
        </w:rPr>
        <w:t xml:space="preserve"> </w:t>
      </w:r>
      <w:r w:rsidRPr="00E53590">
        <w:rPr>
          <w:rtl/>
        </w:rPr>
        <w:t>טאבה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סגן הרמטכ"ל האלוף שחק, ומולו ניצב איש</w:t>
      </w:r>
      <w:r w:rsidR="00C975B7">
        <w:rPr>
          <w:rtl/>
        </w:rPr>
        <w:t xml:space="preserve"> </w:t>
      </w:r>
      <w:r w:rsidRPr="00E53590">
        <w:rPr>
          <w:rtl/>
        </w:rPr>
        <w:t>פוליטי, מר שעת' מאש"ף.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זו</w:t>
      </w:r>
      <w:r w:rsidR="00C975B7">
        <w:rPr>
          <w:rtl/>
        </w:rPr>
        <w:t xml:space="preserve"> </w:t>
      </w:r>
      <w:r w:rsidRPr="00E53590">
        <w:rPr>
          <w:rtl/>
        </w:rPr>
        <w:t>שגיאה</w:t>
      </w:r>
      <w:r w:rsidR="00C975B7">
        <w:rPr>
          <w:rtl/>
        </w:rPr>
        <w:t xml:space="preserve"> </w:t>
      </w:r>
      <w:r w:rsidRPr="00E53590">
        <w:rPr>
          <w:rtl/>
        </w:rPr>
        <w:t>מתמשכת לאורך זמן, ובמיוחד כאשר הנושא המדיני הנדון שרוי במחלוקת</w:t>
      </w:r>
      <w:r w:rsidR="00C975B7">
        <w:rPr>
          <w:rtl/>
        </w:rPr>
        <w:t xml:space="preserve"> </w:t>
      </w:r>
      <w:r w:rsidRPr="00E53590">
        <w:rPr>
          <w:rtl/>
        </w:rPr>
        <w:t>עמוקה בעם.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מעורבותו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צה"ל</w:t>
      </w:r>
      <w:r w:rsidR="00C975B7">
        <w:rPr>
          <w:rtl/>
        </w:rPr>
        <w:t xml:space="preserve"> </w:t>
      </w:r>
      <w:r w:rsidRPr="00E53590">
        <w:rPr>
          <w:rtl/>
        </w:rPr>
        <w:t>חייבת</w:t>
      </w:r>
      <w:r w:rsidR="00C975B7">
        <w:rPr>
          <w:rtl/>
        </w:rPr>
        <w:t xml:space="preserve"> </w:t>
      </w:r>
      <w:r w:rsidRPr="00E53590">
        <w:rPr>
          <w:rtl/>
        </w:rPr>
        <w:t>הממשלה,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ממשלה, לצמצם למישור של הייעוץ</w:t>
      </w:r>
      <w:r w:rsidR="00C975B7">
        <w:rPr>
          <w:rtl/>
        </w:rPr>
        <w:t xml:space="preserve"> </w:t>
      </w:r>
      <w:r w:rsidRPr="00E53590">
        <w:rPr>
          <w:rtl/>
        </w:rPr>
        <w:t>הביטחוני.</w:t>
      </w:r>
      <w:r w:rsidR="00C975B7">
        <w:rPr>
          <w:rtl/>
        </w:rPr>
        <w:t xml:space="preserve"> </w:t>
      </w:r>
      <w:r w:rsidRPr="00E53590">
        <w:rPr>
          <w:rtl/>
        </w:rPr>
        <w:t>ומבקש אני להבהיר שוב דבר הנתון כמדומה בקונסנסוס בכל מדינה דמוקרטית.</w:t>
      </w:r>
      <w:r w:rsidR="00C975B7">
        <w:rPr>
          <w:rtl/>
        </w:rPr>
        <w:t xml:space="preserve"> </w:t>
      </w:r>
      <w:r w:rsidRPr="00E53590">
        <w:rPr>
          <w:rtl/>
        </w:rPr>
        <w:t>מדיניות</w:t>
      </w:r>
      <w:r w:rsidR="00C975B7">
        <w:rPr>
          <w:rtl/>
        </w:rPr>
        <w:t xml:space="preserve"> </w:t>
      </w:r>
      <w:r w:rsidRPr="00E53590">
        <w:rPr>
          <w:rtl/>
        </w:rPr>
        <w:t>היא</w:t>
      </w:r>
      <w:r w:rsidR="00C975B7">
        <w:rPr>
          <w:rtl/>
        </w:rPr>
        <w:t xml:space="preserve"> </w:t>
      </w:r>
      <w:r w:rsidRPr="00E53590">
        <w:rPr>
          <w:rtl/>
        </w:rPr>
        <w:t>מדיניות</w:t>
      </w:r>
      <w:r w:rsidR="00C975B7">
        <w:rPr>
          <w:rtl/>
        </w:rPr>
        <w:t xml:space="preserve"> </w:t>
      </w:r>
      <w:r w:rsidRPr="00E53590">
        <w:rPr>
          <w:rtl/>
        </w:rPr>
        <w:t>של ממשלה, של כל ממשלה. הצבא הוא יועץ לפני ההחלטות ומבצע</w:t>
      </w:r>
      <w:r w:rsidR="00C975B7">
        <w:rPr>
          <w:rtl/>
        </w:rPr>
        <w:t xml:space="preserve"> </w:t>
      </w:r>
      <w:r w:rsidRPr="00E53590">
        <w:rPr>
          <w:rtl/>
        </w:rPr>
        <w:t>של מדיניות לאחר שהוחלט עליה.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ידי</w:t>
      </w:r>
      <w:r w:rsidR="00C975B7">
        <w:rPr>
          <w:rtl/>
        </w:rPr>
        <w:t xml:space="preserve"> </w:t>
      </w:r>
      <w:r w:rsidRPr="00E53590">
        <w:rPr>
          <w:rtl/>
        </w:rPr>
        <w:t>העמדתם של קציני צה"ל בתור מובילים של מהלך מדיני, הכשילה הממשלה את</w:t>
      </w:r>
      <w:r w:rsidR="00C975B7">
        <w:rPr>
          <w:rtl/>
        </w:rPr>
        <w:t xml:space="preserve"> </w:t>
      </w:r>
      <w:r w:rsidRPr="00E53590">
        <w:rPr>
          <w:rtl/>
        </w:rPr>
        <w:t>צה"ל, גרמה נזק לדימויו בעיני העם. ואני, ולא רק אני, מצר על כך.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כאשר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סוגיות</w:t>
      </w:r>
      <w:r w:rsidR="00C975B7">
        <w:rPr>
          <w:rtl/>
        </w:rPr>
        <w:t xml:space="preserve"> </w:t>
      </w:r>
      <w:r w:rsidRPr="00E53590">
        <w:rPr>
          <w:rtl/>
        </w:rPr>
        <w:t>ביטחוניות,</w:t>
      </w:r>
      <w:r w:rsidR="00C975B7">
        <w:rPr>
          <w:rtl/>
        </w:rPr>
        <w:t xml:space="preserve"> </w:t>
      </w:r>
      <w:r w:rsidRPr="00E53590">
        <w:rPr>
          <w:rtl/>
        </w:rPr>
        <w:t>וצה"ל</w:t>
      </w:r>
      <w:r w:rsidR="00C975B7">
        <w:rPr>
          <w:rtl/>
        </w:rPr>
        <w:t xml:space="preserve"> </w:t>
      </w:r>
      <w:r w:rsidRPr="00E53590">
        <w:rPr>
          <w:rtl/>
        </w:rPr>
        <w:t>נשאל,</w:t>
      </w:r>
      <w:r w:rsidR="00C975B7">
        <w:rPr>
          <w:rtl/>
        </w:rPr>
        <w:t xml:space="preserve"> </w:t>
      </w:r>
      <w:r w:rsidRPr="00E53590">
        <w:rPr>
          <w:rtl/>
        </w:rPr>
        <w:t>והוא חייב להישאל על</w:t>
      </w:r>
      <w:r w:rsidR="00C975B7">
        <w:rPr>
          <w:rtl/>
        </w:rPr>
        <w:t>-</w:t>
      </w:r>
      <w:r w:rsidRPr="00E53590">
        <w:rPr>
          <w:rtl/>
        </w:rPr>
        <w:t>ידי מעצבי</w:t>
      </w:r>
      <w:r w:rsidR="00C975B7">
        <w:rPr>
          <w:rtl/>
        </w:rPr>
        <w:t xml:space="preserve"> </w:t>
      </w:r>
      <w:r w:rsidRPr="00E53590">
        <w:rPr>
          <w:rtl/>
        </w:rPr>
        <w:t>המדיניות</w:t>
      </w:r>
      <w:r w:rsidR="00C975B7">
        <w:rPr>
          <w:rtl/>
        </w:rPr>
        <w:t xml:space="preserve"> </w:t>
      </w:r>
      <w:r w:rsidRPr="00E53590">
        <w:rPr>
          <w:rtl/>
        </w:rPr>
        <w:t>לעמדתו,</w:t>
      </w:r>
      <w:r w:rsidR="00C975B7">
        <w:rPr>
          <w:rtl/>
        </w:rPr>
        <w:t xml:space="preserve"> </w:t>
      </w:r>
      <w:r w:rsidRPr="00E53590">
        <w:rPr>
          <w:rtl/>
        </w:rPr>
        <w:t>שומה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הקצינים להביע את דעתם בפני השואלים, ובפניהם בלבד,</w:t>
      </w:r>
      <w:r w:rsidR="00C975B7">
        <w:rPr>
          <w:rtl/>
        </w:rPr>
        <w:t xml:space="preserve"> </w:t>
      </w:r>
      <w:r w:rsidRPr="00E53590">
        <w:rPr>
          <w:rtl/>
        </w:rPr>
        <w:t>במלוא היושר האינטלקטואלי שחונכו על</w:t>
      </w:r>
      <w:r w:rsidR="00C975B7">
        <w:rPr>
          <w:rtl/>
        </w:rPr>
        <w:t>-</w:t>
      </w:r>
      <w:r w:rsidRPr="00E53590">
        <w:rPr>
          <w:rtl/>
        </w:rPr>
        <w:t>פיו מאז גיוסם.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ראש הממשלה, כך קראנו, קבל על הטוענים שהוא מערב את צה"ל יותר מדי. אין יותר</w:t>
      </w:r>
      <w:r w:rsidR="00C975B7">
        <w:rPr>
          <w:rtl/>
        </w:rPr>
        <w:t xml:space="preserve"> </w:t>
      </w:r>
      <w:r w:rsidRPr="00E53590">
        <w:rPr>
          <w:rtl/>
        </w:rPr>
        <w:t>מדי.</w:t>
      </w:r>
      <w:r w:rsidR="00C975B7">
        <w:rPr>
          <w:rtl/>
        </w:rPr>
        <w:t xml:space="preserve"> </w:t>
      </w: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יותר</w:t>
      </w:r>
      <w:r w:rsidR="00C975B7">
        <w:rPr>
          <w:rtl/>
        </w:rPr>
        <w:t xml:space="preserve"> </w:t>
      </w:r>
      <w:r w:rsidRPr="00E53590">
        <w:rPr>
          <w:rtl/>
        </w:rPr>
        <w:t>מדי</w:t>
      </w:r>
      <w:r w:rsidR="00C975B7">
        <w:rPr>
          <w:rtl/>
        </w:rPr>
        <w:t xml:space="preserve"> </w:t>
      </w:r>
      <w:r w:rsidRPr="00E53590">
        <w:rPr>
          <w:rtl/>
        </w:rPr>
        <w:t>כאשר</w:t>
      </w:r>
      <w:r w:rsidR="00C975B7">
        <w:rPr>
          <w:rtl/>
        </w:rPr>
        <w:t xml:space="preserve"> </w:t>
      </w:r>
      <w:r w:rsidRPr="00E53590">
        <w:rPr>
          <w:rtl/>
        </w:rPr>
        <w:t>מדובר</w:t>
      </w:r>
      <w:r w:rsidR="00C975B7">
        <w:rPr>
          <w:rtl/>
        </w:rPr>
        <w:t xml:space="preserve"> </w:t>
      </w:r>
      <w:r w:rsidRPr="00E53590">
        <w:rPr>
          <w:rtl/>
        </w:rPr>
        <w:t>בבעיות ביטחוניות קיומיות. שהרי המטה הכללי,</w:t>
      </w:r>
      <w:r w:rsidR="00C975B7">
        <w:rPr>
          <w:rtl/>
        </w:rPr>
        <w:t xml:space="preserve"> </w:t>
      </w:r>
      <w:r w:rsidRPr="00E53590">
        <w:rPr>
          <w:rtl/>
        </w:rPr>
        <w:t>באמצעות</w:t>
      </w:r>
      <w:r w:rsidR="00C975B7">
        <w:rPr>
          <w:rtl/>
        </w:rPr>
        <w:t xml:space="preserve"> </w:t>
      </w:r>
      <w:r w:rsidRPr="00E53590">
        <w:rPr>
          <w:rtl/>
        </w:rPr>
        <w:t>זרועות</w:t>
      </w:r>
      <w:r w:rsidR="00C975B7">
        <w:rPr>
          <w:rtl/>
        </w:rPr>
        <w:t xml:space="preserve"> </w:t>
      </w:r>
      <w:r w:rsidRPr="00E53590">
        <w:rPr>
          <w:rtl/>
        </w:rPr>
        <w:t>המחקר, המודיעין, התכנון והביצוע, הוא זה המסוגל להביע חוות דעת</w:t>
      </w:r>
      <w:r w:rsidR="00C975B7">
        <w:rPr>
          <w:rtl/>
        </w:rPr>
        <w:t xml:space="preserve"> </w:t>
      </w:r>
      <w:r w:rsidRPr="00E53590">
        <w:rPr>
          <w:rtl/>
        </w:rPr>
        <w:t>מקצועית כוללת בענייני ביטחון.</w:t>
      </w:r>
      <w:r w:rsidR="00C975B7">
        <w:rPr>
          <w:rtl/>
        </w:rPr>
        <w:t xml:space="preserve"> </w:t>
      </w:r>
      <w:r w:rsidRPr="00E53590">
        <w:rPr>
          <w:rtl/>
        </w:rPr>
        <w:t>יש לו הכלים המורכבים לבחון סוגיות ביטחוניות.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גברתי</w:t>
      </w:r>
      <w:r w:rsidR="00C975B7">
        <w:rPr>
          <w:rtl/>
        </w:rPr>
        <w:t xml:space="preserve"> </w:t>
      </w:r>
      <w:r w:rsidRPr="00E53590">
        <w:rPr>
          <w:rtl/>
        </w:rPr>
        <w:t>היושבת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הביקורת</w:t>
      </w:r>
      <w:r w:rsidR="00C975B7">
        <w:rPr>
          <w:rtl/>
        </w:rPr>
        <w:t xml:space="preserve"> </w:t>
      </w:r>
      <w:r w:rsidRPr="00E53590">
        <w:rPr>
          <w:rtl/>
        </w:rPr>
        <w:t>היא</w:t>
      </w:r>
      <w:r w:rsidR="00C975B7">
        <w:rPr>
          <w:rtl/>
        </w:rPr>
        <w:t xml:space="preserve"> </w:t>
      </w:r>
      <w:r w:rsidRPr="00E53590">
        <w:rPr>
          <w:rtl/>
        </w:rPr>
        <w:t>על כך שראש הממשלה וכל שריו עמו הטילו על</w:t>
      </w:r>
      <w:r w:rsidR="00C975B7">
        <w:rPr>
          <w:rtl/>
        </w:rPr>
        <w:t xml:space="preserve"> </w:t>
      </w:r>
      <w:r w:rsidRPr="00E53590">
        <w:rPr>
          <w:rtl/>
        </w:rPr>
        <w:t>צה"ל</w:t>
      </w:r>
      <w:r w:rsidR="00C975B7">
        <w:rPr>
          <w:rtl/>
        </w:rPr>
        <w:t xml:space="preserve"> </w:t>
      </w:r>
      <w:r w:rsidRPr="00E53590">
        <w:rPr>
          <w:rtl/>
        </w:rPr>
        <w:t>להוביל</w:t>
      </w:r>
      <w:r w:rsidR="00C975B7">
        <w:rPr>
          <w:rtl/>
        </w:rPr>
        <w:t xml:space="preserve"> </w:t>
      </w:r>
      <w:r w:rsidRPr="00E53590">
        <w:rPr>
          <w:rtl/>
        </w:rPr>
        <w:t>מהלך</w:t>
      </w:r>
      <w:r w:rsidR="00C975B7">
        <w:rPr>
          <w:rtl/>
        </w:rPr>
        <w:t xml:space="preserve"> </w:t>
      </w:r>
      <w:r w:rsidRPr="00E53590">
        <w:rPr>
          <w:rtl/>
        </w:rPr>
        <w:t>מדיני</w:t>
      </w:r>
      <w:r w:rsidR="00C975B7">
        <w:rPr>
          <w:rtl/>
        </w:rPr>
        <w:t xml:space="preserve"> </w:t>
      </w:r>
      <w:r w:rsidRPr="00E53590">
        <w:rPr>
          <w:rtl/>
        </w:rPr>
        <w:t>שנוי</w:t>
      </w:r>
      <w:r w:rsidR="00C975B7">
        <w:rPr>
          <w:rtl/>
        </w:rPr>
        <w:t xml:space="preserve"> </w:t>
      </w:r>
      <w:r w:rsidRPr="00E53590">
        <w:rPr>
          <w:rtl/>
        </w:rPr>
        <w:t>במחלוקת.</w:t>
      </w:r>
      <w:r w:rsidR="00C975B7">
        <w:rPr>
          <w:rtl/>
        </w:rPr>
        <w:t xml:space="preserve"> </w:t>
      </w:r>
      <w:r w:rsidRPr="00E53590">
        <w:rPr>
          <w:rtl/>
        </w:rPr>
        <w:t>אין זה תקין שבראש המשא</w:t>
      </w:r>
      <w:r w:rsidR="00C975B7">
        <w:rPr>
          <w:rtl/>
        </w:rPr>
        <w:t>-</w:t>
      </w:r>
      <w:r w:rsidRPr="00E53590">
        <w:rPr>
          <w:rtl/>
        </w:rPr>
        <w:t>ומתן המדיני</w:t>
      </w:r>
      <w:r w:rsidR="00C975B7">
        <w:rPr>
          <w:rtl/>
        </w:rPr>
        <w:t xml:space="preserve"> </w:t>
      </w:r>
      <w:r w:rsidRPr="00E53590">
        <w:rPr>
          <w:rtl/>
        </w:rPr>
        <w:t>עומדים</w:t>
      </w:r>
      <w:r w:rsidR="00C975B7">
        <w:rPr>
          <w:rtl/>
        </w:rPr>
        <w:t xml:space="preserve"> </w:t>
      </w:r>
      <w:r w:rsidRPr="00E53590">
        <w:rPr>
          <w:rtl/>
        </w:rPr>
        <w:t>קצינים בכירים. אבל המכשלה הזאת כולה היא לחובת הממשלה, לחובת שרי הממשלה</w:t>
      </w:r>
      <w:r w:rsidR="00C975B7">
        <w:rPr>
          <w:rtl/>
        </w:rPr>
        <w:t xml:space="preserve"> </w:t>
      </w:r>
      <w:r w:rsidRPr="00E53590">
        <w:rPr>
          <w:rtl/>
        </w:rPr>
        <w:t>שהשלימו חודשים רבים עם כך.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השלימו. עד</w:t>
      </w:r>
      <w:r w:rsidR="00C975B7">
        <w:rPr>
          <w:rtl/>
        </w:rPr>
        <w:t xml:space="preserve"> </w:t>
      </w:r>
      <w:r w:rsidRPr="00E53590">
        <w:rPr>
          <w:rtl/>
        </w:rPr>
        <w:t>מתי? עד שהתברר לכמה מהשרים ולחבר הכנסת מירום, שראשי צה"ל בעלי</w:t>
      </w:r>
      <w:r w:rsidR="00C975B7">
        <w:rPr>
          <w:rtl/>
        </w:rPr>
        <w:t xml:space="preserve"> </w:t>
      </w:r>
      <w:r w:rsidRPr="00E53590">
        <w:rPr>
          <w:rtl/>
        </w:rPr>
        <w:t>המקצוע</w:t>
      </w:r>
      <w:r w:rsidR="00C975B7">
        <w:rPr>
          <w:rtl/>
        </w:rPr>
        <w:t xml:space="preserve"> </w:t>
      </w:r>
      <w:r w:rsidRPr="00E53590">
        <w:rPr>
          <w:rtl/>
        </w:rPr>
        <w:t>שוללים</w:t>
      </w:r>
      <w:r w:rsidR="00C975B7">
        <w:rPr>
          <w:rtl/>
        </w:rPr>
        <w:t xml:space="preserve"> </w:t>
      </w:r>
      <w:r w:rsidRPr="00E53590">
        <w:rPr>
          <w:rtl/>
        </w:rPr>
        <w:t>גיבושי קרח שנערמו כמכשלה ביטחונית בדבוס הקרה.</w:t>
      </w:r>
      <w:r w:rsidR="00C975B7">
        <w:rPr>
          <w:rtl/>
        </w:rPr>
        <w:t xml:space="preserve"> </w:t>
      </w:r>
      <w:r w:rsidRPr="00E53590">
        <w:rPr>
          <w:rtl/>
        </w:rPr>
        <w:t>ואז החלה ההתקפה</w:t>
      </w:r>
      <w:r w:rsidR="00C975B7">
        <w:rPr>
          <w:rtl/>
        </w:rPr>
        <w:t xml:space="preserve"> </w:t>
      </w:r>
      <w:r w:rsidRPr="00E53590">
        <w:rPr>
          <w:rtl/>
        </w:rPr>
        <w:t>הבלתי</w:t>
      </w:r>
      <w:r w:rsidR="00C975B7">
        <w:rPr>
          <w:rtl/>
        </w:rPr>
        <w:t xml:space="preserve"> </w:t>
      </w:r>
      <w:r w:rsidRPr="00E53590">
        <w:rPr>
          <w:rtl/>
        </w:rPr>
        <w:t>מרוסנת</w:t>
      </w:r>
      <w:r w:rsidR="00C975B7">
        <w:rPr>
          <w:rtl/>
        </w:rPr>
        <w:t xml:space="preserve"> </w:t>
      </w:r>
      <w:r w:rsidRPr="00E53590">
        <w:rPr>
          <w:rtl/>
        </w:rPr>
        <w:t>על צה"ל. באמצעותו של ביילין, פרס חג במרום, ושלח טיל שפגע בצה"ל.</w:t>
      </w:r>
      <w:r w:rsidR="00C975B7">
        <w:rPr>
          <w:rtl/>
        </w:rPr>
        <w:t xml:space="preserve"> </w:t>
      </w:r>
      <w:r w:rsidRPr="00E53590">
        <w:rPr>
          <w:rtl/>
        </w:rPr>
        <w:t>ובמקביל</w:t>
      </w:r>
      <w:r w:rsidR="00C975B7">
        <w:rPr>
          <w:rtl/>
        </w:rPr>
        <w:t xml:space="preserve"> </w:t>
      </w:r>
      <w:r w:rsidRPr="00E53590">
        <w:rPr>
          <w:rtl/>
        </w:rPr>
        <w:t>כאילו במקרה, ללא משים, פוגש השר פרס הפגוע בקצינים בכירים וקורא לעברם:</w:t>
      </w:r>
      <w:r w:rsidR="00C975B7">
        <w:rPr>
          <w:rtl/>
        </w:rPr>
        <w:t xml:space="preserve"> </w:t>
      </w:r>
      <w:r w:rsidRPr="00E53590">
        <w:rPr>
          <w:rtl/>
        </w:rPr>
        <w:t>"אז מה, עושים שרירים?"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ובישיבת</w:t>
      </w:r>
      <w:r w:rsidR="00C975B7">
        <w:rPr>
          <w:rtl/>
        </w:rPr>
        <w:t xml:space="preserve"> </w:t>
      </w:r>
      <w:r w:rsidRPr="00E53590">
        <w:rPr>
          <w:rtl/>
        </w:rPr>
        <w:t>הממשלה,</w:t>
      </w:r>
      <w:r w:rsidR="00C975B7">
        <w:rPr>
          <w:rtl/>
        </w:rPr>
        <w:t xml:space="preserve"> </w:t>
      </w:r>
      <w:r w:rsidRPr="00E53590">
        <w:rPr>
          <w:rtl/>
        </w:rPr>
        <w:t>אותה</w:t>
      </w:r>
      <w:r w:rsidR="00C975B7">
        <w:rPr>
          <w:rtl/>
        </w:rPr>
        <w:t xml:space="preserve"> </w:t>
      </w:r>
      <w:r w:rsidRPr="00E53590">
        <w:rPr>
          <w:rtl/>
        </w:rPr>
        <w:t>ממשלה</w:t>
      </w:r>
      <w:r w:rsidR="00C975B7">
        <w:rPr>
          <w:rtl/>
        </w:rPr>
        <w:t xml:space="preserve"> </w:t>
      </w:r>
      <w:r w:rsidRPr="00E53590">
        <w:rPr>
          <w:rtl/>
        </w:rPr>
        <w:t>שחבריה שתקו חודשים לאחר שהם עצמם הכשילו את</w:t>
      </w:r>
      <w:r w:rsidR="00C975B7">
        <w:rPr>
          <w:rtl/>
        </w:rPr>
        <w:t xml:space="preserve"> </w:t>
      </w:r>
      <w:r w:rsidRPr="00E53590">
        <w:rPr>
          <w:rtl/>
        </w:rPr>
        <w:t>צה"ל</w:t>
      </w:r>
      <w:r w:rsidR="00C975B7">
        <w:rPr>
          <w:rtl/>
        </w:rPr>
        <w:t xml:space="preserve"> </w:t>
      </w:r>
      <w:r w:rsidRPr="00E53590">
        <w:rPr>
          <w:rtl/>
        </w:rPr>
        <w:t>בהובלת</w:t>
      </w:r>
      <w:r w:rsidR="00C975B7">
        <w:rPr>
          <w:rtl/>
        </w:rPr>
        <w:t xml:space="preserve"> </w:t>
      </w:r>
      <w:r w:rsidRPr="00E53590">
        <w:rPr>
          <w:rtl/>
        </w:rPr>
        <w:t>המדיניות</w:t>
      </w:r>
      <w:r w:rsidR="00C975B7">
        <w:rPr>
          <w:rtl/>
        </w:rPr>
        <w:t xml:space="preserve"> </w:t>
      </w:r>
      <w:r w:rsidRPr="00E53590">
        <w:rPr>
          <w:rtl/>
        </w:rPr>
        <w:t>הפסולה,</w:t>
      </w:r>
      <w:r w:rsidR="00C975B7">
        <w:rPr>
          <w:rtl/>
        </w:rPr>
        <w:t xml:space="preserve"> </w:t>
      </w:r>
      <w:r w:rsidRPr="00E53590">
        <w:rPr>
          <w:rtl/>
        </w:rPr>
        <w:t>השרים מגלים, כאילו לפתע, שהיתה זו שגיאה לעשות</w:t>
      </w:r>
      <w:r w:rsidR="00C975B7">
        <w:rPr>
          <w:rtl/>
        </w:rPr>
        <w:t xml:space="preserve"> </w:t>
      </w:r>
      <w:r w:rsidRPr="00E53590">
        <w:rPr>
          <w:rtl/>
        </w:rPr>
        <w:t>זאת,</w:t>
      </w:r>
      <w:r w:rsidR="00C975B7">
        <w:rPr>
          <w:rtl/>
        </w:rPr>
        <w:t xml:space="preserve"> </w:t>
      </w:r>
      <w:r w:rsidRPr="00E53590">
        <w:rPr>
          <w:rtl/>
        </w:rPr>
        <w:t>כאשר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כוונתם של היונים שפרס מגן עליהם במרום היא להוריד את צה"ל ממרום</w:t>
      </w:r>
      <w:r w:rsidR="00C975B7">
        <w:rPr>
          <w:rtl/>
        </w:rPr>
        <w:t xml:space="preserve"> </w:t>
      </w:r>
      <w:r w:rsidRPr="00E53590">
        <w:rPr>
          <w:rtl/>
        </w:rPr>
        <w:t>הייעוץ המקצועי החיוני.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קורא לבכירי צה"ל, שכולנו נותנים בו אמון בלתי מסויג, ועד עכשיו לא אכזב</w:t>
      </w:r>
      <w:r w:rsidR="00C975B7">
        <w:rPr>
          <w:rtl/>
        </w:rPr>
        <w:t xml:space="preserve"> </w:t>
      </w:r>
      <w:r w:rsidRPr="00E53590">
        <w:rPr>
          <w:rtl/>
        </w:rPr>
        <w:t>אותנו,</w:t>
      </w:r>
      <w:r w:rsidR="00C975B7">
        <w:rPr>
          <w:rtl/>
        </w:rPr>
        <w:t xml:space="preserve"> </w:t>
      </w:r>
      <w:r w:rsidRPr="00E53590">
        <w:rPr>
          <w:rtl/>
        </w:rPr>
        <w:t>אני קורא לצה"ל שלא להירתע, להמשיך לתת בנאמנות את הייעוץ החיוני בסוגיות</w:t>
      </w:r>
      <w:r w:rsidR="00C975B7">
        <w:rPr>
          <w:rtl/>
        </w:rPr>
        <w:t xml:space="preserve"> </w:t>
      </w:r>
      <w:r w:rsidRPr="00E53590">
        <w:rPr>
          <w:rtl/>
        </w:rPr>
        <w:t>הביטחוניות.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ואילו</w:t>
      </w:r>
      <w:r w:rsidR="00C975B7">
        <w:rPr>
          <w:rtl/>
        </w:rPr>
        <w:t xml:space="preserve"> </w:t>
      </w:r>
      <w:r w:rsidRPr="00E53590">
        <w:rPr>
          <w:rtl/>
        </w:rPr>
        <w:t>לממשלה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קורא</w:t>
      </w:r>
      <w:r w:rsidR="00C975B7">
        <w:rPr>
          <w:rtl/>
        </w:rPr>
        <w:t xml:space="preserve"> </w:t>
      </w:r>
      <w:r w:rsidRPr="00E53590">
        <w:rPr>
          <w:rtl/>
        </w:rPr>
        <w:t>שוב</w:t>
      </w:r>
      <w:r w:rsidR="00C975B7">
        <w:rPr>
          <w:rtl/>
        </w:rPr>
        <w:t xml:space="preserve"> </w:t>
      </w:r>
      <w:r w:rsidRPr="00E53590">
        <w:rPr>
          <w:rtl/>
        </w:rPr>
        <w:t>להשאיר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צה"ל</w:t>
      </w:r>
      <w:r w:rsidR="00C975B7">
        <w:rPr>
          <w:rtl/>
        </w:rPr>
        <w:t xml:space="preserve"> </w:t>
      </w:r>
      <w:r w:rsidRPr="00E53590">
        <w:rPr>
          <w:rtl/>
        </w:rPr>
        <w:t>רק בתחום הייעוץ הביטחוני</w:t>
      </w:r>
      <w:r w:rsidR="00C975B7">
        <w:rPr>
          <w:rtl/>
        </w:rPr>
        <w:t xml:space="preserve"> </w:t>
      </w:r>
      <w:r w:rsidRPr="00E53590">
        <w:rPr>
          <w:rtl/>
        </w:rPr>
        <w:t>המקצועי; ליטול ממנו את הובלת המהלך המדיני.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אינני</w:t>
      </w:r>
      <w:r w:rsidR="00C975B7">
        <w:rPr>
          <w:rtl/>
        </w:rPr>
        <w:t xml:space="preserve"> </w:t>
      </w:r>
      <w:r w:rsidRPr="00E53590">
        <w:rPr>
          <w:rtl/>
        </w:rPr>
        <w:t>מקבל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העמדה</w:t>
      </w:r>
      <w:r w:rsidR="00C975B7">
        <w:rPr>
          <w:rtl/>
        </w:rPr>
        <w:t xml:space="preserve"> </w:t>
      </w:r>
      <w:r w:rsidRPr="00E53590">
        <w:rPr>
          <w:rtl/>
        </w:rPr>
        <w:t>שהושמעה</w:t>
      </w:r>
      <w:r w:rsidR="00C975B7">
        <w:rPr>
          <w:rtl/>
        </w:rPr>
        <w:t xml:space="preserve"> </w:t>
      </w:r>
      <w:r w:rsidRPr="00E53590">
        <w:rPr>
          <w:rtl/>
        </w:rPr>
        <w:t>מפי ראש הממשלה, שלפיה הקצינים עוסקים עתה</w:t>
      </w:r>
      <w:r w:rsidR="00C975B7">
        <w:rPr>
          <w:rtl/>
        </w:rPr>
        <w:t xml:space="preserve"> </w:t>
      </w:r>
      <w:r w:rsidRPr="00E53590">
        <w:rPr>
          <w:rtl/>
        </w:rPr>
        <w:t>בהליכים</w:t>
      </w:r>
      <w:r w:rsidR="00C975B7">
        <w:rPr>
          <w:rtl/>
        </w:rPr>
        <w:t xml:space="preserve"> </w:t>
      </w:r>
      <w:r w:rsidRPr="00E53590">
        <w:rPr>
          <w:rtl/>
        </w:rPr>
        <w:t>ביטחוניים הקשורים ביישום הסכם אוסלו. ההסכם הזה הוא כה פגום וכל כך מלא</w:t>
      </w:r>
      <w:r w:rsidR="00C975B7">
        <w:rPr>
          <w:rtl/>
        </w:rPr>
        <w:t xml:space="preserve"> </w:t>
      </w:r>
      <w:r w:rsidRPr="00E53590">
        <w:rPr>
          <w:rtl/>
        </w:rPr>
        <w:t>חורים, שכל החלטה בגינו יוצרת עובדות מדיניות שלא הובאו בחשבון קודם לכן.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מבקש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תשומת</w:t>
      </w:r>
      <w:r w:rsidR="00C975B7">
        <w:rPr>
          <w:rtl/>
        </w:rPr>
        <w:t xml:space="preserve"> </w:t>
      </w:r>
      <w:r w:rsidRPr="00E53590">
        <w:rPr>
          <w:rtl/>
        </w:rPr>
        <w:t>לבו</w:t>
      </w:r>
      <w:r w:rsidR="00C975B7">
        <w:rPr>
          <w:rtl/>
        </w:rPr>
        <w:t xml:space="preserve"> </w:t>
      </w:r>
      <w:r w:rsidRPr="00E53590">
        <w:rPr>
          <w:rtl/>
        </w:rPr>
        <w:t>של סגן שר הביטחון ואת זו של יושב</w:t>
      </w:r>
      <w:r w:rsidR="00C975B7">
        <w:rPr>
          <w:rtl/>
        </w:rPr>
        <w:t>-</w:t>
      </w:r>
      <w:r w:rsidRPr="00E53590">
        <w:rPr>
          <w:rtl/>
        </w:rPr>
        <w:t>ראש ועדת החוץ</w:t>
      </w:r>
      <w:r w:rsidR="00C975B7">
        <w:rPr>
          <w:rtl/>
        </w:rPr>
        <w:t xml:space="preserve"> </w:t>
      </w:r>
      <w:r w:rsidRPr="00E53590">
        <w:rPr>
          <w:rtl/>
        </w:rPr>
        <w:t>והביטחון</w:t>
      </w:r>
      <w:r w:rsidR="00C975B7">
        <w:rPr>
          <w:rtl/>
        </w:rPr>
        <w:t xml:space="preserve"> </w:t>
      </w: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 אורי אור. חבר הכנסת אורי אור, אני מבקש את תשומת לבך למלים</w:t>
      </w:r>
      <w:r w:rsidR="00C975B7">
        <w:rPr>
          <w:rtl/>
        </w:rPr>
        <w:t xml:space="preserve"> </w:t>
      </w:r>
      <w:r w:rsidRPr="00E53590">
        <w:rPr>
          <w:rtl/>
        </w:rPr>
        <w:t>הבאות.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אורי אור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מקשיב כל הזמן.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אריאל ויינשטיין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מבקש</w:t>
      </w:r>
      <w:r w:rsidR="00C975B7">
        <w:rPr>
          <w:rtl/>
        </w:rPr>
        <w:t xml:space="preserve"> </w:t>
      </w:r>
      <w:r w:rsidRPr="00E53590">
        <w:rPr>
          <w:rtl/>
        </w:rPr>
        <w:t>לתת דוגמה לגבי חורים שיכולים להביא להשלכות מאוד רציניות. בהסכם</w:t>
      </w:r>
      <w:r w:rsidR="00C975B7">
        <w:rPr>
          <w:rtl/>
        </w:rPr>
        <w:t xml:space="preserve"> </w:t>
      </w:r>
      <w:r w:rsidRPr="00E53590">
        <w:rPr>
          <w:rtl/>
        </w:rPr>
        <w:t>אוסלו</w:t>
      </w:r>
      <w:r w:rsidR="00C975B7">
        <w:rPr>
          <w:rtl/>
        </w:rPr>
        <w:t xml:space="preserve"> </w:t>
      </w:r>
      <w:r w:rsidRPr="00E53590">
        <w:rPr>
          <w:rtl/>
        </w:rPr>
        <w:t>הובטח</w:t>
      </w:r>
      <w:r w:rsidR="00C975B7">
        <w:rPr>
          <w:rtl/>
        </w:rPr>
        <w:t xml:space="preserve"> </w:t>
      </w:r>
      <w:r w:rsidRPr="00E53590">
        <w:rPr>
          <w:rtl/>
        </w:rPr>
        <w:t>לפלשתינים</w:t>
      </w:r>
      <w:r w:rsidR="00C975B7">
        <w:rPr>
          <w:rtl/>
        </w:rPr>
        <w:t xml:space="preserve"> </w:t>
      </w:r>
      <w:r w:rsidRPr="00E53590">
        <w:rPr>
          <w:rtl/>
        </w:rPr>
        <w:t>חופש</w:t>
      </w:r>
      <w:r w:rsidR="00C975B7">
        <w:rPr>
          <w:rtl/>
        </w:rPr>
        <w:t xml:space="preserve"> </w:t>
      </w:r>
      <w:r w:rsidRPr="00E53590">
        <w:rPr>
          <w:rtl/>
        </w:rPr>
        <w:t>כלכלי</w:t>
      </w:r>
      <w:r w:rsidR="00C975B7">
        <w:rPr>
          <w:rtl/>
        </w:rPr>
        <w:t xml:space="preserve"> </w:t>
      </w:r>
      <w:r w:rsidRPr="00E53590">
        <w:rPr>
          <w:rtl/>
        </w:rPr>
        <w:t>וכן רשות לנמל</w:t>
      </w:r>
      <w:r w:rsidR="00C975B7">
        <w:rPr>
          <w:rtl/>
        </w:rPr>
        <w:t>-</w:t>
      </w:r>
      <w:r w:rsidRPr="00E53590">
        <w:rPr>
          <w:rtl/>
        </w:rPr>
        <w:t>עזה. מאחר שהעמדה הרשמית של</w:t>
      </w:r>
      <w:r w:rsidR="00C975B7">
        <w:rPr>
          <w:rtl/>
        </w:rPr>
        <w:t xml:space="preserve"> </w:t>
      </w:r>
      <w:r w:rsidRPr="00E53590">
        <w:rPr>
          <w:rtl/>
        </w:rPr>
        <w:t>הממשלה היא, שלא מקימים מדינה פלשתינית, ברור הוא שבין אוטונומיית עזה לבין ישראל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יהיה גבול, בדומה לגבול בין שתי מדינות. מעבר עובדים מעזה יוגבל אומנם למכסות</w:t>
      </w:r>
      <w:r w:rsidR="00C975B7">
        <w:rPr>
          <w:rtl/>
        </w:rPr>
        <w:t xml:space="preserve"> </w:t>
      </w:r>
      <w:r w:rsidRPr="00E53590">
        <w:rPr>
          <w:rtl/>
        </w:rPr>
        <w:t>שיוסכם עליהן, אבל גבול כמשמעותו, דהיינו בדיקת דרכונים ומכס, לא יהיה.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בהסכם</w:t>
      </w:r>
      <w:r w:rsidR="00C975B7">
        <w:rPr>
          <w:rtl/>
        </w:rPr>
        <w:t xml:space="preserve"> </w:t>
      </w:r>
      <w:r w:rsidRPr="00E53590">
        <w:rPr>
          <w:rtl/>
        </w:rPr>
        <w:t>אוסלו</w:t>
      </w:r>
      <w:r w:rsidR="00C975B7">
        <w:rPr>
          <w:rtl/>
        </w:rPr>
        <w:t xml:space="preserve"> </w:t>
      </w:r>
      <w:r w:rsidRPr="00E53590">
        <w:rPr>
          <w:rtl/>
        </w:rPr>
        <w:t>הובטחה להם רשות נמל</w:t>
      </w:r>
      <w:r w:rsidR="00C975B7">
        <w:rPr>
          <w:rtl/>
        </w:rPr>
        <w:t>-</w:t>
      </w:r>
      <w:r w:rsidRPr="00E53590">
        <w:rPr>
          <w:rtl/>
        </w:rPr>
        <w:t>עזה שחור על גבי לבן. נו, אם הולכים</w:t>
      </w:r>
      <w:r w:rsidR="00C975B7">
        <w:rPr>
          <w:rtl/>
        </w:rPr>
        <w:t xml:space="preserve"> </w:t>
      </w:r>
      <w:r w:rsidRPr="00E53590">
        <w:rPr>
          <w:rtl/>
        </w:rPr>
        <w:t>עתה</w:t>
      </w:r>
      <w:r w:rsidR="00C975B7">
        <w:rPr>
          <w:rtl/>
        </w:rPr>
        <w:t xml:space="preserve"> </w:t>
      </w:r>
      <w:r w:rsidRPr="00E53590">
        <w:rPr>
          <w:rtl/>
        </w:rPr>
        <w:t>להסכים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ביקורת</w:t>
      </w:r>
      <w:r w:rsidR="00C975B7">
        <w:rPr>
          <w:rtl/>
        </w:rPr>
        <w:t xml:space="preserve"> </w:t>
      </w:r>
      <w:r w:rsidRPr="00E53590">
        <w:rPr>
          <w:rtl/>
        </w:rPr>
        <w:t>גבולות</w:t>
      </w:r>
      <w:r w:rsidR="00C975B7">
        <w:rPr>
          <w:rtl/>
        </w:rPr>
        <w:t xml:space="preserve"> </w:t>
      </w:r>
      <w:r w:rsidRPr="00E53590">
        <w:rPr>
          <w:rtl/>
        </w:rPr>
        <w:t>בלתי</w:t>
      </w:r>
      <w:r w:rsidR="00C975B7">
        <w:rPr>
          <w:rtl/>
        </w:rPr>
        <w:t xml:space="preserve"> </w:t>
      </w:r>
      <w:r w:rsidRPr="00E53590">
        <w:rPr>
          <w:rtl/>
        </w:rPr>
        <w:t>נראית ביבשה בגשרי הירדן, בדיקה העונה על</w:t>
      </w:r>
      <w:r w:rsidR="00C975B7">
        <w:rPr>
          <w:rtl/>
        </w:rPr>
        <w:t xml:space="preserve"> </w:t>
      </w:r>
      <w:r w:rsidRPr="00E53590">
        <w:rPr>
          <w:rtl/>
        </w:rPr>
        <w:t>"כבודם"</w:t>
      </w:r>
      <w:r w:rsidR="00C975B7">
        <w:rPr>
          <w:rtl/>
        </w:rPr>
        <w:t xml:space="preserve"> </w:t>
      </w:r>
      <w:r w:rsidRPr="00E53590">
        <w:rPr>
          <w:rtl/>
        </w:rPr>
        <w:t>של הפלשתינים, מה יהיה בנמל</w:t>
      </w:r>
      <w:r w:rsidR="00C975B7">
        <w:rPr>
          <w:rtl/>
        </w:rPr>
        <w:t>-</w:t>
      </w:r>
      <w:r w:rsidRPr="00E53590">
        <w:rPr>
          <w:rtl/>
        </w:rPr>
        <w:t>עזה? הרי לפי התקדים שנוצר במעברים היבשתיים</w:t>
      </w:r>
      <w:r w:rsidR="00C975B7">
        <w:rPr>
          <w:rtl/>
        </w:rPr>
        <w:t xml:space="preserve"> </w:t>
      </w:r>
      <w:r w:rsidRPr="00E53590">
        <w:rPr>
          <w:rtl/>
        </w:rPr>
        <w:t>האלה, יוכלו הפלשתינים לתבוע ביקורת "בלתי נראית" שלנו בנמל</w:t>
      </w:r>
      <w:r w:rsidR="00C975B7">
        <w:rPr>
          <w:rtl/>
        </w:rPr>
        <w:t>-</w:t>
      </w:r>
      <w:r w:rsidRPr="00E53590">
        <w:rPr>
          <w:rtl/>
        </w:rPr>
        <w:t>עזה.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הייתכן</w:t>
      </w:r>
      <w:r w:rsidR="00C975B7">
        <w:rPr>
          <w:rtl/>
        </w:rPr>
        <w:t xml:space="preserve"> </w:t>
      </w:r>
      <w:r w:rsidRPr="00E53590">
        <w:rPr>
          <w:rtl/>
        </w:rPr>
        <w:t>הדבר?</w:t>
      </w:r>
      <w:r w:rsidR="00C975B7">
        <w:rPr>
          <w:rtl/>
        </w:rPr>
        <w:t xml:space="preserve"> </w:t>
      </w:r>
      <w:r w:rsidRPr="00E53590">
        <w:rPr>
          <w:rtl/>
        </w:rPr>
        <w:t>הן בנמלי אשדוד וחיפה עובדים מאות אנשים בתפקידי שיטור, מכס,</w:t>
      </w:r>
      <w:r w:rsidR="00C975B7">
        <w:rPr>
          <w:rtl/>
        </w:rPr>
        <w:t xml:space="preserve"> </w:t>
      </w:r>
      <w:r w:rsidRPr="00E53590">
        <w:rPr>
          <w:rtl/>
        </w:rPr>
        <w:t>משמר</w:t>
      </w:r>
      <w:r w:rsidR="00C975B7">
        <w:rPr>
          <w:rtl/>
        </w:rPr>
        <w:t xml:space="preserve"> </w:t>
      </w:r>
      <w:r w:rsidRPr="00E53590">
        <w:rPr>
          <w:rtl/>
        </w:rPr>
        <w:t>הגבול</w:t>
      </w:r>
      <w:r w:rsidR="00C975B7">
        <w:rPr>
          <w:rtl/>
        </w:rPr>
        <w:t xml:space="preserve"> </w:t>
      </w:r>
      <w:r w:rsidRPr="00E53590">
        <w:rPr>
          <w:rtl/>
        </w:rPr>
        <w:t>וניהול</w:t>
      </w:r>
      <w:r w:rsidR="00C975B7">
        <w:rPr>
          <w:rtl/>
        </w:rPr>
        <w:t xml:space="preserve"> </w:t>
      </w:r>
      <w:r w:rsidRPr="00E53590">
        <w:rPr>
          <w:rtl/>
        </w:rPr>
        <w:t>הנמל.</w:t>
      </w:r>
      <w:r w:rsidR="00C975B7">
        <w:rPr>
          <w:rtl/>
        </w:rPr>
        <w:t xml:space="preserve"> </w:t>
      </w:r>
      <w:r w:rsidRPr="00E53590">
        <w:rPr>
          <w:rtl/>
        </w:rPr>
        <w:t>המסוגל מישהו לחשוב שהפלשתינים, לאחר הסכם של "בלתי</w:t>
      </w:r>
      <w:r w:rsidR="00C975B7">
        <w:rPr>
          <w:rtl/>
        </w:rPr>
        <w:t xml:space="preserve"> </w:t>
      </w:r>
      <w:r w:rsidRPr="00E53590">
        <w:rPr>
          <w:rtl/>
        </w:rPr>
        <w:t>נראים"</w:t>
      </w:r>
      <w:r w:rsidR="00C975B7">
        <w:rPr>
          <w:rtl/>
        </w:rPr>
        <w:t xml:space="preserve"> </w:t>
      </w:r>
      <w:r w:rsidRPr="00E53590">
        <w:rPr>
          <w:rtl/>
        </w:rPr>
        <w:t>בגשרי</w:t>
      </w:r>
      <w:r w:rsidR="00C975B7">
        <w:rPr>
          <w:rtl/>
        </w:rPr>
        <w:t xml:space="preserve"> </w:t>
      </w:r>
      <w:r w:rsidRPr="00E53590">
        <w:rPr>
          <w:rtl/>
        </w:rPr>
        <w:t>הירדן,</w:t>
      </w:r>
      <w:r w:rsidR="00C975B7">
        <w:rPr>
          <w:rtl/>
        </w:rPr>
        <w:t xml:space="preserve"> </w:t>
      </w:r>
      <w:r w:rsidRPr="00E53590">
        <w:rPr>
          <w:rtl/>
        </w:rPr>
        <w:t>יסכימו</w:t>
      </w:r>
      <w:r w:rsidR="00C975B7">
        <w:rPr>
          <w:rtl/>
        </w:rPr>
        <w:t xml:space="preserve"> </w:t>
      </w:r>
      <w:r w:rsidRPr="00E53590">
        <w:rPr>
          <w:rtl/>
        </w:rPr>
        <w:t>שמאות</w:t>
      </w:r>
      <w:r w:rsidR="00C975B7">
        <w:rPr>
          <w:rtl/>
        </w:rPr>
        <w:t xml:space="preserve"> </w:t>
      </w:r>
      <w:r w:rsidRPr="00E53590">
        <w:rPr>
          <w:rtl/>
        </w:rPr>
        <w:t>ישראלים</w:t>
      </w:r>
      <w:r w:rsidR="00C975B7">
        <w:rPr>
          <w:rtl/>
        </w:rPr>
        <w:t xml:space="preserve"> </w:t>
      </w:r>
      <w:r w:rsidRPr="00E53590">
        <w:rPr>
          <w:rtl/>
        </w:rPr>
        <w:t>יעבדו בעזה במדים ובלי מדים, כדי</w:t>
      </w:r>
      <w:r w:rsidR="00C975B7">
        <w:rPr>
          <w:rtl/>
        </w:rPr>
        <w:t xml:space="preserve"> </w:t>
      </w:r>
      <w:r w:rsidRPr="00E53590">
        <w:rPr>
          <w:rtl/>
        </w:rPr>
        <w:t>להבטיח</w:t>
      </w:r>
      <w:r w:rsidR="00C975B7">
        <w:rPr>
          <w:rtl/>
        </w:rPr>
        <w:t xml:space="preserve"> </w:t>
      </w:r>
      <w:r w:rsidRPr="00E53590">
        <w:rPr>
          <w:rtl/>
        </w:rPr>
        <w:t>שהסחורות</w:t>
      </w:r>
      <w:r w:rsidR="00C975B7">
        <w:rPr>
          <w:rtl/>
        </w:rPr>
        <w:t xml:space="preserve"> </w:t>
      </w:r>
      <w:r w:rsidRPr="00E53590">
        <w:rPr>
          <w:rtl/>
        </w:rPr>
        <w:t>והמוצרים</w:t>
      </w:r>
      <w:r w:rsidR="00C975B7">
        <w:rPr>
          <w:rtl/>
        </w:rPr>
        <w:t xml:space="preserve"> </w:t>
      </w:r>
      <w:r w:rsidRPr="00E53590">
        <w:rPr>
          <w:rtl/>
        </w:rPr>
        <w:t>הבאים</w:t>
      </w:r>
      <w:r w:rsidR="00C975B7">
        <w:rPr>
          <w:rtl/>
        </w:rPr>
        <w:t xml:space="preserve"> </w:t>
      </w:r>
      <w:r w:rsidRPr="00E53590">
        <w:rPr>
          <w:rtl/>
        </w:rPr>
        <w:t>דרכו,</w:t>
      </w:r>
      <w:r w:rsidR="00C975B7">
        <w:rPr>
          <w:rtl/>
        </w:rPr>
        <w:t xml:space="preserve"> </w:t>
      </w:r>
      <w:r w:rsidRPr="00E53590">
        <w:rPr>
          <w:rtl/>
        </w:rPr>
        <w:t>ומשם</w:t>
      </w:r>
      <w:r w:rsidR="00C975B7">
        <w:rPr>
          <w:rtl/>
        </w:rPr>
        <w:t xml:space="preserve"> </w:t>
      </w:r>
      <w:r w:rsidRPr="00E53590">
        <w:rPr>
          <w:rtl/>
        </w:rPr>
        <w:t>באין מפריע לתל</w:t>
      </w:r>
      <w:r w:rsidR="00C975B7">
        <w:rPr>
          <w:rtl/>
        </w:rPr>
        <w:t>-</w:t>
      </w:r>
      <w:r w:rsidRPr="00E53590">
        <w:rPr>
          <w:rtl/>
        </w:rPr>
        <w:t>אביב ולירושלים,</w:t>
      </w:r>
      <w:r w:rsidR="00C975B7">
        <w:rPr>
          <w:rtl/>
        </w:rPr>
        <w:t xml:space="preserve"> </w:t>
      </w:r>
      <w:r w:rsidRPr="00E53590">
        <w:rPr>
          <w:rtl/>
        </w:rPr>
        <w:t>יועברו</w:t>
      </w:r>
      <w:r w:rsidR="00C975B7">
        <w:rPr>
          <w:rtl/>
        </w:rPr>
        <w:t xml:space="preserve"> </w:t>
      </w:r>
      <w:r w:rsidRPr="00E53590">
        <w:rPr>
          <w:rtl/>
        </w:rPr>
        <w:t>כאשר</w:t>
      </w:r>
      <w:r w:rsidR="00C975B7">
        <w:rPr>
          <w:rtl/>
        </w:rPr>
        <w:t xml:space="preserve"> </w:t>
      </w:r>
      <w:r w:rsidRPr="00E53590">
        <w:rPr>
          <w:rtl/>
        </w:rPr>
        <w:t>המכס</w:t>
      </w:r>
      <w:r w:rsidR="00C975B7">
        <w:rPr>
          <w:rtl/>
        </w:rPr>
        <w:t xml:space="preserve"> </w:t>
      </w:r>
      <w:r w:rsidRPr="00E53590">
        <w:rPr>
          <w:rtl/>
        </w:rPr>
        <w:t>עליהם</w:t>
      </w:r>
      <w:r w:rsidR="00C975B7">
        <w:rPr>
          <w:rtl/>
        </w:rPr>
        <w:t xml:space="preserve"> </w:t>
      </w:r>
      <w:r w:rsidRPr="00E53590">
        <w:rPr>
          <w:rtl/>
        </w:rPr>
        <w:t>ישולם במלואו? היכול מישהו להבטיח שבאין מאות ישראלים</w:t>
      </w:r>
      <w:r w:rsidR="00C975B7">
        <w:rPr>
          <w:rtl/>
        </w:rPr>
        <w:t xml:space="preserve"> </w:t>
      </w:r>
      <w:r w:rsidRPr="00E53590">
        <w:rPr>
          <w:rtl/>
        </w:rPr>
        <w:t>העובדים בנמל</w:t>
      </w:r>
      <w:r w:rsidR="00C975B7">
        <w:rPr>
          <w:rtl/>
        </w:rPr>
        <w:t>-</w:t>
      </w:r>
      <w:r w:rsidRPr="00E53590">
        <w:rPr>
          <w:rtl/>
        </w:rPr>
        <w:t>עזה אפשר יהיה להבטיח שכלי נשק לא יורדו במעגניו של הנמל?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נוכחות "בלתי נראית" בעזה, קצרה הדרך עד להכרח לסגור את הגבולות בין עזה</w:t>
      </w:r>
      <w:r w:rsidR="00C975B7">
        <w:rPr>
          <w:rtl/>
        </w:rPr>
        <w:t xml:space="preserve"> </w:t>
      </w:r>
      <w:r w:rsidRPr="00E53590">
        <w:rPr>
          <w:rtl/>
        </w:rPr>
        <w:t>ובין ישראל, ומכאן הדרך למדינה פלשתינית היא קצרה.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לא,</w:t>
      </w:r>
      <w:r w:rsidR="00C975B7">
        <w:rPr>
          <w:rtl/>
        </w:rPr>
        <w:t xml:space="preserve"> </w:t>
      </w: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זו ספקולציה.</w:t>
      </w:r>
      <w:r w:rsidR="00C975B7">
        <w:rPr>
          <w:rtl/>
        </w:rPr>
        <w:t xml:space="preserve"> </w:t>
      </w:r>
      <w:r w:rsidRPr="00E53590">
        <w:rPr>
          <w:rtl/>
        </w:rPr>
        <w:t>לפי תקדימים שאנו יוצרים עתה בדבוס ובקהיר ולא דנים</w:t>
      </w:r>
      <w:r w:rsidR="00C975B7">
        <w:rPr>
          <w:rtl/>
        </w:rPr>
        <w:t xml:space="preserve"> </w:t>
      </w:r>
      <w:r w:rsidRPr="00E53590">
        <w:rPr>
          <w:rtl/>
        </w:rPr>
        <w:t>בעניינים הכלכליים, עלולה להיות בהם השלכה על תחומים אחרים, כפי שתארתי.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לכן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פונה</w:t>
      </w:r>
      <w:r w:rsidR="00C975B7">
        <w:rPr>
          <w:rtl/>
        </w:rPr>
        <w:t xml:space="preserve"> </w:t>
      </w:r>
      <w:r w:rsidRPr="00E53590">
        <w:rPr>
          <w:rtl/>
        </w:rPr>
        <w:t>לראש</w:t>
      </w:r>
      <w:r w:rsidR="00C975B7">
        <w:rPr>
          <w:rtl/>
        </w:rPr>
        <w:t xml:space="preserve"> </w:t>
      </w:r>
      <w:r w:rsidRPr="00E53590">
        <w:rPr>
          <w:rtl/>
        </w:rPr>
        <w:t>הממשלה, שלא לאפשר חתימה על ניירות חלקיים, אלא רק על</w:t>
      </w:r>
      <w:r w:rsidR="00C975B7">
        <w:rPr>
          <w:rtl/>
        </w:rPr>
        <w:t xml:space="preserve"> </w:t>
      </w:r>
      <w:r w:rsidRPr="00E53590">
        <w:rPr>
          <w:rtl/>
        </w:rPr>
        <w:t>נייר מלא, שבו יהיו כלולים כל ההיבטים הביטחוניים, המדיניים והכלכליים.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מאחר</w:t>
      </w:r>
      <w:r w:rsidR="00C975B7">
        <w:rPr>
          <w:rtl/>
        </w:rPr>
        <w:t xml:space="preserve"> </w:t>
      </w:r>
      <w:r w:rsidRPr="00E53590">
        <w:rPr>
          <w:rtl/>
        </w:rPr>
        <w:t>שאני</w:t>
      </w:r>
      <w:r w:rsidR="00C975B7">
        <w:rPr>
          <w:rtl/>
        </w:rPr>
        <w:t xml:space="preserve"> </w:t>
      </w:r>
      <w:r w:rsidRPr="00E53590">
        <w:rPr>
          <w:rtl/>
        </w:rPr>
        <w:t>יודע</w:t>
      </w:r>
      <w:r w:rsidR="00C975B7">
        <w:rPr>
          <w:rtl/>
        </w:rPr>
        <w:t xml:space="preserve"> </w:t>
      </w:r>
      <w:r w:rsidRPr="00E53590">
        <w:rPr>
          <w:rtl/>
        </w:rPr>
        <w:t>שבתחום</w:t>
      </w:r>
      <w:r w:rsidR="00C975B7">
        <w:rPr>
          <w:rtl/>
        </w:rPr>
        <w:t xml:space="preserve"> </w:t>
      </w:r>
      <w:r w:rsidRPr="00E53590">
        <w:rPr>
          <w:rtl/>
        </w:rPr>
        <w:t>הכלכלי נושאים מרכזיים כגון מטבע, בנק מרכזי, נמל</w:t>
      </w:r>
      <w:r w:rsidR="00C975B7">
        <w:rPr>
          <w:rtl/>
        </w:rPr>
        <w:t xml:space="preserve"> </w:t>
      </w:r>
      <w:r w:rsidRPr="00E53590">
        <w:rPr>
          <w:rtl/>
        </w:rPr>
        <w:t xml:space="preserve">יבשתי, נמל תעופה </w:t>
      </w:r>
      <w:r w:rsidR="00C975B7">
        <w:rPr>
          <w:rtl/>
        </w:rPr>
        <w:t>–</w:t>
      </w:r>
      <w:r w:rsidRPr="00E53590">
        <w:rPr>
          <w:rtl/>
        </w:rPr>
        <w:t xml:space="preserve"> כל אלה לא הוכרעו בשיחות פאריס, אין עתה מקום לסיכומים בקהיר.</w:t>
      </w:r>
      <w:r w:rsidR="00C975B7">
        <w:rPr>
          <w:rtl/>
        </w:rPr>
        <w:t xml:space="preserve"> </w:t>
      </w:r>
      <w:r w:rsidRPr="00E53590">
        <w:rPr>
          <w:rtl/>
        </w:rPr>
        <w:t>זאת תהיה בכייה לדורות.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ראש הממשלה לקרוא לשר החוץ לשוב ארצה, ובמקום עבודת "חפיף", לעשות עבודת</w:t>
      </w:r>
      <w:r w:rsidR="00C975B7">
        <w:rPr>
          <w:rtl/>
        </w:rPr>
        <w:t xml:space="preserve"> </w:t>
      </w:r>
      <w:r w:rsidRPr="00E53590">
        <w:rPr>
          <w:rtl/>
        </w:rPr>
        <w:t>חפיפה. תודה רבה.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</w:t>
      </w:r>
      <w:r w:rsidR="00C975B7">
        <w:rPr>
          <w:rtl/>
        </w:rPr>
        <w:t xml:space="preserve"> </w:t>
      </w:r>
      <w:r w:rsidRPr="00E53590">
        <w:rPr>
          <w:rtl/>
        </w:rPr>
        <w:t>רבה</w:t>
      </w:r>
      <w:r w:rsidR="00C975B7">
        <w:rPr>
          <w:rtl/>
        </w:rPr>
        <w:t xml:space="preserve"> </w:t>
      </w:r>
      <w:r w:rsidRPr="00E53590">
        <w:rPr>
          <w:rtl/>
        </w:rPr>
        <w:t>לחבר הכנסת אריאל ויינשטיין. אני מזמינה את חבר הכנסת חגי מירום,</w:t>
      </w:r>
      <w:r w:rsidR="00C975B7">
        <w:rPr>
          <w:rtl/>
        </w:rPr>
        <w:t xml:space="preserve"> </w:t>
      </w:r>
      <w:r w:rsidRPr="00E53590">
        <w:rPr>
          <w:rtl/>
        </w:rPr>
        <w:t xml:space="preserve">ואחריו </w:t>
      </w:r>
      <w:r w:rsidR="00C975B7">
        <w:rPr>
          <w:rtl/>
        </w:rPr>
        <w:t>–</w:t>
      </w:r>
      <w:r w:rsidRPr="00E53590">
        <w:rPr>
          <w:rtl/>
        </w:rPr>
        <w:t xml:space="preserve"> חבר הכנסת עבד</w:t>
      </w:r>
      <w:r w:rsidR="00C975B7">
        <w:rPr>
          <w:rtl/>
        </w:rPr>
        <w:t>-</w:t>
      </w:r>
      <w:r w:rsidRPr="00E53590">
        <w:rPr>
          <w:rtl/>
        </w:rPr>
        <w:t>אלוהב דראושה.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חגי מירום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גברתי היושבת</w:t>
      </w:r>
      <w:r w:rsidR="00C975B7">
        <w:rPr>
          <w:rtl/>
        </w:rPr>
        <w:t>-</w:t>
      </w:r>
      <w:r w:rsidRPr="00E53590">
        <w:rPr>
          <w:rtl/>
        </w:rPr>
        <w:t>ראש, חברי חברי הכנסת, אדוני סגן שר הביטחון, לא יהיו פה בדברי</w:t>
      </w:r>
      <w:r w:rsidR="00C975B7">
        <w:rPr>
          <w:rtl/>
        </w:rPr>
        <w:t xml:space="preserve"> </w:t>
      </w: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דרמות</w:t>
      </w:r>
      <w:r w:rsidR="00C975B7">
        <w:rPr>
          <w:rtl/>
        </w:rPr>
        <w:t xml:space="preserve"> </w:t>
      </w:r>
      <w:r w:rsidRPr="00E53590">
        <w:rPr>
          <w:rtl/>
        </w:rPr>
        <w:t>כלשהן ולא זריקת חומרי נפץ אל מרכז המליאה. אני מרגיש שאת שלי עשיתי</w:t>
      </w:r>
      <w:r w:rsidR="00C975B7">
        <w:rPr>
          <w:rtl/>
        </w:rPr>
        <w:t xml:space="preserve"> </w:t>
      </w:r>
      <w:r w:rsidRPr="00E53590">
        <w:rPr>
          <w:rtl/>
        </w:rPr>
        <w:t>בכך</w:t>
      </w:r>
      <w:r w:rsidR="00C975B7">
        <w:rPr>
          <w:rtl/>
        </w:rPr>
        <w:t xml:space="preserve"> </w:t>
      </w:r>
      <w:r w:rsidRPr="00E53590">
        <w:rPr>
          <w:rtl/>
        </w:rPr>
        <w:t>שהעליתי לדיון ציבורי ולוויכוח ציבורי את שאלת המעורבות וההשתתפות של הקצונה</w:t>
      </w:r>
      <w:r w:rsidR="00C975B7">
        <w:rPr>
          <w:rtl/>
        </w:rPr>
        <w:t xml:space="preserve"> </w:t>
      </w:r>
      <w:r w:rsidRPr="00E53590">
        <w:rPr>
          <w:rtl/>
        </w:rPr>
        <w:t>הבכירה בצה"ל בתוככי התהליך המדיני בכל הקשור לנושאים הפוליטיים והמדיניים.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 מעולם לא אמרתי, וגם לא אומר בעתיד, שאין בכלל צורך שהצבא יהיה</w:t>
      </w:r>
      <w:r w:rsidR="00C975B7">
        <w:rPr>
          <w:rtl/>
        </w:rPr>
        <w:t xml:space="preserve"> </w:t>
      </w:r>
      <w:r w:rsidRPr="00E53590">
        <w:rPr>
          <w:rtl/>
        </w:rPr>
        <w:t>בתהליך.</w:t>
      </w:r>
      <w:r w:rsidR="00C975B7">
        <w:rPr>
          <w:rtl/>
        </w:rPr>
        <w:t xml:space="preserve"> </w:t>
      </w:r>
      <w:r w:rsidRPr="00E53590">
        <w:rPr>
          <w:rtl/>
        </w:rPr>
        <w:t>הצבא</w:t>
      </w:r>
      <w:r w:rsidR="00C975B7">
        <w:rPr>
          <w:rtl/>
        </w:rPr>
        <w:t xml:space="preserve"> </w:t>
      </w:r>
      <w:r w:rsidRPr="00E53590">
        <w:rPr>
          <w:rtl/>
        </w:rPr>
        <w:t>נחוץ בתהליך, הצבא דרוש לתהליך לצורך הצבת התמרורים האדומים כאשר</w:t>
      </w:r>
      <w:r w:rsidR="00C975B7">
        <w:rPr>
          <w:rtl/>
        </w:rPr>
        <w:t xml:space="preserve"> </w:t>
      </w:r>
      <w:r w:rsidRPr="00E53590">
        <w:rPr>
          <w:rtl/>
        </w:rPr>
        <w:t>מדובר</w:t>
      </w:r>
      <w:r w:rsidR="00C975B7">
        <w:rPr>
          <w:rtl/>
        </w:rPr>
        <w:t xml:space="preserve"> </w:t>
      </w:r>
      <w:r w:rsidRPr="00E53590">
        <w:rPr>
          <w:rtl/>
        </w:rPr>
        <w:t>בהסדרים</w:t>
      </w:r>
      <w:r w:rsidR="00C975B7">
        <w:rPr>
          <w:rtl/>
        </w:rPr>
        <w:t xml:space="preserve"> </w:t>
      </w:r>
      <w:r w:rsidRPr="00E53590">
        <w:rPr>
          <w:rtl/>
        </w:rPr>
        <w:t>מורכבים</w:t>
      </w:r>
      <w:r w:rsidR="00C975B7">
        <w:rPr>
          <w:rtl/>
        </w:rPr>
        <w:t xml:space="preserve"> </w:t>
      </w:r>
      <w:r w:rsidRPr="00E53590">
        <w:rPr>
          <w:rtl/>
        </w:rPr>
        <w:t>מאוד</w:t>
      </w:r>
      <w:r w:rsidR="00C975B7">
        <w:rPr>
          <w:rtl/>
        </w:rPr>
        <w:t xml:space="preserve"> </w:t>
      </w:r>
      <w:r w:rsidRPr="00E53590">
        <w:rPr>
          <w:rtl/>
        </w:rPr>
        <w:t>ומסובכים</w:t>
      </w:r>
      <w:r w:rsidR="00C975B7">
        <w:rPr>
          <w:rtl/>
        </w:rPr>
        <w:t xml:space="preserve"> </w:t>
      </w:r>
      <w:r w:rsidRPr="00E53590">
        <w:rPr>
          <w:rtl/>
        </w:rPr>
        <w:t>בתחום</w:t>
      </w:r>
      <w:r w:rsidR="00C975B7">
        <w:rPr>
          <w:rtl/>
        </w:rPr>
        <w:t xml:space="preserve"> </w:t>
      </w:r>
      <w:r w:rsidRPr="00E53590">
        <w:rPr>
          <w:rtl/>
        </w:rPr>
        <w:t>הביטחון</w:t>
      </w:r>
      <w:r w:rsidR="00C975B7">
        <w:rPr>
          <w:rtl/>
        </w:rPr>
        <w:t xml:space="preserve"> </w:t>
      </w:r>
      <w:r w:rsidRPr="00E53590">
        <w:rPr>
          <w:rtl/>
        </w:rPr>
        <w:t>וההגנה.</w:t>
      </w:r>
      <w:r w:rsidR="00C975B7">
        <w:rPr>
          <w:rtl/>
        </w:rPr>
        <w:t xml:space="preserve"> </w:t>
      </w:r>
      <w:r w:rsidRPr="00E53590">
        <w:rPr>
          <w:rtl/>
        </w:rPr>
        <w:t>אבל רמזתי די</w:t>
      </w:r>
      <w:r w:rsidR="00C975B7">
        <w:rPr>
          <w:rtl/>
        </w:rPr>
        <w:t xml:space="preserve"> </w:t>
      </w:r>
      <w:r w:rsidRPr="00E53590">
        <w:rPr>
          <w:rtl/>
        </w:rPr>
        <w:t>בחריפות,</w:t>
      </w:r>
      <w:r w:rsidR="00C975B7">
        <w:rPr>
          <w:rtl/>
        </w:rPr>
        <w:t xml:space="preserve"> </w:t>
      </w:r>
      <w:r w:rsidRPr="00E53590">
        <w:rPr>
          <w:rtl/>
        </w:rPr>
        <w:t>שאין</w:t>
      </w:r>
      <w:r w:rsidR="00C975B7">
        <w:rPr>
          <w:rtl/>
        </w:rPr>
        <w:t xml:space="preserve"> </w:t>
      </w:r>
      <w:r w:rsidRPr="00E53590">
        <w:rPr>
          <w:rtl/>
        </w:rPr>
        <w:t>דעתי</w:t>
      </w:r>
      <w:r w:rsidR="00C975B7">
        <w:rPr>
          <w:rtl/>
        </w:rPr>
        <w:t xml:space="preserve"> </w:t>
      </w:r>
      <w:r w:rsidRPr="00E53590">
        <w:rPr>
          <w:rtl/>
        </w:rPr>
        <w:t>נוחה</w:t>
      </w:r>
      <w:r w:rsidR="00C975B7">
        <w:rPr>
          <w:rtl/>
        </w:rPr>
        <w:t xml:space="preserve"> </w:t>
      </w:r>
      <w:r w:rsidRPr="00E53590">
        <w:rPr>
          <w:rtl/>
        </w:rPr>
        <w:t>ממעורבות</w:t>
      </w:r>
      <w:r w:rsidR="00C975B7">
        <w:rPr>
          <w:rtl/>
        </w:rPr>
        <w:t xml:space="preserve"> </w:t>
      </w:r>
      <w:r w:rsidRPr="00E53590">
        <w:rPr>
          <w:rtl/>
        </w:rPr>
        <w:t>של הקצונה הבכירה בצה"ל כאשר מדובר בשאלות</w:t>
      </w:r>
      <w:r w:rsidR="00C975B7">
        <w:rPr>
          <w:rtl/>
        </w:rPr>
        <w:t xml:space="preserve"> </w:t>
      </w:r>
      <w:r w:rsidRPr="00E53590">
        <w:rPr>
          <w:rtl/>
        </w:rPr>
        <w:t>בעלות אופי אזרחי ופוליטי, כאשר מדובר בוועדות מדיניות שלובשי מדים עומדים בראשן.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הרמטכ"ל</w:t>
      </w:r>
      <w:r w:rsidR="00C975B7">
        <w:rPr>
          <w:rtl/>
        </w:rPr>
        <w:t xml:space="preserve"> </w:t>
      </w:r>
      <w:r w:rsidRPr="00E53590">
        <w:rPr>
          <w:rtl/>
        </w:rPr>
        <w:t>אהוד</w:t>
      </w:r>
      <w:r w:rsidR="00C975B7">
        <w:rPr>
          <w:rtl/>
        </w:rPr>
        <w:t xml:space="preserve"> </w:t>
      </w:r>
      <w:r w:rsidRPr="00E53590">
        <w:rPr>
          <w:rtl/>
        </w:rPr>
        <w:t xml:space="preserve">ברק </w:t>
      </w:r>
      <w:r w:rsidR="00C975B7">
        <w:rPr>
          <w:rtl/>
        </w:rPr>
        <w:t>–</w:t>
      </w:r>
      <w:r w:rsidRPr="00E53590">
        <w:rPr>
          <w:rtl/>
        </w:rPr>
        <w:t xml:space="preserve"> ואני רואה עצמי חבר אישי שלו ואני מעריך</w:t>
      </w:r>
      <w:r w:rsidR="00C975B7">
        <w:rPr>
          <w:rtl/>
        </w:rPr>
        <w:t xml:space="preserve"> </w:t>
      </w:r>
      <w:r w:rsidRPr="00E53590">
        <w:rPr>
          <w:rtl/>
        </w:rPr>
        <w:t>אותו</w:t>
      </w:r>
      <w:r w:rsidR="00C975B7">
        <w:rPr>
          <w:rtl/>
        </w:rPr>
        <w:t xml:space="preserve"> </w:t>
      </w:r>
      <w:r w:rsidRPr="00E53590">
        <w:rPr>
          <w:rtl/>
        </w:rPr>
        <w:t>ביותר</w:t>
      </w:r>
      <w:r w:rsidR="00C975B7">
        <w:rPr>
          <w:rtl/>
        </w:rPr>
        <w:t xml:space="preserve"> – </w:t>
      </w:r>
      <w:r w:rsidRPr="00E53590">
        <w:rPr>
          <w:rtl/>
        </w:rPr>
        <w:t>כתב</w:t>
      </w:r>
      <w:r w:rsidR="00C975B7">
        <w:rPr>
          <w:rtl/>
        </w:rPr>
        <w:t xml:space="preserve"> </w:t>
      </w:r>
      <w:r w:rsidRPr="00E53590">
        <w:rPr>
          <w:rtl/>
        </w:rPr>
        <w:t>במנשר</w:t>
      </w:r>
      <w:r w:rsidR="00C975B7">
        <w:rPr>
          <w:rtl/>
        </w:rPr>
        <w:t xml:space="preserve"> </w:t>
      </w:r>
      <w:r w:rsidRPr="00E53590">
        <w:rPr>
          <w:rtl/>
        </w:rPr>
        <w:t>לחיילי צה"ל: "עלינו להיזהר מלעשות שימוש מניפולטיבי</w:t>
      </w:r>
      <w:r w:rsidR="00C975B7">
        <w:rPr>
          <w:rtl/>
        </w:rPr>
        <w:t xml:space="preserve"> </w:t>
      </w:r>
      <w:r w:rsidRPr="00E53590">
        <w:rPr>
          <w:rtl/>
        </w:rPr>
        <w:t>ברגישות ובמרכזיות של הנושא הביטחוני בהוויה הישראלית ובקושי להתמודד מול נימוקים</w:t>
      </w:r>
      <w:r w:rsidR="00C975B7">
        <w:rPr>
          <w:rtl/>
        </w:rPr>
        <w:t xml:space="preserve"> </w:t>
      </w:r>
      <w:r w:rsidRPr="00E53590">
        <w:rPr>
          <w:rtl/>
        </w:rPr>
        <w:t>ביטחוניים,</w:t>
      </w:r>
      <w:r w:rsidR="00C975B7">
        <w:rPr>
          <w:rtl/>
        </w:rPr>
        <w:t xml:space="preserve"> </w:t>
      </w:r>
      <w:r w:rsidRPr="00E53590">
        <w:rPr>
          <w:rtl/>
        </w:rPr>
        <w:t>ולא להגיע למצב בו אנחנו מנסים להכתיב לממשלה את ההסדר המדיני באמתלה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נושא</w:t>
      </w:r>
      <w:r w:rsidR="00C975B7">
        <w:rPr>
          <w:rtl/>
        </w:rPr>
        <w:t xml:space="preserve"> </w:t>
      </w:r>
      <w:r w:rsidRPr="00E53590">
        <w:rPr>
          <w:rtl/>
        </w:rPr>
        <w:t>הביטחון". כל כך טוב הגדיר את זה הרמטכ"ל, שאני אינני יכול להגדיר יותר</w:t>
      </w:r>
      <w:r w:rsidR="00C975B7">
        <w:rPr>
          <w:rtl/>
        </w:rPr>
        <w:t xml:space="preserve"> </w:t>
      </w:r>
      <w:r w:rsidRPr="00E53590">
        <w:rPr>
          <w:rtl/>
        </w:rPr>
        <w:t>טוב ממנו מה הם גבולות הזהירות ומה הם גבולות המניפולציה, חלילה, שאפשר לעשות בהם</w:t>
      </w:r>
      <w:r w:rsidR="00C975B7">
        <w:rPr>
          <w:rtl/>
        </w:rPr>
        <w:t xml:space="preserve"> </w:t>
      </w:r>
      <w:r w:rsidRPr="00E53590">
        <w:rPr>
          <w:rtl/>
        </w:rPr>
        <w:t>שימוש כאשר מעמידים את הנימוק הביטחוני על מנת לסכל תהליך מדיני.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לצערי,</w:t>
      </w:r>
      <w:r w:rsidR="00C975B7">
        <w:rPr>
          <w:rtl/>
        </w:rPr>
        <w:t xml:space="preserve"> </w:t>
      </w:r>
      <w:r w:rsidRPr="00E53590">
        <w:rPr>
          <w:rtl/>
        </w:rPr>
        <w:t>חברי חברי הכנסת, זיהיתי מידה של חריגות במעורבות של הקצינים בצה"ל,</w:t>
      </w:r>
      <w:r w:rsidR="00C975B7">
        <w:rPr>
          <w:rtl/>
        </w:rPr>
        <w:t xml:space="preserve"> </w:t>
      </w:r>
      <w:r w:rsidRPr="00E53590">
        <w:rPr>
          <w:rtl/>
        </w:rPr>
        <w:t>עד</w:t>
      </w:r>
      <w:r w:rsidR="00C975B7">
        <w:rPr>
          <w:rtl/>
        </w:rPr>
        <w:t xml:space="preserve"> </w:t>
      </w:r>
      <w:r w:rsidRPr="00E53590">
        <w:rPr>
          <w:rtl/>
        </w:rPr>
        <w:t>כדי</w:t>
      </w:r>
      <w:r w:rsidR="00C975B7">
        <w:rPr>
          <w:rtl/>
        </w:rPr>
        <w:t xml:space="preserve"> </w:t>
      </w:r>
      <w:r w:rsidRPr="00E53590">
        <w:rPr>
          <w:rtl/>
        </w:rPr>
        <w:t>אפשרות</w:t>
      </w:r>
      <w:r w:rsidR="00C975B7">
        <w:rPr>
          <w:rtl/>
        </w:rPr>
        <w:t xml:space="preserve"> </w:t>
      </w:r>
      <w:r w:rsidRPr="00E53590">
        <w:rPr>
          <w:rtl/>
        </w:rPr>
        <w:t>של פגיעה ביכולת מקבלי ההחלטות לקבל החלטות פוליטיות</w:t>
      </w:r>
      <w:r w:rsidR="00C975B7">
        <w:rPr>
          <w:rtl/>
        </w:rPr>
        <w:t>-</w:t>
      </w:r>
      <w:r w:rsidRPr="00E53590">
        <w:rPr>
          <w:rtl/>
        </w:rPr>
        <w:t>מדיניות על</w:t>
      </w:r>
      <w:r w:rsidR="00C975B7">
        <w:rPr>
          <w:rtl/>
        </w:rPr>
        <w:t xml:space="preserve"> </w:t>
      </w:r>
      <w:r w:rsidRPr="00E53590">
        <w:rPr>
          <w:rtl/>
        </w:rPr>
        <w:t>יסוד</w:t>
      </w:r>
      <w:r w:rsidR="00C975B7">
        <w:rPr>
          <w:rtl/>
        </w:rPr>
        <w:t xml:space="preserve"> </w:t>
      </w:r>
      <w:r w:rsidRPr="00E53590">
        <w:rPr>
          <w:rtl/>
        </w:rPr>
        <w:t>אמונתם</w:t>
      </w:r>
      <w:r w:rsidR="00C975B7">
        <w:rPr>
          <w:rtl/>
        </w:rPr>
        <w:t xml:space="preserve"> – </w:t>
      </w:r>
      <w:r w:rsidRPr="00E53590">
        <w:rPr>
          <w:rtl/>
        </w:rPr>
        <w:t>לא יותר מדי. הכול כאן שאלה של כמות. אני גם לא מקבל את ההתקפות</w:t>
      </w:r>
      <w:r w:rsidR="00C975B7">
        <w:rPr>
          <w:rtl/>
        </w:rPr>
        <w:t xml:space="preserve"> </w:t>
      </w:r>
      <w:r w:rsidRPr="00E53590">
        <w:rPr>
          <w:rtl/>
        </w:rPr>
        <w:t>שחוגים</w:t>
      </w:r>
      <w:r w:rsidR="00C975B7">
        <w:rPr>
          <w:rtl/>
        </w:rPr>
        <w:t xml:space="preserve"> </w:t>
      </w:r>
      <w:r w:rsidRPr="00E53590">
        <w:rPr>
          <w:rtl/>
        </w:rPr>
        <w:t>פוליטיים מנסים בהזדמנות חגיגית זו לתקוף את הרמטכ"ל ואחרים על הפוליטיות</w:t>
      </w:r>
      <w:r w:rsidR="00C975B7">
        <w:rPr>
          <w:rtl/>
        </w:rPr>
        <w:t xml:space="preserve"> </w:t>
      </w:r>
      <w:r w:rsidRPr="00E53590">
        <w:rPr>
          <w:rtl/>
        </w:rPr>
        <w:t>שלהם.</w:t>
      </w:r>
      <w:r w:rsidR="00C975B7">
        <w:rPr>
          <w:rtl/>
        </w:rPr>
        <w:t xml:space="preserve"> </w:t>
      </w:r>
      <w:r w:rsidRPr="00E53590">
        <w:rPr>
          <w:rtl/>
        </w:rPr>
        <w:t>לא זאת הנקודה. אבל כאשר מעמידים בראש ועדות בעלות אופי מדיני אלוף בצה"ל,</w:t>
      </w:r>
      <w:r w:rsidR="00C975B7">
        <w:rPr>
          <w:rtl/>
        </w:rPr>
        <w:t xml:space="preserve"> </w:t>
      </w:r>
      <w:r w:rsidRPr="00E53590">
        <w:rPr>
          <w:rtl/>
        </w:rPr>
        <w:t>סגן</w:t>
      </w:r>
      <w:r w:rsidR="00C975B7">
        <w:rPr>
          <w:rtl/>
        </w:rPr>
        <w:t xml:space="preserve"> </w:t>
      </w:r>
      <w:r w:rsidRPr="00E53590">
        <w:rPr>
          <w:rtl/>
        </w:rPr>
        <w:t>רמטכ"ל, שלא רק מחווה דעתו בנושאי הגנה וביטחון, אלא גם מקבל החלטות בנושאים</w:t>
      </w:r>
      <w:r w:rsidR="00C975B7">
        <w:rPr>
          <w:rtl/>
        </w:rPr>
        <w:t xml:space="preserve"> </w:t>
      </w:r>
      <w:r w:rsidRPr="00E53590">
        <w:rPr>
          <w:rtl/>
        </w:rPr>
        <w:t>אזרחיים, נדמה לי שאנחנו על קו הגבול, וכך צריך לראות את זה.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והדברים שאמרתי לא הופנו אל המערכת הצבאית ולא כיוונו אל המערכת הצבאית. היא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אשמה.</w:t>
      </w:r>
      <w:r w:rsidR="00C975B7">
        <w:rPr>
          <w:rtl/>
        </w:rPr>
        <w:t xml:space="preserve"> </w:t>
      </w:r>
      <w:r w:rsidRPr="00E53590">
        <w:rPr>
          <w:rtl/>
        </w:rPr>
        <w:t>היא התבקשה להשתתף ברמה שבה היא משתתפת. דברי כוונו אל מקבלי ההחלטות.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ואז</w:t>
      </w:r>
      <w:r w:rsidR="00C975B7">
        <w:rPr>
          <w:rtl/>
        </w:rPr>
        <w:t xml:space="preserve"> </w:t>
      </w:r>
      <w:r w:rsidRPr="00E53590">
        <w:rPr>
          <w:rtl/>
        </w:rPr>
        <w:t>פתאום</w:t>
      </w:r>
      <w:r w:rsidR="00C975B7">
        <w:rPr>
          <w:rtl/>
        </w:rPr>
        <w:t xml:space="preserve"> </w:t>
      </w:r>
      <w:r w:rsidRPr="00E53590">
        <w:rPr>
          <w:rtl/>
        </w:rPr>
        <w:t>החלה התנפלות פוליטית, הייתי אומר, הקשה ביותר דווקא מקרב חברי,</w:t>
      </w:r>
      <w:r w:rsidR="00C975B7">
        <w:rPr>
          <w:rtl/>
        </w:rPr>
        <w:t xml:space="preserve"> </w:t>
      </w:r>
      <w:r w:rsidRPr="00E53590">
        <w:rPr>
          <w:rtl/>
        </w:rPr>
        <w:t xml:space="preserve">וזה בדרך כלל כך, אני מכיר פוליטיקה, כאילו אני חסר יושר אינטלקטואלי </w:t>
      </w:r>
      <w:r w:rsidR="00C975B7">
        <w:rPr>
          <w:rtl/>
        </w:rPr>
        <w:t>–</w:t>
      </w:r>
      <w:r w:rsidRPr="00E53590">
        <w:rPr>
          <w:rtl/>
        </w:rPr>
        <w:t xml:space="preserve"> בכך שלפני</w:t>
      </w:r>
      <w:r w:rsidR="00C975B7">
        <w:rPr>
          <w:rtl/>
        </w:rPr>
        <w:t xml:space="preserve"> </w:t>
      </w:r>
      <w:r w:rsidRPr="00E53590">
        <w:rPr>
          <w:rtl/>
        </w:rPr>
        <w:t>ארבעה</w:t>
      </w:r>
      <w:r w:rsidR="00C975B7">
        <w:rPr>
          <w:rtl/>
        </w:rPr>
        <w:t xml:space="preserve"> </w:t>
      </w:r>
      <w:r w:rsidRPr="00E53590">
        <w:rPr>
          <w:rtl/>
        </w:rPr>
        <w:t>חודשים</w:t>
      </w:r>
      <w:r w:rsidR="00C975B7">
        <w:rPr>
          <w:rtl/>
        </w:rPr>
        <w:t xml:space="preserve"> </w:t>
      </w:r>
      <w:r w:rsidRPr="00E53590">
        <w:rPr>
          <w:rtl/>
        </w:rPr>
        <w:t>כבר</w:t>
      </w:r>
      <w:r w:rsidR="00C975B7">
        <w:rPr>
          <w:rtl/>
        </w:rPr>
        <w:t xml:space="preserve"> </w:t>
      </w:r>
      <w:r w:rsidRPr="00E53590">
        <w:rPr>
          <w:rtl/>
        </w:rPr>
        <w:t>מונה שחק ולא אמרתי את דברי ובכך שזה ארבעה חודשים האלוף דני</w:t>
      </w:r>
      <w:r w:rsidR="00C975B7">
        <w:rPr>
          <w:rtl/>
        </w:rPr>
        <w:t xml:space="preserve"> </w:t>
      </w:r>
      <w:r w:rsidRPr="00E53590">
        <w:rPr>
          <w:rtl/>
        </w:rPr>
        <w:t>רוטשילד נמצא היכן שהוא נמצא ולא אמרתי את דברי.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מוכרח לומר פה: נכון שכבשתי את תחושת הלב והבטן שהדברים אינם מתוקנים עד</w:t>
      </w:r>
      <w:r w:rsidR="00C975B7">
        <w:rPr>
          <w:rtl/>
        </w:rPr>
        <w:t xml:space="preserve"> </w:t>
      </w:r>
      <w:r w:rsidRPr="00E53590">
        <w:rPr>
          <w:rtl/>
        </w:rPr>
        <w:t>אשר</w:t>
      </w:r>
      <w:r w:rsidR="00C975B7">
        <w:rPr>
          <w:rtl/>
        </w:rPr>
        <w:t xml:space="preserve"> </w:t>
      </w:r>
      <w:r w:rsidRPr="00E53590">
        <w:rPr>
          <w:rtl/>
        </w:rPr>
        <w:t>ברגע</w:t>
      </w:r>
      <w:r w:rsidR="00C975B7">
        <w:rPr>
          <w:rtl/>
        </w:rPr>
        <w:t xml:space="preserve"> </w:t>
      </w:r>
      <w:r w:rsidRPr="00E53590">
        <w:rPr>
          <w:rtl/>
        </w:rPr>
        <w:t>מסוים</w:t>
      </w:r>
      <w:r w:rsidR="00C975B7">
        <w:rPr>
          <w:rtl/>
        </w:rPr>
        <w:t xml:space="preserve"> </w:t>
      </w:r>
      <w:r w:rsidRPr="00E53590">
        <w:rPr>
          <w:rtl/>
        </w:rPr>
        <w:t>הבחנתי שהמעורבות של המערכת הצבאית עלולה להגיע למצב של עד דלא</w:t>
      </w:r>
      <w:r w:rsidR="00C975B7">
        <w:rPr>
          <w:rtl/>
        </w:rPr>
        <w:t xml:space="preserve"> </w:t>
      </w:r>
      <w:r w:rsidRPr="00E53590">
        <w:rPr>
          <w:rtl/>
        </w:rPr>
        <w:t>ידע</w:t>
      </w:r>
      <w:r w:rsidR="00C975B7">
        <w:rPr>
          <w:rtl/>
        </w:rPr>
        <w:t xml:space="preserve"> </w:t>
      </w:r>
      <w:r w:rsidRPr="00E53590">
        <w:rPr>
          <w:rtl/>
        </w:rPr>
        <w:t>בין</w:t>
      </w:r>
      <w:r w:rsidR="00C975B7">
        <w:rPr>
          <w:rtl/>
        </w:rPr>
        <w:t xml:space="preserve"> </w:t>
      </w:r>
      <w:r w:rsidRPr="00E53590">
        <w:rPr>
          <w:rtl/>
        </w:rPr>
        <w:t>אזרח</w:t>
      </w:r>
      <w:r w:rsidR="00C975B7">
        <w:rPr>
          <w:rtl/>
        </w:rPr>
        <w:t xml:space="preserve"> </w:t>
      </w:r>
      <w:r w:rsidRPr="00E53590">
        <w:rPr>
          <w:rtl/>
        </w:rPr>
        <w:t>לקצין.</w:t>
      </w:r>
      <w:r w:rsidR="00C975B7">
        <w:rPr>
          <w:rtl/>
        </w:rPr>
        <w:t xml:space="preserve"> </w:t>
      </w:r>
      <w:r w:rsidRPr="00E53590">
        <w:rPr>
          <w:rtl/>
        </w:rPr>
        <w:t>אני מוכרח להגיד שהשבוע, כאשר הדיון הזה עלה, הקשבתי רוב</w:t>
      </w:r>
      <w:r w:rsidR="00C975B7">
        <w:rPr>
          <w:rtl/>
        </w:rPr>
        <w:t xml:space="preserve"> </w:t>
      </w:r>
      <w:r w:rsidRPr="00E53590">
        <w:rPr>
          <w:rtl/>
        </w:rPr>
        <w:t>קשב</w:t>
      </w:r>
      <w:r w:rsidR="00C975B7">
        <w:rPr>
          <w:rtl/>
        </w:rPr>
        <w:t xml:space="preserve"> </w:t>
      </w:r>
      <w:r w:rsidRPr="00E53590">
        <w:rPr>
          <w:rtl/>
        </w:rPr>
        <w:t>לדברי</w:t>
      </w:r>
      <w:r w:rsidR="00C975B7">
        <w:rPr>
          <w:rtl/>
        </w:rPr>
        <w:t xml:space="preserve"> </w:t>
      </w:r>
      <w:r w:rsidRPr="00E53590">
        <w:rPr>
          <w:rtl/>
        </w:rPr>
        <w:t>סגן</w:t>
      </w:r>
      <w:r w:rsidR="00C975B7">
        <w:rPr>
          <w:rtl/>
        </w:rPr>
        <w:t xml:space="preserve"> </w:t>
      </w:r>
      <w:r w:rsidRPr="00E53590">
        <w:rPr>
          <w:rtl/>
        </w:rPr>
        <w:t>שר</w:t>
      </w:r>
      <w:r w:rsidR="00C975B7">
        <w:rPr>
          <w:rtl/>
        </w:rPr>
        <w:t xml:space="preserve"> </w:t>
      </w:r>
      <w:r w:rsidRPr="00E53590">
        <w:rPr>
          <w:rtl/>
        </w:rPr>
        <w:t>הביטחון,</w:t>
      </w:r>
      <w:r w:rsidR="00C975B7">
        <w:rPr>
          <w:rtl/>
        </w:rPr>
        <w:t xml:space="preserve"> </w:t>
      </w:r>
      <w:r w:rsidRPr="00E53590">
        <w:rPr>
          <w:rtl/>
        </w:rPr>
        <w:t>היושב אתנו כאן, בדיון רדיו, כאשר הוא נשאל שאלות</w:t>
      </w:r>
      <w:r w:rsidR="00C975B7">
        <w:rPr>
          <w:rtl/>
        </w:rPr>
        <w:t xml:space="preserve"> </w:t>
      </w:r>
      <w:r w:rsidRPr="00E53590">
        <w:rPr>
          <w:rtl/>
        </w:rPr>
        <w:t>בנושא</w:t>
      </w:r>
      <w:r w:rsidR="00C975B7">
        <w:rPr>
          <w:rtl/>
        </w:rPr>
        <w:t xml:space="preserve"> </w:t>
      </w:r>
      <w:r w:rsidRPr="00E53590">
        <w:rPr>
          <w:rtl/>
        </w:rPr>
        <w:t>הזה,</w:t>
      </w:r>
      <w:r w:rsidR="00C975B7">
        <w:rPr>
          <w:rtl/>
        </w:rPr>
        <w:t xml:space="preserve"> </w:t>
      </w:r>
      <w:r w:rsidRPr="00E53590">
        <w:rPr>
          <w:rtl/>
        </w:rPr>
        <w:t>והבחנתי</w:t>
      </w:r>
      <w:r w:rsidR="00C975B7">
        <w:rPr>
          <w:rtl/>
        </w:rPr>
        <w:t xml:space="preserve"> </w:t>
      </w:r>
      <w:r w:rsidRPr="00E53590">
        <w:rPr>
          <w:rtl/>
        </w:rPr>
        <w:t>גם אצלו בהרהור באשר לעומק השיתוף של הקצונה הצבאית. אנחנו</w:t>
      </w:r>
      <w:r w:rsidR="00C975B7">
        <w:rPr>
          <w:rtl/>
        </w:rPr>
        <w:t xml:space="preserve"> </w:t>
      </w:r>
      <w:r w:rsidRPr="00E53590">
        <w:rPr>
          <w:rtl/>
        </w:rPr>
        <w:t>נשמע עוד מעט את סגן השר, אבל אני מוכרח להגיד שבהגינות, ביושר אינטלקטואלי מצדו,</w:t>
      </w:r>
      <w:r w:rsidR="00C975B7">
        <w:rPr>
          <w:rtl/>
        </w:rPr>
        <w:t xml:space="preserve"> </w:t>
      </w:r>
      <w:r w:rsidRPr="00E53590">
        <w:rPr>
          <w:rtl/>
        </w:rPr>
        <w:t>הוא ניתח את העניין ואמר: אי</w:t>
      </w:r>
      <w:r w:rsidR="00C975B7">
        <w:rPr>
          <w:rtl/>
        </w:rPr>
        <w:t>-</w:t>
      </w:r>
      <w:r w:rsidRPr="00E53590">
        <w:rPr>
          <w:rtl/>
        </w:rPr>
        <w:t>אפשר לומר שאין כאן בעיה, וזה בדיוק הדבר שאני רציתי</w:t>
      </w:r>
      <w:r w:rsidR="00C975B7">
        <w:rPr>
          <w:rtl/>
        </w:rPr>
        <w:t xml:space="preserve"> </w:t>
      </w:r>
      <w:r w:rsidRPr="00E53590">
        <w:rPr>
          <w:rtl/>
        </w:rPr>
        <w:t>להתריע מפניו.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מוכרח לומר,</w:t>
      </w:r>
      <w:r w:rsidR="00C975B7">
        <w:rPr>
          <w:rtl/>
        </w:rPr>
        <w:t xml:space="preserve"> </w:t>
      </w:r>
      <w:r w:rsidRPr="00E53590">
        <w:rPr>
          <w:rtl/>
        </w:rPr>
        <w:t xml:space="preserve">שאני שאבתי עידוד מן העובדה ששרים </w:t>
      </w:r>
      <w:r w:rsidR="00C975B7">
        <w:rPr>
          <w:rtl/>
        </w:rPr>
        <w:t>–</w:t>
      </w:r>
      <w:r w:rsidRPr="00E53590">
        <w:rPr>
          <w:rtl/>
        </w:rPr>
        <w:t xml:space="preserve"> שמעתי את השרים נמיר,</w:t>
      </w:r>
      <w:r w:rsidR="00C975B7">
        <w:rPr>
          <w:rtl/>
        </w:rPr>
        <w:t xml:space="preserve"> </w:t>
      </w:r>
      <w:r w:rsidRPr="00E53590">
        <w:rPr>
          <w:rtl/>
        </w:rPr>
        <w:t>ברעם,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אלוני, צבן ואחרים </w:t>
      </w:r>
      <w:r w:rsidR="00C975B7">
        <w:rPr>
          <w:rtl/>
        </w:rPr>
        <w:t>–</w:t>
      </w:r>
      <w:r w:rsidRPr="00E53590">
        <w:rPr>
          <w:rtl/>
        </w:rPr>
        <w:t xml:space="preserve"> אומרים שבתחושתם יש כאן מעבר של קווי הגבול, חצייה של</w:t>
      </w:r>
      <w:r w:rsidR="00C975B7">
        <w:rPr>
          <w:rtl/>
        </w:rPr>
        <w:t xml:space="preserve"> </w:t>
      </w:r>
      <w:r w:rsidRPr="00E53590">
        <w:rPr>
          <w:rtl/>
        </w:rPr>
        <w:t>קווי</w:t>
      </w:r>
      <w:r w:rsidR="00C975B7">
        <w:rPr>
          <w:rtl/>
        </w:rPr>
        <w:t xml:space="preserve"> </w:t>
      </w:r>
      <w:r w:rsidRPr="00E53590">
        <w:rPr>
          <w:rtl/>
        </w:rPr>
        <w:t>הגבול</w:t>
      </w:r>
      <w:r w:rsidR="00C975B7">
        <w:rPr>
          <w:rtl/>
        </w:rPr>
        <w:t xml:space="preserve"> </w:t>
      </w:r>
      <w:r w:rsidRPr="00E53590">
        <w:rPr>
          <w:rtl/>
        </w:rPr>
        <w:t>המותרים,</w:t>
      </w:r>
      <w:r w:rsidR="00C975B7">
        <w:rPr>
          <w:rtl/>
        </w:rPr>
        <w:t xml:space="preserve"> </w:t>
      </w:r>
      <w:r w:rsidRPr="00E53590">
        <w:rPr>
          <w:rtl/>
        </w:rPr>
        <w:t>הנכונים</w:t>
      </w:r>
      <w:r w:rsidR="00C975B7">
        <w:rPr>
          <w:rtl/>
        </w:rPr>
        <w:t xml:space="preserve"> </w:t>
      </w:r>
      <w:r w:rsidRPr="00E53590">
        <w:rPr>
          <w:rtl/>
        </w:rPr>
        <w:t>או הסבירים בין מה שצריך להיות לבין מה שלא צריך</w:t>
      </w:r>
      <w:r w:rsidR="00C975B7">
        <w:rPr>
          <w:rtl/>
        </w:rPr>
        <w:t xml:space="preserve"> </w:t>
      </w:r>
      <w:r w:rsidRPr="00E53590">
        <w:rPr>
          <w:rtl/>
        </w:rPr>
        <w:t>להיות בתוך המעורבות של הצבא בתהליך הפוליטי.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מבקש</w:t>
      </w:r>
      <w:r w:rsidR="00C975B7">
        <w:rPr>
          <w:rtl/>
        </w:rPr>
        <w:t xml:space="preserve"> </w:t>
      </w:r>
      <w:r w:rsidRPr="00E53590">
        <w:rPr>
          <w:rtl/>
        </w:rPr>
        <w:t>לומר</w:t>
      </w:r>
      <w:r w:rsidR="00C975B7">
        <w:rPr>
          <w:rtl/>
        </w:rPr>
        <w:t xml:space="preserve"> </w:t>
      </w:r>
      <w:r w:rsidRPr="00E53590">
        <w:rPr>
          <w:rtl/>
        </w:rPr>
        <w:t xml:space="preserve">כאן, שלצורך כך, לפי תחושתי ותפיסתי הקונסטיטוציונית </w:t>
      </w:r>
      <w:r w:rsidR="00C975B7">
        <w:rPr>
          <w:rtl/>
        </w:rPr>
        <w:t>–</w:t>
      </w:r>
      <w:r w:rsidRPr="00E53590">
        <w:rPr>
          <w:rtl/>
        </w:rPr>
        <w:t xml:space="preserve"> ואני</w:t>
      </w:r>
      <w:r w:rsidR="00C975B7">
        <w:rPr>
          <w:rtl/>
        </w:rPr>
        <w:t xml:space="preserve"> </w:t>
      </w:r>
      <w:r w:rsidRPr="00E53590">
        <w:rPr>
          <w:rtl/>
        </w:rPr>
        <w:t>מוכרח</w:t>
      </w:r>
      <w:r w:rsidR="00C975B7">
        <w:rPr>
          <w:rtl/>
        </w:rPr>
        <w:t xml:space="preserve"> </w:t>
      </w:r>
      <w:r w:rsidRPr="00E53590">
        <w:rPr>
          <w:rtl/>
        </w:rPr>
        <w:t>לומר</w:t>
      </w:r>
      <w:r w:rsidR="00C975B7">
        <w:rPr>
          <w:rtl/>
        </w:rPr>
        <w:t xml:space="preserve"> </w:t>
      </w:r>
      <w:r w:rsidRPr="00E53590">
        <w:rPr>
          <w:rtl/>
        </w:rPr>
        <w:t>שאחד</w:t>
      </w:r>
      <w:r w:rsidR="00C975B7">
        <w:rPr>
          <w:rtl/>
        </w:rPr>
        <w:t xml:space="preserve"> </w:t>
      </w:r>
      <w:r w:rsidRPr="00E53590">
        <w:rPr>
          <w:rtl/>
        </w:rPr>
        <w:t>המניעים שלי היה שאני איש שלמד חוק ומשפט ומשפטן בהשכלתי וחבר</w:t>
      </w:r>
      <w:r w:rsidR="00C975B7">
        <w:rPr>
          <w:rtl/>
        </w:rPr>
        <w:t xml:space="preserve"> </w:t>
      </w:r>
      <w:r w:rsidRPr="00E53590">
        <w:rPr>
          <w:rtl/>
        </w:rPr>
        <w:t>בוועדת</w:t>
      </w:r>
      <w:r w:rsidR="00C975B7">
        <w:rPr>
          <w:rtl/>
        </w:rPr>
        <w:t xml:space="preserve"> </w:t>
      </w:r>
      <w:r w:rsidRPr="00E53590">
        <w:rPr>
          <w:rtl/>
        </w:rPr>
        <w:t>החוקה,</w:t>
      </w:r>
      <w:r w:rsidR="00C975B7">
        <w:rPr>
          <w:rtl/>
        </w:rPr>
        <w:t xml:space="preserve"> </w:t>
      </w:r>
      <w:r w:rsidRPr="00E53590">
        <w:rPr>
          <w:rtl/>
        </w:rPr>
        <w:t>חוק ומשפט ומתבונן על המערכת הזאת גם התבוננות קונסטיטוציונית של</w:t>
      </w:r>
      <w:r w:rsidR="00C975B7">
        <w:rPr>
          <w:rtl/>
        </w:rPr>
        <w:t xml:space="preserve"> </w:t>
      </w:r>
      <w:r w:rsidRPr="00E53590">
        <w:rPr>
          <w:rtl/>
        </w:rPr>
        <w:t>מותר</w:t>
      </w:r>
      <w:r w:rsidR="00C975B7">
        <w:rPr>
          <w:rtl/>
        </w:rPr>
        <w:t xml:space="preserve"> </w:t>
      </w:r>
      <w:r w:rsidRPr="00E53590">
        <w:rPr>
          <w:rtl/>
        </w:rPr>
        <w:t>ואסור,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אזרחי</w:t>
      </w:r>
      <w:r w:rsidR="00C975B7">
        <w:rPr>
          <w:rtl/>
        </w:rPr>
        <w:t xml:space="preserve"> </w:t>
      </w:r>
      <w:r w:rsidRPr="00E53590">
        <w:rPr>
          <w:rtl/>
        </w:rPr>
        <w:t>וצבאי,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מערכת ביצועית ומערכת מחוקקת </w:t>
      </w:r>
      <w:r w:rsidR="00C975B7">
        <w:rPr>
          <w:rtl/>
        </w:rPr>
        <w:t>–</w:t>
      </w:r>
      <w:r w:rsidRPr="00E53590">
        <w:rPr>
          <w:rtl/>
        </w:rPr>
        <w:t xml:space="preserve"> נראה היה לי</w:t>
      </w:r>
      <w:r w:rsidR="00C975B7">
        <w:rPr>
          <w:rtl/>
        </w:rPr>
        <w:t xml:space="preserve"> </w:t>
      </w:r>
      <w:r w:rsidRPr="00E53590">
        <w:rPr>
          <w:rtl/>
        </w:rPr>
        <w:t>שקיים חשש להפרת האיזונים, וביקשתי להתריע עליו.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חושב שיש קבינט שצריך להיות עסוק בשאלות המדיניות, ואני חושב שמותר שראש</w:t>
      </w:r>
      <w:r w:rsidR="00C975B7">
        <w:rPr>
          <w:rtl/>
        </w:rPr>
        <w:t xml:space="preserve"> </w:t>
      </w:r>
      <w:r w:rsidRPr="00E53590">
        <w:rPr>
          <w:rtl/>
        </w:rPr>
        <w:t>ממשלה ושר חוץ יקיפו עצמם ביועצים מדיניים, שהם מומחים לשאלות הפוליטיות</w:t>
      </w:r>
      <w:r w:rsidR="00C975B7">
        <w:rPr>
          <w:rtl/>
        </w:rPr>
        <w:t>-</w:t>
      </w:r>
      <w:r w:rsidRPr="00E53590">
        <w:rPr>
          <w:rtl/>
        </w:rPr>
        <w:t>המדיניות</w:t>
      </w:r>
      <w:r w:rsidR="00C975B7">
        <w:rPr>
          <w:rtl/>
        </w:rPr>
        <w:t xml:space="preserve"> </w:t>
      </w:r>
      <w:r w:rsidRPr="00E53590">
        <w:rPr>
          <w:rtl/>
        </w:rPr>
        <w:t>העומדות על הפרק, ומותר גם לקחת את הצבא וצריך אפילו לקחת את הצבא ולשאול את דעתו</w:t>
      </w:r>
      <w:r w:rsidR="00C975B7">
        <w:rPr>
          <w:rtl/>
        </w:rPr>
        <w:t xml:space="preserve"> </w:t>
      </w:r>
      <w:r w:rsidRPr="00E53590">
        <w:rPr>
          <w:rtl/>
        </w:rPr>
        <w:t>נטו בשאלות הקשורות להגנה וביטחון.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כבר</w:t>
      </w:r>
      <w:r w:rsidR="00C975B7">
        <w:rPr>
          <w:rtl/>
        </w:rPr>
        <w:t xml:space="preserve"> </w:t>
      </w:r>
      <w:r w:rsidRPr="00E53590">
        <w:rPr>
          <w:rtl/>
        </w:rPr>
        <w:t>מסיים,</w:t>
      </w:r>
      <w:r w:rsidR="00C975B7">
        <w:rPr>
          <w:rtl/>
        </w:rPr>
        <w:t xml:space="preserve"> </w:t>
      </w:r>
      <w:r w:rsidRPr="00E53590">
        <w:rPr>
          <w:rtl/>
        </w:rPr>
        <w:t>גברתי. אני יודע שהבעיה כולה נמצאת בתוך תא שטח אזרחי. זה</w:t>
      </w:r>
      <w:r w:rsidR="00C975B7">
        <w:rPr>
          <w:rtl/>
        </w:rPr>
        <w:t xml:space="preserve"> </w:t>
      </w:r>
      <w:r w:rsidRPr="00E53590">
        <w:rPr>
          <w:rtl/>
        </w:rPr>
        <w:t>מצב של</w:t>
      </w:r>
      <w:r w:rsidR="00C975B7">
        <w:rPr>
          <w:rtl/>
        </w:rPr>
        <w:t xml:space="preserve"> </w:t>
      </w:r>
      <w:r w:rsidRPr="00E53590">
        <w:rPr>
          <w:rtl/>
        </w:rPr>
        <w:t>כיבוש</w:t>
      </w:r>
      <w:r w:rsidR="00C975B7">
        <w:rPr>
          <w:rtl/>
        </w:rPr>
        <w:t xml:space="preserve"> </w:t>
      </w:r>
      <w:r w:rsidRPr="00E53590">
        <w:rPr>
          <w:rtl/>
        </w:rPr>
        <w:t>בתא</w:t>
      </w:r>
      <w:r w:rsidR="00C975B7">
        <w:rPr>
          <w:rtl/>
        </w:rPr>
        <w:t xml:space="preserve"> </w:t>
      </w:r>
      <w:r w:rsidRPr="00E53590">
        <w:rPr>
          <w:rtl/>
        </w:rPr>
        <w:t>שטח אזרחי, והבעיות השונות, הביטחוניות והפוליטיות</w:t>
      </w:r>
      <w:r w:rsidR="00C975B7">
        <w:rPr>
          <w:rtl/>
        </w:rPr>
        <w:t>-</w:t>
      </w:r>
      <w:r w:rsidRPr="00E53590">
        <w:rPr>
          <w:rtl/>
        </w:rPr>
        <w:t>המדיניות,</w:t>
      </w:r>
      <w:r w:rsidR="00C975B7">
        <w:rPr>
          <w:rtl/>
        </w:rPr>
        <w:t xml:space="preserve"> </w:t>
      </w:r>
      <w:r w:rsidRPr="00E53590">
        <w:rPr>
          <w:rtl/>
        </w:rPr>
        <w:t>קשורות</w:t>
      </w:r>
      <w:r w:rsidR="00C975B7">
        <w:rPr>
          <w:rtl/>
        </w:rPr>
        <w:t xml:space="preserve"> </w:t>
      </w:r>
      <w:r w:rsidRPr="00E53590">
        <w:rPr>
          <w:rtl/>
        </w:rPr>
        <w:t>זו בזו ושזורות זו בזו, ובכל זאת אני חושב שצריך להימנע ממעורבות יתר. מי</w:t>
      </w:r>
      <w:r w:rsidR="00C975B7">
        <w:rPr>
          <w:rtl/>
        </w:rPr>
        <w:t xml:space="preserve"> </w:t>
      </w:r>
      <w:r w:rsidRPr="00E53590">
        <w:rPr>
          <w:rtl/>
        </w:rPr>
        <w:t>שצריך</w:t>
      </w:r>
      <w:r w:rsidR="00C975B7">
        <w:rPr>
          <w:rtl/>
        </w:rPr>
        <w:t xml:space="preserve"> </w:t>
      </w:r>
      <w:r w:rsidRPr="00E53590">
        <w:rPr>
          <w:rtl/>
        </w:rPr>
        <w:t>לשמור</w:t>
      </w:r>
      <w:r w:rsidR="00C975B7">
        <w:rPr>
          <w:rtl/>
        </w:rPr>
        <w:t xml:space="preserve"> </w:t>
      </w:r>
      <w:r w:rsidRPr="00E53590">
        <w:rPr>
          <w:rtl/>
        </w:rPr>
        <w:t>על הצבא מן המעורבות הפוליטית זה דווקא הדרג הממשלתי, ואליו הפניתי</w:t>
      </w:r>
      <w:r w:rsidR="00C975B7">
        <w:rPr>
          <w:rtl/>
        </w:rPr>
        <w:t xml:space="preserve"> </w:t>
      </w:r>
      <w:r w:rsidRPr="00E53590">
        <w:rPr>
          <w:rtl/>
        </w:rPr>
        <w:t>את טרונייתי.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 אני</w:t>
      </w:r>
      <w:r w:rsidR="00C975B7">
        <w:rPr>
          <w:rtl/>
        </w:rPr>
        <w:t xml:space="preserve"> </w:t>
      </w:r>
      <w:r w:rsidRPr="00E53590">
        <w:rPr>
          <w:rtl/>
        </w:rPr>
        <w:t>מבקש לומר כאן, שדי לי בכך שהדיון הציבורי תפס השבוע מקום</w:t>
      </w:r>
      <w:r w:rsidR="00C975B7">
        <w:rPr>
          <w:rtl/>
        </w:rPr>
        <w:t xml:space="preserve"> </w:t>
      </w:r>
      <w:r w:rsidRPr="00E53590">
        <w:rPr>
          <w:rtl/>
        </w:rPr>
        <w:t>מרכזי,</w:t>
      </w:r>
      <w:r w:rsidR="00C975B7">
        <w:rPr>
          <w:rtl/>
        </w:rPr>
        <w:t xml:space="preserve"> </w:t>
      </w:r>
      <w:r w:rsidRPr="00E53590">
        <w:rPr>
          <w:rtl/>
        </w:rPr>
        <w:t>ונשמעו</w:t>
      </w:r>
      <w:r w:rsidR="00C975B7">
        <w:rPr>
          <w:rtl/>
        </w:rPr>
        <w:t xml:space="preserve"> </w:t>
      </w:r>
      <w:r w:rsidRPr="00E53590">
        <w:rPr>
          <w:rtl/>
        </w:rPr>
        <w:t>דעות</w:t>
      </w:r>
      <w:r w:rsidR="00C975B7">
        <w:rPr>
          <w:rtl/>
        </w:rPr>
        <w:t xml:space="preserve"> </w:t>
      </w:r>
      <w:r w:rsidRPr="00E53590">
        <w:rPr>
          <w:rtl/>
        </w:rPr>
        <w:t>לכאן</w:t>
      </w:r>
      <w:r w:rsidR="00C975B7">
        <w:rPr>
          <w:rtl/>
        </w:rPr>
        <w:t xml:space="preserve"> </w:t>
      </w:r>
      <w:r w:rsidRPr="00E53590">
        <w:rPr>
          <w:rtl/>
        </w:rPr>
        <w:t>ולכאן,</w:t>
      </w:r>
      <w:r w:rsidR="00C975B7">
        <w:rPr>
          <w:rtl/>
        </w:rPr>
        <w:t xml:space="preserve"> </w:t>
      </w:r>
      <w:r w:rsidRPr="00E53590">
        <w:rPr>
          <w:rtl/>
        </w:rPr>
        <w:t>מצדדים</w:t>
      </w:r>
      <w:r w:rsidR="00C975B7">
        <w:rPr>
          <w:rtl/>
        </w:rPr>
        <w:t xml:space="preserve"> </w:t>
      </w:r>
      <w:r w:rsidRPr="00E53590">
        <w:rPr>
          <w:rtl/>
        </w:rPr>
        <w:t>ושוללים,</w:t>
      </w:r>
      <w:r w:rsidR="00C975B7">
        <w:rPr>
          <w:rtl/>
        </w:rPr>
        <w:t xml:space="preserve"> </w:t>
      </w:r>
      <w:r w:rsidRPr="00E53590">
        <w:rPr>
          <w:rtl/>
        </w:rPr>
        <w:t>אבל דבר אחד בוודאי התרחש</w:t>
      </w:r>
      <w:r w:rsidR="00C975B7">
        <w:rPr>
          <w:rtl/>
        </w:rPr>
        <w:t xml:space="preserve"> </w:t>
      </w:r>
      <w:r w:rsidRPr="00E53590">
        <w:rPr>
          <w:rtl/>
        </w:rPr>
        <w:t>השבוע.</w:t>
      </w:r>
      <w:r w:rsidR="00C975B7">
        <w:rPr>
          <w:rtl/>
        </w:rPr>
        <w:t xml:space="preserve"> </w:t>
      </w:r>
      <w:r w:rsidRPr="00E53590">
        <w:rPr>
          <w:rtl/>
        </w:rPr>
        <w:t>כל מי שמקבל החלטות וכל מי שנושא באחריות הביטחונית יהיה טיפה זהיר יותר,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מקווה,</w:t>
      </w:r>
      <w:r w:rsidR="00C975B7">
        <w:rPr>
          <w:rtl/>
        </w:rPr>
        <w:t xml:space="preserve"> </w:t>
      </w:r>
      <w:r w:rsidRPr="00E53590">
        <w:rPr>
          <w:rtl/>
        </w:rPr>
        <w:t>בשימושים</w:t>
      </w:r>
      <w:r w:rsidR="00C975B7">
        <w:rPr>
          <w:rtl/>
        </w:rPr>
        <w:t xml:space="preserve"> </w:t>
      </w:r>
      <w:r w:rsidRPr="00E53590">
        <w:rPr>
          <w:rtl/>
        </w:rPr>
        <w:t>שניתן</w:t>
      </w:r>
      <w:r w:rsidR="00C975B7">
        <w:rPr>
          <w:rtl/>
        </w:rPr>
        <w:t xml:space="preserve"> </w:t>
      </w:r>
      <w:r w:rsidRPr="00E53590">
        <w:rPr>
          <w:rtl/>
        </w:rPr>
        <w:t>לעשות</w:t>
      </w:r>
      <w:r w:rsidR="00C975B7">
        <w:rPr>
          <w:rtl/>
        </w:rPr>
        <w:t xml:space="preserve"> </w:t>
      </w:r>
      <w:r w:rsidRPr="00E53590">
        <w:rPr>
          <w:rtl/>
        </w:rPr>
        <w:t>בדעות,</w:t>
      </w:r>
      <w:r w:rsidR="00C975B7">
        <w:rPr>
          <w:rtl/>
        </w:rPr>
        <w:t xml:space="preserve"> </w:t>
      </w:r>
      <w:r w:rsidRPr="00E53590">
        <w:rPr>
          <w:rtl/>
        </w:rPr>
        <w:t>בהערכות</w:t>
      </w:r>
      <w:r w:rsidR="00C975B7">
        <w:rPr>
          <w:rtl/>
        </w:rPr>
        <w:t xml:space="preserve"> </w:t>
      </w:r>
      <w:r w:rsidRPr="00E53590">
        <w:rPr>
          <w:rtl/>
        </w:rPr>
        <w:t>מצב</w:t>
      </w:r>
      <w:r w:rsidR="00C975B7">
        <w:rPr>
          <w:rtl/>
        </w:rPr>
        <w:t xml:space="preserve"> </w:t>
      </w:r>
      <w:r w:rsidRPr="00E53590">
        <w:rPr>
          <w:rtl/>
        </w:rPr>
        <w:t>ובהוצאת</w:t>
      </w:r>
      <w:r w:rsidR="00C975B7">
        <w:rPr>
          <w:rtl/>
        </w:rPr>
        <w:t xml:space="preserve"> </w:t>
      </w:r>
      <w:r w:rsidRPr="00E53590">
        <w:rPr>
          <w:rtl/>
        </w:rPr>
        <w:t>הדברים</w:t>
      </w:r>
      <w:r w:rsidR="00C975B7">
        <w:rPr>
          <w:rtl/>
        </w:rPr>
        <w:t xml:space="preserve"> </w:t>
      </w:r>
      <w:r w:rsidRPr="00E53590">
        <w:rPr>
          <w:rtl/>
        </w:rPr>
        <w:t>אל</w:t>
      </w:r>
      <w:r w:rsidR="00C975B7">
        <w:rPr>
          <w:rtl/>
        </w:rPr>
        <w:t xml:space="preserve"> </w:t>
      </w:r>
      <w:r w:rsidRPr="00E53590">
        <w:rPr>
          <w:rtl/>
        </w:rPr>
        <w:t>הציבוריות הישראלית. תודה רבה.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</w:t>
      </w:r>
      <w:r w:rsidR="00C975B7">
        <w:rPr>
          <w:rtl/>
        </w:rPr>
        <w:t xml:space="preserve"> </w:t>
      </w:r>
      <w:r w:rsidRPr="00E53590">
        <w:rPr>
          <w:rtl/>
        </w:rPr>
        <w:t>רבה</w:t>
      </w:r>
      <w:r w:rsidR="00C975B7">
        <w:rPr>
          <w:rtl/>
        </w:rPr>
        <w:t xml:space="preserve"> </w:t>
      </w:r>
      <w:r w:rsidRPr="00E53590">
        <w:rPr>
          <w:rtl/>
        </w:rPr>
        <w:t>לחבר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חגי</w:t>
      </w:r>
      <w:r w:rsidR="00C975B7">
        <w:rPr>
          <w:rtl/>
        </w:rPr>
        <w:t xml:space="preserve"> </w:t>
      </w:r>
      <w:r w:rsidRPr="00E53590">
        <w:rPr>
          <w:rtl/>
        </w:rPr>
        <w:t>מירום,</w:t>
      </w:r>
      <w:r w:rsidR="00C975B7">
        <w:rPr>
          <w:rtl/>
        </w:rPr>
        <w:t xml:space="preserve"> </w:t>
      </w:r>
      <w:r w:rsidRPr="00E53590">
        <w:rPr>
          <w:rtl/>
        </w:rPr>
        <w:t>ואני</w:t>
      </w:r>
      <w:r w:rsidR="00C975B7">
        <w:rPr>
          <w:rtl/>
        </w:rPr>
        <w:t xml:space="preserve"> </w:t>
      </w:r>
      <w:r w:rsidRPr="00E53590">
        <w:rPr>
          <w:rtl/>
        </w:rPr>
        <w:t>מזמינה</w:t>
      </w:r>
      <w:r w:rsidR="00C975B7">
        <w:rPr>
          <w:rtl/>
        </w:rPr>
        <w:t xml:space="preserve"> </w:t>
      </w:r>
      <w:r w:rsidRPr="00E53590">
        <w:rPr>
          <w:rtl/>
        </w:rPr>
        <w:t>את חבר הכנסת עבד</w:t>
      </w:r>
      <w:r w:rsidR="00C975B7">
        <w:rPr>
          <w:rtl/>
        </w:rPr>
        <w:t>-</w:t>
      </w:r>
      <w:r w:rsidRPr="00E53590">
        <w:rPr>
          <w:rtl/>
        </w:rPr>
        <w:t>אלוהב</w:t>
      </w:r>
      <w:r w:rsidR="00C975B7">
        <w:rPr>
          <w:rtl/>
        </w:rPr>
        <w:t xml:space="preserve"> </w:t>
      </w:r>
      <w:r w:rsidRPr="00E53590">
        <w:rPr>
          <w:rtl/>
        </w:rPr>
        <w:t xml:space="preserve">דראושה, אחריו </w:t>
      </w:r>
      <w:r w:rsidR="00C975B7">
        <w:rPr>
          <w:rtl/>
        </w:rPr>
        <w:t>–</w:t>
      </w:r>
      <w:r w:rsidRPr="00E53590">
        <w:rPr>
          <w:rtl/>
        </w:rPr>
        <w:t xml:space="preserve"> חבר הכנסת אריה דרעי, ואחריו </w:t>
      </w:r>
      <w:r w:rsidR="00C975B7">
        <w:rPr>
          <w:rtl/>
        </w:rPr>
        <w:t>–</w:t>
      </w:r>
      <w:r w:rsidRPr="00E53590">
        <w:rPr>
          <w:rtl/>
        </w:rPr>
        <w:t xml:space="preserve"> חבר הכנסת משה פלד.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עבד</w:t>
      </w:r>
      <w:r>
        <w:rPr>
          <w:rtl/>
        </w:rPr>
        <w:t>-</w:t>
      </w:r>
      <w:r w:rsidRPr="00C975B7">
        <w:rPr>
          <w:rtl/>
        </w:rPr>
        <w:t>אלוהב דראושה (מד"ע):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גברתי</w:t>
      </w:r>
      <w:r w:rsidR="00C975B7">
        <w:rPr>
          <w:rtl/>
        </w:rPr>
        <w:t xml:space="preserve"> </w:t>
      </w:r>
      <w:r w:rsidRPr="00E53590">
        <w:rPr>
          <w:rtl/>
        </w:rPr>
        <w:t>היושבת</w:t>
      </w:r>
      <w:r w:rsidR="00C975B7">
        <w:rPr>
          <w:rtl/>
        </w:rPr>
        <w:t>-</w:t>
      </w:r>
      <w:r w:rsidRPr="00E53590">
        <w:rPr>
          <w:rtl/>
        </w:rPr>
        <w:t>ראש, חברי הכנסת, אני רוצה לברך על מה שמגיע אלינו מקהיר לגבי</w:t>
      </w:r>
      <w:r w:rsidR="00C975B7">
        <w:rPr>
          <w:rtl/>
        </w:rPr>
        <w:t xml:space="preserve"> </w:t>
      </w:r>
      <w:r w:rsidRPr="00E53590">
        <w:rPr>
          <w:rtl/>
        </w:rPr>
        <w:t>התקדמות</w:t>
      </w:r>
      <w:r w:rsidR="00C975B7">
        <w:rPr>
          <w:rtl/>
        </w:rPr>
        <w:t xml:space="preserve"> </w:t>
      </w:r>
      <w:r w:rsidRPr="00E53590">
        <w:rPr>
          <w:rtl/>
        </w:rPr>
        <w:t>בתהליך</w:t>
      </w:r>
      <w:r w:rsidR="00C975B7">
        <w:rPr>
          <w:rtl/>
        </w:rPr>
        <w:t xml:space="preserve"> </w:t>
      </w:r>
      <w:r w:rsidRPr="00E53590">
        <w:rPr>
          <w:rtl/>
        </w:rPr>
        <w:t>המשא</w:t>
      </w:r>
      <w:r w:rsidR="00C975B7">
        <w:rPr>
          <w:rtl/>
        </w:rPr>
        <w:t>-</w:t>
      </w:r>
      <w:r w:rsidRPr="00E53590">
        <w:rPr>
          <w:rtl/>
        </w:rPr>
        <w:t>ומתן ואני מקווה שאכן בימים או בשבועות הקרובים תהיה חתימה</w:t>
      </w:r>
      <w:r w:rsidR="00C975B7">
        <w:rPr>
          <w:rtl/>
        </w:rPr>
        <w:t xml:space="preserve"> </w:t>
      </w:r>
      <w:r w:rsidRPr="00E53590">
        <w:rPr>
          <w:rtl/>
        </w:rPr>
        <w:t>בין</w:t>
      </w:r>
      <w:r w:rsidR="00C975B7">
        <w:rPr>
          <w:rtl/>
        </w:rPr>
        <w:t xml:space="preserve"> </w:t>
      </w:r>
      <w:r w:rsidRPr="00E53590">
        <w:rPr>
          <w:rtl/>
        </w:rPr>
        <w:t>שני</w:t>
      </w:r>
      <w:r w:rsidR="00C975B7">
        <w:rPr>
          <w:rtl/>
        </w:rPr>
        <w:t xml:space="preserve"> </w:t>
      </w:r>
      <w:r w:rsidRPr="00E53590">
        <w:rPr>
          <w:rtl/>
        </w:rPr>
        <w:t>הצדדים,</w:t>
      </w:r>
      <w:r w:rsidR="00C975B7">
        <w:rPr>
          <w:rtl/>
        </w:rPr>
        <w:t xml:space="preserve"> </w:t>
      </w:r>
      <w:r w:rsidRPr="00E53590">
        <w:rPr>
          <w:rtl/>
        </w:rPr>
        <w:t>הישראלי והפלשתיני, שתאפשר התחלת מימוש הסכם העקרונות הישראלי</w:t>
      </w:r>
      <w:r w:rsidR="00C975B7">
        <w:rPr>
          <w:rtl/>
        </w:rPr>
        <w:t xml:space="preserve"> </w:t>
      </w:r>
      <w:r w:rsidRPr="00E53590">
        <w:rPr>
          <w:rtl/>
        </w:rPr>
        <w:t>והפלשתיני,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כל דיחוי נוסף רק יעיב על האווירה הכללית ויפגע במתונים בקרב שני</w:t>
      </w:r>
      <w:r w:rsidR="00C975B7">
        <w:rPr>
          <w:rtl/>
        </w:rPr>
        <w:t xml:space="preserve"> </w:t>
      </w:r>
      <w:r w:rsidRPr="00E53590">
        <w:rPr>
          <w:rtl/>
        </w:rPr>
        <w:t>העמים וידרבן להקצנה.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מאמין ששתי ההנהגות, ממשלת ישראל, מצד אחד, והנהגת אש"ף, מצד אחר, כנות</w:t>
      </w:r>
      <w:r w:rsidR="00C975B7">
        <w:rPr>
          <w:rtl/>
        </w:rPr>
        <w:t xml:space="preserve"> </w:t>
      </w:r>
      <w:r w:rsidRPr="00E53590">
        <w:rPr>
          <w:rtl/>
        </w:rPr>
        <w:t>ברצון</w:t>
      </w:r>
      <w:r w:rsidR="00C975B7">
        <w:rPr>
          <w:rtl/>
        </w:rPr>
        <w:t xml:space="preserve"> </w:t>
      </w:r>
      <w:r w:rsidRPr="00E53590">
        <w:rPr>
          <w:rtl/>
        </w:rPr>
        <w:t>שלהן</w:t>
      </w:r>
      <w:r w:rsidR="00C975B7">
        <w:rPr>
          <w:rtl/>
        </w:rPr>
        <w:t xml:space="preserve"> </w:t>
      </w:r>
      <w:r w:rsidRPr="00E53590">
        <w:rPr>
          <w:rtl/>
        </w:rPr>
        <w:t>לממש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הסכם</w:t>
      </w:r>
      <w:r w:rsidR="00C975B7">
        <w:rPr>
          <w:rtl/>
        </w:rPr>
        <w:t xml:space="preserve"> </w:t>
      </w:r>
      <w:r w:rsidRPr="00E53590">
        <w:rPr>
          <w:rtl/>
        </w:rPr>
        <w:t>העקרונות, הסכם אוסלו, ואני מאמין שהרוב בשני העמים</w:t>
      </w:r>
      <w:r w:rsidR="00C975B7">
        <w:rPr>
          <w:rtl/>
        </w:rPr>
        <w:t xml:space="preserve"> </w:t>
      </w:r>
      <w:r w:rsidRPr="00E53590">
        <w:rPr>
          <w:rtl/>
        </w:rPr>
        <w:t>ובאזור</w:t>
      </w:r>
      <w:r w:rsidR="00C975B7">
        <w:rPr>
          <w:rtl/>
        </w:rPr>
        <w:t xml:space="preserve"> </w:t>
      </w:r>
      <w:r w:rsidRPr="00E53590">
        <w:rPr>
          <w:rtl/>
        </w:rPr>
        <w:t>אכן</w:t>
      </w:r>
      <w:r w:rsidR="00C975B7">
        <w:rPr>
          <w:rtl/>
        </w:rPr>
        <w:t xml:space="preserve"> </w:t>
      </w:r>
      <w:r w:rsidRPr="00E53590">
        <w:rPr>
          <w:rtl/>
        </w:rPr>
        <w:t>כמה</w:t>
      </w:r>
      <w:r w:rsidR="00C975B7">
        <w:rPr>
          <w:rtl/>
        </w:rPr>
        <w:t xml:space="preserve"> </w:t>
      </w:r>
      <w:r w:rsidRPr="00E53590">
        <w:rPr>
          <w:rtl/>
        </w:rPr>
        <w:t>למימוש</w:t>
      </w:r>
      <w:r w:rsidR="00C975B7">
        <w:rPr>
          <w:rtl/>
        </w:rPr>
        <w:t xml:space="preserve"> </w:t>
      </w:r>
      <w:r w:rsidRPr="00E53590">
        <w:rPr>
          <w:rtl/>
        </w:rPr>
        <w:t>ההסכם</w:t>
      </w:r>
      <w:r w:rsidR="00C975B7">
        <w:rPr>
          <w:rtl/>
        </w:rPr>
        <w:t xml:space="preserve"> </w:t>
      </w:r>
      <w:r w:rsidRPr="00E53590">
        <w:rPr>
          <w:rtl/>
        </w:rPr>
        <w:t>כדי</w:t>
      </w:r>
      <w:r w:rsidR="00C975B7">
        <w:rPr>
          <w:rtl/>
        </w:rPr>
        <w:t xml:space="preserve"> </w:t>
      </w:r>
      <w:r w:rsidRPr="00E53590">
        <w:rPr>
          <w:rtl/>
        </w:rPr>
        <w:t>שייפתחו אפיקים נוספים לקידום תהליך השלום</w:t>
      </w:r>
      <w:r w:rsidR="00C975B7">
        <w:rPr>
          <w:rtl/>
        </w:rPr>
        <w:t xml:space="preserve"> </w:t>
      </w:r>
      <w:r w:rsidRPr="00E53590">
        <w:rPr>
          <w:rtl/>
        </w:rPr>
        <w:t>באזור. אני מתכוון גם לאפיק הסורי, הירדני והלבנוני.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בנושא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מעורבות</w:t>
      </w:r>
      <w:r w:rsidR="00C975B7">
        <w:rPr>
          <w:rtl/>
        </w:rPr>
        <w:t xml:space="preserve"> </w:t>
      </w:r>
      <w:r w:rsidRPr="00E53590">
        <w:rPr>
          <w:rtl/>
        </w:rPr>
        <w:t>צה"ל, אינני מומחה לעניינים צבאיים ולא טוען שאני מומחה</w:t>
      </w:r>
      <w:r w:rsidR="00C975B7">
        <w:rPr>
          <w:rtl/>
        </w:rPr>
        <w:t xml:space="preserve"> </w:t>
      </w:r>
      <w:r w:rsidRPr="00E53590">
        <w:rPr>
          <w:rtl/>
        </w:rPr>
        <w:t>לנושא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צה"ל,</w:t>
      </w:r>
      <w:r w:rsidR="00C975B7">
        <w:rPr>
          <w:rtl/>
        </w:rPr>
        <w:t xml:space="preserve"> </w:t>
      </w: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כחבר כנסת וכאזרח, כמי שעוקב בדאגה אחרי תהליך המשא</w:t>
      </w:r>
      <w:r w:rsidR="00C975B7">
        <w:rPr>
          <w:rtl/>
        </w:rPr>
        <w:t>-</w:t>
      </w:r>
      <w:r w:rsidRPr="00E53590">
        <w:rPr>
          <w:rtl/>
        </w:rPr>
        <w:t>ומתן,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אחרי הניסיונות להגיע להסכמה </w:t>
      </w:r>
      <w:r w:rsidR="00C975B7">
        <w:rPr>
          <w:rtl/>
        </w:rPr>
        <w:t>–</w:t>
      </w:r>
      <w:r w:rsidRPr="00E53590">
        <w:rPr>
          <w:rtl/>
        </w:rPr>
        <w:t xml:space="preserve"> ואני עוקב אחרי המעורבות של גורמים צבאיים בכירים,</w:t>
      </w:r>
      <w:r w:rsidR="00C975B7">
        <w:rPr>
          <w:rtl/>
        </w:rPr>
        <w:t xml:space="preserve"> </w:t>
      </w:r>
      <w:r w:rsidRPr="00E53590">
        <w:rPr>
          <w:rtl/>
        </w:rPr>
        <w:t>הרמטכ"ל,</w:t>
      </w:r>
      <w:r w:rsidR="00C975B7">
        <w:rPr>
          <w:rtl/>
        </w:rPr>
        <w:t xml:space="preserve"> </w:t>
      </w:r>
      <w:r w:rsidRPr="00E53590">
        <w:rPr>
          <w:rtl/>
        </w:rPr>
        <w:t>סגנו</w:t>
      </w:r>
      <w:r w:rsidR="00C975B7">
        <w:rPr>
          <w:rtl/>
        </w:rPr>
        <w:t xml:space="preserve"> </w:t>
      </w:r>
      <w:r w:rsidRPr="00E53590">
        <w:rPr>
          <w:rtl/>
        </w:rPr>
        <w:t>וקצינים</w:t>
      </w:r>
      <w:r w:rsidR="00C975B7">
        <w:rPr>
          <w:rtl/>
        </w:rPr>
        <w:t xml:space="preserve"> </w:t>
      </w:r>
      <w:r w:rsidRPr="00E53590">
        <w:rPr>
          <w:rtl/>
        </w:rPr>
        <w:t>בכירים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אחרים, במה שקורה בקשר לתהליך השלום </w:t>
      </w:r>
      <w:r w:rsidR="00C975B7">
        <w:rPr>
          <w:rtl/>
        </w:rPr>
        <w:t>–</w:t>
      </w:r>
      <w:r w:rsidRPr="00E53590">
        <w:rPr>
          <w:rtl/>
        </w:rPr>
        <w:t xml:space="preserve"> אני חושב</w:t>
      </w:r>
      <w:r w:rsidR="00C975B7">
        <w:rPr>
          <w:rtl/>
        </w:rPr>
        <w:t xml:space="preserve"> </w:t>
      </w:r>
      <w:r w:rsidRPr="00E53590">
        <w:rPr>
          <w:rtl/>
        </w:rPr>
        <w:t>שחיוני</w:t>
      </w:r>
      <w:r w:rsidR="00C975B7">
        <w:rPr>
          <w:rtl/>
        </w:rPr>
        <w:t xml:space="preserve"> </w:t>
      </w:r>
      <w:r w:rsidRPr="00E53590">
        <w:rPr>
          <w:rtl/>
        </w:rPr>
        <w:t>מאוד</w:t>
      </w:r>
      <w:r w:rsidR="00C975B7">
        <w:rPr>
          <w:rtl/>
        </w:rPr>
        <w:t xml:space="preserve"> </w:t>
      </w:r>
      <w:r w:rsidRPr="00E53590">
        <w:rPr>
          <w:rtl/>
        </w:rPr>
        <w:t>שראש</w:t>
      </w:r>
      <w:r w:rsidR="00C975B7">
        <w:rPr>
          <w:rtl/>
        </w:rPr>
        <w:t xml:space="preserve"> </w:t>
      </w:r>
      <w:r w:rsidRPr="00E53590">
        <w:rPr>
          <w:rtl/>
        </w:rPr>
        <w:t>הממשלה</w:t>
      </w:r>
      <w:r w:rsidR="00C975B7">
        <w:rPr>
          <w:rtl/>
        </w:rPr>
        <w:t xml:space="preserve"> </w:t>
      </w:r>
      <w:r w:rsidRPr="00E53590">
        <w:rPr>
          <w:rtl/>
        </w:rPr>
        <w:t>והדרג</w:t>
      </w:r>
      <w:r w:rsidR="00C975B7">
        <w:rPr>
          <w:rtl/>
        </w:rPr>
        <w:t xml:space="preserve"> </w:t>
      </w:r>
      <w:r w:rsidRPr="00E53590">
        <w:rPr>
          <w:rtl/>
        </w:rPr>
        <w:t>הפוליטי</w:t>
      </w:r>
      <w:r w:rsidR="00C975B7">
        <w:rPr>
          <w:rtl/>
        </w:rPr>
        <w:t xml:space="preserve"> </w:t>
      </w:r>
      <w:r w:rsidRPr="00E53590">
        <w:rPr>
          <w:rtl/>
        </w:rPr>
        <w:t>ייוועצו</w:t>
      </w:r>
      <w:r w:rsidR="00C975B7">
        <w:rPr>
          <w:rtl/>
        </w:rPr>
        <w:t xml:space="preserve"> </w:t>
      </w:r>
      <w:r w:rsidRPr="00E53590">
        <w:rPr>
          <w:rtl/>
        </w:rPr>
        <w:t>בקצינים בכירים, יקבלו מהם</w:t>
      </w:r>
      <w:r w:rsidR="00C975B7">
        <w:rPr>
          <w:rtl/>
        </w:rPr>
        <w:t xml:space="preserve"> </w:t>
      </w:r>
      <w:r w:rsidRPr="00E53590">
        <w:rPr>
          <w:rtl/>
        </w:rPr>
        <w:t>אינפורמציה,</w:t>
      </w:r>
      <w:r w:rsidR="00C975B7">
        <w:rPr>
          <w:rtl/>
        </w:rPr>
        <w:t xml:space="preserve"> </w:t>
      </w:r>
      <w:r w:rsidRPr="00E53590">
        <w:rPr>
          <w:rtl/>
        </w:rPr>
        <w:t>מסמכים</w:t>
      </w:r>
      <w:r w:rsidR="00C975B7">
        <w:rPr>
          <w:rtl/>
        </w:rPr>
        <w:t xml:space="preserve"> </w:t>
      </w:r>
      <w:r w:rsidRPr="00E53590">
        <w:rPr>
          <w:rtl/>
        </w:rPr>
        <w:t>ועובדות,</w:t>
      </w:r>
      <w:r w:rsidR="00C975B7">
        <w:rPr>
          <w:rtl/>
        </w:rPr>
        <w:t xml:space="preserve"> </w:t>
      </w:r>
      <w:r w:rsidRPr="00E53590">
        <w:rPr>
          <w:rtl/>
        </w:rPr>
        <w:t>שיקלו</w:t>
      </w:r>
      <w:r w:rsidR="00C975B7">
        <w:rPr>
          <w:rtl/>
        </w:rPr>
        <w:t xml:space="preserve"> </w:t>
      </w:r>
      <w:r w:rsidRPr="00E53590">
        <w:rPr>
          <w:rtl/>
        </w:rPr>
        <w:t>עליהם</w:t>
      </w:r>
      <w:r w:rsidR="00C975B7">
        <w:rPr>
          <w:rtl/>
        </w:rPr>
        <w:t xml:space="preserve"> </w:t>
      </w:r>
      <w:r w:rsidRPr="00E53590">
        <w:rPr>
          <w:rtl/>
        </w:rPr>
        <w:t>לקבל החלטות מדיניות שישקפו את דעת</w:t>
      </w:r>
      <w:r w:rsidR="00C975B7">
        <w:rPr>
          <w:rtl/>
        </w:rPr>
        <w:t xml:space="preserve"> </w:t>
      </w:r>
      <w:r w:rsidRPr="00E53590">
        <w:rPr>
          <w:rtl/>
        </w:rPr>
        <w:t>הממשלה</w:t>
      </w:r>
      <w:r w:rsidR="00C975B7">
        <w:rPr>
          <w:rtl/>
        </w:rPr>
        <w:t xml:space="preserve"> </w:t>
      </w:r>
      <w:r w:rsidRPr="00E53590">
        <w:rPr>
          <w:rtl/>
        </w:rPr>
        <w:t>שנבחרה.</w:t>
      </w:r>
      <w:r w:rsidR="00C975B7">
        <w:rPr>
          <w:rtl/>
        </w:rPr>
        <w:t xml:space="preserve"> </w:t>
      </w: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בשום</w:t>
      </w:r>
      <w:r w:rsidR="00C975B7">
        <w:rPr>
          <w:rtl/>
        </w:rPr>
        <w:t xml:space="preserve"> </w:t>
      </w:r>
      <w:r w:rsidRPr="00E53590">
        <w:rPr>
          <w:rtl/>
        </w:rPr>
        <w:t>אופן</w:t>
      </w:r>
      <w:r w:rsidR="00C975B7">
        <w:rPr>
          <w:rtl/>
        </w:rPr>
        <w:t xml:space="preserve"> </w:t>
      </w:r>
      <w:r w:rsidRPr="00E53590">
        <w:rPr>
          <w:rtl/>
        </w:rPr>
        <w:t>אסור</w:t>
      </w:r>
      <w:r w:rsidR="00C975B7">
        <w:rPr>
          <w:rtl/>
        </w:rPr>
        <w:t xml:space="preserve"> </w:t>
      </w:r>
      <w:r w:rsidRPr="00E53590">
        <w:rPr>
          <w:rtl/>
        </w:rPr>
        <w:t>לקצינים</w:t>
      </w:r>
      <w:r w:rsidR="00C975B7">
        <w:rPr>
          <w:rtl/>
        </w:rPr>
        <w:t xml:space="preserve"> </w:t>
      </w:r>
      <w:r w:rsidRPr="00E53590">
        <w:rPr>
          <w:rtl/>
        </w:rPr>
        <w:t>לנסות להכתיב מהלכים פוליטיים</w:t>
      </w:r>
      <w:r w:rsidR="00C975B7">
        <w:rPr>
          <w:rtl/>
        </w:rPr>
        <w:t xml:space="preserve"> </w:t>
      </w:r>
      <w:r w:rsidRPr="00E53590">
        <w:rPr>
          <w:rtl/>
        </w:rPr>
        <w:t>ומדיניים דרך לחצים על המערכת הפוליטית, שעוברים דרך אמצעי התקשורת או דעת הקהל.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לצערי</w:t>
      </w:r>
      <w:r w:rsidR="00C975B7">
        <w:rPr>
          <w:rtl/>
        </w:rPr>
        <w:t xml:space="preserve"> </w:t>
      </w:r>
      <w:r w:rsidRPr="00E53590">
        <w:rPr>
          <w:rtl/>
        </w:rPr>
        <w:t>הרב, בתקופה האחרונה היינו עדים לתופעות מדאיגות, שקצינים בכירים פנו</w:t>
      </w:r>
      <w:r w:rsidR="00C975B7">
        <w:rPr>
          <w:rtl/>
        </w:rPr>
        <w:t xml:space="preserve"> </w:t>
      </w:r>
      <w:r w:rsidRPr="00E53590">
        <w:rPr>
          <w:rtl/>
        </w:rPr>
        <w:t>אל</w:t>
      </w:r>
      <w:r w:rsidR="00C975B7">
        <w:rPr>
          <w:rtl/>
        </w:rPr>
        <w:t xml:space="preserve"> </w:t>
      </w:r>
      <w:r w:rsidRPr="00E53590">
        <w:rPr>
          <w:rtl/>
        </w:rPr>
        <w:t>אמצעי התקשורת, פנו לדעת הקהל, מעל לממשלה, וניסו להשפיע על הממשלה דרך אמצעי</w:t>
      </w:r>
      <w:r w:rsidR="00C975B7">
        <w:rPr>
          <w:rtl/>
        </w:rPr>
        <w:t xml:space="preserve"> </w:t>
      </w:r>
      <w:r w:rsidRPr="00E53590">
        <w:rPr>
          <w:rtl/>
        </w:rPr>
        <w:t>התקשורת</w:t>
      </w:r>
      <w:r w:rsidR="00C975B7">
        <w:rPr>
          <w:rtl/>
        </w:rPr>
        <w:t xml:space="preserve"> </w:t>
      </w:r>
      <w:r w:rsidRPr="00E53590">
        <w:rPr>
          <w:rtl/>
        </w:rPr>
        <w:t>או</w:t>
      </w:r>
      <w:r w:rsidR="00C975B7">
        <w:rPr>
          <w:rtl/>
        </w:rPr>
        <w:t xml:space="preserve"> </w:t>
      </w:r>
      <w:r w:rsidRPr="00E53590">
        <w:rPr>
          <w:rtl/>
        </w:rPr>
        <w:t>באמצעות</w:t>
      </w:r>
      <w:r w:rsidR="00C975B7">
        <w:rPr>
          <w:rtl/>
        </w:rPr>
        <w:t xml:space="preserve"> </w:t>
      </w:r>
      <w:r w:rsidRPr="00E53590">
        <w:rPr>
          <w:rtl/>
        </w:rPr>
        <w:t>פנייה</w:t>
      </w:r>
      <w:r w:rsidR="00C975B7">
        <w:rPr>
          <w:rtl/>
        </w:rPr>
        <w:t xml:space="preserve"> </w:t>
      </w:r>
      <w:r w:rsidRPr="00E53590">
        <w:rPr>
          <w:rtl/>
        </w:rPr>
        <w:t>ישירה לדעת הקהל, וזה דבר שמערב את הגורמים הצבאיים</w:t>
      </w:r>
      <w:r w:rsidR="00C975B7">
        <w:rPr>
          <w:rtl/>
        </w:rPr>
        <w:t xml:space="preserve"> </w:t>
      </w:r>
      <w:r w:rsidRPr="00E53590">
        <w:rPr>
          <w:rtl/>
        </w:rPr>
        <w:t>בקבלת החלטות מדיניות.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לדעתי,</w:t>
      </w:r>
      <w:r w:rsidR="00C975B7">
        <w:rPr>
          <w:rtl/>
        </w:rPr>
        <w:t xml:space="preserve"> </w:t>
      </w:r>
      <w:r w:rsidRPr="00E53590">
        <w:rPr>
          <w:rtl/>
        </w:rPr>
        <w:t>זה</w:t>
      </w:r>
      <w:r w:rsidR="00C975B7">
        <w:rPr>
          <w:rtl/>
        </w:rPr>
        <w:t xml:space="preserve"> </w:t>
      </w:r>
      <w:r w:rsidRPr="00E53590">
        <w:rPr>
          <w:rtl/>
        </w:rPr>
        <w:t>פוגע</w:t>
      </w:r>
      <w:r w:rsidR="00C975B7">
        <w:rPr>
          <w:rtl/>
        </w:rPr>
        <w:t xml:space="preserve"> </w:t>
      </w:r>
      <w:r w:rsidRPr="00E53590">
        <w:rPr>
          <w:rtl/>
        </w:rPr>
        <w:t>בראייה הדמוקרטית הנכונה. הממשלה נבחרה על</w:t>
      </w:r>
      <w:r w:rsidR="00C975B7">
        <w:rPr>
          <w:rtl/>
        </w:rPr>
        <w:t>-</w:t>
      </w:r>
      <w:r w:rsidRPr="00E53590">
        <w:rPr>
          <w:rtl/>
        </w:rPr>
        <w:t>ידי הכנסת, אשר</w:t>
      </w:r>
      <w:r w:rsidR="00C975B7">
        <w:rPr>
          <w:rtl/>
        </w:rPr>
        <w:t xml:space="preserve"> </w:t>
      </w:r>
      <w:r w:rsidRPr="00E53590">
        <w:rPr>
          <w:rtl/>
        </w:rPr>
        <w:t>נבחרה בבחירות דמוקרטיות.</w:t>
      </w:r>
      <w:r w:rsidR="00C975B7">
        <w:rPr>
          <w:rtl/>
        </w:rPr>
        <w:t xml:space="preserve"> </w:t>
      </w:r>
      <w:r w:rsidRPr="00E53590">
        <w:rPr>
          <w:rtl/>
        </w:rPr>
        <w:t>ישראל היא מדינה רב</w:t>
      </w:r>
      <w:r w:rsidR="00C975B7">
        <w:rPr>
          <w:rtl/>
        </w:rPr>
        <w:t>-</w:t>
      </w:r>
      <w:r w:rsidRPr="00E53590">
        <w:rPr>
          <w:rtl/>
        </w:rPr>
        <w:t>מפלגתית, והחלטות בה מתקבלות בכנסת</w:t>
      </w:r>
      <w:r w:rsidR="00C975B7">
        <w:rPr>
          <w:rtl/>
        </w:rPr>
        <w:t xml:space="preserve"> </w:t>
      </w:r>
      <w:r w:rsidRPr="00E53590">
        <w:rPr>
          <w:rtl/>
        </w:rPr>
        <w:t>בצורה</w:t>
      </w:r>
      <w:r w:rsidR="00C975B7">
        <w:rPr>
          <w:rtl/>
        </w:rPr>
        <w:t xml:space="preserve"> </w:t>
      </w:r>
      <w:r w:rsidRPr="00E53590">
        <w:rPr>
          <w:rtl/>
        </w:rPr>
        <w:t>דמוקרטית. ולכן צה"ל צריך להיות מחוץ למגרש המשחקים הפוליטיים, מחוץ למגרש</w:t>
      </w:r>
      <w:r w:rsidR="00C975B7">
        <w:rPr>
          <w:rtl/>
        </w:rPr>
        <w:t xml:space="preserve"> </w:t>
      </w:r>
      <w:r w:rsidRPr="00E53590">
        <w:rPr>
          <w:rtl/>
        </w:rPr>
        <w:t>המשחקים המפלגתיים.</w:t>
      </w:r>
      <w:r w:rsidR="00C975B7">
        <w:rPr>
          <w:rtl/>
        </w:rPr>
        <w:t xml:space="preserve"> </w:t>
      </w:r>
      <w:r w:rsidRPr="00E53590">
        <w:rPr>
          <w:rtl/>
        </w:rPr>
        <w:t>אך, לצערי, לא תמיד נשמרו הגבולות בין הדרג המדיני ובין הדרג</w:t>
      </w:r>
      <w:r w:rsidR="00C975B7">
        <w:rPr>
          <w:rtl/>
        </w:rPr>
        <w:t xml:space="preserve"> </w:t>
      </w:r>
      <w:r w:rsidRPr="00E53590">
        <w:rPr>
          <w:rtl/>
        </w:rPr>
        <w:t>הצבאי.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בעבר התייחסו מפקדים לנושאים מדיניים שונים, כאשר תפקידם היה תפקיד צבאי</w:t>
      </w:r>
      <w:r w:rsidR="00C975B7">
        <w:rPr>
          <w:rtl/>
        </w:rPr>
        <w:t xml:space="preserve"> </w:t>
      </w:r>
      <w:r w:rsidRPr="00E53590">
        <w:rPr>
          <w:rtl/>
        </w:rPr>
        <w:t>טהור.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להזכיר לכבוד סגן שר הביטחון, שגם כאשר הגיעו להסכם השלום בין</w:t>
      </w:r>
      <w:r w:rsidR="00C975B7">
        <w:rPr>
          <w:rtl/>
        </w:rPr>
        <w:t xml:space="preserve"> </w:t>
      </w:r>
      <w:r w:rsidRPr="00E53590">
        <w:rPr>
          <w:rtl/>
        </w:rPr>
        <w:t>ישראל</w:t>
      </w:r>
      <w:r w:rsidR="00C975B7">
        <w:rPr>
          <w:rtl/>
        </w:rPr>
        <w:t xml:space="preserve"> </w:t>
      </w:r>
      <w:r w:rsidRPr="00E53590">
        <w:rPr>
          <w:rtl/>
        </w:rPr>
        <w:t>לבין</w:t>
      </w:r>
      <w:r w:rsidR="00C975B7">
        <w:rPr>
          <w:rtl/>
        </w:rPr>
        <w:t xml:space="preserve"> </w:t>
      </w:r>
      <w:r w:rsidRPr="00E53590">
        <w:rPr>
          <w:rtl/>
        </w:rPr>
        <w:t>מצרים,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עצמו פקפק בהסכם הזה, והוא עשה את זה בצורה חכמה לראות</w:t>
      </w:r>
      <w:r w:rsidR="00C975B7">
        <w:rPr>
          <w:rtl/>
        </w:rPr>
        <w:t xml:space="preserve"> </w:t>
      </w:r>
      <w:r w:rsidRPr="00E53590">
        <w:rPr>
          <w:rtl/>
        </w:rPr>
        <w:t>עיניו, אבל גם אז רבים ביקרו את התופעה שקצינים בכירים מתייחסים למהלכים מדיניים.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לדעתי,</w:t>
      </w:r>
      <w:r w:rsidR="00C975B7">
        <w:rPr>
          <w:rtl/>
        </w:rPr>
        <w:t xml:space="preserve">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היום הרמטכ"ל רב</w:t>
      </w:r>
      <w:r w:rsidR="00C975B7">
        <w:rPr>
          <w:rtl/>
        </w:rPr>
        <w:t>-</w:t>
      </w:r>
      <w:r w:rsidRPr="00E53590">
        <w:rPr>
          <w:rtl/>
        </w:rPr>
        <w:t xml:space="preserve">אלוף ברק </w:t>
      </w:r>
      <w:r w:rsidR="00C975B7">
        <w:rPr>
          <w:rtl/>
        </w:rPr>
        <w:t>–</w:t>
      </w:r>
      <w:r w:rsidRPr="00E53590">
        <w:rPr>
          <w:rtl/>
        </w:rPr>
        <w:t xml:space="preserve"> ואני עוקב אחרי ההתבטאויות שלו </w:t>
      </w:r>
      <w:r w:rsidR="00C975B7">
        <w:rPr>
          <w:rtl/>
        </w:rPr>
        <w:t>–</w:t>
      </w:r>
      <w:r w:rsidRPr="00E53590">
        <w:rPr>
          <w:rtl/>
        </w:rPr>
        <w:t xml:space="preserve"> לא</w:t>
      </w:r>
      <w:r w:rsidR="00C975B7">
        <w:rPr>
          <w:rtl/>
        </w:rPr>
        <w:t xml:space="preserve"> </w:t>
      </w:r>
      <w:r w:rsidRPr="00E53590">
        <w:rPr>
          <w:rtl/>
        </w:rPr>
        <w:t>תמיד</w:t>
      </w:r>
      <w:r w:rsidR="00C975B7">
        <w:rPr>
          <w:rtl/>
        </w:rPr>
        <w:t xml:space="preserve"> </w:t>
      </w:r>
      <w:r w:rsidRPr="00E53590">
        <w:rPr>
          <w:rtl/>
        </w:rPr>
        <w:t>מקפיד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הפרדה</w:t>
      </w:r>
      <w:r w:rsidR="00C975B7">
        <w:rPr>
          <w:rtl/>
        </w:rPr>
        <w:t xml:space="preserve"> </w:t>
      </w:r>
      <w:r w:rsidRPr="00E53590">
        <w:rPr>
          <w:rtl/>
        </w:rPr>
        <w:t>מלאה</w:t>
      </w:r>
      <w:r w:rsidR="00C975B7">
        <w:rPr>
          <w:rtl/>
        </w:rPr>
        <w:t xml:space="preserve"> </w:t>
      </w:r>
      <w:r w:rsidRPr="00E53590">
        <w:rPr>
          <w:rtl/>
        </w:rPr>
        <w:t>בין</w:t>
      </w:r>
      <w:r w:rsidR="00C975B7">
        <w:rPr>
          <w:rtl/>
        </w:rPr>
        <w:t xml:space="preserve"> </w:t>
      </w:r>
      <w:r w:rsidRPr="00E53590">
        <w:rPr>
          <w:rtl/>
        </w:rPr>
        <w:t>ההחלטות</w:t>
      </w:r>
      <w:r w:rsidR="00C975B7">
        <w:rPr>
          <w:rtl/>
        </w:rPr>
        <w:t xml:space="preserve"> </w:t>
      </w:r>
      <w:r w:rsidRPr="00E53590">
        <w:rPr>
          <w:rtl/>
        </w:rPr>
        <w:t>הצבאיות לבין ההחלטות המדיניות. ראש</w:t>
      </w:r>
      <w:r w:rsidR="00C975B7">
        <w:rPr>
          <w:rtl/>
        </w:rPr>
        <w:t xml:space="preserve"> </w:t>
      </w:r>
      <w:r w:rsidRPr="00E53590">
        <w:rPr>
          <w:rtl/>
        </w:rPr>
        <w:t>הממשלה,</w:t>
      </w:r>
      <w:r w:rsidR="00C975B7">
        <w:rPr>
          <w:rtl/>
        </w:rPr>
        <w:t xml:space="preserve"> </w:t>
      </w:r>
      <w:r w:rsidRPr="00E53590">
        <w:rPr>
          <w:rtl/>
        </w:rPr>
        <w:t>זכותו</w:t>
      </w:r>
      <w:r w:rsidR="00C975B7">
        <w:rPr>
          <w:rtl/>
        </w:rPr>
        <w:t xml:space="preserve"> </w:t>
      </w:r>
      <w:r w:rsidRPr="00E53590">
        <w:rPr>
          <w:rtl/>
        </w:rPr>
        <w:t>המלאה</w:t>
      </w:r>
      <w:r w:rsidR="00C975B7">
        <w:rPr>
          <w:rtl/>
        </w:rPr>
        <w:t xml:space="preserve"> </w:t>
      </w:r>
      <w:r w:rsidRPr="00E53590">
        <w:rPr>
          <w:rtl/>
        </w:rPr>
        <w:t>וחובתו</w:t>
      </w:r>
      <w:r w:rsidR="00C975B7">
        <w:rPr>
          <w:rtl/>
        </w:rPr>
        <w:t xml:space="preserve"> </w:t>
      </w:r>
      <w:r w:rsidRPr="00E53590">
        <w:rPr>
          <w:rtl/>
        </w:rPr>
        <w:t>המלאה</w:t>
      </w:r>
      <w:r w:rsidR="00C975B7">
        <w:rPr>
          <w:rtl/>
        </w:rPr>
        <w:t xml:space="preserve"> </w:t>
      </w:r>
      <w:r w:rsidRPr="00E53590">
        <w:rPr>
          <w:rtl/>
        </w:rPr>
        <w:t>להתייעץ</w:t>
      </w:r>
      <w:r w:rsidR="00C975B7">
        <w:rPr>
          <w:rtl/>
        </w:rPr>
        <w:t xml:space="preserve"> </w:t>
      </w:r>
      <w:r w:rsidRPr="00E53590">
        <w:rPr>
          <w:rtl/>
        </w:rPr>
        <w:t>עם הרמטכ"ל, להיות פתוח לדעות של</w:t>
      </w:r>
      <w:r w:rsidR="00C975B7">
        <w:rPr>
          <w:rtl/>
        </w:rPr>
        <w:t xml:space="preserve"> </w:t>
      </w:r>
      <w:r w:rsidRPr="00E53590">
        <w:rPr>
          <w:rtl/>
        </w:rPr>
        <w:t>המפקדים</w:t>
      </w:r>
      <w:r w:rsidR="00C975B7">
        <w:rPr>
          <w:rtl/>
        </w:rPr>
        <w:t xml:space="preserve"> </w:t>
      </w:r>
      <w:r w:rsidRPr="00E53590">
        <w:rPr>
          <w:rtl/>
        </w:rPr>
        <w:t>הצבאיים, לשמוע אותם, לבקש מהם כל ייעוץ שדרוש לו ולממשלה לקבלת החלטות,</w:t>
      </w:r>
      <w:r w:rsidR="00C975B7">
        <w:rPr>
          <w:rtl/>
        </w:rPr>
        <w:t xml:space="preserve"> </w:t>
      </w: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אי</w:t>
      </w:r>
      <w:r w:rsidR="00C975B7">
        <w:rPr>
          <w:rtl/>
        </w:rPr>
        <w:t>-</w:t>
      </w:r>
      <w:r w:rsidRPr="00E53590">
        <w:rPr>
          <w:rtl/>
        </w:rPr>
        <w:t>אפשר</w:t>
      </w:r>
      <w:r w:rsidR="00C975B7">
        <w:rPr>
          <w:rtl/>
        </w:rPr>
        <w:t xml:space="preserve"> </w:t>
      </w:r>
      <w:r w:rsidRPr="00E53590">
        <w:rPr>
          <w:rtl/>
        </w:rPr>
        <w:t>לסבול</w:t>
      </w:r>
      <w:r w:rsidR="00C975B7">
        <w:rPr>
          <w:rtl/>
        </w:rPr>
        <w:t xml:space="preserve"> </w:t>
      </w:r>
      <w:r w:rsidRPr="00E53590">
        <w:rPr>
          <w:rtl/>
        </w:rPr>
        <w:t>תופעה שרמטכ"ל או קצינים בכירים אחרים מנסים לקבוע מדיניות.</w:t>
      </w:r>
      <w:r w:rsidR="00C975B7">
        <w:rPr>
          <w:rtl/>
        </w:rPr>
        <w:t xml:space="preserve"> </w:t>
      </w:r>
      <w:r w:rsidRPr="00E53590">
        <w:rPr>
          <w:rtl/>
        </w:rPr>
        <w:t>לדעתי,</w:t>
      </w:r>
      <w:r w:rsidR="00C975B7">
        <w:rPr>
          <w:rtl/>
        </w:rPr>
        <w:t xml:space="preserve"> </w:t>
      </w:r>
      <w:r w:rsidRPr="00E53590">
        <w:rPr>
          <w:rtl/>
        </w:rPr>
        <w:t>ההתבטאויות</w:t>
      </w:r>
      <w:r w:rsidR="00C975B7">
        <w:rPr>
          <w:rtl/>
        </w:rPr>
        <w:t xml:space="preserve"> </w:t>
      </w:r>
      <w:r w:rsidRPr="00E53590">
        <w:rPr>
          <w:rtl/>
        </w:rPr>
        <w:t>הפומביות של מפקדים צבאיים בכירים, אולי ללא התייעצות עם ראש</w:t>
      </w:r>
      <w:r w:rsidR="00C975B7">
        <w:rPr>
          <w:rtl/>
        </w:rPr>
        <w:t xml:space="preserve"> </w:t>
      </w:r>
      <w:r w:rsidRPr="00E53590">
        <w:rPr>
          <w:rtl/>
        </w:rPr>
        <w:t>הממשלה</w:t>
      </w:r>
      <w:r w:rsidR="00C975B7">
        <w:rPr>
          <w:rtl/>
        </w:rPr>
        <w:t xml:space="preserve"> </w:t>
      </w:r>
      <w:r w:rsidRPr="00E53590">
        <w:rPr>
          <w:rtl/>
        </w:rPr>
        <w:t>ושר</w:t>
      </w:r>
      <w:r w:rsidR="00C975B7">
        <w:rPr>
          <w:rtl/>
        </w:rPr>
        <w:t xml:space="preserve"> </w:t>
      </w:r>
      <w:r w:rsidRPr="00E53590">
        <w:rPr>
          <w:rtl/>
        </w:rPr>
        <w:t>הביטחון, יכולות רק להזיק למעמד של הצבא, למעמדם של המפקדים הבכירים</w:t>
      </w:r>
      <w:r w:rsidR="00C975B7">
        <w:rPr>
          <w:rtl/>
        </w:rPr>
        <w:t xml:space="preserve"> </w:t>
      </w:r>
      <w:r w:rsidRPr="00E53590">
        <w:rPr>
          <w:rtl/>
        </w:rPr>
        <w:t>ולכל ההבנה הדמוקרטית במדינה דמוקרטית.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חוזר</w:t>
      </w:r>
      <w:r w:rsidR="00C975B7">
        <w:rPr>
          <w:rtl/>
        </w:rPr>
        <w:t xml:space="preserve"> </w:t>
      </w:r>
      <w:r w:rsidRPr="00E53590">
        <w:rPr>
          <w:rtl/>
        </w:rPr>
        <w:t>ואומר,</w:t>
      </w:r>
      <w:r w:rsidR="00C975B7">
        <w:rPr>
          <w:rtl/>
        </w:rPr>
        <w:t xml:space="preserve"> </w:t>
      </w:r>
      <w:r w:rsidRPr="00E53590">
        <w:rPr>
          <w:rtl/>
        </w:rPr>
        <w:t>על המפקדים לשרת את התהליך המדיני, להביא את המסמכים ואת</w:t>
      </w:r>
      <w:r w:rsidR="00C975B7">
        <w:rPr>
          <w:rtl/>
        </w:rPr>
        <w:t xml:space="preserve"> </w:t>
      </w:r>
      <w:r w:rsidRPr="00E53590">
        <w:rPr>
          <w:rtl/>
        </w:rPr>
        <w:t>העובדות</w:t>
      </w:r>
      <w:r w:rsidR="00C975B7">
        <w:rPr>
          <w:rtl/>
        </w:rPr>
        <w:t xml:space="preserve"> </w:t>
      </w:r>
      <w:r w:rsidRPr="00E53590">
        <w:rPr>
          <w:rtl/>
        </w:rPr>
        <w:t>שהדרג</w:t>
      </w:r>
      <w:r w:rsidR="00C975B7">
        <w:rPr>
          <w:rtl/>
        </w:rPr>
        <w:t xml:space="preserve"> </w:t>
      </w:r>
      <w:r w:rsidRPr="00E53590">
        <w:rPr>
          <w:rtl/>
        </w:rPr>
        <w:t>המדיני</w:t>
      </w:r>
      <w:r w:rsidR="00C975B7">
        <w:rPr>
          <w:rtl/>
        </w:rPr>
        <w:t xml:space="preserve"> </w:t>
      </w:r>
      <w:r w:rsidRPr="00E53590">
        <w:rPr>
          <w:rtl/>
        </w:rPr>
        <w:t>זקוק להם, אך אל להם לנסות לקבוע את המדיניות עצמה. צה"ל</w:t>
      </w:r>
      <w:r w:rsidR="00C975B7">
        <w:rPr>
          <w:rtl/>
        </w:rPr>
        <w:t xml:space="preserve"> </w:t>
      </w:r>
      <w:r w:rsidRPr="00E53590">
        <w:rPr>
          <w:rtl/>
        </w:rPr>
        <w:t>ומפקדיו</w:t>
      </w:r>
      <w:r w:rsidR="00C975B7">
        <w:rPr>
          <w:rtl/>
        </w:rPr>
        <w:t xml:space="preserve"> </w:t>
      </w:r>
      <w:r w:rsidRPr="00E53590">
        <w:rPr>
          <w:rtl/>
        </w:rPr>
        <w:t>חייבים</w:t>
      </w:r>
      <w:r w:rsidR="00C975B7">
        <w:rPr>
          <w:rtl/>
        </w:rPr>
        <w:t xml:space="preserve"> </w:t>
      </w:r>
      <w:r w:rsidRPr="00E53590">
        <w:rPr>
          <w:rtl/>
        </w:rPr>
        <w:t>להיות</w:t>
      </w:r>
      <w:r w:rsidR="00C975B7">
        <w:rPr>
          <w:rtl/>
        </w:rPr>
        <w:t xml:space="preserve"> </w:t>
      </w:r>
      <w:r w:rsidRPr="00E53590">
        <w:rPr>
          <w:rtl/>
        </w:rPr>
        <w:t>נקיים מכל מעורבות פוליטית או מפלגתית. תפקידה של המערכת</w:t>
      </w:r>
      <w:r w:rsidR="00C975B7">
        <w:rPr>
          <w:rtl/>
        </w:rPr>
        <w:t xml:space="preserve"> </w:t>
      </w:r>
      <w:r w:rsidRPr="00E53590">
        <w:rPr>
          <w:rtl/>
        </w:rPr>
        <w:t>הפוליטית,</w:t>
      </w:r>
      <w:r w:rsidR="00C975B7">
        <w:rPr>
          <w:rtl/>
        </w:rPr>
        <w:t xml:space="preserve"> </w:t>
      </w:r>
      <w:r w:rsidRPr="00E53590">
        <w:rPr>
          <w:rtl/>
        </w:rPr>
        <w:t>וקודם</w:t>
      </w:r>
      <w:r w:rsidR="00C975B7">
        <w:rPr>
          <w:rtl/>
        </w:rPr>
        <w:t xml:space="preserve"> </w:t>
      </w:r>
      <w:r w:rsidRPr="00E53590">
        <w:rPr>
          <w:rtl/>
        </w:rPr>
        <w:t>כול</w:t>
      </w:r>
      <w:r w:rsidR="00C975B7">
        <w:rPr>
          <w:rtl/>
        </w:rPr>
        <w:t xml:space="preserve"> </w:t>
      </w:r>
      <w:r w:rsidRPr="00E53590">
        <w:rPr>
          <w:rtl/>
        </w:rPr>
        <w:t>תפקידו</w:t>
      </w:r>
      <w:r w:rsidR="00C975B7">
        <w:rPr>
          <w:rtl/>
        </w:rPr>
        <w:t xml:space="preserve"> </w:t>
      </w:r>
      <w:r w:rsidRPr="00E53590">
        <w:rPr>
          <w:rtl/>
        </w:rPr>
        <w:t>של ראש הממשלה כשר הביטחון, להסביר את ההבנה הזאת</w:t>
      </w:r>
      <w:r w:rsidR="00C975B7">
        <w:rPr>
          <w:rtl/>
        </w:rPr>
        <w:t xml:space="preserve"> </w:t>
      </w:r>
      <w:r w:rsidRPr="00E53590">
        <w:rPr>
          <w:rtl/>
        </w:rPr>
        <w:t>למפקדי הצבא. ולדעתי, זה תפקיד חשוב ביותר שראש הממשלה צריך למלא.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</w:t>
      </w:r>
      <w:r w:rsidR="00C975B7">
        <w:rPr>
          <w:rtl/>
        </w:rPr>
        <w:t xml:space="preserve"> </w:t>
      </w:r>
      <w:r w:rsidRPr="00E53590">
        <w:rPr>
          <w:rtl/>
        </w:rPr>
        <w:t>רבה לחבר הכנסת עבד</w:t>
      </w:r>
      <w:r w:rsidR="00C975B7">
        <w:rPr>
          <w:rtl/>
        </w:rPr>
        <w:t>-</w:t>
      </w:r>
      <w:r w:rsidRPr="00E53590">
        <w:rPr>
          <w:rtl/>
        </w:rPr>
        <w:t>אלוהב דראושה.</w:t>
      </w:r>
      <w:r w:rsidR="00C975B7">
        <w:rPr>
          <w:rtl/>
        </w:rPr>
        <w:t xml:space="preserve"> </w:t>
      </w:r>
      <w:r w:rsidRPr="00E53590">
        <w:rPr>
          <w:rtl/>
        </w:rPr>
        <w:t>אני מזמינה את חבר הכנסת אריה דרעי</w:t>
      </w:r>
      <w:r w:rsidR="00C975B7">
        <w:rPr>
          <w:rtl/>
        </w:rPr>
        <w:t xml:space="preserve"> –</w:t>
      </w:r>
      <w:r w:rsidRPr="00E53590">
        <w:rPr>
          <w:rtl/>
        </w:rPr>
        <w:t xml:space="preserve"> איננו. חבר הכנסת משה פלד, בבקשה; אחריו </w:t>
      </w:r>
      <w:r w:rsidR="00C975B7">
        <w:rPr>
          <w:rtl/>
        </w:rPr>
        <w:t>–</w:t>
      </w:r>
      <w:r w:rsidRPr="00E53590">
        <w:rPr>
          <w:rtl/>
        </w:rPr>
        <w:t xml:space="preserve"> חבר הכנסת אורי אור.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משה פלד (צומת):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כבוד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מצטרף</w:t>
      </w:r>
      <w:r w:rsidR="00C975B7">
        <w:rPr>
          <w:rtl/>
        </w:rPr>
        <w:t xml:space="preserve"> </w:t>
      </w:r>
      <w:r w:rsidRPr="00E53590">
        <w:rPr>
          <w:rtl/>
        </w:rPr>
        <w:t>למנחמים ושולח תנחומי למשפחות</w:t>
      </w:r>
      <w:r w:rsidR="00C975B7">
        <w:rPr>
          <w:rtl/>
        </w:rPr>
        <w:t xml:space="preserve"> </w:t>
      </w:r>
      <w:r w:rsidRPr="00E53590">
        <w:rPr>
          <w:rtl/>
        </w:rPr>
        <w:t>השכולות; ברכת החלמה מהירה לפצועים, מי שעדיין בבתי</w:t>
      </w:r>
      <w:r w:rsidR="00C975B7">
        <w:rPr>
          <w:rtl/>
        </w:rPr>
        <w:t>-</w:t>
      </w:r>
      <w:r w:rsidRPr="00E53590">
        <w:rPr>
          <w:rtl/>
        </w:rPr>
        <w:t>החולים ומי שכבר בבית.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אינני</w:t>
      </w:r>
      <w:r w:rsidR="00C975B7">
        <w:rPr>
          <w:rtl/>
        </w:rPr>
        <w:t xml:space="preserve"> </w:t>
      </w:r>
      <w:r w:rsidRPr="00E53590">
        <w:rPr>
          <w:rtl/>
        </w:rPr>
        <w:t>יודע</w:t>
      </w:r>
      <w:r w:rsidR="00C975B7">
        <w:rPr>
          <w:rtl/>
        </w:rPr>
        <w:t xml:space="preserve"> </w:t>
      </w:r>
      <w:r w:rsidRPr="00E53590">
        <w:rPr>
          <w:rtl/>
        </w:rPr>
        <w:t>מה הן הדרכים שבהן אומרת הממשלה ללכת לקראת האור שבקצה המנהרה.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להאמין כי הממשלה עצמה אומנם יודעת.</w:t>
      </w:r>
      <w:r w:rsidR="00C975B7">
        <w:rPr>
          <w:rtl/>
        </w:rPr>
        <w:t xml:space="preserve"> </w:t>
      </w:r>
      <w:r w:rsidRPr="00E53590">
        <w:rPr>
          <w:rtl/>
        </w:rPr>
        <w:t>מכל מקום, עד שיבקיע האור הנכסף,</w:t>
      </w:r>
      <w:r w:rsidR="00C975B7">
        <w:rPr>
          <w:rtl/>
        </w:rPr>
        <w:t xml:space="preserve"> </w:t>
      </w:r>
      <w:r w:rsidRPr="00E53590">
        <w:rPr>
          <w:rtl/>
        </w:rPr>
        <w:t>בוודאי יש עמה פנס כלשהו ואיננה מגששת באפלה גמורה. אישית, אני מעדיף שהפנס, אותו</w:t>
      </w:r>
      <w:r w:rsidR="00C975B7">
        <w:rPr>
          <w:rtl/>
        </w:rPr>
        <w:t xml:space="preserve"> </w:t>
      </w:r>
      <w:r w:rsidRPr="00E53590">
        <w:rPr>
          <w:rtl/>
        </w:rPr>
        <w:t>מאור</w:t>
      </w:r>
      <w:r w:rsidR="00C975B7">
        <w:rPr>
          <w:rtl/>
        </w:rPr>
        <w:t xml:space="preserve"> </w:t>
      </w:r>
      <w:r w:rsidRPr="00E53590">
        <w:rPr>
          <w:rtl/>
        </w:rPr>
        <w:t>ומורה דרך, יהיה בדמותם של קציני הצבא הבקיאים</w:t>
      </w:r>
      <w:r w:rsidR="00C975B7">
        <w:rPr>
          <w:rtl/>
        </w:rPr>
        <w:t xml:space="preserve"> </w:t>
      </w:r>
      <w:r w:rsidRPr="00E53590">
        <w:rPr>
          <w:rtl/>
        </w:rPr>
        <w:t>ושולטים ברזי הביטחון השוטף</w:t>
      </w:r>
      <w:r w:rsidR="00C975B7">
        <w:rPr>
          <w:rtl/>
        </w:rPr>
        <w:t xml:space="preserve"> </w:t>
      </w:r>
      <w:r w:rsidRPr="00E53590">
        <w:rPr>
          <w:rtl/>
        </w:rPr>
        <w:t>והכולל, מאשר של פילוסופים ואקדמאים השואפים להגדרות עמומות ולא ברורות.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הרי</w:t>
      </w:r>
      <w:r w:rsidR="00C975B7">
        <w:rPr>
          <w:rtl/>
        </w:rPr>
        <w:t xml:space="preserve"> </w:t>
      </w:r>
      <w:r w:rsidRPr="00E53590">
        <w:rPr>
          <w:rtl/>
        </w:rPr>
        <w:t>ראש</w:t>
      </w:r>
      <w:r w:rsidR="00C975B7">
        <w:rPr>
          <w:rtl/>
        </w:rPr>
        <w:t xml:space="preserve"> </w:t>
      </w:r>
      <w:r w:rsidRPr="00E53590">
        <w:rPr>
          <w:rtl/>
        </w:rPr>
        <w:t>הממשלה</w:t>
      </w:r>
      <w:r w:rsidR="00C975B7">
        <w:rPr>
          <w:rtl/>
        </w:rPr>
        <w:t xml:space="preserve"> </w:t>
      </w:r>
      <w:r w:rsidRPr="00E53590">
        <w:rPr>
          <w:rtl/>
        </w:rPr>
        <w:t>בכבודו ובעצמו אמר והסביר פעמים רבות: סוגיית הביטחון היא</w:t>
      </w:r>
      <w:r w:rsidR="00C975B7">
        <w:rPr>
          <w:rtl/>
        </w:rPr>
        <w:t xml:space="preserve"> </w:t>
      </w:r>
      <w:r w:rsidRPr="00E53590">
        <w:rPr>
          <w:rtl/>
        </w:rPr>
        <w:t>הקשה</w:t>
      </w:r>
      <w:r w:rsidR="00C975B7">
        <w:rPr>
          <w:rtl/>
        </w:rPr>
        <w:t xml:space="preserve"> </w:t>
      </w:r>
      <w:r w:rsidRPr="00E53590">
        <w:rPr>
          <w:rtl/>
        </w:rPr>
        <w:t>והמורכבת,</w:t>
      </w:r>
      <w:r w:rsidR="00C975B7">
        <w:rPr>
          <w:rtl/>
        </w:rPr>
        <w:t xml:space="preserve"> </w:t>
      </w:r>
      <w:r w:rsidRPr="00E53590">
        <w:rPr>
          <w:rtl/>
        </w:rPr>
        <w:t>ועליה</w:t>
      </w:r>
      <w:r w:rsidR="00C975B7">
        <w:rPr>
          <w:rtl/>
        </w:rPr>
        <w:t xml:space="preserve"> </w:t>
      </w:r>
      <w:r w:rsidRPr="00E53590">
        <w:rPr>
          <w:rtl/>
        </w:rPr>
        <w:t>יקום</w:t>
      </w:r>
      <w:r w:rsidR="00C975B7">
        <w:rPr>
          <w:rtl/>
        </w:rPr>
        <w:t xml:space="preserve"> </w:t>
      </w:r>
      <w:r w:rsidRPr="00E53590">
        <w:rPr>
          <w:rtl/>
        </w:rPr>
        <w:t>או</w:t>
      </w:r>
      <w:r w:rsidR="00C975B7">
        <w:rPr>
          <w:rtl/>
        </w:rPr>
        <w:t xml:space="preserve"> </w:t>
      </w:r>
      <w:r w:rsidRPr="00E53590">
        <w:rPr>
          <w:rtl/>
        </w:rPr>
        <w:t>ייפול הסכם העקרונות. הרי הצבא הוא שיישא בנטל</w:t>
      </w:r>
      <w:r w:rsidR="00C975B7">
        <w:rPr>
          <w:rtl/>
        </w:rPr>
        <w:t xml:space="preserve"> </w:t>
      </w:r>
      <w:r w:rsidRPr="00E53590">
        <w:rPr>
          <w:rtl/>
        </w:rPr>
        <w:t>הביטחון השוטף של ישראלים בצירים ושל היישובים הפרוסים בשטח. הצבא הוא זה שעל גבו</w:t>
      </w:r>
      <w:r w:rsidR="00C975B7">
        <w:rPr>
          <w:rtl/>
        </w:rPr>
        <w:t xml:space="preserve"> </w:t>
      </w:r>
      <w:r w:rsidRPr="00E53590">
        <w:rPr>
          <w:rtl/>
        </w:rPr>
        <w:t>האחריות</w:t>
      </w:r>
      <w:r w:rsidR="00C975B7">
        <w:rPr>
          <w:rtl/>
        </w:rPr>
        <w:t xml:space="preserve"> </w:t>
      </w:r>
      <w:r w:rsidRPr="00E53590">
        <w:rPr>
          <w:rtl/>
        </w:rPr>
        <w:t>הכבדה, הקשה והמסובכת לחיי יום</w:t>
      </w:r>
      <w:r w:rsidR="00C975B7">
        <w:rPr>
          <w:rtl/>
        </w:rPr>
        <w:t>-</w:t>
      </w:r>
      <w:r w:rsidRPr="00E53590">
        <w:rPr>
          <w:rtl/>
        </w:rPr>
        <w:t>יום, שעה</w:t>
      </w:r>
      <w:r w:rsidR="00C975B7">
        <w:rPr>
          <w:rtl/>
        </w:rPr>
        <w:t>-</w:t>
      </w:r>
      <w:r w:rsidRPr="00E53590">
        <w:rPr>
          <w:rtl/>
        </w:rPr>
        <w:t>שעה, שייצור ההסכם העמום והבלתי</w:t>
      </w:r>
      <w:r w:rsidR="00C975B7">
        <w:rPr>
          <w:rtl/>
        </w:rPr>
        <w:t xml:space="preserve"> </w:t>
      </w:r>
      <w:r w:rsidRPr="00E53590">
        <w:rPr>
          <w:rtl/>
        </w:rPr>
        <w:t>ברור שנחתם באוסלו.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ההגדרות</w:t>
      </w:r>
      <w:r w:rsidR="00C975B7">
        <w:rPr>
          <w:rtl/>
        </w:rPr>
        <w:t xml:space="preserve"> </w:t>
      </w:r>
      <w:r w:rsidRPr="00E53590">
        <w:rPr>
          <w:rtl/>
        </w:rPr>
        <w:t>העמומות</w:t>
      </w:r>
      <w:r w:rsidR="00C975B7">
        <w:rPr>
          <w:rtl/>
        </w:rPr>
        <w:t xml:space="preserve"> </w:t>
      </w:r>
      <w:r w:rsidRPr="00E53590">
        <w:rPr>
          <w:rtl/>
        </w:rPr>
        <w:t>והבלתי</w:t>
      </w:r>
      <w:r w:rsidR="00C975B7">
        <w:rPr>
          <w:rtl/>
        </w:rPr>
        <w:t xml:space="preserve"> </w:t>
      </w:r>
      <w:r w:rsidRPr="00E53590">
        <w:rPr>
          <w:rtl/>
        </w:rPr>
        <w:t>ברורות, שהן סוד כוחם של חולמים ומאמינים תמימים,</w:t>
      </w:r>
      <w:r w:rsidR="00C975B7">
        <w:rPr>
          <w:rtl/>
        </w:rPr>
        <w:t xml:space="preserve"> </w:t>
      </w:r>
      <w:r w:rsidRPr="00E53590">
        <w:rPr>
          <w:rtl/>
        </w:rPr>
        <w:t>סוד</w:t>
      </w:r>
      <w:r w:rsidR="00C975B7">
        <w:rPr>
          <w:rtl/>
        </w:rPr>
        <w:t xml:space="preserve"> </w:t>
      </w:r>
      <w:r w:rsidRPr="00E53590">
        <w:rPr>
          <w:rtl/>
        </w:rPr>
        <w:t>כוחם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עכשוויסטים מושבעים ושל אלה שאצה להם הדרך, אינן יכולות להשביע את</w:t>
      </w:r>
      <w:r w:rsidR="00C975B7">
        <w:rPr>
          <w:rtl/>
        </w:rPr>
        <w:t xml:space="preserve"> </w:t>
      </w:r>
      <w:r w:rsidRPr="00E53590">
        <w:rPr>
          <w:rtl/>
        </w:rPr>
        <w:t>רצונם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בעלי</w:t>
      </w:r>
      <w:r w:rsidR="00C975B7">
        <w:rPr>
          <w:rtl/>
        </w:rPr>
        <w:t xml:space="preserve"> </w:t>
      </w:r>
      <w:r w:rsidRPr="00E53590">
        <w:rPr>
          <w:rtl/>
        </w:rPr>
        <w:t>אחריות</w:t>
      </w:r>
      <w:r w:rsidR="00C975B7">
        <w:rPr>
          <w:rtl/>
        </w:rPr>
        <w:t xml:space="preserve"> </w:t>
      </w:r>
      <w:r w:rsidRPr="00E53590">
        <w:rPr>
          <w:rtl/>
        </w:rPr>
        <w:t>בשטח ולא של הנפגעים הפוטנציאליים. לכן אני מברך על</w:t>
      </w:r>
      <w:r w:rsidR="00C975B7">
        <w:rPr>
          <w:rtl/>
        </w:rPr>
        <w:t xml:space="preserve"> </w:t>
      </w:r>
      <w:r w:rsidRPr="00E53590">
        <w:rPr>
          <w:rtl/>
        </w:rPr>
        <w:t>היסודיות</w:t>
      </w:r>
      <w:r w:rsidR="00C975B7">
        <w:rPr>
          <w:rtl/>
        </w:rPr>
        <w:t xml:space="preserve"> </w:t>
      </w:r>
      <w:r w:rsidRPr="00E53590">
        <w:rPr>
          <w:rtl/>
        </w:rPr>
        <w:t>והדקדקנות</w:t>
      </w:r>
      <w:r w:rsidR="00C975B7">
        <w:rPr>
          <w:rtl/>
        </w:rPr>
        <w:t xml:space="preserve"> </w:t>
      </w:r>
      <w:r w:rsidRPr="00E53590">
        <w:rPr>
          <w:rtl/>
        </w:rPr>
        <w:t>בעבודתם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קציני הצבא ועל הירידה לפרטים בחזקת "ברחל בתך</w:t>
      </w:r>
      <w:r w:rsidR="00C975B7">
        <w:rPr>
          <w:rtl/>
        </w:rPr>
        <w:t xml:space="preserve"> </w:t>
      </w:r>
      <w:r w:rsidRPr="00E53590">
        <w:rPr>
          <w:rtl/>
        </w:rPr>
        <w:t>הקטנה".</w:t>
      </w:r>
      <w:r w:rsidR="00C975B7">
        <w:rPr>
          <w:rtl/>
        </w:rPr>
        <w:t xml:space="preserve"> </w:t>
      </w:r>
      <w:r w:rsidRPr="00E53590">
        <w:rPr>
          <w:rtl/>
        </w:rPr>
        <w:t>שהרי</w:t>
      </w:r>
      <w:r w:rsidR="00C975B7">
        <w:rPr>
          <w:rtl/>
        </w:rPr>
        <w:t xml:space="preserve"> </w:t>
      </w: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נרד היום לפרטים הקטנים ונסגור כל פרצה, יהווה ההסכם הזה</w:t>
      </w:r>
      <w:r w:rsidR="00C975B7">
        <w:rPr>
          <w:rtl/>
        </w:rPr>
        <w:t xml:space="preserve"> </w:t>
      </w:r>
      <w:r w:rsidRPr="00E53590">
        <w:rPr>
          <w:rtl/>
        </w:rPr>
        <w:t>נייר בלבד וכלי ריק מתוכן.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אינני</w:t>
      </w:r>
      <w:r w:rsidR="00C975B7">
        <w:rPr>
          <w:rtl/>
        </w:rPr>
        <w:t xml:space="preserve"> </w:t>
      </w:r>
      <w:r w:rsidRPr="00E53590">
        <w:rPr>
          <w:rtl/>
        </w:rPr>
        <w:t>מבין</w:t>
      </w:r>
      <w:r w:rsidR="00C975B7">
        <w:rPr>
          <w:rtl/>
        </w:rPr>
        <w:t xml:space="preserve"> </w:t>
      </w:r>
      <w:r w:rsidRPr="00E53590">
        <w:rPr>
          <w:rtl/>
        </w:rPr>
        <w:t>את השתלחותך שלוחת הרסן, ידידי חבר הכנסת מירום, שהרי אתה יושב</w:t>
      </w:r>
      <w:r w:rsidR="00C975B7">
        <w:rPr>
          <w:rtl/>
        </w:rPr>
        <w:t xml:space="preserve"> </w:t>
      </w:r>
      <w:r w:rsidRPr="00E53590">
        <w:rPr>
          <w:rtl/>
        </w:rPr>
        <w:t>שבוע</w:t>
      </w:r>
      <w:r w:rsidR="00C975B7">
        <w:rPr>
          <w:rtl/>
        </w:rPr>
        <w:t xml:space="preserve"> </w:t>
      </w:r>
      <w:r w:rsidRPr="00E53590">
        <w:rPr>
          <w:rtl/>
        </w:rPr>
        <w:t>שבוע בוועדת החוץ והביטחון ושומע את ראש הממשלה בהתלבטות הקשה סביב הסוגיות</w:t>
      </w:r>
      <w:r w:rsidR="00C975B7">
        <w:rPr>
          <w:rtl/>
        </w:rPr>
        <w:t xml:space="preserve"> </w:t>
      </w:r>
      <w:r w:rsidRPr="00E53590">
        <w:rPr>
          <w:rtl/>
        </w:rPr>
        <w:t>הביטחוניות,</w:t>
      </w:r>
      <w:r w:rsidR="00C975B7">
        <w:rPr>
          <w:rtl/>
        </w:rPr>
        <w:t xml:space="preserve"> </w:t>
      </w:r>
      <w:r w:rsidRPr="00E53590">
        <w:rPr>
          <w:rtl/>
        </w:rPr>
        <w:t>סביב השאלות העולות מן השטח לגבי הביטחון השוטף. לכן לא נותר לי אלא</w:t>
      </w:r>
      <w:r w:rsidR="00C975B7">
        <w:rPr>
          <w:rtl/>
        </w:rPr>
        <w:t xml:space="preserve"> </w:t>
      </w:r>
      <w:r w:rsidRPr="00E53590">
        <w:rPr>
          <w:rtl/>
        </w:rPr>
        <w:t>להסיק,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השתלחותך</w:t>
      </w:r>
      <w:r w:rsidR="00C975B7">
        <w:rPr>
          <w:rtl/>
        </w:rPr>
        <w:t xml:space="preserve"> </w:t>
      </w:r>
      <w:r w:rsidRPr="00E53590">
        <w:rPr>
          <w:rtl/>
        </w:rPr>
        <w:t>אינה</w:t>
      </w:r>
      <w:r w:rsidR="00C975B7">
        <w:rPr>
          <w:rtl/>
        </w:rPr>
        <w:t xml:space="preserve"> </w:t>
      </w:r>
      <w:r w:rsidRPr="00E53590">
        <w:rPr>
          <w:rtl/>
        </w:rPr>
        <w:t>קשורה במעורבותם של קציני הצבא, אלא ריח של פוליטיקה</w:t>
      </w:r>
      <w:r w:rsidR="00C975B7">
        <w:rPr>
          <w:rtl/>
        </w:rPr>
        <w:t xml:space="preserve"> </w:t>
      </w:r>
      <w:r w:rsidRPr="00E53590">
        <w:rPr>
          <w:rtl/>
        </w:rPr>
        <w:t>פנימית,</w:t>
      </w:r>
      <w:r w:rsidR="00C975B7">
        <w:rPr>
          <w:rtl/>
        </w:rPr>
        <w:t xml:space="preserve"> </w:t>
      </w:r>
      <w:r w:rsidRPr="00E53590">
        <w:rPr>
          <w:rtl/>
        </w:rPr>
        <w:t>פנים</w:t>
      </w:r>
      <w:r w:rsidR="00C975B7">
        <w:rPr>
          <w:rtl/>
        </w:rPr>
        <w:t>-</w:t>
      </w:r>
      <w:r w:rsidRPr="00E53590">
        <w:rPr>
          <w:rtl/>
        </w:rPr>
        <w:t>מפלגתית,</w:t>
      </w:r>
      <w:r w:rsidR="00C975B7">
        <w:rPr>
          <w:rtl/>
        </w:rPr>
        <w:t xml:space="preserve"> </w:t>
      </w:r>
      <w:r w:rsidRPr="00E53590">
        <w:rPr>
          <w:rtl/>
        </w:rPr>
        <w:t>פנים</w:t>
      </w:r>
      <w:r w:rsidR="00C975B7">
        <w:rPr>
          <w:rtl/>
        </w:rPr>
        <w:t>-</w:t>
      </w:r>
      <w:r w:rsidRPr="00E53590">
        <w:rPr>
          <w:rtl/>
        </w:rPr>
        <w:t>ממשלתית,</w:t>
      </w:r>
      <w:r w:rsidR="00C975B7">
        <w:rPr>
          <w:rtl/>
        </w:rPr>
        <w:t xml:space="preserve"> </w:t>
      </w:r>
      <w:r w:rsidRPr="00E53590">
        <w:rPr>
          <w:rtl/>
        </w:rPr>
        <w:t>עולה</w:t>
      </w:r>
      <w:r w:rsidR="00C975B7">
        <w:rPr>
          <w:rtl/>
        </w:rPr>
        <w:t xml:space="preserve"> </w:t>
      </w:r>
      <w:r w:rsidRPr="00E53590">
        <w:rPr>
          <w:rtl/>
        </w:rPr>
        <w:t>ממנה.</w:t>
      </w:r>
      <w:r w:rsidR="00C975B7">
        <w:rPr>
          <w:rtl/>
        </w:rPr>
        <w:t xml:space="preserve"> </w:t>
      </w:r>
      <w:r w:rsidRPr="00E53590">
        <w:rPr>
          <w:rtl/>
        </w:rPr>
        <w:t>אני פונה אליך בצורה הישירה</w:t>
      </w:r>
      <w:r w:rsidR="00C975B7">
        <w:rPr>
          <w:rtl/>
        </w:rPr>
        <w:t xml:space="preserve"> </w:t>
      </w:r>
      <w:r w:rsidRPr="00E53590">
        <w:rPr>
          <w:rtl/>
        </w:rPr>
        <w:t>והגלויה</w:t>
      </w:r>
      <w:r w:rsidR="00C975B7">
        <w:rPr>
          <w:rtl/>
        </w:rPr>
        <w:t xml:space="preserve"> </w:t>
      </w:r>
      <w:r w:rsidRPr="00E53590">
        <w:rPr>
          <w:rtl/>
        </w:rPr>
        <w:t>ביותר</w:t>
      </w:r>
      <w:r w:rsidR="00C975B7">
        <w:rPr>
          <w:rtl/>
        </w:rPr>
        <w:t xml:space="preserve"> </w:t>
      </w:r>
      <w:r w:rsidRPr="00E53590">
        <w:rPr>
          <w:rtl/>
        </w:rPr>
        <w:t>וקורא</w:t>
      </w:r>
      <w:r w:rsidR="00C975B7">
        <w:rPr>
          <w:rtl/>
        </w:rPr>
        <w:t xml:space="preserve"> </w:t>
      </w:r>
      <w:r w:rsidRPr="00E53590">
        <w:rPr>
          <w:rtl/>
        </w:rPr>
        <w:t>לך, שלא לערב בפוליטיקה הפנימית של מפלגת העבודה את קציני</w:t>
      </w:r>
      <w:r w:rsidR="00C975B7">
        <w:rPr>
          <w:rtl/>
        </w:rPr>
        <w:t xml:space="preserve"> </w:t>
      </w:r>
      <w:r w:rsidRPr="00E53590">
        <w:rPr>
          <w:rtl/>
        </w:rPr>
        <w:t>הצבא ולא להפריע להם בעבודתם.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נקודה</w:t>
      </w:r>
      <w:r w:rsidR="00C975B7">
        <w:rPr>
          <w:rtl/>
        </w:rPr>
        <w:t xml:space="preserve"> </w:t>
      </w:r>
      <w:r w:rsidRPr="00E53590">
        <w:rPr>
          <w:rtl/>
        </w:rPr>
        <w:t>אחת</w:t>
      </w:r>
      <w:r w:rsidR="00C975B7">
        <w:rPr>
          <w:rtl/>
        </w:rPr>
        <w:t xml:space="preserve"> </w:t>
      </w:r>
      <w:r w:rsidRPr="00E53590">
        <w:rPr>
          <w:rtl/>
        </w:rPr>
        <w:t>בכל</w:t>
      </w:r>
      <w:r w:rsidR="00C975B7">
        <w:rPr>
          <w:rtl/>
        </w:rPr>
        <w:t xml:space="preserve"> </w:t>
      </w:r>
      <w:r w:rsidRPr="00E53590">
        <w:rPr>
          <w:rtl/>
        </w:rPr>
        <w:t>זאת</w:t>
      </w:r>
      <w:r w:rsidR="00C975B7">
        <w:rPr>
          <w:rtl/>
        </w:rPr>
        <w:t xml:space="preserve"> </w:t>
      </w:r>
      <w:r w:rsidRPr="00E53590">
        <w:rPr>
          <w:rtl/>
        </w:rPr>
        <w:t>מציקה</w:t>
      </w:r>
      <w:r w:rsidR="00C975B7">
        <w:rPr>
          <w:rtl/>
        </w:rPr>
        <w:t xml:space="preserve"> </w:t>
      </w:r>
      <w:r w:rsidRPr="00E53590">
        <w:rPr>
          <w:rtl/>
        </w:rPr>
        <w:t>לי: עמידתם של הקצינים בראש הוועדות, כמובילים</w:t>
      </w:r>
      <w:r w:rsidR="00C975B7">
        <w:rPr>
          <w:rtl/>
        </w:rPr>
        <w:t xml:space="preserve"> </w:t>
      </w:r>
      <w:r w:rsidRPr="00E53590">
        <w:rPr>
          <w:rtl/>
        </w:rPr>
        <w:t>ומנתבים,</w:t>
      </w:r>
      <w:r w:rsidR="00C975B7">
        <w:rPr>
          <w:rtl/>
        </w:rPr>
        <w:t xml:space="preserve"> </w:t>
      </w:r>
      <w:r w:rsidRPr="00E53590">
        <w:rPr>
          <w:rtl/>
        </w:rPr>
        <w:t>כדוחפים</w:t>
      </w:r>
      <w:r w:rsidR="00C975B7">
        <w:rPr>
          <w:rtl/>
        </w:rPr>
        <w:t xml:space="preserve"> </w:t>
      </w:r>
      <w:r w:rsidRPr="00E53590">
        <w:rPr>
          <w:rtl/>
        </w:rPr>
        <w:t>או</w:t>
      </w:r>
      <w:r w:rsidR="00C975B7">
        <w:rPr>
          <w:rtl/>
        </w:rPr>
        <w:t xml:space="preserve"> </w:t>
      </w:r>
      <w:r w:rsidRPr="00E53590">
        <w:rPr>
          <w:rtl/>
        </w:rPr>
        <w:t>חס</w:t>
      </w:r>
      <w:r w:rsidR="00C975B7">
        <w:rPr>
          <w:rtl/>
        </w:rPr>
        <w:t xml:space="preserve"> </w:t>
      </w:r>
      <w:r w:rsidRPr="00E53590">
        <w:rPr>
          <w:rtl/>
        </w:rPr>
        <w:t>וחלילה</w:t>
      </w:r>
      <w:r w:rsidR="00C975B7">
        <w:rPr>
          <w:rtl/>
        </w:rPr>
        <w:t xml:space="preserve"> </w:t>
      </w:r>
      <w:r w:rsidRPr="00E53590">
        <w:rPr>
          <w:rtl/>
        </w:rPr>
        <w:t>כעוצרים. בנקודה הזאת יש טעם לפגם. את הנקודה</w:t>
      </w:r>
      <w:r w:rsidR="00C975B7">
        <w:rPr>
          <w:rtl/>
        </w:rPr>
        <w:t xml:space="preserve"> </w:t>
      </w:r>
      <w:r w:rsidRPr="00E53590">
        <w:rPr>
          <w:rtl/>
        </w:rPr>
        <w:t>הזאת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לבדוק</w:t>
      </w:r>
      <w:r w:rsidR="00C975B7">
        <w:rPr>
          <w:rtl/>
        </w:rPr>
        <w:t xml:space="preserve"> </w:t>
      </w:r>
      <w:r w:rsidRPr="00E53590">
        <w:rPr>
          <w:rtl/>
        </w:rPr>
        <w:t>ביסודיות,</w:t>
      </w:r>
      <w:r w:rsidR="00C975B7">
        <w:rPr>
          <w:rtl/>
        </w:rPr>
        <w:t xml:space="preserve"> </w:t>
      </w:r>
      <w:r w:rsidRPr="00E53590">
        <w:rPr>
          <w:rtl/>
        </w:rPr>
        <w:t>ובעיקר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המשמעות הנגזרת מעמידתם בראש הפרמידה של</w:t>
      </w:r>
      <w:r w:rsidR="00C975B7">
        <w:rPr>
          <w:rtl/>
        </w:rPr>
        <w:t xml:space="preserve"> </w:t>
      </w:r>
      <w:r w:rsidRPr="00E53590">
        <w:rPr>
          <w:rtl/>
        </w:rPr>
        <w:t>המשא</w:t>
      </w:r>
      <w:r w:rsidR="00C975B7">
        <w:rPr>
          <w:rtl/>
        </w:rPr>
        <w:t>-</w:t>
      </w:r>
      <w:r w:rsidRPr="00E53590">
        <w:rPr>
          <w:rtl/>
        </w:rPr>
        <w:t>ומתן.</w:t>
      </w:r>
      <w:r w:rsidR="00C975B7">
        <w:rPr>
          <w:rtl/>
        </w:rPr>
        <w:t xml:space="preserve"> </w:t>
      </w:r>
      <w:r w:rsidRPr="00E53590">
        <w:rPr>
          <w:rtl/>
        </w:rPr>
        <w:t>שכן</w:t>
      </w:r>
      <w:r w:rsidR="00C975B7">
        <w:rPr>
          <w:rtl/>
        </w:rPr>
        <w:t xml:space="preserve"> </w:t>
      </w:r>
      <w:r w:rsidRPr="00E53590">
        <w:rPr>
          <w:rtl/>
        </w:rPr>
        <w:t>עמידתם בראש הסולם כמובילים מביאה אותם בהכרח למעורבות פוליטית,</w:t>
      </w:r>
      <w:r w:rsidR="00C975B7">
        <w:rPr>
          <w:rtl/>
        </w:rPr>
        <w:t xml:space="preserve"> </w:t>
      </w:r>
      <w:r w:rsidRPr="00E53590">
        <w:rPr>
          <w:rtl/>
        </w:rPr>
        <w:t>במקום שיהוו את נדבך המטה המקצועי והמייעץ בלבד.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יתירה</w:t>
      </w:r>
      <w:r w:rsidR="00C975B7">
        <w:rPr>
          <w:rtl/>
        </w:rPr>
        <w:t xml:space="preserve"> </w:t>
      </w:r>
      <w:r w:rsidRPr="00E53590">
        <w:rPr>
          <w:rtl/>
        </w:rPr>
        <w:t>מזו, מקנן</w:t>
      </w:r>
      <w:r w:rsidR="00C975B7">
        <w:rPr>
          <w:rtl/>
        </w:rPr>
        <w:t xml:space="preserve"> </w:t>
      </w:r>
      <w:r w:rsidRPr="00E53590">
        <w:rPr>
          <w:rtl/>
        </w:rPr>
        <w:t>בי</w:t>
      </w:r>
      <w:r w:rsidR="00C975B7">
        <w:rPr>
          <w:rtl/>
        </w:rPr>
        <w:t xml:space="preserve"> </w:t>
      </w:r>
      <w:r w:rsidRPr="00E53590">
        <w:rPr>
          <w:rtl/>
        </w:rPr>
        <w:t>חשש כבד, כי קציני צבא המובילים משא</w:t>
      </w:r>
      <w:r w:rsidR="00C975B7">
        <w:rPr>
          <w:rtl/>
        </w:rPr>
        <w:t>-</w:t>
      </w:r>
      <w:r w:rsidRPr="00E53590">
        <w:rPr>
          <w:rtl/>
        </w:rPr>
        <w:t>ומתן לשלום</w:t>
      </w:r>
      <w:r w:rsidR="00C975B7">
        <w:rPr>
          <w:rtl/>
        </w:rPr>
        <w:t xml:space="preserve"> </w:t>
      </w:r>
      <w:r w:rsidRPr="00E53590">
        <w:rPr>
          <w:rtl/>
        </w:rPr>
        <w:t>אינם</w:t>
      </w:r>
      <w:r w:rsidR="00C975B7">
        <w:rPr>
          <w:rtl/>
        </w:rPr>
        <w:t xml:space="preserve"> </w:t>
      </w:r>
      <w:r w:rsidRPr="00E53590">
        <w:rPr>
          <w:rtl/>
        </w:rPr>
        <w:t>מסוגלים הגיונית ומנטלית להיות בו</w:t>
      </w:r>
      <w:r w:rsidR="00C975B7">
        <w:rPr>
          <w:rtl/>
        </w:rPr>
        <w:t>-</w:t>
      </w:r>
      <w:r w:rsidRPr="00E53590">
        <w:rPr>
          <w:rtl/>
        </w:rPr>
        <w:t>זמנית גם מפקדים המובילים יוזמה, נחישות ולחימה</w:t>
      </w:r>
      <w:r w:rsidR="00C975B7">
        <w:rPr>
          <w:rtl/>
        </w:rPr>
        <w:t xml:space="preserve"> </w:t>
      </w:r>
      <w:r w:rsidRPr="00E53590">
        <w:rPr>
          <w:rtl/>
        </w:rPr>
        <w:t>בטרור,</w:t>
      </w:r>
      <w:r w:rsidR="00C975B7">
        <w:rPr>
          <w:rtl/>
        </w:rPr>
        <w:t xml:space="preserve"> </w:t>
      </w:r>
      <w:r w:rsidRPr="00E53590">
        <w:rPr>
          <w:rtl/>
        </w:rPr>
        <w:t>וזאת</w:t>
      </w:r>
      <w:r w:rsidR="00C975B7">
        <w:rPr>
          <w:rtl/>
        </w:rPr>
        <w:t xml:space="preserve"> </w:t>
      </w:r>
      <w:r w:rsidRPr="00E53590">
        <w:rPr>
          <w:rtl/>
        </w:rPr>
        <w:t>הרי</w:t>
      </w:r>
      <w:r w:rsidR="00C975B7">
        <w:rPr>
          <w:rtl/>
        </w:rPr>
        <w:t xml:space="preserve"> </w:t>
      </w:r>
      <w:r w:rsidRPr="00E53590">
        <w:rPr>
          <w:rtl/>
        </w:rPr>
        <w:t>בניגוד</w:t>
      </w:r>
      <w:r w:rsidR="00C975B7">
        <w:rPr>
          <w:rtl/>
        </w:rPr>
        <w:t xml:space="preserve"> </w:t>
      </w:r>
      <w:r w:rsidRPr="00E53590">
        <w:rPr>
          <w:rtl/>
        </w:rPr>
        <w:t>מוחלט</w:t>
      </w:r>
      <w:r w:rsidR="00C975B7">
        <w:rPr>
          <w:rtl/>
        </w:rPr>
        <w:t xml:space="preserve"> </w:t>
      </w:r>
      <w:r w:rsidRPr="00E53590">
        <w:rPr>
          <w:rtl/>
        </w:rPr>
        <w:t>לאמירתם של רבין ובכירים נוספים במפלגת העבודה</w:t>
      </w:r>
      <w:r w:rsidR="00C975B7">
        <w:rPr>
          <w:rtl/>
        </w:rPr>
        <w:t xml:space="preserve"> </w:t>
      </w:r>
      <w:r w:rsidRPr="00E53590">
        <w:rPr>
          <w:rtl/>
        </w:rPr>
        <w:t>הקובעת:</w:t>
      </w:r>
      <w:r w:rsidR="00C975B7">
        <w:rPr>
          <w:rtl/>
        </w:rPr>
        <w:t xml:space="preserve"> </w:t>
      </w:r>
      <w:r w:rsidRPr="00E53590">
        <w:rPr>
          <w:rtl/>
        </w:rPr>
        <w:t>נילחם בטרור כאילו אין תהליך שלום וננהל תהליך שלום כאילו אין טרור.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חששי הכבד</w:t>
      </w:r>
      <w:r w:rsidR="00C975B7">
        <w:rPr>
          <w:rtl/>
        </w:rPr>
        <w:t xml:space="preserve"> </w:t>
      </w:r>
      <w:r w:rsidRPr="00E53590">
        <w:rPr>
          <w:rtl/>
        </w:rPr>
        <w:t>נובע מהמעקב ומהליווי של האירועים בצפון, בגבול הלבנון, ומההבחנה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שם, בדרום</w:t>
      </w:r>
      <w:r w:rsidR="00C975B7">
        <w:rPr>
          <w:rtl/>
        </w:rPr>
        <w:t>-</w:t>
      </w:r>
      <w:r w:rsidRPr="00E53590">
        <w:rPr>
          <w:rtl/>
        </w:rPr>
        <w:t>לבנון, כך נדמה לי, לא מתקיימת אותה נחישות ותחבולנות, אותה דבקות,</w:t>
      </w:r>
      <w:r w:rsidR="00C975B7">
        <w:rPr>
          <w:rtl/>
        </w:rPr>
        <w:t xml:space="preserve"> </w:t>
      </w:r>
      <w:r w:rsidRPr="00E53590">
        <w:rPr>
          <w:rtl/>
        </w:rPr>
        <w:t>יוזמה ותוקפנות שאותן הכרנו ועל ברכיהן התחנכנו.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לעשות הכול ולפעול כך שהצבא יישאר מחוץ לפוליטיקה המסוכסכת והמפולגת מחד</w:t>
      </w:r>
      <w:r w:rsidR="00C975B7">
        <w:rPr>
          <w:rtl/>
        </w:rPr>
        <w:t xml:space="preserve"> </w:t>
      </w:r>
      <w:r w:rsidRPr="00E53590">
        <w:rPr>
          <w:rtl/>
        </w:rPr>
        <w:t>גיסא,</w:t>
      </w:r>
      <w:r w:rsidR="00C975B7">
        <w:rPr>
          <w:rtl/>
        </w:rPr>
        <w:t xml:space="preserve"> </w:t>
      </w:r>
      <w:r w:rsidRPr="00E53590">
        <w:rPr>
          <w:rtl/>
        </w:rPr>
        <w:t>שיישאר נקי וטהור מלחצים סיעתיים ומחנאיים כאלה ואחרים, ומאידך גיסא שיהיה</w:t>
      </w:r>
      <w:r w:rsidR="00C975B7">
        <w:rPr>
          <w:rtl/>
        </w:rPr>
        <w:t xml:space="preserve"> </w:t>
      </w:r>
      <w:r w:rsidRPr="00E53590">
        <w:rPr>
          <w:rtl/>
        </w:rPr>
        <w:t>דרוך ונחוש כדי כך שיהיה מסוגל להשיב וליזום מלחמה שערה במאבק המתמשך בטרור המציק</w:t>
      </w:r>
      <w:r w:rsidR="00C975B7">
        <w:rPr>
          <w:rtl/>
        </w:rPr>
        <w:t xml:space="preserve"> </w:t>
      </w:r>
      <w:r w:rsidRPr="00E53590">
        <w:rPr>
          <w:rtl/>
        </w:rPr>
        <w:t>והמזנב</w:t>
      </w:r>
      <w:r w:rsidR="00C975B7">
        <w:rPr>
          <w:rtl/>
        </w:rPr>
        <w:t xml:space="preserve"> </w:t>
      </w:r>
      <w:r w:rsidRPr="00E53590">
        <w:rPr>
          <w:rtl/>
        </w:rPr>
        <w:t>בנו.</w:t>
      </w:r>
      <w:r w:rsidR="00C975B7">
        <w:rPr>
          <w:rtl/>
        </w:rPr>
        <w:t xml:space="preserve"> </w:t>
      </w:r>
      <w:r w:rsidRPr="00E53590">
        <w:rPr>
          <w:rtl/>
        </w:rPr>
        <w:t>יתירה</w:t>
      </w:r>
      <w:r w:rsidR="00C975B7">
        <w:rPr>
          <w:rtl/>
        </w:rPr>
        <w:t xml:space="preserve"> </w:t>
      </w:r>
      <w:r w:rsidRPr="00E53590">
        <w:rPr>
          <w:rtl/>
        </w:rPr>
        <w:t>מזו,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התקיפות,</w:t>
      </w:r>
      <w:r w:rsidR="00C975B7">
        <w:rPr>
          <w:rtl/>
        </w:rPr>
        <w:t xml:space="preserve"> </w:t>
      </w:r>
      <w:r w:rsidRPr="00E53590">
        <w:rPr>
          <w:rtl/>
        </w:rPr>
        <w:t>היוזמה והנחישות יש לנקוט בעיקר אל מול</w:t>
      </w:r>
      <w:r w:rsidR="00C975B7">
        <w:rPr>
          <w:rtl/>
        </w:rPr>
        <w:t xml:space="preserve"> </w:t>
      </w:r>
      <w:r w:rsidRPr="00E53590">
        <w:rPr>
          <w:rtl/>
        </w:rPr>
        <w:t>הסורים,</w:t>
      </w:r>
      <w:r w:rsidR="00C975B7">
        <w:rPr>
          <w:rtl/>
        </w:rPr>
        <w:t xml:space="preserve"> </w:t>
      </w:r>
      <w:r w:rsidRPr="00E53590">
        <w:rPr>
          <w:rtl/>
        </w:rPr>
        <w:t>שחידשו</w:t>
      </w:r>
      <w:r w:rsidR="00C975B7">
        <w:rPr>
          <w:rtl/>
        </w:rPr>
        <w:t xml:space="preserve"> </w:t>
      </w:r>
      <w:r w:rsidRPr="00E53590">
        <w:rPr>
          <w:rtl/>
        </w:rPr>
        <w:t>ואשררו</w:t>
      </w:r>
      <w:r w:rsidR="00C975B7">
        <w:rPr>
          <w:rtl/>
        </w:rPr>
        <w:t xml:space="preserve"> </w:t>
      </w:r>
      <w:r w:rsidRPr="00E53590">
        <w:rPr>
          <w:rtl/>
        </w:rPr>
        <w:t>רק</w:t>
      </w:r>
      <w:r w:rsidR="00C975B7">
        <w:rPr>
          <w:rtl/>
        </w:rPr>
        <w:t xml:space="preserve"> </w:t>
      </w:r>
      <w:r w:rsidRPr="00E53590">
        <w:rPr>
          <w:rtl/>
        </w:rPr>
        <w:t>לפני</w:t>
      </w:r>
      <w:r w:rsidR="00C975B7">
        <w:rPr>
          <w:rtl/>
        </w:rPr>
        <w:t xml:space="preserve"> </w:t>
      </w:r>
      <w:r w:rsidRPr="00E53590">
        <w:rPr>
          <w:rtl/>
        </w:rPr>
        <w:t>שלושה</w:t>
      </w:r>
      <w:r w:rsidR="00C975B7">
        <w:rPr>
          <w:rtl/>
        </w:rPr>
        <w:t xml:space="preserve"> </w:t>
      </w:r>
      <w:r w:rsidRPr="00E53590">
        <w:rPr>
          <w:rtl/>
        </w:rPr>
        <w:t>חודשים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ההסכם האסטרטגי בינם לבין</w:t>
      </w:r>
      <w:r w:rsidR="00C975B7">
        <w:rPr>
          <w:rtl/>
        </w:rPr>
        <w:t xml:space="preserve"> </w:t>
      </w:r>
      <w:r w:rsidRPr="00E53590">
        <w:rPr>
          <w:rtl/>
        </w:rPr>
        <w:t>האירנים;</w:t>
      </w:r>
      <w:r w:rsidR="00C975B7">
        <w:rPr>
          <w:rtl/>
        </w:rPr>
        <w:t xml:space="preserve"> </w:t>
      </w:r>
      <w:r w:rsidRPr="00E53590">
        <w:rPr>
          <w:rtl/>
        </w:rPr>
        <w:t>ואף יותר מכך, רק לפני שבועיים, שבוע אחד בלבד לאחר הפגישה בין קלינטון</w:t>
      </w:r>
      <w:r w:rsidR="00C975B7">
        <w:rPr>
          <w:rtl/>
        </w:rPr>
        <w:t xml:space="preserve"> </w:t>
      </w:r>
      <w:r w:rsidRPr="00E53590">
        <w:rPr>
          <w:rtl/>
        </w:rPr>
        <w:t>ובין אסד, פתחו וחידשו את קו ההספקה האווירי מטהרן לדרום</w:t>
      </w:r>
      <w:r w:rsidR="00C975B7">
        <w:rPr>
          <w:rtl/>
        </w:rPr>
        <w:t>-</w:t>
      </w:r>
      <w:r w:rsidRPr="00E53590">
        <w:rPr>
          <w:rtl/>
        </w:rPr>
        <w:t>לבנון, העובר דרך דמשק.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לזכור,</w:t>
      </w:r>
      <w:r w:rsidR="00C975B7">
        <w:rPr>
          <w:rtl/>
        </w:rPr>
        <w:t xml:space="preserve"> </w:t>
      </w:r>
      <w:r w:rsidRPr="00E53590">
        <w:rPr>
          <w:rtl/>
        </w:rPr>
        <w:t>כי הברית האסטרטגית הזאת היא הלב והיא הציר המרכזי של כל ארגוני</w:t>
      </w:r>
      <w:r w:rsidR="00C975B7">
        <w:rPr>
          <w:rtl/>
        </w:rPr>
        <w:t xml:space="preserve"> </w:t>
      </w:r>
      <w:r w:rsidRPr="00E53590">
        <w:rPr>
          <w:rtl/>
        </w:rPr>
        <w:t>הטרור והסירוב של הפלשתינים באשר הם שם. תודה רבה.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</w:t>
      </w:r>
      <w:r w:rsidR="00C975B7">
        <w:rPr>
          <w:rtl/>
        </w:rPr>
        <w:t xml:space="preserve"> </w:t>
      </w:r>
      <w:r w:rsidRPr="00E53590">
        <w:rPr>
          <w:rtl/>
        </w:rPr>
        <w:t>רבה</w:t>
      </w:r>
      <w:r w:rsidR="00C975B7">
        <w:rPr>
          <w:rtl/>
        </w:rPr>
        <w:t xml:space="preserve"> </w:t>
      </w:r>
      <w:r w:rsidRPr="00E53590">
        <w:rPr>
          <w:rtl/>
        </w:rPr>
        <w:t>לחבר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הכנסת משה פלד. אני מזמינה את חבר הכנסת אורי אור; אחריו </w:t>
      </w:r>
      <w:r w:rsidR="00C975B7">
        <w:rPr>
          <w:rtl/>
        </w:rPr>
        <w:t xml:space="preserve">– </w:t>
      </w:r>
      <w:r w:rsidRPr="00E53590">
        <w:rPr>
          <w:rtl/>
        </w:rPr>
        <w:t>חבר הכנסת אברהם פורז.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אורי אור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גברתי</w:t>
      </w:r>
      <w:r w:rsidR="00C975B7">
        <w:rPr>
          <w:rtl/>
        </w:rPr>
        <w:t xml:space="preserve"> </w:t>
      </w:r>
      <w:r w:rsidRPr="00E53590">
        <w:rPr>
          <w:rtl/>
        </w:rPr>
        <w:t>היושבת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כנסת</w:t>
      </w:r>
      <w:r w:rsidR="00C975B7">
        <w:rPr>
          <w:rtl/>
        </w:rPr>
        <w:t xml:space="preserve"> </w:t>
      </w:r>
      <w:r w:rsidRPr="00E53590">
        <w:rPr>
          <w:rtl/>
        </w:rPr>
        <w:t>נכבדה,</w:t>
      </w:r>
      <w:r w:rsidR="00C975B7">
        <w:rPr>
          <w:rtl/>
        </w:rPr>
        <w:t xml:space="preserve"> </w:t>
      </w:r>
      <w:r w:rsidRPr="00E53590">
        <w:rPr>
          <w:rtl/>
        </w:rPr>
        <w:t>סגן</w:t>
      </w:r>
      <w:r w:rsidR="00C975B7">
        <w:rPr>
          <w:rtl/>
        </w:rPr>
        <w:t xml:space="preserve"> </w:t>
      </w:r>
      <w:r w:rsidRPr="00E53590">
        <w:rPr>
          <w:rtl/>
        </w:rPr>
        <w:t>שר</w:t>
      </w:r>
      <w:r w:rsidR="00C975B7">
        <w:rPr>
          <w:rtl/>
        </w:rPr>
        <w:t xml:space="preserve"> </w:t>
      </w:r>
      <w:r w:rsidRPr="00E53590">
        <w:rPr>
          <w:rtl/>
        </w:rPr>
        <w:t>הביטחון, השתתפותם של קציני צבא</w:t>
      </w:r>
      <w:r w:rsidR="00C975B7">
        <w:rPr>
          <w:rtl/>
        </w:rPr>
        <w:t xml:space="preserve"> </w:t>
      </w:r>
      <w:r w:rsidRPr="00E53590">
        <w:rPr>
          <w:rtl/>
        </w:rPr>
        <w:t>בכירים</w:t>
      </w:r>
      <w:r w:rsidR="00C975B7">
        <w:rPr>
          <w:rtl/>
        </w:rPr>
        <w:t xml:space="preserve"> </w:t>
      </w:r>
      <w:r w:rsidRPr="00E53590">
        <w:rPr>
          <w:rtl/>
        </w:rPr>
        <w:t>בתהליך</w:t>
      </w:r>
      <w:r w:rsidR="00C975B7">
        <w:rPr>
          <w:rtl/>
        </w:rPr>
        <w:t xml:space="preserve"> </w:t>
      </w:r>
      <w:r w:rsidRPr="00E53590">
        <w:rPr>
          <w:rtl/>
        </w:rPr>
        <w:t>של משא</w:t>
      </w:r>
      <w:r w:rsidR="00C975B7">
        <w:rPr>
          <w:rtl/>
        </w:rPr>
        <w:t>-</w:t>
      </w:r>
      <w:r w:rsidRPr="00E53590">
        <w:rPr>
          <w:rtl/>
        </w:rPr>
        <w:t>ומתן מדיני הינה סוגיה רגישה, ואך טבעי שתעלה חילוקי דעות</w:t>
      </w:r>
      <w:r w:rsidR="00C975B7">
        <w:rPr>
          <w:rtl/>
        </w:rPr>
        <w:t xml:space="preserve"> </w:t>
      </w:r>
      <w:r w:rsidRPr="00E53590">
        <w:rPr>
          <w:rtl/>
        </w:rPr>
        <w:t>והשגות לגבי עצם השתתפותם וסוג התפקידים שימלאו.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חולק</w:t>
      </w:r>
      <w:r w:rsidR="00C975B7">
        <w:rPr>
          <w:rtl/>
        </w:rPr>
        <w:t xml:space="preserve"> </w:t>
      </w:r>
      <w:r w:rsidRPr="00E53590">
        <w:rPr>
          <w:rtl/>
        </w:rPr>
        <w:t>על כך כי הדרג המדיני הוא הנושא באחריות ולו הסמכות הבלעדית לגבי</w:t>
      </w:r>
      <w:r w:rsidR="00C975B7">
        <w:rPr>
          <w:rtl/>
        </w:rPr>
        <w:t xml:space="preserve"> </w:t>
      </w:r>
      <w:r w:rsidRPr="00E53590">
        <w:rPr>
          <w:rtl/>
        </w:rPr>
        <w:t>הכרעות</w:t>
      </w:r>
      <w:r w:rsidR="00C975B7">
        <w:rPr>
          <w:rtl/>
        </w:rPr>
        <w:t xml:space="preserve"> </w:t>
      </w:r>
      <w:r w:rsidRPr="00E53590">
        <w:rPr>
          <w:rtl/>
        </w:rPr>
        <w:t>מדיניות.</w:t>
      </w:r>
      <w:r w:rsidR="00C975B7">
        <w:rPr>
          <w:rtl/>
        </w:rPr>
        <w:t xml:space="preserve"> </w:t>
      </w:r>
      <w:r w:rsidRPr="00E53590">
        <w:rPr>
          <w:rtl/>
        </w:rPr>
        <w:t>עם זאת, כיוון שמדובר בנושא ביטחוני, הדרג המדיני מחויב בשיתוף</w:t>
      </w:r>
      <w:r w:rsidR="00C975B7">
        <w:rPr>
          <w:rtl/>
        </w:rPr>
        <w:t xml:space="preserve"> </w:t>
      </w:r>
      <w:r w:rsidRPr="00E53590">
        <w:rPr>
          <w:rtl/>
        </w:rPr>
        <w:t>המטה</w:t>
      </w:r>
      <w:r w:rsidR="00C975B7">
        <w:rPr>
          <w:rtl/>
        </w:rPr>
        <w:t xml:space="preserve"> </w:t>
      </w:r>
      <w:r w:rsidRPr="00E53590">
        <w:rPr>
          <w:rtl/>
        </w:rPr>
        <w:t>הכללי</w:t>
      </w:r>
      <w:r w:rsidR="00C975B7">
        <w:rPr>
          <w:rtl/>
        </w:rPr>
        <w:t xml:space="preserve"> </w:t>
      </w:r>
      <w:r w:rsidRPr="00E53590">
        <w:rPr>
          <w:rtl/>
        </w:rPr>
        <w:t>לגבי</w:t>
      </w:r>
      <w:r w:rsidR="00C975B7">
        <w:rPr>
          <w:rtl/>
        </w:rPr>
        <w:t xml:space="preserve"> </w:t>
      </w:r>
      <w:r w:rsidRPr="00E53590">
        <w:rPr>
          <w:rtl/>
        </w:rPr>
        <w:t>אספקת</w:t>
      </w:r>
      <w:r w:rsidR="00C975B7">
        <w:rPr>
          <w:rtl/>
        </w:rPr>
        <w:t xml:space="preserve"> </w:t>
      </w:r>
      <w:r w:rsidRPr="00E53590">
        <w:rPr>
          <w:rtl/>
        </w:rPr>
        <w:t>נתונים</w:t>
      </w:r>
      <w:r w:rsidR="00C975B7">
        <w:rPr>
          <w:rtl/>
        </w:rPr>
        <w:t xml:space="preserve"> </w:t>
      </w:r>
      <w:r w:rsidRPr="00E53590">
        <w:rPr>
          <w:rtl/>
        </w:rPr>
        <w:t>ולגבי ניתוח משמעויות שעולות במשא</w:t>
      </w:r>
      <w:r w:rsidR="00C975B7">
        <w:rPr>
          <w:rtl/>
        </w:rPr>
        <w:t>-</w:t>
      </w:r>
      <w:r w:rsidRPr="00E53590">
        <w:rPr>
          <w:rtl/>
        </w:rPr>
        <w:t>ומתן.</w:t>
      </w:r>
      <w:r w:rsidR="00C975B7">
        <w:rPr>
          <w:rtl/>
        </w:rPr>
        <w:t xml:space="preserve"> </w:t>
      </w:r>
      <w:r w:rsidRPr="00E53590">
        <w:rPr>
          <w:rtl/>
        </w:rPr>
        <w:t>הדרג</w:t>
      </w:r>
      <w:r w:rsidR="00C975B7">
        <w:rPr>
          <w:rtl/>
        </w:rPr>
        <w:t xml:space="preserve"> </w:t>
      </w:r>
      <w:r w:rsidRPr="00E53590">
        <w:rPr>
          <w:rtl/>
        </w:rPr>
        <w:t>הצבאי</w:t>
      </w:r>
      <w:r w:rsidR="00C975B7">
        <w:rPr>
          <w:rtl/>
        </w:rPr>
        <w:t xml:space="preserve"> </w:t>
      </w:r>
      <w:r w:rsidRPr="00E53590">
        <w:rPr>
          <w:rtl/>
        </w:rPr>
        <w:t>מצדו חייב להבהיר לדרג המדיני את המציאות הביטחונית העומדת להיווצר כתוצאה</w:t>
      </w:r>
      <w:r w:rsidR="00C975B7">
        <w:rPr>
          <w:rtl/>
        </w:rPr>
        <w:t xml:space="preserve"> </w:t>
      </w:r>
      <w:r w:rsidRPr="00E53590">
        <w:rPr>
          <w:rtl/>
        </w:rPr>
        <w:t>מיישום הסכם עזה ויריחו.</w:t>
      </w:r>
    </w:p>
    <w:p w:rsidR="00C975B7" w:rsidRDefault="00C975B7" w:rsidP="00C975B7">
      <w:pPr>
        <w:rPr>
          <w:rtl/>
        </w:rPr>
      </w:pPr>
    </w:p>
    <w:p w:rsidR="00C975B7" w:rsidRDefault="00E53590" w:rsidP="00556F00">
      <w:pPr>
        <w:rPr>
          <w:rtl/>
        </w:rPr>
      </w:pPr>
      <w:r w:rsidRPr="00E53590">
        <w:rPr>
          <w:rtl/>
        </w:rPr>
        <w:t>רבותי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 בעניין זה אין כל חדש. כך היה בהסכמי שביתת הנשק ברודוס</w:t>
      </w:r>
      <w:r w:rsidR="00C975B7">
        <w:rPr>
          <w:rtl/>
        </w:rPr>
        <w:t xml:space="preserve"> </w:t>
      </w:r>
      <w:r w:rsidRPr="00E53590">
        <w:rPr>
          <w:rtl/>
        </w:rPr>
        <w:t>ב</w:t>
      </w:r>
      <w:r w:rsidR="00C975B7">
        <w:rPr>
          <w:rtl/>
        </w:rPr>
        <w:t>-</w:t>
      </w:r>
      <w:r w:rsidRPr="00E53590">
        <w:rPr>
          <w:rtl/>
        </w:rPr>
        <w:t>1949</w:t>
      </w:r>
      <w:r w:rsidR="00556F00">
        <w:rPr>
          <w:rFonts w:hint="cs"/>
          <w:rtl/>
        </w:rPr>
        <w:t>-</w:t>
      </w:r>
      <w:r w:rsidRPr="00E53590">
        <w:rPr>
          <w:rtl/>
        </w:rPr>
        <w:t>1948.</w:t>
      </w:r>
      <w:r w:rsidR="00C975B7">
        <w:rPr>
          <w:rtl/>
        </w:rPr>
        <w:t xml:space="preserve"> </w:t>
      </w:r>
      <w:r w:rsidRPr="00E53590">
        <w:rPr>
          <w:rtl/>
        </w:rPr>
        <w:t>אז</w:t>
      </w:r>
      <w:r w:rsidR="00C975B7">
        <w:rPr>
          <w:rtl/>
        </w:rPr>
        <w:t xml:space="preserve"> </w:t>
      </w:r>
      <w:r w:rsidRPr="00E53590">
        <w:rPr>
          <w:rtl/>
        </w:rPr>
        <w:t>ניהלו,</w:t>
      </w:r>
      <w:r w:rsidR="00C975B7">
        <w:rPr>
          <w:rtl/>
        </w:rPr>
        <w:t xml:space="preserve"> </w:t>
      </w:r>
      <w:r w:rsidRPr="00E53590">
        <w:rPr>
          <w:rtl/>
        </w:rPr>
        <w:t>מטעם המדינה, את המשא</w:t>
      </w:r>
      <w:r w:rsidR="00C975B7">
        <w:rPr>
          <w:rtl/>
        </w:rPr>
        <w:t>-</w:t>
      </w:r>
      <w:r w:rsidRPr="00E53590">
        <w:rPr>
          <w:rtl/>
        </w:rPr>
        <w:t>ומתן הרמטכ"ל יגאל ידין, יהושפט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הרכבי, משה דיין, יצחק רבין ומרדכי מקלף. כל החמישה היו קציני צה"ל בכירים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אריאל ויינשטיין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הנושא היה צבאי.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אורי אור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רק</w:t>
      </w:r>
      <w:r w:rsidR="00C975B7">
        <w:rPr>
          <w:rtl/>
        </w:rPr>
        <w:t xml:space="preserve"> </w:t>
      </w:r>
      <w:r w:rsidRPr="00E53590">
        <w:rPr>
          <w:rtl/>
        </w:rPr>
        <w:t>צבאי</w:t>
      </w:r>
      <w:r w:rsidR="00C975B7">
        <w:rPr>
          <w:rtl/>
        </w:rPr>
        <w:t xml:space="preserve"> </w:t>
      </w:r>
      <w:r w:rsidRPr="00E53590">
        <w:rPr>
          <w:rtl/>
        </w:rPr>
        <w:t>היה, באמת? מאחורי מבצע</w:t>
      </w:r>
      <w:r w:rsidR="00C975B7">
        <w:rPr>
          <w:rtl/>
        </w:rPr>
        <w:t>-</w:t>
      </w:r>
      <w:r w:rsidRPr="00E53590">
        <w:rPr>
          <w:rtl/>
        </w:rPr>
        <w:t>קדש וכל שיתוף הפעולה בין ישראל לבין צרפת</w:t>
      </w:r>
      <w:r w:rsidR="00C975B7">
        <w:rPr>
          <w:rtl/>
        </w:rPr>
        <w:t xml:space="preserve"> </w:t>
      </w:r>
      <w:r w:rsidRPr="00E53590">
        <w:rPr>
          <w:rtl/>
        </w:rPr>
        <w:t>עמדו</w:t>
      </w:r>
      <w:r w:rsidR="00C975B7">
        <w:rPr>
          <w:rtl/>
        </w:rPr>
        <w:t xml:space="preserve"> </w:t>
      </w:r>
      <w:r w:rsidRPr="00E53590">
        <w:rPr>
          <w:rtl/>
        </w:rPr>
        <w:t>הרמטכ"ל</w:t>
      </w:r>
      <w:r w:rsidR="00C975B7">
        <w:rPr>
          <w:rtl/>
        </w:rPr>
        <w:t xml:space="preserve"> </w:t>
      </w:r>
      <w:r w:rsidRPr="00E53590">
        <w:rPr>
          <w:rtl/>
        </w:rPr>
        <w:t>משה</w:t>
      </w:r>
      <w:r w:rsidR="00C975B7">
        <w:rPr>
          <w:rtl/>
        </w:rPr>
        <w:t xml:space="preserve"> </w:t>
      </w:r>
      <w:r w:rsidRPr="00E53590">
        <w:rPr>
          <w:rtl/>
        </w:rPr>
        <w:t>דיין ושמעון פרס, שהיה אז מנכ"ל משרד הביטחון. ב</w:t>
      </w:r>
      <w:r w:rsidR="00C975B7">
        <w:rPr>
          <w:rtl/>
        </w:rPr>
        <w:t>-</w:t>
      </w:r>
      <w:r w:rsidRPr="00E53590">
        <w:rPr>
          <w:rtl/>
        </w:rPr>
        <w:t>1973, את כל</w:t>
      </w:r>
      <w:r w:rsidR="00C975B7">
        <w:rPr>
          <w:rtl/>
        </w:rPr>
        <w:t xml:space="preserve"> </w:t>
      </w:r>
      <w:r w:rsidRPr="00E53590">
        <w:rPr>
          <w:rtl/>
        </w:rPr>
        <w:t>נושא</w:t>
      </w:r>
      <w:r w:rsidR="00C975B7">
        <w:rPr>
          <w:rtl/>
        </w:rPr>
        <w:t xml:space="preserve"> </w:t>
      </w:r>
      <w:r w:rsidRPr="00E53590">
        <w:rPr>
          <w:rtl/>
        </w:rPr>
        <w:t>הפסקת</w:t>
      </w:r>
      <w:r w:rsidR="00C975B7">
        <w:rPr>
          <w:rtl/>
        </w:rPr>
        <w:t xml:space="preserve"> </w:t>
      </w:r>
      <w:r w:rsidRPr="00E53590">
        <w:rPr>
          <w:rtl/>
        </w:rPr>
        <w:t>האש בקילומטר ה</w:t>
      </w:r>
      <w:r w:rsidR="00C975B7">
        <w:rPr>
          <w:rtl/>
        </w:rPr>
        <w:t>-</w:t>
      </w:r>
      <w:r w:rsidRPr="00E53590">
        <w:rPr>
          <w:rtl/>
        </w:rPr>
        <w:t>101 ניהלו רק קצינים בכירים, ואלה לא נושאים צבאיים.</w:t>
      </w:r>
      <w:r w:rsidR="00C975B7">
        <w:rPr>
          <w:rtl/>
        </w:rPr>
        <w:t xml:space="preserve"> </w:t>
      </w:r>
      <w:r w:rsidRPr="00E53590">
        <w:rPr>
          <w:rtl/>
        </w:rPr>
        <w:t>אלה היו אהרן יריב, טל וברן.</w:t>
      </w:r>
      <w:r w:rsidR="00C975B7">
        <w:rPr>
          <w:rtl/>
        </w:rPr>
        <w:t xml:space="preserve"> </w:t>
      </w:r>
      <w:r w:rsidRPr="00E53590">
        <w:rPr>
          <w:rtl/>
        </w:rPr>
        <w:t>גם בהסכמים אחרים שותפו, כמובן, קצינים ונתנו את כל</w:t>
      </w:r>
      <w:r w:rsidR="00C975B7">
        <w:rPr>
          <w:rtl/>
        </w:rPr>
        <w:t xml:space="preserve"> </w:t>
      </w:r>
      <w:r w:rsidRPr="00E53590">
        <w:rPr>
          <w:rtl/>
        </w:rPr>
        <w:t>ההיבטים הצבאיים.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למרות</w:t>
      </w:r>
      <w:r w:rsidR="00C975B7">
        <w:rPr>
          <w:rtl/>
        </w:rPr>
        <w:t xml:space="preserve"> </w:t>
      </w:r>
      <w:r w:rsidRPr="00E53590">
        <w:rPr>
          <w:rtl/>
        </w:rPr>
        <w:t>דוגמאות</w:t>
      </w:r>
      <w:r w:rsidR="00C975B7">
        <w:rPr>
          <w:rtl/>
        </w:rPr>
        <w:t xml:space="preserve"> </w:t>
      </w:r>
      <w:r w:rsidRPr="00E53590">
        <w:rPr>
          <w:rtl/>
        </w:rPr>
        <w:t>אלו, אני ודאי מסתייג הסתייגות חמורה מראש אם יש השתתפות של</w:t>
      </w:r>
      <w:r w:rsidR="00C975B7">
        <w:rPr>
          <w:rtl/>
        </w:rPr>
        <w:t xml:space="preserve"> </w:t>
      </w:r>
      <w:r w:rsidRPr="00E53590">
        <w:rPr>
          <w:rtl/>
        </w:rPr>
        <w:t>קציני צבא בכירים במשא</w:t>
      </w:r>
      <w:r w:rsidR="00C975B7">
        <w:rPr>
          <w:rtl/>
        </w:rPr>
        <w:t>-</w:t>
      </w:r>
      <w:r w:rsidRPr="00E53590">
        <w:rPr>
          <w:rtl/>
        </w:rPr>
        <w:t>ומתן המדיני. יש להקפיד על כך שלא ייווצר שימוש מניפולטיבי</w:t>
      </w:r>
      <w:r w:rsidR="00C975B7">
        <w:rPr>
          <w:rtl/>
        </w:rPr>
        <w:t xml:space="preserve"> </w:t>
      </w:r>
      <w:r w:rsidRPr="00E53590">
        <w:rPr>
          <w:rtl/>
        </w:rPr>
        <w:t>בנושא</w:t>
      </w:r>
      <w:r w:rsidR="00C975B7">
        <w:rPr>
          <w:rtl/>
        </w:rPr>
        <w:t xml:space="preserve"> </w:t>
      </w:r>
      <w:r w:rsidRPr="00E53590">
        <w:rPr>
          <w:rtl/>
        </w:rPr>
        <w:t>הביטחון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ידי</w:t>
      </w:r>
      <w:r w:rsidR="00C975B7">
        <w:rPr>
          <w:rtl/>
        </w:rPr>
        <w:t xml:space="preserve"> </w:t>
      </w:r>
      <w:r w:rsidRPr="00E53590">
        <w:rPr>
          <w:rtl/>
        </w:rPr>
        <w:t>גורמי</w:t>
      </w:r>
      <w:r w:rsidR="00C975B7">
        <w:rPr>
          <w:rtl/>
        </w:rPr>
        <w:t xml:space="preserve"> </w:t>
      </w:r>
      <w:r w:rsidRPr="00E53590">
        <w:rPr>
          <w:rtl/>
        </w:rPr>
        <w:t>הצבא.</w:t>
      </w:r>
      <w:r w:rsidR="00C975B7">
        <w:rPr>
          <w:rtl/>
        </w:rPr>
        <w:t xml:space="preserve"> </w:t>
      </w:r>
      <w:r w:rsidRPr="00E53590">
        <w:rPr>
          <w:rtl/>
        </w:rPr>
        <w:t>נכון</w:t>
      </w:r>
      <w:r w:rsidR="00C975B7">
        <w:rPr>
          <w:rtl/>
        </w:rPr>
        <w:t xml:space="preserve"> </w:t>
      </w:r>
      <w:r w:rsidRPr="00E53590">
        <w:rPr>
          <w:rtl/>
        </w:rPr>
        <w:t>שההליכה</w:t>
      </w:r>
      <w:r w:rsidR="00C975B7">
        <w:rPr>
          <w:rtl/>
        </w:rPr>
        <w:t xml:space="preserve"> </w:t>
      </w:r>
      <w:r w:rsidRPr="00E53590">
        <w:rPr>
          <w:rtl/>
        </w:rPr>
        <w:t>כאן היא על חבל דק, ועל כל</w:t>
      </w:r>
      <w:r w:rsidR="00C975B7">
        <w:rPr>
          <w:rtl/>
        </w:rPr>
        <w:t xml:space="preserve"> </w:t>
      </w:r>
      <w:r w:rsidRPr="00E53590">
        <w:rPr>
          <w:rtl/>
        </w:rPr>
        <w:t>הצדדים, ובמיוחד על אנשי הצבא, למנוע מעצמם שימוש באצטלה ביטחונית על מנת לקדם פן</w:t>
      </w:r>
      <w:r w:rsidR="00C975B7">
        <w:rPr>
          <w:rtl/>
        </w:rPr>
        <w:t xml:space="preserve"> </w:t>
      </w:r>
      <w:r w:rsidRPr="00E53590">
        <w:rPr>
          <w:rtl/>
        </w:rPr>
        <w:t>מדיני זה או אחר.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לומר</w:t>
      </w:r>
      <w:r w:rsidR="00C975B7">
        <w:rPr>
          <w:rtl/>
        </w:rPr>
        <w:t xml:space="preserve"> </w:t>
      </w:r>
      <w:r w:rsidRPr="00E53590">
        <w:rPr>
          <w:rtl/>
        </w:rPr>
        <w:t>לחבר</w:t>
      </w:r>
      <w:r w:rsidR="00C975B7">
        <w:rPr>
          <w:rtl/>
        </w:rPr>
        <w:t xml:space="preserve"> </w:t>
      </w:r>
      <w:r w:rsidRPr="00E53590">
        <w:rPr>
          <w:rtl/>
        </w:rPr>
        <w:t>הכנסת פלד ולחבר הכנסת חגי מירום, ששתי הוועדות שבהן</w:t>
      </w:r>
      <w:r w:rsidR="00C975B7">
        <w:rPr>
          <w:rtl/>
        </w:rPr>
        <w:t xml:space="preserve"> </w:t>
      </w:r>
      <w:r w:rsidRPr="00E53590">
        <w:rPr>
          <w:rtl/>
        </w:rPr>
        <w:t>מדובר</w:t>
      </w:r>
      <w:r w:rsidR="00C975B7">
        <w:rPr>
          <w:rtl/>
        </w:rPr>
        <w:t xml:space="preserve"> </w:t>
      </w:r>
      <w:r w:rsidRPr="00E53590">
        <w:rPr>
          <w:rtl/>
        </w:rPr>
        <w:t>הן ועדות שעוסקות בנושאים ביטחוניים; גם ועדת טאבה וגם הוועדה בוושינגטון,</w:t>
      </w:r>
      <w:r w:rsidR="00C975B7">
        <w:rPr>
          <w:rtl/>
        </w:rPr>
        <w:t xml:space="preserve"> </w:t>
      </w:r>
      <w:r w:rsidRPr="00E53590">
        <w:rPr>
          <w:rtl/>
        </w:rPr>
        <w:t>שפה</w:t>
      </w:r>
      <w:r w:rsidR="00C975B7">
        <w:rPr>
          <w:rtl/>
        </w:rPr>
        <w:t xml:space="preserve"> </w:t>
      </w:r>
      <w:r w:rsidRPr="00E53590">
        <w:rPr>
          <w:rtl/>
        </w:rPr>
        <w:t>הנושא הוא הבהרה מוקדמת, ופה, במקרה זה, האלוף דני רוטשילד הוא מתאם הפעולות</w:t>
      </w:r>
      <w:r w:rsidR="00C975B7">
        <w:rPr>
          <w:rtl/>
        </w:rPr>
        <w:t xml:space="preserve"> </w:t>
      </w:r>
      <w:r w:rsidRPr="00E53590">
        <w:rPr>
          <w:rtl/>
        </w:rPr>
        <w:t>האזרחיות,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זה שבקיא, הוא זה שיודע מה קורה, הוא יכול לתת עצה נכונה וקובעת,</w:t>
      </w:r>
      <w:r w:rsidR="00C975B7">
        <w:rPr>
          <w:rtl/>
        </w:rPr>
        <w:t xml:space="preserve"> </w:t>
      </w:r>
      <w:r w:rsidRPr="00E53590">
        <w:rPr>
          <w:rtl/>
        </w:rPr>
        <w:t>וכל</w:t>
      </w:r>
      <w:r w:rsidR="00C975B7">
        <w:rPr>
          <w:rtl/>
        </w:rPr>
        <w:t xml:space="preserve"> </w:t>
      </w:r>
      <w:r w:rsidRPr="00E53590">
        <w:rPr>
          <w:rtl/>
        </w:rPr>
        <w:t>העברת</w:t>
      </w:r>
      <w:r w:rsidR="00C975B7">
        <w:rPr>
          <w:rtl/>
        </w:rPr>
        <w:t xml:space="preserve"> </w:t>
      </w:r>
      <w:r w:rsidRPr="00E53590">
        <w:rPr>
          <w:rtl/>
        </w:rPr>
        <w:t>סמכויות</w:t>
      </w:r>
      <w:r w:rsidR="00C975B7">
        <w:rPr>
          <w:rtl/>
        </w:rPr>
        <w:t xml:space="preserve"> </w:t>
      </w:r>
      <w:r w:rsidRPr="00E53590">
        <w:rPr>
          <w:rtl/>
        </w:rPr>
        <w:t>מוקדמת</w:t>
      </w:r>
      <w:r w:rsidR="00C975B7">
        <w:rPr>
          <w:rtl/>
        </w:rPr>
        <w:t xml:space="preserve"> </w:t>
      </w:r>
      <w:r w:rsidRPr="00E53590">
        <w:rPr>
          <w:rtl/>
        </w:rPr>
        <w:t>של מינהל אזרחי וכל מערכות השלטון הללו מישראל לידי</w:t>
      </w:r>
      <w:r w:rsidR="00C975B7">
        <w:rPr>
          <w:rtl/>
        </w:rPr>
        <w:t xml:space="preserve"> </w:t>
      </w:r>
      <w:r w:rsidRPr="00E53590">
        <w:rPr>
          <w:rtl/>
        </w:rPr>
        <w:t>הישות הפלשתינית.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אבל,</w:t>
      </w:r>
      <w:r w:rsidR="00C975B7">
        <w:rPr>
          <w:rtl/>
        </w:rPr>
        <w:t xml:space="preserve"> </w:t>
      </w:r>
      <w:r w:rsidRPr="00E53590">
        <w:rPr>
          <w:rtl/>
        </w:rPr>
        <w:t>רבותי חברי הכנסת, צה"ל הוא גם יועץ מקצועי, ואסור לייחס להשגותיהם של</w:t>
      </w:r>
      <w:r w:rsidR="00C975B7">
        <w:rPr>
          <w:rtl/>
        </w:rPr>
        <w:t xml:space="preserve"> </w:t>
      </w:r>
      <w:r w:rsidRPr="00E53590">
        <w:rPr>
          <w:rtl/>
        </w:rPr>
        <w:t>ראשי המערכת הביטחונית כל משמעות פוליטית.</w:t>
      </w:r>
      <w:r w:rsidR="00C975B7">
        <w:rPr>
          <w:rtl/>
        </w:rPr>
        <w:t xml:space="preserve"> </w:t>
      </w:r>
      <w:r w:rsidRPr="00E53590">
        <w:rPr>
          <w:rtl/>
        </w:rPr>
        <w:t>בהעדר סמכות אחרת, כגון מועצה לביטחון</w:t>
      </w:r>
      <w:r w:rsidR="00C975B7">
        <w:rPr>
          <w:rtl/>
        </w:rPr>
        <w:t xml:space="preserve"> </w:t>
      </w:r>
      <w:r w:rsidRPr="00E53590">
        <w:rPr>
          <w:rtl/>
        </w:rPr>
        <w:t>לאומי,</w:t>
      </w:r>
      <w:r w:rsidR="00C975B7">
        <w:rPr>
          <w:rtl/>
        </w:rPr>
        <w:t xml:space="preserve"> </w:t>
      </w:r>
      <w:r w:rsidRPr="00E53590">
        <w:rPr>
          <w:rtl/>
        </w:rPr>
        <w:t>צה"ל</w:t>
      </w:r>
      <w:r w:rsidR="00C975B7">
        <w:rPr>
          <w:rtl/>
        </w:rPr>
        <w:t xml:space="preserve"> </w:t>
      </w:r>
      <w:r w:rsidRPr="00E53590">
        <w:rPr>
          <w:rtl/>
        </w:rPr>
        <w:t>ובראשו</w:t>
      </w:r>
      <w:r w:rsidR="00C975B7">
        <w:rPr>
          <w:rtl/>
        </w:rPr>
        <w:t xml:space="preserve"> </w:t>
      </w:r>
      <w:r w:rsidRPr="00E53590">
        <w:rPr>
          <w:rtl/>
        </w:rPr>
        <w:t>הרמטכ"ל הם היחידים שיכולים וצריכים לתת חוות דעת מקצועית,</w:t>
      </w:r>
      <w:r w:rsidR="00C975B7">
        <w:rPr>
          <w:rtl/>
        </w:rPr>
        <w:t xml:space="preserve"> </w:t>
      </w:r>
      <w:r w:rsidRPr="00E53590">
        <w:rPr>
          <w:rtl/>
        </w:rPr>
        <w:t>לדעתי גם לגבי סיכומים והבנות שאליהם מגיע שר החוץ בפגישותיו עם ערפאת ועם אחרים.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לומר,</w:t>
      </w:r>
      <w:r w:rsidR="00C975B7">
        <w:rPr>
          <w:rtl/>
        </w:rPr>
        <w:t xml:space="preserve"> </w:t>
      </w:r>
      <w:r w:rsidRPr="00E53590">
        <w:rPr>
          <w:rtl/>
        </w:rPr>
        <w:t>וכאן</w:t>
      </w:r>
      <w:r w:rsidR="00C975B7">
        <w:rPr>
          <w:rtl/>
        </w:rPr>
        <w:t xml:space="preserve"> </w:t>
      </w:r>
      <w:r w:rsidRPr="00E53590">
        <w:rPr>
          <w:rtl/>
        </w:rPr>
        <w:t>המקום</w:t>
      </w:r>
      <w:r w:rsidR="00C975B7">
        <w:rPr>
          <w:rtl/>
        </w:rPr>
        <w:t xml:space="preserve"> </w:t>
      </w:r>
      <w:r w:rsidRPr="00E53590">
        <w:rPr>
          <w:rtl/>
        </w:rPr>
        <w:t>לציין, להבדיל מחברי האחרים, אני רואה בצורה</w:t>
      </w:r>
      <w:r w:rsidR="00C975B7">
        <w:rPr>
          <w:rtl/>
        </w:rPr>
        <w:t xml:space="preserve"> </w:t>
      </w:r>
      <w:r w:rsidRPr="00E53590">
        <w:rPr>
          <w:rtl/>
        </w:rPr>
        <w:t>חיובית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הוויכוחים</w:t>
      </w:r>
      <w:r w:rsidR="00C975B7">
        <w:rPr>
          <w:rtl/>
        </w:rPr>
        <w:t xml:space="preserve"> </w:t>
      </w:r>
      <w:r w:rsidRPr="00E53590">
        <w:rPr>
          <w:rtl/>
        </w:rPr>
        <w:t>המהותיים</w:t>
      </w:r>
      <w:r w:rsidR="00C975B7">
        <w:rPr>
          <w:rtl/>
        </w:rPr>
        <w:t xml:space="preserve"> </w:t>
      </w:r>
      <w:r w:rsidRPr="00E53590">
        <w:rPr>
          <w:rtl/>
        </w:rPr>
        <w:t>שיש בין משרד החוץ לבין מערכת הביטחון לבין ראש</w:t>
      </w:r>
      <w:r w:rsidR="00C975B7">
        <w:rPr>
          <w:rtl/>
        </w:rPr>
        <w:t xml:space="preserve"> </w:t>
      </w:r>
      <w:r w:rsidRPr="00E53590">
        <w:rPr>
          <w:rtl/>
        </w:rPr>
        <w:t>הממשלה, בין אנשי הצבא לבין אנשי משרד החוץ. הדבר חיוני, כיוון שהמשא</w:t>
      </w:r>
      <w:r w:rsidR="00C975B7">
        <w:rPr>
          <w:rtl/>
        </w:rPr>
        <w:t>-</w:t>
      </w:r>
      <w:r w:rsidRPr="00E53590">
        <w:rPr>
          <w:rtl/>
        </w:rPr>
        <w:t>ומתן הנוכחי</w:t>
      </w:r>
      <w:r w:rsidR="00C975B7">
        <w:rPr>
          <w:rtl/>
        </w:rPr>
        <w:t xml:space="preserve"> </w:t>
      </w:r>
      <w:r w:rsidRPr="00E53590">
        <w:rPr>
          <w:rtl/>
        </w:rPr>
        <w:t>קשה</w:t>
      </w:r>
      <w:r w:rsidR="00C975B7">
        <w:rPr>
          <w:rtl/>
        </w:rPr>
        <w:t xml:space="preserve"> </w:t>
      </w:r>
      <w:r w:rsidRPr="00E53590">
        <w:rPr>
          <w:rtl/>
        </w:rPr>
        <w:t>ובעייתי.</w:t>
      </w:r>
      <w:r w:rsidR="00C975B7">
        <w:rPr>
          <w:rtl/>
        </w:rPr>
        <w:t xml:space="preserve"> </w:t>
      </w:r>
      <w:r w:rsidRPr="00E53590">
        <w:rPr>
          <w:rtl/>
        </w:rPr>
        <w:t>לכן, ריבוי דעות וליבונן יגרמו,</w:t>
      </w:r>
      <w:r w:rsidR="00C975B7">
        <w:rPr>
          <w:rtl/>
        </w:rPr>
        <w:t xml:space="preserve"> </w:t>
      </w:r>
      <w:r w:rsidRPr="00E53590">
        <w:rPr>
          <w:rtl/>
        </w:rPr>
        <w:t>כך אני מקווה, לבחירתה של ההחלטה</w:t>
      </w:r>
      <w:r w:rsidR="00C975B7">
        <w:rPr>
          <w:rtl/>
        </w:rPr>
        <w:t xml:space="preserve"> </w:t>
      </w:r>
      <w:r w:rsidRPr="00E53590">
        <w:rPr>
          <w:rtl/>
        </w:rPr>
        <w:t>הטובה ביותר.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רבותי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 חובתם של ראשי צה"ל לבדוק בזכוכית מגדלת כל סיכום שיושג</w:t>
      </w:r>
      <w:r w:rsidR="00C975B7">
        <w:rPr>
          <w:rtl/>
        </w:rPr>
        <w:t xml:space="preserve"> </w:t>
      </w:r>
      <w:r w:rsidRPr="00E53590">
        <w:rPr>
          <w:rtl/>
        </w:rPr>
        <w:t>במסגרת</w:t>
      </w:r>
      <w:r w:rsidR="00C975B7">
        <w:rPr>
          <w:rtl/>
        </w:rPr>
        <w:t xml:space="preserve"> </w:t>
      </w:r>
      <w:r w:rsidRPr="00E53590">
        <w:rPr>
          <w:rtl/>
        </w:rPr>
        <w:t>המשא</w:t>
      </w:r>
      <w:r w:rsidR="00C975B7">
        <w:rPr>
          <w:rtl/>
        </w:rPr>
        <w:t>-</w:t>
      </w:r>
      <w:r w:rsidRPr="00E53590">
        <w:rPr>
          <w:rtl/>
        </w:rPr>
        <w:t>ומתן</w:t>
      </w:r>
      <w:r w:rsidR="00C975B7">
        <w:rPr>
          <w:rtl/>
        </w:rPr>
        <w:t xml:space="preserve"> </w:t>
      </w:r>
      <w:r w:rsidRPr="00E53590">
        <w:rPr>
          <w:rtl/>
        </w:rPr>
        <w:t>עם הפלשתינים</w:t>
      </w:r>
      <w:r w:rsidR="00C975B7">
        <w:rPr>
          <w:rtl/>
        </w:rPr>
        <w:t xml:space="preserve"> </w:t>
      </w:r>
      <w:r w:rsidRPr="00E53590">
        <w:rPr>
          <w:rtl/>
        </w:rPr>
        <w:t>ולהעיר הערות והסתייגויות. כל סיכום שיושג חייב</w:t>
      </w:r>
      <w:r w:rsidR="00C975B7">
        <w:rPr>
          <w:rtl/>
        </w:rPr>
        <w:t xml:space="preserve"> </w:t>
      </w:r>
      <w:r w:rsidRPr="00E53590">
        <w:rPr>
          <w:rtl/>
        </w:rPr>
        <w:t>להיות</w:t>
      </w:r>
      <w:r w:rsidR="00C975B7">
        <w:rPr>
          <w:rtl/>
        </w:rPr>
        <w:t xml:space="preserve"> </w:t>
      </w:r>
      <w:r w:rsidRPr="00E53590">
        <w:rPr>
          <w:rtl/>
        </w:rPr>
        <w:t>ברור</w:t>
      </w:r>
      <w:r w:rsidR="00C975B7">
        <w:rPr>
          <w:rtl/>
        </w:rPr>
        <w:t xml:space="preserve"> </w:t>
      </w:r>
      <w:r w:rsidRPr="00E53590">
        <w:rPr>
          <w:rtl/>
        </w:rPr>
        <w:t>ומפורט עד לנקודה הקטנה ביותר, שאולי היום נראית לאחדים מאתנו שולית</w:t>
      </w:r>
      <w:r w:rsidR="00C975B7">
        <w:rPr>
          <w:rtl/>
        </w:rPr>
        <w:t xml:space="preserve"> </w:t>
      </w:r>
      <w:r w:rsidRPr="00E53590">
        <w:rPr>
          <w:rtl/>
        </w:rPr>
        <w:t>לחלוטין; היא מחויבת בהבהרה ובהבעת דעה של צה"ל.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נאמר כאן, ואני גם חושב שאנחנו צריכים לזכור שצה"ל הוא שיצטרך ליישם את הסכם</w:t>
      </w:r>
      <w:r w:rsidR="00C975B7">
        <w:rPr>
          <w:rtl/>
        </w:rPr>
        <w:t xml:space="preserve"> </w:t>
      </w:r>
      <w:r w:rsidRPr="00E53590">
        <w:rPr>
          <w:rtl/>
        </w:rPr>
        <w:t>העקרונות,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זה שיצטרך לתת את הביטחון ליישובים, הוא זה שיצטרך לתת את ההבטחה</w:t>
      </w:r>
      <w:r w:rsidR="00C975B7">
        <w:rPr>
          <w:rtl/>
        </w:rPr>
        <w:t xml:space="preserve"> </w:t>
      </w:r>
      <w:r w:rsidRPr="00E53590">
        <w:rPr>
          <w:rtl/>
        </w:rPr>
        <w:t>בצירים והוא שנשאר מבטיחה הבלעדי של גבולה הבין</w:t>
      </w:r>
      <w:r w:rsidR="00C975B7">
        <w:rPr>
          <w:rtl/>
        </w:rPr>
        <w:t>-</w:t>
      </w:r>
      <w:r w:rsidRPr="00E53590">
        <w:rPr>
          <w:rtl/>
        </w:rPr>
        <w:t>לאומי של ישראל.</w:t>
      </w:r>
      <w:r w:rsidR="00C975B7">
        <w:rPr>
          <w:rtl/>
        </w:rPr>
        <w:t xml:space="preserve"> </w:t>
      </w:r>
      <w:r w:rsidRPr="00E53590">
        <w:rPr>
          <w:rtl/>
        </w:rPr>
        <w:t>עקב חשיבות נושא</w:t>
      </w:r>
      <w:r w:rsidR="00C975B7">
        <w:rPr>
          <w:rtl/>
        </w:rPr>
        <w:t xml:space="preserve"> </w:t>
      </w:r>
      <w:r w:rsidRPr="00E53590">
        <w:rPr>
          <w:rtl/>
        </w:rPr>
        <w:t>זה,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מתנגד לכך שראשי הוועדות לניהול המשא</w:t>
      </w:r>
      <w:r w:rsidR="00C975B7">
        <w:rPr>
          <w:rtl/>
        </w:rPr>
        <w:t>-</w:t>
      </w:r>
      <w:r w:rsidRPr="00E53590">
        <w:rPr>
          <w:rtl/>
        </w:rPr>
        <w:t>ומתן לא יהיה בהם אף לא קצין בכיר</w:t>
      </w:r>
      <w:r w:rsidR="00C975B7">
        <w:rPr>
          <w:rtl/>
        </w:rPr>
        <w:t xml:space="preserve"> </w:t>
      </w:r>
      <w:r w:rsidRPr="00E53590">
        <w:rPr>
          <w:rtl/>
        </w:rPr>
        <w:t>אחד.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במשא</w:t>
      </w:r>
      <w:r w:rsidR="00C975B7">
        <w:rPr>
          <w:rtl/>
        </w:rPr>
        <w:t>-</w:t>
      </w:r>
      <w:r w:rsidRPr="00E53590">
        <w:rPr>
          <w:rtl/>
        </w:rPr>
        <w:t>ומתן</w:t>
      </w:r>
      <w:r w:rsidR="00C975B7">
        <w:rPr>
          <w:rtl/>
        </w:rPr>
        <w:t xml:space="preserve"> </w:t>
      </w:r>
      <w:r w:rsidRPr="00E53590">
        <w:rPr>
          <w:rtl/>
        </w:rPr>
        <w:t>הנוכחי,</w:t>
      </w:r>
      <w:r w:rsidR="00C975B7">
        <w:rPr>
          <w:rtl/>
        </w:rPr>
        <w:t xml:space="preserve"> </w:t>
      </w:r>
      <w:r w:rsidRPr="00E53590">
        <w:rPr>
          <w:rtl/>
        </w:rPr>
        <w:t>רבותי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 פרטים רבים מאוד במהותם ביטחוניים;</w:t>
      </w:r>
      <w:r w:rsidR="00C975B7">
        <w:rPr>
          <w:rtl/>
        </w:rPr>
        <w:t xml:space="preserve"> </w:t>
      </w:r>
      <w:r w:rsidRPr="00E53590">
        <w:rPr>
          <w:rtl/>
        </w:rPr>
        <w:t>כבר</w:t>
      </w:r>
      <w:r w:rsidR="00C975B7">
        <w:rPr>
          <w:rtl/>
        </w:rPr>
        <w:t xml:space="preserve"> </w:t>
      </w:r>
      <w:r w:rsidRPr="00E53590">
        <w:rPr>
          <w:rtl/>
        </w:rPr>
        <w:t>אמרתי:</w:t>
      </w:r>
      <w:r w:rsidR="00C975B7">
        <w:rPr>
          <w:rtl/>
        </w:rPr>
        <w:t xml:space="preserve"> </w:t>
      </w:r>
      <w:r w:rsidRPr="00E53590">
        <w:rPr>
          <w:rtl/>
        </w:rPr>
        <w:t>אבטחת הצירים המובילים להתנחלויות, הבקעה כולה, עם כל המערכת שקשורה</w:t>
      </w:r>
      <w:r w:rsidR="00C975B7">
        <w:rPr>
          <w:rtl/>
        </w:rPr>
        <w:t xml:space="preserve"> </w:t>
      </w:r>
      <w:r w:rsidRPr="00E53590">
        <w:rPr>
          <w:rtl/>
        </w:rPr>
        <w:t>בה,</w:t>
      </w:r>
      <w:r w:rsidR="00C975B7">
        <w:rPr>
          <w:rtl/>
        </w:rPr>
        <w:t xml:space="preserve"> </w:t>
      </w:r>
      <w:r w:rsidRPr="00E53590">
        <w:rPr>
          <w:rtl/>
        </w:rPr>
        <w:t>סוגיית</w:t>
      </w:r>
      <w:r w:rsidR="00C975B7">
        <w:rPr>
          <w:rtl/>
        </w:rPr>
        <w:t xml:space="preserve"> </w:t>
      </w:r>
      <w:r w:rsidRPr="00E53590">
        <w:rPr>
          <w:rtl/>
        </w:rPr>
        <w:t>הניהול</w:t>
      </w:r>
      <w:r w:rsidR="00C975B7">
        <w:rPr>
          <w:rtl/>
        </w:rPr>
        <w:t xml:space="preserve"> </w:t>
      </w:r>
      <w:r w:rsidRPr="00E53590">
        <w:rPr>
          <w:rtl/>
        </w:rPr>
        <w:t>והשליטה</w:t>
      </w:r>
      <w:r w:rsidR="00C975B7">
        <w:rPr>
          <w:rtl/>
        </w:rPr>
        <w:t xml:space="preserve"> </w:t>
      </w:r>
      <w:r w:rsidRPr="00E53590">
        <w:rPr>
          <w:rtl/>
        </w:rPr>
        <w:t>במעברי הגבול, הגנה על כל המתיישבים היהודים.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חוזר ומדגיש, שכל מה שלא יפורט בהסכם עלול להפוך סלע מחלוקת מייד לאחר חתימתו.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בהסכם</w:t>
      </w:r>
      <w:r w:rsidR="00C975B7">
        <w:rPr>
          <w:rtl/>
        </w:rPr>
        <w:t xml:space="preserve"> </w:t>
      </w:r>
      <w:r w:rsidRPr="00E53590">
        <w:rPr>
          <w:rtl/>
        </w:rPr>
        <w:t>עזה</w:t>
      </w:r>
      <w:r w:rsidR="00C975B7">
        <w:rPr>
          <w:rtl/>
        </w:rPr>
        <w:t xml:space="preserve"> </w:t>
      </w:r>
      <w:r w:rsidRPr="00E53590">
        <w:rPr>
          <w:rtl/>
        </w:rPr>
        <w:t>ויריחו</w:t>
      </w:r>
      <w:r w:rsidR="00C975B7">
        <w:rPr>
          <w:rtl/>
        </w:rPr>
        <w:t xml:space="preserve"> </w:t>
      </w:r>
      <w:r w:rsidRPr="00E53590">
        <w:rPr>
          <w:rtl/>
        </w:rPr>
        <w:t>תחילה,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נושא</w:t>
      </w:r>
      <w:r w:rsidR="00C975B7">
        <w:rPr>
          <w:rtl/>
        </w:rPr>
        <w:t xml:space="preserve"> </w:t>
      </w:r>
      <w:r w:rsidRPr="00E53590">
        <w:rPr>
          <w:rtl/>
        </w:rPr>
        <w:t>שיסוכם</w:t>
      </w:r>
      <w:r w:rsidR="00C975B7">
        <w:rPr>
          <w:rtl/>
        </w:rPr>
        <w:t xml:space="preserve">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מהווה תקדים ובסיס להמשך</w:t>
      </w:r>
      <w:r w:rsidR="00C975B7">
        <w:rPr>
          <w:rtl/>
        </w:rPr>
        <w:t xml:space="preserve"> </w:t>
      </w:r>
      <w:r w:rsidRPr="00E53590">
        <w:rPr>
          <w:rtl/>
        </w:rPr>
        <w:t>המשא</w:t>
      </w:r>
      <w:r w:rsidR="00C975B7">
        <w:rPr>
          <w:rtl/>
        </w:rPr>
        <w:t>-</w:t>
      </w:r>
      <w:r w:rsidRPr="00E53590">
        <w:rPr>
          <w:rtl/>
        </w:rPr>
        <w:t>ומתן</w:t>
      </w:r>
      <w:r w:rsidR="00C975B7">
        <w:rPr>
          <w:rtl/>
        </w:rPr>
        <w:t xml:space="preserve"> </w:t>
      </w:r>
      <w:r w:rsidRPr="00E53590">
        <w:rPr>
          <w:rtl/>
        </w:rPr>
        <w:t>ולהחלתו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חלק</w:t>
      </w:r>
      <w:r w:rsidR="00C975B7">
        <w:rPr>
          <w:rtl/>
        </w:rPr>
        <w:t xml:space="preserve"> </w:t>
      </w:r>
      <w:r w:rsidRPr="00E53590">
        <w:rPr>
          <w:rtl/>
        </w:rPr>
        <w:t>גדול של שאר השטחים. לכן יש חשיבות רבה להבנת השטח,</w:t>
      </w:r>
      <w:r w:rsidR="00C975B7">
        <w:rPr>
          <w:rtl/>
        </w:rPr>
        <w:t xml:space="preserve"> </w:t>
      </w:r>
      <w:r w:rsidRPr="00E53590">
        <w:rPr>
          <w:rtl/>
        </w:rPr>
        <w:t>יתרונותיו</w:t>
      </w:r>
      <w:r w:rsidR="00C975B7">
        <w:rPr>
          <w:rtl/>
        </w:rPr>
        <w:t xml:space="preserve"> </w:t>
      </w:r>
      <w:r w:rsidRPr="00E53590">
        <w:rPr>
          <w:rtl/>
        </w:rPr>
        <w:t>ומגבלותיו ולעמידה קפדנית על סידורי הביטחון. לכן אנשי הצבא, גם אנשי</w:t>
      </w:r>
      <w:r w:rsidR="00C975B7">
        <w:rPr>
          <w:rtl/>
        </w:rPr>
        <w:t xml:space="preserve"> </w:t>
      </w:r>
      <w:r w:rsidRPr="00E53590">
        <w:rPr>
          <w:rtl/>
        </w:rPr>
        <w:t>שירותי הביטחון, הם האנשים המתאימים ביותר לביצוע משימה זאת.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להעיר</w:t>
      </w:r>
      <w:r w:rsidR="00C975B7">
        <w:rPr>
          <w:rtl/>
        </w:rPr>
        <w:t xml:space="preserve"> </w:t>
      </w:r>
      <w:r w:rsidRPr="00E53590">
        <w:rPr>
          <w:rtl/>
        </w:rPr>
        <w:t>הערה אישית לפני שאסיים. על ראש הממשלה מוטלת אחריות כבדה</w:t>
      </w:r>
      <w:r w:rsidR="00C975B7">
        <w:rPr>
          <w:rtl/>
        </w:rPr>
        <w:t xml:space="preserve"> </w:t>
      </w:r>
      <w:r w:rsidRPr="00E53590">
        <w:rPr>
          <w:rtl/>
        </w:rPr>
        <w:t>מאוד;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הנושא,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הנותן והוא האחראי. אני חושב, שיש לאפשר לו חופש בבחירת</w:t>
      </w:r>
      <w:r w:rsidR="00C975B7">
        <w:rPr>
          <w:rtl/>
        </w:rPr>
        <w:t xml:space="preserve"> </w:t>
      </w:r>
      <w:r w:rsidRPr="00E53590">
        <w:rPr>
          <w:rtl/>
        </w:rPr>
        <w:t>האנשים שהוא חושב שהם הטובים ביותר לניהול משא</w:t>
      </w:r>
      <w:r w:rsidR="00C975B7">
        <w:rPr>
          <w:rtl/>
        </w:rPr>
        <w:t>-</w:t>
      </w:r>
      <w:r w:rsidRPr="00E53590">
        <w:rPr>
          <w:rtl/>
        </w:rPr>
        <w:t>ומתן קשה זה.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ברצוני</w:t>
      </w:r>
      <w:r w:rsidR="00C975B7">
        <w:rPr>
          <w:rtl/>
        </w:rPr>
        <w:t xml:space="preserve"> </w:t>
      </w:r>
      <w:r w:rsidRPr="00E53590">
        <w:rPr>
          <w:rtl/>
        </w:rPr>
        <w:t>לסיים</w:t>
      </w:r>
      <w:r w:rsidR="00C975B7">
        <w:rPr>
          <w:rtl/>
        </w:rPr>
        <w:t xml:space="preserve"> </w:t>
      </w:r>
      <w:r w:rsidRPr="00E53590">
        <w:rPr>
          <w:rtl/>
        </w:rPr>
        <w:t>ולומר,</w:t>
      </w:r>
      <w:r w:rsidR="00C975B7">
        <w:rPr>
          <w:rtl/>
        </w:rPr>
        <w:t xml:space="preserve"> </w:t>
      </w:r>
      <w:r w:rsidRPr="00E53590">
        <w:rPr>
          <w:rtl/>
        </w:rPr>
        <w:t>שבכל</w:t>
      </w:r>
      <w:r w:rsidR="00C975B7">
        <w:rPr>
          <w:rtl/>
        </w:rPr>
        <w:t xml:space="preserve"> </w:t>
      </w:r>
      <w:r w:rsidRPr="00E53590">
        <w:rPr>
          <w:rtl/>
        </w:rPr>
        <w:t>פעם</w:t>
      </w:r>
      <w:r w:rsidR="00C975B7">
        <w:rPr>
          <w:rtl/>
        </w:rPr>
        <w:t xml:space="preserve"> </w:t>
      </w:r>
      <w:r w:rsidRPr="00E53590">
        <w:rPr>
          <w:rtl/>
        </w:rPr>
        <w:t>שהמערכת הביטחונית מעלה הסתייגויות במהלך</w:t>
      </w:r>
      <w:r w:rsidR="00C975B7">
        <w:rPr>
          <w:rtl/>
        </w:rPr>
        <w:t xml:space="preserve"> </w:t>
      </w:r>
      <w:r w:rsidRPr="00E53590">
        <w:rPr>
          <w:rtl/>
        </w:rPr>
        <w:t>המשא</w:t>
      </w:r>
      <w:r w:rsidR="00C975B7">
        <w:rPr>
          <w:rtl/>
        </w:rPr>
        <w:t>-</w:t>
      </w:r>
      <w:r w:rsidRPr="00E53590">
        <w:rPr>
          <w:rtl/>
        </w:rPr>
        <w:t>ומתן</w:t>
      </w:r>
      <w:r w:rsidR="00C975B7">
        <w:rPr>
          <w:rtl/>
        </w:rPr>
        <w:t xml:space="preserve"> </w:t>
      </w:r>
      <w:r w:rsidRPr="00E53590">
        <w:rPr>
          <w:rtl/>
        </w:rPr>
        <w:t>המדיני, היא מוצאת את עצמה מואשמת בפוליטיזציה על</w:t>
      </w:r>
      <w:r w:rsidR="00C975B7">
        <w:rPr>
          <w:rtl/>
        </w:rPr>
        <w:t>-</w:t>
      </w:r>
      <w:r w:rsidRPr="00E53590">
        <w:rPr>
          <w:rtl/>
        </w:rPr>
        <w:t>ידי צד פוליטי זה או</w:t>
      </w:r>
      <w:r w:rsidR="00C975B7">
        <w:rPr>
          <w:rtl/>
        </w:rPr>
        <w:t xml:space="preserve"> </w:t>
      </w:r>
      <w:r w:rsidRPr="00E53590">
        <w:rPr>
          <w:rtl/>
        </w:rPr>
        <w:t>אחר,</w:t>
      </w:r>
      <w:r w:rsidR="00C975B7">
        <w:rPr>
          <w:rtl/>
        </w:rPr>
        <w:t xml:space="preserve"> </w:t>
      </w:r>
      <w:r w:rsidRPr="00E53590">
        <w:rPr>
          <w:rtl/>
        </w:rPr>
        <w:t>שרואה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עצמו</w:t>
      </w:r>
      <w:r w:rsidR="00C975B7">
        <w:rPr>
          <w:rtl/>
        </w:rPr>
        <w:t xml:space="preserve"> </w:t>
      </w:r>
      <w:r w:rsidRPr="00E53590">
        <w:rPr>
          <w:rtl/>
        </w:rPr>
        <w:t>נפגע מהסתייגויות אלה.</w:t>
      </w:r>
      <w:r w:rsidR="00C975B7">
        <w:rPr>
          <w:rtl/>
        </w:rPr>
        <w:t xml:space="preserve"> </w:t>
      </w:r>
      <w:r w:rsidRPr="00E53590">
        <w:rPr>
          <w:rtl/>
        </w:rPr>
        <w:t>לדעתי, עצם העלאת הסוגיה של שיתוף</w:t>
      </w:r>
      <w:r w:rsidR="00C975B7">
        <w:rPr>
          <w:rtl/>
        </w:rPr>
        <w:t xml:space="preserve"> </w:t>
      </w:r>
      <w:r w:rsidRPr="00E53590">
        <w:rPr>
          <w:rtl/>
        </w:rPr>
        <w:t>קצינים</w:t>
      </w:r>
      <w:r w:rsidR="00C975B7">
        <w:rPr>
          <w:rtl/>
        </w:rPr>
        <w:t xml:space="preserve"> </w:t>
      </w:r>
      <w:r w:rsidRPr="00E53590">
        <w:rPr>
          <w:rtl/>
        </w:rPr>
        <w:t>בכירים,</w:t>
      </w:r>
      <w:r w:rsidR="00C975B7">
        <w:rPr>
          <w:rtl/>
        </w:rPr>
        <w:t xml:space="preserve"> </w:t>
      </w: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כמשתתפים, אם כמחווי דעות ואם כראשי ועדות, נובעת מתופעה של</w:t>
      </w:r>
      <w:r w:rsidR="00C975B7">
        <w:rPr>
          <w:rtl/>
        </w:rPr>
        <w:t xml:space="preserve"> </w:t>
      </w:r>
      <w:r w:rsidRPr="00E53590">
        <w:rPr>
          <w:rtl/>
        </w:rPr>
        <w:t>שימוש</w:t>
      </w:r>
      <w:r w:rsidR="00C975B7">
        <w:rPr>
          <w:rtl/>
        </w:rPr>
        <w:t xml:space="preserve"> </w:t>
      </w:r>
      <w:r w:rsidRPr="00E53590">
        <w:rPr>
          <w:rtl/>
        </w:rPr>
        <w:t>ציני,</w:t>
      </w:r>
      <w:r w:rsidR="00C975B7">
        <w:rPr>
          <w:rtl/>
        </w:rPr>
        <w:t xml:space="preserve"> </w:t>
      </w:r>
      <w:r w:rsidRPr="00E53590">
        <w:rPr>
          <w:rtl/>
        </w:rPr>
        <w:t>לעתים,</w:t>
      </w:r>
      <w:r w:rsidR="00C975B7">
        <w:rPr>
          <w:rtl/>
        </w:rPr>
        <w:t xml:space="preserve"> </w:t>
      </w:r>
      <w:r w:rsidRPr="00E53590">
        <w:rPr>
          <w:rtl/>
        </w:rPr>
        <w:t>בראשי</w:t>
      </w:r>
      <w:r w:rsidR="00C975B7">
        <w:rPr>
          <w:rtl/>
        </w:rPr>
        <w:t xml:space="preserve"> </w:t>
      </w:r>
      <w:r w:rsidRPr="00E53590">
        <w:rPr>
          <w:rtl/>
        </w:rPr>
        <w:t>הצבא</w:t>
      </w:r>
      <w:r w:rsidR="00C975B7">
        <w:rPr>
          <w:rtl/>
        </w:rPr>
        <w:t xml:space="preserve"> </w:t>
      </w:r>
      <w:r w:rsidRPr="00E53590">
        <w:rPr>
          <w:rtl/>
        </w:rPr>
        <w:t>לצרכים של ניגוח פוליטי, ואני אומר את זה כמו</w:t>
      </w:r>
      <w:r w:rsidR="00C975B7">
        <w:rPr>
          <w:rtl/>
        </w:rPr>
        <w:t xml:space="preserve"> </w:t>
      </w:r>
      <w:r w:rsidRPr="00E53590">
        <w:rPr>
          <w:rtl/>
        </w:rPr>
        <w:t>שאמרתי לכל המקטרגים, מכל גוני הקשת הפוליטית. תודה רבה.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</w:t>
      </w:r>
      <w:r w:rsidR="00C975B7">
        <w:rPr>
          <w:rtl/>
        </w:rPr>
        <w:t xml:space="preserve"> </w:t>
      </w:r>
      <w:r w:rsidRPr="00E53590">
        <w:rPr>
          <w:rtl/>
        </w:rPr>
        <w:t>רבה</w:t>
      </w:r>
      <w:r w:rsidR="00C975B7">
        <w:rPr>
          <w:rtl/>
        </w:rPr>
        <w:t xml:space="preserve"> </w:t>
      </w:r>
      <w:r w:rsidRPr="00E53590">
        <w:rPr>
          <w:rtl/>
        </w:rPr>
        <w:t>לחבר הכנסת אורי אור. אני מזמינה את חבר הכנסת אברהם פורז, אחרון</w:t>
      </w:r>
      <w:r w:rsidR="00C975B7">
        <w:rPr>
          <w:rtl/>
        </w:rPr>
        <w:t xml:space="preserve"> </w:t>
      </w:r>
      <w:r w:rsidRPr="00E53590">
        <w:rPr>
          <w:rtl/>
        </w:rPr>
        <w:t>המציעים.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אברהם פורז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גברתי היושבת</w:t>
      </w:r>
      <w:r w:rsidR="00C975B7">
        <w:rPr>
          <w:rtl/>
        </w:rPr>
        <w:t>-</w:t>
      </w:r>
      <w:r w:rsidRPr="00E53590">
        <w:rPr>
          <w:rtl/>
        </w:rPr>
        <w:t>ראש, חברי הכנסת, לפני שאכנס לנושא אני רוצה לספר לחברי הכנסת,</w:t>
      </w:r>
      <w:r w:rsidR="00C975B7">
        <w:rPr>
          <w:rtl/>
        </w:rPr>
        <w:t xml:space="preserve"> </w:t>
      </w:r>
      <w:r w:rsidRPr="00E53590">
        <w:rPr>
          <w:rtl/>
        </w:rPr>
        <w:t>שזה עתה חזרתי מהפגנה שמתקיימת בחוץ, של הסטודנטים במוסדות להשכלה גבוהה, הזועמים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כך שהם מושבתים.</w:t>
      </w:r>
      <w:r w:rsidR="00C975B7">
        <w:rPr>
          <w:rtl/>
        </w:rPr>
        <w:t xml:space="preserve"> </w:t>
      </w:r>
      <w:r w:rsidRPr="00E53590">
        <w:rPr>
          <w:rtl/>
        </w:rPr>
        <w:t>למרבה הצער, הם התחילו לצעוד לעבר משרד האוצר והגיעו לעימות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המשטרה.</w:t>
      </w:r>
      <w:r w:rsidR="00C975B7">
        <w:rPr>
          <w:rtl/>
        </w:rPr>
        <w:t xml:space="preserve"> </w:t>
      </w:r>
      <w:r w:rsidRPr="00E53590">
        <w:rPr>
          <w:rtl/>
        </w:rPr>
        <w:t>חלק מהם נעצרו. אני מקווה שהצלחנו להרגיע שם את הרוחות, אם כי אינני</w:t>
      </w:r>
      <w:r w:rsidR="00C975B7">
        <w:rPr>
          <w:rtl/>
        </w:rPr>
        <w:t xml:space="preserve"> </w:t>
      </w:r>
      <w:r w:rsidRPr="00E53590">
        <w:rPr>
          <w:rtl/>
        </w:rPr>
        <w:t>בטוח בכך.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צר</w:t>
      </w:r>
      <w:r w:rsidR="00C975B7">
        <w:rPr>
          <w:rtl/>
        </w:rPr>
        <w:t xml:space="preserve"> </w:t>
      </w:r>
      <w:r w:rsidRPr="00E53590">
        <w:rPr>
          <w:rtl/>
        </w:rPr>
        <w:t>לי</w:t>
      </w:r>
      <w:r w:rsidR="00C975B7">
        <w:rPr>
          <w:rtl/>
        </w:rPr>
        <w:t xml:space="preserve"> </w:t>
      </w:r>
      <w:r w:rsidRPr="00E53590">
        <w:rPr>
          <w:rtl/>
        </w:rPr>
        <w:t>מאוד</w:t>
      </w:r>
      <w:r w:rsidR="00C975B7">
        <w:rPr>
          <w:rtl/>
        </w:rPr>
        <w:t xml:space="preserve"> </w:t>
      </w:r>
      <w:r w:rsidRPr="00E53590">
        <w:rPr>
          <w:rtl/>
        </w:rPr>
        <w:t>שהסטודנטים</w:t>
      </w:r>
      <w:r w:rsidR="00C975B7">
        <w:rPr>
          <w:rtl/>
        </w:rPr>
        <w:t xml:space="preserve"> </w:t>
      </w:r>
      <w:r w:rsidRPr="00E53590">
        <w:rPr>
          <w:rtl/>
        </w:rPr>
        <w:t>נקלעו</w:t>
      </w:r>
      <w:r w:rsidR="00C975B7">
        <w:rPr>
          <w:rtl/>
        </w:rPr>
        <w:t xml:space="preserve"> </w:t>
      </w:r>
      <w:r w:rsidRPr="00E53590">
        <w:rPr>
          <w:rtl/>
        </w:rPr>
        <w:t>שלא באשמתם למצב הזה. בכל הסכסוך הזה שבין</w:t>
      </w:r>
      <w:r w:rsidR="00C975B7">
        <w:rPr>
          <w:rtl/>
        </w:rPr>
        <w:t xml:space="preserve"> </w:t>
      </w:r>
      <w:r w:rsidRPr="00E53590">
        <w:rPr>
          <w:rtl/>
        </w:rPr>
        <w:t>הממשלה</w:t>
      </w:r>
      <w:r w:rsidR="00C975B7">
        <w:rPr>
          <w:rtl/>
        </w:rPr>
        <w:t xml:space="preserve"> </w:t>
      </w:r>
      <w:r w:rsidRPr="00E53590">
        <w:rPr>
          <w:rtl/>
        </w:rPr>
        <w:t>לבין</w:t>
      </w:r>
      <w:r w:rsidR="00C975B7">
        <w:rPr>
          <w:rtl/>
        </w:rPr>
        <w:t xml:space="preserve"> </w:t>
      </w:r>
      <w:r w:rsidRPr="00E53590">
        <w:rPr>
          <w:rtl/>
        </w:rPr>
        <w:t>המרצים והמוסדות להשכלה גבוהה, הם ודאי לא אשמים והם הקורבן. הצעתי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להם, שבמקביל להפגנה שהם עורכים מול משרד ראש הממשלה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דן תיכון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למה</w:t>
      </w:r>
      <w:r w:rsidR="00C975B7">
        <w:rPr>
          <w:rtl/>
        </w:rPr>
        <w:t xml:space="preserve"> </w:t>
      </w:r>
      <w:r w:rsidRPr="00E53590">
        <w:rPr>
          <w:rtl/>
        </w:rPr>
        <w:t>שר</w:t>
      </w:r>
      <w:r w:rsidR="00C975B7">
        <w:rPr>
          <w:rtl/>
        </w:rPr>
        <w:t xml:space="preserve"> </w:t>
      </w:r>
      <w:r w:rsidRPr="00E53590">
        <w:rPr>
          <w:rtl/>
        </w:rPr>
        <w:t>החינוך</w:t>
      </w:r>
      <w:r w:rsidR="00C975B7">
        <w:rPr>
          <w:rtl/>
        </w:rPr>
        <w:t xml:space="preserve"> </w:t>
      </w:r>
      <w:r w:rsidRPr="00E53590">
        <w:rPr>
          <w:rtl/>
        </w:rPr>
        <w:t>והתרבות</w:t>
      </w:r>
      <w:r w:rsidR="00C975B7">
        <w:rPr>
          <w:rtl/>
        </w:rPr>
        <w:t xml:space="preserve"> </w:t>
      </w:r>
      <w:r w:rsidRPr="00E53590">
        <w:rPr>
          <w:rtl/>
        </w:rPr>
        <w:t>לא מטפל ברצינות בעניין הזה, הוא משאיר אותו בידי</w:t>
      </w:r>
      <w:r w:rsidR="00C975B7">
        <w:rPr>
          <w:rtl/>
        </w:rPr>
        <w:t xml:space="preserve"> </w:t>
      </w:r>
      <w:r w:rsidRPr="00E53590">
        <w:rPr>
          <w:rtl/>
        </w:rPr>
        <w:t>הסגן שלו?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אברהם פורז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אתה יודע שאין לו סמכויות בתחום השכר.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דן תיכון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זה לא רציני.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אברהם פורז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חושב שסגן השר מאוד רציני. השר הפקיד את הנושא הזה בידי סגנו.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דן תיכון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נכון, יש לו דברים חשובים יותר.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אברהם פורז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תיכון, בתור הערה זה טוב. אני לא התמניתי לייצג את שר החינוך. 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לומר</w:t>
      </w:r>
      <w:r w:rsidR="00C975B7">
        <w:rPr>
          <w:rtl/>
        </w:rPr>
        <w:t xml:space="preserve"> </w:t>
      </w:r>
      <w:r w:rsidRPr="00E53590">
        <w:rPr>
          <w:rtl/>
        </w:rPr>
        <w:t>לך,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יודע</w:t>
      </w:r>
      <w:r w:rsidR="00C975B7">
        <w:rPr>
          <w:rtl/>
        </w:rPr>
        <w:t xml:space="preserve"> </w:t>
      </w:r>
      <w:r w:rsidRPr="00E53590">
        <w:rPr>
          <w:rtl/>
        </w:rPr>
        <w:t>שהוא</w:t>
      </w:r>
      <w:r w:rsidR="00C975B7">
        <w:rPr>
          <w:rtl/>
        </w:rPr>
        <w:t xml:space="preserve"> </w:t>
      </w:r>
      <w:r w:rsidRPr="00E53590">
        <w:rPr>
          <w:rtl/>
        </w:rPr>
        <w:t>עשה הרבה לפתרון הסכסוך. כל עוד המרצים עומדים</w:t>
      </w:r>
      <w:r w:rsidR="00C975B7">
        <w:rPr>
          <w:rtl/>
        </w:rPr>
        <w:t xml:space="preserve"> </w:t>
      </w:r>
      <w:r w:rsidRPr="00E53590">
        <w:rPr>
          <w:rtl/>
        </w:rPr>
        <w:t xml:space="preserve">בתביעה אולטימטיבית לתוספת שכר של מעל </w:t>
      </w:r>
      <w:r w:rsidR="00C975B7" w:rsidRPr="00E53590">
        <w:rPr>
          <w:rtl/>
        </w:rPr>
        <w:t>100</w:t>
      </w:r>
      <w:r w:rsidR="00C975B7">
        <w:rPr>
          <w:rtl/>
        </w:rPr>
        <w:t>%</w:t>
      </w:r>
      <w:r w:rsidRPr="00E53590">
        <w:rPr>
          <w:rtl/>
        </w:rPr>
        <w:t>, אתה יודע ששום ממשלה בישראל לא יכולה</w:t>
      </w:r>
      <w:r w:rsidR="00C975B7">
        <w:rPr>
          <w:rtl/>
        </w:rPr>
        <w:t xml:space="preserve"> </w:t>
      </w:r>
      <w:r w:rsidRPr="00E53590">
        <w:rPr>
          <w:rtl/>
        </w:rPr>
        <w:t>להיעתר לזה.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דן תיכון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למה הסגן כן והשר לא? זה מתקבל על דעתך?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חגי מירום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השר ייכנס אחר כך ויגמור את זה.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אברהם פורז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דן תיכון, יבוא השר רובינשטיין לכאן, תשאל למה הוא שלח את סגנו.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אינני</w:t>
      </w:r>
      <w:r w:rsidR="00C975B7">
        <w:rPr>
          <w:rtl/>
        </w:rPr>
        <w:t xml:space="preserve"> </w:t>
      </w:r>
      <w:r w:rsidRPr="00E53590">
        <w:rPr>
          <w:rtl/>
        </w:rPr>
        <w:t>יודע</w:t>
      </w:r>
      <w:r w:rsidR="00C975B7">
        <w:rPr>
          <w:rtl/>
        </w:rPr>
        <w:t xml:space="preserve"> </w:t>
      </w:r>
      <w:r w:rsidRPr="00E53590">
        <w:rPr>
          <w:rtl/>
        </w:rPr>
        <w:t>להסביר.</w:t>
      </w:r>
      <w:r w:rsidR="00C975B7">
        <w:rPr>
          <w:rtl/>
        </w:rPr>
        <w:t xml:space="preserve"> </w:t>
      </w:r>
      <w:r w:rsidRPr="00E53590">
        <w:rPr>
          <w:rtl/>
        </w:rPr>
        <w:t>אני יודע שאחד היתרונות שיש לשר כשיש לו סגן, שיש מי</w:t>
      </w:r>
      <w:r w:rsidR="00C975B7">
        <w:rPr>
          <w:rtl/>
        </w:rPr>
        <w:t xml:space="preserve"> </w:t>
      </w:r>
      <w:r w:rsidRPr="00E53590">
        <w:rPr>
          <w:rtl/>
        </w:rPr>
        <w:t>שיענה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שאילתות,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מי</w:t>
      </w:r>
      <w:r w:rsidR="00C975B7">
        <w:rPr>
          <w:rtl/>
        </w:rPr>
        <w:t xml:space="preserve"> </w:t>
      </w:r>
      <w:r w:rsidRPr="00E53590">
        <w:rPr>
          <w:rtl/>
        </w:rPr>
        <w:t>שיענה</w:t>
      </w:r>
      <w:r w:rsidR="00C975B7">
        <w:rPr>
          <w:rtl/>
        </w:rPr>
        <w:t xml:space="preserve"> </w:t>
      </w:r>
      <w:r w:rsidRPr="00E53590">
        <w:rPr>
          <w:rtl/>
        </w:rPr>
        <w:t>על הצעות לסדר</w:t>
      </w:r>
      <w:r w:rsidR="00C975B7">
        <w:rPr>
          <w:rtl/>
        </w:rPr>
        <w:t>-</w:t>
      </w:r>
      <w:r w:rsidRPr="00E53590">
        <w:rPr>
          <w:rtl/>
        </w:rPr>
        <w:t>היום ויש מי שיכול לייצג אותו</w:t>
      </w:r>
      <w:r w:rsidR="00C975B7">
        <w:rPr>
          <w:rtl/>
        </w:rPr>
        <w:t xml:space="preserve"> </w:t>
      </w:r>
      <w:r w:rsidRPr="00E53590">
        <w:rPr>
          <w:rtl/>
        </w:rPr>
        <w:t>באירועים</w:t>
      </w:r>
      <w:r w:rsidR="00C975B7">
        <w:rPr>
          <w:rtl/>
        </w:rPr>
        <w:t xml:space="preserve"> </w:t>
      </w:r>
      <w:r w:rsidRPr="00E53590">
        <w:rPr>
          <w:rtl/>
        </w:rPr>
        <w:t>חשובים</w:t>
      </w:r>
      <w:r w:rsidR="00C975B7">
        <w:rPr>
          <w:rtl/>
        </w:rPr>
        <w:t xml:space="preserve"> </w:t>
      </w:r>
      <w:r w:rsidRPr="00E53590">
        <w:rPr>
          <w:rtl/>
        </w:rPr>
        <w:t>כמו</w:t>
      </w:r>
      <w:r w:rsidR="00C975B7">
        <w:rPr>
          <w:rtl/>
        </w:rPr>
        <w:t xml:space="preserve"> </w:t>
      </w:r>
      <w:r w:rsidRPr="00E53590">
        <w:rPr>
          <w:rtl/>
        </w:rPr>
        <w:t>משא</w:t>
      </w:r>
      <w:r w:rsidR="00C975B7">
        <w:rPr>
          <w:rtl/>
        </w:rPr>
        <w:t>-</w:t>
      </w:r>
      <w:r w:rsidRPr="00E53590">
        <w:rPr>
          <w:rtl/>
        </w:rPr>
        <w:t>ומתן.</w:t>
      </w:r>
      <w:r w:rsidR="00C975B7">
        <w:rPr>
          <w:rtl/>
        </w:rPr>
        <w:t xml:space="preserve"> </w:t>
      </w: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ממילא</w:t>
      </w:r>
      <w:r w:rsidR="00C975B7">
        <w:rPr>
          <w:rtl/>
        </w:rPr>
        <w:t xml:space="preserve"> </w:t>
      </w:r>
      <w:r w:rsidRPr="00E53590">
        <w:rPr>
          <w:rtl/>
        </w:rPr>
        <w:t>אתה יודע שהסמכות היא לא בידי שר</w:t>
      </w:r>
      <w:r w:rsidR="00C975B7">
        <w:rPr>
          <w:rtl/>
        </w:rPr>
        <w:t xml:space="preserve"> </w:t>
      </w:r>
      <w:r w:rsidRPr="00E53590">
        <w:rPr>
          <w:rtl/>
        </w:rPr>
        <w:t>החינוך ולא בידי סגנו.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עכשיו</w:t>
      </w:r>
      <w:r w:rsidR="00C975B7">
        <w:rPr>
          <w:rtl/>
        </w:rPr>
        <w:t xml:space="preserve"> </w:t>
      </w:r>
      <w:r w:rsidRPr="00E53590">
        <w:rPr>
          <w:rtl/>
        </w:rPr>
        <w:t>לגוף</w:t>
      </w:r>
      <w:r w:rsidR="00C975B7">
        <w:rPr>
          <w:rtl/>
        </w:rPr>
        <w:t xml:space="preserve"> </w:t>
      </w:r>
      <w:r w:rsidRPr="00E53590">
        <w:rPr>
          <w:rtl/>
        </w:rPr>
        <w:t>העניין.</w:t>
      </w:r>
      <w:r w:rsidR="00C975B7">
        <w:rPr>
          <w:rtl/>
        </w:rPr>
        <w:t xml:space="preserve"> </w:t>
      </w:r>
      <w:r w:rsidRPr="00E53590">
        <w:rPr>
          <w:rtl/>
        </w:rPr>
        <w:t>אני חושב שטוב שחבר הכנסת חגי מירום העלה את הנושא על</w:t>
      </w:r>
      <w:r w:rsidR="00C975B7">
        <w:rPr>
          <w:rtl/>
        </w:rPr>
        <w:t xml:space="preserve"> </w:t>
      </w:r>
      <w:r w:rsidRPr="00E53590">
        <w:rPr>
          <w:rtl/>
        </w:rPr>
        <w:t>סדר</w:t>
      </w:r>
      <w:r w:rsidR="00C975B7">
        <w:rPr>
          <w:rtl/>
        </w:rPr>
        <w:t>-</w:t>
      </w: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הציבורי,</w:t>
      </w:r>
      <w:r w:rsidR="00C975B7">
        <w:rPr>
          <w:rtl/>
        </w:rPr>
        <w:t xml:space="preserve"> </w:t>
      </w:r>
      <w:r w:rsidRPr="00E53590">
        <w:rPr>
          <w:rtl/>
        </w:rPr>
        <w:t>ויפה</w:t>
      </w:r>
      <w:r w:rsidR="00C975B7">
        <w:rPr>
          <w:rtl/>
        </w:rPr>
        <w:t xml:space="preserve"> </w:t>
      </w:r>
      <w:r w:rsidRPr="00E53590">
        <w:rPr>
          <w:rtl/>
        </w:rPr>
        <w:t>שהוא</w:t>
      </w:r>
      <w:r w:rsidR="00C975B7">
        <w:rPr>
          <w:rtl/>
        </w:rPr>
        <w:t xml:space="preserve"> </w:t>
      </w:r>
      <w:r w:rsidRPr="00E53590">
        <w:rPr>
          <w:rtl/>
        </w:rPr>
        <w:t>עשה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זה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מעמדת</w:t>
      </w:r>
      <w:r w:rsidR="00C975B7">
        <w:rPr>
          <w:rtl/>
        </w:rPr>
        <w:t xml:space="preserve"> </w:t>
      </w:r>
      <w:r w:rsidRPr="00E53590">
        <w:rPr>
          <w:rtl/>
        </w:rPr>
        <w:t>אופוזיציה אלא מעמדה של</w:t>
      </w:r>
      <w:r w:rsidR="00C975B7">
        <w:rPr>
          <w:rtl/>
        </w:rPr>
        <w:t xml:space="preserve"> </w:t>
      </w:r>
      <w:r w:rsidRPr="00E53590">
        <w:rPr>
          <w:rtl/>
        </w:rPr>
        <w:t>קואליציה.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אילו</w:t>
      </w:r>
      <w:r w:rsidR="00C975B7">
        <w:rPr>
          <w:rtl/>
        </w:rPr>
        <w:t xml:space="preserve"> </w:t>
      </w:r>
      <w:r w:rsidRPr="00E53590">
        <w:rPr>
          <w:rtl/>
        </w:rPr>
        <w:t>אנחנו,</w:t>
      </w:r>
      <w:r w:rsidR="00C975B7">
        <w:rPr>
          <w:rtl/>
        </w:rPr>
        <w:t xml:space="preserve"> </w:t>
      </w:r>
      <w:r w:rsidRPr="00E53590">
        <w:rPr>
          <w:rtl/>
        </w:rPr>
        <w:t>אנשי</w:t>
      </w:r>
      <w:r w:rsidR="00C975B7">
        <w:rPr>
          <w:rtl/>
        </w:rPr>
        <w:t xml:space="preserve"> </w:t>
      </w:r>
      <w:r w:rsidRPr="00E53590">
        <w:rPr>
          <w:rtl/>
        </w:rPr>
        <w:t>הקואליציה דהיום, היינו רואים מעורבות כל כך</w:t>
      </w:r>
      <w:r w:rsidR="00C975B7">
        <w:rPr>
          <w:rtl/>
        </w:rPr>
        <w:t xml:space="preserve"> </w:t>
      </w:r>
      <w:r w:rsidRPr="00E53590">
        <w:rPr>
          <w:rtl/>
        </w:rPr>
        <w:t>גדולה של אנשי צבא בתהליכים פוליטיים בתקופת הליכוד, היינו זועקים חמס.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לצערי</w:t>
      </w:r>
      <w:r w:rsidR="00C975B7">
        <w:rPr>
          <w:rtl/>
        </w:rPr>
        <w:t xml:space="preserve"> </w:t>
      </w:r>
      <w:r w:rsidRPr="00E53590">
        <w:rPr>
          <w:rtl/>
        </w:rPr>
        <w:t>הרב, בשנים</w:t>
      </w:r>
      <w:r w:rsidR="00C975B7">
        <w:rPr>
          <w:rtl/>
        </w:rPr>
        <w:t xml:space="preserve"> </w:t>
      </w:r>
      <w:r w:rsidRPr="00E53590">
        <w:rPr>
          <w:rtl/>
        </w:rPr>
        <w:t>האחרונות</w:t>
      </w:r>
      <w:r w:rsidR="00C975B7">
        <w:rPr>
          <w:rtl/>
        </w:rPr>
        <w:t xml:space="preserve"> </w:t>
      </w:r>
      <w:r w:rsidRPr="00E53590">
        <w:rPr>
          <w:rtl/>
        </w:rPr>
        <w:t>השתרשה התופעה, שמתחילים לעשות ספקולציות לגבי</w:t>
      </w:r>
      <w:r w:rsidR="00C975B7">
        <w:rPr>
          <w:rtl/>
        </w:rPr>
        <w:t xml:space="preserve"> </w:t>
      </w:r>
      <w:r w:rsidRPr="00E53590">
        <w:rPr>
          <w:rtl/>
        </w:rPr>
        <w:t>לובשי</w:t>
      </w:r>
      <w:r w:rsidR="00C975B7">
        <w:rPr>
          <w:rtl/>
        </w:rPr>
        <w:t xml:space="preserve"> </w:t>
      </w:r>
      <w:r w:rsidRPr="00E53590">
        <w:rPr>
          <w:rtl/>
        </w:rPr>
        <w:t>מדים.</w:t>
      </w:r>
      <w:r w:rsidR="00C975B7">
        <w:rPr>
          <w:rtl/>
        </w:rPr>
        <w:t xml:space="preserve"> </w:t>
      </w:r>
      <w:r w:rsidRPr="00E53590">
        <w:rPr>
          <w:rtl/>
        </w:rPr>
        <w:t>לגבי חלק מהאלופים המכהנים היום בצה"ל כבר נאמר מה הנטייה הפוליטית</w:t>
      </w:r>
      <w:r w:rsidR="00C975B7">
        <w:rPr>
          <w:rtl/>
        </w:rPr>
        <w:t xml:space="preserve"> </w:t>
      </w:r>
      <w:r w:rsidRPr="00E53590">
        <w:rPr>
          <w:rtl/>
        </w:rPr>
        <w:t>שלהם,</w:t>
      </w:r>
      <w:r w:rsidR="00C975B7">
        <w:rPr>
          <w:rtl/>
        </w:rPr>
        <w:t xml:space="preserve"> </w:t>
      </w:r>
      <w:r w:rsidRPr="00E53590">
        <w:rPr>
          <w:rtl/>
        </w:rPr>
        <w:t>לאן</w:t>
      </w:r>
      <w:r w:rsidR="00C975B7">
        <w:rPr>
          <w:rtl/>
        </w:rPr>
        <w:t xml:space="preserve"> </w:t>
      </w:r>
      <w:r w:rsidRPr="00E53590">
        <w:rPr>
          <w:rtl/>
        </w:rPr>
        <w:t>הם</w:t>
      </w:r>
      <w:r w:rsidR="00C975B7">
        <w:rPr>
          <w:rtl/>
        </w:rPr>
        <w:t xml:space="preserve"> </w:t>
      </w:r>
      <w:r w:rsidRPr="00E53590">
        <w:rPr>
          <w:rtl/>
        </w:rPr>
        <w:t>ילכו, מי מהם מועמד להיות ראש ממשלה, מי מועמד להיות ראש עירייה.</w:t>
      </w:r>
      <w:r w:rsidR="00C975B7">
        <w:rPr>
          <w:rtl/>
        </w:rPr>
        <w:t xml:space="preserve"> </w:t>
      </w:r>
      <w:r w:rsidRPr="00E53590">
        <w:rPr>
          <w:rtl/>
        </w:rPr>
        <w:t>לגבי המפכ"ל, יעקב טרנר, שמבחינה זו דינו כדין איש צבא, נוהל משא</w:t>
      </w:r>
      <w:r w:rsidR="00C975B7">
        <w:rPr>
          <w:rtl/>
        </w:rPr>
        <w:t>-</w:t>
      </w:r>
      <w:r w:rsidRPr="00E53590">
        <w:rPr>
          <w:rtl/>
        </w:rPr>
        <w:t>ומתן וכו' וכו'.</w:t>
      </w:r>
      <w:r w:rsidR="00C975B7">
        <w:rPr>
          <w:rtl/>
        </w:rPr>
        <w:t xml:space="preserve"> </w:t>
      </w:r>
      <w:r w:rsidRPr="00E53590">
        <w:rPr>
          <w:rtl/>
        </w:rPr>
        <w:t>התופעות האלה הן תופעות פסולות.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לומר לך, אדוני סגן השר, מוטה גור, ברור לי לחלוטין, שכאשר מתנהל</w:t>
      </w:r>
      <w:r w:rsidR="00C975B7">
        <w:rPr>
          <w:rtl/>
        </w:rPr>
        <w:t xml:space="preserve"> </w:t>
      </w:r>
      <w:r w:rsidRPr="00E53590">
        <w:rPr>
          <w:rtl/>
        </w:rPr>
        <w:t>משא</w:t>
      </w:r>
      <w:r w:rsidR="00C975B7">
        <w:rPr>
          <w:rtl/>
        </w:rPr>
        <w:t>-</w:t>
      </w:r>
      <w:r w:rsidRPr="00E53590">
        <w:rPr>
          <w:rtl/>
        </w:rPr>
        <w:t>ומתן שדורש ידע בפרטים, שדורש ידע בנושאים צבאיים, אנשי צבא צריכים להיות שם,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מטבע הדברים הם היועצים הכי טובים לעניין הזה. לא הייתי מציע לקחת אזרח כמוני</w:t>
      </w:r>
      <w:r w:rsidR="00C975B7">
        <w:rPr>
          <w:rtl/>
        </w:rPr>
        <w:t xml:space="preserve"> </w:t>
      </w:r>
      <w:r w:rsidRPr="00E53590">
        <w:rPr>
          <w:rtl/>
        </w:rPr>
        <w:t>להיות יועץ בנושאי ביטחון, בפירוש לא. אבל מה שמפריע לי הוא, שלעתים ראשי הצבא הם</w:t>
      </w:r>
      <w:r w:rsidR="00C975B7">
        <w:rPr>
          <w:rtl/>
        </w:rPr>
        <w:t xml:space="preserve"> </w:t>
      </w:r>
      <w:r w:rsidRPr="00E53590">
        <w:rPr>
          <w:rtl/>
        </w:rPr>
        <w:t>ראשי המשלחת ולא בגדר יועצים. לדעתי, ולו לצורך מראית העין, צריך תמיד לעמוד בראש</w:t>
      </w:r>
      <w:r w:rsidR="00C975B7">
        <w:rPr>
          <w:rtl/>
        </w:rPr>
        <w:t xml:space="preserve"> </w:t>
      </w:r>
      <w:r w:rsidRPr="00E53590">
        <w:rPr>
          <w:rtl/>
        </w:rPr>
        <w:t>משלחת</w:t>
      </w:r>
      <w:r w:rsidR="00C975B7">
        <w:rPr>
          <w:rtl/>
        </w:rPr>
        <w:t xml:space="preserve"> </w:t>
      </w:r>
      <w:r w:rsidRPr="00E53590">
        <w:rPr>
          <w:rtl/>
        </w:rPr>
        <w:t>כזאת</w:t>
      </w:r>
      <w:r w:rsidR="00C975B7">
        <w:rPr>
          <w:rtl/>
        </w:rPr>
        <w:t xml:space="preserve"> </w:t>
      </w:r>
      <w:r w:rsidRPr="00E53590">
        <w:rPr>
          <w:rtl/>
        </w:rPr>
        <w:t>אזרח,</w:t>
      </w:r>
      <w:r w:rsidR="00C975B7">
        <w:rPr>
          <w:rtl/>
        </w:rPr>
        <w:t xml:space="preserve"> </w:t>
      </w:r>
      <w:r w:rsidRPr="00E53590">
        <w:rPr>
          <w:rtl/>
        </w:rPr>
        <w:t>בין</w:t>
      </w:r>
      <w:r w:rsidR="00C975B7">
        <w:rPr>
          <w:rtl/>
        </w:rPr>
        <w:t xml:space="preserve"> </w:t>
      </w:r>
      <w:r w:rsidRPr="00E53590">
        <w:rPr>
          <w:rtl/>
        </w:rPr>
        <w:t>שהוא איש הדרג הפוליטי ובין שהוא איש משרד החוץ או עובד</w:t>
      </w:r>
      <w:r w:rsidR="00C975B7">
        <w:rPr>
          <w:rtl/>
        </w:rPr>
        <w:t xml:space="preserve"> </w:t>
      </w:r>
      <w:r w:rsidRPr="00E53590">
        <w:rPr>
          <w:rtl/>
        </w:rPr>
        <w:t>מדינה אחר. איש צבא, תהא דרגתו אשר תהא, הוא היועץ הצבאי של הגוף הזה.</w:t>
      </w:r>
      <w:r w:rsidR="00C975B7">
        <w:rPr>
          <w:rtl/>
        </w:rPr>
        <w:t xml:space="preserve"> </w:t>
      </w:r>
      <w:r w:rsidRPr="00E53590">
        <w:rPr>
          <w:rtl/>
        </w:rPr>
        <w:t>כך הדברים</w:t>
      </w:r>
      <w:r w:rsidR="00C975B7">
        <w:rPr>
          <w:rtl/>
        </w:rPr>
        <w:t xml:space="preserve"> </w:t>
      </w:r>
      <w:r w:rsidRPr="00E53590">
        <w:rPr>
          <w:rtl/>
        </w:rPr>
        <w:t>יהיו</w:t>
      </w:r>
      <w:r w:rsidR="00C975B7">
        <w:rPr>
          <w:rtl/>
        </w:rPr>
        <w:t xml:space="preserve"> </w:t>
      </w:r>
      <w:r w:rsidRPr="00E53590">
        <w:rPr>
          <w:rtl/>
        </w:rPr>
        <w:t>בסדר.</w:t>
      </w:r>
      <w:r w:rsidR="00C975B7">
        <w:rPr>
          <w:rtl/>
        </w:rPr>
        <w:t xml:space="preserve"> </w:t>
      </w:r>
      <w:r w:rsidRPr="00E53590">
        <w:rPr>
          <w:rtl/>
        </w:rPr>
        <w:t>אבל,</w:t>
      </w:r>
      <w:r w:rsidR="00C975B7">
        <w:rPr>
          <w:rtl/>
        </w:rPr>
        <w:t xml:space="preserve"> </w:t>
      </w:r>
      <w:r w:rsidRPr="00E53590">
        <w:rPr>
          <w:rtl/>
        </w:rPr>
        <w:t>כאשר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אני רואה אלופים בצה"ל </w:t>
      </w:r>
      <w:r w:rsidR="00C975B7">
        <w:rPr>
          <w:rtl/>
        </w:rPr>
        <w:t>–</w:t>
      </w:r>
      <w:r w:rsidRPr="00E53590">
        <w:rPr>
          <w:rtl/>
        </w:rPr>
        <w:t xml:space="preserve"> וכבר הערתי בהזדמנויות אחרות,</w:t>
      </w:r>
      <w:r w:rsidR="00C975B7">
        <w:rPr>
          <w:rtl/>
        </w:rPr>
        <w:t xml:space="preserve"> </w:t>
      </w:r>
      <w:r w:rsidRPr="00E53590">
        <w:rPr>
          <w:rtl/>
        </w:rPr>
        <w:t xml:space="preserve">שאין להם כנראה מדי שרד משלהם </w:t>
      </w:r>
      <w:r w:rsidR="00C975B7">
        <w:rPr>
          <w:rtl/>
        </w:rPr>
        <w:t>–</w:t>
      </w:r>
      <w:r w:rsidRPr="00E53590">
        <w:rPr>
          <w:rtl/>
        </w:rPr>
        <w:t xml:space="preserve"> לובשים חליפה אזרחית ועניבה ומנהלים את המשא</w:t>
      </w:r>
      <w:r w:rsidR="00C975B7">
        <w:rPr>
          <w:rtl/>
        </w:rPr>
        <w:t>-</w:t>
      </w:r>
      <w:r w:rsidRPr="00E53590">
        <w:rPr>
          <w:rtl/>
        </w:rPr>
        <w:t>ומתן</w:t>
      </w:r>
      <w:r w:rsidR="00C975B7">
        <w:rPr>
          <w:rtl/>
        </w:rPr>
        <w:t xml:space="preserve"> </w:t>
      </w:r>
      <w:r w:rsidRPr="00E53590">
        <w:rPr>
          <w:rtl/>
        </w:rPr>
        <w:t>כעומדים בראש החוד של הדבר הזה, זה נראה לי לא תקין, גם אם מדובר בנושאים צבאיים.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נכון,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יודע</w:t>
      </w:r>
      <w:r w:rsidR="00C975B7">
        <w:rPr>
          <w:rtl/>
        </w:rPr>
        <w:t xml:space="preserve"> </w:t>
      </w:r>
      <w:r w:rsidRPr="00E53590">
        <w:rPr>
          <w:rtl/>
        </w:rPr>
        <w:t>שבקילומטר ה</w:t>
      </w:r>
      <w:r w:rsidR="00C975B7">
        <w:rPr>
          <w:rtl/>
        </w:rPr>
        <w:t>-</w:t>
      </w:r>
      <w:r w:rsidRPr="00E53590">
        <w:rPr>
          <w:rtl/>
        </w:rPr>
        <w:t>101, אחרי מלחמת יום</w:t>
      </w:r>
      <w:r w:rsidR="00C975B7">
        <w:rPr>
          <w:rtl/>
        </w:rPr>
        <w:t>-</w:t>
      </w:r>
      <w:r w:rsidRPr="00E53590">
        <w:rPr>
          <w:rtl/>
        </w:rPr>
        <w:t>הכיפורים, נוהל משא</w:t>
      </w:r>
      <w:r w:rsidR="00C975B7">
        <w:rPr>
          <w:rtl/>
        </w:rPr>
        <w:t>-</w:t>
      </w:r>
      <w:r w:rsidRPr="00E53590">
        <w:rPr>
          <w:rtl/>
        </w:rPr>
        <w:t>ומתן</w:t>
      </w:r>
      <w:r w:rsidR="00C975B7">
        <w:rPr>
          <w:rtl/>
        </w:rPr>
        <w:t xml:space="preserve"> </w:t>
      </w:r>
      <w:r w:rsidRPr="00E53590">
        <w:rPr>
          <w:rtl/>
        </w:rPr>
        <w:t>מעין</w:t>
      </w:r>
      <w:r w:rsidR="00C975B7">
        <w:rPr>
          <w:rtl/>
        </w:rPr>
        <w:t>-</w:t>
      </w:r>
      <w:r w:rsidRPr="00E53590">
        <w:rPr>
          <w:rtl/>
        </w:rPr>
        <w:t>מדיני</w:t>
      </w:r>
      <w:r w:rsidR="00C975B7">
        <w:rPr>
          <w:rtl/>
        </w:rPr>
        <w:t xml:space="preserve"> </w:t>
      </w:r>
      <w:r w:rsidRPr="00E53590">
        <w:rPr>
          <w:rtl/>
        </w:rPr>
        <w:t>בין</w:t>
      </w:r>
      <w:r w:rsidR="00C975B7">
        <w:rPr>
          <w:rtl/>
        </w:rPr>
        <w:t xml:space="preserve"> </w:t>
      </w:r>
      <w:r w:rsidRPr="00E53590">
        <w:rPr>
          <w:rtl/>
        </w:rPr>
        <w:t>שני גנרלים, שלנו ושלהם. אבל שם היה מדובר בהסדרים צבאיים בשטח,</w:t>
      </w:r>
      <w:r w:rsidR="00C975B7">
        <w:rPr>
          <w:rtl/>
        </w:rPr>
        <w:t xml:space="preserve"> </w:t>
      </w:r>
      <w:r w:rsidRPr="00E53590">
        <w:rPr>
          <w:rtl/>
        </w:rPr>
        <w:t>וזה</w:t>
      </w:r>
      <w:r w:rsidR="00C975B7">
        <w:rPr>
          <w:rtl/>
        </w:rPr>
        <w:t xml:space="preserve"> </w:t>
      </w:r>
      <w:r w:rsidRPr="00E53590">
        <w:rPr>
          <w:rtl/>
        </w:rPr>
        <w:t>מקובל</w:t>
      </w:r>
      <w:r w:rsidR="00C975B7">
        <w:rPr>
          <w:rtl/>
        </w:rPr>
        <w:t xml:space="preserve"> </w:t>
      </w:r>
      <w:r w:rsidRPr="00E53590">
        <w:rPr>
          <w:rtl/>
        </w:rPr>
        <w:t>שכאשר</w:t>
      </w:r>
      <w:r w:rsidR="00C975B7">
        <w:rPr>
          <w:rtl/>
        </w:rPr>
        <w:t xml:space="preserve"> </w:t>
      </w:r>
      <w:r w:rsidRPr="00E53590">
        <w:rPr>
          <w:rtl/>
        </w:rPr>
        <w:t>יש מלחמה או סיטואציה מעין זו, ראשי צבא, קצינים בשטח, מנהלים</w:t>
      </w:r>
      <w:r w:rsidR="00C975B7">
        <w:rPr>
          <w:rtl/>
        </w:rPr>
        <w:t xml:space="preserve"> </w:t>
      </w:r>
      <w:r w:rsidRPr="00E53590">
        <w:rPr>
          <w:rtl/>
        </w:rPr>
        <w:t>משא</w:t>
      </w:r>
      <w:r w:rsidR="00C975B7">
        <w:rPr>
          <w:rtl/>
        </w:rPr>
        <w:t>-</w:t>
      </w:r>
      <w:r w:rsidRPr="00E53590">
        <w:rPr>
          <w:rtl/>
        </w:rPr>
        <w:t>ומתן שלפעמים יש לו גם השלכה מדינית. הנושא של הקילומטר ה</w:t>
      </w:r>
      <w:r w:rsidR="00C975B7">
        <w:rPr>
          <w:rtl/>
        </w:rPr>
        <w:t>-</w:t>
      </w:r>
      <w:r w:rsidRPr="00E53590">
        <w:rPr>
          <w:rtl/>
        </w:rPr>
        <w:t>101, היתה לו השלכה</w:t>
      </w:r>
      <w:r w:rsidR="00C975B7">
        <w:rPr>
          <w:rtl/>
        </w:rPr>
        <w:t xml:space="preserve"> </w:t>
      </w:r>
      <w:r w:rsidRPr="00E53590">
        <w:rPr>
          <w:rtl/>
        </w:rPr>
        <w:t>מדינית.</w:t>
      </w:r>
      <w:r w:rsidR="00C975B7">
        <w:rPr>
          <w:rtl/>
        </w:rPr>
        <w:t xml:space="preserve"> </w:t>
      </w:r>
      <w:r w:rsidRPr="00E53590">
        <w:rPr>
          <w:rtl/>
        </w:rPr>
        <w:t>אבל,</w:t>
      </w:r>
      <w:r w:rsidR="00C975B7">
        <w:rPr>
          <w:rtl/>
        </w:rPr>
        <w:t xml:space="preserve"> </w:t>
      </w:r>
      <w:r w:rsidRPr="00E53590">
        <w:rPr>
          <w:rtl/>
        </w:rPr>
        <w:t>כאשר</w:t>
      </w:r>
      <w:r w:rsidR="00C975B7">
        <w:rPr>
          <w:rtl/>
        </w:rPr>
        <w:t xml:space="preserve"> </w:t>
      </w: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מנהלים</w:t>
      </w:r>
      <w:r w:rsidR="00C975B7">
        <w:rPr>
          <w:rtl/>
        </w:rPr>
        <w:t xml:space="preserve"> </w:t>
      </w:r>
      <w:r w:rsidRPr="00E53590">
        <w:rPr>
          <w:rtl/>
        </w:rPr>
        <w:t>משא</w:t>
      </w:r>
      <w:r w:rsidR="00C975B7">
        <w:rPr>
          <w:rtl/>
        </w:rPr>
        <w:t>-</w:t>
      </w:r>
      <w:r w:rsidRPr="00E53590">
        <w:rPr>
          <w:rtl/>
        </w:rPr>
        <w:t>ומתן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הפלשתינים בעקבות הסכם אוסלו</w:t>
      </w:r>
      <w:r w:rsidR="00C975B7">
        <w:rPr>
          <w:rtl/>
        </w:rPr>
        <w:t xml:space="preserve"> </w:t>
      </w:r>
      <w:r w:rsidRPr="00E53590">
        <w:rPr>
          <w:rtl/>
        </w:rPr>
        <w:t>ובעקבות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שקרה</w:t>
      </w:r>
      <w:r w:rsidR="00C975B7">
        <w:rPr>
          <w:rtl/>
        </w:rPr>
        <w:t xml:space="preserve"> </w:t>
      </w:r>
      <w:r w:rsidRPr="00E53590">
        <w:rPr>
          <w:rtl/>
        </w:rPr>
        <w:t>אחרי חתימתו בוושינגטון, מן הראוי שבכל משלחת כזאת, העומד</w:t>
      </w:r>
      <w:r w:rsidR="00C975B7">
        <w:rPr>
          <w:rtl/>
        </w:rPr>
        <w:t xml:space="preserve"> </w:t>
      </w:r>
      <w:r w:rsidRPr="00E53590">
        <w:rPr>
          <w:rtl/>
        </w:rPr>
        <w:t>בראשה</w:t>
      </w:r>
      <w:r w:rsidR="00C975B7">
        <w:rPr>
          <w:rtl/>
        </w:rPr>
        <w:t xml:space="preserve"> </w:t>
      </w:r>
      <w:r w:rsidRPr="00E53590">
        <w:rPr>
          <w:rtl/>
        </w:rPr>
        <w:t>יהיה</w:t>
      </w:r>
      <w:r w:rsidR="00C975B7">
        <w:rPr>
          <w:rtl/>
        </w:rPr>
        <w:t xml:space="preserve"> </w:t>
      </w:r>
      <w:r w:rsidRPr="00E53590">
        <w:rPr>
          <w:rtl/>
        </w:rPr>
        <w:t>אזרח</w:t>
      </w:r>
      <w:r w:rsidR="00C975B7">
        <w:rPr>
          <w:rtl/>
        </w:rPr>
        <w:t xml:space="preserve"> </w:t>
      </w:r>
      <w:r w:rsidRPr="00E53590">
        <w:rPr>
          <w:rtl/>
        </w:rPr>
        <w:t>ולידו</w:t>
      </w:r>
      <w:r w:rsidR="00C975B7">
        <w:rPr>
          <w:rtl/>
        </w:rPr>
        <w:t xml:space="preserve"> </w:t>
      </w:r>
      <w:r w:rsidRPr="00E53590">
        <w:rPr>
          <w:rtl/>
        </w:rPr>
        <w:t>יסייעו</w:t>
      </w:r>
      <w:r w:rsidR="00C975B7">
        <w:rPr>
          <w:rtl/>
        </w:rPr>
        <w:t xml:space="preserve"> </w:t>
      </w:r>
      <w:r w:rsidRPr="00E53590">
        <w:rPr>
          <w:rtl/>
        </w:rPr>
        <w:t>מומחים שונים בתחומים השונים, ובין היתר כמובן</w:t>
      </w:r>
      <w:r w:rsidR="00C975B7">
        <w:rPr>
          <w:rtl/>
        </w:rPr>
        <w:t xml:space="preserve"> </w:t>
      </w:r>
      <w:r w:rsidRPr="00E53590">
        <w:rPr>
          <w:rtl/>
        </w:rPr>
        <w:t>יועצים</w:t>
      </w:r>
      <w:r w:rsidR="00C975B7">
        <w:rPr>
          <w:rtl/>
        </w:rPr>
        <w:t xml:space="preserve"> </w:t>
      </w:r>
      <w:r w:rsidRPr="00E53590">
        <w:rPr>
          <w:rtl/>
        </w:rPr>
        <w:t>צבאיים.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חושב שזו הדרך הנכונה לנקוט, ואשמח מאוד אם הממשלה תתקן את</w:t>
      </w:r>
      <w:r w:rsidR="00C975B7">
        <w:rPr>
          <w:rtl/>
        </w:rPr>
        <w:t xml:space="preserve"> </w:t>
      </w:r>
      <w:r w:rsidRPr="00E53590">
        <w:rPr>
          <w:rtl/>
        </w:rPr>
        <w:t>זה.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לא מזלזל באנשי הצבא. חלק מהם, אחרי שהם עברו למערכת הפוליטית התגלו גם</w:t>
      </w:r>
      <w:r w:rsidR="00C975B7">
        <w:rPr>
          <w:rtl/>
        </w:rPr>
        <w:t xml:space="preserve"> </w:t>
      </w:r>
      <w:r w:rsidRPr="00E53590">
        <w:rPr>
          <w:rtl/>
        </w:rPr>
        <w:t>כפוליטיקאים</w:t>
      </w:r>
      <w:r w:rsidR="00C975B7">
        <w:rPr>
          <w:rtl/>
        </w:rPr>
        <w:t xml:space="preserve"> </w:t>
      </w:r>
      <w:r w:rsidRPr="00E53590">
        <w:rPr>
          <w:rtl/>
        </w:rPr>
        <w:t>מאוד</w:t>
      </w:r>
      <w:r w:rsidR="00C975B7">
        <w:rPr>
          <w:rtl/>
        </w:rPr>
        <w:t xml:space="preserve"> </w:t>
      </w:r>
      <w:r w:rsidRPr="00E53590">
        <w:rPr>
          <w:rtl/>
        </w:rPr>
        <w:t>מוצלחים.</w:t>
      </w:r>
      <w:r w:rsidR="00C975B7">
        <w:rPr>
          <w:rtl/>
        </w:rPr>
        <w:t xml:space="preserve"> </w:t>
      </w:r>
      <w:r w:rsidRPr="00E53590">
        <w:rPr>
          <w:rtl/>
        </w:rPr>
        <w:t>בכנסת</w:t>
      </w:r>
      <w:r w:rsidR="00C975B7">
        <w:rPr>
          <w:rtl/>
        </w:rPr>
        <w:t xml:space="preserve"> </w:t>
      </w:r>
      <w:r w:rsidRPr="00E53590">
        <w:rPr>
          <w:rtl/>
        </w:rPr>
        <w:t>הזאת</w:t>
      </w:r>
      <w:r w:rsidR="00C975B7">
        <w:rPr>
          <w:rtl/>
        </w:rPr>
        <w:t xml:space="preserve"> </w:t>
      </w: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משופעים</w:t>
      </w:r>
      <w:r w:rsidR="00C975B7">
        <w:rPr>
          <w:rtl/>
        </w:rPr>
        <w:t xml:space="preserve"> </w:t>
      </w:r>
      <w:r w:rsidRPr="00E53590">
        <w:rPr>
          <w:rtl/>
        </w:rPr>
        <w:t>באלופים, רב</w:t>
      </w:r>
      <w:r w:rsidR="00C975B7">
        <w:rPr>
          <w:rtl/>
        </w:rPr>
        <w:t>-</w:t>
      </w:r>
      <w:r w:rsidRPr="00E53590">
        <w:rPr>
          <w:rtl/>
        </w:rPr>
        <w:t>אלופים,</w:t>
      </w:r>
      <w:r w:rsidR="00C975B7">
        <w:rPr>
          <w:rtl/>
        </w:rPr>
        <w:t xml:space="preserve"> </w:t>
      </w:r>
      <w:r w:rsidRPr="00E53590">
        <w:rPr>
          <w:rtl/>
        </w:rPr>
        <w:t>תת</w:t>
      </w:r>
      <w:r w:rsidR="00C975B7">
        <w:rPr>
          <w:rtl/>
        </w:rPr>
        <w:t>-</w:t>
      </w:r>
      <w:r w:rsidRPr="00E53590">
        <w:rPr>
          <w:rtl/>
        </w:rPr>
        <w:t>אלופים</w:t>
      </w:r>
      <w:r w:rsidR="00C975B7">
        <w:rPr>
          <w:rtl/>
        </w:rPr>
        <w:t xml:space="preserve"> </w:t>
      </w:r>
      <w:r w:rsidRPr="00E53590">
        <w:rPr>
          <w:rtl/>
        </w:rPr>
        <w:t>ואלופי</w:t>
      </w:r>
      <w:r w:rsidR="00C975B7">
        <w:rPr>
          <w:rtl/>
        </w:rPr>
        <w:t>-</w:t>
      </w:r>
      <w:r w:rsidRPr="00E53590">
        <w:rPr>
          <w:rtl/>
        </w:rPr>
        <w:t>משנה שמכהנים בכנסת. עובדה היא שהמערכת הצבאית מכשירה לגמרי לא</w:t>
      </w:r>
      <w:r w:rsidR="00C975B7">
        <w:rPr>
          <w:rtl/>
        </w:rPr>
        <w:t xml:space="preserve"> </w:t>
      </w:r>
      <w:r w:rsidRPr="00E53590">
        <w:rPr>
          <w:rtl/>
        </w:rPr>
        <w:t>רע גם לקריירה פוליטית, אבל את הקריירה הפוליטית עושים אחרי שמשתחררים מהצבא.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עוד הם במדים, הם בעצם משמשים וצריכים לשמש כיועצים של האזרחים. תודה רבה.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לחבר הכנסת אברהם פורז.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סגן</w:t>
      </w:r>
      <w:r w:rsidR="00C975B7">
        <w:rPr>
          <w:rtl/>
        </w:rPr>
        <w:t xml:space="preserve"> </w:t>
      </w:r>
      <w:r w:rsidRPr="00E53590">
        <w:rPr>
          <w:rtl/>
        </w:rPr>
        <w:t>שר</w:t>
      </w:r>
      <w:r w:rsidR="00C975B7">
        <w:rPr>
          <w:rtl/>
        </w:rPr>
        <w:t xml:space="preserve"> </w:t>
      </w:r>
      <w:r w:rsidRPr="00E53590">
        <w:rPr>
          <w:rtl/>
        </w:rPr>
        <w:t>הביטחון,</w:t>
      </w:r>
      <w:r w:rsidR="00C975B7">
        <w:rPr>
          <w:rtl/>
        </w:rPr>
        <w:t xml:space="preserve"> </w:t>
      </w:r>
      <w:r w:rsidRPr="00E53590">
        <w:rPr>
          <w:rtl/>
        </w:rPr>
        <w:t>בבקשה.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מבקשת שאדוני יתייחס לנושא הזה וגם</w:t>
      </w:r>
      <w:r w:rsidR="00C975B7">
        <w:rPr>
          <w:rtl/>
        </w:rPr>
        <w:t xml:space="preserve"> </w:t>
      </w:r>
      <w:r w:rsidRPr="00E53590">
        <w:rPr>
          <w:rtl/>
        </w:rPr>
        <w:t>לנושא:</w:t>
      </w:r>
      <w:r w:rsidR="00C975B7">
        <w:rPr>
          <w:rtl/>
        </w:rPr>
        <w:t xml:space="preserve"> </w:t>
      </w:r>
      <w:r w:rsidRPr="00E53590">
        <w:rPr>
          <w:rtl/>
        </w:rPr>
        <w:t>הערכות</w:t>
      </w:r>
      <w:r w:rsidR="00C975B7">
        <w:rPr>
          <w:rtl/>
        </w:rPr>
        <w:t xml:space="preserve"> </w:t>
      </w:r>
      <w:r w:rsidRPr="00E53590">
        <w:rPr>
          <w:rtl/>
        </w:rPr>
        <w:t>שונות בצמרת צה"ל לגבי התהליך המדיני, של חברי הכנסת רפאל איתן,</w:t>
      </w:r>
      <w:r w:rsidR="00C975B7">
        <w:rPr>
          <w:rtl/>
        </w:rPr>
        <w:t xml:space="preserve"> </w:t>
      </w:r>
      <w:r w:rsidRPr="00E53590">
        <w:rPr>
          <w:rtl/>
        </w:rPr>
        <w:t>נעמי בלומנטל ותמר גוז'נסקי, שעלה אתמול. זה נושא שאדוני לא התייחס אליו אתמול.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29" w:name="_Toc457989608"/>
      <w:r w:rsidRPr="00C975B7">
        <w:rPr>
          <w:rtl/>
        </w:rPr>
        <w:t>הצעות לסדר</w:t>
      </w:r>
      <w:r>
        <w:rPr>
          <w:rtl/>
        </w:rPr>
        <w:t>-</w:t>
      </w:r>
      <w:r w:rsidRPr="00C975B7">
        <w:rPr>
          <w:rtl/>
        </w:rPr>
        <w:t>היום</w:t>
      </w:r>
      <w:r>
        <w:rPr>
          <w:rtl/>
        </w:rPr>
        <w:t xml:space="preserve"> </w:t>
      </w:r>
      <w:r w:rsidRPr="00C975B7">
        <w:rPr>
          <w:rtl/>
        </w:rPr>
        <w:t>הערכות שונות בצמרת צה"ל לגבי התהליך המדיני</w:t>
      </w:r>
      <w:bookmarkEnd w:id="29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סגן</w:t>
      </w:r>
      <w:r w:rsidR="00C975B7">
        <w:rPr>
          <w:rtl/>
        </w:rPr>
        <w:t xml:space="preserve"> </w:t>
      </w:r>
      <w:r w:rsidRPr="00E53590">
        <w:rPr>
          <w:rtl/>
        </w:rPr>
        <w:t>שר</w:t>
      </w:r>
      <w:r w:rsidR="00C975B7">
        <w:rPr>
          <w:rtl/>
        </w:rPr>
        <w:t xml:space="preserve"> </w:t>
      </w:r>
      <w:r w:rsidRPr="00E53590">
        <w:rPr>
          <w:rtl/>
        </w:rPr>
        <w:t>הביטחון, תשובתך על ההצעות לסדר</w:t>
      </w:r>
      <w:r w:rsidR="00C975B7">
        <w:rPr>
          <w:rtl/>
        </w:rPr>
        <w:t>-</w:t>
      </w:r>
      <w:r w:rsidRPr="00E53590">
        <w:rPr>
          <w:rtl/>
        </w:rPr>
        <w:t>היום מס' 3216, 3218 ו</w:t>
      </w:r>
      <w:r w:rsidR="00C975B7">
        <w:rPr>
          <w:rtl/>
        </w:rPr>
        <w:t>-</w:t>
      </w:r>
      <w:r w:rsidRPr="00E53590">
        <w:rPr>
          <w:rtl/>
        </w:rPr>
        <w:t>3220</w:t>
      </w:r>
      <w:r w:rsidR="00C975B7">
        <w:rPr>
          <w:rtl/>
        </w:rPr>
        <w:t xml:space="preserve"> </w:t>
      </w:r>
      <w:r w:rsidRPr="00E53590">
        <w:rPr>
          <w:rtl/>
        </w:rPr>
        <w:t>שהועלו אתמול.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גברתי</w:t>
      </w:r>
      <w:r w:rsidR="00C975B7">
        <w:rPr>
          <w:rtl/>
        </w:rPr>
        <w:t xml:space="preserve"> </w:t>
      </w:r>
      <w:r w:rsidRPr="00E53590">
        <w:rPr>
          <w:rtl/>
        </w:rPr>
        <w:t>היושבת</w:t>
      </w:r>
      <w:r w:rsidR="00C975B7">
        <w:rPr>
          <w:rtl/>
        </w:rPr>
        <w:t>-</w:t>
      </w:r>
      <w:r w:rsidRPr="00E53590">
        <w:rPr>
          <w:rtl/>
        </w:rPr>
        <w:t>ראש, חברי הכנסת, כמובן, אני עונה גם על ההצעות שהועלו אתמול.</w:t>
      </w:r>
      <w:r w:rsidR="00C975B7">
        <w:rPr>
          <w:rtl/>
        </w:rPr>
        <w:t xml:space="preserve"> </w:t>
      </w:r>
      <w:r w:rsidRPr="00E53590">
        <w:rPr>
          <w:rtl/>
        </w:rPr>
        <w:t>אבל, כפי שכבר ציינתי, אני שמעתי היטב את הדברים שנאמרו אתמול, לא רק את הכותרות,</w:t>
      </w:r>
      <w:r w:rsidR="00C975B7">
        <w:rPr>
          <w:rtl/>
        </w:rPr>
        <w:t xml:space="preserve"> </w:t>
      </w:r>
      <w:r w:rsidRPr="00E53590">
        <w:rPr>
          <w:rtl/>
        </w:rPr>
        <w:t>והיה</w:t>
      </w:r>
      <w:r w:rsidR="00C975B7">
        <w:rPr>
          <w:rtl/>
        </w:rPr>
        <w:t xml:space="preserve"> </w:t>
      </w:r>
      <w:r w:rsidRPr="00E53590">
        <w:rPr>
          <w:rtl/>
        </w:rPr>
        <w:t>ברור</w:t>
      </w:r>
      <w:r w:rsidR="00C975B7">
        <w:rPr>
          <w:rtl/>
        </w:rPr>
        <w:t xml:space="preserve"> </w:t>
      </w:r>
      <w:r w:rsidRPr="00E53590">
        <w:rPr>
          <w:rtl/>
        </w:rPr>
        <w:t>לי</w:t>
      </w:r>
      <w:r w:rsidR="00C975B7">
        <w:rPr>
          <w:rtl/>
        </w:rPr>
        <w:t xml:space="preserve"> </w:t>
      </w:r>
      <w:r w:rsidRPr="00E53590">
        <w:rPr>
          <w:rtl/>
        </w:rPr>
        <w:t>שהם</w:t>
      </w:r>
      <w:r w:rsidR="00C975B7">
        <w:rPr>
          <w:rtl/>
        </w:rPr>
        <w:t xml:space="preserve"> </w:t>
      </w:r>
      <w:r w:rsidRPr="00E53590">
        <w:rPr>
          <w:rtl/>
        </w:rPr>
        <w:t>פחות</w:t>
      </w:r>
      <w:r w:rsidR="00C975B7">
        <w:rPr>
          <w:rtl/>
        </w:rPr>
        <w:t xml:space="preserve"> </w:t>
      </w:r>
      <w:r w:rsidRPr="00E53590">
        <w:rPr>
          <w:rtl/>
        </w:rPr>
        <w:t>או יותר נכנסים לאותו סדר דברים שייאמרו היום, ואומנם</w:t>
      </w:r>
      <w:r w:rsidR="00C975B7">
        <w:rPr>
          <w:rtl/>
        </w:rPr>
        <w:t xml:space="preserve"> </w:t>
      </w:r>
      <w:r w:rsidRPr="00E53590">
        <w:rPr>
          <w:rtl/>
        </w:rPr>
        <w:t>אנחנו עוסקים פחות או יותר באותה סוגיה.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ב</w:t>
      </w:r>
      <w:r w:rsidR="00C975B7">
        <w:rPr>
          <w:rtl/>
        </w:rPr>
        <w:t>-</w:t>
      </w:r>
      <w:r w:rsidRPr="00E53590">
        <w:rPr>
          <w:rtl/>
        </w:rPr>
        <w:t>1974,</w:t>
      </w:r>
      <w:r w:rsidR="00C975B7">
        <w:rPr>
          <w:rtl/>
        </w:rPr>
        <w:t xml:space="preserve"> </w:t>
      </w:r>
      <w:r w:rsidRPr="00E53590">
        <w:rPr>
          <w:rtl/>
        </w:rPr>
        <w:t>כאשר מדינת ישראל ניהלה עם הסורים את המשא</w:t>
      </w:r>
      <w:r w:rsidR="00C975B7">
        <w:rPr>
          <w:rtl/>
        </w:rPr>
        <w:t>-</w:t>
      </w:r>
      <w:r w:rsidRPr="00E53590">
        <w:rPr>
          <w:rtl/>
        </w:rPr>
        <w:t>ומתן, ד"ר</w:t>
      </w:r>
      <w:r w:rsidR="00C975B7">
        <w:rPr>
          <w:rtl/>
        </w:rPr>
        <w:t xml:space="preserve"> </w:t>
      </w:r>
      <w:r w:rsidRPr="00E53590">
        <w:rPr>
          <w:rtl/>
        </w:rPr>
        <w:t>קיסינג'ר תיווך.</w:t>
      </w:r>
      <w:r w:rsidR="00C975B7">
        <w:rPr>
          <w:rtl/>
        </w:rPr>
        <w:t xml:space="preserve"> </w:t>
      </w:r>
      <w:r w:rsidRPr="00E53590">
        <w:rPr>
          <w:rtl/>
        </w:rPr>
        <w:t>אחרי הפגישה הראשונה הוא שאל את ראש הממשלה גולדה מאיר, זיכרונה</w:t>
      </w:r>
      <w:r w:rsidR="00C975B7">
        <w:rPr>
          <w:rtl/>
        </w:rPr>
        <w:t xml:space="preserve"> </w:t>
      </w:r>
      <w:r w:rsidRPr="00E53590">
        <w:rPr>
          <w:rtl/>
        </w:rPr>
        <w:t>לברכה: מה פתאום הרמטכ"ל בצוות של הדיונים? הייתי אז רמטכ"ל שבועיים. והגברת מאיר</w:t>
      </w:r>
      <w:r w:rsidR="00C975B7">
        <w:rPr>
          <w:rtl/>
        </w:rPr>
        <w:t xml:space="preserve"> </w:t>
      </w:r>
      <w:r w:rsidRPr="00E53590">
        <w:rPr>
          <w:rtl/>
        </w:rPr>
        <w:t>ענתה</w:t>
      </w:r>
      <w:r w:rsidR="00C975B7">
        <w:rPr>
          <w:rtl/>
        </w:rPr>
        <w:t xml:space="preserve"> </w:t>
      </w:r>
      <w:r w:rsidRPr="00E53590">
        <w:rPr>
          <w:rtl/>
        </w:rPr>
        <w:t>לו:</w:t>
      </w:r>
      <w:r w:rsidR="00C975B7">
        <w:rPr>
          <w:rtl/>
        </w:rPr>
        <w:t xml:space="preserve"> </w:t>
      </w:r>
      <w:r w:rsidRPr="00E53590">
        <w:rPr>
          <w:rtl/>
        </w:rPr>
        <w:t>מכיוון</w:t>
      </w:r>
      <w:r w:rsidR="00C975B7">
        <w:rPr>
          <w:rtl/>
        </w:rPr>
        <w:t xml:space="preserve"> </w:t>
      </w:r>
      <w:r w:rsidRPr="00E53590">
        <w:rPr>
          <w:rtl/>
        </w:rPr>
        <w:t>שבמדינת</w:t>
      </w:r>
      <w:r w:rsidR="00C975B7">
        <w:rPr>
          <w:rtl/>
        </w:rPr>
        <w:t xml:space="preserve"> </w:t>
      </w:r>
      <w:r w:rsidRPr="00E53590">
        <w:rPr>
          <w:rtl/>
        </w:rPr>
        <w:t>ישראל,</w:t>
      </w:r>
      <w:r w:rsidR="00C975B7">
        <w:rPr>
          <w:rtl/>
        </w:rPr>
        <w:t xml:space="preserve"> </w:t>
      </w:r>
      <w:r w:rsidRPr="00E53590">
        <w:rPr>
          <w:rtl/>
        </w:rPr>
        <w:t>לצערנו הרב, חלק גדול מהבעיות, בעיקר בעיות</w:t>
      </w:r>
      <w:r w:rsidR="00C975B7">
        <w:rPr>
          <w:rtl/>
        </w:rPr>
        <w:t xml:space="preserve"> </w:t>
      </w:r>
      <w:r w:rsidRPr="00E53590">
        <w:rPr>
          <w:rtl/>
        </w:rPr>
        <w:t>מדיניות</w:t>
      </w:r>
      <w:r w:rsidR="00C975B7">
        <w:rPr>
          <w:rtl/>
        </w:rPr>
        <w:t xml:space="preserve"> </w:t>
      </w:r>
      <w:r w:rsidRPr="00E53590">
        <w:rPr>
          <w:rtl/>
        </w:rPr>
        <w:t>ובעיות</w:t>
      </w:r>
      <w:r w:rsidR="00C975B7">
        <w:rPr>
          <w:rtl/>
        </w:rPr>
        <w:t xml:space="preserve"> </w:t>
      </w:r>
      <w:r w:rsidRPr="00E53590">
        <w:rPr>
          <w:rtl/>
        </w:rPr>
        <w:t>ביטחוניות,</w:t>
      </w:r>
      <w:r w:rsidR="00C975B7">
        <w:rPr>
          <w:rtl/>
        </w:rPr>
        <w:t xml:space="preserve"> </w:t>
      </w:r>
      <w:r w:rsidRPr="00E53590">
        <w:rPr>
          <w:rtl/>
        </w:rPr>
        <w:t>קשורות אלה באלה. ד"ר קיסינג'ר סיפר לי את זה כעבור</w:t>
      </w:r>
      <w:r w:rsidR="00C975B7">
        <w:rPr>
          <w:rtl/>
        </w:rPr>
        <w:t xml:space="preserve"> </w:t>
      </w:r>
      <w:r w:rsidRPr="00E53590">
        <w:rPr>
          <w:rtl/>
        </w:rPr>
        <w:t>כמה</w:t>
      </w:r>
      <w:r w:rsidR="00C975B7">
        <w:rPr>
          <w:rtl/>
        </w:rPr>
        <w:t xml:space="preserve"> </w:t>
      </w:r>
      <w:r w:rsidRPr="00E53590">
        <w:rPr>
          <w:rtl/>
        </w:rPr>
        <w:t>ימים בהתנצלות. על מה הוא היה צריך להתנצל? על שהוא רמז כביכול שאין לרמטכ"ל</w:t>
      </w:r>
      <w:r w:rsidR="00C975B7">
        <w:rPr>
          <w:rtl/>
        </w:rPr>
        <w:t xml:space="preserve"> </w:t>
      </w: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לעשות</w:t>
      </w:r>
      <w:r w:rsidR="00C975B7">
        <w:rPr>
          <w:rtl/>
        </w:rPr>
        <w:t xml:space="preserve"> </w:t>
      </w:r>
      <w:r w:rsidRPr="00E53590">
        <w:rPr>
          <w:rtl/>
        </w:rPr>
        <w:t>בצוות</w:t>
      </w:r>
      <w:r w:rsidR="00C975B7">
        <w:rPr>
          <w:rtl/>
        </w:rPr>
        <w:t xml:space="preserve"> </w:t>
      </w:r>
      <w:r w:rsidRPr="00E53590">
        <w:rPr>
          <w:rtl/>
        </w:rPr>
        <w:t>המשא</w:t>
      </w:r>
      <w:r w:rsidR="00C975B7">
        <w:rPr>
          <w:rtl/>
        </w:rPr>
        <w:t>-</w:t>
      </w:r>
      <w:r w:rsidRPr="00E53590">
        <w:rPr>
          <w:rtl/>
        </w:rPr>
        <w:t>ומתן.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הסביר לי, שעל</w:t>
      </w:r>
      <w:r w:rsidR="00C975B7">
        <w:rPr>
          <w:rtl/>
        </w:rPr>
        <w:t>-</w:t>
      </w:r>
      <w:r w:rsidRPr="00E53590">
        <w:rPr>
          <w:rtl/>
        </w:rPr>
        <w:t xml:space="preserve">פי תפיסת עולמו </w:t>
      </w:r>
      <w:r w:rsidR="00C975B7">
        <w:rPr>
          <w:rtl/>
        </w:rPr>
        <w:t>–</w:t>
      </w:r>
      <w:r w:rsidRPr="00E53590">
        <w:rPr>
          <w:rtl/>
        </w:rPr>
        <w:t xml:space="preserve"> מה אתה יכול</w:t>
      </w:r>
      <w:r w:rsidR="00C975B7">
        <w:rPr>
          <w:rtl/>
        </w:rPr>
        <w:t xml:space="preserve"> </w:t>
      </w:r>
      <w:r w:rsidRPr="00E53590">
        <w:rPr>
          <w:rtl/>
        </w:rPr>
        <w:t>לצפות מגנרל? גנרל יגיד "לא"; על כל מה שישאלו אותו הוא יגיד "לא". הוא נוכח, שלא</w:t>
      </w:r>
      <w:r w:rsidR="00C975B7">
        <w:rPr>
          <w:rtl/>
        </w:rPr>
        <w:t xml:space="preserve"> </w:t>
      </w:r>
      <w:r w:rsidRPr="00E53590">
        <w:rPr>
          <w:rtl/>
        </w:rPr>
        <w:t>זו המציאות.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חגי</w:t>
      </w:r>
      <w:r w:rsidR="00C975B7">
        <w:rPr>
          <w:rtl/>
        </w:rPr>
        <w:t xml:space="preserve"> </w:t>
      </w:r>
      <w:r w:rsidRPr="00E53590">
        <w:rPr>
          <w:rtl/>
        </w:rPr>
        <w:t>מירום, אני עוקב בשבוע האחרון אחרי ההתבטאויות השונות ביחס</w:t>
      </w:r>
      <w:r w:rsidR="00C975B7">
        <w:rPr>
          <w:rtl/>
        </w:rPr>
        <w:t xml:space="preserve"> </w:t>
      </w:r>
      <w:r w:rsidRPr="00E53590">
        <w:rPr>
          <w:rtl/>
        </w:rPr>
        <w:t>למעורבות</w:t>
      </w:r>
      <w:r w:rsidR="00C975B7">
        <w:rPr>
          <w:rtl/>
        </w:rPr>
        <w:t xml:space="preserve"> </w:t>
      </w:r>
      <w:r w:rsidRPr="00E53590">
        <w:rPr>
          <w:rtl/>
        </w:rPr>
        <w:t>הפוליטית,</w:t>
      </w:r>
      <w:r w:rsidR="00C975B7">
        <w:rPr>
          <w:rtl/>
        </w:rPr>
        <w:t xml:space="preserve"> </w:t>
      </w:r>
      <w:r w:rsidRPr="00E53590">
        <w:rPr>
          <w:rtl/>
        </w:rPr>
        <w:t>כביכול,</w:t>
      </w:r>
      <w:r w:rsidR="00C975B7">
        <w:rPr>
          <w:rtl/>
        </w:rPr>
        <w:t xml:space="preserve"> </w:t>
      </w:r>
      <w:r w:rsidRPr="00E53590">
        <w:rPr>
          <w:rtl/>
        </w:rPr>
        <w:t>או למעורבות של אנשי הצבא, או להבעת הדעות של אנשי</w:t>
      </w:r>
      <w:r w:rsidR="00C975B7">
        <w:rPr>
          <w:rtl/>
        </w:rPr>
        <w:t xml:space="preserve"> </w:t>
      </w:r>
      <w:r w:rsidRPr="00E53590">
        <w:rPr>
          <w:rtl/>
        </w:rPr>
        <w:t>הצבא, ואני רואה שיש פה מטוטלת, פעם מתייחסים לזה מימין, פעם מתייחסים לזה משמאל,</w:t>
      </w:r>
      <w:r w:rsidR="00C975B7">
        <w:rPr>
          <w:rtl/>
        </w:rPr>
        <w:t xml:space="preserve"> </w:t>
      </w:r>
      <w:r w:rsidRPr="00E53590">
        <w:rPr>
          <w:rtl/>
        </w:rPr>
        <w:t>והסיבה</w:t>
      </w:r>
      <w:r w:rsidR="00C975B7">
        <w:rPr>
          <w:rtl/>
        </w:rPr>
        <w:t xml:space="preserve"> </w:t>
      </w:r>
      <w:r w:rsidRPr="00E53590">
        <w:rPr>
          <w:rtl/>
        </w:rPr>
        <w:t>היא</w:t>
      </w:r>
      <w:r w:rsidR="00C975B7">
        <w:rPr>
          <w:rtl/>
        </w:rPr>
        <w:t xml:space="preserve"> </w:t>
      </w:r>
      <w:r w:rsidRPr="00E53590">
        <w:rPr>
          <w:rtl/>
        </w:rPr>
        <w:t>פשוטה.</w:t>
      </w:r>
      <w:r w:rsidR="00C975B7">
        <w:rPr>
          <w:rtl/>
        </w:rPr>
        <w:t xml:space="preserve"> </w:t>
      </w:r>
      <w:r w:rsidRPr="00E53590">
        <w:rPr>
          <w:rtl/>
        </w:rPr>
        <w:t>הצבא עושה בדיוק את מה שהוא נתבע לעשות. הוא נתבע לתת ייעוץ</w:t>
      </w:r>
      <w:r w:rsidR="00C975B7">
        <w:rPr>
          <w:rtl/>
        </w:rPr>
        <w:t xml:space="preserve"> </w:t>
      </w:r>
      <w:r w:rsidRPr="00E53590">
        <w:rPr>
          <w:rtl/>
        </w:rPr>
        <w:t>ביטחוני.</w:t>
      </w:r>
      <w:r w:rsidR="00C975B7">
        <w:rPr>
          <w:rtl/>
        </w:rPr>
        <w:t xml:space="preserve"> </w:t>
      </w:r>
      <w:r w:rsidRPr="00E53590">
        <w:rPr>
          <w:rtl/>
        </w:rPr>
        <w:t xml:space="preserve">במדינת ישראל </w:t>
      </w:r>
      <w:r w:rsidR="00C975B7">
        <w:rPr>
          <w:rtl/>
        </w:rPr>
        <w:t>–</w:t>
      </w:r>
      <w:r w:rsidRPr="00E53590">
        <w:rPr>
          <w:rtl/>
        </w:rPr>
        <w:t xml:space="preserve"> אני חוזר לסיפור של הגברת מאיר </w:t>
      </w:r>
      <w:r w:rsidR="00C975B7">
        <w:rPr>
          <w:rtl/>
        </w:rPr>
        <w:t>–</w:t>
      </w:r>
      <w:r w:rsidRPr="00E53590">
        <w:rPr>
          <w:rtl/>
        </w:rPr>
        <w:t xml:space="preserve"> הבעיות האלה תמיד היו</w:t>
      </w:r>
      <w:r w:rsidR="00C975B7">
        <w:rPr>
          <w:rtl/>
        </w:rPr>
        <w:t xml:space="preserve"> </w:t>
      </w:r>
      <w:r w:rsidRPr="00E53590">
        <w:rPr>
          <w:rtl/>
        </w:rPr>
        <w:t>משולבות, הן משולבות גם היום, הן תמיד עוררו בעיות.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הרמטכ"ל</w:t>
      </w:r>
      <w:r w:rsidR="00C975B7">
        <w:rPr>
          <w:rtl/>
        </w:rPr>
        <w:t xml:space="preserve"> </w:t>
      </w:r>
      <w:r w:rsidRPr="00E53590">
        <w:rPr>
          <w:rtl/>
        </w:rPr>
        <w:t>משה</w:t>
      </w:r>
      <w:r w:rsidR="00C975B7">
        <w:rPr>
          <w:rtl/>
        </w:rPr>
        <w:t xml:space="preserve"> </w:t>
      </w:r>
      <w:r w:rsidRPr="00E53590">
        <w:rPr>
          <w:rtl/>
        </w:rPr>
        <w:t>דיין, זיכרונו לברכה, הואשם בכך שערב מלחמת קדש הוא היה לא רק</w:t>
      </w:r>
      <w:r w:rsidR="00C975B7">
        <w:rPr>
          <w:rtl/>
        </w:rPr>
        <w:t xml:space="preserve"> </w:t>
      </w:r>
      <w:r w:rsidRPr="00E53590">
        <w:rPr>
          <w:rtl/>
        </w:rPr>
        <w:t>מעורב, הוא כמעט דחף או היה בין הגורמים שדחפו.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עושה</w:t>
      </w:r>
      <w:r w:rsidR="00C975B7">
        <w:rPr>
          <w:rtl/>
        </w:rPr>
        <w:t xml:space="preserve"> </w:t>
      </w:r>
      <w:r w:rsidRPr="00E53590">
        <w:rPr>
          <w:rtl/>
        </w:rPr>
        <w:t>קפיצה</w:t>
      </w:r>
      <w:r w:rsidR="00C975B7">
        <w:rPr>
          <w:rtl/>
        </w:rPr>
        <w:t xml:space="preserve"> </w:t>
      </w:r>
      <w:r w:rsidRPr="00E53590">
        <w:rPr>
          <w:rtl/>
        </w:rPr>
        <w:t>ואני מגיע למלחמה בלבנון. חבל שחבר הכנסת רפאל איתן איננו</w:t>
      </w:r>
      <w:r w:rsidR="00C975B7">
        <w:rPr>
          <w:rtl/>
        </w:rPr>
        <w:t xml:space="preserve"> </w:t>
      </w:r>
      <w:r w:rsidRPr="00E53590">
        <w:rPr>
          <w:rtl/>
        </w:rPr>
        <w:t>פה</w:t>
      </w:r>
      <w:r w:rsidR="00C975B7">
        <w:rPr>
          <w:rtl/>
        </w:rPr>
        <w:t xml:space="preserve"> </w:t>
      </w:r>
      <w:r w:rsidRPr="00E53590">
        <w:rPr>
          <w:rtl/>
        </w:rPr>
        <w:t>עכשיו.</w:t>
      </w:r>
      <w:r w:rsidR="00C975B7">
        <w:rPr>
          <w:rtl/>
        </w:rPr>
        <w:t xml:space="preserve"> </w:t>
      </w:r>
      <w:r w:rsidRPr="00E53590">
        <w:rPr>
          <w:rtl/>
        </w:rPr>
        <w:t>אתמול הוא דיבר. אבל הרבה נאמר על השותפות של הרמטכ"ל, אז רפאל איתן,</w:t>
      </w:r>
      <w:r w:rsidR="00C975B7">
        <w:rPr>
          <w:rtl/>
        </w:rPr>
        <w:t xml:space="preserve"> </w:t>
      </w:r>
      <w:r w:rsidRPr="00E53590">
        <w:rPr>
          <w:rtl/>
        </w:rPr>
        <w:t>ביצירת האווירה של המלחמה.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אברהם פורז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זה היה בסדר?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מדבר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כך</w:t>
      </w:r>
      <w:r w:rsidR="00C975B7">
        <w:rPr>
          <w:rtl/>
        </w:rPr>
        <w:t xml:space="preserve"> </w:t>
      </w:r>
      <w:r w:rsidRPr="00E53590">
        <w:rPr>
          <w:rtl/>
        </w:rPr>
        <w:t>שהנושא הזה תמיד היה על הפרק. חבר הכנסת אורי אור עשה פה</w:t>
      </w:r>
      <w:r w:rsidR="00C975B7">
        <w:rPr>
          <w:rtl/>
        </w:rPr>
        <w:t xml:space="preserve"> </w:t>
      </w:r>
      <w:r w:rsidRPr="00E53590">
        <w:rPr>
          <w:rtl/>
        </w:rPr>
        <w:t>חשבון היסטורי, שאני לא רוצה לחזור עליו עוד הפעם. אני מציין, שהתופעה הזאת קיימת</w:t>
      </w:r>
      <w:r w:rsidR="00C975B7">
        <w:rPr>
          <w:rtl/>
        </w:rPr>
        <w:t xml:space="preserve"> </w:t>
      </w:r>
      <w:r w:rsidRPr="00E53590">
        <w:rPr>
          <w:rtl/>
        </w:rPr>
        <w:t>ומלווה אותנו, כי היא טבעית.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לומר</w:t>
      </w:r>
      <w:r w:rsidR="00C975B7">
        <w:rPr>
          <w:rtl/>
        </w:rPr>
        <w:t xml:space="preserve"> </w:t>
      </w:r>
      <w:r w:rsidRPr="00E53590">
        <w:rPr>
          <w:rtl/>
        </w:rPr>
        <w:t>לכם,</w:t>
      </w:r>
      <w:r w:rsidR="00C975B7">
        <w:rPr>
          <w:rtl/>
        </w:rPr>
        <w:t xml:space="preserve"> </w:t>
      </w:r>
      <w:r w:rsidRPr="00E53590">
        <w:rPr>
          <w:rtl/>
        </w:rPr>
        <w:t>אני יושב בישיבות עם אנשי הצבא של היום. ברגע שהנושא</w:t>
      </w:r>
      <w:r w:rsidR="00C975B7">
        <w:rPr>
          <w:rtl/>
        </w:rPr>
        <w:t xml:space="preserve"> </w:t>
      </w:r>
      <w:r w:rsidRPr="00E53590">
        <w:rPr>
          <w:rtl/>
        </w:rPr>
        <w:t>מתחיל לשאת אופי מדיני, הם משתתקים.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חגי מירום, בצדק הזכרת מה שאני אמרתי ברדיו ביחס לשאלה האם בראש</w:t>
      </w:r>
      <w:r w:rsidR="00C975B7">
        <w:rPr>
          <w:rtl/>
        </w:rPr>
        <w:t xml:space="preserve"> </w:t>
      </w:r>
      <w:r w:rsidRPr="00E53590">
        <w:rPr>
          <w:rtl/>
        </w:rPr>
        <w:t>המשלחת</w:t>
      </w:r>
      <w:r w:rsidR="00C975B7">
        <w:rPr>
          <w:rtl/>
        </w:rPr>
        <w:t xml:space="preserve"> </w:t>
      </w:r>
      <w:r w:rsidRPr="00E53590">
        <w:rPr>
          <w:rtl/>
        </w:rPr>
        <w:t>לטאבה, שהיתה מיועדת לעסוק בנושאים הביטחוניים, טוב או לא טוב שיעמוד איש</w:t>
      </w:r>
      <w:r w:rsidR="00C975B7">
        <w:rPr>
          <w:rtl/>
        </w:rPr>
        <w:t xml:space="preserve"> </w:t>
      </w:r>
      <w:r w:rsidRPr="00E53590">
        <w:rPr>
          <w:rtl/>
        </w:rPr>
        <w:t>צבא.</w:t>
      </w:r>
      <w:r w:rsidR="00C975B7">
        <w:rPr>
          <w:rtl/>
        </w:rPr>
        <w:t xml:space="preserve"> </w:t>
      </w:r>
      <w:r w:rsidRPr="00E53590">
        <w:rPr>
          <w:rtl/>
        </w:rPr>
        <w:t>אמרתי</w:t>
      </w:r>
      <w:r w:rsidR="00C975B7">
        <w:rPr>
          <w:rtl/>
        </w:rPr>
        <w:t xml:space="preserve"> </w:t>
      </w:r>
      <w:r w:rsidRPr="00E53590">
        <w:rPr>
          <w:rtl/>
        </w:rPr>
        <w:t>שזו</w:t>
      </w:r>
      <w:r w:rsidR="00C975B7">
        <w:rPr>
          <w:rtl/>
        </w:rPr>
        <w:t xml:space="preserve"> </w:t>
      </w:r>
      <w:r w:rsidRPr="00E53590">
        <w:rPr>
          <w:rtl/>
        </w:rPr>
        <w:t>בעיה.</w:t>
      </w:r>
      <w:r w:rsidR="00C975B7">
        <w:rPr>
          <w:rtl/>
        </w:rPr>
        <w:t xml:space="preserve"> </w:t>
      </w:r>
      <w:r w:rsidRPr="00E53590">
        <w:rPr>
          <w:rtl/>
        </w:rPr>
        <w:t>יכולים</w:t>
      </w:r>
      <w:r w:rsidR="00C975B7">
        <w:rPr>
          <w:rtl/>
        </w:rPr>
        <w:t xml:space="preserve"> </w:t>
      </w:r>
      <w:r w:rsidRPr="00E53590">
        <w:rPr>
          <w:rtl/>
        </w:rPr>
        <w:t>לשקול</w:t>
      </w:r>
      <w:r w:rsidR="00C975B7">
        <w:rPr>
          <w:rtl/>
        </w:rPr>
        <w:t xml:space="preserve"> </w:t>
      </w:r>
      <w:r w:rsidRPr="00E53590">
        <w:rPr>
          <w:rtl/>
        </w:rPr>
        <w:t>לכאן</w:t>
      </w:r>
      <w:r w:rsidR="00C975B7">
        <w:rPr>
          <w:rtl/>
        </w:rPr>
        <w:t xml:space="preserve"> </w:t>
      </w:r>
      <w:r w:rsidRPr="00E53590">
        <w:rPr>
          <w:rtl/>
        </w:rPr>
        <w:t>ולכאן. עובדה היא, שברגע שהבעיות</w:t>
      </w:r>
      <w:r w:rsidR="00C975B7">
        <w:rPr>
          <w:rtl/>
        </w:rPr>
        <w:t xml:space="preserve"> </w:t>
      </w:r>
      <w:r w:rsidRPr="00E53590">
        <w:rPr>
          <w:rtl/>
        </w:rPr>
        <w:t>המועלות</w:t>
      </w:r>
      <w:r w:rsidR="00C975B7">
        <w:rPr>
          <w:rtl/>
        </w:rPr>
        <w:t xml:space="preserve"> </w:t>
      </w:r>
      <w:r w:rsidRPr="00E53590">
        <w:rPr>
          <w:rtl/>
        </w:rPr>
        <w:t>בטאבה</w:t>
      </w:r>
      <w:r w:rsidR="00C975B7">
        <w:rPr>
          <w:rtl/>
        </w:rPr>
        <w:t xml:space="preserve"> </w:t>
      </w:r>
      <w:r w:rsidRPr="00E53590">
        <w:rPr>
          <w:rtl/>
        </w:rPr>
        <w:t>הן</w:t>
      </w:r>
      <w:r w:rsidR="00C975B7">
        <w:rPr>
          <w:rtl/>
        </w:rPr>
        <w:t xml:space="preserve"> </w:t>
      </w:r>
      <w:r w:rsidRPr="00E53590">
        <w:rPr>
          <w:rtl/>
        </w:rPr>
        <w:t>לא ביטחוניות טהורות, אלא הפלשתינים קושרים אותן בקשרים יותר</w:t>
      </w:r>
      <w:r w:rsidR="00C975B7">
        <w:rPr>
          <w:rtl/>
        </w:rPr>
        <w:t xml:space="preserve"> </w:t>
      </w:r>
      <w:r w:rsidRPr="00E53590">
        <w:rPr>
          <w:rtl/>
        </w:rPr>
        <w:t>רחבים</w:t>
      </w:r>
      <w:r w:rsidR="00C975B7">
        <w:rPr>
          <w:rtl/>
        </w:rPr>
        <w:t xml:space="preserve"> – </w:t>
      </w:r>
      <w:r w:rsidRPr="00E53590">
        <w:rPr>
          <w:rtl/>
        </w:rPr>
        <w:t>מטפל</w:t>
      </w:r>
      <w:r w:rsidR="00C975B7">
        <w:rPr>
          <w:rtl/>
        </w:rPr>
        <w:t xml:space="preserve"> </w:t>
      </w:r>
      <w:r w:rsidRPr="00E53590">
        <w:rPr>
          <w:rtl/>
        </w:rPr>
        <w:t>בזה שר החוץ; שלא לדבר על כך שלא סתם אנחנו עומדים על כך שהשיחות</w:t>
      </w:r>
      <w:r w:rsidR="00C975B7">
        <w:rPr>
          <w:rtl/>
        </w:rPr>
        <w:t xml:space="preserve"> </w:t>
      </w:r>
      <w:r w:rsidRPr="00E53590">
        <w:rPr>
          <w:rtl/>
        </w:rPr>
        <w:t>יתנהלו קרוב לבית, משום שראש הממשלה מעורב בהן באופן ישיר, בכל פרט, בכל מלה, בכל</w:t>
      </w:r>
      <w:r w:rsidR="00C975B7">
        <w:rPr>
          <w:rtl/>
        </w:rPr>
        <w:t xml:space="preserve"> </w:t>
      </w:r>
      <w:r w:rsidRPr="00E53590">
        <w:rPr>
          <w:rtl/>
        </w:rPr>
        <w:t>פסיק.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פעם</w:t>
      </w:r>
      <w:r w:rsidR="00C975B7">
        <w:rPr>
          <w:rtl/>
        </w:rPr>
        <w:t xml:space="preserve"> </w:t>
      </w:r>
      <w:r w:rsidRPr="00E53590">
        <w:rPr>
          <w:rtl/>
        </w:rPr>
        <w:t>אני שומע מצד ימין טענות על המעורבות הפוליטית של המטה הכללי, ופעם מצד</w:t>
      </w:r>
      <w:r w:rsidR="00C975B7">
        <w:rPr>
          <w:rtl/>
        </w:rPr>
        <w:t xml:space="preserve"> </w:t>
      </w:r>
      <w:r w:rsidRPr="00E53590">
        <w:rPr>
          <w:rtl/>
        </w:rPr>
        <w:t>שמאל.</w:t>
      </w:r>
      <w:r w:rsidR="00C975B7">
        <w:rPr>
          <w:rtl/>
        </w:rPr>
        <w:t xml:space="preserve"> </w:t>
      </w:r>
      <w:r w:rsidRPr="00E53590">
        <w:rPr>
          <w:rtl/>
        </w:rPr>
        <w:t>עובדה זו כשלעצמה מעידה על האובייקטיביות של המטה הכללי. זה גורלו של המטה</w:t>
      </w:r>
      <w:r w:rsidR="00C975B7">
        <w:rPr>
          <w:rtl/>
        </w:rPr>
        <w:t xml:space="preserve"> </w:t>
      </w:r>
      <w:r w:rsidRPr="00E53590">
        <w:rPr>
          <w:rtl/>
        </w:rPr>
        <w:t>הכללי של צה"ל במדינת ישראל.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אלוף</w:t>
      </w:r>
      <w:r w:rsidR="00C975B7">
        <w:rPr>
          <w:rtl/>
        </w:rPr>
        <w:t xml:space="preserve"> </w:t>
      </w:r>
      <w:r w:rsidRPr="00E53590">
        <w:rPr>
          <w:rtl/>
        </w:rPr>
        <w:t>פיקוד</w:t>
      </w:r>
      <w:r w:rsidR="00C975B7">
        <w:rPr>
          <w:rtl/>
        </w:rPr>
        <w:t xml:space="preserve"> </w:t>
      </w:r>
      <w:r w:rsidRPr="00E53590">
        <w:rPr>
          <w:rtl/>
        </w:rPr>
        <w:t>הצפון</w:t>
      </w:r>
      <w:r w:rsidR="00C975B7">
        <w:rPr>
          <w:rtl/>
        </w:rPr>
        <w:t xml:space="preserve"> </w:t>
      </w:r>
      <w:r w:rsidRPr="00E53590">
        <w:rPr>
          <w:rtl/>
        </w:rPr>
        <w:t>נפגש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אזרחים,</w:t>
      </w:r>
      <w:r w:rsidR="00C975B7">
        <w:rPr>
          <w:rtl/>
        </w:rPr>
        <w:t xml:space="preserve"> </w:t>
      </w:r>
      <w:r w:rsidRPr="00E53590">
        <w:rPr>
          <w:rtl/>
        </w:rPr>
        <w:t>מטפל</w:t>
      </w:r>
      <w:r w:rsidR="00C975B7">
        <w:rPr>
          <w:rtl/>
        </w:rPr>
        <w:t xml:space="preserve"> </w:t>
      </w:r>
      <w:r w:rsidRPr="00E53590">
        <w:rPr>
          <w:rtl/>
        </w:rPr>
        <w:t>בהם בכל התחומים. זו לא עשייה</w:t>
      </w:r>
      <w:r w:rsidR="00C975B7">
        <w:rPr>
          <w:rtl/>
        </w:rPr>
        <w:t xml:space="preserve"> </w:t>
      </w:r>
      <w:r w:rsidRPr="00E53590">
        <w:rPr>
          <w:rtl/>
        </w:rPr>
        <w:t>פוליטית.</w:t>
      </w:r>
      <w:r w:rsidR="00C975B7">
        <w:rPr>
          <w:rtl/>
        </w:rPr>
        <w:t xml:space="preserve"> </w:t>
      </w:r>
      <w:r w:rsidRPr="00E53590">
        <w:rPr>
          <w:rtl/>
        </w:rPr>
        <w:t>אבל,</w:t>
      </w:r>
      <w:r w:rsidR="00C975B7">
        <w:rPr>
          <w:rtl/>
        </w:rPr>
        <w:t xml:space="preserve"> </w:t>
      </w: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מירום,</w:t>
      </w:r>
      <w:r w:rsidR="00C975B7">
        <w:rPr>
          <w:rtl/>
        </w:rPr>
        <w:t xml:space="preserve"> </w:t>
      </w:r>
      <w:r w:rsidRPr="00E53590">
        <w:rPr>
          <w:rtl/>
        </w:rPr>
        <w:t>ודאי שיש פה בעיה. אני לא אשכח שהייתי צריך</w:t>
      </w:r>
      <w:r w:rsidR="00C975B7">
        <w:rPr>
          <w:rtl/>
        </w:rPr>
        <w:t xml:space="preserve"> </w:t>
      </w:r>
      <w:r w:rsidRPr="00E53590">
        <w:rPr>
          <w:rtl/>
        </w:rPr>
        <w:t>לפתוח</w:t>
      </w:r>
      <w:r w:rsidR="00C975B7">
        <w:rPr>
          <w:rtl/>
        </w:rPr>
        <w:t xml:space="preserve"> </w:t>
      </w:r>
      <w:r w:rsidRPr="00E53590">
        <w:rPr>
          <w:rtl/>
        </w:rPr>
        <w:t>כיתות</w:t>
      </w:r>
      <w:r w:rsidR="00C975B7">
        <w:rPr>
          <w:rtl/>
        </w:rPr>
        <w:t xml:space="preserve"> </w:t>
      </w:r>
      <w:r w:rsidRPr="00E53590">
        <w:rPr>
          <w:rtl/>
        </w:rPr>
        <w:t>לימוד,</w:t>
      </w:r>
      <w:r w:rsidR="00C975B7">
        <w:rPr>
          <w:rtl/>
        </w:rPr>
        <w:t xml:space="preserve"> </w:t>
      </w:r>
      <w:r w:rsidRPr="00E53590">
        <w:rPr>
          <w:rtl/>
        </w:rPr>
        <w:t>ויגאל אלון,</w:t>
      </w:r>
      <w:r w:rsidR="00C975B7">
        <w:rPr>
          <w:rtl/>
        </w:rPr>
        <w:t xml:space="preserve"> </w:t>
      </w:r>
      <w:r w:rsidRPr="00E53590">
        <w:rPr>
          <w:rtl/>
        </w:rPr>
        <w:t>זיכרונו לברכה, היה שר החינוך. היתה שאלה, מה</w:t>
      </w:r>
      <w:r w:rsidR="00C975B7">
        <w:rPr>
          <w:rtl/>
        </w:rPr>
        <w:t xml:space="preserve"> </w:t>
      </w:r>
      <w:r w:rsidRPr="00E53590">
        <w:rPr>
          <w:rtl/>
        </w:rPr>
        <w:t>פתאום הצבא מתעסק בזה. אבל אלה דפוסים שנקבעו מלכתחילה. הצבא גידל עגבניות.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המטה הכללי עושה כל מאמץ ומצליח לשמור על הקו הדק הזה, שלא לדבר על כך שהדרג</w:t>
      </w:r>
      <w:r w:rsidR="00C975B7">
        <w:rPr>
          <w:rtl/>
        </w:rPr>
        <w:t xml:space="preserve"> </w:t>
      </w:r>
      <w:r w:rsidRPr="00E53590">
        <w:rPr>
          <w:rtl/>
        </w:rPr>
        <w:t>המדיני,</w:t>
      </w:r>
      <w:r w:rsidR="00C975B7">
        <w:rPr>
          <w:rtl/>
        </w:rPr>
        <w:t xml:space="preserve"> </w:t>
      </w:r>
      <w:r w:rsidRPr="00E53590">
        <w:rPr>
          <w:rtl/>
        </w:rPr>
        <w:t xml:space="preserve">שהוא מאוד מנוסה </w:t>
      </w:r>
      <w:r w:rsidR="00C975B7">
        <w:rPr>
          <w:rtl/>
        </w:rPr>
        <w:t>–</w:t>
      </w:r>
      <w:r w:rsidRPr="00E53590">
        <w:rPr>
          <w:rtl/>
        </w:rPr>
        <w:t xml:space="preserve"> גם אם היה אולי מטה כללי שהיה רוצה לעבור את הקו הזה,</w:t>
      </w:r>
      <w:r w:rsidR="00C975B7">
        <w:rPr>
          <w:rtl/>
        </w:rPr>
        <w:t xml:space="preserve"> </w:t>
      </w:r>
      <w:r w:rsidRPr="00E53590">
        <w:rPr>
          <w:rtl/>
        </w:rPr>
        <w:t>הוא לא היה נותן לו.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רק</w:t>
      </w:r>
      <w:r w:rsidR="00C975B7">
        <w:rPr>
          <w:rtl/>
        </w:rPr>
        <w:t xml:space="preserve"> </w:t>
      </w:r>
      <w:r w:rsidRPr="00E53590">
        <w:rPr>
          <w:rtl/>
        </w:rPr>
        <w:t>יכול להצטער על כך שהנושא עולה מדי פעם. אני לא יכול</w:t>
      </w:r>
      <w:r w:rsidR="00C975B7">
        <w:rPr>
          <w:rtl/>
        </w:rPr>
        <w:t xml:space="preserve"> </w:t>
      </w:r>
      <w:r w:rsidRPr="00E53590">
        <w:rPr>
          <w:rtl/>
        </w:rPr>
        <w:t>להתייחס</w:t>
      </w:r>
      <w:r w:rsidR="00C975B7">
        <w:rPr>
          <w:rtl/>
        </w:rPr>
        <w:t xml:space="preserve"> </w:t>
      </w:r>
      <w:r w:rsidRPr="00E53590">
        <w:rPr>
          <w:rtl/>
        </w:rPr>
        <w:t>לעובדה</w:t>
      </w:r>
      <w:r w:rsidR="00C975B7">
        <w:rPr>
          <w:rtl/>
        </w:rPr>
        <w:t xml:space="preserve"> </w:t>
      </w:r>
      <w:r w:rsidRPr="00E53590">
        <w:rPr>
          <w:rtl/>
        </w:rPr>
        <w:t>שהוא</w:t>
      </w:r>
      <w:r w:rsidR="00C975B7">
        <w:rPr>
          <w:rtl/>
        </w:rPr>
        <w:t xml:space="preserve"> </w:t>
      </w:r>
      <w:r w:rsidRPr="00E53590">
        <w:rPr>
          <w:rtl/>
        </w:rPr>
        <w:t>עלה</w:t>
      </w:r>
      <w:r w:rsidR="00C975B7">
        <w:rPr>
          <w:rtl/>
        </w:rPr>
        <w:t xml:space="preserve"> </w:t>
      </w:r>
      <w:r w:rsidRPr="00E53590">
        <w:rPr>
          <w:rtl/>
        </w:rPr>
        <w:t>לאורך</w:t>
      </w:r>
      <w:r w:rsidR="00C975B7">
        <w:rPr>
          <w:rtl/>
        </w:rPr>
        <w:t xml:space="preserve"> </w:t>
      </w:r>
      <w:r w:rsidRPr="00E53590">
        <w:rPr>
          <w:rtl/>
        </w:rPr>
        <w:t>כל ההיסטוריה, והזכירו לא רק מה שאני הזכרתי,</w:t>
      </w:r>
      <w:r w:rsidR="00C975B7">
        <w:rPr>
          <w:rtl/>
        </w:rPr>
        <w:t xml:space="preserve"> </w:t>
      </w:r>
      <w:r w:rsidRPr="00E53590">
        <w:rPr>
          <w:rtl/>
        </w:rPr>
        <w:t>הזכירו</w:t>
      </w:r>
      <w:r w:rsidR="00C975B7">
        <w:rPr>
          <w:rtl/>
        </w:rPr>
        <w:t xml:space="preserve"> </w:t>
      </w:r>
      <w:r w:rsidRPr="00E53590">
        <w:rPr>
          <w:rtl/>
        </w:rPr>
        <w:t>קודם את המעורבות שלי במשא</w:t>
      </w:r>
      <w:r w:rsidR="00C975B7">
        <w:rPr>
          <w:rtl/>
        </w:rPr>
        <w:t>-</w:t>
      </w:r>
      <w:r w:rsidRPr="00E53590">
        <w:rPr>
          <w:rtl/>
        </w:rPr>
        <w:t>ומתן עם מצרים, חלק שהיה גלוי ויצא החוצה וחלק</w:t>
      </w:r>
      <w:r w:rsidR="00C975B7">
        <w:rPr>
          <w:rtl/>
        </w:rPr>
        <w:t xml:space="preserve"> </w:t>
      </w:r>
      <w:r w:rsidRPr="00E53590">
        <w:rPr>
          <w:rtl/>
        </w:rPr>
        <w:t>שלא היה גלוי, בכל הממשלות, בממשלות של ימין ובממשלות של שמאל, כי הבעיה היא בעיה</w:t>
      </w:r>
      <w:r w:rsidR="00C975B7">
        <w:rPr>
          <w:rtl/>
        </w:rPr>
        <w:t xml:space="preserve"> </w:t>
      </w:r>
      <w:r w:rsidRPr="00E53590">
        <w:rPr>
          <w:rtl/>
        </w:rPr>
        <w:t>כוללת, ואין הצבא עוסק בפוליטיקה. אי</w:t>
      </w:r>
      <w:r w:rsidR="00C975B7">
        <w:rPr>
          <w:rtl/>
        </w:rPr>
        <w:t>-</w:t>
      </w:r>
      <w:r w:rsidRPr="00E53590">
        <w:rPr>
          <w:rtl/>
        </w:rPr>
        <w:t>אפשר לקחת המלצה אחת של הצבא ולומר: זה משרת</w:t>
      </w:r>
      <w:r w:rsidR="00C975B7">
        <w:rPr>
          <w:rtl/>
        </w:rPr>
        <w:t xml:space="preserve"> </w:t>
      </w:r>
      <w:r w:rsidRPr="00E53590">
        <w:rPr>
          <w:rtl/>
        </w:rPr>
        <w:t>צד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אחד, והמלצה אחרת </w:t>
      </w:r>
      <w:r w:rsidR="00C975B7">
        <w:rPr>
          <w:rtl/>
        </w:rPr>
        <w:t>–</w:t>
      </w:r>
      <w:r w:rsidRPr="00E53590">
        <w:rPr>
          <w:rtl/>
        </w:rPr>
        <w:t xml:space="preserve"> זה משרת צד שני. הצבא מגיש את דעתו המקצועית על כל הבעיות</w:t>
      </w:r>
      <w:r w:rsidR="00C975B7">
        <w:rPr>
          <w:rtl/>
        </w:rPr>
        <w:t xml:space="preserve"> </w:t>
      </w:r>
      <w:r w:rsidRPr="00E53590">
        <w:rPr>
          <w:rtl/>
        </w:rPr>
        <w:t>שניצבות</w:t>
      </w:r>
      <w:r w:rsidR="00C975B7">
        <w:rPr>
          <w:rtl/>
        </w:rPr>
        <w:t xml:space="preserve"> </w:t>
      </w:r>
      <w:r w:rsidRPr="00E53590">
        <w:rPr>
          <w:rtl/>
        </w:rPr>
        <w:t>בפניו.</w:t>
      </w:r>
      <w:r w:rsidR="00C975B7">
        <w:rPr>
          <w:rtl/>
        </w:rPr>
        <w:t xml:space="preserve"> </w:t>
      </w:r>
      <w:r w:rsidRPr="00E53590">
        <w:rPr>
          <w:rtl/>
        </w:rPr>
        <w:t>לפעמים</w:t>
      </w:r>
      <w:r w:rsidR="00C975B7">
        <w:rPr>
          <w:rtl/>
        </w:rPr>
        <w:t xml:space="preserve"> </w:t>
      </w:r>
      <w:r w:rsidRPr="00E53590">
        <w:rPr>
          <w:rtl/>
        </w:rPr>
        <w:t>זה</w:t>
      </w:r>
      <w:r w:rsidR="00C975B7">
        <w:rPr>
          <w:rtl/>
        </w:rPr>
        <w:t xml:space="preserve"> </w:t>
      </w:r>
      <w:r w:rsidRPr="00E53590">
        <w:rPr>
          <w:rtl/>
        </w:rPr>
        <w:t>מוצא חן בעיני אדם אחד ולא מוצא חן בעיני אדם שני,</w:t>
      </w:r>
      <w:r w:rsidR="00C975B7">
        <w:rPr>
          <w:rtl/>
        </w:rPr>
        <w:t xml:space="preserve"> </w:t>
      </w:r>
      <w:r w:rsidRPr="00E53590">
        <w:rPr>
          <w:rtl/>
        </w:rPr>
        <w:t>ולפעמים זה ההיפך.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לכן,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מאוד</w:t>
      </w:r>
      <w:r w:rsidR="00C975B7">
        <w:rPr>
          <w:rtl/>
        </w:rPr>
        <w:t xml:space="preserve"> </w:t>
      </w:r>
      <w:r w:rsidRPr="00E53590">
        <w:rPr>
          <w:rtl/>
        </w:rPr>
        <w:t>מציע</w:t>
      </w:r>
      <w:r w:rsidR="00C975B7">
        <w:rPr>
          <w:rtl/>
        </w:rPr>
        <w:t xml:space="preserve"> </w:t>
      </w:r>
      <w:r w:rsidRPr="00E53590">
        <w:rPr>
          <w:rtl/>
        </w:rPr>
        <w:t>שהטיפול</w:t>
      </w:r>
      <w:r w:rsidR="00C975B7">
        <w:rPr>
          <w:rtl/>
        </w:rPr>
        <w:t xml:space="preserve"> </w:t>
      </w:r>
      <w:r w:rsidRPr="00E53590">
        <w:rPr>
          <w:rtl/>
        </w:rPr>
        <w:t>באנשי הצבא בסוגיה הזאת ייפסק. הסוגיה היתה</w:t>
      </w:r>
      <w:r w:rsidR="00C975B7">
        <w:rPr>
          <w:rtl/>
        </w:rPr>
        <w:t xml:space="preserve"> </w:t>
      </w:r>
      <w:r w:rsidRPr="00E53590">
        <w:rPr>
          <w:rtl/>
        </w:rPr>
        <w:t>קיימת</w:t>
      </w:r>
      <w:r w:rsidR="00C975B7">
        <w:rPr>
          <w:rtl/>
        </w:rPr>
        <w:t xml:space="preserve"> </w:t>
      </w:r>
      <w:r w:rsidRPr="00E53590">
        <w:rPr>
          <w:rtl/>
        </w:rPr>
        <w:t>תמיד.</w:t>
      </w:r>
      <w:r w:rsidR="00C975B7">
        <w:rPr>
          <w:rtl/>
        </w:rPr>
        <w:t xml:space="preserve"> </w:t>
      </w:r>
      <w:r w:rsidRPr="00E53590">
        <w:rPr>
          <w:rtl/>
        </w:rPr>
        <w:t xml:space="preserve">טיפול באנשי צבא, או בהתבטאות כזו או אחרת של איש צבא </w:t>
      </w:r>
      <w:r w:rsidR="00C975B7">
        <w:rPr>
          <w:rtl/>
        </w:rPr>
        <w:t>–</w:t>
      </w:r>
      <w:r w:rsidRPr="00E53590">
        <w:rPr>
          <w:rtl/>
        </w:rPr>
        <w:t xml:space="preserve"> אני מציע,</w:t>
      </w:r>
      <w:r w:rsidR="00C975B7">
        <w:rPr>
          <w:rtl/>
        </w:rPr>
        <w:t xml:space="preserve"> </w:t>
      </w:r>
      <w:r w:rsidRPr="00E53590">
        <w:rPr>
          <w:rtl/>
        </w:rPr>
        <w:t>לטובת</w:t>
      </w:r>
      <w:r w:rsidR="00C975B7">
        <w:rPr>
          <w:rtl/>
        </w:rPr>
        <w:t xml:space="preserve"> </w:t>
      </w:r>
      <w:r w:rsidRPr="00E53590">
        <w:rPr>
          <w:rtl/>
        </w:rPr>
        <w:t>כלל</w:t>
      </w:r>
      <w:r w:rsidR="00C975B7">
        <w:rPr>
          <w:rtl/>
        </w:rPr>
        <w:t xml:space="preserve"> </w:t>
      </w:r>
      <w:r w:rsidRPr="00E53590">
        <w:rPr>
          <w:rtl/>
        </w:rPr>
        <w:t>המדינה, להפסיק את זה, ולא ישתמש האחד בציטוט של אחד כנגד השני, כאשר</w:t>
      </w:r>
      <w:r w:rsidR="00C975B7">
        <w:rPr>
          <w:rtl/>
        </w:rPr>
        <w:t xml:space="preserve"> </w:t>
      </w:r>
      <w:r w:rsidRPr="00E53590">
        <w:rPr>
          <w:rtl/>
        </w:rPr>
        <w:t>הצבא משולב בפנים.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רוצה לומר עוד דבר אחד. אנחנו חברה פתוחה, חברה שיש בה גם תקשורת פתוחה,</w:t>
      </w:r>
      <w:r w:rsidR="00C975B7">
        <w:rPr>
          <w:rtl/>
        </w:rPr>
        <w:t xml:space="preserve"> </w:t>
      </w:r>
      <w:r w:rsidRPr="00E53590">
        <w:rPr>
          <w:rtl/>
        </w:rPr>
        <w:t>ולצערי</w:t>
      </w:r>
      <w:r w:rsidR="00C975B7">
        <w:rPr>
          <w:rtl/>
        </w:rPr>
        <w:t xml:space="preserve"> </w:t>
      </w:r>
      <w:r w:rsidRPr="00E53590">
        <w:rPr>
          <w:rtl/>
        </w:rPr>
        <w:t>הרב</w:t>
      </w:r>
      <w:r w:rsidR="00C975B7">
        <w:rPr>
          <w:rtl/>
        </w:rPr>
        <w:t xml:space="preserve"> </w:t>
      </w:r>
      <w:r w:rsidRPr="00E53590">
        <w:rPr>
          <w:rtl/>
        </w:rPr>
        <w:t>יוצאים החוצה דברים שנאמרים על</w:t>
      </w:r>
      <w:r w:rsidR="00C975B7">
        <w:rPr>
          <w:rtl/>
        </w:rPr>
        <w:t>-</w:t>
      </w:r>
      <w:r w:rsidRPr="00E53590">
        <w:rPr>
          <w:rtl/>
        </w:rPr>
        <w:t>ידי אנשי צבא בחוגים סגורים לחלוטין,</w:t>
      </w:r>
      <w:r w:rsidR="00C975B7">
        <w:rPr>
          <w:rtl/>
        </w:rPr>
        <w:t xml:space="preserve"> </w:t>
      </w:r>
      <w:r w:rsidRPr="00E53590">
        <w:rPr>
          <w:rtl/>
        </w:rPr>
        <w:t>ואז עושים בהם שימוש כאילו נאמרו הדברים בפומבי.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אינני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להשתתף</w:t>
      </w:r>
      <w:r w:rsidR="00C975B7">
        <w:rPr>
          <w:rtl/>
        </w:rPr>
        <w:t xml:space="preserve"> </w:t>
      </w:r>
      <w:r w:rsidRPr="00E53590">
        <w:rPr>
          <w:rtl/>
        </w:rPr>
        <w:t>בחגיגה</w:t>
      </w:r>
      <w:r w:rsidR="00C975B7">
        <w:rPr>
          <w:rtl/>
        </w:rPr>
        <w:t xml:space="preserve"> </w:t>
      </w:r>
      <w:r w:rsidRPr="00E53590">
        <w:rPr>
          <w:rtl/>
        </w:rPr>
        <w:t>הזו, ואסתפק בכך שאני מציין שהעובדה היא כנראה</w:t>
      </w:r>
      <w:r w:rsidR="00C975B7">
        <w:rPr>
          <w:rtl/>
        </w:rPr>
        <w:t xml:space="preserve"> </w:t>
      </w:r>
      <w:r w:rsidRPr="00E53590">
        <w:rPr>
          <w:rtl/>
        </w:rPr>
        <w:t>תופעת</w:t>
      </w:r>
      <w:r w:rsidR="00C975B7">
        <w:rPr>
          <w:rtl/>
        </w:rPr>
        <w:t xml:space="preserve"> </w:t>
      </w:r>
      <w:r w:rsidRPr="00E53590">
        <w:rPr>
          <w:rtl/>
        </w:rPr>
        <w:t>קבע</w:t>
      </w:r>
      <w:r w:rsidR="00C975B7">
        <w:rPr>
          <w:rtl/>
        </w:rPr>
        <w:t xml:space="preserve"> </w:t>
      </w:r>
      <w:r w:rsidRPr="00E53590">
        <w:rPr>
          <w:rtl/>
        </w:rPr>
        <w:t>אצלנו,</w:t>
      </w:r>
      <w:r w:rsidR="00C975B7">
        <w:rPr>
          <w:rtl/>
        </w:rPr>
        <w:t xml:space="preserve"> </w:t>
      </w:r>
      <w:r w:rsidRPr="00E53590">
        <w:rPr>
          <w:rtl/>
        </w:rPr>
        <w:t>בגלל</w:t>
      </w:r>
      <w:r w:rsidR="00C975B7">
        <w:rPr>
          <w:rtl/>
        </w:rPr>
        <w:t xml:space="preserve"> </w:t>
      </w:r>
      <w:r w:rsidRPr="00E53590">
        <w:rPr>
          <w:rtl/>
        </w:rPr>
        <w:t>סמיכות</w:t>
      </w:r>
      <w:r w:rsidR="00C975B7">
        <w:rPr>
          <w:rtl/>
        </w:rPr>
        <w:t xml:space="preserve"> </w:t>
      </w:r>
      <w:r w:rsidRPr="00E53590">
        <w:rPr>
          <w:rtl/>
        </w:rPr>
        <w:t>הפרשיות</w:t>
      </w:r>
      <w:r w:rsidR="00C975B7">
        <w:rPr>
          <w:rtl/>
        </w:rPr>
        <w:t xml:space="preserve"> – </w:t>
      </w:r>
      <w:r w:rsidRPr="00E53590">
        <w:rPr>
          <w:rtl/>
        </w:rPr>
        <w:t>המדיניות והביטחוניות, ולכן כולנו</w:t>
      </w:r>
      <w:r w:rsidR="00C975B7">
        <w:rPr>
          <w:rtl/>
        </w:rPr>
        <w:t xml:space="preserve"> </w:t>
      </w:r>
      <w:r w:rsidRPr="00E53590">
        <w:rPr>
          <w:rtl/>
        </w:rPr>
        <w:t>מחויבים בזהירות משנה בסוגיה הזו.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הדבר</w:t>
      </w:r>
      <w:r w:rsidR="00C975B7">
        <w:rPr>
          <w:rtl/>
        </w:rPr>
        <w:t xml:space="preserve"> </w:t>
      </w:r>
      <w:r w:rsidRPr="00E53590">
        <w:rPr>
          <w:rtl/>
        </w:rPr>
        <w:t>השני,</w:t>
      </w:r>
      <w:r w:rsidR="00C975B7">
        <w:rPr>
          <w:rtl/>
        </w:rPr>
        <w:t xml:space="preserve"> </w:t>
      </w:r>
      <w:r w:rsidRPr="00E53590">
        <w:rPr>
          <w:rtl/>
        </w:rPr>
        <w:t>להוציא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אנשי הצבא מכלל הטיפול בבעיה. בבעיה </w:t>
      </w:r>
      <w:r w:rsidR="00C975B7">
        <w:rPr>
          <w:rtl/>
        </w:rPr>
        <w:t>–</w:t>
      </w:r>
      <w:r w:rsidRPr="00E53590">
        <w:rPr>
          <w:rtl/>
        </w:rPr>
        <w:t xml:space="preserve"> בבקשה; לטפל</w:t>
      </w:r>
      <w:r w:rsidR="00C975B7">
        <w:rPr>
          <w:rtl/>
        </w:rPr>
        <w:t xml:space="preserve"> </w:t>
      </w:r>
      <w:r w:rsidRPr="00E53590">
        <w:rPr>
          <w:rtl/>
        </w:rPr>
        <w:t xml:space="preserve">במדינאים </w:t>
      </w:r>
      <w:r w:rsidR="00C975B7">
        <w:rPr>
          <w:rtl/>
        </w:rPr>
        <w:t>–</w:t>
      </w:r>
      <w:r w:rsidRPr="00E53590">
        <w:rPr>
          <w:rtl/>
        </w:rPr>
        <w:t xml:space="preserve"> בבקשה. להשאיר את הצבא בחוץ, כי הצבא עושה כל מאמץ להישאר בחוץ.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גברתי היושבת</w:t>
      </w:r>
      <w:r w:rsidR="00C975B7">
        <w:rPr>
          <w:rtl/>
        </w:rPr>
        <w:t>-</w:t>
      </w:r>
      <w:r w:rsidRPr="00E53590">
        <w:rPr>
          <w:rtl/>
        </w:rPr>
        <w:t>ראש, דיברו כאן אנשים מהקשת הרחבה של הדעות בבית. אני לא הייתי</w:t>
      </w:r>
      <w:r w:rsidR="00C975B7">
        <w:rPr>
          <w:rtl/>
        </w:rPr>
        <w:t xml:space="preserve"> </w:t>
      </w:r>
      <w:r w:rsidRPr="00E53590">
        <w:rPr>
          <w:rtl/>
        </w:rPr>
        <w:t>מציע</w:t>
      </w:r>
      <w:r w:rsidR="00C975B7">
        <w:rPr>
          <w:rtl/>
        </w:rPr>
        <w:t xml:space="preserve"> </w:t>
      </w:r>
      <w:r w:rsidRPr="00E53590">
        <w:rPr>
          <w:rtl/>
        </w:rPr>
        <w:t>שנעשה</w:t>
      </w:r>
      <w:r w:rsidR="00C975B7">
        <w:rPr>
          <w:rtl/>
        </w:rPr>
        <w:t xml:space="preserve"> </w:t>
      </w:r>
      <w:r w:rsidRPr="00E53590">
        <w:rPr>
          <w:rtl/>
        </w:rPr>
        <w:t>מזה</w:t>
      </w:r>
      <w:r w:rsidR="00C975B7">
        <w:rPr>
          <w:rtl/>
        </w:rPr>
        <w:t xml:space="preserve"> </w:t>
      </w:r>
      <w:r w:rsidRPr="00E53590">
        <w:rPr>
          <w:rtl/>
        </w:rPr>
        <w:t>נושא</w:t>
      </w:r>
      <w:r w:rsidR="00C975B7">
        <w:rPr>
          <w:rtl/>
        </w:rPr>
        <w:t xml:space="preserve"> </w:t>
      </w:r>
      <w:r w:rsidRPr="00E53590">
        <w:rPr>
          <w:rtl/>
        </w:rPr>
        <w:t>לדיון</w:t>
      </w:r>
      <w:r w:rsidR="00C975B7">
        <w:rPr>
          <w:rtl/>
        </w:rPr>
        <w:t xml:space="preserve"> </w:t>
      </w:r>
      <w:r w:rsidRPr="00E53590">
        <w:rPr>
          <w:rtl/>
        </w:rPr>
        <w:t>מעבר למה שכבר נדון. הייתי מבקש מאוד מחברי הכנסת</w:t>
      </w:r>
      <w:r w:rsidR="00C975B7">
        <w:rPr>
          <w:rtl/>
        </w:rPr>
        <w:t xml:space="preserve"> </w:t>
      </w:r>
      <w:r w:rsidRPr="00E53590">
        <w:rPr>
          <w:rtl/>
        </w:rPr>
        <w:t>שיסתפקו בהודעה הזאת שלי, ועם זה נעבור הלאה.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בנוגע לשני הנושאים, אדוני?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בנוגע לשני הנושאים.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נעבור</w:t>
      </w:r>
      <w:r w:rsidR="00C975B7">
        <w:rPr>
          <w:rtl/>
        </w:rPr>
        <w:t xml:space="preserve"> </w:t>
      </w:r>
      <w:r w:rsidRPr="00E53590">
        <w:rPr>
          <w:rtl/>
        </w:rPr>
        <w:t>נושא</w:t>
      </w:r>
      <w:r w:rsidR="00C975B7">
        <w:rPr>
          <w:rtl/>
        </w:rPr>
        <w:t xml:space="preserve"> </w:t>
      </w:r>
      <w:r w:rsidRPr="00E53590">
        <w:rPr>
          <w:rtl/>
        </w:rPr>
        <w:t>נושא,</w:t>
      </w:r>
      <w:r w:rsidR="00C975B7">
        <w:rPr>
          <w:rtl/>
        </w:rPr>
        <w:t xml:space="preserve"> </w:t>
      </w:r>
      <w:r w:rsidRPr="00E53590">
        <w:rPr>
          <w:rtl/>
        </w:rPr>
        <w:t>ואני מבקשת מחברי הכנסת שהתייחסו לנושא:</w:t>
      </w:r>
      <w:r w:rsidR="00C975B7">
        <w:rPr>
          <w:rtl/>
        </w:rPr>
        <w:t xml:space="preserve"> </w:t>
      </w:r>
      <w:r w:rsidRPr="00E53590">
        <w:rPr>
          <w:rtl/>
        </w:rPr>
        <w:t>הערכות</w:t>
      </w:r>
      <w:r w:rsidR="00C975B7">
        <w:rPr>
          <w:rtl/>
        </w:rPr>
        <w:t xml:space="preserve"> </w:t>
      </w:r>
      <w:r w:rsidRPr="00E53590">
        <w:rPr>
          <w:rtl/>
        </w:rPr>
        <w:t>שונות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בצמרת צה"ל בנוגע לתהליך המדיני </w:t>
      </w:r>
      <w:r w:rsidR="00C975B7">
        <w:rPr>
          <w:rtl/>
        </w:rPr>
        <w:t>–</w:t>
      </w:r>
      <w:r w:rsidRPr="00E53590">
        <w:rPr>
          <w:rtl/>
        </w:rPr>
        <w:t xml:space="preserve"> להביע הסכמתם או אי</w:t>
      </w:r>
      <w:r w:rsidR="00C975B7">
        <w:rPr>
          <w:rtl/>
        </w:rPr>
        <w:t>-</w:t>
      </w:r>
      <w:r w:rsidRPr="00E53590">
        <w:rPr>
          <w:rtl/>
        </w:rPr>
        <w:t>הסכמתם להצעת סגן שר</w:t>
      </w:r>
      <w:r w:rsidR="00C975B7">
        <w:rPr>
          <w:rtl/>
        </w:rPr>
        <w:t xml:space="preserve"> </w:t>
      </w:r>
      <w:r w:rsidRPr="00E53590">
        <w:rPr>
          <w:rtl/>
        </w:rPr>
        <w:t>הביטחון.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רפאל</w:t>
      </w:r>
      <w:r w:rsidR="00C975B7">
        <w:rPr>
          <w:rtl/>
        </w:rPr>
        <w:t xml:space="preserve"> </w:t>
      </w:r>
      <w:r w:rsidRPr="00E53590">
        <w:rPr>
          <w:rtl/>
        </w:rPr>
        <w:t>איתן</w:t>
      </w:r>
      <w:r w:rsidR="00C975B7">
        <w:rPr>
          <w:rtl/>
        </w:rPr>
        <w:t xml:space="preserve"> – </w:t>
      </w:r>
      <w:r w:rsidRPr="00E53590">
        <w:rPr>
          <w:rtl/>
        </w:rPr>
        <w:t>איננו.</w:t>
      </w:r>
      <w:r w:rsidR="00C975B7">
        <w:rPr>
          <w:rtl/>
        </w:rPr>
        <w:t xml:space="preserve"> </w:t>
      </w:r>
      <w:r w:rsidRPr="00E53590">
        <w:rPr>
          <w:rtl/>
        </w:rPr>
        <w:t>חברת הכנסת נעמי בלומנטל, האם את מסכימה</w:t>
      </w:r>
      <w:r w:rsidR="00C975B7">
        <w:rPr>
          <w:rtl/>
        </w:rPr>
        <w:t xml:space="preserve"> </w:t>
      </w:r>
      <w:r w:rsidRPr="00E53590">
        <w:rPr>
          <w:rtl/>
        </w:rPr>
        <w:t>להסתפק בהודעת סגן השר?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נעמי בלומנטל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מבקשת דיון במליאה.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מבקשת דיון במליאה.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אברהם פורז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 יודעת כמה שנים מחכים לדיון במליאה?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הדיונים במליאה מתקיימים מהר יותר מאשר דיונים בוועדת החוץ והביטחון.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אברהם פורז (מרצ):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חברת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בלומנטל,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ממילא לא יכולה לבקש דיון בוועדה. אם סגן השר לא</w:t>
      </w:r>
      <w:r w:rsidR="00C975B7">
        <w:rPr>
          <w:rtl/>
        </w:rPr>
        <w:t xml:space="preserve"> </w:t>
      </w:r>
      <w:r w:rsidRPr="00E53590">
        <w:rPr>
          <w:rtl/>
        </w:rPr>
        <w:t>הציע את זה, את ממילא לא יכולה לבקש את זה.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חברת הכנסת תמר גוז'נסקי </w:t>
      </w:r>
      <w:r w:rsidR="00C975B7">
        <w:rPr>
          <w:rtl/>
        </w:rPr>
        <w:t>–</w:t>
      </w:r>
      <w:r w:rsidRPr="00E53590">
        <w:rPr>
          <w:rtl/>
        </w:rPr>
        <w:t xml:space="preserve"> איננה.</w:t>
      </w:r>
      <w:r w:rsidR="00C975B7">
        <w:rPr>
          <w:rtl/>
        </w:rPr>
        <w:t xml:space="preserve"> </w:t>
      </w:r>
      <w:r w:rsidRPr="00E53590">
        <w:rPr>
          <w:rtl/>
        </w:rPr>
        <w:t>אם כך, נעבור להצבעה.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אברהם פורז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לא נשאלתי.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חגי מירום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גם אני לא נשאלתי.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מדברת</w:t>
      </w:r>
      <w:r w:rsidR="00C975B7">
        <w:rPr>
          <w:rtl/>
        </w:rPr>
        <w:t xml:space="preserve"> </w:t>
      </w:r>
      <w:r w:rsidRPr="00E53590">
        <w:rPr>
          <w:rtl/>
        </w:rPr>
        <w:t>עכשיו על הצעה לסדר</w:t>
      </w:r>
      <w:r w:rsidR="00C975B7">
        <w:rPr>
          <w:rtl/>
        </w:rPr>
        <w:t>-</w:t>
      </w:r>
      <w:r w:rsidRPr="00E53590">
        <w:rPr>
          <w:rtl/>
        </w:rPr>
        <w:t>היום שהועלתה אתמול. אנחנו עוברים להצבעה על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נושא.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מדברת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הצעה לסדר</w:t>
      </w:r>
      <w:r w:rsidR="00C975B7">
        <w:rPr>
          <w:rtl/>
        </w:rPr>
        <w:t>-</w:t>
      </w:r>
      <w:r w:rsidRPr="00E53590">
        <w:rPr>
          <w:rtl/>
        </w:rPr>
        <w:t>היום בנושא: הערכות שונות בצמרת צה"ל לגבי</w:t>
      </w:r>
      <w:r w:rsidR="00C975B7">
        <w:rPr>
          <w:rtl/>
        </w:rPr>
        <w:t xml:space="preserve"> </w:t>
      </w:r>
      <w:r w:rsidRPr="00E53590">
        <w:rPr>
          <w:rtl/>
        </w:rPr>
        <w:t>התהליך</w:t>
      </w:r>
      <w:r w:rsidR="00C975B7">
        <w:rPr>
          <w:rtl/>
        </w:rPr>
        <w:t xml:space="preserve"> </w:t>
      </w:r>
      <w:r w:rsidRPr="00E53590">
        <w:rPr>
          <w:rtl/>
        </w:rPr>
        <w:t>המדיני,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שלושת</w:t>
      </w:r>
      <w:r w:rsidR="00C975B7">
        <w:rPr>
          <w:rtl/>
        </w:rPr>
        <w:t xml:space="preserve"> </w:t>
      </w:r>
      <w:r w:rsidRPr="00E53590">
        <w:rPr>
          <w:rtl/>
        </w:rPr>
        <w:t>חברי הכנסת: רפאל איתן, נעמי בלומנטל ותמר גוז'נסקי.</w:t>
      </w:r>
      <w:r w:rsidR="00C975B7">
        <w:rPr>
          <w:rtl/>
        </w:rPr>
        <w:t xml:space="preserve"> </w:t>
      </w:r>
      <w:r w:rsidRPr="00E53590">
        <w:rPr>
          <w:rtl/>
        </w:rPr>
        <w:t>לאחר מכן נעבור לנושא שנדון היום.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נעמי בלומנטל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לפי</w:t>
      </w:r>
      <w:r w:rsidR="00C975B7">
        <w:rPr>
          <w:rtl/>
        </w:rPr>
        <w:t xml:space="preserve"> </w:t>
      </w:r>
      <w:r w:rsidRPr="00E53590">
        <w:rPr>
          <w:rtl/>
        </w:rPr>
        <w:t>הקצב</w:t>
      </w:r>
      <w:r w:rsidR="00C975B7">
        <w:rPr>
          <w:rtl/>
        </w:rPr>
        <w:t xml:space="preserve"> </w:t>
      </w:r>
      <w:r w:rsidRPr="00E53590">
        <w:rPr>
          <w:rtl/>
        </w:rPr>
        <w:t>שבו הנושא נדון, הוא ימשיך להיות אקטואלי. נדון על שיתוף של אנשי</w:t>
      </w:r>
      <w:r w:rsidR="00C975B7">
        <w:rPr>
          <w:rtl/>
        </w:rPr>
        <w:t xml:space="preserve"> </w:t>
      </w:r>
      <w:r w:rsidRPr="00E53590">
        <w:rPr>
          <w:rtl/>
        </w:rPr>
        <w:t>צבא בתהליך המדיני. לצערי, זה ימשיך להיות אקטואלי. אני רוצה דיון במליאה.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בבקשה, חבר הכנסת מיכאל איתן.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יש לנו בעיה, הדיון פוצל לאתמול והיום.</w:t>
      </w:r>
      <w:r w:rsidR="00C975B7">
        <w:rPr>
          <w:rtl/>
        </w:rPr>
        <w:t xml:space="preserve"> </w:t>
      </w:r>
      <w:r w:rsidRPr="00E53590">
        <w:rPr>
          <w:rtl/>
        </w:rPr>
        <w:t>ברגע שהדיון פוצל, אנחנו כמי שרוצים</w:t>
      </w:r>
      <w:r w:rsidR="00C975B7">
        <w:rPr>
          <w:rtl/>
        </w:rPr>
        <w:t xml:space="preserve"> </w:t>
      </w:r>
      <w:r w:rsidRPr="00E53590">
        <w:rPr>
          <w:rtl/>
        </w:rPr>
        <w:t>להציע הצעה אחרת, לא יכולים היינו להציע אתמול ואנחנו יכולים להציע רק עכשיו.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בבקשה. אני מאפשרת לכם להציע עכשיו.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חגי מירום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 לא יכולה.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מדוע לא?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חגי מירום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זה תלוי אם חבר הכנסת יודיע שהוא מקבל את הצעת סגן השר.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חברת הכנסת בלומנטל לא מקבלת את הצעת סגן השר.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היא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קיבלה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הצעת סגן השר. הוא רוצה להתייחס להצעה שלה, מדוע הוא לא</w:t>
      </w:r>
      <w:r w:rsidR="00C975B7">
        <w:rPr>
          <w:rtl/>
        </w:rPr>
        <w:t xml:space="preserve"> </w:t>
      </w:r>
      <w:r w:rsidRPr="00E53590">
        <w:rPr>
          <w:rtl/>
        </w:rPr>
        <w:t>יכול?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ויינשטיין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מציע להעביר את הצעתה של חברת הכנסת בלומנטל </w:t>
      </w:r>
      <w:r w:rsidR="00C975B7">
        <w:rPr>
          <w:rtl/>
        </w:rPr>
        <w:t>–</w:t>
      </w:r>
      <w:r w:rsidRPr="00E53590">
        <w:rPr>
          <w:rtl/>
        </w:rPr>
        <w:t xml:space="preserve"> לאיזו</w:t>
      </w:r>
      <w:r w:rsidR="00C975B7">
        <w:rPr>
          <w:rtl/>
        </w:rPr>
        <w:t xml:space="preserve"> </w:t>
      </w:r>
      <w:r w:rsidRPr="00E53590">
        <w:rPr>
          <w:rtl/>
        </w:rPr>
        <w:t>ועדה, חבר הכנסת ויינשטיין?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אריאל ויינשטיין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גברתי</w:t>
      </w:r>
      <w:r w:rsidR="00C975B7">
        <w:rPr>
          <w:rtl/>
        </w:rPr>
        <w:t xml:space="preserve"> </w:t>
      </w:r>
      <w:r w:rsidRPr="00E53590">
        <w:rPr>
          <w:rtl/>
        </w:rPr>
        <w:t>היושבת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העליתי</w:t>
      </w:r>
      <w:r w:rsidR="00C975B7">
        <w:rPr>
          <w:rtl/>
        </w:rPr>
        <w:t xml:space="preserve"> </w:t>
      </w:r>
      <w:r w:rsidRPr="00E53590">
        <w:rPr>
          <w:rtl/>
        </w:rPr>
        <w:t>בדברי</w:t>
      </w:r>
      <w:r w:rsidR="00C975B7">
        <w:rPr>
          <w:rtl/>
        </w:rPr>
        <w:t xml:space="preserve"> </w:t>
      </w:r>
      <w:r w:rsidRPr="00E53590">
        <w:rPr>
          <w:rtl/>
        </w:rPr>
        <w:t>סוגיה</w:t>
      </w:r>
      <w:r w:rsidR="00C975B7">
        <w:rPr>
          <w:rtl/>
        </w:rPr>
        <w:t xml:space="preserve"> </w:t>
      </w:r>
      <w:r w:rsidRPr="00E53590">
        <w:rPr>
          <w:rtl/>
        </w:rPr>
        <w:t>הנוגעת לשר הביטחון וביקשתי</w:t>
      </w:r>
      <w:r w:rsidR="00C975B7">
        <w:rPr>
          <w:rtl/>
        </w:rPr>
        <w:t xml:space="preserve"> </w:t>
      </w:r>
      <w:r w:rsidRPr="00E53590">
        <w:rPr>
          <w:rtl/>
        </w:rPr>
        <w:t>התייחסות</w:t>
      </w:r>
      <w:r w:rsidR="00C975B7">
        <w:rPr>
          <w:rtl/>
        </w:rPr>
        <w:t xml:space="preserve"> </w:t>
      </w:r>
      <w:r w:rsidRPr="00E53590">
        <w:rPr>
          <w:rtl/>
        </w:rPr>
        <w:t>אליה.</w:t>
      </w:r>
      <w:r w:rsidR="00C975B7">
        <w:rPr>
          <w:rtl/>
        </w:rPr>
        <w:t xml:space="preserve"> </w:t>
      </w:r>
      <w:r w:rsidRPr="00E53590">
        <w:rPr>
          <w:rtl/>
        </w:rPr>
        <w:t>למדתי נושא הקשור בנמל עזה. העליתי סוגיה, שהיא לדעתי מאוד מאוד</w:t>
      </w:r>
      <w:r w:rsidR="00C975B7">
        <w:rPr>
          <w:rtl/>
        </w:rPr>
        <w:t xml:space="preserve"> </w:t>
      </w:r>
      <w:r w:rsidRPr="00E53590">
        <w:rPr>
          <w:rtl/>
        </w:rPr>
        <w:t>רצינית,</w:t>
      </w:r>
      <w:r w:rsidR="00C975B7">
        <w:rPr>
          <w:rtl/>
        </w:rPr>
        <w:t xml:space="preserve"> </w:t>
      </w:r>
      <w:r w:rsidRPr="00E53590">
        <w:rPr>
          <w:rtl/>
        </w:rPr>
        <w:t>ולא</w:t>
      </w:r>
      <w:r w:rsidR="00C975B7">
        <w:rPr>
          <w:rtl/>
        </w:rPr>
        <w:t xml:space="preserve"> </w:t>
      </w:r>
      <w:r w:rsidRPr="00E53590">
        <w:rPr>
          <w:rtl/>
        </w:rPr>
        <w:t>שמעתי אפילו מלת התייחסות אחת מסגן השר, האם הוא בודק, מה דעתו, מה</w:t>
      </w:r>
      <w:r w:rsidR="00C975B7">
        <w:rPr>
          <w:rtl/>
        </w:rPr>
        <w:t xml:space="preserve"> </w:t>
      </w:r>
      <w:r w:rsidRPr="00E53590">
        <w:rPr>
          <w:rtl/>
        </w:rPr>
        <w:t>עמדתו,</w:t>
      </w:r>
      <w:r w:rsidR="00C975B7">
        <w:rPr>
          <w:rtl/>
        </w:rPr>
        <w:t xml:space="preserve"> </w:t>
      </w:r>
      <w:r w:rsidRPr="00E53590">
        <w:rPr>
          <w:rtl/>
        </w:rPr>
        <w:t>האם העובדות שאני מביא הן נכונות, אינן נכונות, האם אני צודק בזה שיצטרכו</w:t>
      </w:r>
      <w:r w:rsidR="00C975B7">
        <w:rPr>
          <w:rtl/>
        </w:rPr>
        <w:t xml:space="preserve"> </w:t>
      </w:r>
      <w:r w:rsidRPr="00E53590">
        <w:rPr>
          <w:rtl/>
        </w:rPr>
        <w:t>בסופו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דבר</w:t>
      </w:r>
      <w:r w:rsidR="00C975B7">
        <w:rPr>
          <w:rtl/>
        </w:rPr>
        <w:t xml:space="preserve"> </w:t>
      </w:r>
      <w:r w:rsidRPr="00E53590">
        <w:rPr>
          <w:rtl/>
        </w:rPr>
        <w:t>לסגור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הגבול</w:t>
      </w:r>
      <w:r w:rsidR="00C975B7">
        <w:rPr>
          <w:rtl/>
        </w:rPr>
        <w:t xml:space="preserve"> </w:t>
      </w:r>
      <w:r w:rsidRPr="00E53590">
        <w:rPr>
          <w:rtl/>
        </w:rPr>
        <w:t>בין עזה לבין ישראל ותקום מדינה, כי הבטחנו את</w:t>
      </w:r>
      <w:r w:rsidR="00C975B7">
        <w:rPr>
          <w:rtl/>
        </w:rPr>
        <w:t xml:space="preserve"> </w:t>
      </w:r>
      <w:r w:rsidRPr="00E53590">
        <w:rPr>
          <w:rtl/>
        </w:rPr>
        <w:t>העניין הזה של נמל עזה וכלכלה חופשית, ולא דנים בכך, ודנים עכשיו בקהיר ויחתמו שם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הסכמים,</w:t>
      </w:r>
      <w:r w:rsidR="00C975B7">
        <w:rPr>
          <w:rtl/>
        </w:rPr>
        <w:t xml:space="preserve"> </w:t>
      </w:r>
      <w:r w:rsidRPr="00E53590">
        <w:rPr>
          <w:rtl/>
        </w:rPr>
        <w:t>לגבי נמל עזה, שאחר כך יראו שהם בכייה לדורות, כי ייווצר תקדים. שום</w:t>
      </w:r>
      <w:r w:rsidR="00C975B7">
        <w:rPr>
          <w:rtl/>
        </w:rPr>
        <w:t xml:space="preserve"> </w:t>
      </w:r>
      <w:r w:rsidRPr="00E53590">
        <w:rPr>
          <w:rtl/>
        </w:rPr>
        <w:t>מלה לא שמעתי.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מדוע</w:t>
      </w:r>
      <w:r w:rsidR="00C975B7">
        <w:rPr>
          <w:rtl/>
        </w:rPr>
        <w:t xml:space="preserve"> </w:t>
      </w: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 כמוני שלמד את הנושא, ואני הלכתי למשרד החוץ, למשרד האוצר,</w:t>
      </w:r>
      <w:r w:rsidR="00C975B7">
        <w:rPr>
          <w:rtl/>
        </w:rPr>
        <w:t xml:space="preserve"> </w:t>
      </w:r>
      <w:r w:rsidRPr="00E53590">
        <w:rPr>
          <w:rtl/>
        </w:rPr>
        <w:t>לבנק</w:t>
      </w:r>
      <w:r w:rsidR="00C975B7">
        <w:rPr>
          <w:rtl/>
        </w:rPr>
        <w:t xml:space="preserve"> </w:t>
      </w:r>
      <w:r w:rsidRPr="00E53590">
        <w:rPr>
          <w:rtl/>
        </w:rPr>
        <w:t>ישראל,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למדתי נושא </w:t>
      </w:r>
      <w:r w:rsidR="00C975B7">
        <w:rPr>
          <w:rtl/>
        </w:rPr>
        <w:t>–</w:t>
      </w:r>
      <w:r w:rsidRPr="00E53590">
        <w:rPr>
          <w:rtl/>
        </w:rPr>
        <w:t xml:space="preserve"> אינו זוכה למלה אחת של תגובה על דברים שלי? מדוע שאני</w:t>
      </w:r>
      <w:r w:rsidR="00C975B7">
        <w:rPr>
          <w:rtl/>
        </w:rPr>
        <w:t xml:space="preserve"> </w:t>
      </w:r>
      <w:r w:rsidRPr="00E53590">
        <w:rPr>
          <w:rtl/>
        </w:rPr>
        <w:t>אסתפק בדבריך, אדוני סגן השר?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לחבר הכנסת ויינשטיין.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גברתי היושבת</w:t>
      </w:r>
      <w:r w:rsidR="00C975B7">
        <w:rPr>
          <w:rtl/>
        </w:rPr>
        <w:t>-</w:t>
      </w:r>
      <w:r w:rsidRPr="00E53590">
        <w:rPr>
          <w:rtl/>
        </w:rPr>
        <w:t>ראש.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כן, אדוני סגן שר הביטחון.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רוצה להזכיר דבר פשוט, הנושא שעלה היום, אני קורא אותו:</w:t>
      </w:r>
      <w:r w:rsidR="00C975B7">
        <w:rPr>
          <w:rtl/>
        </w:rPr>
        <w:t xml:space="preserve"> </w:t>
      </w:r>
      <w:r w:rsidRPr="00E53590">
        <w:rPr>
          <w:rtl/>
        </w:rPr>
        <w:t>שיתוף אנשי צבא</w:t>
      </w:r>
      <w:r w:rsidR="00C975B7">
        <w:rPr>
          <w:rtl/>
        </w:rPr>
        <w:t xml:space="preserve"> </w:t>
      </w:r>
      <w:r w:rsidRPr="00E53590">
        <w:rPr>
          <w:rtl/>
        </w:rPr>
        <w:t>בתהליכים מדיניים ופוליטיים.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הנושא</w:t>
      </w:r>
      <w:r w:rsidR="00C975B7">
        <w:rPr>
          <w:rtl/>
        </w:rPr>
        <w:t xml:space="preserve"> </w:t>
      </w:r>
      <w:r w:rsidRPr="00E53590">
        <w:rPr>
          <w:rtl/>
        </w:rPr>
        <w:t>שאתה</w:t>
      </w:r>
      <w:r w:rsidR="00C975B7">
        <w:rPr>
          <w:rtl/>
        </w:rPr>
        <w:t xml:space="preserve"> </w:t>
      </w:r>
      <w:r w:rsidRPr="00E53590">
        <w:rPr>
          <w:rtl/>
        </w:rPr>
        <w:t>העלית,</w:t>
      </w:r>
      <w:r w:rsidR="00C975B7">
        <w:rPr>
          <w:rtl/>
        </w:rPr>
        <w:t xml:space="preserve"> </w:t>
      </w: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ויינשטיין, לא רק שאני אקח אותו לתשומת לב</w:t>
      </w:r>
      <w:r w:rsidR="00C975B7">
        <w:rPr>
          <w:rtl/>
        </w:rPr>
        <w:t xml:space="preserve"> </w:t>
      </w:r>
      <w:r w:rsidRPr="00E53590">
        <w:rPr>
          <w:rtl/>
        </w:rPr>
        <w:t>ואבדוק</w:t>
      </w:r>
      <w:r w:rsidR="00C975B7">
        <w:rPr>
          <w:rtl/>
        </w:rPr>
        <w:t xml:space="preserve"> </w:t>
      </w:r>
      <w:r w:rsidRPr="00E53590">
        <w:rPr>
          <w:rtl/>
        </w:rPr>
        <w:t>אותו, הוא יעלה פה בוודאי במערכת אחרת של התייחסות. הנושא של היום, הנושא</w:t>
      </w:r>
      <w:r w:rsidR="00C975B7">
        <w:rPr>
          <w:rtl/>
        </w:rPr>
        <w:t xml:space="preserve"> </w:t>
      </w:r>
      <w:r w:rsidRPr="00E53590">
        <w:rPr>
          <w:rtl/>
        </w:rPr>
        <w:t>שלגביו</w:t>
      </w:r>
      <w:r w:rsidR="00C975B7">
        <w:rPr>
          <w:rtl/>
        </w:rPr>
        <w:t xml:space="preserve"> </w:t>
      </w:r>
      <w:r w:rsidRPr="00E53590">
        <w:rPr>
          <w:rtl/>
        </w:rPr>
        <w:t>ביקשתי</w:t>
      </w:r>
      <w:r w:rsidR="00C975B7">
        <w:rPr>
          <w:rtl/>
        </w:rPr>
        <w:t xml:space="preserve"> </w:t>
      </w:r>
      <w:r w:rsidRPr="00E53590">
        <w:rPr>
          <w:rtl/>
        </w:rPr>
        <w:t>להסתפק</w:t>
      </w:r>
      <w:r w:rsidR="00C975B7">
        <w:rPr>
          <w:rtl/>
        </w:rPr>
        <w:t xml:space="preserve"> </w:t>
      </w:r>
      <w:r w:rsidRPr="00E53590">
        <w:rPr>
          <w:rtl/>
        </w:rPr>
        <w:t>בתשובתי,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הנושא:</w:t>
      </w:r>
      <w:r w:rsidR="00C975B7">
        <w:rPr>
          <w:rtl/>
        </w:rPr>
        <w:t xml:space="preserve"> </w:t>
      </w:r>
      <w:r w:rsidRPr="00E53590">
        <w:rPr>
          <w:rtl/>
        </w:rPr>
        <w:t>שיתוף אנשי צבא בתהליכים מדיניים</w:t>
      </w:r>
      <w:r w:rsidR="00C975B7">
        <w:rPr>
          <w:rtl/>
        </w:rPr>
        <w:t xml:space="preserve"> </w:t>
      </w:r>
      <w:r w:rsidRPr="00E53590">
        <w:rPr>
          <w:rtl/>
        </w:rPr>
        <w:t>ופוליטיים. הנושא שאתה העלית ייבדק עד הסוף.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אריאל ויינשטיין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אבל,</w:t>
      </w:r>
      <w:r w:rsidR="00C975B7">
        <w:rPr>
          <w:rtl/>
        </w:rPr>
        <w:t xml:space="preserve"> </w:t>
      </w:r>
      <w:r w:rsidRPr="00E53590">
        <w:rPr>
          <w:rtl/>
        </w:rPr>
        <w:t>אדוני,</w:t>
      </w:r>
      <w:r w:rsidR="00C975B7">
        <w:rPr>
          <w:rtl/>
        </w:rPr>
        <w:t xml:space="preserve"> </w:t>
      </w:r>
      <w:r w:rsidRPr="00E53590">
        <w:rPr>
          <w:rtl/>
        </w:rPr>
        <w:t>בשעה</w:t>
      </w:r>
      <w:r w:rsidR="00C975B7">
        <w:rPr>
          <w:rtl/>
        </w:rPr>
        <w:t xml:space="preserve"> </w:t>
      </w:r>
      <w:r w:rsidRPr="00E53590">
        <w:rPr>
          <w:rtl/>
        </w:rPr>
        <w:t>זו</w:t>
      </w:r>
      <w:r w:rsidR="00C975B7">
        <w:rPr>
          <w:rtl/>
        </w:rPr>
        <w:t xml:space="preserve"> </w:t>
      </w:r>
      <w:r w:rsidRPr="00E53590">
        <w:rPr>
          <w:rtl/>
        </w:rPr>
        <w:t>עומדים</w:t>
      </w:r>
      <w:r w:rsidR="00C975B7">
        <w:rPr>
          <w:rtl/>
        </w:rPr>
        <w:t xml:space="preserve"> </w:t>
      </w:r>
      <w:r w:rsidRPr="00E53590">
        <w:rPr>
          <w:rtl/>
        </w:rPr>
        <w:t>לחתום בקהיר על הסכמים. ולפי הערכתי, אם זה</w:t>
      </w:r>
      <w:r w:rsidR="00C975B7">
        <w:rPr>
          <w:rtl/>
        </w:rPr>
        <w:t xml:space="preserve"> </w:t>
      </w:r>
      <w:r w:rsidRPr="00E53590">
        <w:rPr>
          <w:rtl/>
        </w:rPr>
        <w:t>ייחתם</w:t>
      </w:r>
      <w:r w:rsidR="00C975B7">
        <w:rPr>
          <w:rtl/>
        </w:rPr>
        <w:t xml:space="preserve"> </w:t>
      </w:r>
      <w:r w:rsidRPr="00E53590">
        <w:rPr>
          <w:rtl/>
        </w:rPr>
        <w:t>בלי</w:t>
      </w:r>
      <w:r w:rsidR="00C975B7">
        <w:rPr>
          <w:rtl/>
        </w:rPr>
        <w:t xml:space="preserve"> </w:t>
      </w:r>
      <w:r w:rsidRPr="00E53590">
        <w:rPr>
          <w:rtl/>
        </w:rPr>
        <w:t>שנעשים</w:t>
      </w:r>
      <w:r w:rsidR="00C975B7">
        <w:rPr>
          <w:rtl/>
        </w:rPr>
        <w:t xml:space="preserve"> </w:t>
      </w:r>
      <w:r w:rsidRPr="00E53590">
        <w:rPr>
          <w:rtl/>
        </w:rPr>
        <w:t>הדברים לגבי התחום הכלכלי, והם מוזנחים, אנחנו הולכים לבכייה</w:t>
      </w:r>
      <w:r w:rsidR="00C975B7">
        <w:rPr>
          <w:rtl/>
        </w:rPr>
        <w:t xml:space="preserve"> </w:t>
      </w:r>
      <w:r w:rsidRPr="00E53590">
        <w:rPr>
          <w:rtl/>
        </w:rPr>
        <w:t>לדורות. זה לפי מיטב הכרתי ולפי דעת המומחים. ואני מבקש התייחסות.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לכן,</w:t>
      </w:r>
      <w:r w:rsidR="00C975B7">
        <w:rPr>
          <w:rtl/>
        </w:rPr>
        <w:t xml:space="preserve"> </w:t>
      </w:r>
      <w:r w:rsidRPr="00E53590">
        <w:rPr>
          <w:rtl/>
        </w:rPr>
        <w:t>אדוני סגן שר הביטחון, אני מקבל בתודה את ההתייחסות הרצינית שלך, ובכל</w:t>
      </w:r>
      <w:r w:rsidR="00C975B7">
        <w:rPr>
          <w:rtl/>
        </w:rPr>
        <w:t xml:space="preserve"> </w:t>
      </w:r>
      <w:r w:rsidRPr="00E53590">
        <w:rPr>
          <w:rtl/>
        </w:rPr>
        <w:t>זאת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חושב,</w:t>
      </w:r>
      <w:r w:rsidR="00C975B7">
        <w:rPr>
          <w:rtl/>
        </w:rPr>
        <w:t xml:space="preserve"> </w:t>
      </w:r>
      <w:r w:rsidRPr="00E53590">
        <w:rPr>
          <w:rtl/>
        </w:rPr>
        <w:t>שהבעיה היא של לוח זמנים. אנחנו נאבקים כרגע, ממש דקה לפני השעה</w:t>
      </w:r>
      <w:r w:rsidR="00C975B7">
        <w:rPr>
          <w:rtl/>
        </w:rPr>
        <w:t xml:space="preserve"> </w:t>
      </w:r>
      <w:r w:rsidRPr="00E53590">
        <w:rPr>
          <w:rtl/>
        </w:rPr>
        <w:t>שתים</w:t>
      </w:r>
      <w:r w:rsidR="00C975B7">
        <w:rPr>
          <w:rtl/>
        </w:rPr>
        <w:t>-</w:t>
      </w:r>
      <w:r w:rsidRPr="00E53590">
        <w:rPr>
          <w:rtl/>
        </w:rPr>
        <w:t>עשרה.</w:t>
      </w:r>
      <w:r w:rsidR="00C975B7">
        <w:rPr>
          <w:rtl/>
        </w:rPr>
        <w:t xml:space="preserve"> </w:t>
      </w:r>
      <w:r w:rsidRPr="00E53590">
        <w:rPr>
          <w:rtl/>
        </w:rPr>
        <w:t>ואני אומר לך:</w:t>
      </w:r>
      <w:r w:rsidR="00C975B7">
        <w:rPr>
          <w:rtl/>
        </w:rPr>
        <w:t xml:space="preserve"> </w:t>
      </w:r>
      <w:r w:rsidRPr="00E53590">
        <w:rPr>
          <w:rtl/>
        </w:rPr>
        <w:t>לפי מה שקורה עכשיו בקהיר, עם ההזנחה בפאריס לגבי כל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התחומים הכלכליים </w:t>
      </w:r>
      <w:r w:rsidR="00C975B7">
        <w:rPr>
          <w:rtl/>
        </w:rPr>
        <w:t>–</w:t>
      </w:r>
      <w:r w:rsidRPr="00E53590">
        <w:rPr>
          <w:rtl/>
        </w:rPr>
        <w:t xml:space="preserve"> אתם הולכים להקמת מדינה פלשתינית, ותרשמו את זה בפרוטוקול.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לחבר הכנסת ויינשטיין.</w:t>
      </w:r>
      <w:r w:rsidR="00C975B7">
        <w:rPr>
          <w:rtl/>
        </w:rPr>
        <w:t xml:space="preserve"> </w:t>
      </w:r>
      <w:r w:rsidRPr="00E53590">
        <w:rPr>
          <w:rtl/>
        </w:rPr>
        <w:t xml:space="preserve">חברת הכנסת בלומנטל </w:t>
      </w:r>
      <w:r w:rsidR="00C975B7">
        <w:rPr>
          <w:rtl/>
        </w:rPr>
        <w:t>–</w:t>
      </w:r>
      <w:r w:rsidRPr="00E53590">
        <w:rPr>
          <w:rtl/>
        </w:rPr>
        <w:t xml:space="preserve"> אינה נוכחת.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עוזי לנדאו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היא מתנגדת להסרת העניין.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היא</w:t>
      </w:r>
      <w:r w:rsidR="00C975B7">
        <w:rPr>
          <w:rtl/>
        </w:rPr>
        <w:t xml:space="preserve"> </w:t>
      </w:r>
      <w:r w:rsidRPr="00E53590">
        <w:rPr>
          <w:rtl/>
        </w:rPr>
        <w:t>מתנגדת, אבל היתה פה הצעה אחרת לגבי ההצעה שלה. היתה הצעה של חבר הכנסת</w:t>
      </w:r>
      <w:r w:rsidR="00C975B7">
        <w:rPr>
          <w:rtl/>
        </w:rPr>
        <w:t xml:space="preserve"> </w:t>
      </w:r>
      <w:r w:rsidRPr="00E53590">
        <w:rPr>
          <w:rtl/>
        </w:rPr>
        <w:t>ויינשטיין להעביר לוועדה. לאיזו ועדה, חבר הכנסת ויינשטיין?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הצעתי להעביר לוועדה.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ויינשטיין הציע.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לא, הוא לא יכול להציע את עצמו.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זה</w:t>
      </w:r>
      <w:r w:rsidR="00C975B7">
        <w:rPr>
          <w:rtl/>
        </w:rPr>
        <w:t xml:space="preserve"> </w:t>
      </w:r>
      <w:r w:rsidRPr="00E53590">
        <w:rPr>
          <w:rtl/>
        </w:rPr>
        <w:t>"הוא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יכול</w:t>
      </w:r>
      <w:r w:rsidR="00C975B7">
        <w:rPr>
          <w:rtl/>
        </w:rPr>
        <w:t xml:space="preserve"> </w:t>
      </w:r>
      <w:r w:rsidRPr="00E53590">
        <w:rPr>
          <w:rtl/>
        </w:rPr>
        <w:t>להציע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עצמו"?</w:t>
      </w:r>
      <w:r w:rsidR="00C975B7">
        <w:rPr>
          <w:rtl/>
        </w:rPr>
        <w:t xml:space="preserve"> </w:t>
      </w:r>
      <w:r w:rsidRPr="00E53590">
        <w:rPr>
          <w:rtl/>
        </w:rPr>
        <w:t>הוא התייחס להצעה של חברת הכנסת</w:t>
      </w:r>
      <w:r w:rsidR="00C975B7">
        <w:rPr>
          <w:rtl/>
        </w:rPr>
        <w:t xml:space="preserve"> </w:t>
      </w:r>
      <w:r w:rsidRPr="00E53590">
        <w:rPr>
          <w:rtl/>
        </w:rPr>
        <w:t>בלומנטל.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אם הוא מציע לוועדה, אני מציע דיון במליאה.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מדברת על הנושא שהועלה אתמול, חבר הכנסת איתן. חבר הכנסת מיכאל איתן, יש</w:t>
      </w:r>
      <w:r w:rsidR="00C975B7">
        <w:rPr>
          <w:rtl/>
        </w:rPr>
        <w:t xml:space="preserve"> </w:t>
      </w:r>
      <w:r w:rsidRPr="00E53590">
        <w:rPr>
          <w:rtl/>
        </w:rPr>
        <w:t>כאן</w:t>
      </w:r>
      <w:r w:rsidR="00C975B7">
        <w:rPr>
          <w:rtl/>
        </w:rPr>
        <w:t xml:space="preserve"> </w:t>
      </w:r>
      <w:r w:rsidRPr="00E53590">
        <w:rPr>
          <w:rtl/>
        </w:rPr>
        <w:t>אי</w:t>
      </w:r>
      <w:r w:rsidR="00C975B7">
        <w:rPr>
          <w:rtl/>
        </w:rPr>
        <w:t>-</w:t>
      </w:r>
      <w:r w:rsidRPr="00E53590">
        <w:rPr>
          <w:rtl/>
        </w:rPr>
        <w:t>בהירות,</w:t>
      </w:r>
      <w:r w:rsidR="00C975B7">
        <w:rPr>
          <w:rtl/>
        </w:rPr>
        <w:t xml:space="preserve"> </w:t>
      </w:r>
      <w:r w:rsidRPr="00E53590">
        <w:rPr>
          <w:rtl/>
        </w:rPr>
        <w:t>ואני</w:t>
      </w:r>
      <w:r w:rsidR="00C975B7">
        <w:rPr>
          <w:rtl/>
        </w:rPr>
        <w:t xml:space="preserve"> </w:t>
      </w:r>
      <w:r w:rsidRPr="00E53590">
        <w:rPr>
          <w:rtl/>
        </w:rPr>
        <w:t>רוצה להסביר. אנחנו מתייחסים כרגע לנושא שהועלה אתמול, לא</w:t>
      </w:r>
      <w:r w:rsidR="00C975B7">
        <w:rPr>
          <w:rtl/>
        </w:rPr>
        <w:t xml:space="preserve"> </w:t>
      </w:r>
      <w:r w:rsidRPr="00E53590">
        <w:rPr>
          <w:rtl/>
        </w:rPr>
        <w:t>לנושא שהועלה היום.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בסדר.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ויינשטיין, איזו ועדה הצעת?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אריאל ויינשטיין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ועדה שתקבע ועדת הכנסת.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חברת הכנסת בלומנטל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נעמי בלומנטל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מבקשת לקיים דיון במליאה.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אנו</w:t>
      </w:r>
      <w:r w:rsidR="00C975B7">
        <w:rPr>
          <w:rtl/>
        </w:rPr>
        <w:t xml:space="preserve"> </w:t>
      </w:r>
      <w:r w:rsidRPr="00E53590">
        <w:rPr>
          <w:rtl/>
        </w:rPr>
        <w:t>עוברים</w:t>
      </w:r>
      <w:r w:rsidR="00C975B7">
        <w:rPr>
          <w:rtl/>
        </w:rPr>
        <w:t xml:space="preserve"> </w:t>
      </w:r>
      <w:r w:rsidRPr="00E53590">
        <w:rPr>
          <w:rtl/>
        </w:rPr>
        <w:t>להצבעה על שלוש ההצעות כאחת בנושא: הערכות שונות</w:t>
      </w:r>
      <w:r w:rsidR="00C975B7">
        <w:rPr>
          <w:rtl/>
        </w:rPr>
        <w:t xml:space="preserve"> </w:t>
      </w:r>
      <w:r w:rsidRPr="00E53590">
        <w:rPr>
          <w:rtl/>
        </w:rPr>
        <w:t>בצמרת</w:t>
      </w:r>
      <w:r w:rsidR="00C975B7">
        <w:rPr>
          <w:rtl/>
        </w:rPr>
        <w:t xml:space="preserve"> </w:t>
      </w:r>
      <w:r w:rsidRPr="00E53590">
        <w:rPr>
          <w:rtl/>
        </w:rPr>
        <w:t>צה"ל</w:t>
      </w:r>
      <w:r w:rsidR="00C975B7">
        <w:rPr>
          <w:rtl/>
        </w:rPr>
        <w:t xml:space="preserve"> </w:t>
      </w:r>
      <w:r w:rsidRPr="00E53590">
        <w:rPr>
          <w:rtl/>
        </w:rPr>
        <w:t>לגבי</w:t>
      </w:r>
      <w:r w:rsidR="00C975B7">
        <w:rPr>
          <w:rtl/>
        </w:rPr>
        <w:t xml:space="preserve"> </w:t>
      </w:r>
      <w:r w:rsidRPr="00E53590">
        <w:rPr>
          <w:rtl/>
        </w:rPr>
        <w:t>התהליך</w:t>
      </w:r>
      <w:r w:rsidR="00C975B7">
        <w:rPr>
          <w:rtl/>
        </w:rPr>
        <w:t xml:space="preserve"> </w:t>
      </w:r>
      <w:r w:rsidRPr="00E53590">
        <w:rPr>
          <w:rtl/>
        </w:rPr>
        <w:t>המדיני,</w:t>
      </w:r>
      <w:r w:rsidR="00C975B7">
        <w:rPr>
          <w:rtl/>
        </w:rPr>
        <w:t xml:space="preserve"> </w:t>
      </w:r>
      <w:r w:rsidRPr="00E53590">
        <w:rPr>
          <w:rtl/>
        </w:rPr>
        <w:t xml:space="preserve">וההצעה העומדת להצבעה היא </w:t>
      </w:r>
      <w:r w:rsidR="00C975B7">
        <w:rPr>
          <w:rtl/>
        </w:rPr>
        <w:t>–</w:t>
      </w:r>
      <w:r w:rsidRPr="00E53590">
        <w:rPr>
          <w:rtl/>
        </w:rPr>
        <w:t xml:space="preserve"> דיון במליאה. נא</w:t>
      </w:r>
      <w:r w:rsidR="00C975B7">
        <w:rPr>
          <w:rtl/>
        </w:rPr>
        <w:t xml:space="preserve"> </w:t>
      </w:r>
      <w:r w:rsidRPr="00E53590">
        <w:rPr>
          <w:rtl/>
        </w:rPr>
        <w:t>להצביע בעד או נגד.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צבעה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>עד ההצעה לכלול את הנושא בסדר</w:t>
      </w:r>
      <w:r>
        <w:rPr>
          <w:rtl/>
        </w:rPr>
        <w:t>-</w:t>
      </w:r>
      <w:r w:rsidR="00E53590" w:rsidRPr="00E53590">
        <w:rPr>
          <w:rtl/>
        </w:rPr>
        <w:t xml:space="preserve">היום </w:t>
      </w:r>
      <w:r>
        <w:rPr>
          <w:rtl/>
        </w:rPr>
        <w:t>–</w:t>
      </w:r>
      <w:r w:rsidR="00E53590" w:rsidRPr="00E53590">
        <w:rPr>
          <w:rtl/>
        </w:rPr>
        <w:t xml:space="preserve"> 9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גד </w:t>
      </w:r>
      <w:r>
        <w:rPr>
          <w:rtl/>
        </w:rPr>
        <w:t>–</w:t>
      </w:r>
      <w:r w:rsidR="00E53590" w:rsidRPr="00E53590">
        <w:rPr>
          <w:rtl/>
        </w:rPr>
        <w:t xml:space="preserve"> 12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מנעים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הצעה לכלול את הנושא בסדר</w:t>
      </w:r>
      <w:r>
        <w:rPr>
          <w:rtl/>
        </w:rPr>
        <w:t>-</w:t>
      </w:r>
      <w:r w:rsidR="00E53590" w:rsidRPr="00E53590">
        <w:rPr>
          <w:rtl/>
        </w:rPr>
        <w:t>היום של הכנסת לא נתקבלה.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תשעה תומכים, 12 מתנגדים, אין נמנעים. אני קובעת שהנושא הוסר מסדר</w:t>
      </w:r>
      <w:r w:rsidR="00C975B7">
        <w:rPr>
          <w:rtl/>
        </w:rPr>
        <w:t>-</w:t>
      </w:r>
      <w:r w:rsidRPr="00E53590">
        <w:rPr>
          <w:rtl/>
        </w:rPr>
        <w:t>היום.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עוברים</w:t>
      </w:r>
      <w:r w:rsidR="00C975B7">
        <w:rPr>
          <w:rtl/>
        </w:rPr>
        <w:t xml:space="preserve"> </w:t>
      </w:r>
      <w:r w:rsidRPr="00E53590">
        <w:rPr>
          <w:rtl/>
        </w:rPr>
        <w:t>כעת</w:t>
      </w:r>
      <w:r w:rsidR="00C975B7">
        <w:rPr>
          <w:rtl/>
        </w:rPr>
        <w:t xml:space="preserve"> </w:t>
      </w:r>
      <w:r w:rsidRPr="00E53590">
        <w:rPr>
          <w:rtl/>
        </w:rPr>
        <w:t>להצעות אחרות בגין הנושא: שיתוף אנשי צבא</w:t>
      </w:r>
      <w:r w:rsidR="00C975B7">
        <w:rPr>
          <w:rtl/>
        </w:rPr>
        <w:t xml:space="preserve"> </w:t>
      </w:r>
      <w:r w:rsidRPr="00E53590">
        <w:rPr>
          <w:rtl/>
        </w:rPr>
        <w:t>בתהליכים מדיניים ופוליטיים.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עוזי לנדאו מציע להסיר את הצעתו של חבר הכנסת חגי מירום.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עוזי לנדאו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לא, אני מסתפק בהודעת השר.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אתה מסתפק בהודעת השר?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עוזי לנדאו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פורז?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אברהם פורז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מסתפק בהודעת השר.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ויינשטיין?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אריאל ויינשטיין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 מסתפק בהודעת השר.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חגי מירום מסתפק.</w:t>
      </w:r>
      <w:r w:rsidR="00C975B7">
        <w:rPr>
          <w:rtl/>
        </w:rPr>
        <w:t xml:space="preserve"> </w:t>
      </w:r>
      <w:r w:rsidRPr="00E53590">
        <w:rPr>
          <w:rtl/>
        </w:rPr>
        <w:t xml:space="preserve">חבר הכנסת זאבי </w:t>
      </w:r>
      <w:r w:rsidR="00C975B7">
        <w:rPr>
          <w:rtl/>
        </w:rPr>
        <w:t>–</w:t>
      </w:r>
      <w:r w:rsidRPr="00E53590">
        <w:rPr>
          <w:rtl/>
        </w:rPr>
        <w:t xml:space="preserve"> איננו.</w:t>
      </w:r>
      <w:r w:rsidR="00C975B7">
        <w:rPr>
          <w:rtl/>
        </w:rPr>
        <w:t xml:space="preserve"> </w:t>
      </w:r>
      <w:r w:rsidRPr="00E53590">
        <w:rPr>
          <w:rtl/>
        </w:rPr>
        <w:t>חבר הכנסת דראושה?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עבד</w:t>
      </w:r>
      <w:r>
        <w:rPr>
          <w:rtl/>
        </w:rPr>
        <w:t>-</w:t>
      </w:r>
      <w:r w:rsidRPr="00C975B7">
        <w:rPr>
          <w:rtl/>
        </w:rPr>
        <w:t>אלוהב דראושה (מד"ע):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מסתפק.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משה פלד </w:t>
      </w:r>
      <w:r w:rsidR="00C975B7">
        <w:rPr>
          <w:rtl/>
        </w:rPr>
        <w:t>–</w:t>
      </w:r>
      <w:r w:rsidRPr="00E53590">
        <w:rPr>
          <w:rtl/>
        </w:rPr>
        <w:t xml:space="preserve"> אינו נוכח.</w:t>
      </w:r>
      <w:r w:rsidR="00C975B7">
        <w:rPr>
          <w:rtl/>
        </w:rPr>
        <w:t xml:space="preserve"> </w:t>
      </w:r>
      <w:r w:rsidRPr="00E53590">
        <w:rPr>
          <w:rtl/>
        </w:rPr>
        <w:t xml:space="preserve">חבר הכנסת אורי אור </w:t>
      </w:r>
      <w:r w:rsidR="00C975B7">
        <w:rPr>
          <w:rtl/>
        </w:rPr>
        <w:t>–</w:t>
      </w:r>
      <w:r w:rsidRPr="00E53590">
        <w:rPr>
          <w:rtl/>
        </w:rPr>
        <w:t xml:space="preserve"> אינו נוכח.</w:t>
      </w:r>
      <w:r w:rsidR="00C975B7">
        <w:rPr>
          <w:rtl/>
        </w:rPr>
        <w:t xml:space="preserve"> </w:t>
      </w:r>
      <w:r w:rsidRPr="00E53590">
        <w:rPr>
          <w:rtl/>
        </w:rPr>
        <w:t>אם כך,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מי שאינו מסתפק בהודעת סגן שר הביטחון </w:t>
      </w:r>
      <w:r w:rsidR="00C975B7">
        <w:rPr>
          <w:rtl/>
        </w:rPr>
        <w:t>–</w:t>
      </w:r>
      <w:r w:rsidRPr="00E53590">
        <w:rPr>
          <w:rtl/>
        </w:rPr>
        <w:t xml:space="preserve"> חבר הכנסת משה פלד, חבר הכנסת אורי אור.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קריאה: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הוא איננו.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זה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אומר שהוא מסתפק בהודעת סגן שר הביטחון. הוא ביקש דיון במליאה,</w:t>
      </w:r>
      <w:r w:rsidR="00C975B7">
        <w:rPr>
          <w:rtl/>
        </w:rPr>
        <w:t xml:space="preserve"> </w:t>
      </w:r>
      <w:r w:rsidRPr="00E53590">
        <w:rPr>
          <w:rtl/>
        </w:rPr>
        <w:t>ולא הסתפק.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קריאה: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 צודקת.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פלד, חבר הכנסת אורי אור, חבר הכנסת זאבי וחבר הכנסת ויינשטיין</w:t>
      </w:r>
      <w:r w:rsidR="00C975B7">
        <w:rPr>
          <w:rtl/>
        </w:rPr>
        <w:t xml:space="preserve"> </w:t>
      </w:r>
      <w:r w:rsidRPr="00E53590">
        <w:rPr>
          <w:rtl/>
        </w:rPr>
        <w:t>אינם מסתפקים בהודעת סגן שר הביטחון. כל השאר הסתפקו.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קריאה: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וחבר הכנסת דרעי.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דרעי לא דיבר.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מיכאל</w:t>
      </w:r>
      <w:r w:rsidR="00C975B7">
        <w:rPr>
          <w:rtl/>
        </w:rPr>
        <w:t xml:space="preserve"> </w:t>
      </w:r>
      <w:r w:rsidRPr="00E53590">
        <w:rPr>
          <w:rtl/>
        </w:rPr>
        <w:t>איתן מבקש להעביר את הצעתו של חבר הכנסת אריאל ויינשטיין</w:t>
      </w:r>
      <w:r w:rsidR="00C975B7">
        <w:rPr>
          <w:rtl/>
        </w:rPr>
        <w:t xml:space="preserve"> </w:t>
      </w:r>
      <w:r w:rsidRPr="00E53590">
        <w:rPr>
          <w:rtl/>
        </w:rPr>
        <w:t>לוועדה.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גברתי</w:t>
      </w:r>
      <w:r w:rsidR="00C975B7">
        <w:rPr>
          <w:rtl/>
        </w:rPr>
        <w:t xml:space="preserve"> </w:t>
      </w:r>
      <w:r w:rsidRPr="00E53590">
        <w:rPr>
          <w:rtl/>
        </w:rPr>
        <w:t>היושבת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כנסת נכבדה, ביקשתי טכנית להעביר את הצעתו של חבר הכנסת</w:t>
      </w:r>
      <w:r w:rsidR="00C975B7">
        <w:rPr>
          <w:rtl/>
        </w:rPr>
        <w:t xml:space="preserve"> </w:t>
      </w:r>
      <w:r w:rsidRPr="00E53590">
        <w:rPr>
          <w:rtl/>
        </w:rPr>
        <w:t>ויינשטיין.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דראושה עומד פה על הבמה, ובלי בושה, בלי קצת התחשבות, בא ישירות</w:t>
      </w:r>
      <w:r w:rsidR="00C975B7">
        <w:rPr>
          <w:rtl/>
        </w:rPr>
        <w:t xml:space="preserve"> </w:t>
      </w:r>
      <w:r w:rsidRPr="00E53590">
        <w:rPr>
          <w:rtl/>
        </w:rPr>
        <w:t>ממפקדת</w:t>
      </w:r>
      <w:r w:rsidR="00C975B7">
        <w:rPr>
          <w:rtl/>
        </w:rPr>
        <w:t xml:space="preserve"> </w:t>
      </w:r>
      <w:r w:rsidRPr="00E53590">
        <w:rPr>
          <w:rtl/>
        </w:rPr>
        <w:t>ערפאת</w:t>
      </w:r>
      <w:r w:rsidR="00C975B7">
        <w:rPr>
          <w:rtl/>
        </w:rPr>
        <w:t xml:space="preserve"> </w:t>
      </w:r>
      <w:r w:rsidRPr="00E53590">
        <w:rPr>
          <w:rtl/>
        </w:rPr>
        <w:t>בתוניס</w:t>
      </w:r>
      <w:r w:rsidR="00C975B7">
        <w:rPr>
          <w:rtl/>
        </w:rPr>
        <w:t xml:space="preserve"> </w:t>
      </w:r>
      <w:r w:rsidRPr="00E53590">
        <w:rPr>
          <w:rtl/>
        </w:rPr>
        <w:t>ומטיל</w:t>
      </w:r>
      <w:r w:rsidR="00C975B7">
        <w:rPr>
          <w:rtl/>
        </w:rPr>
        <w:t xml:space="preserve"> </w:t>
      </w:r>
      <w:r w:rsidRPr="00E53590">
        <w:rPr>
          <w:rtl/>
        </w:rPr>
        <w:t>ביקורת על קציני צה"ל, שהעמדות שלהם קשוחות, ודורש</w:t>
      </w:r>
      <w:r w:rsidR="00C975B7">
        <w:rPr>
          <w:rtl/>
        </w:rPr>
        <w:t xml:space="preserve"> </w:t>
      </w:r>
      <w:r w:rsidRPr="00E53590">
        <w:rPr>
          <w:rtl/>
        </w:rPr>
        <w:t>לסלק</w:t>
      </w:r>
      <w:r w:rsidR="00C975B7">
        <w:rPr>
          <w:rtl/>
        </w:rPr>
        <w:t xml:space="preserve"> </w:t>
      </w:r>
      <w:r w:rsidRPr="00E53590">
        <w:rPr>
          <w:rtl/>
        </w:rPr>
        <w:t>אותם</w:t>
      </w:r>
      <w:r w:rsidR="00C975B7">
        <w:rPr>
          <w:rtl/>
        </w:rPr>
        <w:t xml:space="preserve"> </w:t>
      </w:r>
      <w:r w:rsidRPr="00E53590">
        <w:rPr>
          <w:rtl/>
        </w:rPr>
        <w:t>מהמשא</w:t>
      </w:r>
      <w:r w:rsidR="00C975B7">
        <w:rPr>
          <w:rtl/>
        </w:rPr>
        <w:t>-</w:t>
      </w:r>
      <w:r w:rsidRPr="00E53590">
        <w:rPr>
          <w:rtl/>
        </w:rPr>
        <w:t>ומתן. האם הוא לא מבין שאנחנו דמוקרטיה אבל לא טמטומקרטיה? אין</w:t>
      </w:r>
      <w:r w:rsidR="00C975B7">
        <w:rPr>
          <w:rtl/>
        </w:rPr>
        <w:t xml:space="preserve"> </w:t>
      </w:r>
      <w:r w:rsidRPr="00E53590">
        <w:rPr>
          <w:rtl/>
        </w:rPr>
        <w:t>גבול?</w:t>
      </w:r>
      <w:r w:rsidR="00C975B7">
        <w:rPr>
          <w:rtl/>
        </w:rPr>
        <w:t xml:space="preserve"> </w:t>
      </w: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אתה חושב, שאנחנו אידיוטים? בא ממפקדת אש"ף בתוניס, ופה מעל הבמה תוקף</w:t>
      </w:r>
      <w:r w:rsidR="00C975B7">
        <w:rPr>
          <w:rtl/>
        </w:rPr>
        <w:t xml:space="preserve"> </w:t>
      </w:r>
      <w:r w:rsidRPr="00E53590">
        <w:rPr>
          <w:rtl/>
        </w:rPr>
        <w:t>את קציני צה"ל במשא</w:t>
      </w:r>
      <w:r w:rsidR="00C975B7">
        <w:rPr>
          <w:rtl/>
        </w:rPr>
        <w:t>-</w:t>
      </w:r>
      <w:r w:rsidRPr="00E53590">
        <w:rPr>
          <w:rtl/>
        </w:rPr>
        <w:t>ומתן.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עבד</w:t>
      </w:r>
      <w:r>
        <w:rPr>
          <w:rtl/>
        </w:rPr>
        <w:t>-</w:t>
      </w:r>
      <w:r w:rsidRPr="00C975B7">
        <w:rPr>
          <w:rtl/>
        </w:rPr>
        <w:t>אלוהב דראושה (מד"ע):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דראושה,</w:t>
      </w:r>
      <w:r w:rsidR="00C975B7">
        <w:rPr>
          <w:rtl/>
        </w:rPr>
        <w:t xml:space="preserve"> </w:t>
      </w:r>
      <w:r w:rsidRPr="00E53590">
        <w:rPr>
          <w:rtl/>
        </w:rPr>
        <w:t>אתה מדבר ללא רשותי. אתה לא תדבר עכשיו. אתה תשב עכשיו</w:t>
      </w:r>
      <w:r w:rsidR="00C975B7">
        <w:rPr>
          <w:rtl/>
        </w:rPr>
        <w:t xml:space="preserve"> </w:t>
      </w:r>
      <w:r w:rsidRPr="00E53590">
        <w:rPr>
          <w:rtl/>
        </w:rPr>
        <w:t>ולא תדבר.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דראושה, יש לנו דמוקרטיה, אבל אני חוזר ואומר לך: אתה בעצמך, שאתה</w:t>
      </w:r>
      <w:r w:rsidR="00C975B7">
        <w:rPr>
          <w:rtl/>
        </w:rPr>
        <w:t xml:space="preserve"> </w:t>
      </w:r>
      <w:r w:rsidRPr="00E53590">
        <w:rPr>
          <w:rtl/>
        </w:rPr>
        <w:t>דורש</w:t>
      </w:r>
      <w:r w:rsidR="00C975B7">
        <w:rPr>
          <w:rtl/>
        </w:rPr>
        <w:t xml:space="preserve"> </w:t>
      </w:r>
      <w:r w:rsidRPr="00E53590">
        <w:rPr>
          <w:rtl/>
        </w:rPr>
        <w:t>לגלות</w:t>
      </w:r>
      <w:r w:rsidR="00C975B7">
        <w:rPr>
          <w:rtl/>
        </w:rPr>
        <w:t xml:space="preserve"> </w:t>
      </w:r>
      <w:r w:rsidRPr="00E53590">
        <w:rPr>
          <w:rtl/>
        </w:rPr>
        <w:t>רגישויות</w:t>
      </w:r>
      <w:r w:rsidR="00C975B7">
        <w:rPr>
          <w:rtl/>
        </w:rPr>
        <w:t xml:space="preserve"> </w:t>
      </w:r>
      <w:r w:rsidRPr="00E53590">
        <w:rPr>
          <w:rtl/>
        </w:rPr>
        <w:t>לנאמנות</w:t>
      </w:r>
      <w:r w:rsidR="00C975B7">
        <w:rPr>
          <w:rtl/>
        </w:rPr>
        <w:t xml:space="preserve"> </w:t>
      </w:r>
      <w:r w:rsidRPr="00E53590">
        <w:rPr>
          <w:rtl/>
        </w:rPr>
        <w:t>שלך</w:t>
      </w:r>
      <w:r w:rsidR="00C975B7">
        <w:rPr>
          <w:rtl/>
        </w:rPr>
        <w:t xml:space="preserve"> </w:t>
      </w:r>
      <w:r w:rsidRPr="00E53590">
        <w:rPr>
          <w:rtl/>
        </w:rPr>
        <w:t>לעם</w:t>
      </w:r>
      <w:r w:rsidR="00C975B7">
        <w:rPr>
          <w:rtl/>
        </w:rPr>
        <w:t xml:space="preserve"> </w:t>
      </w:r>
      <w:r w:rsidRPr="00E53590">
        <w:rPr>
          <w:rtl/>
        </w:rPr>
        <w:t>הפלשתיני כאזרח ישראלי, תגלה רגישויות</w:t>
      </w:r>
      <w:r w:rsidR="00C975B7">
        <w:rPr>
          <w:rtl/>
        </w:rPr>
        <w:t xml:space="preserve"> </w:t>
      </w:r>
      <w:r w:rsidRPr="00E53590">
        <w:rPr>
          <w:rtl/>
        </w:rPr>
        <w:t>לצרכים הביטחוניים של מדינת ישראל.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עבד</w:t>
      </w:r>
      <w:r>
        <w:rPr>
          <w:rtl/>
        </w:rPr>
        <w:t>-</w:t>
      </w:r>
      <w:r w:rsidRPr="00C975B7">
        <w:rPr>
          <w:rtl/>
        </w:rPr>
        <w:t>אלוהב דראושה (מד"ע):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אני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רפאל אלול (העבודה):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דראושה.</w:t>
      </w:r>
      <w:r w:rsidR="00C975B7">
        <w:rPr>
          <w:rtl/>
        </w:rPr>
        <w:t xml:space="preserve"> </w:t>
      </w: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דראושה. חבר הכנסת דראושה, אני קוראת אותך</w:t>
      </w:r>
      <w:r w:rsidR="00C975B7">
        <w:rPr>
          <w:rtl/>
        </w:rPr>
        <w:t xml:space="preserve"> </w:t>
      </w:r>
      <w:r w:rsidRPr="00E53590">
        <w:rPr>
          <w:rtl/>
        </w:rPr>
        <w:t>לסדר בפעם הראשונה.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עבד</w:t>
      </w:r>
      <w:r>
        <w:rPr>
          <w:rtl/>
        </w:rPr>
        <w:t>-</w:t>
      </w:r>
      <w:r w:rsidRPr="00C975B7">
        <w:rPr>
          <w:rtl/>
        </w:rPr>
        <w:t>אלוהב דראושה (מד"ע):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דראושה,</w:t>
      </w:r>
      <w:r w:rsidR="00C975B7">
        <w:rPr>
          <w:rtl/>
        </w:rPr>
        <w:t xml:space="preserve"> </w:t>
      </w:r>
      <w:r w:rsidRPr="00E53590">
        <w:rPr>
          <w:rtl/>
        </w:rPr>
        <w:t>קראתי</w:t>
      </w:r>
      <w:r w:rsidR="00C975B7">
        <w:rPr>
          <w:rtl/>
        </w:rPr>
        <w:t xml:space="preserve"> </w:t>
      </w:r>
      <w:r w:rsidRPr="00E53590">
        <w:rPr>
          <w:rtl/>
        </w:rPr>
        <w:t>אותך לסדר בפעם הראשונה. חבר הכנסת דראושה, חבר</w:t>
      </w:r>
      <w:r w:rsidR="00C975B7">
        <w:rPr>
          <w:rtl/>
        </w:rPr>
        <w:t xml:space="preserve"> </w:t>
      </w:r>
      <w:r w:rsidRPr="00E53590">
        <w:rPr>
          <w:rtl/>
        </w:rPr>
        <w:t>הכנסת דראושה, אני קוראת אותך לסדר בפעם השנייה.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עבד</w:t>
      </w:r>
      <w:r>
        <w:rPr>
          <w:rtl/>
        </w:rPr>
        <w:t>-</w:t>
      </w:r>
      <w:r w:rsidRPr="00C975B7">
        <w:rPr>
          <w:rtl/>
        </w:rPr>
        <w:t>אלוהב דראושה (מד"ע):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גברתי היושבת</w:t>
      </w:r>
      <w:r w:rsidR="00C975B7">
        <w:rPr>
          <w:rtl/>
        </w:rPr>
        <w:t>-</w:t>
      </w:r>
      <w:r w:rsidRPr="00E53590">
        <w:rPr>
          <w:rtl/>
        </w:rPr>
        <w:t>ראש, אני יכול למסור הודעה?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 עכשיו.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עבד</w:t>
      </w:r>
      <w:r>
        <w:rPr>
          <w:rtl/>
        </w:rPr>
        <w:t>-</w:t>
      </w:r>
      <w:r w:rsidRPr="00C975B7">
        <w:rPr>
          <w:rtl/>
        </w:rPr>
        <w:t>אלוהב דראושה (מד"ע):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הודעה.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מבקשת ממך לא להפריע עכשיו.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עבד</w:t>
      </w:r>
      <w:r>
        <w:rPr>
          <w:rtl/>
        </w:rPr>
        <w:t>-</w:t>
      </w:r>
      <w:r w:rsidRPr="00C975B7">
        <w:rPr>
          <w:rtl/>
        </w:rPr>
        <w:t>אלוהב דראושה (מד"ע):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הודעה.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הודעה בסוף הישיבה, ואתה מכיר את הכללים.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עבד</w:t>
      </w:r>
      <w:r>
        <w:rPr>
          <w:rtl/>
        </w:rPr>
        <w:t>-</w:t>
      </w:r>
      <w:r w:rsidRPr="00C975B7">
        <w:rPr>
          <w:rtl/>
        </w:rPr>
        <w:t>אלוהב דראושה (מד"ע):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מבקש עכשיו דקה אחת.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לא, לא מאפשרת לך עכשיו.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עבד</w:t>
      </w:r>
      <w:r>
        <w:rPr>
          <w:rtl/>
        </w:rPr>
        <w:t>-</w:t>
      </w:r>
      <w:r w:rsidRPr="00C975B7">
        <w:rPr>
          <w:rtl/>
        </w:rPr>
        <w:t>אלוהב דראושה (מד"ע):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הוא עשה עוול.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דוד מנע מבקש להעביר את הצעתו של חבר הכנסת זאבי לוועדה.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מה אתה מגן עליו? תתבייש לך.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רפאל אלול (העבודה):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רפי אלול. חבר הכנסת רפי אלול, אני מבקשת לשבת.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מנע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גברתי</w:t>
      </w:r>
      <w:r w:rsidR="00C975B7">
        <w:rPr>
          <w:rtl/>
        </w:rPr>
        <w:t xml:space="preserve"> </w:t>
      </w:r>
      <w:r w:rsidRPr="00E53590">
        <w:rPr>
          <w:rtl/>
        </w:rPr>
        <w:t>היושבת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 דראושה, הרי אתה אמרת שקציני צה"ל במשא</w:t>
      </w:r>
      <w:r w:rsidR="00C975B7">
        <w:rPr>
          <w:rtl/>
        </w:rPr>
        <w:t>-</w:t>
      </w:r>
      <w:r w:rsidRPr="00E53590">
        <w:rPr>
          <w:rtl/>
        </w:rPr>
        <w:t>ומתן</w:t>
      </w:r>
      <w:r w:rsidR="00C975B7">
        <w:rPr>
          <w:rtl/>
        </w:rPr>
        <w:t xml:space="preserve"> </w:t>
      </w:r>
      <w:r w:rsidRPr="00E53590">
        <w:rPr>
          <w:rtl/>
        </w:rPr>
        <w:t>מקצינים את המשא</w:t>
      </w:r>
      <w:r w:rsidR="00C975B7">
        <w:rPr>
          <w:rtl/>
        </w:rPr>
        <w:t>-</w:t>
      </w:r>
      <w:r w:rsidRPr="00E53590">
        <w:rPr>
          <w:rtl/>
        </w:rPr>
        <w:t>ומתן.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עבד</w:t>
      </w:r>
      <w:r>
        <w:rPr>
          <w:rtl/>
        </w:rPr>
        <w:t>-</w:t>
      </w:r>
      <w:r w:rsidRPr="00C975B7">
        <w:rPr>
          <w:rtl/>
        </w:rPr>
        <w:t>אלוהב דראושה (מד"ע):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 אמרתי את זה.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מנע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אמרת. שמעתי אותך בחדר.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עבד</w:t>
      </w:r>
      <w:r>
        <w:rPr>
          <w:rtl/>
        </w:rPr>
        <w:t>-</w:t>
      </w:r>
      <w:r w:rsidRPr="00C975B7">
        <w:rPr>
          <w:rtl/>
        </w:rPr>
        <w:t>אלוהב דראושה (מד"ע):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אתה שקרן.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דראושה.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מנע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קציני צה"ל מנסים לעכב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עבד</w:t>
      </w:r>
      <w:r>
        <w:rPr>
          <w:rtl/>
        </w:rPr>
        <w:t>-</w:t>
      </w:r>
      <w:r w:rsidRPr="00C975B7">
        <w:rPr>
          <w:rtl/>
        </w:rPr>
        <w:t>אלוהב דראושה (מד"ע):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בנימין טמקין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זה לא רק עניין של שמיעה, זה עניין של הבנה.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עבד</w:t>
      </w:r>
      <w:r>
        <w:rPr>
          <w:rtl/>
        </w:rPr>
        <w:t>-</w:t>
      </w:r>
      <w:r w:rsidRPr="00C975B7">
        <w:rPr>
          <w:rtl/>
        </w:rPr>
        <w:t>אלוהב דראושה (מד"ע):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דראושה, אתה ממשיך, אני אוציא אותך.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מנע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אדוני סגן שר הביטחון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עבד</w:t>
      </w:r>
      <w:r>
        <w:rPr>
          <w:rtl/>
        </w:rPr>
        <w:t>-</w:t>
      </w:r>
      <w:r w:rsidRPr="00C975B7">
        <w:rPr>
          <w:rtl/>
        </w:rPr>
        <w:t>אלוהב דראושה (מד"ע):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מנע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מיכאל איתן אמר דברים נכונים.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 דראושה, אני אוציא אותך. אני מבקשת ממך להפסיק. אתה תפסיק עכשיו.</w:t>
      </w:r>
      <w:r w:rsidR="00C975B7">
        <w:rPr>
          <w:rtl/>
        </w:rPr>
        <w:t xml:space="preserve"> </w:t>
      </w:r>
      <w:r w:rsidRPr="00E53590">
        <w:rPr>
          <w:rtl/>
        </w:rPr>
        <w:t>כבר קראתי אותך פעמיים לסדר. תשב בשקט.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מנע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גברתי</w:t>
      </w:r>
      <w:r w:rsidR="00C975B7">
        <w:rPr>
          <w:rtl/>
        </w:rPr>
        <w:t xml:space="preserve"> </w:t>
      </w:r>
      <w:r w:rsidRPr="00E53590">
        <w:rPr>
          <w:rtl/>
        </w:rPr>
        <w:t>היושבת</w:t>
      </w:r>
      <w:r w:rsidR="00C975B7">
        <w:rPr>
          <w:rtl/>
        </w:rPr>
        <w:t>-</w:t>
      </w:r>
      <w:r w:rsidRPr="00E53590">
        <w:rPr>
          <w:rtl/>
        </w:rPr>
        <w:t>ראש, אדוני סגן שר הביטחון, אני שמעתי אותך ברדיו השבוע משווה</w:t>
      </w:r>
      <w:r w:rsidR="00C975B7">
        <w:rPr>
          <w:rtl/>
        </w:rPr>
        <w:t xml:space="preserve"> </w:t>
      </w:r>
      <w:r w:rsidRPr="00E53590">
        <w:rPr>
          <w:rtl/>
        </w:rPr>
        <w:t>בין</w:t>
      </w:r>
      <w:r w:rsidR="00C975B7">
        <w:rPr>
          <w:rtl/>
        </w:rPr>
        <w:t xml:space="preserve"> </w:t>
      </w:r>
      <w:r w:rsidRPr="00E53590">
        <w:rPr>
          <w:rtl/>
        </w:rPr>
        <w:t>העמדת</w:t>
      </w:r>
      <w:r w:rsidR="00C975B7">
        <w:rPr>
          <w:rtl/>
        </w:rPr>
        <w:t xml:space="preserve"> </w:t>
      </w:r>
      <w:r w:rsidRPr="00E53590">
        <w:rPr>
          <w:rtl/>
        </w:rPr>
        <w:t>אלוף</w:t>
      </w:r>
      <w:r w:rsidR="00C975B7">
        <w:rPr>
          <w:rtl/>
        </w:rPr>
        <w:t xml:space="preserve"> </w:t>
      </w:r>
      <w:r w:rsidRPr="00E53590">
        <w:rPr>
          <w:rtl/>
        </w:rPr>
        <w:t>בראש</w:t>
      </w:r>
      <w:r w:rsidR="00C975B7">
        <w:rPr>
          <w:rtl/>
        </w:rPr>
        <w:t xml:space="preserve"> </w:t>
      </w:r>
      <w:r w:rsidRPr="00E53590">
        <w:rPr>
          <w:rtl/>
        </w:rPr>
        <w:t>שיחות</w:t>
      </w:r>
      <w:r w:rsidR="00C975B7">
        <w:rPr>
          <w:rtl/>
        </w:rPr>
        <w:t xml:space="preserve"> </w:t>
      </w:r>
      <w:r w:rsidRPr="00E53590">
        <w:rPr>
          <w:rtl/>
        </w:rPr>
        <w:t>מול נביל שעת' לבין ועידת</w:t>
      </w:r>
      <w:r w:rsidR="00C975B7">
        <w:rPr>
          <w:rtl/>
        </w:rPr>
        <w:t>-</w:t>
      </w:r>
      <w:r w:rsidRPr="00E53590">
        <w:rPr>
          <w:rtl/>
        </w:rPr>
        <w:t>ז'נבה, ששם מדינת ישראל</w:t>
      </w:r>
      <w:r w:rsidR="00C975B7">
        <w:rPr>
          <w:rtl/>
        </w:rPr>
        <w:t xml:space="preserve"> </w:t>
      </w:r>
      <w:r w:rsidRPr="00E53590">
        <w:rPr>
          <w:rtl/>
        </w:rPr>
        <w:t>שיגרה</w:t>
      </w:r>
      <w:r w:rsidR="00C975B7">
        <w:rPr>
          <w:rtl/>
        </w:rPr>
        <w:t xml:space="preserve"> </w:t>
      </w:r>
      <w:r w:rsidRPr="00E53590">
        <w:rPr>
          <w:rtl/>
        </w:rPr>
        <w:t>אותך</w:t>
      </w:r>
      <w:r w:rsidR="00C975B7">
        <w:rPr>
          <w:rtl/>
        </w:rPr>
        <w:t xml:space="preserve"> </w:t>
      </w:r>
      <w:r w:rsidRPr="00E53590">
        <w:rPr>
          <w:rtl/>
        </w:rPr>
        <w:t>כקצין</w:t>
      </w:r>
      <w:r w:rsidR="00C975B7">
        <w:rPr>
          <w:rtl/>
        </w:rPr>
        <w:t xml:space="preserve"> </w:t>
      </w:r>
      <w:r w:rsidRPr="00E53590">
        <w:rPr>
          <w:rtl/>
        </w:rPr>
        <w:t>בכיר</w:t>
      </w:r>
      <w:r w:rsidR="00C975B7">
        <w:rPr>
          <w:rtl/>
        </w:rPr>
        <w:t xml:space="preserve"> </w:t>
      </w:r>
      <w:r w:rsidRPr="00E53590">
        <w:rPr>
          <w:rtl/>
        </w:rPr>
        <w:t>בצה"ל לעמוד מול הסורים. עמדת מול קולונל או גנרל סורי</w:t>
      </w:r>
      <w:r w:rsidR="00C975B7">
        <w:rPr>
          <w:rtl/>
        </w:rPr>
        <w:t xml:space="preserve"> </w:t>
      </w:r>
      <w:r w:rsidRPr="00E53590">
        <w:rPr>
          <w:rtl/>
        </w:rPr>
        <w:t>מקביל לך.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מצרי.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מנע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מקביל</w:t>
      </w:r>
      <w:r w:rsidR="00C975B7">
        <w:rPr>
          <w:rtl/>
        </w:rPr>
        <w:t xml:space="preserve"> </w:t>
      </w:r>
      <w:r w:rsidRPr="00E53590">
        <w:rPr>
          <w:rtl/>
        </w:rPr>
        <w:t>לך.</w:t>
      </w:r>
      <w:r w:rsidR="00C975B7">
        <w:rPr>
          <w:rtl/>
        </w:rPr>
        <w:t xml:space="preserve"> </w:t>
      </w:r>
      <w:r w:rsidRPr="00E53590">
        <w:rPr>
          <w:rtl/>
        </w:rPr>
        <w:t>היתה ועדה מדינית, ובוועדה המדינית היו קציני צבא בכירים.</w:t>
      </w:r>
      <w:r w:rsidR="00C975B7">
        <w:rPr>
          <w:rtl/>
        </w:rPr>
        <w:t xml:space="preserve"> </w:t>
      </w:r>
      <w:r w:rsidRPr="00E53590">
        <w:rPr>
          <w:rtl/>
        </w:rPr>
        <w:t>מדוע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אומר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זה?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אין בסיס להשוואה בין מה שאתה אמרת עכשיו בהתייחסך לשנים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הקודמות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התייחסתי לזה, לא היית באולם.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מנע (הליכוד):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 xml:space="preserve">– – </w:t>
      </w:r>
      <w:r w:rsidR="00E53590" w:rsidRPr="00E53590">
        <w:rPr>
          <w:rtl/>
        </w:rPr>
        <w:t>לבין</w:t>
      </w:r>
      <w:r>
        <w:rPr>
          <w:rtl/>
        </w:rPr>
        <w:t xml:space="preserve"> </w:t>
      </w:r>
      <w:r w:rsidR="00E53590" w:rsidRPr="00E53590">
        <w:rPr>
          <w:rtl/>
        </w:rPr>
        <w:t>המצב</w:t>
      </w:r>
      <w:r>
        <w:rPr>
          <w:rtl/>
        </w:rPr>
        <w:t xml:space="preserve"> </w:t>
      </w:r>
      <w:r w:rsidR="00E53590" w:rsidRPr="00E53590">
        <w:rPr>
          <w:rtl/>
        </w:rPr>
        <w:t>היום.</w:t>
      </w:r>
      <w:r>
        <w:rPr>
          <w:rtl/>
        </w:rPr>
        <w:t xml:space="preserve"> </w:t>
      </w:r>
      <w:r w:rsidR="00E53590" w:rsidRPr="00E53590">
        <w:rPr>
          <w:rtl/>
        </w:rPr>
        <w:t>כי</w:t>
      </w:r>
      <w:r>
        <w:rPr>
          <w:rtl/>
        </w:rPr>
        <w:t xml:space="preserve"> </w:t>
      </w:r>
      <w:r w:rsidR="00E53590" w:rsidRPr="00E53590">
        <w:rPr>
          <w:rtl/>
        </w:rPr>
        <w:t>היום מעמידים אלוף בראש ועדה מדינית מול אזרח.</w:t>
      </w:r>
      <w:r>
        <w:rPr>
          <w:rtl/>
        </w:rPr>
        <w:t xml:space="preserve"> </w:t>
      </w:r>
      <w:r w:rsidR="00E53590" w:rsidRPr="00E53590">
        <w:rPr>
          <w:rtl/>
        </w:rPr>
        <w:t>לדעתי, לא טוב המצב שקצין בכיר בצה"ל עומד מול אזרח. זו הטענה שלנו.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</w:t>
      </w:r>
      <w:r w:rsidR="00C975B7">
        <w:rPr>
          <w:rtl/>
        </w:rPr>
        <w:t xml:space="preserve"> </w:t>
      </w:r>
      <w:r w:rsidRPr="00E53590">
        <w:rPr>
          <w:rtl/>
        </w:rPr>
        <w:t>רבה</w:t>
      </w:r>
      <w:r w:rsidR="00C975B7">
        <w:rPr>
          <w:rtl/>
        </w:rPr>
        <w:t xml:space="preserve"> </w:t>
      </w:r>
      <w:r w:rsidRPr="00E53590">
        <w:rPr>
          <w:rtl/>
        </w:rPr>
        <w:t>לחבר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מנע.</w:t>
      </w:r>
      <w:r w:rsidR="00C975B7">
        <w:rPr>
          <w:rtl/>
        </w:rPr>
        <w:t xml:space="preserve"> </w:t>
      </w:r>
      <w:r w:rsidRPr="00E53590">
        <w:rPr>
          <w:rtl/>
        </w:rPr>
        <w:t>חבר הכנסת לנדאו מבקש להעביר את הצעתו של חבר</w:t>
      </w:r>
      <w:r w:rsidR="00C975B7">
        <w:rPr>
          <w:rtl/>
        </w:rPr>
        <w:t xml:space="preserve"> </w:t>
      </w:r>
      <w:r w:rsidRPr="00E53590">
        <w:rPr>
          <w:rtl/>
        </w:rPr>
        <w:t>הכנסת משה פלד לוועדה.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עוזי לנדאו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גברתי היושבת</w:t>
      </w:r>
      <w:r w:rsidR="00C975B7">
        <w:rPr>
          <w:rtl/>
        </w:rPr>
        <w:t>-</w:t>
      </w:r>
      <w:r w:rsidRPr="00E53590">
        <w:rPr>
          <w:rtl/>
        </w:rPr>
        <w:t xml:space="preserve">ראש, חברי הכנסת, סגן שר הביטחון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אברהם פורז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גברתי היושבת</w:t>
      </w:r>
      <w:r w:rsidR="00C975B7">
        <w:rPr>
          <w:rtl/>
        </w:rPr>
        <w:t>-</w:t>
      </w:r>
      <w:r w:rsidRPr="00E53590">
        <w:rPr>
          <w:rtl/>
        </w:rPr>
        <w:t>ראש, זה ביזוי של ההליכים פה. הכול תרגיל. תדבר לא לעניין...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פורז, אתה מדבר פה ללא רשות.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אברהם הירשזון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החוכמה כולה אצלכם.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בנימין טמקין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כמעט.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מבקשת להפסיק. בבקשה, חבר הכנסת לנדאו.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עוזי לנדאו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גברתי היושבת</w:t>
      </w:r>
      <w:r w:rsidR="00C975B7">
        <w:rPr>
          <w:rtl/>
        </w:rPr>
        <w:t>-</w:t>
      </w:r>
      <w:r w:rsidRPr="00E53590">
        <w:rPr>
          <w:rtl/>
        </w:rPr>
        <w:t>ראש, חברי הכנסת, אדוני סגן שר הביטחון, שמענו מכבודו איך בעבר</w:t>
      </w:r>
      <w:r w:rsidR="00C975B7">
        <w:rPr>
          <w:rtl/>
        </w:rPr>
        <w:t xml:space="preserve"> </w:t>
      </w:r>
      <w:r w:rsidRPr="00E53590">
        <w:rPr>
          <w:rtl/>
        </w:rPr>
        <w:t>היו</w:t>
      </w:r>
      <w:r w:rsidR="00C975B7">
        <w:rPr>
          <w:rtl/>
        </w:rPr>
        <w:t xml:space="preserve"> </w:t>
      </w:r>
      <w:r w:rsidRPr="00E53590">
        <w:rPr>
          <w:rtl/>
        </w:rPr>
        <w:t>מנהלים</w:t>
      </w:r>
      <w:r w:rsidR="00C975B7">
        <w:rPr>
          <w:rtl/>
        </w:rPr>
        <w:t xml:space="preserve"> </w:t>
      </w:r>
      <w:r w:rsidRPr="00E53590">
        <w:rPr>
          <w:rtl/>
        </w:rPr>
        <w:t>משא</w:t>
      </w:r>
      <w:r w:rsidR="00C975B7">
        <w:rPr>
          <w:rtl/>
        </w:rPr>
        <w:t>-</w:t>
      </w:r>
      <w:r w:rsidRPr="00E53590">
        <w:rPr>
          <w:rtl/>
        </w:rPr>
        <w:t>ומתן.</w:t>
      </w:r>
      <w:r w:rsidR="00C975B7">
        <w:rPr>
          <w:rtl/>
        </w:rPr>
        <w:t xml:space="preserve"> </w:t>
      </w:r>
      <w:r w:rsidRPr="00E53590">
        <w:rPr>
          <w:rtl/>
        </w:rPr>
        <w:t>אבל מי שמתעניין כיצד צריכה ישראל לנהל משא</w:t>
      </w:r>
      <w:r w:rsidR="00C975B7">
        <w:rPr>
          <w:rtl/>
        </w:rPr>
        <w:t>-</w:t>
      </w:r>
      <w:r w:rsidRPr="00E53590">
        <w:rPr>
          <w:rtl/>
        </w:rPr>
        <w:t>ומתן בעתיד,</w:t>
      </w:r>
      <w:r w:rsidR="00C975B7">
        <w:rPr>
          <w:rtl/>
        </w:rPr>
        <w:t xml:space="preserve"> </w:t>
      </w:r>
      <w:r w:rsidRPr="00E53590">
        <w:rPr>
          <w:rtl/>
        </w:rPr>
        <w:t>בדרך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ממשל</w:t>
      </w:r>
      <w:r w:rsidR="00C975B7">
        <w:rPr>
          <w:rtl/>
        </w:rPr>
        <w:t xml:space="preserve"> </w:t>
      </w:r>
      <w:r w:rsidRPr="00E53590">
        <w:rPr>
          <w:rtl/>
        </w:rPr>
        <w:t>תקין, צריך לדעת שבמדינה דמוקרטית בממשל תקין יש הפרדה ברורה בין</w:t>
      </w:r>
      <w:r w:rsidR="00C975B7">
        <w:rPr>
          <w:rtl/>
        </w:rPr>
        <w:t xml:space="preserve"> </w:t>
      </w:r>
      <w:r w:rsidRPr="00E53590">
        <w:rPr>
          <w:rtl/>
        </w:rPr>
        <w:t>הסמכויות והתפקידים, כל רשות ותפקידה, היא מתמחה בו, היא מאזנת רשויות אחרות, וכל</w:t>
      </w:r>
      <w:r w:rsidR="00C975B7">
        <w:rPr>
          <w:rtl/>
        </w:rPr>
        <w:t xml:space="preserve"> </w:t>
      </w:r>
      <w:r w:rsidRPr="00E53590">
        <w:rPr>
          <w:rtl/>
        </w:rPr>
        <w:t xml:space="preserve">רשות מפקחת על רשות אחרת </w:t>
      </w:r>
      <w:r w:rsidR="00C975B7">
        <w:rPr>
          <w:rtl/>
        </w:rPr>
        <w:t>–</w:t>
      </w:r>
      <w:r w:rsidRPr="00E53590">
        <w:rPr>
          <w:rtl/>
        </w:rPr>
        <w:t xml:space="preserve"> כך צריך שיהיה. מה שעושה הממשלה </w:t>
      </w:r>
      <w:r w:rsidR="00C975B7">
        <w:rPr>
          <w:rtl/>
        </w:rPr>
        <w:t>–</w:t>
      </w:r>
      <w:r w:rsidRPr="00E53590">
        <w:rPr>
          <w:rtl/>
        </w:rPr>
        <w:t xml:space="preserve"> היא מבצעת מניפולציה</w:t>
      </w:r>
      <w:r w:rsidR="00C975B7">
        <w:rPr>
          <w:rtl/>
        </w:rPr>
        <w:t xml:space="preserve"> </w:t>
      </w:r>
      <w:r w:rsidRPr="00E53590">
        <w:rPr>
          <w:rtl/>
        </w:rPr>
        <w:t>באלופי צה"ל לתועלת קידום מדיניותה. היא שמה אותם בראש המשא</w:t>
      </w:r>
      <w:r w:rsidR="00C975B7">
        <w:rPr>
          <w:rtl/>
        </w:rPr>
        <w:t>-</w:t>
      </w:r>
      <w:r w:rsidRPr="00E53590">
        <w:rPr>
          <w:rtl/>
        </w:rPr>
        <w:t>ומתן למען יראה את זה</w:t>
      </w:r>
      <w:r w:rsidR="00C975B7">
        <w:rPr>
          <w:rtl/>
        </w:rPr>
        <w:t xml:space="preserve"> </w:t>
      </w:r>
      <w:r w:rsidRPr="00E53590">
        <w:rPr>
          <w:rtl/>
        </w:rPr>
        <w:t>הציבור,</w:t>
      </w:r>
      <w:r w:rsidR="00C975B7">
        <w:rPr>
          <w:rtl/>
        </w:rPr>
        <w:t xml:space="preserve"> </w:t>
      </w:r>
      <w:r w:rsidRPr="00E53590">
        <w:rPr>
          <w:rtl/>
        </w:rPr>
        <w:t>משום</w:t>
      </w:r>
      <w:r w:rsidR="00C975B7">
        <w:rPr>
          <w:rtl/>
        </w:rPr>
        <w:t xml:space="preserve"> </w:t>
      </w:r>
      <w:r w:rsidRPr="00E53590">
        <w:rPr>
          <w:rtl/>
        </w:rPr>
        <w:t>שהציבור</w:t>
      </w:r>
      <w:r w:rsidR="00C975B7">
        <w:rPr>
          <w:rtl/>
        </w:rPr>
        <w:t xml:space="preserve"> </w:t>
      </w:r>
      <w:r w:rsidRPr="00E53590">
        <w:rPr>
          <w:rtl/>
        </w:rPr>
        <w:t>אוהב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האלופים, והוא יתאהב במשא</w:t>
      </w:r>
      <w:r w:rsidR="00C975B7">
        <w:rPr>
          <w:rtl/>
        </w:rPr>
        <w:t>-</w:t>
      </w:r>
      <w:r w:rsidRPr="00E53590">
        <w:rPr>
          <w:rtl/>
        </w:rPr>
        <w:t>ומתן.</w:t>
      </w:r>
      <w:r w:rsidR="00C975B7">
        <w:rPr>
          <w:rtl/>
        </w:rPr>
        <w:t xml:space="preserve"> </w:t>
      </w:r>
      <w:r w:rsidRPr="00E53590">
        <w:rPr>
          <w:rtl/>
        </w:rPr>
        <w:t>והממשלה רוצה</w:t>
      </w:r>
      <w:r w:rsidR="00C975B7">
        <w:rPr>
          <w:rtl/>
        </w:rPr>
        <w:t xml:space="preserve"> </w:t>
      </w:r>
      <w:r w:rsidRPr="00E53590">
        <w:rPr>
          <w:rtl/>
        </w:rPr>
        <w:t>להתחלק באחריות לפאשלות שיהיו, עם קציני הצבא.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הסיבה</w:t>
      </w:r>
      <w:r w:rsidR="00C975B7">
        <w:rPr>
          <w:rtl/>
        </w:rPr>
        <w:t xml:space="preserve"> </w:t>
      </w:r>
      <w:r w:rsidRPr="00E53590">
        <w:rPr>
          <w:rtl/>
        </w:rPr>
        <w:t>לכך שכאן משהו השתבש, כאשר חבר הכנסת חגי מירום פתאום קפץ אחרי ארבעה</w:t>
      </w:r>
      <w:r w:rsidR="00C975B7">
        <w:rPr>
          <w:rtl/>
        </w:rPr>
        <w:t xml:space="preserve"> </w:t>
      </w:r>
      <w:r w:rsidRPr="00E53590">
        <w:rPr>
          <w:rtl/>
        </w:rPr>
        <w:t>חודשים</w:t>
      </w:r>
      <w:r w:rsidR="00C975B7">
        <w:rPr>
          <w:rtl/>
        </w:rPr>
        <w:t xml:space="preserve"> </w:t>
      </w:r>
      <w:r w:rsidRPr="00E53590">
        <w:rPr>
          <w:rtl/>
        </w:rPr>
        <w:t>שאלופים</w:t>
      </w:r>
      <w:r w:rsidR="00C975B7">
        <w:rPr>
          <w:rtl/>
        </w:rPr>
        <w:t xml:space="preserve"> </w:t>
      </w:r>
      <w:r w:rsidRPr="00E53590">
        <w:rPr>
          <w:rtl/>
        </w:rPr>
        <w:t>מעורבים</w:t>
      </w:r>
      <w:r w:rsidR="00C975B7">
        <w:rPr>
          <w:rtl/>
        </w:rPr>
        <w:t xml:space="preserve"> </w:t>
      </w:r>
      <w:r w:rsidRPr="00E53590">
        <w:rPr>
          <w:rtl/>
        </w:rPr>
        <w:t>במשא</w:t>
      </w:r>
      <w:r w:rsidR="00C975B7">
        <w:rPr>
          <w:rtl/>
        </w:rPr>
        <w:t>-</w:t>
      </w:r>
      <w:r w:rsidRPr="00E53590">
        <w:rPr>
          <w:rtl/>
        </w:rPr>
        <w:t>ומתן</w:t>
      </w:r>
      <w:r w:rsidR="00C975B7">
        <w:rPr>
          <w:rtl/>
        </w:rPr>
        <w:t xml:space="preserve"> – </w:t>
      </w:r>
      <w:r w:rsidRPr="00E53590">
        <w:rPr>
          <w:rtl/>
        </w:rPr>
        <w:t>זה משום שהם פתאום עשו את תפקידם. דווקא</w:t>
      </w:r>
      <w:r w:rsidR="00C975B7">
        <w:rPr>
          <w:rtl/>
        </w:rPr>
        <w:t xml:space="preserve"> </w:t>
      </w:r>
      <w:r w:rsidRPr="00E53590">
        <w:rPr>
          <w:rtl/>
        </w:rPr>
        <w:t xml:space="preserve">באותו קטע של תחומם האחראי, של הרשות שלהם </w:t>
      </w:r>
      <w:r w:rsidR="00C975B7">
        <w:rPr>
          <w:rtl/>
        </w:rPr>
        <w:t>–</w:t>
      </w:r>
      <w:r w:rsidRPr="00E53590">
        <w:rPr>
          <w:rtl/>
        </w:rPr>
        <w:t xml:space="preserve"> מתן חוות דעת על תוכניות מדיניות, מה</w:t>
      </w:r>
      <w:r w:rsidR="00C975B7">
        <w:rPr>
          <w:rtl/>
        </w:rPr>
        <w:t xml:space="preserve"> </w:t>
      </w:r>
      <w:r w:rsidRPr="00E53590">
        <w:rPr>
          <w:rtl/>
        </w:rPr>
        <w:t>ההשלכות</w:t>
      </w:r>
      <w:r w:rsidR="00C975B7">
        <w:rPr>
          <w:rtl/>
        </w:rPr>
        <w:t xml:space="preserve"> </w:t>
      </w:r>
      <w:r w:rsidRPr="00E53590">
        <w:rPr>
          <w:rtl/>
        </w:rPr>
        <w:t>הצבאיות</w:t>
      </w:r>
      <w:r w:rsidR="00C975B7">
        <w:rPr>
          <w:rtl/>
        </w:rPr>
        <w:t xml:space="preserve"> </w:t>
      </w:r>
      <w:r w:rsidRPr="00E53590">
        <w:rPr>
          <w:rtl/>
        </w:rPr>
        <w:t>שלהן,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הם אומרים מה שיהיה </w:t>
      </w:r>
      <w:r w:rsidR="00C975B7">
        <w:rPr>
          <w:rtl/>
        </w:rPr>
        <w:t>–</w:t>
      </w:r>
      <w:r w:rsidRPr="00E53590">
        <w:rPr>
          <w:rtl/>
        </w:rPr>
        <w:t xml:space="preserve"> ואז קופץ חבר הכנסת חגי מירום. הם</w:t>
      </w:r>
      <w:r w:rsidR="00C975B7">
        <w:rPr>
          <w:rtl/>
        </w:rPr>
        <w:t xml:space="preserve"> </w:t>
      </w:r>
      <w:r w:rsidRPr="00E53590">
        <w:rPr>
          <w:rtl/>
        </w:rPr>
        <w:t>עשו</w:t>
      </w:r>
      <w:r w:rsidR="00C975B7">
        <w:rPr>
          <w:rtl/>
        </w:rPr>
        <w:t xml:space="preserve"> </w:t>
      </w:r>
      <w:r w:rsidRPr="00E53590">
        <w:rPr>
          <w:rtl/>
        </w:rPr>
        <w:t>מה שהם היו צריכים לעשות. כאשר הם עומדים בראש המשא</w:t>
      </w:r>
      <w:r w:rsidR="00C975B7">
        <w:rPr>
          <w:rtl/>
        </w:rPr>
        <w:t>-</w:t>
      </w:r>
      <w:r w:rsidRPr="00E53590">
        <w:rPr>
          <w:rtl/>
        </w:rPr>
        <w:t>ומתן אסור להם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לעמוד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בנימין טמקין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גברתי היושבת</w:t>
      </w:r>
      <w:r w:rsidR="00C975B7">
        <w:rPr>
          <w:rtl/>
        </w:rPr>
        <w:t>-</w:t>
      </w:r>
      <w:r w:rsidRPr="00E53590">
        <w:rPr>
          <w:rtl/>
        </w:rPr>
        <w:t xml:space="preserve">ראש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טמקין,</w:t>
      </w:r>
      <w:r w:rsidR="00C975B7">
        <w:rPr>
          <w:rtl/>
        </w:rPr>
        <w:t xml:space="preserve"> </w:t>
      </w:r>
      <w:r w:rsidRPr="00E53590">
        <w:rPr>
          <w:rtl/>
        </w:rPr>
        <w:t>כשתנהל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את הישיבה </w:t>
      </w:r>
      <w:r w:rsidR="00C975B7">
        <w:rPr>
          <w:rtl/>
        </w:rPr>
        <w:t>–</w:t>
      </w:r>
      <w:r w:rsidRPr="00E53590">
        <w:rPr>
          <w:rtl/>
        </w:rPr>
        <w:t xml:space="preserve"> תקבע ותחליט. חבר הכנסת לנדאו, אני</w:t>
      </w:r>
      <w:r w:rsidR="00C975B7">
        <w:rPr>
          <w:rtl/>
        </w:rPr>
        <w:t xml:space="preserve"> </w:t>
      </w:r>
      <w:r w:rsidRPr="00E53590">
        <w:rPr>
          <w:rtl/>
        </w:rPr>
        <w:t>מבקשת לסיים.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עוזי לנדאו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וצריך לשאול עוד שאלה קטנה את ראש הממשלה מר רבין, מדוע הוא איננו נותן לצבא</w:t>
      </w:r>
      <w:r w:rsidR="00C975B7">
        <w:rPr>
          <w:rtl/>
        </w:rPr>
        <w:t xml:space="preserve"> </w:t>
      </w:r>
      <w:r w:rsidRPr="00E53590">
        <w:rPr>
          <w:rtl/>
        </w:rPr>
        <w:t>להיות</w:t>
      </w:r>
      <w:r w:rsidR="00C975B7">
        <w:rPr>
          <w:rtl/>
        </w:rPr>
        <w:t xml:space="preserve"> </w:t>
      </w:r>
      <w:r w:rsidRPr="00E53590">
        <w:rPr>
          <w:rtl/>
        </w:rPr>
        <w:t>צבא. הרמטכ"ל, האלוף שחק, האלוף רוטשילד, כולם מעורבים במשא</w:t>
      </w:r>
      <w:r w:rsidR="00C975B7">
        <w:rPr>
          <w:rtl/>
        </w:rPr>
        <w:t>-</w:t>
      </w:r>
      <w:r w:rsidRPr="00E53590">
        <w:rPr>
          <w:rtl/>
        </w:rPr>
        <w:t>ומתן ואין להם</w:t>
      </w:r>
      <w:r w:rsidR="00C975B7">
        <w:rPr>
          <w:rtl/>
        </w:rPr>
        <w:t xml:space="preserve"> </w:t>
      </w:r>
      <w:r w:rsidRPr="00E53590">
        <w:rPr>
          <w:rtl/>
        </w:rPr>
        <w:t>זמן לעשות את עבודתם. זה לא תקין.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בנימין טמקין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הם עסוקים ב"מבצע מכפיל".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לנדאו, אני מבקשת לסיים.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עוזי לנדאו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וגם</w:t>
      </w:r>
      <w:r w:rsidR="00C975B7">
        <w:rPr>
          <w:rtl/>
        </w:rPr>
        <w:t xml:space="preserve"> </w:t>
      </w:r>
      <w:r w:rsidRPr="00E53590">
        <w:rPr>
          <w:rtl/>
        </w:rPr>
        <w:t>ראש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הממשלה </w:t>
      </w:r>
      <w:r w:rsidR="00C975B7">
        <w:rPr>
          <w:rtl/>
        </w:rPr>
        <w:t>–</w:t>
      </w:r>
      <w:r w:rsidRPr="00E53590">
        <w:rPr>
          <w:rtl/>
        </w:rPr>
        <w:t xml:space="preserve"> הוא שר הביטחון, הוא ראש הממשלה, הוא שר הבריאות, הוא שר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הדתות </w:t>
      </w:r>
      <w:r w:rsidR="00C975B7">
        <w:rPr>
          <w:rtl/>
        </w:rPr>
        <w:t>–</w:t>
      </w:r>
      <w:r w:rsidRPr="00E53590">
        <w:rPr>
          <w:rtl/>
        </w:rPr>
        <w:t xml:space="preserve"> גם לו אין זמן לעשות את עבודתו. גם זה לא תקין.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מבקש להעביר את הצעת חבר הכנסת משה פלד לוועדה. תודה רבה.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לחבר הכנסת עוזי לנדאו.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אריאל</w:t>
      </w:r>
      <w:r w:rsidR="00C975B7">
        <w:rPr>
          <w:rtl/>
        </w:rPr>
        <w:t xml:space="preserve"> </w:t>
      </w:r>
      <w:r w:rsidRPr="00E53590">
        <w:rPr>
          <w:rtl/>
        </w:rPr>
        <w:t>ויינשטיין,</w:t>
      </w:r>
      <w:r w:rsidR="00C975B7">
        <w:rPr>
          <w:rtl/>
        </w:rPr>
        <w:t xml:space="preserve"> </w:t>
      </w:r>
      <w:r w:rsidRPr="00E53590">
        <w:rPr>
          <w:rtl/>
        </w:rPr>
        <w:t>האם</w:t>
      </w:r>
      <w:r w:rsidR="00C975B7">
        <w:rPr>
          <w:rtl/>
        </w:rPr>
        <w:t xml:space="preserve"> </w:t>
      </w:r>
      <w:r w:rsidRPr="00E53590">
        <w:rPr>
          <w:rtl/>
        </w:rPr>
        <w:t>אתה מסכים להעביר את הצעתך לוועדת החוץ</w:t>
      </w:r>
      <w:r w:rsidR="00C975B7">
        <w:rPr>
          <w:rtl/>
        </w:rPr>
        <w:t xml:space="preserve"> </w:t>
      </w:r>
      <w:r w:rsidRPr="00E53590">
        <w:rPr>
          <w:rtl/>
        </w:rPr>
        <w:t>והביטחון?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אריאל ויינשטיין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אתה מסכים.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סאלח טריף מציע להעביר את הצעתו של חבר הכנסת אורי אור לוועדה.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סאלח טריף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גברתי</w:t>
      </w:r>
      <w:r w:rsidR="00C975B7">
        <w:rPr>
          <w:rtl/>
        </w:rPr>
        <w:t xml:space="preserve"> </w:t>
      </w:r>
      <w:r w:rsidRPr="00E53590">
        <w:rPr>
          <w:rtl/>
        </w:rPr>
        <w:t>היושבת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אדוני סגן שר הביטחון, אני לא מבין את הצעקה כנגד שיתוף</w:t>
      </w:r>
      <w:r w:rsidR="00C975B7">
        <w:rPr>
          <w:rtl/>
        </w:rPr>
        <w:t xml:space="preserve"> </w:t>
      </w:r>
      <w:r w:rsidRPr="00E53590">
        <w:rPr>
          <w:rtl/>
        </w:rPr>
        <w:t>קציני צה"ל בשיחות השלום, אם זה מהאופוזיציה ואם זה מהקואליציה, זה לא משנה לגבי,</w:t>
      </w:r>
      <w:r w:rsidR="00C975B7">
        <w:rPr>
          <w:rtl/>
        </w:rPr>
        <w:t xml:space="preserve"> </w:t>
      </w:r>
      <w:r w:rsidRPr="00E53590">
        <w:rPr>
          <w:rtl/>
        </w:rPr>
        <w:t>משום</w:t>
      </w:r>
      <w:r w:rsidR="00C975B7">
        <w:rPr>
          <w:rtl/>
        </w:rPr>
        <w:t xml:space="preserve"> </w:t>
      </w:r>
      <w:r w:rsidRPr="00E53590">
        <w:rPr>
          <w:rtl/>
        </w:rPr>
        <w:t>שאני</w:t>
      </w:r>
      <w:r w:rsidR="00C975B7">
        <w:rPr>
          <w:rtl/>
        </w:rPr>
        <w:t xml:space="preserve"> </w:t>
      </w:r>
      <w:r w:rsidRPr="00E53590">
        <w:rPr>
          <w:rtl/>
        </w:rPr>
        <w:t>חושב</w:t>
      </w:r>
      <w:r w:rsidR="00C975B7">
        <w:rPr>
          <w:rtl/>
        </w:rPr>
        <w:t xml:space="preserve"> </w:t>
      </w:r>
      <w:r w:rsidRPr="00E53590">
        <w:rPr>
          <w:rtl/>
        </w:rPr>
        <w:t>שחובת</w:t>
      </w:r>
      <w:r w:rsidR="00C975B7">
        <w:rPr>
          <w:rtl/>
        </w:rPr>
        <w:t xml:space="preserve"> </w:t>
      </w:r>
      <w:r w:rsidRPr="00E53590">
        <w:rPr>
          <w:rtl/>
        </w:rPr>
        <w:t>הממשלה</w:t>
      </w:r>
      <w:r w:rsidR="00C975B7">
        <w:rPr>
          <w:rtl/>
        </w:rPr>
        <w:t xml:space="preserve"> </w:t>
      </w:r>
      <w:r w:rsidRPr="00E53590">
        <w:rPr>
          <w:rtl/>
        </w:rPr>
        <w:t>לשתף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קציני צה"ל בשיחות האלה, כאשר נקודות</w:t>
      </w:r>
      <w:r w:rsidR="00C975B7">
        <w:rPr>
          <w:rtl/>
        </w:rPr>
        <w:t xml:space="preserve"> </w:t>
      </w:r>
      <w:r w:rsidRPr="00E53590">
        <w:rPr>
          <w:rtl/>
        </w:rPr>
        <w:t>המחלוקת</w:t>
      </w:r>
      <w:r w:rsidR="00C975B7">
        <w:rPr>
          <w:rtl/>
        </w:rPr>
        <w:t xml:space="preserve"> </w:t>
      </w:r>
      <w:r w:rsidRPr="00E53590">
        <w:rPr>
          <w:rtl/>
        </w:rPr>
        <w:t>העיקריות</w:t>
      </w:r>
      <w:r w:rsidR="00C975B7">
        <w:rPr>
          <w:rtl/>
        </w:rPr>
        <w:t xml:space="preserve"> </w:t>
      </w:r>
      <w:r w:rsidRPr="00E53590">
        <w:rPr>
          <w:rtl/>
        </w:rPr>
        <w:t>הן</w:t>
      </w:r>
      <w:r w:rsidR="00C975B7">
        <w:rPr>
          <w:rtl/>
        </w:rPr>
        <w:t xml:space="preserve"> </w:t>
      </w:r>
      <w:r w:rsidRPr="00E53590">
        <w:rPr>
          <w:rtl/>
        </w:rPr>
        <w:t>בנושא</w:t>
      </w:r>
      <w:r w:rsidR="00C975B7">
        <w:rPr>
          <w:rtl/>
        </w:rPr>
        <w:t xml:space="preserve"> </w:t>
      </w:r>
      <w:r w:rsidRPr="00E53590">
        <w:rPr>
          <w:rtl/>
        </w:rPr>
        <w:t>ביטחון. זה הנושא המרכזי והחשוב ביותר בחיינו. ומה</w:t>
      </w:r>
      <w:r w:rsidR="00C975B7">
        <w:rPr>
          <w:rtl/>
        </w:rPr>
        <w:t xml:space="preserve"> </w:t>
      </w:r>
      <w:r w:rsidRPr="00E53590">
        <w:rPr>
          <w:rtl/>
        </w:rPr>
        <w:t>קורה אם קצין זה או אחר, אם אלוף זה או אחר מביע דעה, ועל מה הצעקה כאילו זה חדש,</w:t>
      </w:r>
      <w:r w:rsidR="00C975B7">
        <w:rPr>
          <w:rtl/>
        </w:rPr>
        <w:t xml:space="preserve"> </w:t>
      </w:r>
      <w:r w:rsidRPr="00E53590">
        <w:rPr>
          <w:rtl/>
        </w:rPr>
        <w:t>כאילו לא ביטאו את דעתם בעבר.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חושב שההתעסקות בעניין הזה בדרך שבה התבטאנו היא מוטעית. אני חושב שחשוב</w:t>
      </w:r>
      <w:r w:rsidR="00C975B7">
        <w:rPr>
          <w:rtl/>
        </w:rPr>
        <w:t xml:space="preserve"> </w:t>
      </w:r>
      <w:r w:rsidRPr="00E53590">
        <w:rPr>
          <w:rtl/>
        </w:rPr>
        <w:t>שקציני צה"ל אכן יהיו שותפים ויאמרו את דעתם לטובת מדינת ישראל וביטחונה.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לחבר הכנסת סאלח טריף.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להודיע: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פורז, מירום ודראושה הסכימו</w:t>
      </w:r>
      <w:r w:rsidR="00C975B7">
        <w:rPr>
          <w:rtl/>
        </w:rPr>
        <w:t xml:space="preserve"> </w:t>
      </w:r>
      <w:r w:rsidRPr="00E53590">
        <w:rPr>
          <w:rtl/>
        </w:rPr>
        <w:t>להסתפק בהודעת סגן שר הביטחון.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אריאל ויינשטיין הסכים להעביר את הצעתו לוועדת החוץ והביטחון.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דן תיכון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אבל מה הציע סגן השר?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סגן השר הציע להסתפק בהודעתו.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דן תיכון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אין דבר כזה.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יש דבר כזה. אני פועלת על</w:t>
      </w:r>
      <w:r w:rsidR="00C975B7">
        <w:rPr>
          <w:rtl/>
        </w:rPr>
        <w:t>-</w:t>
      </w:r>
      <w:r w:rsidRPr="00E53590">
        <w:rPr>
          <w:rtl/>
        </w:rPr>
        <w:t>פי התקנון. יש דבר כזה. מה זה "אין דבר כזה"?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דן תיכון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אלא בהסכמת כולם.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יכולה להצביע בנפרד כשיש לי הצעות אחרות.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דן תיכון (הליכוד):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חגי מירום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מאיפה אתה לוקח את זה? ההסכמה היא אישית.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מבקשת להפסיק את ההפרעות. חבר הכנסת מירום, ההסכמה היא אישית.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קריאות: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ויינשטיין</w:t>
      </w:r>
      <w:r w:rsidR="00C975B7">
        <w:rPr>
          <w:rtl/>
        </w:rPr>
        <w:t xml:space="preserve"> </w:t>
      </w:r>
      <w:r w:rsidRPr="00E53590">
        <w:rPr>
          <w:rtl/>
        </w:rPr>
        <w:t>הסכים להעברת הנושא שלו לוועדת החוץ והביטחון. יש פה</w:t>
      </w:r>
      <w:r w:rsidR="00C975B7">
        <w:rPr>
          <w:rtl/>
        </w:rPr>
        <w:t xml:space="preserve"> </w:t>
      </w:r>
      <w:r w:rsidRPr="00E53590">
        <w:rPr>
          <w:rtl/>
        </w:rPr>
        <w:t>שלושה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כנסת שלא נמצאים כרגע </w:t>
      </w:r>
      <w:r w:rsidR="00C975B7">
        <w:rPr>
          <w:rtl/>
        </w:rPr>
        <w:t>–</w:t>
      </w:r>
      <w:r w:rsidRPr="00E53590">
        <w:rPr>
          <w:rtl/>
        </w:rPr>
        <w:t xml:space="preserve"> חבר הכנסת משה פלד, חבר הכנסת אורי אור וחבר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הכנסת רחבעם זאבי </w:t>
      </w:r>
      <w:r w:rsidR="00C975B7">
        <w:rPr>
          <w:rtl/>
        </w:rPr>
        <w:t>–</w:t>
      </w:r>
      <w:r w:rsidRPr="00E53590">
        <w:rPr>
          <w:rtl/>
        </w:rPr>
        <w:t xml:space="preserve"> ואנחנו נצביע על קיום דיון בהצעות שלהם במליאה.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עוברים</w:t>
      </w:r>
      <w:r w:rsidR="00C975B7">
        <w:rPr>
          <w:rtl/>
        </w:rPr>
        <w:t xml:space="preserve"> </w:t>
      </w:r>
      <w:r w:rsidRPr="00E53590">
        <w:rPr>
          <w:rtl/>
        </w:rPr>
        <w:t>כעת להצבעה, בראש ובראשונה על שלוש ההצעות האלה, בנוגע לדיון</w:t>
      </w:r>
      <w:r w:rsidR="00C975B7">
        <w:rPr>
          <w:rtl/>
        </w:rPr>
        <w:t xml:space="preserve"> </w:t>
      </w:r>
      <w:r w:rsidRPr="00E53590">
        <w:rPr>
          <w:rtl/>
        </w:rPr>
        <w:t>במליאה, של חברי הכנסת משה פלד, אורי אור ורחבעם זאבי. נא להצביע בעד או נגד.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צבעה מס' 7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>עד ההצעה לכלול את הנושא בסדר</w:t>
      </w:r>
      <w:r>
        <w:rPr>
          <w:rtl/>
        </w:rPr>
        <w:t>-</w:t>
      </w:r>
      <w:r w:rsidR="00E53590" w:rsidRPr="00E53590">
        <w:rPr>
          <w:rtl/>
        </w:rPr>
        <w:t xml:space="preserve">היום </w:t>
      </w:r>
      <w:r>
        <w:rPr>
          <w:rtl/>
        </w:rPr>
        <w:t>–</w:t>
      </w:r>
      <w:r w:rsidR="00E53590" w:rsidRPr="00E53590">
        <w:rPr>
          <w:rtl/>
        </w:rPr>
        <w:t xml:space="preserve"> 12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גד </w:t>
      </w:r>
      <w:r>
        <w:rPr>
          <w:rtl/>
        </w:rPr>
        <w:t>–</w:t>
      </w:r>
      <w:r w:rsidR="00E53590" w:rsidRPr="00E53590">
        <w:rPr>
          <w:rtl/>
        </w:rPr>
        <w:t xml:space="preserve"> 17</w:t>
      </w:r>
    </w:p>
    <w:p w:rsidR="00DC7191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מנעים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  <w:r>
        <w:rPr>
          <w:rtl/>
        </w:rPr>
        <w:t xml:space="preserve"> </w:t>
      </w:r>
    </w:p>
    <w:p w:rsidR="00C975B7" w:rsidRDefault="00E53590" w:rsidP="00C975B7">
      <w:pPr>
        <w:pStyle w:val="3"/>
        <w:rPr>
          <w:rtl/>
        </w:rPr>
      </w:pPr>
      <w:r w:rsidRPr="00E53590">
        <w:rPr>
          <w:rtl/>
        </w:rPr>
        <w:t>ההצעה לכלול את הנושא שהעלו חברי הכנסת מ' פלד, א' אור ור' זאבי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>סדר</w:t>
      </w:r>
      <w:r>
        <w:rPr>
          <w:rtl/>
        </w:rPr>
        <w:t>-</w:t>
      </w:r>
      <w:r w:rsidR="00E53590" w:rsidRPr="00E53590">
        <w:rPr>
          <w:rtl/>
        </w:rPr>
        <w:t>היום של הכנסת לא נתקבלה.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12</w:t>
      </w:r>
      <w:r w:rsidR="00C975B7">
        <w:rPr>
          <w:rtl/>
        </w:rPr>
        <w:t xml:space="preserve"> </w:t>
      </w:r>
      <w:r w:rsidRPr="00E53590">
        <w:rPr>
          <w:rtl/>
        </w:rPr>
        <w:t>תומכים,</w:t>
      </w:r>
      <w:r w:rsidR="00C975B7">
        <w:rPr>
          <w:rtl/>
        </w:rPr>
        <w:t xml:space="preserve"> </w:t>
      </w:r>
      <w:r w:rsidRPr="00E53590">
        <w:rPr>
          <w:rtl/>
        </w:rPr>
        <w:t>17</w:t>
      </w:r>
      <w:r w:rsidR="00C975B7">
        <w:rPr>
          <w:rtl/>
        </w:rPr>
        <w:t xml:space="preserve"> </w:t>
      </w:r>
      <w:r w:rsidRPr="00E53590">
        <w:rPr>
          <w:rtl/>
        </w:rPr>
        <w:t>מתנגדים,</w:t>
      </w:r>
      <w:r w:rsidR="00C975B7">
        <w:rPr>
          <w:rtl/>
        </w:rPr>
        <w:t xml:space="preserve"> </w:t>
      </w: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נמנעים. אני קובעת שהצעותיהם של חברי הכנסת</w:t>
      </w:r>
      <w:r w:rsidR="00C975B7">
        <w:rPr>
          <w:rtl/>
        </w:rPr>
        <w:t xml:space="preserve"> </w:t>
      </w:r>
      <w:r w:rsidRPr="00E53590">
        <w:rPr>
          <w:rtl/>
        </w:rPr>
        <w:t>פלד, אור וזאבי הוסרו מסדר</w:t>
      </w:r>
      <w:r w:rsidR="00C975B7">
        <w:rPr>
          <w:rtl/>
        </w:rPr>
        <w:t>-</w:t>
      </w:r>
      <w:r w:rsidRPr="00E53590">
        <w:rPr>
          <w:rtl/>
        </w:rPr>
        <w:t>היום.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עוברים</w:t>
      </w:r>
      <w:r w:rsidR="00C975B7">
        <w:rPr>
          <w:rtl/>
        </w:rPr>
        <w:t xml:space="preserve"> </w:t>
      </w:r>
      <w:r w:rsidRPr="00E53590">
        <w:rPr>
          <w:rtl/>
        </w:rPr>
        <w:t>כעת</w:t>
      </w:r>
      <w:r w:rsidR="00C975B7">
        <w:rPr>
          <w:rtl/>
        </w:rPr>
        <w:t xml:space="preserve"> </w:t>
      </w:r>
      <w:r w:rsidRPr="00E53590">
        <w:rPr>
          <w:rtl/>
        </w:rPr>
        <w:t>להצבעה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הצעתו של חבר הכנסת אריאל ויינשטיין, בנוגע</w:t>
      </w:r>
      <w:r w:rsidR="00C975B7">
        <w:rPr>
          <w:rtl/>
        </w:rPr>
        <w:t xml:space="preserve"> </w:t>
      </w:r>
      <w:r w:rsidRPr="00E53590">
        <w:rPr>
          <w:rtl/>
        </w:rPr>
        <w:t>להעברתה לדיון בוועדת החוץ והביטחון. נא להצביע בעד או נגד.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צבעה מס' 8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 xml:space="preserve">עד ההצעה להעביר את הנושא לוועדה </w:t>
      </w:r>
      <w:r>
        <w:rPr>
          <w:rtl/>
        </w:rPr>
        <w:t>–</w:t>
      </w:r>
      <w:r w:rsidR="00E53590" w:rsidRPr="00E53590">
        <w:rPr>
          <w:rtl/>
        </w:rPr>
        <w:t xml:space="preserve"> 12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גד </w:t>
      </w:r>
      <w:r>
        <w:rPr>
          <w:rtl/>
        </w:rPr>
        <w:t>–</w:t>
      </w:r>
      <w:r w:rsidR="00E53590" w:rsidRPr="00E53590">
        <w:rPr>
          <w:rtl/>
        </w:rPr>
        <w:t xml:space="preserve"> 19</w:t>
      </w:r>
    </w:p>
    <w:p w:rsidR="00DC7191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מנעים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  <w:r>
        <w:rPr>
          <w:rtl/>
        </w:rPr>
        <w:t xml:space="preserve"> </w:t>
      </w:r>
    </w:p>
    <w:p w:rsidR="00C975B7" w:rsidRDefault="00E53590" w:rsidP="00C975B7">
      <w:pPr>
        <w:pStyle w:val="3"/>
        <w:rPr>
          <w:rtl/>
        </w:rPr>
      </w:pPr>
      <w:r w:rsidRPr="00E53590">
        <w:rPr>
          <w:rtl/>
        </w:rPr>
        <w:t>ההצעה להעביר את הנושא שהעלה חבר הכנסת א' ויינשטיין לוועדה לא נתקבלה.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12 תומכים, 19 מתנגדים, אין נמנעים. אני קובעת שההצעה הוסרה מסדר</w:t>
      </w:r>
      <w:r w:rsidR="00C975B7">
        <w:rPr>
          <w:rtl/>
        </w:rPr>
        <w:t>-</w:t>
      </w:r>
      <w:r w:rsidRPr="00E53590">
        <w:rPr>
          <w:rtl/>
        </w:rPr>
        <w:t>היום.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30" w:name="_Toc457989609"/>
      <w:r w:rsidRPr="00C975B7">
        <w:rPr>
          <w:rtl/>
        </w:rPr>
        <w:t>מסמכים שהונחו על שולחן הכנסת</w:t>
      </w:r>
      <w:bookmarkEnd w:id="30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הודעה לסגנית מזכיר הכנסת,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סגנית מזכיר הכנסת ש' כרם: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ברשות</w:t>
      </w:r>
      <w:r w:rsidR="00C975B7">
        <w:rPr>
          <w:rtl/>
        </w:rPr>
        <w:t xml:space="preserve"> </w:t>
      </w:r>
      <w:r w:rsidRPr="00E53590">
        <w:rPr>
          <w:rtl/>
        </w:rPr>
        <w:t>היושבת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הנני</w:t>
      </w:r>
      <w:r w:rsidR="00C975B7">
        <w:rPr>
          <w:rtl/>
        </w:rPr>
        <w:t xml:space="preserve"> </w:t>
      </w:r>
      <w:r w:rsidRPr="00E53590">
        <w:rPr>
          <w:rtl/>
        </w:rPr>
        <w:t>מתכבדת</w:t>
      </w:r>
      <w:r w:rsidR="00C975B7">
        <w:rPr>
          <w:rtl/>
        </w:rPr>
        <w:t xml:space="preserve"> </w:t>
      </w:r>
      <w:r w:rsidRPr="00E53590">
        <w:rPr>
          <w:rtl/>
        </w:rPr>
        <w:t>להודיע,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הונחה היום על שולחן הכנסת,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לקריאה ראשונה, מטעם הממשלה </w:t>
      </w:r>
      <w:r w:rsidR="00C975B7">
        <w:rPr>
          <w:rtl/>
        </w:rPr>
        <w:t>–</w:t>
      </w:r>
      <w:r w:rsidRPr="00E53590">
        <w:rPr>
          <w:rtl/>
        </w:rPr>
        <w:t xml:space="preserve"> הצעת חוק הספקת חשמל (הוראת שעה), התשנ"ד</w:t>
      </w:r>
      <w:r w:rsidR="00C975B7">
        <w:rPr>
          <w:rtl/>
        </w:rPr>
        <w:t>–</w:t>
      </w:r>
      <w:r w:rsidRPr="00E53590">
        <w:rPr>
          <w:rtl/>
        </w:rPr>
        <w:t>1994.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וכן, מטעם ועדת האתיקה </w:t>
      </w:r>
      <w:r w:rsidR="00C975B7">
        <w:rPr>
          <w:rtl/>
        </w:rPr>
        <w:t>–</w:t>
      </w:r>
      <w:r w:rsidRPr="00E53590">
        <w:rPr>
          <w:rtl/>
        </w:rPr>
        <w:t xml:space="preserve"> תזכורת לחברי הכנסת בעניין קבלת מתנות. תודה.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לסגנית מזכיר הכנסת.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1"/>
        <w:rPr>
          <w:rtl/>
        </w:rPr>
      </w:pPr>
      <w:bookmarkStart w:id="31" w:name="_Toc457989610"/>
      <w:r w:rsidRPr="00C975B7">
        <w:rPr>
          <w:rtl/>
        </w:rPr>
        <w:t>הצעות לסדר</w:t>
      </w:r>
      <w:r>
        <w:rPr>
          <w:rtl/>
        </w:rPr>
        <w:t>-</w:t>
      </w:r>
      <w:r w:rsidRPr="00C975B7">
        <w:rPr>
          <w:rtl/>
        </w:rPr>
        <w:t>היום</w:t>
      </w:r>
      <w:bookmarkEnd w:id="31"/>
    </w:p>
    <w:p w:rsidR="00C975B7" w:rsidRPr="00C975B7" w:rsidRDefault="00C975B7" w:rsidP="00C975B7">
      <w:pPr>
        <w:pStyle w:val="1"/>
        <w:rPr>
          <w:rtl/>
        </w:rPr>
      </w:pPr>
      <w:bookmarkStart w:id="32" w:name="_Toc457989611"/>
      <w:r w:rsidRPr="00C975B7">
        <w:rPr>
          <w:rtl/>
        </w:rPr>
        <w:t>"ניצי הפתח"</w:t>
      </w:r>
      <w:bookmarkEnd w:id="32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א' סלמוביץ: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עוברים</w:t>
      </w:r>
      <w:r w:rsidR="00C975B7">
        <w:rPr>
          <w:rtl/>
        </w:rPr>
        <w:t xml:space="preserve"> </w:t>
      </w:r>
      <w:r w:rsidRPr="00E53590">
        <w:rPr>
          <w:rtl/>
        </w:rPr>
        <w:t>עכשיו</w:t>
      </w:r>
      <w:r w:rsidR="00C975B7">
        <w:rPr>
          <w:rtl/>
        </w:rPr>
        <w:t xml:space="preserve"> </w:t>
      </w:r>
      <w:r w:rsidRPr="00E53590">
        <w:rPr>
          <w:rtl/>
        </w:rPr>
        <w:t>להצעות לסדר</w:t>
      </w:r>
      <w:r w:rsidR="00C975B7">
        <w:rPr>
          <w:rtl/>
        </w:rPr>
        <w:t>-</w:t>
      </w:r>
      <w:r w:rsidRPr="00E53590">
        <w:rPr>
          <w:rtl/>
        </w:rPr>
        <w:t>היום מס' 3367, 3372, 3374</w:t>
      </w:r>
      <w:r w:rsidR="00C975B7">
        <w:rPr>
          <w:rtl/>
        </w:rPr>
        <w:t xml:space="preserve"> </w:t>
      </w:r>
      <w:r w:rsidRPr="00E53590">
        <w:rPr>
          <w:rtl/>
        </w:rPr>
        <w:t>ו</w:t>
      </w:r>
      <w:r w:rsidR="00C975B7">
        <w:rPr>
          <w:rtl/>
        </w:rPr>
        <w:t>-</w:t>
      </w:r>
      <w:r w:rsidRPr="00E53590">
        <w:rPr>
          <w:rtl/>
        </w:rPr>
        <w:t>3386</w:t>
      </w:r>
      <w:r w:rsidR="00C975B7">
        <w:rPr>
          <w:rtl/>
        </w:rPr>
        <w:t xml:space="preserve"> </w:t>
      </w:r>
      <w:r w:rsidRPr="00E53590">
        <w:rPr>
          <w:rtl/>
        </w:rPr>
        <w:t>בנושא:</w:t>
      </w:r>
      <w:r w:rsidR="00C975B7">
        <w:rPr>
          <w:rtl/>
        </w:rPr>
        <w:t xml:space="preserve"> </w:t>
      </w:r>
      <w:r w:rsidRPr="00E53590">
        <w:rPr>
          <w:rtl/>
        </w:rPr>
        <w:t>"ניצי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הפתח" </w:t>
      </w:r>
      <w:r w:rsidR="00C975B7">
        <w:rPr>
          <w:rtl/>
        </w:rPr>
        <w:t>–</w:t>
      </w:r>
      <w:r w:rsidRPr="00E53590">
        <w:rPr>
          <w:rtl/>
        </w:rPr>
        <w:t xml:space="preserve"> של כמה חברי כנסת.</w:t>
      </w:r>
      <w:r w:rsidR="00C975B7">
        <w:rPr>
          <w:rtl/>
        </w:rPr>
        <w:t xml:space="preserve"> </w:t>
      </w:r>
      <w:r w:rsidRPr="00E53590">
        <w:rPr>
          <w:rtl/>
        </w:rPr>
        <w:t>אני מזמינה את ראשון המציעים,</w:t>
      </w:r>
      <w:r w:rsidR="00C975B7">
        <w:rPr>
          <w:rtl/>
        </w:rPr>
        <w:t xml:space="preserve"> </w:t>
      </w:r>
      <w:r w:rsidRPr="00E53590">
        <w:rPr>
          <w:rtl/>
        </w:rPr>
        <w:t xml:space="preserve">חבר הכנסת בנימין טמקין, ואחריו </w:t>
      </w:r>
      <w:r w:rsidR="00C975B7">
        <w:rPr>
          <w:rtl/>
        </w:rPr>
        <w:t>–</w:t>
      </w:r>
      <w:r w:rsidRPr="00E53590">
        <w:rPr>
          <w:rtl/>
        </w:rPr>
        <w:t xml:space="preserve"> חבר הכנסת רענן כהן.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בנימין טמקין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כנסת נכבדה, אני חוזר עכשיו ממפגש שהתקיים בקומה החמישית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מפגש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פלשתינים שבאו משכם וישראלים שבאו מירושלים, שמקיימים במשך</w:t>
      </w:r>
      <w:r w:rsidR="00C975B7">
        <w:rPr>
          <w:rtl/>
        </w:rPr>
        <w:t xml:space="preserve"> </w:t>
      </w:r>
      <w:r w:rsidRPr="00E53590">
        <w:rPr>
          <w:rtl/>
        </w:rPr>
        <w:t>שנים</w:t>
      </w:r>
      <w:r w:rsidR="00C975B7">
        <w:rPr>
          <w:rtl/>
        </w:rPr>
        <w:t xml:space="preserve"> </w:t>
      </w:r>
      <w:r w:rsidRPr="00E53590">
        <w:rPr>
          <w:rtl/>
        </w:rPr>
        <w:t>דיאלוג</w:t>
      </w:r>
      <w:r w:rsidR="00C975B7">
        <w:rPr>
          <w:rtl/>
        </w:rPr>
        <w:t xml:space="preserve"> </w:t>
      </w:r>
      <w:r w:rsidRPr="00E53590">
        <w:rPr>
          <w:rtl/>
        </w:rPr>
        <w:t>למען דו</w:t>
      </w:r>
      <w:r w:rsidR="00C975B7">
        <w:rPr>
          <w:rtl/>
        </w:rPr>
        <w:t>-</w:t>
      </w:r>
      <w:r w:rsidRPr="00E53590">
        <w:rPr>
          <w:rtl/>
        </w:rPr>
        <w:t>קיום בשלום, דיאלוג שאיננו פוליטי באופיו אלא אנושי בתוכנו</w:t>
      </w:r>
      <w:r w:rsidR="00C975B7">
        <w:rPr>
          <w:rtl/>
        </w:rPr>
        <w:t xml:space="preserve"> </w:t>
      </w:r>
      <w:r w:rsidRPr="00E53590">
        <w:rPr>
          <w:rtl/>
        </w:rPr>
        <w:t>ובאופיו.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הקבוצה הזו נפגשה עם כמה חברי כנסת מסיעות שונות ועשתה דבר שיש לו ערך סגולי</w:t>
      </w:r>
      <w:r w:rsidR="00C975B7">
        <w:rPr>
          <w:rtl/>
        </w:rPr>
        <w:t xml:space="preserve"> </w:t>
      </w:r>
      <w:r w:rsidRPr="00E53590">
        <w:rPr>
          <w:rtl/>
        </w:rPr>
        <w:t>רב.</w:t>
      </w:r>
      <w:r w:rsidR="00C975B7">
        <w:rPr>
          <w:rtl/>
        </w:rPr>
        <w:t xml:space="preserve"> </w:t>
      </w:r>
      <w:r w:rsidRPr="00E53590">
        <w:rPr>
          <w:rtl/>
        </w:rPr>
        <w:t>הם קראו במשותף לצעד הומניטרי מצד ממשלת ישראל ומצד ארגונים ומדינות ערביות,</w:t>
      </w:r>
      <w:r w:rsidR="00C975B7">
        <w:rPr>
          <w:rtl/>
        </w:rPr>
        <w:t xml:space="preserve"> </w:t>
      </w:r>
      <w:r w:rsidRPr="00E53590">
        <w:rPr>
          <w:rtl/>
        </w:rPr>
        <w:t>וגם</w:t>
      </w:r>
      <w:r w:rsidR="00C975B7">
        <w:rPr>
          <w:rtl/>
        </w:rPr>
        <w:t xml:space="preserve"> </w:t>
      </w:r>
      <w:r w:rsidRPr="00E53590">
        <w:rPr>
          <w:rtl/>
        </w:rPr>
        <w:t>כאלה שאינן ערביות, כדי שלקראת ולכבוד הרמדאן ישוחררו אסירים ושבויים ויספקו</w:t>
      </w:r>
      <w:r w:rsidR="00C975B7">
        <w:rPr>
          <w:rtl/>
        </w:rPr>
        <w:t xml:space="preserve"> </w:t>
      </w:r>
      <w:r w:rsidRPr="00E53590">
        <w:rPr>
          <w:rtl/>
        </w:rPr>
        <w:t>מידע</w:t>
      </w:r>
      <w:r w:rsidR="00C975B7">
        <w:rPr>
          <w:rtl/>
        </w:rPr>
        <w:t xml:space="preserve">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לגבי</w:t>
      </w:r>
      <w:r w:rsidR="00C975B7">
        <w:rPr>
          <w:rtl/>
        </w:rPr>
        <w:t xml:space="preserve"> </w:t>
      </w:r>
      <w:r w:rsidRPr="00E53590">
        <w:rPr>
          <w:rtl/>
        </w:rPr>
        <w:t>נעדרים.</w:t>
      </w:r>
      <w:r w:rsidR="00C975B7">
        <w:rPr>
          <w:rtl/>
        </w:rPr>
        <w:t xml:space="preserve"> </w:t>
      </w:r>
      <w:r w:rsidRPr="00E53590">
        <w:rPr>
          <w:rtl/>
        </w:rPr>
        <w:t>הקריאה</w:t>
      </w:r>
      <w:r w:rsidR="00C975B7">
        <w:rPr>
          <w:rtl/>
        </w:rPr>
        <w:t xml:space="preserve"> </w:t>
      </w:r>
      <w:r w:rsidRPr="00E53590">
        <w:rPr>
          <w:rtl/>
        </w:rPr>
        <w:t>הזאת הופנתה גם לממשלת ישראל וגם לאותן מדינות</w:t>
      </w:r>
      <w:r w:rsidR="00C975B7">
        <w:rPr>
          <w:rtl/>
        </w:rPr>
        <w:t xml:space="preserve"> </w:t>
      </w:r>
      <w:r w:rsidRPr="00E53590">
        <w:rPr>
          <w:rtl/>
        </w:rPr>
        <w:t>ואותם ארגונים.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כאשר</w:t>
      </w:r>
      <w:r w:rsidR="00C975B7">
        <w:rPr>
          <w:rtl/>
        </w:rPr>
        <w:t xml:space="preserve"> </w:t>
      </w:r>
      <w:r w:rsidRPr="00E53590">
        <w:rPr>
          <w:rtl/>
        </w:rPr>
        <w:t>אנשים</w:t>
      </w:r>
      <w:r w:rsidR="00C975B7">
        <w:rPr>
          <w:rtl/>
        </w:rPr>
        <w:t xml:space="preserve"> </w:t>
      </w:r>
      <w:r w:rsidRPr="00E53590">
        <w:rPr>
          <w:rtl/>
        </w:rPr>
        <w:t>המעוניינים</w:t>
      </w:r>
      <w:r w:rsidR="00C975B7">
        <w:rPr>
          <w:rtl/>
        </w:rPr>
        <w:t xml:space="preserve"> </w:t>
      </w:r>
      <w:r w:rsidRPr="00E53590">
        <w:rPr>
          <w:rtl/>
        </w:rPr>
        <w:t>בשלום</w:t>
      </w:r>
      <w:r w:rsidR="00C975B7">
        <w:rPr>
          <w:rtl/>
        </w:rPr>
        <w:t xml:space="preserve"> </w:t>
      </w:r>
      <w:r w:rsidRPr="00E53590">
        <w:rPr>
          <w:rtl/>
        </w:rPr>
        <w:t>באים</w:t>
      </w:r>
      <w:r w:rsidR="00C975B7">
        <w:rPr>
          <w:rtl/>
        </w:rPr>
        <w:t xml:space="preserve"> </w:t>
      </w:r>
      <w:r w:rsidRPr="00E53590">
        <w:rPr>
          <w:rtl/>
        </w:rPr>
        <w:t>לכאן</w:t>
      </w:r>
      <w:r w:rsidR="00C975B7">
        <w:rPr>
          <w:rtl/>
        </w:rPr>
        <w:t xml:space="preserve"> </w:t>
      </w:r>
      <w:r w:rsidRPr="00E53590">
        <w:rPr>
          <w:rtl/>
        </w:rPr>
        <w:t>ומטפלים</w:t>
      </w:r>
      <w:r w:rsidR="00C975B7">
        <w:rPr>
          <w:rtl/>
        </w:rPr>
        <w:t xml:space="preserve"> </w:t>
      </w:r>
      <w:r w:rsidRPr="00E53590">
        <w:rPr>
          <w:rtl/>
        </w:rPr>
        <w:t>לא בפרט זה או אחר של</w:t>
      </w:r>
      <w:r w:rsidR="00C975B7">
        <w:rPr>
          <w:rtl/>
        </w:rPr>
        <w:t xml:space="preserve"> </w:t>
      </w:r>
      <w:r w:rsidRPr="00E53590">
        <w:rPr>
          <w:rtl/>
        </w:rPr>
        <w:t>המשא</w:t>
      </w:r>
      <w:r w:rsidR="00C975B7">
        <w:rPr>
          <w:rtl/>
        </w:rPr>
        <w:t>-</w:t>
      </w:r>
      <w:r w:rsidRPr="00E53590">
        <w:rPr>
          <w:rtl/>
        </w:rPr>
        <w:t>ומתן לשלום, אלא בקריאה לצעד הומניטרי כזה, אני חושב שצריך לברך על כך.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שיקראו גם להפסיק הרג של אזרחים, נשים וילדים חפים מפשע.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בנימין טמקין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מי</w:t>
      </w:r>
      <w:r w:rsidR="00C975B7">
        <w:rPr>
          <w:rtl/>
        </w:rPr>
        <w:t xml:space="preserve"> </w:t>
      </w:r>
      <w:r w:rsidRPr="00E53590">
        <w:rPr>
          <w:rtl/>
        </w:rPr>
        <w:t>שמעוניין,</w:t>
      </w:r>
      <w:r w:rsidR="00C975B7">
        <w:rPr>
          <w:rtl/>
        </w:rPr>
        <w:t xml:space="preserve"> </w:t>
      </w:r>
      <w:r w:rsidRPr="00E53590">
        <w:rPr>
          <w:rtl/>
        </w:rPr>
        <w:t>כפי</w:t>
      </w:r>
      <w:r w:rsidR="00C975B7">
        <w:rPr>
          <w:rtl/>
        </w:rPr>
        <w:t xml:space="preserve"> </w:t>
      </w:r>
      <w:r w:rsidRPr="00E53590">
        <w:rPr>
          <w:rtl/>
        </w:rPr>
        <w:t>שכולנו</w:t>
      </w:r>
      <w:r w:rsidR="00C975B7">
        <w:rPr>
          <w:rtl/>
        </w:rPr>
        <w:t xml:space="preserve"> </w:t>
      </w:r>
      <w:r w:rsidRPr="00E53590">
        <w:rPr>
          <w:rtl/>
        </w:rPr>
        <w:t>מעוניינים, לעצור את ההרג ואת הסבל, צריך להיות</w:t>
      </w:r>
      <w:r w:rsidR="00C975B7">
        <w:rPr>
          <w:rtl/>
        </w:rPr>
        <w:t xml:space="preserve"> </w:t>
      </w:r>
      <w:r w:rsidRPr="00E53590">
        <w:rPr>
          <w:rtl/>
        </w:rPr>
        <w:t>מעוניין קודם</w:t>
      </w:r>
      <w:r w:rsidR="00C975B7">
        <w:rPr>
          <w:rtl/>
        </w:rPr>
        <w:t>-</w:t>
      </w:r>
      <w:r w:rsidRPr="00E53590">
        <w:rPr>
          <w:rtl/>
        </w:rPr>
        <w:t>כול בדבר אחד, בהשלמת תהליך השלום.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קודם</w:t>
      </w:r>
      <w:r w:rsidR="00C975B7">
        <w:rPr>
          <w:rtl/>
        </w:rPr>
        <w:t>-</w:t>
      </w:r>
      <w:r w:rsidRPr="00E53590">
        <w:rPr>
          <w:rtl/>
        </w:rPr>
        <w:t>כול הפסקת ההרג.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בנימין טמקין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להשלים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תהליך השלום. חבר הכנסת מיקי איתן גילה עכשיו דבר גאוני. הגילוי</w:t>
      </w:r>
      <w:r w:rsidR="00C975B7">
        <w:rPr>
          <w:rtl/>
        </w:rPr>
        <w:t xml:space="preserve"> </w:t>
      </w:r>
      <w:r w:rsidRPr="00E53590">
        <w:rPr>
          <w:rtl/>
        </w:rPr>
        <w:t>הגאוני</w:t>
      </w:r>
      <w:r w:rsidR="00C975B7">
        <w:rPr>
          <w:rtl/>
        </w:rPr>
        <w:t xml:space="preserve"> </w:t>
      </w:r>
      <w:r w:rsidRPr="00E53590">
        <w:rPr>
          <w:rtl/>
        </w:rPr>
        <w:t>שלו</w:t>
      </w:r>
      <w:r w:rsidR="00C975B7">
        <w:rPr>
          <w:rtl/>
        </w:rPr>
        <w:t xml:space="preserve"> </w:t>
      </w:r>
      <w:r w:rsidRPr="00E53590">
        <w:rPr>
          <w:rtl/>
        </w:rPr>
        <w:t>הוא, שיש עוינות ומדובר על אויבים שנמצאים במצב מלחמה, ומכיוון שכך,</w:t>
      </w:r>
      <w:r w:rsidR="00C975B7">
        <w:rPr>
          <w:rtl/>
        </w:rPr>
        <w:t xml:space="preserve"> </w:t>
      </w:r>
      <w:r w:rsidRPr="00E53590">
        <w:rPr>
          <w:rtl/>
        </w:rPr>
        <w:t>צריך</w:t>
      </w:r>
      <w:r w:rsidR="00C975B7">
        <w:rPr>
          <w:rtl/>
        </w:rPr>
        <w:t xml:space="preserve"> </w:t>
      </w:r>
      <w:r w:rsidRPr="00E53590">
        <w:rPr>
          <w:rtl/>
        </w:rPr>
        <w:t>להגיע לשלום.</w:t>
      </w:r>
      <w:r w:rsidR="00C975B7">
        <w:rPr>
          <w:rtl/>
        </w:rPr>
        <w:t xml:space="preserve"> </w:t>
      </w:r>
      <w:r w:rsidRPr="00E53590">
        <w:rPr>
          <w:rtl/>
        </w:rPr>
        <w:t>מכיוון שמיקי איתן והמחנה שהוא מייצג רוצים לעשות שלום רק עם</w:t>
      </w:r>
      <w:r w:rsidR="00C975B7">
        <w:rPr>
          <w:rtl/>
        </w:rPr>
        <w:t xml:space="preserve"> </w:t>
      </w:r>
      <w:r w:rsidRPr="00E53590">
        <w:rPr>
          <w:rtl/>
        </w:rPr>
        <w:t>ידידים,</w:t>
      </w:r>
      <w:r w:rsidR="00C975B7">
        <w:rPr>
          <w:rtl/>
        </w:rPr>
        <w:t xml:space="preserve"> </w:t>
      </w:r>
      <w:r w:rsidRPr="00E53590">
        <w:rPr>
          <w:rtl/>
        </w:rPr>
        <w:t>ואם אפשר רק עם עצמם, אין להם שום בעיה, הם מחפשים כל הזמן תירוץ להפסיק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המשא</w:t>
      </w:r>
      <w:r w:rsidR="00C975B7">
        <w:rPr>
          <w:rtl/>
        </w:rPr>
        <w:t>-</w:t>
      </w:r>
      <w:r w:rsidRPr="00E53590">
        <w:rPr>
          <w:rtl/>
        </w:rPr>
        <w:t>ומתן,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במשא</w:t>
      </w:r>
      <w:r w:rsidR="00C975B7">
        <w:rPr>
          <w:rtl/>
        </w:rPr>
        <w:t>-</w:t>
      </w:r>
      <w:r w:rsidRPr="00E53590">
        <w:rPr>
          <w:rtl/>
        </w:rPr>
        <w:t xml:space="preserve">ומתן למיקי איתן יש בעיה </w:t>
      </w:r>
      <w:r w:rsidR="00C975B7">
        <w:rPr>
          <w:rtl/>
        </w:rPr>
        <w:t>–</w:t>
      </w:r>
      <w:r w:rsidRPr="00E53590">
        <w:rPr>
          <w:rtl/>
        </w:rPr>
        <w:t xml:space="preserve"> אין לך תשובה על השאלה על מה</w:t>
      </w:r>
      <w:r w:rsidR="00C975B7">
        <w:rPr>
          <w:rtl/>
        </w:rPr>
        <w:t xml:space="preserve"> </w:t>
      </w:r>
      <w:r w:rsidRPr="00E53590">
        <w:rPr>
          <w:rtl/>
        </w:rPr>
        <w:t>אתה</w:t>
      </w:r>
      <w:r w:rsidR="00C975B7">
        <w:rPr>
          <w:rtl/>
        </w:rPr>
        <w:t xml:space="preserve"> </w:t>
      </w:r>
      <w:r w:rsidRPr="00E53590">
        <w:rPr>
          <w:rtl/>
        </w:rPr>
        <w:t>מוכן</w:t>
      </w:r>
      <w:r w:rsidR="00C975B7">
        <w:rPr>
          <w:rtl/>
        </w:rPr>
        <w:t xml:space="preserve"> </w:t>
      </w:r>
      <w:r w:rsidRPr="00E53590">
        <w:rPr>
          <w:rtl/>
        </w:rPr>
        <w:t>לוותר</w:t>
      </w:r>
      <w:r w:rsidR="00C975B7">
        <w:rPr>
          <w:rtl/>
        </w:rPr>
        <w:t xml:space="preserve"> </w:t>
      </w:r>
      <w:r w:rsidRPr="00E53590">
        <w:rPr>
          <w:rtl/>
        </w:rPr>
        <w:t>למען</w:t>
      </w:r>
      <w:r w:rsidR="00C975B7">
        <w:rPr>
          <w:rtl/>
        </w:rPr>
        <w:t xml:space="preserve"> </w:t>
      </w:r>
      <w:r w:rsidRPr="00E53590">
        <w:rPr>
          <w:rtl/>
        </w:rPr>
        <w:t>שלום. מכיוון שאין לך על מה לוותר, ומכיוון שאתה לא רוצה</w:t>
      </w:r>
      <w:r w:rsidR="00C975B7">
        <w:rPr>
          <w:rtl/>
        </w:rPr>
        <w:t xml:space="preserve"> </w:t>
      </w:r>
      <w:r w:rsidRPr="00E53590">
        <w:rPr>
          <w:rtl/>
        </w:rPr>
        <w:t>להתפשר,</w:t>
      </w:r>
      <w:r w:rsidR="00C975B7">
        <w:rPr>
          <w:rtl/>
        </w:rPr>
        <w:t xml:space="preserve"> </w:t>
      </w: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לך</w:t>
      </w:r>
      <w:r w:rsidR="00C975B7">
        <w:rPr>
          <w:rtl/>
        </w:rPr>
        <w:t xml:space="preserve"> </w:t>
      </w:r>
      <w:r w:rsidRPr="00E53590">
        <w:rPr>
          <w:rtl/>
        </w:rPr>
        <w:t>גם עם מי לדבר, ואתה מנסה כל הזמן להפוך גם את אלה שרוצים לדבר</w:t>
      </w:r>
      <w:r w:rsidR="00C975B7">
        <w:rPr>
          <w:rtl/>
        </w:rPr>
        <w:t xml:space="preserve"> </w:t>
      </w:r>
      <w:r w:rsidRPr="00E53590">
        <w:rPr>
          <w:rtl/>
        </w:rPr>
        <w:t>אתנו לכאלה שלא ירצו לדבר אתנו.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כל מה שביקשתי </w:t>
      </w:r>
      <w:r w:rsidR="00C975B7">
        <w:rPr>
          <w:rtl/>
        </w:rPr>
        <w:t>–</w:t>
      </w:r>
      <w:r w:rsidRPr="00E53590">
        <w:rPr>
          <w:rtl/>
        </w:rPr>
        <w:t xml:space="preserve"> שאתה תקרא להפסקת ההרג והקטל.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בנימין טמקין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נו</w:t>
      </w:r>
      <w:r w:rsidR="00C975B7">
        <w:rPr>
          <w:rtl/>
        </w:rPr>
        <w:t xml:space="preserve"> </w:t>
      </w:r>
      <w:r w:rsidRPr="00E53590">
        <w:rPr>
          <w:rtl/>
        </w:rPr>
        <w:t>באמת,</w:t>
      </w:r>
      <w:r w:rsidR="00C975B7">
        <w:rPr>
          <w:rtl/>
        </w:rPr>
        <w:t xml:space="preserve"> </w:t>
      </w:r>
      <w:r w:rsidRPr="00E53590">
        <w:rPr>
          <w:rtl/>
        </w:rPr>
        <w:t>אתה</w:t>
      </w:r>
      <w:r w:rsidR="00C975B7">
        <w:rPr>
          <w:rtl/>
        </w:rPr>
        <w:t xml:space="preserve"> </w:t>
      </w:r>
      <w:r w:rsidRPr="00E53590">
        <w:rPr>
          <w:rtl/>
        </w:rPr>
        <w:t>אינקוויזיציה? אתה אומר לי מתי לקרוא להפסקת ההרג? אני עוסק</w:t>
      </w:r>
      <w:r w:rsidR="00C975B7">
        <w:rPr>
          <w:rtl/>
        </w:rPr>
        <w:t xml:space="preserve"> </w:t>
      </w:r>
      <w:r w:rsidRPr="00E53590">
        <w:rPr>
          <w:rtl/>
        </w:rPr>
        <w:t>כבר</w:t>
      </w:r>
      <w:r w:rsidR="00C975B7">
        <w:rPr>
          <w:rtl/>
        </w:rPr>
        <w:t xml:space="preserve"> </w:t>
      </w:r>
      <w:r w:rsidRPr="00E53590">
        <w:rPr>
          <w:rtl/>
        </w:rPr>
        <w:t>20 שנה בקריאות להפסיק את ההרג, חבר הכנסת איתן. אבל את ההרג מפסיקים, בסופו</w:t>
      </w:r>
      <w:r w:rsidR="00C975B7">
        <w:rPr>
          <w:rtl/>
        </w:rPr>
        <w:t xml:space="preserve"> </w:t>
      </w:r>
      <w:r w:rsidRPr="00E53590">
        <w:rPr>
          <w:rtl/>
        </w:rPr>
        <w:t>של דבר, על</w:t>
      </w:r>
      <w:r w:rsidR="00C975B7">
        <w:rPr>
          <w:rtl/>
        </w:rPr>
        <w:t>-</w:t>
      </w:r>
      <w:r w:rsidRPr="00E53590">
        <w:rPr>
          <w:rtl/>
        </w:rPr>
        <w:t>ידי השלמת תהליך השלום.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עוזי לנדאו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ליהודים בלבד.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בנימין טמקין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אל</w:t>
      </w:r>
      <w:r w:rsidR="00C975B7">
        <w:rPr>
          <w:rtl/>
        </w:rPr>
        <w:t xml:space="preserve"> </w:t>
      </w:r>
      <w:r w:rsidRPr="00E53590">
        <w:rPr>
          <w:rtl/>
        </w:rPr>
        <w:t>תגיד</w:t>
      </w:r>
      <w:r w:rsidR="00C975B7">
        <w:rPr>
          <w:rtl/>
        </w:rPr>
        <w:t xml:space="preserve"> </w:t>
      </w:r>
      <w:r w:rsidRPr="00E53590">
        <w:rPr>
          <w:rtl/>
        </w:rPr>
        <w:t>לי למי להפנות את הקריאה, כי אני מפנה את הקריאה הזו כל הזמן לשני</w:t>
      </w:r>
      <w:r w:rsidR="00C975B7">
        <w:rPr>
          <w:rtl/>
        </w:rPr>
        <w:t xml:space="preserve"> </w:t>
      </w:r>
      <w:r w:rsidRPr="00E53590">
        <w:rPr>
          <w:rtl/>
        </w:rPr>
        <w:t>הצדדים.</w:t>
      </w:r>
      <w:r w:rsidR="00C975B7">
        <w:rPr>
          <w:rtl/>
        </w:rPr>
        <w:t xml:space="preserve"> </w:t>
      </w:r>
      <w:r w:rsidRPr="00E53590">
        <w:rPr>
          <w:rtl/>
        </w:rPr>
        <w:t>ההבדל ביני לבינך הוא, שאתה כל הזמן מדבר רק עם עצמך. בעצם אתה מדבר רק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אותו</w:t>
      </w:r>
      <w:r w:rsidR="00C975B7">
        <w:rPr>
          <w:rtl/>
        </w:rPr>
        <w:t xml:space="preserve"> </w:t>
      </w:r>
      <w:r w:rsidRPr="00E53590">
        <w:rPr>
          <w:rtl/>
        </w:rPr>
        <w:t>חלק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עצמך</w:t>
      </w:r>
      <w:r w:rsidR="00C975B7">
        <w:rPr>
          <w:rtl/>
        </w:rPr>
        <w:t xml:space="preserve"> </w:t>
      </w:r>
      <w:r w:rsidRPr="00E53590">
        <w:rPr>
          <w:rtl/>
        </w:rPr>
        <w:t>שאיננו</w:t>
      </w:r>
      <w:r w:rsidR="00C975B7">
        <w:rPr>
          <w:rtl/>
        </w:rPr>
        <w:t xml:space="preserve"> </w:t>
      </w:r>
      <w:r w:rsidRPr="00E53590">
        <w:rPr>
          <w:rtl/>
        </w:rPr>
        <w:t>מוכן</w:t>
      </w:r>
      <w:r w:rsidR="00C975B7">
        <w:rPr>
          <w:rtl/>
        </w:rPr>
        <w:t xml:space="preserve"> </w:t>
      </w:r>
      <w:r w:rsidRPr="00E53590">
        <w:rPr>
          <w:rtl/>
        </w:rPr>
        <w:t>כלל לדמיין לעצמו מצב של שלום, כי אתם לא</w:t>
      </w:r>
      <w:r w:rsidR="00C975B7">
        <w:rPr>
          <w:rtl/>
        </w:rPr>
        <w:t xml:space="preserve"> </w:t>
      </w:r>
      <w:r w:rsidRPr="00E53590">
        <w:rPr>
          <w:rtl/>
        </w:rPr>
        <w:t>מאמינים</w:t>
      </w:r>
      <w:r w:rsidR="00C975B7">
        <w:rPr>
          <w:rtl/>
        </w:rPr>
        <w:t xml:space="preserve"> </w:t>
      </w:r>
      <w:r w:rsidRPr="00E53590">
        <w:rPr>
          <w:rtl/>
        </w:rPr>
        <w:t>לצד</w:t>
      </w:r>
      <w:r w:rsidR="00C975B7">
        <w:rPr>
          <w:rtl/>
        </w:rPr>
        <w:t xml:space="preserve"> </w:t>
      </w:r>
      <w:r w:rsidRPr="00E53590">
        <w:rPr>
          <w:rtl/>
        </w:rPr>
        <w:t>השני,</w:t>
      </w:r>
      <w:r w:rsidR="00C975B7">
        <w:rPr>
          <w:rtl/>
        </w:rPr>
        <w:t xml:space="preserve"> </w:t>
      </w:r>
      <w:r w:rsidRPr="00E53590">
        <w:rPr>
          <w:rtl/>
        </w:rPr>
        <w:t>ויהי</w:t>
      </w:r>
      <w:r w:rsidR="00C975B7">
        <w:rPr>
          <w:rtl/>
        </w:rPr>
        <w:t xml:space="preserve"> </w:t>
      </w:r>
      <w:r w:rsidRPr="00E53590">
        <w:rPr>
          <w:rtl/>
        </w:rPr>
        <w:t>מה. אתם לא מוכנים לוותר על שום חלק של ארץ</w:t>
      </w:r>
      <w:r w:rsidR="00C975B7">
        <w:rPr>
          <w:rtl/>
        </w:rPr>
        <w:t>-</w:t>
      </w:r>
      <w:r w:rsidRPr="00E53590">
        <w:rPr>
          <w:rtl/>
        </w:rPr>
        <w:t>ישראל, לא</w:t>
      </w:r>
      <w:r w:rsidR="00C975B7">
        <w:rPr>
          <w:rtl/>
        </w:rPr>
        <w:t xml:space="preserve"> </w:t>
      </w:r>
      <w:r w:rsidRPr="00E53590">
        <w:rPr>
          <w:rtl/>
        </w:rPr>
        <w:t>חשוב</w:t>
      </w:r>
      <w:r w:rsidR="00C975B7">
        <w:rPr>
          <w:rtl/>
        </w:rPr>
        <w:t xml:space="preserve"> </w:t>
      </w:r>
      <w:r w:rsidRPr="00E53590">
        <w:rPr>
          <w:rtl/>
        </w:rPr>
        <w:t>מה,</w:t>
      </w:r>
      <w:r w:rsidR="00C975B7">
        <w:rPr>
          <w:rtl/>
        </w:rPr>
        <w:t xml:space="preserve"> </w:t>
      </w:r>
      <w:r w:rsidRPr="00E53590">
        <w:rPr>
          <w:rtl/>
        </w:rPr>
        <w:t>ואתם</w:t>
      </w:r>
      <w:r w:rsidR="00C975B7">
        <w:rPr>
          <w:rtl/>
        </w:rPr>
        <w:t xml:space="preserve"> </w:t>
      </w:r>
      <w:r w:rsidRPr="00E53590">
        <w:rPr>
          <w:rtl/>
        </w:rPr>
        <w:t>מחפשים כל הזמן תירוצים. פעם אחת התירוץ הוא מעשה כזה של מתנגדי</w:t>
      </w:r>
      <w:r w:rsidR="00C975B7">
        <w:rPr>
          <w:rtl/>
        </w:rPr>
        <w:t xml:space="preserve"> </w:t>
      </w:r>
      <w:r w:rsidRPr="00E53590">
        <w:rPr>
          <w:rtl/>
        </w:rPr>
        <w:t>השלום, כאלה או אחרים; פעם אחת זה מעשה בלבנון, פעם אחת זה משהו אחר, ופעם אחת זו</w:t>
      </w:r>
      <w:r w:rsidR="00C975B7">
        <w:rPr>
          <w:rtl/>
        </w:rPr>
        <w:t xml:space="preserve"> </w:t>
      </w:r>
      <w:r w:rsidRPr="00E53590">
        <w:rPr>
          <w:rtl/>
        </w:rPr>
        <w:t>המשטרה</w:t>
      </w:r>
      <w:r w:rsidR="00C975B7">
        <w:rPr>
          <w:rtl/>
        </w:rPr>
        <w:t xml:space="preserve"> </w:t>
      </w:r>
      <w:r w:rsidRPr="00E53590">
        <w:rPr>
          <w:rtl/>
        </w:rPr>
        <w:t>הפלשתינית.</w:t>
      </w:r>
      <w:r w:rsidR="00C975B7">
        <w:rPr>
          <w:rtl/>
        </w:rPr>
        <w:t xml:space="preserve"> </w:t>
      </w:r>
      <w:r w:rsidRPr="00E53590">
        <w:rPr>
          <w:rtl/>
        </w:rPr>
        <w:t>כאשר</w:t>
      </w:r>
      <w:r w:rsidR="00C975B7">
        <w:rPr>
          <w:rtl/>
        </w:rPr>
        <w:t xml:space="preserve"> </w:t>
      </w:r>
      <w:r w:rsidRPr="00E53590">
        <w:rPr>
          <w:rtl/>
        </w:rPr>
        <w:t>חוסיין היה רלבנטי, הפכתם אותו ללא</w:t>
      </w:r>
      <w:r w:rsidR="00C975B7">
        <w:rPr>
          <w:rtl/>
        </w:rPr>
        <w:t>-</w:t>
      </w:r>
      <w:r w:rsidRPr="00E53590">
        <w:rPr>
          <w:rtl/>
        </w:rPr>
        <w:t>רלבנטי, כי אמרתם: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מייצג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הפלשתינים, וכאשר אש"ף הופך לרלבנטי, אתם לא רוצים.</w:t>
      </w:r>
      <w:r w:rsidR="00C975B7">
        <w:rPr>
          <w:rtl/>
        </w:rPr>
        <w:t xml:space="preserve"> </w:t>
      </w:r>
      <w:r w:rsidRPr="00E53590">
        <w:rPr>
          <w:rtl/>
        </w:rPr>
        <w:t>בקיצור,</w:t>
      </w:r>
      <w:r w:rsidR="00C975B7">
        <w:rPr>
          <w:rtl/>
        </w:rPr>
        <w:t xml:space="preserve"> </w:t>
      </w:r>
      <w:r w:rsidRPr="00E53590">
        <w:rPr>
          <w:rtl/>
        </w:rPr>
        <w:t>מפני שאתם רוצים פלשתינים קיצונים, כי להם לא צריך לומר דבר.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עכשיו</w:t>
      </w:r>
      <w:r w:rsidR="00C975B7">
        <w:rPr>
          <w:rtl/>
        </w:rPr>
        <w:t xml:space="preserve"> </w:t>
      </w:r>
      <w:r w:rsidRPr="00E53590">
        <w:rPr>
          <w:rtl/>
        </w:rPr>
        <w:t>לנושא</w:t>
      </w:r>
      <w:r w:rsidR="00C975B7">
        <w:rPr>
          <w:rtl/>
        </w:rPr>
        <w:t xml:space="preserve"> </w:t>
      </w:r>
      <w:r w:rsidRPr="00E53590">
        <w:rPr>
          <w:rtl/>
        </w:rPr>
        <w:t>שלנו.</w:t>
      </w:r>
      <w:r w:rsidR="00C975B7">
        <w:rPr>
          <w:rtl/>
        </w:rPr>
        <w:t xml:space="preserve"> </w:t>
      </w:r>
      <w:r w:rsidRPr="00E53590">
        <w:rPr>
          <w:rtl/>
        </w:rPr>
        <w:t>בכל זאת, בשלב המעבר הקשה הזה, כאשר מדובר לא על הסכם</w:t>
      </w:r>
      <w:r w:rsidR="00C975B7">
        <w:rPr>
          <w:rtl/>
        </w:rPr>
        <w:t xml:space="preserve"> </w:t>
      </w:r>
      <w:r w:rsidRPr="00E53590">
        <w:rPr>
          <w:rtl/>
        </w:rPr>
        <w:t>שלום</w:t>
      </w:r>
      <w:r w:rsidR="00C975B7">
        <w:rPr>
          <w:rtl/>
        </w:rPr>
        <w:t xml:space="preserve"> </w:t>
      </w:r>
      <w:r w:rsidRPr="00E53590">
        <w:rPr>
          <w:rtl/>
        </w:rPr>
        <w:t>אלא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הסכם</w:t>
      </w:r>
      <w:r w:rsidR="00C975B7">
        <w:rPr>
          <w:rtl/>
        </w:rPr>
        <w:t xml:space="preserve"> </w:t>
      </w:r>
      <w:r w:rsidRPr="00E53590">
        <w:rPr>
          <w:rtl/>
        </w:rPr>
        <w:t>עקרונות,</w:t>
      </w:r>
      <w:r w:rsidR="00C975B7">
        <w:rPr>
          <w:rtl/>
        </w:rPr>
        <w:t xml:space="preserve"> </w:t>
      </w:r>
      <w:r w:rsidRPr="00E53590">
        <w:rPr>
          <w:rtl/>
        </w:rPr>
        <w:t>וכאשר</w:t>
      </w:r>
      <w:r w:rsidR="00C975B7">
        <w:rPr>
          <w:rtl/>
        </w:rPr>
        <w:t xml:space="preserve"> </w:t>
      </w:r>
      <w:r w:rsidRPr="00E53590">
        <w:rPr>
          <w:rtl/>
        </w:rPr>
        <w:t>מדובר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מצב שבו מצד אחד יש ציפייה אצל</w:t>
      </w:r>
      <w:r w:rsidR="00C975B7">
        <w:rPr>
          <w:rtl/>
        </w:rPr>
        <w:t xml:space="preserve"> </w:t>
      </w:r>
      <w:r w:rsidRPr="00E53590">
        <w:rPr>
          <w:rtl/>
        </w:rPr>
        <w:t>הפלשתינים</w:t>
      </w:r>
      <w:r w:rsidR="00C975B7">
        <w:rPr>
          <w:rtl/>
        </w:rPr>
        <w:t xml:space="preserve"> </w:t>
      </w:r>
      <w:r w:rsidRPr="00E53590">
        <w:rPr>
          <w:rtl/>
        </w:rPr>
        <w:t>ואצל</w:t>
      </w:r>
      <w:r w:rsidR="00C975B7">
        <w:rPr>
          <w:rtl/>
        </w:rPr>
        <w:t xml:space="preserve"> </w:t>
      </w:r>
      <w:r w:rsidRPr="00E53590">
        <w:rPr>
          <w:rtl/>
        </w:rPr>
        <w:t>הישראלים</w:t>
      </w:r>
      <w:r w:rsidR="00C975B7">
        <w:rPr>
          <w:rtl/>
        </w:rPr>
        <w:t xml:space="preserve"> </w:t>
      </w:r>
      <w:r w:rsidRPr="00E53590">
        <w:rPr>
          <w:rtl/>
        </w:rPr>
        <w:t>להתפתחויות בשטח, ומצד שני אין לגורם הפלשתיני היכולת</w:t>
      </w:r>
      <w:r w:rsidR="00C975B7">
        <w:rPr>
          <w:rtl/>
        </w:rPr>
        <w:t xml:space="preserve"> </w:t>
      </w:r>
      <w:r w:rsidRPr="00E53590">
        <w:rPr>
          <w:rtl/>
        </w:rPr>
        <w:t>לשלוט על האנשים המתנגדים לתהליך השלום, בשלב המעבר הזה אנחנו יודעים שיש לנו מצב</w:t>
      </w:r>
      <w:r w:rsidR="00C975B7">
        <w:rPr>
          <w:rtl/>
        </w:rPr>
        <w:t xml:space="preserve"> </w:t>
      </w:r>
      <w:r w:rsidRPr="00E53590">
        <w:rPr>
          <w:rtl/>
        </w:rPr>
        <w:t>קשה.</w:t>
      </w:r>
      <w:r w:rsidR="00C975B7">
        <w:rPr>
          <w:rtl/>
        </w:rPr>
        <w:t xml:space="preserve"> </w:t>
      </w:r>
      <w:r w:rsidRPr="00E53590">
        <w:rPr>
          <w:rtl/>
        </w:rPr>
        <w:t>אבל אסור לנצל ואסור לתת את הסיפוק לאלה שמתנגדים לתהליך השלום, שבשל עשיית</w:t>
      </w:r>
      <w:r w:rsidR="00C975B7">
        <w:rPr>
          <w:rtl/>
        </w:rPr>
        <w:t xml:space="preserve"> </w:t>
      </w:r>
      <w:r w:rsidRPr="00E53590">
        <w:rPr>
          <w:rtl/>
        </w:rPr>
        <w:t>מעשי</w:t>
      </w:r>
      <w:r w:rsidR="00C975B7">
        <w:rPr>
          <w:rtl/>
        </w:rPr>
        <w:t xml:space="preserve"> </w:t>
      </w:r>
      <w:r w:rsidRPr="00E53590">
        <w:rPr>
          <w:rtl/>
        </w:rPr>
        <w:t>טרור</w:t>
      </w:r>
      <w:r w:rsidR="00C975B7">
        <w:rPr>
          <w:rtl/>
        </w:rPr>
        <w:t xml:space="preserve"> </w:t>
      </w:r>
      <w:r w:rsidRPr="00E53590">
        <w:rPr>
          <w:rtl/>
        </w:rPr>
        <w:t>כאלה או אחרים נפסיק את תהליך השלום, כי זה בדיוק מה שהם מחפשים.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אף כל מה שקורה, ובגלל כל מה שקורה, צריך להמשיך עם תהליך השלום, להשלים</w:t>
      </w:r>
      <w:r w:rsidR="00C975B7">
        <w:rPr>
          <w:rtl/>
        </w:rPr>
        <w:t xml:space="preserve"> </w:t>
      </w:r>
      <w:r w:rsidRPr="00E53590">
        <w:rPr>
          <w:rtl/>
        </w:rPr>
        <w:t>סוף</w:t>
      </w:r>
      <w:r w:rsidR="00C975B7">
        <w:rPr>
          <w:rtl/>
        </w:rPr>
        <w:t>-</w:t>
      </w:r>
      <w:r w:rsidRPr="00E53590">
        <w:rPr>
          <w:rtl/>
        </w:rPr>
        <w:t>סוף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השלב שבו אנחנו מתחילים ליישם את הסכם העקרונות, על מנת שנוכל לעשות</w:t>
      </w:r>
      <w:r w:rsidR="00C975B7">
        <w:rPr>
          <w:rtl/>
        </w:rPr>
        <w:t xml:space="preserve"> </w:t>
      </w:r>
      <w:r w:rsidRPr="00E53590">
        <w:rPr>
          <w:rtl/>
        </w:rPr>
        <w:t>אותה</w:t>
      </w:r>
      <w:r w:rsidR="00C975B7">
        <w:rPr>
          <w:rtl/>
        </w:rPr>
        <w:t xml:space="preserve"> </w:t>
      </w:r>
      <w:r w:rsidRPr="00E53590">
        <w:rPr>
          <w:rtl/>
        </w:rPr>
        <w:t>בחינה,</w:t>
      </w:r>
      <w:r w:rsidR="00C975B7">
        <w:rPr>
          <w:rtl/>
        </w:rPr>
        <w:t xml:space="preserve"> </w:t>
      </w:r>
      <w:r w:rsidRPr="00E53590">
        <w:rPr>
          <w:rtl/>
        </w:rPr>
        <w:t>שבלעדיה</w:t>
      </w:r>
      <w:r w:rsidR="00C975B7">
        <w:rPr>
          <w:rtl/>
        </w:rPr>
        <w:t xml:space="preserve"> </w:t>
      </w:r>
      <w:r w:rsidRPr="00E53590">
        <w:rPr>
          <w:rtl/>
        </w:rPr>
        <w:t>אתה, חבר הכנסת לנדאו, לא תוכל להגיד לילדיך וליתר ההורים</w:t>
      </w:r>
      <w:r w:rsidR="00C975B7">
        <w:rPr>
          <w:rtl/>
        </w:rPr>
        <w:t xml:space="preserve"> </w:t>
      </w:r>
      <w:r w:rsidRPr="00E53590">
        <w:rPr>
          <w:rtl/>
        </w:rPr>
        <w:t>במדינת ישראל, שעשינו הכול במסגרת הביטחון של מדינת ישראל על מנת לקדם תהליך שלום</w:t>
      </w:r>
      <w:r w:rsidR="00C975B7">
        <w:rPr>
          <w:rtl/>
        </w:rPr>
        <w:t xml:space="preserve"> </w:t>
      </w:r>
      <w:r w:rsidRPr="00E53590">
        <w:rPr>
          <w:rtl/>
        </w:rPr>
        <w:t>אפשרי.</w:t>
      </w:r>
      <w:r w:rsidR="00C975B7">
        <w:rPr>
          <w:rtl/>
        </w:rPr>
        <w:t xml:space="preserve"> </w:t>
      </w:r>
      <w:r w:rsidRPr="00E53590">
        <w:rPr>
          <w:rtl/>
        </w:rPr>
        <w:t>אל תהרגו את התקווה הזאת לפני שאנחנו יכולים לבחון אותה.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בדיוק בזה מדובר, ביכולת שלהם לשלוט על הארגונים ועל האנשים שמתנגדים לתהליך</w:t>
      </w:r>
      <w:r w:rsidR="00C975B7">
        <w:rPr>
          <w:rtl/>
        </w:rPr>
        <w:t xml:space="preserve"> </w:t>
      </w:r>
      <w:r w:rsidRPr="00E53590">
        <w:rPr>
          <w:rtl/>
        </w:rPr>
        <w:t>השלום,</w:t>
      </w:r>
      <w:r w:rsidR="00C975B7">
        <w:rPr>
          <w:rtl/>
        </w:rPr>
        <w:t xml:space="preserve"> </w:t>
      </w:r>
      <w:r w:rsidRPr="00E53590">
        <w:rPr>
          <w:rtl/>
        </w:rPr>
        <w:t>לבנות</w:t>
      </w:r>
      <w:r w:rsidR="00C975B7">
        <w:rPr>
          <w:rtl/>
        </w:rPr>
        <w:t xml:space="preserve"> </w:t>
      </w:r>
      <w:r w:rsidRPr="00E53590">
        <w:rPr>
          <w:rtl/>
        </w:rPr>
        <w:t>את המוסדות כך שהם יוכלו, בסופו של דבר, לנהל את החיים שלהם, ואתם</w:t>
      </w:r>
      <w:r w:rsidR="00C975B7">
        <w:rPr>
          <w:rtl/>
        </w:rPr>
        <w:t xml:space="preserve"> </w:t>
      </w:r>
      <w:r w:rsidRPr="00E53590">
        <w:rPr>
          <w:rtl/>
        </w:rPr>
        <w:t>נוכל</w:t>
      </w:r>
      <w:r w:rsidR="00C975B7">
        <w:rPr>
          <w:rtl/>
        </w:rPr>
        <w:t xml:space="preserve"> </w:t>
      </w:r>
      <w:r w:rsidRPr="00E53590">
        <w:rPr>
          <w:rtl/>
        </w:rPr>
        <w:t>לנהל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המשא</w:t>
      </w:r>
      <w:r w:rsidR="00C975B7">
        <w:rPr>
          <w:rtl/>
        </w:rPr>
        <w:t>-</w:t>
      </w:r>
      <w:r w:rsidRPr="00E53590">
        <w:rPr>
          <w:rtl/>
        </w:rPr>
        <w:t>ומתן,</w:t>
      </w:r>
      <w:r w:rsidR="00C975B7">
        <w:rPr>
          <w:rtl/>
        </w:rPr>
        <w:t xml:space="preserve"> </w:t>
      </w:r>
      <w:r w:rsidRPr="00E53590">
        <w:rPr>
          <w:rtl/>
        </w:rPr>
        <w:t>ושיוכלו</w:t>
      </w:r>
      <w:r w:rsidR="00C975B7">
        <w:rPr>
          <w:rtl/>
        </w:rPr>
        <w:t xml:space="preserve"> </w:t>
      </w:r>
      <w:r w:rsidRPr="00E53590">
        <w:rPr>
          <w:rtl/>
        </w:rPr>
        <w:t>לשפר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המצב הכלכלי של האנשים שם על מנת</w:t>
      </w:r>
      <w:r w:rsidR="00C975B7">
        <w:rPr>
          <w:rtl/>
        </w:rPr>
        <w:t xml:space="preserve"> </w:t>
      </w:r>
      <w:r w:rsidRPr="00E53590">
        <w:rPr>
          <w:rtl/>
        </w:rPr>
        <w:t>שתיווצר אווירה אחרת.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זורק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האתגר</w:t>
      </w:r>
      <w:r w:rsidR="00C975B7">
        <w:rPr>
          <w:rtl/>
        </w:rPr>
        <w:t xml:space="preserve"> </w:t>
      </w:r>
      <w:r w:rsidRPr="00E53590">
        <w:rPr>
          <w:rtl/>
        </w:rPr>
        <w:t>לימין</w:t>
      </w:r>
      <w:r w:rsidR="00C975B7">
        <w:rPr>
          <w:rtl/>
        </w:rPr>
        <w:t xml:space="preserve"> </w:t>
      </w:r>
      <w:r w:rsidRPr="00E53590">
        <w:rPr>
          <w:rtl/>
        </w:rPr>
        <w:t>פעם</w:t>
      </w:r>
      <w:r w:rsidR="00C975B7">
        <w:rPr>
          <w:rtl/>
        </w:rPr>
        <w:t xml:space="preserve"> </w:t>
      </w:r>
      <w:r w:rsidRPr="00E53590">
        <w:rPr>
          <w:rtl/>
        </w:rPr>
        <w:t>נוספת.</w:t>
      </w:r>
      <w:r w:rsidR="00C975B7">
        <w:rPr>
          <w:rtl/>
        </w:rPr>
        <w:t xml:space="preserve"> </w:t>
      </w:r>
      <w:r w:rsidRPr="00E53590">
        <w:rPr>
          <w:rtl/>
        </w:rPr>
        <w:t>אנחנו יודעים שיש סיכונים, בעיות</w:t>
      </w:r>
      <w:r w:rsidR="00C975B7">
        <w:rPr>
          <w:rtl/>
        </w:rPr>
        <w:t xml:space="preserve"> </w:t>
      </w:r>
      <w:r w:rsidRPr="00E53590">
        <w:rPr>
          <w:rtl/>
        </w:rPr>
        <w:t>וקשיים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המשא</w:t>
      </w:r>
      <w:r w:rsidR="00C975B7">
        <w:rPr>
          <w:rtl/>
        </w:rPr>
        <w:t>-</w:t>
      </w:r>
      <w:r w:rsidRPr="00E53590">
        <w:rPr>
          <w:rtl/>
        </w:rPr>
        <w:t>ומתן, חלק מהם חריפים ביותר. אבל לצד הסיכונים האלה ולצד הבעיות</w:t>
      </w:r>
      <w:r w:rsidR="00C975B7">
        <w:rPr>
          <w:rtl/>
        </w:rPr>
        <w:t xml:space="preserve"> </w:t>
      </w:r>
      <w:r w:rsidRPr="00E53590">
        <w:rPr>
          <w:rtl/>
        </w:rPr>
        <w:t>האלה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תקווה</w:t>
      </w:r>
      <w:r w:rsidR="00C975B7">
        <w:rPr>
          <w:rtl/>
        </w:rPr>
        <w:t xml:space="preserve"> </w:t>
      </w:r>
      <w:r w:rsidRPr="00E53590">
        <w:rPr>
          <w:rtl/>
        </w:rPr>
        <w:t>לשינוי.</w:t>
      </w:r>
      <w:r w:rsidR="00C975B7">
        <w:rPr>
          <w:rtl/>
        </w:rPr>
        <w:t xml:space="preserve"> </w:t>
      </w:r>
      <w:r w:rsidRPr="00E53590">
        <w:rPr>
          <w:rtl/>
        </w:rPr>
        <w:t>את זה אתם לא יכולים להציע. אתם יכולים להציע לעם</w:t>
      </w:r>
      <w:r w:rsidR="00C975B7">
        <w:rPr>
          <w:rtl/>
        </w:rPr>
        <w:t xml:space="preserve"> </w:t>
      </w:r>
      <w:r w:rsidRPr="00E53590">
        <w:rPr>
          <w:rtl/>
        </w:rPr>
        <w:t>ישראל,</w:t>
      </w:r>
      <w:r w:rsidR="00C975B7">
        <w:rPr>
          <w:rtl/>
        </w:rPr>
        <w:t xml:space="preserve"> </w:t>
      </w:r>
      <w:r w:rsidRPr="00E53590">
        <w:rPr>
          <w:rtl/>
        </w:rPr>
        <w:t>למדינת ישראל ולאזרחיה</w:t>
      </w:r>
      <w:r w:rsidR="00C975B7">
        <w:rPr>
          <w:rtl/>
        </w:rPr>
        <w:t xml:space="preserve"> </w:t>
      </w:r>
      <w:r w:rsidRPr="00E53590">
        <w:rPr>
          <w:rtl/>
        </w:rPr>
        <w:t>רק דבר אחד: המשך ההרג, המשך השנאה, המשך הסכסוך,</w:t>
      </w:r>
      <w:r w:rsidR="00C975B7">
        <w:rPr>
          <w:rtl/>
        </w:rPr>
        <w:t xml:space="preserve"> </w:t>
      </w:r>
      <w:r w:rsidRPr="00E53590">
        <w:rPr>
          <w:rtl/>
        </w:rPr>
        <w:t>בלי תקווה לשינוי. תודה.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נעמי בלומנטל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מי הביא את השלום עד עכשיו, חבר הכנסת טמקין?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</w:t>
      </w:r>
      <w:r w:rsidR="00C975B7">
        <w:rPr>
          <w:rtl/>
        </w:rPr>
        <w:t xml:space="preserve"> </w:t>
      </w:r>
      <w:r w:rsidRPr="00E53590">
        <w:rPr>
          <w:rtl/>
        </w:rPr>
        <w:t xml:space="preserve">רבה לחבר הכנסת בנימין טמקין. חבר הכנסת רענן כהן, בבקשה; אחריו </w:t>
      </w:r>
      <w:r w:rsidR="00C975B7">
        <w:rPr>
          <w:rtl/>
        </w:rPr>
        <w:t>–</w:t>
      </w:r>
      <w:r w:rsidRPr="00E53590">
        <w:rPr>
          <w:rtl/>
        </w:rPr>
        <w:t xml:space="preserve"> חבר</w:t>
      </w:r>
      <w:r w:rsidR="00C975B7">
        <w:rPr>
          <w:rtl/>
        </w:rPr>
        <w:t xml:space="preserve"> </w:t>
      </w:r>
      <w:r w:rsidRPr="00E53590">
        <w:rPr>
          <w:rtl/>
        </w:rPr>
        <w:t>הכנסת חנן פורת.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רענן כהן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>ראש, כנסת נכבדה, אכן הליכוד הביא את השלום עם מצרים, אבל אנחנו</w:t>
      </w:r>
      <w:r w:rsidR="00C975B7">
        <w:rPr>
          <w:rtl/>
        </w:rPr>
        <w:t xml:space="preserve"> </w:t>
      </w:r>
      <w:r w:rsidRPr="00E53590">
        <w:rPr>
          <w:rtl/>
        </w:rPr>
        <w:t>האחרונים</w:t>
      </w:r>
      <w:r w:rsidR="00C975B7">
        <w:rPr>
          <w:rtl/>
        </w:rPr>
        <w:t xml:space="preserve"> </w:t>
      </w:r>
      <w:r w:rsidRPr="00E53590">
        <w:rPr>
          <w:rtl/>
        </w:rPr>
        <w:t>שנלמד מדרכו של הליכוד בעשיית שלום. אתם לא השארתם אפילו גרגר אחד כאשר</w:t>
      </w:r>
      <w:r w:rsidR="00C975B7">
        <w:rPr>
          <w:rtl/>
        </w:rPr>
        <w:t xml:space="preserve"> </w:t>
      </w:r>
      <w:r w:rsidRPr="00E53590">
        <w:rPr>
          <w:rtl/>
        </w:rPr>
        <w:t xml:space="preserve">עשיתם את השלום בשם מדינת ישראל. ואני בין אלה שמאוד מעריכים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חיים קופמן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הסתכלת על עצמך במראה?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רענן כהן (העבודה):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את שאלת הביטחון, כי בסופו של דבר זה הדבר החשוב ביותר.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חיים קופמן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אתם תחליטו גם לרשת את קמפ</w:t>
      </w:r>
      <w:r w:rsidR="00C975B7">
        <w:rPr>
          <w:rtl/>
        </w:rPr>
        <w:t>-</w:t>
      </w:r>
      <w:r w:rsidRPr="00E53590">
        <w:rPr>
          <w:rtl/>
        </w:rPr>
        <w:t>דייוויד.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רענן כהן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מחליטים</w:t>
      </w:r>
      <w:r w:rsidR="00C975B7">
        <w:rPr>
          <w:rtl/>
        </w:rPr>
        <w:t xml:space="preserve"> </w:t>
      </w:r>
      <w:r w:rsidRPr="00E53590">
        <w:rPr>
          <w:rtl/>
        </w:rPr>
        <w:t>לרשת</w:t>
      </w:r>
      <w:r w:rsidR="00C975B7">
        <w:rPr>
          <w:rtl/>
        </w:rPr>
        <w:t xml:space="preserve"> </w:t>
      </w: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שטוב</w:t>
      </w:r>
      <w:r w:rsidR="00C975B7">
        <w:rPr>
          <w:rtl/>
        </w:rPr>
        <w:t xml:space="preserve"> </w:t>
      </w:r>
      <w:r w:rsidRPr="00E53590">
        <w:rPr>
          <w:rtl/>
        </w:rPr>
        <w:t>למדינת ישראל. אם נעשה דבר חשוב בתוך מדינת</w:t>
      </w:r>
      <w:r w:rsidR="00C975B7">
        <w:rPr>
          <w:rtl/>
        </w:rPr>
        <w:t xml:space="preserve"> </w:t>
      </w:r>
      <w:r w:rsidRPr="00E53590">
        <w:rPr>
          <w:rtl/>
        </w:rPr>
        <w:t>ישראל, אין לי ספק.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חיים קופמן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ראינו את הוועידה שלכם.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רענן כהן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קבוצות</w:t>
      </w:r>
      <w:r w:rsidR="00C975B7">
        <w:rPr>
          <w:rtl/>
        </w:rPr>
        <w:t xml:space="preserve"> </w:t>
      </w:r>
      <w:r w:rsidRPr="00E53590">
        <w:rPr>
          <w:rtl/>
        </w:rPr>
        <w:t>הטרור</w:t>
      </w:r>
      <w:r w:rsidR="00C975B7">
        <w:rPr>
          <w:rtl/>
        </w:rPr>
        <w:t xml:space="preserve"> </w:t>
      </w:r>
      <w:r w:rsidRPr="00E53590">
        <w:rPr>
          <w:rtl/>
        </w:rPr>
        <w:t>העיקריות</w:t>
      </w:r>
      <w:r w:rsidR="00C975B7">
        <w:rPr>
          <w:rtl/>
        </w:rPr>
        <w:t xml:space="preserve"> </w:t>
      </w:r>
      <w:r w:rsidRPr="00E53590">
        <w:rPr>
          <w:rtl/>
        </w:rPr>
        <w:t>ברצועת</w:t>
      </w:r>
      <w:r w:rsidR="00C975B7">
        <w:rPr>
          <w:rtl/>
        </w:rPr>
        <w:t>-</w:t>
      </w:r>
      <w:r w:rsidRPr="00E53590">
        <w:rPr>
          <w:rtl/>
        </w:rPr>
        <w:t>עזה</w:t>
      </w:r>
      <w:r w:rsidR="00C975B7">
        <w:rPr>
          <w:rtl/>
        </w:rPr>
        <w:t xml:space="preserve"> </w:t>
      </w:r>
      <w:r w:rsidRPr="00E53590">
        <w:rPr>
          <w:rtl/>
        </w:rPr>
        <w:t>ניתן</w:t>
      </w:r>
      <w:r w:rsidR="00C975B7">
        <w:rPr>
          <w:rtl/>
        </w:rPr>
        <w:t xml:space="preserve"> </w:t>
      </w:r>
      <w:r w:rsidRPr="00E53590">
        <w:rPr>
          <w:rtl/>
        </w:rPr>
        <w:t>לחלק</w:t>
      </w:r>
      <w:r w:rsidR="00C975B7">
        <w:rPr>
          <w:rtl/>
        </w:rPr>
        <w:t xml:space="preserve"> </w:t>
      </w: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לשלוש: ה"חמאס"</w:t>
      </w:r>
      <w:r w:rsidR="00C975B7">
        <w:rPr>
          <w:rtl/>
        </w:rPr>
        <w:t xml:space="preserve"> </w:t>
      </w:r>
      <w:r w:rsidRPr="00E53590">
        <w:rPr>
          <w:rtl/>
        </w:rPr>
        <w:t>ו"הג'יהאד האסלאמי" המייצגים את החוגים הדתיים הקנאים, שאינם מוכנים להכיר בישראל</w:t>
      </w:r>
      <w:r w:rsidR="00C975B7">
        <w:rPr>
          <w:rtl/>
        </w:rPr>
        <w:t xml:space="preserve"> </w:t>
      </w:r>
      <w:r w:rsidRPr="00E53590">
        <w:rPr>
          <w:rtl/>
        </w:rPr>
        <w:t>ולהגיע להסדר עמה; "ניצי הפתח", שפרשו בעצם מאש"ף</w:t>
      </w:r>
      <w:r w:rsidR="00C975B7">
        <w:rPr>
          <w:rtl/>
        </w:rPr>
        <w:t>-</w:t>
      </w:r>
      <w:r w:rsidRPr="00E53590">
        <w:rPr>
          <w:rtl/>
        </w:rPr>
        <w:t>תוניס ואינם מקבלים עוד את מרות</w:t>
      </w:r>
      <w:r w:rsidR="00C975B7">
        <w:rPr>
          <w:rtl/>
        </w:rPr>
        <w:t xml:space="preserve"> </w:t>
      </w:r>
      <w:r w:rsidRPr="00E53590">
        <w:rPr>
          <w:rtl/>
        </w:rPr>
        <w:t>הארגון;</w:t>
      </w:r>
      <w:r w:rsidR="00C975B7">
        <w:rPr>
          <w:rtl/>
        </w:rPr>
        <w:t xml:space="preserve"> </w:t>
      </w:r>
      <w:r w:rsidRPr="00E53590">
        <w:rPr>
          <w:rtl/>
        </w:rPr>
        <w:t>ואנשי</w:t>
      </w:r>
      <w:r w:rsidR="00C975B7">
        <w:rPr>
          <w:rtl/>
        </w:rPr>
        <w:t xml:space="preserve"> </w:t>
      </w:r>
      <w:r w:rsidRPr="00E53590">
        <w:rPr>
          <w:rtl/>
        </w:rPr>
        <w:t>אש"ף.</w:t>
      </w:r>
      <w:r w:rsidR="00C975B7">
        <w:rPr>
          <w:rtl/>
        </w:rPr>
        <w:t xml:space="preserve"> </w:t>
      </w:r>
      <w:r w:rsidRPr="00E53590">
        <w:rPr>
          <w:rtl/>
        </w:rPr>
        <w:t>שלושת הגופים הללו מנהלים ביניהם היום מאבק גלוי, שהתחמם</w:t>
      </w:r>
      <w:r w:rsidR="00C975B7">
        <w:rPr>
          <w:rtl/>
        </w:rPr>
        <w:t xml:space="preserve"> </w:t>
      </w:r>
      <w:r w:rsidRPr="00E53590">
        <w:rPr>
          <w:rtl/>
        </w:rPr>
        <w:t>בשבועות</w:t>
      </w:r>
      <w:r w:rsidR="00C975B7">
        <w:rPr>
          <w:rtl/>
        </w:rPr>
        <w:t xml:space="preserve"> </w:t>
      </w:r>
      <w:r w:rsidRPr="00E53590">
        <w:rPr>
          <w:rtl/>
        </w:rPr>
        <w:t>האחרונים.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ארגון</w:t>
      </w:r>
      <w:r w:rsidR="00C975B7">
        <w:rPr>
          <w:rtl/>
        </w:rPr>
        <w:t xml:space="preserve"> </w:t>
      </w:r>
      <w:r w:rsidRPr="00E53590">
        <w:rPr>
          <w:rtl/>
        </w:rPr>
        <w:t>מנסה לחבל בפעילותו של הארגון האחר ולהוציא אותו</w:t>
      </w:r>
      <w:r w:rsidR="00C975B7">
        <w:rPr>
          <w:rtl/>
        </w:rPr>
        <w:t xml:space="preserve"> </w:t>
      </w:r>
      <w:r w:rsidRPr="00E53590">
        <w:rPr>
          <w:rtl/>
        </w:rPr>
        <w:t>מהזירה, והם אפילו מנסים להפעיל את המינהל האזרחי הישראלי נגד המתחרים.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מתנגדי הסכם אוסלו טוענים, כי ההסכם עם ישראל הופך את אש"ף למשתף פעולה עמה.</w:t>
      </w:r>
      <w:r w:rsidR="00C975B7">
        <w:rPr>
          <w:rtl/>
        </w:rPr>
        <w:t xml:space="preserve"> </w:t>
      </w:r>
      <w:r w:rsidRPr="00E53590">
        <w:rPr>
          <w:rtl/>
        </w:rPr>
        <w:t>זה טיעון שמתקבל, כמובן, על דעתם של רבים מתושבי השטחים. תהליך השלום המתעכב משרת</w:t>
      </w:r>
      <w:r w:rsidR="00C975B7">
        <w:rPr>
          <w:rtl/>
        </w:rPr>
        <w:t xml:space="preserve"> </w:t>
      </w:r>
      <w:r w:rsidRPr="00E53590">
        <w:rPr>
          <w:rtl/>
        </w:rPr>
        <w:t>דווקא</w:t>
      </w:r>
      <w:r w:rsidR="00C975B7">
        <w:rPr>
          <w:rtl/>
        </w:rPr>
        <w:t xml:space="preserve"> </w:t>
      </w:r>
      <w:r w:rsidRPr="00E53590">
        <w:rPr>
          <w:rtl/>
        </w:rPr>
        <w:t>את מתנגדיו של ערפאת, את אלה שמתנגדים לשלום ובמיוחד את הקנאים הדתיים; לא</w:t>
      </w:r>
      <w:r w:rsidR="00C975B7">
        <w:rPr>
          <w:rtl/>
        </w:rPr>
        <w:t xml:space="preserve"> </w:t>
      </w:r>
      <w:r w:rsidRPr="00E53590">
        <w:rPr>
          <w:rtl/>
        </w:rPr>
        <w:t>רק</w:t>
      </w:r>
      <w:r w:rsidR="00C975B7">
        <w:rPr>
          <w:rtl/>
        </w:rPr>
        <w:t xml:space="preserve"> </w:t>
      </w:r>
      <w:r w:rsidRPr="00E53590">
        <w:rPr>
          <w:rtl/>
        </w:rPr>
        <w:t>בעזה</w:t>
      </w:r>
      <w:r w:rsidR="00C975B7">
        <w:rPr>
          <w:rtl/>
        </w:rPr>
        <w:t xml:space="preserve"> </w:t>
      </w:r>
      <w:r w:rsidRPr="00E53590">
        <w:rPr>
          <w:rtl/>
        </w:rPr>
        <w:t>וביהודה</w:t>
      </w:r>
      <w:r w:rsidR="00C975B7">
        <w:rPr>
          <w:rtl/>
        </w:rPr>
        <w:t xml:space="preserve"> </w:t>
      </w:r>
      <w:r w:rsidRPr="00E53590">
        <w:rPr>
          <w:rtl/>
        </w:rPr>
        <w:t>ובשומרון, אלא בעיקר מדינות ערב האחרות. מצרים חשופה לאחרונה,</w:t>
      </w:r>
      <w:r w:rsidR="00C975B7">
        <w:rPr>
          <w:rtl/>
        </w:rPr>
        <w:t xml:space="preserve"> </w:t>
      </w: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 לטרור האסלאמי ההולך וגובר, ובאחרונה גם ירדן הפכה מוקד פעילות</w:t>
      </w:r>
      <w:r w:rsidR="00C975B7">
        <w:rPr>
          <w:rtl/>
        </w:rPr>
        <w:t xml:space="preserve"> </w:t>
      </w:r>
      <w:r w:rsidRPr="00E53590">
        <w:rPr>
          <w:rtl/>
        </w:rPr>
        <w:t>שלהם.</w:t>
      </w:r>
      <w:r w:rsidR="00C975B7">
        <w:rPr>
          <w:rtl/>
        </w:rPr>
        <w:t xml:space="preserve"> </w:t>
      </w:r>
      <w:r w:rsidRPr="00E53590">
        <w:rPr>
          <w:rtl/>
        </w:rPr>
        <w:t>בתוך</w:t>
      </w:r>
      <w:r w:rsidR="00C975B7">
        <w:rPr>
          <w:rtl/>
        </w:rPr>
        <w:t xml:space="preserve"> </w:t>
      </w:r>
      <w:r w:rsidRPr="00E53590">
        <w:rPr>
          <w:rtl/>
        </w:rPr>
        <w:t>פחות</w:t>
      </w:r>
      <w:r w:rsidR="00C975B7">
        <w:rPr>
          <w:rtl/>
        </w:rPr>
        <w:t xml:space="preserve"> </w:t>
      </w:r>
      <w:r w:rsidRPr="00E53590">
        <w:rPr>
          <w:rtl/>
        </w:rPr>
        <w:t>משבוע</w:t>
      </w:r>
      <w:r w:rsidR="00C975B7">
        <w:rPr>
          <w:rtl/>
        </w:rPr>
        <w:t xml:space="preserve"> </w:t>
      </w:r>
      <w:r w:rsidRPr="00E53590">
        <w:rPr>
          <w:rtl/>
        </w:rPr>
        <w:t>התפוצצו</w:t>
      </w:r>
      <w:r w:rsidR="00C975B7">
        <w:rPr>
          <w:rtl/>
        </w:rPr>
        <w:t xml:space="preserve"> </w:t>
      </w:r>
      <w:r w:rsidRPr="00E53590">
        <w:rPr>
          <w:rtl/>
        </w:rPr>
        <w:t>שני מטענים בבתי</w:t>
      </w:r>
      <w:r w:rsidR="00C975B7">
        <w:rPr>
          <w:rtl/>
        </w:rPr>
        <w:t>-</w:t>
      </w:r>
      <w:r w:rsidRPr="00E53590">
        <w:rPr>
          <w:rtl/>
        </w:rPr>
        <w:t>קולנוע בירדן ונרצח דיפלומט</w:t>
      </w:r>
      <w:r w:rsidR="00C975B7">
        <w:rPr>
          <w:rtl/>
        </w:rPr>
        <w:t xml:space="preserve"> </w:t>
      </w:r>
      <w:r w:rsidRPr="00E53590">
        <w:rPr>
          <w:rtl/>
        </w:rPr>
        <w:t>ירדני בביירות.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הדי המאבקים הפנימיים בעזה כבר נשמעו בעבר, וכאשר היו רציחות פנימיות באש"ף,</w:t>
      </w:r>
      <w:r w:rsidR="00C975B7">
        <w:rPr>
          <w:rtl/>
        </w:rPr>
        <w:t xml:space="preserve"> </w:t>
      </w:r>
      <w:r w:rsidRPr="00E53590">
        <w:rPr>
          <w:rtl/>
        </w:rPr>
        <w:t>המאבק</w:t>
      </w:r>
      <w:r w:rsidR="00C975B7">
        <w:rPr>
          <w:rtl/>
        </w:rPr>
        <w:t xml:space="preserve"> </w:t>
      </w:r>
      <w:r w:rsidRPr="00E53590">
        <w:rPr>
          <w:rtl/>
        </w:rPr>
        <w:t>היה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עמדות</w:t>
      </w:r>
      <w:r w:rsidR="00C975B7">
        <w:rPr>
          <w:rtl/>
        </w:rPr>
        <w:t xml:space="preserve"> </w:t>
      </w:r>
      <w:r w:rsidRPr="00E53590">
        <w:rPr>
          <w:rtl/>
        </w:rPr>
        <w:t>כוח ושליטה. באין סמכות מרכזית מסודרת, מנסה כל אחד לקבוע</w:t>
      </w:r>
      <w:r w:rsidR="00C975B7">
        <w:rPr>
          <w:rtl/>
        </w:rPr>
        <w:t xml:space="preserve"> </w:t>
      </w:r>
      <w:r w:rsidRPr="00E53590">
        <w:rPr>
          <w:rtl/>
        </w:rPr>
        <w:t>עובדות</w:t>
      </w:r>
      <w:r w:rsidR="00C975B7">
        <w:rPr>
          <w:rtl/>
        </w:rPr>
        <w:t xml:space="preserve"> </w:t>
      </w:r>
      <w:r w:rsidRPr="00E53590">
        <w:rPr>
          <w:rtl/>
        </w:rPr>
        <w:t>בשטח. מכל הדברים שאמרתי עד כה, ברור לכולם שיש כרסום הולך וגדל בכוחם של</w:t>
      </w:r>
      <w:r w:rsidR="00C975B7">
        <w:rPr>
          <w:rtl/>
        </w:rPr>
        <w:t xml:space="preserve"> </w:t>
      </w:r>
      <w:r w:rsidRPr="00E53590">
        <w:rPr>
          <w:rtl/>
        </w:rPr>
        <w:t>תומכי</w:t>
      </w:r>
      <w:r w:rsidR="00C975B7">
        <w:rPr>
          <w:rtl/>
        </w:rPr>
        <w:t xml:space="preserve"> </w:t>
      </w:r>
      <w:r w:rsidRPr="00E53590">
        <w:rPr>
          <w:rtl/>
        </w:rPr>
        <w:t>השלום. בעזה, דמות בולטת בין המתנגדים הוא חיידר עבד אל</w:t>
      </w:r>
      <w:r w:rsidR="00C975B7">
        <w:rPr>
          <w:rtl/>
        </w:rPr>
        <w:t>-</w:t>
      </w:r>
      <w:r w:rsidRPr="00E53590">
        <w:rPr>
          <w:rtl/>
        </w:rPr>
        <w:t>שאפי, שהיה ממקימי</w:t>
      </w:r>
      <w:r w:rsidR="00C975B7">
        <w:rPr>
          <w:rtl/>
        </w:rPr>
        <w:t xml:space="preserve"> </w:t>
      </w:r>
      <w:r w:rsidRPr="00E53590">
        <w:rPr>
          <w:rtl/>
        </w:rPr>
        <w:t>אש"ף.</w:t>
      </w:r>
      <w:r w:rsidR="00C975B7">
        <w:rPr>
          <w:rtl/>
        </w:rPr>
        <w:t xml:space="preserve"> </w:t>
      </w:r>
      <w:r w:rsidRPr="00E53590">
        <w:rPr>
          <w:rtl/>
        </w:rPr>
        <w:t>רק</w:t>
      </w:r>
      <w:r w:rsidR="00C975B7">
        <w:rPr>
          <w:rtl/>
        </w:rPr>
        <w:t xml:space="preserve"> </w:t>
      </w:r>
      <w:r w:rsidRPr="00E53590">
        <w:rPr>
          <w:rtl/>
        </w:rPr>
        <w:t>לפני</w:t>
      </w:r>
      <w:r w:rsidR="00C975B7">
        <w:rPr>
          <w:rtl/>
        </w:rPr>
        <w:t xml:space="preserve"> </w:t>
      </w:r>
      <w:r w:rsidRPr="00E53590">
        <w:rPr>
          <w:rtl/>
        </w:rPr>
        <w:t>שבוע</w:t>
      </w:r>
      <w:r w:rsidR="00C975B7">
        <w:rPr>
          <w:rtl/>
        </w:rPr>
        <w:t xml:space="preserve"> </w:t>
      </w:r>
      <w:r w:rsidRPr="00E53590">
        <w:rPr>
          <w:rtl/>
        </w:rPr>
        <w:t>התברר בבחירות פנימיות, שאין שוויון בין ה"חמאס" ל"פתח".</w:t>
      </w:r>
      <w:r w:rsidR="00C975B7">
        <w:rPr>
          <w:rtl/>
        </w:rPr>
        <w:t xml:space="preserve"> </w:t>
      </w:r>
      <w:r w:rsidRPr="00E53590">
        <w:rPr>
          <w:rtl/>
        </w:rPr>
        <w:t>שלושת</w:t>
      </w:r>
      <w:r w:rsidR="00C975B7">
        <w:rPr>
          <w:rtl/>
        </w:rPr>
        <w:t xml:space="preserve"> </w:t>
      </w:r>
      <w:r w:rsidRPr="00E53590">
        <w:rPr>
          <w:rtl/>
        </w:rPr>
        <w:t>הארגונים</w:t>
      </w:r>
      <w:r w:rsidR="00C975B7">
        <w:rPr>
          <w:rtl/>
        </w:rPr>
        <w:t xml:space="preserve"> </w:t>
      </w:r>
      <w:r w:rsidRPr="00E53590">
        <w:rPr>
          <w:rtl/>
        </w:rPr>
        <w:t>רוצים</w:t>
      </w:r>
      <w:r w:rsidR="00C975B7">
        <w:rPr>
          <w:rtl/>
        </w:rPr>
        <w:t xml:space="preserve"> </w:t>
      </w:r>
      <w:r w:rsidRPr="00E53590">
        <w:rPr>
          <w:rtl/>
        </w:rPr>
        <w:t>שצה"ל</w:t>
      </w:r>
      <w:r w:rsidR="00C975B7">
        <w:rPr>
          <w:rtl/>
        </w:rPr>
        <w:t xml:space="preserve"> </w:t>
      </w:r>
      <w:r w:rsidRPr="00E53590">
        <w:rPr>
          <w:rtl/>
        </w:rPr>
        <w:t>יפנה</w:t>
      </w:r>
      <w:r w:rsidR="00C975B7">
        <w:rPr>
          <w:rtl/>
        </w:rPr>
        <w:t xml:space="preserve"> </w:t>
      </w:r>
      <w:r w:rsidRPr="00E53590">
        <w:rPr>
          <w:rtl/>
        </w:rPr>
        <w:t>את השטח מהר ככל שאפשר. מטרתו של הטרור היא</w:t>
      </w:r>
      <w:r w:rsidR="00C975B7">
        <w:rPr>
          <w:rtl/>
        </w:rPr>
        <w:t xml:space="preserve"> </w:t>
      </w:r>
      <w:r w:rsidRPr="00E53590">
        <w:rPr>
          <w:rtl/>
        </w:rPr>
        <w:t>להפעיל לחץ על ישראל ותושבי היישובים באזור ולשכנעם להתפנות.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אש"ף</w:t>
      </w:r>
      <w:r w:rsidR="00C975B7">
        <w:rPr>
          <w:rtl/>
        </w:rPr>
        <w:t xml:space="preserve"> </w:t>
      </w:r>
      <w:r w:rsidRPr="00E53590">
        <w:rPr>
          <w:rtl/>
        </w:rPr>
        <w:t>טוען</w:t>
      </w:r>
      <w:r w:rsidR="00C975B7">
        <w:rPr>
          <w:rtl/>
        </w:rPr>
        <w:t xml:space="preserve"> </w:t>
      </w:r>
      <w:r w:rsidRPr="00E53590">
        <w:rPr>
          <w:rtl/>
        </w:rPr>
        <w:t>שהוא</w:t>
      </w:r>
      <w:r w:rsidR="00C975B7">
        <w:rPr>
          <w:rtl/>
        </w:rPr>
        <w:t xml:space="preserve"> </w:t>
      </w:r>
      <w:r w:rsidRPr="00E53590">
        <w:rPr>
          <w:rtl/>
        </w:rPr>
        <w:t>עדיין</w:t>
      </w:r>
      <w:r w:rsidR="00C975B7">
        <w:rPr>
          <w:rtl/>
        </w:rPr>
        <w:t xml:space="preserve"> </w:t>
      </w:r>
      <w:r w:rsidRPr="00E53590">
        <w:rPr>
          <w:rtl/>
        </w:rPr>
        <w:t>שולט בשטח, אך זוהי טענה שקשה מאוד להוכיחה. השאלה</w:t>
      </w:r>
      <w:r w:rsidR="00C975B7">
        <w:rPr>
          <w:rtl/>
        </w:rPr>
        <w:t xml:space="preserve"> </w:t>
      </w:r>
      <w:r w:rsidRPr="00E53590">
        <w:rPr>
          <w:rtl/>
        </w:rPr>
        <w:t>העומדת</w:t>
      </w:r>
      <w:r w:rsidR="00C975B7">
        <w:rPr>
          <w:rtl/>
        </w:rPr>
        <w:t xml:space="preserve"> </w:t>
      </w:r>
      <w:r w:rsidRPr="00E53590">
        <w:rPr>
          <w:rtl/>
        </w:rPr>
        <w:t>בפנינו</w:t>
      </w:r>
      <w:r w:rsidR="00C975B7">
        <w:rPr>
          <w:rtl/>
        </w:rPr>
        <w:t xml:space="preserve"> </w:t>
      </w:r>
      <w:r w:rsidRPr="00E53590">
        <w:rPr>
          <w:rtl/>
        </w:rPr>
        <w:t>היא,</w:t>
      </w:r>
      <w:r w:rsidR="00C975B7">
        <w:rPr>
          <w:rtl/>
        </w:rPr>
        <w:t xml:space="preserve"> </w:t>
      </w:r>
      <w:r w:rsidRPr="00E53590">
        <w:rPr>
          <w:rtl/>
        </w:rPr>
        <w:t>איך אנו מבטיחים שההסכם שעליו אנו חתומים יכובד</w:t>
      </w:r>
      <w:r w:rsidR="00C975B7">
        <w:rPr>
          <w:rtl/>
        </w:rPr>
        <w:t xml:space="preserve"> </w:t>
      </w:r>
      <w:r w:rsidRPr="00E53590">
        <w:rPr>
          <w:rtl/>
        </w:rPr>
        <w:t>ושקט יהיה</w:t>
      </w:r>
      <w:r w:rsidR="00C975B7">
        <w:rPr>
          <w:rtl/>
        </w:rPr>
        <w:t xml:space="preserve"> </w:t>
      </w:r>
      <w:r w:rsidRPr="00E53590">
        <w:rPr>
          <w:rtl/>
        </w:rPr>
        <w:t>נחלת</w:t>
      </w:r>
      <w:r w:rsidR="00C975B7">
        <w:rPr>
          <w:rtl/>
        </w:rPr>
        <w:t xml:space="preserve"> </w:t>
      </w:r>
      <w:r w:rsidRPr="00E53590">
        <w:rPr>
          <w:rtl/>
        </w:rPr>
        <w:t>האזור.</w:t>
      </w:r>
      <w:r w:rsidR="00C975B7">
        <w:rPr>
          <w:rtl/>
        </w:rPr>
        <w:t xml:space="preserve"> </w:t>
      </w:r>
      <w:r w:rsidRPr="00E53590">
        <w:rPr>
          <w:rtl/>
        </w:rPr>
        <w:t>הדרג</w:t>
      </w:r>
      <w:r w:rsidR="00C975B7">
        <w:rPr>
          <w:rtl/>
        </w:rPr>
        <w:t xml:space="preserve"> </w:t>
      </w:r>
      <w:r w:rsidRPr="00E53590">
        <w:rPr>
          <w:rtl/>
        </w:rPr>
        <w:t>המדיני,</w:t>
      </w:r>
      <w:r w:rsidR="00C975B7">
        <w:rPr>
          <w:rtl/>
        </w:rPr>
        <w:t xml:space="preserve"> </w:t>
      </w: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>ראש, מוכן לאפשר ל"חמאס" להשתלב בהסכם</w:t>
      </w:r>
      <w:r w:rsidR="00C975B7">
        <w:rPr>
          <w:rtl/>
        </w:rPr>
        <w:t xml:space="preserve"> </w:t>
      </w:r>
      <w:r w:rsidRPr="00E53590">
        <w:rPr>
          <w:rtl/>
        </w:rPr>
        <w:t>האוטונומיה,</w:t>
      </w:r>
      <w:r w:rsidR="00C975B7">
        <w:rPr>
          <w:rtl/>
        </w:rPr>
        <w:t xml:space="preserve"> </w:t>
      </w:r>
      <w:r w:rsidRPr="00E53590">
        <w:rPr>
          <w:rtl/>
        </w:rPr>
        <w:t>בהנחה</w:t>
      </w:r>
      <w:r w:rsidR="00C975B7">
        <w:rPr>
          <w:rtl/>
        </w:rPr>
        <w:t xml:space="preserve"> </w:t>
      </w:r>
      <w:r w:rsidRPr="00E53590">
        <w:rPr>
          <w:rtl/>
        </w:rPr>
        <w:t>שבכך ייאלץ להפסיק את פעולות הטרור שלו ויתארגן במסגרת החוק.</w:t>
      </w:r>
      <w:r w:rsidR="00C975B7">
        <w:rPr>
          <w:rtl/>
        </w:rPr>
        <w:t xml:space="preserve"> </w:t>
      </w:r>
      <w:r w:rsidRPr="00E53590">
        <w:rPr>
          <w:rtl/>
        </w:rPr>
        <w:t>השאלה</w:t>
      </w:r>
      <w:r w:rsidR="00C975B7">
        <w:rPr>
          <w:rtl/>
        </w:rPr>
        <w:t xml:space="preserve"> </w:t>
      </w:r>
      <w:r w:rsidRPr="00E53590">
        <w:rPr>
          <w:rtl/>
        </w:rPr>
        <w:t>היא,</w:t>
      </w:r>
      <w:r w:rsidR="00C975B7">
        <w:rPr>
          <w:rtl/>
        </w:rPr>
        <w:t xml:space="preserve"> </w:t>
      </w:r>
      <w:r w:rsidRPr="00E53590">
        <w:rPr>
          <w:rtl/>
        </w:rPr>
        <w:t>האם</w:t>
      </w:r>
      <w:r w:rsidR="00C975B7">
        <w:rPr>
          <w:rtl/>
        </w:rPr>
        <w:t xml:space="preserve"> </w:t>
      </w:r>
      <w:r w:rsidRPr="00E53590">
        <w:rPr>
          <w:rtl/>
        </w:rPr>
        <w:t>לאחר שיצבור כוח פוליטי, הוא יחזור לפעילות הטרור. את זאת נוכל</w:t>
      </w:r>
      <w:r w:rsidR="00C975B7">
        <w:rPr>
          <w:rtl/>
        </w:rPr>
        <w:t xml:space="preserve"> </w:t>
      </w:r>
      <w:r w:rsidRPr="00E53590">
        <w:rPr>
          <w:rtl/>
        </w:rPr>
        <w:t>לדעת</w:t>
      </w:r>
      <w:r w:rsidR="00C975B7">
        <w:rPr>
          <w:rtl/>
        </w:rPr>
        <w:t xml:space="preserve"> </w:t>
      </w:r>
      <w:r w:rsidRPr="00E53590">
        <w:rPr>
          <w:rtl/>
        </w:rPr>
        <w:t>מאוחר</w:t>
      </w:r>
      <w:r w:rsidR="00C975B7">
        <w:rPr>
          <w:rtl/>
        </w:rPr>
        <w:t xml:space="preserve"> </w:t>
      </w:r>
      <w:r w:rsidRPr="00E53590">
        <w:rPr>
          <w:rtl/>
        </w:rPr>
        <w:t>יותר,</w:t>
      </w:r>
      <w:r w:rsidR="00C975B7">
        <w:rPr>
          <w:rtl/>
        </w:rPr>
        <w:t xml:space="preserve"> </w:t>
      </w: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לדעתי כדאי להסתכן ולצרף את ה"חמאס" לתהליך השלום, מתוך</w:t>
      </w:r>
      <w:r w:rsidR="00C975B7">
        <w:rPr>
          <w:rtl/>
        </w:rPr>
        <w:t xml:space="preserve"> </w:t>
      </w:r>
      <w:r w:rsidRPr="00E53590">
        <w:rPr>
          <w:rtl/>
        </w:rPr>
        <w:t>הנחה</w:t>
      </w:r>
      <w:r w:rsidR="00C975B7">
        <w:rPr>
          <w:rtl/>
        </w:rPr>
        <w:t xml:space="preserve"> </w:t>
      </w:r>
      <w:r w:rsidRPr="00E53590">
        <w:rPr>
          <w:rtl/>
        </w:rPr>
        <w:t>שהחלופה</w:t>
      </w:r>
      <w:r w:rsidR="00C975B7">
        <w:rPr>
          <w:rtl/>
        </w:rPr>
        <w:t xml:space="preserve"> </w:t>
      </w:r>
      <w:r w:rsidRPr="00E53590">
        <w:rPr>
          <w:rtl/>
        </w:rPr>
        <w:t>תהיה</w:t>
      </w:r>
      <w:r w:rsidR="00C975B7">
        <w:rPr>
          <w:rtl/>
        </w:rPr>
        <w:t xml:space="preserve"> </w:t>
      </w:r>
      <w:r w:rsidRPr="00E53590">
        <w:rPr>
          <w:rtl/>
        </w:rPr>
        <w:t>גרועה יותר. יש להדגיש, שה"חמאס" נמצא היום בעמדת יתרון, כי</w:t>
      </w:r>
      <w:r w:rsidR="00C975B7">
        <w:rPr>
          <w:rtl/>
        </w:rPr>
        <w:t xml:space="preserve"> </w:t>
      </w:r>
      <w:r w:rsidRPr="00E53590">
        <w:rPr>
          <w:rtl/>
        </w:rPr>
        <w:t>כולם מחזרים אחריו.</w:t>
      </w:r>
      <w:r w:rsidR="00C975B7">
        <w:rPr>
          <w:rtl/>
        </w:rPr>
        <w:t xml:space="preserve"> </w:t>
      </w:r>
      <w:r w:rsidRPr="00E53590">
        <w:rPr>
          <w:rtl/>
        </w:rPr>
        <w:t>הם מתלבטים, הם מודעים לכך שישראל וערפאת יקבלו אותם בזרועות</w:t>
      </w:r>
      <w:r w:rsidR="00C975B7">
        <w:rPr>
          <w:rtl/>
        </w:rPr>
        <w:t xml:space="preserve"> </w:t>
      </w:r>
      <w:r w:rsidRPr="00E53590">
        <w:rPr>
          <w:rtl/>
        </w:rPr>
        <w:t>פתוחות, גם אם יקפצו על רכבת השלום ברגע האחרון.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ניסיתי</w:t>
      </w:r>
      <w:r w:rsidR="00C975B7">
        <w:rPr>
          <w:rtl/>
        </w:rPr>
        <w:t xml:space="preserve"> </w:t>
      </w:r>
      <w:r w:rsidRPr="00E53590">
        <w:rPr>
          <w:rtl/>
        </w:rPr>
        <w:t>להציג בפניכם את המצב העובדתי בשטח, משום שהוא מלמד אותנו שהוא נזיל</w:t>
      </w:r>
      <w:r w:rsidR="00C975B7">
        <w:rPr>
          <w:rtl/>
        </w:rPr>
        <w:t xml:space="preserve"> </w:t>
      </w:r>
      <w:r w:rsidRPr="00E53590">
        <w:rPr>
          <w:rtl/>
        </w:rPr>
        <w:t>מאוד.</w:t>
      </w:r>
      <w:r w:rsidR="00C975B7">
        <w:rPr>
          <w:rtl/>
        </w:rPr>
        <w:t xml:space="preserve"> </w:t>
      </w:r>
      <w:r w:rsidRPr="00E53590">
        <w:rPr>
          <w:rtl/>
        </w:rPr>
        <w:t>"ניצי</w:t>
      </w:r>
      <w:r w:rsidR="00C975B7">
        <w:rPr>
          <w:rtl/>
        </w:rPr>
        <w:t xml:space="preserve"> </w:t>
      </w:r>
      <w:r w:rsidRPr="00E53590">
        <w:rPr>
          <w:rtl/>
        </w:rPr>
        <w:t>הפתח"</w:t>
      </w:r>
      <w:r w:rsidR="00C975B7">
        <w:rPr>
          <w:rtl/>
        </w:rPr>
        <w:t xml:space="preserve"> </w:t>
      </w:r>
      <w:r w:rsidRPr="00E53590">
        <w:rPr>
          <w:rtl/>
        </w:rPr>
        <w:t>הם חלק מתוך אותו ארגון שעמו חתמנו על הסכם השלום. הם פרשו</w:t>
      </w:r>
      <w:r w:rsidR="00C975B7">
        <w:rPr>
          <w:rtl/>
        </w:rPr>
        <w:t xml:space="preserve"> </w:t>
      </w:r>
      <w:r w:rsidRPr="00E53590">
        <w:rPr>
          <w:rtl/>
        </w:rPr>
        <w:t>מתוך</w:t>
      </w:r>
      <w:r w:rsidR="00C975B7">
        <w:rPr>
          <w:rtl/>
        </w:rPr>
        <w:t xml:space="preserve"> </w:t>
      </w:r>
      <w:r w:rsidRPr="00E53590">
        <w:rPr>
          <w:rtl/>
        </w:rPr>
        <w:t>הארגון</w:t>
      </w:r>
      <w:r w:rsidR="00C975B7">
        <w:rPr>
          <w:rtl/>
        </w:rPr>
        <w:t xml:space="preserve"> </w:t>
      </w:r>
      <w:r w:rsidRPr="00E53590">
        <w:rPr>
          <w:rtl/>
        </w:rPr>
        <w:t>מפני</w:t>
      </w:r>
      <w:r w:rsidR="00C975B7">
        <w:rPr>
          <w:rtl/>
        </w:rPr>
        <w:t xml:space="preserve"> </w:t>
      </w:r>
      <w:r w:rsidRPr="00E53590">
        <w:rPr>
          <w:rtl/>
        </w:rPr>
        <w:t>שלא הסכימו אתו. פרישתם יכולה להוות רמז לעתיד להתרחש, אם לא</w:t>
      </w:r>
      <w:r w:rsidR="00C975B7">
        <w:rPr>
          <w:rtl/>
        </w:rPr>
        <w:t xml:space="preserve"> </w:t>
      </w:r>
      <w:r w:rsidRPr="00E53590">
        <w:rPr>
          <w:rtl/>
        </w:rPr>
        <w:t>נגיע</w:t>
      </w:r>
      <w:r w:rsidR="00C975B7">
        <w:rPr>
          <w:rtl/>
        </w:rPr>
        <w:t xml:space="preserve"> </w:t>
      </w:r>
      <w:r w:rsidRPr="00E53590">
        <w:rPr>
          <w:rtl/>
        </w:rPr>
        <w:t>מהר</w:t>
      </w:r>
      <w:r w:rsidR="00C975B7">
        <w:rPr>
          <w:rtl/>
        </w:rPr>
        <w:t xml:space="preserve"> </w:t>
      </w:r>
      <w:r w:rsidRPr="00E53590">
        <w:rPr>
          <w:rtl/>
        </w:rPr>
        <w:t>למימוש</w:t>
      </w:r>
      <w:r w:rsidR="00C975B7">
        <w:rPr>
          <w:rtl/>
        </w:rPr>
        <w:t xml:space="preserve"> </w:t>
      </w:r>
      <w:r w:rsidRPr="00E53590">
        <w:rPr>
          <w:rtl/>
        </w:rPr>
        <w:t>הסכם</w:t>
      </w:r>
      <w:r w:rsidR="00C975B7">
        <w:rPr>
          <w:rtl/>
        </w:rPr>
        <w:t xml:space="preserve"> </w:t>
      </w:r>
      <w:r w:rsidRPr="00E53590">
        <w:rPr>
          <w:rtl/>
        </w:rPr>
        <w:t>עזה</w:t>
      </w:r>
      <w:r w:rsidR="00C975B7">
        <w:rPr>
          <w:rtl/>
        </w:rPr>
        <w:t xml:space="preserve"> </w:t>
      </w:r>
      <w:r w:rsidRPr="00E53590">
        <w:rPr>
          <w:rtl/>
        </w:rPr>
        <w:t>ויריחו</w:t>
      </w:r>
      <w:r w:rsidR="00C975B7">
        <w:rPr>
          <w:rtl/>
        </w:rPr>
        <w:t xml:space="preserve"> </w:t>
      </w:r>
      <w:r w:rsidRPr="00E53590">
        <w:rPr>
          <w:rtl/>
        </w:rPr>
        <w:t>תחילה. הניצים המועטים שפרשו יהפכו ללהקות</w:t>
      </w:r>
      <w:r w:rsidR="00C975B7">
        <w:rPr>
          <w:rtl/>
        </w:rPr>
        <w:t xml:space="preserve"> </w:t>
      </w:r>
      <w:r w:rsidRPr="00E53590">
        <w:rPr>
          <w:rtl/>
        </w:rPr>
        <w:t>גדולות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עופות</w:t>
      </w:r>
      <w:r w:rsidR="00C975B7">
        <w:rPr>
          <w:rtl/>
        </w:rPr>
        <w:t xml:space="preserve"> </w:t>
      </w:r>
      <w:r w:rsidRPr="00E53590">
        <w:rPr>
          <w:rtl/>
        </w:rPr>
        <w:t>טרף,</w:t>
      </w:r>
      <w:r w:rsidR="00C975B7">
        <w:rPr>
          <w:rtl/>
        </w:rPr>
        <w:t xml:space="preserve"> </w:t>
      </w:r>
      <w:r w:rsidRPr="00E53590">
        <w:rPr>
          <w:rtl/>
        </w:rPr>
        <w:t>שיצטרפו אל ה"חמאס" ואל יתר מתנגדי תהליך השלום, ואז לא</w:t>
      </w:r>
      <w:r w:rsidR="00C975B7">
        <w:rPr>
          <w:rtl/>
        </w:rPr>
        <w:t xml:space="preserve"> </w:t>
      </w:r>
      <w:r w:rsidRPr="00E53590">
        <w:rPr>
          <w:rtl/>
        </w:rPr>
        <w:t>יהיה</w:t>
      </w:r>
      <w:r w:rsidR="00C975B7">
        <w:rPr>
          <w:rtl/>
        </w:rPr>
        <w:t xml:space="preserve"> </w:t>
      </w:r>
      <w:r w:rsidRPr="00E53590">
        <w:rPr>
          <w:rtl/>
        </w:rPr>
        <w:t>שום</w:t>
      </w:r>
      <w:r w:rsidR="00C975B7">
        <w:rPr>
          <w:rtl/>
        </w:rPr>
        <w:t xml:space="preserve"> </w:t>
      </w:r>
      <w:r w:rsidRPr="00E53590">
        <w:rPr>
          <w:rtl/>
        </w:rPr>
        <w:t>סיכוי</w:t>
      </w:r>
      <w:r w:rsidR="00C975B7">
        <w:rPr>
          <w:rtl/>
        </w:rPr>
        <w:t xml:space="preserve"> </w:t>
      </w:r>
      <w:r w:rsidRPr="00E53590">
        <w:rPr>
          <w:rtl/>
        </w:rPr>
        <w:t>לממש את הסכם עזה ויריחו תחילה, משום שגם אנו, בעבודה, מסכימים</w:t>
      </w:r>
      <w:r w:rsidR="00C975B7">
        <w:rPr>
          <w:rtl/>
        </w:rPr>
        <w:t xml:space="preserve"> </w:t>
      </w:r>
      <w:r w:rsidRPr="00E53590">
        <w:rPr>
          <w:rtl/>
        </w:rPr>
        <w:t>שלא ייתכן מימוש הסכם עם המשך פעילות הטרור.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רוצה לפנות אל ראש הממשלה ואל הממשלה כולה, להבטיח בהסכם האפשרי העתידי,</w:t>
      </w:r>
      <w:r w:rsidR="00C975B7">
        <w:rPr>
          <w:rtl/>
        </w:rPr>
        <w:t xml:space="preserve"> </w:t>
      </w:r>
      <w:r w:rsidRPr="00E53590">
        <w:rPr>
          <w:rtl/>
        </w:rPr>
        <w:t>שכולי</w:t>
      </w:r>
      <w:r w:rsidR="00C975B7">
        <w:rPr>
          <w:rtl/>
        </w:rPr>
        <w:t xml:space="preserve"> </w:t>
      </w:r>
      <w:r w:rsidRPr="00E53590">
        <w:rPr>
          <w:rtl/>
        </w:rPr>
        <w:t>תקווה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נוכל להביאו, ובהקדם, ששאלות הביטחון תהיינה החשובות ביותר מצד</w:t>
      </w:r>
      <w:r w:rsidR="00C975B7">
        <w:rPr>
          <w:rtl/>
        </w:rPr>
        <w:t xml:space="preserve"> </w:t>
      </w:r>
      <w:r w:rsidRPr="00E53590">
        <w:rPr>
          <w:rtl/>
        </w:rPr>
        <w:t>אחד,</w:t>
      </w:r>
      <w:r w:rsidR="00C975B7">
        <w:rPr>
          <w:rtl/>
        </w:rPr>
        <w:t xml:space="preserve"> </w:t>
      </w:r>
      <w:r w:rsidRPr="00E53590">
        <w:rPr>
          <w:rtl/>
        </w:rPr>
        <w:t>ומצד</w:t>
      </w:r>
      <w:r w:rsidR="00C975B7">
        <w:rPr>
          <w:rtl/>
        </w:rPr>
        <w:t xml:space="preserve"> </w:t>
      </w:r>
      <w:r w:rsidRPr="00E53590">
        <w:rPr>
          <w:rtl/>
        </w:rPr>
        <w:t>שני</w:t>
      </w:r>
      <w:r w:rsidR="00C975B7">
        <w:rPr>
          <w:rtl/>
        </w:rPr>
        <w:t xml:space="preserve"> </w:t>
      </w:r>
      <w:r w:rsidRPr="00E53590">
        <w:rPr>
          <w:rtl/>
        </w:rPr>
        <w:t>צריך</w:t>
      </w:r>
      <w:r w:rsidR="00C975B7">
        <w:rPr>
          <w:rtl/>
        </w:rPr>
        <w:t xml:space="preserve"> </w:t>
      </w:r>
      <w:r w:rsidRPr="00E53590">
        <w:rPr>
          <w:rtl/>
        </w:rPr>
        <w:t>להעמיד</w:t>
      </w:r>
      <w:r w:rsidR="00C975B7">
        <w:rPr>
          <w:rtl/>
        </w:rPr>
        <w:t xml:space="preserve"> </w:t>
      </w:r>
      <w:r w:rsidRPr="00E53590">
        <w:rPr>
          <w:rtl/>
        </w:rPr>
        <w:t>בפני</w:t>
      </w:r>
      <w:r w:rsidR="00C975B7">
        <w:rPr>
          <w:rtl/>
        </w:rPr>
        <w:t xml:space="preserve"> </w:t>
      </w:r>
      <w:r w:rsidRPr="00E53590">
        <w:rPr>
          <w:rtl/>
        </w:rPr>
        <w:t>ערפאת ובפני אלה שאנו עושים אתם שלום, שאנו</w:t>
      </w:r>
      <w:r w:rsidR="00C975B7">
        <w:rPr>
          <w:rtl/>
        </w:rPr>
        <w:t xml:space="preserve"> </w:t>
      </w:r>
      <w:r w:rsidRPr="00E53590">
        <w:rPr>
          <w:rtl/>
        </w:rPr>
        <w:t>צריכים</w:t>
      </w:r>
      <w:r w:rsidR="00C975B7">
        <w:rPr>
          <w:rtl/>
        </w:rPr>
        <w:t xml:space="preserve"> </w:t>
      </w:r>
      <w:r w:rsidRPr="00E53590">
        <w:rPr>
          <w:rtl/>
        </w:rPr>
        <w:t>לעקור ביחד כל ניצן של טרור אש"פי, טרור של "האחים המוסלמים" וטרור של כל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מערכת אחרת, על מנת להבטיח שהמזרח התיכון שעליו אנו מדברים יהיה מזרח תיכון חדש </w:t>
      </w:r>
      <w:r w:rsidR="00C975B7">
        <w:rPr>
          <w:rtl/>
        </w:rPr>
        <w:t xml:space="preserve">– </w:t>
      </w:r>
      <w:r w:rsidRPr="00E53590">
        <w:rPr>
          <w:rtl/>
        </w:rPr>
        <w:t>מזרח תיכון בלי טרור. תודה.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</w:t>
      </w:r>
      <w:r w:rsidR="00C975B7">
        <w:rPr>
          <w:rtl/>
        </w:rPr>
        <w:t xml:space="preserve"> </w:t>
      </w:r>
      <w:r w:rsidRPr="00E53590">
        <w:rPr>
          <w:rtl/>
        </w:rPr>
        <w:t>רבה</w:t>
      </w:r>
      <w:r w:rsidR="00C975B7">
        <w:rPr>
          <w:rtl/>
        </w:rPr>
        <w:t xml:space="preserve"> </w:t>
      </w:r>
      <w:r w:rsidRPr="00E53590">
        <w:rPr>
          <w:rtl/>
        </w:rPr>
        <w:t>לחבר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רענן כהן. חבר הכנסת חנן פורת, בבקשה, ואחריו </w:t>
      </w:r>
      <w:r w:rsidR="00C975B7">
        <w:rPr>
          <w:rtl/>
        </w:rPr>
        <w:t>–</w:t>
      </w:r>
      <w:r w:rsidRPr="00E53590">
        <w:rPr>
          <w:rtl/>
        </w:rPr>
        <w:t xml:space="preserve"> חבר</w:t>
      </w:r>
      <w:r w:rsidR="00C975B7">
        <w:rPr>
          <w:rtl/>
        </w:rPr>
        <w:t xml:space="preserve"> </w:t>
      </w:r>
      <w:r w:rsidRPr="00E53590">
        <w:rPr>
          <w:rtl/>
        </w:rPr>
        <w:t>הכנסת עוזי לנדאו.</w:t>
      </w:r>
      <w:r w:rsidR="00C975B7">
        <w:rPr>
          <w:rtl/>
        </w:rPr>
        <w:t xml:space="preserve"> </w:t>
      </w:r>
      <w:r w:rsidRPr="00E53590">
        <w:rPr>
          <w:rtl/>
        </w:rPr>
        <w:t>אני מודה לחבר הכנסת רענן כהן שחסך לנו שתי דקות תמימות. אולי</w:t>
      </w:r>
      <w:r w:rsidR="00C975B7">
        <w:rPr>
          <w:rtl/>
        </w:rPr>
        <w:t xml:space="preserve"> </w:t>
      </w:r>
      <w:r w:rsidRPr="00E53590">
        <w:rPr>
          <w:rtl/>
        </w:rPr>
        <w:t>גם אחרים ייקחו ממנו דוגמה.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חנן פורת (מפד"ל):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רבותי</w:t>
      </w:r>
      <w:r w:rsidR="00C975B7">
        <w:rPr>
          <w:rtl/>
        </w:rPr>
        <w:t xml:space="preserve"> </w:t>
      </w:r>
      <w:r w:rsidRPr="00E53590">
        <w:rPr>
          <w:rtl/>
        </w:rPr>
        <w:t>חברי הכנסת, אמת מארץ תצמח. כאשר זונחים את הארץ,</w:t>
      </w:r>
      <w:r w:rsidR="00C975B7">
        <w:rPr>
          <w:rtl/>
        </w:rPr>
        <w:t xml:space="preserve"> </w:t>
      </w:r>
      <w:r w:rsidRPr="00E53590">
        <w:rPr>
          <w:rtl/>
        </w:rPr>
        <w:t>זונחים</w:t>
      </w:r>
      <w:r w:rsidR="00C975B7">
        <w:rPr>
          <w:rtl/>
        </w:rPr>
        <w:t xml:space="preserve">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האמת. ההסכם הזה, הסכם העקרונות האומלל שנחתם עם אש"ף, יסודו היה</w:t>
      </w:r>
      <w:r w:rsidR="00C975B7">
        <w:rPr>
          <w:rtl/>
        </w:rPr>
        <w:t xml:space="preserve"> </w:t>
      </w:r>
      <w:r w:rsidRPr="00E53590">
        <w:rPr>
          <w:rtl/>
        </w:rPr>
        <w:t>מלכתחילה בשקר וברמייה, והשקר והרמייה האלה הולכים ונחשפים לפנינו מדי יום ביומו.</w:t>
      </w:r>
      <w:r w:rsidR="00C975B7">
        <w:rPr>
          <w:rtl/>
        </w:rPr>
        <w:t xml:space="preserve"> </w:t>
      </w:r>
      <w:r w:rsidRPr="00E53590">
        <w:rPr>
          <w:rtl/>
        </w:rPr>
        <w:t>השקר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בעצם</w:t>
      </w:r>
      <w:r w:rsidR="00C975B7">
        <w:rPr>
          <w:rtl/>
        </w:rPr>
        <w:t xml:space="preserve"> </w:t>
      </w:r>
      <w:r w:rsidRPr="00E53590">
        <w:rPr>
          <w:rtl/>
        </w:rPr>
        <w:t>השם:</w:t>
      </w:r>
      <w:r w:rsidR="00C975B7">
        <w:rPr>
          <w:rtl/>
        </w:rPr>
        <w:t xml:space="preserve"> </w:t>
      </w:r>
      <w:r w:rsidRPr="00E53590">
        <w:rPr>
          <w:rtl/>
        </w:rPr>
        <w:t>הסכם</w:t>
      </w:r>
      <w:r w:rsidR="00C975B7">
        <w:rPr>
          <w:rtl/>
        </w:rPr>
        <w:t xml:space="preserve"> </w:t>
      </w:r>
      <w:r w:rsidRPr="00E53590">
        <w:rPr>
          <w:rtl/>
        </w:rPr>
        <w:t>עזה ויריחו תחילה. כל בר</w:t>
      </w:r>
      <w:r w:rsidR="00C975B7">
        <w:rPr>
          <w:rtl/>
        </w:rPr>
        <w:t>-</w:t>
      </w:r>
      <w:r w:rsidRPr="00E53590">
        <w:rPr>
          <w:rtl/>
        </w:rPr>
        <w:t>דעת הבוחן את האותיות</w:t>
      </w:r>
      <w:r w:rsidR="00C975B7">
        <w:rPr>
          <w:rtl/>
        </w:rPr>
        <w:t xml:space="preserve"> </w:t>
      </w:r>
      <w:r w:rsidRPr="00E53590">
        <w:rPr>
          <w:rtl/>
        </w:rPr>
        <w:t>הקטנות</w:t>
      </w:r>
      <w:r w:rsidR="00C975B7">
        <w:rPr>
          <w:rtl/>
        </w:rPr>
        <w:t xml:space="preserve"> </w:t>
      </w:r>
      <w:r w:rsidRPr="00E53590">
        <w:rPr>
          <w:rtl/>
        </w:rPr>
        <w:t>של ההסכם יודע, שארבעה</w:t>
      </w:r>
      <w:r w:rsidR="00C975B7">
        <w:rPr>
          <w:rtl/>
        </w:rPr>
        <w:t>-</w:t>
      </w:r>
      <w:r w:rsidRPr="00E53590">
        <w:rPr>
          <w:rtl/>
        </w:rPr>
        <w:t>חמישה חודשים מאוחר יותר, ללא שום התניה</w:t>
      </w:r>
      <w:r w:rsidR="00C975B7">
        <w:rPr>
          <w:rtl/>
        </w:rPr>
        <w:t xml:space="preserve"> </w:t>
      </w:r>
      <w:r w:rsidRPr="00E53590">
        <w:rPr>
          <w:rtl/>
        </w:rPr>
        <w:t>וללא שום</w:t>
      </w:r>
      <w:r w:rsidR="00C975B7">
        <w:rPr>
          <w:rtl/>
        </w:rPr>
        <w:t xml:space="preserve"> </w:t>
      </w:r>
      <w:r w:rsidRPr="00E53590">
        <w:rPr>
          <w:rtl/>
        </w:rPr>
        <w:t>שסתום</w:t>
      </w:r>
      <w:r w:rsidR="00C975B7">
        <w:rPr>
          <w:rtl/>
        </w:rPr>
        <w:t xml:space="preserve"> </w:t>
      </w:r>
      <w:r w:rsidRPr="00E53590">
        <w:rPr>
          <w:rtl/>
        </w:rPr>
        <w:t xml:space="preserve">ביטחון, אמור צה"ל לסגת מכל מרכזי האוכלוסייה ביהודה ובשומרון </w:t>
      </w:r>
      <w:r w:rsidR="00C975B7">
        <w:rPr>
          <w:rtl/>
        </w:rPr>
        <w:t>–</w:t>
      </w:r>
      <w:r w:rsidRPr="00E53590">
        <w:rPr>
          <w:rtl/>
        </w:rPr>
        <w:t xml:space="preserve"> מבית</w:t>
      </w:r>
      <w:r w:rsidR="00C975B7">
        <w:rPr>
          <w:rtl/>
        </w:rPr>
        <w:t>-</w:t>
      </w:r>
      <w:r w:rsidRPr="00E53590">
        <w:rPr>
          <w:rtl/>
        </w:rPr>
        <w:t>לחם,</w:t>
      </w:r>
      <w:r w:rsidR="00C975B7">
        <w:rPr>
          <w:rtl/>
        </w:rPr>
        <w:t xml:space="preserve"> </w:t>
      </w:r>
      <w:r w:rsidRPr="00E53590">
        <w:rPr>
          <w:rtl/>
        </w:rPr>
        <w:t>מחברון, משכם, מרמאללה, מקלקיליה, וגורמי הביטחון לא בכדי חרדים מאוד לאפשרות שכל</w:t>
      </w:r>
      <w:r w:rsidR="00C975B7">
        <w:rPr>
          <w:rtl/>
        </w:rPr>
        <w:t xml:space="preserve"> </w:t>
      </w:r>
      <w:r w:rsidRPr="00E53590">
        <w:rPr>
          <w:rtl/>
        </w:rPr>
        <w:t>הצירים המרכזיים על גב ההר יהיו מופקרים להשתוללות של טרור.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השקר</w:t>
      </w:r>
      <w:r w:rsidR="00C975B7">
        <w:rPr>
          <w:rtl/>
        </w:rPr>
        <w:t xml:space="preserve"> </w:t>
      </w:r>
      <w:r w:rsidRPr="00E53590">
        <w:rPr>
          <w:rtl/>
        </w:rPr>
        <w:t>והרמייה</w:t>
      </w:r>
      <w:r w:rsidR="00C975B7">
        <w:rPr>
          <w:rtl/>
        </w:rPr>
        <w:t xml:space="preserve"> </w:t>
      </w:r>
      <w:r w:rsidRPr="00E53590">
        <w:rPr>
          <w:rtl/>
        </w:rPr>
        <w:t>באו לידי ביטוי באותה הבטחה שעליה מיהר להכריז שר החוץ שלנו:</w:t>
      </w:r>
      <w:r w:rsidR="00C975B7">
        <w:rPr>
          <w:rtl/>
        </w:rPr>
        <w:t xml:space="preserve"> </w:t>
      </w:r>
      <w:r w:rsidRPr="00E53590">
        <w:rPr>
          <w:rtl/>
        </w:rPr>
        <w:t>ידידו</w:t>
      </w:r>
      <w:r w:rsidR="00C975B7">
        <w:rPr>
          <w:rtl/>
        </w:rPr>
        <w:t xml:space="preserve"> </w:t>
      </w:r>
      <w:r w:rsidRPr="00E53590">
        <w:rPr>
          <w:rtl/>
        </w:rPr>
        <w:t>יאסר</w:t>
      </w:r>
      <w:r w:rsidR="00C975B7">
        <w:rPr>
          <w:rtl/>
        </w:rPr>
        <w:t xml:space="preserve"> </w:t>
      </w:r>
      <w:r w:rsidRPr="00E53590">
        <w:rPr>
          <w:rtl/>
        </w:rPr>
        <w:t>ערפאת</w:t>
      </w:r>
      <w:r w:rsidR="00C975B7">
        <w:rPr>
          <w:rtl/>
        </w:rPr>
        <w:t xml:space="preserve"> </w:t>
      </w:r>
      <w:r w:rsidRPr="00E53590">
        <w:rPr>
          <w:rtl/>
        </w:rPr>
        <w:t>סיפר</w:t>
      </w:r>
      <w:r w:rsidR="00C975B7">
        <w:rPr>
          <w:rtl/>
        </w:rPr>
        <w:t xml:space="preserve"> </w:t>
      </w:r>
      <w:r w:rsidRPr="00E53590">
        <w:rPr>
          <w:rtl/>
        </w:rPr>
        <w:t>לו</w:t>
      </w:r>
      <w:r w:rsidR="00C975B7">
        <w:rPr>
          <w:rtl/>
        </w:rPr>
        <w:t xml:space="preserve"> </w:t>
      </w:r>
      <w:r w:rsidRPr="00E53590">
        <w:rPr>
          <w:rtl/>
        </w:rPr>
        <w:t>שאין כוונתם להקים מדינה פלשתינית. עוד שקר והונאה</w:t>
      </w:r>
      <w:r w:rsidR="00C975B7">
        <w:rPr>
          <w:rtl/>
        </w:rPr>
        <w:t xml:space="preserve"> </w:t>
      </w:r>
      <w:r w:rsidRPr="00E53590">
        <w:rPr>
          <w:rtl/>
        </w:rPr>
        <w:t>שנחשפו</w:t>
      </w:r>
      <w:r w:rsidR="00C975B7">
        <w:rPr>
          <w:rtl/>
        </w:rPr>
        <w:t xml:space="preserve"> </w:t>
      </w:r>
      <w:r w:rsidRPr="00E53590">
        <w:rPr>
          <w:rtl/>
        </w:rPr>
        <w:t>בתוך פרק זמן קצר ביותר על</w:t>
      </w:r>
      <w:r w:rsidR="00C975B7">
        <w:rPr>
          <w:rtl/>
        </w:rPr>
        <w:t>-</w:t>
      </w:r>
      <w:r w:rsidRPr="00E53590">
        <w:rPr>
          <w:rtl/>
        </w:rPr>
        <w:t>ידי פייצל חוסייני, שהבהיר את דבריו של ערפאת.</w:t>
      </w:r>
      <w:r w:rsidR="00C975B7">
        <w:rPr>
          <w:rtl/>
        </w:rPr>
        <w:t xml:space="preserve"> </w:t>
      </w:r>
      <w:r w:rsidRPr="00E53590">
        <w:rPr>
          <w:rtl/>
        </w:rPr>
        <w:t>מדינה</w:t>
      </w:r>
      <w:r w:rsidR="00C975B7">
        <w:rPr>
          <w:rtl/>
        </w:rPr>
        <w:t xml:space="preserve"> </w:t>
      </w:r>
      <w:r w:rsidRPr="00E53590">
        <w:rPr>
          <w:rtl/>
        </w:rPr>
        <w:t>פלשתינית, לטעמו, אכן קום תקום, אלא שהיא תחתור לקונפדרציה עם ירדן.</w:t>
      </w:r>
      <w:r w:rsidR="00C975B7">
        <w:rPr>
          <w:rtl/>
        </w:rPr>
        <w:t xml:space="preserve"> </w:t>
      </w:r>
      <w:r w:rsidRPr="00E53590">
        <w:rPr>
          <w:rtl/>
        </w:rPr>
        <w:t>נפקא</w:t>
      </w:r>
      <w:r w:rsidR="00C975B7">
        <w:rPr>
          <w:rtl/>
        </w:rPr>
        <w:t xml:space="preserve"> </w:t>
      </w:r>
      <w:r w:rsidRPr="00E53590">
        <w:rPr>
          <w:rtl/>
        </w:rPr>
        <w:t>מינה</w:t>
      </w:r>
      <w:r w:rsidR="00C975B7">
        <w:rPr>
          <w:rtl/>
        </w:rPr>
        <w:t xml:space="preserve"> </w:t>
      </w:r>
      <w:r w:rsidRPr="00E53590">
        <w:rPr>
          <w:rtl/>
        </w:rPr>
        <w:t>גדולה.</w:t>
      </w:r>
      <w:r w:rsidR="00C975B7">
        <w:rPr>
          <w:rtl/>
        </w:rPr>
        <w:t xml:space="preserve"> </w:t>
      </w:r>
      <w:r w:rsidRPr="00E53590">
        <w:rPr>
          <w:rtl/>
        </w:rPr>
        <w:t>הציבור,</w:t>
      </w:r>
      <w:r w:rsidR="00C975B7">
        <w:rPr>
          <w:rtl/>
        </w:rPr>
        <w:t xml:space="preserve"> </w:t>
      </w:r>
      <w:r w:rsidRPr="00E53590">
        <w:rPr>
          <w:rtl/>
        </w:rPr>
        <w:t>שהמלה</w:t>
      </w:r>
      <w:r w:rsidR="00C975B7">
        <w:rPr>
          <w:rtl/>
        </w:rPr>
        <w:t xml:space="preserve"> </w:t>
      </w:r>
      <w:r w:rsidRPr="00E53590">
        <w:rPr>
          <w:rtl/>
        </w:rPr>
        <w:t>קונפדרציה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מספיק נהירה לו, יכול להיתפס לרגע</w:t>
      </w:r>
      <w:r w:rsidR="00C975B7">
        <w:rPr>
          <w:rtl/>
        </w:rPr>
        <w:t xml:space="preserve"> </w:t>
      </w:r>
      <w:r w:rsidRPr="00E53590">
        <w:rPr>
          <w:rtl/>
        </w:rPr>
        <w:t>לאשליה, שלא במדינה פלשתינית מדובר כאן.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השקר</w:t>
      </w:r>
      <w:r w:rsidR="00C975B7">
        <w:rPr>
          <w:rtl/>
        </w:rPr>
        <w:t xml:space="preserve"> </w:t>
      </w:r>
      <w:r w:rsidRPr="00E53590">
        <w:rPr>
          <w:rtl/>
        </w:rPr>
        <w:t>והרמייה החמורים ביותר הם בעצם ההישענות על משענת הקנה הרצוץ הזה</w:t>
      </w:r>
      <w:r w:rsidR="00C975B7">
        <w:rPr>
          <w:rtl/>
        </w:rPr>
        <w:t xml:space="preserve"> </w:t>
      </w:r>
      <w:r w:rsidRPr="00E53590">
        <w:rPr>
          <w:rtl/>
        </w:rPr>
        <w:t>ששמה</w:t>
      </w:r>
      <w:r w:rsidR="00C975B7">
        <w:rPr>
          <w:rtl/>
        </w:rPr>
        <w:t xml:space="preserve"> </w:t>
      </w:r>
      <w:r w:rsidRPr="00E53590">
        <w:rPr>
          <w:rtl/>
        </w:rPr>
        <w:t>יאסר</w:t>
      </w:r>
      <w:r w:rsidR="00C975B7">
        <w:rPr>
          <w:rtl/>
        </w:rPr>
        <w:t xml:space="preserve"> </w:t>
      </w:r>
      <w:r w:rsidRPr="00E53590">
        <w:rPr>
          <w:rtl/>
        </w:rPr>
        <w:t>ערפאת,</w:t>
      </w:r>
      <w:r w:rsidR="00C975B7">
        <w:rPr>
          <w:rtl/>
        </w:rPr>
        <w:t xml:space="preserve"> </w:t>
      </w:r>
      <w:r w:rsidRPr="00E53590">
        <w:rPr>
          <w:rtl/>
        </w:rPr>
        <w:t>ששר</w:t>
      </w:r>
      <w:r w:rsidR="00C975B7">
        <w:rPr>
          <w:rtl/>
        </w:rPr>
        <w:t xml:space="preserve"> </w:t>
      </w:r>
      <w:r w:rsidRPr="00E53590">
        <w:rPr>
          <w:rtl/>
        </w:rPr>
        <w:t>החוץ</w:t>
      </w:r>
      <w:r w:rsidR="00C975B7">
        <w:rPr>
          <w:rtl/>
        </w:rPr>
        <w:t xml:space="preserve"> </w:t>
      </w:r>
      <w:r w:rsidRPr="00E53590">
        <w:rPr>
          <w:rtl/>
        </w:rPr>
        <w:t>שלנו</w:t>
      </w:r>
      <w:r w:rsidR="00C975B7">
        <w:rPr>
          <w:rtl/>
        </w:rPr>
        <w:t xml:space="preserve"> </w:t>
      </w:r>
      <w:r w:rsidRPr="00E53590">
        <w:rPr>
          <w:rtl/>
        </w:rPr>
        <w:t>אוחז בדש בגדו ונותן לו להוליכו אחריו. כבר</w:t>
      </w:r>
      <w:r w:rsidR="00C975B7">
        <w:rPr>
          <w:rtl/>
        </w:rPr>
        <w:t xml:space="preserve"> </w:t>
      </w:r>
      <w:r w:rsidRPr="00E53590">
        <w:rPr>
          <w:rtl/>
        </w:rPr>
        <w:t>חודשים</w:t>
      </w:r>
      <w:r w:rsidR="00C975B7">
        <w:rPr>
          <w:rtl/>
        </w:rPr>
        <w:t xml:space="preserve"> </w:t>
      </w: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טוענים השכם והערב, שליאסר ערפאת כראש אש"ף אין שליטה ממשית על מה</w:t>
      </w:r>
      <w:r w:rsidR="00C975B7">
        <w:rPr>
          <w:rtl/>
        </w:rPr>
        <w:t xml:space="preserve"> </w:t>
      </w:r>
      <w:r w:rsidRPr="00E53590">
        <w:rPr>
          <w:rtl/>
        </w:rPr>
        <w:t>שמתרחש</w:t>
      </w:r>
      <w:r w:rsidR="00C975B7">
        <w:rPr>
          <w:rtl/>
        </w:rPr>
        <w:t xml:space="preserve"> </w:t>
      </w:r>
      <w:r w:rsidRPr="00E53590">
        <w:rPr>
          <w:rtl/>
        </w:rPr>
        <w:t>בשטח.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עצמו</w:t>
      </w:r>
      <w:r w:rsidR="00C975B7">
        <w:rPr>
          <w:rtl/>
        </w:rPr>
        <w:t xml:space="preserve"> </w:t>
      </w:r>
      <w:r w:rsidRPr="00E53590">
        <w:rPr>
          <w:rtl/>
        </w:rPr>
        <w:t>וגם</w:t>
      </w:r>
      <w:r w:rsidR="00C975B7">
        <w:rPr>
          <w:rtl/>
        </w:rPr>
        <w:t xml:space="preserve"> </w:t>
      </w:r>
      <w:r w:rsidRPr="00E53590">
        <w:rPr>
          <w:rtl/>
        </w:rPr>
        <w:t xml:space="preserve">עושי דברו הבהירו לנו </w:t>
      </w:r>
      <w:r w:rsidR="00C975B7">
        <w:rPr>
          <w:rtl/>
        </w:rPr>
        <w:t>–</w:t>
      </w:r>
      <w:r w:rsidRPr="00E53590">
        <w:rPr>
          <w:rtl/>
        </w:rPr>
        <w:t xml:space="preserve"> וכך הודיע פייצל חוסייני</w:t>
      </w:r>
      <w:r w:rsidR="00C975B7">
        <w:rPr>
          <w:rtl/>
        </w:rPr>
        <w:t xml:space="preserve"> </w:t>
      </w:r>
      <w:r w:rsidRPr="00E53590">
        <w:rPr>
          <w:rtl/>
        </w:rPr>
        <w:t>במאבק</w:t>
      </w:r>
      <w:r w:rsidR="00C975B7">
        <w:rPr>
          <w:rtl/>
        </w:rPr>
        <w:t xml:space="preserve"> </w:t>
      </w:r>
      <w:r w:rsidRPr="00E53590">
        <w:rPr>
          <w:rtl/>
        </w:rPr>
        <w:t>שהיה</w:t>
      </w:r>
      <w:r w:rsidR="00C975B7">
        <w:rPr>
          <w:rtl/>
        </w:rPr>
        <w:t xml:space="preserve"> </w:t>
      </w:r>
      <w:r w:rsidRPr="00E53590">
        <w:rPr>
          <w:rtl/>
        </w:rPr>
        <w:t>בשעתו</w:t>
      </w:r>
      <w:r w:rsidR="00C975B7">
        <w:rPr>
          <w:rtl/>
        </w:rPr>
        <w:t xml:space="preserve"> </w:t>
      </w:r>
      <w:r w:rsidRPr="00E53590">
        <w:rPr>
          <w:rtl/>
        </w:rPr>
        <w:t>במכללה בביר</w:t>
      </w:r>
      <w:r w:rsidR="00C975B7">
        <w:rPr>
          <w:rtl/>
        </w:rPr>
        <w:t>-</w:t>
      </w:r>
      <w:r w:rsidRPr="00E53590">
        <w:rPr>
          <w:rtl/>
        </w:rPr>
        <w:t>זית, על</w:t>
      </w:r>
      <w:r w:rsidR="00C975B7">
        <w:rPr>
          <w:rtl/>
        </w:rPr>
        <w:t>-</w:t>
      </w:r>
      <w:r w:rsidRPr="00E53590">
        <w:rPr>
          <w:rtl/>
        </w:rPr>
        <w:t>פי הכותרת הראשית ב"מעריב": לא נטשנו את</w:t>
      </w:r>
      <w:r w:rsidR="00C975B7">
        <w:rPr>
          <w:rtl/>
        </w:rPr>
        <w:t xml:space="preserve"> </w:t>
      </w:r>
      <w:r w:rsidRPr="00E53590">
        <w:rPr>
          <w:rtl/>
        </w:rPr>
        <w:t>הרובה.</w:t>
      </w:r>
      <w:r w:rsidR="00C975B7">
        <w:rPr>
          <w:rtl/>
        </w:rPr>
        <w:t xml:space="preserve"> </w:t>
      </w:r>
      <w:r w:rsidRPr="00E53590">
        <w:rPr>
          <w:rtl/>
        </w:rPr>
        <w:t>והוא</w:t>
      </w:r>
      <w:r w:rsidR="00C975B7">
        <w:rPr>
          <w:rtl/>
        </w:rPr>
        <w:t xml:space="preserve"> </w:t>
      </w:r>
      <w:r w:rsidRPr="00E53590">
        <w:rPr>
          <w:rtl/>
        </w:rPr>
        <w:t>מבהיר לאנשי אש"ף בשמו של ערפאת: ל"פתח" יש חוליות מזוינות; אם לא</w:t>
      </w:r>
      <w:r w:rsidR="00C975B7">
        <w:rPr>
          <w:rtl/>
        </w:rPr>
        <w:t xml:space="preserve"> </w:t>
      </w:r>
      <w:r w:rsidRPr="00E53590">
        <w:rPr>
          <w:rtl/>
        </w:rPr>
        <w:t>נקבל</w:t>
      </w:r>
      <w:r w:rsidR="00C975B7">
        <w:rPr>
          <w:rtl/>
        </w:rPr>
        <w:t xml:space="preserve"> </w:t>
      </w:r>
      <w:r w:rsidRPr="00E53590">
        <w:rPr>
          <w:rtl/>
        </w:rPr>
        <w:t>מדינה,</w:t>
      </w:r>
      <w:r w:rsidR="00C975B7">
        <w:rPr>
          <w:rtl/>
        </w:rPr>
        <w:t xml:space="preserve"> </w:t>
      </w:r>
      <w:r w:rsidRPr="00E53590">
        <w:rPr>
          <w:rtl/>
        </w:rPr>
        <w:t>נוציא את הרובים מהארון ונשתמש בהם. אלה דברי פייצל חוסייני, במאמץ</w:t>
      </w:r>
      <w:r w:rsidR="00C975B7">
        <w:rPr>
          <w:rtl/>
        </w:rPr>
        <w:t xml:space="preserve"> </w:t>
      </w:r>
      <w:r w:rsidRPr="00E53590">
        <w:rPr>
          <w:rtl/>
        </w:rPr>
        <w:t>לשכנע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אנשי אש"ף הסטודנטים שאין להם צורך ללכת אל ה"חמאס". הוא אומר להם: גם</w:t>
      </w:r>
      <w:r w:rsidR="00C975B7">
        <w:rPr>
          <w:rtl/>
        </w:rPr>
        <w:t xml:space="preserve"> </w:t>
      </w:r>
      <w:r w:rsidRPr="00E53590">
        <w:rPr>
          <w:rtl/>
        </w:rPr>
        <w:t>אנחנו יודעים להשתמש בטרור.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ובכן,</w:t>
      </w:r>
      <w:r w:rsidR="00C975B7">
        <w:rPr>
          <w:rtl/>
        </w:rPr>
        <w:t xml:space="preserve"> </w:t>
      </w: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התוצאה, רבותי? ה"חמאס" זכה בביר</w:t>
      </w:r>
      <w:r w:rsidR="00C975B7">
        <w:rPr>
          <w:rtl/>
        </w:rPr>
        <w:t>-</w:t>
      </w:r>
      <w:r w:rsidRPr="00E53590">
        <w:rPr>
          <w:rtl/>
        </w:rPr>
        <w:t>זית ברוב מוחץ. אבל "ניצי הפתח"</w:t>
      </w:r>
      <w:r w:rsidR="00C975B7">
        <w:rPr>
          <w:rtl/>
        </w:rPr>
        <w:t xml:space="preserve"> </w:t>
      </w:r>
      <w:r w:rsidRPr="00E53590">
        <w:rPr>
          <w:rtl/>
        </w:rPr>
        <w:t>וה"שביבה",</w:t>
      </w:r>
      <w:r w:rsidR="00C975B7">
        <w:rPr>
          <w:rtl/>
        </w:rPr>
        <w:t xml:space="preserve"> </w:t>
      </w:r>
      <w:r w:rsidRPr="00E53590">
        <w:rPr>
          <w:rtl/>
        </w:rPr>
        <w:t>אותם</w:t>
      </w:r>
      <w:r w:rsidR="00C975B7">
        <w:rPr>
          <w:rtl/>
        </w:rPr>
        <w:t xml:space="preserve"> </w:t>
      </w:r>
      <w:r w:rsidRPr="00E53590">
        <w:rPr>
          <w:rtl/>
        </w:rPr>
        <w:t>כוחות</w:t>
      </w:r>
      <w:r w:rsidR="00C975B7">
        <w:rPr>
          <w:rtl/>
        </w:rPr>
        <w:t xml:space="preserve"> </w:t>
      </w:r>
      <w:r w:rsidRPr="00E53590">
        <w:rPr>
          <w:rtl/>
        </w:rPr>
        <w:t>אשר</w:t>
      </w:r>
      <w:r w:rsidR="00C975B7">
        <w:rPr>
          <w:rtl/>
        </w:rPr>
        <w:t xml:space="preserve"> </w:t>
      </w:r>
      <w:r w:rsidRPr="00E53590">
        <w:rPr>
          <w:rtl/>
        </w:rPr>
        <w:t>אמורים להיות המשטרה הפלשתינית המזוינת שלה אמורים</w:t>
      </w:r>
      <w:r w:rsidR="00C975B7">
        <w:rPr>
          <w:rtl/>
        </w:rPr>
        <w:t xml:space="preserve"> </w:t>
      </w:r>
      <w:r w:rsidRPr="00E53590">
        <w:rPr>
          <w:rtl/>
        </w:rPr>
        <w:t>למסור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הנשק</w:t>
      </w:r>
      <w:r w:rsidR="00C975B7">
        <w:rPr>
          <w:rtl/>
        </w:rPr>
        <w:t xml:space="preserve"> </w:t>
      </w:r>
      <w:r w:rsidRPr="00E53590">
        <w:rPr>
          <w:rtl/>
        </w:rPr>
        <w:t>והרובים, מודיעים באופן ברור ונחרץ, על</w:t>
      </w:r>
      <w:r w:rsidR="00C975B7">
        <w:rPr>
          <w:rtl/>
        </w:rPr>
        <w:t>-</w:t>
      </w:r>
      <w:r w:rsidRPr="00E53590">
        <w:rPr>
          <w:rtl/>
        </w:rPr>
        <w:t>פי הכותרת הראשית בעיתון</w:t>
      </w:r>
      <w:r w:rsidR="00C975B7">
        <w:rPr>
          <w:rtl/>
        </w:rPr>
        <w:t xml:space="preserve"> </w:t>
      </w:r>
      <w:r w:rsidRPr="00E53590">
        <w:rPr>
          <w:rtl/>
        </w:rPr>
        <w:t xml:space="preserve">"הארץ" </w:t>
      </w:r>
      <w:r w:rsidR="00C975B7">
        <w:rPr>
          <w:rtl/>
        </w:rPr>
        <w:t>–</w:t>
      </w:r>
      <w:r w:rsidRPr="00E53590">
        <w:rPr>
          <w:rtl/>
        </w:rPr>
        <w:t xml:space="preserve"> גורמי ביטחון: עשרות מבוקשים מ"ניצי הפתח" החלו לשתף פעולה עם ה"חמאס".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השקר</w:t>
      </w:r>
      <w:r w:rsidR="00C975B7">
        <w:rPr>
          <w:rtl/>
        </w:rPr>
        <w:t xml:space="preserve"> </w:t>
      </w:r>
      <w:r w:rsidRPr="00E53590">
        <w:rPr>
          <w:rtl/>
        </w:rPr>
        <w:t>הזה,</w:t>
      </w:r>
      <w:r w:rsidR="00C975B7">
        <w:rPr>
          <w:rtl/>
        </w:rPr>
        <w:t xml:space="preserve"> </w:t>
      </w:r>
      <w:r w:rsidRPr="00E53590">
        <w:rPr>
          <w:rtl/>
        </w:rPr>
        <w:t>הרמייה</w:t>
      </w:r>
      <w:r w:rsidR="00C975B7">
        <w:rPr>
          <w:rtl/>
        </w:rPr>
        <w:t xml:space="preserve"> </w:t>
      </w:r>
      <w:r w:rsidRPr="00E53590">
        <w:rPr>
          <w:rtl/>
        </w:rPr>
        <w:t>הזו,</w:t>
      </w:r>
      <w:r w:rsidR="00C975B7">
        <w:rPr>
          <w:rtl/>
        </w:rPr>
        <w:t xml:space="preserve"> </w:t>
      </w:r>
      <w:r w:rsidRPr="00E53590">
        <w:rPr>
          <w:rtl/>
        </w:rPr>
        <w:t>ההונאה</w:t>
      </w:r>
      <w:r w:rsidR="00C975B7">
        <w:rPr>
          <w:rtl/>
        </w:rPr>
        <w:t xml:space="preserve"> </w:t>
      </w:r>
      <w:r w:rsidRPr="00E53590">
        <w:rPr>
          <w:rtl/>
        </w:rPr>
        <w:t>הזו, כאילו הם יהיו אלה שייאבקו לאחר מכן</w:t>
      </w:r>
      <w:r w:rsidR="00C975B7">
        <w:rPr>
          <w:rtl/>
        </w:rPr>
        <w:t xml:space="preserve"> </w:t>
      </w:r>
      <w:r w:rsidRPr="00E53590">
        <w:rPr>
          <w:rtl/>
        </w:rPr>
        <w:t>ב"חמאס",</w:t>
      </w:r>
      <w:r w:rsidR="00C975B7">
        <w:rPr>
          <w:rtl/>
        </w:rPr>
        <w:t xml:space="preserve"> </w:t>
      </w:r>
      <w:r w:rsidRPr="00E53590">
        <w:rPr>
          <w:rtl/>
        </w:rPr>
        <w:t>והם</w:t>
      </w:r>
      <w:r w:rsidR="00C975B7">
        <w:rPr>
          <w:rtl/>
        </w:rPr>
        <w:t xml:space="preserve"> </w:t>
      </w:r>
      <w:r w:rsidRPr="00E53590">
        <w:rPr>
          <w:rtl/>
        </w:rPr>
        <w:t>יהיו</w:t>
      </w:r>
      <w:r w:rsidR="00C975B7">
        <w:rPr>
          <w:rtl/>
        </w:rPr>
        <w:t xml:space="preserve"> </w:t>
      </w:r>
      <w:r w:rsidRPr="00E53590">
        <w:rPr>
          <w:rtl/>
        </w:rPr>
        <w:t>אלה</w:t>
      </w:r>
      <w:r w:rsidR="00C975B7">
        <w:rPr>
          <w:rtl/>
        </w:rPr>
        <w:t xml:space="preserve"> </w:t>
      </w:r>
      <w:r w:rsidRPr="00E53590">
        <w:rPr>
          <w:rtl/>
        </w:rPr>
        <w:t>שישמרו על ביטחונם של המתיישבים משני צדי "הקו הירוק"</w:t>
      </w:r>
      <w:r w:rsidR="00C975B7">
        <w:rPr>
          <w:rtl/>
        </w:rPr>
        <w:t xml:space="preserve"> </w:t>
      </w:r>
      <w:r w:rsidRPr="00E53590">
        <w:rPr>
          <w:rtl/>
        </w:rPr>
        <w:t>בפעולתם כנגד ה"חמאס".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דב שילנסקי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אתה</w:t>
      </w:r>
      <w:r w:rsidR="00C975B7">
        <w:rPr>
          <w:rtl/>
        </w:rPr>
        <w:t xml:space="preserve"> </w:t>
      </w:r>
      <w:r w:rsidRPr="00E53590">
        <w:rPr>
          <w:rtl/>
        </w:rPr>
        <w:t>אינך</w:t>
      </w:r>
      <w:r w:rsidR="00C975B7">
        <w:rPr>
          <w:rtl/>
        </w:rPr>
        <w:t xml:space="preserve"> </w:t>
      </w:r>
      <w:r w:rsidRPr="00E53590">
        <w:rPr>
          <w:rtl/>
        </w:rPr>
        <w:t>יודע</w:t>
      </w:r>
      <w:r w:rsidR="00C975B7">
        <w:rPr>
          <w:rtl/>
        </w:rPr>
        <w:t xml:space="preserve"> </w:t>
      </w:r>
      <w:r w:rsidRPr="00E53590">
        <w:rPr>
          <w:rtl/>
        </w:rPr>
        <w:t>שהיושב</w:t>
      </w:r>
      <w:r w:rsidR="00C975B7">
        <w:rPr>
          <w:rtl/>
        </w:rPr>
        <w:t xml:space="preserve"> </w:t>
      </w:r>
      <w:r w:rsidRPr="00E53590">
        <w:rPr>
          <w:rtl/>
        </w:rPr>
        <w:t>במרומים</w:t>
      </w:r>
      <w:r w:rsidR="00C975B7">
        <w:rPr>
          <w:rtl/>
        </w:rPr>
        <w:t xml:space="preserve"> </w:t>
      </w:r>
      <w:r w:rsidRPr="00E53590">
        <w:rPr>
          <w:rtl/>
        </w:rPr>
        <w:t>לקח</w:t>
      </w:r>
      <w:r w:rsidR="00C975B7">
        <w:rPr>
          <w:rtl/>
        </w:rPr>
        <w:t xml:space="preserve"> </w:t>
      </w:r>
      <w:r w:rsidRPr="00E53590">
        <w:rPr>
          <w:rtl/>
        </w:rPr>
        <w:t>מאתנו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התבונה לאחרונה, וכך אנו</w:t>
      </w:r>
      <w:r w:rsidR="00C975B7">
        <w:rPr>
          <w:rtl/>
        </w:rPr>
        <w:t xml:space="preserve"> </w:t>
      </w:r>
      <w:r w:rsidRPr="00E53590">
        <w:rPr>
          <w:rtl/>
        </w:rPr>
        <w:t>מידרדרים.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חנן פורת (מפד"ל):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על זה אני זועק.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בנימין טמקין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הוא חילק את התבונה אחרת.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דב שילנסקי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הוא נתן לכם את השלטון והעניש אותנו.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חנן פורת (מפד"ל):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הרשה</w:t>
      </w:r>
      <w:r w:rsidR="00C975B7">
        <w:rPr>
          <w:rtl/>
        </w:rPr>
        <w:t xml:space="preserve"> </w:t>
      </w:r>
      <w:r w:rsidRPr="00E53590">
        <w:rPr>
          <w:rtl/>
        </w:rPr>
        <w:t>לי,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הרי</w:t>
      </w:r>
      <w:r w:rsidR="00C975B7">
        <w:rPr>
          <w:rtl/>
        </w:rPr>
        <w:t xml:space="preserve"> </w:t>
      </w:r>
      <w:r w:rsidRPr="00E53590">
        <w:rPr>
          <w:rtl/>
        </w:rPr>
        <w:t>מסכים אתך.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זועק ברגע האחרון, רבותי, כפי שאמר נתן אלתרמן בשיר מפורסם שלו על השטן:</w:t>
      </w:r>
      <w:r w:rsidR="00C975B7">
        <w:rPr>
          <w:rtl/>
        </w:rPr>
        <w:t xml:space="preserve"> </w:t>
      </w:r>
      <w:r w:rsidRPr="00E53590">
        <w:rPr>
          <w:rtl/>
        </w:rPr>
        <w:t xml:space="preserve">"איך אוכל לנצור הזה? רק זאת אעשה </w:t>
      </w:r>
      <w:r w:rsidR="00C975B7">
        <w:rPr>
          <w:rtl/>
        </w:rPr>
        <w:t>–</w:t>
      </w:r>
      <w:r w:rsidRPr="00E53590">
        <w:rPr>
          <w:rtl/>
        </w:rPr>
        <w:t xml:space="preserve"> הקהה את מוחו ושכח שעמו הצדק.</w:t>
      </w:r>
      <w:r w:rsidR="00C975B7">
        <w:rPr>
          <w:rtl/>
        </w:rPr>
        <w:t xml:space="preserve"> </w:t>
      </w:r>
      <w:r w:rsidRPr="00E53590">
        <w:rPr>
          <w:rtl/>
        </w:rPr>
        <w:t>כה דיבר השטן"</w:t>
      </w:r>
      <w:r w:rsidR="00C975B7">
        <w:rPr>
          <w:rtl/>
        </w:rPr>
        <w:t xml:space="preserve"> –</w:t>
      </w:r>
      <w:r w:rsidRPr="00E53590">
        <w:rPr>
          <w:rtl/>
        </w:rPr>
        <w:t xml:space="preserve"> כך כותב נתן אלתרמן </w:t>
      </w:r>
      <w:r w:rsidR="00C975B7">
        <w:rPr>
          <w:rtl/>
        </w:rPr>
        <w:t>–</w:t>
      </w:r>
      <w:r w:rsidRPr="00E53590">
        <w:rPr>
          <w:rtl/>
        </w:rPr>
        <w:t xml:space="preserve"> "וכמו חוורו שמים מאימה, בראותם אותו יוצא לבצע המזימה".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המזימה</w:t>
      </w:r>
      <w:r w:rsidR="00C975B7">
        <w:rPr>
          <w:rtl/>
        </w:rPr>
        <w:t xml:space="preserve"> </w:t>
      </w:r>
      <w:r w:rsidRPr="00E53590">
        <w:rPr>
          <w:rtl/>
        </w:rPr>
        <w:t>הזו, להקהות את מוחנו. שכחת הצדק היא שכחת התבונה והשכל, שכחת הרצון</w:t>
      </w:r>
      <w:r w:rsidR="00C975B7">
        <w:rPr>
          <w:rtl/>
        </w:rPr>
        <w:t xml:space="preserve"> </w:t>
      </w:r>
      <w:r w:rsidRPr="00E53590">
        <w:rPr>
          <w:rtl/>
        </w:rPr>
        <w:t>ואשליה.</w:t>
      </w:r>
      <w:r w:rsidR="00C975B7">
        <w:rPr>
          <w:rtl/>
        </w:rPr>
        <w:t xml:space="preserve"> </w:t>
      </w:r>
      <w:r w:rsidRPr="00E53590">
        <w:rPr>
          <w:rtl/>
        </w:rPr>
        <w:t>אני אומר: ריבונו של עולם, כמה עוד צריך לקרוא את הכתובות על הקיר, כדי</w:t>
      </w:r>
      <w:r w:rsidR="00C975B7">
        <w:rPr>
          <w:rtl/>
        </w:rPr>
        <w:t xml:space="preserve"> </w:t>
      </w:r>
      <w:r w:rsidRPr="00E53590">
        <w:rPr>
          <w:rtl/>
        </w:rPr>
        <w:t>להבין</w:t>
      </w:r>
      <w:r w:rsidR="00C975B7">
        <w:rPr>
          <w:rtl/>
        </w:rPr>
        <w:t xml:space="preserve"> </w:t>
      </w:r>
      <w:r w:rsidRPr="00E53590">
        <w:rPr>
          <w:rtl/>
        </w:rPr>
        <w:t>לאן</w:t>
      </w:r>
      <w:r w:rsidR="00C975B7">
        <w:rPr>
          <w:rtl/>
        </w:rPr>
        <w:t xml:space="preserve"> </w:t>
      </w:r>
      <w:r w:rsidRPr="00E53590">
        <w:rPr>
          <w:rtl/>
        </w:rPr>
        <w:t>אנו הולכים? ל"ניצי הפתח" האלה, המודיעים על שיתוף פעולה עם ה"חמאס",</w:t>
      </w:r>
      <w:r w:rsidR="00C975B7">
        <w:rPr>
          <w:rtl/>
        </w:rPr>
        <w:t xml:space="preserve"> </w:t>
      </w:r>
      <w:r w:rsidRPr="00E53590">
        <w:rPr>
          <w:rtl/>
        </w:rPr>
        <w:t>אתה רוצה למסור נשק כדי שיילחמו ב"חמאס" ויגנו על יהודים? האם נסתרה בינתנו?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לסיים ולומר: התגלגל לידי שיר של יצחק שלו, זיכרונו לברכה, משורר</w:t>
      </w:r>
      <w:r w:rsidR="00C975B7">
        <w:rPr>
          <w:rtl/>
        </w:rPr>
        <w:t xml:space="preserve"> </w:t>
      </w:r>
      <w:r w:rsidRPr="00E53590">
        <w:rPr>
          <w:rtl/>
        </w:rPr>
        <w:t>גדול</w:t>
      </w:r>
      <w:r w:rsidR="00C975B7">
        <w:rPr>
          <w:rtl/>
        </w:rPr>
        <w:t xml:space="preserve"> </w:t>
      </w:r>
      <w:r w:rsidRPr="00E53590">
        <w:rPr>
          <w:rtl/>
        </w:rPr>
        <w:t>שהיה</w:t>
      </w:r>
      <w:r w:rsidR="00C975B7">
        <w:rPr>
          <w:rtl/>
        </w:rPr>
        <w:t xml:space="preserve"> </w:t>
      </w:r>
      <w:r w:rsidRPr="00E53590">
        <w:rPr>
          <w:rtl/>
        </w:rPr>
        <w:t>אוהבה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ירושלים.</w:t>
      </w:r>
      <w:r w:rsidR="00C975B7">
        <w:rPr>
          <w:rtl/>
        </w:rPr>
        <w:t xml:space="preserve"> </w:t>
      </w:r>
      <w:r w:rsidRPr="00E53590">
        <w:rPr>
          <w:rtl/>
        </w:rPr>
        <w:t>הדברים האלה נכתבו לאחר שהחלו להסתנן ידיעות על</w:t>
      </w:r>
      <w:r w:rsidR="00C975B7">
        <w:rPr>
          <w:rtl/>
        </w:rPr>
        <w:t xml:space="preserve"> </w:t>
      </w:r>
      <w:r w:rsidRPr="00E53590">
        <w:rPr>
          <w:rtl/>
        </w:rPr>
        <w:t>תוכנית</w:t>
      </w:r>
      <w:r w:rsidR="00C975B7">
        <w:rPr>
          <w:rtl/>
        </w:rPr>
        <w:t xml:space="preserve"> </w:t>
      </w:r>
      <w:r w:rsidRPr="00E53590">
        <w:rPr>
          <w:rtl/>
        </w:rPr>
        <w:t>האוטונומיה והממשל העצמי, והוא חוזה חיזיון מאוד מאוד קשה ומאוד מאוד מר.</w:t>
      </w:r>
      <w:r w:rsidR="00C975B7">
        <w:rPr>
          <w:rtl/>
        </w:rPr>
        <w:t xml:space="preserve"> </w:t>
      </w:r>
      <w:r w:rsidRPr="00E53590">
        <w:rPr>
          <w:rtl/>
        </w:rPr>
        <w:t>אני קורא את הדברים כאזהרה, לבל נגיע למצב הזה.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בשירו כותב יצחק שלו: "אני רואה מחסומים קמים שנית בדרך אפרתה, מחסומי רפאים</w:t>
      </w:r>
      <w:r w:rsidR="00C975B7">
        <w:rPr>
          <w:rtl/>
        </w:rPr>
        <w:t xml:space="preserve"> </w:t>
      </w:r>
      <w:r w:rsidRPr="00E53590">
        <w:rPr>
          <w:rtl/>
        </w:rPr>
        <w:t>עולים</w:t>
      </w:r>
      <w:r w:rsidR="00C975B7">
        <w:rPr>
          <w:rtl/>
        </w:rPr>
        <w:t xml:space="preserve"> </w:t>
      </w:r>
      <w:r w:rsidRPr="00E53590">
        <w:rPr>
          <w:rtl/>
        </w:rPr>
        <w:t>מארץ תש"ח, ורואה אנוכי פתח צר ולפניו טור נמשך, יהודים מחכים להיתר הקלגס</w:t>
      </w:r>
      <w:r w:rsidR="00C975B7">
        <w:rPr>
          <w:rtl/>
        </w:rPr>
        <w:t xml:space="preserve"> </w:t>
      </w:r>
      <w:r w:rsidRPr="00E53590">
        <w:rPr>
          <w:rtl/>
        </w:rPr>
        <w:t>לבוא</w:t>
      </w:r>
      <w:r w:rsidR="00C975B7">
        <w:rPr>
          <w:rtl/>
        </w:rPr>
        <w:t xml:space="preserve"> </w:t>
      </w:r>
      <w:r w:rsidRPr="00E53590">
        <w:rPr>
          <w:rtl/>
        </w:rPr>
        <w:t>לקבר רחל. דגל ירוק מתנוסס על הקבר, פושטים בגדוד שם פלשת וכל מחניה, ושומע</w:t>
      </w:r>
      <w:r w:rsidR="00C975B7">
        <w:rPr>
          <w:rtl/>
        </w:rPr>
        <w:t xml:space="preserve"> </w:t>
      </w:r>
      <w:r w:rsidRPr="00E53590">
        <w:rPr>
          <w:rtl/>
        </w:rPr>
        <w:t>אני בשנייה את הקול, קול נהי תמרורים, רחל מבכה על בניה.</w:t>
      </w:r>
      <w:r w:rsidR="00C975B7">
        <w:rPr>
          <w:rtl/>
        </w:rPr>
        <w:t xml:space="preserve"> </w:t>
      </w:r>
      <w:r w:rsidRPr="00E53590">
        <w:rPr>
          <w:rtl/>
        </w:rPr>
        <w:t>אני רואה לוחמים חוצבים</w:t>
      </w:r>
      <w:r w:rsidR="00C975B7">
        <w:rPr>
          <w:rtl/>
        </w:rPr>
        <w:t xml:space="preserve"> </w:t>
      </w:r>
      <w:r w:rsidRPr="00E53590">
        <w:rPr>
          <w:rtl/>
        </w:rPr>
        <w:t>דרכם</w:t>
      </w:r>
      <w:r w:rsidR="00C975B7">
        <w:rPr>
          <w:rtl/>
        </w:rPr>
        <w:t xml:space="preserve"> </w:t>
      </w:r>
      <w:r w:rsidRPr="00E53590">
        <w:rPr>
          <w:rtl/>
        </w:rPr>
        <w:t>בחושך</w:t>
      </w:r>
      <w:r w:rsidR="00C975B7">
        <w:rPr>
          <w:rtl/>
        </w:rPr>
        <w:t xml:space="preserve"> </w:t>
      </w:r>
      <w:r w:rsidRPr="00E53590">
        <w:rPr>
          <w:rtl/>
        </w:rPr>
        <w:t>כבלילות</w:t>
      </w:r>
      <w:r w:rsidR="00C975B7">
        <w:rPr>
          <w:rtl/>
        </w:rPr>
        <w:t xml:space="preserve"> </w:t>
      </w:r>
      <w:r w:rsidRPr="00E53590">
        <w:rPr>
          <w:rtl/>
        </w:rPr>
        <w:t>ההם,</w:t>
      </w:r>
      <w:r w:rsidR="00C975B7">
        <w:rPr>
          <w:rtl/>
        </w:rPr>
        <w:t xml:space="preserve"> </w:t>
      </w:r>
      <w:r w:rsidRPr="00E53590">
        <w:rPr>
          <w:rtl/>
        </w:rPr>
        <w:t>להושיע לכפר</w:t>
      </w:r>
      <w:r w:rsidR="00C975B7">
        <w:rPr>
          <w:rtl/>
        </w:rPr>
        <w:t>-</w:t>
      </w:r>
      <w:r w:rsidRPr="00E53590">
        <w:rPr>
          <w:rtl/>
        </w:rPr>
        <w:t>עציון, לראש</w:t>
      </w:r>
      <w:r w:rsidR="00C975B7">
        <w:rPr>
          <w:rtl/>
        </w:rPr>
        <w:t>-</w:t>
      </w:r>
      <w:r w:rsidRPr="00E53590">
        <w:rPr>
          <w:rtl/>
        </w:rPr>
        <w:t>צורים ולאלעזר, וצרעות ג'בע</w:t>
      </w:r>
      <w:r w:rsidR="00C975B7">
        <w:rPr>
          <w:rtl/>
        </w:rPr>
        <w:t xml:space="preserve"> </w:t>
      </w:r>
      <w:r w:rsidRPr="00E53590">
        <w:rPr>
          <w:rtl/>
        </w:rPr>
        <w:t>וצוריף</w:t>
      </w:r>
      <w:r w:rsidR="00C975B7">
        <w:rPr>
          <w:rtl/>
        </w:rPr>
        <w:t xml:space="preserve"> </w:t>
      </w:r>
      <w:r w:rsidRPr="00E53590">
        <w:rPr>
          <w:rtl/>
        </w:rPr>
        <w:t>ובית</w:t>
      </w:r>
      <w:r w:rsidR="00C975B7">
        <w:rPr>
          <w:rtl/>
        </w:rPr>
        <w:t>-</w:t>
      </w:r>
      <w:r w:rsidRPr="00E53590">
        <w:rPr>
          <w:rtl/>
        </w:rPr>
        <w:t>אומר מנשכות את גופם בחימה חברונית תרפ"טית ובשנאת תהומים. אני רואה</w:t>
      </w:r>
      <w:r w:rsidR="00C975B7">
        <w:rPr>
          <w:rtl/>
        </w:rPr>
        <w:t xml:space="preserve"> </w:t>
      </w:r>
      <w:r w:rsidRPr="00E53590">
        <w:rPr>
          <w:rtl/>
        </w:rPr>
        <w:t>אותם</w:t>
      </w:r>
      <w:r w:rsidR="00C975B7">
        <w:rPr>
          <w:rtl/>
        </w:rPr>
        <w:t xml:space="preserve"> </w:t>
      </w:r>
      <w:r w:rsidRPr="00E53590">
        <w:rPr>
          <w:rtl/>
        </w:rPr>
        <w:t>יעפים בליל ומקללים את יומם, המצוום לכבוש שנית את כל אשר נכבש ולשפוך לארץ</w:t>
      </w:r>
      <w:r w:rsidR="00C975B7">
        <w:rPr>
          <w:rtl/>
        </w:rPr>
        <w:t xml:space="preserve"> </w:t>
      </w:r>
      <w:r w:rsidRPr="00E53590">
        <w:rPr>
          <w:rtl/>
        </w:rPr>
        <w:t>כפל נעורים ודמים".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מי</w:t>
      </w:r>
      <w:r w:rsidR="00C975B7">
        <w:rPr>
          <w:rtl/>
        </w:rPr>
        <w:t xml:space="preserve"> </w:t>
      </w:r>
      <w:r w:rsidRPr="00E53590">
        <w:rPr>
          <w:rtl/>
        </w:rPr>
        <w:t>ייטול</w:t>
      </w:r>
      <w:r w:rsidR="00C975B7">
        <w:rPr>
          <w:rtl/>
        </w:rPr>
        <w:t xml:space="preserve"> </w:t>
      </w:r>
      <w:r w:rsidRPr="00E53590">
        <w:rPr>
          <w:rtl/>
        </w:rPr>
        <w:t>אחריות</w:t>
      </w:r>
      <w:r w:rsidR="00C975B7">
        <w:rPr>
          <w:rtl/>
        </w:rPr>
        <w:t xml:space="preserve"> </w:t>
      </w:r>
      <w:r w:rsidRPr="00E53590">
        <w:rPr>
          <w:rtl/>
        </w:rPr>
        <w:t>לכל</w:t>
      </w:r>
      <w:r w:rsidR="00C975B7">
        <w:rPr>
          <w:rtl/>
        </w:rPr>
        <w:t xml:space="preserve"> </w:t>
      </w:r>
      <w:r w:rsidRPr="00E53590">
        <w:rPr>
          <w:rtl/>
        </w:rPr>
        <w:t>שפך</w:t>
      </w:r>
      <w:r w:rsidR="00C975B7">
        <w:rPr>
          <w:rtl/>
        </w:rPr>
        <w:t xml:space="preserve"> </w:t>
      </w:r>
      <w:r w:rsidRPr="00E53590">
        <w:rPr>
          <w:rtl/>
        </w:rPr>
        <w:t>הדם</w:t>
      </w:r>
      <w:r w:rsidR="00C975B7">
        <w:rPr>
          <w:rtl/>
        </w:rPr>
        <w:t xml:space="preserve"> </w:t>
      </w:r>
      <w:r w:rsidRPr="00E53590">
        <w:rPr>
          <w:rtl/>
        </w:rPr>
        <w:t>הזה, העלול לבוא, חלילה, לא במחיר הסיכון</w:t>
      </w:r>
      <w:r w:rsidR="00C975B7">
        <w:rPr>
          <w:rtl/>
        </w:rPr>
        <w:t xml:space="preserve"> </w:t>
      </w:r>
      <w:r w:rsidRPr="00E53590">
        <w:rPr>
          <w:rtl/>
        </w:rPr>
        <w:t>המחושב</w:t>
      </w:r>
      <w:r w:rsidR="00C975B7">
        <w:rPr>
          <w:rtl/>
        </w:rPr>
        <w:t xml:space="preserve"> </w:t>
      </w:r>
      <w:r w:rsidRPr="00E53590">
        <w:rPr>
          <w:rtl/>
        </w:rPr>
        <w:t>אלא</w:t>
      </w:r>
      <w:r w:rsidR="00C975B7">
        <w:rPr>
          <w:rtl/>
        </w:rPr>
        <w:t xml:space="preserve"> </w:t>
      </w:r>
      <w:r w:rsidRPr="00E53590">
        <w:rPr>
          <w:rtl/>
        </w:rPr>
        <w:t>ההימור המופקר שעושה ממשלת ישראל? אנחנו מזהירים כאן מעל במת הכנסת,</w:t>
      </w:r>
      <w:r w:rsidR="00C975B7">
        <w:rPr>
          <w:rtl/>
        </w:rPr>
        <w:t xml:space="preserve"> </w:t>
      </w:r>
      <w:r w:rsidRPr="00E53590">
        <w:rPr>
          <w:rtl/>
        </w:rPr>
        <w:t>שלא</w:t>
      </w:r>
      <w:r w:rsidR="00C975B7">
        <w:rPr>
          <w:rtl/>
        </w:rPr>
        <w:t xml:space="preserve"> </w:t>
      </w:r>
      <w:r w:rsidRPr="00E53590">
        <w:rPr>
          <w:rtl/>
        </w:rPr>
        <w:t>יינקה</w:t>
      </w:r>
      <w:r w:rsidR="00C975B7">
        <w:rPr>
          <w:rtl/>
        </w:rPr>
        <w:t xml:space="preserve"> </w:t>
      </w:r>
      <w:r w:rsidRPr="00E53590">
        <w:rPr>
          <w:rtl/>
        </w:rPr>
        <w:t>מי</w:t>
      </w:r>
      <w:r w:rsidR="00C975B7">
        <w:rPr>
          <w:rtl/>
        </w:rPr>
        <w:t xml:space="preserve"> </w:t>
      </w:r>
      <w:r w:rsidRPr="00E53590">
        <w:rPr>
          <w:rtl/>
        </w:rPr>
        <w:t>שייטול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ההימור</w:t>
      </w:r>
      <w:r w:rsidR="00C975B7">
        <w:rPr>
          <w:rtl/>
        </w:rPr>
        <w:t xml:space="preserve"> </w:t>
      </w:r>
      <w:r w:rsidRPr="00E53590">
        <w:rPr>
          <w:rtl/>
        </w:rPr>
        <w:t>המופקר הזה ולא יקרא את כל הכתובות על הקיר,</w:t>
      </w:r>
      <w:r w:rsidR="00C975B7">
        <w:rPr>
          <w:rtl/>
        </w:rPr>
        <w:t xml:space="preserve"> </w:t>
      </w:r>
      <w:r w:rsidRPr="00E53590">
        <w:rPr>
          <w:rtl/>
        </w:rPr>
        <w:t>שלאחרונה סיפקו לנו גם "ניצי הפתח". ויהי רצון שאמת מארץ תצמח.</w:t>
      </w:r>
      <w:r w:rsidR="00C975B7">
        <w:rPr>
          <w:rtl/>
        </w:rPr>
        <w:t xml:space="preserve"> </w:t>
      </w:r>
      <w:r w:rsidRPr="00E53590">
        <w:rPr>
          <w:rtl/>
        </w:rPr>
        <w:t>תודה.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לחבר הכנסת חנן פורת.</w:t>
      </w:r>
      <w:r w:rsidR="00C975B7">
        <w:rPr>
          <w:rtl/>
        </w:rPr>
        <w:t xml:space="preserve"> </w:t>
      </w:r>
      <w:r w:rsidRPr="00E53590">
        <w:rPr>
          <w:rtl/>
        </w:rPr>
        <w:t>חבר הכנסת עוזי לנדאו,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עוזי לנדאו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>ראש, כנסת נכבדה, אתחיל מסוף הדברים, ממסקנת הנאום: בראש הממשלה</w:t>
      </w:r>
      <w:r w:rsidR="00C975B7">
        <w:rPr>
          <w:rtl/>
        </w:rPr>
        <w:t xml:space="preserve"> </w:t>
      </w:r>
      <w:r w:rsidRPr="00E53590">
        <w:rPr>
          <w:rtl/>
        </w:rPr>
        <w:t>עומד</w:t>
      </w:r>
      <w:r w:rsidR="00C975B7">
        <w:rPr>
          <w:rtl/>
        </w:rPr>
        <w:t xml:space="preserve"> </w:t>
      </w:r>
      <w:r w:rsidRPr="00E53590">
        <w:rPr>
          <w:rtl/>
        </w:rPr>
        <w:t>אדם</w:t>
      </w:r>
      <w:r w:rsidR="00C975B7">
        <w:rPr>
          <w:rtl/>
        </w:rPr>
        <w:t xml:space="preserve"> </w:t>
      </w:r>
      <w:r w:rsidRPr="00E53590">
        <w:rPr>
          <w:rtl/>
        </w:rPr>
        <w:t>בלתי</w:t>
      </w:r>
      <w:r w:rsidR="00C975B7">
        <w:rPr>
          <w:rtl/>
        </w:rPr>
        <w:t xml:space="preserve"> </w:t>
      </w:r>
      <w:r w:rsidRPr="00E53590">
        <w:rPr>
          <w:rtl/>
        </w:rPr>
        <w:t>אמין.</w:t>
      </w:r>
      <w:r w:rsidR="00C975B7">
        <w:rPr>
          <w:rtl/>
        </w:rPr>
        <w:t xml:space="preserve"> </w:t>
      </w:r>
      <w:r w:rsidRPr="00E53590">
        <w:rPr>
          <w:rtl/>
        </w:rPr>
        <w:t>הממשלה</w:t>
      </w:r>
      <w:r w:rsidR="00C975B7">
        <w:rPr>
          <w:rtl/>
        </w:rPr>
        <w:t xml:space="preserve"> </w:t>
      </w:r>
      <w:r w:rsidRPr="00E53590">
        <w:rPr>
          <w:rtl/>
        </w:rPr>
        <w:t>עצמה</w:t>
      </w:r>
      <w:r w:rsidR="00C975B7">
        <w:rPr>
          <w:rtl/>
        </w:rPr>
        <w:t xml:space="preserve"> –</w:t>
      </w:r>
      <w:r w:rsidRPr="00E53590">
        <w:rPr>
          <w:rtl/>
        </w:rPr>
        <w:t xml:space="preserve"> שבשבת הפכפכת </w:t>
      </w:r>
      <w:r w:rsidR="00C975B7">
        <w:rPr>
          <w:rtl/>
        </w:rPr>
        <w:t>–</w:t>
      </w:r>
      <w:r w:rsidRPr="00E53590">
        <w:rPr>
          <w:rtl/>
        </w:rPr>
        <w:t xml:space="preserve"> היא המסוכנת ביותר שקמה</w:t>
      </w:r>
      <w:r w:rsidR="00C975B7">
        <w:rPr>
          <w:rtl/>
        </w:rPr>
        <w:t xml:space="preserve"> </w:t>
      </w:r>
      <w:r w:rsidRPr="00E53590">
        <w:rPr>
          <w:rtl/>
        </w:rPr>
        <w:t>למדינת ישראל מאז קומה.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בימים אלה מדברת הממשלה הזאת בלי סוף על מלחמה בטרור, כאשר בפועל היא מכניסה</w:t>
      </w:r>
      <w:r w:rsidR="00C975B7">
        <w:rPr>
          <w:rtl/>
        </w:rPr>
        <w:t xml:space="preserve"> </w:t>
      </w:r>
      <w:r w:rsidRPr="00E53590">
        <w:rPr>
          <w:rtl/>
        </w:rPr>
        <w:t>להקפאה</w:t>
      </w:r>
      <w:r w:rsidR="00C975B7">
        <w:rPr>
          <w:rtl/>
        </w:rPr>
        <w:t xml:space="preserve"> </w:t>
      </w:r>
      <w:r w:rsidRPr="00E53590">
        <w:rPr>
          <w:rtl/>
        </w:rPr>
        <w:t xml:space="preserve">עמוקה את רדיפת המחבלים ומוליכה את הציבור שולל במסע של כזבים. הנה אחד </w:t>
      </w:r>
      <w:r w:rsidR="00C975B7">
        <w:rPr>
          <w:rtl/>
        </w:rPr>
        <w:t xml:space="preserve">– </w:t>
      </w:r>
      <w:r w:rsidRPr="00E53590">
        <w:rPr>
          <w:rtl/>
        </w:rPr>
        <w:t>"ניצי הפתח". איך הציגו לנו אותם? חלק מארגון אש"ף המתון, הרודף שלום. אש"ף מתון.</w:t>
      </w:r>
      <w:r w:rsidR="00C975B7">
        <w:rPr>
          <w:rtl/>
        </w:rPr>
        <w:t xml:space="preserve"> </w:t>
      </w:r>
      <w:r w:rsidRPr="00E53590">
        <w:rPr>
          <w:rtl/>
        </w:rPr>
        <w:t>הנה, שם פרק בין פרקים מספר בילקוט הכזבים של יצחק.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הפרק</w:t>
      </w:r>
      <w:r w:rsidR="00C975B7">
        <w:rPr>
          <w:rtl/>
        </w:rPr>
        <w:t xml:space="preserve"> </w:t>
      </w:r>
      <w:r w:rsidRPr="00E53590">
        <w:rPr>
          <w:rtl/>
        </w:rPr>
        <w:t>הראשון בספר הזה נכתב לפני כעשר שנים, כשעוד לא היו "ניצי הפתח",</w:t>
      </w:r>
      <w:r w:rsidR="00C975B7">
        <w:rPr>
          <w:rtl/>
        </w:rPr>
        <w:t xml:space="preserve"> </w:t>
      </w: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היה</w:t>
      </w:r>
      <w:r w:rsidR="00C975B7">
        <w:rPr>
          <w:rtl/>
        </w:rPr>
        <w:t xml:space="preserve"> </w:t>
      </w:r>
      <w:r w:rsidRPr="00E53590">
        <w:rPr>
          <w:rtl/>
        </w:rPr>
        <w:t>אש"ף והיה ה"פתח", ושר הביטחון מר רבין מסכים לעודד את ה"חמאס", שיקום.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ה"חמאס"</w:t>
      </w:r>
      <w:r w:rsidR="00C975B7">
        <w:rPr>
          <w:rtl/>
        </w:rPr>
        <w:t xml:space="preserve"> </w:t>
      </w:r>
      <w:r w:rsidRPr="00E53590">
        <w:rPr>
          <w:rtl/>
        </w:rPr>
        <w:t>ראה</w:t>
      </w:r>
      <w:r w:rsidR="00C975B7">
        <w:rPr>
          <w:rtl/>
        </w:rPr>
        <w:t xml:space="preserve"> </w:t>
      </w:r>
      <w:r w:rsidRPr="00E53590">
        <w:rPr>
          <w:rtl/>
        </w:rPr>
        <w:t>מר</w:t>
      </w:r>
      <w:r w:rsidR="00C975B7">
        <w:rPr>
          <w:rtl/>
        </w:rPr>
        <w:t xml:space="preserve"> </w:t>
      </w:r>
      <w:r w:rsidRPr="00E53590">
        <w:rPr>
          <w:rtl/>
        </w:rPr>
        <w:t>רבין כארגון מתון לעידוד הדת, לעידוד עזרה ורווחה, מין ילד</w:t>
      </w:r>
      <w:r w:rsidR="00C975B7">
        <w:rPr>
          <w:rtl/>
        </w:rPr>
        <w:t xml:space="preserve"> </w:t>
      </w:r>
      <w:r w:rsidRPr="00E53590">
        <w:rPr>
          <w:rtl/>
        </w:rPr>
        <w:t>שעשועים.</w:t>
      </w:r>
      <w:r w:rsidR="00C975B7">
        <w:rPr>
          <w:rtl/>
        </w:rPr>
        <w:t xml:space="preserve"> </w:t>
      </w:r>
      <w:r w:rsidRPr="00E53590">
        <w:rPr>
          <w:rtl/>
        </w:rPr>
        <w:t>אש"ף</w:t>
      </w:r>
      <w:r w:rsidR="00C975B7">
        <w:rPr>
          <w:rtl/>
        </w:rPr>
        <w:t xml:space="preserve"> </w:t>
      </w:r>
      <w:r w:rsidRPr="00E53590">
        <w:rPr>
          <w:rtl/>
        </w:rPr>
        <w:t>אז</w:t>
      </w:r>
      <w:r w:rsidR="00C975B7">
        <w:rPr>
          <w:rtl/>
        </w:rPr>
        <w:t xml:space="preserve"> </w:t>
      </w:r>
      <w:r w:rsidRPr="00E53590">
        <w:rPr>
          <w:rtl/>
        </w:rPr>
        <w:t>נחשב</w:t>
      </w:r>
      <w:r w:rsidR="00C975B7">
        <w:rPr>
          <w:rtl/>
        </w:rPr>
        <w:t xml:space="preserve"> </w:t>
      </w:r>
      <w:r w:rsidRPr="00E53590">
        <w:rPr>
          <w:rtl/>
        </w:rPr>
        <w:t>בעיני</w:t>
      </w:r>
      <w:r w:rsidR="00C975B7">
        <w:rPr>
          <w:rtl/>
        </w:rPr>
        <w:t xml:space="preserve"> </w:t>
      </w:r>
      <w:r w:rsidRPr="00E53590">
        <w:rPr>
          <w:rtl/>
        </w:rPr>
        <w:t>מר</w:t>
      </w:r>
      <w:r w:rsidR="00C975B7">
        <w:rPr>
          <w:rtl/>
        </w:rPr>
        <w:t xml:space="preserve"> </w:t>
      </w:r>
      <w:r w:rsidRPr="00E53590">
        <w:rPr>
          <w:rtl/>
        </w:rPr>
        <w:t>רבין</w:t>
      </w:r>
      <w:r w:rsidR="00C975B7">
        <w:rPr>
          <w:rtl/>
        </w:rPr>
        <w:t xml:space="preserve"> </w:t>
      </w:r>
      <w:r w:rsidRPr="00E53590">
        <w:rPr>
          <w:rtl/>
        </w:rPr>
        <w:t>ארגון קיצוני, ומר רבין מסכים לתמוך</w:t>
      </w:r>
      <w:r w:rsidR="00C975B7">
        <w:rPr>
          <w:rtl/>
        </w:rPr>
        <w:t xml:space="preserve"> </w:t>
      </w:r>
      <w:r w:rsidRPr="00E53590">
        <w:rPr>
          <w:rtl/>
        </w:rPr>
        <w:t>ב"חמאס", שיגדל ויחליש את אש"ף.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בנימין טמקין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איזו ממשלה זו היתה?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עוזי לנדאו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ממשלה</w:t>
      </w:r>
      <w:r w:rsidR="00C975B7">
        <w:rPr>
          <w:rtl/>
        </w:rPr>
        <w:t xml:space="preserve"> </w:t>
      </w:r>
      <w:r w:rsidRPr="00E53590">
        <w:rPr>
          <w:rtl/>
        </w:rPr>
        <w:t>שמר רבין היה בה שר הביטחון. איזה צ'יזבט, חבר הכנסת טמקין:</w:t>
      </w:r>
      <w:r w:rsidR="00C975B7">
        <w:rPr>
          <w:rtl/>
        </w:rPr>
        <w:t xml:space="preserve"> </w:t>
      </w:r>
      <w:r w:rsidRPr="00E53590">
        <w:rPr>
          <w:rtl/>
        </w:rPr>
        <w:t>ה"חמאס"</w:t>
      </w:r>
      <w:r w:rsidR="00C975B7">
        <w:rPr>
          <w:rtl/>
        </w:rPr>
        <w:t xml:space="preserve"> </w:t>
      </w:r>
      <w:r w:rsidRPr="00E53590">
        <w:rPr>
          <w:rtl/>
        </w:rPr>
        <w:t>יילחם באש"ף.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בנימין טמקין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מי היה אז ראש הממשלה?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עוזי לנדאו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אז</w:t>
      </w:r>
      <w:r w:rsidR="00C975B7">
        <w:rPr>
          <w:rtl/>
        </w:rPr>
        <w:t xml:space="preserve"> </w:t>
      </w:r>
      <w:r w:rsidRPr="00E53590">
        <w:rPr>
          <w:rtl/>
        </w:rPr>
        <w:t>היה</w:t>
      </w:r>
      <w:r w:rsidR="00C975B7">
        <w:rPr>
          <w:rtl/>
        </w:rPr>
        <w:t xml:space="preserve"> </w:t>
      </w:r>
      <w:r w:rsidRPr="00E53590">
        <w:rPr>
          <w:rtl/>
        </w:rPr>
        <w:t>ראש</w:t>
      </w:r>
      <w:r w:rsidR="00C975B7">
        <w:rPr>
          <w:rtl/>
        </w:rPr>
        <w:t xml:space="preserve"> </w:t>
      </w:r>
      <w:r w:rsidRPr="00E53590">
        <w:rPr>
          <w:rtl/>
        </w:rPr>
        <w:t>הממשלה</w:t>
      </w:r>
      <w:r w:rsidR="00C975B7">
        <w:rPr>
          <w:rtl/>
        </w:rPr>
        <w:t xml:space="preserve"> </w:t>
      </w:r>
      <w:r w:rsidRPr="00E53590">
        <w:rPr>
          <w:rtl/>
        </w:rPr>
        <w:t>מר</w:t>
      </w:r>
      <w:r w:rsidR="00C975B7">
        <w:rPr>
          <w:rtl/>
        </w:rPr>
        <w:t xml:space="preserve"> </w:t>
      </w:r>
      <w:r w:rsidRPr="00E53590">
        <w:rPr>
          <w:rtl/>
        </w:rPr>
        <w:t>פרס.</w:t>
      </w:r>
      <w:r w:rsidR="00C975B7">
        <w:rPr>
          <w:rtl/>
        </w:rPr>
        <w:t xml:space="preserve"> </w:t>
      </w:r>
      <w:r w:rsidRPr="00E53590">
        <w:rPr>
          <w:rtl/>
        </w:rPr>
        <w:t>מר טמקין, כדאי שתבוא, מדי פעם אתה תלמד פה</w:t>
      </w:r>
      <w:r w:rsidR="00C975B7">
        <w:rPr>
          <w:rtl/>
        </w:rPr>
        <w:t xml:space="preserve"> </w:t>
      </w:r>
      <w:r w:rsidRPr="00E53590">
        <w:rPr>
          <w:rtl/>
        </w:rPr>
        <w:t>הרבה.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זה צ'יזבט מן הימים ההם, מר ונמהר.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לנו</w:t>
      </w:r>
      <w:r w:rsidR="00C975B7">
        <w:rPr>
          <w:rtl/>
        </w:rPr>
        <w:t xml:space="preserve"> </w:t>
      </w:r>
      <w:r w:rsidRPr="00E53590">
        <w:rPr>
          <w:rtl/>
        </w:rPr>
        <w:t>פרק</w:t>
      </w:r>
      <w:r w:rsidR="00C975B7">
        <w:rPr>
          <w:rtl/>
        </w:rPr>
        <w:t xml:space="preserve"> </w:t>
      </w:r>
      <w:r w:rsidRPr="00E53590">
        <w:rPr>
          <w:rtl/>
        </w:rPr>
        <w:t>חדש בילקוט הכזבים של יצחק, אבל הצ'יזבט הוא הפוך. היום</w:t>
      </w:r>
      <w:r w:rsidR="00C975B7">
        <w:rPr>
          <w:rtl/>
        </w:rPr>
        <w:t xml:space="preserve"> </w:t>
      </w:r>
      <w:r w:rsidRPr="00E53590">
        <w:rPr>
          <w:rtl/>
        </w:rPr>
        <w:t>מספרים</w:t>
      </w:r>
      <w:r w:rsidR="00C975B7">
        <w:rPr>
          <w:rtl/>
        </w:rPr>
        <w:t xml:space="preserve"> </w:t>
      </w:r>
      <w:r w:rsidRPr="00E53590">
        <w:rPr>
          <w:rtl/>
        </w:rPr>
        <w:t>לציבור, שאש"ף</w:t>
      </w:r>
      <w:r w:rsidR="00C975B7">
        <w:rPr>
          <w:rtl/>
        </w:rPr>
        <w:t xml:space="preserve"> </w:t>
      </w:r>
      <w:r w:rsidRPr="00E53590">
        <w:rPr>
          <w:rtl/>
        </w:rPr>
        <w:t>הוא המתון וה"חמאס" הוא הארגון הקיצוני. היום אומרים לנו,</w:t>
      </w:r>
      <w:r w:rsidR="00C975B7">
        <w:rPr>
          <w:rtl/>
        </w:rPr>
        <w:t xml:space="preserve"> </w:t>
      </w:r>
      <w:r w:rsidRPr="00E53590">
        <w:rPr>
          <w:rtl/>
        </w:rPr>
        <w:t>שאש"ף</w:t>
      </w:r>
      <w:r w:rsidR="00C975B7">
        <w:rPr>
          <w:rtl/>
        </w:rPr>
        <w:t xml:space="preserve"> </w:t>
      </w:r>
      <w:r w:rsidRPr="00E53590">
        <w:rPr>
          <w:rtl/>
        </w:rPr>
        <w:t>אחר,</w:t>
      </w:r>
      <w:r w:rsidR="00C975B7">
        <w:rPr>
          <w:rtl/>
        </w:rPr>
        <w:t xml:space="preserve"> </w:t>
      </w:r>
      <w:r w:rsidRPr="00E53590">
        <w:rPr>
          <w:rtl/>
        </w:rPr>
        <w:t>ערפאת חזק, אש"ף מאוחד, והם רוצים שלום והם מסוגלים לכפות את רצונם.</w:t>
      </w:r>
      <w:r w:rsidR="00C975B7">
        <w:rPr>
          <w:rtl/>
        </w:rPr>
        <w:t xml:space="preserve"> </w:t>
      </w:r>
      <w:r w:rsidRPr="00E53590">
        <w:rPr>
          <w:rtl/>
        </w:rPr>
        <w:t>כוח</w:t>
      </w:r>
      <w:r w:rsidR="00C975B7">
        <w:rPr>
          <w:rtl/>
        </w:rPr>
        <w:t xml:space="preserve"> </w:t>
      </w:r>
      <w:r w:rsidRPr="00E53590">
        <w:rPr>
          <w:rtl/>
        </w:rPr>
        <w:t>אחד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אש"ף</w:t>
      </w:r>
      <w:r w:rsidR="00C975B7">
        <w:rPr>
          <w:rtl/>
        </w:rPr>
        <w:t xml:space="preserve"> </w:t>
      </w:r>
      <w:r w:rsidRPr="00E53590">
        <w:rPr>
          <w:rtl/>
        </w:rPr>
        <w:t>והוא</w:t>
      </w:r>
      <w:r w:rsidR="00C975B7">
        <w:rPr>
          <w:rtl/>
        </w:rPr>
        <w:t xml:space="preserve"> </w:t>
      </w:r>
      <w:r w:rsidRPr="00E53590">
        <w:rPr>
          <w:rtl/>
        </w:rPr>
        <w:t>רוצה שלום, וההפוך לו זה ה"חמאס", הסרבן, שרוצה טרור.</w:t>
      </w:r>
      <w:r w:rsidR="00C975B7">
        <w:rPr>
          <w:rtl/>
        </w:rPr>
        <w:t xml:space="preserve"> </w:t>
      </w:r>
      <w:r w:rsidRPr="00E53590">
        <w:rPr>
          <w:rtl/>
        </w:rPr>
        <w:t>אש"ף</w:t>
      </w:r>
      <w:r w:rsidR="00C975B7">
        <w:rPr>
          <w:rtl/>
        </w:rPr>
        <w:t xml:space="preserve"> </w:t>
      </w:r>
      <w:r w:rsidRPr="00E53590">
        <w:rPr>
          <w:rtl/>
        </w:rPr>
        <w:t>שונה</w:t>
      </w:r>
      <w:r w:rsidR="00C975B7">
        <w:rPr>
          <w:rtl/>
        </w:rPr>
        <w:t xml:space="preserve"> </w:t>
      </w:r>
      <w:r w:rsidRPr="00E53590">
        <w:rPr>
          <w:rtl/>
        </w:rPr>
        <w:t>מן</w:t>
      </w:r>
      <w:r w:rsidR="00C975B7">
        <w:rPr>
          <w:rtl/>
        </w:rPr>
        <w:t xml:space="preserve"> </w:t>
      </w:r>
      <w:r w:rsidRPr="00E53590">
        <w:rPr>
          <w:rtl/>
        </w:rPr>
        <w:t>ה"חמאס"</w:t>
      </w:r>
      <w:r w:rsidR="00C975B7">
        <w:rPr>
          <w:rtl/>
        </w:rPr>
        <w:t xml:space="preserve"> </w:t>
      </w:r>
      <w:r w:rsidRPr="00E53590">
        <w:rPr>
          <w:rtl/>
        </w:rPr>
        <w:t>כאילו "החונק מבוסטון" שונה מ"ג'ק המרטש". ואומרים לנו:</w:t>
      </w:r>
      <w:r w:rsidR="00C975B7">
        <w:rPr>
          <w:rtl/>
        </w:rPr>
        <w:t xml:space="preserve"> </w:t>
      </w:r>
      <w:r w:rsidRPr="00E53590">
        <w:rPr>
          <w:rtl/>
        </w:rPr>
        <w:t>אש"ף</w:t>
      </w:r>
      <w:r w:rsidR="00C975B7">
        <w:rPr>
          <w:rtl/>
        </w:rPr>
        <w:t xml:space="preserve"> </w:t>
      </w:r>
      <w:r w:rsidRPr="00E53590">
        <w:rPr>
          <w:rtl/>
        </w:rPr>
        <w:t>יילחם ב"חמאס", כאילו בני אותה משפחה ערבית, שחלק מבניה כאן וחלק אחר מבניה</w:t>
      </w:r>
      <w:r w:rsidR="00C975B7">
        <w:rPr>
          <w:rtl/>
        </w:rPr>
        <w:t xml:space="preserve"> </w:t>
      </w:r>
      <w:r w:rsidRPr="00E53590">
        <w:rPr>
          <w:rtl/>
        </w:rPr>
        <w:t>שם,</w:t>
      </w:r>
      <w:r w:rsidR="00C975B7">
        <w:rPr>
          <w:rtl/>
        </w:rPr>
        <w:t xml:space="preserve"> </w:t>
      </w:r>
      <w:r w:rsidRPr="00E53590">
        <w:rPr>
          <w:rtl/>
        </w:rPr>
        <w:t>יילחמו</w:t>
      </w:r>
      <w:r w:rsidR="00C975B7">
        <w:rPr>
          <w:rtl/>
        </w:rPr>
        <w:t xml:space="preserve"> </w:t>
      </w:r>
      <w:r w:rsidRPr="00E53590">
        <w:rPr>
          <w:rtl/>
        </w:rPr>
        <w:t>אלה באלה.</w:t>
      </w:r>
      <w:r w:rsidR="00C975B7">
        <w:rPr>
          <w:rtl/>
        </w:rPr>
        <w:t xml:space="preserve"> </w:t>
      </w:r>
      <w:r w:rsidRPr="00E53590">
        <w:rPr>
          <w:rtl/>
        </w:rPr>
        <w:t>ואז אומרת הממשלה:</w:t>
      </w:r>
      <w:r w:rsidR="00C975B7">
        <w:rPr>
          <w:rtl/>
        </w:rPr>
        <w:t xml:space="preserve"> </w:t>
      </w:r>
      <w:r w:rsidRPr="00E53590">
        <w:rPr>
          <w:rtl/>
        </w:rPr>
        <w:t>נחזק את אש"ף, ניתן בידיו נשק, רובים</w:t>
      </w:r>
      <w:r w:rsidR="00C975B7">
        <w:rPr>
          <w:rtl/>
        </w:rPr>
        <w:t xml:space="preserve"> </w:t>
      </w:r>
      <w:r w:rsidRPr="00E53590">
        <w:rPr>
          <w:rtl/>
        </w:rPr>
        <w:t>אוטומטיים,</w:t>
      </w:r>
      <w:r w:rsidR="00C975B7">
        <w:rPr>
          <w:rtl/>
        </w:rPr>
        <w:t xml:space="preserve"> </w:t>
      </w:r>
      <w:r w:rsidRPr="00E53590">
        <w:rPr>
          <w:rtl/>
        </w:rPr>
        <w:t>נקים</w:t>
      </w:r>
      <w:r w:rsidR="00C975B7">
        <w:rPr>
          <w:rtl/>
        </w:rPr>
        <w:t xml:space="preserve"> </w:t>
      </w:r>
      <w:r w:rsidRPr="00E53590">
        <w:rPr>
          <w:rtl/>
        </w:rPr>
        <w:t>משטרה</w:t>
      </w:r>
      <w:r w:rsidR="00C975B7">
        <w:rPr>
          <w:rtl/>
        </w:rPr>
        <w:t xml:space="preserve"> </w:t>
      </w:r>
      <w:r w:rsidRPr="00E53590">
        <w:rPr>
          <w:rtl/>
        </w:rPr>
        <w:t xml:space="preserve">פלשתינית חזקה </w:t>
      </w:r>
      <w:r w:rsidR="00C975B7">
        <w:rPr>
          <w:rtl/>
        </w:rPr>
        <w:t>–</w:t>
      </w:r>
      <w:r w:rsidRPr="00E53590">
        <w:rPr>
          <w:rtl/>
        </w:rPr>
        <w:t xml:space="preserve"> תיפסק האינתיפאדה, וכך יבוא לנו השלום.</w:t>
      </w:r>
      <w:r w:rsidR="00C975B7">
        <w:rPr>
          <w:rtl/>
        </w:rPr>
        <w:t xml:space="preserve"> </w:t>
      </w:r>
      <w:r w:rsidRPr="00E53590">
        <w:rPr>
          <w:rtl/>
        </w:rPr>
        <w:t>אש"ף יספק לנו את הסחורה.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בנימין טמקין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פי הסכמי קמפ</w:t>
      </w:r>
      <w:r w:rsidR="00C975B7">
        <w:rPr>
          <w:rtl/>
        </w:rPr>
        <w:t>-</w:t>
      </w:r>
      <w:r w:rsidRPr="00E53590">
        <w:rPr>
          <w:rtl/>
        </w:rPr>
        <w:t>דייוויד, שעליהם לא חתם יוסי שריד.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עוזי לנדאו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הנה,</w:t>
      </w:r>
      <w:r w:rsidR="00C975B7">
        <w:rPr>
          <w:rtl/>
        </w:rPr>
        <w:t xml:space="preserve"> </w:t>
      </w:r>
      <w:r w:rsidRPr="00E53590">
        <w:rPr>
          <w:rtl/>
        </w:rPr>
        <w:t>אבו</w:t>
      </w:r>
      <w:r w:rsidR="00C975B7">
        <w:rPr>
          <w:rtl/>
        </w:rPr>
        <w:t>-</w:t>
      </w:r>
      <w:r w:rsidRPr="00E53590">
        <w:rPr>
          <w:rtl/>
        </w:rPr>
        <w:t>מאזן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האיש של פרס באוסלו, ונביל שעת' הוא האיש של יוסי שריד</w:t>
      </w:r>
      <w:r w:rsidR="00C975B7">
        <w:rPr>
          <w:rtl/>
        </w:rPr>
        <w:t xml:space="preserve"> </w:t>
      </w:r>
      <w:r w:rsidRPr="00E53590">
        <w:rPr>
          <w:rtl/>
        </w:rPr>
        <w:t>בקהיר,</w:t>
      </w:r>
      <w:r w:rsidR="00C975B7">
        <w:rPr>
          <w:rtl/>
        </w:rPr>
        <w:t xml:space="preserve"> </w:t>
      </w:r>
      <w:r w:rsidRPr="00E53590">
        <w:rPr>
          <w:rtl/>
        </w:rPr>
        <w:t>וערפאת</w:t>
      </w:r>
      <w:r w:rsidR="00C975B7">
        <w:rPr>
          <w:rtl/>
        </w:rPr>
        <w:t xml:space="preserve"> </w:t>
      </w:r>
      <w:r w:rsidRPr="00E53590">
        <w:rPr>
          <w:rtl/>
        </w:rPr>
        <w:t>הוא האיש שרבין לוחץ את ידו בוושינגטון. חודשים היתה הממשלה הזאת</w:t>
      </w:r>
      <w:r w:rsidR="00C975B7">
        <w:rPr>
          <w:rtl/>
        </w:rPr>
        <w:t xml:space="preserve"> </w:t>
      </w:r>
      <w:r w:rsidRPr="00E53590">
        <w:rPr>
          <w:rtl/>
        </w:rPr>
        <w:t>יוצאת</w:t>
      </w:r>
      <w:r w:rsidR="00C975B7">
        <w:rPr>
          <w:rtl/>
        </w:rPr>
        <w:t xml:space="preserve"> </w:t>
      </w:r>
      <w:r w:rsidRPr="00E53590">
        <w:rPr>
          <w:rtl/>
        </w:rPr>
        <w:t>מעורה</w:t>
      </w:r>
      <w:r w:rsidR="00C975B7">
        <w:rPr>
          <w:rtl/>
        </w:rPr>
        <w:t xml:space="preserve"> </w:t>
      </w:r>
      <w:r w:rsidRPr="00E53590">
        <w:rPr>
          <w:rtl/>
        </w:rPr>
        <w:t>וקופצת</w:t>
      </w:r>
      <w:r w:rsidR="00C975B7">
        <w:rPr>
          <w:rtl/>
        </w:rPr>
        <w:t xml:space="preserve"> </w:t>
      </w:r>
      <w:r w:rsidRPr="00E53590">
        <w:rPr>
          <w:rtl/>
        </w:rPr>
        <w:t>כנשוכת נחש לאחר כל מעשה חבלה ורצח ואומרת: זה לא אש"ף, זה</w:t>
      </w:r>
      <w:r w:rsidR="00C975B7">
        <w:rPr>
          <w:rtl/>
        </w:rPr>
        <w:t xml:space="preserve"> </w:t>
      </w:r>
      <w:r w:rsidRPr="00E53590">
        <w:rPr>
          <w:rtl/>
        </w:rPr>
        <w:t>ה"חמאס";</w:t>
      </w:r>
      <w:r w:rsidR="00C975B7">
        <w:rPr>
          <w:rtl/>
        </w:rPr>
        <w:t xml:space="preserve"> </w:t>
      </w:r>
      <w:r w:rsidRPr="00E53590">
        <w:rPr>
          <w:rtl/>
        </w:rPr>
        <w:t>אש"ף</w:t>
      </w:r>
      <w:r w:rsidR="00C975B7">
        <w:rPr>
          <w:rtl/>
        </w:rPr>
        <w:t xml:space="preserve"> </w:t>
      </w:r>
      <w:r w:rsidRPr="00E53590">
        <w:rPr>
          <w:rtl/>
        </w:rPr>
        <w:t>בסדר,</w:t>
      </w:r>
      <w:r w:rsidR="00C975B7">
        <w:rPr>
          <w:rtl/>
        </w:rPr>
        <w:t xml:space="preserve"> </w:t>
      </w:r>
      <w:r w:rsidRPr="00E53590">
        <w:rPr>
          <w:rtl/>
        </w:rPr>
        <w:t>ה"חמאס"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סרבן</w:t>
      </w:r>
      <w:r w:rsidR="00C975B7">
        <w:rPr>
          <w:rtl/>
        </w:rPr>
        <w:t xml:space="preserve"> </w:t>
      </w:r>
      <w:r w:rsidRPr="00E53590">
        <w:rPr>
          <w:rtl/>
        </w:rPr>
        <w:t>השלום.</w:t>
      </w:r>
      <w:r w:rsidR="00C975B7">
        <w:rPr>
          <w:rtl/>
        </w:rPr>
        <w:t xml:space="preserve"> </w:t>
      </w:r>
      <w:r w:rsidRPr="00E53590">
        <w:rPr>
          <w:rtl/>
        </w:rPr>
        <w:t>התקשורת</w:t>
      </w:r>
      <w:r w:rsidR="00C975B7">
        <w:rPr>
          <w:rtl/>
        </w:rPr>
        <w:t xml:space="preserve"> </w:t>
      </w:r>
      <w:r w:rsidRPr="00E53590">
        <w:rPr>
          <w:rtl/>
        </w:rPr>
        <w:t>הצניעה, בעידודה של</w:t>
      </w:r>
      <w:r w:rsidR="00C975B7">
        <w:rPr>
          <w:rtl/>
        </w:rPr>
        <w:t xml:space="preserve"> </w:t>
      </w:r>
      <w:r w:rsidRPr="00E53590">
        <w:rPr>
          <w:rtl/>
        </w:rPr>
        <w:t>הממשלה,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העובדה</w:t>
      </w:r>
      <w:r w:rsidR="00C975B7">
        <w:rPr>
          <w:rtl/>
        </w:rPr>
        <w:t xml:space="preserve"> </w:t>
      </w:r>
      <w:r w:rsidRPr="00E53590">
        <w:rPr>
          <w:rtl/>
        </w:rPr>
        <w:t>שמעת</w:t>
      </w:r>
      <w:r w:rsidR="00C975B7">
        <w:rPr>
          <w:rtl/>
        </w:rPr>
        <w:t xml:space="preserve"> </w:t>
      </w:r>
      <w:r w:rsidRPr="00E53590">
        <w:rPr>
          <w:rtl/>
        </w:rPr>
        <w:t>לעת היו מקרים נוספים שאש"ף היה מעורב, הוא או אנשיו,</w:t>
      </w:r>
      <w:r w:rsidR="00C975B7">
        <w:rPr>
          <w:rtl/>
        </w:rPr>
        <w:t xml:space="preserve"> </w:t>
      </w:r>
      <w:r w:rsidRPr="00E53590">
        <w:rPr>
          <w:rtl/>
        </w:rPr>
        <w:t>במעשי</w:t>
      </w:r>
      <w:r w:rsidR="00C975B7">
        <w:rPr>
          <w:rtl/>
        </w:rPr>
        <w:t xml:space="preserve"> </w:t>
      </w:r>
      <w:r w:rsidRPr="00E53590">
        <w:rPr>
          <w:rtl/>
        </w:rPr>
        <w:t>טרור.</w:t>
      </w:r>
      <w:r w:rsidR="00C975B7">
        <w:rPr>
          <w:rtl/>
        </w:rPr>
        <w:t xml:space="preserve"> </w:t>
      </w:r>
      <w:r w:rsidRPr="00E53590">
        <w:rPr>
          <w:rtl/>
        </w:rPr>
        <w:t>הנה</w:t>
      </w:r>
      <w:r w:rsidR="00C975B7">
        <w:rPr>
          <w:rtl/>
        </w:rPr>
        <w:t xml:space="preserve"> </w:t>
      </w:r>
      <w:r w:rsidRPr="00E53590">
        <w:rPr>
          <w:rtl/>
        </w:rPr>
        <w:t>אותה</w:t>
      </w:r>
      <w:r w:rsidR="00C975B7">
        <w:rPr>
          <w:rtl/>
        </w:rPr>
        <w:t xml:space="preserve"> </w:t>
      </w:r>
      <w:r w:rsidRPr="00E53590">
        <w:rPr>
          <w:rtl/>
        </w:rPr>
        <w:t>פרשה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הרצח</w:t>
      </w:r>
      <w:r w:rsidR="00C975B7">
        <w:rPr>
          <w:rtl/>
        </w:rPr>
        <w:t xml:space="preserve"> </w:t>
      </w:r>
      <w:r w:rsidRPr="00E53590">
        <w:rPr>
          <w:rtl/>
        </w:rPr>
        <w:t>בוואדי</w:t>
      </w:r>
      <w:r w:rsidR="00C975B7">
        <w:rPr>
          <w:rtl/>
        </w:rPr>
        <w:t>-</w:t>
      </w:r>
      <w:r w:rsidRPr="00E53590">
        <w:rPr>
          <w:rtl/>
        </w:rPr>
        <w:t>קלט, אותה פרשה של הטמנת מוקשים</w:t>
      </w:r>
      <w:r w:rsidR="00C975B7">
        <w:rPr>
          <w:rtl/>
        </w:rPr>
        <w:t xml:space="preserve"> </w:t>
      </w:r>
      <w:r w:rsidRPr="00E53590">
        <w:rPr>
          <w:rtl/>
        </w:rPr>
        <w:t>ברמת</w:t>
      </w:r>
      <w:r w:rsidR="00C975B7">
        <w:rPr>
          <w:rtl/>
        </w:rPr>
        <w:t>-</w:t>
      </w:r>
      <w:r w:rsidRPr="00E53590">
        <w:rPr>
          <w:rtl/>
        </w:rPr>
        <w:t>רחל,</w:t>
      </w:r>
      <w:r w:rsidR="00C975B7">
        <w:rPr>
          <w:rtl/>
        </w:rPr>
        <w:t xml:space="preserve"> </w:t>
      </w:r>
      <w:r w:rsidRPr="00E53590">
        <w:rPr>
          <w:rtl/>
        </w:rPr>
        <w:t>ואלה</w:t>
      </w:r>
      <w:r w:rsidR="00C975B7">
        <w:rPr>
          <w:rtl/>
        </w:rPr>
        <w:t xml:space="preserve"> </w:t>
      </w:r>
      <w:r w:rsidRPr="00E53590">
        <w:rPr>
          <w:rtl/>
        </w:rPr>
        <w:t>הן</w:t>
      </w:r>
      <w:r w:rsidR="00C975B7">
        <w:rPr>
          <w:rtl/>
        </w:rPr>
        <w:t xml:space="preserve"> </w:t>
      </w:r>
      <w:r w:rsidRPr="00E53590">
        <w:rPr>
          <w:rtl/>
        </w:rPr>
        <w:t>דוגמאות.</w:t>
      </w:r>
      <w:r w:rsidR="00C975B7">
        <w:rPr>
          <w:rtl/>
        </w:rPr>
        <w:t xml:space="preserve"> </w:t>
      </w:r>
      <w:r w:rsidRPr="00E53590">
        <w:rPr>
          <w:rtl/>
        </w:rPr>
        <w:t>אבל הסדק הראשון ניבע מתי? כאשר נרצח חיים מזרחי,</w:t>
      </w:r>
      <w:r w:rsidR="00C975B7">
        <w:rPr>
          <w:rtl/>
        </w:rPr>
        <w:t xml:space="preserve"> </w:t>
      </w:r>
      <w:r w:rsidRPr="00E53590">
        <w:rPr>
          <w:rtl/>
        </w:rPr>
        <w:t>השם ייקום דמו, ברמאללה, ואז התברר שלא רק מדובר בחוליית אש"ף</w:t>
      </w:r>
      <w:r w:rsidR="00C975B7">
        <w:rPr>
          <w:rtl/>
        </w:rPr>
        <w:t xml:space="preserve"> </w:t>
      </w:r>
      <w:r w:rsidRPr="00E53590">
        <w:rPr>
          <w:rtl/>
        </w:rPr>
        <w:t>שלה אנשים חשובים,</w:t>
      </w:r>
      <w:r w:rsidR="00C975B7">
        <w:rPr>
          <w:rtl/>
        </w:rPr>
        <w:t xml:space="preserve"> </w:t>
      </w:r>
      <w:r w:rsidRPr="00E53590">
        <w:rPr>
          <w:rtl/>
        </w:rPr>
        <w:t>חמישה,</w:t>
      </w:r>
      <w:r w:rsidR="00C975B7">
        <w:rPr>
          <w:rtl/>
        </w:rPr>
        <w:t xml:space="preserve"> </w:t>
      </w:r>
      <w:r w:rsidRPr="00E53590">
        <w:rPr>
          <w:rtl/>
        </w:rPr>
        <w:t>אלא</w:t>
      </w:r>
      <w:r w:rsidR="00C975B7">
        <w:rPr>
          <w:rtl/>
        </w:rPr>
        <w:t xml:space="preserve"> </w:t>
      </w:r>
      <w:r w:rsidRPr="00E53590">
        <w:rPr>
          <w:rtl/>
        </w:rPr>
        <w:t>ששניים מהם היו מועמדים להתקבל למשטרה הפלשתינית, שבידה הממשלה הזאת</w:t>
      </w:r>
      <w:r w:rsidR="00C975B7">
        <w:rPr>
          <w:rtl/>
        </w:rPr>
        <w:t xml:space="preserve"> </w:t>
      </w:r>
      <w:r w:rsidRPr="00E53590">
        <w:rPr>
          <w:rtl/>
        </w:rPr>
        <w:t>נותנת רובים אוטומטיים, כדי שהם יילחמו בטרור ובמעשי רצח.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מה פתאום? מאיפה הציטוט הזה שהממשלה נותנת להם נשק?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עוזי לנדאו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סגן</w:t>
      </w:r>
      <w:r w:rsidR="00C975B7">
        <w:rPr>
          <w:rtl/>
        </w:rPr>
        <w:t xml:space="preserve"> </w:t>
      </w:r>
      <w:r w:rsidRPr="00E53590">
        <w:rPr>
          <w:rtl/>
        </w:rPr>
        <w:t>השר, לא אני אומר שהמשטרה הפלשתינית החזקה שתקום תקבל רובים. שר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הביטחון בוועדת החוץ והביטחון לא שלל את העובדה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ניתן להם נשק?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עוזי לנדאו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בסדר, הם יקבלו נשק מן המקורות שלהם. הנשק לא יהיה "גליל" ולא יהיה 16</w:t>
      </w:r>
      <w:r w:rsidR="00C975B7">
        <w:rPr>
          <w:rtl/>
        </w:rPr>
        <w:t>-</w:t>
      </w: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להוסיף:</w:t>
      </w:r>
      <w:r w:rsidR="00C975B7">
        <w:rPr>
          <w:rtl/>
        </w:rPr>
        <w:t xml:space="preserve"> </w:t>
      </w:r>
      <w:r w:rsidRPr="00E53590">
        <w:rPr>
          <w:rtl/>
        </w:rPr>
        <w:t>כל זה לא הפריע למר פרס שר החוץ. הוא הסתובב בארץ</w:t>
      </w:r>
      <w:r w:rsidR="00C975B7">
        <w:rPr>
          <w:rtl/>
        </w:rPr>
        <w:t xml:space="preserve"> </w:t>
      </w:r>
      <w:r w:rsidRPr="00E53590">
        <w:rPr>
          <w:rtl/>
        </w:rPr>
        <w:t>בעצרות בחירות, ביפו, והוא איננו מוחה כאשר דגל אש"ף מתנוסס מעל הופעותיו. וזה לא</w:t>
      </w:r>
      <w:r w:rsidR="00C975B7">
        <w:rPr>
          <w:rtl/>
        </w:rPr>
        <w:t xml:space="preserve"> </w:t>
      </w:r>
      <w:r w:rsidRPr="00E53590">
        <w:rPr>
          <w:rtl/>
        </w:rPr>
        <w:t>הפריע</w:t>
      </w:r>
      <w:r w:rsidR="00C975B7">
        <w:rPr>
          <w:rtl/>
        </w:rPr>
        <w:t xml:space="preserve"> </w:t>
      </w:r>
      <w:r w:rsidRPr="00E53590">
        <w:rPr>
          <w:rtl/>
        </w:rPr>
        <w:t>לממשלה</w:t>
      </w:r>
      <w:r w:rsidR="00C975B7">
        <w:rPr>
          <w:rtl/>
        </w:rPr>
        <w:t xml:space="preserve"> </w:t>
      </w:r>
      <w:r w:rsidRPr="00E53590">
        <w:rPr>
          <w:rtl/>
        </w:rPr>
        <w:t>להורות</w:t>
      </w:r>
      <w:r w:rsidR="00C975B7">
        <w:rPr>
          <w:rtl/>
        </w:rPr>
        <w:t xml:space="preserve"> </w:t>
      </w:r>
      <w:r w:rsidRPr="00E53590">
        <w:rPr>
          <w:rtl/>
        </w:rPr>
        <w:t>לצה"ל</w:t>
      </w:r>
      <w:r w:rsidR="00C975B7">
        <w:rPr>
          <w:rtl/>
        </w:rPr>
        <w:t xml:space="preserve"> </w:t>
      </w:r>
      <w:r w:rsidRPr="00E53590">
        <w:rPr>
          <w:rtl/>
        </w:rPr>
        <w:t>להפסיק לרדוף מבוקשים של ה"פתח", לרבות אלה שביצעו</w:t>
      </w:r>
      <w:r w:rsidR="00C975B7">
        <w:rPr>
          <w:rtl/>
        </w:rPr>
        <w:t xml:space="preserve"> </w:t>
      </w:r>
      <w:r w:rsidRPr="00E53590">
        <w:rPr>
          <w:rtl/>
        </w:rPr>
        <w:t>מעשי</w:t>
      </w:r>
      <w:r w:rsidR="00C975B7">
        <w:rPr>
          <w:rtl/>
        </w:rPr>
        <w:t xml:space="preserve"> </w:t>
      </w:r>
      <w:r w:rsidRPr="00E53590">
        <w:rPr>
          <w:rtl/>
        </w:rPr>
        <w:t>רצח.</w:t>
      </w:r>
      <w:r w:rsidR="00C975B7">
        <w:rPr>
          <w:rtl/>
        </w:rPr>
        <w:t xml:space="preserve"> </w:t>
      </w:r>
      <w:r w:rsidRPr="00E53590">
        <w:rPr>
          <w:rtl/>
        </w:rPr>
        <w:t>ואני מבקש לקרוא בפניכם הודעה של סוכנות עתי"ם, שנתפרסמה בחלקה, ורק</w:t>
      </w:r>
      <w:r w:rsidR="00C975B7">
        <w:rPr>
          <w:rtl/>
        </w:rPr>
        <w:t xml:space="preserve"> </w:t>
      </w:r>
      <w:r w:rsidRPr="00E53590">
        <w:rPr>
          <w:rtl/>
        </w:rPr>
        <w:t>בחלק</w:t>
      </w:r>
      <w:r w:rsidR="00C975B7">
        <w:rPr>
          <w:rtl/>
        </w:rPr>
        <w:t xml:space="preserve"> </w:t>
      </w:r>
      <w:r w:rsidRPr="00E53590">
        <w:rPr>
          <w:rtl/>
        </w:rPr>
        <w:t>מהעיתונות</w:t>
      </w:r>
      <w:r w:rsidR="00C975B7">
        <w:rPr>
          <w:rtl/>
        </w:rPr>
        <w:t xml:space="preserve"> </w:t>
      </w:r>
      <w:r w:rsidRPr="00E53590">
        <w:rPr>
          <w:rtl/>
        </w:rPr>
        <w:t>ובמקום</w:t>
      </w:r>
      <w:r w:rsidR="00C975B7">
        <w:rPr>
          <w:rtl/>
        </w:rPr>
        <w:t xml:space="preserve"> </w:t>
      </w:r>
      <w:r w:rsidRPr="00E53590">
        <w:rPr>
          <w:rtl/>
        </w:rPr>
        <w:t>מוצנע,</w:t>
      </w:r>
      <w:r w:rsidR="00C975B7">
        <w:rPr>
          <w:rtl/>
        </w:rPr>
        <w:t xml:space="preserve"> </w:t>
      </w:r>
      <w:r w:rsidRPr="00E53590">
        <w:rPr>
          <w:rtl/>
        </w:rPr>
        <w:t>וההודעה</w:t>
      </w:r>
      <w:r w:rsidR="00C975B7">
        <w:rPr>
          <w:rtl/>
        </w:rPr>
        <w:t xml:space="preserve"> </w:t>
      </w:r>
      <w:r w:rsidRPr="00E53590">
        <w:rPr>
          <w:rtl/>
        </w:rPr>
        <w:t>אומרת</w:t>
      </w:r>
      <w:r w:rsidR="00C975B7">
        <w:rPr>
          <w:rtl/>
        </w:rPr>
        <w:t xml:space="preserve"> </w:t>
      </w:r>
      <w:r w:rsidRPr="00E53590">
        <w:rPr>
          <w:rtl/>
        </w:rPr>
        <w:t>כך:</w:t>
      </w:r>
      <w:r w:rsidR="00C975B7">
        <w:rPr>
          <w:rtl/>
        </w:rPr>
        <w:t xml:space="preserve"> </w:t>
      </w:r>
      <w:r w:rsidRPr="00E53590">
        <w:rPr>
          <w:rtl/>
        </w:rPr>
        <w:t>"הנה נפסק המרדף של כוחות</w:t>
      </w:r>
      <w:r w:rsidR="00C975B7">
        <w:rPr>
          <w:rtl/>
        </w:rPr>
        <w:t xml:space="preserve"> </w:t>
      </w:r>
      <w:r w:rsidRPr="00E53590">
        <w:rPr>
          <w:rtl/>
        </w:rPr>
        <w:t>הביטחון</w:t>
      </w:r>
      <w:r w:rsidR="00C975B7">
        <w:rPr>
          <w:rtl/>
        </w:rPr>
        <w:t xml:space="preserve"> </w:t>
      </w:r>
      <w:r w:rsidRPr="00E53590">
        <w:rPr>
          <w:rtl/>
        </w:rPr>
        <w:t>אחרי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מחבלי</w:t>
      </w:r>
      <w:r w:rsidR="00C975B7">
        <w:rPr>
          <w:rtl/>
        </w:rPr>
        <w:t xml:space="preserve"> </w:t>
      </w:r>
      <w:r w:rsidRPr="00E53590">
        <w:rPr>
          <w:rtl/>
        </w:rPr>
        <w:t>ארגון</w:t>
      </w:r>
      <w:r w:rsidR="00C975B7">
        <w:rPr>
          <w:rtl/>
        </w:rPr>
        <w:t xml:space="preserve"> </w:t>
      </w:r>
      <w:r w:rsidRPr="00E53590">
        <w:rPr>
          <w:rtl/>
        </w:rPr>
        <w:t>ה'פתח' בשטחים, כולל אלה אשר ביצעו מעשי רצח של</w:t>
      </w:r>
      <w:r w:rsidR="00C975B7">
        <w:rPr>
          <w:rtl/>
        </w:rPr>
        <w:t xml:space="preserve"> </w:t>
      </w:r>
      <w:r w:rsidRPr="00E53590">
        <w:rPr>
          <w:rtl/>
        </w:rPr>
        <w:t>ישראלים</w:t>
      </w:r>
      <w:r w:rsidR="00C975B7">
        <w:rPr>
          <w:rtl/>
        </w:rPr>
        <w:t xml:space="preserve"> </w:t>
      </w:r>
      <w:r w:rsidRPr="00E53590">
        <w:rPr>
          <w:rtl/>
        </w:rPr>
        <w:t>ופלשתינים".</w:t>
      </w:r>
      <w:r w:rsidR="00C975B7">
        <w:rPr>
          <w:rtl/>
        </w:rPr>
        <w:t xml:space="preserve"> </w:t>
      </w:r>
      <w:r w:rsidRPr="00E53590">
        <w:rPr>
          <w:rtl/>
        </w:rPr>
        <w:t>ומוסיפים:</w:t>
      </w:r>
      <w:r w:rsidR="00C975B7">
        <w:rPr>
          <w:rtl/>
        </w:rPr>
        <w:t xml:space="preserve"> </w:t>
      </w:r>
      <w:r w:rsidRPr="00E53590">
        <w:rPr>
          <w:rtl/>
        </w:rPr>
        <w:t>"בין הרוצחים, בראש הרשימה האחים עאמר ורג'אח</w:t>
      </w:r>
      <w:r w:rsidR="00C975B7">
        <w:rPr>
          <w:rtl/>
        </w:rPr>
        <w:t xml:space="preserve"> </w:t>
      </w:r>
      <w:r w:rsidRPr="00E53590">
        <w:rPr>
          <w:rtl/>
        </w:rPr>
        <w:t>אבו</w:t>
      </w:r>
      <w:r w:rsidR="00C975B7">
        <w:rPr>
          <w:rtl/>
        </w:rPr>
        <w:t>-</w:t>
      </w:r>
      <w:r w:rsidRPr="00E53590">
        <w:rPr>
          <w:rtl/>
        </w:rPr>
        <w:t>סיתה,</w:t>
      </w:r>
      <w:r w:rsidR="00C975B7">
        <w:rPr>
          <w:rtl/>
        </w:rPr>
        <w:t xml:space="preserve"> </w:t>
      </w:r>
      <w:r w:rsidRPr="00E53590">
        <w:rPr>
          <w:rtl/>
        </w:rPr>
        <w:t>אשר רצחו במרס אשתקד את אורי מגידיש ז"ל תושב גן</w:t>
      </w:r>
      <w:r w:rsidR="00C975B7">
        <w:rPr>
          <w:rtl/>
        </w:rPr>
        <w:t>-</w:t>
      </w:r>
      <w:r w:rsidRPr="00E53590">
        <w:rPr>
          <w:rtl/>
        </w:rPr>
        <w:t>אור וסייעו ברצח שעיה</w:t>
      </w:r>
      <w:r w:rsidR="00C975B7">
        <w:rPr>
          <w:rtl/>
        </w:rPr>
        <w:t xml:space="preserve"> </w:t>
      </w:r>
      <w:r w:rsidRPr="00E53590">
        <w:rPr>
          <w:rtl/>
        </w:rPr>
        <w:t>דויטש</w:t>
      </w:r>
      <w:r w:rsidR="00C975B7">
        <w:rPr>
          <w:rtl/>
        </w:rPr>
        <w:t xml:space="preserve"> </w:t>
      </w:r>
      <w:r w:rsidRPr="00E53590">
        <w:rPr>
          <w:rtl/>
        </w:rPr>
        <w:t>ז"ל. ישראל התחייבה, כאמור, להפסיק לרודפם ולא להעמידם למשפט. יש כמובן גם</w:t>
      </w:r>
      <w:r w:rsidR="00C975B7">
        <w:rPr>
          <w:rtl/>
        </w:rPr>
        <w:t xml:space="preserve"> </w:t>
      </w:r>
      <w:r w:rsidRPr="00E53590">
        <w:rPr>
          <w:rtl/>
        </w:rPr>
        <w:t>גורמים</w:t>
      </w:r>
      <w:r w:rsidR="00C975B7">
        <w:rPr>
          <w:rtl/>
        </w:rPr>
        <w:t xml:space="preserve"> </w:t>
      </w:r>
      <w:r w:rsidRPr="00E53590">
        <w:rPr>
          <w:rtl/>
        </w:rPr>
        <w:t>צבאיים</w:t>
      </w:r>
      <w:r w:rsidR="00C975B7">
        <w:rPr>
          <w:rtl/>
        </w:rPr>
        <w:t xml:space="preserve"> </w:t>
      </w:r>
      <w:r w:rsidRPr="00E53590">
        <w:rPr>
          <w:rtl/>
        </w:rPr>
        <w:t>בכירים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אחרים אשר פנו" </w:t>
      </w:r>
      <w:r w:rsidR="00C975B7">
        <w:rPr>
          <w:rtl/>
        </w:rPr>
        <w:t>–</w:t>
      </w:r>
      <w:r w:rsidRPr="00E53590">
        <w:rPr>
          <w:rtl/>
        </w:rPr>
        <w:t xml:space="preserve"> פה לא כתוב לאן </w:t>
      </w:r>
      <w:r w:rsidR="00C975B7">
        <w:rPr>
          <w:rtl/>
        </w:rPr>
        <w:t>–</w:t>
      </w:r>
      <w:r w:rsidRPr="00E53590">
        <w:rPr>
          <w:rtl/>
        </w:rPr>
        <w:t xml:space="preserve"> "בעקבות פרסום הידיעה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לכתב עתי"ם" </w:t>
      </w:r>
      <w:r w:rsidR="00C975B7">
        <w:rPr>
          <w:rtl/>
        </w:rPr>
        <w:t>–</w:t>
      </w:r>
      <w:r w:rsidRPr="00E53590">
        <w:rPr>
          <w:rtl/>
        </w:rPr>
        <w:t xml:space="preserve"> הנה, כתוב לאן </w:t>
      </w:r>
      <w:r w:rsidR="00C975B7">
        <w:rPr>
          <w:rtl/>
        </w:rPr>
        <w:t>–</w:t>
      </w:r>
      <w:r w:rsidRPr="00E53590">
        <w:rPr>
          <w:rtl/>
        </w:rPr>
        <w:t xml:space="preserve"> "וביקשו להביע התנגדותם להסכמה, באומרם שבכך ייתנו</w:t>
      </w:r>
      <w:r w:rsidR="00C975B7">
        <w:rPr>
          <w:rtl/>
        </w:rPr>
        <w:t xml:space="preserve"> </w:t>
      </w:r>
      <w:r w:rsidRPr="00E53590">
        <w:rPr>
          <w:rtl/>
        </w:rPr>
        <w:t>מכת מוות לכוח ההרתעה של צה"ל".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סגן</w:t>
      </w:r>
      <w:r w:rsidR="00C975B7">
        <w:rPr>
          <w:rtl/>
        </w:rPr>
        <w:t xml:space="preserve"> </w:t>
      </w:r>
      <w:r w:rsidRPr="00E53590">
        <w:rPr>
          <w:rtl/>
        </w:rPr>
        <w:t>שר הביטחון, גם הכזב הזה של אש"ף טוב ושל "חמאס" רע מתנפץ לעיני</w:t>
      </w:r>
      <w:r w:rsidR="00C975B7">
        <w:rPr>
          <w:rtl/>
        </w:rPr>
        <w:t xml:space="preserve"> </w:t>
      </w:r>
      <w:r w:rsidRPr="00E53590">
        <w:rPr>
          <w:rtl/>
        </w:rPr>
        <w:t>הציבור.</w:t>
      </w:r>
      <w:r w:rsidR="00C975B7">
        <w:rPr>
          <w:rtl/>
        </w:rPr>
        <w:t xml:space="preserve"> </w:t>
      </w:r>
      <w:r w:rsidRPr="00E53590">
        <w:rPr>
          <w:rtl/>
        </w:rPr>
        <w:t>"ניצי</w:t>
      </w:r>
      <w:r w:rsidR="00C975B7">
        <w:rPr>
          <w:rtl/>
        </w:rPr>
        <w:t xml:space="preserve"> </w:t>
      </w:r>
      <w:r w:rsidRPr="00E53590">
        <w:rPr>
          <w:rtl/>
        </w:rPr>
        <w:t>הפתח"</w:t>
      </w:r>
      <w:r w:rsidR="00C975B7">
        <w:rPr>
          <w:rtl/>
        </w:rPr>
        <w:t xml:space="preserve"> </w:t>
      </w:r>
      <w:r w:rsidRPr="00E53590">
        <w:rPr>
          <w:rtl/>
        </w:rPr>
        <w:t>משתפים פעולה עם ה"חמאס".</w:t>
      </w:r>
      <w:r w:rsidR="00C975B7">
        <w:rPr>
          <w:rtl/>
        </w:rPr>
        <w:t xml:space="preserve"> </w:t>
      </w:r>
      <w:r w:rsidRPr="00E53590">
        <w:rPr>
          <w:rtl/>
        </w:rPr>
        <w:t>וגם הכזב שאש"ף יספק את סחורת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השלום, גם הוא יתנפץ. ראשית, הוא איננו רוצה; ואם ירצה </w:t>
      </w:r>
      <w:r w:rsidR="00C975B7">
        <w:rPr>
          <w:rtl/>
        </w:rPr>
        <w:t>–</w:t>
      </w:r>
      <w:r w:rsidRPr="00E53590">
        <w:rPr>
          <w:rtl/>
        </w:rPr>
        <w:t xml:space="preserve"> לא יוכל.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הפרק</w:t>
      </w:r>
      <w:r w:rsidR="00C975B7">
        <w:rPr>
          <w:rtl/>
        </w:rPr>
        <w:t xml:space="preserve"> </w:t>
      </w:r>
      <w:r w:rsidRPr="00E53590">
        <w:rPr>
          <w:rtl/>
        </w:rPr>
        <w:t>הבא בסדרת הכזבים אומר שהממשלה נלחמת בטרור. הממשלה אינה נלחמת בטרור,</w:t>
      </w:r>
      <w:r w:rsidR="00C975B7">
        <w:rPr>
          <w:rtl/>
        </w:rPr>
        <w:t xml:space="preserve"> </w:t>
      </w:r>
      <w:r w:rsidRPr="00E53590">
        <w:rPr>
          <w:rtl/>
        </w:rPr>
        <w:t>היא</w:t>
      </w:r>
      <w:r w:rsidR="00C975B7">
        <w:rPr>
          <w:rtl/>
        </w:rPr>
        <w:t xml:space="preserve"> </w:t>
      </w:r>
      <w:r w:rsidRPr="00E53590">
        <w:rPr>
          <w:rtl/>
        </w:rPr>
        <w:t>נכנעת</w:t>
      </w:r>
      <w:r w:rsidR="00C975B7">
        <w:rPr>
          <w:rtl/>
        </w:rPr>
        <w:t xml:space="preserve"> </w:t>
      </w:r>
      <w:r w:rsidRPr="00E53590">
        <w:rPr>
          <w:rtl/>
        </w:rPr>
        <w:t>לטרור,</w:t>
      </w:r>
      <w:r w:rsidR="00C975B7">
        <w:rPr>
          <w:rtl/>
        </w:rPr>
        <w:t xml:space="preserve"> </w:t>
      </w:r>
      <w:r w:rsidRPr="00E53590">
        <w:rPr>
          <w:rtl/>
        </w:rPr>
        <w:t>ולכן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מכה.</w:t>
      </w:r>
      <w:r w:rsidR="00C975B7">
        <w:rPr>
          <w:rtl/>
        </w:rPr>
        <w:t xml:space="preserve"> </w:t>
      </w:r>
      <w:r w:rsidRPr="00E53590">
        <w:rPr>
          <w:rtl/>
        </w:rPr>
        <w:t>כך בלבנון וכך בעזה ובשומרון. עיתון "הארץ"</w:t>
      </w:r>
      <w:r w:rsidR="00C975B7">
        <w:rPr>
          <w:rtl/>
        </w:rPr>
        <w:t xml:space="preserve"> </w:t>
      </w:r>
      <w:r w:rsidRPr="00E53590">
        <w:rPr>
          <w:rtl/>
        </w:rPr>
        <w:t>מאתמול</w:t>
      </w:r>
      <w:r w:rsidR="00C975B7">
        <w:rPr>
          <w:rtl/>
        </w:rPr>
        <w:t xml:space="preserve"> </w:t>
      </w:r>
      <w:r w:rsidRPr="00E53590">
        <w:rPr>
          <w:rtl/>
        </w:rPr>
        <w:t>כותב, שקצין בכיר אמר, כי תקופת הניסיון של הפסקת המרדף נגד אנשי ה"פתח",</w:t>
      </w:r>
      <w:r w:rsidR="00C975B7">
        <w:rPr>
          <w:rtl/>
        </w:rPr>
        <w:t xml:space="preserve"> </w:t>
      </w:r>
      <w:r w:rsidRPr="00E53590">
        <w:rPr>
          <w:rtl/>
        </w:rPr>
        <w:t>בתמורה</w:t>
      </w:r>
      <w:r w:rsidR="00C975B7">
        <w:rPr>
          <w:rtl/>
        </w:rPr>
        <w:t xml:space="preserve"> </w:t>
      </w:r>
      <w:r w:rsidRPr="00E53590">
        <w:rPr>
          <w:rtl/>
        </w:rPr>
        <w:t>להפסקת</w:t>
      </w:r>
      <w:r w:rsidR="00C975B7">
        <w:rPr>
          <w:rtl/>
        </w:rPr>
        <w:t xml:space="preserve"> </w:t>
      </w:r>
      <w:r w:rsidRPr="00E53590">
        <w:rPr>
          <w:rtl/>
        </w:rPr>
        <w:t>פעולות</w:t>
      </w:r>
      <w:r w:rsidR="00C975B7">
        <w:rPr>
          <w:rtl/>
        </w:rPr>
        <w:t xml:space="preserve"> </w:t>
      </w:r>
      <w:r w:rsidRPr="00E53590">
        <w:rPr>
          <w:rtl/>
        </w:rPr>
        <w:t>הטרור מצדם, נכשלה לחלוטין ובוטלה. עוד לפני שיצאה הוראה</w:t>
      </w:r>
      <w:r w:rsidR="00C975B7">
        <w:rPr>
          <w:rtl/>
        </w:rPr>
        <w:t xml:space="preserve"> </w:t>
      </w:r>
      <w:r w:rsidRPr="00E53590">
        <w:rPr>
          <w:rtl/>
        </w:rPr>
        <w:t>לתקופת</w:t>
      </w:r>
      <w:r w:rsidR="00C975B7">
        <w:rPr>
          <w:rtl/>
        </w:rPr>
        <w:t xml:space="preserve"> </w:t>
      </w:r>
      <w:r w:rsidRPr="00E53590">
        <w:rPr>
          <w:rtl/>
        </w:rPr>
        <w:t>הניסיון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הפסקת</w:t>
      </w:r>
      <w:r w:rsidR="00C975B7">
        <w:rPr>
          <w:rtl/>
        </w:rPr>
        <w:t xml:space="preserve"> </w:t>
      </w:r>
      <w:r w:rsidRPr="00E53590">
        <w:rPr>
          <w:rtl/>
        </w:rPr>
        <w:t>המרדף, עוד לפני זה כבלה הממשלה את ידי צה"ל מלהילחם</w:t>
      </w:r>
      <w:r w:rsidR="00C975B7">
        <w:rPr>
          <w:rtl/>
        </w:rPr>
        <w:t xml:space="preserve"> </w:t>
      </w:r>
      <w:r w:rsidRPr="00E53590">
        <w:rPr>
          <w:rtl/>
        </w:rPr>
        <w:t>בטרור.</w:t>
      </w:r>
      <w:r w:rsidR="00C975B7">
        <w:rPr>
          <w:rtl/>
        </w:rPr>
        <w:t xml:space="preserve"> </w:t>
      </w: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עצם</w:t>
      </w:r>
      <w:r w:rsidR="00C975B7">
        <w:rPr>
          <w:rtl/>
        </w:rPr>
        <w:t xml:space="preserve"> </w:t>
      </w:r>
      <w:r w:rsidRPr="00E53590">
        <w:rPr>
          <w:rtl/>
        </w:rPr>
        <w:t>ההודעה הזאת, שיצאה אתמול, היא עדות הנחתום על עיסתו, כי לפחות</w:t>
      </w:r>
      <w:r w:rsidR="00C975B7">
        <w:rPr>
          <w:rtl/>
        </w:rPr>
        <w:t xml:space="preserve"> </w:t>
      </w:r>
      <w:r w:rsidRPr="00E53590">
        <w:rPr>
          <w:rtl/>
        </w:rPr>
        <w:t>תקופה מסוימת של חודשים ארוכים נתנו לרוצחים להסתובב חופשי.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עוד</w:t>
      </w:r>
      <w:r w:rsidR="00C975B7">
        <w:rPr>
          <w:rtl/>
        </w:rPr>
        <w:t xml:space="preserve"> </w:t>
      </w:r>
      <w:r w:rsidRPr="00E53590">
        <w:rPr>
          <w:rtl/>
        </w:rPr>
        <w:t>פרק בילקוט הזה, והוא האמינות של הממשלה ועמידתה על העיקר.</w:t>
      </w:r>
      <w:r w:rsidR="00C975B7">
        <w:rPr>
          <w:rtl/>
        </w:rPr>
        <w:t xml:space="preserve"> </w:t>
      </w:r>
      <w:r w:rsidRPr="00E53590">
        <w:rPr>
          <w:rtl/>
        </w:rPr>
        <w:t>אמינות</w:t>
      </w:r>
      <w:r w:rsidR="00C975B7">
        <w:rPr>
          <w:rtl/>
        </w:rPr>
        <w:t xml:space="preserve"> </w:t>
      </w:r>
      <w:r w:rsidRPr="00E53590">
        <w:rPr>
          <w:rtl/>
        </w:rPr>
        <w:t>ועמידה</w:t>
      </w:r>
      <w:r w:rsidR="00C975B7">
        <w:rPr>
          <w:rtl/>
        </w:rPr>
        <w:t xml:space="preserve"> – </w:t>
      </w:r>
      <w:r w:rsidRPr="00E53590">
        <w:rPr>
          <w:rtl/>
        </w:rPr>
        <w:t>שופרא</w:t>
      </w:r>
      <w:r w:rsidR="00C975B7">
        <w:rPr>
          <w:rtl/>
        </w:rPr>
        <w:t xml:space="preserve"> </w:t>
      </w:r>
      <w:r w:rsidRPr="00E53590">
        <w:rPr>
          <w:rtl/>
        </w:rPr>
        <w:t>דשופרא.</w:t>
      </w:r>
      <w:r w:rsidR="00C975B7">
        <w:rPr>
          <w:rtl/>
        </w:rPr>
        <w:t xml:space="preserve"> </w:t>
      </w:r>
      <w:r w:rsidRPr="00E53590">
        <w:rPr>
          <w:rtl/>
        </w:rPr>
        <w:t>כדאי לצטט את מה שמר פרס, הזריז לכתוב ספרים על מעשיו</w:t>
      </w:r>
      <w:r w:rsidR="00C975B7">
        <w:rPr>
          <w:rtl/>
        </w:rPr>
        <w:t xml:space="preserve"> </w:t>
      </w:r>
      <w:r w:rsidRPr="00E53590">
        <w:rPr>
          <w:rtl/>
        </w:rPr>
        <w:t>כשר</w:t>
      </w:r>
      <w:r w:rsidR="00C975B7">
        <w:rPr>
          <w:rtl/>
        </w:rPr>
        <w:t xml:space="preserve"> </w:t>
      </w:r>
      <w:r w:rsidRPr="00E53590">
        <w:rPr>
          <w:rtl/>
        </w:rPr>
        <w:t>חוץ, כותב על מה שעשה באוסלו, על מה שהיה עיקר ועל מה ניהלו משא</w:t>
      </w:r>
      <w:r w:rsidR="00C975B7">
        <w:rPr>
          <w:rtl/>
        </w:rPr>
        <w:t>-</w:t>
      </w:r>
      <w:r w:rsidRPr="00E53590">
        <w:rPr>
          <w:rtl/>
        </w:rPr>
        <w:t>ומתן.</w:t>
      </w:r>
      <w:r w:rsidR="00C975B7">
        <w:rPr>
          <w:rtl/>
        </w:rPr>
        <w:t xml:space="preserve"> </w:t>
      </w:r>
      <w:r w:rsidRPr="00E53590">
        <w:rPr>
          <w:rtl/>
        </w:rPr>
        <w:t>והוא</w:t>
      </w:r>
      <w:r w:rsidR="00C975B7">
        <w:rPr>
          <w:rtl/>
        </w:rPr>
        <w:t xml:space="preserve"> </w:t>
      </w:r>
      <w:r w:rsidRPr="00E53590">
        <w:rPr>
          <w:rtl/>
        </w:rPr>
        <w:t>כותב</w:t>
      </w:r>
      <w:r w:rsidR="00C975B7">
        <w:rPr>
          <w:rtl/>
        </w:rPr>
        <w:t xml:space="preserve"> </w:t>
      </w:r>
      <w:r w:rsidRPr="00E53590">
        <w:rPr>
          <w:rtl/>
        </w:rPr>
        <w:t>כך:</w:t>
      </w:r>
      <w:r w:rsidR="00C975B7">
        <w:rPr>
          <w:rtl/>
        </w:rPr>
        <w:t xml:space="preserve"> </w:t>
      </w:r>
      <w:r w:rsidRPr="00E53590">
        <w:rPr>
          <w:rtl/>
        </w:rPr>
        <w:t>"לישראל</w:t>
      </w:r>
      <w:r w:rsidR="00C975B7">
        <w:rPr>
          <w:rtl/>
        </w:rPr>
        <w:t xml:space="preserve"> </w:t>
      </w:r>
      <w:r w:rsidRPr="00E53590">
        <w:rPr>
          <w:rtl/>
        </w:rPr>
        <w:t>היו</w:t>
      </w:r>
      <w:r w:rsidR="00C975B7">
        <w:rPr>
          <w:rtl/>
        </w:rPr>
        <w:t xml:space="preserve"> </w:t>
      </w:r>
      <w:r w:rsidRPr="00E53590">
        <w:rPr>
          <w:rtl/>
        </w:rPr>
        <w:t>תנאים</w:t>
      </w:r>
      <w:r w:rsidR="00C975B7">
        <w:rPr>
          <w:rtl/>
        </w:rPr>
        <w:t xml:space="preserve"> </w:t>
      </w:r>
      <w:r w:rsidRPr="00E53590">
        <w:rPr>
          <w:rtl/>
        </w:rPr>
        <w:t>מפורשים</w:t>
      </w:r>
      <w:r w:rsidR="00C975B7">
        <w:rPr>
          <w:rtl/>
        </w:rPr>
        <w:t xml:space="preserve"> </w:t>
      </w:r>
      <w:r w:rsidRPr="00E53590">
        <w:rPr>
          <w:rtl/>
        </w:rPr>
        <w:t>לגבי הכרה באש"ף, שיתנער מהטרור וייאבק</w:t>
      </w:r>
      <w:r w:rsidR="00C975B7">
        <w:rPr>
          <w:rtl/>
        </w:rPr>
        <w:t xml:space="preserve"> </w:t>
      </w:r>
      <w:r w:rsidRPr="00E53590">
        <w:rPr>
          <w:rtl/>
        </w:rPr>
        <w:t xml:space="preserve">בטרוריזם ובטרוריסטים, והעיקר </w:t>
      </w:r>
      <w:r w:rsidR="00C975B7">
        <w:rPr>
          <w:rtl/>
        </w:rPr>
        <w:t>–</w:t>
      </w:r>
      <w:r w:rsidRPr="00E53590">
        <w:rPr>
          <w:rtl/>
        </w:rPr>
        <w:t xml:space="preserve"> שיבטל את הסעיפים באמנה הפלשתינית הקוראים במפורש</w:t>
      </w:r>
      <w:r w:rsidR="00C975B7">
        <w:rPr>
          <w:rtl/>
        </w:rPr>
        <w:t xml:space="preserve"> </w:t>
      </w:r>
      <w:r w:rsidRPr="00E53590">
        <w:rPr>
          <w:rtl/>
        </w:rPr>
        <w:t>או ברמיזה להשמדת ישראל".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שימו לב, לישראל היו תנאים מפורשים והיה העיקר מה צריך לעשות מול אש"ף. כדאי</w:t>
      </w:r>
      <w:r w:rsidR="00C975B7">
        <w:rPr>
          <w:rtl/>
        </w:rPr>
        <w:t xml:space="preserve"> </w:t>
      </w:r>
      <w:r w:rsidRPr="00E53590">
        <w:rPr>
          <w:rtl/>
        </w:rPr>
        <w:t>עכשיו</w:t>
      </w:r>
      <w:r w:rsidR="00C975B7">
        <w:rPr>
          <w:rtl/>
        </w:rPr>
        <w:t xml:space="preserve"> </w:t>
      </w:r>
      <w:r w:rsidRPr="00E53590">
        <w:rPr>
          <w:rtl/>
        </w:rPr>
        <w:t>לראות</w:t>
      </w:r>
      <w:r w:rsidR="00C975B7">
        <w:rPr>
          <w:rtl/>
        </w:rPr>
        <w:t xml:space="preserve"> </w:t>
      </w: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היתה התוצאה: האם אש"ף ביטל את האמנה הפלשתינית? האם הוא התחיל</w:t>
      </w:r>
      <w:r w:rsidR="00C975B7">
        <w:rPr>
          <w:rtl/>
        </w:rPr>
        <w:t xml:space="preserve"> </w:t>
      </w:r>
      <w:r w:rsidRPr="00E53590">
        <w:rPr>
          <w:rtl/>
        </w:rPr>
        <w:t>להילחם</w:t>
      </w:r>
      <w:r w:rsidR="00C975B7">
        <w:rPr>
          <w:rtl/>
        </w:rPr>
        <w:t xml:space="preserve"> </w:t>
      </w:r>
      <w:r w:rsidRPr="00E53590">
        <w:rPr>
          <w:rtl/>
        </w:rPr>
        <w:t>בטרור? הוא כמובן לא שינה ואין לו כל כוונה לשנות את האמנה הפלשתינית, זה</w:t>
      </w:r>
      <w:r w:rsidR="00C975B7">
        <w:rPr>
          <w:rtl/>
        </w:rPr>
        <w:t xml:space="preserve"> </w:t>
      </w:r>
      <w:r w:rsidRPr="00E53590">
        <w:rPr>
          <w:rtl/>
        </w:rPr>
        <w:t>גם דווח לוועדת החוץ והביטחון על</w:t>
      </w:r>
      <w:r w:rsidR="00C975B7">
        <w:rPr>
          <w:rtl/>
        </w:rPr>
        <w:t>-</w:t>
      </w:r>
      <w:r w:rsidRPr="00E53590">
        <w:rPr>
          <w:rtl/>
        </w:rPr>
        <w:t>ידי אנשי אמ"ן. איך אמר זיאד אבו</w:t>
      </w:r>
      <w:r w:rsidR="00C975B7">
        <w:rPr>
          <w:rtl/>
        </w:rPr>
        <w:t>-</w:t>
      </w:r>
      <w:r w:rsidRPr="00E53590">
        <w:rPr>
          <w:rtl/>
        </w:rPr>
        <w:t xml:space="preserve">זיאד? </w:t>
      </w:r>
      <w:r w:rsidR="00C975B7">
        <w:rPr>
          <w:rtl/>
        </w:rPr>
        <w:t>–</w:t>
      </w:r>
      <w:r w:rsidRPr="00E53590">
        <w:rPr>
          <w:rtl/>
        </w:rPr>
        <w:t xml:space="preserve"> "אנחנו</w:t>
      </w:r>
      <w:r w:rsidR="00C975B7">
        <w:rPr>
          <w:rtl/>
        </w:rPr>
        <w:t xml:space="preserve"> </w:t>
      </w:r>
      <w:r w:rsidRPr="00E53590">
        <w:rPr>
          <w:rtl/>
        </w:rPr>
        <w:t>נשנה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האמנה הפלשתינית כשאתם תשנו את התנ"ך".</w:t>
      </w:r>
      <w:r w:rsidR="00C975B7">
        <w:rPr>
          <w:rtl/>
        </w:rPr>
        <w:t xml:space="preserve"> </w:t>
      </w:r>
      <w:r w:rsidRPr="00E53590">
        <w:rPr>
          <w:rtl/>
        </w:rPr>
        <w:t>אשר להפסקת הטרור, לא רק שאש"ף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הפסיק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הטרור,</w:t>
      </w:r>
      <w:r w:rsidR="00C975B7">
        <w:rPr>
          <w:rtl/>
        </w:rPr>
        <w:t xml:space="preserve"> </w:t>
      </w:r>
      <w:r w:rsidRPr="00E53590">
        <w:rPr>
          <w:rtl/>
        </w:rPr>
        <w:t>ולא רק שאין הוא נלחם ב"חמאס", אלא יש שיתוף פעולה וחלוקת</w:t>
      </w:r>
      <w:r w:rsidR="00C975B7">
        <w:rPr>
          <w:rtl/>
        </w:rPr>
        <w:t xml:space="preserve"> </w:t>
      </w:r>
      <w:r w:rsidRPr="00E53590">
        <w:rPr>
          <w:rtl/>
        </w:rPr>
        <w:t>עבודה בין שניהם לגבי מעשי רצח וחבלה נגד יהודים.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ומה היא תגובת ממשלת ישראל על ההפרות האלה? במקום לתבוע את קיום ההתחייבויות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אש"ף,</w:t>
      </w:r>
      <w:r w:rsidR="00C975B7">
        <w:rPr>
          <w:rtl/>
        </w:rPr>
        <w:t xml:space="preserve"> </w:t>
      </w:r>
      <w:r w:rsidRPr="00E53590">
        <w:rPr>
          <w:rtl/>
        </w:rPr>
        <w:t>במקום להציגו בפני מדינות העולם כמי שמפר את התחייבויותיו ואיננו עומד</w:t>
      </w:r>
      <w:r w:rsidR="00C975B7">
        <w:rPr>
          <w:rtl/>
        </w:rPr>
        <w:t xml:space="preserve"> </w:t>
      </w:r>
      <w:r w:rsidRPr="00E53590">
        <w:rPr>
          <w:rtl/>
        </w:rPr>
        <w:t>בהסכם</w:t>
      </w:r>
      <w:r w:rsidR="00C975B7">
        <w:rPr>
          <w:rtl/>
        </w:rPr>
        <w:t xml:space="preserve"> </w:t>
      </w:r>
      <w:r w:rsidRPr="00E53590">
        <w:rPr>
          <w:rtl/>
        </w:rPr>
        <w:t>הזה,</w:t>
      </w:r>
      <w:r w:rsidR="00C975B7">
        <w:rPr>
          <w:rtl/>
        </w:rPr>
        <w:t xml:space="preserve"> </w:t>
      </w:r>
      <w:r w:rsidRPr="00E53590">
        <w:rPr>
          <w:rtl/>
        </w:rPr>
        <w:t>אנחנו מסבירים מדוע הוא איננו יכול לרדוף מחבלים, וראש הממשלה אומר:</w:t>
      </w:r>
      <w:r w:rsidR="00C975B7">
        <w:rPr>
          <w:rtl/>
        </w:rPr>
        <w:t xml:space="preserve"> </w:t>
      </w:r>
      <w:r w:rsidRPr="00E53590">
        <w:rPr>
          <w:rtl/>
        </w:rPr>
        <w:t>אין זה באינטרס של ישראל לדרוש את שינוי האמנה הפלשתינית.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אש"ף</w:t>
      </w:r>
      <w:r w:rsidR="00C975B7">
        <w:rPr>
          <w:rtl/>
        </w:rPr>
        <w:t xml:space="preserve"> </w:t>
      </w:r>
      <w:r w:rsidRPr="00E53590">
        <w:rPr>
          <w:rtl/>
        </w:rPr>
        <w:t>אינו</w:t>
      </w:r>
      <w:r w:rsidR="00C975B7">
        <w:rPr>
          <w:rtl/>
        </w:rPr>
        <w:t xml:space="preserve"> </w:t>
      </w:r>
      <w:r w:rsidRPr="00E53590">
        <w:rPr>
          <w:rtl/>
        </w:rPr>
        <w:t>מסוגל לספק את הסחורה, אבל ממשלת ישראל מוסיפה ויתורים כדי לחזק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את המת הזה, את אש"ף, משום שבקיומו </w:t>
      </w:r>
      <w:r w:rsidR="00C975B7">
        <w:rPr>
          <w:rtl/>
        </w:rPr>
        <w:t>–</w:t>
      </w:r>
      <w:r w:rsidRPr="00E53590">
        <w:rPr>
          <w:rtl/>
        </w:rPr>
        <w:t xml:space="preserve"> קיומה, והיא חיה על המת.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סגן</w:t>
      </w:r>
      <w:r w:rsidR="00C975B7">
        <w:rPr>
          <w:rtl/>
        </w:rPr>
        <w:t xml:space="preserve"> </w:t>
      </w:r>
      <w:r w:rsidRPr="00E53590">
        <w:rPr>
          <w:rtl/>
        </w:rPr>
        <w:t>שר הביטחון, כך לא מנהלים משא</w:t>
      </w:r>
      <w:r w:rsidR="00C975B7">
        <w:rPr>
          <w:rtl/>
        </w:rPr>
        <w:t>-</w:t>
      </w:r>
      <w:r w:rsidRPr="00E53590">
        <w:rPr>
          <w:rtl/>
        </w:rPr>
        <w:t>ומתן, כך אין חותמים חוזה, כך אין</w:t>
      </w:r>
      <w:r w:rsidR="00C975B7">
        <w:rPr>
          <w:rtl/>
        </w:rPr>
        <w:t xml:space="preserve"> </w:t>
      </w:r>
      <w:r w:rsidRPr="00E53590">
        <w:rPr>
          <w:rtl/>
        </w:rPr>
        <w:t>מביאים שלום.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והערה</w:t>
      </w:r>
      <w:r w:rsidR="00C975B7">
        <w:rPr>
          <w:rtl/>
        </w:rPr>
        <w:t xml:space="preserve"> </w:t>
      </w:r>
      <w:r w:rsidRPr="00E53590">
        <w:rPr>
          <w:rtl/>
        </w:rPr>
        <w:t>אחרונה.</w:t>
      </w:r>
      <w:r w:rsidR="00C975B7">
        <w:rPr>
          <w:rtl/>
        </w:rPr>
        <w:t xml:space="preserve"> </w:t>
      </w:r>
      <w:r w:rsidRPr="00E53590">
        <w:rPr>
          <w:rtl/>
        </w:rPr>
        <w:t>הממשלה</w:t>
      </w:r>
      <w:r w:rsidR="00C975B7">
        <w:rPr>
          <w:rtl/>
        </w:rPr>
        <w:t xml:space="preserve"> </w:t>
      </w:r>
      <w:r w:rsidRPr="00E53590">
        <w:rPr>
          <w:rtl/>
        </w:rPr>
        <w:t>נמצאת</w:t>
      </w:r>
      <w:r w:rsidR="00C975B7">
        <w:rPr>
          <w:rtl/>
        </w:rPr>
        <w:t xml:space="preserve"> </w:t>
      </w:r>
      <w:r w:rsidRPr="00E53590">
        <w:rPr>
          <w:rtl/>
        </w:rPr>
        <w:t>בעיצומה של מערכת הונאת הציבור. מוליכים את</w:t>
      </w:r>
      <w:r w:rsidR="00C975B7">
        <w:rPr>
          <w:rtl/>
        </w:rPr>
        <w:t xml:space="preserve"> </w:t>
      </w:r>
      <w:r w:rsidRPr="00E53590">
        <w:rPr>
          <w:rtl/>
        </w:rPr>
        <w:t>הציבור</w:t>
      </w:r>
      <w:r w:rsidR="00C975B7">
        <w:rPr>
          <w:rtl/>
        </w:rPr>
        <w:t xml:space="preserve"> </w:t>
      </w:r>
      <w:r w:rsidRPr="00E53590">
        <w:rPr>
          <w:rtl/>
        </w:rPr>
        <w:t>שולל, והממשלה מוליכה שולל גם את עצמה. בעצם הימים האלה, כמו כיפה אדומה,</w:t>
      </w:r>
      <w:r w:rsidR="00C975B7">
        <w:rPr>
          <w:rtl/>
        </w:rPr>
        <w:t xml:space="preserve"> </w:t>
      </w:r>
      <w:r w:rsidRPr="00E53590">
        <w:rPr>
          <w:rtl/>
        </w:rPr>
        <w:t>היא</w:t>
      </w:r>
      <w:r w:rsidR="00C975B7">
        <w:rPr>
          <w:rtl/>
        </w:rPr>
        <w:t xml:space="preserve"> </w:t>
      </w:r>
      <w:r w:rsidRPr="00E53590">
        <w:rPr>
          <w:rtl/>
        </w:rPr>
        <w:t>מנהלת</w:t>
      </w:r>
      <w:r w:rsidR="00C975B7">
        <w:rPr>
          <w:rtl/>
        </w:rPr>
        <w:t xml:space="preserve"> </w:t>
      </w:r>
      <w:r w:rsidRPr="00E53590">
        <w:rPr>
          <w:rtl/>
        </w:rPr>
        <w:t>משא</w:t>
      </w:r>
      <w:r w:rsidR="00C975B7">
        <w:rPr>
          <w:rtl/>
        </w:rPr>
        <w:t>-</w:t>
      </w:r>
      <w:r w:rsidRPr="00E53590">
        <w:rPr>
          <w:rtl/>
        </w:rPr>
        <w:t>ומתן</w:t>
      </w:r>
      <w:r w:rsidR="00C975B7">
        <w:rPr>
          <w:rtl/>
        </w:rPr>
        <w:t xml:space="preserve"> </w:t>
      </w:r>
      <w:r w:rsidRPr="00E53590">
        <w:rPr>
          <w:rtl/>
        </w:rPr>
        <w:t>ומדברת על אש"ף כאילו הוא סבתא טובה, עד שבאים "ניצי הפתח"</w:t>
      </w:r>
      <w:r w:rsidR="00C975B7">
        <w:rPr>
          <w:rtl/>
        </w:rPr>
        <w:t xml:space="preserve"> </w:t>
      </w:r>
      <w:r w:rsidRPr="00E53590">
        <w:rPr>
          <w:rtl/>
        </w:rPr>
        <w:t>ומגלים שוב שהוא בעצם זאב טורף.</w:t>
      </w:r>
      <w:r w:rsidR="00C975B7">
        <w:rPr>
          <w:rtl/>
        </w:rPr>
        <w:t xml:space="preserve"> </w:t>
      </w:r>
      <w:r w:rsidRPr="00E53590">
        <w:rPr>
          <w:rtl/>
        </w:rPr>
        <w:t>תודה רבה, אדוני היושב</w:t>
      </w:r>
      <w:r w:rsidR="00C975B7">
        <w:rPr>
          <w:rtl/>
        </w:rPr>
        <w:t>-</w:t>
      </w:r>
      <w:r w:rsidRPr="00E53590">
        <w:rPr>
          <w:rtl/>
        </w:rPr>
        <w:t>ראש.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לחבר הכנסת עוזי לנדאו.</w:t>
      </w:r>
      <w:r w:rsidR="00C975B7">
        <w:rPr>
          <w:rtl/>
        </w:rPr>
        <w:t xml:space="preserve"> </w:t>
      </w:r>
      <w:r w:rsidRPr="00E53590">
        <w:rPr>
          <w:rtl/>
        </w:rPr>
        <w:t>סגן שר הביטחון, בבקשה.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רבותי,</w:t>
      </w:r>
      <w:r w:rsidR="00C975B7">
        <w:rPr>
          <w:rtl/>
        </w:rPr>
        <w:t xml:space="preserve"> </w:t>
      </w:r>
      <w:r w:rsidRPr="00E53590">
        <w:rPr>
          <w:rtl/>
        </w:rPr>
        <w:t>סדר</w:t>
      </w:r>
      <w:r w:rsidR="00C975B7">
        <w:rPr>
          <w:rtl/>
        </w:rPr>
        <w:t>-</w:t>
      </w: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שלנו</w:t>
      </w:r>
      <w:r w:rsidR="00C975B7">
        <w:rPr>
          <w:rtl/>
        </w:rPr>
        <w:t xml:space="preserve"> </w:t>
      </w:r>
      <w:r w:rsidRPr="00E53590">
        <w:rPr>
          <w:rtl/>
        </w:rPr>
        <w:t>מאוד</w:t>
      </w:r>
      <w:r w:rsidR="00C975B7">
        <w:rPr>
          <w:rtl/>
        </w:rPr>
        <w:t xml:space="preserve"> </w:t>
      </w:r>
      <w:r w:rsidRPr="00E53590">
        <w:rPr>
          <w:rtl/>
        </w:rPr>
        <w:t>מאוד</w:t>
      </w:r>
      <w:r w:rsidR="00C975B7">
        <w:rPr>
          <w:rtl/>
        </w:rPr>
        <w:t xml:space="preserve"> </w:t>
      </w:r>
      <w:r w:rsidRPr="00E53590">
        <w:rPr>
          <w:rtl/>
        </w:rPr>
        <w:t>עמוס ויש נושאים רבים על סדר</w:t>
      </w:r>
      <w:r w:rsidR="00C975B7">
        <w:rPr>
          <w:rtl/>
        </w:rPr>
        <w:t>-</w:t>
      </w:r>
      <w:r w:rsidRPr="00E53590">
        <w:rPr>
          <w:rtl/>
        </w:rPr>
        <w:t>היום. אני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אקפיד מאוד על עמידה בלוח הזמנים. אם סגן השר יעזור לי </w:t>
      </w:r>
      <w:r w:rsidR="00C975B7">
        <w:rPr>
          <w:rtl/>
        </w:rPr>
        <w:t>–</w:t>
      </w:r>
      <w:r w:rsidRPr="00E53590">
        <w:rPr>
          <w:rtl/>
        </w:rPr>
        <w:t xml:space="preserve"> עוד יותר טוב.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 אין ויכוח על כך שהטרור הוא נורא, ויש רבים</w:t>
      </w:r>
      <w:r w:rsidR="00C975B7">
        <w:rPr>
          <w:rtl/>
        </w:rPr>
        <w:t xml:space="preserve"> </w:t>
      </w:r>
      <w:r w:rsidRPr="00E53590">
        <w:rPr>
          <w:rtl/>
        </w:rPr>
        <w:t>מאתנו</w:t>
      </w:r>
      <w:r w:rsidR="00C975B7">
        <w:rPr>
          <w:rtl/>
        </w:rPr>
        <w:t xml:space="preserve"> </w:t>
      </w:r>
      <w:r w:rsidRPr="00E53590">
        <w:rPr>
          <w:rtl/>
        </w:rPr>
        <w:t>שנושאים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הצלקות</w:t>
      </w:r>
      <w:r w:rsidR="00C975B7">
        <w:rPr>
          <w:rtl/>
        </w:rPr>
        <w:t xml:space="preserve"> </w:t>
      </w:r>
      <w:r w:rsidRPr="00E53590">
        <w:rPr>
          <w:rtl/>
        </w:rPr>
        <w:t>שלו על בשרם. לא כל כך מסובך לעמוד פה על הבמה ולשאת</w:t>
      </w:r>
      <w:r w:rsidR="00C975B7">
        <w:rPr>
          <w:rtl/>
        </w:rPr>
        <w:t xml:space="preserve"> </w:t>
      </w:r>
      <w:r w:rsidRPr="00E53590">
        <w:rPr>
          <w:rtl/>
        </w:rPr>
        <w:t>נאומי</w:t>
      </w:r>
      <w:r w:rsidR="00C975B7">
        <w:rPr>
          <w:rtl/>
        </w:rPr>
        <w:t xml:space="preserve"> </w:t>
      </w:r>
      <w:r w:rsidRPr="00E53590">
        <w:rPr>
          <w:rtl/>
        </w:rPr>
        <w:t>נהי</w:t>
      </w:r>
      <w:r w:rsidR="00C975B7">
        <w:rPr>
          <w:rtl/>
        </w:rPr>
        <w:t xml:space="preserve"> </w:t>
      </w:r>
      <w:r w:rsidRPr="00E53590">
        <w:rPr>
          <w:rtl/>
        </w:rPr>
        <w:t>ובכי</w:t>
      </w:r>
      <w:r w:rsidR="00C975B7">
        <w:rPr>
          <w:rtl/>
        </w:rPr>
        <w:t xml:space="preserve"> </w:t>
      </w:r>
      <w:r w:rsidRPr="00E53590">
        <w:rPr>
          <w:rtl/>
        </w:rPr>
        <w:t>וחוסר</w:t>
      </w:r>
      <w:r w:rsidR="00C975B7">
        <w:rPr>
          <w:rtl/>
        </w:rPr>
        <w:t xml:space="preserve"> </w:t>
      </w:r>
      <w:r w:rsidRPr="00E53590">
        <w:rPr>
          <w:rtl/>
        </w:rPr>
        <w:t>אמון.</w:t>
      </w:r>
      <w:r w:rsidR="00C975B7">
        <w:rPr>
          <w:rtl/>
        </w:rPr>
        <w:t xml:space="preserve"> </w:t>
      </w:r>
      <w:r w:rsidRPr="00E53590">
        <w:rPr>
          <w:rtl/>
        </w:rPr>
        <w:t>הבעיה באמת מסובכת. לולא היתה כל כך מסובכת, היו</w:t>
      </w:r>
      <w:r w:rsidR="00C975B7">
        <w:rPr>
          <w:rtl/>
        </w:rPr>
        <w:t xml:space="preserve"> </w:t>
      </w:r>
      <w:r w:rsidRPr="00E53590">
        <w:rPr>
          <w:rtl/>
        </w:rPr>
        <w:t>פותרים אותה מזמן.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אבל,</w:t>
      </w:r>
      <w:r w:rsidR="00C975B7">
        <w:rPr>
          <w:rtl/>
        </w:rPr>
        <w:t xml:space="preserve"> </w:t>
      </w:r>
      <w:r w:rsidRPr="00E53590">
        <w:rPr>
          <w:rtl/>
        </w:rPr>
        <w:t>למה</w:t>
      </w:r>
      <w:r w:rsidR="00C975B7">
        <w:rPr>
          <w:rtl/>
        </w:rPr>
        <w:t xml:space="preserve"> </w:t>
      </w:r>
      <w:r w:rsidRPr="00E53590">
        <w:rPr>
          <w:rtl/>
        </w:rPr>
        <w:t>לא פתרו אותה ממשלות ישראל השונות? מכיוון שכנראה צריך היה לעבור</w:t>
      </w:r>
      <w:r w:rsidR="00C975B7">
        <w:rPr>
          <w:rtl/>
        </w:rPr>
        <w:t xml:space="preserve"> </w:t>
      </w:r>
      <w:r w:rsidRPr="00E53590">
        <w:rPr>
          <w:rtl/>
        </w:rPr>
        <w:t>תהליך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כל מיני גורמים, בייחוד על חלק גדול מהערבים, שיכירו שמדינת ישראל היא</w:t>
      </w:r>
      <w:r w:rsidR="00C975B7">
        <w:rPr>
          <w:rtl/>
        </w:rPr>
        <w:t xml:space="preserve"> </w:t>
      </w:r>
      <w:r w:rsidRPr="00E53590">
        <w:rPr>
          <w:rtl/>
        </w:rPr>
        <w:t>עובדה קיימת. נאלצנו להילחם על כך קשות, ונלחמנו.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מה שאני לא שמעתי בנאומים האלה כאן </w:t>
      </w:r>
      <w:r w:rsidR="00C975B7">
        <w:rPr>
          <w:rtl/>
        </w:rPr>
        <w:t>–</w:t>
      </w:r>
      <w:r w:rsidRPr="00E53590">
        <w:rPr>
          <w:rtl/>
        </w:rPr>
        <w:t xml:space="preserve"> מה האלטרנטיבות שאתם מציעים.</w:t>
      </w:r>
      <w:r w:rsidR="00C975B7">
        <w:rPr>
          <w:rtl/>
        </w:rPr>
        <w:t xml:space="preserve"> </w:t>
      </w:r>
      <w:r w:rsidRPr="00E53590">
        <w:rPr>
          <w:rtl/>
        </w:rPr>
        <w:t>לפני כמה</w:t>
      </w:r>
      <w:r w:rsidR="00C975B7">
        <w:rPr>
          <w:rtl/>
        </w:rPr>
        <w:t xml:space="preserve"> </w:t>
      </w:r>
      <w:r w:rsidRPr="00E53590">
        <w:rPr>
          <w:rtl/>
        </w:rPr>
        <w:t>שבועות</w:t>
      </w:r>
      <w:r w:rsidR="00C975B7">
        <w:rPr>
          <w:rtl/>
        </w:rPr>
        <w:t xml:space="preserve"> </w:t>
      </w:r>
      <w:r w:rsidRPr="00E53590">
        <w:rPr>
          <w:rtl/>
        </w:rPr>
        <w:t>ציינתי פה לשני חברי הכנסת, חברי עוד מהצבא, זאבי ואיתן, והם אישרו את מה</w:t>
      </w:r>
      <w:r w:rsidR="00C975B7">
        <w:rPr>
          <w:rtl/>
        </w:rPr>
        <w:t xml:space="preserve"> </w:t>
      </w:r>
      <w:r w:rsidRPr="00E53590">
        <w:rPr>
          <w:rtl/>
        </w:rPr>
        <w:t>שאני</w:t>
      </w:r>
      <w:r w:rsidR="00C975B7">
        <w:rPr>
          <w:rtl/>
        </w:rPr>
        <w:t xml:space="preserve"> </w:t>
      </w:r>
      <w:r w:rsidRPr="00E53590">
        <w:rPr>
          <w:rtl/>
        </w:rPr>
        <w:t>אמרתי.</w:t>
      </w:r>
      <w:r w:rsidR="00C975B7">
        <w:rPr>
          <w:rtl/>
        </w:rPr>
        <w:t xml:space="preserve"> </w:t>
      </w:r>
      <w:r w:rsidRPr="00E53590">
        <w:rPr>
          <w:rtl/>
        </w:rPr>
        <w:t>חבר הכנסת זאבי מדבר על טרנספר; חבר הכנסת איתן מסביר וחזר והסביר</w:t>
      </w:r>
      <w:r w:rsidR="00C975B7">
        <w:rPr>
          <w:rtl/>
        </w:rPr>
        <w:t xml:space="preserve"> </w:t>
      </w:r>
      <w:r w:rsidRPr="00E53590">
        <w:rPr>
          <w:rtl/>
        </w:rPr>
        <w:t>בשבוע</w:t>
      </w:r>
      <w:r w:rsidR="00C975B7">
        <w:rPr>
          <w:rtl/>
        </w:rPr>
        <w:t xml:space="preserve"> </w:t>
      </w:r>
      <w:r w:rsidRPr="00E53590">
        <w:rPr>
          <w:rtl/>
        </w:rPr>
        <w:t>האחרון,</w:t>
      </w:r>
      <w:r w:rsidR="00C975B7">
        <w:rPr>
          <w:rtl/>
        </w:rPr>
        <w:t xml:space="preserve"> </w:t>
      </w:r>
      <w:r w:rsidRPr="00E53590">
        <w:rPr>
          <w:rtl/>
        </w:rPr>
        <w:t>גם אתמול, שזהו, אין מה לסמוך, אי</w:t>
      </w:r>
      <w:r w:rsidR="00C975B7">
        <w:rPr>
          <w:rtl/>
        </w:rPr>
        <w:t>-</w:t>
      </w:r>
      <w:r w:rsidRPr="00E53590">
        <w:rPr>
          <w:rtl/>
        </w:rPr>
        <w:t>אפשר להאמין לאף אחד, ונחיה על</w:t>
      </w:r>
      <w:r w:rsidR="00C975B7">
        <w:rPr>
          <w:rtl/>
        </w:rPr>
        <w:t xml:space="preserve"> </w:t>
      </w:r>
      <w:r w:rsidRPr="00E53590">
        <w:rPr>
          <w:rtl/>
        </w:rPr>
        <w:t>חרבנו.</w:t>
      </w:r>
      <w:r w:rsidR="00C975B7">
        <w:rPr>
          <w:rtl/>
        </w:rPr>
        <w:t xml:space="preserve"> </w:t>
      </w:r>
      <w:r w:rsidRPr="00E53590">
        <w:rPr>
          <w:rtl/>
        </w:rPr>
        <w:t>אלה</w:t>
      </w:r>
      <w:r w:rsidR="00C975B7">
        <w:rPr>
          <w:rtl/>
        </w:rPr>
        <w:t xml:space="preserve"> </w:t>
      </w:r>
      <w:r w:rsidRPr="00E53590">
        <w:rPr>
          <w:rtl/>
        </w:rPr>
        <w:t>האלטרנטיבות?</w:t>
      </w:r>
      <w:r w:rsidR="00C975B7">
        <w:rPr>
          <w:rtl/>
        </w:rPr>
        <w:t xml:space="preserve"> </w:t>
      </w:r>
      <w:r w:rsidRPr="00E53590">
        <w:rPr>
          <w:rtl/>
        </w:rPr>
        <w:t>בבקשה,</w:t>
      </w:r>
      <w:r w:rsidR="00C975B7">
        <w:rPr>
          <w:rtl/>
        </w:rPr>
        <w:t xml:space="preserve"> </w:t>
      </w:r>
      <w:r w:rsidRPr="00E53590">
        <w:rPr>
          <w:rtl/>
        </w:rPr>
        <w:t>אז תבואו הנה ותשירו שירי תהילה לאלטרנטיבות</w:t>
      </w:r>
      <w:r w:rsidR="00C975B7">
        <w:rPr>
          <w:rtl/>
        </w:rPr>
        <w:t xml:space="preserve"> </w:t>
      </w:r>
      <w:r w:rsidRPr="00E53590">
        <w:rPr>
          <w:rtl/>
        </w:rPr>
        <w:t>הללו.</w:t>
      </w:r>
      <w:r w:rsidR="00C975B7">
        <w:rPr>
          <w:rtl/>
        </w:rPr>
        <w:t xml:space="preserve"> </w:t>
      </w:r>
      <w:r w:rsidRPr="00E53590">
        <w:rPr>
          <w:rtl/>
        </w:rPr>
        <w:t>אפשר</w:t>
      </w:r>
      <w:r w:rsidR="00C975B7">
        <w:rPr>
          <w:rtl/>
        </w:rPr>
        <w:t xml:space="preserve"> </w:t>
      </w:r>
      <w:r w:rsidRPr="00E53590">
        <w:rPr>
          <w:rtl/>
        </w:rPr>
        <w:t>לחשוב</w:t>
      </w:r>
      <w:r w:rsidR="00C975B7">
        <w:rPr>
          <w:rtl/>
        </w:rPr>
        <w:t xml:space="preserve"> </w:t>
      </w:r>
      <w:r w:rsidRPr="00E53590">
        <w:rPr>
          <w:rtl/>
        </w:rPr>
        <w:t>שכל</w:t>
      </w:r>
      <w:r w:rsidR="00C975B7">
        <w:rPr>
          <w:rtl/>
        </w:rPr>
        <w:t xml:space="preserve"> </w:t>
      </w:r>
      <w:r w:rsidRPr="00E53590">
        <w:rPr>
          <w:rtl/>
        </w:rPr>
        <w:t>השנים שעברו, כל הזמן ליקקנו דבש. אנחנו נלחמנו. נלחמנו</w:t>
      </w:r>
      <w:r w:rsidR="00C975B7">
        <w:rPr>
          <w:rtl/>
        </w:rPr>
        <w:t xml:space="preserve"> </w:t>
      </w:r>
      <w:r w:rsidRPr="00E53590">
        <w:rPr>
          <w:rtl/>
        </w:rPr>
        <w:t>מפני</w:t>
      </w:r>
      <w:r w:rsidR="00C975B7">
        <w:rPr>
          <w:rtl/>
        </w:rPr>
        <w:t xml:space="preserve"> </w:t>
      </w:r>
      <w:r w:rsidRPr="00E53590">
        <w:rPr>
          <w:rtl/>
        </w:rPr>
        <w:t>שלא</w:t>
      </w:r>
      <w:r w:rsidR="00C975B7">
        <w:rPr>
          <w:rtl/>
        </w:rPr>
        <w:t xml:space="preserve"> </w:t>
      </w:r>
      <w:r w:rsidRPr="00E53590">
        <w:rPr>
          <w:rtl/>
        </w:rPr>
        <w:t>רצו</w:t>
      </w:r>
      <w:r w:rsidR="00C975B7">
        <w:rPr>
          <w:rtl/>
        </w:rPr>
        <w:t xml:space="preserve"> </w:t>
      </w:r>
      <w:r w:rsidRPr="00E53590">
        <w:rPr>
          <w:rtl/>
        </w:rPr>
        <w:t>להכיר בנו ולא רצו אותנו. לא שמישהו מאתנו חושב שכולם יהיו אוהבי</w:t>
      </w:r>
      <w:r w:rsidR="00C975B7">
        <w:rPr>
          <w:rtl/>
        </w:rPr>
        <w:t xml:space="preserve"> </w:t>
      </w:r>
      <w:r w:rsidRPr="00E53590">
        <w:rPr>
          <w:rtl/>
        </w:rPr>
        <w:t>ישראל.</w:t>
      </w:r>
      <w:r w:rsidR="00C975B7">
        <w:rPr>
          <w:rtl/>
        </w:rPr>
        <w:t xml:space="preserve"> </w:t>
      </w:r>
      <w:r w:rsidRPr="00E53590">
        <w:rPr>
          <w:rtl/>
        </w:rPr>
        <w:t>כוחנו</w:t>
      </w:r>
      <w:r w:rsidR="00C975B7">
        <w:rPr>
          <w:rtl/>
        </w:rPr>
        <w:t xml:space="preserve"> </w:t>
      </w:r>
      <w:r w:rsidRPr="00E53590">
        <w:rPr>
          <w:rtl/>
        </w:rPr>
        <w:t>עמד</w:t>
      </w:r>
      <w:r w:rsidR="00C975B7">
        <w:rPr>
          <w:rtl/>
        </w:rPr>
        <w:t xml:space="preserve"> </w:t>
      </w:r>
      <w:r w:rsidRPr="00E53590">
        <w:rPr>
          <w:rtl/>
        </w:rPr>
        <w:t>לנו,</w:t>
      </w:r>
      <w:r w:rsidR="00C975B7">
        <w:rPr>
          <w:rtl/>
        </w:rPr>
        <w:t xml:space="preserve"> </w:t>
      </w:r>
      <w:r w:rsidRPr="00E53590">
        <w:rPr>
          <w:rtl/>
        </w:rPr>
        <w:t>וכוחנו</w:t>
      </w:r>
      <w:r w:rsidR="00C975B7">
        <w:rPr>
          <w:rtl/>
        </w:rPr>
        <w:t xml:space="preserve"> </w:t>
      </w:r>
      <w:r w:rsidRPr="00E53590">
        <w:rPr>
          <w:rtl/>
        </w:rPr>
        <w:t>יצטרך לעמוד לנו גם בעתיד. אבל כוחנו צריך גם</w:t>
      </w:r>
      <w:r w:rsidR="00C975B7">
        <w:rPr>
          <w:rtl/>
        </w:rPr>
        <w:t xml:space="preserve"> </w:t>
      </w:r>
      <w:r w:rsidRPr="00E53590">
        <w:rPr>
          <w:rtl/>
        </w:rPr>
        <w:t>להיות כזה שיאפשר לנו לנסות שלום, לא רק מלחמה.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נלחמים</w:t>
      </w:r>
      <w:r w:rsidR="00C975B7">
        <w:rPr>
          <w:rtl/>
        </w:rPr>
        <w:t xml:space="preserve"> </w:t>
      </w:r>
      <w:r w:rsidRPr="00E53590">
        <w:rPr>
          <w:rtl/>
        </w:rPr>
        <w:t>בטרור.</w:t>
      </w:r>
      <w:r w:rsidR="00C975B7">
        <w:rPr>
          <w:rtl/>
        </w:rPr>
        <w:t xml:space="preserve"> </w:t>
      </w:r>
      <w:r w:rsidRPr="00E53590">
        <w:rPr>
          <w:rtl/>
        </w:rPr>
        <w:t>וכאשר</w:t>
      </w:r>
      <w:r w:rsidR="00C975B7">
        <w:rPr>
          <w:rtl/>
        </w:rPr>
        <w:t xml:space="preserve"> </w:t>
      </w:r>
      <w:r w:rsidRPr="00E53590">
        <w:rPr>
          <w:rtl/>
        </w:rPr>
        <w:t>מסתבר</w:t>
      </w:r>
      <w:r w:rsidR="00C975B7">
        <w:rPr>
          <w:rtl/>
        </w:rPr>
        <w:t xml:space="preserve"> </w:t>
      </w:r>
      <w:r w:rsidRPr="00E53590">
        <w:rPr>
          <w:rtl/>
        </w:rPr>
        <w:t>לנו,</w:t>
      </w:r>
      <w:r w:rsidR="00C975B7">
        <w:rPr>
          <w:rtl/>
        </w:rPr>
        <w:t xml:space="preserve"> </w:t>
      </w:r>
      <w:r w:rsidRPr="00E53590">
        <w:rPr>
          <w:rtl/>
        </w:rPr>
        <w:t>ואנו חיים את העובדות מיום ליום</w:t>
      </w:r>
      <w:r w:rsidR="00C975B7">
        <w:rPr>
          <w:rtl/>
        </w:rPr>
        <w:t xml:space="preserve"> </w:t>
      </w:r>
      <w:r w:rsidRPr="00E53590">
        <w:rPr>
          <w:rtl/>
        </w:rPr>
        <w:t>ומשעה</w:t>
      </w:r>
      <w:r w:rsidR="00C975B7">
        <w:rPr>
          <w:rtl/>
        </w:rPr>
        <w:t xml:space="preserve"> </w:t>
      </w:r>
      <w:r w:rsidRPr="00E53590">
        <w:rPr>
          <w:rtl/>
        </w:rPr>
        <w:t>לשעה,</w:t>
      </w:r>
      <w:r w:rsidR="00C975B7">
        <w:rPr>
          <w:rtl/>
        </w:rPr>
        <w:t xml:space="preserve"> </w:t>
      </w:r>
      <w:r w:rsidRPr="00E53590">
        <w:rPr>
          <w:rtl/>
        </w:rPr>
        <w:t>כאשר</w:t>
      </w:r>
      <w:r w:rsidR="00C975B7">
        <w:rPr>
          <w:rtl/>
        </w:rPr>
        <w:t xml:space="preserve"> </w:t>
      </w:r>
      <w:r w:rsidRPr="00E53590">
        <w:rPr>
          <w:rtl/>
        </w:rPr>
        <w:t>מסתבר</w:t>
      </w:r>
      <w:r w:rsidR="00C975B7">
        <w:rPr>
          <w:rtl/>
        </w:rPr>
        <w:t xml:space="preserve"> </w:t>
      </w:r>
      <w:r w:rsidRPr="00E53590">
        <w:rPr>
          <w:rtl/>
        </w:rPr>
        <w:t>לנו</w:t>
      </w:r>
      <w:r w:rsidR="00C975B7">
        <w:rPr>
          <w:rtl/>
        </w:rPr>
        <w:t xml:space="preserve"> </w:t>
      </w:r>
      <w:r w:rsidRPr="00E53590">
        <w:rPr>
          <w:rtl/>
        </w:rPr>
        <w:t>שיש</w:t>
      </w:r>
      <w:r w:rsidR="00C975B7">
        <w:rPr>
          <w:rtl/>
        </w:rPr>
        <w:t xml:space="preserve"> </w:t>
      </w:r>
      <w:r w:rsidRPr="00E53590">
        <w:rPr>
          <w:rtl/>
        </w:rPr>
        <w:t>בקרב הפלשתינים כאלה שאינם מוכנים לקבל עול</w:t>
      </w:r>
      <w:r w:rsidR="00C975B7">
        <w:rPr>
          <w:rtl/>
        </w:rPr>
        <w:t xml:space="preserve"> </w:t>
      </w:r>
      <w:r w:rsidRPr="00E53590">
        <w:rPr>
          <w:rtl/>
        </w:rPr>
        <w:t>ומשמעת, אנחנו נלחמים בהם. ואם צריך, אנחנו גם הורגים.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אבל זו סיבה להפסיק את המאמצים לנסות פעם אחת לפחות לשים קץ לעימות עצמו? כי</w:t>
      </w:r>
      <w:r w:rsidR="00C975B7">
        <w:rPr>
          <w:rtl/>
        </w:rPr>
        <w:t xml:space="preserve"> </w:t>
      </w:r>
      <w:r w:rsidRPr="00E53590">
        <w:rPr>
          <w:rtl/>
        </w:rPr>
        <w:t>זו</w:t>
      </w:r>
      <w:r w:rsidR="00C975B7">
        <w:rPr>
          <w:rtl/>
        </w:rPr>
        <w:t xml:space="preserve"> </w:t>
      </w:r>
      <w:r w:rsidRPr="00E53590">
        <w:rPr>
          <w:rtl/>
        </w:rPr>
        <w:t>תכלית</w:t>
      </w:r>
      <w:r w:rsidR="00C975B7">
        <w:rPr>
          <w:rtl/>
        </w:rPr>
        <w:t xml:space="preserve"> </w:t>
      </w:r>
      <w:r w:rsidRPr="00E53590">
        <w:rPr>
          <w:rtl/>
        </w:rPr>
        <w:t>המשא</w:t>
      </w:r>
      <w:r w:rsidR="00C975B7">
        <w:rPr>
          <w:rtl/>
        </w:rPr>
        <w:t>-</w:t>
      </w:r>
      <w:r w:rsidRPr="00E53590">
        <w:rPr>
          <w:rtl/>
        </w:rPr>
        <w:t>ומתן.</w:t>
      </w:r>
      <w:r w:rsidR="00C975B7">
        <w:rPr>
          <w:rtl/>
        </w:rPr>
        <w:t xml:space="preserve"> </w:t>
      </w: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ספק שיש בו קשיים עצומים, אין ספק שמעורבים בו רגשות</w:t>
      </w:r>
      <w:r w:rsidR="00C975B7">
        <w:rPr>
          <w:rtl/>
        </w:rPr>
        <w:t xml:space="preserve"> </w:t>
      </w:r>
      <w:r w:rsidRPr="00E53590">
        <w:rPr>
          <w:rtl/>
        </w:rPr>
        <w:t>מאוד עמוקים.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חנן פורת (מפד"ל):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איך תבטיחו שהם לא יהיו שותפים במשטרה? איך תבטיחו שהם לא יקבלו את הנשק?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חנן פורת, לפעמים לא נעים לי לחזור על אותם דברים. היו לנו מלחמות</w:t>
      </w:r>
      <w:r w:rsidR="00C975B7">
        <w:rPr>
          <w:rtl/>
        </w:rPr>
        <w:t xml:space="preserve"> </w:t>
      </w:r>
      <w:r w:rsidRPr="00E53590">
        <w:rPr>
          <w:rtl/>
        </w:rPr>
        <w:t>עם שכנינו, שיש להם כוחות צבא הרבה יותר גדולים, שמאיימים על עצם קיומנו.</w:t>
      </w:r>
      <w:r w:rsidR="00C975B7">
        <w:rPr>
          <w:rtl/>
        </w:rPr>
        <w:t xml:space="preserve"> </w:t>
      </w:r>
      <w:r w:rsidRPr="00E53590">
        <w:rPr>
          <w:rtl/>
        </w:rPr>
        <w:t>אני לא</w:t>
      </w:r>
      <w:r w:rsidR="00C975B7">
        <w:rPr>
          <w:rtl/>
        </w:rPr>
        <w:t xml:space="preserve"> </w:t>
      </w:r>
      <w:r w:rsidRPr="00E53590">
        <w:rPr>
          <w:rtl/>
        </w:rPr>
        <w:t xml:space="preserve">רוצה להיכנס לפירוט </w:t>
      </w:r>
      <w:r w:rsidR="00C975B7">
        <w:rPr>
          <w:rtl/>
        </w:rPr>
        <w:t>–</w:t>
      </w:r>
      <w:r w:rsidRPr="00E53590">
        <w:rPr>
          <w:rtl/>
        </w:rPr>
        <w:t xml:space="preserve"> אנחנו ניצחנו. לכן, אני לא אענה לך בפירוט כזה או אחר.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חנן פורת (מפד"ל):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רוצה לשאול אותך שאלה, שאלה מאוד עניינית, אם תרשה לי.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לא, אני לא מרשה לך. אנא, תן לי לסיים את דברי.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חנן פורת (מפד"ל):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אבל זאת השאלה הכי חמורה העומדת לפנינו.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מסתפק בציון העובדה, שלא ממשלת ישראל ולא שום ישראלי לא מציידים אף אחד</w:t>
      </w:r>
      <w:r w:rsidR="00C975B7">
        <w:rPr>
          <w:rtl/>
        </w:rPr>
        <w:t xml:space="preserve"> </w:t>
      </w:r>
      <w:r w:rsidRPr="00E53590">
        <w:rPr>
          <w:rtl/>
        </w:rPr>
        <w:t>בנשק. את השימוש הנלוז הזה במלים כדאי להפסיק.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עוזי לנדאו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הם יקנו לבד. מה זה חשוב אם אנחנו מציידים או לא? זה רלבנטי?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מבקש להפסיק את השימוש במשפט הזה, שאנחנו מספקים להם נשק.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חנן פורת (מפד"ל):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אנחנו מאפשרים להם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רוצים</w:t>
      </w:r>
      <w:r w:rsidR="00C975B7">
        <w:rPr>
          <w:rtl/>
        </w:rPr>
        <w:t xml:space="preserve"> </w:t>
      </w:r>
      <w:r w:rsidRPr="00E53590">
        <w:rPr>
          <w:rtl/>
        </w:rPr>
        <w:t>לנסות</w:t>
      </w:r>
      <w:r w:rsidR="00C975B7">
        <w:rPr>
          <w:rtl/>
        </w:rPr>
        <w:t xml:space="preserve"> </w:t>
      </w:r>
      <w:r w:rsidRPr="00E53590">
        <w:rPr>
          <w:rtl/>
        </w:rPr>
        <w:t>ולמצוא</w:t>
      </w:r>
      <w:r w:rsidR="00C975B7">
        <w:rPr>
          <w:rtl/>
        </w:rPr>
        <w:t xml:space="preserve"> </w:t>
      </w:r>
      <w:r w:rsidRPr="00E53590">
        <w:rPr>
          <w:rtl/>
        </w:rPr>
        <w:t>דרך</w:t>
      </w:r>
      <w:r w:rsidR="00C975B7">
        <w:rPr>
          <w:rtl/>
        </w:rPr>
        <w:t xml:space="preserve"> </w:t>
      </w:r>
      <w:r w:rsidRPr="00E53590">
        <w:rPr>
          <w:rtl/>
        </w:rPr>
        <w:t>לשלום,</w:t>
      </w:r>
      <w:r w:rsidR="00C975B7">
        <w:rPr>
          <w:rtl/>
        </w:rPr>
        <w:t xml:space="preserve"> </w:t>
      </w:r>
      <w:r w:rsidRPr="00E53590">
        <w:rPr>
          <w:rtl/>
        </w:rPr>
        <w:t>זה</w:t>
      </w:r>
      <w:r w:rsidR="00C975B7">
        <w:rPr>
          <w:rtl/>
        </w:rPr>
        <w:t xml:space="preserve"> </w:t>
      </w:r>
      <w:r w:rsidRPr="00E53590">
        <w:rPr>
          <w:rtl/>
        </w:rPr>
        <w:t>נכון,</w:t>
      </w:r>
      <w:r w:rsidR="00C975B7">
        <w:rPr>
          <w:rtl/>
        </w:rPr>
        <w:t xml:space="preserve"> </w:t>
      </w:r>
      <w:r w:rsidRPr="00E53590">
        <w:rPr>
          <w:rtl/>
        </w:rPr>
        <w:t>עם כל הבעיות הכרוכות</w:t>
      </w:r>
      <w:r w:rsidR="00C975B7">
        <w:rPr>
          <w:rtl/>
        </w:rPr>
        <w:t xml:space="preserve"> </w:t>
      </w:r>
      <w:r w:rsidRPr="00E53590">
        <w:rPr>
          <w:rtl/>
        </w:rPr>
        <w:t>בעניין.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לא רוצה לעשות חשבון היסטורי שכבר עשינו אלף פעם, החל מהקמת המדינה ואלה</w:t>
      </w:r>
      <w:r w:rsidR="00C975B7">
        <w:rPr>
          <w:rtl/>
        </w:rPr>
        <w:t xml:space="preserve"> </w:t>
      </w:r>
      <w:r w:rsidRPr="00E53590">
        <w:rPr>
          <w:rtl/>
        </w:rPr>
        <w:t>שהתנגדו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חשבו שהיא לא תוכל להחזיק מעמד, ועד, ועד, ועד. נעזוב את ההיסטוריה.</w:t>
      </w:r>
      <w:r w:rsidR="00C975B7">
        <w:rPr>
          <w:rtl/>
        </w:rPr>
        <w:t xml:space="preserve"> </w:t>
      </w: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רוצים לנסות וליצור עולם אחר. אנחנו חזקים בשביל זה. אנחנו נרדוף את הטרור</w:t>
      </w:r>
      <w:r w:rsidR="00C975B7">
        <w:rPr>
          <w:rtl/>
        </w:rPr>
        <w:t xml:space="preserve"> </w:t>
      </w:r>
      <w:r w:rsidRPr="00E53590">
        <w:rPr>
          <w:rtl/>
        </w:rPr>
        <w:t>בכל מקום שהוא יהיה ובכל מה שהוא יעשה.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שאני</w:t>
      </w:r>
      <w:r w:rsidR="00C975B7">
        <w:rPr>
          <w:rtl/>
        </w:rPr>
        <w:t xml:space="preserve"> </w:t>
      </w:r>
      <w:r w:rsidRPr="00E53590">
        <w:rPr>
          <w:rtl/>
        </w:rPr>
        <w:t>אגיד</w:t>
      </w:r>
      <w:r w:rsidR="00C975B7">
        <w:rPr>
          <w:rtl/>
        </w:rPr>
        <w:t xml:space="preserve"> </w:t>
      </w:r>
      <w:r w:rsidRPr="00E53590">
        <w:rPr>
          <w:rtl/>
        </w:rPr>
        <w:t>שהמלאכה</w:t>
      </w:r>
      <w:r w:rsidR="00C975B7">
        <w:rPr>
          <w:rtl/>
        </w:rPr>
        <w:t xml:space="preserve"> </w:t>
      </w:r>
      <w:r w:rsidRPr="00E53590">
        <w:rPr>
          <w:rtl/>
        </w:rPr>
        <w:t>קלה? לא נכון. כל מה שאתם, חברי הכנסת, העליתם פה לגבי</w:t>
      </w:r>
      <w:r w:rsidR="00C975B7">
        <w:rPr>
          <w:rtl/>
        </w:rPr>
        <w:t xml:space="preserve"> </w:t>
      </w:r>
      <w:r w:rsidRPr="00E53590">
        <w:rPr>
          <w:rtl/>
        </w:rPr>
        <w:t>"ניצי הפתח" הוא נכון, ואני לא מתווכח עם זה. עובדה שאנחנו הרגנו חלק מהם, ונהרוג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האחרים</w:t>
      </w:r>
      <w:r w:rsidR="00C975B7">
        <w:rPr>
          <w:rtl/>
        </w:rPr>
        <w:t xml:space="preserve"> </w:t>
      </w: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יהיה צורך. אבל לא נהרוג את השלום, או לפחות לא נהרוג את הניסיון</w:t>
      </w:r>
      <w:r w:rsidR="00C975B7">
        <w:rPr>
          <w:rtl/>
        </w:rPr>
        <w:t xml:space="preserve"> </w:t>
      </w:r>
      <w:r w:rsidRPr="00E53590">
        <w:rPr>
          <w:rtl/>
        </w:rPr>
        <w:t>להגיע לשלום.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מכיוון</w:t>
      </w:r>
      <w:r w:rsidR="00C975B7">
        <w:rPr>
          <w:rtl/>
        </w:rPr>
        <w:t xml:space="preserve"> </w:t>
      </w:r>
      <w:r w:rsidRPr="00E53590">
        <w:rPr>
          <w:rtl/>
        </w:rPr>
        <w:t>שהבעיה</w:t>
      </w:r>
      <w:r w:rsidR="00C975B7">
        <w:rPr>
          <w:rtl/>
        </w:rPr>
        <w:t xml:space="preserve"> </w:t>
      </w:r>
      <w:r w:rsidRPr="00E53590">
        <w:rPr>
          <w:rtl/>
        </w:rPr>
        <w:t>עצמה</w:t>
      </w:r>
      <w:r w:rsidR="00C975B7">
        <w:rPr>
          <w:rtl/>
        </w:rPr>
        <w:t xml:space="preserve"> </w:t>
      </w:r>
      <w:r w:rsidRPr="00E53590">
        <w:rPr>
          <w:rtl/>
        </w:rPr>
        <w:t>היא</w:t>
      </w:r>
      <w:r w:rsidR="00C975B7">
        <w:rPr>
          <w:rtl/>
        </w:rPr>
        <w:t xml:space="preserve"> </w:t>
      </w:r>
      <w:r w:rsidRPr="00E53590">
        <w:rPr>
          <w:rtl/>
        </w:rPr>
        <w:t>קשה</w:t>
      </w:r>
      <w:r w:rsidR="00C975B7">
        <w:rPr>
          <w:rtl/>
        </w:rPr>
        <w:t xml:space="preserve"> </w:t>
      </w:r>
      <w:r w:rsidRPr="00E53590">
        <w:rPr>
          <w:rtl/>
        </w:rPr>
        <w:t>והיא</w:t>
      </w:r>
      <w:r w:rsidR="00C975B7">
        <w:rPr>
          <w:rtl/>
        </w:rPr>
        <w:t xml:space="preserve"> </w:t>
      </w:r>
      <w:r w:rsidRPr="00E53590">
        <w:rPr>
          <w:rtl/>
        </w:rPr>
        <w:t>אמיתית, והטרור מכאיב מאוד, אני מציע</w:t>
      </w:r>
      <w:r w:rsidR="00C975B7">
        <w:rPr>
          <w:rtl/>
        </w:rPr>
        <w:t xml:space="preserve"> </w:t>
      </w:r>
      <w:r w:rsidRPr="00E53590">
        <w:rPr>
          <w:rtl/>
        </w:rPr>
        <w:t>להעביר את הנושא לוועדת החוץ והביטחון ושם לדון בבעיות הטרור באופן רציני.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לסגן שר הביטחון.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חברת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בלומנטל</w:t>
      </w:r>
      <w:r w:rsidR="00C975B7">
        <w:rPr>
          <w:rtl/>
        </w:rPr>
        <w:t xml:space="preserve"> </w:t>
      </w:r>
      <w:r w:rsidRPr="00E53590">
        <w:rPr>
          <w:rtl/>
        </w:rPr>
        <w:t>ישנה?</w:t>
      </w:r>
      <w:r w:rsidR="00C975B7">
        <w:rPr>
          <w:rtl/>
        </w:rPr>
        <w:t xml:space="preserve"> </w:t>
      </w:r>
      <w:r w:rsidRPr="00E53590">
        <w:rPr>
          <w:rtl/>
        </w:rPr>
        <w:t>איננה.</w:t>
      </w:r>
      <w:r w:rsidR="00C975B7">
        <w:rPr>
          <w:rtl/>
        </w:rPr>
        <w:t xml:space="preserve"> </w:t>
      </w:r>
      <w:r w:rsidRPr="00E53590">
        <w:rPr>
          <w:rtl/>
        </w:rPr>
        <w:t>חבר הכנסת טמקין, אתה מסכים להעביר את</w:t>
      </w:r>
      <w:r w:rsidR="00C975B7">
        <w:rPr>
          <w:rtl/>
        </w:rPr>
        <w:t xml:space="preserve"> </w:t>
      </w:r>
      <w:r w:rsidRPr="00E53590">
        <w:rPr>
          <w:rtl/>
        </w:rPr>
        <w:t>הנושא לוועדת החוץ והביטחון?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בנימין טמקין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רענן כהן? חבר הכנסת חנן פורת?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חנן פורת (מפד"ל):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לא, משום ששום הצעה שהועברה לוועדת החוץ והביטחון לא נדונה.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אתה מסכים או לא מסכים?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חנן פורת (מפד"ל):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 מסכים.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אתה לא מסכים.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עוזי לנדאו?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עוזי לנדאו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מסכים.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רבותי,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אנחנו נצביע על שלוש ההצעות </w:t>
      </w:r>
      <w:r w:rsidR="00C975B7">
        <w:rPr>
          <w:rtl/>
        </w:rPr>
        <w:t>–</w:t>
      </w:r>
      <w:r w:rsidRPr="00E53590">
        <w:rPr>
          <w:rtl/>
        </w:rPr>
        <w:t xml:space="preserve"> של חברי הכנסת בנימין טמקין, רענן כהן</w:t>
      </w:r>
      <w:r w:rsidR="00C975B7">
        <w:rPr>
          <w:rtl/>
        </w:rPr>
        <w:t xml:space="preserve"> </w:t>
      </w:r>
      <w:r w:rsidRPr="00E53590">
        <w:rPr>
          <w:rtl/>
        </w:rPr>
        <w:t>ועוזי</w:t>
      </w:r>
      <w:r w:rsidR="00C975B7">
        <w:rPr>
          <w:rtl/>
        </w:rPr>
        <w:t xml:space="preserve"> </w:t>
      </w:r>
      <w:r w:rsidRPr="00E53590">
        <w:rPr>
          <w:rtl/>
        </w:rPr>
        <w:t>לנדאו.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מי בעד העברת הנושאים שהם העלו לוועדת החוץ והביטחון? </w:t>
      </w:r>
      <w:r w:rsidR="00C975B7">
        <w:rPr>
          <w:rtl/>
        </w:rPr>
        <w:t>–</w:t>
      </w:r>
      <w:r w:rsidRPr="00E53590">
        <w:rPr>
          <w:rtl/>
        </w:rPr>
        <w:t xml:space="preserve"> יצביע. על</w:t>
      </w:r>
      <w:r w:rsidR="00C975B7">
        <w:rPr>
          <w:rtl/>
        </w:rPr>
        <w:t xml:space="preserve"> </w:t>
      </w:r>
      <w:r w:rsidRPr="00E53590">
        <w:rPr>
          <w:rtl/>
        </w:rPr>
        <w:t>ההצעה של חבר הכנסת חנן פורת נצביע בנפרד.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צבעה מס' 9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 xml:space="preserve">עד ההצעה להעביר את הנושא לוועדה </w:t>
      </w:r>
      <w:r>
        <w:rPr>
          <w:rtl/>
        </w:rPr>
        <w:t>–</w:t>
      </w:r>
      <w:r w:rsidR="00E53590" w:rsidRPr="00E53590">
        <w:rPr>
          <w:rtl/>
        </w:rPr>
        <w:t xml:space="preserve"> 10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גד </w:t>
      </w:r>
      <w:r>
        <w:rPr>
          <w:rtl/>
        </w:rPr>
        <w:t>–</w:t>
      </w:r>
      <w:r w:rsidR="00E53590" w:rsidRPr="00E53590">
        <w:rPr>
          <w:rtl/>
        </w:rPr>
        <w:t xml:space="preserve"> 1</w:t>
      </w:r>
    </w:p>
    <w:p w:rsidR="00DC7191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מנעים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  <w:r>
        <w:rPr>
          <w:rtl/>
        </w:rPr>
        <w:t xml:space="preserve"> </w:t>
      </w:r>
    </w:p>
    <w:p w:rsidR="00C975B7" w:rsidRDefault="00E53590" w:rsidP="00C975B7">
      <w:pPr>
        <w:pStyle w:val="3"/>
        <w:rPr>
          <w:rtl/>
        </w:rPr>
      </w:pPr>
      <w:r w:rsidRPr="00E53590">
        <w:rPr>
          <w:rtl/>
        </w:rPr>
        <w:t>ההצעה להעביר את הנושא שהעלו חברי הכנסת ב' טמקין, רע' כהן וע' לנדאו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ל</w:t>
      </w:r>
      <w:r w:rsidR="00E53590" w:rsidRPr="00E53590">
        <w:rPr>
          <w:rtl/>
        </w:rPr>
        <w:t>וועדת החוץ והביטחון נתקבלה.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בעד</w:t>
      </w:r>
      <w:r w:rsidR="00C975B7">
        <w:rPr>
          <w:rtl/>
        </w:rPr>
        <w:t xml:space="preserve"> – </w:t>
      </w:r>
      <w:r w:rsidRPr="00E53590">
        <w:rPr>
          <w:rtl/>
        </w:rPr>
        <w:t>10,</w:t>
      </w:r>
      <w:r w:rsidR="00C975B7">
        <w:rPr>
          <w:rtl/>
        </w:rPr>
        <w:t xml:space="preserve"> </w:t>
      </w:r>
      <w:r w:rsidRPr="00E53590">
        <w:rPr>
          <w:rtl/>
        </w:rPr>
        <w:t>נגד</w:t>
      </w:r>
      <w:r w:rsidR="00C975B7">
        <w:rPr>
          <w:rtl/>
        </w:rPr>
        <w:t xml:space="preserve"> – </w:t>
      </w:r>
      <w:r w:rsidRPr="00E53590">
        <w:rPr>
          <w:rtl/>
        </w:rPr>
        <w:t>1,</w:t>
      </w:r>
      <w:r w:rsidR="00C975B7">
        <w:rPr>
          <w:rtl/>
        </w:rPr>
        <w:t xml:space="preserve"> </w:t>
      </w: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נמנעים.</w:t>
      </w:r>
      <w:r w:rsidR="00C975B7">
        <w:rPr>
          <w:rtl/>
        </w:rPr>
        <w:t xml:space="preserve"> </w:t>
      </w:r>
      <w:r w:rsidRPr="00E53590">
        <w:rPr>
          <w:rtl/>
        </w:rPr>
        <w:t>הוחלט להעביר את ההצעות לוועדת החוץ</w:t>
      </w:r>
      <w:r w:rsidR="00C975B7">
        <w:rPr>
          <w:rtl/>
        </w:rPr>
        <w:t xml:space="preserve"> </w:t>
      </w:r>
      <w:r w:rsidRPr="00E53590">
        <w:rPr>
          <w:rtl/>
        </w:rPr>
        <w:t>והביטחון של הכנסת.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אנו</w:t>
      </w:r>
      <w:r w:rsidR="00C975B7">
        <w:rPr>
          <w:rtl/>
        </w:rPr>
        <w:t xml:space="preserve"> </w:t>
      </w:r>
      <w:r w:rsidRPr="00E53590">
        <w:rPr>
          <w:rtl/>
        </w:rPr>
        <w:t>מצביעים</w:t>
      </w:r>
      <w:r w:rsidR="00C975B7">
        <w:rPr>
          <w:rtl/>
        </w:rPr>
        <w:t xml:space="preserve"> </w:t>
      </w:r>
      <w:r w:rsidRPr="00E53590">
        <w:rPr>
          <w:rtl/>
        </w:rPr>
        <w:t>כעת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ההצעה לסדר</w:t>
      </w:r>
      <w:r w:rsidR="00C975B7">
        <w:rPr>
          <w:rtl/>
        </w:rPr>
        <w:t>-</w:t>
      </w:r>
      <w:r w:rsidRPr="00E53590">
        <w:rPr>
          <w:rtl/>
        </w:rPr>
        <w:t>היום של חבר הכנסת חנן פורת. מי בעד דיון</w:t>
      </w:r>
      <w:r w:rsidR="00C975B7">
        <w:rPr>
          <w:rtl/>
        </w:rPr>
        <w:t xml:space="preserve"> </w:t>
      </w:r>
      <w:r w:rsidRPr="00E53590">
        <w:rPr>
          <w:rtl/>
        </w:rPr>
        <w:t>במליאת הכנסת בהצעה לסדר</w:t>
      </w:r>
      <w:r w:rsidR="00C975B7">
        <w:rPr>
          <w:rtl/>
        </w:rPr>
        <w:t>-</w:t>
      </w:r>
      <w:r w:rsidRPr="00E53590">
        <w:rPr>
          <w:rtl/>
        </w:rPr>
        <w:t>היום של חבר הכנסת חנן פורת?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חנן פורת, אתה לא מצביע?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קריאה: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זה לא נדלק.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חנן פורת, למה אתה לא מצביע?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צבעה מס' 10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בעד ההצעה לכלול את הנושא בסדר</w:t>
      </w:r>
      <w:r w:rsidR="00C975B7">
        <w:rPr>
          <w:rtl/>
        </w:rPr>
        <w:t>-</w:t>
      </w:r>
      <w:r w:rsidRPr="00E53590">
        <w:rPr>
          <w:rtl/>
        </w:rPr>
        <w:t xml:space="preserve">היום </w:t>
      </w:r>
      <w:r w:rsidR="00C975B7">
        <w:rPr>
          <w:rtl/>
        </w:rPr>
        <w:t>–</w:t>
      </w:r>
      <w:r w:rsidRPr="00E53590">
        <w:rPr>
          <w:rtl/>
        </w:rPr>
        <w:t xml:space="preserve"> 6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גד </w:t>
      </w:r>
      <w:r>
        <w:rPr>
          <w:rtl/>
        </w:rPr>
        <w:t>–</w:t>
      </w:r>
      <w:r w:rsidR="00E53590" w:rsidRPr="00E53590">
        <w:rPr>
          <w:rtl/>
        </w:rPr>
        <w:t xml:space="preserve"> 4</w:t>
      </w:r>
    </w:p>
    <w:p w:rsidR="00DC7191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מנעים </w:t>
      </w:r>
      <w:r>
        <w:rPr>
          <w:rtl/>
        </w:rPr>
        <w:t>–</w:t>
      </w:r>
      <w:r w:rsidR="00E53590" w:rsidRPr="00E53590">
        <w:rPr>
          <w:rtl/>
        </w:rPr>
        <w:t xml:space="preserve"> 1</w:t>
      </w:r>
      <w:r>
        <w:rPr>
          <w:rtl/>
        </w:rPr>
        <w:t xml:space="preserve"> </w:t>
      </w:r>
    </w:p>
    <w:p w:rsidR="00C975B7" w:rsidRDefault="00E53590" w:rsidP="00C975B7">
      <w:pPr>
        <w:pStyle w:val="3"/>
        <w:rPr>
          <w:rtl/>
        </w:rPr>
      </w:pPr>
      <w:r w:rsidRPr="00E53590">
        <w:rPr>
          <w:rtl/>
        </w:rPr>
        <w:t>ההצעה לכלול את הנושא שהעלה חבר הכנסת ח' פורת בסדר</w:t>
      </w:r>
      <w:r w:rsidR="00C975B7">
        <w:rPr>
          <w:rtl/>
        </w:rPr>
        <w:t>-</w:t>
      </w:r>
      <w:r w:rsidRPr="00E53590">
        <w:rPr>
          <w:rtl/>
        </w:rPr>
        <w:t>היום של הכנסת נתקבלה.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בעד</w:t>
      </w:r>
      <w:r w:rsidR="00C975B7">
        <w:rPr>
          <w:rtl/>
        </w:rPr>
        <w:t xml:space="preserve"> –</w:t>
      </w:r>
      <w:r w:rsidRPr="00E53590">
        <w:rPr>
          <w:rtl/>
        </w:rPr>
        <w:t xml:space="preserve"> 6, נגד </w:t>
      </w:r>
      <w:r w:rsidR="00C975B7">
        <w:rPr>
          <w:rtl/>
        </w:rPr>
        <w:t>–</w:t>
      </w:r>
      <w:r w:rsidRPr="00E53590">
        <w:rPr>
          <w:rtl/>
        </w:rPr>
        <w:t xml:space="preserve"> 4. ובכן, הוחלט שיתקיים דיון במליאת הכנסת בהצעתו לסדר</w:t>
      </w:r>
      <w:r w:rsidR="00C975B7">
        <w:rPr>
          <w:rtl/>
        </w:rPr>
        <w:t>-</w:t>
      </w: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של חבר הכנסת חנן פורת.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1"/>
        <w:rPr>
          <w:rtl/>
        </w:rPr>
      </w:pPr>
      <w:bookmarkStart w:id="33" w:name="_Toc457989612"/>
      <w:r w:rsidRPr="00C975B7">
        <w:rPr>
          <w:rtl/>
        </w:rPr>
        <w:t>הצעות לסדר</w:t>
      </w:r>
      <w:r>
        <w:rPr>
          <w:rtl/>
        </w:rPr>
        <w:t>-</w:t>
      </w:r>
      <w:r w:rsidRPr="00C975B7">
        <w:rPr>
          <w:rtl/>
        </w:rPr>
        <w:t>היום</w:t>
      </w:r>
      <w:bookmarkEnd w:id="33"/>
    </w:p>
    <w:p w:rsidR="00C975B7" w:rsidRPr="00C975B7" w:rsidRDefault="00C975B7" w:rsidP="00C975B7">
      <w:pPr>
        <w:pStyle w:val="1"/>
        <w:rPr>
          <w:rtl/>
        </w:rPr>
      </w:pPr>
      <w:bookmarkStart w:id="34" w:name="_Toc457989613"/>
      <w:r w:rsidRPr="00C975B7">
        <w:rPr>
          <w:rtl/>
        </w:rPr>
        <w:t>האירועים בלבנון</w:t>
      </w:r>
      <w:bookmarkEnd w:id="34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ממשיכים</w:t>
      </w:r>
      <w:r w:rsidR="00C975B7">
        <w:rPr>
          <w:rtl/>
        </w:rPr>
        <w:t xml:space="preserve"> </w:t>
      </w:r>
      <w:r w:rsidRPr="00E53590">
        <w:rPr>
          <w:rtl/>
        </w:rPr>
        <w:t>בסדר</w:t>
      </w:r>
      <w:r w:rsidR="00C975B7">
        <w:rPr>
          <w:rtl/>
        </w:rPr>
        <w:t>-</w:t>
      </w:r>
      <w:r w:rsidRPr="00E53590">
        <w:rPr>
          <w:rtl/>
        </w:rPr>
        <w:t>היום</w:t>
      </w:r>
      <w:r w:rsidR="00C975B7">
        <w:rPr>
          <w:rtl/>
        </w:rPr>
        <w:t xml:space="preserve"> – </w:t>
      </w:r>
      <w:r w:rsidRPr="00E53590">
        <w:rPr>
          <w:rtl/>
        </w:rPr>
        <w:t>הצעות</w:t>
      </w:r>
      <w:r w:rsidR="00C975B7">
        <w:rPr>
          <w:rtl/>
        </w:rPr>
        <w:t xml:space="preserve"> </w:t>
      </w:r>
      <w:r w:rsidRPr="00E53590">
        <w:rPr>
          <w:rtl/>
        </w:rPr>
        <w:t>לסדר</w:t>
      </w:r>
      <w:r w:rsidR="00C975B7">
        <w:rPr>
          <w:rtl/>
        </w:rPr>
        <w:t>-</w:t>
      </w:r>
      <w:r w:rsidRPr="00E53590">
        <w:rPr>
          <w:rtl/>
        </w:rPr>
        <w:t>היום מס' 3397, 3398, 3399, 3400</w:t>
      </w:r>
      <w:r w:rsidR="00C975B7">
        <w:rPr>
          <w:rtl/>
        </w:rPr>
        <w:t xml:space="preserve"> </w:t>
      </w:r>
      <w:r w:rsidRPr="00E53590">
        <w:rPr>
          <w:rtl/>
        </w:rPr>
        <w:t>ו</w:t>
      </w:r>
      <w:r w:rsidR="00C975B7">
        <w:rPr>
          <w:rtl/>
        </w:rPr>
        <w:t>-</w:t>
      </w:r>
      <w:r w:rsidRPr="00E53590">
        <w:rPr>
          <w:rtl/>
        </w:rPr>
        <w:t>3405 בנושא:</w:t>
      </w:r>
      <w:r w:rsidR="00C975B7">
        <w:rPr>
          <w:rtl/>
        </w:rPr>
        <w:t xml:space="preserve"> </w:t>
      </w:r>
      <w:r w:rsidRPr="00E53590">
        <w:rPr>
          <w:rtl/>
        </w:rPr>
        <w:t>האירועים בלבנון.</w:t>
      </w:r>
      <w:r w:rsidR="00C975B7">
        <w:rPr>
          <w:rtl/>
        </w:rPr>
        <w:t xml:space="preserve"> </w:t>
      </w:r>
      <w:r w:rsidRPr="00E53590">
        <w:rPr>
          <w:rtl/>
        </w:rPr>
        <w:t xml:space="preserve">ראשון הדוברים </w:t>
      </w:r>
      <w:r w:rsidR="00C975B7">
        <w:rPr>
          <w:rtl/>
        </w:rPr>
        <w:t>–</w:t>
      </w:r>
      <w:r w:rsidRPr="00E53590">
        <w:rPr>
          <w:rtl/>
        </w:rPr>
        <w:t xml:space="preserve"> חבר הכנסת שאול עמור, ואחריו </w:t>
      </w:r>
      <w:r w:rsidR="00C975B7">
        <w:rPr>
          <w:rtl/>
        </w:rPr>
        <w:t xml:space="preserve">– </w:t>
      </w:r>
      <w:r w:rsidRPr="00E53590">
        <w:rPr>
          <w:rtl/>
        </w:rPr>
        <w:t>חברת הכנסת נעמי חזן.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חברת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נעמי</w:t>
      </w:r>
      <w:r w:rsidR="00C975B7">
        <w:rPr>
          <w:rtl/>
        </w:rPr>
        <w:t xml:space="preserve"> </w:t>
      </w:r>
      <w:r w:rsidRPr="00E53590">
        <w:rPr>
          <w:rtl/>
        </w:rPr>
        <w:t>בלומנטל,</w:t>
      </w:r>
      <w:r w:rsidR="00C975B7">
        <w:rPr>
          <w:rtl/>
        </w:rPr>
        <w:t xml:space="preserve"> </w:t>
      </w:r>
      <w:r w:rsidRPr="00E53590">
        <w:rPr>
          <w:rtl/>
        </w:rPr>
        <w:t>הבנתי</w:t>
      </w:r>
      <w:r w:rsidR="00C975B7">
        <w:rPr>
          <w:rtl/>
        </w:rPr>
        <w:t xml:space="preserve"> </w:t>
      </w:r>
      <w:r w:rsidRPr="00E53590">
        <w:rPr>
          <w:rtl/>
        </w:rPr>
        <w:t>שאת</w:t>
      </w:r>
      <w:r w:rsidR="00C975B7">
        <w:rPr>
          <w:rtl/>
        </w:rPr>
        <w:t xml:space="preserve"> </w:t>
      </w:r>
      <w:r w:rsidRPr="00E53590">
        <w:rPr>
          <w:rtl/>
        </w:rPr>
        <w:t>שאלת.</w:t>
      </w:r>
      <w:r w:rsidR="00C975B7">
        <w:rPr>
          <w:rtl/>
        </w:rPr>
        <w:t xml:space="preserve"> </w:t>
      </w:r>
      <w:r w:rsidRPr="00E53590">
        <w:rPr>
          <w:rtl/>
        </w:rPr>
        <w:t>היינו</w:t>
      </w:r>
      <w:r w:rsidR="00C975B7">
        <w:rPr>
          <w:rtl/>
        </w:rPr>
        <w:t xml:space="preserve"> </w:t>
      </w:r>
      <w:r w:rsidRPr="00E53590">
        <w:rPr>
          <w:rtl/>
        </w:rPr>
        <w:t>תוך כדי הצבעה, ולא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מאפשרים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נעמי בלומנטל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מתנצלת, הייתי בחוץ.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שאול עמור,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שאול עמור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>ראש, סגן שר הביטחון, כנסת נכבדה, ראשית אני רוצה להביע תנחומים</w:t>
      </w:r>
      <w:r w:rsidR="00C975B7">
        <w:rPr>
          <w:rtl/>
        </w:rPr>
        <w:t xml:space="preserve"> </w:t>
      </w:r>
      <w:r w:rsidRPr="00E53590">
        <w:rPr>
          <w:rtl/>
        </w:rPr>
        <w:t>וצער</w:t>
      </w:r>
      <w:r w:rsidR="00C975B7">
        <w:rPr>
          <w:rtl/>
        </w:rPr>
        <w:t xml:space="preserve"> </w:t>
      </w:r>
      <w:r w:rsidRPr="00E53590">
        <w:rPr>
          <w:rtl/>
        </w:rPr>
        <w:t>צורב</w:t>
      </w:r>
      <w:r w:rsidR="00C975B7">
        <w:rPr>
          <w:rtl/>
        </w:rPr>
        <w:t xml:space="preserve"> </w:t>
      </w:r>
      <w:r w:rsidRPr="00E53590">
        <w:rPr>
          <w:rtl/>
        </w:rPr>
        <w:t>מאוד</w:t>
      </w:r>
      <w:r w:rsidR="00C975B7">
        <w:rPr>
          <w:rtl/>
        </w:rPr>
        <w:t xml:space="preserve"> </w:t>
      </w:r>
      <w:r w:rsidRPr="00E53590">
        <w:rPr>
          <w:rtl/>
        </w:rPr>
        <w:t>בנפול</w:t>
      </w:r>
      <w:r w:rsidR="00C975B7">
        <w:rPr>
          <w:rtl/>
        </w:rPr>
        <w:t xml:space="preserve"> </w:t>
      </w:r>
      <w:r w:rsidRPr="00E53590">
        <w:rPr>
          <w:rtl/>
        </w:rPr>
        <w:t>ארבעת</w:t>
      </w:r>
      <w:r w:rsidR="00C975B7">
        <w:rPr>
          <w:rtl/>
        </w:rPr>
        <w:t xml:space="preserve"> </w:t>
      </w:r>
      <w:r w:rsidRPr="00E53590">
        <w:rPr>
          <w:rtl/>
        </w:rPr>
        <w:t>בנינו שלשום בלבנון: יואב הר</w:t>
      </w:r>
      <w:r w:rsidR="00C975B7">
        <w:rPr>
          <w:rtl/>
        </w:rPr>
        <w:t>-</w:t>
      </w:r>
      <w:r w:rsidRPr="00E53590">
        <w:rPr>
          <w:rtl/>
        </w:rPr>
        <w:t>שושנים, טל כהן, גל</w:t>
      </w:r>
      <w:r w:rsidR="00C975B7">
        <w:rPr>
          <w:rtl/>
        </w:rPr>
        <w:t xml:space="preserve"> </w:t>
      </w:r>
      <w:r w:rsidRPr="00E53590">
        <w:rPr>
          <w:rtl/>
        </w:rPr>
        <w:t>לוינסון וניר עברון, ולשלוח מכאן החלמה מהירה לפצועים.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"זכיתי"</w:t>
      </w:r>
      <w:r w:rsidR="00C975B7">
        <w:rPr>
          <w:rtl/>
        </w:rPr>
        <w:t xml:space="preserve"> </w:t>
      </w:r>
      <w:r w:rsidRPr="00E53590">
        <w:rPr>
          <w:rtl/>
        </w:rPr>
        <w:t>להודעת</w:t>
      </w:r>
      <w:r w:rsidR="00C975B7">
        <w:rPr>
          <w:rtl/>
        </w:rPr>
        <w:t xml:space="preserve"> </w:t>
      </w:r>
      <w:r w:rsidRPr="00E53590">
        <w:rPr>
          <w:rtl/>
        </w:rPr>
        <w:t>איוב,</w:t>
      </w:r>
      <w:r w:rsidR="00C975B7">
        <w:rPr>
          <w:rtl/>
        </w:rPr>
        <w:t xml:space="preserve"> </w:t>
      </w:r>
      <w:r w:rsidRPr="00E53590">
        <w:rPr>
          <w:rtl/>
        </w:rPr>
        <w:t>לבשורה</w:t>
      </w:r>
      <w:r w:rsidR="00C975B7">
        <w:rPr>
          <w:rtl/>
        </w:rPr>
        <w:t xml:space="preserve"> </w:t>
      </w:r>
      <w:r w:rsidRPr="00E53590">
        <w:rPr>
          <w:rtl/>
        </w:rPr>
        <w:t>שלשום</w:t>
      </w:r>
      <w:r w:rsidR="00C975B7">
        <w:rPr>
          <w:rtl/>
        </w:rPr>
        <w:t xml:space="preserve"> </w:t>
      </w:r>
      <w:r w:rsidRPr="00E53590">
        <w:rPr>
          <w:rtl/>
        </w:rPr>
        <w:t>בבוקר,</w:t>
      </w:r>
      <w:r w:rsidR="00C975B7">
        <w:rPr>
          <w:rtl/>
        </w:rPr>
        <w:t xml:space="preserve"> </w:t>
      </w:r>
      <w:r w:rsidRPr="00E53590">
        <w:rPr>
          <w:rtl/>
        </w:rPr>
        <w:t>כשהאלוף</w:t>
      </w:r>
      <w:r w:rsidR="00C975B7">
        <w:rPr>
          <w:rtl/>
        </w:rPr>
        <w:t xml:space="preserve"> </w:t>
      </w:r>
      <w:r w:rsidRPr="00E53590">
        <w:rPr>
          <w:rtl/>
        </w:rPr>
        <w:t>מרדכי</w:t>
      </w:r>
      <w:r w:rsidR="00C975B7">
        <w:rPr>
          <w:rtl/>
        </w:rPr>
        <w:t xml:space="preserve"> </w:t>
      </w:r>
      <w:r w:rsidRPr="00E53590">
        <w:rPr>
          <w:rtl/>
        </w:rPr>
        <w:t>היה בביקור</w:t>
      </w:r>
      <w:r w:rsidR="00C975B7">
        <w:rPr>
          <w:rtl/>
        </w:rPr>
        <w:t xml:space="preserve"> </w:t>
      </w:r>
      <w:r w:rsidRPr="00E53590">
        <w:rPr>
          <w:rtl/>
        </w:rPr>
        <w:t>במגדל</w:t>
      </w:r>
      <w:r w:rsidR="00C975B7">
        <w:rPr>
          <w:rtl/>
        </w:rPr>
        <w:t>-</w:t>
      </w:r>
      <w:r w:rsidRPr="00E53590">
        <w:rPr>
          <w:rtl/>
        </w:rPr>
        <w:t>העמק,</w:t>
      </w:r>
      <w:r w:rsidR="00C975B7">
        <w:rPr>
          <w:rtl/>
        </w:rPr>
        <w:t xml:space="preserve"> </w:t>
      </w:r>
      <w:r w:rsidRPr="00E53590">
        <w:rPr>
          <w:rtl/>
        </w:rPr>
        <w:t>ובאמצע דבריו עם תלמידי בית</w:t>
      </w:r>
      <w:r w:rsidR="00C975B7">
        <w:rPr>
          <w:rtl/>
        </w:rPr>
        <w:t>-</w:t>
      </w:r>
      <w:r w:rsidRPr="00E53590">
        <w:rPr>
          <w:rtl/>
        </w:rPr>
        <w:t>הספר קטע אותו השליש והודיע לו זאת, ואז</w:t>
      </w:r>
      <w:r w:rsidR="00C975B7">
        <w:rPr>
          <w:rtl/>
        </w:rPr>
        <w:t xml:space="preserve"> </w:t>
      </w:r>
      <w:r w:rsidRPr="00E53590">
        <w:rPr>
          <w:rtl/>
        </w:rPr>
        <w:t>הוא עזב הכול ונסע לשדה האירוע. ראיתי את פניו העצובות של האלוף איציק מרדכי, אבל</w:t>
      </w:r>
      <w:r w:rsidR="00C975B7">
        <w:rPr>
          <w:rtl/>
        </w:rPr>
        <w:t xml:space="preserve"> </w:t>
      </w:r>
      <w:r w:rsidRPr="00E53590">
        <w:rPr>
          <w:rtl/>
        </w:rPr>
        <w:t>זה מתגמד אל מול המחזות הנוראים שראינו בבתי</w:t>
      </w:r>
      <w:r w:rsidR="00C975B7">
        <w:rPr>
          <w:rtl/>
        </w:rPr>
        <w:t>-</w:t>
      </w:r>
      <w:r w:rsidRPr="00E53590">
        <w:rPr>
          <w:rtl/>
        </w:rPr>
        <w:t>העלמין, בטקסי הקבורה של הבנים האלה.</w:t>
      </w:r>
      <w:r w:rsidR="00C975B7">
        <w:rPr>
          <w:rtl/>
        </w:rPr>
        <w:t xml:space="preserve"> </w:t>
      </w:r>
      <w:r w:rsidRPr="00E53590">
        <w:rPr>
          <w:rtl/>
        </w:rPr>
        <w:t>שום</w:t>
      </w:r>
      <w:r w:rsidR="00C975B7">
        <w:rPr>
          <w:rtl/>
        </w:rPr>
        <w:t xml:space="preserve"> </w:t>
      </w:r>
      <w:r w:rsidRPr="00E53590">
        <w:rPr>
          <w:rtl/>
        </w:rPr>
        <w:t>דבר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יכול לעמוד מול דמעה של חייל קשוח, של חבר לקרב, מול כאב של אם, של</w:t>
      </w:r>
      <w:r w:rsidR="00C975B7">
        <w:rPr>
          <w:rtl/>
        </w:rPr>
        <w:t xml:space="preserve"> </w:t>
      </w:r>
      <w:r w:rsidRPr="00E53590">
        <w:rPr>
          <w:rtl/>
        </w:rPr>
        <w:t>אב, של אחים ואחיות.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ולכן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להיכנס</w:t>
      </w:r>
      <w:r w:rsidR="00C975B7">
        <w:rPr>
          <w:rtl/>
        </w:rPr>
        <w:t xml:space="preserve"> </w:t>
      </w:r>
      <w:r w:rsidRPr="00E53590">
        <w:rPr>
          <w:rtl/>
        </w:rPr>
        <w:t>לוויכוח על העבר. מוטה גור יכול להעביר ביקורת</w:t>
      </w:r>
      <w:r w:rsidR="00C975B7">
        <w:rPr>
          <w:rtl/>
        </w:rPr>
        <w:t xml:space="preserve"> </w:t>
      </w:r>
      <w:r w:rsidRPr="00E53590">
        <w:rPr>
          <w:rtl/>
        </w:rPr>
        <w:t>צודקת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העבר, גם על ההווה וגם על העתיד. אני רוצה לומר עניינית: אני חושב שיש</w:t>
      </w:r>
      <w:r w:rsidR="00C975B7">
        <w:rPr>
          <w:rtl/>
        </w:rPr>
        <w:t xml:space="preserve"> </w:t>
      </w:r>
      <w:r w:rsidRPr="00E53590">
        <w:rPr>
          <w:rtl/>
        </w:rPr>
        <w:t>פה</w:t>
      </w:r>
      <w:r w:rsidR="00C975B7">
        <w:rPr>
          <w:rtl/>
        </w:rPr>
        <w:t xml:space="preserve"> </w:t>
      </w:r>
      <w:r w:rsidRPr="00E53590">
        <w:rPr>
          <w:rtl/>
        </w:rPr>
        <w:t>טעות</w:t>
      </w:r>
      <w:r w:rsidR="00C975B7">
        <w:rPr>
          <w:rtl/>
        </w:rPr>
        <w:t xml:space="preserve"> </w:t>
      </w:r>
      <w:r w:rsidRPr="00E53590">
        <w:rPr>
          <w:rtl/>
        </w:rPr>
        <w:t>אופטית, שאנחנו כל הזמן תוקפים את סוריה, שהיא באמת אחראית והיא מאחורי</w:t>
      </w:r>
      <w:r w:rsidR="00C975B7">
        <w:rPr>
          <w:rtl/>
        </w:rPr>
        <w:t xml:space="preserve"> </w:t>
      </w:r>
      <w:r w:rsidRPr="00E53590">
        <w:rPr>
          <w:rtl/>
        </w:rPr>
        <w:t>ה"חיזבאללה",</w:t>
      </w:r>
      <w:r w:rsidR="00C975B7">
        <w:rPr>
          <w:rtl/>
        </w:rPr>
        <w:t xml:space="preserve"> </w:t>
      </w: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לי</w:t>
      </w:r>
      <w:r w:rsidR="00C975B7">
        <w:rPr>
          <w:rtl/>
        </w:rPr>
        <w:t xml:space="preserve"> </w:t>
      </w:r>
      <w:r w:rsidRPr="00E53590">
        <w:rPr>
          <w:rtl/>
        </w:rPr>
        <w:t>הרושם</w:t>
      </w:r>
      <w:r w:rsidR="00C975B7">
        <w:rPr>
          <w:rtl/>
        </w:rPr>
        <w:t xml:space="preserve"> </w:t>
      </w:r>
      <w:r w:rsidRPr="00E53590">
        <w:rPr>
          <w:rtl/>
        </w:rPr>
        <w:t>שאנחנו משחררים את ה"חיזבאללה" מאחריות לדברים</w:t>
      </w:r>
      <w:r w:rsidR="00C975B7">
        <w:rPr>
          <w:rtl/>
        </w:rPr>
        <w:t xml:space="preserve"> </w:t>
      </w:r>
      <w:r w:rsidRPr="00E53590">
        <w:rPr>
          <w:rtl/>
        </w:rPr>
        <w:t>הנוראים שהם עושים.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בכל אופן שמעתי אתמול מגורמים בכירים בצה"ל, שהנחיות הממשלה ושר הביטחון</w:t>
      </w:r>
      <w:r w:rsidR="00C975B7">
        <w:rPr>
          <w:rtl/>
        </w:rPr>
        <w:t xml:space="preserve"> </w:t>
      </w:r>
      <w:r w:rsidRPr="00E53590">
        <w:rPr>
          <w:rtl/>
        </w:rPr>
        <w:t>כובלות את ידיהם מלפעול חזק יותר וחריף יותר מול ה"חיזבאללה". יש צעדים הרבה יותר</w:t>
      </w:r>
      <w:r w:rsidR="00C975B7">
        <w:rPr>
          <w:rtl/>
        </w:rPr>
        <w:t xml:space="preserve"> </w:t>
      </w:r>
      <w:r w:rsidRPr="00E53590">
        <w:rPr>
          <w:rtl/>
        </w:rPr>
        <w:t>מקוריים שצה"ל נקט בעבר, כשהוא נכנס ללבנון וחיסל את המפקדים של ה"חיזבאללה", וזה</w:t>
      </w:r>
      <w:r w:rsidR="00C975B7">
        <w:rPr>
          <w:rtl/>
        </w:rPr>
        <w:t xml:space="preserve"> </w:t>
      </w:r>
      <w:r w:rsidRPr="00E53590">
        <w:rPr>
          <w:rtl/>
        </w:rPr>
        <w:t>גרם</w:t>
      </w:r>
      <w:r w:rsidR="00C975B7">
        <w:rPr>
          <w:rtl/>
        </w:rPr>
        <w:t xml:space="preserve"> </w:t>
      </w:r>
      <w:r w:rsidRPr="00E53590">
        <w:rPr>
          <w:rtl/>
        </w:rPr>
        <w:t>להרתעה מרבית.</w:t>
      </w:r>
      <w:r w:rsidR="00C975B7">
        <w:rPr>
          <w:rtl/>
        </w:rPr>
        <w:t xml:space="preserve"> </w:t>
      </w:r>
      <w:r w:rsidRPr="00E53590">
        <w:rPr>
          <w:rtl/>
        </w:rPr>
        <w:t>גם אם איש "חיזבאללה" ירה מבית, יש אפשרות להגיע אליו ויש כל</w:t>
      </w:r>
      <w:r w:rsidR="00C975B7">
        <w:rPr>
          <w:rtl/>
        </w:rPr>
        <w:t xml:space="preserve"> </w:t>
      </w:r>
      <w:r w:rsidRPr="00E53590">
        <w:rPr>
          <w:rtl/>
        </w:rPr>
        <w:t>האמצעים שלא</w:t>
      </w:r>
      <w:r w:rsidR="00C975B7">
        <w:rPr>
          <w:rtl/>
        </w:rPr>
        <w:t xml:space="preserve"> </w:t>
      </w:r>
      <w:r w:rsidRPr="00E53590">
        <w:rPr>
          <w:rtl/>
        </w:rPr>
        <w:t>לפגוע</w:t>
      </w:r>
      <w:r w:rsidR="00C975B7">
        <w:rPr>
          <w:rtl/>
        </w:rPr>
        <w:t xml:space="preserve"> </w:t>
      </w:r>
      <w:r w:rsidRPr="00E53590">
        <w:rPr>
          <w:rtl/>
        </w:rPr>
        <w:t>באוכלוסייה ולפגוע באנשי ה"חיזבאללה". אני לא איש מקצוע.</w:t>
      </w:r>
      <w:r w:rsidR="00C975B7">
        <w:rPr>
          <w:rtl/>
        </w:rPr>
        <w:t xml:space="preserve"> </w:t>
      </w:r>
      <w:r w:rsidRPr="00E53590">
        <w:rPr>
          <w:rtl/>
        </w:rPr>
        <w:t>כך</w:t>
      </w:r>
      <w:r w:rsidR="00C975B7">
        <w:rPr>
          <w:rtl/>
        </w:rPr>
        <w:t xml:space="preserve"> </w:t>
      </w:r>
      <w:r w:rsidRPr="00E53590">
        <w:rPr>
          <w:rtl/>
        </w:rPr>
        <w:t>שמעתי מאנשי הצבא, שידיהם כבולות; ולכן, שני הגורמים האלה אחראים בעת ובעונה אחת.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לאחרונה</w:t>
      </w:r>
      <w:r w:rsidR="00C975B7">
        <w:rPr>
          <w:rtl/>
        </w:rPr>
        <w:t xml:space="preserve"> </w:t>
      </w:r>
      <w:r w:rsidRPr="00E53590">
        <w:rPr>
          <w:rtl/>
        </w:rPr>
        <w:t>שמענו מפי ראש הממשלה ושר הביטחון, ובמיוחד מפי שר החוץ שמעון פרס,</w:t>
      </w:r>
      <w:r w:rsidR="00C975B7">
        <w:rPr>
          <w:rtl/>
        </w:rPr>
        <w:t xml:space="preserve"> </w:t>
      </w:r>
      <w:r w:rsidRPr="00E53590">
        <w:rPr>
          <w:rtl/>
        </w:rPr>
        <w:t>שהנה אסד, בגיל 70 פלוס, ממש שינה את דרכיו ואת התנהגותו, שואף לשלום אמיתי, יונה</w:t>
      </w:r>
      <w:r w:rsidR="00C975B7">
        <w:rPr>
          <w:rtl/>
        </w:rPr>
        <w:t xml:space="preserve"> </w:t>
      </w:r>
      <w:r w:rsidRPr="00E53590">
        <w:rPr>
          <w:rtl/>
        </w:rPr>
        <w:t>צחורה.</w:t>
      </w:r>
      <w:r w:rsidR="00C975B7">
        <w:rPr>
          <w:rtl/>
        </w:rPr>
        <w:t xml:space="preserve"> </w:t>
      </w:r>
      <w:r w:rsidRPr="00E53590">
        <w:rPr>
          <w:rtl/>
        </w:rPr>
        <w:t>ואנחנו</w:t>
      </w:r>
      <w:r w:rsidR="00C975B7">
        <w:rPr>
          <w:rtl/>
        </w:rPr>
        <w:t xml:space="preserve"> </w:t>
      </w:r>
      <w:r w:rsidRPr="00E53590">
        <w:rPr>
          <w:rtl/>
        </w:rPr>
        <w:t>יודעים</w:t>
      </w:r>
      <w:r w:rsidR="00C975B7">
        <w:rPr>
          <w:rtl/>
        </w:rPr>
        <w:t xml:space="preserve"> </w:t>
      </w:r>
      <w:r w:rsidRPr="00E53590">
        <w:rPr>
          <w:rtl/>
        </w:rPr>
        <w:t>היום בצורה הברורה ביותר, שהוא עומד מאחורי האסון הנורא</w:t>
      </w:r>
      <w:r w:rsidR="00C975B7">
        <w:rPr>
          <w:rtl/>
        </w:rPr>
        <w:t xml:space="preserve"> </w:t>
      </w:r>
      <w:r w:rsidRPr="00E53590">
        <w:rPr>
          <w:rtl/>
        </w:rPr>
        <w:t>שקרה שלשום בלבנון.</w:t>
      </w:r>
      <w:r w:rsidR="00C975B7">
        <w:rPr>
          <w:rtl/>
        </w:rPr>
        <w:t xml:space="preserve"> </w:t>
      </w:r>
      <w:r w:rsidRPr="00E53590">
        <w:rPr>
          <w:rtl/>
        </w:rPr>
        <w:t>ומה רוצה ה"חיזבאללה"? ה"חיזבאללה" לא לוחם פוליטית ולא לוחם</w:t>
      </w:r>
      <w:r w:rsidR="00C975B7">
        <w:rPr>
          <w:rtl/>
        </w:rPr>
        <w:t xml:space="preserve"> </w:t>
      </w:r>
      <w:r w:rsidRPr="00E53590">
        <w:rPr>
          <w:rtl/>
        </w:rPr>
        <w:t>מדינית.</w:t>
      </w:r>
      <w:r w:rsidR="00C975B7">
        <w:rPr>
          <w:rtl/>
        </w:rPr>
        <w:t xml:space="preserve"> </w:t>
      </w:r>
      <w:r w:rsidRPr="00E53590">
        <w:rPr>
          <w:rtl/>
        </w:rPr>
        <w:t>שמעתם</w:t>
      </w:r>
      <w:r w:rsidR="00C975B7">
        <w:rPr>
          <w:rtl/>
        </w:rPr>
        <w:t xml:space="preserve"> </w:t>
      </w:r>
      <w:r w:rsidRPr="00E53590">
        <w:rPr>
          <w:rtl/>
        </w:rPr>
        <w:t>שהוא</w:t>
      </w:r>
      <w:r w:rsidR="00C975B7">
        <w:rPr>
          <w:rtl/>
        </w:rPr>
        <w:t xml:space="preserve"> </w:t>
      </w:r>
      <w:r w:rsidRPr="00E53590">
        <w:rPr>
          <w:rtl/>
        </w:rPr>
        <w:t>דילג על צד"ל, הוא עוד יתפשר עם אחיו הערבים. ה"חיזבאללה"</w:t>
      </w:r>
      <w:r w:rsidR="00C975B7">
        <w:rPr>
          <w:rtl/>
        </w:rPr>
        <w:t xml:space="preserve"> </w:t>
      </w:r>
      <w:r w:rsidRPr="00E53590">
        <w:rPr>
          <w:rtl/>
        </w:rPr>
        <w:t>רוצה דם יהודי, חיסולו של העם היהודי. ולכן אין לרחם עליו.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רק</w:t>
      </w:r>
      <w:r w:rsidR="00C975B7">
        <w:rPr>
          <w:rtl/>
        </w:rPr>
        <w:t xml:space="preserve"> </w:t>
      </w:r>
      <w:r w:rsidRPr="00E53590">
        <w:rPr>
          <w:rtl/>
        </w:rPr>
        <w:t>אזכיר שאורי לובראני, מתאם הפעולות בלבנון, אמר ב</w:t>
      </w:r>
      <w:r w:rsidR="00C975B7">
        <w:rPr>
          <w:rtl/>
        </w:rPr>
        <w:t>-</w:t>
      </w:r>
      <w:r w:rsidRPr="00E53590">
        <w:rPr>
          <w:rtl/>
        </w:rPr>
        <w:t>17 בנובמבר 1993:</w:t>
      </w:r>
      <w:r w:rsidR="00C975B7">
        <w:rPr>
          <w:rtl/>
        </w:rPr>
        <w:t xml:space="preserve"> </w:t>
      </w:r>
      <w:r w:rsidRPr="00E53590">
        <w:rPr>
          <w:rtl/>
        </w:rPr>
        <w:t>כשאסד רוצה, ה"חיזבאללה" יורה. לא אני אמרתי זאת.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ומה היה</w:t>
      </w:r>
      <w:r w:rsidR="00C975B7">
        <w:rPr>
          <w:rtl/>
        </w:rPr>
        <w:t xml:space="preserve"> </w:t>
      </w:r>
      <w:r w:rsidRPr="00E53590">
        <w:rPr>
          <w:rtl/>
        </w:rPr>
        <w:t>בהסכם בעל</w:t>
      </w:r>
      <w:r w:rsidR="00C975B7">
        <w:rPr>
          <w:rtl/>
        </w:rPr>
        <w:t>-</w:t>
      </w:r>
      <w:r w:rsidRPr="00E53590">
        <w:rPr>
          <w:rtl/>
        </w:rPr>
        <w:t>פה במבצע דין</w:t>
      </w:r>
      <w:r w:rsidR="00C975B7">
        <w:rPr>
          <w:rtl/>
        </w:rPr>
        <w:t>-</w:t>
      </w:r>
      <w:r w:rsidRPr="00E53590">
        <w:rPr>
          <w:rtl/>
        </w:rPr>
        <w:t>וחשבון? במבצע דין</w:t>
      </w:r>
      <w:r w:rsidR="00C975B7">
        <w:rPr>
          <w:rtl/>
        </w:rPr>
        <w:t>-</w:t>
      </w:r>
      <w:r w:rsidRPr="00E53590">
        <w:rPr>
          <w:rtl/>
        </w:rPr>
        <w:t>וחשבון הוסכם, שאסד נשיא</w:t>
      </w:r>
      <w:r w:rsidR="00C975B7">
        <w:rPr>
          <w:rtl/>
        </w:rPr>
        <w:t xml:space="preserve"> </w:t>
      </w:r>
      <w:r w:rsidRPr="00E53590">
        <w:rPr>
          <w:rtl/>
        </w:rPr>
        <w:t>סוריה, הצדיק הגדול, יפעל וישפיע ויורה ל"חיזבאללה" וגם לארגונים הפלשתיניים למתן</w:t>
      </w:r>
      <w:r w:rsidR="00C975B7">
        <w:rPr>
          <w:rtl/>
        </w:rPr>
        <w:t xml:space="preserve"> </w:t>
      </w:r>
      <w:r w:rsidRPr="00E53590">
        <w:rPr>
          <w:rtl/>
        </w:rPr>
        <w:t>את פעולותיהם, ושהוא גם יבוא בדברים עם אירן, שגם היא תפעל בקרב ה"חיזבאללה", ועד</w:t>
      </w:r>
      <w:r w:rsidR="00C975B7">
        <w:rPr>
          <w:rtl/>
        </w:rPr>
        <w:t xml:space="preserve"> </w:t>
      </w: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הנשק זורם מאירן, דרך שדות התעופה בסוריה, על</w:t>
      </w:r>
      <w:r w:rsidR="00C975B7">
        <w:rPr>
          <w:rtl/>
        </w:rPr>
        <w:t>-</w:t>
      </w:r>
      <w:r w:rsidRPr="00E53590">
        <w:rPr>
          <w:rtl/>
        </w:rPr>
        <w:t>פי מיטב ידיעותינו. בהסכם הזה</w:t>
      </w:r>
      <w:r w:rsidR="00C975B7">
        <w:rPr>
          <w:rtl/>
        </w:rPr>
        <w:t xml:space="preserve"> </w:t>
      </w:r>
      <w:r w:rsidRPr="00E53590">
        <w:rPr>
          <w:rtl/>
        </w:rPr>
        <w:t>במבצע</w:t>
      </w:r>
      <w:r w:rsidR="00C975B7">
        <w:rPr>
          <w:rtl/>
        </w:rPr>
        <w:t xml:space="preserve"> </w:t>
      </w:r>
      <w:r w:rsidRPr="00E53590">
        <w:rPr>
          <w:rtl/>
        </w:rPr>
        <w:t>דין</w:t>
      </w:r>
      <w:r w:rsidR="00C975B7">
        <w:rPr>
          <w:rtl/>
        </w:rPr>
        <w:t>-</w:t>
      </w:r>
      <w:r w:rsidRPr="00E53590">
        <w:rPr>
          <w:rtl/>
        </w:rPr>
        <w:t>וחשבון</w:t>
      </w:r>
      <w:r w:rsidR="00C975B7">
        <w:rPr>
          <w:rtl/>
        </w:rPr>
        <w:t xml:space="preserve"> </w:t>
      </w:r>
      <w:r w:rsidRPr="00E53590">
        <w:rPr>
          <w:rtl/>
        </w:rPr>
        <w:t>נאמר</w:t>
      </w:r>
      <w:r w:rsidR="00C975B7">
        <w:rPr>
          <w:rtl/>
        </w:rPr>
        <w:t xml:space="preserve"> </w:t>
      </w:r>
      <w:r w:rsidRPr="00E53590">
        <w:rPr>
          <w:rtl/>
        </w:rPr>
        <w:t>גם, שצבא</w:t>
      </w:r>
      <w:r w:rsidR="00C975B7">
        <w:rPr>
          <w:rtl/>
        </w:rPr>
        <w:t xml:space="preserve"> </w:t>
      </w:r>
      <w:r w:rsidRPr="00E53590">
        <w:rPr>
          <w:rtl/>
        </w:rPr>
        <w:t>לבנון</w:t>
      </w:r>
      <w:r w:rsidR="00C975B7">
        <w:rPr>
          <w:rtl/>
        </w:rPr>
        <w:t xml:space="preserve"> </w:t>
      </w:r>
      <w:r w:rsidRPr="00E53590">
        <w:rPr>
          <w:rtl/>
        </w:rPr>
        <w:t>יגביר ככל האפשר את הפיקוח והפיקוד על</w:t>
      </w:r>
      <w:r w:rsidR="00C975B7">
        <w:rPr>
          <w:rtl/>
        </w:rPr>
        <w:t xml:space="preserve"> </w:t>
      </w:r>
      <w:r w:rsidRPr="00E53590">
        <w:rPr>
          <w:rtl/>
        </w:rPr>
        <w:t>ה"חיזבאללה".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המסקנה</w:t>
      </w:r>
      <w:r w:rsidR="00C975B7">
        <w:rPr>
          <w:rtl/>
        </w:rPr>
        <w:t xml:space="preserve"> </w:t>
      </w:r>
      <w:r w:rsidRPr="00E53590">
        <w:rPr>
          <w:rtl/>
        </w:rPr>
        <w:t>היא, שאסד לא עמד בדיבורו. בידו האחת, משום שהוא צריך את האמריקנים,</w:t>
      </w:r>
      <w:r w:rsidR="00C975B7">
        <w:rPr>
          <w:rtl/>
        </w:rPr>
        <w:t xml:space="preserve"> </w:t>
      </w:r>
      <w:r w:rsidRPr="00E53590">
        <w:rPr>
          <w:rtl/>
        </w:rPr>
        <w:t>הוא אוחז כביכול ביונת השלום, וביד האחרת הוא יורה בנו.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לכן, אני סבור ומצטרף לאותה דעה, שצריך להפסיק מיידית את השיחות עם סוריה עד</w:t>
      </w:r>
      <w:r w:rsidR="00C975B7">
        <w:rPr>
          <w:rtl/>
        </w:rPr>
        <w:t xml:space="preserve"> </w:t>
      </w:r>
      <w:r w:rsidRPr="00E53590">
        <w:rPr>
          <w:rtl/>
        </w:rPr>
        <w:t>להפסקת המלחמה נגדנו מגבול לבנון. תודה רבה.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</w:t>
      </w:r>
      <w:r w:rsidR="00C975B7">
        <w:rPr>
          <w:rtl/>
        </w:rPr>
        <w:t xml:space="preserve"> </w:t>
      </w:r>
      <w:r w:rsidRPr="00E53590">
        <w:rPr>
          <w:rtl/>
        </w:rPr>
        <w:t>רבה</w:t>
      </w:r>
      <w:r w:rsidR="00C975B7">
        <w:rPr>
          <w:rtl/>
        </w:rPr>
        <w:t xml:space="preserve"> </w:t>
      </w:r>
      <w:r w:rsidRPr="00E53590">
        <w:rPr>
          <w:rtl/>
        </w:rPr>
        <w:t>לחבר הכנסת שאול עמור.</w:t>
      </w:r>
      <w:r w:rsidR="00C975B7">
        <w:rPr>
          <w:rtl/>
        </w:rPr>
        <w:t xml:space="preserve"> </w:t>
      </w:r>
      <w:r w:rsidRPr="00E53590">
        <w:rPr>
          <w:rtl/>
        </w:rPr>
        <w:t xml:space="preserve">חברת הכנסת נעמי חזן, בבקשה; אחריה </w:t>
      </w:r>
      <w:r w:rsidR="00C975B7">
        <w:rPr>
          <w:rtl/>
        </w:rPr>
        <w:t>–</w:t>
      </w:r>
      <w:r w:rsidRPr="00E53590">
        <w:rPr>
          <w:rtl/>
        </w:rPr>
        <w:t xml:space="preserve"> חבר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הכנסת יגאל ביבי; ואם הוא לא יהיה </w:t>
      </w:r>
      <w:r w:rsidR="00C975B7">
        <w:rPr>
          <w:rtl/>
        </w:rPr>
        <w:t>–</w:t>
      </w:r>
      <w:r w:rsidRPr="00E53590">
        <w:rPr>
          <w:rtl/>
        </w:rPr>
        <w:t xml:space="preserve"> חבר הכנסת משה מאיה.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נעמי חזן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חברות</w:t>
      </w:r>
      <w:r w:rsidR="00C975B7">
        <w:rPr>
          <w:rtl/>
        </w:rPr>
        <w:t xml:space="preserve"> </w:t>
      </w:r>
      <w:r w:rsidRPr="00E53590">
        <w:rPr>
          <w:rtl/>
        </w:rPr>
        <w:t>וחברי הכנסת, המלחמה שלנו בגבול הצפון גבתה השבוע</w:t>
      </w:r>
      <w:r w:rsidR="00C975B7">
        <w:rPr>
          <w:rtl/>
        </w:rPr>
        <w:t xml:space="preserve"> </w:t>
      </w:r>
      <w:r w:rsidRPr="00E53590">
        <w:rPr>
          <w:rtl/>
        </w:rPr>
        <w:t>עוד ארבעה חללים: טל כהן, ניר עברון, יואב הר</w:t>
      </w:r>
      <w:r w:rsidR="00C975B7">
        <w:rPr>
          <w:rtl/>
        </w:rPr>
        <w:t>-</w:t>
      </w:r>
      <w:r w:rsidRPr="00E53590">
        <w:rPr>
          <w:rtl/>
        </w:rPr>
        <w:t>שושנים וגל לוינסון. יהי זכרם ברוך.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המספר</w:t>
      </w:r>
      <w:r w:rsidR="00C975B7">
        <w:rPr>
          <w:rtl/>
        </w:rPr>
        <w:t xml:space="preserve"> </w:t>
      </w:r>
      <w:r w:rsidRPr="00E53590">
        <w:rPr>
          <w:rtl/>
        </w:rPr>
        <w:t>הזה</w:t>
      </w:r>
      <w:r w:rsidR="00C975B7">
        <w:rPr>
          <w:rtl/>
        </w:rPr>
        <w:t xml:space="preserve"> </w:t>
      </w:r>
      <w:r w:rsidRPr="00E53590">
        <w:rPr>
          <w:rtl/>
        </w:rPr>
        <w:t>מיתוסף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מספר של 15 חללים ישראלים השנה, חיילים שלנו בצפון.</w:t>
      </w:r>
      <w:r w:rsidR="00C975B7">
        <w:rPr>
          <w:rtl/>
        </w:rPr>
        <w:t xml:space="preserve"> </w:t>
      </w:r>
      <w:r w:rsidRPr="00E53590">
        <w:rPr>
          <w:rtl/>
        </w:rPr>
        <w:t>ה"חיזבאללה"</w:t>
      </w:r>
      <w:r w:rsidR="00C975B7">
        <w:rPr>
          <w:rtl/>
        </w:rPr>
        <w:t xml:space="preserve"> </w:t>
      </w:r>
      <w:r w:rsidRPr="00E53590">
        <w:rPr>
          <w:rtl/>
        </w:rPr>
        <w:t>בצפון</w:t>
      </w:r>
      <w:r w:rsidR="00C975B7">
        <w:rPr>
          <w:rtl/>
        </w:rPr>
        <w:t xml:space="preserve"> </w:t>
      </w:r>
      <w:r w:rsidRPr="00E53590">
        <w:rPr>
          <w:rtl/>
        </w:rPr>
        <w:t>מנהל</w:t>
      </w:r>
      <w:r w:rsidR="00C975B7">
        <w:rPr>
          <w:rtl/>
        </w:rPr>
        <w:t xml:space="preserve"> </w:t>
      </w:r>
      <w:r w:rsidRPr="00E53590">
        <w:rPr>
          <w:rtl/>
        </w:rPr>
        <w:t>מאבק</w:t>
      </w:r>
      <w:r w:rsidR="00C975B7">
        <w:rPr>
          <w:rtl/>
        </w:rPr>
        <w:t xml:space="preserve"> </w:t>
      </w:r>
      <w:r w:rsidRPr="00E53590">
        <w:rPr>
          <w:rtl/>
        </w:rPr>
        <w:t>איתנים נגד הנוכחות הישראלית בדרום</w:t>
      </w:r>
      <w:r w:rsidR="00C975B7">
        <w:rPr>
          <w:rtl/>
        </w:rPr>
        <w:t>-</w:t>
      </w:r>
      <w:r w:rsidRPr="00E53590">
        <w:rPr>
          <w:rtl/>
        </w:rPr>
        <w:t>לבנון. על כך</w:t>
      </w:r>
      <w:r w:rsidR="00C975B7">
        <w:rPr>
          <w:rtl/>
        </w:rPr>
        <w:t xml:space="preserve"> </w:t>
      </w:r>
      <w:r w:rsidRPr="00E53590">
        <w:rPr>
          <w:rtl/>
        </w:rPr>
        <w:t>נפלו חללים ומתקיימת הלכה למעשה כמעט מלחמה בצפון.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המדיניות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הממשלה</w:t>
      </w:r>
      <w:r w:rsidR="00C975B7">
        <w:rPr>
          <w:rtl/>
        </w:rPr>
        <w:t xml:space="preserve"> </w:t>
      </w:r>
      <w:r w:rsidRPr="00E53590">
        <w:rPr>
          <w:rtl/>
        </w:rPr>
        <w:t>הנוכחית היא מדיניות נכונה. כפי שאמר חבר הכנסת עמור,</w:t>
      </w:r>
      <w:r w:rsidR="00C975B7">
        <w:rPr>
          <w:rtl/>
        </w:rPr>
        <w:t xml:space="preserve"> </w:t>
      </w:r>
      <w:r w:rsidRPr="00E53590">
        <w:rPr>
          <w:rtl/>
        </w:rPr>
        <w:t>האויב</w:t>
      </w:r>
      <w:r w:rsidR="00C975B7">
        <w:rPr>
          <w:rtl/>
        </w:rPr>
        <w:t xml:space="preserve"> </w:t>
      </w:r>
      <w:r w:rsidRPr="00E53590">
        <w:rPr>
          <w:rtl/>
        </w:rPr>
        <w:t>שלנו</w:t>
      </w:r>
      <w:r w:rsidR="00C975B7">
        <w:rPr>
          <w:rtl/>
        </w:rPr>
        <w:t xml:space="preserve"> </w:t>
      </w:r>
      <w:r w:rsidRPr="00E53590">
        <w:rPr>
          <w:rtl/>
        </w:rPr>
        <w:t>בלבנון הוא ה"חיזבאללה", וה"חיזבאללה" מעוניין להדוף את ישראל ואולי</w:t>
      </w:r>
      <w:r w:rsidR="00C975B7">
        <w:rPr>
          <w:rtl/>
        </w:rPr>
        <w:t xml:space="preserve"> </w:t>
      </w:r>
      <w:r w:rsidRPr="00E53590">
        <w:rPr>
          <w:rtl/>
        </w:rPr>
        <w:t>אף להשמידה, ונכון שנמשיך להיאבק ב"חיזבאללה" ובמלחמה של ה"חיזבאללה" נגדנו.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רון נחמן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איך?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נעמי חזן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מכאן</w:t>
      </w:r>
      <w:r w:rsidR="00C975B7">
        <w:rPr>
          <w:rtl/>
        </w:rPr>
        <w:t xml:space="preserve"> </w:t>
      </w:r>
      <w:r w:rsidRPr="00E53590">
        <w:rPr>
          <w:rtl/>
        </w:rPr>
        <w:t>אסור ליפול בפח ולהפסיק את המגעים עם סוריה. אל לנו לעשות את זה,</w:t>
      </w:r>
      <w:r w:rsidR="00C975B7">
        <w:rPr>
          <w:rtl/>
        </w:rPr>
        <w:t xml:space="preserve"> </w:t>
      </w:r>
      <w:r w:rsidRPr="00E53590">
        <w:rPr>
          <w:rtl/>
        </w:rPr>
        <w:t>משום</w:t>
      </w:r>
      <w:r w:rsidR="00C975B7">
        <w:rPr>
          <w:rtl/>
        </w:rPr>
        <w:t xml:space="preserve"> </w:t>
      </w:r>
      <w:r w:rsidRPr="00E53590">
        <w:rPr>
          <w:rtl/>
        </w:rPr>
        <w:t>שמי</w:t>
      </w:r>
      <w:r w:rsidR="00C975B7">
        <w:rPr>
          <w:rtl/>
        </w:rPr>
        <w:t xml:space="preserve"> </w:t>
      </w:r>
      <w:r w:rsidRPr="00E53590">
        <w:rPr>
          <w:rtl/>
        </w:rPr>
        <w:t>שמודה</w:t>
      </w:r>
      <w:r w:rsidR="00C975B7">
        <w:rPr>
          <w:rtl/>
        </w:rPr>
        <w:t xml:space="preserve"> </w:t>
      </w: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שסוריה</w:t>
      </w:r>
      <w:r w:rsidR="00C975B7">
        <w:rPr>
          <w:rtl/>
        </w:rPr>
        <w:t xml:space="preserve"> </w:t>
      </w:r>
      <w:r w:rsidRPr="00E53590">
        <w:rPr>
          <w:rtl/>
        </w:rPr>
        <w:t>יכולה</w:t>
      </w:r>
      <w:r w:rsidR="00C975B7">
        <w:rPr>
          <w:rtl/>
        </w:rPr>
        <w:t xml:space="preserve"> </w:t>
      </w:r>
      <w:r w:rsidRPr="00E53590">
        <w:rPr>
          <w:rtl/>
        </w:rPr>
        <w:t>להשפיע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ה"חיזבאללה"</w:t>
      </w:r>
      <w:r w:rsidR="00C975B7">
        <w:rPr>
          <w:rtl/>
        </w:rPr>
        <w:t xml:space="preserve"> </w:t>
      </w:r>
      <w:r w:rsidRPr="00E53590">
        <w:rPr>
          <w:rtl/>
        </w:rPr>
        <w:t>אף שאינה שולטת</w:t>
      </w:r>
      <w:r w:rsidR="00C975B7">
        <w:rPr>
          <w:rtl/>
        </w:rPr>
        <w:t xml:space="preserve"> </w:t>
      </w:r>
      <w:r w:rsidRPr="00E53590">
        <w:rPr>
          <w:rtl/>
        </w:rPr>
        <w:t>ב"חיזבאללה"</w:t>
      </w:r>
      <w:r w:rsidR="00C975B7">
        <w:rPr>
          <w:rtl/>
        </w:rPr>
        <w:t xml:space="preserve"> </w:t>
      </w:r>
      <w:r w:rsidRPr="00E53590">
        <w:rPr>
          <w:rtl/>
        </w:rPr>
        <w:t>בא בעצם בדרישה נכונה כלפי סוריה לרסן את ה"חיזבאללה", אבל אם מודים</w:t>
      </w:r>
      <w:r w:rsidR="00C975B7">
        <w:rPr>
          <w:rtl/>
        </w:rPr>
        <w:t xml:space="preserve"> </w:t>
      </w:r>
      <w:r w:rsidRPr="00E53590">
        <w:rPr>
          <w:rtl/>
        </w:rPr>
        <w:t>שיש</w:t>
      </w:r>
      <w:r w:rsidR="00C975B7">
        <w:rPr>
          <w:rtl/>
        </w:rPr>
        <w:t xml:space="preserve"> </w:t>
      </w:r>
      <w:r w:rsidRPr="00E53590">
        <w:rPr>
          <w:rtl/>
        </w:rPr>
        <w:t>צורך</w:t>
      </w:r>
      <w:r w:rsidR="00C975B7">
        <w:rPr>
          <w:rtl/>
        </w:rPr>
        <w:t xml:space="preserve"> </w:t>
      </w:r>
      <w:r w:rsidRPr="00E53590">
        <w:rPr>
          <w:rtl/>
        </w:rPr>
        <w:t>לבוא</w:t>
      </w:r>
      <w:r w:rsidR="00C975B7">
        <w:rPr>
          <w:rtl/>
        </w:rPr>
        <w:t xml:space="preserve"> </w:t>
      </w:r>
      <w:r w:rsidRPr="00E53590">
        <w:rPr>
          <w:rtl/>
        </w:rPr>
        <w:t>במגע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סוריה, במשא</w:t>
      </w:r>
      <w:r w:rsidR="00C975B7">
        <w:rPr>
          <w:rtl/>
        </w:rPr>
        <w:t>-</w:t>
      </w:r>
      <w:r w:rsidRPr="00E53590">
        <w:rPr>
          <w:rtl/>
        </w:rPr>
        <w:t>ומתן עם סוריה, כדי להפסיק את הפעילות של</w:t>
      </w:r>
      <w:r w:rsidR="00C975B7">
        <w:rPr>
          <w:rtl/>
        </w:rPr>
        <w:t xml:space="preserve"> </w:t>
      </w:r>
      <w:r w:rsidRPr="00E53590">
        <w:rPr>
          <w:rtl/>
        </w:rPr>
        <w:t>"חיזבאללה"</w:t>
      </w:r>
      <w:r w:rsidR="00C975B7">
        <w:rPr>
          <w:rtl/>
        </w:rPr>
        <w:t xml:space="preserve"> </w:t>
      </w:r>
      <w:r w:rsidRPr="00E53590">
        <w:rPr>
          <w:rtl/>
        </w:rPr>
        <w:t>בלבנון,</w:t>
      </w:r>
      <w:r w:rsidR="00C975B7">
        <w:rPr>
          <w:rtl/>
        </w:rPr>
        <w:t xml:space="preserve"> </w:t>
      </w: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אומרים למעשה? אומרים שמגעים עם סוריה הם חשובים למדינת</w:t>
      </w:r>
      <w:r w:rsidR="00C975B7">
        <w:rPr>
          <w:rtl/>
        </w:rPr>
        <w:t xml:space="preserve"> </w:t>
      </w:r>
      <w:r w:rsidRPr="00E53590">
        <w:rPr>
          <w:rtl/>
        </w:rPr>
        <w:t>ישראל,</w:t>
      </w:r>
      <w:r w:rsidR="00C975B7">
        <w:rPr>
          <w:rtl/>
        </w:rPr>
        <w:t xml:space="preserve"> </w:t>
      </w:r>
      <w:r w:rsidRPr="00E53590">
        <w:rPr>
          <w:rtl/>
        </w:rPr>
        <w:t>שסוריה</w:t>
      </w:r>
      <w:r w:rsidR="00C975B7">
        <w:rPr>
          <w:rtl/>
        </w:rPr>
        <w:t xml:space="preserve"> </w:t>
      </w:r>
      <w:r w:rsidRPr="00E53590">
        <w:rPr>
          <w:rtl/>
        </w:rPr>
        <w:t>היא</w:t>
      </w:r>
      <w:r w:rsidR="00C975B7">
        <w:rPr>
          <w:rtl/>
        </w:rPr>
        <w:t xml:space="preserve"> </w:t>
      </w:r>
      <w:r w:rsidRPr="00E53590">
        <w:rPr>
          <w:rtl/>
        </w:rPr>
        <w:t>אויב</w:t>
      </w:r>
      <w:r w:rsidR="00C975B7">
        <w:rPr>
          <w:rtl/>
        </w:rPr>
        <w:t xml:space="preserve"> </w:t>
      </w:r>
      <w:r w:rsidRPr="00E53590">
        <w:rPr>
          <w:rtl/>
        </w:rPr>
        <w:t>קשה,</w:t>
      </w:r>
      <w:r w:rsidR="00C975B7">
        <w:rPr>
          <w:rtl/>
        </w:rPr>
        <w:t xml:space="preserve"> </w:t>
      </w:r>
      <w:r w:rsidRPr="00E53590">
        <w:rPr>
          <w:rtl/>
        </w:rPr>
        <w:t>ושיש צורך לנהל משא</w:t>
      </w:r>
      <w:r w:rsidR="00C975B7">
        <w:rPr>
          <w:rtl/>
        </w:rPr>
        <w:t>-</w:t>
      </w:r>
      <w:r w:rsidRPr="00E53590">
        <w:rPr>
          <w:rtl/>
        </w:rPr>
        <w:t>ומתן עם סוריה כדי לשמור על</w:t>
      </w:r>
      <w:r w:rsidR="00C975B7">
        <w:rPr>
          <w:rtl/>
        </w:rPr>
        <w:t xml:space="preserve"> </w:t>
      </w:r>
      <w:r w:rsidRPr="00E53590">
        <w:rPr>
          <w:rtl/>
        </w:rPr>
        <w:t>ביטחונה של מדינת ישראל.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</w:t>
      </w:r>
      <w:r w:rsidR="00C975B7">
        <w:rPr>
          <w:rtl/>
        </w:rPr>
        <w:t>-</w:t>
      </w:r>
      <w:r w:rsidRPr="00E53590">
        <w:rPr>
          <w:rtl/>
        </w:rPr>
        <w:t>אפשר</w:t>
      </w:r>
      <w:r w:rsidR="00C975B7">
        <w:rPr>
          <w:rtl/>
        </w:rPr>
        <w:t xml:space="preserve"> </w:t>
      </w:r>
      <w:r w:rsidRPr="00E53590">
        <w:rPr>
          <w:rtl/>
        </w:rPr>
        <w:t>לומר</w:t>
      </w:r>
      <w:r w:rsidR="00C975B7">
        <w:rPr>
          <w:rtl/>
        </w:rPr>
        <w:t xml:space="preserve"> </w:t>
      </w:r>
      <w:r w:rsidRPr="00E53590">
        <w:rPr>
          <w:rtl/>
        </w:rPr>
        <w:t>בהקשר</w:t>
      </w:r>
      <w:r w:rsidR="00C975B7">
        <w:rPr>
          <w:rtl/>
        </w:rPr>
        <w:t xml:space="preserve"> </w:t>
      </w:r>
      <w:r w:rsidRPr="00E53590">
        <w:rPr>
          <w:rtl/>
        </w:rPr>
        <w:t>זה</w:t>
      </w:r>
      <w:r w:rsidR="00C975B7">
        <w:rPr>
          <w:rtl/>
        </w:rPr>
        <w:t xml:space="preserve"> </w:t>
      </w:r>
      <w:r w:rsidRPr="00E53590">
        <w:rPr>
          <w:rtl/>
        </w:rPr>
        <w:t>דבר</w:t>
      </w:r>
      <w:r w:rsidR="00C975B7">
        <w:rPr>
          <w:rtl/>
        </w:rPr>
        <w:t xml:space="preserve"> </w:t>
      </w:r>
      <w:r w:rsidRPr="00E53590">
        <w:rPr>
          <w:rtl/>
        </w:rPr>
        <w:t>והיפוכו;</w:t>
      </w:r>
      <w:r w:rsidR="00C975B7">
        <w:rPr>
          <w:rtl/>
        </w:rPr>
        <w:t xml:space="preserve"> </w:t>
      </w:r>
      <w:r w:rsidRPr="00E53590">
        <w:rPr>
          <w:rtl/>
        </w:rPr>
        <w:t>מחד</w:t>
      </w:r>
      <w:r w:rsidR="00C975B7">
        <w:rPr>
          <w:rtl/>
        </w:rPr>
        <w:t xml:space="preserve"> </w:t>
      </w:r>
      <w:r w:rsidRPr="00E53590">
        <w:rPr>
          <w:rtl/>
        </w:rPr>
        <w:t>גיסא</w:t>
      </w:r>
      <w:r w:rsidR="00C975B7">
        <w:rPr>
          <w:rtl/>
        </w:rPr>
        <w:t xml:space="preserve"> </w:t>
      </w:r>
      <w:r w:rsidRPr="00E53590">
        <w:rPr>
          <w:rtl/>
        </w:rPr>
        <w:t>לדרוש מסוריה לרסן את</w:t>
      </w:r>
      <w:r w:rsidR="00C975B7">
        <w:rPr>
          <w:rtl/>
        </w:rPr>
        <w:t xml:space="preserve"> </w:t>
      </w:r>
      <w:r w:rsidRPr="00E53590">
        <w:rPr>
          <w:rtl/>
        </w:rPr>
        <w:t>ה"חיזבאללה",</w:t>
      </w:r>
      <w:r w:rsidR="00C975B7">
        <w:rPr>
          <w:rtl/>
        </w:rPr>
        <w:t xml:space="preserve"> </w:t>
      </w:r>
      <w:r w:rsidRPr="00E53590">
        <w:rPr>
          <w:rtl/>
        </w:rPr>
        <w:t>ומאידך</w:t>
      </w:r>
      <w:r w:rsidR="00C975B7">
        <w:rPr>
          <w:rtl/>
        </w:rPr>
        <w:t xml:space="preserve"> </w:t>
      </w:r>
      <w:r w:rsidRPr="00E53590">
        <w:rPr>
          <w:rtl/>
        </w:rPr>
        <w:t>גיסא</w:t>
      </w:r>
      <w:r w:rsidR="00C975B7">
        <w:rPr>
          <w:rtl/>
        </w:rPr>
        <w:t xml:space="preserve"> </w:t>
      </w:r>
      <w:r w:rsidRPr="00E53590">
        <w:rPr>
          <w:rtl/>
        </w:rPr>
        <w:t>לדרוש להפסיק את המשא</w:t>
      </w:r>
      <w:r w:rsidR="00C975B7">
        <w:rPr>
          <w:rtl/>
        </w:rPr>
        <w:t>-</w:t>
      </w:r>
      <w:r w:rsidRPr="00E53590">
        <w:rPr>
          <w:rtl/>
        </w:rPr>
        <w:t>ומתן עם סוריה, כי כך אין לנו</w:t>
      </w:r>
      <w:r w:rsidR="00C975B7">
        <w:rPr>
          <w:rtl/>
        </w:rPr>
        <w:t xml:space="preserve"> </w:t>
      </w:r>
      <w:r w:rsidRPr="00E53590">
        <w:rPr>
          <w:rtl/>
        </w:rPr>
        <w:t>מגע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אותו</w:t>
      </w:r>
      <w:r w:rsidR="00C975B7">
        <w:rPr>
          <w:rtl/>
        </w:rPr>
        <w:t xml:space="preserve"> </w:t>
      </w:r>
      <w:r w:rsidRPr="00E53590">
        <w:rPr>
          <w:rtl/>
        </w:rPr>
        <w:t>גורם שיכול להשפיע על ה"חיזבאללה" ולרסן אותו, וכמובן גם למנוע את</w:t>
      </w:r>
      <w:r w:rsidR="00C975B7">
        <w:rPr>
          <w:rtl/>
        </w:rPr>
        <w:t xml:space="preserve"> </w:t>
      </w:r>
      <w:r w:rsidRPr="00E53590">
        <w:rPr>
          <w:rtl/>
        </w:rPr>
        <w:t>המלחמה שלנו בלבנון.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ספק שהמשא</w:t>
      </w:r>
      <w:r w:rsidR="00C975B7">
        <w:rPr>
          <w:rtl/>
        </w:rPr>
        <w:t>-</w:t>
      </w:r>
      <w:r w:rsidRPr="00E53590">
        <w:rPr>
          <w:rtl/>
        </w:rPr>
        <w:t>ומתן עם סוריה הוא חיוני להשלטת שקט בגבולנו הצפוני. ויש לנו</w:t>
      </w:r>
      <w:r w:rsidR="00C975B7">
        <w:rPr>
          <w:rtl/>
        </w:rPr>
        <w:t xml:space="preserve"> </w:t>
      </w:r>
      <w:r w:rsidRPr="00E53590">
        <w:rPr>
          <w:rtl/>
        </w:rPr>
        <w:t>סיבה</w:t>
      </w:r>
      <w:r w:rsidR="00C975B7">
        <w:rPr>
          <w:rtl/>
        </w:rPr>
        <w:t xml:space="preserve"> </w:t>
      </w:r>
      <w:r w:rsidRPr="00E53590">
        <w:rPr>
          <w:rtl/>
        </w:rPr>
        <w:t>טובה</w:t>
      </w:r>
      <w:r w:rsidR="00C975B7">
        <w:rPr>
          <w:rtl/>
        </w:rPr>
        <w:t xml:space="preserve"> </w:t>
      </w:r>
      <w:r w:rsidRPr="00E53590">
        <w:rPr>
          <w:rtl/>
        </w:rPr>
        <w:t>מאוד</w:t>
      </w:r>
      <w:r w:rsidR="00C975B7">
        <w:rPr>
          <w:rtl/>
        </w:rPr>
        <w:t xml:space="preserve"> </w:t>
      </w:r>
      <w:r w:rsidRPr="00E53590">
        <w:rPr>
          <w:rtl/>
        </w:rPr>
        <w:t>להחזיר את חיילינו מלבנון ברגע שישרור שקט בגבול הצפון, כי אין</w:t>
      </w:r>
      <w:r w:rsidR="00C975B7">
        <w:rPr>
          <w:rtl/>
        </w:rPr>
        <w:t xml:space="preserve"> </w:t>
      </w:r>
      <w:r w:rsidRPr="00E53590">
        <w:rPr>
          <w:rtl/>
        </w:rPr>
        <w:t>שום</w:t>
      </w:r>
      <w:r w:rsidR="00C975B7">
        <w:rPr>
          <w:rtl/>
        </w:rPr>
        <w:t xml:space="preserve"> </w:t>
      </w:r>
      <w:r w:rsidRPr="00E53590">
        <w:rPr>
          <w:rtl/>
        </w:rPr>
        <w:t>ממשלה</w:t>
      </w:r>
      <w:r w:rsidR="00C975B7">
        <w:rPr>
          <w:rtl/>
        </w:rPr>
        <w:t xml:space="preserve"> </w:t>
      </w:r>
      <w:r w:rsidRPr="00E53590">
        <w:rPr>
          <w:rtl/>
        </w:rPr>
        <w:t>ב</w:t>
      </w:r>
      <w:r w:rsidR="00C975B7">
        <w:rPr>
          <w:rtl/>
        </w:rPr>
        <w:t>-</w:t>
      </w:r>
      <w:r w:rsidRPr="00E53590">
        <w:rPr>
          <w:rtl/>
        </w:rPr>
        <w:t>15 השנים האחרונות, לא ממשלת ליכוד ולא הממשלה הנוכחית, שאומרת בפה</w:t>
      </w:r>
      <w:r w:rsidR="00C975B7">
        <w:rPr>
          <w:rtl/>
        </w:rPr>
        <w:t xml:space="preserve"> </w:t>
      </w:r>
      <w:r w:rsidRPr="00E53590">
        <w:rPr>
          <w:rtl/>
        </w:rPr>
        <w:t>מלא</w:t>
      </w:r>
      <w:r w:rsidR="00C975B7">
        <w:rPr>
          <w:rtl/>
        </w:rPr>
        <w:t xml:space="preserve"> </w:t>
      </w:r>
      <w:r w:rsidRPr="00E53590">
        <w:rPr>
          <w:rtl/>
        </w:rPr>
        <w:t>שיש</w:t>
      </w:r>
      <w:r w:rsidR="00C975B7">
        <w:rPr>
          <w:rtl/>
        </w:rPr>
        <w:t xml:space="preserve"> </w:t>
      </w:r>
      <w:r w:rsidRPr="00E53590">
        <w:rPr>
          <w:rtl/>
        </w:rPr>
        <w:t>לנו עניין כלשהו בלבנון; אין לנו. העניין שלנו בלבנון הוא להגן על גבול</w:t>
      </w:r>
      <w:r w:rsidR="00C975B7">
        <w:rPr>
          <w:rtl/>
        </w:rPr>
        <w:t xml:space="preserve"> </w:t>
      </w:r>
      <w:r w:rsidRPr="00E53590">
        <w:rPr>
          <w:rtl/>
        </w:rPr>
        <w:t>הצפון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מדינת</w:t>
      </w:r>
      <w:r w:rsidR="00C975B7">
        <w:rPr>
          <w:rtl/>
        </w:rPr>
        <w:t xml:space="preserve"> </w:t>
      </w:r>
      <w:r w:rsidRPr="00E53590">
        <w:rPr>
          <w:rtl/>
        </w:rPr>
        <w:t>ישראל</w:t>
      </w:r>
      <w:r w:rsidR="00C975B7">
        <w:rPr>
          <w:rtl/>
        </w:rPr>
        <w:t xml:space="preserve"> </w:t>
      </w:r>
      <w:r w:rsidRPr="00E53590">
        <w:rPr>
          <w:rtl/>
        </w:rPr>
        <w:t>בלבד.</w:t>
      </w:r>
      <w:r w:rsidR="00C975B7">
        <w:rPr>
          <w:rtl/>
        </w:rPr>
        <w:t xml:space="preserve"> </w:t>
      </w:r>
      <w:r w:rsidRPr="00E53590">
        <w:rPr>
          <w:rtl/>
        </w:rPr>
        <w:t>והדרך היחידה, ואני חושבת שכל מי שיושב כאן יודע</w:t>
      </w:r>
      <w:r w:rsidR="00C975B7">
        <w:rPr>
          <w:rtl/>
        </w:rPr>
        <w:t xml:space="preserve"> </w:t>
      </w:r>
      <w:r w:rsidRPr="00E53590">
        <w:rPr>
          <w:rtl/>
        </w:rPr>
        <w:t>זאת,</w:t>
      </w:r>
      <w:r w:rsidR="00C975B7">
        <w:rPr>
          <w:rtl/>
        </w:rPr>
        <w:t xml:space="preserve"> </w:t>
      </w:r>
      <w:r w:rsidRPr="00E53590">
        <w:rPr>
          <w:rtl/>
        </w:rPr>
        <w:t>הדרך היחידה לעשות זאת היא על</w:t>
      </w:r>
      <w:r w:rsidR="00C975B7">
        <w:rPr>
          <w:rtl/>
        </w:rPr>
        <w:t>-</w:t>
      </w:r>
      <w:r w:rsidRPr="00E53590">
        <w:rPr>
          <w:rtl/>
        </w:rPr>
        <w:t>ידי ניהול משא</w:t>
      </w:r>
      <w:r w:rsidR="00C975B7">
        <w:rPr>
          <w:rtl/>
        </w:rPr>
        <w:t>-</w:t>
      </w:r>
      <w:r w:rsidRPr="00E53590">
        <w:rPr>
          <w:rtl/>
        </w:rPr>
        <w:t>ומתן אחראי עם סוריה כדי להביא</w:t>
      </w:r>
      <w:r w:rsidR="00C975B7">
        <w:rPr>
          <w:rtl/>
        </w:rPr>
        <w:t xml:space="preserve"> </w:t>
      </w:r>
      <w:r w:rsidRPr="00E53590">
        <w:rPr>
          <w:rtl/>
        </w:rPr>
        <w:t>לשקט הזה.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ומכאן,</w:t>
      </w:r>
      <w:r w:rsidR="00C975B7">
        <w:rPr>
          <w:rtl/>
        </w:rPr>
        <w:t xml:space="preserve"> </w:t>
      </w:r>
      <w:r w:rsidRPr="00E53590">
        <w:rPr>
          <w:rtl/>
        </w:rPr>
        <w:t>מלחמה</w:t>
      </w:r>
      <w:r w:rsidR="00C975B7">
        <w:rPr>
          <w:rtl/>
        </w:rPr>
        <w:t xml:space="preserve"> </w:t>
      </w:r>
      <w:r w:rsidRPr="00E53590">
        <w:rPr>
          <w:rtl/>
        </w:rPr>
        <w:t>ב"חיזבאללה"</w:t>
      </w:r>
      <w:r w:rsidR="00C975B7">
        <w:rPr>
          <w:rtl/>
        </w:rPr>
        <w:t xml:space="preserve"> –</w:t>
      </w:r>
      <w:r w:rsidRPr="00E53590">
        <w:rPr>
          <w:rtl/>
        </w:rPr>
        <w:t xml:space="preserve"> כן, וכן, וכן, אבל לא להמשיך משם בסתירה חסרת</w:t>
      </w:r>
      <w:r w:rsidR="00C975B7">
        <w:rPr>
          <w:rtl/>
        </w:rPr>
        <w:t xml:space="preserve"> </w:t>
      </w:r>
      <w:r w:rsidRPr="00E53590">
        <w:rPr>
          <w:rtl/>
        </w:rPr>
        <w:t>שחר, חסרת יסוד וחסרת תוחלת ולדרוש לכרוך את זה בהפסקת משא</w:t>
      </w:r>
      <w:r w:rsidR="00C975B7">
        <w:rPr>
          <w:rtl/>
        </w:rPr>
        <w:t>-</w:t>
      </w:r>
      <w:r w:rsidRPr="00E53590">
        <w:rPr>
          <w:rtl/>
        </w:rPr>
        <w:t>ומתן. אדרבה, זו הסיבה</w:t>
      </w:r>
      <w:r w:rsidR="00C975B7">
        <w:rPr>
          <w:rtl/>
        </w:rPr>
        <w:t xml:space="preserve"> </w:t>
      </w:r>
      <w:r w:rsidRPr="00E53590">
        <w:rPr>
          <w:rtl/>
        </w:rPr>
        <w:t>המרכזית והחשובה להמשך המשא</w:t>
      </w:r>
      <w:r w:rsidR="00C975B7">
        <w:rPr>
          <w:rtl/>
        </w:rPr>
        <w:t>-</w:t>
      </w:r>
      <w:r w:rsidRPr="00E53590">
        <w:rPr>
          <w:rtl/>
        </w:rPr>
        <w:t>ומתן עם סוריה.</w:t>
      </w:r>
      <w:r w:rsidR="00C975B7">
        <w:rPr>
          <w:rtl/>
        </w:rPr>
        <w:t xml:space="preserve"> </w:t>
      </w:r>
      <w:r w:rsidRPr="00E53590">
        <w:rPr>
          <w:rtl/>
        </w:rPr>
        <w:t>תודה רבה.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</w:t>
      </w:r>
      <w:r w:rsidR="00C975B7">
        <w:rPr>
          <w:rtl/>
        </w:rPr>
        <w:t xml:space="preserve"> </w:t>
      </w:r>
      <w:r w:rsidRPr="00E53590">
        <w:rPr>
          <w:rtl/>
        </w:rPr>
        <w:t>רבה לחברת הכנסת חזן.</w:t>
      </w:r>
      <w:r w:rsidR="00C975B7">
        <w:rPr>
          <w:rtl/>
        </w:rPr>
        <w:t xml:space="preserve"> </w:t>
      </w:r>
      <w:r w:rsidRPr="00E53590">
        <w:rPr>
          <w:rtl/>
        </w:rPr>
        <w:t xml:space="preserve">חבר הכנסת יגאל ביבי, בבקשה; אחריו </w:t>
      </w:r>
      <w:r w:rsidR="00C975B7">
        <w:rPr>
          <w:rtl/>
        </w:rPr>
        <w:t>–</w:t>
      </w:r>
      <w:r w:rsidRPr="00E53590">
        <w:rPr>
          <w:rtl/>
        </w:rPr>
        <w:t xml:space="preserve"> חבר הכנסת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משה מאיה. אם הוא לא יהיה </w:t>
      </w:r>
      <w:r w:rsidR="00C975B7">
        <w:rPr>
          <w:rtl/>
        </w:rPr>
        <w:t>–</w:t>
      </w:r>
      <w:r w:rsidRPr="00E53590">
        <w:rPr>
          <w:rtl/>
        </w:rPr>
        <w:t xml:space="preserve"> חבר הכנסת רענן כהן.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מודה לחברת הכנסת חזן שחסכה לנו שתי דקות.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יגאל ביבי (מפד"ל):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כבוד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כנסת נכבדה, התקרית בלבנון ונפילתם של ניר, יואב, גל וטל,</w:t>
      </w:r>
      <w:r w:rsidR="00C975B7">
        <w:rPr>
          <w:rtl/>
        </w:rPr>
        <w:t xml:space="preserve"> </w:t>
      </w:r>
      <w:r w:rsidRPr="00E53590">
        <w:rPr>
          <w:rtl/>
        </w:rPr>
        <w:t>השם</w:t>
      </w:r>
      <w:r w:rsidR="00C975B7">
        <w:rPr>
          <w:rtl/>
        </w:rPr>
        <w:t xml:space="preserve"> </w:t>
      </w:r>
      <w:r w:rsidRPr="00E53590">
        <w:rPr>
          <w:rtl/>
        </w:rPr>
        <w:t>ייקום</w:t>
      </w:r>
      <w:r w:rsidR="00C975B7">
        <w:rPr>
          <w:rtl/>
        </w:rPr>
        <w:t xml:space="preserve"> </w:t>
      </w:r>
      <w:r w:rsidRPr="00E53590">
        <w:rPr>
          <w:rtl/>
        </w:rPr>
        <w:t>דמם,</w:t>
      </w:r>
      <w:r w:rsidR="00C975B7">
        <w:rPr>
          <w:rtl/>
        </w:rPr>
        <w:t xml:space="preserve"> </w:t>
      </w:r>
      <w:r w:rsidRPr="00E53590">
        <w:rPr>
          <w:rtl/>
        </w:rPr>
        <w:t>מלמדת על דרך הלחימה של הבנים שלנו, של חיילי צה"ל, אשר הוכיחו</w:t>
      </w:r>
      <w:r w:rsidR="00C975B7">
        <w:rPr>
          <w:rtl/>
        </w:rPr>
        <w:t xml:space="preserve"> </w:t>
      </w:r>
      <w:r w:rsidRPr="00E53590">
        <w:rPr>
          <w:rtl/>
        </w:rPr>
        <w:t>שיש</w:t>
      </w:r>
      <w:r w:rsidR="00C975B7">
        <w:rPr>
          <w:rtl/>
        </w:rPr>
        <w:t xml:space="preserve"> </w:t>
      </w:r>
      <w:r w:rsidRPr="00E53590">
        <w:rPr>
          <w:rtl/>
        </w:rPr>
        <w:t>לנו</w:t>
      </w:r>
      <w:r w:rsidR="00C975B7">
        <w:rPr>
          <w:rtl/>
        </w:rPr>
        <w:t xml:space="preserve"> </w:t>
      </w:r>
      <w:r w:rsidRPr="00E53590">
        <w:rPr>
          <w:rtl/>
        </w:rPr>
        <w:t>בנים</w:t>
      </w:r>
      <w:r w:rsidR="00C975B7">
        <w:rPr>
          <w:rtl/>
        </w:rPr>
        <w:t xml:space="preserve"> </w:t>
      </w:r>
      <w:r w:rsidRPr="00E53590">
        <w:rPr>
          <w:rtl/>
        </w:rPr>
        <w:t>נפלאים,</w:t>
      </w:r>
      <w:r w:rsidR="00C975B7">
        <w:rPr>
          <w:rtl/>
        </w:rPr>
        <w:t xml:space="preserve"> </w:t>
      </w:r>
      <w:r w:rsidRPr="00E53590">
        <w:rPr>
          <w:rtl/>
        </w:rPr>
        <w:t>מסורים.</w:t>
      </w:r>
      <w:r w:rsidR="00C975B7">
        <w:rPr>
          <w:rtl/>
        </w:rPr>
        <w:t xml:space="preserve"> </w:t>
      </w:r>
      <w:r w:rsidRPr="00E53590">
        <w:rPr>
          <w:rtl/>
        </w:rPr>
        <w:t>כל אחד מהם וסיפור חייו הקצר מלא מסירות, אהבת</w:t>
      </w:r>
      <w:r w:rsidR="00C975B7">
        <w:rPr>
          <w:rtl/>
        </w:rPr>
        <w:t xml:space="preserve"> </w:t>
      </w:r>
      <w:r w:rsidRPr="00E53590">
        <w:rPr>
          <w:rtl/>
        </w:rPr>
        <w:t>המולדת ודבקות במטרה.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בתקרית</w:t>
      </w:r>
      <w:r w:rsidR="00C975B7">
        <w:rPr>
          <w:rtl/>
        </w:rPr>
        <w:t xml:space="preserve"> </w:t>
      </w:r>
      <w:r w:rsidRPr="00E53590">
        <w:rPr>
          <w:rtl/>
        </w:rPr>
        <w:t>זו</w:t>
      </w:r>
      <w:r w:rsidR="00C975B7">
        <w:rPr>
          <w:rtl/>
        </w:rPr>
        <w:t xml:space="preserve"> </w:t>
      </w:r>
      <w:r w:rsidRPr="00E53590">
        <w:rPr>
          <w:rtl/>
        </w:rPr>
        <w:t>הופתע</w:t>
      </w:r>
      <w:r w:rsidR="00C975B7">
        <w:rPr>
          <w:rtl/>
        </w:rPr>
        <w:t xml:space="preserve"> </w:t>
      </w:r>
      <w:r w:rsidRPr="00E53590">
        <w:rPr>
          <w:rtl/>
        </w:rPr>
        <w:t>כוח</w:t>
      </w:r>
      <w:r w:rsidR="00C975B7">
        <w:rPr>
          <w:rtl/>
        </w:rPr>
        <w:t xml:space="preserve"> </w:t>
      </w:r>
      <w:r w:rsidRPr="00E53590">
        <w:rPr>
          <w:rtl/>
        </w:rPr>
        <w:t>צה"ל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ידי</w:t>
      </w:r>
      <w:r w:rsidR="00C975B7">
        <w:rPr>
          <w:rtl/>
        </w:rPr>
        <w:t xml:space="preserve"> </w:t>
      </w:r>
      <w:r w:rsidRPr="00E53590">
        <w:rPr>
          <w:rtl/>
        </w:rPr>
        <w:t>20 מחבלים שהגיחו מאחורי סלעים בצהרי</w:t>
      </w:r>
      <w:r w:rsidR="00C975B7">
        <w:rPr>
          <w:rtl/>
        </w:rPr>
        <w:t xml:space="preserve"> </w:t>
      </w:r>
      <w:r w:rsidRPr="00E53590">
        <w:rPr>
          <w:rtl/>
        </w:rPr>
        <w:t>היום.</w:t>
      </w:r>
      <w:r w:rsidR="00C975B7">
        <w:rPr>
          <w:rtl/>
        </w:rPr>
        <w:t xml:space="preserve"> </w:t>
      </w:r>
      <w:r w:rsidRPr="00E53590">
        <w:rPr>
          <w:rtl/>
        </w:rPr>
        <w:t>חיילי צה"ל וצד"ל נמצאים בפעילות יומיומית בלבנון. מסתבר כי בלבנון מתרחשת</w:t>
      </w:r>
      <w:r w:rsidR="00C975B7">
        <w:rPr>
          <w:rtl/>
        </w:rPr>
        <w:t xml:space="preserve"> </w:t>
      </w:r>
      <w:r w:rsidRPr="00E53590">
        <w:rPr>
          <w:rtl/>
        </w:rPr>
        <w:t>מלחמה מדי יום ומדי לילה.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מאז</w:t>
      </w:r>
      <w:r w:rsidR="00C975B7">
        <w:rPr>
          <w:rtl/>
        </w:rPr>
        <w:t xml:space="preserve"> </w:t>
      </w:r>
      <w:r w:rsidRPr="00E53590">
        <w:rPr>
          <w:rtl/>
        </w:rPr>
        <w:t>שנת</w:t>
      </w:r>
      <w:r w:rsidR="00C975B7">
        <w:rPr>
          <w:rtl/>
        </w:rPr>
        <w:t xml:space="preserve"> </w:t>
      </w:r>
      <w:r w:rsidRPr="00E53590">
        <w:rPr>
          <w:rtl/>
        </w:rPr>
        <w:t>1993 נהרגו בלבנון 30 חיילי צה"ל. סיכום שנת 1993 מלמד, כי במהלכה</w:t>
      </w:r>
      <w:r w:rsidR="00C975B7">
        <w:rPr>
          <w:rtl/>
        </w:rPr>
        <w:t xml:space="preserve"> </w:t>
      </w:r>
      <w:r w:rsidRPr="00E53590">
        <w:rPr>
          <w:rtl/>
        </w:rPr>
        <w:t>אירעו</w:t>
      </w:r>
      <w:r w:rsidR="00C975B7">
        <w:rPr>
          <w:rtl/>
        </w:rPr>
        <w:t xml:space="preserve"> </w:t>
      </w:r>
      <w:r w:rsidRPr="00E53590">
        <w:rPr>
          <w:rtl/>
        </w:rPr>
        <w:t>330</w:t>
      </w:r>
      <w:r w:rsidR="00C975B7">
        <w:rPr>
          <w:rtl/>
        </w:rPr>
        <w:t xml:space="preserve"> </w:t>
      </w:r>
      <w:r w:rsidRPr="00E53590">
        <w:rPr>
          <w:rtl/>
        </w:rPr>
        <w:t>פיגועים ברצועת הביטחון ובגבול הצפון, פיגוע אחד כמעט מדי יום, לעומת</w:t>
      </w:r>
      <w:r w:rsidR="00C975B7">
        <w:rPr>
          <w:rtl/>
        </w:rPr>
        <w:t xml:space="preserve"> </w:t>
      </w:r>
      <w:r w:rsidRPr="00E53590">
        <w:rPr>
          <w:rtl/>
        </w:rPr>
        <w:t>172 פיגועים ב</w:t>
      </w:r>
      <w:r w:rsidR="00C975B7">
        <w:rPr>
          <w:rtl/>
        </w:rPr>
        <w:t>-</w:t>
      </w:r>
      <w:r w:rsidRPr="00E53590">
        <w:rPr>
          <w:rtl/>
        </w:rPr>
        <w:t>1992.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לאן</w:t>
      </w:r>
      <w:r w:rsidR="00C975B7">
        <w:rPr>
          <w:rtl/>
        </w:rPr>
        <w:t xml:space="preserve"> </w:t>
      </w:r>
      <w:r w:rsidRPr="00E53590">
        <w:rPr>
          <w:rtl/>
        </w:rPr>
        <w:t>מופנות</w:t>
      </w:r>
      <w:r w:rsidR="00C975B7">
        <w:rPr>
          <w:rtl/>
        </w:rPr>
        <w:t xml:space="preserve"> </w:t>
      </w:r>
      <w:r w:rsidRPr="00E53590">
        <w:rPr>
          <w:rtl/>
        </w:rPr>
        <w:t>פניה</w:t>
      </w:r>
      <w:r w:rsidR="00C975B7">
        <w:rPr>
          <w:rtl/>
        </w:rPr>
        <w:t xml:space="preserve"> </w:t>
      </w:r>
      <w:r w:rsidRPr="00E53590">
        <w:rPr>
          <w:rtl/>
        </w:rPr>
        <w:t>של ממשלת ישראל? ה"חיזבאללה", "אמל", שמונת ארגוני הטרור</w:t>
      </w:r>
      <w:r w:rsidR="00C975B7">
        <w:rPr>
          <w:rtl/>
        </w:rPr>
        <w:t xml:space="preserve"> </w:t>
      </w:r>
      <w:r w:rsidRPr="00E53590">
        <w:rPr>
          <w:rtl/>
        </w:rPr>
        <w:t>הפלשתיניים</w:t>
      </w:r>
      <w:r w:rsidR="00C975B7">
        <w:rPr>
          <w:rtl/>
        </w:rPr>
        <w:t xml:space="preserve"> </w:t>
      </w:r>
      <w:r w:rsidRPr="00E53590">
        <w:rPr>
          <w:rtl/>
        </w:rPr>
        <w:t>ואחרים</w:t>
      </w:r>
      <w:r w:rsidR="00C975B7">
        <w:rPr>
          <w:rtl/>
        </w:rPr>
        <w:t xml:space="preserve"> </w:t>
      </w:r>
      <w:r w:rsidRPr="00E53590">
        <w:rPr>
          <w:rtl/>
        </w:rPr>
        <w:t>פועלים</w:t>
      </w:r>
      <w:r w:rsidR="00C975B7">
        <w:rPr>
          <w:rtl/>
        </w:rPr>
        <w:t xml:space="preserve"> </w:t>
      </w:r>
      <w:r w:rsidRPr="00E53590">
        <w:rPr>
          <w:rtl/>
        </w:rPr>
        <w:t>במלחמת</w:t>
      </w:r>
      <w:r w:rsidR="00C975B7">
        <w:rPr>
          <w:rtl/>
        </w:rPr>
        <w:t xml:space="preserve"> </w:t>
      </w:r>
      <w:r w:rsidRPr="00E53590">
        <w:rPr>
          <w:rtl/>
        </w:rPr>
        <w:t>גרילה יומיומית. לקראת מה הולכת הממשלה? אני</w:t>
      </w:r>
      <w:r w:rsidR="00C975B7">
        <w:rPr>
          <w:rtl/>
        </w:rPr>
        <w:t xml:space="preserve"> </w:t>
      </w:r>
      <w:r w:rsidRPr="00E53590">
        <w:rPr>
          <w:rtl/>
        </w:rPr>
        <w:t>חושב</w:t>
      </w:r>
      <w:r w:rsidR="00C975B7">
        <w:rPr>
          <w:rtl/>
        </w:rPr>
        <w:t xml:space="preserve"> </w:t>
      </w:r>
      <w:r w:rsidRPr="00E53590">
        <w:rPr>
          <w:rtl/>
        </w:rPr>
        <w:t>שהיתה</w:t>
      </w:r>
      <w:r w:rsidR="00C975B7">
        <w:rPr>
          <w:rtl/>
        </w:rPr>
        <w:t xml:space="preserve"> </w:t>
      </w:r>
      <w:r w:rsidRPr="00E53590">
        <w:rPr>
          <w:rtl/>
        </w:rPr>
        <w:t>זו</w:t>
      </w:r>
      <w:r w:rsidR="00C975B7">
        <w:rPr>
          <w:rtl/>
        </w:rPr>
        <w:t xml:space="preserve"> </w:t>
      </w:r>
      <w:r w:rsidRPr="00E53590">
        <w:rPr>
          <w:rtl/>
        </w:rPr>
        <w:t>טעות</w:t>
      </w:r>
      <w:r w:rsidR="00C975B7">
        <w:rPr>
          <w:rtl/>
        </w:rPr>
        <w:t xml:space="preserve"> </w:t>
      </w:r>
      <w:r w:rsidRPr="00E53590">
        <w:rPr>
          <w:rtl/>
        </w:rPr>
        <w:t>להמליך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סוריה על לבנון, אבל לשיטתם. יש לפעול ליצירת</w:t>
      </w:r>
      <w:r w:rsidR="00C975B7">
        <w:rPr>
          <w:rtl/>
        </w:rPr>
        <w:t xml:space="preserve"> </w:t>
      </w:r>
      <w:r w:rsidRPr="00E53590">
        <w:rPr>
          <w:rtl/>
        </w:rPr>
        <w:t>אינטרס</w:t>
      </w:r>
      <w:r w:rsidR="00C975B7">
        <w:rPr>
          <w:rtl/>
        </w:rPr>
        <w:t xml:space="preserve"> </w:t>
      </w:r>
      <w:r w:rsidRPr="00E53590">
        <w:rPr>
          <w:rtl/>
        </w:rPr>
        <w:t>סורי</w:t>
      </w:r>
      <w:r w:rsidR="00C975B7">
        <w:rPr>
          <w:rtl/>
        </w:rPr>
        <w:t xml:space="preserve"> </w:t>
      </w:r>
      <w:r w:rsidRPr="00E53590">
        <w:rPr>
          <w:rtl/>
        </w:rPr>
        <w:t>ברור</w:t>
      </w:r>
      <w:r w:rsidR="00C975B7">
        <w:rPr>
          <w:rtl/>
        </w:rPr>
        <w:t xml:space="preserve"> </w:t>
      </w:r>
      <w:r w:rsidRPr="00E53590">
        <w:rPr>
          <w:rtl/>
        </w:rPr>
        <w:t>בהפסקת</w:t>
      </w:r>
      <w:r w:rsidR="00C975B7">
        <w:rPr>
          <w:rtl/>
        </w:rPr>
        <w:t xml:space="preserve"> </w:t>
      </w:r>
      <w:r w:rsidRPr="00E53590">
        <w:rPr>
          <w:rtl/>
        </w:rPr>
        <w:t>המאבק</w:t>
      </w:r>
      <w:r w:rsidR="00C975B7">
        <w:rPr>
          <w:rtl/>
        </w:rPr>
        <w:t xml:space="preserve"> </w:t>
      </w:r>
      <w:r w:rsidRPr="00E53590">
        <w:rPr>
          <w:rtl/>
        </w:rPr>
        <w:t>נגד מדינת ישראל מלבנון, ויש בכוחם של הסורים</w:t>
      </w:r>
      <w:r w:rsidR="00C975B7">
        <w:rPr>
          <w:rtl/>
        </w:rPr>
        <w:t xml:space="preserve"> </w:t>
      </w:r>
      <w:r w:rsidRPr="00E53590">
        <w:rPr>
          <w:rtl/>
        </w:rPr>
        <w:t>לעשות</w:t>
      </w:r>
      <w:r w:rsidR="00C975B7">
        <w:rPr>
          <w:rtl/>
        </w:rPr>
        <w:t xml:space="preserve"> </w:t>
      </w:r>
      <w:r w:rsidRPr="00E53590">
        <w:rPr>
          <w:rtl/>
        </w:rPr>
        <w:t>זאת.</w:t>
      </w:r>
      <w:r w:rsidR="00C975B7">
        <w:rPr>
          <w:rtl/>
        </w:rPr>
        <w:t xml:space="preserve"> </w:t>
      </w:r>
      <w:r w:rsidRPr="00E53590">
        <w:rPr>
          <w:rtl/>
        </w:rPr>
        <w:t>כשם</w:t>
      </w:r>
      <w:r w:rsidR="00C975B7">
        <w:rPr>
          <w:rtl/>
        </w:rPr>
        <w:t xml:space="preserve"> </w:t>
      </w:r>
      <w:r w:rsidRPr="00E53590">
        <w:rPr>
          <w:rtl/>
        </w:rPr>
        <w:t>שידעו</w:t>
      </w:r>
      <w:r w:rsidR="00C975B7">
        <w:rPr>
          <w:rtl/>
        </w:rPr>
        <w:t xml:space="preserve"> </w:t>
      </w:r>
      <w:r w:rsidRPr="00E53590">
        <w:rPr>
          <w:rtl/>
        </w:rPr>
        <w:t>לעשות</w:t>
      </w:r>
      <w:r w:rsidR="00C975B7">
        <w:rPr>
          <w:rtl/>
        </w:rPr>
        <w:t xml:space="preserve"> </w:t>
      </w:r>
      <w:r w:rsidRPr="00E53590">
        <w:rPr>
          <w:rtl/>
        </w:rPr>
        <w:t>גבול שקט בינינו לבינם, כי הם ידעו שיכאב להם אם</w:t>
      </w:r>
      <w:r w:rsidR="00C975B7">
        <w:rPr>
          <w:rtl/>
        </w:rPr>
        <w:t xml:space="preserve"> </w:t>
      </w:r>
      <w:r w:rsidRPr="00E53590">
        <w:rPr>
          <w:rtl/>
        </w:rPr>
        <w:t>"יחממו" את הגבול הזה, כך ידעו לעשות גבול שקט בינינו לבין לבנון.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חושב שהסורים יכולים לרסן את ה"חיזבאללה", אבל אסור לנו להשליך את יהבנו</w:t>
      </w:r>
      <w:r w:rsidR="00C975B7">
        <w:rPr>
          <w:rtl/>
        </w:rPr>
        <w:t xml:space="preserve"> </w:t>
      </w:r>
      <w:r w:rsidRPr="00E53590">
        <w:rPr>
          <w:rtl/>
        </w:rPr>
        <w:t>רק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הסורים, וכל שכן אסור לעשותם בעלי</w:t>
      </w:r>
      <w:r w:rsidR="00C975B7">
        <w:rPr>
          <w:rtl/>
        </w:rPr>
        <w:t>-</w:t>
      </w:r>
      <w:r w:rsidRPr="00E53590">
        <w:rPr>
          <w:rtl/>
        </w:rPr>
        <w:t>בית על לבנון. צריך להבהיר לסורים, שלא</w:t>
      </w:r>
      <w:r w:rsidR="00C975B7">
        <w:rPr>
          <w:rtl/>
        </w:rPr>
        <w:t xml:space="preserve"> </w:t>
      </w:r>
      <w:r w:rsidRPr="00E53590">
        <w:rPr>
          <w:rtl/>
        </w:rPr>
        <w:t>ייתכן</w:t>
      </w:r>
      <w:r w:rsidR="00C975B7">
        <w:rPr>
          <w:rtl/>
        </w:rPr>
        <w:t xml:space="preserve"> </w:t>
      </w:r>
      <w:r w:rsidRPr="00E53590">
        <w:rPr>
          <w:rtl/>
        </w:rPr>
        <w:t>שיהיה</w:t>
      </w:r>
      <w:r w:rsidR="00C975B7">
        <w:rPr>
          <w:rtl/>
        </w:rPr>
        <w:t xml:space="preserve"> </w:t>
      </w:r>
      <w:r w:rsidRPr="00E53590">
        <w:rPr>
          <w:rtl/>
        </w:rPr>
        <w:t>שלום</w:t>
      </w:r>
      <w:r w:rsidR="00C975B7">
        <w:rPr>
          <w:rtl/>
        </w:rPr>
        <w:t xml:space="preserve"> </w:t>
      </w: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מלבנון</w:t>
      </w:r>
      <w:r w:rsidR="00C975B7">
        <w:rPr>
          <w:rtl/>
        </w:rPr>
        <w:t xml:space="preserve"> </w:t>
      </w:r>
      <w:r w:rsidRPr="00E53590">
        <w:rPr>
          <w:rtl/>
        </w:rPr>
        <w:t>לא יהיה שקט. לא יכול להיות שהיא מחזיקה בקלף של</w:t>
      </w:r>
      <w:r w:rsidR="00C975B7">
        <w:rPr>
          <w:rtl/>
        </w:rPr>
        <w:t xml:space="preserve"> </w:t>
      </w:r>
      <w:r w:rsidRPr="00E53590">
        <w:rPr>
          <w:rtl/>
        </w:rPr>
        <w:t>"חיזבאללה" כשוט נגד ממשלת לבנון, וגם כלפי מדינת ישראל.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יש לפעול במישור של השבת האמון של תושבי דרום</w:t>
      </w:r>
      <w:r w:rsidR="00C975B7">
        <w:rPr>
          <w:rtl/>
        </w:rPr>
        <w:t>-</w:t>
      </w:r>
      <w:r w:rsidRPr="00E53590">
        <w:rPr>
          <w:rtl/>
        </w:rPr>
        <w:t>לבנון.</w:t>
      </w:r>
      <w:r w:rsidR="00C975B7">
        <w:rPr>
          <w:rtl/>
        </w:rPr>
        <w:t xml:space="preserve"> </w:t>
      </w:r>
      <w:r w:rsidRPr="00E53590">
        <w:rPr>
          <w:rtl/>
        </w:rPr>
        <w:t>אני חושב שההסכם שנעשה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סוריה</w:t>
      </w:r>
      <w:r w:rsidR="00C975B7">
        <w:rPr>
          <w:rtl/>
        </w:rPr>
        <w:t xml:space="preserve"> </w:t>
      </w:r>
      <w:r w:rsidRPr="00E53590">
        <w:rPr>
          <w:rtl/>
        </w:rPr>
        <w:t>לאחר</w:t>
      </w:r>
      <w:r w:rsidR="00C975B7">
        <w:rPr>
          <w:rtl/>
        </w:rPr>
        <w:t xml:space="preserve"> </w:t>
      </w:r>
      <w:r w:rsidRPr="00E53590">
        <w:rPr>
          <w:rtl/>
        </w:rPr>
        <w:t>מבצע</w:t>
      </w:r>
      <w:r w:rsidR="00C975B7">
        <w:rPr>
          <w:rtl/>
        </w:rPr>
        <w:t xml:space="preserve"> </w:t>
      </w:r>
      <w:r w:rsidRPr="00E53590">
        <w:rPr>
          <w:rtl/>
        </w:rPr>
        <w:t>דין</w:t>
      </w:r>
      <w:r w:rsidR="00C975B7">
        <w:rPr>
          <w:rtl/>
        </w:rPr>
        <w:t>-</w:t>
      </w:r>
      <w:r w:rsidRPr="00E53590">
        <w:rPr>
          <w:rtl/>
        </w:rPr>
        <w:t>וחשבון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חמור ביותר.</w:t>
      </w:r>
      <w:r w:rsidR="00C975B7">
        <w:rPr>
          <w:rtl/>
        </w:rPr>
        <w:t xml:space="preserve"> </w:t>
      </w:r>
      <w:r w:rsidRPr="00E53590">
        <w:rPr>
          <w:rtl/>
        </w:rPr>
        <w:t>לפי ההסכם הזה יכולים אנשי</w:t>
      </w:r>
      <w:r w:rsidR="00C975B7">
        <w:rPr>
          <w:rtl/>
        </w:rPr>
        <w:t xml:space="preserve"> </w:t>
      </w:r>
      <w:r w:rsidRPr="00E53590">
        <w:rPr>
          <w:rtl/>
        </w:rPr>
        <w:t>ה"חיזבאללה"</w:t>
      </w:r>
      <w:r w:rsidR="00C975B7">
        <w:rPr>
          <w:rtl/>
        </w:rPr>
        <w:t xml:space="preserve"> </w:t>
      </w:r>
      <w:r w:rsidRPr="00E53590">
        <w:rPr>
          <w:rtl/>
        </w:rPr>
        <w:t>לירות</w:t>
      </w:r>
      <w:r w:rsidR="00C975B7">
        <w:rPr>
          <w:rtl/>
        </w:rPr>
        <w:t xml:space="preserve"> </w:t>
      </w:r>
      <w:r w:rsidRPr="00E53590">
        <w:rPr>
          <w:rtl/>
        </w:rPr>
        <w:t>מרצועת</w:t>
      </w:r>
      <w:r w:rsidR="00C975B7">
        <w:rPr>
          <w:rtl/>
        </w:rPr>
        <w:t xml:space="preserve"> </w:t>
      </w:r>
      <w:r w:rsidRPr="00E53590">
        <w:rPr>
          <w:rtl/>
        </w:rPr>
        <w:t>הביטחון, בתנאי שלא יירו לעבר מדינת ישראל.</w:t>
      </w:r>
      <w:r w:rsidR="00C975B7">
        <w:rPr>
          <w:rtl/>
        </w:rPr>
        <w:t xml:space="preserve"> </w:t>
      </w:r>
      <w:r w:rsidRPr="00E53590">
        <w:rPr>
          <w:rtl/>
        </w:rPr>
        <w:t>הסכם זה</w:t>
      </w:r>
      <w:r w:rsidR="00C975B7">
        <w:rPr>
          <w:rtl/>
        </w:rPr>
        <w:t xml:space="preserve"> </w:t>
      </w:r>
      <w:r w:rsidRPr="00E53590">
        <w:rPr>
          <w:rtl/>
        </w:rPr>
        <w:t>חשף</w:t>
      </w:r>
      <w:r w:rsidR="00C975B7">
        <w:rPr>
          <w:rtl/>
        </w:rPr>
        <w:t xml:space="preserve"> </w:t>
      </w:r>
      <w:r w:rsidRPr="00E53590">
        <w:rPr>
          <w:rtl/>
        </w:rPr>
        <w:t>פערים באינטרסים בין ישראל ובין תושבי רצועת הביטחון, והוא מעורר שאלות קשות</w:t>
      </w:r>
      <w:r w:rsidR="00C975B7">
        <w:rPr>
          <w:rtl/>
        </w:rPr>
        <w:t xml:space="preserve"> </w:t>
      </w:r>
      <w:r w:rsidRPr="00E53590">
        <w:rPr>
          <w:rtl/>
        </w:rPr>
        <w:t>בקרב</w:t>
      </w:r>
      <w:r w:rsidR="00C975B7">
        <w:rPr>
          <w:rtl/>
        </w:rPr>
        <w:t xml:space="preserve"> </w:t>
      </w:r>
      <w:r w:rsidRPr="00E53590">
        <w:rPr>
          <w:rtl/>
        </w:rPr>
        <w:t>תושבי דרום</w:t>
      </w:r>
      <w:r w:rsidR="00C975B7">
        <w:rPr>
          <w:rtl/>
        </w:rPr>
        <w:t>-</w:t>
      </w:r>
      <w:r w:rsidRPr="00E53590">
        <w:rPr>
          <w:rtl/>
        </w:rPr>
        <w:t>לבנון. אם תושבי דרום</w:t>
      </w:r>
      <w:r w:rsidR="00C975B7">
        <w:rPr>
          <w:rtl/>
        </w:rPr>
        <w:t>-</w:t>
      </w:r>
      <w:r w:rsidRPr="00E53590">
        <w:rPr>
          <w:rtl/>
        </w:rPr>
        <w:t>לבנון יחושו שהם מרומים ומנוצלים, הדבר לא</w:t>
      </w:r>
      <w:r w:rsidR="00C975B7">
        <w:rPr>
          <w:rtl/>
        </w:rPr>
        <w:t xml:space="preserve"> </w:t>
      </w:r>
      <w:r w:rsidRPr="00E53590">
        <w:rPr>
          <w:rtl/>
        </w:rPr>
        <w:t>יבשר</w:t>
      </w:r>
      <w:r w:rsidR="00C975B7">
        <w:rPr>
          <w:rtl/>
        </w:rPr>
        <w:t xml:space="preserve"> </w:t>
      </w:r>
      <w:r w:rsidRPr="00E53590">
        <w:rPr>
          <w:rtl/>
        </w:rPr>
        <w:t>טובות</w:t>
      </w:r>
      <w:r w:rsidR="00C975B7">
        <w:rPr>
          <w:rtl/>
        </w:rPr>
        <w:t xml:space="preserve"> </w:t>
      </w:r>
      <w:r w:rsidRPr="00E53590">
        <w:rPr>
          <w:rtl/>
        </w:rPr>
        <w:t>לגבי</w:t>
      </w:r>
      <w:r w:rsidR="00C975B7">
        <w:rPr>
          <w:rtl/>
        </w:rPr>
        <w:t xml:space="preserve"> </w:t>
      </w:r>
      <w:r w:rsidRPr="00E53590">
        <w:rPr>
          <w:rtl/>
        </w:rPr>
        <w:t>היציבות באזור הצפון. אבל אם ישראל תיאבק למען האינטרסים שלהם</w:t>
      </w:r>
      <w:r w:rsidR="00C975B7">
        <w:rPr>
          <w:rtl/>
        </w:rPr>
        <w:t xml:space="preserve"> </w:t>
      </w:r>
      <w:r w:rsidRPr="00E53590">
        <w:rPr>
          <w:rtl/>
        </w:rPr>
        <w:t>באותה</w:t>
      </w:r>
      <w:r w:rsidR="00C975B7">
        <w:rPr>
          <w:rtl/>
        </w:rPr>
        <w:t xml:space="preserve"> </w:t>
      </w:r>
      <w:r w:rsidRPr="00E53590">
        <w:rPr>
          <w:rtl/>
        </w:rPr>
        <w:t>נחישות</w:t>
      </w:r>
      <w:r w:rsidR="00C975B7">
        <w:rPr>
          <w:rtl/>
        </w:rPr>
        <w:t xml:space="preserve"> </w:t>
      </w:r>
      <w:r w:rsidRPr="00E53590">
        <w:rPr>
          <w:rtl/>
        </w:rPr>
        <w:t>שבה</w:t>
      </w:r>
      <w:r w:rsidR="00C975B7">
        <w:rPr>
          <w:rtl/>
        </w:rPr>
        <w:t xml:space="preserve"> </w:t>
      </w:r>
      <w:r w:rsidRPr="00E53590">
        <w:rPr>
          <w:rtl/>
        </w:rPr>
        <w:t>היא נאבקת על האינטרסים של תושבי הצפון, ניתן יהיה להבטיח כי</w:t>
      </w:r>
      <w:r w:rsidR="00C975B7">
        <w:rPr>
          <w:rtl/>
        </w:rPr>
        <w:t xml:space="preserve"> </w:t>
      </w:r>
      <w:r w:rsidRPr="00E53590">
        <w:rPr>
          <w:rtl/>
        </w:rPr>
        <w:t>בעידן חדש תהיה לבנון גשר של שלום. הם השכנים שלנו היום, והם יהיו השכנים שלנו גם</w:t>
      </w:r>
      <w:r w:rsidR="00C975B7">
        <w:rPr>
          <w:rtl/>
        </w:rPr>
        <w:t xml:space="preserve"> </w:t>
      </w:r>
      <w:r w:rsidRPr="00E53590">
        <w:rPr>
          <w:rtl/>
        </w:rPr>
        <w:t>בעתיד.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איך</w:t>
      </w:r>
      <w:r w:rsidR="00C975B7">
        <w:rPr>
          <w:rtl/>
        </w:rPr>
        <w:t xml:space="preserve"> </w:t>
      </w:r>
      <w:r w:rsidRPr="00E53590">
        <w:rPr>
          <w:rtl/>
        </w:rPr>
        <w:t>קורה,</w:t>
      </w:r>
      <w:r w:rsidR="00C975B7">
        <w:rPr>
          <w:rtl/>
        </w:rPr>
        <w:t xml:space="preserve"> </w:t>
      </w:r>
      <w:r w:rsidRPr="00E53590">
        <w:rPr>
          <w:rtl/>
        </w:rPr>
        <w:t>רבותי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שה"חיזבאללה"</w:t>
      </w:r>
      <w:r w:rsidR="00C975B7">
        <w:rPr>
          <w:rtl/>
        </w:rPr>
        <w:t xml:space="preserve"> </w:t>
      </w:r>
      <w:r w:rsidRPr="00E53590">
        <w:rPr>
          <w:rtl/>
        </w:rPr>
        <w:t>תפס ביטחון כזה, שלאור היום</w:t>
      </w:r>
      <w:r w:rsidR="00C975B7">
        <w:rPr>
          <w:rtl/>
        </w:rPr>
        <w:t xml:space="preserve"> </w:t>
      </w:r>
      <w:r w:rsidRPr="00E53590">
        <w:rPr>
          <w:rtl/>
        </w:rPr>
        <w:t>מסתערים</w:t>
      </w:r>
      <w:r w:rsidR="00C975B7">
        <w:rPr>
          <w:rtl/>
        </w:rPr>
        <w:t xml:space="preserve"> </w:t>
      </w:r>
      <w:r w:rsidRPr="00E53590">
        <w:rPr>
          <w:rtl/>
        </w:rPr>
        <w:t>חייליו על שיירה של צה"ל? אין אלה מוקשים ואין זה ירי מרחוק. הם מסתערים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שיירה של צה"ל שיש בה טנקים, לוחמים מעולים, נגמ"שים. הדבר הזה מלמד אותנו על</w:t>
      </w:r>
      <w:r w:rsidR="00C975B7">
        <w:rPr>
          <w:rtl/>
        </w:rPr>
        <w:t xml:space="preserve"> </w:t>
      </w:r>
      <w:r w:rsidRPr="00E53590">
        <w:rPr>
          <w:rtl/>
        </w:rPr>
        <w:t>איבוד</w:t>
      </w:r>
      <w:r w:rsidR="00C975B7">
        <w:rPr>
          <w:rtl/>
        </w:rPr>
        <w:t xml:space="preserve"> </w:t>
      </w:r>
      <w:r w:rsidRPr="00E53590">
        <w:rPr>
          <w:rtl/>
        </w:rPr>
        <w:t>כוח</w:t>
      </w:r>
      <w:r w:rsidR="00C975B7">
        <w:rPr>
          <w:rtl/>
        </w:rPr>
        <w:t xml:space="preserve"> </w:t>
      </w:r>
      <w:r w:rsidRPr="00E53590">
        <w:rPr>
          <w:rtl/>
        </w:rPr>
        <w:t>ההרתעה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צה"ל.</w:t>
      </w:r>
      <w:r w:rsidR="00C975B7">
        <w:rPr>
          <w:rtl/>
        </w:rPr>
        <w:t xml:space="preserve"> </w:t>
      </w:r>
      <w:r w:rsidRPr="00E53590">
        <w:rPr>
          <w:rtl/>
        </w:rPr>
        <w:t>הם יודעים שעל ידיו של צה"ל הושמו אזיקים שכובלים</w:t>
      </w:r>
      <w:r w:rsidR="00C975B7">
        <w:rPr>
          <w:rtl/>
        </w:rPr>
        <w:t xml:space="preserve"> </w:t>
      </w:r>
      <w:r w:rsidRPr="00E53590">
        <w:rPr>
          <w:rtl/>
        </w:rPr>
        <w:t>אותו.</w:t>
      </w:r>
      <w:r w:rsidR="00C975B7">
        <w:rPr>
          <w:rtl/>
        </w:rPr>
        <w:t xml:space="preserve"> </w:t>
      </w:r>
      <w:r w:rsidRPr="00E53590">
        <w:rPr>
          <w:rtl/>
        </w:rPr>
        <w:t>צה"ל</w:t>
      </w:r>
      <w:r w:rsidR="00C975B7">
        <w:rPr>
          <w:rtl/>
        </w:rPr>
        <w:t xml:space="preserve"> </w:t>
      </w:r>
      <w:r w:rsidRPr="00E53590">
        <w:rPr>
          <w:rtl/>
        </w:rPr>
        <w:t>צריך</w:t>
      </w:r>
      <w:r w:rsidR="00C975B7">
        <w:rPr>
          <w:rtl/>
        </w:rPr>
        <w:t xml:space="preserve"> </w:t>
      </w: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לעשות</w:t>
      </w:r>
      <w:r w:rsidR="00C975B7">
        <w:rPr>
          <w:rtl/>
        </w:rPr>
        <w:t xml:space="preserve"> </w:t>
      </w:r>
      <w:r w:rsidRPr="00E53590">
        <w:rPr>
          <w:rtl/>
        </w:rPr>
        <w:t>הכול, ויש לו הכלים בשביל זה, כדי שה"חיזבאללה"</w:t>
      </w:r>
      <w:r w:rsidR="00C975B7">
        <w:rPr>
          <w:rtl/>
        </w:rPr>
        <w:t xml:space="preserve"> </w:t>
      </w:r>
      <w:r w:rsidRPr="00E53590">
        <w:rPr>
          <w:rtl/>
        </w:rPr>
        <w:t>יחשוב פעמיים לפני כל פעולה שהוא מתכנן לעשות.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צריך</w:t>
      </w:r>
      <w:r w:rsidR="00C975B7">
        <w:rPr>
          <w:rtl/>
        </w:rPr>
        <w:t xml:space="preserve"> </w:t>
      </w:r>
      <w:r w:rsidRPr="00E53590">
        <w:rPr>
          <w:rtl/>
        </w:rPr>
        <w:t>לגדוע</w:t>
      </w:r>
      <w:r w:rsidR="00C975B7">
        <w:rPr>
          <w:rtl/>
        </w:rPr>
        <w:t xml:space="preserve"> </w:t>
      </w:r>
      <w:r w:rsidRPr="00E53590">
        <w:rPr>
          <w:rtl/>
        </w:rPr>
        <w:t>מן</w:t>
      </w:r>
      <w:r w:rsidR="00C975B7">
        <w:rPr>
          <w:rtl/>
        </w:rPr>
        <w:t xml:space="preserve"> </w:t>
      </w:r>
      <w:r w:rsidRPr="00E53590">
        <w:rPr>
          <w:rtl/>
        </w:rPr>
        <w:t>השורש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הפעילות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ה"חיזבאללה".</w:t>
      </w:r>
      <w:r w:rsidR="00C975B7">
        <w:rPr>
          <w:rtl/>
        </w:rPr>
        <w:t xml:space="preserve"> </w:t>
      </w:r>
      <w:r w:rsidRPr="00E53590">
        <w:rPr>
          <w:rtl/>
        </w:rPr>
        <w:t>כל הצלחה שלו גורמת</w:t>
      </w:r>
      <w:r w:rsidR="00C975B7">
        <w:rPr>
          <w:rtl/>
        </w:rPr>
        <w:t xml:space="preserve"> </w:t>
      </w:r>
      <w:r w:rsidRPr="00E53590">
        <w:rPr>
          <w:rtl/>
        </w:rPr>
        <w:t>למוטיבציה חזקה יותר בקרב לוחמיו ומדרבנת אותם לפעולות נוספות.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רון נחמן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ביבי,</w:t>
      </w:r>
      <w:r w:rsidR="00C975B7">
        <w:rPr>
          <w:rtl/>
        </w:rPr>
        <w:t xml:space="preserve"> </w:t>
      </w: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אנחנו הרי הולכים לקראת שלום, אז איך זה שכל הדברים</w:t>
      </w:r>
      <w:r w:rsidR="00C975B7">
        <w:rPr>
          <w:rtl/>
        </w:rPr>
        <w:t xml:space="preserve"> </w:t>
      </w:r>
      <w:r w:rsidRPr="00E53590">
        <w:rPr>
          <w:rtl/>
        </w:rPr>
        <w:t>האלה קורים?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יגאל ביבי (מפד"ל):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מי זה "אנחנו"?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רון נחמן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מדינת ישראל. אז איך כל הדברים האלה קורים?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יגאל ביבי (מפד"ל):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מה אני, ראש הממשלה?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רענן כהן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 נלמד אתכם איך זה קורה.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רון נחמן (הליכוד):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רון נחמן, נא לשבת.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יגאל ביבי (מפד"ל):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רבותי,</w:t>
      </w:r>
      <w:r w:rsidR="00C975B7">
        <w:rPr>
          <w:rtl/>
        </w:rPr>
        <w:t xml:space="preserve"> </w:t>
      </w:r>
      <w:r w:rsidRPr="00E53590">
        <w:rPr>
          <w:rtl/>
        </w:rPr>
        <w:t>צריך</w:t>
      </w:r>
      <w:r w:rsidR="00C975B7">
        <w:rPr>
          <w:rtl/>
        </w:rPr>
        <w:t xml:space="preserve"> </w:t>
      </w:r>
      <w:r w:rsidRPr="00E53590">
        <w:rPr>
          <w:rtl/>
        </w:rPr>
        <w:t>לפגוע</w:t>
      </w:r>
      <w:r w:rsidR="00C975B7">
        <w:rPr>
          <w:rtl/>
        </w:rPr>
        <w:t xml:space="preserve"> </w:t>
      </w:r>
      <w:r w:rsidRPr="00E53590">
        <w:rPr>
          <w:rtl/>
        </w:rPr>
        <w:t>באינטרס</w:t>
      </w:r>
      <w:r w:rsidR="00C975B7">
        <w:rPr>
          <w:rtl/>
        </w:rPr>
        <w:t xml:space="preserve"> </w:t>
      </w:r>
      <w:r w:rsidRPr="00E53590">
        <w:rPr>
          <w:rtl/>
        </w:rPr>
        <w:t>הלבנוני</w:t>
      </w:r>
      <w:r w:rsidR="00C975B7">
        <w:rPr>
          <w:rtl/>
        </w:rPr>
        <w:t xml:space="preserve"> </w:t>
      </w:r>
      <w:r w:rsidRPr="00E53590">
        <w:rPr>
          <w:rtl/>
        </w:rPr>
        <w:t>והסורי, כדי שיבינו שמדינת ישראל לא</w:t>
      </w:r>
      <w:r w:rsidR="00C975B7">
        <w:rPr>
          <w:rtl/>
        </w:rPr>
        <w:t xml:space="preserve"> </w:t>
      </w:r>
      <w:r w:rsidRPr="00E53590">
        <w:rPr>
          <w:rtl/>
        </w:rPr>
        <w:t>מוכנה עוד לפיגועים של ה"חיזבאללה". אחד הדברים הפגיעים שלהם הוא האינטרס הכלכלי.</w:t>
      </w:r>
      <w:r w:rsidR="00C975B7">
        <w:rPr>
          <w:rtl/>
        </w:rPr>
        <w:t xml:space="preserve"> </w:t>
      </w:r>
      <w:r w:rsidRPr="00E53590">
        <w:rPr>
          <w:rtl/>
        </w:rPr>
        <w:t>כפי שפורסם, סוריה מרוויחה כמיליארד</w:t>
      </w:r>
      <w:r w:rsidR="00C975B7">
        <w:rPr>
          <w:rtl/>
        </w:rPr>
        <w:t>-</w:t>
      </w:r>
      <w:r w:rsidRPr="00E53590">
        <w:rPr>
          <w:rtl/>
        </w:rPr>
        <w:t>וחצי דולר מסחר בסמים, חשיש והירואין.</w:t>
      </w:r>
      <w:r w:rsidR="00C975B7">
        <w:rPr>
          <w:rtl/>
        </w:rPr>
        <w:t xml:space="preserve"> </w:t>
      </w:r>
      <w:r w:rsidRPr="00E53590">
        <w:rPr>
          <w:rtl/>
        </w:rPr>
        <w:t>לבנון</w:t>
      </w:r>
      <w:r w:rsidR="00C975B7">
        <w:rPr>
          <w:rtl/>
        </w:rPr>
        <w:t xml:space="preserve"> </w:t>
      </w:r>
      <w:r w:rsidRPr="00E53590">
        <w:rPr>
          <w:rtl/>
        </w:rPr>
        <w:t>כולה</w:t>
      </w:r>
      <w:r w:rsidR="00C975B7">
        <w:rPr>
          <w:rtl/>
        </w:rPr>
        <w:t xml:space="preserve"> </w:t>
      </w:r>
      <w:r w:rsidRPr="00E53590">
        <w:rPr>
          <w:rtl/>
        </w:rPr>
        <w:t>היא</w:t>
      </w:r>
      <w:r w:rsidR="00C975B7">
        <w:rPr>
          <w:rtl/>
        </w:rPr>
        <w:t xml:space="preserve"> </w:t>
      </w:r>
      <w:r w:rsidRPr="00E53590">
        <w:rPr>
          <w:rtl/>
        </w:rPr>
        <w:t>שדה</w:t>
      </w:r>
      <w:r w:rsidR="00C975B7">
        <w:rPr>
          <w:rtl/>
        </w:rPr>
        <w:t xml:space="preserve"> </w:t>
      </w:r>
      <w:r w:rsidRPr="00E53590">
        <w:rPr>
          <w:rtl/>
        </w:rPr>
        <w:t>עצום</w:t>
      </w:r>
      <w:r w:rsidR="00C975B7">
        <w:rPr>
          <w:rtl/>
        </w:rPr>
        <w:t xml:space="preserve"> </w:t>
      </w:r>
      <w:r w:rsidRPr="00E53590">
        <w:rPr>
          <w:rtl/>
        </w:rPr>
        <w:t>אחד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סמים.</w:t>
      </w:r>
      <w:r w:rsidR="00C975B7">
        <w:rPr>
          <w:rtl/>
        </w:rPr>
        <w:t xml:space="preserve"> </w:t>
      </w:r>
      <w:r w:rsidRPr="00E53590">
        <w:rPr>
          <w:rtl/>
        </w:rPr>
        <w:t>חלק גדול מהקצינים הסורים ואנשי ממשל חיים</w:t>
      </w:r>
      <w:r w:rsidR="00C975B7">
        <w:rPr>
          <w:rtl/>
        </w:rPr>
        <w:t xml:space="preserve"> </w:t>
      </w:r>
      <w:r w:rsidRPr="00E53590">
        <w:rPr>
          <w:rtl/>
        </w:rPr>
        <w:t>ומתפרנסים</w:t>
      </w:r>
      <w:r w:rsidR="00C975B7">
        <w:rPr>
          <w:rtl/>
        </w:rPr>
        <w:t xml:space="preserve"> </w:t>
      </w:r>
      <w:r w:rsidRPr="00E53590">
        <w:rPr>
          <w:rtl/>
        </w:rPr>
        <w:t>מהסם</w:t>
      </w:r>
      <w:r w:rsidR="00C975B7">
        <w:rPr>
          <w:rtl/>
        </w:rPr>
        <w:t xml:space="preserve"> </w:t>
      </w:r>
      <w:r w:rsidRPr="00E53590">
        <w:rPr>
          <w:rtl/>
        </w:rPr>
        <w:t>הזה,</w:t>
      </w:r>
      <w:r w:rsidR="00C975B7">
        <w:rPr>
          <w:rtl/>
        </w:rPr>
        <w:t xml:space="preserve"> </w:t>
      </w:r>
      <w:r w:rsidRPr="00E53590">
        <w:rPr>
          <w:rtl/>
        </w:rPr>
        <w:t>מהרעל</w:t>
      </w:r>
      <w:r w:rsidR="00C975B7">
        <w:rPr>
          <w:rtl/>
        </w:rPr>
        <w:t xml:space="preserve"> </w:t>
      </w:r>
      <w:r w:rsidRPr="00E53590">
        <w:rPr>
          <w:rtl/>
        </w:rPr>
        <w:t>הזה.</w:t>
      </w:r>
      <w:r w:rsidR="00C975B7">
        <w:rPr>
          <w:rtl/>
        </w:rPr>
        <w:t xml:space="preserve"> </w:t>
      </w:r>
      <w:r w:rsidRPr="00E53590">
        <w:rPr>
          <w:rtl/>
        </w:rPr>
        <w:t>צריך להשמיד את כל שדות הסם שם, לפגוע בכיס</w:t>
      </w:r>
      <w:r w:rsidR="00C975B7">
        <w:rPr>
          <w:rtl/>
        </w:rPr>
        <w:t xml:space="preserve"> </w:t>
      </w:r>
      <w:r w:rsidRPr="00E53590">
        <w:rPr>
          <w:rtl/>
        </w:rPr>
        <w:t xml:space="preserve">שלהם, בכלכלה שלהם. אז אולי יחשבו פעמיים אם לשים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טלב אלסאנע (מד"ע):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ואולי צריך לסגת מהגולן כדי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יגאל ביבי (מפד"ל):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מה אתה רוצה?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תפסיק.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טלב אלסאנע (מד"ע):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לא שואל אותך מה לעשות.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טלב אלסאנע (מד"ע):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קורא אותך לסדר בפעם הראשונה.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יגאל ביבי (מפד"ל):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יש להשמיד את שדות הסם. א. אני חושב שלא צריך לתת להם לעשות את הדבר הזה; ב.</w:t>
      </w:r>
      <w:r w:rsidR="00C975B7">
        <w:rPr>
          <w:rtl/>
        </w:rPr>
        <w:t xml:space="preserve"> </w:t>
      </w:r>
      <w:r w:rsidRPr="00E53590">
        <w:rPr>
          <w:rtl/>
        </w:rPr>
        <w:t>זה יפגע בהם, ואם זה יפגע בהם, הם לא יפגעו בנו.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ממשלת ישראל</w:t>
      </w:r>
      <w:r w:rsidR="00C975B7">
        <w:rPr>
          <w:rtl/>
        </w:rPr>
        <w:t xml:space="preserve"> </w:t>
      </w:r>
      <w:r w:rsidRPr="00E53590">
        <w:rPr>
          <w:rtl/>
        </w:rPr>
        <w:t>מתחשבת בכל הגורמים באזור. היא מעדיפה השפעה סורית על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השיעית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מבקש להפסיק שם. חברת הכנסת חזן.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יגאל ביבי (מפד"ל):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 xml:space="preserve">– – – </w:t>
      </w:r>
      <w:r w:rsidR="00E53590" w:rsidRPr="00E53590">
        <w:rPr>
          <w:rtl/>
        </w:rPr>
        <w:t>היא</w:t>
      </w:r>
      <w:r>
        <w:rPr>
          <w:rtl/>
        </w:rPr>
        <w:t xml:space="preserve"> </w:t>
      </w:r>
      <w:r w:rsidR="00E53590" w:rsidRPr="00E53590">
        <w:rPr>
          <w:rtl/>
        </w:rPr>
        <w:t>רוצה</w:t>
      </w:r>
      <w:r>
        <w:rPr>
          <w:rtl/>
        </w:rPr>
        <w:t xml:space="preserve"> </w:t>
      </w:r>
      <w:r w:rsidR="00E53590" w:rsidRPr="00E53590">
        <w:rPr>
          <w:rtl/>
        </w:rPr>
        <w:t>יציבות</w:t>
      </w:r>
      <w:r>
        <w:rPr>
          <w:rtl/>
        </w:rPr>
        <w:t xml:space="preserve"> </w:t>
      </w:r>
      <w:r w:rsidR="00E53590" w:rsidRPr="00E53590">
        <w:rPr>
          <w:rtl/>
        </w:rPr>
        <w:t>בלבנון גם על</w:t>
      </w:r>
      <w:r>
        <w:rPr>
          <w:rtl/>
        </w:rPr>
        <w:t>-</w:t>
      </w:r>
      <w:r w:rsidR="00E53590" w:rsidRPr="00E53590">
        <w:rPr>
          <w:rtl/>
        </w:rPr>
        <w:t>ידי השלמה שבשתיקה עם כיבוש סורי,</w:t>
      </w:r>
      <w:r>
        <w:rPr>
          <w:rtl/>
        </w:rPr>
        <w:t xml:space="preserve"> </w:t>
      </w:r>
      <w:r w:rsidR="00E53590" w:rsidRPr="00E53590">
        <w:rPr>
          <w:rtl/>
        </w:rPr>
        <w:t>כאשר, לדעתי,</w:t>
      </w:r>
      <w:r>
        <w:rPr>
          <w:rtl/>
        </w:rPr>
        <w:t xml:space="preserve"> </w:t>
      </w:r>
      <w:r w:rsidR="00E53590" w:rsidRPr="00E53590">
        <w:rPr>
          <w:rtl/>
        </w:rPr>
        <w:t>השיקול העיקרי, הנחרץ והחד</w:t>
      </w:r>
      <w:r>
        <w:rPr>
          <w:rtl/>
        </w:rPr>
        <w:t>-</w:t>
      </w:r>
      <w:r w:rsidR="00E53590" w:rsidRPr="00E53590">
        <w:rPr>
          <w:rtl/>
        </w:rPr>
        <w:t>משמעי צריך להיות ביטחון לישראל, ביטחון</w:t>
      </w:r>
      <w:r>
        <w:rPr>
          <w:rtl/>
        </w:rPr>
        <w:t xml:space="preserve"> </w:t>
      </w:r>
      <w:r w:rsidR="00E53590" w:rsidRPr="00E53590">
        <w:rPr>
          <w:rtl/>
        </w:rPr>
        <w:t>לחיילי ישראל.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לומר</w:t>
      </w:r>
      <w:r w:rsidR="00C975B7">
        <w:rPr>
          <w:rtl/>
        </w:rPr>
        <w:t xml:space="preserve"> </w:t>
      </w:r>
      <w:r w:rsidRPr="00E53590">
        <w:rPr>
          <w:rtl/>
        </w:rPr>
        <w:t>דבר חמור שאני לא רגיל לומר, זה לא הסגנון שלי. צריך להשיג</w:t>
      </w:r>
      <w:r w:rsidR="00C975B7">
        <w:rPr>
          <w:rtl/>
        </w:rPr>
        <w:t xml:space="preserve"> </w:t>
      </w:r>
      <w:r w:rsidRPr="00E53590">
        <w:rPr>
          <w:rtl/>
        </w:rPr>
        <w:t>שקט</w:t>
      </w:r>
      <w:r w:rsidR="00C975B7">
        <w:rPr>
          <w:rtl/>
        </w:rPr>
        <w:t xml:space="preserve"> </w:t>
      </w:r>
      <w:r w:rsidRPr="00E53590">
        <w:rPr>
          <w:rtl/>
        </w:rPr>
        <w:t>בכל</w:t>
      </w:r>
      <w:r w:rsidR="00C975B7">
        <w:rPr>
          <w:rtl/>
        </w:rPr>
        <w:t xml:space="preserve"> </w:t>
      </w:r>
      <w:r w:rsidRPr="00E53590">
        <w:rPr>
          <w:rtl/>
        </w:rPr>
        <w:t>מחיר, ואפילו זה יביא להרס ולהרג של האויבים. אי</w:t>
      </w:r>
      <w:r w:rsidR="00C975B7">
        <w:rPr>
          <w:rtl/>
        </w:rPr>
        <w:t>-</w:t>
      </w:r>
      <w:r w:rsidRPr="00E53590">
        <w:rPr>
          <w:rtl/>
        </w:rPr>
        <w:t>אפשר, שנים, להשלים עם</w:t>
      </w:r>
      <w:r w:rsidR="00C975B7">
        <w:rPr>
          <w:rtl/>
        </w:rPr>
        <w:t xml:space="preserve"> </w:t>
      </w:r>
      <w:r w:rsidRPr="00E53590">
        <w:rPr>
          <w:rtl/>
        </w:rPr>
        <w:t>המצב הזה שכל יום אנחנו שומעים על פיגוע בדרום</w:t>
      </w:r>
      <w:r w:rsidR="00C975B7">
        <w:rPr>
          <w:rtl/>
        </w:rPr>
        <w:t>-</w:t>
      </w:r>
      <w:r w:rsidRPr="00E53590">
        <w:rPr>
          <w:rtl/>
        </w:rPr>
        <w:t>לבנון. החושים שלנו כבר הפכו להיות</w:t>
      </w:r>
      <w:r w:rsidR="00C975B7">
        <w:rPr>
          <w:rtl/>
        </w:rPr>
        <w:t xml:space="preserve"> </w:t>
      </w:r>
      <w:r w:rsidRPr="00E53590">
        <w:rPr>
          <w:rtl/>
        </w:rPr>
        <w:t>קהים.</w:t>
      </w:r>
      <w:r w:rsidR="00C975B7">
        <w:rPr>
          <w:rtl/>
        </w:rPr>
        <w:t xml:space="preserve"> </w:t>
      </w:r>
      <w:r w:rsidRPr="00E53590">
        <w:rPr>
          <w:rtl/>
        </w:rPr>
        <w:t>אנחנו פותחים כל בוקר את הרדיו ושומעים על פיגוע, ואנחנו לא יכולים לעבור</w:t>
      </w:r>
      <w:r w:rsidR="00C975B7">
        <w:rPr>
          <w:rtl/>
        </w:rPr>
        <w:t xml:space="preserve"> </w:t>
      </w:r>
      <w:r w:rsidRPr="00E53590">
        <w:rPr>
          <w:rtl/>
        </w:rPr>
        <w:t>לסדר</w:t>
      </w:r>
      <w:r w:rsidR="00C975B7">
        <w:rPr>
          <w:rtl/>
        </w:rPr>
        <w:t>-</w:t>
      </w:r>
      <w:r w:rsidRPr="00E53590">
        <w:rPr>
          <w:rtl/>
        </w:rPr>
        <w:t>היום.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הגיע</w:t>
      </w:r>
      <w:r w:rsidR="00C975B7">
        <w:rPr>
          <w:rtl/>
        </w:rPr>
        <w:t xml:space="preserve"> </w:t>
      </w:r>
      <w:r w:rsidRPr="00E53590">
        <w:rPr>
          <w:rtl/>
        </w:rPr>
        <w:t>הזמן</w:t>
      </w:r>
      <w:r w:rsidR="00C975B7">
        <w:rPr>
          <w:rtl/>
        </w:rPr>
        <w:t xml:space="preserve"> </w:t>
      </w:r>
      <w:r w:rsidRPr="00E53590">
        <w:rPr>
          <w:rtl/>
        </w:rPr>
        <w:t>שמדינת ישראל תיצור את ההרתעה ותיתן לצה"ל לנקוט את ההרתעה שהוא</w:t>
      </w:r>
      <w:r w:rsidR="00C975B7">
        <w:rPr>
          <w:rtl/>
        </w:rPr>
        <w:t xml:space="preserve"> </w:t>
      </w:r>
      <w:r w:rsidRPr="00E53590">
        <w:rPr>
          <w:rtl/>
        </w:rPr>
        <w:t>יכול.</w:t>
      </w:r>
      <w:r w:rsidR="00C975B7">
        <w:rPr>
          <w:rtl/>
        </w:rPr>
        <w:t xml:space="preserve"> </w:t>
      </w:r>
      <w:r w:rsidRPr="00E53590">
        <w:rPr>
          <w:rtl/>
        </w:rPr>
        <w:t>אני גם קורא לממשלה להשהות את השיחות, עד שיהיה שקט. לא יכולים לשוחח מצד</w:t>
      </w:r>
      <w:r w:rsidR="00C975B7">
        <w:rPr>
          <w:rtl/>
        </w:rPr>
        <w:t xml:space="preserve"> </w:t>
      </w:r>
      <w:r w:rsidRPr="00E53590">
        <w:rPr>
          <w:rtl/>
        </w:rPr>
        <w:t>אחד ולהוביל בנים שנופלים מצד אחר.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</w:t>
      </w:r>
      <w:r w:rsidR="00C975B7">
        <w:rPr>
          <w:rtl/>
        </w:rPr>
        <w:t xml:space="preserve"> </w:t>
      </w:r>
      <w:r w:rsidRPr="00E53590">
        <w:rPr>
          <w:rtl/>
        </w:rPr>
        <w:t>רבה</w:t>
      </w:r>
      <w:r w:rsidR="00C975B7">
        <w:rPr>
          <w:rtl/>
        </w:rPr>
        <w:t xml:space="preserve"> </w:t>
      </w:r>
      <w:r w:rsidRPr="00E53590">
        <w:rPr>
          <w:rtl/>
        </w:rPr>
        <w:t>לחבר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יגאל</w:t>
      </w:r>
      <w:r w:rsidR="00C975B7">
        <w:rPr>
          <w:rtl/>
        </w:rPr>
        <w:t xml:space="preserve"> </w:t>
      </w:r>
      <w:r w:rsidRPr="00E53590">
        <w:rPr>
          <w:rtl/>
        </w:rPr>
        <w:t>ביבי.</w:t>
      </w:r>
      <w:r w:rsidR="00C975B7">
        <w:rPr>
          <w:rtl/>
        </w:rPr>
        <w:t xml:space="preserve"> </w:t>
      </w:r>
      <w:r w:rsidRPr="00E53590">
        <w:rPr>
          <w:rtl/>
        </w:rPr>
        <w:t xml:space="preserve">חבר הכנסת משה מאיה </w:t>
      </w:r>
      <w:r w:rsidR="00C975B7">
        <w:rPr>
          <w:rtl/>
        </w:rPr>
        <w:t>–</w:t>
      </w:r>
      <w:r w:rsidRPr="00E53590">
        <w:rPr>
          <w:rtl/>
        </w:rPr>
        <w:t xml:space="preserve"> איננו נוכח. חבר</w:t>
      </w:r>
      <w:r w:rsidR="00C975B7">
        <w:rPr>
          <w:rtl/>
        </w:rPr>
        <w:t xml:space="preserve"> </w:t>
      </w:r>
      <w:r w:rsidRPr="00E53590">
        <w:rPr>
          <w:rtl/>
        </w:rPr>
        <w:t>הכנסת רענן כהן,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רענן כהן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אדוני סגן שר הביטחון, חברי הכנסת, בלבנון מתקיימת מלחמה</w:t>
      </w:r>
      <w:r w:rsidR="00C975B7">
        <w:rPr>
          <w:rtl/>
        </w:rPr>
        <w:t xml:space="preserve"> </w:t>
      </w:r>
      <w:r w:rsidRPr="00E53590">
        <w:rPr>
          <w:rtl/>
        </w:rPr>
        <w:t>ממש,</w:t>
      </w:r>
      <w:r w:rsidR="00C975B7">
        <w:rPr>
          <w:rtl/>
        </w:rPr>
        <w:t xml:space="preserve"> </w:t>
      </w:r>
      <w:r w:rsidRPr="00E53590">
        <w:rPr>
          <w:rtl/>
        </w:rPr>
        <w:t>ולצערנו,</w:t>
      </w:r>
      <w:r w:rsidR="00C975B7">
        <w:rPr>
          <w:rtl/>
        </w:rPr>
        <w:t xml:space="preserve"> </w:t>
      </w:r>
      <w:r w:rsidRPr="00E53590">
        <w:rPr>
          <w:rtl/>
        </w:rPr>
        <w:t>לצער</w:t>
      </w:r>
      <w:r w:rsidR="00C975B7">
        <w:rPr>
          <w:rtl/>
        </w:rPr>
        <w:t xml:space="preserve"> </w:t>
      </w:r>
      <w:r w:rsidRPr="00E53590">
        <w:rPr>
          <w:rtl/>
        </w:rPr>
        <w:t>כולנו,</w:t>
      </w:r>
      <w:r w:rsidR="00C975B7">
        <w:rPr>
          <w:rtl/>
        </w:rPr>
        <w:t xml:space="preserve"> </w:t>
      </w:r>
      <w:r w:rsidRPr="00E53590">
        <w:rPr>
          <w:rtl/>
        </w:rPr>
        <w:t>השבוע</w:t>
      </w:r>
      <w:r w:rsidR="00C975B7">
        <w:rPr>
          <w:rtl/>
        </w:rPr>
        <w:t xml:space="preserve"> </w:t>
      </w:r>
      <w:r w:rsidRPr="00E53590">
        <w:rPr>
          <w:rtl/>
        </w:rPr>
        <w:t>איבדנו</w:t>
      </w:r>
      <w:r w:rsidR="00C975B7">
        <w:rPr>
          <w:rtl/>
        </w:rPr>
        <w:t xml:space="preserve"> </w:t>
      </w:r>
      <w:r w:rsidRPr="00E53590">
        <w:rPr>
          <w:rtl/>
        </w:rPr>
        <w:t>במלחמה אכזרית זאת עוד ארבעה מטובי</w:t>
      </w:r>
      <w:r w:rsidR="00C975B7">
        <w:rPr>
          <w:rtl/>
        </w:rPr>
        <w:t xml:space="preserve"> </w:t>
      </w:r>
      <w:r w:rsidRPr="00E53590">
        <w:rPr>
          <w:rtl/>
        </w:rPr>
        <w:t>בנינו. אני מבקש לשלוח מכאן את תנחומי למשפחות השכולות.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לבנון היא ארץ הנשלטת באופן גלוי או סמוי על</w:t>
      </w:r>
      <w:r w:rsidR="00C975B7">
        <w:rPr>
          <w:rtl/>
        </w:rPr>
        <w:t>-</w:t>
      </w:r>
      <w:r w:rsidRPr="00E53590">
        <w:rPr>
          <w:rtl/>
        </w:rPr>
        <w:t>ידי דמשק. שום דבר לא זז בה ללא</w:t>
      </w:r>
      <w:r w:rsidR="00C975B7">
        <w:rPr>
          <w:rtl/>
        </w:rPr>
        <w:t xml:space="preserve"> </w:t>
      </w:r>
      <w:r w:rsidRPr="00E53590">
        <w:rPr>
          <w:rtl/>
        </w:rPr>
        <w:t>אישורו של אסד. לכן, כאשר אסד מעוניין בכך, שורר בלבנון שקט, וכאשר איננו מעוניין</w:t>
      </w:r>
      <w:r w:rsidR="00C975B7">
        <w:rPr>
          <w:rtl/>
        </w:rPr>
        <w:t xml:space="preserve"> </w:t>
      </w:r>
      <w:r w:rsidRPr="00E53590">
        <w:rPr>
          <w:rtl/>
        </w:rPr>
        <w:t>בכך</w:t>
      </w:r>
      <w:r w:rsidR="00C975B7">
        <w:rPr>
          <w:rtl/>
        </w:rPr>
        <w:t xml:space="preserve"> –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הסלמה.</w:t>
      </w:r>
      <w:r w:rsidR="00C975B7">
        <w:rPr>
          <w:rtl/>
        </w:rPr>
        <w:t xml:space="preserve"> </w:t>
      </w:r>
      <w:r w:rsidRPr="00E53590">
        <w:rPr>
          <w:rtl/>
        </w:rPr>
        <w:t>רק לפני שבועות מספר, כשאסד היה מעוניין מאוד במפגש מוצלח עם</w:t>
      </w:r>
      <w:r w:rsidR="00C975B7">
        <w:rPr>
          <w:rtl/>
        </w:rPr>
        <w:t xml:space="preserve"> </w:t>
      </w:r>
      <w:r w:rsidRPr="00E53590">
        <w:rPr>
          <w:rtl/>
        </w:rPr>
        <w:t>הנשיא קלינטון בז'נבה, הוא דאג לכך שגבול הצפון יירגע. התנהגותו של אסד מעוררת את</w:t>
      </w:r>
      <w:r w:rsidR="00C975B7">
        <w:rPr>
          <w:rtl/>
        </w:rPr>
        <w:t xml:space="preserve"> </w:t>
      </w:r>
      <w:r w:rsidRPr="00E53590">
        <w:rPr>
          <w:rtl/>
        </w:rPr>
        <w:t>השאלה</w:t>
      </w:r>
      <w:r w:rsidR="00C975B7">
        <w:rPr>
          <w:rtl/>
        </w:rPr>
        <w:t xml:space="preserve"> </w:t>
      </w:r>
      <w:r w:rsidRPr="00E53590">
        <w:rPr>
          <w:rtl/>
        </w:rPr>
        <w:t>שכל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מדינת ישראל מתחבטת בה </w:t>
      </w:r>
      <w:r w:rsidR="00C975B7">
        <w:rPr>
          <w:rtl/>
        </w:rPr>
        <w:t>–</w:t>
      </w:r>
      <w:r w:rsidRPr="00E53590">
        <w:rPr>
          <w:rtl/>
        </w:rPr>
        <w:t xml:space="preserve"> האם דבריו של הנשיא אסד, שפניו לשלום, נאמרו</w:t>
      </w:r>
      <w:r w:rsidR="00C975B7">
        <w:rPr>
          <w:rtl/>
        </w:rPr>
        <w:t xml:space="preserve"> </w:t>
      </w:r>
      <w:r w:rsidRPr="00E53590">
        <w:rPr>
          <w:rtl/>
        </w:rPr>
        <w:t>כדי</w:t>
      </w:r>
      <w:r w:rsidR="00C975B7">
        <w:rPr>
          <w:rtl/>
        </w:rPr>
        <w:t xml:space="preserve"> </w:t>
      </w:r>
      <w:r w:rsidRPr="00E53590">
        <w:rPr>
          <w:rtl/>
        </w:rPr>
        <w:t>להשיג</w:t>
      </w:r>
      <w:r w:rsidR="00C975B7">
        <w:rPr>
          <w:rtl/>
        </w:rPr>
        <w:t xml:space="preserve"> </w:t>
      </w:r>
      <w:r w:rsidRPr="00E53590">
        <w:rPr>
          <w:rtl/>
        </w:rPr>
        <w:t>משהו</w:t>
      </w:r>
      <w:r w:rsidR="00C975B7">
        <w:rPr>
          <w:rtl/>
        </w:rPr>
        <w:t xml:space="preserve"> </w:t>
      </w:r>
      <w:r w:rsidRPr="00E53590">
        <w:rPr>
          <w:rtl/>
        </w:rPr>
        <w:t>מארצות</w:t>
      </w:r>
      <w:r w:rsidR="00C975B7">
        <w:rPr>
          <w:rtl/>
        </w:rPr>
        <w:t>-</w:t>
      </w:r>
      <w:r w:rsidRPr="00E53590">
        <w:rPr>
          <w:rtl/>
        </w:rPr>
        <w:t>הברית,</w:t>
      </w:r>
      <w:r w:rsidR="00C975B7">
        <w:rPr>
          <w:rtl/>
        </w:rPr>
        <w:t xml:space="preserve"> </w:t>
      </w:r>
      <w:r w:rsidRPr="00E53590">
        <w:rPr>
          <w:rtl/>
        </w:rPr>
        <w:t>בלי</w:t>
      </w:r>
      <w:r w:rsidR="00C975B7">
        <w:rPr>
          <w:rtl/>
        </w:rPr>
        <w:t xml:space="preserve"> </w:t>
      </w:r>
      <w:r w:rsidRPr="00E53590">
        <w:rPr>
          <w:rtl/>
        </w:rPr>
        <w:t>שהתכוון</w:t>
      </w:r>
      <w:r w:rsidR="00C975B7">
        <w:rPr>
          <w:rtl/>
        </w:rPr>
        <w:t xml:space="preserve"> </w:t>
      </w:r>
      <w:r w:rsidRPr="00E53590">
        <w:rPr>
          <w:rtl/>
        </w:rPr>
        <w:t>לשלום</w:t>
      </w:r>
      <w:r w:rsidR="00C975B7">
        <w:rPr>
          <w:rtl/>
        </w:rPr>
        <w:t xml:space="preserve"> </w:t>
      </w:r>
      <w:r w:rsidRPr="00E53590">
        <w:rPr>
          <w:rtl/>
        </w:rPr>
        <w:t>אמיתי</w:t>
      </w:r>
      <w:r w:rsidR="00C975B7">
        <w:rPr>
          <w:rtl/>
        </w:rPr>
        <w:t xml:space="preserve"> </w:t>
      </w:r>
      <w:r w:rsidRPr="00E53590">
        <w:rPr>
          <w:rtl/>
        </w:rPr>
        <w:t>או</w:t>
      </w:r>
      <w:r w:rsidR="00C975B7">
        <w:rPr>
          <w:rtl/>
        </w:rPr>
        <w:t xml:space="preserve"> </w:t>
      </w:r>
      <w:r w:rsidRPr="00E53590">
        <w:rPr>
          <w:rtl/>
        </w:rPr>
        <w:t>לתזוזה אמיתית</w:t>
      </w:r>
      <w:r w:rsidR="00C975B7">
        <w:rPr>
          <w:rtl/>
        </w:rPr>
        <w:t xml:space="preserve"> </w:t>
      </w:r>
      <w:r w:rsidRPr="00E53590">
        <w:rPr>
          <w:rtl/>
        </w:rPr>
        <w:t>בהשקפותיו.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ההסלמה</w:t>
      </w:r>
      <w:r w:rsidR="00C975B7">
        <w:rPr>
          <w:rtl/>
        </w:rPr>
        <w:t xml:space="preserve"> </w:t>
      </w:r>
      <w:r w:rsidRPr="00E53590">
        <w:rPr>
          <w:rtl/>
        </w:rPr>
        <w:t>בלבנון</w:t>
      </w:r>
      <w:r w:rsidR="00C975B7">
        <w:rPr>
          <w:rtl/>
        </w:rPr>
        <w:t xml:space="preserve"> </w:t>
      </w:r>
      <w:r w:rsidRPr="00E53590">
        <w:rPr>
          <w:rtl/>
        </w:rPr>
        <w:t>לאחרונה</w:t>
      </w:r>
      <w:r w:rsidR="00C975B7">
        <w:rPr>
          <w:rtl/>
        </w:rPr>
        <w:t xml:space="preserve"> </w:t>
      </w:r>
      <w:r w:rsidRPr="00E53590">
        <w:rPr>
          <w:rtl/>
        </w:rPr>
        <w:t>מטה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הקו, לדעתי, לטובת ההשערה, שאסד "עבד" על</w:t>
      </w:r>
      <w:r w:rsidR="00C975B7">
        <w:rPr>
          <w:rtl/>
        </w:rPr>
        <w:t xml:space="preserve"> </w:t>
      </w:r>
      <w:r w:rsidRPr="00E53590">
        <w:rPr>
          <w:rtl/>
        </w:rPr>
        <w:t>קלינטון</w:t>
      </w:r>
      <w:r w:rsidR="00C975B7">
        <w:rPr>
          <w:rtl/>
        </w:rPr>
        <w:t xml:space="preserve"> </w:t>
      </w:r>
      <w:r w:rsidRPr="00E53590">
        <w:rPr>
          <w:rtl/>
        </w:rPr>
        <w:t>כדי</w:t>
      </w:r>
      <w:r w:rsidR="00C975B7">
        <w:rPr>
          <w:rtl/>
        </w:rPr>
        <w:t xml:space="preserve"> </w:t>
      </w:r>
      <w:r w:rsidRPr="00E53590">
        <w:rPr>
          <w:rtl/>
        </w:rPr>
        <w:t>לשפר את יחסיו עם ארצות</w:t>
      </w:r>
      <w:r w:rsidR="00C975B7">
        <w:rPr>
          <w:rtl/>
        </w:rPr>
        <w:t>-</w:t>
      </w:r>
      <w:r w:rsidRPr="00E53590">
        <w:rPr>
          <w:rtl/>
        </w:rPr>
        <w:t>הברית, אך אין לו כוונה אמיתית להגיע להסדר</w:t>
      </w:r>
      <w:r w:rsidR="00C975B7">
        <w:rPr>
          <w:rtl/>
        </w:rPr>
        <w:t xml:space="preserve"> </w:t>
      </w:r>
      <w:r w:rsidRPr="00E53590">
        <w:rPr>
          <w:rtl/>
        </w:rPr>
        <w:t>שלום</w:t>
      </w:r>
      <w:r w:rsidR="00C975B7">
        <w:rPr>
          <w:rtl/>
        </w:rPr>
        <w:t xml:space="preserve"> </w:t>
      </w:r>
      <w:r w:rsidRPr="00E53590">
        <w:rPr>
          <w:rtl/>
        </w:rPr>
        <w:t>כולל</w:t>
      </w:r>
      <w:r w:rsidR="00C975B7">
        <w:rPr>
          <w:rtl/>
        </w:rPr>
        <w:t xml:space="preserve"> </w:t>
      </w:r>
      <w:r w:rsidRPr="00E53590">
        <w:rPr>
          <w:rtl/>
        </w:rPr>
        <w:t>ואמיתי</w:t>
      </w:r>
      <w:r w:rsidR="00C975B7">
        <w:rPr>
          <w:rtl/>
        </w:rPr>
        <w:t xml:space="preserve"> </w:t>
      </w:r>
      <w:r w:rsidRPr="00E53590">
        <w:rPr>
          <w:rtl/>
        </w:rPr>
        <w:t>עם ישראל, והוא משתמש באופן ציני בכוחות ה"חיזבאללה" בכל פעם</w:t>
      </w:r>
      <w:r w:rsidR="00C975B7">
        <w:rPr>
          <w:rtl/>
        </w:rPr>
        <w:t xml:space="preserve"> </w:t>
      </w:r>
      <w:r w:rsidRPr="00E53590">
        <w:rPr>
          <w:rtl/>
        </w:rPr>
        <w:t>שנראה לו שישראל ואש"ף עומדים להגיע להסדר או להסכם בלעדיו.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אומנם</w:t>
      </w:r>
      <w:r w:rsidR="00C975B7">
        <w:rPr>
          <w:rtl/>
        </w:rPr>
        <w:t xml:space="preserve"> </w:t>
      </w:r>
      <w:r w:rsidRPr="00E53590">
        <w:rPr>
          <w:rtl/>
        </w:rPr>
        <w:t>ה"חיזבאללה" אינו</w:t>
      </w:r>
      <w:r w:rsidR="00C975B7">
        <w:rPr>
          <w:rtl/>
        </w:rPr>
        <w:t xml:space="preserve"> </w:t>
      </w:r>
      <w:r w:rsidRPr="00E53590">
        <w:rPr>
          <w:rtl/>
        </w:rPr>
        <w:t>גוף סורי הפועל למען אינטרסים</w:t>
      </w:r>
      <w:r w:rsidR="00C975B7">
        <w:rPr>
          <w:rtl/>
        </w:rPr>
        <w:t xml:space="preserve"> </w:t>
      </w:r>
      <w:r w:rsidRPr="00E53590">
        <w:rPr>
          <w:rtl/>
        </w:rPr>
        <w:t>סוריים,</w:t>
      </w:r>
      <w:r w:rsidR="00C975B7">
        <w:rPr>
          <w:rtl/>
        </w:rPr>
        <w:t xml:space="preserve"> </w:t>
      </w:r>
      <w:r w:rsidRPr="00E53590">
        <w:rPr>
          <w:rtl/>
        </w:rPr>
        <w:t>אלא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גוף</w:t>
      </w:r>
      <w:r w:rsidR="00C975B7">
        <w:rPr>
          <w:rtl/>
        </w:rPr>
        <w:t xml:space="preserve"> </w:t>
      </w:r>
      <w:r w:rsidRPr="00E53590">
        <w:rPr>
          <w:rtl/>
        </w:rPr>
        <w:t>לבנוני</w:t>
      </w:r>
      <w:r w:rsidR="00C975B7">
        <w:rPr>
          <w:rtl/>
        </w:rPr>
        <w:t>-</w:t>
      </w:r>
      <w:r w:rsidRPr="00E53590">
        <w:rPr>
          <w:rtl/>
        </w:rPr>
        <w:t>שיעי</w:t>
      </w:r>
      <w:r w:rsidR="00C975B7">
        <w:rPr>
          <w:rtl/>
        </w:rPr>
        <w:t xml:space="preserve"> </w:t>
      </w:r>
      <w:r w:rsidRPr="00E53590">
        <w:rPr>
          <w:rtl/>
        </w:rPr>
        <w:t>הפועל למען אינטרסים אירניים, ולא כפי שאסד</w:t>
      </w:r>
      <w:r w:rsidR="00C975B7">
        <w:rPr>
          <w:rtl/>
        </w:rPr>
        <w:t xml:space="preserve"> </w:t>
      </w:r>
      <w:r w:rsidRPr="00E53590">
        <w:rPr>
          <w:rtl/>
        </w:rPr>
        <w:t>אומר,</w:t>
      </w:r>
      <w:r w:rsidR="00C975B7">
        <w:rPr>
          <w:rtl/>
        </w:rPr>
        <w:t xml:space="preserve"> </w:t>
      </w:r>
      <w:r w:rsidRPr="00E53590">
        <w:rPr>
          <w:rtl/>
        </w:rPr>
        <w:t>שהוא</w:t>
      </w:r>
      <w:r w:rsidR="00C975B7">
        <w:rPr>
          <w:rtl/>
        </w:rPr>
        <w:t xml:space="preserve"> </w:t>
      </w:r>
      <w:r w:rsidRPr="00E53590">
        <w:rPr>
          <w:rtl/>
        </w:rPr>
        <w:t>פועל</w:t>
      </w:r>
      <w:r w:rsidR="00C975B7">
        <w:rPr>
          <w:rtl/>
        </w:rPr>
        <w:t xml:space="preserve"> </w:t>
      </w:r>
      <w:r w:rsidRPr="00E53590">
        <w:rPr>
          <w:rtl/>
        </w:rPr>
        <w:t>למען</w:t>
      </w:r>
      <w:r w:rsidR="00C975B7">
        <w:rPr>
          <w:rtl/>
        </w:rPr>
        <w:t xml:space="preserve"> </w:t>
      </w:r>
      <w:r w:rsidRPr="00E53590">
        <w:rPr>
          <w:rtl/>
        </w:rPr>
        <w:t>אינטרסים לבנוניים טהורים. שמירת עצמאותה של לבנון אינה</w:t>
      </w:r>
      <w:r w:rsidR="00C975B7">
        <w:rPr>
          <w:rtl/>
        </w:rPr>
        <w:t xml:space="preserve"> </w:t>
      </w:r>
      <w:r w:rsidRPr="00E53590">
        <w:rPr>
          <w:rtl/>
        </w:rPr>
        <w:t>בראש</w:t>
      </w:r>
      <w:r w:rsidR="00C975B7">
        <w:rPr>
          <w:rtl/>
        </w:rPr>
        <w:t xml:space="preserve"> </w:t>
      </w:r>
      <w:r w:rsidRPr="00E53590">
        <w:rPr>
          <w:rtl/>
        </w:rPr>
        <w:t>מעייניו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אסד;</w:t>
      </w:r>
      <w:r w:rsidR="00C975B7">
        <w:rPr>
          <w:rtl/>
        </w:rPr>
        <w:t xml:space="preserve"> </w:t>
      </w:r>
      <w:r w:rsidRPr="00E53590">
        <w:rPr>
          <w:rtl/>
        </w:rPr>
        <w:t>להיפך. הרי</w:t>
      </w:r>
      <w:r w:rsidR="00C975B7">
        <w:rPr>
          <w:rtl/>
        </w:rPr>
        <w:t xml:space="preserve"> </w:t>
      </w:r>
      <w:r w:rsidRPr="00E53590">
        <w:rPr>
          <w:rtl/>
        </w:rPr>
        <w:t>הוא עצמו כבש את לבנון, וה"חיזבאללה" פועל</w:t>
      </w:r>
      <w:r w:rsidR="00C975B7">
        <w:rPr>
          <w:rtl/>
        </w:rPr>
        <w:t xml:space="preserve"> </w:t>
      </w:r>
      <w:r w:rsidRPr="00E53590">
        <w:rPr>
          <w:rtl/>
        </w:rPr>
        <w:t>לקדם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המהפכה</w:t>
      </w:r>
      <w:r w:rsidR="00C975B7">
        <w:rPr>
          <w:rtl/>
        </w:rPr>
        <w:t xml:space="preserve"> </w:t>
      </w:r>
      <w:r w:rsidRPr="00E53590">
        <w:rPr>
          <w:rtl/>
        </w:rPr>
        <w:t>האסלאמית</w:t>
      </w:r>
      <w:r w:rsidR="00C975B7">
        <w:rPr>
          <w:rtl/>
        </w:rPr>
        <w:t xml:space="preserve"> </w:t>
      </w:r>
      <w:r w:rsidRPr="00E53590">
        <w:rPr>
          <w:rtl/>
        </w:rPr>
        <w:t>בלבנון,</w:t>
      </w:r>
      <w:r w:rsidR="00C975B7">
        <w:rPr>
          <w:rtl/>
        </w:rPr>
        <w:t xml:space="preserve"> </w:t>
      </w:r>
      <w:r w:rsidRPr="00E53590">
        <w:rPr>
          <w:rtl/>
        </w:rPr>
        <w:t>ובמסגרת</w:t>
      </w:r>
      <w:r w:rsidR="00C975B7">
        <w:rPr>
          <w:rtl/>
        </w:rPr>
        <w:t xml:space="preserve"> </w:t>
      </w:r>
      <w:r w:rsidRPr="00E53590">
        <w:rPr>
          <w:rtl/>
        </w:rPr>
        <w:t>זאת</w:t>
      </w:r>
      <w:r w:rsidR="00C975B7">
        <w:rPr>
          <w:rtl/>
        </w:rPr>
        <w:t xml:space="preserve"> </w:t>
      </w:r>
      <w:r w:rsidRPr="00E53590">
        <w:rPr>
          <w:rtl/>
        </w:rPr>
        <w:t>ישראל</w:t>
      </w:r>
      <w:r w:rsidR="00C975B7">
        <w:rPr>
          <w:rtl/>
        </w:rPr>
        <w:t xml:space="preserve"> </w:t>
      </w:r>
      <w:r w:rsidRPr="00E53590">
        <w:rPr>
          <w:rtl/>
        </w:rPr>
        <w:t>מפריעה</w:t>
      </w:r>
      <w:r w:rsidR="00C975B7">
        <w:rPr>
          <w:rtl/>
        </w:rPr>
        <w:t xml:space="preserve"> </w:t>
      </w:r>
      <w:r w:rsidRPr="00E53590">
        <w:rPr>
          <w:rtl/>
        </w:rPr>
        <w:t>לו.</w:t>
      </w:r>
      <w:r w:rsidR="00C975B7">
        <w:rPr>
          <w:rtl/>
        </w:rPr>
        <w:t xml:space="preserve"> </w:t>
      </w:r>
      <w:r w:rsidRPr="00E53590">
        <w:rPr>
          <w:rtl/>
        </w:rPr>
        <w:t>עובדה</w:t>
      </w:r>
      <w:r w:rsidR="00C975B7">
        <w:rPr>
          <w:rtl/>
        </w:rPr>
        <w:t xml:space="preserve"> </w:t>
      </w:r>
      <w:r w:rsidRPr="00E53590">
        <w:rPr>
          <w:rtl/>
        </w:rPr>
        <w:t>היא שה"חיזבאללה"</w:t>
      </w:r>
      <w:r w:rsidR="00C975B7">
        <w:rPr>
          <w:rtl/>
        </w:rPr>
        <w:t xml:space="preserve"> </w:t>
      </w:r>
      <w:r w:rsidRPr="00E53590">
        <w:rPr>
          <w:rtl/>
        </w:rPr>
        <w:t>מקבל</w:t>
      </w:r>
      <w:r w:rsidR="00C975B7">
        <w:rPr>
          <w:rtl/>
        </w:rPr>
        <w:t xml:space="preserve"> </w:t>
      </w:r>
      <w:r w:rsidRPr="00E53590">
        <w:rPr>
          <w:rtl/>
        </w:rPr>
        <w:t>את כלי הנשק שלו, לרבות טילים, "קטיושות", מאירן, והכול</w:t>
      </w:r>
      <w:r w:rsidR="00C975B7">
        <w:rPr>
          <w:rtl/>
        </w:rPr>
        <w:t xml:space="preserve"> </w:t>
      </w:r>
      <w:r w:rsidRPr="00E53590">
        <w:rPr>
          <w:rtl/>
        </w:rPr>
        <w:t>עובר דרך שדה התעופה של דמשק.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לו</w:t>
      </w:r>
      <w:r w:rsidR="00C975B7">
        <w:rPr>
          <w:rtl/>
        </w:rPr>
        <w:t xml:space="preserve"> </w:t>
      </w:r>
      <w:r w:rsidRPr="00E53590">
        <w:rPr>
          <w:rtl/>
        </w:rPr>
        <w:t>היתה סוריה מעוניינת בכך, היא היתה יכולה להפסיק את העברת הנשק לארגוני</w:t>
      </w:r>
      <w:r w:rsidR="00C975B7">
        <w:rPr>
          <w:rtl/>
        </w:rPr>
        <w:t xml:space="preserve"> </w:t>
      </w:r>
      <w:r w:rsidRPr="00E53590">
        <w:rPr>
          <w:rtl/>
        </w:rPr>
        <w:t>הטרור,</w:t>
      </w:r>
      <w:r w:rsidR="00C975B7">
        <w:rPr>
          <w:rtl/>
        </w:rPr>
        <w:t xml:space="preserve"> </w:t>
      </w:r>
      <w:r w:rsidRPr="00E53590">
        <w:rPr>
          <w:rtl/>
        </w:rPr>
        <w:t>לארגון</w:t>
      </w:r>
      <w:r w:rsidR="00C975B7">
        <w:rPr>
          <w:rtl/>
        </w:rPr>
        <w:t xml:space="preserve"> </w:t>
      </w:r>
      <w:r w:rsidRPr="00E53590">
        <w:rPr>
          <w:rtl/>
        </w:rPr>
        <w:t>ה"חיזבאללה".</w:t>
      </w:r>
      <w:r w:rsidR="00C975B7">
        <w:rPr>
          <w:rtl/>
        </w:rPr>
        <w:t xml:space="preserve"> </w:t>
      </w:r>
      <w:r w:rsidRPr="00E53590">
        <w:rPr>
          <w:rtl/>
        </w:rPr>
        <w:t>אך</w:t>
      </w:r>
      <w:r w:rsidR="00C975B7">
        <w:rPr>
          <w:rtl/>
        </w:rPr>
        <w:t xml:space="preserve"> </w:t>
      </w:r>
      <w:r w:rsidRPr="00E53590">
        <w:rPr>
          <w:rtl/>
        </w:rPr>
        <w:t>סוריה</w:t>
      </w:r>
      <w:r w:rsidR="00C975B7">
        <w:rPr>
          <w:rtl/>
        </w:rPr>
        <w:t xml:space="preserve"> </w:t>
      </w:r>
      <w:r w:rsidRPr="00E53590">
        <w:rPr>
          <w:rtl/>
        </w:rPr>
        <w:t>בוחרת</w:t>
      </w:r>
      <w:r w:rsidR="00C975B7">
        <w:rPr>
          <w:rtl/>
        </w:rPr>
        <w:t xml:space="preserve"> </w:t>
      </w:r>
      <w:r w:rsidRPr="00E53590">
        <w:rPr>
          <w:rtl/>
        </w:rPr>
        <w:t>להשתמש בארגונים טרוריסטיים כמו</w:t>
      </w:r>
      <w:r w:rsidR="00C975B7">
        <w:rPr>
          <w:rtl/>
        </w:rPr>
        <w:t xml:space="preserve"> </w:t>
      </w:r>
      <w:r w:rsidRPr="00E53590">
        <w:rPr>
          <w:rtl/>
        </w:rPr>
        <w:t>ה"חיזבאללה"</w:t>
      </w:r>
      <w:r w:rsidR="00C975B7">
        <w:rPr>
          <w:rtl/>
        </w:rPr>
        <w:t xml:space="preserve"> </w:t>
      </w:r>
      <w:r w:rsidRPr="00E53590">
        <w:rPr>
          <w:rtl/>
        </w:rPr>
        <w:t>וארגוני הסירוב</w:t>
      </w:r>
      <w:r w:rsidR="00C975B7">
        <w:rPr>
          <w:rtl/>
        </w:rPr>
        <w:t xml:space="preserve"> </w:t>
      </w:r>
      <w:r w:rsidRPr="00E53590">
        <w:rPr>
          <w:rtl/>
        </w:rPr>
        <w:t>הפלשתיניים</w:t>
      </w:r>
      <w:r w:rsidR="00C975B7">
        <w:rPr>
          <w:rtl/>
        </w:rPr>
        <w:t xml:space="preserve"> </w:t>
      </w:r>
      <w:r w:rsidRPr="00E53590">
        <w:rPr>
          <w:rtl/>
        </w:rPr>
        <w:t>לקידום מטרותיה שלה. לכן לא פלא שאפילו</w:t>
      </w:r>
      <w:r w:rsidR="00C975B7">
        <w:rPr>
          <w:rtl/>
        </w:rPr>
        <w:t xml:space="preserve"> </w:t>
      </w:r>
      <w:r w:rsidRPr="00E53590">
        <w:rPr>
          <w:rtl/>
        </w:rPr>
        <w:t>לאחר פגישת קלינטון עם אסד לא הסירה ארצות</w:t>
      </w:r>
      <w:r w:rsidR="00C975B7">
        <w:rPr>
          <w:rtl/>
        </w:rPr>
        <w:t>-</w:t>
      </w:r>
      <w:r w:rsidRPr="00E53590">
        <w:rPr>
          <w:rtl/>
        </w:rPr>
        <w:t>הברית את סוריה מרשימת המדינות התומכות</w:t>
      </w:r>
      <w:r w:rsidR="00C975B7">
        <w:rPr>
          <w:rtl/>
        </w:rPr>
        <w:t xml:space="preserve"> </w:t>
      </w:r>
      <w:r w:rsidRPr="00E53590">
        <w:rPr>
          <w:rtl/>
        </w:rPr>
        <w:t>בטרור.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במצב</w:t>
      </w:r>
      <w:r w:rsidR="00C975B7">
        <w:rPr>
          <w:rtl/>
        </w:rPr>
        <w:t xml:space="preserve"> </w:t>
      </w:r>
      <w:r w:rsidRPr="00E53590">
        <w:rPr>
          <w:rtl/>
        </w:rPr>
        <w:t>הקיים</w:t>
      </w:r>
      <w:r w:rsidR="00C975B7">
        <w:rPr>
          <w:rtl/>
        </w:rPr>
        <w:t xml:space="preserve"> </w:t>
      </w:r>
      <w:r w:rsidRPr="00E53590">
        <w:rPr>
          <w:rtl/>
        </w:rPr>
        <w:t>היום,</w:t>
      </w:r>
      <w:r w:rsidR="00C975B7">
        <w:rPr>
          <w:rtl/>
        </w:rPr>
        <w:t xml:space="preserve"> </w:t>
      </w:r>
      <w:r w:rsidRPr="00E53590">
        <w:rPr>
          <w:rtl/>
        </w:rPr>
        <w:t>כאשר אנו מעוניינים מאוד בקידום המשא</w:t>
      </w:r>
      <w:r w:rsidR="00C975B7">
        <w:rPr>
          <w:rtl/>
        </w:rPr>
        <w:t>-</w:t>
      </w:r>
      <w:r w:rsidRPr="00E53590">
        <w:rPr>
          <w:rtl/>
        </w:rPr>
        <w:t>ומתן לשלום, הפכנו</w:t>
      </w:r>
      <w:r w:rsidR="00C975B7">
        <w:rPr>
          <w:rtl/>
        </w:rPr>
        <w:t xml:space="preserve"> </w:t>
      </w:r>
      <w:r w:rsidRPr="00E53590">
        <w:rPr>
          <w:rtl/>
        </w:rPr>
        <w:t>גורם</w:t>
      </w:r>
      <w:r w:rsidR="00C975B7">
        <w:rPr>
          <w:rtl/>
        </w:rPr>
        <w:t xml:space="preserve"> </w:t>
      </w:r>
      <w:r w:rsidRPr="00E53590">
        <w:rPr>
          <w:rtl/>
        </w:rPr>
        <w:t>פסיבי.</w:t>
      </w:r>
      <w:r w:rsidR="00C975B7">
        <w:rPr>
          <w:rtl/>
        </w:rPr>
        <w:t xml:space="preserve"> </w:t>
      </w:r>
      <w:r w:rsidRPr="00E53590">
        <w:rPr>
          <w:rtl/>
        </w:rPr>
        <w:t>אנו</w:t>
      </w:r>
      <w:r w:rsidR="00C975B7">
        <w:rPr>
          <w:rtl/>
        </w:rPr>
        <w:t xml:space="preserve"> </w:t>
      </w:r>
      <w:r w:rsidRPr="00E53590">
        <w:rPr>
          <w:rtl/>
        </w:rPr>
        <w:t>מגיבים</w:t>
      </w:r>
      <w:r w:rsidR="00C975B7">
        <w:rPr>
          <w:rtl/>
        </w:rPr>
        <w:t xml:space="preserve"> </w:t>
      </w:r>
      <w:r w:rsidRPr="00E53590">
        <w:rPr>
          <w:rtl/>
        </w:rPr>
        <w:t>ולא יוזמים, וכבר למדנו מזמן שיש לצאת מעבר לגדר, יש</w:t>
      </w:r>
      <w:r w:rsidR="00C975B7">
        <w:rPr>
          <w:rtl/>
        </w:rPr>
        <w:t xml:space="preserve"> </w:t>
      </w:r>
      <w:r w:rsidRPr="00E53590">
        <w:rPr>
          <w:rtl/>
        </w:rPr>
        <w:t>לפגוש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התוקפים</w:t>
      </w:r>
      <w:r w:rsidR="00C975B7">
        <w:rPr>
          <w:rtl/>
        </w:rPr>
        <w:t xml:space="preserve"> </w:t>
      </w:r>
      <w:r w:rsidRPr="00E53590">
        <w:rPr>
          <w:rtl/>
        </w:rPr>
        <w:t>מחוץ ליישוב, ולא בתוך היישוב, אך לצערי בזמן האחרון אין אנו</w:t>
      </w:r>
      <w:r w:rsidR="00C975B7">
        <w:rPr>
          <w:rtl/>
        </w:rPr>
        <w:t xml:space="preserve"> </w:t>
      </w:r>
      <w:r w:rsidRPr="00E53590">
        <w:rPr>
          <w:rtl/>
        </w:rPr>
        <w:t>עושים זאת.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אדוני סגן שר הביטחון, אחת השאלות העיקריות שעולות בימים</w:t>
      </w:r>
      <w:r w:rsidR="00C975B7">
        <w:rPr>
          <w:rtl/>
        </w:rPr>
        <w:t xml:space="preserve"> </w:t>
      </w:r>
      <w:r w:rsidRPr="00E53590">
        <w:rPr>
          <w:rtl/>
        </w:rPr>
        <w:t>אלה</w:t>
      </w:r>
      <w:r w:rsidR="00C975B7">
        <w:rPr>
          <w:rtl/>
        </w:rPr>
        <w:t xml:space="preserve"> </w:t>
      </w:r>
      <w:r w:rsidRPr="00E53590">
        <w:rPr>
          <w:rtl/>
        </w:rPr>
        <w:t>נוגעות</w:t>
      </w:r>
      <w:r w:rsidR="00C975B7">
        <w:rPr>
          <w:rtl/>
        </w:rPr>
        <w:t xml:space="preserve"> </w:t>
      </w:r>
      <w:r w:rsidRPr="00E53590">
        <w:rPr>
          <w:rtl/>
        </w:rPr>
        <w:t>לכוונותיו</w:t>
      </w:r>
      <w:r w:rsidR="00C975B7">
        <w:rPr>
          <w:rtl/>
        </w:rPr>
        <w:t xml:space="preserve"> </w:t>
      </w:r>
      <w:r w:rsidRPr="00E53590">
        <w:rPr>
          <w:rtl/>
        </w:rPr>
        <w:t>ארוכות</w:t>
      </w:r>
      <w:r w:rsidR="00C975B7">
        <w:rPr>
          <w:rtl/>
        </w:rPr>
        <w:t xml:space="preserve"> </w:t>
      </w:r>
      <w:r w:rsidRPr="00E53590">
        <w:rPr>
          <w:rtl/>
        </w:rPr>
        <w:t>הטווח ולאמינותו של המנהיג הסורי, והשאלה:</w:t>
      </w:r>
      <w:r w:rsidR="00C975B7">
        <w:rPr>
          <w:rtl/>
        </w:rPr>
        <w:t xml:space="preserve"> </w:t>
      </w:r>
      <w:r w:rsidRPr="00E53590">
        <w:rPr>
          <w:rtl/>
        </w:rPr>
        <w:t>והיה</w:t>
      </w:r>
      <w:r w:rsidR="00C975B7">
        <w:rPr>
          <w:rtl/>
        </w:rPr>
        <w:t xml:space="preserve"> </w:t>
      </w:r>
      <w:r w:rsidRPr="00E53590">
        <w:rPr>
          <w:rtl/>
        </w:rPr>
        <w:t>ויגיע</w:t>
      </w:r>
      <w:r w:rsidR="00C975B7">
        <w:rPr>
          <w:rtl/>
        </w:rPr>
        <w:t xml:space="preserve"> </w:t>
      </w: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ונגיע להסכם שלום עם סוריה, האם נוכל להאמין להבטחותיו, ואולי במקום</w:t>
      </w:r>
      <w:r w:rsidR="00C975B7">
        <w:rPr>
          <w:rtl/>
        </w:rPr>
        <w:t xml:space="preserve"> </w:t>
      </w:r>
      <w:r w:rsidRPr="00E53590">
        <w:rPr>
          <w:rtl/>
        </w:rPr>
        <w:t>להכין</w:t>
      </w:r>
      <w:r w:rsidR="00C975B7">
        <w:rPr>
          <w:rtl/>
        </w:rPr>
        <w:t xml:space="preserve"> </w:t>
      </w:r>
      <w:r w:rsidRPr="00E53590">
        <w:rPr>
          <w:rtl/>
        </w:rPr>
        <w:t>את עמו לשלום יכין את צבאו למלחמה, ואולי ינצל את נסיגתנו האפשרית מהגולן,</w:t>
      </w:r>
      <w:r w:rsidR="00C975B7">
        <w:rPr>
          <w:rtl/>
        </w:rPr>
        <w:t xml:space="preserve"> </w:t>
      </w: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 xml:space="preserve">נסכים לכך בכלל, בעת שאנחנו נמצאים בצל הישגי השלום, כדי לתכנן מלחמה נוספת </w:t>
      </w:r>
      <w:r w:rsidR="00C975B7">
        <w:rPr>
          <w:rtl/>
        </w:rPr>
        <w:t xml:space="preserve">– </w:t>
      </w:r>
      <w:r w:rsidRPr="00E53590">
        <w:rPr>
          <w:rtl/>
        </w:rPr>
        <w:t>שאלות על גבי שאלות.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ניתן</w:t>
      </w:r>
      <w:r w:rsidR="00C975B7">
        <w:rPr>
          <w:rtl/>
        </w:rPr>
        <w:t xml:space="preserve"> </w:t>
      </w: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לתת</w:t>
      </w:r>
      <w:r w:rsidR="00C975B7">
        <w:rPr>
          <w:rtl/>
        </w:rPr>
        <w:t xml:space="preserve"> </w:t>
      </w:r>
      <w:r w:rsidRPr="00E53590">
        <w:rPr>
          <w:rtl/>
        </w:rPr>
        <w:t>תשובה בדוקה ואמינה על שאלות אלה. סאדאת בחוכמתו הבין,</w:t>
      </w:r>
      <w:r w:rsidR="00C975B7">
        <w:rPr>
          <w:rtl/>
        </w:rPr>
        <w:t xml:space="preserve"> </w:t>
      </w:r>
      <w:r w:rsidRPr="00E53590">
        <w:rPr>
          <w:rtl/>
        </w:rPr>
        <w:t>ב</w:t>
      </w:r>
      <w:r w:rsidR="00C975B7">
        <w:rPr>
          <w:rtl/>
        </w:rPr>
        <w:t>-</w:t>
      </w:r>
      <w:r w:rsidRPr="00E53590">
        <w:rPr>
          <w:rtl/>
        </w:rPr>
        <w:t>1977,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משמעות</w:t>
      </w:r>
      <w:r w:rsidR="00C975B7">
        <w:rPr>
          <w:rtl/>
        </w:rPr>
        <w:t xml:space="preserve"> </w:t>
      </w:r>
      <w:r w:rsidRPr="00E53590">
        <w:rPr>
          <w:rtl/>
        </w:rPr>
        <w:t>חוסר</w:t>
      </w:r>
      <w:r w:rsidR="00C975B7">
        <w:rPr>
          <w:rtl/>
        </w:rPr>
        <w:t xml:space="preserve"> </w:t>
      </w:r>
      <w:r w:rsidRPr="00E53590">
        <w:rPr>
          <w:rtl/>
        </w:rPr>
        <w:t>האמון</w:t>
      </w:r>
      <w:r w:rsidR="00C975B7">
        <w:rPr>
          <w:rtl/>
        </w:rPr>
        <w:t xml:space="preserve"> </w:t>
      </w:r>
      <w:r w:rsidRPr="00E53590">
        <w:rPr>
          <w:rtl/>
        </w:rPr>
        <w:t>בינינו לבין המצרים, ובואו לירושלים נועד בראש</w:t>
      </w:r>
      <w:r w:rsidR="00C975B7">
        <w:rPr>
          <w:rtl/>
        </w:rPr>
        <w:t xml:space="preserve"> </w:t>
      </w:r>
      <w:r w:rsidRPr="00E53590">
        <w:rPr>
          <w:rtl/>
        </w:rPr>
        <w:t>ובראשונה,</w:t>
      </w:r>
      <w:r w:rsidR="00C975B7">
        <w:rPr>
          <w:rtl/>
        </w:rPr>
        <w:t xml:space="preserve"> </w:t>
      </w: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סגן</w:t>
      </w:r>
      <w:r w:rsidR="00C975B7">
        <w:rPr>
          <w:rtl/>
        </w:rPr>
        <w:t xml:space="preserve"> </w:t>
      </w:r>
      <w:r w:rsidRPr="00E53590">
        <w:rPr>
          <w:rtl/>
        </w:rPr>
        <w:t>שר</w:t>
      </w:r>
      <w:r w:rsidR="00C975B7">
        <w:rPr>
          <w:rtl/>
        </w:rPr>
        <w:t xml:space="preserve"> </w:t>
      </w:r>
      <w:r w:rsidRPr="00E53590">
        <w:rPr>
          <w:rtl/>
        </w:rPr>
        <w:t>הביטחון, וגם הצליח להפיל מחסום פסיכולוגי זה אשר היה</w:t>
      </w:r>
      <w:r w:rsidR="00C975B7">
        <w:rPr>
          <w:rtl/>
        </w:rPr>
        <w:t xml:space="preserve"> </w:t>
      </w:r>
      <w:r w:rsidRPr="00E53590">
        <w:rPr>
          <w:rtl/>
        </w:rPr>
        <w:t>קיים.</w:t>
      </w:r>
      <w:r w:rsidR="00C975B7">
        <w:rPr>
          <w:rtl/>
        </w:rPr>
        <w:t xml:space="preserve"> </w:t>
      </w:r>
      <w:r w:rsidRPr="00E53590">
        <w:rPr>
          <w:rtl/>
        </w:rPr>
        <w:t>אסד לא כל כך מתאמץ, בינתיים, לבנות יחסים של אמון הדדי אתנו, ואנו מוכנים</w:t>
      </w:r>
      <w:r w:rsidR="00C975B7">
        <w:rPr>
          <w:rtl/>
        </w:rPr>
        <w:t xml:space="preserve"> </w:t>
      </w:r>
      <w:r w:rsidRPr="00E53590">
        <w:rPr>
          <w:rtl/>
        </w:rPr>
        <w:t>לשתף אותו, אולי הוא ישתף אותנו במחשבותיו על</w:t>
      </w:r>
      <w:r w:rsidR="00C975B7">
        <w:rPr>
          <w:rtl/>
        </w:rPr>
        <w:t>-</w:t>
      </w:r>
      <w:r w:rsidRPr="00E53590">
        <w:rPr>
          <w:rtl/>
        </w:rPr>
        <w:t>אודות סוגיית השלום ומהותה.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נוסף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המנהיג</w:t>
      </w:r>
      <w:r w:rsidR="00C975B7">
        <w:rPr>
          <w:rtl/>
        </w:rPr>
        <w:t xml:space="preserve"> </w:t>
      </w:r>
      <w:r w:rsidRPr="00E53590">
        <w:rPr>
          <w:rtl/>
        </w:rPr>
        <w:t>המסוגר</w:t>
      </w:r>
      <w:r w:rsidR="00C975B7">
        <w:rPr>
          <w:rtl/>
        </w:rPr>
        <w:t xml:space="preserve"> </w:t>
      </w:r>
      <w:r w:rsidRPr="00E53590">
        <w:rPr>
          <w:rtl/>
        </w:rPr>
        <w:t>הזה</w:t>
      </w:r>
      <w:r w:rsidR="00C975B7">
        <w:rPr>
          <w:rtl/>
        </w:rPr>
        <w:t xml:space="preserve"> </w:t>
      </w:r>
      <w:r w:rsidRPr="00E53590">
        <w:rPr>
          <w:rtl/>
        </w:rPr>
        <w:t>קיימים</w:t>
      </w:r>
      <w:r w:rsidR="00C975B7">
        <w:rPr>
          <w:rtl/>
        </w:rPr>
        <w:t xml:space="preserve"> </w:t>
      </w:r>
      <w:r w:rsidRPr="00E53590">
        <w:rPr>
          <w:rtl/>
        </w:rPr>
        <w:t>תנאים אובייקטיביים כגון: קיצוניותו</w:t>
      </w:r>
      <w:r w:rsidR="00C975B7">
        <w:rPr>
          <w:rtl/>
        </w:rPr>
        <w:t xml:space="preserve"> </w:t>
      </w:r>
      <w:r w:rsidRPr="00E53590">
        <w:rPr>
          <w:rtl/>
        </w:rPr>
        <w:t>המסורתית</w:t>
      </w:r>
      <w:r w:rsidR="00C975B7">
        <w:rPr>
          <w:rtl/>
        </w:rPr>
        <w:t xml:space="preserve"> </w:t>
      </w:r>
      <w:r w:rsidRPr="00E53590">
        <w:rPr>
          <w:rtl/>
        </w:rPr>
        <w:t>והאיבה</w:t>
      </w:r>
      <w:r w:rsidR="00C975B7">
        <w:rPr>
          <w:rtl/>
        </w:rPr>
        <w:t xml:space="preserve"> </w:t>
      </w:r>
      <w:r w:rsidRPr="00E53590">
        <w:rPr>
          <w:rtl/>
        </w:rPr>
        <w:t>הממוסדת</w:t>
      </w:r>
      <w:r w:rsidR="00C975B7">
        <w:rPr>
          <w:rtl/>
        </w:rPr>
        <w:t xml:space="preserve"> </w:t>
      </w:r>
      <w:r w:rsidRPr="00E53590">
        <w:rPr>
          <w:rtl/>
        </w:rPr>
        <w:t>הקיימת</w:t>
      </w:r>
      <w:r w:rsidR="00C975B7">
        <w:rPr>
          <w:rtl/>
        </w:rPr>
        <w:t xml:space="preserve"> </w:t>
      </w:r>
      <w:r w:rsidRPr="00E53590">
        <w:rPr>
          <w:rtl/>
        </w:rPr>
        <w:t>אצל הסורים כלפינו. נוסף על כך, החברה הסורית</w:t>
      </w:r>
      <w:r w:rsidR="00C975B7">
        <w:rPr>
          <w:rtl/>
        </w:rPr>
        <w:t xml:space="preserve"> </w:t>
      </w:r>
      <w:r w:rsidRPr="00E53590">
        <w:rPr>
          <w:rtl/>
        </w:rPr>
        <w:t>סגורה</w:t>
      </w:r>
      <w:r w:rsidR="00C975B7">
        <w:rPr>
          <w:rtl/>
        </w:rPr>
        <w:t xml:space="preserve"> </w:t>
      </w:r>
      <w:r w:rsidRPr="00E53590">
        <w:rPr>
          <w:rtl/>
        </w:rPr>
        <w:t>יחסית,</w:t>
      </w:r>
      <w:r w:rsidR="00C975B7">
        <w:rPr>
          <w:rtl/>
        </w:rPr>
        <w:t xml:space="preserve"> </w:t>
      </w:r>
      <w:r w:rsidRPr="00E53590">
        <w:rPr>
          <w:rtl/>
        </w:rPr>
        <w:t>וחוסר המגע בינם לבינינו במשך שנים רבות כל כך, כל אלה מוסיפים על</w:t>
      </w:r>
      <w:r w:rsidR="00C975B7">
        <w:rPr>
          <w:rtl/>
        </w:rPr>
        <w:t xml:space="preserve"> </w:t>
      </w:r>
      <w:r w:rsidRPr="00E53590">
        <w:rPr>
          <w:rtl/>
        </w:rPr>
        <w:t>הקושי לאמוד את תפיסתם של הסורים באשר למהות השלום עבורם.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כאשר חתמנו על הסכם שלום עם מצרים, הצלחנו לתפוס את כוונותיה של מצרים לקראת</w:t>
      </w:r>
      <w:r w:rsidR="00C975B7">
        <w:rPr>
          <w:rtl/>
        </w:rPr>
        <w:t xml:space="preserve"> </w:t>
      </w:r>
      <w:r w:rsidRPr="00E53590">
        <w:rPr>
          <w:rtl/>
        </w:rPr>
        <w:t>חתימתה על</w:t>
      </w:r>
      <w:r w:rsidR="00C975B7">
        <w:rPr>
          <w:rtl/>
        </w:rPr>
        <w:t xml:space="preserve"> </w:t>
      </w:r>
      <w:r w:rsidRPr="00E53590">
        <w:rPr>
          <w:rtl/>
        </w:rPr>
        <w:t>הסכם השלום.</w:t>
      </w:r>
      <w:r w:rsidR="00C975B7">
        <w:rPr>
          <w:rtl/>
        </w:rPr>
        <w:t xml:space="preserve"> </w:t>
      </w:r>
      <w:r w:rsidRPr="00E53590">
        <w:rPr>
          <w:rtl/>
        </w:rPr>
        <w:t>סאדאת ניסה, וגם הצליח, לשכנע את הציבור הישראלי, שמצרים</w:t>
      </w:r>
      <w:r w:rsidR="00C975B7">
        <w:rPr>
          <w:rtl/>
        </w:rPr>
        <w:t xml:space="preserve"> </w:t>
      </w:r>
      <w:r w:rsidRPr="00E53590">
        <w:rPr>
          <w:rtl/>
        </w:rPr>
        <w:t>תדבוק</w:t>
      </w:r>
      <w:r w:rsidR="00C975B7">
        <w:rPr>
          <w:rtl/>
        </w:rPr>
        <w:t xml:space="preserve"> </w:t>
      </w:r>
      <w:r w:rsidRPr="00E53590">
        <w:rPr>
          <w:rtl/>
        </w:rPr>
        <w:t>בשלום</w:t>
      </w:r>
      <w:r w:rsidR="00C975B7">
        <w:rPr>
          <w:rtl/>
        </w:rPr>
        <w:t xml:space="preserve"> </w:t>
      </w:r>
      <w:r w:rsidRPr="00E53590">
        <w:rPr>
          <w:rtl/>
        </w:rPr>
        <w:t>עם ישראל משום שהיא רוצה, יכולה ומוכנה לעשות זאת. אסד איננו משדר</w:t>
      </w:r>
      <w:r w:rsidR="00C975B7">
        <w:rPr>
          <w:rtl/>
        </w:rPr>
        <w:t xml:space="preserve"> </w:t>
      </w:r>
      <w:r w:rsidRPr="00E53590">
        <w:rPr>
          <w:rtl/>
        </w:rPr>
        <w:t>כלפי</w:t>
      </w:r>
      <w:r w:rsidR="00C975B7">
        <w:rPr>
          <w:rtl/>
        </w:rPr>
        <w:t xml:space="preserve"> </w:t>
      </w:r>
      <w:r w:rsidRPr="00E53590">
        <w:rPr>
          <w:rtl/>
        </w:rPr>
        <w:t>הציבור</w:t>
      </w:r>
      <w:r w:rsidR="00C975B7">
        <w:rPr>
          <w:rtl/>
        </w:rPr>
        <w:t xml:space="preserve"> </w:t>
      </w:r>
      <w:r w:rsidRPr="00E53590">
        <w:rPr>
          <w:rtl/>
        </w:rPr>
        <w:t>הישראלי והדרג המדיני מדיניות ברורה, ואנו לא יודעים מהי תפיסתו של</w:t>
      </w:r>
      <w:r w:rsidR="00C975B7">
        <w:rPr>
          <w:rtl/>
        </w:rPr>
        <w:t xml:space="preserve"> </w:t>
      </w:r>
      <w:r w:rsidRPr="00E53590">
        <w:rPr>
          <w:rtl/>
        </w:rPr>
        <w:t>העם</w:t>
      </w:r>
      <w:r w:rsidR="00C975B7">
        <w:rPr>
          <w:rtl/>
        </w:rPr>
        <w:t xml:space="preserve"> </w:t>
      </w:r>
      <w:r w:rsidRPr="00E53590">
        <w:rPr>
          <w:rtl/>
        </w:rPr>
        <w:t>הסורי</w:t>
      </w:r>
      <w:r w:rsidR="00C975B7">
        <w:rPr>
          <w:rtl/>
        </w:rPr>
        <w:t xml:space="preserve"> </w:t>
      </w:r>
      <w:r w:rsidRPr="00E53590">
        <w:rPr>
          <w:rtl/>
        </w:rPr>
        <w:t>בעניין</w:t>
      </w:r>
      <w:r w:rsidR="00C975B7">
        <w:rPr>
          <w:rtl/>
        </w:rPr>
        <w:t xml:space="preserve"> </w:t>
      </w:r>
      <w:r w:rsidRPr="00E53590">
        <w:rPr>
          <w:rtl/>
        </w:rPr>
        <w:t>השלום.</w:t>
      </w:r>
      <w:r w:rsidR="00C975B7">
        <w:rPr>
          <w:rtl/>
        </w:rPr>
        <w:t xml:space="preserve"> </w:t>
      </w:r>
      <w:r w:rsidRPr="00E53590">
        <w:rPr>
          <w:rtl/>
        </w:rPr>
        <w:t>ברור כמעט לכול שאסד לא רוצה, לא עושה מאמצים על מנת</w:t>
      </w:r>
      <w:r w:rsidR="00C975B7">
        <w:rPr>
          <w:rtl/>
        </w:rPr>
        <w:t xml:space="preserve"> </w:t>
      </w:r>
      <w:r w:rsidRPr="00E53590">
        <w:rPr>
          <w:rtl/>
        </w:rPr>
        <w:t>להכין את הציבור הסורי לשלום, בחברתו, עם מדינת ישראל.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וליד חאג' יחיא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הנאום הזה היה יפה לפני עשר שנים, לא היום.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רענן כהן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היית</w:t>
      </w:r>
      <w:r w:rsidR="00C975B7">
        <w:rPr>
          <w:rtl/>
        </w:rPr>
        <w:t xml:space="preserve"> </w:t>
      </w:r>
      <w:r w:rsidRPr="00E53590">
        <w:rPr>
          <w:rtl/>
        </w:rPr>
        <w:t>צריך</w:t>
      </w:r>
      <w:r w:rsidR="00C975B7">
        <w:rPr>
          <w:rtl/>
        </w:rPr>
        <w:t xml:space="preserve"> </w:t>
      </w:r>
      <w:r w:rsidRPr="00E53590">
        <w:rPr>
          <w:rtl/>
        </w:rPr>
        <w:t>להקשיב</w:t>
      </w:r>
      <w:r w:rsidR="00C975B7">
        <w:rPr>
          <w:rtl/>
        </w:rPr>
        <w:t xml:space="preserve"> </w:t>
      </w:r>
      <w:r w:rsidRPr="00E53590">
        <w:rPr>
          <w:rtl/>
        </w:rPr>
        <w:t>לכל</w:t>
      </w:r>
      <w:r w:rsidR="00C975B7">
        <w:rPr>
          <w:rtl/>
        </w:rPr>
        <w:t xml:space="preserve"> </w:t>
      </w:r>
      <w:r w:rsidRPr="00E53590">
        <w:rPr>
          <w:rtl/>
        </w:rPr>
        <w:t>הנאום, כי מי שרוצה משא</w:t>
      </w:r>
      <w:r w:rsidR="00C975B7">
        <w:rPr>
          <w:rtl/>
        </w:rPr>
        <w:t>-</w:t>
      </w:r>
      <w:r w:rsidRPr="00E53590">
        <w:rPr>
          <w:rtl/>
        </w:rPr>
        <w:t>ומתן עם סוריה, ואני מאמין</w:t>
      </w:r>
      <w:r w:rsidR="00C975B7">
        <w:rPr>
          <w:rtl/>
        </w:rPr>
        <w:t xml:space="preserve"> </w:t>
      </w:r>
      <w:r w:rsidRPr="00E53590">
        <w:rPr>
          <w:rtl/>
        </w:rPr>
        <w:t>שסוריה</w:t>
      </w:r>
      <w:r w:rsidR="00C975B7">
        <w:rPr>
          <w:rtl/>
        </w:rPr>
        <w:t xml:space="preserve"> </w:t>
      </w:r>
      <w:r w:rsidRPr="00E53590">
        <w:rPr>
          <w:rtl/>
        </w:rPr>
        <w:t>צריכה</w:t>
      </w:r>
      <w:r w:rsidR="00C975B7">
        <w:rPr>
          <w:rtl/>
        </w:rPr>
        <w:t xml:space="preserve"> </w:t>
      </w:r>
      <w:r w:rsidRPr="00E53590">
        <w:rPr>
          <w:rtl/>
        </w:rPr>
        <w:t>להיות הבסיס לתהליך השלום, אבל עד עכשיו סוריה לא עשתה מאומה, היא</w:t>
      </w:r>
      <w:r w:rsidR="00C975B7">
        <w:rPr>
          <w:rtl/>
        </w:rPr>
        <w:t xml:space="preserve"> </w:t>
      </w:r>
      <w:r w:rsidRPr="00E53590">
        <w:rPr>
          <w:rtl/>
        </w:rPr>
        <w:t xml:space="preserve">רק פעלה כדי להזיק, ועובדה </w:t>
      </w:r>
      <w:r w:rsidR="00C975B7">
        <w:rPr>
          <w:rtl/>
        </w:rPr>
        <w:t>–</w:t>
      </w:r>
      <w:r w:rsidRPr="00E53590">
        <w:rPr>
          <w:rtl/>
        </w:rPr>
        <w:t xml:space="preserve"> האירוע של לפני יומיים.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לסיים</w:t>
      </w:r>
      <w:r w:rsidR="00C975B7">
        <w:rPr>
          <w:rtl/>
        </w:rPr>
        <w:t xml:space="preserve">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כדי</w:t>
      </w:r>
      <w:r w:rsidR="00C975B7">
        <w:rPr>
          <w:rtl/>
        </w:rPr>
        <w:t xml:space="preserve"> </w:t>
      </w:r>
      <w:r w:rsidRPr="00E53590">
        <w:rPr>
          <w:rtl/>
        </w:rPr>
        <w:t>להשלים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התשובה על השאלה. אני אב לילדים, סב</w:t>
      </w:r>
      <w:r w:rsidR="00C975B7">
        <w:rPr>
          <w:rtl/>
        </w:rPr>
        <w:t xml:space="preserve"> </w:t>
      </w:r>
      <w:r w:rsidRPr="00E53590">
        <w:rPr>
          <w:rtl/>
        </w:rPr>
        <w:t>לנכדים.</w:t>
      </w:r>
      <w:r w:rsidR="00C975B7">
        <w:rPr>
          <w:rtl/>
        </w:rPr>
        <w:t xml:space="preserve"> </w:t>
      </w:r>
      <w:r w:rsidRPr="00E53590">
        <w:rPr>
          <w:rtl/>
        </w:rPr>
        <w:t>הייתי פונה מעל במה זו אליך, אסד: תפסיק לשחק במשחקי מלחמה; אם אתה רוצה</w:t>
      </w:r>
      <w:r w:rsidR="00C975B7">
        <w:rPr>
          <w:rtl/>
        </w:rPr>
        <w:t xml:space="preserve"> </w:t>
      </w:r>
      <w:r w:rsidRPr="00E53590">
        <w:rPr>
          <w:rtl/>
        </w:rPr>
        <w:t>שלום,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מזמין</w:t>
      </w:r>
      <w:r w:rsidR="00C975B7">
        <w:rPr>
          <w:rtl/>
        </w:rPr>
        <w:t xml:space="preserve"> </w:t>
      </w:r>
      <w:r w:rsidRPr="00E53590">
        <w:rPr>
          <w:rtl/>
        </w:rPr>
        <w:t>אותך אלי הביתה, שתסביר לנכדי ולילדי מה מהות השלום שאתה רוצה</w:t>
      </w:r>
      <w:r w:rsidR="00C975B7">
        <w:rPr>
          <w:rtl/>
        </w:rPr>
        <w:t xml:space="preserve"> </w:t>
      </w:r>
      <w:r w:rsidRPr="00E53590">
        <w:rPr>
          <w:rtl/>
        </w:rPr>
        <w:t>בו, ואם תשכנע אותנו בכנותך, בוא נעשה שלום, כי השלום הוא הפתרון היחיד וכל חלופה</w:t>
      </w:r>
      <w:r w:rsidR="00C975B7">
        <w:rPr>
          <w:rtl/>
        </w:rPr>
        <w:t xml:space="preserve"> </w:t>
      </w:r>
      <w:r w:rsidRPr="00E53590">
        <w:rPr>
          <w:rtl/>
        </w:rPr>
        <w:t>אחרת היא חלופה גרועה יותר. תודה.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</w:t>
      </w:r>
      <w:r w:rsidR="00C975B7">
        <w:rPr>
          <w:rtl/>
        </w:rPr>
        <w:t xml:space="preserve"> </w:t>
      </w:r>
      <w:r w:rsidRPr="00E53590">
        <w:rPr>
          <w:rtl/>
        </w:rPr>
        <w:t>רבה</w:t>
      </w:r>
      <w:r w:rsidR="00C975B7">
        <w:rPr>
          <w:rtl/>
        </w:rPr>
        <w:t xml:space="preserve"> </w:t>
      </w:r>
      <w:r w:rsidRPr="00E53590">
        <w:rPr>
          <w:rtl/>
        </w:rPr>
        <w:t>לחבר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רענן</w:t>
      </w:r>
      <w:r w:rsidR="00C975B7">
        <w:rPr>
          <w:rtl/>
        </w:rPr>
        <w:t xml:space="preserve"> </w:t>
      </w:r>
      <w:r w:rsidRPr="00E53590">
        <w:rPr>
          <w:rtl/>
        </w:rPr>
        <w:t>כהן.</w:t>
      </w:r>
      <w:r w:rsidR="00C975B7">
        <w:rPr>
          <w:rtl/>
        </w:rPr>
        <w:t xml:space="preserve"> </w:t>
      </w:r>
      <w:r w:rsidRPr="00E53590">
        <w:rPr>
          <w:rtl/>
        </w:rPr>
        <w:t>סגן שר הביטחון, בבקשה. לאחר מכן נעבור</w:t>
      </w:r>
      <w:r w:rsidR="00C975B7">
        <w:rPr>
          <w:rtl/>
        </w:rPr>
        <w:t xml:space="preserve"> </w:t>
      </w:r>
      <w:r w:rsidRPr="00E53590">
        <w:rPr>
          <w:rtl/>
        </w:rPr>
        <w:t>להצעה לסדר</w:t>
      </w:r>
      <w:r w:rsidR="00C975B7">
        <w:rPr>
          <w:rtl/>
        </w:rPr>
        <w:t>-</w:t>
      </w:r>
      <w:r w:rsidRPr="00E53590">
        <w:rPr>
          <w:rtl/>
        </w:rPr>
        <w:t>היום של חבר הכנסת זאב בנימין בגין.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סליחה, רבותי, אם אתם רוצים להזמין זה את זה לבתיכם </w:t>
      </w:r>
      <w:r w:rsidR="00C975B7">
        <w:rPr>
          <w:rtl/>
        </w:rPr>
        <w:t>–</w:t>
      </w:r>
      <w:r w:rsidRPr="00E53590">
        <w:rPr>
          <w:rtl/>
        </w:rPr>
        <w:t xml:space="preserve"> אין בעיה, תוכלו לעשות</w:t>
      </w:r>
      <w:r w:rsidR="00C975B7">
        <w:rPr>
          <w:rtl/>
        </w:rPr>
        <w:t xml:space="preserve"> </w:t>
      </w:r>
      <w:r w:rsidRPr="00E53590">
        <w:rPr>
          <w:rtl/>
        </w:rPr>
        <w:t>זאת, רק בשקט.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 xml:space="preserve">ראש, חברי הכנסת, כמובן, אני רוצה להצטרף לניחומים </w:t>
      </w:r>
      <w:r w:rsidR="00C975B7">
        <w:rPr>
          <w:rtl/>
        </w:rPr>
        <w:t>–</w:t>
      </w:r>
      <w:r w:rsidRPr="00E53590">
        <w:rPr>
          <w:rtl/>
        </w:rPr>
        <w:t xml:space="preserve"> אם יש כאלה</w:t>
      </w:r>
      <w:r w:rsidR="00C975B7">
        <w:rPr>
          <w:rtl/>
        </w:rPr>
        <w:t xml:space="preserve"> </w:t>
      </w:r>
      <w:r w:rsidRPr="00E53590">
        <w:rPr>
          <w:rtl/>
        </w:rPr>
        <w:t xml:space="preserve">בכלל </w:t>
      </w:r>
      <w:r w:rsidR="00C975B7">
        <w:rPr>
          <w:rtl/>
        </w:rPr>
        <w:t>–</w:t>
      </w:r>
      <w:r w:rsidRPr="00E53590">
        <w:rPr>
          <w:rtl/>
        </w:rPr>
        <w:t xml:space="preserve"> למשפחות ולשלוח גם איחולי החלמה לפצועים.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אלה לא</w:t>
      </w:r>
      <w:r w:rsidR="00C975B7">
        <w:rPr>
          <w:rtl/>
        </w:rPr>
        <w:t xml:space="preserve"> </w:t>
      </w:r>
      <w:r w:rsidRPr="00E53590">
        <w:rPr>
          <w:rtl/>
        </w:rPr>
        <w:t>הנפגעים</w:t>
      </w:r>
      <w:r w:rsidR="00C975B7">
        <w:rPr>
          <w:rtl/>
        </w:rPr>
        <w:t xml:space="preserve"> </w:t>
      </w:r>
      <w:r w:rsidRPr="00E53590">
        <w:rPr>
          <w:rtl/>
        </w:rPr>
        <w:t>הראשונים שלנו בצפון. כשאני הייתי אלוף פיקוד צפון, לא היה</w:t>
      </w:r>
      <w:r w:rsidR="00C975B7">
        <w:rPr>
          <w:rtl/>
        </w:rPr>
        <w:t xml:space="preserve"> </w:t>
      </w:r>
      <w:r w:rsidRPr="00E53590">
        <w:rPr>
          <w:rtl/>
        </w:rPr>
        <w:t>"חיזבאללה"</w:t>
      </w:r>
      <w:r w:rsidR="00C975B7">
        <w:rPr>
          <w:rtl/>
        </w:rPr>
        <w:t xml:space="preserve"> </w:t>
      </w:r>
      <w:r w:rsidRPr="00E53590">
        <w:rPr>
          <w:rtl/>
        </w:rPr>
        <w:t>והמטענים</w:t>
      </w:r>
      <w:r w:rsidR="00C975B7">
        <w:rPr>
          <w:rtl/>
        </w:rPr>
        <w:t xml:space="preserve"> </w:t>
      </w:r>
      <w:r w:rsidRPr="00E53590">
        <w:rPr>
          <w:rtl/>
        </w:rPr>
        <w:t>היו</w:t>
      </w:r>
      <w:r w:rsidR="00C975B7">
        <w:rPr>
          <w:rtl/>
        </w:rPr>
        <w:t xml:space="preserve"> </w:t>
      </w:r>
      <w:r w:rsidRPr="00E53590">
        <w:rPr>
          <w:rtl/>
        </w:rPr>
        <w:t>מתפוצצים</w:t>
      </w:r>
      <w:r w:rsidR="00C975B7">
        <w:rPr>
          <w:rtl/>
        </w:rPr>
        <w:t xml:space="preserve"> </w:t>
      </w:r>
      <w:r w:rsidRPr="00E53590">
        <w:rPr>
          <w:rtl/>
        </w:rPr>
        <w:t>בין היישובים. שנים על שנים, התושבים שלנו</w:t>
      </w:r>
      <w:r w:rsidR="00C975B7">
        <w:rPr>
          <w:rtl/>
        </w:rPr>
        <w:t xml:space="preserve"> </w:t>
      </w:r>
      <w:r w:rsidRPr="00E53590">
        <w:rPr>
          <w:rtl/>
        </w:rPr>
        <w:t>בצפון</w:t>
      </w:r>
      <w:r w:rsidR="00C975B7">
        <w:rPr>
          <w:rtl/>
        </w:rPr>
        <w:t xml:space="preserve"> </w:t>
      </w:r>
      <w:r w:rsidRPr="00E53590">
        <w:rPr>
          <w:rtl/>
        </w:rPr>
        <w:t>היו</w:t>
      </w:r>
      <w:r w:rsidR="00C975B7">
        <w:rPr>
          <w:rtl/>
        </w:rPr>
        <w:t xml:space="preserve"> </w:t>
      </w:r>
      <w:r w:rsidRPr="00E53590">
        <w:rPr>
          <w:rtl/>
        </w:rPr>
        <w:t>צריכים</w:t>
      </w:r>
      <w:r w:rsidR="00C975B7">
        <w:rPr>
          <w:rtl/>
        </w:rPr>
        <w:t xml:space="preserve"> </w:t>
      </w:r>
      <w:r w:rsidRPr="00E53590">
        <w:rPr>
          <w:rtl/>
        </w:rPr>
        <w:t>לנסוע הביתה בשיירות גם ביום, בלילה לא יצאו כמעט בכלל, והיו</w:t>
      </w:r>
      <w:r w:rsidR="00C975B7">
        <w:rPr>
          <w:rtl/>
        </w:rPr>
        <w:t xml:space="preserve"> </w:t>
      </w:r>
      <w:r w:rsidRPr="00E53590">
        <w:rPr>
          <w:rtl/>
        </w:rPr>
        <w:t>לנו הרוגים, היו לנו פצועים, גם חיילים וגם אזרחים.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בכל</w:t>
      </w:r>
      <w:r w:rsidR="00C975B7">
        <w:rPr>
          <w:rtl/>
        </w:rPr>
        <w:t xml:space="preserve"> </w:t>
      </w:r>
      <w:r w:rsidRPr="00E53590">
        <w:rPr>
          <w:rtl/>
        </w:rPr>
        <w:t>פעם</w:t>
      </w:r>
      <w:r w:rsidR="00C975B7">
        <w:rPr>
          <w:rtl/>
        </w:rPr>
        <w:t xml:space="preserve"> </w:t>
      </w:r>
      <w:r w:rsidRPr="00E53590">
        <w:rPr>
          <w:rtl/>
        </w:rPr>
        <w:t>שאלנו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עצמנו:</w:t>
      </w:r>
      <w:r w:rsidR="00C975B7">
        <w:rPr>
          <w:rtl/>
        </w:rPr>
        <w:t xml:space="preserve"> </w:t>
      </w:r>
      <w:r w:rsidRPr="00E53590">
        <w:rPr>
          <w:rtl/>
        </w:rPr>
        <w:t>מה עושים? והרי אין לנו ריב עם לבנון. היה די</w:t>
      </w:r>
      <w:r w:rsidR="00C975B7">
        <w:rPr>
          <w:rtl/>
        </w:rPr>
        <w:t xml:space="preserve"> </w:t>
      </w:r>
      <w:r w:rsidRPr="00E53590">
        <w:rPr>
          <w:rtl/>
        </w:rPr>
        <w:t>פשוט,</w:t>
      </w:r>
      <w:r w:rsidR="00C975B7">
        <w:rPr>
          <w:rtl/>
        </w:rPr>
        <w:t xml:space="preserve"> </w:t>
      </w:r>
      <w:r w:rsidRPr="00E53590">
        <w:rPr>
          <w:rtl/>
        </w:rPr>
        <w:t>חבר הכנסת ביבי, לכבוש את לבנון. כן, זה היה פשוט? שנים על שנים עמדנו מול</w:t>
      </w:r>
      <w:r w:rsidR="00C975B7">
        <w:rPr>
          <w:rtl/>
        </w:rPr>
        <w:t xml:space="preserve"> </w:t>
      </w:r>
      <w:r w:rsidRPr="00E53590">
        <w:rPr>
          <w:rtl/>
        </w:rPr>
        <w:t>הפיתוי</w:t>
      </w:r>
      <w:r w:rsidR="00C975B7">
        <w:rPr>
          <w:rtl/>
        </w:rPr>
        <w:t xml:space="preserve"> </w:t>
      </w:r>
      <w:r w:rsidRPr="00E53590">
        <w:rPr>
          <w:rtl/>
        </w:rPr>
        <w:t>הזה, כי צה"ל הוא חזק, וצה"ל יכול לכבוש את לבנון. אבל ידענו, שבעולם שבו</w:t>
      </w:r>
      <w:r w:rsidR="00C975B7">
        <w:rPr>
          <w:rtl/>
        </w:rPr>
        <w:t xml:space="preserve"> </w:t>
      </w: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חיים, זה לא עובד כך שמדינה יוצאת וכובשת; בוודאי, לצערי, לא מדינת ישראל.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דברים</w:t>
      </w:r>
      <w:r w:rsidR="00C975B7">
        <w:rPr>
          <w:rtl/>
        </w:rPr>
        <w:t xml:space="preserve"> </w:t>
      </w:r>
      <w:r w:rsidRPr="00E53590">
        <w:rPr>
          <w:rtl/>
        </w:rPr>
        <w:t>שאולי</w:t>
      </w:r>
      <w:r w:rsidR="00C975B7">
        <w:rPr>
          <w:rtl/>
        </w:rPr>
        <w:t xml:space="preserve"> </w:t>
      </w:r>
      <w:r w:rsidRPr="00E53590">
        <w:rPr>
          <w:rtl/>
        </w:rPr>
        <w:t>נסלחים</w:t>
      </w:r>
      <w:r w:rsidR="00C975B7">
        <w:rPr>
          <w:rtl/>
        </w:rPr>
        <w:t xml:space="preserve"> </w:t>
      </w:r>
      <w:r w:rsidRPr="00E53590">
        <w:rPr>
          <w:rtl/>
        </w:rPr>
        <w:t>למקומות</w:t>
      </w:r>
      <w:r w:rsidR="00C975B7">
        <w:rPr>
          <w:rtl/>
        </w:rPr>
        <w:t xml:space="preserve"> </w:t>
      </w:r>
      <w:r w:rsidRPr="00E53590">
        <w:rPr>
          <w:rtl/>
        </w:rPr>
        <w:t>מסוימים בעולם, למדינת ישראל לא. והיתה ממשלה</w:t>
      </w:r>
      <w:r w:rsidR="00C975B7">
        <w:rPr>
          <w:rtl/>
        </w:rPr>
        <w:t xml:space="preserve"> </w:t>
      </w:r>
      <w:r w:rsidRPr="00E53590">
        <w:rPr>
          <w:rtl/>
        </w:rPr>
        <w:t>שחשבה</w:t>
      </w:r>
      <w:r w:rsidR="00C975B7">
        <w:rPr>
          <w:rtl/>
        </w:rPr>
        <w:t xml:space="preserve"> </w:t>
      </w:r>
      <w:r w:rsidRPr="00E53590">
        <w:rPr>
          <w:rtl/>
        </w:rPr>
        <w:t>שזו</w:t>
      </w:r>
      <w:r w:rsidR="00C975B7">
        <w:rPr>
          <w:rtl/>
        </w:rPr>
        <w:t xml:space="preserve"> </w:t>
      </w:r>
      <w:r w:rsidRPr="00E53590">
        <w:rPr>
          <w:rtl/>
        </w:rPr>
        <w:t>הדרך,</w:t>
      </w:r>
      <w:r w:rsidR="00C975B7">
        <w:rPr>
          <w:rtl/>
        </w:rPr>
        <w:t xml:space="preserve"> </w:t>
      </w:r>
      <w:r w:rsidRPr="00E53590">
        <w:rPr>
          <w:rtl/>
        </w:rPr>
        <w:t>והיתה לנו מלחמה בלבנון. לצערי הרב, גם שם היינו צריכים לשלוח</w:t>
      </w:r>
      <w:r w:rsidR="00C975B7">
        <w:rPr>
          <w:rtl/>
        </w:rPr>
        <w:t xml:space="preserve"> </w:t>
      </w:r>
      <w:r w:rsidRPr="00E53590">
        <w:rPr>
          <w:rtl/>
        </w:rPr>
        <w:t>ניחומים. זאת אומרת, ניסינו הכול.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היום, כשיש סיכוי להגיע לשלום, אמרו חברי הכנסת ביבי ושאול עמור: אז מה, עוד</w:t>
      </w:r>
      <w:r w:rsidR="00C975B7">
        <w:rPr>
          <w:rtl/>
        </w:rPr>
        <w:t xml:space="preserve"> </w:t>
      </w:r>
      <w:r w:rsidRPr="00E53590">
        <w:rPr>
          <w:rtl/>
        </w:rPr>
        <w:t>הפעם</w:t>
      </w:r>
      <w:r w:rsidR="00C975B7">
        <w:rPr>
          <w:rtl/>
        </w:rPr>
        <w:t xml:space="preserve"> </w:t>
      </w:r>
      <w:r w:rsidRPr="00E53590">
        <w:rPr>
          <w:rtl/>
        </w:rPr>
        <w:t>ניצור</w:t>
      </w:r>
      <w:r w:rsidR="00C975B7">
        <w:rPr>
          <w:rtl/>
        </w:rPr>
        <w:t xml:space="preserve"> </w:t>
      </w:r>
      <w:r w:rsidRPr="00E53590">
        <w:rPr>
          <w:rtl/>
        </w:rPr>
        <w:t>מצב</w:t>
      </w:r>
      <w:r w:rsidR="00C975B7">
        <w:rPr>
          <w:rtl/>
        </w:rPr>
        <w:t xml:space="preserve"> </w:t>
      </w:r>
      <w:r w:rsidRPr="00E53590">
        <w:rPr>
          <w:rtl/>
        </w:rPr>
        <w:t>שצריכים</w:t>
      </w:r>
      <w:r w:rsidR="00C975B7">
        <w:rPr>
          <w:rtl/>
        </w:rPr>
        <w:t xml:space="preserve"> </w:t>
      </w:r>
      <w:r w:rsidRPr="00E53590">
        <w:rPr>
          <w:rtl/>
        </w:rPr>
        <w:t>לנחם</w:t>
      </w:r>
      <w:r w:rsidR="00C975B7">
        <w:rPr>
          <w:rtl/>
        </w:rPr>
        <w:t xml:space="preserve"> </w:t>
      </w:r>
      <w:r w:rsidRPr="00E53590">
        <w:rPr>
          <w:rtl/>
        </w:rPr>
        <w:t>אבלים?</w:t>
      </w:r>
      <w:r w:rsidR="00C975B7">
        <w:rPr>
          <w:rtl/>
        </w:rPr>
        <w:t xml:space="preserve"> </w:t>
      </w:r>
      <w:r w:rsidRPr="00E53590">
        <w:rPr>
          <w:rtl/>
        </w:rPr>
        <w:t>אתה</w:t>
      </w:r>
      <w:r w:rsidR="00C975B7">
        <w:rPr>
          <w:rtl/>
        </w:rPr>
        <w:t xml:space="preserve"> </w:t>
      </w:r>
      <w:r w:rsidRPr="00E53590">
        <w:rPr>
          <w:rtl/>
        </w:rPr>
        <w:t>חושב שאני אשכח את היום של הפגיעה</w:t>
      </w:r>
      <w:r w:rsidR="00C975B7">
        <w:rPr>
          <w:rtl/>
        </w:rPr>
        <w:t xml:space="preserve"> </w:t>
      </w:r>
      <w:r w:rsidRPr="00E53590">
        <w:rPr>
          <w:rtl/>
        </w:rPr>
        <w:t>באוטובוס של ילדי אביבים? כשאני הייתי אלוף פיקוד נסעתי מייד למשפחות. לא, אני לא</w:t>
      </w:r>
      <w:r w:rsidR="00C975B7">
        <w:rPr>
          <w:rtl/>
        </w:rPr>
        <w:t xml:space="preserve"> </w:t>
      </w:r>
      <w:r w:rsidRPr="00E53590">
        <w:rPr>
          <w:rtl/>
        </w:rPr>
        <w:t>אשכח.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שואל:</w:t>
      </w:r>
      <w:r w:rsidR="00C975B7">
        <w:rPr>
          <w:rtl/>
        </w:rPr>
        <w:t xml:space="preserve"> </w:t>
      </w:r>
      <w:r w:rsidRPr="00E53590">
        <w:rPr>
          <w:rtl/>
        </w:rPr>
        <w:t>אתה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שאנחנו</w:t>
      </w:r>
      <w:r w:rsidR="00C975B7">
        <w:rPr>
          <w:rtl/>
        </w:rPr>
        <w:t xml:space="preserve"> </w:t>
      </w:r>
      <w:r w:rsidRPr="00E53590">
        <w:rPr>
          <w:rtl/>
        </w:rPr>
        <w:t>נפסיק את המשא</w:t>
      </w:r>
      <w:r w:rsidR="00C975B7">
        <w:rPr>
          <w:rtl/>
        </w:rPr>
        <w:t>-</w:t>
      </w:r>
      <w:r w:rsidRPr="00E53590">
        <w:rPr>
          <w:rtl/>
        </w:rPr>
        <w:t>ומתן? הסיכון שיש בלבנון הוא</w:t>
      </w:r>
      <w:r w:rsidR="00C975B7">
        <w:rPr>
          <w:rtl/>
        </w:rPr>
        <w:t xml:space="preserve"> </w:t>
      </w:r>
      <w:r w:rsidRPr="00E53590">
        <w:rPr>
          <w:rtl/>
        </w:rPr>
        <w:t>סיכון,</w:t>
      </w:r>
      <w:r w:rsidR="00C975B7">
        <w:rPr>
          <w:rtl/>
        </w:rPr>
        <w:t xml:space="preserve"> </w:t>
      </w: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אין ויכוח שסוריה היא מדינה עם עוצמה צבאית רצינית, וכל בר</w:t>
      </w:r>
      <w:r w:rsidR="00C975B7">
        <w:rPr>
          <w:rtl/>
        </w:rPr>
        <w:t>-</w:t>
      </w:r>
      <w:r w:rsidRPr="00E53590">
        <w:rPr>
          <w:rtl/>
        </w:rPr>
        <w:t>דעת מבין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החשיבות</w:t>
      </w:r>
      <w:r w:rsidR="00C975B7">
        <w:rPr>
          <w:rtl/>
        </w:rPr>
        <w:t xml:space="preserve"> </w:t>
      </w:r>
      <w:r w:rsidRPr="00E53590">
        <w:rPr>
          <w:rtl/>
        </w:rPr>
        <w:t>בכך שנגיע אתה לשלום. לא שאנחנו חוששים, אנחנו לא רוצים סתם מלחמות,</w:t>
      </w:r>
      <w:r w:rsidR="00C975B7">
        <w:rPr>
          <w:rtl/>
        </w:rPr>
        <w:t xml:space="preserve"> </w:t>
      </w:r>
      <w:r w:rsidRPr="00E53590">
        <w:rPr>
          <w:rtl/>
        </w:rPr>
        <w:t>ואם אפשר להגיע להבנה, אנחנו רוצים להגיע להבנה.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יגאל ביבי (מפד"ל):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השלמתם עם זה שסוריה שולטת בלבנון?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לא, לא.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יגאל ביבי (מפד"ל):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 הגולן נחזיר?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ביבי,</w:t>
      </w:r>
      <w:r w:rsidR="00C975B7">
        <w:rPr>
          <w:rtl/>
        </w:rPr>
        <w:t xml:space="preserve"> </w:t>
      </w:r>
      <w:r w:rsidRPr="00E53590">
        <w:rPr>
          <w:rtl/>
        </w:rPr>
        <w:t>הלוא אני מדבר אתך ברצינות, ואתה חוזר שוב בססמאות.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מספר</w:t>
      </w:r>
      <w:r w:rsidR="00C975B7">
        <w:rPr>
          <w:rtl/>
        </w:rPr>
        <w:t xml:space="preserve"> </w:t>
      </w:r>
      <w:r w:rsidRPr="00E53590">
        <w:rPr>
          <w:rtl/>
        </w:rPr>
        <w:t>לך</w:t>
      </w:r>
      <w:r w:rsidR="00C975B7">
        <w:rPr>
          <w:rtl/>
        </w:rPr>
        <w:t xml:space="preserve"> </w:t>
      </w:r>
      <w:r w:rsidRPr="00E53590">
        <w:rPr>
          <w:rtl/>
        </w:rPr>
        <w:t>בכאב</w:t>
      </w:r>
      <w:r w:rsidR="00C975B7">
        <w:rPr>
          <w:rtl/>
        </w:rPr>
        <w:t xml:space="preserve"> </w:t>
      </w:r>
      <w:r w:rsidRPr="00E53590">
        <w:rPr>
          <w:rtl/>
        </w:rPr>
        <w:t>לב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ניחומים,</w:t>
      </w:r>
      <w:r w:rsidR="00C975B7">
        <w:rPr>
          <w:rtl/>
        </w:rPr>
        <w:t xml:space="preserve"> </w:t>
      </w:r>
      <w:r w:rsidRPr="00E53590">
        <w:rPr>
          <w:rtl/>
        </w:rPr>
        <w:t>לא רק לארבע המשפחות המסכנות של החיילים שנפלו</w:t>
      </w:r>
      <w:r w:rsidR="00C975B7">
        <w:rPr>
          <w:rtl/>
        </w:rPr>
        <w:t xml:space="preserve"> </w:t>
      </w:r>
      <w:r w:rsidRPr="00E53590">
        <w:rPr>
          <w:rtl/>
        </w:rPr>
        <w:t>אתמול,</w:t>
      </w:r>
      <w:r w:rsidR="00C975B7">
        <w:rPr>
          <w:rtl/>
        </w:rPr>
        <w:t xml:space="preserve"> </w:t>
      </w:r>
      <w:r w:rsidRPr="00E53590">
        <w:rPr>
          <w:rtl/>
        </w:rPr>
        <w:t>אלא</w:t>
      </w:r>
      <w:r w:rsidR="00C975B7">
        <w:rPr>
          <w:rtl/>
        </w:rPr>
        <w:t xml:space="preserve">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על "קטיושות" שנפלו בקריית</w:t>
      </w:r>
      <w:r w:rsidR="00C975B7">
        <w:rPr>
          <w:rtl/>
        </w:rPr>
        <w:t>-</w:t>
      </w:r>
      <w:r w:rsidRPr="00E53590">
        <w:rPr>
          <w:rtl/>
        </w:rPr>
        <w:t>שמונה, כשהשרת עם בתו נהרגו, ואני לא</w:t>
      </w:r>
      <w:r w:rsidR="00C975B7">
        <w:rPr>
          <w:rtl/>
        </w:rPr>
        <w:t xml:space="preserve"> </w:t>
      </w:r>
      <w:r w:rsidRPr="00E53590">
        <w:rPr>
          <w:rtl/>
        </w:rPr>
        <w:t>יכול</w:t>
      </w:r>
      <w:r w:rsidR="00C975B7">
        <w:rPr>
          <w:rtl/>
        </w:rPr>
        <w:t xml:space="preserve"> </w:t>
      </w:r>
      <w:r w:rsidRPr="00E53590">
        <w:rPr>
          <w:rtl/>
        </w:rPr>
        <w:t>לשכוח</w:t>
      </w:r>
      <w:r w:rsidR="00C975B7">
        <w:rPr>
          <w:rtl/>
        </w:rPr>
        <w:t xml:space="preserve"> </w:t>
      </w:r>
      <w:r w:rsidRPr="00E53590">
        <w:rPr>
          <w:rtl/>
        </w:rPr>
        <w:t>אותם.</w:t>
      </w:r>
      <w:r w:rsidR="00C975B7">
        <w:rPr>
          <w:rtl/>
        </w:rPr>
        <w:t xml:space="preserve"> </w:t>
      </w:r>
      <w:r w:rsidRPr="00E53590">
        <w:rPr>
          <w:rtl/>
        </w:rPr>
        <w:t>אני יודע כמה מאמצים עשינו שזה לא יחזור. זה חזר. אז מה הפחד</w:t>
      </w:r>
      <w:r w:rsidR="00C975B7">
        <w:rPr>
          <w:rtl/>
        </w:rPr>
        <w:t xml:space="preserve"> </w:t>
      </w:r>
      <w:r w:rsidRPr="00E53590">
        <w:rPr>
          <w:rtl/>
        </w:rPr>
        <w:t>הגדול</w:t>
      </w:r>
      <w:r w:rsidR="00C975B7">
        <w:rPr>
          <w:rtl/>
        </w:rPr>
        <w:t xml:space="preserve"> </w:t>
      </w:r>
      <w:r w:rsidRPr="00E53590">
        <w:rPr>
          <w:rtl/>
        </w:rPr>
        <w:t>מהניסיון להגיע לשלום? איש מאתנו לא יכול לומר שהכול ילך חלק לחלוטין.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נכון.</w:t>
      </w:r>
      <w:r w:rsidR="00C975B7">
        <w:rPr>
          <w:rtl/>
        </w:rPr>
        <w:t xml:space="preserve"> </w:t>
      </w:r>
      <w:r w:rsidRPr="00E53590">
        <w:rPr>
          <w:rtl/>
        </w:rPr>
        <w:t>ישראל תצטרך להיות חזקה תמיד, אבל אני רוצה לומר לכם, גם לחברי הכנסת שאול</w:t>
      </w:r>
      <w:r w:rsidR="00C975B7">
        <w:rPr>
          <w:rtl/>
        </w:rPr>
        <w:t xml:space="preserve"> </w:t>
      </w:r>
      <w:r w:rsidRPr="00E53590">
        <w:rPr>
          <w:rtl/>
        </w:rPr>
        <w:t>עמור</w:t>
      </w:r>
      <w:r w:rsidR="00C975B7">
        <w:rPr>
          <w:rtl/>
        </w:rPr>
        <w:t xml:space="preserve"> </w:t>
      </w:r>
      <w:r w:rsidRPr="00E53590">
        <w:rPr>
          <w:rtl/>
        </w:rPr>
        <w:t>ויגאל</w:t>
      </w:r>
      <w:r w:rsidR="00C975B7">
        <w:rPr>
          <w:rtl/>
        </w:rPr>
        <w:t xml:space="preserve"> </w:t>
      </w:r>
      <w:r w:rsidRPr="00E53590">
        <w:rPr>
          <w:rtl/>
        </w:rPr>
        <w:t>ביבי, כדי שישראל תהיה חזקה, היא צריכה גם מערכת יחסי חוץ סבירה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חלק זה בעולם שאתו אנחנו יכולים להידבר ובו אנחנו יכולים גם להסתייע.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רק</w:t>
      </w:r>
      <w:r w:rsidR="00C975B7">
        <w:rPr>
          <w:rtl/>
        </w:rPr>
        <w:t xml:space="preserve"> </w:t>
      </w:r>
      <w:r w:rsidRPr="00E53590">
        <w:rPr>
          <w:rtl/>
        </w:rPr>
        <w:t>שזה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פשע לנסות להגיע לשלום, זו חובה, בלי להמעיט בסיכונים, בלי</w:t>
      </w:r>
      <w:r w:rsidR="00C975B7">
        <w:rPr>
          <w:rtl/>
        </w:rPr>
        <w:t xml:space="preserve"> </w:t>
      </w:r>
      <w:r w:rsidRPr="00E53590">
        <w:rPr>
          <w:rtl/>
        </w:rPr>
        <w:t>להמעיט</w:t>
      </w:r>
      <w:r w:rsidR="00C975B7">
        <w:rPr>
          <w:rtl/>
        </w:rPr>
        <w:t xml:space="preserve"> </w:t>
      </w:r>
      <w:r w:rsidRPr="00E53590">
        <w:rPr>
          <w:rtl/>
        </w:rPr>
        <w:t>בקשיים,</w:t>
      </w:r>
      <w:r w:rsidR="00C975B7">
        <w:rPr>
          <w:rtl/>
        </w:rPr>
        <w:t xml:space="preserve"> </w:t>
      </w:r>
      <w:r w:rsidRPr="00E53590">
        <w:rPr>
          <w:rtl/>
        </w:rPr>
        <w:t>בחששות,</w:t>
      </w:r>
      <w:r w:rsidR="00C975B7">
        <w:rPr>
          <w:rtl/>
        </w:rPr>
        <w:t xml:space="preserve"> </w:t>
      </w:r>
      <w:r w:rsidRPr="00E53590">
        <w:rPr>
          <w:rtl/>
        </w:rPr>
        <w:t>הם</w:t>
      </w:r>
      <w:r w:rsidR="00C975B7">
        <w:rPr>
          <w:rtl/>
        </w:rPr>
        <w:t xml:space="preserve"> </w:t>
      </w:r>
      <w:r w:rsidRPr="00E53590">
        <w:rPr>
          <w:rtl/>
        </w:rPr>
        <w:t>קיימים.</w:t>
      </w:r>
      <w:r w:rsidR="00C975B7">
        <w:rPr>
          <w:rtl/>
        </w:rPr>
        <w:t xml:space="preserve"> </w:t>
      </w:r>
      <w:r w:rsidRPr="00E53590">
        <w:rPr>
          <w:rtl/>
        </w:rPr>
        <w:t>אבל קיימות גם עשרות שנים, שבשום דרך לא</w:t>
      </w:r>
      <w:r w:rsidR="00C975B7">
        <w:rPr>
          <w:rtl/>
        </w:rPr>
        <w:t xml:space="preserve"> </w:t>
      </w:r>
      <w:r w:rsidRPr="00E53590">
        <w:rPr>
          <w:rtl/>
        </w:rPr>
        <w:t>הצלחנו</w:t>
      </w:r>
      <w:r w:rsidR="00C975B7">
        <w:rPr>
          <w:rtl/>
        </w:rPr>
        <w:t xml:space="preserve"> </w:t>
      </w:r>
      <w:r w:rsidRPr="00E53590">
        <w:rPr>
          <w:rtl/>
        </w:rPr>
        <w:t>להביא</w:t>
      </w:r>
      <w:r w:rsidR="00C975B7">
        <w:rPr>
          <w:rtl/>
        </w:rPr>
        <w:t xml:space="preserve"> </w:t>
      </w:r>
      <w:r w:rsidRPr="00E53590">
        <w:rPr>
          <w:rtl/>
        </w:rPr>
        <w:t>לשקט</w:t>
      </w:r>
      <w:r w:rsidR="00C975B7">
        <w:rPr>
          <w:rtl/>
        </w:rPr>
        <w:t xml:space="preserve"> </w:t>
      </w:r>
      <w:r w:rsidRPr="00E53590">
        <w:rPr>
          <w:rtl/>
        </w:rPr>
        <w:t>מוחלט,</w:t>
      </w:r>
      <w:r w:rsidR="00C975B7">
        <w:rPr>
          <w:rtl/>
        </w:rPr>
        <w:t xml:space="preserve"> </w:t>
      </w:r>
      <w:r w:rsidRPr="00E53590">
        <w:rPr>
          <w:rtl/>
        </w:rPr>
        <w:t>רק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מלחמות.</w:t>
      </w:r>
      <w:r w:rsidR="00C975B7">
        <w:rPr>
          <w:rtl/>
        </w:rPr>
        <w:t xml:space="preserve"> </w:t>
      </w:r>
      <w:r w:rsidRPr="00E53590">
        <w:rPr>
          <w:rtl/>
        </w:rPr>
        <w:t>אחרי מלחמות, גבולות מסוימים נעשו</w:t>
      </w:r>
      <w:r w:rsidR="00C975B7">
        <w:rPr>
          <w:rtl/>
        </w:rPr>
        <w:t xml:space="preserve"> </w:t>
      </w:r>
      <w:r w:rsidRPr="00E53590">
        <w:rPr>
          <w:rtl/>
        </w:rPr>
        <w:t>שקטים.</w:t>
      </w:r>
      <w:r w:rsidR="00C975B7">
        <w:rPr>
          <w:rtl/>
        </w:rPr>
        <w:t xml:space="preserve"> </w:t>
      </w:r>
      <w:r w:rsidRPr="00E53590">
        <w:rPr>
          <w:rtl/>
        </w:rPr>
        <w:t>אז</w:t>
      </w:r>
      <w:r w:rsidR="00C975B7">
        <w:rPr>
          <w:rtl/>
        </w:rPr>
        <w:t xml:space="preserve"> </w:t>
      </w: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רוצים עוד מלחמה בשביל זה, או אנחנו צריכים להגיע לזה על</w:t>
      </w:r>
      <w:r w:rsidR="00C975B7">
        <w:rPr>
          <w:rtl/>
        </w:rPr>
        <w:t>-</w:t>
      </w:r>
      <w:r w:rsidRPr="00E53590">
        <w:rPr>
          <w:rtl/>
        </w:rPr>
        <w:t>ידי</w:t>
      </w:r>
      <w:r w:rsidR="00C975B7">
        <w:rPr>
          <w:rtl/>
        </w:rPr>
        <w:t xml:space="preserve"> </w:t>
      </w:r>
      <w:r w:rsidRPr="00E53590">
        <w:rPr>
          <w:rtl/>
        </w:rPr>
        <w:t>תהליך מדיני?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לכן,</w:t>
      </w:r>
      <w:r w:rsidR="00C975B7">
        <w:rPr>
          <w:rtl/>
        </w:rPr>
        <w:t xml:space="preserve"> </w:t>
      </w: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טעם</w:t>
      </w:r>
      <w:r w:rsidR="00C975B7">
        <w:rPr>
          <w:rtl/>
        </w:rPr>
        <w:t xml:space="preserve"> </w:t>
      </w:r>
      <w:r w:rsidRPr="00E53590">
        <w:rPr>
          <w:rtl/>
        </w:rPr>
        <w:t>להפסיק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המשא</w:t>
      </w:r>
      <w:r w:rsidR="00C975B7">
        <w:rPr>
          <w:rtl/>
        </w:rPr>
        <w:t>-</w:t>
      </w:r>
      <w:r w:rsidRPr="00E53590">
        <w:rPr>
          <w:rtl/>
        </w:rPr>
        <w:t>ומתן.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בהחלט טעם לנקוט את כל האמצעים</w:t>
      </w:r>
      <w:r w:rsidR="00C975B7">
        <w:rPr>
          <w:rtl/>
        </w:rPr>
        <w:t xml:space="preserve"> </w:t>
      </w:r>
      <w:r w:rsidRPr="00E53590">
        <w:rPr>
          <w:rtl/>
        </w:rPr>
        <w:t>האפשריים</w:t>
      </w:r>
      <w:r w:rsidR="00C975B7">
        <w:rPr>
          <w:rtl/>
        </w:rPr>
        <w:t xml:space="preserve"> </w:t>
      </w:r>
      <w:r w:rsidRPr="00E53590">
        <w:rPr>
          <w:rtl/>
        </w:rPr>
        <w:t>נגד ה"חיזבאללה" וארגוני הטרור האחרים הפעילים שם. יש בהחלט טעם להפעיל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הלחצים האפשריים על סוריה.</w:t>
      </w:r>
      <w:r w:rsidR="00C975B7">
        <w:rPr>
          <w:rtl/>
        </w:rPr>
        <w:t xml:space="preserve"> </w:t>
      </w:r>
      <w:r w:rsidRPr="00E53590">
        <w:rPr>
          <w:rtl/>
        </w:rPr>
        <w:t>אין טעם לסכן את עצמנו בדרך. לכן, אנחנו נפעל</w:t>
      </w:r>
      <w:r w:rsidR="00C975B7">
        <w:rPr>
          <w:rtl/>
        </w:rPr>
        <w:t xml:space="preserve"> </w:t>
      </w:r>
      <w:r w:rsidRPr="00E53590">
        <w:rPr>
          <w:rtl/>
        </w:rPr>
        <w:t>נגד</w:t>
      </w:r>
      <w:r w:rsidR="00C975B7">
        <w:rPr>
          <w:rtl/>
        </w:rPr>
        <w:t xml:space="preserve"> </w:t>
      </w:r>
      <w:r w:rsidRPr="00E53590">
        <w:rPr>
          <w:rtl/>
        </w:rPr>
        <w:t>ה"חיזבאללה",</w:t>
      </w:r>
      <w:r w:rsidR="00C975B7">
        <w:rPr>
          <w:rtl/>
        </w:rPr>
        <w:t xml:space="preserve"> </w:t>
      </w:r>
      <w:r w:rsidRPr="00E53590">
        <w:rPr>
          <w:rtl/>
        </w:rPr>
        <w:t>ונפעל</w:t>
      </w:r>
      <w:r w:rsidR="00C975B7">
        <w:rPr>
          <w:rtl/>
        </w:rPr>
        <w:t xml:space="preserve"> </w:t>
      </w:r>
      <w:r w:rsidRPr="00E53590">
        <w:rPr>
          <w:rtl/>
        </w:rPr>
        <w:t>נגד הכוחות האחרים הפועלים נגדנו, אבל אנחנו זוכרים את</w:t>
      </w:r>
      <w:r w:rsidR="00C975B7">
        <w:rPr>
          <w:rtl/>
        </w:rPr>
        <w:t xml:space="preserve"> </w:t>
      </w:r>
      <w:r w:rsidRPr="00E53590">
        <w:rPr>
          <w:rtl/>
        </w:rPr>
        <w:t>בעיות</w:t>
      </w:r>
      <w:r w:rsidR="00C975B7">
        <w:rPr>
          <w:rtl/>
        </w:rPr>
        <w:t xml:space="preserve"> </w:t>
      </w:r>
      <w:r w:rsidRPr="00E53590">
        <w:rPr>
          <w:rtl/>
        </w:rPr>
        <w:t>הביטחון</w:t>
      </w:r>
      <w:r w:rsidR="00C975B7">
        <w:rPr>
          <w:rtl/>
        </w:rPr>
        <w:t xml:space="preserve"> </w:t>
      </w:r>
      <w:r w:rsidRPr="00E53590">
        <w:rPr>
          <w:rtl/>
        </w:rPr>
        <w:t>של ישראל בגדול, ואנחנו יודעים שביטחון ישראל כרוך עוד בכמה וכמה</w:t>
      </w:r>
      <w:r w:rsidR="00C975B7">
        <w:rPr>
          <w:rtl/>
        </w:rPr>
        <w:t xml:space="preserve"> </w:t>
      </w:r>
      <w:r w:rsidRPr="00E53590">
        <w:rPr>
          <w:rtl/>
        </w:rPr>
        <w:t>דברים, שעבורם אנחנו צריכים מערכות יחסים.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שאול עמור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האם</w:t>
      </w:r>
      <w:r w:rsidR="00C975B7">
        <w:rPr>
          <w:rtl/>
        </w:rPr>
        <w:t xml:space="preserve"> </w:t>
      </w:r>
      <w:r w:rsidRPr="00E53590">
        <w:rPr>
          <w:rtl/>
        </w:rPr>
        <w:t>לדעתך</w:t>
      </w:r>
      <w:r w:rsidR="00C975B7">
        <w:rPr>
          <w:rtl/>
        </w:rPr>
        <w:t xml:space="preserve"> </w:t>
      </w:r>
      <w:r w:rsidRPr="00E53590">
        <w:rPr>
          <w:rtl/>
        </w:rPr>
        <w:t>הפסקת</w:t>
      </w:r>
      <w:r w:rsidR="00C975B7">
        <w:rPr>
          <w:rtl/>
        </w:rPr>
        <w:t xml:space="preserve"> </w:t>
      </w:r>
      <w:r w:rsidRPr="00E53590">
        <w:rPr>
          <w:rtl/>
        </w:rPr>
        <w:t>השיחות באורח זמני עלולה להביא, חלילה, למלחמה, כפי שאתה</w:t>
      </w:r>
      <w:r w:rsidR="00C975B7">
        <w:rPr>
          <w:rtl/>
        </w:rPr>
        <w:t xml:space="preserve"> </w:t>
      </w:r>
      <w:r w:rsidRPr="00E53590">
        <w:rPr>
          <w:rtl/>
        </w:rPr>
        <w:t>מתאר?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מאיים.</w:t>
      </w:r>
      <w:r w:rsidR="00C975B7">
        <w:rPr>
          <w:rtl/>
        </w:rPr>
        <w:t xml:space="preserve"> </w:t>
      </w:r>
      <w:r w:rsidRPr="00E53590">
        <w:rPr>
          <w:rtl/>
        </w:rPr>
        <w:t>הלוא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אני לא עוסק אתכם בטקטיקה, מפני שטקטיקה </w:t>
      </w:r>
      <w:r w:rsidR="00C975B7">
        <w:rPr>
          <w:rtl/>
        </w:rPr>
        <w:t>–</w:t>
      </w:r>
      <w:r w:rsidRPr="00E53590">
        <w:rPr>
          <w:rtl/>
        </w:rPr>
        <w:t xml:space="preserve"> מחר</w:t>
      </w:r>
      <w:r w:rsidR="00C975B7">
        <w:rPr>
          <w:rtl/>
        </w:rPr>
        <w:t xml:space="preserve"> </w:t>
      </w:r>
      <w:r w:rsidRPr="00E53590">
        <w:rPr>
          <w:rtl/>
        </w:rPr>
        <w:t>עוברת.</w:t>
      </w:r>
      <w:r w:rsidR="00C975B7">
        <w:rPr>
          <w:rtl/>
        </w:rPr>
        <w:t xml:space="preserve"> </w:t>
      </w:r>
      <w:r w:rsidRPr="00E53590">
        <w:rPr>
          <w:rtl/>
        </w:rPr>
        <w:t>אני עברתי בקיצור על 40</w:t>
      </w:r>
      <w:r w:rsidR="00C975B7">
        <w:rPr>
          <w:rtl/>
        </w:rPr>
        <w:t>-</w:t>
      </w:r>
      <w:r w:rsidRPr="00E53590">
        <w:rPr>
          <w:rtl/>
        </w:rPr>
        <w:t>50 שנה של בעיות בגבול הצפון. יכול להיות שדברים</w:t>
      </w:r>
      <w:r w:rsidR="00C975B7">
        <w:rPr>
          <w:rtl/>
        </w:rPr>
        <w:t xml:space="preserve"> </w:t>
      </w:r>
      <w:r w:rsidRPr="00E53590">
        <w:rPr>
          <w:rtl/>
        </w:rPr>
        <w:t>עוד</w:t>
      </w:r>
      <w:r w:rsidR="00C975B7">
        <w:rPr>
          <w:rtl/>
        </w:rPr>
        <w:t xml:space="preserve"> </w:t>
      </w:r>
      <w:r w:rsidRPr="00E53590">
        <w:rPr>
          <w:rtl/>
        </w:rPr>
        <w:t>ייעשו.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אינני זוכר מי מכם דיבר פה על חוכמת המבצעים שלנו בעומק </w:t>
      </w:r>
      <w:r w:rsidR="00C975B7">
        <w:rPr>
          <w:rtl/>
        </w:rPr>
        <w:t>–</w:t>
      </w:r>
      <w:r w:rsidRPr="00E53590">
        <w:rPr>
          <w:rtl/>
        </w:rPr>
        <w:t xml:space="preserve"> אני חושב</w:t>
      </w:r>
      <w:r w:rsidR="00C975B7">
        <w:rPr>
          <w:rtl/>
        </w:rPr>
        <w:t xml:space="preserve"> </w:t>
      </w:r>
      <w:r w:rsidRPr="00E53590">
        <w:rPr>
          <w:rtl/>
        </w:rPr>
        <w:t>שאתה,</w:t>
      </w:r>
      <w:r w:rsidR="00C975B7">
        <w:rPr>
          <w:rtl/>
        </w:rPr>
        <w:t xml:space="preserve"> </w:t>
      </w:r>
      <w:r w:rsidRPr="00E53590">
        <w:rPr>
          <w:rtl/>
        </w:rPr>
        <w:t>חבר הכנסת שאול עמור. הלוא הרמטכ"ל הנוכחי עשה את זה. אז מה, הוא שכח? אבל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 xml:space="preserve">שכח </w:t>
      </w:r>
      <w:r w:rsidR="00C975B7">
        <w:rPr>
          <w:rtl/>
        </w:rPr>
        <w:t>–</w:t>
      </w:r>
      <w:r w:rsidRPr="00E53590">
        <w:rPr>
          <w:rtl/>
        </w:rPr>
        <w:t xml:space="preserve"> אם כי לא הוא קובע את המדיניות, הממשלה קובעת מדיניות </w:t>
      </w:r>
      <w:r w:rsidR="00C975B7">
        <w:rPr>
          <w:rtl/>
        </w:rPr>
        <w:t>–</w:t>
      </w:r>
      <w:r w:rsidRPr="00E53590">
        <w:rPr>
          <w:rtl/>
        </w:rPr>
        <w:t xml:space="preserve"> שאחרי</w:t>
      </w:r>
      <w:r w:rsidR="00C975B7">
        <w:rPr>
          <w:rtl/>
        </w:rPr>
        <w:t xml:space="preserve"> </w:t>
      </w:r>
      <w:r w:rsidRPr="00E53590">
        <w:rPr>
          <w:rtl/>
        </w:rPr>
        <w:t>המבצעים האלה לא פסק הטרור; אני לא ממעיט בחשיבותם, וייתכן בהחלט שנעשה כאלה.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יגאל ביבי (מפד"ל):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סגן</w:t>
      </w:r>
      <w:r w:rsidR="00C975B7">
        <w:rPr>
          <w:rtl/>
        </w:rPr>
        <w:t xml:space="preserve"> </w:t>
      </w:r>
      <w:r w:rsidRPr="00E53590">
        <w:rPr>
          <w:rtl/>
        </w:rPr>
        <w:t>השר, אם השבוע תיתנו מכה חזקה בלבנון, אתה חושב שהסורים לא ישעו</w:t>
      </w:r>
      <w:r w:rsidR="00C975B7">
        <w:rPr>
          <w:rtl/>
        </w:rPr>
        <w:t xml:space="preserve"> </w:t>
      </w:r>
      <w:r w:rsidRPr="00E53590">
        <w:rPr>
          <w:rtl/>
        </w:rPr>
        <w:t>את השיחות לשבוע</w:t>
      </w:r>
      <w:r w:rsidR="00C975B7">
        <w:rPr>
          <w:rtl/>
        </w:rPr>
        <w:t>-</w:t>
      </w:r>
      <w:r w:rsidRPr="00E53590">
        <w:rPr>
          <w:rtl/>
        </w:rPr>
        <w:t>שבועיים לאות מחאה?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הביטחון מ' גור: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ביבי, אתה יודע היטב, כי אתה היית ראש העיר אז, אם אני לא טועה,</w:t>
      </w:r>
      <w:r w:rsidR="00C975B7">
        <w:rPr>
          <w:rtl/>
        </w:rPr>
        <w:t xml:space="preserve"> </w:t>
      </w:r>
      <w:r w:rsidRPr="00E53590">
        <w:rPr>
          <w:rtl/>
        </w:rPr>
        <w:t>כשנפלו</w:t>
      </w:r>
      <w:r w:rsidR="00C975B7">
        <w:rPr>
          <w:rtl/>
        </w:rPr>
        <w:t xml:space="preserve"> </w:t>
      </w:r>
      <w:r w:rsidRPr="00E53590">
        <w:rPr>
          <w:rtl/>
        </w:rPr>
        <w:t>פגזים</w:t>
      </w:r>
      <w:r w:rsidR="00C975B7">
        <w:rPr>
          <w:rtl/>
        </w:rPr>
        <w:t xml:space="preserve"> </w:t>
      </w:r>
      <w:r w:rsidRPr="00E53590">
        <w:rPr>
          <w:rtl/>
        </w:rPr>
        <w:t>עירקיים</w:t>
      </w:r>
      <w:r w:rsidR="00C975B7">
        <w:rPr>
          <w:rtl/>
        </w:rPr>
        <w:t xml:space="preserve"> </w:t>
      </w:r>
      <w:r w:rsidRPr="00E53590">
        <w:rPr>
          <w:rtl/>
        </w:rPr>
        <w:t>בטבריה.</w:t>
      </w:r>
      <w:r w:rsidR="00C975B7">
        <w:rPr>
          <w:rtl/>
        </w:rPr>
        <w:t xml:space="preserve"> </w:t>
      </w:r>
      <w:r w:rsidRPr="00E53590">
        <w:rPr>
          <w:rtl/>
        </w:rPr>
        <w:t>איש מאתנו לא חשב שכתוצאה מהירי, ואני הייתי אז</w:t>
      </w:r>
      <w:r w:rsidR="00C975B7">
        <w:rPr>
          <w:rtl/>
        </w:rPr>
        <w:t xml:space="preserve"> </w:t>
      </w:r>
      <w:r w:rsidRPr="00E53590">
        <w:rPr>
          <w:rtl/>
        </w:rPr>
        <w:t>אלוף</w:t>
      </w:r>
      <w:r w:rsidR="00C975B7">
        <w:rPr>
          <w:rtl/>
        </w:rPr>
        <w:t xml:space="preserve"> </w:t>
      </w:r>
      <w:r w:rsidRPr="00E53590">
        <w:rPr>
          <w:rtl/>
        </w:rPr>
        <w:t>פיקוד,</w:t>
      </w:r>
      <w:r w:rsidR="00C975B7">
        <w:rPr>
          <w:rtl/>
        </w:rPr>
        <w:t xml:space="preserve"> </w:t>
      </w:r>
      <w:r w:rsidRPr="00E53590">
        <w:rPr>
          <w:rtl/>
        </w:rPr>
        <w:t>כתוצאה</w:t>
      </w:r>
      <w:r w:rsidR="00C975B7">
        <w:rPr>
          <w:rtl/>
        </w:rPr>
        <w:t xml:space="preserve"> </w:t>
      </w:r>
      <w:r w:rsidRPr="00E53590">
        <w:rPr>
          <w:rtl/>
        </w:rPr>
        <w:t>מהירי</w:t>
      </w:r>
      <w:r w:rsidR="00C975B7">
        <w:rPr>
          <w:rtl/>
        </w:rPr>
        <w:t xml:space="preserve"> </w:t>
      </w:r>
      <w:r w:rsidRPr="00E53590">
        <w:rPr>
          <w:rtl/>
        </w:rPr>
        <w:t>שירינו</w:t>
      </w:r>
      <w:r w:rsidR="00C975B7">
        <w:rPr>
          <w:rtl/>
        </w:rPr>
        <w:t xml:space="preserve"> </w:t>
      </w:r>
      <w:r w:rsidRPr="00E53590">
        <w:rPr>
          <w:rtl/>
        </w:rPr>
        <w:t>עליהם</w:t>
      </w:r>
      <w:r w:rsidR="00C975B7">
        <w:rPr>
          <w:rtl/>
        </w:rPr>
        <w:t xml:space="preserve"> </w:t>
      </w:r>
      <w:r w:rsidRPr="00E53590">
        <w:rPr>
          <w:rtl/>
        </w:rPr>
        <w:t>כשהם</w:t>
      </w:r>
      <w:r w:rsidR="00C975B7">
        <w:rPr>
          <w:rtl/>
        </w:rPr>
        <w:t xml:space="preserve"> </w:t>
      </w:r>
      <w:r w:rsidRPr="00E53590">
        <w:rPr>
          <w:rtl/>
        </w:rPr>
        <w:t>ירו על בית</w:t>
      </w:r>
      <w:r w:rsidR="00C975B7">
        <w:rPr>
          <w:rtl/>
        </w:rPr>
        <w:t>-</w:t>
      </w:r>
      <w:r w:rsidRPr="00E53590">
        <w:rPr>
          <w:rtl/>
        </w:rPr>
        <w:t>שאן, תותחים יגיעו</w:t>
      </w:r>
      <w:r w:rsidR="00C975B7">
        <w:rPr>
          <w:rtl/>
        </w:rPr>
        <w:t xml:space="preserve"> </w:t>
      </w:r>
      <w:r w:rsidRPr="00E53590">
        <w:rPr>
          <w:rtl/>
        </w:rPr>
        <w:t>לטבריה. הגיעו. ראינו הרבה דברים.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ממשלה</w:t>
      </w:r>
      <w:r w:rsidR="00C975B7">
        <w:rPr>
          <w:rtl/>
        </w:rPr>
        <w:t xml:space="preserve"> </w:t>
      </w:r>
      <w:r w:rsidRPr="00E53590">
        <w:rPr>
          <w:rtl/>
        </w:rPr>
        <w:t>צריכה</w:t>
      </w:r>
      <w:r w:rsidR="00C975B7">
        <w:rPr>
          <w:rtl/>
        </w:rPr>
        <w:t xml:space="preserve"> </w:t>
      </w:r>
      <w:r w:rsidRPr="00E53590">
        <w:rPr>
          <w:rtl/>
        </w:rPr>
        <w:t>להיות אחראית למה שהיא עושה. ואני לא רוצה להוציא מכלל אפשרות</w:t>
      </w:r>
      <w:r w:rsidR="00C975B7">
        <w:rPr>
          <w:rtl/>
        </w:rPr>
        <w:t xml:space="preserve"> </w:t>
      </w:r>
      <w:r w:rsidRPr="00E53590">
        <w:rPr>
          <w:rtl/>
        </w:rPr>
        <w:t>שנעשה</w:t>
      </w:r>
      <w:r w:rsidR="00C975B7">
        <w:rPr>
          <w:rtl/>
        </w:rPr>
        <w:t xml:space="preserve"> </w:t>
      </w:r>
      <w:r w:rsidRPr="00E53590">
        <w:rPr>
          <w:rtl/>
        </w:rPr>
        <w:t>מבצעים</w:t>
      </w:r>
      <w:r w:rsidR="00C975B7">
        <w:rPr>
          <w:rtl/>
        </w:rPr>
        <w:t xml:space="preserve"> </w:t>
      </w:r>
      <w:r w:rsidRPr="00E53590">
        <w:rPr>
          <w:rtl/>
        </w:rPr>
        <w:t>כאלה</w:t>
      </w:r>
      <w:r w:rsidR="00C975B7">
        <w:rPr>
          <w:rtl/>
        </w:rPr>
        <w:t xml:space="preserve"> </w:t>
      </w:r>
      <w:r w:rsidRPr="00E53590">
        <w:rPr>
          <w:rtl/>
        </w:rPr>
        <w:t>או</w:t>
      </w:r>
      <w:r w:rsidR="00C975B7">
        <w:rPr>
          <w:rtl/>
        </w:rPr>
        <w:t xml:space="preserve"> </w:t>
      </w:r>
      <w:r w:rsidRPr="00E53590">
        <w:rPr>
          <w:rtl/>
        </w:rPr>
        <w:t>אחרים.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לא מוציא מכלל אפשרות טקטיקה כזו או אחרת</w:t>
      </w:r>
      <w:r w:rsidR="00C975B7">
        <w:rPr>
          <w:rtl/>
        </w:rPr>
        <w:t xml:space="preserve"> </w:t>
      </w:r>
      <w:r w:rsidRPr="00E53590">
        <w:rPr>
          <w:rtl/>
        </w:rPr>
        <w:t>בניהול</w:t>
      </w:r>
      <w:r w:rsidR="00C975B7">
        <w:rPr>
          <w:rtl/>
        </w:rPr>
        <w:t xml:space="preserve"> </w:t>
      </w:r>
      <w:r w:rsidRPr="00E53590">
        <w:rPr>
          <w:rtl/>
        </w:rPr>
        <w:t>משא</w:t>
      </w:r>
      <w:r w:rsidR="00C975B7">
        <w:rPr>
          <w:rtl/>
        </w:rPr>
        <w:t>-</w:t>
      </w:r>
      <w:r w:rsidRPr="00E53590">
        <w:rPr>
          <w:rtl/>
        </w:rPr>
        <w:t>ומתן.</w:t>
      </w:r>
      <w:r w:rsidR="00C975B7">
        <w:rPr>
          <w:rtl/>
        </w:rPr>
        <w:t xml:space="preserve"> </w:t>
      </w:r>
      <w:r w:rsidRPr="00E53590">
        <w:rPr>
          <w:rtl/>
        </w:rPr>
        <w:t>רק, חס וחלילה, שלא נגיע למצב שבו אם יהיה סיכוי להגיע לשלום,</w:t>
      </w:r>
      <w:r w:rsidR="00C975B7">
        <w:rPr>
          <w:rtl/>
        </w:rPr>
        <w:t xml:space="preserve"> </w:t>
      </w:r>
      <w:r w:rsidRPr="00E53590">
        <w:rPr>
          <w:rtl/>
        </w:rPr>
        <w:t>אנחנו במו ידינו, בגלל דברים אחרים, נפגע בו.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כיוון</w:t>
      </w:r>
      <w:r w:rsidR="00C975B7">
        <w:rPr>
          <w:rtl/>
        </w:rPr>
        <w:t xml:space="preserve"> </w:t>
      </w:r>
      <w:r w:rsidRPr="00E53590">
        <w:rPr>
          <w:rtl/>
        </w:rPr>
        <w:t>שהסוגיות האלה כבדות, גם הטרור וגם התהליך המדיני, וכותרת הנושא שעלה</w:t>
      </w:r>
      <w:r w:rsidR="00C975B7">
        <w:rPr>
          <w:rtl/>
        </w:rPr>
        <w:t xml:space="preserve"> </w:t>
      </w:r>
      <w:r w:rsidRPr="00E53590">
        <w:rPr>
          <w:rtl/>
        </w:rPr>
        <w:t>היתה:</w:t>
      </w:r>
      <w:r w:rsidR="00C975B7">
        <w:rPr>
          <w:rtl/>
        </w:rPr>
        <w:t xml:space="preserve"> </w:t>
      </w:r>
      <w:r w:rsidRPr="00E53590">
        <w:rPr>
          <w:rtl/>
        </w:rPr>
        <w:t>האירועים בלבנון, אני מציע שתדונו על זה בוועדת החוץ והביטחון בצורה שקטה,</w:t>
      </w:r>
      <w:r w:rsidR="00C975B7">
        <w:rPr>
          <w:rtl/>
        </w:rPr>
        <w:t xml:space="preserve"> </w:t>
      </w:r>
      <w:r w:rsidRPr="00E53590">
        <w:rPr>
          <w:rtl/>
        </w:rPr>
        <w:t>מסודרת,</w:t>
      </w:r>
      <w:r w:rsidR="00C975B7">
        <w:rPr>
          <w:rtl/>
        </w:rPr>
        <w:t xml:space="preserve"> </w:t>
      </w:r>
      <w:r w:rsidRPr="00E53590">
        <w:rPr>
          <w:rtl/>
        </w:rPr>
        <w:t>מפורטת.</w:t>
      </w:r>
      <w:r w:rsidR="00C975B7">
        <w:rPr>
          <w:rtl/>
        </w:rPr>
        <w:t xml:space="preserve"> </w:t>
      </w:r>
      <w:r w:rsidRPr="00E53590">
        <w:rPr>
          <w:rtl/>
        </w:rPr>
        <w:t>שם</w:t>
      </w:r>
      <w:r w:rsidR="00C975B7">
        <w:rPr>
          <w:rtl/>
        </w:rPr>
        <w:t xml:space="preserve"> </w:t>
      </w:r>
      <w:r w:rsidRPr="00E53590">
        <w:rPr>
          <w:rtl/>
        </w:rPr>
        <w:t>גם תוכלו להביע את הדעות</w:t>
      </w:r>
      <w:r w:rsidR="00C975B7">
        <w:rPr>
          <w:rtl/>
        </w:rPr>
        <w:t xml:space="preserve"> </w:t>
      </w:r>
      <w:r w:rsidRPr="00E53590">
        <w:rPr>
          <w:rtl/>
        </w:rPr>
        <w:t>וגם אפשר יהיה לערוך דיון מפורט</w:t>
      </w:r>
      <w:r w:rsidR="00C975B7">
        <w:rPr>
          <w:rtl/>
        </w:rPr>
        <w:t xml:space="preserve"> </w:t>
      </w:r>
      <w:r w:rsidRPr="00E53590">
        <w:rPr>
          <w:rtl/>
        </w:rPr>
        <w:t>יותר.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לכן אני מציע להעביר את כל ההצעות האלה לוועדת החוץ והביטחון.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</w:t>
      </w:r>
      <w:r w:rsidR="00C975B7">
        <w:rPr>
          <w:rtl/>
        </w:rPr>
        <w:t xml:space="preserve"> </w:t>
      </w:r>
      <w:r w:rsidRPr="00E53590">
        <w:rPr>
          <w:rtl/>
        </w:rPr>
        <w:t>רבה</w:t>
      </w:r>
      <w:r w:rsidR="00C975B7">
        <w:rPr>
          <w:rtl/>
        </w:rPr>
        <w:t xml:space="preserve"> </w:t>
      </w:r>
      <w:r w:rsidRPr="00E53590">
        <w:rPr>
          <w:rtl/>
        </w:rPr>
        <w:t>לסגן שר הביטחון.</w:t>
      </w:r>
      <w:r w:rsidR="00C975B7">
        <w:rPr>
          <w:rtl/>
        </w:rPr>
        <w:t xml:space="preserve"> </w:t>
      </w:r>
      <w:r w:rsidRPr="00E53590">
        <w:rPr>
          <w:rtl/>
        </w:rPr>
        <w:t>חברת הכנסת נעמי בלומנטל ביקשה להסיר את הצעתה</w:t>
      </w:r>
      <w:r w:rsidR="00C975B7">
        <w:rPr>
          <w:rtl/>
        </w:rPr>
        <w:t xml:space="preserve"> </w:t>
      </w:r>
      <w:r w:rsidRPr="00E53590">
        <w:rPr>
          <w:rtl/>
        </w:rPr>
        <w:t>של חברת הכנסת חזן. זה אות הסולידריות בין הנשים.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חברת הכנסת נעמי בלומנטל,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נעמי בלומנטל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מובן</w:t>
      </w:r>
      <w:r w:rsidR="00C975B7">
        <w:rPr>
          <w:rtl/>
        </w:rPr>
        <w:t xml:space="preserve"> </w:t>
      </w:r>
      <w:r w:rsidRPr="00E53590">
        <w:rPr>
          <w:rtl/>
        </w:rPr>
        <w:t>שבקשת</w:t>
      </w:r>
      <w:r w:rsidR="00C975B7">
        <w:rPr>
          <w:rtl/>
        </w:rPr>
        <w:t xml:space="preserve"> </w:t>
      </w:r>
      <w:r w:rsidRPr="00E53590">
        <w:rPr>
          <w:rtl/>
        </w:rPr>
        <w:t>ההסרה</w:t>
      </w:r>
      <w:r w:rsidR="00C975B7">
        <w:rPr>
          <w:rtl/>
        </w:rPr>
        <w:t xml:space="preserve"> </w:t>
      </w:r>
      <w:r w:rsidRPr="00E53590">
        <w:rPr>
          <w:rtl/>
        </w:rPr>
        <w:t>היא</w:t>
      </w:r>
      <w:r w:rsidR="00C975B7">
        <w:rPr>
          <w:rtl/>
        </w:rPr>
        <w:t xml:space="preserve"> </w:t>
      </w:r>
      <w:r w:rsidRPr="00E53590">
        <w:rPr>
          <w:rtl/>
        </w:rPr>
        <w:t>פרוצדורלית בלבד. רציתי להתייחס בדברי לכמיהה שלנו</w:t>
      </w:r>
      <w:r w:rsidR="00C975B7">
        <w:rPr>
          <w:rtl/>
        </w:rPr>
        <w:t xml:space="preserve"> </w:t>
      </w:r>
      <w:r w:rsidRPr="00E53590">
        <w:rPr>
          <w:rtl/>
        </w:rPr>
        <w:t>לשלום, שהיא</w:t>
      </w:r>
      <w:r w:rsidR="00C975B7">
        <w:rPr>
          <w:rtl/>
        </w:rPr>
        <w:t xml:space="preserve"> </w:t>
      </w:r>
      <w:r w:rsidRPr="00E53590">
        <w:rPr>
          <w:rtl/>
        </w:rPr>
        <w:t>איננה</w:t>
      </w:r>
      <w:r w:rsidR="00C975B7">
        <w:rPr>
          <w:rtl/>
        </w:rPr>
        <w:t xml:space="preserve"> </w:t>
      </w:r>
      <w:r w:rsidRPr="00E53590">
        <w:rPr>
          <w:rtl/>
        </w:rPr>
        <w:t>פחותה מכמיהתם של חברי בשמאל. אך נשאלת השאלה, איך שומרים על</w:t>
      </w:r>
      <w:r w:rsidR="00C975B7">
        <w:rPr>
          <w:rtl/>
        </w:rPr>
        <w:t xml:space="preserve"> </w:t>
      </w:r>
      <w:r w:rsidRPr="00E53590">
        <w:rPr>
          <w:rtl/>
        </w:rPr>
        <w:t>חיי</w:t>
      </w:r>
      <w:r w:rsidR="00C975B7">
        <w:rPr>
          <w:rtl/>
        </w:rPr>
        <w:t xml:space="preserve"> </w:t>
      </w:r>
      <w:r w:rsidRPr="00E53590">
        <w:rPr>
          <w:rtl/>
        </w:rPr>
        <w:t>ילדינו, הם הילדים של כולנו, ואיך מגיעים אומנם לשלום בר</w:t>
      </w:r>
      <w:r w:rsidR="00C975B7">
        <w:rPr>
          <w:rtl/>
        </w:rPr>
        <w:t>-</w:t>
      </w:r>
      <w:r w:rsidRPr="00E53590">
        <w:rPr>
          <w:rtl/>
        </w:rPr>
        <w:t>קיימא. יש לנו הרבה</w:t>
      </w:r>
      <w:r w:rsidR="00C975B7">
        <w:rPr>
          <w:rtl/>
        </w:rPr>
        <w:t xml:space="preserve"> </w:t>
      </w:r>
      <w:r w:rsidRPr="00E53590">
        <w:rPr>
          <w:rtl/>
        </w:rPr>
        <w:t>מאוד</w:t>
      </w:r>
      <w:r w:rsidR="00C975B7">
        <w:rPr>
          <w:rtl/>
        </w:rPr>
        <w:t xml:space="preserve"> </w:t>
      </w:r>
      <w:r w:rsidRPr="00E53590">
        <w:rPr>
          <w:rtl/>
        </w:rPr>
        <w:t>השגות</w:t>
      </w:r>
      <w:r w:rsidR="00C975B7">
        <w:rPr>
          <w:rtl/>
        </w:rPr>
        <w:t xml:space="preserve"> </w:t>
      </w:r>
      <w:r w:rsidRPr="00E53590">
        <w:rPr>
          <w:rtl/>
        </w:rPr>
        <w:t>לגבי</w:t>
      </w:r>
      <w:r w:rsidR="00C975B7">
        <w:rPr>
          <w:rtl/>
        </w:rPr>
        <w:t xml:space="preserve"> </w:t>
      </w:r>
      <w:r w:rsidRPr="00E53590">
        <w:rPr>
          <w:rtl/>
        </w:rPr>
        <w:t>הדרך, ועל כך רציתי לומר. הכמיהה היא כמיהה משותפת, והחיים של</w:t>
      </w:r>
      <w:r w:rsidR="00C975B7">
        <w:rPr>
          <w:rtl/>
        </w:rPr>
        <w:t xml:space="preserve"> </w:t>
      </w:r>
      <w:r w:rsidRPr="00E53590">
        <w:rPr>
          <w:rtl/>
        </w:rPr>
        <w:t>הילדים, של הנכדים, של האחים והאחיות הם החיים היקרים לנו מכול.</w:t>
      </w:r>
      <w:r w:rsidR="00C975B7">
        <w:rPr>
          <w:rtl/>
        </w:rPr>
        <w:t xml:space="preserve"> </w:t>
      </w:r>
      <w:r w:rsidRPr="00E53590">
        <w:rPr>
          <w:rtl/>
        </w:rPr>
        <w:t>תודה.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רבה.</w:t>
      </w:r>
      <w:r w:rsidR="00C975B7">
        <w:rPr>
          <w:rtl/>
        </w:rPr>
        <w:t xml:space="preserve"> </w:t>
      </w:r>
      <w:r w:rsidRPr="00E53590">
        <w:rPr>
          <w:rtl/>
        </w:rPr>
        <w:t>רבותי חברי הכנסת, חבר הכנסת שאול עמור, האם אתה מסכים להעביר את</w:t>
      </w:r>
      <w:r w:rsidR="00C975B7">
        <w:rPr>
          <w:rtl/>
        </w:rPr>
        <w:t xml:space="preserve"> </w:t>
      </w:r>
      <w:r w:rsidRPr="00E53590">
        <w:rPr>
          <w:rtl/>
        </w:rPr>
        <w:t>הצעתך</w:t>
      </w:r>
      <w:r w:rsidR="00C975B7">
        <w:rPr>
          <w:rtl/>
        </w:rPr>
        <w:t xml:space="preserve"> </w:t>
      </w:r>
      <w:r w:rsidRPr="00E53590">
        <w:rPr>
          <w:rtl/>
        </w:rPr>
        <w:t>לוועדת</w:t>
      </w:r>
      <w:r w:rsidR="00C975B7">
        <w:rPr>
          <w:rtl/>
        </w:rPr>
        <w:t xml:space="preserve"> </w:t>
      </w:r>
      <w:r w:rsidRPr="00E53590">
        <w:rPr>
          <w:rtl/>
        </w:rPr>
        <w:t>החוץ</w:t>
      </w:r>
      <w:r w:rsidR="00C975B7">
        <w:rPr>
          <w:rtl/>
        </w:rPr>
        <w:t xml:space="preserve"> </w:t>
      </w:r>
      <w:r w:rsidRPr="00E53590">
        <w:rPr>
          <w:rtl/>
        </w:rPr>
        <w:t>והביטחון?</w:t>
      </w:r>
      <w:r w:rsidR="00C975B7">
        <w:rPr>
          <w:rtl/>
        </w:rPr>
        <w:t xml:space="preserve"> </w:t>
      </w:r>
      <w:r w:rsidRPr="00E53590">
        <w:rPr>
          <w:rtl/>
        </w:rPr>
        <w:t>מסכים.</w:t>
      </w:r>
      <w:r w:rsidR="00C975B7">
        <w:rPr>
          <w:rtl/>
        </w:rPr>
        <w:t xml:space="preserve"> </w:t>
      </w:r>
      <w:r w:rsidRPr="00E53590">
        <w:rPr>
          <w:rtl/>
        </w:rPr>
        <w:t>חברת הכנסת חזן? מסכימה. חבר הכנסת יגאל</w:t>
      </w:r>
      <w:r w:rsidR="00C975B7">
        <w:rPr>
          <w:rtl/>
        </w:rPr>
        <w:t xml:space="preserve"> </w:t>
      </w:r>
      <w:r w:rsidRPr="00E53590">
        <w:rPr>
          <w:rtl/>
        </w:rPr>
        <w:t>ביבי</w:t>
      </w:r>
      <w:r w:rsidR="00C975B7">
        <w:rPr>
          <w:rtl/>
        </w:rPr>
        <w:t xml:space="preserve"> – </w:t>
      </w:r>
      <w:r w:rsidRPr="00E53590">
        <w:rPr>
          <w:rtl/>
        </w:rPr>
        <w:t>איננו.</w:t>
      </w:r>
      <w:r w:rsidR="00C975B7">
        <w:rPr>
          <w:rtl/>
        </w:rPr>
        <w:t xml:space="preserve"> </w:t>
      </w: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 רענן כהן? מסכים.</w:t>
      </w:r>
      <w:r w:rsidR="00C975B7">
        <w:rPr>
          <w:rtl/>
        </w:rPr>
        <w:t xml:space="preserve"> </w:t>
      </w:r>
      <w:r w:rsidRPr="00E53590">
        <w:rPr>
          <w:rtl/>
        </w:rPr>
        <w:t>אני יוצא מתוך הנחה שגם חבר הכנסת</w:t>
      </w:r>
      <w:r w:rsidR="00C975B7">
        <w:rPr>
          <w:rtl/>
        </w:rPr>
        <w:t xml:space="preserve"> </w:t>
      </w:r>
      <w:r w:rsidRPr="00E53590">
        <w:rPr>
          <w:rtl/>
        </w:rPr>
        <w:t>ביבי מסכים.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מצביעים.</w:t>
      </w:r>
      <w:r w:rsidR="00C975B7">
        <w:rPr>
          <w:rtl/>
        </w:rPr>
        <w:t xml:space="preserve"> </w:t>
      </w:r>
      <w:r w:rsidRPr="00E53590">
        <w:rPr>
          <w:rtl/>
        </w:rPr>
        <w:t>מי</w:t>
      </w:r>
      <w:r w:rsidR="00C975B7">
        <w:rPr>
          <w:rtl/>
        </w:rPr>
        <w:t xml:space="preserve"> </w:t>
      </w:r>
      <w:r w:rsidRPr="00E53590">
        <w:rPr>
          <w:rtl/>
        </w:rPr>
        <w:t>בעד העברת ההצעות לסדר</w:t>
      </w:r>
      <w:r w:rsidR="00C975B7">
        <w:rPr>
          <w:rtl/>
        </w:rPr>
        <w:t>-</w:t>
      </w:r>
      <w:r w:rsidRPr="00E53590">
        <w:rPr>
          <w:rtl/>
        </w:rPr>
        <w:t>היום על האירועים בלבנון לוועדת</w:t>
      </w:r>
      <w:r w:rsidR="00C975B7">
        <w:rPr>
          <w:rtl/>
        </w:rPr>
        <w:t xml:space="preserve"> </w:t>
      </w:r>
      <w:r w:rsidRPr="00E53590">
        <w:rPr>
          <w:rtl/>
        </w:rPr>
        <w:t>החוץ והביטחון, כהצעת סגן שר הביטחון? נא להצביע.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צבעה מס' 11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 xml:space="preserve">עד ההצעה להעביר את הנושא לוועדה </w:t>
      </w:r>
      <w:r>
        <w:rPr>
          <w:rtl/>
        </w:rPr>
        <w:t>–</w:t>
      </w:r>
      <w:r w:rsidR="00E53590" w:rsidRPr="00E53590">
        <w:rPr>
          <w:rtl/>
        </w:rPr>
        <w:t xml:space="preserve"> 12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גד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מנעים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הצעה להעביר את הנושא לוועדת החוץ והביטחון נתקבלה.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12</w:t>
      </w:r>
      <w:r w:rsidR="00C975B7">
        <w:rPr>
          <w:rtl/>
        </w:rPr>
        <w:t xml:space="preserve"> </w:t>
      </w:r>
      <w:r w:rsidRPr="00E53590">
        <w:rPr>
          <w:rtl/>
        </w:rPr>
        <w:t>בעד,</w:t>
      </w:r>
      <w:r w:rsidR="00C975B7">
        <w:rPr>
          <w:rtl/>
        </w:rPr>
        <w:t xml:space="preserve"> </w:t>
      </w: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מתנגדים, אין נמנעים. הצעת סגן השר אושרה, וההצעות לסדר</w:t>
      </w:r>
      <w:r w:rsidR="00C975B7">
        <w:rPr>
          <w:rtl/>
        </w:rPr>
        <w:t>-</w:t>
      </w: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יועברו לוועדת החוץ והביטחון לדיון.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35" w:name="_Toc457989614"/>
      <w:r w:rsidRPr="00C975B7">
        <w:rPr>
          <w:rtl/>
        </w:rPr>
        <w:t>הצעה לסדר</w:t>
      </w:r>
      <w:r>
        <w:rPr>
          <w:rtl/>
        </w:rPr>
        <w:t>-</w:t>
      </w:r>
      <w:r w:rsidRPr="00C975B7">
        <w:rPr>
          <w:rtl/>
        </w:rPr>
        <w:t>היום</w:t>
      </w:r>
      <w:r>
        <w:rPr>
          <w:rtl/>
        </w:rPr>
        <w:t xml:space="preserve"> </w:t>
      </w:r>
      <w:r w:rsidRPr="00C975B7">
        <w:rPr>
          <w:rtl/>
        </w:rPr>
        <w:t>הצהרת שר החוץ כי ערפאת הוא המייצג את הסבל הפלשתיני</w:t>
      </w:r>
      <w:bookmarkEnd w:id="35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ממשיכים</w:t>
      </w:r>
      <w:r w:rsidR="00C975B7">
        <w:rPr>
          <w:rtl/>
        </w:rPr>
        <w:t xml:space="preserve"> </w:t>
      </w:r>
      <w:r w:rsidRPr="00E53590">
        <w:rPr>
          <w:rtl/>
        </w:rPr>
        <w:t>בהצעה</w:t>
      </w:r>
      <w:r w:rsidR="00C975B7">
        <w:rPr>
          <w:rtl/>
        </w:rPr>
        <w:t xml:space="preserve"> </w:t>
      </w:r>
      <w:r w:rsidRPr="00E53590">
        <w:rPr>
          <w:rtl/>
        </w:rPr>
        <w:t>לסדר</w:t>
      </w:r>
      <w:r w:rsidR="00C975B7">
        <w:rPr>
          <w:rtl/>
        </w:rPr>
        <w:t>-</w:t>
      </w: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מס'</w:t>
      </w:r>
      <w:r w:rsidR="00C975B7">
        <w:rPr>
          <w:rtl/>
        </w:rPr>
        <w:t xml:space="preserve"> </w:t>
      </w:r>
      <w:r w:rsidRPr="00E53590">
        <w:rPr>
          <w:rtl/>
        </w:rPr>
        <w:t>3364:</w:t>
      </w:r>
      <w:r w:rsidR="00C975B7">
        <w:rPr>
          <w:rtl/>
        </w:rPr>
        <w:t xml:space="preserve"> </w:t>
      </w:r>
      <w:r w:rsidRPr="00E53590">
        <w:rPr>
          <w:rtl/>
        </w:rPr>
        <w:t>הצהרת שר החוץ כי ערפאת הוא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המייצג את הסבל הפלשתיני </w:t>
      </w:r>
      <w:r w:rsidR="00C975B7">
        <w:rPr>
          <w:rtl/>
        </w:rPr>
        <w:t>–</w:t>
      </w:r>
      <w:r w:rsidRPr="00E53590">
        <w:rPr>
          <w:rtl/>
        </w:rPr>
        <w:t xml:space="preserve"> מאת חבר הכנסת זאב בנימין בגין. בבקשה.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בהסכמתו של חבר הכנסת בגין, תשובת שר החוץ תינתן בשבוע הבא.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זאב בנימין בגין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>ראש, חברי הכנסת, "9 בספטמבר 1993. יאסר ערפאת, יושב</w:t>
      </w:r>
      <w:r w:rsidR="00C975B7">
        <w:rPr>
          <w:rtl/>
        </w:rPr>
        <w:t>-</w:t>
      </w:r>
      <w:r w:rsidRPr="00E53590">
        <w:rPr>
          <w:rtl/>
        </w:rPr>
        <w:t>ראש הארגון</w:t>
      </w:r>
      <w:r w:rsidR="00C975B7">
        <w:rPr>
          <w:rtl/>
        </w:rPr>
        <w:t xml:space="preserve"> </w:t>
      </w:r>
      <w:r w:rsidRPr="00E53590">
        <w:rPr>
          <w:rtl/>
        </w:rPr>
        <w:t>לשחרור</w:t>
      </w:r>
      <w:r w:rsidR="00C975B7">
        <w:rPr>
          <w:rtl/>
        </w:rPr>
        <w:t xml:space="preserve"> </w:t>
      </w:r>
      <w:r w:rsidRPr="00E53590">
        <w:rPr>
          <w:rtl/>
        </w:rPr>
        <w:t>פלשתין.</w:t>
      </w:r>
      <w:r w:rsidR="00C975B7">
        <w:rPr>
          <w:rtl/>
        </w:rPr>
        <w:t xml:space="preserve"> </w:t>
      </w: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 בתגובה על מכתבך מיום 9 בספטמבר 1993 ברצוני</w:t>
      </w:r>
      <w:r w:rsidR="00C975B7">
        <w:rPr>
          <w:rtl/>
        </w:rPr>
        <w:t xml:space="preserve"> </w:t>
      </w:r>
      <w:r w:rsidRPr="00E53590">
        <w:rPr>
          <w:rtl/>
        </w:rPr>
        <w:t>לאשר</w:t>
      </w:r>
      <w:r w:rsidR="00C975B7">
        <w:rPr>
          <w:rtl/>
        </w:rPr>
        <w:t xml:space="preserve"> </w:t>
      </w:r>
      <w:r w:rsidRPr="00E53590">
        <w:rPr>
          <w:rtl/>
        </w:rPr>
        <w:t>לך, שלאור התחייבויות אש"ף הכלולות במכתבך, ממשלת ישראל החליטה להכיר באש"ף</w:t>
      </w:r>
      <w:r w:rsidR="00C975B7">
        <w:rPr>
          <w:rtl/>
        </w:rPr>
        <w:t xml:space="preserve"> </w:t>
      </w:r>
      <w:r w:rsidRPr="00E53590">
        <w:rPr>
          <w:rtl/>
        </w:rPr>
        <w:t>כנציג"</w:t>
      </w:r>
      <w:r w:rsidR="00C975B7">
        <w:rPr>
          <w:rtl/>
        </w:rPr>
        <w:t xml:space="preserve"> – </w:t>
      </w:r>
      <w:r w:rsidRPr="00E53590">
        <w:rPr>
          <w:rtl/>
        </w:rPr>
        <w:t>בה"א</w:t>
      </w:r>
      <w:r w:rsidR="00C975B7">
        <w:rPr>
          <w:rtl/>
        </w:rPr>
        <w:t xml:space="preserve"> </w:t>
      </w:r>
      <w:r w:rsidRPr="00E53590">
        <w:rPr>
          <w:rtl/>
        </w:rPr>
        <w:t>הידיעה</w:t>
      </w:r>
      <w:r w:rsidR="00C975B7">
        <w:rPr>
          <w:rtl/>
        </w:rPr>
        <w:t xml:space="preserve"> – </w:t>
      </w:r>
      <w:r w:rsidRPr="00E53590">
        <w:rPr>
          <w:rtl/>
        </w:rPr>
        <w:t>"של העם הפלשתיני, ולהתחיל במשא</w:t>
      </w:r>
      <w:r w:rsidR="00C975B7">
        <w:rPr>
          <w:rtl/>
        </w:rPr>
        <w:t>-</w:t>
      </w:r>
      <w:r w:rsidRPr="00E53590">
        <w:rPr>
          <w:rtl/>
        </w:rPr>
        <w:t>ומתן עם אש"ף בתהליך</w:t>
      </w:r>
      <w:r w:rsidR="00C975B7">
        <w:rPr>
          <w:rtl/>
        </w:rPr>
        <w:t xml:space="preserve"> </w:t>
      </w:r>
      <w:r w:rsidRPr="00E53590">
        <w:rPr>
          <w:rtl/>
        </w:rPr>
        <w:t>השלום במזרח התיכון. שלך, יצחק רבין, ראש ממשלת ישראל".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זוהי,</w:t>
      </w:r>
      <w:r w:rsidR="00C975B7">
        <w:rPr>
          <w:rtl/>
        </w:rPr>
        <w:t xml:space="preserve"> </w:t>
      </w:r>
      <w:r w:rsidRPr="00E53590">
        <w:rPr>
          <w:rtl/>
        </w:rPr>
        <w:t>רבותי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 נקודת השבר. בתולדות הציונות</w:t>
      </w:r>
      <w:r w:rsidR="00C975B7">
        <w:rPr>
          <w:rtl/>
        </w:rPr>
        <w:t xml:space="preserve"> </w:t>
      </w:r>
      <w:r w:rsidRPr="00E53590">
        <w:rPr>
          <w:rtl/>
        </w:rPr>
        <w:t>יירשם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כן</w:t>
      </w:r>
      <w:r w:rsidR="00C975B7">
        <w:rPr>
          <w:rtl/>
        </w:rPr>
        <w:t xml:space="preserve"> </w:t>
      </w:r>
      <w:r w:rsidRPr="00E53590">
        <w:rPr>
          <w:rtl/>
        </w:rPr>
        <w:t>יום ה</w:t>
      </w:r>
      <w:r w:rsidR="00C975B7">
        <w:rPr>
          <w:rtl/>
        </w:rPr>
        <w:t>-</w:t>
      </w:r>
      <w:r w:rsidRPr="00E53590">
        <w:rPr>
          <w:rtl/>
        </w:rPr>
        <w:t>9 בספטמבר 1993 כיום שחור של תבוסה קשה, מוסרית ומעשית, כפי</w:t>
      </w:r>
      <w:r w:rsidR="00C975B7">
        <w:rPr>
          <w:rtl/>
        </w:rPr>
        <w:t xml:space="preserve"> </w:t>
      </w:r>
      <w:r w:rsidRPr="00E53590">
        <w:rPr>
          <w:rtl/>
        </w:rPr>
        <w:t>שאשתדל להוכיח בהמשך דברי.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מבקש</w:t>
      </w:r>
      <w:r w:rsidR="00C975B7">
        <w:rPr>
          <w:rtl/>
        </w:rPr>
        <w:t xml:space="preserve"> </w:t>
      </w:r>
      <w:r w:rsidRPr="00E53590">
        <w:rPr>
          <w:rtl/>
        </w:rPr>
        <w:t>להביא לידיעת חברי הכנסת דברים שאולי יפתיעו אותם. כשלושה שבועות</w:t>
      </w:r>
      <w:r w:rsidR="00C975B7">
        <w:rPr>
          <w:rtl/>
        </w:rPr>
        <w:t xml:space="preserve"> </w:t>
      </w:r>
      <w:r w:rsidRPr="00E53590">
        <w:rPr>
          <w:rtl/>
        </w:rPr>
        <w:t>לפני</w:t>
      </w:r>
      <w:r w:rsidR="00C975B7">
        <w:rPr>
          <w:rtl/>
        </w:rPr>
        <w:t xml:space="preserve"> </w:t>
      </w:r>
      <w:r w:rsidRPr="00E53590">
        <w:rPr>
          <w:rtl/>
        </w:rPr>
        <w:t>שהמכתב</w:t>
      </w:r>
      <w:r w:rsidR="00C975B7">
        <w:rPr>
          <w:rtl/>
        </w:rPr>
        <w:t xml:space="preserve"> </w:t>
      </w:r>
      <w:r w:rsidRPr="00E53590">
        <w:rPr>
          <w:rtl/>
        </w:rPr>
        <w:t>הזה</w:t>
      </w:r>
      <w:r w:rsidR="00C975B7">
        <w:rPr>
          <w:rtl/>
        </w:rPr>
        <w:t xml:space="preserve"> </w:t>
      </w:r>
      <w:r w:rsidRPr="00E53590">
        <w:rPr>
          <w:rtl/>
        </w:rPr>
        <w:t>נכתב, כלומר חודשים רבים אחרי תחילת ניהול המשא</w:t>
      </w:r>
      <w:r w:rsidR="00C975B7">
        <w:rPr>
          <w:rtl/>
        </w:rPr>
        <w:t>-</w:t>
      </w:r>
      <w:r w:rsidRPr="00E53590">
        <w:rPr>
          <w:rtl/>
        </w:rPr>
        <w:t>ומתן עם ארגון</w:t>
      </w:r>
      <w:r w:rsidR="00C975B7">
        <w:rPr>
          <w:rtl/>
        </w:rPr>
        <w:t xml:space="preserve"> </w:t>
      </w:r>
      <w:r w:rsidRPr="00E53590">
        <w:rPr>
          <w:rtl/>
        </w:rPr>
        <w:t>הרצח</w:t>
      </w:r>
      <w:r w:rsidR="00C975B7">
        <w:rPr>
          <w:rtl/>
        </w:rPr>
        <w:t xml:space="preserve"> </w:t>
      </w:r>
      <w:r w:rsidRPr="00E53590">
        <w:rPr>
          <w:rtl/>
        </w:rPr>
        <w:t>אש"ף,</w:t>
      </w:r>
      <w:r w:rsidR="00C975B7">
        <w:rPr>
          <w:rtl/>
        </w:rPr>
        <w:t xml:space="preserve"> </w:t>
      </w:r>
      <w:r w:rsidRPr="00E53590">
        <w:rPr>
          <w:rtl/>
        </w:rPr>
        <w:t>אמר</w:t>
      </w:r>
      <w:r w:rsidR="00C975B7">
        <w:rPr>
          <w:rtl/>
        </w:rPr>
        <w:t xml:space="preserve"> </w:t>
      </w:r>
      <w:r w:rsidRPr="00E53590">
        <w:rPr>
          <w:rtl/>
        </w:rPr>
        <w:t>שר</w:t>
      </w:r>
      <w:r w:rsidR="00C975B7">
        <w:rPr>
          <w:rtl/>
        </w:rPr>
        <w:t xml:space="preserve"> </w:t>
      </w:r>
      <w:r w:rsidRPr="00E53590">
        <w:rPr>
          <w:rtl/>
        </w:rPr>
        <w:t>החוץ</w:t>
      </w:r>
      <w:r w:rsidR="00C975B7">
        <w:rPr>
          <w:rtl/>
        </w:rPr>
        <w:t xml:space="preserve"> </w:t>
      </w:r>
      <w:r w:rsidRPr="00E53590">
        <w:rPr>
          <w:rtl/>
        </w:rPr>
        <w:t>שמעון</w:t>
      </w:r>
      <w:r w:rsidR="00C975B7">
        <w:rPr>
          <w:rtl/>
        </w:rPr>
        <w:t xml:space="preserve"> </w:t>
      </w:r>
      <w:r w:rsidRPr="00E53590">
        <w:rPr>
          <w:rtl/>
        </w:rPr>
        <w:t>פרס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הדברים הבאים: "ממשלת ישראל לא תנהל</w:t>
      </w:r>
      <w:r w:rsidR="00C975B7">
        <w:rPr>
          <w:rtl/>
        </w:rPr>
        <w:t xml:space="preserve"> </w:t>
      </w:r>
      <w:r w:rsidRPr="00E53590">
        <w:rPr>
          <w:rtl/>
        </w:rPr>
        <w:t>משא</w:t>
      </w:r>
      <w:r w:rsidR="00C975B7">
        <w:rPr>
          <w:rtl/>
        </w:rPr>
        <w:t>-</w:t>
      </w:r>
      <w:r w:rsidRPr="00E53590">
        <w:rPr>
          <w:rtl/>
        </w:rPr>
        <w:t>ומתן עם אש"ף או עם חברים רשמיים באש"ף". שבוע לפני חתימת ההסכם באוסלו ממשיך</w:t>
      </w:r>
      <w:r w:rsidR="00C975B7">
        <w:rPr>
          <w:rtl/>
        </w:rPr>
        <w:t xml:space="preserve"> </w:t>
      </w:r>
      <w:r w:rsidRPr="00E53590">
        <w:rPr>
          <w:rtl/>
        </w:rPr>
        <w:t>ומסביר שר החוץ: "אני רוצה להגיד מה מקומם אותי באש"ף. אני לא רוצה לנהל משא</w:t>
      </w:r>
      <w:r w:rsidR="00C975B7">
        <w:rPr>
          <w:rtl/>
        </w:rPr>
        <w:t>-</w:t>
      </w:r>
      <w:r w:rsidRPr="00E53590">
        <w:rPr>
          <w:rtl/>
        </w:rPr>
        <w:t>ומתן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התפוצה.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לנהל משא</w:t>
      </w:r>
      <w:r w:rsidR="00C975B7">
        <w:rPr>
          <w:rtl/>
        </w:rPr>
        <w:t>-</w:t>
      </w:r>
      <w:r w:rsidRPr="00E53590">
        <w:rPr>
          <w:rtl/>
        </w:rPr>
        <w:t>ומתן עם תושבי השטחים. זה לא עניין פורמלי, זה</w:t>
      </w:r>
      <w:r w:rsidR="00C975B7">
        <w:rPr>
          <w:rtl/>
        </w:rPr>
        <w:t xml:space="preserve"> </w:t>
      </w:r>
      <w:r w:rsidRPr="00E53590">
        <w:rPr>
          <w:rtl/>
        </w:rPr>
        <w:t>עניין מהותי". דברי שר החוץ, שמעון פרס, ב</w:t>
      </w:r>
      <w:r w:rsidR="00C975B7">
        <w:rPr>
          <w:rtl/>
        </w:rPr>
        <w:t>-</w:t>
      </w:r>
      <w:r w:rsidRPr="00E53590">
        <w:rPr>
          <w:rtl/>
        </w:rPr>
        <w:t>16 באוגוסט בשנה שעברה, בעוד המשא</w:t>
      </w:r>
      <w:r w:rsidR="00C975B7">
        <w:rPr>
          <w:rtl/>
        </w:rPr>
        <w:t>-</w:t>
      </w:r>
      <w:r w:rsidRPr="00E53590">
        <w:rPr>
          <w:rtl/>
        </w:rPr>
        <w:t>ומתן</w:t>
      </w:r>
      <w:r w:rsidR="00C975B7">
        <w:rPr>
          <w:rtl/>
        </w:rPr>
        <w:t xml:space="preserve"> </w:t>
      </w:r>
      <w:r w:rsidRPr="00E53590">
        <w:rPr>
          <w:rtl/>
        </w:rPr>
        <w:t>מתנהל</w:t>
      </w:r>
      <w:r w:rsidR="00C975B7">
        <w:rPr>
          <w:rtl/>
        </w:rPr>
        <w:t xml:space="preserve"> </w:t>
      </w:r>
      <w:r w:rsidRPr="00E53590">
        <w:rPr>
          <w:rtl/>
        </w:rPr>
        <w:t>ועומד</w:t>
      </w:r>
      <w:r w:rsidR="00C975B7">
        <w:rPr>
          <w:rtl/>
        </w:rPr>
        <w:t xml:space="preserve"> </w:t>
      </w:r>
      <w:r w:rsidRPr="00E53590">
        <w:rPr>
          <w:rtl/>
        </w:rPr>
        <w:t>לפני חתימה. הוא לא רוצה לנהל משא</w:t>
      </w:r>
      <w:r w:rsidR="00C975B7">
        <w:rPr>
          <w:rtl/>
        </w:rPr>
        <w:t>-</w:t>
      </w:r>
      <w:r w:rsidRPr="00E53590">
        <w:rPr>
          <w:rtl/>
        </w:rPr>
        <w:t>ומתן עם התפוצה ולכן הוא לא ינהל</w:t>
      </w:r>
      <w:r w:rsidR="00C975B7">
        <w:rPr>
          <w:rtl/>
        </w:rPr>
        <w:t xml:space="preserve"> </w:t>
      </w:r>
      <w:r w:rsidRPr="00E53590">
        <w:rPr>
          <w:rtl/>
        </w:rPr>
        <w:t>משא</w:t>
      </w:r>
      <w:r w:rsidR="00C975B7">
        <w:rPr>
          <w:rtl/>
        </w:rPr>
        <w:t>-</w:t>
      </w:r>
      <w:r w:rsidRPr="00E53590">
        <w:rPr>
          <w:rtl/>
        </w:rPr>
        <w:t>ומתן עם אש"ף.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אזהר</w:t>
      </w:r>
      <w:r w:rsidR="00C975B7">
        <w:rPr>
          <w:rtl/>
        </w:rPr>
        <w:t xml:space="preserve"> </w:t>
      </w:r>
      <w:r w:rsidRPr="00E53590">
        <w:rPr>
          <w:rtl/>
        </w:rPr>
        <w:t>כמובן.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ראיתי דווקא דוגמה נאה בפרלמנט</w:t>
      </w:r>
      <w:r w:rsidR="00C975B7">
        <w:rPr>
          <w:rtl/>
        </w:rPr>
        <w:t xml:space="preserve"> </w:t>
      </w:r>
      <w:r w:rsidRPr="00E53590">
        <w:rPr>
          <w:rtl/>
        </w:rPr>
        <w:t>הבריטי, לפני שבועות אחדים, כאשר אחד החברים אמר דברים שמהם ניתן היה להבין כאילו</w:t>
      </w:r>
      <w:r w:rsidR="00C975B7">
        <w:rPr>
          <w:rtl/>
        </w:rPr>
        <w:t xml:space="preserve"> </w:t>
      </w:r>
      <w:r w:rsidRPr="00E53590">
        <w:rPr>
          <w:rtl/>
        </w:rPr>
        <w:t>הממשלה הבריטית משקרת לציבור. כתוצאה מן הדברים האלה אותו חבר פרלמנט בריטי הורחק</w:t>
      </w:r>
      <w:r w:rsidR="00C975B7">
        <w:rPr>
          <w:rtl/>
        </w:rPr>
        <w:t xml:space="preserve"> </w:t>
      </w:r>
      <w:r w:rsidRPr="00E53590">
        <w:rPr>
          <w:rtl/>
        </w:rPr>
        <w:t>מן</w:t>
      </w:r>
      <w:r w:rsidR="00C975B7">
        <w:rPr>
          <w:rtl/>
        </w:rPr>
        <w:t xml:space="preserve"> </w:t>
      </w:r>
      <w:r w:rsidRPr="00E53590">
        <w:rPr>
          <w:rtl/>
        </w:rPr>
        <w:t>הפרלמנט</w:t>
      </w:r>
      <w:r w:rsidR="00C975B7">
        <w:rPr>
          <w:rtl/>
        </w:rPr>
        <w:t xml:space="preserve"> </w:t>
      </w:r>
      <w:r w:rsidRPr="00E53590">
        <w:rPr>
          <w:rtl/>
        </w:rPr>
        <w:t>לישיבה</w:t>
      </w:r>
      <w:r w:rsidR="00C975B7">
        <w:rPr>
          <w:rtl/>
        </w:rPr>
        <w:t xml:space="preserve"> </w:t>
      </w:r>
      <w:r w:rsidRPr="00E53590">
        <w:rPr>
          <w:rtl/>
        </w:rPr>
        <w:t>אחת</w:t>
      </w:r>
      <w:r w:rsidR="00C975B7">
        <w:rPr>
          <w:rtl/>
        </w:rPr>
        <w:t xml:space="preserve"> </w:t>
      </w:r>
      <w:r w:rsidRPr="00E53590">
        <w:rPr>
          <w:rtl/>
        </w:rPr>
        <w:t>או</w:t>
      </w:r>
      <w:r w:rsidR="00C975B7">
        <w:rPr>
          <w:rtl/>
        </w:rPr>
        <w:t xml:space="preserve"> </w:t>
      </w:r>
      <w:r w:rsidRPr="00E53590">
        <w:rPr>
          <w:rtl/>
        </w:rPr>
        <w:t>לישיבות אחדות. על כן, מובן שלאור הדוגמה הזאת עלי</w:t>
      </w:r>
      <w:r w:rsidR="00C975B7">
        <w:rPr>
          <w:rtl/>
        </w:rPr>
        <w:t xml:space="preserve"> </w:t>
      </w:r>
      <w:r w:rsidRPr="00E53590">
        <w:rPr>
          <w:rtl/>
        </w:rPr>
        <w:t>להיזהר.</w:t>
      </w:r>
      <w:r w:rsidR="00C975B7">
        <w:rPr>
          <w:rtl/>
        </w:rPr>
        <w:t xml:space="preserve"> </w:t>
      </w: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אני חושב שאפשר יהיה לומר, שב</w:t>
      </w:r>
      <w:r w:rsidR="00C975B7">
        <w:rPr>
          <w:rtl/>
        </w:rPr>
        <w:t>-</w:t>
      </w:r>
      <w:r w:rsidRPr="00E53590">
        <w:rPr>
          <w:rtl/>
        </w:rPr>
        <w:t>16 באוגוסט, כלפי הכנסת והציבור, שר</w:t>
      </w:r>
      <w:r w:rsidR="00C975B7">
        <w:rPr>
          <w:rtl/>
        </w:rPr>
        <w:t xml:space="preserve"> </w:t>
      </w:r>
      <w:r w:rsidRPr="00E53590">
        <w:rPr>
          <w:rtl/>
        </w:rPr>
        <w:t>החוץ שמעון פרס לא דייק בעובדות.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היא המשמעות של מכתבו של ראש הממשלה וההכרה באש"ף כנציג </w:t>
      </w:r>
      <w:r w:rsidR="00C975B7">
        <w:rPr>
          <w:rtl/>
        </w:rPr>
        <w:t>–</w:t>
      </w:r>
      <w:r w:rsidRPr="00E53590">
        <w:rPr>
          <w:rtl/>
        </w:rPr>
        <w:t xml:space="preserve"> בה"א הידיעה </w:t>
      </w:r>
      <w:r w:rsidR="00C975B7">
        <w:rPr>
          <w:rtl/>
        </w:rPr>
        <w:t xml:space="preserve">–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העם</w:t>
      </w:r>
      <w:r w:rsidR="00C975B7">
        <w:rPr>
          <w:rtl/>
        </w:rPr>
        <w:t xml:space="preserve"> </w:t>
      </w:r>
      <w:r w:rsidRPr="00E53590">
        <w:rPr>
          <w:rtl/>
        </w:rPr>
        <w:t>הפלשתיני? לפני שבועיים השתתפתי בכינוס מעניין לדיון משפטי במשמעויות של</w:t>
      </w:r>
      <w:r w:rsidR="00C975B7">
        <w:rPr>
          <w:rtl/>
        </w:rPr>
        <w:t xml:space="preserve"> </w:t>
      </w:r>
      <w:r w:rsidRPr="00E53590">
        <w:rPr>
          <w:rtl/>
        </w:rPr>
        <w:t>הסכם</w:t>
      </w:r>
      <w:r w:rsidR="00C975B7">
        <w:rPr>
          <w:rtl/>
        </w:rPr>
        <w:t xml:space="preserve"> </w:t>
      </w:r>
      <w:r w:rsidRPr="00E53590">
        <w:rPr>
          <w:rtl/>
        </w:rPr>
        <w:t>אוסלו,</w:t>
      </w:r>
      <w:r w:rsidR="00C975B7">
        <w:rPr>
          <w:rtl/>
        </w:rPr>
        <w:t xml:space="preserve"> </w:t>
      </w:r>
      <w:r w:rsidRPr="00E53590">
        <w:rPr>
          <w:rtl/>
        </w:rPr>
        <w:t>מטעם</w:t>
      </w:r>
      <w:r w:rsidR="00C975B7">
        <w:rPr>
          <w:rtl/>
        </w:rPr>
        <w:t xml:space="preserve"> </w:t>
      </w:r>
      <w:r w:rsidRPr="00E53590">
        <w:rPr>
          <w:rtl/>
        </w:rPr>
        <w:t>מכון</w:t>
      </w:r>
      <w:r w:rsidR="00C975B7">
        <w:rPr>
          <w:rtl/>
        </w:rPr>
        <w:t xml:space="preserve"> </w:t>
      </w:r>
      <w:r w:rsidRPr="00E53590">
        <w:rPr>
          <w:rtl/>
        </w:rPr>
        <w:t>ירושלים. במהלך הדיון, דווקא חבר מרצ, חבר מרכז שינוי,</w:t>
      </w:r>
      <w:r w:rsidR="00C975B7">
        <w:rPr>
          <w:rtl/>
        </w:rPr>
        <w:t xml:space="preserve"> </w:t>
      </w:r>
      <w:r w:rsidRPr="00E53590">
        <w:rPr>
          <w:rtl/>
        </w:rPr>
        <w:t>פרופסור</w:t>
      </w:r>
      <w:r w:rsidR="00C975B7">
        <w:rPr>
          <w:rtl/>
        </w:rPr>
        <w:t xml:space="preserve"> </w:t>
      </w:r>
      <w:r w:rsidRPr="00E53590">
        <w:rPr>
          <w:rtl/>
        </w:rPr>
        <w:t>יהושע</w:t>
      </w:r>
      <w:r w:rsidR="00C975B7">
        <w:rPr>
          <w:rtl/>
        </w:rPr>
        <w:t xml:space="preserve"> </w:t>
      </w:r>
      <w:r w:rsidRPr="00E53590">
        <w:rPr>
          <w:rtl/>
        </w:rPr>
        <w:t>פורת, פרופסור להיסטוריה, הציג את השאלה ואמר: לאחר שממשלת ישראל</w:t>
      </w:r>
      <w:r w:rsidR="00C975B7">
        <w:rPr>
          <w:rtl/>
        </w:rPr>
        <w:t xml:space="preserve"> </w:t>
      </w:r>
      <w:r w:rsidRPr="00E53590">
        <w:rPr>
          <w:rtl/>
        </w:rPr>
        <w:t>הכירה באש"ף, ומכיוון שממשלת ישראל לא הציגה הגדרה חלופית למהות של העם הפלשתיני,</w:t>
      </w:r>
      <w:r w:rsidR="00C975B7">
        <w:rPr>
          <w:rtl/>
        </w:rPr>
        <w:t xml:space="preserve"> </w:t>
      </w:r>
      <w:r w:rsidRPr="00E53590">
        <w:rPr>
          <w:rtl/>
        </w:rPr>
        <w:t>שאש"ף</w:t>
      </w:r>
      <w:r w:rsidR="00C975B7">
        <w:rPr>
          <w:rtl/>
        </w:rPr>
        <w:t xml:space="preserve"> </w:t>
      </w:r>
      <w:r w:rsidRPr="00E53590">
        <w:rPr>
          <w:rtl/>
        </w:rPr>
        <w:t>מייצג</w:t>
      </w:r>
      <w:r w:rsidR="00C975B7">
        <w:rPr>
          <w:rtl/>
        </w:rPr>
        <w:t xml:space="preserve"> </w:t>
      </w:r>
      <w:r w:rsidRPr="00E53590">
        <w:rPr>
          <w:rtl/>
        </w:rPr>
        <w:t>אותו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פי</w:t>
      </w:r>
      <w:r w:rsidR="00C975B7">
        <w:rPr>
          <w:rtl/>
        </w:rPr>
        <w:t xml:space="preserve"> </w:t>
      </w:r>
      <w:r w:rsidRPr="00E53590">
        <w:rPr>
          <w:rtl/>
        </w:rPr>
        <w:t>אותה</w:t>
      </w:r>
      <w:r w:rsidR="00C975B7">
        <w:rPr>
          <w:rtl/>
        </w:rPr>
        <w:t xml:space="preserve"> </w:t>
      </w:r>
      <w:r w:rsidRPr="00E53590">
        <w:rPr>
          <w:rtl/>
        </w:rPr>
        <w:t>הכרה,</w:t>
      </w:r>
      <w:r w:rsidR="00C975B7">
        <w:rPr>
          <w:rtl/>
        </w:rPr>
        <w:t xml:space="preserve"> </w:t>
      </w: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נאלצים</w:t>
      </w:r>
      <w:r w:rsidR="00C975B7">
        <w:rPr>
          <w:rtl/>
        </w:rPr>
        <w:t xml:space="preserve"> </w:t>
      </w:r>
      <w:r w:rsidRPr="00E53590">
        <w:rPr>
          <w:rtl/>
        </w:rPr>
        <w:t>להסתפק בהכרה בהגדרת העם</w:t>
      </w:r>
      <w:r w:rsidR="00C975B7">
        <w:rPr>
          <w:rtl/>
        </w:rPr>
        <w:t xml:space="preserve"> </w:t>
      </w:r>
      <w:r w:rsidRPr="00E53590">
        <w:rPr>
          <w:rtl/>
        </w:rPr>
        <w:t>הפלשתיני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פי</w:t>
      </w:r>
      <w:r w:rsidR="00C975B7">
        <w:rPr>
          <w:rtl/>
        </w:rPr>
        <w:t xml:space="preserve"> </w:t>
      </w:r>
      <w:r w:rsidRPr="00E53590">
        <w:rPr>
          <w:rtl/>
        </w:rPr>
        <w:t>דרכו של אש"ף.</w:t>
      </w:r>
      <w:r w:rsidR="00C975B7">
        <w:rPr>
          <w:rtl/>
        </w:rPr>
        <w:t xml:space="preserve"> </w:t>
      </w:r>
      <w:r w:rsidRPr="00E53590">
        <w:rPr>
          <w:rtl/>
        </w:rPr>
        <w:t>אין הגדרה אחרת. והעם הזה איננו כולל, כפי שניסו</w:t>
      </w:r>
      <w:r w:rsidR="00C975B7">
        <w:rPr>
          <w:rtl/>
        </w:rPr>
        <w:t xml:space="preserve"> </w:t>
      </w:r>
      <w:r w:rsidRPr="00E53590">
        <w:rPr>
          <w:rtl/>
        </w:rPr>
        <w:t>במשך 25 שנים להטעות את הציבור, רק את התושבים הערבים בשומרון, ביהודה ובחבל</w:t>
      </w:r>
      <w:r w:rsidR="00C975B7">
        <w:rPr>
          <w:rtl/>
        </w:rPr>
        <w:t>-</w:t>
      </w:r>
      <w:r w:rsidRPr="00E53590">
        <w:rPr>
          <w:rtl/>
        </w:rPr>
        <w:t>עזה,</w:t>
      </w:r>
      <w:r w:rsidR="00C975B7">
        <w:rPr>
          <w:rtl/>
        </w:rPr>
        <w:t xml:space="preserve"> </w:t>
      </w:r>
      <w:r w:rsidRPr="00E53590">
        <w:rPr>
          <w:rtl/>
        </w:rPr>
        <w:t>אלא</w:t>
      </w:r>
      <w:r w:rsidR="00C975B7">
        <w:rPr>
          <w:rtl/>
        </w:rPr>
        <w:t xml:space="preserve"> </w:t>
      </w:r>
      <w:r w:rsidRPr="00E53590">
        <w:rPr>
          <w:rtl/>
        </w:rPr>
        <w:t xml:space="preserve">גם את הערבים בתוניס ובלבנון, במחנות הפליטים, ובסוריה, ובירדן, ולמי ששכח </w:t>
      </w:r>
      <w:r w:rsidR="00C975B7">
        <w:rPr>
          <w:rtl/>
        </w:rPr>
        <w:t xml:space="preserve">–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בוואדי</w:t>
      </w:r>
      <w:r w:rsidR="00C975B7">
        <w:rPr>
          <w:rtl/>
        </w:rPr>
        <w:t>-</w:t>
      </w:r>
      <w:r w:rsidRPr="00E53590">
        <w:rPr>
          <w:rtl/>
        </w:rPr>
        <w:t>עארה</w:t>
      </w:r>
      <w:r w:rsidR="00C975B7">
        <w:rPr>
          <w:rtl/>
        </w:rPr>
        <w:t xml:space="preserve"> </w:t>
      </w:r>
      <w:r w:rsidRPr="00E53590">
        <w:rPr>
          <w:rtl/>
        </w:rPr>
        <w:t>וגם</w:t>
      </w:r>
      <w:r w:rsidR="00C975B7">
        <w:rPr>
          <w:rtl/>
        </w:rPr>
        <w:t xml:space="preserve"> </w:t>
      </w:r>
      <w:r w:rsidRPr="00E53590">
        <w:rPr>
          <w:rtl/>
        </w:rPr>
        <w:t>בגליל.</w:t>
      </w:r>
      <w:r w:rsidR="00C975B7">
        <w:rPr>
          <w:rtl/>
        </w:rPr>
        <w:t xml:space="preserve"> </w:t>
      </w:r>
      <w:r w:rsidRPr="00E53590">
        <w:rPr>
          <w:rtl/>
        </w:rPr>
        <w:t>כולם מגדירים את עצמם, ואש"ף מגדיר אותם, כבני העם</w:t>
      </w:r>
      <w:r w:rsidR="00C975B7">
        <w:rPr>
          <w:rtl/>
        </w:rPr>
        <w:t xml:space="preserve"> </w:t>
      </w:r>
      <w:r w:rsidRPr="00E53590">
        <w:rPr>
          <w:rtl/>
        </w:rPr>
        <w:t>הפלשתיני.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בקשר לזה צריך לשים לב לעובדה השלילית שאזרח ישראל, אחמד טיבי, הוא יועצו של</w:t>
      </w:r>
      <w:r w:rsidR="00C975B7">
        <w:rPr>
          <w:rtl/>
        </w:rPr>
        <w:t xml:space="preserve"> </w:t>
      </w:r>
      <w:r w:rsidRPr="00E53590">
        <w:rPr>
          <w:rtl/>
        </w:rPr>
        <w:t>ארגון</w:t>
      </w:r>
      <w:r w:rsidR="00C975B7">
        <w:rPr>
          <w:rtl/>
        </w:rPr>
        <w:t xml:space="preserve"> </w:t>
      </w:r>
      <w:r w:rsidRPr="00E53590">
        <w:rPr>
          <w:rtl/>
        </w:rPr>
        <w:t>הטרור</w:t>
      </w:r>
      <w:r w:rsidR="00C975B7">
        <w:rPr>
          <w:rtl/>
        </w:rPr>
        <w:t xml:space="preserve"> </w:t>
      </w:r>
      <w:r w:rsidRPr="00E53590">
        <w:rPr>
          <w:rtl/>
        </w:rPr>
        <w:t>אש"ף,</w:t>
      </w:r>
      <w:r w:rsidR="00C975B7">
        <w:rPr>
          <w:rtl/>
        </w:rPr>
        <w:t xml:space="preserve"> </w:t>
      </w:r>
      <w:r w:rsidRPr="00E53590">
        <w:rPr>
          <w:rtl/>
        </w:rPr>
        <w:t>שעדיין</w:t>
      </w:r>
      <w:r w:rsidR="00C975B7">
        <w:rPr>
          <w:rtl/>
        </w:rPr>
        <w:t xml:space="preserve"> </w:t>
      </w:r>
      <w:r w:rsidRPr="00E53590">
        <w:rPr>
          <w:rtl/>
        </w:rPr>
        <w:t>מוגדר על</w:t>
      </w:r>
      <w:r w:rsidR="00C975B7">
        <w:rPr>
          <w:rtl/>
        </w:rPr>
        <w:t>-</w:t>
      </w:r>
      <w:r w:rsidRPr="00E53590">
        <w:rPr>
          <w:rtl/>
        </w:rPr>
        <w:t>ידי ממשלת ישראל כארגון טרור, לכן אויב של</w:t>
      </w:r>
      <w:r w:rsidR="00C975B7">
        <w:rPr>
          <w:rtl/>
        </w:rPr>
        <w:t xml:space="preserve"> </w:t>
      </w:r>
      <w:r w:rsidRPr="00E53590">
        <w:rPr>
          <w:rtl/>
        </w:rPr>
        <w:t>מדינת</w:t>
      </w:r>
      <w:r w:rsidR="00C975B7">
        <w:rPr>
          <w:rtl/>
        </w:rPr>
        <w:t xml:space="preserve"> </w:t>
      </w:r>
      <w:r w:rsidRPr="00E53590">
        <w:rPr>
          <w:rtl/>
        </w:rPr>
        <w:t>ישראל,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פי</w:t>
      </w:r>
      <w:r w:rsidR="00C975B7">
        <w:rPr>
          <w:rtl/>
        </w:rPr>
        <w:t xml:space="preserve"> </w:t>
      </w:r>
      <w:r w:rsidRPr="00E53590">
        <w:rPr>
          <w:rtl/>
        </w:rPr>
        <w:t>הגדרת הממשלה. והוא, ד"ר אחמד טיבי, יועצו של ערפאת. לא זה</w:t>
      </w:r>
      <w:r w:rsidR="00C975B7">
        <w:rPr>
          <w:rtl/>
        </w:rPr>
        <w:t xml:space="preserve"> </w:t>
      </w:r>
      <w:r w:rsidRPr="00E53590">
        <w:rPr>
          <w:rtl/>
        </w:rPr>
        <w:t>הגשר</w:t>
      </w:r>
      <w:r w:rsidR="00C975B7">
        <w:rPr>
          <w:rtl/>
        </w:rPr>
        <w:t xml:space="preserve"> </w:t>
      </w:r>
      <w:r w:rsidRPr="00E53590">
        <w:rPr>
          <w:rtl/>
        </w:rPr>
        <w:t>שחשבנו</w:t>
      </w:r>
      <w:r w:rsidR="00C975B7">
        <w:rPr>
          <w:rtl/>
        </w:rPr>
        <w:t xml:space="preserve"> </w:t>
      </w:r>
      <w:r w:rsidRPr="00E53590">
        <w:rPr>
          <w:rtl/>
        </w:rPr>
        <w:t>שערביי</w:t>
      </w:r>
      <w:r w:rsidR="00C975B7">
        <w:rPr>
          <w:rtl/>
        </w:rPr>
        <w:t xml:space="preserve"> </w:t>
      </w:r>
      <w:r w:rsidRPr="00E53590">
        <w:rPr>
          <w:rtl/>
        </w:rPr>
        <w:t>ישראל יהיו בניסיון להביא לאותה התפייסות עם השכנים הערבים</w:t>
      </w:r>
      <w:r w:rsidR="00C975B7">
        <w:rPr>
          <w:rtl/>
        </w:rPr>
        <w:t xml:space="preserve"> </w:t>
      </w:r>
      <w:r w:rsidRPr="00E53590">
        <w:rPr>
          <w:rtl/>
        </w:rPr>
        <w:t>הנוספים</w:t>
      </w:r>
      <w:r w:rsidR="00C975B7">
        <w:rPr>
          <w:rtl/>
        </w:rPr>
        <w:t xml:space="preserve"> </w:t>
      </w:r>
      <w:r w:rsidRPr="00E53590">
        <w:rPr>
          <w:rtl/>
        </w:rPr>
        <w:t>שלנו</w:t>
      </w:r>
      <w:r w:rsidR="00C975B7">
        <w:rPr>
          <w:rtl/>
        </w:rPr>
        <w:t xml:space="preserve"> </w:t>
      </w:r>
      <w:r w:rsidRPr="00E53590">
        <w:rPr>
          <w:rtl/>
        </w:rPr>
        <w:t>בשומרון,</w:t>
      </w:r>
      <w:r w:rsidR="00C975B7">
        <w:rPr>
          <w:rtl/>
        </w:rPr>
        <w:t xml:space="preserve"> </w:t>
      </w:r>
      <w:r w:rsidRPr="00E53590">
        <w:rPr>
          <w:rtl/>
        </w:rPr>
        <w:t>ביהודה</w:t>
      </w:r>
      <w:r w:rsidR="00C975B7">
        <w:rPr>
          <w:rtl/>
        </w:rPr>
        <w:t xml:space="preserve"> </w:t>
      </w:r>
      <w:r w:rsidRPr="00E53590">
        <w:rPr>
          <w:rtl/>
        </w:rPr>
        <w:t>ובחבל</w:t>
      </w:r>
      <w:r w:rsidR="00C975B7">
        <w:rPr>
          <w:rtl/>
        </w:rPr>
        <w:t>-</w:t>
      </w:r>
      <w:r w:rsidRPr="00E53590">
        <w:rPr>
          <w:rtl/>
        </w:rPr>
        <w:t>עזה, כי על גשר מסוג זה, אם חלילה יתממשו</w:t>
      </w:r>
      <w:r w:rsidR="00C975B7">
        <w:rPr>
          <w:rtl/>
        </w:rPr>
        <w:t xml:space="preserve"> </w:t>
      </w:r>
      <w:r w:rsidRPr="00E53590">
        <w:rPr>
          <w:rtl/>
        </w:rPr>
        <w:t>התוכניות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אש"ף,</w:t>
      </w:r>
      <w:r w:rsidR="00C975B7">
        <w:rPr>
          <w:rtl/>
        </w:rPr>
        <w:t xml:space="preserve"> </w:t>
      </w:r>
      <w:r w:rsidRPr="00E53590">
        <w:rPr>
          <w:rtl/>
        </w:rPr>
        <w:t>כפי שאסביר מייד, על הגשר הזה יעברו מן השומרון לוואדי</w:t>
      </w:r>
      <w:r w:rsidR="00C975B7">
        <w:rPr>
          <w:rtl/>
        </w:rPr>
        <w:t>-</w:t>
      </w:r>
      <w:r w:rsidRPr="00E53590">
        <w:rPr>
          <w:rtl/>
        </w:rPr>
        <w:t>עארה</w:t>
      </w:r>
      <w:r w:rsidR="00C975B7">
        <w:rPr>
          <w:rtl/>
        </w:rPr>
        <w:t xml:space="preserve"> </w:t>
      </w:r>
      <w:r w:rsidRPr="00E53590">
        <w:rPr>
          <w:rtl/>
        </w:rPr>
        <w:t>ומן</w:t>
      </w:r>
      <w:r w:rsidR="00C975B7">
        <w:rPr>
          <w:rtl/>
        </w:rPr>
        <w:t xml:space="preserve"> </w:t>
      </w:r>
      <w:r w:rsidRPr="00E53590">
        <w:rPr>
          <w:rtl/>
        </w:rPr>
        <w:t>השומרון</w:t>
      </w:r>
      <w:r w:rsidR="00C975B7">
        <w:rPr>
          <w:rtl/>
        </w:rPr>
        <w:t xml:space="preserve"> </w:t>
      </w:r>
      <w:r w:rsidRPr="00E53590">
        <w:rPr>
          <w:rtl/>
        </w:rPr>
        <w:t>אל</w:t>
      </w:r>
      <w:r w:rsidR="00C975B7">
        <w:rPr>
          <w:rtl/>
        </w:rPr>
        <w:t xml:space="preserve"> </w:t>
      </w:r>
      <w:r w:rsidRPr="00E53590">
        <w:rPr>
          <w:rtl/>
        </w:rPr>
        <w:t>הגליל</w:t>
      </w:r>
      <w:r w:rsidR="00C975B7">
        <w:rPr>
          <w:rtl/>
        </w:rPr>
        <w:t xml:space="preserve"> </w:t>
      </w:r>
      <w:r w:rsidRPr="00E53590">
        <w:rPr>
          <w:rtl/>
        </w:rPr>
        <w:t>מסיתי</w:t>
      </w:r>
      <w:r w:rsidR="00C975B7">
        <w:rPr>
          <w:rtl/>
        </w:rPr>
        <w:t xml:space="preserve"> </w:t>
      </w:r>
      <w:r w:rsidRPr="00E53590">
        <w:rPr>
          <w:rtl/>
        </w:rPr>
        <w:t>אש"ף, כדי לקדם את תוכנית השלבים של אש"ף להשמדת</w:t>
      </w:r>
      <w:r w:rsidR="00C975B7">
        <w:rPr>
          <w:rtl/>
        </w:rPr>
        <w:t xml:space="preserve"> </w:t>
      </w:r>
      <w:r w:rsidRPr="00E53590">
        <w:rPr>
          <w:rtl/>
        </w:rPr>
        <w:t>ישראל.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אקרא</w:t>
      </w:r>
      <w:r w:rsidR="00C975B7">
        <w:rPr>
          <w:rtl/>
        </w:rPr>
        <w:t xml:space="preserve"> </w:t>
      </w:r>
      <w:r w:rsidRPr="00E53590">
        <w:rPr>
          <w:rtl/>
        </w:rPr>
        <w:t>בפניכם, רבותי חברי הכנסת, שני סעיפים מתוך התוכנית המדינית השלבית של</w:t>
      </w:r>
      <w:r w:rsidR="00C975B7">
        <w:rPr>
          <w:rtl/>
        </w:rPr>
        <w:t xml:space="preserve"> </w:t>
      </w:r>
      <w:r w:rsidRPr="00E53590">
        <w:rPr>
          <w:rtl/>
        </w:rPr>
        <w:t>אש"ף,</w:t>
      </w:r>
      <w:r w:rsidR="00C975B7">
        <w:rPr>
          <w:rtl/>
        </w:rPr>
        <w:t xml:space="preserve"> </w:t>
      </w:r>
      <w:r w:rsidRPr="00E53590">
        <w:rPr>
          <w:rtl/>
        </w:rPr>
        <w:t>שאושרה</w:t>
      </w:r>
      <w:r w:rsidR="00C975B7">
        <w:rPr>
          <w:rtl/>
        </w:rPr>
        <w:t xml:space="preserve"> </w:t>
      </w:r>
      <w:r w:rsidRPr="00E53590">
        <w:rPr>
          <w:rtl/>
        </w:rPr>
        <w:t>בכנס</w:t>
      </w:r>
      <w:r w:rsidR="00C975B7">
        <w:rPr>
          <w:rtl/>
        </w:rPr>
        <w:t xml:space="preserve"> </w:t>
      </w:r>
      <w:r w:rsidRPr="00E53590">
        <w:rPr>
          <w:rtl/>
        </w:rPr>
        <w:t>ה</w:t>
      </w:r>
      <w:r w:rsidR="00C975B7">
        <w:rPr>
          <w:rtl/>
        </w:rPr>
        <w:t>-</w:t>
      </w:r>
      <w:r w:rsidRPr="00E53590">
        <w:rPr>
          <w:rtl/>
        </w:rPr>
        <w:t>12</w:t>
      </w:r>
      <w:r w:rsidR="00C975B7">
        <w:rPr>
          <w:rtl/>
        </w:rPr>
        <w:t xml:space="preserve"> </w:t>
      </w:r>
      <w:r w:rsidRPr="00E53590">
        <w:rPr>
          <w:rtl/>
        </w:rPr>
        <w:t>של המועצה הלאומית הפלשתינית ב</w:t>
      </w:r>
      <w:r w:rsidR="00C975B7">
        <w:rPr>
          <w:rtl/>
        </w:rPr>
        <w:t>-</w:t>
      </w:r>
      <w:r w:rsidRPr="00E53590">
        <w:rPr>
          <w:rtl/>
        </w:rPr>
        <w:t>8 ביוני 1974. סעיף 2:</w:t>
      </w:r>
      <w:r w:rsidR="00C975B7">
        <w:rPr>
          <w:rtl/>
        </w:rPr>
        <w:t xml:space="preserve"> </w:t>
      </w:r>
      <w:r w:rsidRPr="00E53590">
        <w:rPr>
          <w:rtl/>
        </w:rPr>
        <w:t>"אש"ף</w:t>
      </w:r>
      <w:r w:rsidR="00C975B7">
        <w:rPr>
          <w:rtl/>
        </w:rPr>
        <w:t xml:space="preserve"> </w:t>
      </w:r>
      <w:r w:rsidRPr="00E53590">
        <w:rPr>
          <w:rtl/>
        </w:rPr>
        <w:t>ייאבק</w:t>
      </w:r>
      <w:r w:rsidR="00C975B7">
        <w:rPr>
          <w:rtl/>
        </w:rPr>
        <w:t xml:space="preserve"> </w:t>
      </w:r>
      <w:r w:rsidRPr="00E53590">
        <w:rPr>
          <w:rtl/>
        </w:rPr>
        <w:t>בכל</w:t>
      </w:r>
      <w:r w:rsidR="00C975B7">
        <w:rPr>
          <w:rtl/>
        </w:rPr>
        <w:t xml:space="preserve"> </w:t>
      </w:r>
      <w:r w:rsidRPr="00E53590">
        <w:rPr>
          <w:rtl/>
        </w:rPr>
        <w:t>האמצעים</w:t>
      </w:r>
      <w:r w:rsidR="00C975B7">
        <w:rPr>
          <w:rtl/>
        </w:rPr>
        <w:t xml:space="preserve"> </w:t>
      </w:r>
      <w:r w:rsidRPr="00E53590">
        <w:rPr>
          <w:rtl/>
        </w:rPr>
        <w:t>ובראשם</w:t>
      </w:r>
      <w:r w:rsidR="00C975B7">
        <w:rPr>
          <w:rtl/>
        </w:rPr>
        <w:t xml:space="preserve"> </w:t>
      </w:r>
      <w:r w:rsidRPr="00E53590">
        <w:rPr>
          <w:rtl/>
        </w:rPr>
        <w:t>המאבק</w:t>
      </w:r>
      <w:r w:rsidR="00C975B7">
        <w:rPr>
          <w:rtl/>
        </w:rPr>
        <w:t xml:space="preserve"> </w:t>
      </w:r>
      <w:r w:rsidRPr="00E53590">
        <w:rPr>
          <w:rtl/>
        </w:rPr>
        <w:t>המזוין כדי לשחרר את האדמה הפלשתינית</w:t>
      </w:r>
      <w:r w:rsidR="00C975B7">
        <w:rPr>
          <w:rtl/>
        </w:rPr>
        <w:t xml:space="preserve"> </w:t>
      </w:r>
      <w:r w:rsidRPr="00E53590">
        <w:rPr>
          <w:rtl/>
        </w:rPr>
        <w:t>ולהקים</w:t>
      </w:r>
      <w:r w:rsidR="00C975B7">
        <w:rPr>
          <w:rtl/>
        </w:rPr>
        <w:t xml:space="preserve"> </w:t>
      </w:r>
      <w:r w:rsidRPr="00E53590">
        <w:rPr>
          <w:rtl/>
        </w:rPr>
        <w:t>שלטון העם הלאומי העצמאי הלוחם על כל חלק מהטריטוריה הפלשתינית שישוחרר".</w:t>
      </w:r>
      <w:r w:rsidR="00C975B7">
        <w:rPr>
          <w:rtl/>
        </w:rPr>
        <w:t xml:space="preserve"> </w:t>
      </w:r>
      <w:r w:rsidRPr="00E53590">
        <w:rPr>
          <w:rtl/>
        </w:rPr>
        <w:t>סעיף</w:t>
      </w:r>
      <w:r w:rsidR="00C975B7">
        <w:rPr>
          <w:rtl/>
        </w:rPr>
        <w:t xml:space="preserve"> </w:t>
      </w:r>
      <w:r w:rsidRPr="00E53590">
        <w:rPr>
          <w:rtl/>
        </w:rPr>
        <w:t>8:</w:t>
      </w:r>
      <w:r w:rsidR="00C975B7">
        <w:rPr>
          <w:rtl/>
        </w:rPr>
        <w:t xml:space="preserve"> </w:t>
      </w:r>
      <w:r w:rsidRPr="00E53590">
        <w:rPr>
          <w:rtl/>
        </w:rPr>
        <w:t>"לאחר הקמתו ייאבק השלטון הלאומי הפלשתיני לאיחוד ארצות ההתמודדות למען</w:t>
      </w:r>
      <w:r w:rsidR="00C975B7">
        <w:rPr>
          <w:rtl/>
        </w:rPr>
        <w:t xml:space="preserve"> </w:t>
      </w:r>
      <w:r w:rsidRPr="00E53590">
        <w:rPr>
          <w:rtl/>
        </w:rPr>
        <w:t>השלמת שחרור כל הטריטוריה הפלשתינית".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מדובר</w:t>
      </w:r>
      <w:r w:rsidR="00C975B7">
        <w:rPr>
          <w:rtl/>
        </w:rPr>
        <w:t xml:space="preserve"> </w:t>
      </w:r>
      <w:r w:rsidRPr="00E53590">
        <w:rPr>
          <w:rtl/>
        </w:rPr>
        <w:t>כאן</w:t>
      </w:r>
      <w:r w:rsidR="00C975B7">
        <w:rPr>
          <w:rtl/>
        </w:rPr>
        <w:t xml:space="preserve"> </w:t>
      </w:r>
      <w:r w:rsidRPr="00E53590">
        <w:rPr>
          <w:rtl/>
        </w:rPr>
        <w:t>בחלק</w:t>
      </w:r>
      <w:r w:rsidR="00C975B7">
        <w:rPr>
          <w:rtl/>
        </w:rPr>
        <w:t xml:space="preserve"> </w:t>
      </w:r>
      <w:r w:rsidRPr="00E53590">
        <w:rPr>
          <w:rtl/>
        </w:rPr>
        <w:t>הזה של נכסי</w:t>
      </w:r>
      <w:r w:rsidR="00C975B7">
        <w:rPr>
          <w:rtl/>
        </w:rPr>
        <w:t>-</w:t>
      </w:r>
      <w:r w:rsidRPr="00E53590">
        <w:rPr>
          <w:rtl/>
        </w:rPr>
        <w:t>דלא</w:t>
      </w:r>
      <w:r w:rsidR="00C975B7">
        <w:rPr>
          <w:rtl/>
        </w:rPr>
        <w:t>-</w:t>
      </w:r>
      <w:r w:rsidRPr="00E53590">
        <w:rPr>
          <w:rtl/>
        </w:rPr>
        <w:t>ניידי המוגבל בין הירדן ל"קו הירוק"</w:t>
      </w:r>
      <w:r w:rsidR="00C975B7">
        <w:rPr>
          <w:rtl/>
        </w:rPr>
        <w:t xml:space="preserve"> </w:t>
      </w:r>
      <w:r w:rsidRPr="00E53590">
        <w:rPr>
          <w:rtl/>
        </w:rPr>
        <w:t>בשומרון</w:t>
      </w:r>
      <w:r w:rsidR="00C975B7">
        <w:rPr>
          <w:rtl/>
        </w:rPr>
        <w:t xml:space="preserve"> </w:t>
      </w:r>
      <w:r w:rsidRPr="00E53590">
        <w:rPr>
          <w:rtl/>
        </w:rPr>
        <w:t>וביהודה,</w:t>
      </w:r>
      <w:r w:rsidR="00C975B7">
        <w:rPr>
          <w:rtl/>
        </w:rPr>
        <w:t xml:space="preserve"> </w:t>
      </w:r>
      <w:r w:rsidRPr="00E53590">
        <w:rPr>
          <w:rtl/>
        </w:rPr>
        <w:t>ובין</w:t>
      </w:r>
      <w:r w:rsidR="00C975B7">
        <w:rPr>
          <w:rtl/>
        </w:rPr>
        <w:t xml:space="preserve"> </w:t>
      </w:r>
      <w:r w:rsidRPr="00E53590">
        <w:rPr>
          <w:rtl/>
        </w:rPr>
        <w:t>"הקו</w:t>
      </w:r>
      <w:r w:rsidR="00C975B7">
        <w:rPr>
          <w:rtl/>
        </w:rPr>
        <w:t xml:space="preserve"> </w:t>
      </w:r>
      <w:r w:rsidRPr="00E53590">
        <w:rPr>
          <w:rtl/>
        </w:rPr>
        <w:t>הירוק" לים בחבל</w:t>
      </w:r>
      <w:r w:rsidR="00C975B7">
        <w:rPr>
          <w:rtl/>
        </w:rPr>
        <w:t>-</w:t>
      </w:r>
      <w:r w:rsidRPr="00E53590">
        <w:rPr>
          <w:rtl/>
        </w:rPr>
        <w:t>עזה. הטריטוריה הפלשתינית, על</w:t>
      </w:r>
      <w:r w:rsidR="00C975B7">
        <w:rPr>
          <w:rtl/>
        </w:rPr>
        <w:t>-</w:t>
      </w:r>
      <w:r w:rsidRPr="00E53590">
        <w:rPr>
          <w:rtl/>
        </w:rPr>
        <w:t>פי</w:t>
      </w:r>
      <w:r w:rsidR="00C975B7">
        <w:rPr>
          <w:rtl/>
        </w:rPr>
        <w:t xml:space="preserve"> </w:t>
      </w:r>
      <w:r w:rsidRPr="00E53590">
        <w:rPr>
          <w:rtl/>
        </w:rPr>
        <w:t>ההגדרה</w:t>
      </w:r>
      <w:r w:rsidR="00C975B7">
        <w:rPr>
          <w:rtl/>
        </w:rPr>
        <w:t xml:space="preserve"> </w:t>
      </w:r>
      <w:r w:rsidRPr="00E53590">
        <w:rPr>
          <w:rtl/>
        </w:rPr>
        <w:t>הזאת,</w:t>
      </w:r>
      <w:r w:rsidR="00C975B7">
        <w:rPr>
          <w:rtl/>
        </w:rPr>
        <w:t xml:space="preserve"> </w:t>
      </w:r>
      <w:r w:rsidRPr="00E53590">
        <w:rPr>
          <w:rtl/>
        </w:rPr>
        <w:t>כוללת את כל השטח מן המדבר ועד הים, לרבות הממלכה ההאשמית הירדנית</w:t>
      </w:r>
      <w:r w:rsidR="00C975B7">
        <w:rPr>
          <w:rtl/>
        </w:rPr>
        <w:t xml:space="preserve"> </w:t>
      </w:r>
      <w:r w:rsidRPr="00E53590">
        <w:rPr>
          <w:rtl/>
        </w:rPr>
        <w:t>ומדינת ישראל וירושלים וחיפה ותל</w:t>
      </w:r>
      <w:r w:rsidR="00C975B7">
        <w:rPr>
          <w:rtl/>
        </w:rPr>
        <w:t>-</w:t>
      </w:r>
      <w:r w:rsidRPr="00E53590">
        <w:rPr>
          <w:rtl/>
        </w:rPr>
        <w:t>אביב.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יכולים</w:t>
      </w:r>
      <w:r w:rsidR="00C975B7">
        <w:rPr>
          <w:rtl/>
        </w:rPr>
        <w:t xml:space="preserve"> </w:t>
      </w:r>
      <w:r w:rsidRPr="00E53590">
        <w:rPr>
          <w:rtl/>
        </w:rPr>
        <w:t>היו</w:t>
      </w:r>
      <w:r w:rsidR="00C975B7">
        <w:rPr>
          <w:rtl/>
        </w:rPr>
        <w:t xml:space="preserve"> </w:t>
      </w:r>
      <w:r w:rsidRPr="00E53590">
        <w:rPr>
          <w:rtl/>
        </w:rPr>
        <w:t>לשאול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הנעדרים מן השמאל, מדוע אני מזכיר היום את תוכנית</w:t>
      </w:r>
      <w:r w:rsidR="00C975B7">
        <w:rPr>
          <w:rtl/>
        </w:rPr>
        <w:t xml:space="preserve"> </w:t>
      </w:r>
      <w:r w:rsidRPr="00E53590">
        <w:rPr>
          <w:rtl/>
        </w:rPr>
        <w:t>השלבים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אש"ף,</w:t>
      </w:r>
      <w:r w:rsidR="00C975B7">
        <w:rPr>
          <w:rtl/>
        </w:rPr>
        <w:t xml:space="preserve"> </w:t>
      </w:r>
      <w:r w:rsidRPr="00E53590">
        <w:rPr>
          <w:rtl/>
        </w:rPr>
        <w:t>שנחתמה</w:t>
      </w:r>
      <w:r w:rsidR="00C975B7">
        <w:rPr>
          <w:rtl/>
        </w:rPr>
        <w:t xml:space="preserve"> </w:t>
      </w:r>
      <w:r w:rsidRPr="00E53590">
        <w:rPr>
          <w:rtl/>
        </w:rPr>
        <w:t>והוכרז עליה ב</w:t>
      </w:r>
      <w:r w:rsidR="00C975B7">
        <w:rPr>
          <w:rtl/>
        </w:rPr>
        <w:t>-</w:t>
      </w:r>
      <w:r w:rsidRPr="00E53590">
        <w:rPr>
          <w:rtl/>
        </w:rPr>
        <w:t>1974, כלומר לפני 20 שנה. אני חושב שלא</w:t>
      </w:r>
      <w:r w:rsidR="00C975B7">
        <w:rPr>
          <w:rtl/>
        </w:rPr>
        <w:t xml:space="preserve"> </w:t>
      </w:r>
      <w:r w:rsidRPr="00E53590">
        <w:rPr>
          <w:rtl/>
        </w:rPr>
        <w:t>ארחק</w:t>
      </w:r>
      <w:r w:rsidR="00C975B7">
        <w:rPr>
          <w:rtl/>
        </w:rPr>
        <w:t xml:space="preserve"> </w:t>
      </w:r>
      <w:r w:rsidRPr="00E53590">
        <w:rPr>
          <w:rtl/>
        </w:rPr>
        <w:t>מן</w:t>
      </w:r>
      <w:r w:rsidR="00C975B7">
        <w:rPr>
          <w:rtl/>
        </w:rPr>
        <w:t xml:space="preserve"> </w:t>
      </w:r>
      <w:r w:rsidRPr="00E53590">
        <w:rPr>
          <w:rtl/>
        </w:rPr>
        <w:t>האמת אם</w:t>
      </w:r>
      <w:r w:rsidR="00C975B7">
        <w:rPr>
          <w:rtl/>
        </w:rPr>
        <w:t xml:space="preserve"> </w:t>
      </w:r>
      <w:r w:rsidRPr="00E53590">
        <w:rPr>
          <w:rtl/>
        </w:rPr>
        <w:t>אומר,</w:t>
      </w:r>
      <w:r w:rsidR="00C975B7">
        <w:rPr>
          <w:rtl/>
        </w:rPr>
        <w:t xml:space="preserve"> </w:t>
      </w:r>
      <w:r w:rsidRPr="00E53590">
        <w:rPr>
          <w:rtl/>
        </w:rPr>
        <w:t>שמעטים</w:t>
      </w:r>
      <w:r w:rsidR="00C975B7">
        <w:rPr>
          <w:rtl/>
        </w:rPr>
        <w:t xml:space="preserve"> </w:t>
      </w:r>
      <w:r w:rsidRPr="00E53590">
        <w:rPr>
          <w:rtl/>
        </w:rPr>
        <w:t>התושבים במדינת ישראל היודעים כי באותו יום מר</w:t>
      </w:r>
      <w:r w:rsidR="00C975B7">
        <w:rPr>
          <w:rtl/>
        </w:rPr>
        <w:t xml:space="preserve"> </w:t>
      </w:r>
      <w:r w:rsidRPr="00E53590">
        <w:rPr>
          <w:rtl/>
        </w:rPr>
        <w:t>ונמהר,</w:t>
      </w:r>
      <w:r w:rsidR="00C975B7">
        <w:rPr>
          <w:rtl/>
        </w:rPr>
        <w:t xml:space="preserve"> </w:t>
      </w:r>
      <w:r w:rsidRPr="00E53590">
        <w:rPr>
          <w:rtl/>
        </w:rPr>
        <w:t>13</w:t>
      </w:r>
      <w:r w:rsidR="00C975B7">
        <w:rPr>
          <w:rtl/>
        </w:rPr>
        <w:t xml:space="preserve"> </w:t>
      </w:r>
      <w:r w:rsidRPr="00E53590">
        <w:rPr>
          <w:rtl/>
        </w:rPr>
        <w:t>בספטמבר 1993, בעוד מנהיגי מדינת ישראל, ראש הממשלה ושר החוץ, שופכים</w:t>
      </w:r>
      <w:r w:rsidR="00C975B7">
        <w:rPr>
          <w:rtl/>
        </w:rPr>
        <w:t xml:space="preserve"> </w:t>
      </w:r>
      <w:r w:rsidRPr="00E53590">
        <w:rPr>
          <w:rtl/>
        </w:rPr>
        <w:t>פסוקים</w:t>
      </w:r>
      <w:r w:rsidR="00C975B7">
        <w:rPr>
          <w:rtl/>
        </w:rPr>
        <w:t xml:space="preserve"> </w:t>
      </w:r>
      <w:r w:rsidRPr="00E53590">
        <w:rPr>
          <w:rtl/>
        </w:rPr>
        <w:t>כמים,</w:t>
      </w:r>
      <w:r w:rsidR="00C975B7">
        <w:rPr>
          <w:rtl/>
        </w:rPr>
        <w:t xml:space="preserve"> </w:t>
      </w:r>
      <w:r w:rsidRPr="00E53590">
        <w:rPr>
          <w:rtl/>
        </w:rPr>
        <w:t>פסוקי</w:t>
      </w:r>
      <w:r w:rsidR="00C975B7">
        <w:rPr>
          <w:rtl/>
        </w:rPr>
        <w:t xml:space="preserve"> </w:t>
      </w:r>
      <w:r w:rsidRPr="00E53590">
        <w:rPr>
          <w:rtl/>
        </w:rPr>
        <w:t>תנ"ך</w:t>
      </w:r>
      <w:r w:rsidR="00C975B7">
        <w:rPr>
          <w:rtl/>
        </w:rPr>
        <w:t xml:space="preserve"> </w:t>
      </w:r>
      <w:r w:rsidRPr="00E53590">
        <w:rPr>
          <w:rtl/>
        </w:rPr>
        <w:t>קדושים,</w:t>
      </w:r>
      <w:r w:rsidR="00C975B7">
        <w:rPr>
          <w:rtl/>
        </w:rPr>
        <w:t xml:space="preserve"> </w:t>
      </w:r>
      <w:r w:rsidRPr="00E53590">
        <w:rPr>
          <w:rtl/>
        </w:rPr>
        <w:t>ומחללים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הקודש הזה על מדשאת הבית</w:t>
      </w:r>
      <w:r w:rsidR="00C975B7">
        <w:rPr>
          <w:rtl/>
        </w:rPr>
        <w:t>-</w:t>
      </w:r>
      <w:r w:rsidRPr="00E53590">
        <w:rPr>
          <w:rtl/>
        </w:rPr>
        <w:t>הלבן</w:t>
      </w:r>
      <w:r w:rsidR="00C975B7">
        <w:rPr>
          <w:rtl/>
        </w:rPr>
        <w:t xml:space="preserve"> </w:t>
      </w:r>
      <w:r w:rsidRPr="00E53590">
        <w:rPr>
          <w:rtl/>
        </w:rPr>
        <w:t>בנוכחות</w:t>
      </w:r>
      <w:r w:rsidR="00C975B7">
        <w:rPr>
          <w:rtl/>
        </w:rPr>
        <w:t xml:space="preserve"> </w:t>
      </w:r>
      <w:r w:rsidRPr="00E53590">
        <w:rPr>
          <w:rtl/>
        </w:rPr>
        <w:t>אותו מנוול, אותו רוצח יאסר ערפאת, באותו יום ממש נשא ערפאת לא נאום אחד</w:t>
      </w:r>
      <w:r w:rsidR="00C975B7">
        <w:rPr>
          <w:rtl/>
        </w:rPr>
        <w:t xml:space="preserve"> </w:t>
      </w:r>
      <w:r w:rsidRPr="00E53590">
        <w:rPr>
          <w:rtl/>
        </w:rPr>
        <w:t>אלא שניים.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ובאותה</w:t>
      </w:r>
      <w:r w:rsidR="00C975B7">
        <w:rPr>
          <w:rtl/>
        </w:rPr>
        <w:t xml:space="preserve"> </w:t>
      </w:r>
      <w:r w:rsidRPr="00E53590">
        <w:rPr>
          <w:rtl/>
        </w:rPr>
        <w:t>שעה ממש, כשעמד לבוש מדים על המדשאה הנשיאותית בבית</w:t>
      </w:r>
      <w:r w:rsidR="00C975B7">
        <w:rPr>
          <w:rtl/>
        </w:rPr>
        <w:t>-</w:t>
      </w:r>
      <w:r w:rsidRPr="00E53590">
        <w:rPr>
          <w:rtl/>
        </w:rPr>
        <w:t>הלבן, באותו יום</w:t>
      </w:r>
      <w:r w:rsidR="00C975B7">
        <w:rPr>
          <w:rtl/>
        </w:rPr>
        <w:t xml:space="preserve"> </w:t>
      </w:r>
      <w:r w:rsidRPr="00E53590">
        <w:rPr>
          <w:rtl/>
        </w:rPr>
        <w:t>שחור,</w:t>
      </w:r>
      <w:r w:rsidR="00C975B7">
        <w:rPr>
          <w:rtl/>
        </w:rPr>
        <w:t xml:space="preserve"> </w:t>
      </w:r>
      <w:r w:rsidRPr="00E53590">
        <w:rPr>
          <w:rtl/>
        </w:rPr>
        <w:t>שידר</w:t>
      </w:r>
      <w:r w:rsidR="00C975B7">
        <w:rPr>
          <w:rtl/>
        </w:rPr>
        <w:t xml:space="preserve"> </w:t>
      </w:r>
      <w:r w:rsidRPr="00E53590">
        <w:rPr>
          <w:rtl/>
        </w:rPr>
        <w:t>יאסר</w:t>
      </w:r>
      <w:r w:rsidR="00C975B7">
        <w:rPr>
          <w:rtl/>
        </w:rPr>
        <w:t xml:space="preserve"> </w:t>
      </w:r>
      <w:r w:rsidRPr="00E53590">
        <w:rPr>
          <w:rtl/>
        </w:rPr>
        <w:t>ערפאת</w:t>
      </w:r>
      <w:r w:rsidR="00C975B7">
        <w:rPr>
          <w:rtl/>
        </w:rPr>
        <w:t xml:space="preserve"> </w:t>
      </w:r>
      <w:r w:rsidRPr="00E53590">
        <w:rPr>
          <w:rtl/>
        </w:rPr>
        <w:t>נאום בטלוויזיה הירדנית, ובו אמר בערבית, בין השאר, את</w:t>
      </w:r>
      <w:r w:rsidR="00C975B7">
        <w:rPr>
          <w:rtl/>
        </w:rPr>
        <w:t xml:space="preserve"> </w:t>
      </w:r>
      <w:r w:rsidRPr="00E53590">
        <w:rPr>
          <w:rtl/>
        </w:rPr>
        <w:t>הדברים</w:t>
      </w:r>
      <w:r w:rsidR="00C975B7">
        <w:rPr>
          <w:rtl/>
        </w:rPr>
        <w:t xml:space="preserve"> </w:t>
      </w:r>
      <w:r w:rsidRPr="00E53590">
        <w:rPr>
          <w:rtl/>
        </w:rPr>
        <w:t>הבאים:</w:t>
      </w:r>
      <w:r w:rsidR="00C975B7">
        <w:rPr>
          <w:rtl/>
        </w:rPr>
        <w:t xml:space="preserve"> </w:t>
      </w:r>
      <w:r w:rsidRPr="00E53590">
        <w:rPr>
          <w:rtl/>
        </w:rPr>
        <w:t>"הו</w:t>
      </w:r>
      <w:r w:rsidR="00C975B7">
        <w:rPr>
          <w:rtl/>
        </w:rPr>
        <w:t xml:space="preserve"> </w:t>
      </w:r>
      <w:r w:rsidRPr="00E53590">
        <w:rPr>
          <w:rtl/>
        </w:rPr>
        <w:t>אהובי,</w:t>
      </w:r>
      <w:r w:rsidR="00C975B7">
        <w:rPr>
          <w:rtl/>
        </w:rPr>
        <w:t xml:space="preserve"> </w:t>
      </w:r>
      <w:r w:rsidRPr="00E53590">
        <w:rPr>
          <w:rtl/>
        </w:rPr>
        <w:t>אל תשכחו שהמועצה הלאומית הפלשתינית שלנו קיבלה את</w:t>
      </w:r>
      <w:r w:rsidR="00C975B7">
        <w:rPr>
          <w:rtl/>
        </w:rPr>
        <w:t xml:space="preserve"> </w:t>
      </w:r>
      <w:r w:rsidRPr="00E53590">
        <w:rPr>
          <w:rtl/>
        </w:rPr>
        <w:t>ההחלטה</w:t>
      </w:r>
      <w:r w:rsidR="00C975B7">
        <w:rPr>
          <w:rtl/>
        </w:rPr>
        <w:t xml:space="preserve"> </w:t>
      </w:r>
      <w:r w:rsidRPr="00E53590">
        <w:rPr>
          <w:rtl/>
        </w:rPr>
        <w:t>ב</w:t>
      </w:r>
      <w:r w:rsidR="00C975B7">
        <w:rPr>
          <w:rtl/>
        </w:rPr>
        <w:t>-</w:t>
      </w:r>
      <w:r w:rsidRPr="00E53590">
        <w:rPr>
          <w:rtl/>
        </w:rPr>
        <w:t>1974.</w:t>
      </w:r>
      <w:r w:rsidR="00C975B7">
        <w:rPr>
          <w:rtl/>
        </w:rPr>
        <w:t xml:space="preserve"> </w:t>
      </w:r>
      <w:r w:rsidRPr="00E53590">
        <w:rPr>
          <w:rtl/>
        </w:rPr>
        <w:t>היא</w:t>
      </w:r>
      <w:r w:rsidR="00C975B7">
        <w:rPr>
          <w:rtl/>
        </w:rPr>
        <w:t xml:space="preserve"> </w:t>
      </w:r>
      <w:r w:rsidRPr="00E53590">
        <w:rPr>
          <w:rtl/>
        </w:rPr>
        <w:t>קראה</w:t>
      </w:r>
      <w:r w:rsidR="00C975B7">
        <w:rPr>
          <w:rtl/>
        </w:rPr>
        <w:t xml:space="preserve"> </w:t>
      </w:r>
      <w:r w:rsidRPr="00E53590">
        <w:rPr>
          <w:rtl/>
        </w:rPr>
        <w:t>לכינון</w:t>
      </w:r>
      <w:r w:rsidR="00C975B7">
        <w:rPr>
          <w:rtl/>
        </w:rPr>
        <w:t xml:space="preserve"> </w:t>
      </w:r>
      <w:r w:rsidRPr="00E53590">
        <w:rPr>
          <w:rtl/>
        </w:rPr>
        <w:t>רשות</w:t>
      </w:r>
      <w:r w:rsidR="00C975B7">
        <w:rPr>
          <w:rtl/>
        </w:rPr>
        <w:t xml:space="preserve"> </w:t>
      </w:r>
      <w:r w:rsidRPr="00E53590">
        <w:rPr>
          <w:rtl/>
        </w:rPr>
        <w:t>לאומית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כל חלק של אדמה פלשתינית</w:t>
      </w:r>
      <w:r w:rsidR="00C975B7">
        <w:rPr>
          <w:rtl/>
        </w:rPr>
        <w:t xml:space="preserve"> </w:t>
      </w:r>
      <w:r w:rsidRPr="00E53590">
        <w:rPr>
          <w:rtl/>
        </w:rPr>
        <w:t>שישוחרר,</w:t>
      </w:r>
      <w:r w:rsidR="00C975B7">
        <w:rPr>
          <w:rtl/>
        </w:rPr>
        <w:t xml:space="preserve"> </w:t>
      </w:r>
      <w:r w:rsidRPr="00E53590">
        <w:rPr>
          <w:rtl/>
        </w:rPr>
        <w:t>או שממנו הישראלים ייסוגו. זהו פרי מאבקכם, קורבנותיכם והג'יהאד שלכם".</w:t>
      </w:r>
      <w:r w:rsidR="00C975B7">
        <w:rPr>
          <w:rtl/>
        </w:rPr>
        <w:t xml:space="preserve"> </w:t>
      </w:r>
      <w:r w:rsidRPr="00E53590">
        <w:rPr>
          <w:rtl/>
        </w:rPr>
        <w:t>ובהמשך:</w:t>
      </w:r>
      <w:r w:rsidR="00C975B7">
        <w:rPr>
          <w:rtl/>
        </w:rPr>
        <w:t xml:space="preserve"> </w:t>
      </w:r>
      <w:r w:rsidRPr="00E53590">
        <w:rPr>
          <w:rtl/>
        </w:rPr>
        <w:t>"זהו</w:t>
      </w:r>
      <w:r w:rsidR="00C975B7">
        <w:rPr>
          <w:rtl/>
        </w:rPr>
        <w:t xml:space="preserve"> </w:t>
      </w:r>
      <w:r w:rsidRPr="00E53590">
        <w:rPr>
          <w:rtl/>
        </w:rPr>
        <w:t>רגע</w:t>
      </w:r>
      <w:r w:rsidR="00C975B7">
        <w:rPr>
          <w:rtl/>
        </w:rPr>
        <w:t xml:space="preserve"> </w:t>
      </w:r>
      <w:r w:rsidRPr="00E53590">
        <w:rPr>
          <w:rtl/>
        </w:rPr>
        <w:t>השיבה,</w:t>
      </w:r>
      <w:r w:rsidR="00C975B7">
        <w:rPr>
          <w:rtl/>
        </w:rPr>
        <w:t xml:space="preserve"> </w:t>
      </w:r>
      <w:r w:rsidRPr="00E53590">
        <w:rPr>
          <w:rtl/>
        </w:rPr>
        <w:t>הרגע</w:t>
      </w:r>
      <w:r w:rsidR="00C975B7">
        <w:rPr>
          <w:rtl/>
        </w:rPr>
        <w:t xml:space="preserve"> </w:t>
      </w:r>
      <w:r w:rsidRPr="00E53590">
        <w:rPr>
          <w:rtl/>
        </w:rPr>
        <w:t>של הצבת כף הרגל על האדמה הפלשתינית המשוחררת</w:t>
      </w:r>
      <w:r w:rsidR="00C975B7">
        <w:rPr>
          <w:rtl/>
        </w:rPr>
        <w:t xml:space="preserve"> </w:t>
      </w:r>
      <w:r w:rsidRPr="00E53590">
        <w:rPr>
          <w:rtl/>
        </w:rPr>
        <w:t>הראשונה".</w:t>
      </w:r>
      <w:r w:rsidR="00C975B7">
        <w:rPr>
          <w:rtl/>
        </w:rPr>
        <w:t xml:space="preserve"> </w:t>
      </w:r>
      <w:r w:rsidRPr="00E53590">
        <w:rPr>
          <w:rtl/>
        </w:rPr>
        <w:t>ובהמשך:</w:t>
      </w:r>
      <w:r w:rsidR="00C975B7">
        <w:rPr>
          <w:rtl/>
        </w:rPr>
        <w:t xml:space="preserve"> </w:t>
      </w:r>
      <w:r w:rsidRPr="00E53590">
        <w:rPr>
          <w:rtl/>
        </w:rPr>
        <w:t>"הנה העולם מכיר בזכויותינו הלאומיות החוקיות, ובאחדות שבין</w:t>
      </w:r>
      <w:r w:rsidR="00C975B7">
        <w:rPr>
          <w:rtl/>
        </w:rPr>
        <w:t xml:space="preserve"> </w:t>
      </w:r>
      <w:r w:rsidRPr="00E53590">
        <w:rPr>
          <w:rtl/>
        </w:rPr>
        <w:t>אנשינו והנהגתם, אש"ף, שממזג את אלה החיים בפזורה עם אלה שעמדו איתן תחת הכיבוש".</w:t>
      </w:r>
      <w:r w:rsidR="00C975B7">
        <w:rPr>
          <w:rtl/>
        </w:rPr>
        <w:t xml:space="preserve"> </w:t>
      </w:r>
      <w:r w:rsidRPr="00E53590">
        <w:rPr>
          <w:rtl/>
        </w:rPr>
        <w:t>ובהמשך:</w:t>
      </w:r>
      <w:r w:rsidR="00C975B7">
        <w:rPr>
          <w:rtl/>
        </w:rPr>
        <w:t xml:space="preserve"> </w:t>
      </w:r>
      <w:r w:rsidRPr="00E53590">
        <w:rPr>
          <w:rtl/>
        </w:rPr>
        <w:t>"זהו</w:t>
      </w:r>
      <w:r w:rsidR="00C975B7">
        <w:rPr>
          <w:rtl/>
        </w:rPr>
        <w:t xml:space="preserve"> </w:t>
      </w:r>
      <w:r w:rsidRPr="00E53590">
        <w:rPr>
          <w:rtl/>
        </w:rPr>
        <w:t>שלב</w:t>
      </w:r>
      <w:r w:rsidR="00C975B7">
        <w:rPr>
          <w:rtl/>
        </w:rPr>
        <w:t xml:space="preserve"> </w:t>
      </w:r>
      <w:r w:rsidRPr="00E53590">
        <w:rPr>
          <w:rtl/>
        </w:rPr>
        <w:t>חשוב,</w:t>
      </w:r>
      <w:r w:rsidR="00C975B7">
        <w:rPr>
          <w:rtl/>
        </w:rPr>
        <w:t xml:space="preserve"> </w:t>
      </w:r>
      <w:r w:rsidRPr="00E53590">
        <w:rPr>
          <w:rtl/>
        </w:rPr>
        <w:t>קריטי</w:t>
      </w:r>
      <w:r w:rsidR="00C975B7">
        <w:rPr>
          <w:rtl/>
        </w:rPr>
        <w:t xml:space="preserve"> </w:t>
      </w:r>
      <w:r w:rsidRPr="00E53590">
        <w:rPr>
          <w:rtl/>
        </w:rPr>
        <w:t>ובסיסי".</w:t>
      </w:r>
      <w:r w:rsidR="00C975B7">
        <w:rPr>
          <w:rtl/>
        </w:rPr>
        <w:t xml:space="preserve"> </w:t>
      </w:r>
      <w:r w:rsidRPr="00E53590">
        <w:rPr>
          <w:rtl/>
        </w:rPr>
        <w:t>ובהמשך קרא יאסר ערפאת: "תחי פלשתין</w:t>
      </w:r>
      <w:r w:rsidR="00C975B7">
        <w:rPr>
          <w:rtl/>
        </w:rPr>
        <w:t xml:space="preserve"> </w:t>
      </w:r>
      <w:r w:rsidRPr="00E53590">
        <w:rPr>
          <w:rtl/>
        </w:rPr>
        <w:t>משוחררת וערבית".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מקווה שלאיש</w:t>
      </w:r>
      <w:r w:rsidR="00C975B7">
        <w:rPr>
          <w:rtl/>
        </w:rPr>
        <w:t xml:space="preserve"> </w:t>
      </w:r>
      <w:r w:rsidRPr="00E53590">
        <w:rPr>
          <w:rtl/>
        </w:rPr>
        <w:t>בבית</w:t>
      </w:r>
      <w:r w:rsidR="00C975B7">
        <w:rPr>
          <w:rtl/>
        </w:rPr>
        <w:t xml:space="preserve"> </w:t>
      </w:r>
      <w:r w:rsidRPr="00E53590">
        <w:rPr>
          <w:rtl/>
        </w:rPr>
        <w:t>הזה אין אשליה, שבפלשתין זו של יאסר ערפאת, כשתהיה,</w:t>
      </w:r>
      <w:r w:rsidR="00C975B7">
        <w:rPr>
          <w:rtl/>
        </w:rPr>
        <w:t xml:space="preserve"> </w:t>
      </w:r>
      <w:r w:rsidRPr="00E53590">
        <w:rPr>
          <w:rtl/>
        </w:rPr>
        <w:t>חלילה, משוחררת וערבית, יהיה מקום למדינת ישראל, יהיה מקום למדינת היהודים.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זוהי התוכנית, אלה הדברים שנאמרו במפורש לפני חמישה חודשים, ופה לא שמים לב.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ועל רקע הדברים האלה, בשבוע שעבר הוסיף שר החוץ עוון על חטא, הוסיף מכאוב על</w:t>
      </w:r>
      <w:r w:rsidR="00C975B7">
        <w:rPr>
          <w:rtl/>
        </w:rPr>
        <w:t xml:space="preserve"> </w:t>
      </w:r>
      <w:r w:rsidRPr="00E53590">
        <w:rPr>
          <w:rtl/>
        </w:rPr>
        <w:t>פגיעה,</w:t>
      </w:r>
      <w:r w:rsidR="00C975B7">
        <w:rPr>
          <w:rtl/>
        </w:rPr>
        <w:t xml:space="preserve"> </w:t>
      </w:r>
      <w:r w:rsidRPr="00E53590">
        <w:rPr>
          <w:rtl/>
        </w:rPr>
        <w:t>הוסיף כסילות על אווילות. כי כאשר הוא הודיע לעיתונאים בדבוס, שהוא אומנם</w:t>
      </w:r>
      <w:r w:rsidR="00C975B7">
        <w:rPr>
          <w:rtl/>
        </w:rPr>
        <w:t xml:space="preserve"> </w:t>
      </w:r>
      <w:r w:rsidRPr="00E53590">
        <w:rPr>
          <w:rtl/>
        </w:rPr>
        <w:t>אדם</w:t>
      </w:r>
      <w:r w:rsidR="00C975B7">
        <w:rPr>
          <w:rtl/>
        </w:rPr>
        <w:t xml:space="preserve"> </w:t>
      </w:r>
      <w:r w:rsidRPr="00E53590">
        <w:rPr>
          <w:rtl/>
        </w:rPr>
        <w:t>אופטימי אבל בלילות עכשיו הוא לא ישן, כי מישהו מקלקל לו את הריצה לזרועותיו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יאסר</w:t>
      </w:r>
      <w:r w:rsidR="00C975B7">
        <w:rPr>
          <w:rtl/>
        </w:rPr>
        <w:t xml:space="preserve"> </w:t>
      </w:r>
      <w:r w:rsidRPr="00E53590">
        <w:rPr>
          <w:rtl/>
        </w:rPr>
        <w:t>ערפאת; מתוך הייאוש הזה, הרגעי, לאחר שכבר אחז בשרוולו של הרוצח המנוול</w:t>
      </w:r>
      <w:r w:rsidR="00C975B7">
        <w:rPr>
          <w:rtl/>
        </w:rPr>
        <w:t xml:space="preserve"> </w:t>
      </w:r>
      <w:r w:rsidRPr="00E53590">
        <w:rPr>
          <w:rtl/>
        </w:rPr>
        <w:t>המצחין הזה, יאסר ערפאת, הוא הוסיף ואמר לעיתונאים כדברים הבאים: "יאסר ערפאת הוא</w:t>
      </w:r>
      <w:r w:rsidR="00C975B7">
        <w:rPr>
          <w:rtl/>
        </w:rPr>
        <w:t xml:space="preserve"> </w:t>
      </w:r>
      <w:r w:rsidRPr="00E53590">
        <w:rPr>
          <w:rtl/>
        </w:rPr>
        <w:t>המייצג</w:t>
      </w:r>
      <w:r w:rsidR="00C975B7">
        <w:rPr>
          <w:rtl/>
        </w:rPr>
        <w:t xml:space="preserve"> </w:t>
      </w:r>
      <w:r w:rsidRPr="00E53590">
        <w:rPr>
          <w:rtl/>
        </w:rPr>
        <w:t>הנאמן</w:t>
      </w:r>
      <w:r w:rsidR="00C975B7">
        <w:rPr>
          <w:rtl/>
        </w:rPr>
        <w:t xml:space="preserve"> </w:t>
      </w:r>
      <w:r w:rsidRPr="00E53590">
        <w:rPr>
          <w:rtl/>
        </w:rPr>
        <w:t>ביותר של הסבל הפלשתיני".</w:t>
      </w:r>
      <w:r w:rsidR="00C975B7">
        <w:rPr>
          <w:rtl/>
        </w:rPr>
        <w:t xml:space="preserve"> </w:t>
      </w:r>
      <w:r w:rsidRPr="00E53590">
        <w:rPr>
          <w:rtl/>
        </w:rPr>
        <w:t xml:space="preserve">שמעתם? </w:t>
      </w:r>
      <w:r w:rsidR="00C975B7">
        <w:rPr>
          <w:rtl/>
        </w:rPr>
        <w:t>–</w:t>
      </w:r>
      <w:r w:rsidRPr="00E53590">
        <w:rPr>
          <w:rtl/>
        </w:rPr>
        <w:t xml:space="preserve"> "יאסר ערפאת הוא המייצג הנאמן</w:t>
      </w:r>
      <w:r w:rsidR="00C975B7">
        <w:rPr>
          <w:rtl/>
        </w:rPr>
        <w:t xml:space="preserve"> </w:t>
      </w:r>
      <w:r w:rsidRPr="00E53590">
        <w:rPr>
          <w:rtl/>
        </w:rPr>
        <w:t>ביותר של הסבל הפלשתיני".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מהי המשמעות של הדברים האלה מעבר למה שאמרנו קודם לכן? אני חושב שאין להימלט</w:t>
      </w:r>
      <w:r w:rsidR="00C975B7">
        <w:rPr>
          <w:rtl/>
        </w:rPr>
        <w:t xml:space="preserve"> </w:t>
      </w:r>
      <w:r w:rsidRPr="00E53590">
        <w:rPr>
          <w:rtl/>
        </w:rPr>
        <w:t>מכך,</w:t>
      </w:r>
      <w:r w:rsidR="00C975B7">
        <w:rPr>
          <w:rtl/>
        </w:rPr>
        <w:t xml:space="preserve"> </w:t>
      </w:r>
      <w:r w:rsidRPr="00E53590">
        <w:rPr>
          <w:rtl/>
        </w:rPr>
        <w:t xml:space="preserve">שהמשמעות הראשונה היא </w:t>
      </w:r>
      <w:r w:rsidR="00C975B7">
        <w:rPr>
          <w:rtl/>
        </w:rPr>
        <w:t>–</w:t>
      </w:r>
      <w:r w:rsidRPr="00E53590">
        <w:rPr>
          <w:rtl/>
        </w:rPr>
        <w:t xml:space="preserve"> מתן הכשר בדיעבד לכל מעשי הרצח של אש"ף ומפקדו יאסר</w:t>
      </w:r>
      <w:r w:rsidR="00C975B7">
        <w:rPr>
          <w:rtl/>
        </w:rPr>
        <w:t xml:space="preserve"> </w:t>
      </w:r>
      <w:r w:rsidRPr="00E53590">
        <w:rPr>
          <w:rtl/>
        </w:rPr>
        <w:t>ערפאת.</w:t>
      </w:r>
      <w:r w:rsidR="00C975B7">
        <w:rPr>
          <w:rtl/>
        </w:rPr>
        <w:t xml:space="preserve"> </w:t>
      </w: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המייצג</w:t>
      </w:r>
      <w:r w:rsidR="00C975B7">
        <w:rPr>
          <w:rtl/>
        </w:rPr>
        <w:t xml:space="preserve"> </w:t>
      </w:r>
      <w:r w:rsidRPr="00E53590">
        <w:rPr>
          <w:rtl/>
        </w:rPr>
        <w:t>הנאמן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הסבל</w:t>
      </w:r>
      <w:r w:rsidR="00C975B7">
        <w:rPr>
          <w:rtl/>
        </w:rPr>
        <w:t xml:space="preserve"> </w:t>
      </w:r>
      <w:r w:rsidRPr="00E53590">
        <w:rPr>
          <w:rtl/>
        </w:rPr>
        <w:t>הפלשתיני, מה עושים אנשים סובלים? הם</w:t>
      </w:r>
      <w:r w:rsidR="00C975B7">
        <w:rPr>
          <w:rtl/>
        </w:rPr>
        <w:t xml:space="preserve"> </w:t>
      </w:r>
      <w:r w:rsidRPr="00E53590">
        <w:rPr>
          <w:rtl/>
        </w:rPr>
        <w:t>מגיבים.</w:t>
      </w:r>
      <w:r w:rsidR="00C975B7">
        <w:rPr>
          <w:rtl/>
        </w:rPr>
        <w:t xml:space="preserve"> </w:t>
      </w: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ערפאת</w:t>
      </w:r>
      <w:r w:rsidR="00C975B7">
        <w:rPr>
          <w:rtl/>
        </w:rPr>
        <w:t xml:space="preserve"> </w:t>
      </w:r>
      <w:r w:rsidRPr="00E53590">
        <w:rPr>
          <w:rtl/>
        </w:rPr>
        <w:t>הוא המייצג הנאמן של הסבל הפלשתיני, הוא גם המייצג הנאמן של</w:t>
      </w:r>
      <w:r w:rsidR="00C975B7">
        <w:rPr>
          <w:rtl/>
        </w:rPr>
        <w:t xml:space="preserve"> </w:t>
      </w:r>
      <w:r w:rsidRPr="00E53590">
        <w:rPr>
          <w:rtl/>
        </w:rPr>
        <w:t>התגובה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הסבל</w:t>
      </w:r>
      <w:r w:rsidR="00C975B7">
        <w:rPr>
          <w:rtl/>
        </w:rPr>
        <w:t xml:space="preserve"> </w:t>
      </w:r>
      <w:r w:rsidRPr="00E53590">
        <w:rPr>
          <w:rtl/>
        </w:rPr>
        <w:t>הזה.</w:t>
      </w:r>
      <w:r w:rsidR="00C975B7">
        <w:rPr>
          <w:rtl/>
        </w:rPr>
        <w:t xml:space="preserve"> </w:t>
      </w:r>
      <w:r w:rsidRPr="00E53590">
        <w:rPr>
          <w:rtl/>
        </w:rPr>
        <w:t>אז אפשר להבין, אז יאסר ערפאת כמייצג הסבל הפלשתיני הורה</w:t>
      </w:r>
      <w:r w:rsidR="00C975B7">
        <w:rPr>
          <w:rtl/>
        </w:rPr>
        <w:t xml:space="preserve"> </w:t>
      </w:r>
      <w:r w:rsidRPr="00E53590">
        <w:rPr>
          <w:rtl/>
        </w:rPr>
        <w:t>להרוג את הילדים במעלות; אז יאסר ערפאת, באמצעות יקירו, אבו אל</w:t>
      </w:r>
      <w:r w:rsidR="00C975B7">
        <w:rPr>
          <w:rtl/>
        </w:rPr>
        <w:t>-</w:t>
      </w:r>
      <w:r w:rsidRPr="00E53590">
        <w:rPr>
          <w:rtl/>
        </w:rPr>
        <w:t>עבאס, דחף אל המים</w:t>
      </w:r>
      <w:r w:rsidR="00C975B7">
        <w:rPr>
          <w:rtl/>
        </w:rPr>
        <w:t xml:space="preserve"> </w:t>
      </w:r>
      <w:r w:rsidRPr="00E53590">
        <w:rPr>
          <w:rtl/>
        </w:rPr>
        <w:t>ב"אכילה</w:t>
      </w:r>
      <w:r w:rsidR="00C975B7">
        <w:rPr>
          <w:rtl/>
        </w:rPr>
        <w:t xml:space="preserve"> </w:t>
      </w:r>
      <w:r w:rsidRPr="00E53590">
        <w:rPr>
          <w:rtl/>
        </w:rPr>
        <w:t>לאורו" את עגלת הנכים של היהודי קלינגהופר בגלל יהדותו, אל המים הכחולים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הים התיכון. "המייצג הנאמן ביותר של הסבל הפלשתיני", יאסר ערפאת, מפי שר החוץ</w:t>
      </w:r>
      <w:r w:rsidR="00C975B7">
        <w:rPr>
          <w:rtl/>
        </w:rPr>
        <w:t xml:space="preserve"> </w:t>
      </w:r>
      <w:r w:rsidRPr="00E53590">
        <w:rPr>
          <w:rtl/>
        </w:rPr>
        <w:t>שלנו,</w:t>
      </w:r>
      <w:r w:rsidR="00C975B7">
        <w:rPr>
          <w:rtl/>
        </w:rPr>
        <w:t xml:space="preserve"> </w:t>
      </w:r>
      <w:r w:rsidRPr="00E53590">
        <w:rPr>
          <w:rtl/>
        </w:rPr>
        <w:t>שר</w:t>
      </w:r>
      <w:r w:rsidR="00C975B7">
        <w:rPr>
          <w:rtl/>
        </w:rPr>
        <w:t xml:space="preserve"> </w:t>
      </w:r>
      <w:r w:rsidRPr="00E53590">
        <w:rPr>
          <w:rtl/>
        </w:rPr>
        <w:t>החוץ</w:t>
      </w:r>
      <w:r w:rsidR="00C975B7">
        <w:rPr>
          <w:rtl/>
        </w:rPr>
        <w:t xml:space="preserve"> </w:t>
      </w:r>
      <w:r w:rsidRPr="00E53590">
        <w:rPr>
          <w:rtl/>
        </w:rPr>
        <w:t>שלי. הוא לא ייצג אותי, לא ייצג אותנו, לא ייצג איש מכם, כך אני</w:t>
      </w:r>
      <w:r w:rsidR="00C975B7">
        <w:rPr>
          <w:rtl/>
        </w:rPr>
        <w:t xml:space="preserve"> </w:t>
      </w:r>
      <w:r w:rsidRPr="00E53590">
        <w:rPr>
          <w:rtl/>
        </w:rPr>
        <w:t>מאמין, שר החוץ בדבוס, באומרו את הדברים האלה.</w:t>
      </w:r>
      <w:r w:rsidR="00C975B7">
        <w:rPr>
          <w:rtl/>
        </w:rPr>
        <w:t xml:space="preserve"> </w:t>
      </w:r>
      <w:r w:rsidRPr="00E53590">
        <w:rPr>
          <w:rtl/>
        </w:rPr>
        <w:t>זהו ההכשר בדיעבד למעשי הטרור.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יש גם הכשר מראש לפתרון הסבל הפלשתיני. אם יאסר ערפאת הוא המייצג הנאמן</w:t>
      </w:r>
      <w:r w:rsidR="00C975B7">
        <w:rPr>
          <w:rtl/>
        </w:rPr>
        <w:t xml:space="preserve"> </w:t>
      </w:r>
      <w:r w:rsidRPr="00E53590">
        <w:rPr>
          <w:rtl/>
        </w:rPr>
        <w:t>ביותר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הסבל הפלשתיני, יש לו פתרון. והפתרון הוא בשיבה של אותו "עם פלשתיני",</w:t>
      </w:r>
      <w:r w:rsidR="00C975B7">
        <w:rPr>
          <w:rtl/>
        </w:rPr>
        <w:t xml:space="preserve"> </w:t>
      </w:r>
      <w:r w:rsidRPr="00E53590">
        <w:rPr>
          <w:rtl/>
        </w:rPr>
        <w:t>שממשלת</w:t>
      </w:r>
      <w:r w:rsidR="00C975B7">
        <w:rPr>
          <w:rtl/>
        </w:rPr>
        <w:t xml:space="preserve"> </w:t>
      </w:r>
      <w:r w:rsidRPr="00E53590">
        <w:rPr>
          <w:rtl/>
        </w:rPr>
        <w:t>השמאל</w:t>
      </w:r>
      <w:r w:rsidR="00C975B7">
        <w:rPr>
          <w:rtl/>
        </w:rPr>
        <w:t xml:space="preserve"> </w:t>
      </w:r>
      <w:r w:rsidRPr="00E53590">
        <w:rPr>
          <w:rtl/>
        </w:rPr>
        <w:t>הישראלית</w:t>
      </w:r>
      <w:r w:rsidR="00C975B7">
        <w:rPr>
          <w:rtl/>
        </w:rPr>
        <w:t xml:space="preserve"> </w:t>
      </w:r>
      <w:r w:rsidRPr="00E53590">
        <w:rPr>
          <w:rtl/>
        </w:rPr>
        <w:t>הזאת</w:t>
      </w:r>
      <w:r w:rsidR="00C975B7">
        <w:rPr>
          <w:rtl/>
        </w:rPr>
        <w:t xml:space="preserve"> </w:t>
      </w:r>
      <w:r w:rsidRPr="00E53590">
        <w:rPr>
          <w:rtl/>
        </w:rPr>
        <w:t>כבר</w:t>
      </w:r>
      <w:r w:rsidR="00C975B7">
        <w:rPr>
          <w:rtl/>
        </w:rPr>
        <w:t xml:space="preserve"> </w:t>
      </w:r>
      <w:r w:rsidRPr="00E53590">
        <w:rPr>
          <w:rtl/>
        </w:rPr>
        <w:t>הכירה בו באמצעות ההכרה באש"ף, השיבה לתחומי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מדינת ישראל, מחאלסה </w:t>
      </w:r>
      <w:r w:rsidR="00C975B7">
        <w:rPr>
          <w:rtl/>
        </w:rPr>
        <w:t>–</w:t>
      </w:r>
      <w:r w:rsidRPr="00E53590">
        <w:rPr>
          <w:rtl/>
        </w:rPr>
        <w:t xml:space="preserve"> בקריית</w:t>
      </w:r>
      <w:r w:rsidR="00C975B7">
        <w:rPr>
          <w:rtl/>
        </w:rPr>
        <w:t>-</w:t>
      </w:r>
      <w:r w:rsidRPr="00E53590">
        <w:rPr>
          <w:rtl/>
        </w:rPr>
        <w:t xml:space="preserve">שמונה </w:t>
      </w:r>
      <w:r w:rsidR="00C975B7">
        <w:rPr>
          <w:rtl/>
        </w:rPr>
        <w:t>–</w:t>
      </w:r>
      <w:r w:rsidRPr="00E53590">
        <w:rPr>
          <w:rtl/>
        </w:rPr>
        <w:t xml:space="preserve"> ועד אום</w:t>
      </w:r>
      <w:r w:rsidR="00C975B7">
        <w:rPr>
          <w:rtl/>
        </w:rPr>
        <w:t>-</w:t>
      </w:r>
      <w:r w:rsidRPr="00E53590">
        <w:rPr>
          <w:rtl/>
        </w:rPr>
        <w:t xml:space="preserve">רשרש </w:t>
      </w:r>
      <w:r w:rsidR="00C975B7">
        <w:rPr>
          <w:rtl/>
        </w:rPr>
        <w:t>–</w:t>
      </w:r>
      <w:r w:rsidRPr="00E53590">
        <w:rPr>
          <w:rtl/>
        </w:rPr>
        <w:t xml:space="preserve"> באילת.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זוהי</w:t>
      </w:r>
      <w:r w:rsidR="00C975B7">
        <w:rPr>
          <w:rtl/>
        </w:rPr>
        <w:t xml:space="preserve"> </w:t>
      </w:r>
      <w:r w:rsidRPr="00E53590">
        <w:rPr>
          <w:rtl/>
        </w:rPr>
        <w:t>התוכנית</w:t>
      </w:r>
      <w:r w:rsidR="00C975B7">
        <w:rPr>
          <w:rtl/>
        </w:rPr>
        <w:t xml:space="preserve"> </w:t>
      </w:r>
      <w:r w:rsidRPr="00E53590">
        <w:rPr>
          <w:rtl/>
        </w:rPr>
        <w:t>וכך</w:t>
      </w:r>
      <w:r w:rsidR="00C975B7">
        <w:rPr>
          <w:rtl/>
        </w:rPr>
        <w:t xml:space="preserve"> </w:t>
      </w:r>
      <w:r w:rsidRPr="00E53590">
        <w:rPr>
          <w:rtl/>
        </w:rPr>
        <w:t>היא משתלבת בתוכנית השלבים שעליה חזר והכריז יאסר ערפאת</w:t>
      </w:r>
      <w:r w:rsidR="00C975B7">
        <w:rPr>
          <w:rtl/>
        </w:rPr>
        <w:t xml:space="preserve"> </w:t>
      </w:r>
      <w:r w:rsidRPr="00E53590">
        <w:rPr>
          <w:rtl/>
        </w:rPr>
        <w:t>ב</w:t>
      </w:r>
      <w:r w:rsidR="00C975B7">
        <w:rPr>
          <w:rtl/>
        </w:rPr>
        <w:t>-</w:t>
      </w:r>
      <w:r w:rsidRPr="00E53590">
        <w:rPr>
          <w:rtl/>
        </w:rPr>
        <w:t>13</w:t>
      </w:r>
      <w:r w:rsidR="00C975B7">
        <w:rPr>
          <w:rtl/>
        </w:rPr>
        <w:t xml:space="preserve"> </w:t>
      </w:r>
      <w:r w:rsidRPr="00E53590">
        <w:rPr>
          <w:rtl/>
        </w:rPr>
        <w:t>בספטמבר,</w:t>
      </w:r>
      <w:r w:rsidR="00C975B7">
        <w:rPr>
          <w:rtl/>
        </w:rPr>
        <w:t xml:space="preserve"> </w:t>
      </w:r>
      <w:r w:rsidRPr="00E53590">
        <w:rPr>
          <w:rtl/>
        </w:rPr>
        <w:t>בעוד ראש הממשלה לוחץ את ידו על מדשאת הבית</w:t>
      </w:r>
      <w:r w:rsidR="00C975B7">
        <w:rPr>
          <w:rtl/>
        </w:rPr>
        <w:t>-</w:t>
      </w:r>
      <w:r w:rsidRPr="00E53590">
        <w:rPr>
          <w:rtl/>
        </w:rPr>
        <w:t>הלבן, ואחר כך במבוכה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מסוימת ממלמל ואומר: "ועכשיו תורך" </w:t>
      </w:r>
      <w:r w:rsidR="00C975B7">
        <w:rPr>
          <w:rtl/>
        </w:rPr>
        <w:t>–</w:t>
      </w:r>
      <w:r w:rsidRPr="00E53590">
        <w:rPr>
          <w:rtl/>
        </w:rPr>
        <w:t xml:space="preserve"> בפנותו אל שר החוץ.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כן,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חושב</w:t>
      </w:r>
      <w:r w:rsidR="00C975B7">
        <w:rPr>
          <w:rtl/>
        </w:rPr>
        <w:t xml:space="preserve"> </w:t>
      </w:r>
      <w:r w:rsidRPr="00E53590">
        <w:rPr>
          <w:rtl/>
        </w:rPr>
        <w:t>כי אין ספק שאפשר לומר, שבפסגת השלג של דבוס הגיע השמאל</w:t>
      </w:r>
      <w:r w:rsidR="00C975B7">
        <w:rPr>
          <w:rtl/>
        </w:rPr>
        <w:t xml:space="preserve"> </w:t>
      </w:r>
      <w:r w:rsidRPr="00E53590">
        <w:rPr>
          <w:rtl/>
        </w:rPr>
        <w:t>הישראלי, באמצעות שר החוץ שמעון פרס, לשפל יהודי וציוני שכמוהו לא היה, שפל מסוכן</w:t>
      </w:r>
      <w:r w:rsidR="00C975B7">
        <w:rPr>
          <w:rtl/>
        </w:rPr>
        <w:t xml:space="preserve"> </w:t>
      </w:r>
      <w:r w:rsidRPr="00E53590">
        <w:rPr>
          <w:rtl/>
        </w:rPr>
        <w:t>שאת תוצאותיו עוד נראה כולנו. אפילו לכם, חברי בשמאל הישראלי, לא יכול להיות הסכם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ההגדרה הזאת של "המייצג הנאמן ביותר של הסבל הפלשתיני", עם "המייצג של הפזורה</w:t>
      </w:r>
      <w:r w:rsidR="00C975B7">
        <w:rPr>
          <w:rtl/>
        </w:rPr>
        <w:t xml:space="preserve"> </w:t>
      </w:r>
      <w:r w:rsidRPr="00E53590">
        <w:rPr>
          <w:rtl/>
        </w:rPr>
        <w:t>הפלשתינית", עם "המייצג של תוכנית אש"ף לפתרון הסכסוך".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ולכן,</w:t>
      </w:r>
      <w:r w:rsidR="00C975B7">
        <w:rPr>
          <w:rtl/>
        </w:rPr>
        <w:t xml:space="preserve"> </w:t>
      </w:r>
      <w:r w:rsidRPr="00E53590">
        <w:rPr>
          <w:rtl/>
        </w:rPr>
        <w:t>באמירות</w:t>
      </w:r>
      <w:r w:rsidR="00C975B7">
        <w:rPr>
          <w:rtl/>
        </w:rPr>
        <w:t xml:space="preserve"> </w:t>
      </w:r>
      <w:r w:rsidRPr="00E53590">
        <w:rPr>
          <w:rtl/>
        </w:rPr>
        <w:t>האלה,</w:t>
      </w:r>
      <w:r w:rsidR="00C975B7">
        <w:rPr>
          <w:rtl/>
        </w:rPr>
        <w:t xml:space="preserve"> </w:t>
      </w:r>
      <w:r w:rsidRPr="00E53590">
        <w:rPr>
          <w:rtl/>
        </w:rPr>
        <w:t>החנפניות, המשפילות, אתם דוחים לשנים רבות את הסיכוי</w:t>
      </w:r>
      <w:r w:rsidR="00C975B7">
        <w:rPr>
          <w:rtl/>
        </w:rPr>
        <w:t xml:space="preserve"> </w:t>
      </w:r>
      <w:r w:rsidRPr="00E53590">
        <w:rPr>
          <w:rtl/>
        </w:rPr>
        <w:t>שהיה</w:t>
      </w:r>
      <w:r w:rsidR="00C975B7">
        <w:rPr>
          <w:rtl/>
        </w:rPr>
        <w:t xml:space="preserve"> </w:t>
      </w:r>
      <w:r w:rsidRPr="00E53590">
        <w:rPr>
          <w:rtl/>
        </w:rPr>
        <w:t>אולי</w:t>
      </w:r>
      <w:r w:rsidR="00C975B7">
        <w:rPr>
          <w:rtl/>
        </w:rPr>
        <w:t xml:space="preserve"> </w:t>
      </w:r>
      <w:r w:rsidRPr="00E53590">
        <w:rPr>
          <w:rtl/>
        </w:rPr>
        <w:t>לילדינו,</w:t>
      </w:r>
      <w:r w:rsidR="00C975B7">
        <w:rPr>
          <w:rtl/>
        </w:rPr>
        <w:t xml:space="preserve"> </w:t>
      </w:r>
      <w:r w:rsidRPr="00E53590">
        <w:rPr>
          <w:rtl/>
        </w:rPr>
        <w:t>מאז מדריד, לשנות מיסודם את היחסים בין יהודים ובין ערבים</w:t>
      </w:r>
      <w:r w:rsidR="00C975B7">
        <w:rPr>
          <w:rtl/>
        </w:rPr>
        <w:t xml:space="preserve"> </w:t>
      </w:r>
      <w:r w:rsidRPr="00E53590">
        <w:rPr>
          <w:rtl/>
        </w:rPr>
        <w:t>שבין</w:t>
      </w:r>
      <w:r w:rsidR="00C975B7">
        <w:rPr>
          <w:rtl/>
        </w:rPr>
        <w:t xml:space="preserve"> </w:t>
      </w:r>
      <w:r w:rsidRPr="00E53590">
        <w:rPr>
          <w:rtl/>
        </w:rPr>
        <w:t>הירדן לבין הים, ולהביא ליחסים יותר טובים, יותר סבירים, עד בוא שלום מיוחל</w:t>
      </w:r>
      <w:r w:rsidR="00C975B7">
        <w:rPr>
          <w:rtl/>
        </w:rPr>
        <w:t xml:space="preserve"> </w:t>
      </w:r>
      <w:r w:rsidRPr="00E53590">
        <w:rPr>
          <w:rtl/>
        </w:rPr>
        <w:t>בינינו לבינם.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 לא רבים באולם ברגע זה הירושלמים חברי, אני רואה ארבעה או</w:t>
      </w:r>
      <w:r w:rsidR="00C975B7">
        <w:rPr>
          <w:rtl/>
        </w:rPr>
        <w:t xml:space="preserve"> </w:t>
      </w:r>
      <w:r w:rsidRPr="00E53590">
        <w:rPr>
          <w:rtl/>
        </w:rPr>
        <w:t>חמישה.</w:t>
      </w:r>
      <w:r w:rsidR="00C975B7">
        <w:rPr>
          <w:rtl/>
        </w:rPr>
        <w:t xml:space="preserve"> </w:t>
      </w:r>
      <w:r w:rsidRPr="00E53590">
        <w:rPr>
          <w:rtl/>
        </w:rPr>
        <w:t>אחדים מהם אולי יזכרו את הדמות הירושלמית שהלכה לעולמה לפני שנים אחדות,</w:t>
      </w:r>
      <w:r w:rsidR="00C975B7">
        <w:rPr>
          <w:rtl/>
        </w:rPr>
        <w:t xml:space="preserve"> </w:t>
      </w:r>
      <w:r w:rsidRPr="00E53590">
        <w:rPr>
          <w:rtl/>
        </w:rPr>
        <w:t>סורמלו,</w:t>
      </w:r>
      <w:r w:rsidR="00C975B7">
        <w:rPr>
          <w:rtl/>
        </w:rPr>
        <w:t xml:space="preserve"> </w:t>
      </w:r>
      <w:r w:rsidRPr="00E53590">
        <w:rPr>
          <w:rtl/>
        </w:rPr>
        <w:t>שנהג</w:t>
      </w:r>
      <w:r w:rsidR="00C975B7">
        <w:rPr>
          <w:rtl/>
        </w:rPr>
        <w:t xml:space="preserve"> </w:t>
      </w:r>
      <w:r w:rsidRPr="00E53590">
        <w:rPr>
          <w:rtl/>
        </w:rPr>
        <w:t>לומר לעתים בבדיחות הדעת, כשהיה מצביע על פלוני ואלמוני:</w:t>
      </w:r>
      <w:r w:rsidR="00C975B7">
        <w:rPr>
          <w:rtl/>
        </w:rPr>
        <w:t xml:space="preserve"> </w:t>
      </w:r>
      <w:r w:rsidRPr="00E53590">
        <w:rPr>
          <w:rtl/>
        </w:rPr>
        <w:t>אלה כבר</w:t>
      </w:r>
      <w:r w:rsidR="00C975B7">
        <w:rPr>
          <w:rtl/>
        </w:rPr>
        <w:t xml:space="preserve"> </w:t>
      </w:r>
      <w:r w:rsidRPr="00E53590">
        <w:rPr>
          <w:rtl/>
        </w:rPr>
        <w:t>מתים, אבל הם עוד לא יודעים זאת.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ואחרי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הדיבורים האלה וכל ההשפלות האלה וכל דברי ההבל האלה, הממשלה הזאת</w:t>
      </w:r>
      <w:r w:rsidR="00C975B7">
        <w:rPr>
          <w:rtl/>
        </w:rPr>
        <w:t xml:space="preserve"> </w:t>
      </w:r>
      <w:r w:rsidRPr="00E53590">
        <w:rPr>
          <w:rtl/>
        </w:rPr>
        <w:t>החלה</w:t>
      </w:r>
      <w:r w:rsidR="00C975B7">
        <w:rPr>
          <w:rtl/>
        </w:rPr>
        <w:t xml:space="preserve"> </w:t>
      </w:r>
      <w:r w:rsidRPr="00E53590">
        <w:rPr>
          <w:rtl/>
        </w:rPr>
        <w:t>בספירה</w:t>
      </w:r>
      <w:r w:rsidR="00C975B7">
        <w:rPr>
          <w:rtl/>
        </w:rPr>
        <w:t xml:space="preserve"> </w:t>
      </w:r>
      <w:r w:rsidRPr="00E53590">
        <w:rPr>
          <w:rtl/>
        </w:rPr>
        <w:t>לאחור</w:t>
      </w:r>
      <w:r w:rsidR="00C975B7">
        <w:rPr>
          <w:rtl/>
        </w:rPr>
        <w:t xml:space="preserve"> </w:t>
      </w:r>
      <w:r w:rsidRPr="00E53590">
        <w:rPr>
          <w:rtl/>
        </w:rPr>
        <w:t>של קיומה הפוליטי ביום 9 בספטמבר 1993. היא עוד לא יודעת את</w:t>
      </w:r>
      <w:r w:rsidR="00C975B7">
        <w:rPr>
          <w:rtl/>
        </w:rPr>
        <w:t xml:space="preserve"> </w:t>
      </w:r>
      <w:r w:rsidRPr="00E53590">
        <w:rPr>
          <w:rtl/>
        </w:rPr>
        <w:t>זה.</w:t>
      </w:r>
      <w:r w:rsidR="00C975B7">
        <w:rPr>
          <w:rtl/>
        </w:rPr>
        <w:t xml:space="preserve"> </w:t>
      </w:r>
      <w:r w:rsidRPr="00E53590">
        <w:rPr>
          <w:rtl/>
        </w:rPr>
        <w:t>ותבוא</w:t>
      </w:r>
      <w:r w:rsidR="00C975B7">
        <w:rPr>
          <w:rtl/>
        </w:rPr>
        <w:t xml:space="preserve"> </w:t>
      </w:r>
      <w:r w:rsidRPr="00E53590">
        <w:rPr>
          <w:rtl/>
        </w:rPr>
        <w:t>במקומה ממשלה אחרת, ממשלה של הליכוד, ותעשה בתבונה ובאומץ</w:t>
      </w:r>
      <w:r w:rsidR="00C975B7">
        <w:rPr>
          <w:rtl/>
        </w:rPr>
        <w:t xml:space="preserve"> </w:t>
      </w:r>
      <w:r w:rsidRPr="00E53590">
        <w:rPr>
          <w:rtl/>
        </w:rPr>
        <w:t>ובסבלנות</w:t>
      </w:r>
      <w:r w:rsidR="00C975B7">
        <w:rPr>
          <w:rtl/>
        </w:rPr>
        <w:t xml:space="preserve"> </w:t>
      </w:r>
      <w:r w:rsidRPr="00E53590">
        <w:rPr>
          <w:rtl/>
        </w:rPr>
        <w:t>למען ביטחון ישראל ושלומה.</w:t>
      </w:r>
      <w:r w:rsidR="00C975B7">
        <w:rPr>
          <w:rtl/>
        </w:rPr>
        <w:t xml:space="preserve"> </w:t>
      </w:r>
      <w:r w:rsidRPr="00E53590">
        <w:rPr>
          <w:rtl/>
        </w:rPr>
        <w:t>תודה רבה לך, אדוני היושב</w:t>
      </w:r>
      <w:r w:rsidR="00C975B7">
        <w:rPr>
          <w:rtl/>
        </w:rPr>
        <w:t>-</w:t>
      </w:r>
      <w:r w:rsidRPr="00E53590">
        <w:rPr>
          <w:rtl/>
        </w:rPr>
        <w:t>ראש.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לחבר הכנסת זאב בנימין בגין.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כאמור, שר החוץ ישיב על הצעתו של חבר הכנסת בגין בשבוע הבא.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1"/>
        <w:rPr>
          <w:rtl/>
        </w:rPr>
      </w:pPr>
      <w:bookmarkStart w:id="36" w:name="_Toc457989615"/>
      <w:r w:rsidRPr="00C975B7">
        <w:rPr>
          <w:rtl/>
        </w:rPr>
        <w:t>הצעה לסדר</w:t>
      </w:r>
      <w:r>
        <w:rPr>
          <w:rtl/>
        </w:rPr>
        <w:t>-</w:t>
      </w:r>
      <w:r w:rsidRPr="00C975B7">
        <w:rPr>
          <w:rtl/>
        </w:rPr>
        <w:t>היום</w:t>
      </w:r>
      <w:bookmarkEnd w:id="36"/>
    </w:p>
    <w:p w:rsidR="00C975B7" w:rsidRPr="00C975B7" w:rsidRDefault="00C975B7" w:rsidP="00C975B7">
      <w:pPr>
        <w:pStyle w:val="1"/>
        <w:rPr>
          <w:rtl/>
        </w:rPr>
      </w:pPr>
      <w:bookmarkStart w:id="37" w:name="_Toc457989616"/>
      <w:r w:rsidRPr="00C975B7">
        <w:rPr>
          <w:rtl/>
        </w:rPr>
        <w:t>ההידרדרות בקרב בני הנוער</w:t>
      </w:r>
      <w:bookmarkEnd w:id="37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כעת אנחנו ממשיכים בסדר</w:t>
      </w:r>
      <w:r w:rsidR="00C975B7">
        <w:rPr>
          <w:rtl/>
        </w:rPr>
        <w:t>-</w:t>
      </w:r>
      <w:r w:rsidRPr="00E53590">
        <w:rPr>
          <w:rtl/>
        </w:rPr>
        <w:t>היום, ועוברים להצעה לסדר</w:t>
      </w:r>
      <w:r w:rsidR="00C975B7">
        <w:rPr>
          <w:rtl/>
        </w:rPr>
        <w:t>-</w:t>
      </w:r>
      <w:r w:rsidRPr="00E53590">
        <w:rPr>
          <w:rtl/>
        </w:rPr>
        <w:t>היום מס' 3261:</w:t>
      </w:r>
      <w:r w:rsidR="00C975B7">
        <w:rPr>
          <w:rtl/>
        </w:rPr>
        <w:t xml:space="preserve"> </w:t>
      </w:r>
      <w:r w:rsidRPr="00E53590">
        <w:rPr>
          <w:rtl/>
        </w:rPr>
        <w:t>ההידרדרות</w:t>
      </w:r>
      <w:r w:rsidR="00C975B7">
        <w:rPr>
          <w:rtl/>
        </w:rPr>
        <w:t xml:space="preserve"> </w:t>
      </w:r>
      <w:r w:rsidRPr="00E53590">
        <w:rPr>
          <w:rtl/>
        </w:rPr>
        <w:t>בקרב</w:t>
      </w:r>
      <w:r w:rsidR="00C975B7">
        <w:rPr>
          <w:rtl/>
        </w:rPr>
        <w:t xml:space="preserve"> </w:t>
      </w:r>
      <w:r w:rsidRPr="00E53590">
        <w:rPr>
          <w:rtl/>
        </w:rPr>
        <w:t>בני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הנוער </w:t>
      </w:r>
      <w:r w:rsidR="00C975B7">
        <w:rPr>
          <w:rtl/>
        </w:rPr>
        <w:t>–</w:t>
      </w:r>
      <w:r w:rsidRPr="00E53590">
        <w:rPr>
          <w:rtl/>
        </w:rPr>
        <w:t xml:space="preserve"> של חבר הכנסת מנחם פרוש.</w:t>
      </w:r>
      <w:r w:rsidR="00C975B7">
        <w:rPr>
          <w:rtl/>
        </w:rPr>
        <w:t xml:space="preserve"> </w:t>
      </w:r>
      <w:r w:rsidRPr="00E53590">
        <w:rPr>
          <w:rtl/>
        </w:rPr>
        <w:t>ישיב על ההצעה סגן השר אלי בן</w:t>
      </w:r>
      <w:r w:rsidR="00C975B7">
        <w:rPr>
          <w:rtl/>
        </w:rPr>
        <w:t>-</w:t>
      </w:r>
      <w:r w:rsidRPr="00E53590">
        <w:rPr>
          <w:rtl/>
        </w:rPr>
        <w:t>מנחם.</w:t>
      </w:r>
      <w:r w:rsidR="00C975B7">
        <w:rPr>
          <w:rtl/>
        </w:rPr>
        <w:t xml:space="preserve"> </w:t>
      </w:r>
      <w:r w:rsidRPr="00E53590">
        <w:rPr>
          <w:rtl/>
        </w:rPr>
        <w:t>חבר הכנסת מנחם פרוש,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קריאה: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איך</w:t>
      </w:r>
      <w:r w:rsidR="00C975B7">
        <w:rPr>
          <w:rtl/>
        </w:rPr>
        <w:t xml:space="preserve"> </w:t>
      </w:r>
      <w:r w:rsidRPr="00E53590">
        <w:rPr>
          <w:rtl/>
        </w:rPr>
        <w:t>ישיב</w:t>
      </w:r>
      <w:r w:rsidR="00C975B7">
        <w:rPr>
          <w:rtl/>
        </w:rPr>
        <w:t xml:space="preserve"> </w:t>
      </w:r>
      <w:r w:rsidRPr="00E53590">
        <w:rPr>
          <w:rtl/>
        </w:rPr>
        <w:t>שר</w:t>
      </w:r>
      <w:r w:rsidR="00C975B7">
        <w:rPr>
          <w:rtl/>
        </w:rPr>
        <w:t xml:space="preserve"> </w:t>
      </w:r>
      <w:r w:rsidRPr="00E53590">
        <w:rPr>
          <w:rtl/>
        </w:rPr>
        <w:t>החוץ על ההצעה של חבר הכנסת בנימין זאב בגין, הרי הוא לא שמע</w:t>
      </w:r>
      <w:r w:rsidR="00C975B7">
        <w:rPr>
          <w:rtl/>
        </w:rPr>
        <w:t xml:space="preserve"> </w:t>
      </w:r>
      <w:r w:rsidRPr="00E53590">
        <w:rPr>
          <w:rtl/>
        </w:rPr>
        <w:t>אותה?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מניח שהוא יקרא את הפרוטוקול. אז הוא לא שמע את הנימה והפאתוס.</w:t>
      </w:r>
      <w:r w:rsidR="00C975B7">
        <w:rPr>
          <w:rtl/>
        </w:rPr>
        <w:t xml:space="preserve"> </w:t>
      </w:r>
      <w:r w:rsidRPr="00E53590">
        <w:rPr>
          <w:rtl/>
        </w:rPr>
        <w:t>הדברים</w:t>
      </w:r>
      <w:r w:rsidR="00C975B7">
        <w:rPr>
          <w:rtl/>
        </w:rPr>
        <w:t xml:space="preserve"> </w:t>
      </w:r>
      <w:r w:rsidRPr="00E53590">
        <w:rPr>
          <w:rtl/>
        </w:rPr>
        <w:t>נעשו</w:t>
      </w:r>
      <w:r w:rsidR="00C975B7">
        <w:rPr>
          <w:rtl/>
        </w:rPr>
        <w:t xml:space="preserve"> </w:t>
      </w:r>
      <w:r w:rsidRPr="00E53590">
        <w:rPr>
          <w:rtl/>
        </w:rPr>
        <w:t>בידיעתו</w:t>
      </w:r>
      <w:r w:rsidR="00C975B7">
        <w:rPr>
          <w:rtl/>
        </w:rPr>
        <w:t xml:space="preserve"> </w:t>
      </w:r>
      <w:r w:rsidRPr="00E53590">
        <w:rPr>
          <w:rtl/>
        </w:rPr>
        <w:t>ובהסכמתו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חבר הכנסת בגין. לפני שעלה לדוכן שאלתי אותו אם אכן</w:t>
      </w:r>
      <w:r w:rsidR="00C975B7">
        <w:rPr>
          <w:rtl/>
        </w:rPr>
        <w:t xml:space="preserve"> </w:t>
      </w:r>
      <w:r w:rsidRPr="00E53590">
        <w:rPr>
          <w:rtl/>
        </w:rPr>
        <w:t>הסכים, והוא השיב בחיוב.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מנחם פרוש (יהדות התורה):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כבוד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כנסת נכבדה, ריכזתי מה שפורסם רק במשך החודש האחרון על מה</w:t>
      </w:r>
      <w:r w:rsidR="00C975B7">
        <w:rPr>
          <w:rtl/>
        </w:rPr>
        <w:t xml:space="preserve"> </w:t>
      </w:r>
      <w:r w:rsidRPr="00E53590">
        <w:rPr>
          <w:rtl/>
        </w:rPr>
        <w:t>שנעשה</w:t>
      </w:r>
      <w:r w:rsidR="00C975B7">
        <w:rPr>
          <w:rtl/>
        </w:rPr>
        <w:t xml:space="preserve"> </w:t>
      </w:r>
      <w:r w:rsidRPr="00E53590">
        <w:rPr>
          <w:rtl/>
        </w:rPr>
        <w:t>בשכבות הנוער. ואני חושב שגם בחלומות השחורים לא העלינו, שאומנם עד כדי כך</w:t>
      </w:r>
      <w:r w:rsidR="00C975B7">
        <w:rPr>
          <w:rtl/>
        </w:rPr>
        <w:t xml:space="preserve"> </w:t>
      </w:r>
      <w:r w:rsidRPr="00E53590">
        <w:rPr>
          <w:rtl/>
        </w:rPr>
        <w:t>יתדרדר</w:t>
      </w:r>
      <w:r w:rsidR="00C975B7">
        <w:rPr>
          <w:rtl/>
        </w:rPr>
        <w:t xml:space="preserve"> </w:t>
      </w:r>
      <w:r w:rsidRPr="00E53590">
        <w:rPr>
          <w:rtl/>
        </w:rPr>
        <w:t>חלק</w:t>
      </w:r>
      <w:r w:rsidR="00C975B7">
        <w:rPr>
          <w:rtl/>
        </w:rPr>
        <w:t xml:space="preserve"> </w:t>
      </w:r>
      <w:r w:rsidRPr="00E53590">
        <w:rPr>
          <w:rtl/>
        </w:rPr>
        <w:t>מהנוער.</w:t>
      </w:r>
      <w:r w:rsidR="00C975B7">
        <w:rPr>
          <w:rtl/>
        </w:rPr>
        <w:t xml:space="preserve"> </w:t>
      </w: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כך</w:t>
      </w:r>
      <w:r w:rsidR="00C975B7">
        <w:rPr>
          <w:rtl/>
        </w:rPr>
        <w:t xml:space="preserve"> </w:t>
      </w:r>
      <w:r w:rsidRPr="00E53590">
        <w:rPr>
          <w:rtl/>
        </w:rPr>
        <w:t>נאמר:</w:t>
      </w:r>
      <w:r w:rsidR="00C975B7">
        <w:rPr>
          <w:rtl/>
        </w:rPr>
        <w:t xml:space="preserve"> </w:t>
      </w:r>
      <w:r w:rsidRPr="00E53590">
        <w:rPr>
          <w:rtl/>
        </w:rPr>
        <w:t>ישראל, כשהם עולים עולים עד לרקיע, וכשהם</w:t>
      </w:r>
      <w:r w:rsidR="00C975B7">
        <w:rPr>
          <w:rtl/>
        </w:rPr>
        <w:t xml:space="preserve"> </w:t>
      </w:r>
      <w:r w:rsidRPr="00E53590">
        <w:rPr>
          <w:rtl/>
        </w:rPr>
        <w:t>יורדים, חלילה, הם יורדים עד לתהום. כן, עד לתהום.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שהביא אותי לבקש להעלות על סדר</w:t>
      </w:r>
      <w:r w:rsidR="00C975B7">
        <w:rPr>
          <w:rtl/>
        </w:rPr>
        <w:t>-</w:t>
      </w:r>
      <w:r w:rsidRPr="00E53590">
        <w:rPr>
          <w:rtl/>
        </w:rPr>
        <w:t>היום של הכנסת נושא זה היה במיוחד הידיעה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27,000</w:t>
      </w:r>
      <w:r w:rsidR="00C975B7">
        <w:rPr>
          <w:rtl/>
        </w:rPr>
        <w:t xml:space="preserve"> </w:t>
      </w:r>
      <w:r w:rsidRPr="00E53590">
        <w:rPr>
          <w:rtl/>
        </w:rPr>
        <w:t>תלמידים בכיתות ז'</w:t>
      </w:r>
      <w:r w:rsidR="00C975B7">
        <w:rPr>
          <w:rtl/>
        </w:rPr>
        <w:t>–</w:t>
      </w:r>
      <w:r w:rsidRPr="00E53590">
        <w:rPr>
          <w:rtl/>
        </w:rPr>
        <w:t>י"ב המשתמשים בסמים.</w:t>
      </w:r>
      <w:r w:rsidR="00C975B7">
        <w:rPr>
          <w:rtl/>
        </w:rPr>
        <w:t xml:space="preserve"> </w:t>
      </w:r>
      <w:r w:rsidRPr="00E53590">
        <w:rPr>
          <w:rtl/>
        </w:rPr>
        <w:t>האם אנחנו מתעמקים לאן אנחנו</w:t>
      </w:r>
      <w:r w:rsidR="00C975B7">
        <w:rPr>
          <w:rtl/>
        </w:rPr>
        <w:t xml:space="preserve"> </w:t>
      </w:r>
      <w:r w:rsidRPr="00E53590">
        <w:rPr>
          <w:rtl/>
        </w:rPr>
        <w:t>מתדרדרים,</w:t>
      </w:r>
      <w:r w:rsidR="00C975B7">
        <w:rPr>
          <w:rtl/>
        </w:rPr>
        <w:t xml:space="preserve"> </w:t>
      </w:r>
      <w:r w:rsidRPr="00E53590">
        <w:rPr>
          <w:rtl/>
        </w:rPr>
        <w:t>לאן</w:t>
      </w:r>
      <w:r w:rsidR="00C975B7">
        <w:rPr>
          <w:rtl/>
        </w:rPr>
        <w:t xml:space="preserve"> </w:t>
      </w:r>
      <w:r w:rsidRPr="00E53590">
        <w:rPr>
          <w:rtl/>
        </w:rPr>
        <w:t>מתדרדר</w:t>
      </w:r>
      <w:r w:rsidR="00C975B7">
        <w:rPr>
          <w:rtl/>
        </w:rPr>
        <w:t xml:space="preserve"> </w:t>
      </w:r>
      <w:r w:rsidRPr="00E53590">
        <w:rPr>
          <w:rtl/>
        </w:rPr>
        <w:t>הנוער?</w:t>
      </w:r>
      <w:r w:rsidR="00C975B7">
        <w:rPr>
          <w:rtl/>
        </w:rPr>
        <w:t xml:space="preserve"> </w:t>
      </w:r>
      <w:r w:rsidRPr="00E53590">
        <w:rPr>
          <w:rtl/>
        </w:rPr>
        <w:t>27,000</w:t>
      </w:r>
      <w:r w:rsidR="00C975B7">
        <w:rPr>
          <w:rtl/>
        </w:rPr>
        <w:t xml:space="preserve"> </w:t>
      </w:r>
      <w:r w:rsidRPr="00E53590">
        <w:rPr>
          <w:rtl/>
        </w:rPr>
        <w:t>תלמידים</w:t>
      </w:r>
      <w:r w:rsidR="00C975B7">
        <w:rPr>
          <w:rtl/>
        </w:rPr>
        <w:t xml:space="preserve"> </w:t>
      </w:r>
      <w:r w:rsidRPr="00E53590">
        <w:rPr>
          <w:rtl/>
        </w:rPr>
        <w:t>כאן, בארץ</w:t>
      </w:r>
      <w:r w:rsidR="00C975B7">
        <w:rPr>
          <w:rtl/>
        </w:rPr>
        <w:t>-</w:t>
      </w:r>
      <w:r w:rsidRPr="00E53590">
        <w:rPr>
          <w:rtl/>
        </w:rPr>
        <w:t>ישראל, במדינת ישראל</w:t>
      </w:r>
      <w:r w:rsidR="00C975B7">
        <w:rPr>
          <w:rtl/>
        </w:rPr>
        <w:t xml:space="preserve"> </w:t>
      </w:r>
      <w:r w:rsidRPr="00E53590">
        <w:rPr>
          <w:rtl/>
        </w:rPr>
        <w:t>מסוממים בסם? אנחנו יודעים את הסכנה של הסמים.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חשיבות</w:t>
      </w:r>
      <w:r w:rsidR="00C975B7">
        <w:rPr>
          <w:rtl/>
        </w:rPr>
        <w:t xml:space="preserve"> </w:t>
      </w:r>
      <w:r w:rsidRPr="00E53590">
        <w:rPr>
          <w:rtl/>
        </w:rPr>
        <w:t>להעלות</w:t>
      </w:r>
      <w:r w:rsidR="00C975B7">
        <w:rPr>
          <w:rtl/>
        </w:rPr>
        <w:t xml:space="preserve"> </w:t>
      </w:r>
      <w:r w:rsidRPr="00E53590">
        <w:rPr>
          <w:rtl/>
        </w:rPr>
        <w:t>מעל</w:t>
      </w:r>
      <w:r w:rsidR="00C975B7">
        <w:rPr>
          <w:rtl/>
        </w:rPr>
        <w:t xml:space="preserve"> </w:t>
      </w:r>
      <w:r w:rsidRPr="00E53590">
        <w:rPr>
          <w:rtl/>
        </w:rPr>
        <w:t>בימת</w:t>
      </w:r>
      <w:r w:rsidR="00C975B7">
        <w:rPr>
          <w:rtl/>
        </w:rPr>
        <w:t xml:space="preserve"> </w:t>
      </w:r>
      <w:r w:rsidRPr="00E53590">
        <w:rPr>
          <w:rtl/>
        </w:rPr>
        <w:t>הכנסת גם מה שקרה במשך החודש הזה. אני מתחיל</w:t>
      </w:r>
      <w:r w:rsidR="00C975B7">
        <w:rPr>
          <w:rtl/>
        </w:rPr>
        <w:t xml:space="preserve"> </w:t>
      </w:r>
      <w:r w:rsidRPr="00E53590">
        <w:rPr>
          <w:rtl/>
        </w:rPr>
        <w:t>מיום</w:t>
      </w:r>
      <w:r w:rsidR="00C975B7">
        <w:rPr>
          <w:rtl/>
        </w:rPr>
        <w:t xml:space="preserve"> </w:t>
      </w:r>
      <w:r w:rsidRPr="00E53590">
        <w:rPr>
          <w:rtl/>
        </w:rPr>
        <w:t>כ"ט</w:t>
      </w:r>
      <w:r w:rsidR="00C975B7">
        <w:rPr>
          <w:rtl/>
        </w:rPr>
        <w:t xml:space="preserve"> </w:t>
      </w:r>
      <w:r w:rsidRPr="00E53590">
        <w:rPr>
          <w:rtl/>
        </w:rPr>
        <w:t>בטבת, לפי</w:t>
      </w:r>
      <w:r w:rsidR="00C975B7">
        <w:rPr>
          <w:rtl/>
        </w:rPr>
        <w:t xml:space="preserve"> </w:t>
      </w:r>
      <w:r w:rsidRPr="00E53590">
        <w:rPr>
          <w:rtl/>
        </w:rPr>
        <w:t>התאריך העברי, 12 בינואר לפי התאריך הלועזי, עד היום. היום</w:t>
      </w:r>
      <w:r w:rsidR="00C975B7">
        <w:rPr>
          <w:rtl/>
        </w:rPr>
        <w:t xml:space="preserve"> </w:t>
      </w:r>
      <w:r w:rsidRPr="00E53590">
        <w:rPr>
          <w:rtl/>
        </w:rPr>
        <w:t>אנחנו עומדים בכ"ט בשבט. הקשיבו בבקשה.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כ"ט בטבת </w:t>
      </w:r>
      <w:r w:rsidR="00C975B7">
        <w:rPr>
          <w:rtl/>
        </w:rPr>
        <w:t>–</w:t>
      </w:r>
      <w:r w:rsidRPr="00E53590">
        <w:rPr>
          <w:rtl/>
        </w:rPr>
        <w:t xml:space="preserve"> שני נערים תלמידי תיכון מהרצלייה חשודים ברצח נהג המונית דרק רוט</w:t>
      </w:r>
      <w:r w:rsidR="00C975B7">
        <w:rPr>
          <w:rtl/>
        </w:rPr>
        <w:t xml:space="preserve"> </w:t>
      </w:r>
      <w:r w:rsidRPr="00E53590">
        <w:rPr>
          <w:rtl/>
        </w:rPr>
        <w:t>במהלך</w:t>
      </w:r>
      <w:r w:rsidR="00C975B7">
        <w:rPr>
          <w:rtl/>
        </w:rPr>
        <w:t xml:space="preserve"> </w:t>
      </w:r>
      <w:r w:rsidRPr="00E53590">
        <w:rPr>
          <w:rtl/>
        </w:rPr>
        <w:t>ניסיון</w:t>
      </w:r>
      <w:r w:rsidR="00C975B7">
        <w:rPr>
          <w:rtl/>
        </w:rPr>
        <w:t xml:space="preserve"> </w:t>
      </w:r>
      <w:r w:rsidRPr="00E53590">
        <w:rPr>
          <w:rtl/>
        </w:rPr>
        <w:t>של שוד בדם קר. התרברבו בפני חבריהם על המעשה והיו חברים בכנופיית</w:t>
      </w:r>
      <w:r w:rsidR="00C975B7">
        <w:rPr>
          <w:rtl/>
        </w:rPr>
        <w:t xml:space="preserve"> </w:t>
      </w:r>
      <w:r w:rsidRPr="00E53590">
        <w:rPr>
          <w:rtl/>
        </w:rPr>
        <w:t>"הפשע</w:t>
      </w:r>
      <w:r w:rsidR="00C975B7">
        <w:rPr>
          <w:rtl/>
        </w:rPr>
        <w:t xml:space="preserve"> </w:t>
      </w:r>
      <w:r w:rsidRPr="00E53590">
        <w:rPr>
          <w:rtl/>
        </w:rPr>
        <w:t>המאורגן".</w:t>
      </w:r>
      <w:r w:rsidR="00C975B7">
        <w:rPr>
          <w:rtl/>
        </w:rPr>
        <w:t xml:space="preserve"> </w:t>
      </w:r>
      <w:r w:rsidRPr="00E53590">
        <w:rPr>
          <w:rtl/>
        </w:rPr>
        <w:t>תכננו</w:t>
      </w:r>
      <w:r w:rsidR="00C975B7">
        <w:rPr>
          <w:rtl/>
        </w:rPr>
        <w:t xml:space="preserve"> </w:t>
      </w:r>
      <w:r w:rsidRPr="00E53590">
        <w:rPr>
          <w:rtl/>
        </w:rPr>
        <w:t>לבצע</w:t>
      </w:r>
      <w:r w:rsidR="00C975B7">
        <w:rPr>
          <w:rtl/>
        </w:rPr>
        <w:t xml:space="preserve">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שוד</w:t>
      </w:r>
      <w:r w:rsidR="00C975B7">
        <w:rPr>
          <w:rtl/>
        </w:rPr>
        <w:t xml:space="preserve"> </w:t>
      </w:r>
      <w:r w:rsidRPr="00E53590">
        <w:rPr>
          <w:rtl/>
        </w:rPr>
        <w:t>מזוין בבנק הדואר. אחד החשודים אמר: את</w:t>
      </w:r>
      <w:r w:rsidR="00C975B7">
        <w:rPr>
          <w:rtl/>
        </w:rPr>
        <w:t xml:space="preserve"> </w:t>
      </w:r>
      <w:r w:rsidRPr="00E53590">
        <w:rPr>
          <w:rtl/>
        </w:rPr>
        <w:t>השרשרת</w:t>
      </w:r>
      <w:r w:rsidR="00C975B7">
        <w:rPr>
          <w:rtl/>
        </w:rPr>
        <w:t xml:space="preserve"> </w:t>
      </w:r>
      <w:r w:rsidRPr="00E53590">
        <w:rPr>
          <w:rtl/>
        </w:rPr>
        <w:t>שלקחתי מהנהג נתתי לידידה. את הכסף היינו צריכים כדי להחזיר חובות קטנים.</w:t>
      </w:r>
      <w:r w:rsidR="00C975B7">
        <w:rPr>
          <w:rtl/>
        </w:rPr>
        <w:t xml:space="preserve"> </w:t>
      </w:r>
      <w:r w:rsidRPr="00E53590">
        <w:rPr>
          <w:rtl/>
        </w:rPr>
        <w:t>לכן רצחו את הנהג.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ב'</w:t>
      </w:r>
      <w:r w:rsidR="00C975B7">
        <w:rPr>
          <w:rtl/>
        </w:rPr>
        <w:t xml:space="preserve"> </w:t>
      </w:r>
      <w:r w:rsidRPr="00E53590">
        <w:rPr>
          <w:rtl/>
        </w:rPr>
        <w:t>בשבט</w:t>
      </w:r>
      <w:r w:rsidR="00C975B7">
        <w:rPr>
          <w:rtl/>
        </w:rPr>
        <w:t xml:space="preserve"> – </w:t>
      </w:r>
      <w:r w:rsidRPr="00E53590">
        <w:rPr>
          <w:rtl/>
        </w:rPr>
        <w:t>חבורת</w:t>
      </w:r>
      <w:r w:rsidR="00C975B7">
        <w:rPr>
          <w:rtl/>
        </w:rPr>
        <w:t xml:space="preserve"> </w:t>
      </w:r>
      <w:r w:rsidRPr="00E53590">
        <w:rPr>
          <w:rtl/>
        </w:rPr>
        <w:t>צעירים</w:t>
      </w:r>
      <w:r w:rsidR="00C975B7">
        <w:rPr>
          <w:rtl/>
        </w:rPr>
        <w:t xml:space="preserve"> </w:t>
      </w:r>
      <w:r w:rsidRPr="00E53590">
        <w:rPr>
          <w:rtl/>
        </w:rPr>
        <w:t>ערפו</w:t>
      </w:r>
      <w:r w:rsidR="00C975B7">
        <w:rPr>
          <w:rtl/>
        </w:rPr>
        <w:t xml:space="preserve"> </w:t>
      </w:r>
      <w:r w:rsidRPr="00E53590">
        <w:rPr>
          <w:rtl/>
        </w:rPr>
        <w:t>ראש חתול בעזרת מכסחת דשא, לאחר שקברו את</w:t>
      </w:r>
      <w:r w:rsidR="00C975B7">
        <w:rPr>
          <w:rtl/>
        </w:rPr>
        <w:t xml:space="preserve"> </w:t>
      </w:r>
      <w:r w:rsidRPr="00E53590">
        <w:rPr>
          <w:rtl/>
        </w:rPr>
        <w:t>החתול והותירו את ראשו בחוץ. קונץ כזה.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ט'</w:t>
      </w:r>
      <w:r w:rsidR="00C975B7">
        <w:rPr>
          <w:rtl/>
        </w:rPr>
        <w:t xml:space="preserve"> </w:t>
      </w:r>
      <w:r w:rsidRPr="00E53590">
        <w:rPr>
          <w:rtl/>
        </w:rPr>
        <w:t>בשבט</w:t>
      </w:r>
      <w:r w:rsidR="00C975B7">
        <w:rPr>
          <w:rtl/>
        </w:rPr>
        <w:t xml:space="preserve"> –</w:t>
      </w:r>
      <w:r w:rsidRPr="00E53590">
        <w:rPr>
          <w:rtl/>
        </w:rPr>
        <w:t xml:space="preserve"> אחד הנערים החשוד ברצח נהג המונית תכנן לחסל תלמיד בית</w:t>
      </w:r>
      <w:r w:rsidR="00C975B7">
        <w:rPr>
          <w:rtl/>
        </w:rPr>
        <w:t>-</w:t>
      </w:r>
      <w:r w:rsidRPr="00E53590">
        <w:rPr>
          <w:rtl/>
        </w:rPr>
        <w:t>ספר. עד</w:t>
      </w:r>
      <w:r w:rsidR="00C975B7">
        <w:rPr>
          <w:rtl/>
        </w:rPr>
        <w:t xml:space="preserve"> </w:t>
      </w:r>
      <w:r w:rsidRPr="00E53590">
        <w:rPr>
          <w:rtl/>
        </w:rPr>
        <w:t>כדי כך.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י"א</w:t>
      </w:r>
      <w:r w:rsidR="00C975B7">
        <w:rPr>
          <w:rtl/>
        </w:rPr>
        <w:t xml:space="preserve"> </w:t>
      </w:r>
      <w:r w:rsidRPr="00E53590">
        <w:rPr>
          <w:rtl/>
        </w:rPr>
        <w:t>בשבט</w:t>
      </w:r>
      <w:r w:rsidR="00C975B7">
        <w:rPr>
          <w:rtl/>
        </w:rPr>
        <w:t xml:space="preserve"> – </w:t>
      </w:r>
      <w:r w:rsidRPr="00E53590">
        <w:rPr>
          <w:rtl/>
        </w:rPr>
        <w:t>דם</w:t>
      </w:r>
      <w:r w:rsidR="00C975B7">
        <w:rPr>
          <w:rtl/>
        </w:rPr>
        <w:t xml:space="preserve"> </w:t>
      </w:r>
      <w:r w:rsidRPr="00E53590">
        <w:rPr>
          <w:rtl/>
        </w:rPr>
        <w:t>ב"עמק האלכוהול", שני נערים נדקרו במהלך קטטה אלימה שפרצה</w:t>
      </w:r>
      <w:r w:rsidR="00C975B7">
        <w:rPr>
          <w:rtl/>
        </w:rPr>
        <w:t xml:space="preserve"> </w:t>
      </w:r>
      <w:r w:rsidRPr="00E53590">
        <w:rPr>
          <w:rtl/>
        </w:rPr>
        <w:t>בליל</w:t>
      </w:r>
      <w:r w:rsidR="00C975B7">
        <w:rPr>
          <w:rtl/>
        </w:rPr>
        <w:t xml:space="preserve"> </w:t>
      </w:r>
      <w:r w:rsidRPr="00E53590">
        <w:rPr>
          <w:rtl/>
        </w:rPr>
        <w:t>שבת</w:t>
      </w:r>
      <w:r w:rsidR="00C975B7">
        <w:rPr>
          <w:rtl/>
        </w:rPr>
        <w:t xml:space="preserve"> </w:t>
      </w:r>
      <w:r w:rsidRPr="00E53590">
        <w:rPr>
          <w:rtl/>
        </w:rPr>
        <w:t>בפאב</w:t>
      </w:r>
      <w:r w:rsidR="00C975B7">
        <w:rPr>
          <w:rtl/>
        </w:rPr>
        <w:t xml:space="preserve"> </w:t>
      </w:r>
      <w:r w:rsidRPr="00E53590">
        <w:rPr>
          <w:rtl/>
        </w:rPr>
        <w:t>באזור</w:t>
      </w:r>
      <w:r w:rsidR="00C975B7">
        <w:rPr>
          <w:rtl/>
        </w:rPr>
        <w:t xml:space="preserve"> </w:t>
      </w:r>
      <w:r w:rsidRPr="00E53590">
        <w:rPr>
          <w:rtl/>
        </w:rPr>
        <w:t>התעשייה</w:t>
      </w:r>
      <w:r w:rsidR="00C975B7">
        <w:rPr>
          <w:rtl/>
        </w:rPr>
        <w:t xml:space="preserve"> </w:t>
      </w:r>
      <w:r w:rsidRPr="00E53590">
        <w:rPr>
          <w:rtl/>
        </w:rPr>
        <w:t>בחיפה.</w:t>
      </w:r>
      <w:r w:rsidR="00C975B7">
        <w:rPr>
          <w:rtl/>
        </w:rPr>
        <w:t xml:space="preserve"> </w:t>
      </w:r>
      <w:r w:rsidRPr="00E53590">
        <w:rPr>
          <w:rtl/>
        </w:rPr>
        <w:t>הם מאושפזים במצב קשה.</w:t>
      </w:r>
      <w:r w:rsidR="00C975B7">
        <w:rPr>
          <w:rtl/>
        </w:rPr>
        <w:t xml:space="preserve"> </w:t>
      </w:r>
      <w:r w:rsidRPr="00E53590">
        <w:rPr>
          <w:rtl/>
        </w:rPr>
        <w:t>המשטרה עצרה 15</w:t>
      </w:r>
      <w:r w:rsidR="00C975B7">
        <w:rPr>
          <w:rtl/>
        </w:rPr>
        <w:t xml:space="preserve"> </w:t>
      </w:r>
      <w:r w:rsidRPr="00E53590">
        <w:rPr>
          <w:rtl/>
        </w:rPr>
        <w:t>צעירים שמכרו סמים במסיבת אסיד. עוד 70 נערים עוכבו לחקירה כיוון שהחזיקו והשתמשו</w:t>
      </w:r>
      <w:r w:rsidR="00C975B7">
        <w:rPr>
          <w:rtl/>
        </w:rPr>
        <w:t xml:space="preserve"> </w:t>
      </w:r>
      <w:r w:rsidRPr="00E53590">
        <w:rPr>
          <w:rtl/>
        </w:rPr>
        <w:t>בסמים.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י"ח בשבט </w:t>
      </w:r>
      <w:r w:rsidR="00C975B7">
        <w:rPr>
          <w:rtl/>
        </w:rPr>
        <w:t>–</w:t>
      </w:r>
      <w:r w:rsidRPr="00E53590">
        <w:rPr>
          <w:rtl/>
        </w:rPr>
        <w:t xml:space="preserve"> תנוך אוזנו של ילד בן 13 נתלש</w:t>
      </w:r>
      <w:r w:rsidR="00C975B7">
        <w:rPr>
          <w:rtl/>
        </w:rPr>
        <w:t xml:space="preserve"> </w:t>
      </w:r>
      <w:r w:rsidRPr="00E53590">
        <w:rPr>
          <w:rtl/>
        </w:rPr>
        <w:t>במהלך קטטה עם בן כיתה.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ט"ז</w:t>
      </w:r>
      <w:r w:rsidR="00C975B7">
        <w:rPr>
          <w:rtl/>
        </w:rPr>
        <w:t xml:space="preserve"> </w:t>
      </w:r>
      <w:r w:rsidRPr="00E53590">
        <w:rPr>
          <w:rtl/>
        </w:rPr>
        <w:t>בשבט</w:t>
      </w:r>
      <w:r w:rsidR="00C975B7">
        <w:rPr>
          <w:rtl/>
        </w:rPr>
        <w:t xml:space="preserve"> – </w:t>
      </w:r>
      <w:r w:rsidRPr="00E53590">
        <w:rPr>
          <w:rtl/>
        </w:rPr>
        <w:t>בני</w:t>
      </w:r>
      <w:r w:rsidR="00C975B7">
        <w:rPr>
          <w:rtl/>
        </w:rPr>
        <w:t xml:space="preserve"> </w:t>
      </w:r>
      <w:r w:rsidRPr="00E53590">
        <w:rPr>
          <w:rtl/>
        </w:rPr>
        <w:t>נוער מתפרעים, הורסים ומאיימים, רבים עם סכינים ואולרים.</w:t>
      </w:r>
      <w:r w:rsidR="00C975B7">
        <w:rPr>
          <w:rtl/>
        </w:rPr>
        <w:t xml:space="preserve"> </w:t>
      </w:r>
      <w:r w:rsidRPr="00E53590">
        <w:rPr>
          <w:rtl/>
        </w:rPr>
        <w:t>תלמיד</w:t>
      </w:r>
      <w:r w:rsidR="00C975B7">
        <w:rPr>
          <w:rtl/>
        </w:rPr>
        <w:t xml:space="preserve"> </w:t>
      </w:r>
      <w:r w:rsidRPr="00E53590">
        <w:rPr>
          <w:rtl/>
        </w:rPr>
        <w:t>כיתה</w:t>
      </w:r>
      <w:r w:rsidR="00C975B7">
        <w:rPr>
          <w:rtl/>
        </w:rPr>
        <w:t xml:space="preserve"> </w:t>
      </w:r>
      <w:r w:rsidRPr="00E53590">
        <w:rPr>
          <w:rtl/>
        </w:rPr>
        <w:t>ח'</w:t>
      </w:r>
      <w:r w:rsidR="00C975B7">
        <w:rPr>
          <w:rtl/>
        </w:rPr>
        <w:t xml:space="preserve"> </w:t>
      </w:r>
      <w:r w:rsidRPr="00E53590">
        <w:rPr>
          <w:rtl/>
        </w:rPr>
        <w:t>התעוור</w:t>
      </w:r>
      <w:r w:rsidR="00C975B7">
        <w:rPr>
          <w:rtl/>
        </w:rPr>
        <w:t xml:space="preserve"> </w:t>
      </w:r>
      <w:r w:rsidRPr="00E53590">
        <w:rPr>
          <w:rtl/>
        </w:rPr>
        <w:t>זמנית</w:t>
      </w:r>
      <w:r w:rsidR="00C975B7">
        <w:rPr>
          <w:rtl/>
        </w:rPr>
        <w:t xml:space="preserve"> </w:t>
      </w:r>
      <w:r w:rsidRPr="00E53590">
        <w:rPr>
          <w:rtl/>
        </w:rPr>
        <w:t>מגז</w:t>
      </w:r>
      <w:r w:rsidR="00C975B7">
        <w:rPr>
          <w:rtl/>
        </w:rPr>
        <w:t xml:space="preserve"> </w:t>
      </w:r>
      <w:r w:rsidRPr="00E53590">
        <w:rPr>
          <w:rtl/>
        </w:rPr>
        <w:t>מדמיע,</w:t>
      </w:r>
      <w:r w:rsidR="00C975B7">
        <w:rPr>
          <w:rtl/>
        </w:rPr>
        <w:t xml:space="preserve"> </w:t>
      </w:r>
      <w:r w:rsidRPr="00E53590">
        <w:rPr>
          <w:rtl/>
        </w:rPr>
        <w:t>שרוסס</w:t>
      </w:r>
      <w:r w:rsidR="00C975B7">
        <w:rPr>
          <w:rtl/>
        </w:rPr>
        <w:t xml:space="preserve"> </w:t>
      </w:r>
      <w:r w:rsidRPr="00E53590">
        <w:rPr>
          <w:rtl/>
        </w:rPr>
        <w:t>במהלך קטטה בין שני תלמידים</w:t>
      </w:r>
      <w:r w:rsidR="00C975B7">
        <w:rPr>
          <w:rtl/>
        </w:rPr>
        <w:t xml:space="preserve"> </w:t>
      </w:r>
      <w:r w:rsidRPr="00E53590">
        <w:rPr>
          <w:rtl/>
        </w:rPr>
        <w:t>בבית</w:t>
      </w:r>
      <w:r w:rsidR="00C975B7">
        <w:rPr>
          <w:rtl/>
        </w:rPr>
        <w:t>-</w:t>
      </w:r>
      <w:r w:rsidRPr="00E53590">
        <w:rPr>
          <w:rtl/>
        </w:rPr>
        <w:t>הספר "רנה קסן" בירושלים.</w:t>
      </w:r>
      <w:r w:rsidR="00C975B7">
        <w:rPr>
          <w:rtl/>
        </w:rPr>
        <w:t xml:space="preserve"> </w:t>
      </w:r>
      <w:r w:rsidRPr="00E53590">
        <w:rPr>
          <w:rtl/>
        </w:rPr>
        <w:t>אפו של תלמיד נשבר ואחר הוכה בכל חלקי גופו, כאשר</w:t>
      </w:r>
      <w:r w:rsidR="00C975B7">
        <w:rPr>
          <w:rtl/>
        </w:rPr>
        <w:t xml:space="preserve"> </w:t>
      </w:r>
      <w:r w:rsidRPr="00E53590">
        <w:rPr>
          <w:rtl/>
        </w:rPr>
        <w:t>שני</w:t>
      </w:r>
      <w:r w:rsidR="00C975B7">
        <w:rPr>
          <w:rtl/>
        </w:rPr>
        <w:t xml:space="preserve"> </w:t>
      </w:r>
      <w:r w:rsidRPr="00E53590">
        <w:rPr>
          <w:rtl/>
        </w:rPr>
        <w:t>תלמידים</w:t>
      </w:r>
      <w:r w:rsidR="00C975B7">
        <w:rPr>
          <w:rtl/>
        </w:rPr>
        <w:t xml:space="preserve"> </w:t>
      </w:r>
      <w:r w:rsidRPr="00E53590">
        <w:rPr>
          <w:rtl/>
        </w:rPr>
        <w:t>מבית</w:t>
      </w:r>
      <w:r w:rsidR="00C975B7">
        <w:rPr>
          <w:rtl/>
        </w:rPr>
        <w:t>-</w:t>
      </w:r>
      <w:r w:rsidRPr="00E53590">
        <w:rPr>
          <w:rtl/>
        </w:rPr>
        <w:t>הספר "בית חינוך" הותקפו על</w:t>
      </w:r>
      <w:r w:rsidR="00C975B7">
        <w:rPr>
          <w:rtl/>
        </w:rPr>
        <w:t>-</w:t>
      </w:r>
      <w:r w:rsidRPr="00E53590">
        <w:rPr>
          <w:rtl/>
        </w:rPr>
        <w:t>ידי עשרות תלמידים הלומדים במכללה</w:t>
      </w:r>
      <w:r w:rsidR="00C975B7">
        <w:rPr>
          <w:rtl/>
        </w:rPr>
        <w:t xml:space="preserve"> </w:t>
      </w:r>
      <w:r w:rsidRPr="00E53590">
        <w:rPr>
          <w:rtl/>
        </w:rPr>
        <w:t>למינהל.</w:t>
      </w:r>
      <w:r w:rsidR="00C975B7">
        <w:rPr>
          <w:rtl/>
        </w:rPr>
        <w:t xml:space="preserve"> </w:t>
      </w:r>
      <w:r w:rsidRPr="00E53590">
        <w:rPr>
          <w:rtl/>
        </w:rPr>
        <w:t>מאות שקלים נגנבו מנערים שארגנו מסיבה בתנועת נוער.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י"ד בשבט </w:t>
      </w:r>
      <w:r w:rsidR="00C975B7">
        <w:rPr>
          <w:rtl/>
        </w:rPr>
        <w:t>–</w:t>
      </w:r>
      <w:r w:rsidRPr="00E53590">
        <w:rPr>
          <w:rtl/>
        </w:rPr>
        <w:t xml:space="preserve"> פרוטקשן בבית</w:t>
      </w:r>
      <w:r w:rsidR="00C975B7">
        <w:rPr>
          <w:rtl/>
        </w:rPr>
        <w:t>-</w:t>
      </w:r>
      <w:r w:rsidRPr="00E53590">
        <w:rPr>
          <w:rtl/>
        </w:rPr>
        <w:t xml:space="preserve">הספר ברחובות </w:t>
      </w:r>
      <w:r w:rsidR="00C975B7">
        <w:rPr>
          <w:rtl/>
        </w:rPr>
        <w:t>–</w:t>
      </w:r>
      <w:r w:rsidRPr="00E53590">
        <w:rPr>
          <w:rtl/>
        </w:rPr>
        <w:t xml:space="preserve"> כולם ידעו ופחדו לדבר. דובר העירייה</w:t>
      </w:r>
      <w:r w:rsidR="00C975B7">
        <w:rPr>
          <w:rtl/>
        </w:rPr>
        <w:t xml:space="preserve"> </w:t>
      </w:r>
      <w:r w:rsidRPr="00E53590">
        <w:rPr>
          <w:rtl/>
        </w:rPr>
        <w:t>מבשר</w:t>
      </w:r>
      <w:r w:rsidR="00C975B7">
        <w:rPr>
          <w:rtl/>
        </w:rPr>
        <w:t xml:space="preserve"> </w:t>
      </w:r>
      <w:r w:rsidRPr="00E53590">
        <w:rPr>
          <w:rtl/>
        </w:rPr>
        <w:t>לנו:</w:t>
      </w:r>
      <w:r w:rsidR="00C975B7">
        <w:rPr>
          <w:rtl/>
        </w:rPr>
        <w:t xml:space="preserve"> </w:t>
      </w:r>
      <w:r w:rsidRPr="00E53590">
        <w:rPr>
          <w:rtl/>
        </w:rPr>
        <w:t>הבריונות</w:t>
      </w:r>
      <w:r w:rsidR="00C975B7">
        <w:rPr>
          <w:rtl/>
        </w:rPr>
        <w:t xml:space="preserve"> </w:t>
      </w:r>
      <w:r w:rsidRPr="00E53590">
        <w:rPr>
          <w:rtl/>
        </w:rPr>
        <w:t>בקרב</w:t>
      </w:r>
      <w:r w:rsidR="00C975B7">
        <w:rPr>
          <w:rtl/>
        </w:rPr>
        <w:t xml:space="preserve"> </w:t>
      </w:r>
      <w:r w:rsidRPr="00E53590">
        <w:rPr>
          <w:rtl/>
        </w:rPr>
        <w:t>התלמידים</w:t>
      </w:r>
      <w:r w:rsidR="00C975B7">
        <w:rPr>
          <w:rtl/>
        </w:rPr>
        <w:t xml:space="preserve"> </w:t>
      </w:r>
      <w:r w:rsidRPr="00E53590">
        <w:rPr>
          <w:rtl/>
        </w:rPr>
        <w:t>אינה</w:t>
      </w:r>
      <w:r w:rsidR="00C975B7">
        <w:rPr>
          <w:rtl/>
        </w:rPr>
        <w:t xml:space="preserve"> </w:t>
      </w:r>
      <w:r w:rsidRPr="00E53590">
        <w:rPr>
          <w:rtl/>
        </w:rPr>
        <w:t>תופעה חדשה.</w:t>
      </w:r>
      <w:r w:rsidR="00C975B7">
        <w:rPr>
          <w:rtl/>
        </w:rPr>
        <w:t xml:space="preserve"> </w:t>
      </w:r>
      <w:r w:rsidRPr="00E53590">
        <w:rPr>
          <w:rtl/>
        </w:rPr>
        <w:t>שני תלמידי תיכון שדדו</w:t>
      </w:r>
      <w:r w:rsidR="00C975B7">
        <w:rPr>
          <w:rtl/>
        </w:rPr>
        <w:t xml:space="preserve"> </w:t>
      </w:r>
      <w:r w:rsidRPr="00E53590">
        <w:rPr>
          <w:rtl/>
        </w:rPr>
        <w:t>קשישה.</w:t>
      </w:r>
      <w:r w:rsidR="00C975B7">
        <w:rPr>
          <w:rtl/>
        </w:rPr>
        <w:t xml:space="preserve"> </w:t>
      </w:r>
      <w:r w:rsidRPr="00E53590">
        <w:rPr>
          <w:rtl/>
        </w:rPr>
        <w:t>תלמידים בעטו בנהג מונית.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כעת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מגיע</w:t>
      </w:r>
      <w:r w:rsidR="00C975B7">
        <w:rPr>
          <w:rtl/>
        </w:rPr>
        <w:t xml:space="preserve"> </w:t>
      </w:r>
      <w:r w:rsidRPr="00E53590">
        <w:rPr>
          <w:rtl/>
        </w:rPr>
        <w:t>לידיעה, שהתחלתי בה, מי"ב בשבט, על 27,000 תלמידים שמשתמשים</w:t>
      </w:r>
      <w:r w:rsidR="00C975B7">
        <w:rPr>
          <w:rtl/>
        </w:rPr>
        <w:t xml:space="preserve"> </w:t>
      </w:r>
      <w:r w:rsidRPr="00E53590">
        <w:rPr>
          <w:rtl/>
        </w:rPr>
        <w:t>בסמים בכיתות ז' עד י"ב.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רבותי, לאן הגענו? והרשימה עוד ארוכה.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כ"ב</w:t>
      </w:r>
      <w:r w:rsidR="00C975B7">
        <w:rPr>
          <w:rtl/>
        </w:rPr>
        <w:t xml:space="preserve"> </w:t>
      </w:r>
      <w:r w:rsidRPr="00E53590">
        <w:rPr>
          <w:rtl/>
        </w:rPr>
        <w:t>בשבט</w:t>
      </w:r>
      <w:r w:rsidR="00C975B7">
        <w:rPr>
          <w:rtl/>
        </w:rPr>
        <w:t xml:space="preserve"> – </w:t>
      </w:r>
      <w:r w:rsidRPr="00E53590">
        <w:rPr>
          <w:rtl/>
        </w:rPr>
        <w:t>בן</w:t>
      </w:r>
      <w:r w:rsidR="00C975B7">
        <w:rPr>
          <w:rtl/>
        </w:rPr>
        <w:t xml:space="preserve"> </w:t>
      </w:r>
      <w:r w:rsidRPr="00E53590">
        <w:rPr>
          <w:rtl/>
        </w:rPr>
        <w:t>16</w:t>
      </w:r>
      <w:r w:rsidR="00C975B7">
        <w:rPr>
          <w:rtl/>
        </w:rPr>
        <w:t xml:space="preserve"> </w:t>
      </w:r>
      <w:r w:rsidRPr="00E53590">
        <w:rPr>
          <w:rtl/>
        </w:rPr>
        <w:t>שלף סכין קומנדו בטיול ודקר את חברו בחזה. הנדקר נפצע</w:t>
      </w:r>
      <w:r w:rsidR="00C975B7">
        <w:rPr>
          <w:rtl/>
        </w:rPr>
        <w:t xml:space="preserve"> </w:t>
      </w:r>
      <w:r w:rsidRPr="00E53590">
        <w:rPr>
          <w:rtl/>
        </w:rPr>
        <w:t>קשה.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כ"ג</w:t>
      </w:r>
      <w:r w:rsidR="00C975B7">
        <w:rPr>
          <w:rtl/>
        </w:rPr>
        <w:t xml:space="preserve"> </w:t>
      </w:r>
      <w:r w:rsidRPr="00E53590">
        <w:rPr>
          <w:rtl/>
        </w:rPr>
        <w:t xml:space="preserve">בשבט </w:t>
      </w:r>
      <w:r w:rsidR="00C975B7">
        <w:rPr>
          <w:rtl/>
        </w:rPr>
        <w:t>–</w:t>
      </w:r>
      <w:r w:rsidRPr="00E53590">
        <w:rPr>
          <w:rtl/>
        </w:rPr>
        <w:t xml:space="preserve"> כנופיית נערים מחיפה מאיימת, מכה וסוחטת ילדים בהדר</w:t>
      </w:r>
      <w:r w:rsidR="00C975B7">
        <w:rPr>
          <w:rtl/>
        </w:rPr>
        <w:t>-</w:t>
      </w:r>
      <w:r w:rsidRPr="00E53590">
        <w:rPr>
          <w:rtl/>
        </w:rPr>
        <w:t>הכרמל.</w:t>
      </w:r>
      <w:r w:rsidR="00C975B7">
        <w:rPr>
          <w:rtl/>
        </w:rPr>
        <w:t xml:space="preserve"> </w:t>
      </w:r>
      <w:r w:rsidRPr="00E53590">
        <w:rPr>
          <w:rtl/>
        </w:rPr>
        <w:t>נער</w:t>
      </w:r>
      <w:r w:rsidR="00C975B7">
        <w:rPr>
          <w:rtl/>
        </w:rPr>
        <w:t xml:space="preserve"> </w:t>
      </w:r>
      <w:r w:rsidRPr="00E53590">
        <w:rPr>
          <w:rtl/>
        </w:rPr>
        <w:t>דקר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חברו: "ראיתי את הנער שולף סכין קומנדו וחברו נפל שותת דם".</w:t>
      </w:r>
      <w:r w:rsidR="00C975B7">
        <w:rPr>
          <w:rtl/>
        </w:rPr>
        <w:t xml:space="preserve"> </w:t>
      </w:r>
      <w:r w:rsidRPr="00E53590">
        <w:rPr>
          <w:rtl/>
        </w:rPr>
        <w:t>נערים גנבו</w:t>
      </w:r>
      <w:r w:rsidR="00C975B7">
        <w:rPr>
          <w:rtl/>
        </w:rPr>
        <w:t xml:space="preserve"> </w:t>
      </w:r>
      <w:r w:rsidRPr="00E53590">
        <w:rPr>
          <w:rtl/>
        </w:rPr>
        <w:t>אקדח מחנות נשק בקריות.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כ"ו</w:t>
      </w:r>
      <w:r w:rsidR="00C975B7">
        <w:rPr>
          <w:rtl/>
        </w:rPr>
        <w:t xml:space="preserve"> </w:t>
      </w:r>
      <w:r w:rsidRPr="00E53590">
        <w:rPr>
          <w:rtl/>
        </w:rPr>
        <w:t xml:space="preserve">בשבט </w:t>
      </w:r>
      <w:r w:rsidR="00C975B7">
        <w:rPr>
          <w:rtl/>
        </w:rPr>
        <w:t>–</w:t>
      </w:r>
      <w:r w:rsidRPr="00E53590">
        <w:rPr>
          <w:rtl/>
        </w:rPr>
        <w:t xml:space="preserve"> שני נערים בני 13 ו</w:t>
      </w:r>
      <w:r w:rsidR="00C975B7">
        <w:rPr>
          <w:rtl/>
        </w:rPr>
        <w:t>-</w:t>
      </w:r>
      <w:r w:rsidRPr="00E53590">
        <w:rPr>
          <w:rtl/>
        </w:rPr>
        <w:t>14 נדקרו ונפצעו במהלך קטטות בבתי</w:t>
      </w:r>
      <w:r w:rsidR="00C975B7">
        <w:rPr>
          <w:rtl/>
        </w:rPr>
        <w:t>-</w:t>
      </w:r>
      <w:r w:rsidRPr="00E53590">
        <w:rPr>
          <w:rtl/>
        </w:rPr>
        <w:t>הספר שבהם</w:t>
      </w:r>
      <w:r w:rsidR="00C975B7">
        <w:rPr>
          <w:rtl/>
        </w:rPr>
        <w:t xml:space="preserve"> </w:t>
      </w:r>
      <w:r w:rsidRPr="00E53590">
        <w:rPr>
          <w:rtl/>
        </w:rPr>
        <w:t>הם לומדים.</w:t>
      </w:r>
      <w:r w:rsidR="00C975B7">
        <w:rPr>
          <w:rtl/>
        </w:rPr>
        <w:t xml:space="preserve"> </w:t>
      </w:r>
      <w:r w:rsidRPr="00E53590">
        <w:rPr>
          <w:rtl/>
        </w:rPr>
        <w:t>אלפי ילדים נהרו להופעת מתאבקים מארצות</w:t>
      </w:r>
      <w:r w:rsidR="00C975B7">
        <w:rPr>
          <w:rtl/>
        </w:rPr>
        <w:t>-</w:t>
      </w:r>
      <w:r w:rsidRPr="00E53590">
        <w:rPr>
          <w:rtl/>
        </w:rPr>
        <w:t>הברית, שהכו אלו את אלו "מכות</w:t>
      </w:r>
      <w:r w:rsidR="00C975B7">
        <w:rPr>
          <w:rtl/>
        </w:rPr>
        <w:t xml:space="preserve"> </w:t>
      </w:r>
      <w:r w:rsidRPr="00E53590">
        <w:rPr>
          <w:rtl/>
        </w:rPr>
        <w:t>בשביל הכיף".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כ"ח</w:t>
      </w:r>
      <w:r w:rsidR="00C975B7">
        <w:rPr>
          <w:rtl/>
        </w:rPr>
        <w:t xml:space="preserve"> </w:t>
      </w:r>
      <w:r w:rsidRPr="00E53590">
        <w:rPr>
          <w:rtl/>
        </w:rPr>
        <w:t xml:space="preserve">בשבט </w:t>
      </w:r>
      <w:r w:rsidR="00C975B7">
        <w:rPr>
          <w:rtl/>
        </w:rPr>
        <w:t>–</w:t>
      </w:r>
      <w:r w:rsidRPr="00E53590">
        <w:rPr>
          <w:rtl/>
        </w:rPr>
        <w:t xml:space="preserve"> בן 13 דקר בסכין תלמידה בכיתתו לאחר שאיים על חייה במשך חודשים.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הושעה מהלימודים לשבוע והוחזר לכיתה. המועצה המקומית שכרה שומר כדי שלא יפגע</w:t>
      </w:r>
      <w:r w:rsidR="00C975B7">
        <w:rPr>
          <w:rtl/>
        </w:rPr>
        <w:t xml:space="preserve"> </w:t>
      </w:r>
      <w:r w:rsidRPr="00E53590">
        <w:rPr>
          <w:rtl/>
        </w:rPr>
        <w:t>בה שוב.</w:t>
      </w:r>
      <w:r w:rsidR="00C975B7">
        <w:rPr>
          <w:rtl/>
        </w:rPr>
        <w:t xml:space="preserve"> </w:t>
      </w:r>
      <w:r w:rsidRPr="00E53590">
        <w:rPr>
          <w:rtl/>
        </w:rPr>
        <w:t>כנופיית נערים גנבה רכוש ב</w:t>
      </w:r>
      <w:r w:rsidR="00C975B7">
        <w:rPr>
          <w:rtl/>
        </w:rPr>
        <w:t>-</w:t>
      </w:r>
      <w:r w:rsidRPr="00E53590">
        <w:rPr>
          <w:rtl/>
        </w:rPr>
        <w:t>180,000 שקלים.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רבותי,</w:t>
      </w:r>
      <w:r w:rsidR="00C975B7">
        <w:rPr>
          <w:rtl/>
        </w:rPr>
        <w:t xml:space="preserve"> </w:t>
      </w:r>
      <w:r w:rsidRPr="00E53590">
        <w:rPr>
          <w:rtl/>
        </w:rPr>
        <w:t>צרור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העובדות האלה שציטטתי מהעיתונות </w:t>
      </w:r>
      <w:r w:rsidR="00C975B7">
        <w:rPr>
          <w:rtl/>
        </w:rPr>
        <w:t>–</w:t>
      </w:r>
      <w:r w:rsidRPr="00E53590">
        <w:rPr>
          <w:rtl/>
        </w:rPr>
        <w:t xml:space="preserve"> איום ונורא.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מצטער</w:t>
      </w:r>
      <w:r w:rsidR="00C975B7">
        <w:rPr>
          <w:rtl/>
        </w:rPr>
        <w:t xml:space="preserve"> </w:t>
      </w:r>
      <w:r w:rsidRPr="00E53590">
        <w:rPr>
          <w:rtl/>
        </w:rPr>
        <w:t>מאוד</w:t>
      </w:r>
      <w:r w:rsidR="00C975B7">
        <w:rPr>
          <w:rtl/>
        </w:rPr>
        <w:t xml:space="preserve"> </w:t>
      </w:r>
      <w:r w:rsidRPr="00E53590">
        <w:rPr>
          <w:rtl/>
        </w:rPr>
        <w:t>וגם מתפלא מאוד ששר החינוך והתרבות אינו כאן. הוא ראה מהי</w:t>
      </w:r>
      <w:r w:rsidR="00C975B7">
        <w:rPr>
          <w:rtl/>
        </w:rPr>
        <w:t xml:space="preserve"> </w:t>
      </w:r>
      <w:r w:rsidRPr="00E53590">
        <w:rPr>
          <w:rtl/>
        </w:rPr>
        <w:t>הכותרת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ההצעה שאני עומד להעלות כאן מעל בימת הכנסת. למה הוא לא כאן? למה הוא</w:t>
      </w:r>
      <w:r w:rsidR="00C975B7">
        <w:rPr>
          <w:rtl/>
        </w:rPr>
        <w:t xml:space="preserve"> </w:t>
      </w:r>
      <w:r w:rsidRPr="00E53590">
        <w:rPr>
          <w:rtl/>
        </w:rPr>
        <w:t>לא יענה? למה הוא לא יתייחס לזה? אני לא חושב שהוא רואה בזה ביקורת אישית שלי. רק</w:t>
      </w:r>
      <w:r w:rsidR="00C975B7">
        <w:rPr>
          <w:rtl/>
        </w:rPr>
        <w:t xml:space="preserve"> </w:t>
      </w:r>
      <w:r w:rsidRPr="00E53590">
        <w:rPr>
          <w:rtl/>
        </w:rPr>
        <w:t>באמצע</w:t>
      </w:r>
      <w:r w:rsidR="00C975B7">
        <w:rPr>
          <w:rtl/>
        </w:rPr>
        <w:t xml:space="preserve"> </w:t>
      </w:r>
      <w:r w:rsidRPr="00E53590">
        <w:rPr>
          <w:rtl/>
        </w:rPr>
        <w:t>השנה</w:t>
      </w:r>
      <w:r w:rsidR="00C975B7">
        <w:rPr>
          <w:rtl/>
        </w:rPr>
        <w:t xml:space="preserve"> </w:t>
      </w:r>
      <w:r w:rsidRPr="00E53590">
        <w:rPr>
          <w:rtl/>
        </w:rPr>
        <w:t>הוא נתמנה לשר החינוך, והמעשים האלה הם תוצאה של חינוך קלוקל וממושך</w:t>
      </w:r>
      <w:r w:rsidR="00C975B7">
        <w:rPr>
          <w:rtl/>
        </w:rPr>
        <w:t xml:space="preserve"> </w:t>
      </w:r>
      <w:r w:rsidRPr="00E53590">
        <w:rPr>
          <w:rtl/>
        </w:rPr>
        <w:t>שנמשך, לצערי, לצערנו.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רבותי,</w:t>
      </w:r>
      <w:r w:rsidR="00C975B7">
        <w:rPr>
          <w:rtl/>
        </w:rPr>
        <w:t xml:space="preserve"> </w:t>
      </w:r>
      <w:r w:rsidRPr="00E53590">
        <w:rPr>
          <w:rtl/>
        </w:rPr>
        <w:t>דעו</w:t>
      </w:r>
      <w:r w:rsidR="00C975B7">
        <w:rPr>
          <w:rtl/>
        </w:rPr>
        <w:t xml:space="preserve"> </w:t>
      </w:r>
      <w:r w:rsidRPr="00E53590">
        <w:rPr>
          <w:rtl/>
        </w:rPr>
        <w:t>את המצב כמו שהוא. חינוך ללא תורה, חינוך ללא מסורת, חינוך ללא</w:t>
      </w:r>
      <w:r w:rsidR="00C975B7">
        <w:rPr>
          <w:rtl/>
        </w:rPr>
        <w:t xml:space="preserve"> </w:t>
      </w:r>
      <w:r w:rsidRPr="00E53590">
        <w:rPr>
          <w:rtl/>
        </w:rPr>
        <w:t>יראת</w:t>
      </w:r>
      <w:r w:rsidR="00C975B7">
        <w:rPr>
          <w:rtl/>
        </w:rPr>
        <w:t xml:space="preserve"> </w:t>
      </w:r>
      <w:r w:rsidRPr="00E53590">
        <w:rPr>
          <w:rtl/>
        </w:rPr>
        <w:t>שמים</w:t>
      </w:r>
      <w:r w:rsidR="00C975B7">
        <w:rPr>
          <w:rtl/>
        </w:rPr>
        <w:t xml:space="preserve"> – </w:t>
      </w:r>
      <w:r w:rsidRPr="00E53590">
        <w:rPr>
          <w:rtl/>
        </w:rPr>
        <w:t>מוריד</w:t>
      </w:r>
      <w:r w:rsidR="00C975B7">
        <w:rPr>
          <w:rtl/>
        </w:rPr>
        <w:t xml:space="preserve"> </w:t>
      </w:r>
      <w:r w:rsidRPr="00E53590">
        <w:rPr>
          <w:rtl/>
        </w:rPr>
        <w:t>אותם</w:t>
      </w:r>
      <w:r w:rsidR="00C975B7">
        <w:rPr>
          <w:rtl/>
        </w:rPr>
        <w:t xml:space="preserve"> </w:t>
      </w:r>
      <w:r w:rsidRPr="00E53590">
        <w:rPr>
          <w:rtl/>
        </w:rPr>
        <w:t>עד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התהום. כאשר הם יורדים </w:t>
      </w:r>
      <w:r w:rsidR="00C975B7">
        <w:rPr>
          <w:rtl/>
        </w:rPr>
        <w:t>–</w:t>
      </w:r>
      <w:r w:rsidRPr="00E53590">
        <w:rPr>
          <w:rtl/>
        </w:rPr>
        <w:t xml:space="preserve"> כך נאמר </w:t>
      </w:r>
      <w:r w:rsidR="00C975B7">
        <w:rPr>
          <w:rtl/>
        </w:rPr>
        <w:t>–</w:t>
      </w:r>
      <w:r w:rsidRPr="00E53590">
        <w:rPr>
          <w:rtl/>
        </w:rPr>
        <w:t xml:space="preserve"> הם יורדים עד</w:t>
      </w:r>
      <w:r w:rsidR="00C975B7">
        <w:rPr>
          <w:rtl/>
        </w:rPr>
        <w:t xml:space="preserve"> </w:t>
      </w:r>
      <w:r w:rsidRPr="00E53590">
        <w:rPr>
          <w:rtl/>
        </w:rPr>
        <w:t>לתהום.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התפלאתי</w:t>
      </w:r>
      <w:r w:rsidR="00C975B7">
        <w:rPr>
          <w:rtl/>
        </w:rPr>
        <w:t xml:space="preserve"> </w:t>
      </w:r>
      <w:r w:rsidRPr="00E53590">
        <w:rPr>
          <w:rtl/>
        </w:rPr>
        <w:t>מאוד, אני מוכרח להגיד לכם, כאשר לפנינו כרוניקה כזאת מזעזעת, מבשר</w:t>
      </w:r>
      <w:r w:rsidR="00C975B7">
        <w:rPr>
          <w:rtl/>
        </w:rPr>
        <w:t xml:space="preserve"> </w:t>
      </w:r>
      <w:r w:rsidRPr="00E53590">
        <w:rPr>
          <w:rtl/>
        </w:rPr>
        <w:t>לנו</w:t>
      </w:r>
      <w:r w:rsidR="00C975B7">
        <w:rPr>
          <w:rtl/>
        </w:rPr>
        <w:t xml:space="preserve"> </w:t>
      </w:r>
      <w:r w:rsidRPr="00E53590">
        <w:rPr>
          <w:rtl/>
        </w:rPr>
        <w:t>שר</w:t>
      </w:r>
      <w:r w:rsidR="00C975B7">
        <w:rPr>
          <w:rtl/>
        </w:rPr>
        <w:t xml:space="preserve"> </w:t>
      </w:r>
      <w:r w:rsidRPr="00E53590">
        <w:rPr>
          <w:rtl/>
        </w:rPr>
        <w:t>החינוך</w:t>
      </w:r>
      <w:r w:rsidR="00C975B7">
        <w:rPr>
          <w:rtl/>
        </w:rPr>
        <w:t xml:space="preserve"> </w:t>
      </w:r>
      <w:r w:rsidRPr="00E53590">
        <w:rPr>
          <w:rtl/>
        </w:rPr>
        <w:t>והתרבות, שהוא מוסיף לשם משרדו את המלה "הספורט", כאילו בזה הוא</w:t>
      </w:r>
      <w:r w:rsidR="00C975B7">
        <w:rPr>
          <w:rtl/>
        </w:rPr>
        <w:t xml:space="preserve"> </w:t>
      </w:r>
      <w:r w:rsidRPr="00E53590">
        <w:rPr>
          <w:rtl/>
        </w:rPr>
        <w:t>רצה</w:t>
      </w:r>
      <w:r w:rsidR="00C975B7">
        <w:rPr>
          <w:rtl/>
        </w:rPr>
        <w:t xml:space="preserve"> </w:t>
      </w:r>
      <w:r w:rsidRPr="00E53590">
        <w:rPr>
          <w:rtl/>
        </w:rPr>
        <w:t>להושיע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ישראל ולעזור לבני הנוער שיחזרו למוטב </w:t>
      </w:r>
      <w:r w:rsidR="00C975B7">
        <w:rPr>
          <w:rtl/>
        </w:rPr>
        <w:t>–</w:t>
      </w:r>
      <w:r w:rsidRPr="00E53590">
        <w:rPr>
          <w:rtl/>
        </w:rPr>
        <w:t xml:space="preserve"> על</w:t>
      </w:r>
      <w:r w:rsidR="00C975B7">
        <w:rPr>
          <w:rtl/>
        </w:rPr>
        <w:t>-</w:t>
      </w:r>
      <w:r w:rsidRPr="00E53590">
        <w:rPr>
          <w:rtl/>
        </w:rPr>
        <w:t>ידי הספורט. וכי הוא</w:t>
      </w:r>
      <w:r w:rsidR="00C975B7">
        <w:rPr>
          <w:rtl/>
        </w:rPr>
        <w:t xml:space="preserve"> </w:t>
      </w:r>
      <w:r w:rsidRPr="00E53590">
        <w:rPr>
          <w:rtl/>
        </w:rPr>
        <w:t>לא יודע בעצמו שהספורט הזה הוא רק ריש לכל מרעין בישין; למה ומדוע הוא מתעלם?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פונה</w:t>
      </w:r>
      <w:r w:rsidR="00C975B7">
        <w:rPr>
          <w:rtl/>
        </w:rPr>
        <w:t xml:space="preserve"> </w:t>
      </w:r>
      <w:r w:rsidRPr="00E53590">
        <w:rPr>
          <w:rtl/>
        </w:rPr>
        <w:t>לשר</w:t>
      </w:r>
      <w:r w:rsidR="00C975B7">
        <w:rPr>
          <w:rtl/>
        </w:rPr>
        <w:t xml:space="preserve"> </w:t>
      </w:r>
      <w:r w:rsidRPr="00E53590">
        <w:rPr>
          <w:rtl/>
        </w:rPr>
        <w:t>החינוך</w:t>
      </w:r>
      <w:r w:rsidR="00C975B7">
        <w:rPr>
          <w:rtl/>
        </w:rPr>
        <w:t xml:space="preserve"> </w:t>
      </w:r>
      <w:r w:rsidRPr="00E53590">
        <w:rPr>
          <w:rtl/>
        </w:rPr>
        <w:t>והתרבות, ראה מה בין בני לבין חמי, אם אפשר לומר את</w:t>
      </w:r>
      <w:r w:rsidR="00C975B7">
        <w:rPr>
          <w:rtl/>
        </w:rPr>
        <w:t xml:space="preserve"> </w:t>
      </w:r>
      <w:r w:rsidRPr="00E53590">
        <w:rPr>
          <w:rtl/>
        </w:rPr>
        <w:t>הביטוי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הזה. תראה את ההבדל הגדול </w:t>
      </w:r>
      <w:r w:rsidR="00C975B7">
        <w:rPr>
          <w:rtl/>
        </w:rPr>
        <w:t>–</w:t>
      </w:r>
      <w:r w:rsidRPr="00E53590">
        <w:rPr>
          <w:rtl/>
        </w:rPr>
        <w:t xml:space="preserve"> 27,000 תלמידים מסוממים לעומת 28,000 תלמידים</w:t>
      </w:r>
      <w:r w:rsidR="00C975B7">
        <w:rPr>
          <w:rtl/>
        </w:rPr>
        <w:t xml:space="preserve"> </w:t>
      </w:r>
      <w:r w:rsidRPr="00E53590">
        <w:rPr>
          <w:rtl/>
        </w:rPr>
        <w:t>מכל</w:t>
      </w:r>
      <w:r w:rsidR="00C975B7">
        <w:rPr>
          <w:rtl/>
        </w:rPr>
        <w:t xml:space="preserve"> </w:t>
      </w:r>
      <w:r w:rsidRPr="00E53590">
        <w:rPr>
          <w:rtl/>
        </w:rPr>
        <w:t>שכבות</w:t>
      </w:r>
      <w:r w:rsidR="00C975B7">
        <w:rPr>
          <w:rtl/>
        </w:rPr>
        <w:t xml:space="preserve"> </w:t>
      </w:r>
      <w:r w:rsidRPr="00E53590">
        <w:rPr>
          <w:rtl/>
        </w:rPr>
        <w:t>החרדים</w:t>
      </w:r>
      <w:r w:rsidR="00C975B7">
        <w:rPr>
          <w:rtl/>
        </w:rPr>
        <w:t xml:space="preserve"> </w:t>
      </w:r>
      <w:r w:rsidRPr="00E53590">
        <w:rPr>
          <w:rtl/>
        </w:rPr>
        <w:t>כאן</w:t>
      </w:r>
      <w:r w:rsidR="00C975B7">
        <w:rPr>
          <w:rtl/>
        </w:rPr>
        <w:t xml:space="preserve"> </w:t>
      </w:r>
      <w:r w:rsidRPr="00E53590">
        <w:rPr>
          <w:rtl/>
        </w:rPr>
        <w:t>בארץ וגם במדינות בחוץ</w:t>
      </w:r>
      <w:r w:rsidR="00C975B7">
        <w:rPr>
          <w:rtl/>
        </w:rPr>
        <w:t>-</w:t>
      </w:r>
      <w:r w:rsidRPr="00E53590">
        <w:rPr>
          <w:rtl/>
        </w:rPr>
        <w:t>לארץ, אשר ייבחנו מחר על</w:t>
      </w:r>
      <w:r w:rsidR="00C975B7">
        <w:rPr>
          <w:rtl/>
        </w:rPr>
        <w:t>-</w:t>
      </w:r>
      <w:r w:rsidRPr="00E53590">
        <w:rPr>
          <w:rtl/>
        </w:rPr>
        <w:t>ידי קרן</w:t>
      </w:r>
      <w:r w:rsidR="00C975B7">
        <w:rPr>
          <w:rtl/>
        </w:rPr>
        <w:t xml:space="preserve"> </w:t>
      </w:r>
      <w:r w:rsidRPr="00E53590">
        <w:rPr>
          <w:rtl/>
        </w:rPr>
        <w:t>התרבות של "דגל ירושלים" על מצוות התלויות בארץ בנושא דיני שביעית, שנלמדו על</w:t>
      </w:r>
      <w:r w:rsidR="00C975B7">
        <w:rPr>
          <w:rtl/>
        </w:rPr>
        <w:t>-</w:t>
      </w:r>
      <w:r w:rsidRPr="00E53590">
        <w:rPr>
          <w:rtl/>
        </w:rPr>
        <w:t>ידי</w:t>
      </w:r>
      <w:r w:rsidR="00C975B7">
        <w:rPr>
          <w:rtl/>
        </w:rPr>
        <w:t xml:space="preserve"> </w:t>
      </w:r>
      <w:r w:rsidRPr="00E53590">
        <w:rPr>
          <w:rtl/>
        </w:rPr>
        <w:t>28,000</w:t>
      </w:r>
      <w:r w:rsidR="00C975B7">
        <w:rPr>
          <w:rtl/>
        </w:rPr>
        <w:t xml:space="preserve"> </w:t>
      </w:r>
      <w:r w:rsidRPr="00E53590">
        <w:rPr>
          <w:rtl/>
        </w:rPr>
        <w:t>תלמידים. אני רוצה לשאול את השר: מה הוא עושה כדי לחזק אותם? מה הוא עושה</w:t>
      </w:r>
      <w:r w:rsidR="00C975B7">
        <w:rPr>
          <w:rtl/>
        </w:rPr>
        <w:t xml:space="preserve"> </w:t>
      </w:r>
      <w:r w:rsidRPr="00E53590">
        <w:rPr>
          <w:rtl/>
        </w:rPr>
        <w:t>כדי לחזק את הפעילות הרוחנית הזאת, שיכולה להציל את הנוער שלנו? כאשר הוא רואה את</w:t>
      </w:r>
      <w:r w:rsidR="00C975B7">
        <w:rPr>
          <w:rtl/>
        </w:rPr>
        <w:t xml:space="preserve"> </w:t>
      </w:r>
      <w:r w:rsidRPr="00E53590">
        <w:rPr>
          <w:rtl/>
        </w:rPr>
        <w:t>התרופה</w:t>
      </w:r>
      <w:r w:rsidR="00C975B7">
        <w:rPr>
          <w:rtl/>
        </w:rPr>
        <w:t xml:space="preserve"> </w:t>
      </w:r>
      <w:r w:rsidRPr="00E53590">
        <w:rPr>
          <w:rtl/>
        </w:rPr>
        <w:t>למהלך עבודת משרדו בהוספת המלה "הספורט", למה ומדוע הוא לא מבין ולא מוכן</w:t>
      </w:r>
      <w:r w:rsidR="00C975B7">
        <w:rPr>
          <w:rtl/>
        </w:rPr>
        <w:t xml:space="preserve"> </w:t>
      </w:r>
      <w:r w:rsidRPr="00E53590">
        <w:rPr>
          <w:rtl/>
        </w:rPr>
        <w:t>להתעמק</w:t>
      </w:r>
      <w:r w:rsidR="00C975B7">
        <w:rPr>
          <w:rtl/>
        </w:rPr>
        <w:t xml:space="preserve"> </w:t>
      </w:r>
      <w:r w:rsidRPr="00E53590">
        <w:rPr>
          <w:rtl/>
        </w:rPr>
        <w:t>ולראות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את המצב כמו שהוא </w:t>
      </w:r>
      <w:r w:rsidR="00C975B7">
        <w:rPr>
          <w:rtl/>
        </w:rPr>
        <w:t>–</w:t>
      </w:r>
      <w:r w:rsidRPr="00E53590">
        <w:rPr>
          <w:rtl/>
        </w:rPr>
        <w:t xml:space="preserve"> למה מביא הספורט ולמה, ברוך השם, אנחנו מודים</w:t>
      </w:r>
      <w:r w:rsidR="00C975B7">
        <w:rPr>
          <w:rtl/>
        </w:rPr>
        <w:t xml:space="preserve"> </w:t>
      </w:r>
      <w:r w:rsidRPr="00E53590">
        <w:rPr>
          <w:rtl/>
        </w:rPr>
        <w:t>להשם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חן חסדו אתנו בחינוך שלנו, שאנחנו יכולים להוכיח, ברוך השם, לגבי רבבות</w:t>
      </w:r>
      <w:r w:rsidR="00C975B7">
        <w:rPr>
          <w:rtl/>
        </w:rPr>
        <w:t xml:space="preserve"> </w:t>
      </w:r>
      <w:r w:rsidRPr="00E53590">
        <w:rPr>
          <w:rtl/>
        </w:rPr>
        <w:t>אלפי ילדי ישראל שהצלנו אותם. מה שאנחנו משקיעים בחינוך אנחנו חוסכים מבתי</w:t>
      </w:r>
      <w:r w:rsidR="00C975B7">
        <w:rPr>
          <w:rtl/>
        </w:rPr>
        <w:t>-</w:t>
      </w:r>
      <w:r w:rsidRPr="00E53590">
        <w:rPr>
          <w:rtl/>
        </w:rPr>
        <w:t>הסוהר.</w:t>
      </w:r>
      <w:r w:rsidR="00C975B7">
        <w:rPr>
          <w:rtl/>
        </w:rPr>
        <w:t xml:space="preserve"> </w:t>
      </w:r>
      <w:r w:rsidRPr="00E53590">
        <w:rPr>
          <w:rtl/>
        </w:rPr>
        <w:t>איפה הילדים של החינוך החילוני ואיפה הילדים של החינוך שלנו?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פונה</w:t>
      </w:r>
      <w:r w:rsidR="00C975B7">
        <w:rPr>
          <w:rtl/>
        </w:rPr>
        <w:t xml:space="preserve"> </w:t>
      </w:r>
      <w:r w:rsidRPr="00E53590">
        <w:rPr>
          <w:rtl/>
        </w:rPr>
        <w:t>אליך,</w:t>
      </w:r>
      <w:r w:rsidR="00C975B7">
        <w:rPr>
          <w:rtl/>
        </w:rPr>
        <w:t xml:space="preserve"> </w:t>
      </w: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שר</w:t>
      </w:r>
      <w:r w:rsidR="00C975B7">
        <w:rPr>
          <w:rtl/>
        </w:rPr>
        <w:t xml:space="preserve"> </w:t>
      </w:r>
      <w:r w:rsidRPr="00E53590">
        <w:rPr>
          <w:rtl/>
        </w:rPr>
        <w:t>החינוך.</w:t>
      </w:r>
      <w:r w:rsidR="00C975B7">
        <w:rPr>
          <w:rtl/>
        </w:rPr>
        <w:t xml:space="preserve"> </w:t>
      </w:r>
      <w:r w:rsidRPr="00E53590">
        <w:rPr>
          <w:rtl/>
        </w:rPr>
        <w:t>אמרתי</w:t>
      </w:r>
      <w:r w:rsidR="00C975B7">
        <w:rPr>
          <w:rtl/>
        </w:rPr>
        <w:t xml:space="preserve"> </w:t>
      </w:r>
      <w:r w:rsidRPr="00E53590">
        <w:rPr>
          <w:rtl/>
        </w:rPr>
        <w:t>בדברי,</w:t>
      </w:r>
      <w:r w:rsidR="00C975B7">
        <w:rPr>
          <w:rtl/>
        </w:rPr>
        <w:t xml:space="preserve"> </w:t>
      </w:r>
      <w:r w:rsidRPr="00E53590">
        <w:rPr>
          <w:rtl/>
        </w:rPr>
        <w:t>אני לא אומר את דברי</w:t>
      </w:r>
      <w:r w:rsidR="00C975B7">
        <w:rPr>
          <w:rtl/>
        </w:rPr>
        <w:t xml:space="preserve"> </w:t>
      </w:r>
      <w:r w:rsidRPr="00E53590">
        <w:rPr>
          <w:rtl/>
        </w:rPr>
        <w:t>כביקורת,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רק</w:t>
      </w:r>
      <w:r w:rsidR="00C975B7">
        <w:rPr>
          <w:rtl/>
        </w:rPr>
        <w:t xml:space="preserve"> </w:t>
      </w:r>
      <w:r w:rsidRPr="00E53590">
        <w:rPr>
          <w:rtl/>
        </w:rPr>
        <w:t>מבקש</w:t>
      </w:r>
      <w:r w:rsidR="00C975B7">
        <w:rPr>
          <w:rtl/>
        </w:rPr>
        <w:t xml:space="preserve"> </w:t>
      </w:r>
      <w:r w:rsidRPr="00E53590">
        <w:rPr>
          <w:rtl/>
        </w:rPr>
        <w:t>אותך,</w:t>
      </w:r>
      <w:r w:rsidR="00C975B7">
        <w:rPr>
          <w:rtl/>
        </w:rPr>
        <w:t xml:space="preserve"> </w:t>
      </w:r>
      <w:r w:rsidRPr="00E53590">
        <w:rPr>
          <w:rtl/>
        </w:rPr>
        <w:t>בהעריכי אותך, בגישתך האובייקטיבית לנושאים רבים</w:t>
      </w:r>
      <w:r w:rsidR="00C975B7">
        <w:rPr>
          <w:rtl/>
        </w:rPr>
        <w:t xml:space="preserve"> </w:t>
      </w:r>
      <w:r w:rsidRPr="00E53590">
        <w:rPr>
          <w:rtl/>
        </w:rPr>
        <w:t>שאנחנו</w:t>
      </w:r>
      <w:r w:rsidR="00C975B7">
        <w:rPr>
          <w:rtl/>
        </w:rPr>
        <w:t xml:space="preserve"> </w:t>
      </w:r>
      <w:r w:rsidRPr="00E53590">
        <w:rPr>
          <w:rtl/>
        </w:rPr>
        <w:t>מדברים</w:t>
      </w:r>
      <w:r w:rsidR="00C975B7">
        <w:rPr>
          <w:rtl/>
        </w:rPr>
        <w:t xml:space="preserve"> </w:t>
      </w:r>
      <w:r w:rsidRPr="00E53590">
        <w:rPr>
          <w:rtl/>
        </w:rPr>
        <w:t>בינינו,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מבקש ממך: תן דעתך איך בולמים את ההידרדרות הנוראה</w:t>
      </w:r>
      <w:r w:rsidR="00C975B7">
        <w:rPr>
          <w:rtl/>
        </w:rPr>
        <w:t xml:space="preserve"> </w:t>
      </w:r>
      <w:r w:rsidRPr="00E53590">
        <w:rPr>
          <w:rtl/>
        </w:rPr>
        <w:t>הזאת</w:t>
      </w:r>
      <w:r w:rsidR="00C975B7">
        <w:rPr>
          <w:rtl/>
        </w:rPr>
        <w:t xml:space="preserve"> </w:t>
      </w:r>
      <w:r w:rsidRPr="00E53590">
        <w:rPr>
          <w:rtl/>
        </w:rPr>
        <w:t>ואיך</w:t>
      </w:r>
      <w:r w:rsidR="00C975B7">
        <w:rPr>
          <w:rtl/>
        </w:rPr>
        <w:t xml:space="preserve"> </w:t>
      </w:r>
      <w:r w:rsidRPr="00E53590">
        <w:rPr>
          <w:rtl/>
        </w:rPr>
        <w:t>אתה מחזק את הפעילות התורנית שלנו. הביטה נא וראה, ב</w:t>
      </w:r>
      <w:r w:rsidR="00C975B7">
        <w:rPr>
          <w:rtl/>
        </w:rPr>
        <w:t>-</w:t>
      </w:r>
      <w:r w:rsidR="00C975B7" w:rsidRPr="00E53590">
        <w:rPr>
          <w:rtl/>
        </w:rPr>
        <w:t>40</w:t>
      </w:r>
      <w:r w:rsidR="00C975B7">
        <w:rPr>
          <w:rtl/>
        </w:rPr>
        <w:t>%</w:t>
      </w:r>
      <w:r w:rsidRPr="00E53590">
        <w:rPr>
          <w:rtl/>
        </w:rPr>
        <w:t xml:space="preserve"> הגדילו השנה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התרבות הכללית </w:t>
      </w:r>
      <w:r w:rsidR="00C975B7">
        <w:rPr>
          <w:rtl/>
        </w:rPr>
        <w:t>–</w:t>
      </w:r>
      <w:r w:rsidRPr="00E53590">
        <w:rPr>
          <w:rtl/>
        </w:rPr>
        <w:t xml:space="preserve"> ספורט ואחרים, ואילו את התרבות שלנו רק ב</w:t>
      </w:r>
      <w:r w:rsidR="00C975B7">
        <w:rPr>
          <w:rtl/>
        </w:rPr>
        <w:t>-</w:t>
      </w:r>
      <w:r w:rsidR="00C975B7" w:rsidRPr="00E53590">
        <w:rPr>
          <w:rtl/>
        </w:rPr>
        <w:t>10</w:t>
      </w:r>
      <w:r w:rsidR="00C975B7">
        <w:rPr>
          <w:rtl/>
        </w:rPr>
        <w:t>%</w:t>
      </w:r>
      <w:r w:rsidRPr="00E53590">
        <w:rPr>
          <w:rtl/>
        </w:rPr>
        <w:t>. מה, למה ומדוע</w:t>
      </w:r>
      <w:r w:rsidR="00C975B7">
        <w:rPr>
          <w:rtl/>
        </w:rPr>
        <w:t xml:space="preserve"> </w:t>
      </w:r>
      <w:r w:rsidRPr="00E53590">
        <w:rPr>
          <w:rtl/>
        </w:rPr>
        <w:t>הקיפוח</w:t>
      </w:r>
      <w:r w:rsidR="00C975B7">
        <w:rPr>
          <w:rtl/>
        </w:rPr>
        <w:t xml:space="preserve"> </w:t>
      </w:r>
      <w:r w:rsidRPr="00E53590">
        <w:rPr>
          <w:rtl/>
        </w:rPr>
        <w:t>הזה?</w:t>
      </w:r>
      <w:r w:rsidR="00C975B7">
        <w:rPr>
          <w:rtl/>
        </w:rPr>
        <w:t xml:space="preserve"> </w:t>
      </w:r>
      <w:r w:rsidRPr="00E53590">
        <w:rPr>
          <w:rtl/>
        </w:rPr>
        <w:t>האם</w:t>
      </w:r>
      <w:r w:rsidR="00C975B7">
        <w:rPr>
          <w:rtl/>
        </w:rPr>
        <w:t xml:space="preserve"> </w:t>
      </w:r>
      <w:r w:rsidRPr="00E53590">
        <w:rPr>
          <w:rtl/>
        </w:rPr>
        <w:t>אתה</w:t>
      </w:r>
      <w:r w:rsidR="00C975B7">
        <w:rPr>
          <w:rtl/>
        </w:rPr>
        <w:t xml:space="preserve"> </w:t>
      </w:r>
      <w:r w:rsidRPr="00E53590">
        <w:rPr>
          <w:rtl/>
        </w:rPr>
        <w:t>לא יכול, מתוך הכרוניקה הכאובה הזאת, ללמוד לקח שיש צורך</w:t>
      </w:r>
      <w:r w:rsidR="00C975B7">
        <w:rPr>
          <w:rtl/>
        </w:rPr>
        <w:t xml:space="preserve"> </w:t>
      </w:r>
      <w:r w:rsidRPr="00E53590">
        <w:rPr>
          <w:rtl/>
        </w:rPr>
        <w:t>לתקן את המעוות? למה לא תתקן?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לחבר הכנסת פרוש.</w:t>
      </w:r>
      <w:r w:rsidR="00C975B7">
        <w:rPr>
          <w:rtl/>
        </w:rPr>
        <w:t xml:space="preserve"> </w:t>
      </w:r>
      <w:r w:rsidRPr="00E53590">
        <w:rPr>
          <w:rtl/>
        </w:rPr>
        <w:t>סגן השר אלי בן</w:t>
      </w:r>
      <w:r w:rsidR="00C975B7">
        <w:rPr>
          <w:rtl/>
        </w:rPr>
        <w:t>-</w:t>
      </w:r>
      <w:r w:rsidRPr="00E53590">
        <w:rPr>
          <w:rtl/>
        </w:rPr>
        <w:t>מנחם,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יוסף בא</w:t>
      </w:r>
      <w:r>
        <w:rPr>
          <w:rtl/>
        </w:rPr>
        <w:t>-</w:t>
      </w:r>
      <w:r w:rsidRPr="00C975B7">
        <w:rPr>
          <w:rtl/>
        </w:rPr>
        <w:t>גד (מולדת):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סגן שר חינוך חדש.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בא</w:t>
      </w:r>
      <w:r w:rsidR="00C975B7">
        <w:rPr>
          <w:rtl/>
        </w:rPr>
        <w:t>-</w:t>
      </w:r>
      <w:r w:rsidRPr="00E53590">
        <w:rPr>
          <w:rtl/>
        </w:rPr>
        <w:t>גד,</w:t>
      </w:r>
      <w:r w:rsidR="00C975B7">
        <w:rPr>
          <w:rtl/>
        </w:rPr>
        <w:t xml:space="preserve"> </w:t>
      </w:r>
      <w:r w:rsidRPr="00E53590">
        <w:rPr>
          <w:rtl/>
        </w:rPr>
        <w:t>כאן דיברו על סמים ודיברו על דברים אחרים. אני חושב שזה</w:t>
      </w:r>
      <w:r w:rsidR="00C975B7">
        <w:rPr>
          <w:rtl/>
        </w:rPr>
        <w:t xml:space="preserve"> </w:t>
      </w:r>
      <w:r w:rsidRPr="00E53590">
        <w:rPr>
          <w:rtl/>
        </w:rPr>
        <w:t>גם טבעי שסגן השר בן</w:t>
      </w:r>
      <w:r w:rsidR="00C975B7">
        <w:rPr>
          <w:rtl/>
        </w:rPr>
        <w:t>-</w:t>
      </w:r>
      <w:r w:rsidRPr="00E53590">
        <w:rPr>
          <w:rtl/>
        </w:rPr>
        <w:t xml:space="preserve">מנחם ישיב. מה גם שזכותה של הממשלה לשלוח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יוסף בא</w:t>
      </w:r>
      <w:r>
        <w:rPr>
          <w:rtl/>
        </w:rPr>
        <w:t>-</w:t>
      </w:r>
      <w:r w:rsidRPr="00C975B7">
        <w:rPr>
          <w:rtl/>
        </w:rPr>
        <w:t>גד (מולדת):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זה מראה את היחס של הממשלה לחינוך.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אין לזה כל קשר.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>ראש, חבר הכנסת בא</w:t>
      </w:r>
      <w:r w:rsidR="00C975B7">
        <w:rPr>
          <w:rtl/>
        </w:rPr>
        <w:t>-</w:t>
      </w:r>
      <w:r w:rsidRPr="00E53590">
        <w:rPr>
          <w:rtl/>
        </w:rPr>
        <w:t xml:space="preserve">גד, אני אתקן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אריאל ויינשטיין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סגן</w:t>
      </w:r>
      <w:r w:rsidR="00C975B7">
        <w:rPr>
          <w:rtl/>
        </w:rPr>
        <w:t xml:space="preserve"> </w:t>
      </w:r>
      <w:r w:rsidRPr="00E53590">
        <w:rPr>
          <w:rtl/>
        </w:rPr>
        <w:t>השר</w:t>
      </w:r>
      <w:r w:rsidR="00C975B7">
        <w:rPr>
          <w:rtl/>
        </w:rPr>
        <w:t xml:space="preserve"> </w:t>
      </w:r>
      <w:r w:rsidRPr="00E53590">
        <w:rPr>
          <w:rtl/>
        </w:rPr>
        <w:t>בן</w:t>
      </w:r>
      <w:r w:rsidR="00C975B7">
        <w:rPr>
          <w:rtl/>
        </w:rPr>
        <w:t>-</w:t>
      </w:r>
      <w:r w:rsidRPr="00E53590">
        <w:rPr>
          <w:rtl/>
        </w:rPr>
        <w:t>מנחם</w:t>
      </w:r>
      <w:r w:rsidR="00C975B7">
        <w:rPr>
          <w:rtl/>
        </w:rPr>
        <w:t xml:space="preserve"> </w:t>
      </w:r>
      <w:r w:rsidRPr="00E53590">
        <w:rPr>
          <w:rtl/>
        </w:rPr>
        <w:t>נאבק</w:t>
      </w:r>
      <w:r w:rsidR="00C975B7">
        <w:rPr>
          <w:rtl/>
        </w:rPr>
        <w:t xml:space="preserve"> </w:t>
      </w:r>
      <w:r w:rsidRPr="00E53590">
        <w:rPr>
          <w:rtl/>
        </w:rPr>
        <w:t>במשך</w:t>
      </w:r>
      <w:r w:rsidR="00C975B7">
        <w:rPr>
          <w:rtl/>
        </w:rPr>
        <w:t xml:space="preserve"> </w:t>
      </w:r>
      <w:r w:rsidRPr="00E53590">
        <w:rPr>
          <w:rtl/>
        </w:rPr>
        <w:t>שנים</w:t>
      </w:r>
      <w:r w:rsidR="00C975B7">
        <w:rPr>
          <w:rtl/>
        </w:rPr>
        <w:t xml:space="preserve"> </w:t>
      </w:r>
      <w:r w:rsidRPr="00E53590">
        <w:rPr>
          <w:rtl/>
        </w:rPr>
        <w:t>בנושאים האלה. אני חושב שהוא זה שצריך</w:t>
      </w:r>
      <w:r w:rsidR="00C975B7">
        <w:rPr>
          <w:rtl/>
        </w:rPr>
        <w:t xml:space="preserve"> </w:t>
      </w:r>
      <w:r w:rsidRPr="00E53590">
        <w:rPr>
          <w:rtl/>
        </w:rPr>
        <w:t>להשיב. הוא השיג תקציבים בוועדת הכספים. אין טעם לפגוע בו.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יוסף בא</w:t>
      </w:r>
      <w:r>
        <w:rPr>
          <w:rtl/>
        </w:rPr>
        <w:t>-</w:t>
      </w:r>
      <w:r w:rsidRPr="00C975B7">
        <w:rPr>
          <w:rtl/>
        </w:rPr>
        <w:t>גד (מולדת):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 פגעתי.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אריאל ויינשטיין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סגן</w:t>
      </w:r>
      <w:r w:rsidR="00C975B7">
        <w:rPr>
          <w:rtl/>
        </w:rPr>
        <w:t xml:space="preserve"> </w:t>
      </w:r>
      <w:r w:rsidRPr="00E53590">
        <w:rPr>
          <w:rtl/>
        </w:rPr>
        <w:t>השר</w:t>
      </w:r>
      <w:r w:rsidR="00C975B7">
        <w:rPr>
          <w:rtl/>
        </w:rPr>
        <w:t xml:space="preserve"> </w:t>
      </w:r>
      <w:r w:rsidRPr="00E53590">
        <w:rPr>
          <w:rtl/>
        </w:rPr>
        <w:t>נאבק</w:t>
      </w:r>
      <w:r w:rsidR="00C975B7">
        <w:rPr>
          <w:rtl/>
        </w:rPr>
        <w:t xml:space="preserve"> </w:t>
      </w:r>
      <w:r w:rsidRPr="00E53590">
        <w:rPr>
          <w:rtl/>
        </w:rPr>
        <w:t>מאבקים</w:t>
      </w:r>
      <w:r w:rsidR="00C975B7">
        <w:rPr>
          <w:rtl/>
        </w:rPr>
        <w:t xml:space="preserve"> </w:t>
      </w:r>
      <w:r w:rsidRPr="00E53590">
        <w:rPr>
          <w:rtl/>
        </w:rPr>
        <w:t>קשים בוועדת הכספים</w:t>
      </w:r>
      <w:r w:rsidR="00C975B7">
        <w:rPr>
          <w:rtl/>
        </w:rPr>
        <w:t xml:space="preserve"> </w:t>
      </w:r>
      <w:r w:rsidRPr="00E53590">
        <w:rPr>
          <w:rtl/>
        </w:rPr>
        <w:t>והשיג תקציבים שחברים אחרים לא</w:t>
      </w:r>
      <w:r w:rsidR="00C975B7">
        <w:rPr>
          <w:rtl/>
        </w:rPr>
        <w:t xml:space="preserve"> </w:t>
      </w:r>
      <w:r w:rsidRPr="00E53590">
        <w:rPr>
          <w:rtl/>
        </w:rPr>
        <w:t>השיגו בנושא הסמים ובנושאים אחרים שחבר הכנסת פרוש דיבר עליהם.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רבותי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הוויכוח</w:t>
      </w:r>
      <w:r w:rsidR="00C975B7">
        <w:rPr>
          <w:rtl/>
        </w:rPr>
        <w:t xml:space="preserve"> </w:t>
      </w:r>
      <w:r w:rsidRPr="00E53590">
        <w:rPr>
          <w:rtl/>
        </w:rPr>
        <w:t>הזה מיותר. זכותה של הממשלה לשלוח את מי שהיא</w:t>
      </w:r>
      <w:r w:rsidR="00C975B7">
        <w:rPr>
          <w:rtl/>
        </w:rPr>
        <w:t xml:space="preserve"> </w:t>
      </w:r>
      <w:r w:rsidRPr="00E53590">
        <w:rPr>
          <w:rtl/>
        </w:rPr>
        <w:t>חפצה בכך. מה גם שבמקרה הזה היא בחרה נכון.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מודה</w:t>
      </w:r>
      <w:r w:rsidR="00C975B7">
        <w:rPr>
          <w:rtl/>
        </w:rPr>
        <w:t xml:space="preserve"> </w:t>
      </w:r>
      <w:r w:rsidRPr="00E53590">
        <w:rPr>
          <w:rtl/>
        </w:rPr>
        <w:t>ליושב</w:t>
      </w:r>
      <w:r w:rsidR="00C975B7">
        <w:rPr>
          <w:rtl/>
        </w:rPr>
        <w:t>-</w:t>
      </w:r>
      <w:r w:rsidRPr="00E53590">
        <w:rPr>
          <w:rtl/>
        </w:rPr>
        <w:t>ראש. חברי הכנסת, אני רוצה לתקן טעות. חבר הכנסת פרוש, אני</w:t>
      </w:r>
      <w:r w:rsidR="00C975B7">
        <w:rPr>
          <w:rtl/>
        </w:rPr>
        <w:t xml:space="preserve"> </w:t>
      </w:r>
      <w:r w:rsidRPr="00E53590">
        <w:rPr>
          <w:rtl/>
        </w:rPr>
        <w:t>שר</w:t>
      </w:r>
      <w:r w:rsidR="00C975B7">
        <w:rPr>
          <w:rtl/>
        </w:rPr>
        <w:t xml:space="preserve"> </w:t>
      </w:r>
      <w:r w:rsidRPr="00E53590">
        <w:rPr>
          <w:rtl/>
        </w:rPr>
        <w:t>החינוך היה צריך לענות לך, אבל כאשר אתה מתייחס לנושא הסמים, באופן טבעי עונה</w:t>
      </w:r>
      <w:r w:rsidR="00C975B7">
        <w:rPr>
          <w:rtl/>
        </w:rPr>
        <w:t xml:space="preserve"> </w:t>
      </w:r>
      <w:r w:rsidRPr="00E53590">
        <w:rPr>
          <w:rtl/>
        </w:rPr>
        <w:t>הממונה</w:t>
      </w:r>
      <w:r w:rsidR="00C975B7">
        <w:rPr>
          <w:rtl/>
        </w:rPr>
        <w:t xml:space="preserve"> </w:t>
      </w:r>
      <w:r w:rsidRPr="00E53590">
        <w:rPr>
          <w:rtl/>
        </w:rPr>
        <w:t>מטעם</w:t>
      </w:r>
      <w:r w:rsidR="00C975B7">
        <w:rPr>
          <w:rtl/>
        </w:rPr>
        <w:t xml:space="preserve"> </w:t>
      </w:r>
      <w:r w:rsidRPr="00E53590">
        <w:rPr>
          <w:rtl/>
        </w:rPr>
        <w:t>הממשלה</w:t>
      </w:r>
      <w:r w:rsidR="00C975B7">
        <w:rPr>
          <w:rtl/>
        </w:rPr>
        <w:t xml:space="preserve"> </w:t>
      </w:r>
      <w:r w:rsidRPr="00E53590">
        <w:rPr>
          <w:rtl/>
        </w:rPr>
        <w:t>כאחראי</w:t>
      </w:r>
      <w:r w:rsidR="00C975B7">
        <w:rPr>
          <w:rtl/>
        </w:rPr>
        <w:t xml:space="preserve"> </w:t>
      </w:r>
      <w:r w:rsidRPr="00E53590">
        <w:rPr>
          <w:rtl/>
        </w:rPr>
        <w:t>למאבק</w:t>
      </w:r>
      <w:r w:rsidR="00C975B7">
        <w:rPr>
          <w:rtl/>
        </w:rPr>
        <w:t xml:space="preserve"> </w:t>
      </w:r>
      <w:r w:rsidRPr="00E53590">
        <w:rPr>
          <w:rtl/>
        </w:rPr>
        <w:t>בסמים.</w:t>
      </w:r>
      <w:r w:rsidR="00C975B7">
        <w:rPr>
          <w:rtl/>
        </w:rPr>
        <w:t xml:space="preserve"> </w:t>
      </w:r>
      <w:r w:rsidRPr="00E53590">
        <w:rPr>
          <w:rtl/>
        </w:rPr>
        <w:t>לכן אני עונה. אבל אני אתייחס לכלל</w:t>
      </w:r>
      <w:r w:rsidR="00C975B7">
        <w:rPr>
          <w:rtl/>
        </w:rPr>
        <w:t xml:space="preserve"> </w:t>
      </w:r>
      <w:r w:rsidRPr="00E53590">
        <w:rPr>
          <w:rtl/>
        </w:rPr>
        <w:t>הדברים שאמרת, ובעיקר לנושא הסמים.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 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פרוש,</w:t>
      </w:r>
      <w:r w:rsidR="00C975B7">
        <w:rPr>
          <w:rtl/>
        </w:rPr>
        <w:t xml:space="preserve"> </w:t>
      </w:r>
      <w:r w:rsidRPr="00E53590">
        <w:rPr>
          <w:rtl/>
        </w:rPr>
        <w:t>בהצעתך לסדר</w:t>
      </w:r>
      <w:r w:rsidR="00C975B7">
        <w:rPr>
          <w:rtl/>
        </w:rPr>
        <w:t>-</w:t>
      </w:r>
      <w:r w:rsidRPr="00E53590">
        <w:rPr>
          <w:rtl/>
        </w:rPr>
        <w:t>היום אמרת,</w:t>
      </w:r>
      <w:r w:rsidR="00C975B7">
        <w:rPr>
          <w:rtl/>
        </w:rPr>
        <w:t xml:space="preserve"> </w:t>
      </w:r>
      <w:r w:rsidRPr="00E53590">
        <w:rPr>
          <w:rtl/>
        </w:rPr>
        <w:t>ש</w:t>
      </w:r>
      <w:r w:rsidR="00C975B7">
        <w:rPr>
          <w:rtl/>
        </w:rPr>
        <w:t>-</w:t>
      </w:r>
      <w:r w:rsidRPr="00E53590">
        <w:rPr>
          <w:rtl/>
        </w:rPr>
        <w:t>27,000</w:t>
      </w:r>
      <w:r w:rsidR="00C975B7">
        <w:rPr>
          <w:rtl/>
        </w:rPr>
        <w:t xml:space="preserve"> </w:t>
      </w:r>
      <w:r w:rsidRPr="00E53590">
        <w:rPr>
          <w:rtl/>
        </w:rPr>
        <w:t>תלמידים</w:t>
      </w:r>
      <w:r w:rsidR="00C975B7">
        <w:rPr>
          <w:rtl/>
        </w:rPr>
        <w:t xml:space="preserve"> </w:t>
      </w:r>
      <w:r w:rsidRPr="00E53590">
        <w:rPr>
          <w:rtl/>
        </w:rPr>
        <w:t>משתמשים</w:t>
      </w:r>
      <w:r w:rsidR="00C975B7">
        <w:rPr>
          <w:rtl/>
        </w:rPr>
        <w:t xml:space="preserve"> </w:t>
      </w:r>
      <w:r w:rsidRPr="00E53590">
        <w:rPr>
          <w:rtl/>
        </w:rPr>
        <w:t>בסמים,</w:t>
      </w:r>
      <w:r w:rsidR="00C975B7">
        <w:rPr>
          <w:rtl/>
        </w:rPr>
        <w:t xml:space="preserve"> </w:t>
      </w:r>
      <w:r w:rsidRPr="00E53590">
        <w:rPr>
          <w:rtl/>
        </w:rPr>
        <w:t>ואתה</w:t>
      </w:r>
      <w:r w:rsidR="00C975B7">
        <w:rPr>
          <w:rtl/>
        </w:rPr>
        <w:t xml:space="preserve"> </w:t>
      </w:r>
      <w:r w:rsidRPr="00E53590">
        <w:rPr>
          <w:rtl/>
        </w:rPr>
        <w:t>נדהם</w:t>
      </w:r>
      <w:r w:rsidR="00C975B7">
        <w:rPr>
          <w:rtl/>
        </w:rPr>
        <w:t xml:space="preserve"> </w:t>
      </w:r>
      <w:r w:rsidRPr="00E53590">
        <w:rPr>
          <w:rtl/>
        </w:rPr>
        <w:t>וכן רבים אחרים. לדעתי, קרתה פה</w:t>
      </w:r>
      <w:r w:rsidR="00C975B7">
        <w:rPr>
          <w:rtl/>
        </w:rPr>
        <w:t xml:space="preserve"> </w:t>
      </w:r>
      <w:r w:rsidRPr="00E53590">
        <w:rPr>
          <w:rtl/>
        </w:rPr>
        <w:t>שגיאה. מה שכן היה צריך לעשות, אדוני היושב</w:t>
      </w:r>
      <w:r w:rsidR="00C975B7">
        <w:rPr>
          <w:rtl/>
        </w:rPr>
        <w:t>-</w:t>
      </w:r>
      <w:r w:rsidRPr="00E53590">
        <w:rPr>
          <w:rtl/>
        </w:rPr>
        <w:t>ראש, הוא להראות נתונים.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כיצד</w:t>
      </w:r>
      <w:r w:rsidR="00C975B7">
        <w:rPr>
          <w:rtl/>
        </w:rPr>
        <w:t xml:space="preserve"> </w:t>
      </w:r>
      <w:r w:rsidRPr="00E53590">
        <w:rPr>
          <w:rtl/>
        </w:rPr>
        <w:t>זה</w:t>
      </w:r>
      <w:r w:rsidR="00C975B7">
        <w:rPr>
          <w:rtl/>
        </w:rPr>
        <w:t xml:space="preserve"> </w:t>
      </w:r>
      <w:r w:rsidRPr="00E53590">
        <w:rPr>
          <w:rtl/>
        </w:rPr>
        <w:t>הופץ לתקשורת, חבר הכנסת פרוש? הופץ לתקשורת סקר שערך מכון פור"י,</w:t>
      </w:r>
      <w:r w:rsidR="00C975B7">
        <w:rPr>
          <w:rtl/>
        </w:rPr>
        <w:t xml:space="preserve"> </w:t>
      </w:r>
      <w:r w:rsidRPr="00E53590">
        <w:rPr>
          <w:rtl/>
        </w:rPr>
        <w:t>שלקח</w:t>
      </w:r>
      <w:r w:rsidR="00C975B7">
        <w:rPr>
          <w:rtl/>
        </w:rPr>
        <w:t xml:space="preserve"> </w:t>
      </w:r>
      <w:r w:rsidRPr="00E53590">
        <w:rPr>
          <w:rtl/>
        </w:rPr>
        <w:t>סקר של שנת 1989 מול 1992, כאשר אתה היית אז, אם אינני טועה, סגן שר העבודה</w:t>
      </w:r>
      <w:r w:rsidR="00C975B7">
        <w:rPr>
          <w:rtl/>
        </w:rPr>
        <w:t xml:space="preserve"> </w:t>
      </w:r>
      <w:r w:rsidRPr="00E53590">
        <w:rPr>
          <w:rtl/>
        </w:rPr>
        <w:t>והרווחה. אני צודק, חבר הכנסת פרוש?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מנחם פרוש (יהדות התורה):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שמואל הלפרט (יהדות התורה):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</w:t>
      </w:r>
      <w:r w:rsidR="00C975B7">
        <w:rPr>
          <w:rtl/>
        </w:rPr>
        <w:t>-</w:t>
      </w:r>
      <w:r w:rsidRPr="00E53590">
        <w:rPr>
          <w:rtl/>
        </w:rPr>
        <w:t>1990.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גם ב</w:t>
      </w:r>
      <w:r w:rsidR="00C975B7">
        <w:rPr>
          <w:rtl/>
        </w:rPr>
        <w:t>-</w:t>
      </w:r>
      <w:r w:rsidRPr="00E53590">
        <w:rPr>
          <w:rtl/>
        </w:rPr>
        <w:t>1990, אבל ב</w:t>
      </w:r>
      <w:r w:rsidR="00C975B7">
        <w:rPr>
          <w:rtl/>
        </w:rPr>
        <w:t>-</w:t>
      </w:r>
      <w:r w:rsidRPr="00E53590">
        <w:rPr>
          <w:rtl/>
        </w:rPr>
        <w:t>1989 בוודאי.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שמואל הלפרט (יהדות התורה):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</w:t>
      </w:r>
      <w:r w:rsidR="00C975B7">
        <w:rPr>
          <w:rtl/>
        </w:rPr>
        <w:t>-</w:t>
      </w:r>
      <w:r w:rsidRPr="00E53590">
        <w:rPr>
          <w:rtl/>
        </w:rPr>
        <w:t>1989 לא. ב</w:t>
      </w:r>
      <w:r w:rsidR="00C975B7">
        <w:rPr>
          <w:rtl/>
        </w:rPr>
        <w:t>-</w:t>
      </w:r>
      <w:r w:rsidRPr="00E53590">
        <w:rPr>
          <w:rtl/>
        </w:rPr>
        <w:t>1990.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556F00">
      <w:pPr>
        <w:rPr>
          <w:rtl/>
        </w:rPr>
      </w:pPr>
      <w:r w:rsidRPr="00E53590">
        <w:rPr>
          <w:rtl/>
        </w:rPr>
        <w:t>טוב.</w:t>
      </w:r>
      <w:r w:rsidR="00C975B7">
        <w:rPr>
          <w:rtl/>
        </w:rPr>
        <w:t xml:space="preserve"> </w:t>
      </w:r>
      <w:r w:rsidRPr="00E53590">
        <w:rPr>
          <w:rtl/>
        </w:rPr>
        <w:t>אני לא נכנס לזה, כי נושא הסמים זה לא נושא של הממשלה. אני מדבר רק על</w:t>
      </w:r>
      <w:r w:rsidR="00C975B7">
        <w:rPr>
          <w:rtl/>
        </w:rPr>
        <w:t xml:space="preserve"> </w:t>
      </w:r>
      <w:r w:rsidRPr="00E53590">
        <w:rPr>
          <w:rtl/>
        </w:rPr>
        <w:t>נתונים.</w:t>
      </w:r>
      <w:r w:rsidR="00C975B7">
        <w:rPr>
          <w:rtl/>
        </w:rPr>
        <w:t xml:space="preserve"> </w:t>
      </w:r>
      <w:r w:rsidRPr="00E53590">
        <w:rPr>
          <w:rtl/>
        </w:rPr>
        <w:t>בסקר</w:t>
      </w:r>
      <w:r w:rsidR="00C975B7">
        <w:rPr>
          <w:rtl/>
        </w:rPr>
        <w:t xml:space="preserve"> </w:t>
      </w:r>
      <w:r w:rsidRPr="00E53590">
        <w:rPr>
          <w:rtl/>
        </w:rPr>
        <w:t>האחרון</w:t>
      </w:r>
      <w:r w:rsidR="00C975B7">
        <w:rPr>
          <w:rtl/>
        </w:rPr>
        <w:t xml:space="preserve"> </w:t>
      </w:r>
      <w:r w:rsidRPr="00E53590">
        <w:rPr>
          <w:rtl/>
        </w:rPr>
        <w:t xml:space="preserve">שפורסם </w:t>
      </w:r>
      <w:r w:rsidR="00C975B7">
        <w:rPr>
          <w:rtl/>
        </w:rPr>
        <w:t>–</w:t>
      </w:r>
      <w:r w:rsidRPr="00E53590">
        <w:rPr>
          <w:rtl/>
        </w:rPr>
        <w:t xml:space="preserve"> ופה היתה שגיאה, לדעתי, של הרשות למלחמה בסמים,</w:t>
      </w:r>
      <w:r w:rsidR="00C975B7">
        <w:rPr>
          <w:rtl/>
        </w:rPr>
        <w:t xml:space="preserve"> </w:t>
      </w:r>
      <w:r w:rsidRPr="00E53590">
        <w:rPr>
          <w:rtl/>
        </w:rPr>
        <w:t xml:space="preserve">כדי לתפוס כותרות בעיתונים </w:t>
      </w:r>
      <w:r w:rsidR="00C975B7">
        <w:rPr>
          <w:rtl/>
        </w:rPr>
        <w:t>–</w:t>
      </w:r>
      <w:r w:rsidRPr="00E53590">
        <w:rPr>
          <w:rtl/>
        </w:rPr>
        <w:t xml:space="preserve"> בכותרת נאמר:</w:t>
      </w:r>
      <w:r w:rsidR="00C975B7">
        <w:rPr>
          <w:rtl/>
        </w:rPr>
        <w:t xml:space="preserve"> </w:t>
      </w:r>
      <w:r w:rsidRPr="00E53590">
        <w:rPr>
          <w:rtl/>
        </w:rPr>
        <w:t>27,000 בני נוער משתמשים בסמים.</w:t>
      </w:r>
      <w:r w:rsidR="00C975B7">
        <w:rPr>
          <w:rtl/>
        </w:rPr>
        <w:t xml:space="preserve"> </w:t>
      </w:r>
      <w:r w:rsidRPr="00E53590">
        <w:rPr>
          <w:rtl/>
        </w:rPr>
        <w:t>כולם</w:t>
      </w:r>
      <w:r w:rsidR="00C975B7">
        <w:rPr>
          <w:rtl/>
        </w:rPr>
        <w:t xml:space="preserve"> </w:t>
      </w:r>
      <w:r w:rsidRPr="00E53590">
        <w:rPr>
          <w:rtl/>
        </w:rPr>
        <w:t>נדהמו.</w:t>
      </w:r>
      <w:r w:rsidR="00C975B7">
        <w:rPr>
          <w:rtl/>
        </w:rPr>
        <w:t xml:space="preserve"> </w:t>
      </w: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האמת</w:t>
      </w:r>
      <w:r w:rsidR="00C975B7">
        <w:rPr>
          <w:rtl/>
        </w:rPr>
        <w:t xml:space="preserve"> </w:t>
      </w:r>
      <w:r w:rsidRPr="00E53590">
        <w:rPr>
          <w:rtl/>
        </w:rPr>
        <w:t>היא,</w:t>
      </w:r>
      <w:r w:rsidR="00C975B7">
        <w:rPr>
          <w:rtl/>
        </w:rPr>
        <w:t xml:space="preserve"> </w:t>
      </w:r>
      <w:r w:rsidRPr="00E53590">
        <w:rPr>
          <w:rtl/>
        </w:rPr>
        <w:t>שמשנת 1989, חבר הכנסת פרוש, תלמידים בגיל 18</w:t>
      </w:r>
      <w:r w:rsidR="00556F00">
        <w:rPr>
          <w:rFonts w:hint="cs"/>
          <w:rtl/>
        </w:rPr>
        <w:t>-</w:t>
      </w:r>
      <w:r w:rsidRPr="00E53590">
        <w:rPr>
          <w:rtl/>
        </w:rPr>
        <w:t>12, הסקר</w:t>
      </w:r>
      <w:r w:rsidR="00C975B7">
        <w:rPr>
          <w:rtl/>
        </w:rPr>
        <w:t xml:space="preserve"> </w:t>
      </w:r>
      <w:r w:rsidRPr="00E53590">
        <w:rPr>
          <w:rtl/>
        </w:rPr>
        <w:t>שנערך</w:t>
      </w:r>
      <w:r w:rsidR="00C975B7">
        <w:rPr>
          <w:rtl/>
        </w:rPr>
        <w:t xml:space="preserve"> </w:t>
      </w:r>
      <w:r w:rsidRPr="00E53590">
        <w:rPr>
          <w:rtl/>
        </w:rPr>
        <w:t>ב</w:t>
      </w:r>
      <w:r w:rsidR="00C975B7">
        <w:rPr>
          <w:rtl/>
        </w:rPr>
        <w:t>-</w:t>
      </w:r>
      <w:r w:rsidRPr="00E53590">
        <w:rPr>
          <w:rtl/>
        </w:rPr>
        <w:t>1993</w:t>
      </w:r>
      <w:r w:rsidR="00556F00">
        <w:rPr>
          <w:rFonts w:hint="cs"/>
          <w:rtl/>
        </w:rPr>
        <w:t>-</w:t>
      </w:r>
      <w:r w:rsidRPr="00E53590">
        <w:rPr>
          <w:rtl/>
        </w:rPr>
        <w:t>1992</w:t>
      </w:r>
      <w:r w:rsidR="00C975B7">
        <w:rPr>
          <w:rtl/>
        </w:rPr>
        <w:t xml:space="preserve"> </w:t>
      </w:r>
      <w:r w:rsidRPr="00E53590">
        <w:rPr>
          <w:rtl/>
        </w:rPr>
        <w:t>מצביע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ירידה של כ</w:t>
      </w:r>
      <w:r w:rsidR="00C975B7">
        <w:rPr>
          <w:rtl/>
        </w:rPr>
        <w:t>-</w:t>
      </w:r>
      <w:r w:rsidR="00C975B7" w:rsidRPr="00E53590">
        <w:rPr>
          <w:rtl/>
        </w:rPr>
        <w:t>25</w:t>
      </w:r>
      <w:r w:rsidR="00C975B7">
        <w:rPr>
          <w:rtl/>
        </w:rPr>
        <w:t>%</w:t>
      </w:r>
      <w:r w:rsidRPr="00E53590">
        <w:rPr>
          <w:rtl/>
        </w:rPr>
        <w:t xml:space="preserve"> בשימוש בסמים בקרב בני נוער. ואני</w:t>
      </w:r>
      <w:r w:rsidR="00C975B7">
        <w:rPr>
          <w:rtl/>
        </w:rPr>
        <w:t xml:space="preserve"> </w:t>
      </w:r>
      <w:r w:rsidRPr="00E53590">
        <w:rPr>
          <w:rtl/>
        </w:rPr>
        <w:t>אגיד</w:t>
      </w:r>
      <w:r w:rsidR="00C975B7">
        <w:rPr>
          <w:rtl/>
        </w:rPr>
        <w:t xml:space="preserve"> </w:t>
      </w:r>
      <w:r w:rsidRPr="00E53590">
        <w:rPr>
          <w:rtl/>
        </w:rPr>
        <w:t>לך</w:t>
      </w:r>
      <w:r w:rsidR="00C975B7">
        <w:rPr>
          <w:rtl/>
        </w:rPr>
        <w:t xml:space="preserve"> </w:t>
      </w:r>
      <w:r w:rsidRPr="00E53590">
        <w:rPr>
          <w:rtl/>
        </w:rPr>
        <w:t>איך</w:t>
      </w:r>
      <w:r w:rsidR="00C975B7">
        <w:rPr>
          <w:rtl/>
        </w:rPr>
        <w:t xml:space="preserve"> </w:t>
      </w:r>
      <w:r w:rsidRPr="00E53590">
        <w:rPr>
          <w:rtl/>
        </w:rPr>
        <w:t>הגענו ל</w:t>
      </w:r>
      <w:r w:rsidR="00C975B7">
        <w:rPr>
          <w:rtl/>
        </w:rPr>
        <w:t>-</w:t>
      </w:r>
      <w:r w:rsidR="00C975B7" w:rsidRPr="00E53590">
        <w:rPr>
          <w:rtl/>
        </w:rPr>
        <w:t>25</w:t>
      </w:r>
      <w:r w:rsidR="00C975B7">
        <w:rPr>
          <w:rtl/>
        </w:rPr>
        <w:t>%</w:t>
      </w:r>
      <w:r w:rsidRPr="00E53590">
        <w:rPr>
          <w:rtl/>
        </w:rPr>
        <w:t>.</w:t>
      </w:r>
      <w:r w:rsidR="00C975B7">
        <w:rPr>
          <w:rtl/>
        </w:rPr>
        <w:t xml:space="preserve"> </w:t>
      </w:r>
      <w:r w:rsidRPr="00E53590">
        <w:rPr>
          <w:rtl/>
        </w:rPr>
        <w:t>בשנת 1990</w:t>
      </w:r>
      <w:r w:rsidR="00556F00">
        <w:rPr>
          <w:rFonts w:hint="cs"/>
          <w:rtl/>
        </w:rPr>
        <w:t>-</w:t>
      </w:r>
      <w:r w:rsidRPr="00E53590">
        <w:rPr>
          <w:rtl/>
        </w:rPr>
        <w:t xml:space="preserve">1989 השתמשו </w:t>
      </w:r>
      <w:r w:rsidR="00C975B7" w:rsidRPr="00E53590">
        <w:rPr>
          <w:rtl/>
        </w:rPr>
        <w:t>6</w:t>
      </w:r>
      <w:r w:rsidRPr="00E53590">
        <w:rPr>
          <w:rtl/>
        </w:rPr>
        <w:t>.4</w:t>
      </w:r>
      <w:r w:rsidR="00556F00">
        <w:rPr>
          <w:rtl/>
        </w:rPr>
        <w:t>%</w:t>
      </w:r>
      <w:r w:rsidRPr="00E53590">
        <w:rPr>
          <w:rtl/>
        </w:rPr>
        <w:t xml:space="preserve"> מבני הנוער בסמים. בשנת</w:t>
      </w:r>
      <w:r w:rsidR="00C975B7">
        <w:rPr>
          <w:rtl/>
        </w:rPr>
        <w:t xml:space="preserve"> </w:t>
      </w:r>
      <w:r w:rsidRPr="00E53590">
        <w:rPr>
          <w:rtl/>
        </w:rPr>
        <w:t>1992</w:t>
      </w:r>
      <w:r w:rsidR="00C975B7">
        <w:rPr>
          <w:rtl/>
        </w:rPr>
        <w:t xml:space="preserve"> </w:t>
      </w:r>
      <w:r w:rsidRPr="00E53590">
        <w:rPr>
          <w:rtl/>
        </w:rPr>
        <w:t>ירד</w:t>
      </w:r>
      <w:r w:rsidR="00C975B7">
        <w:rPr>
          <w:rtl/>
        </w:rPr>
        <w:t xml:space="preserve"> </w:t>
      </w:r>
      <w:r w:rsidRPr="00E53590">
        <w:rPr>
          <w:rtl/>
        </w:rPr>
        <w:t>מספרם</w:t>
      </w:r>
      <w:r w:rsidR="00C975B7">
        <w:rPr>
          <w:rtl/>
        </w:rPr>
        <w:t xml:space="preserve"> </w:t>
      </w:r>
      <w:r w:rsidRPr="00E53590">
        <w:rPr>
          <w:rtl/>
        </w:rPr>
        <w:t>ל</w:t>
      </w:r>
      <w:r w:rsidR="00C975B7">
        <w:rPr>
          <w:rtl/>
        </w:rPr>
        <w:t>-</w:t>
      </w:r>
      <w:r w:rsidR="00C975B7" w:rsidRPr="00E53590">
        <w:rPr>
          <w:rtl/>
        </w:rPr>
        <w:t>4</w:t>
      </w:r>
      <w:r w:rsidRPr="00E53590">
        <w:rPr>
          <w:rtl/>
        </w:rPr>
        <w:t>.9</w:t>
      </w:r>
      <w:r w:rsidR="00556F00">
        <w:rPr>
          <w:rtl/>
        </w:rPr>
        <w:t>%</w:t>
      </w:r>
      <w:r w:rsidRPr="00E53590">
        <w:rPr>
          <w:rtl/>
        </w:rPr>
        <w:t>.</w:t>
      </w:r>
      <w:r w:rsidR="00C975B7">
        <w:rPr>
          <w:rtl/>
        </w:rPr>
        <w:t xml:space="preserve"> </w:t>
      </w:r>
      <w:r w:rsidRPr="00E53590">
        <w:rPr>
          <w:rtl/>
        </w:rPr>
        <w:t>כלומר,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אם אתה לוקח </w:t>
      </w:r>
      <w:r w:rsidR="00C975B7" w:rsidRPr="00E53590">
        <w:rPr>
          <w:rtl/>
        </w:rPr>
        <w:t>6</w:t>
      </w:r>
      <w:r w:rsidRPr="00E53590">
        <w:rPr>
          <w:rtl/>
        </w:rPr>
        <w:t>.4</w:t>
      </w:r>
      <w:r w:rsidR="00556F00">
        <w:rPr>
          <w:rtl/>
        </w:rPr>
        <w:t>%</w:t>
      </w:r>
      <w:r w:rsidRPr="00E53590">
        <w:rPr>
          <w:rtl/>
        </w:rPr>
        <w:t xml:space="preserve"> ו</w:t>
      </w:r>
      <w:r w:rsidR="00C975B7">
        <w:rPr>
          <w:rtl/>
        </w:rPr>
        <w:t>-</w:t>
      </w:r>
      <w:r w:rsidR="00C975B7" w:rsidRPr="00E53590">
        <w:rPr>
          <w:rtl/>
        </w:rPr>
        <w:t>4</w:t>
      </w:r>
      <w:r w:rsidRPr="00E53590">
        <w:rPr>
          <w:rtl/>
        </w:rPr>
        <w:t>.9</w:t>
      </w:r>
      <w:r w:rsidR="00556F00">
        <w:rPr>
          <w:rtl/>
        </w:rPr>
        <w:t>%</w:t>
      </w:r>
      <w:r w:rsidRPr="00E53590">
        <w:rPr>
          <w:rtl/>
        </w:rPr>
        <w:t>, זו ירידה פנימית של</w:t>
      </w:r>
      <w:r w:rsidR="00C975B7">
        <w:rPr>
          <w:rtl/>
        </w:rPr>
        <w:t xml:space="preserve"> </w:t>
      </w:r>
      <w:r w:rsidR="00C975B7" w:rsidRPr="00E53590">
        <w:rPr>
          <w:rtl/>
        </w:rPr>
        <w:t>1</w:t>
      </w:r>
      <w:r w:rsidRPr="00E53590">
        <w:rPr>
          <w:rtl/>
        </w:rPr>
        <w:t>.5</w:t>
      </w:r>
      <w:r w:rsidR="00556F00">
        <w:rPr>
          <w:rtl/>
        </w:rPr>
        <w:t>%</w:t>
      </w:r>
      <w:r w:rsidRPr="00E53590">
        <w:rPr>
          <w:rtl/>
        </w:rPr>
        <w:t>.</w:t>
      </w:r>
      <w:r w:rsidR="00C975B7">
        <w:rPr>
          <w:rtl/>
        </w:rPr>
        <w:t xml:space="preserve"> </w:t>
      </w:r>
      <w:r w:rsidR="00C975B7" w:rsidRPr="00E53590">
        <w:rPr>
          <w:rtl/>
        </w:rPr>
        <w:t>1</w:t>
      </w:r>
      <w:r w:rsidRPr="00E53590">
        <w:rPr>
          <w:rtl/>
        </w:rPr>
        <w:t>.5</w:t>
      </w:r>
      <w:r w:rsidR="00556F00">
        <w:rPr>
          <w:rtl/>
        </w:rPr>
        <w:t>%</w:t>
      </w:r>
      <w:r w:rsidRPr="00E53590">
        <w:rPr>
          <w:rtl/>
        </w:rPr>
        <w:t xml:space="preserve"> מתוך </w:t>
      </w:r>
      <w:r w:rsidR="00C975B7" w:rsidRPr="00E53590">
        <w:rPr>
          <w:rtl/>
        </w:rPr>
        <w:t>6</w:t>
      </w:r>
      <w:r w:rsidR="00C975B7">
        <w:rPr>
          <w:rtl/>
        </w:rPr>
        <w:t>%</w:t>
      </w:r>
      <w:r w:rsidRPr="00E53590">
        <w:rPr>
          <w:rtl/>
        </w:rPr>
        <w:t xml:space="preserve"> זה </w:t>
      </w:r>
      <w:r w:rsidR="00C975B7" w:rsidRPr="00E53590">
        <w:rPr>
          <w:rtl/>
        </w:rPr>
        <w:t>25</w:t>
      </w:r>
      <w:r w:rsidR="00C975B7">
        <w:rPr>
          <w:rtl/>
        </w:rPr>
        <w:t>%</w:t>
      </w:r>
      <w:r w:rsidRPr="00E53590">
        <w:rPr>
          <w:rtl/>
        </w:rPr>
        <w:t>, וזו ירידה דרסטית.</w:t>
      </w:r>
    </w:p>
    <w:p w:rsidR="00C975B7" w:rsidRDefault="00C975B7" w:rsidP="00C975B7">
      <w:pPr>
        <w:rPr>
          <w:rtl/>
        </w:rPr>
      </w:pPr>
    </w:p>
    <w:p w:rsidR="00C975B7" w:rsidRDefault="00E53590" w:rsidP="00556F00">
      <w:pPr>
        <w:rPr>
          <w:rtl/>
        </w:rPr>
      </w:pPr>
      <w:r w:rsidRPr="00E53590">
        <w:rPr>
          <w:rtl/>
        </w:rPr>
        <w:t>לא רק בקרב הנוער יש ירידה, חבר הכנסת פרוש, הירידה היא גם בקרב חיילים. סקר</w:t>
      </w:r>
      <w:r w:rsidR="00C975B7">
        <w:rPr>
          <w:rtl/>
        </w:rPr>
        <w:t xml:space="preserve"> </w:t>
      </w:r>
      <w:r w:rsidRPr="00E53590">
        <w:rPr>
          <w:rtl/>
        </w:rPr>
        <w:t>חיילים גילאי 21</w:t>
      </w:r>
      <w:r w:rsidR="00556F00">
        <w:rPr>
          <w:rFonts w:hint="cs"/>
          <w:rtl/>
        </w:rPr>
        <w:t>-</w:t>
      </w:r>
      <w:r w:rsidRPr="00E53590">
        <w:rPr>
          <w:rtl/>
        </w:rPr>
        <w:t>18 מראה שהירידה היא מ</w:t>
      </w:r>
      <w:r w:rsidR="00C975B7">
        <w:rPr>
          <w:rtl/>
        </w:rPr>
        <w:t>-</w:t>
      </w:r>
      <w:r w:rsidR="00C975B7" w:rsidRPr="00E53590">
        <w:rPr>
          <w:rtl/>
        </w:rPr>
        <w:t>5</w:t>
      </w:r>
      <w:r w:rsidRPr="00E53590">
        <w:rPr>
          <w:rtl/>
        </w:rPr>
        <w:t>.7</w:t>
      </w:r>
      <w:r w:rsidR="00556F00">
        <w:rPr>
          <w:rtl/>
        </w:rPr>
        <w:t>%</w:t>
      </w:r>
      <w:r w:rsidRPr="00E53590">
        <w:rPr>
          <w:rtl/>
        </w:rPr>
        <w:t xml:space="preserve"> ל</w:t>
      </w:r>
      <w:r w:rsidR="00C975B7">
        <w:rPr>
          <w:rtl/>
        </w:rPr>
        <w:t>-</w:t>
      </w:r>
      <w:r w:rsidR="00C975B7" w:rsidRPr="00E53590">
        <w:rPr>
          <w:rtl/>
        </w:rPr>
        <w:t>4</w:t>
      </w:r>
      <w:r w:rsidRPr="00E53590">
        <w:rPr>
          <w:rtl/>
        </w:rPr>
        <w:t>.6</w:t>
      </w:r>
      <w:r w:rsidR="00556F00">
        <w:rPr>
          <w:rtl/>
        </w:rPr>
        <w:t>%</w:t>
      </w:r>
      <w:r w:rsidRPr="00E53590">
        <w:rPr>
          <w:rtl/>
        </w:rPr>
        <w:t>. כלומר, גם פה אתה רואה ירידה</w:t>
      </w:r>
      <w:r w:rsidR="00C975B7">
        <w:rPr>
          <w:rtl/>
        </w:rPr>
        <w:t xml:space="preserve"> </w:t>
      </w:r>
      <w:r w:rsidRPr="00E53590">
        <w:rPr>
          <w:rtl/>
        </w:rPr>
        <w:t>משמעותית</w:t>
      </w:r>
      <w:r w:rsidR="00C975B7">
        <w:rPr>
          <w:rtl/>
        </w:rPr>
        <w:t xml:space="preserve"> </w:t>
      </w:r>
      <w:r w:rsidRPr="00E53590">
        <w:rPr>
          <w:rtl/>
        </w:rPr>
        <w:t>של קרוב ל</w:t>
      </w:r>
      <w:r w:rsidR="00C975B7">
        <w:rPr>
          <w:rtl/>
        </w:rPr>
        <w:t>-</w:t>
      </w:r>
      <w:r w:rsidR="00C975B7" w:rsidRPr="00E53590">
        <w:rPr>
          <w:rtl/>
        </w:rPr>
        <w:t>25</w:t>
      </w:r>
      <w:r w:rsidR="00C975B7">
        <w:rPr>
          <w:rtl/>
        </w:rPr>
        <w:t>%</w:t>
      </w:r>
      <w:r w:rsidRPr="00E53590">
        <w:rPr>
          <w:rtl/>
        </w:rPr>
        <w:t>, בהיקף צריכת הסמים בקרב חיילים.</w:t>
      </w:r>
      <w:r w:rsidR="00C975B7">
        <w:rPr>
          <w:rtl/>
        </w:rPr>
        <w:t xml:space="preserve"> </w:t>
      </w:r>
      <w:r w:rsidRPr="00E53590">
        <w:rPr>
          <w:rtl/>
        </w:rPr>
        <w:t>בקרב בוגרים בני 40</w:t>
      </w:r>
      <w:r w:rsidR="00556F00">
        <w:rPr>
          <w:rFonts w:hint="cs"/>
          <w:rtl/>
        </w:rPr>
        <w:t>-</w:t>
      </w:r>
      <w:r w:rsidRPr="00E53590">
        <w:rPr>
          <w:rtl/>
        </w:rPr>
        <w:t>18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ירידה מ</w:t>
      </w:r>
      <w:r w:rsidR="00C975B7">
        <w:rPr>
          <w:rtl/>
        </w:rPr>
        <w:t>-</w:t>
      </w:r>
      <w:r w:rsidR="00C975B7" w:rsidRPr="00E53590">
        <w:rPr>
          <w:rtl/>
        </w:rPr>
        <w:t>6</w:t>
      </w:r>
      <w:r w:rsidRPr="00E53590">
        <w:rPr>
          <w:rtl/>
        </w:rPr>
        <w:t>.6</w:t>
      </w:r>
      <w:r w:rsidR="00556F00">
        <w:rPr>
          <w:rtl/>
        </w:rPr>
        <w:t>%</w:t>
      </w:r>
      <w:r w:rsidRPr="00E53590">
        <w:rPr>
          <w:rtl/>
        </w:rPr>
        <w:t xml:space="preserve"> ל</w:t>
      </w:r>
      <w:r w:rsidR="00C975B7">
        <w:rPr>
          <w:rtl/>
        </w:rPr>
        <w:t>-</w:t>
      </w:r>
      <w:r w:rsidR="00C975B7" w:rsidRPr="00E53590">
        <w:rPr>
          <w:rtl/>
        </w:rPr>
        <w:t>5</w:t>
      </w:r>
      <w:r w:rsidRPr="00E53590">
        <w:rPr>
          <w:rtl/>
        </w:rPr>
        <w:t>.2</w:t>
      </w:r>
      <w:r w:rsidR="00556F00">
        <w:rPr>
          <w:rtl/>
        </w:rPr>
        <w:t>%</w:t>
      </w:r>
      <w:r w:rsidRPr="00E53590">
        <w:rPr>
          <w:rtl/>
        </w:rPr>
        <w:t>, שוב ירידה של כ</w:t>
      </w:r>
      <w:r w:rsidR="00C975B7">
        <w:rPr>
          <w:rtl/>
        </w:rPr>
        <w:t>-</w:t>
      </w:r>
      <w:r w:rsidR="00C975B7" w:rsidRPr="00E53590">
        <w:rPr>
          <w:rtl/>
        </w:rPr>
        <w:t>20</w:t>
      </w:r>
      <w:r w:rsidR="00C975B7">
        <w:rPr>
          <w:rtl/>
        </w:rPr>
        <w:t>%</w:t>
      </w:r>
      <w:r w:rsidRPr="00E53590">
        <w:rPr>
          <w:rtl/>
        </w:rPr>
        <w:t>.</w:t>
      </w:r>
      <w:r w:rsidR="00C975B7">
        <w:rPr>
          <w:rtl/>
        </w:rPr>
        <w:t xml:space="preserve"> </w:t>
      </w:r>
      <w:r w:rsidRPr="00E53590">
        <w:rPr>
          <w:rtl/>
        </w:rPr>
        <w:t>בקרב הבוגרים יותר, אותו דבר.</w:t>
      </w:r>
      <w:r w:rsidR="00C975B7">
        <w:rPr>
          <w:rtl/>
        </w:rPr>
        <w:t xml:space="preserve"> </w:t>
      </w:r>
      <w:r w:rsidRPr="00E53590">
        <w:rPr>
          <w:rtl/>
        </w:rPr>
        <w:t>פה</w:t>
      </w:r>
      <w:r w:rsidR="00C975B7">
        <w:rPr>
          <w:rtl/>
        </w:rPr>
        <w:t xml:space="preserve"> </w:t>
      </w:r>
      <w:r w:rsidRPr="00E53590">
        <w:rPr>
          <w:rtl/>
        </w:rPr>
        <w:t>הסקר</w:t>
      </w:r>
      <w:r w:rsidR="00C975B7">
        <w:rPr>
          <w:rtl/>
        </w:rPr>
        <w:t xml:space="preserve"> </w:t>
      </w:r>
      <w:r w:rsidRPr="00E53590">
        <w:rPr>
          <w:rtl/>
        </w:rPr>
        <w:t>מראה</w:t>
      </w:r>
      <w:r w:rsidR="00C975B7">
        <w:rPr>
          <w:rtl/>
        </w:rPr>
        <w:t xml:space="preserve"> </w:t>
      </w:r>
      <w:r w:rsidRPr="00E53590">
        <w:rPr>
          <w:rtl/>
        </w:rPr>
        <w:t>על שנת 1982, לא 1989. ב</w:t>
      </w:r>
      <w:r w:rsidR="00C975B7">
        <w:rPr>
          <w:rtl/>
        </w:rPr>
        <w:t>-</w:t>
      </w:r>
      <w:r w:rsidRPr="00E53590">
        <w:rPr>
          <w:rtl/>
        </w:rPr>
        <w:t>1982 מול 1992 הירידה היא גם כן כ</w:t>
      </w:r>
      <w:r w:rsidR="00C975B7">
        <w:rPr>
          <w:rtl/>
        </w:rPr>
        <w:t>-</w:t>
      </w:r>
      <w:r w:rsidR="00C975B7" w:rsidRPr="00E53590">
        <w:rPr>
          <w:rtl/>
        </w:rPr>
        <w:t>20</w:t>
      </w:r>
      <w:r w:rsidR="00C975B7">
        <w:rPr>
          <w:rtl/>
        </w:rPr>
        <w:t>%</w:t>
      </w:r>
      <w:r w:rsidRPr="00E53590">
        <w:rPr>
          <w:rtl/>
        </w:rPr>
        <w:t xml:space="preserve"> ירידה</w:t>
      </w:r>
      <w:r w:rsidR="00C975B7">
        <w:rPr>
          <w:rtl/>
        </w:rPr>
        <w:t xml:space="preserve"> </w:t>
      </w:r>
      <w:r w:rsidRPr="00E53590">
        <w:rPr>
          <w:rtl/>
        </w:rPr>
        <w:t>פנימית. כלומר, הסקר מראה נתונים חיוביים והפוכים ממה שהתפרסם.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כעסתי</w:t>
      </w:r>
      <w:r w:rsidR="00C975B7">
        <w:rPr>
          <w:rtl/>
        </w:rPr>
        <w:t xml:space="preserve"> </w:t>
      </w:r>
      <w:r w:rsidRPr="00E53590">
        <w:rPr>
          <w:rtl/>
        </w:rPr>
        <w:t>מאוד על הרשות למלחמה בסמים וטענתי: רבותי, סוף סוף הסקרים מראים שיש</w:t>
      </w:r>
      <w:r w:rsidR="00C975B7">
        <w:rPr>
          <w:rtl/>
        </w:rPr>
        <w:t xml:space="preserve"> </w:t>
      </w:r>
      <w:r w:rsidRPr="00E53590">
        <w:rPr>
          <w:rtl/>
        </w:rPr>
        <w:t>בלימה וירידה.</w:t>
      </w:r>
      <w:r w:rsidR="00C975B7">
        <w:rPr>
          <w:rtl/>
        </w:rPr>
        <w:t xml:space="preserve"> </w:t>
      </w:r>
      <w:r w:rsidRPr="00E53590">
        <w:rPr>
          <w:rtl/>
        </w:rPr>
        <w:t>מדוע אתם מפיצים שיש 27,000 משתמשים? אנשים לא יודעים. אנשים חשבו</w:t>
      </w:r>
      <w:r w:rsidR="00C975B7">
        <w:rPr>
          <w:rtl/>
        </w:rPr>
        <w:t xml:space="preserve"> </w:t>
      </w:r>
      <w:r w:rsidRPr="00E53590">
        <w:rPr>
          <w:rtl/>
        </w:rPr>
        <w:t>שיש</w:t>
      </w:r>
      <w:r w:rsidR="00C975B7">
        <w:rPr>
          <w:rtl/>
        </w:rPr>
        <w:t xml:space="preserve"> </w:t>
      </w:r>
      <w:r w:rsidRPr="00E53590">
        <w:rPr>
          <w:rtl/>
        </w:rPr>
        <w:t>אולי</w:t>
      </w:r>
      <w:r w:rsidR="00C975B7">
        <w:rPr>
          <w:rtl/>
        </w:rPr>
        <w:t xml:space="preserve"> </w:t>
      </w:r>
      <w:r w:rsidRPr="00E53590">
        <w:rPr>
          <w:rtl/>
        </w:rPr>
        <w:t>5,000,</w:t>
      </w:r>
      <w:r w:rsidR="00C975B7">
        <w:rPr>
          <w:rtl/>
        </w:rPr>
        <w:t xml:space="preserve"> </w:t>
      </w:r>
      <w:r w:rsidRPr="00E53590">
        <w:rPr>
          <w:rtl/>
        </w:rPr>
        <w:t>והמספר עלה ל</w:t>
      </w:r>
      <w:r w:rsidR="00C975B7">
        <w:rPr>
          <w:rtl/>
        </w:rPr>
        <w:t>-</w:t>
      </w:r>
      <w:r w:rsidRPr="00E53590">
        <w:rPr>
          <w:rtl/>
        </w:rPr>
        <w:t>27,000. הם לא עושים חשבון שיש ירידה גדולה מאוד</w:t>
      </w:r>
      <w:r w:rsidR="00C975B7">
        <w:rPr>
          <w:rtl/>
        </w:rPr>
        <w:t xml:space="preserve"> </w:t>
      </w:r>
      <w:r w:rsidRPr="00E53590">
        <w:rPr>
          <w:rtl/>
        </w:rPr>
        <w:t>בשימוש</w:t>
      </w:r>
      <w:r w:rsidR="00C975B7">
        <w:rPr>
          <w:rtl/>
        </w:rPr>
        <w:t xml:space="preserve"> </w:t>
      </w:r>
      <w:r w:rsidRPr="00E53590">
        <w:rPr>
          <w:rtl/>
        </w:rPr>
        <w:t>בסמים</w:t>
      </w:r>
      <w:r w:rsidR="00C975B7">
        <w:rPr>
          <w:rtl/>
        </w:rPr>
        <w:t xml:space="preserve"> – </w:t>
      </w:r>
      <w:r w:rsidRPr="00E53590">
        <w:rPr>
          <w:rtl/>
        </w:rPr>
        <w:t>ואני</w:t>
      </w:r>
      <w:r w:rsidR="00C975B7">
        <w:rPr>
          <w:rtl/>
        </w:rPr>
        <w:t xml:space="preserve"> </w:t>
      </w:r>
      <w:r w:rsidRPr="00E53590">
        <w:rPr>
          <w:rtl/>
        </w:rPr>
        <w:t>גא</w:t>
      </w:r>
      <w:r w:rsidR="00C975B7">
        <w:rPr>
          <w:rtl/>
        </w:rPr>
        <w:t xml:space="preserve"> </w:t>
      </w:r>
      <w:r w:rsidRPr="00E53590">
        <w:rPr>
          <w:rtl/>
        </w:rPr>
        <w:t>על כך, וזה לא הממשלה. בנושא הסמים יש קואליציה מקיר</w:t>
      </w:r>
      <w:r w:rsidR="00C975B7">
        <w:rPr>
          <w:rtl/>
        </w:rPr>
        <w:t xml:space="preserve"> </w:t>
      </w:r>
      <w:r w:rsidRPr="00E53590">
        <w:rPr>
          <w:rtl/>
        </w:rPr>
        <w:t>לקיר.</w:t>
      </w:r>
      <w:r w:rsidR="00C975B7">
        <w:rPr>
          <w:rtl/>
        </w:rPr>
        <w:t xml:space="preserve"> </w:t>
      </w:r>
      <w:r w:rsidRPr="00E53590">
        <w:rPr>
          <w:rtl/>
        </w:rPr>
        <w:t>גם בקדנציה הקודמת, כאשר חבר הכנסת עובדיה עלי היה יושב</w:t>
      </w:r>
      <w:r w:rsidR="00C975B7">
        <w:rPr>
          <w:rtl/>
        </w:rPr>
        <w:t>-</w:t>
      </w:r>
      <w:r w:rsidRPr="00E53590">
        <w:rPr>
          <w:rtl/>
        </w:rPr>
        <w:t>ראש הוועדה למלחמה</w:t>
      </w:r>
      <w:r w:rsidR="00C975B7">
        <w:rPr>
          <w:rtl/>
        </w:rPr>
        <w:t xml:space="preserve"> </w:t>
      </w:r>
      <w:r w:rsidRPr="00E53590">
        <w:rPr>
          <w:rtl/>
        </w:rPr>
        <w:t xml:space="preserve">בנגע הסמים </w:t>
      </w:r>
      <w:r w:rsidR="00C975B7">
        <w:rPr>
          <w:rtl/>
        </w:rPr>
        <w:t>–</w:t>
      </w:r>
      <w:r w:rsidRPr="00E53590">
        <w:rPr>
          <w:rtl/>
        </w:rPr>
        <w:t xml:space="preserve"> עשינו, השתדלנו, נאבקנו והגענו למצב של עצירת מעגל ההידרדרות לסמים,</w:t>
      </w:r>
      <w:r w:rsidR="00C975B7">
        <w:rPr>
          <w:rtl/>
        </w:rPr>
        <w:t xml:space="preserve"> </w:t>
      </w:r>
      <w:r w:rsidRPr="00E53590">
        <w:rPr>
          <w:rtl/>
        </w:rPr>
        <w:t>להקטנת מעגל המשתמשים.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האם</w:t>
      </w:r>
      <w:r w:rsidR="00C975B7">
        <w:rPr>
          <w:rtl/>
        </w:rPr>
        <w:t xml:space="preserve"> </w:t>
      </w:r>
      <w:r w:rsidRPr="00E53590">
        <w:rPr>
          <w:rtl/>
        </w:rPr>
        <w:t>זה</w:t>
      </w:r>
      <w:r w:rsidR="00C975B7">
        <w:rPr>
          <w:rtl/>
        </w:rPr>
        <w:t xml:space="preserve"> </w:t>
      </w:r>
      <w:r w:rsidRPr="00E53590">
        <w:rPr>
          <w:rtl/>
        </w:rPr>
        <w:t>מספיק? לא. צריך להמשיך ולעשות יום ולילה כדי להשקיע משאבים אדירים</w:t>
      </w:r>
      <w:r w:rsidR="00C975B7">
        <w:rPr>
          <w:rtl/>
        </w:rPr>
        <w:t xml:space="preserve"> </w:t>
      </w:r>
      <w:r w:rsidRPr="00E53590">
        <w:rPr>
          <w:rtl/>
        </w:rPr>
        <w:t>ולהמשיך להקטין את המספר הזה.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הייתי</w:t>
      </w:r>
      <w:r w:rsidR="00C975B7">
        <w:rPr>
          <w:rtl/>
        </w:rPr>
        <w:t xml:space="preserve"> </w:t>
      </w:r>
      <w:r w:rsidRPr="00E53590">
        <w:rPr>
          <w:rtl/>
        </w:rPr>
        <w:t>רוצה,</w:t>
      </w:r>
      <w:r w:rsidR="00C975B7">
        <w:rPr>
          <w:rtl/>
        </w:rPr>
        <w:t xml:space="preserve"> </w:t>
      </w:r>
      <w:r w:rsidRPr="00E53590">
        <w:rPr>
          <w:rtl/>
        </w:rPr>
        <w:t>ברשותך,</w:t>
      </w:r>
      <w:r w:rsidR="00C975B7">
        <w:rPr>
          <w:rtl/>
        </w:rPr>
        <w:t xml:space="preserve"> </w:t>
      </w:r>
      <w:r w:rsidRPr="00E53590">
        <w:rPr>
          <w:rtl/>
        </w:rPr>
        <w:t>לומר</w:t>
      </w:r>
      <w:r w:rsidR="00C975B7">
        <w:rPr>
          <w:rtl/>
        </w:rPr>
        <w:t xml:space="preserve"> </w:t>
      </w:r>
      <w:r w:rsidRPr="00E53590">
        <w:rPr>
          <w:rtl/>
        </w:rPr>
        <w:t>מה עשתה הממשלה הנוכחית בראשות יצחק רבין במשך</w:t>
      </w:r>
      <w:r w:rsidR="00C975B7">
        <w:rPr>
          <w:rtl/>
        </w:rPr>
        <w:t xml:space="preserve"> </w:t>
      </w:r>
      <w:r w:rsidRPr="00E53590">
        <w:rPr>
          <w:rtl/>
        </w:rPr>
        <w:t>שנתיים.</w:t>
      </w:r>
      <w:r w:rsidR="00C975B7">
        <w:rPr>
          <w:rtl/>
        </w:rPr>
        <w:t xml:space="preserve"> </w:t>
      </w:r>
      <w:r w:rsidRPr="00E53590">
        <w:rPr>
          <w:rtl/>
        </w:rPr>
        <w:t>משנת</w:t>
      </w:r>
      <w:r w:rsidR="00C975B7">
        <w:rPr>
          <w:rtl/>
        </w:rPr>
        <w:t xml:space="preserve"> </w:t>
      </w:r>
      <w:r w:rsidRPr="00E53590">
        <w:rPr>
          <w:rtl/>
        </w:rPr>
        <w:t>1992</w:t>
      </w:r>
      <w:r w:rsidR="00C975B7">
        <w:rPr>
          <w:rtl/>
        </w:rPr>
        <w:t xml:space="preserve"> </w:t>
      </w:r>
      <w:r w:rsidRPr="00E53590">
        <w:rPr>
          <w:rtl/>
        </w:rPr>
        <w:t>לשנת</w:t>
      </w:r>
      <w:r w:rsidR="00C975B7">
        <w:rPr>
          <w:rtl/>
        </w:rPr>
        <w:t xml:space="preserve"> </w:t>
      </w:r>
      <w:r w:rsidRPr="00E53590">
        <w:rPr>
          <w:rtl/>
        </w:rPr>
        <w:t>1994</w:t>
      </w:r>
      <w:r w:rsidR="00C975B7">
        <w:rPr>
          <w:rtl/>
        </w:rPr>
        <w:t xml:space="preserve"> –</w:t>
      </w:r>
      <w:r w:rsidRPr="00E53590">
        <w:rPr>
          <w:rtl/>
        </w:rPr>
        <w:t xml:space="preserve"> כמעט כל תקציבי המשרדים הנוגעים למאבק בסמים</w:t>
      </w:r>
      <w:r w:rsidR="00C975B7">
        <w:rPr>
          <w:rtl/>
        </w:rPr>
        <w:t xml:space="preserve"> </w:t>
      </w:r>
      <w:r w:rsidRPr="00E53590">
        <w:rPr>
          <w:rtl/>
        </w:rPr>
        <w:t>הוכפלו.</w:t>
      </w:r>
      <w:r w:rsidR="00C975B7">
        <w:rPr>
          <w:rtl/>
        </w:rPr>
        <w:t xml:space="preserve"> </w:t>
      </w:r>
      <w:r w:rsidRPr="00E53590">
        <w:rPr>
          <w:rtl/>
        </w:rPr>
        <w:t>תקציב</w:t>
      </w:r>
      <w:r w:rsidR="00C975B7">
        <w:rPr>
          <w:rtl/>
        </w:rPr>
        <w:t xml:space="preserve"> </w:t>
      </w:r>
      <w:r w:rsidRPr="00E53590">
        <w:rPr>
          <w:rtl/>
        </w:rPr>
        <w:t>משרד החינוך, העקיף אני מתכוון, לא של הרשות, גדל ב</w:t>
      </w:r>
      <w:r w:rsidR="00C975B7">
        <w:rPr>
          <w:rtl/>
        </w:rPr>
        <w:t>-</w:t>
      </w:r>
      <w:r w:rsidR="00C975B7" w:rsidRPr="00E53590">
        <w:rPr>
          <w:rtl/>
        </w:rPr>
        <w:t>100</w:t>
      </w:r>
      <w:r w:rsidR="00C975B7">
        <w:rPr>
          <w:rtl/>
        </w:rPr>
        <w:t>%</w:t>
      </w:r>
      <w:r w:rsidRPr="00E53590">
        <w:rPr>
          <w:rtl/>
        </w:rPr>
        <w:t>. תקציב</w:t>
      </w:r>
      <w:r w:rsidR="00C975B7">
        <w:rPr>
          <w:rtl/>
        </w:rPr>
        <w:t xml:space="preserve"> </w:t>
      </w:r>
      <w:r w:rsidRPr="00E53590">
        <w:rPr>
          <w:rtl/>
        </w:rPr>
        <w:t>משרד</w:t>
      </w:r>
      <w:r w:rsidR="00C975B7">
        <w:rPr>
          <w:rtl/>
        </w:rPr>
        <w:t xml:space="preserve"> </w:t>
      </w:r>
      <w:r w:rsidRPr="00E53590">
        <w:rPr>
          <w:rtl/>
        </w:rPr>
        <w:t>המשטרה</w:t>
      </w:r>
      <w:r w:rsidR="00C975B7">
        <w:rPr>
          <w:rtl/>
        </w:rPr>
        <w:t xml:space="preserve"> </w:t>
      </w:r>
      <w:r w:rsidRPr="00E53590">
        <w:rPr>
          <w:rtl/>
        </w:rPr>
        <w:t>גדל</w:t>
      </w:r>
      <w:r w:rsidR="00C975B7">
        <w:rPr>
          <w:rtl/>
        </w:rPr>
        <w:t xml:space="preserve"> </w:t>
      </w:r>
      <w:r w:rsidRPr="00E53590">
        <w:rPr>
          <w:rtl/>
        </w:rPr>
        <w:t>ב</w:t>
      </w:r>
      <w:r w:rsidR="00C975B7">
        <w:rPr>
          <w:rtl/>
        </w:rPr>
        <w:t>-</w:t>
      </w:r>
      <w:r w:rsidR="00C975B7" w:rsidRPr="00E53590">
        <w:rPr>
          <w:rtl/>
        </w:rPr>
        <w:t>100</w:t>
      </w:r>
      <w:r w:rsidR="00C975B7">
        <w:rPr>
          <w:rtl/>
        </w:rPr>
        <w:t>%</w:t>
      </w:r>
      <w:r w:rsidRPr="00E53590">
        <w:rPr>
          <w:rtl/>
        </w:rPr>
        <w:t>, כי המשטרה לא רק אוכפת אלא גם מחנכת, מדריכה בבתי</w:t>
      </w:r>
      <w:r w:rsidR="00C975B7">
        <w:rPr>
          <w:rtl/>
        </w:rPr>
        <w:t>-</w:t>
      </w:r>
      <w:r w:rsidRPr="00E53590">
        <w:rPr>
          <w:rtl/>
        </w:rPr>
        <w:t>ספר</w:t>
      </w:r>
      <w:r w:rsidR="00C975B7">
        <w:rPr>
          <w:rtl/>
        </w:rPr>
        <w:t xml:space="preserve"> </w:t>
      </w:r>
      <w:r w:rsidRPr="00E53590">
        <w:rPr>
          <w:rtl/>
        </w:rPr>
        <w:t>ובכל</w:t>
      </w:r>
      <w:r w:rsidR="00C975B7">
        <w:rPr>
          <w:rtl/>
        </w:rPr>
        <w:t xml:space="preserve"> </w:t>
      </w:r>
      <w:r w:rsidRPr="00E53590">
        <w:rPr>
          <w:rtl/>
        </w:rPr>
        <w:t>מיני</w:t>
      </w:r>
      <w:r w:rsidR="00C975B7">
        <w:rPr>
          <w:rtl/>
        </w:rPr>
        <w:t xml:space="preserve"> </w:t>
      </w:r>
      <w:r w:rsidRPr="00E53590">
        <w:rPr>
          <w:rtl/>
        </w:rPr>
        <w:t>מקומות.</w:t>
      </w:r>
      <w:r w:rsidR="00C975B7">
        <w:rPr>
          <w:rtl/>
        </w:rPr>
        <w:t xml:space="preserve"> </w:t>
      </w:r>
      <w:r w:rsidRPr="00E53590">
        <w:rPr>
          <w:rtl/>
        </w:rPr>
        <w:t>תקציב</w:t>
      </w:r>
      <w:r w:rsidR="00C975B7">
        <w:rPr>
          <w:rtl/>
        </w:rPr>
        <w:t xml:space="preserve"> </w:t>
      </w:r>
      <w:r w:rsidRPr="00E53590">
        <w:rPr>
          <w:rtl/>
        </w:rPr>
        <w:t>משרד הבריאות עלה מ</w:t>
      </w:r>
      <w:r w:rsidR="00C975B7">
        <w:rPr>
          <w:rtl/>
        </w:rPr>
        <w:t>-</w:t>
      </w:r>
      <w:r w:rsidRPr="00E53590">
        <w:rPr>
          <w:rtl/>
        </w:rPr>
        <w:t>7 מיליוני ש"ח ל</w:t>
      </w:r>
      <w:r w:rsidR="00C975B7">
        <w:rPr>
          <w:rtl/>
        </w:rPr>
        <w:t>-</w:t>
      </w:r>
      <w:r w:rsidRPr="00E53590">
        <w:rPr>
          <w:rtl/>
        </w:rPr>
        <w:t>15 מיליון ש"ח.</w:t>
      </w:r>
      <w:r w:rsidR="00C975B7">
        <w:rPr>
          <w:rtl/>
        </w:rPr>
        <w:t xml:space="preserve"> </w:t>
      </w:r>
      <w:r w:rsidRPr="00E53590">
        <w:rPr>
          <w:rtl/>
        </w:rPr>
        <w:t xml:space="preserve">כלומר, גם פה הגדלה של </w:t>
      </w:r>
      <w:r w:rsidR="00C975B7" w:rsidRPr="00E53590">
        <w:rPr>
          <w:rtl/>
        </w:rPr>
        <w:t>100</w:t>
      </w:r>
      <w:r w:rsidR="00C975B7">
        <w:rPr>
          <w:rtl/>
        </w:rPr>
        <w:t>%</w:t>
      </w:r>
      <w:r w:rsidRPr="00E53590">
        <w:rPr>
          <w:rtl/>
        </w:rPr>
        <w:t>.</w:t>
      </w:r>
      <w:r w:rsidR="00C975B7">
        <w:rPr>
          <w:rtl/>
        </w:rPr>
        <w:t xml:space="preserve"> </w:t>
      </w:r>
      <w:r w:rsidRPr="00E53590">
        <w:rPr>
          <w:rtl/>
        </w:rPr>
        <w:t>יש תקציבים עקיפים רבים.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התקציב</w:t>
      </w:r>
      <w:r w:rsidR="00C975B7">
        <w:rPr>
          <w:rtl/>
        </w:rPr>
        <w:t xml:space="preserve"> </w:t>
      </w:r>
      <w:r w:rsidRPr="00E53590">
        <w:rPr>
          <w:rtl/>
        </w:rPr>
        <w:t>הישיר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הרשות למלחמה בסמים גדל מ</w:t>
      </w:r>
      <w:r w:rsidR="00C975B7">
        <w:rPr>
          <w:rtl/>
        </w:rPr>
        <w:t>-</w:t>
      </w:r>
      <w:r w:rsidRPr="00E53590">
        <w:rPr>
          <w:rtl/>
        </w:rPr>
        <w:t>2 מיליוני ש"ח והגיע כמעט עד 5</w:t>
      </w:r>
      <w:r w:rsidR="00C975B7">
        <w:rPr>
          <w:rtl/>
        </w:rPr>
        <w:t xml:space="preserve"> </w:t>
      </w:r>
      <w:r w:rsidRPr="00E53590">
        <w:rPr>
          <w:rtl/>
        </w:rPr>
        <w:t>מיליוני</w:t>
      </w:r>
      <w:r w:rsidR="00C975B7">
        <w:rPr>
          <w:rtl/>
        </w:rPr>
        <w:t xml:space="preserve"> </w:t>
      </w:r>
      <w:r w:rsidRPr="00E53590">
        <w:rPr>
          <w:rtl/>
        </w:rPr>
        <w:t>ש"ח, למניעה ולהסברה בחינוך, מעבר לתקציבים העקיפים שעליהם דיברתי קודם.</w:t>
      </w:r>
      <w:r w:rsidR="00C975B7">
        <w:rPr>
          <w:rtl/>
        </w:rPr>
        <w:t xml:space="preserve"> </w:t>
      </w:r>
      <w:r w:rsidRPr="00E53590">
        <w:rPr>
          <w:rtl/>
        </w:rPr>
        <w:t>כלומר,</w:t>
      </w:r>
      <w:r w:rsidR="00C975B7">
        <w:rPr>
          <w:rtl/>
        </w:rPr>
        <w:t xml:space="preserve"> </w:t>
      </w:r>
      <w:r w:rsidRPr="00E53590">
        <w:rPr>
          <w:rtl/>
        </w:rPr>
        <w:t>הממשלה</w:t>
      </w:r>
      <w:r w:rsidR="00C975B7">
        <w:rPr>
          <w:rtl/>
        </w:rPr>
        <w:t xml:space="preserve"> </w:t>
      </w:r>
      <w:r w:rsidRPr="00E53590">
        <w:rPr>
          <w:rtl/>
        </w:rPr>
        <w:t>בראשות</w:t>
      </w:r>
      <w:r w:rsidR="00C975B7">
        <w:rPr>
          <w:rtl/>
        </w:rPr>
        <w:t xml:space="preserve"> </w:t>
      </w:r>
      <w:r w:rsidRPr="00E53590">
        <w:rPr>
          <w:rtl/>
        </w:rPr>
        <w:t>רבין</w:t>
      </w:r>
      <w:r w:rsidR="00C975B7">
        <w:rPr>
          <w:rtl/>
        </w:rPr>
        <w:t xml:space="preserve"> </w:t>
      </w:r>
      <w:r w:rsidRPr="00E53590">
        <w:rPr>
          <w:rtl/>
        </w:rPr>
        <w:t>רואה</w:t>
      </w:r>
      <w:r w:rsidR="00C975B7">
        <w:rPr>
          <w:rtl/>
        </w:rPr>
        <w:t xml:space="preserve"> </w:t>
      </w:r>
      <w:r w:rsidRPr="00E53590">
        <w:rPr>
          <w:rtl/>
        </w:rPr>
        <w:t>במאבק בסמים אחד מהדגלים החברתיים הראשונים.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התקציבים, שגדלו בצורה משמעותית </w:t>
      </w:r>
      <w:r w:rsidR="00C975B7">
        <w:rPr>
          <w:rtl/>
        </w:rPr>
        <w:t>–</w:t>
      </w:r>
      <w:r w:rsidRPr="00E53590">
        <w:rPr>
          <w:rtl/>
        </w:rPr>
        <w:t xml:space="preserve"> ולא סתם אמר חבר הכנסת ויינשטיין מה שאמר </w:t>
      </w:r>
      <w:r w:rsidR="00C975B7">
        <w:rPr>
          <w:rtl/>
        </w:rPr>
        <w:t>–</w:t>
      </w:r>
      <w:r w:rsidRPr="00E53590">
        <w:rPr>
          <w:rtl/>
        </w:rPr>
        <w:t xml:space="preserve"> אחד</w:t>
      </w:r>
      <w:r w:rsidR="00C975B7">
        <w:rPr>
          <w:rtl/>
        </w:rPr>
        <w:t xml:space="preserve"> </w:t>
      </w:r>
      <w:r w:rsidRPr="00E53590">
        <w:rPr>
          <w:rtl/>
        </w:rPr>
        <w:t>התקציבים</w:t>
      </w:r>
      <w:r w:rsidR="00C975B7">
        <w:rPr>
          <w:rtl/>
        </w:rPr>
        <w:t xml:space="preserve"> </w:t>
      </w:r>
      <w:r w:rsidRPr="00E53590">
        <w:rPr>
          <w:rtl/>
        </w:rPr>
        <w:t>שגדלו</w:t>
      </w:r>
      <w:r w:rsidR="00C975B7">
        <w:rPr>
          <w:rtl/>
        </w:rPr>
        <w:t xml:space="preserve"> </w:t>
      </w:r>
      <w:r w:rsidRPr="00E53590">
        <w:rPr>
          <w:rtl/>
        </w:rPr>
        <w:t>משמעותית</w:t>
      </w:r>
      <w:r w:rsidR="00C975B7">
        <w:rPr>
          <w:rtl/>
        </w:rPr>
        <w:t xml:space="preserve"> </w:t>
      </w:r>
      <w:r w:rsidRPr="00E53590">
        <w:rPr>
          <w:rtl/>
        </w:rPr>
        <w:t>בשנתיים האחרונות הוא תקציב הרשות למלחמה בנגע הסמים.</w:t>
      </w:r>
      <w:r w:rsidR="00C975B7">
        <w:rPr>
          <w:rtl/>
        </w:rPr>
        <w:t xml:space="preserve"> </w:t>
      </w:r>
      <w:r w:rsidRPr="00E53590">
        <w:rPr>
          <w:rtl/>
        </w:rPr>
        <w:t>התקציב</w:t>
      </w:r>
      <w:r w:rsidR="00C975B7">
        <w:rPr>
          <w:rtl/>
        </w:rPr>
        <w:t xml:space="preserve"> </w:t>
      </w:r>
      <w:r w:rsidRPr="00E53590">
        <w:rPr>
          <w:rtl/>
        </w:rPr>
        <w:t>הכללי</w:t>
      </w:r>
      <w:r w:rsidR="00C975B7">
        <w:rPr>
          <w:rtl/>
        </w:rPr>
        <w:t xml:space="preserve"> </w:t>
      </w:r>
      <w:r w:rsidRPr="00E53590">
        <w:rPr>
          <w:rtl/>
        </w:rPr>
        <w:t>ב</w:t>
      </w:r>
      <w:r w:rsidR="00C975B7">
        <w:rPr>
          <w:rtl/>
        </w:rPr>
        <w:t>-</w:t>
      </w:r>
      <w:r w:rsidRPr="00E53590">
        <w:rPr>
          <w:rtl/>
        </w:rPr>
        <w:t>1992</w:t>
      </w:r>
      <w:r w:rsidR="00C975B7">
        <w:rPr>
          <w:rtl/>
        </w:rPr>
        <w:t xml:space="preserve"> </w:t>
      </w:r>
      <w:r w:rsidRPr="00E53590">
        <w:rPr>
          <w:rtl/>
        </w:rPr>
        <w:t>היה 9.4 מיליונים. ב</w:t>
      </w:r>
      <w:r w:rsidR="00C975B7">
        <w:rPr>
          <w:rtl/>
        </w:rPr>
        <w:t>-</w:t>
      </w:r>
      <w:r w:rsidRPr="00E53590">
        <w:rPr>
          <w:rtl/>
        </w:rPr>
        <w:t>1994 אנחנו מגיעים לכ</w:t>
      </w:r>
      <w:r w:rsidR="00C975B7">
        <w:rPr>
          <w:rtl/>
        </w:rPr>
        <w:t>-</w:t>
      </w:r>
      <w:r w:rsidRPr="00E53590">
        <w:rPr>
          <w:rtl/>
        </w:rPr>
        <w:t>30 מיליון ש"ח,</w:t>
      </w:r>
      <w:r w:rsidR="00C975B7">
        <w:rPr>
          <w:rtl/>
        </w:rPr>
        <w:t xml:space="preserve"> </w:t>
      </w:r>
      <w:r w:rsidRPr="00E53590">
        <w:rPr>
          <w:rtl/>
        </w:rPr>
        <w:t>תקציב ישיר של הרשות למלחמה בסמים.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התקציב</w:t>
      </w:r>
      <w:r w:rsidR="00C975B7">
        <w:rPr>
          <w:rtl/>
        </w:rPr>
        <w:t xml:space="preserve"> </w:t>
      </w:r>
      <w:r w:rsidRPr="00E53590">
        <w:rPr>
          <w:rtl/>
        </w:rPr>
        <w:t>הכללי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משרדי</w:t>
      </w:r>
      <w:r w:rsidR="00C975B7">
        <w:rPr>
          <w:rtl/>
        </w:rPr>
        <w:t xml:space="preserve"> </w:t>
      </w:r>
      <w:r w:rsidRPr="00E53590">
        <w:rPr>
          <w:rtl/>
        </w:rPr>
        <w:t>הממשלה, חבר הכנסת פרוש, גדל מ</w:t>
      </w:r>
      <w:r w:rsidR="00C975B7">
        <w:rPr>
          <w:rtl/>
        </w:rPr>
        <w:t>-</w:t>
      </w:r>
      <w:r w:rsidRPr="00E53590">
        <w:rPr>
          <w:rtl/>
        </w:rPr>
        <w:t>72 מיליון ש"ח</w:t>
      </w:r>
      <w:r w:rsidR="00C975B7">
        <w:rPr>
          <w:rtl/>
        </w:rPr>
        <w:t xml:space="preserve"> </w:t>
      </w:r>
      <w:r w:rsidRPr="00E53590">
        <w:rPr>
          <w:rtl/>
        </w:rPr>
        <w:t>לכ</w:t>
      </w:r>
      <w:r w:rsidR="00C975B7">
        <w:rPr>
          <w:rtl/>
        </w:rPr>
        <w:t>-</w:t>
      </w:r>
      <w:r w:rsidRPr="00E53590">
        <w:rPr>
          <w:rtl/>
        </w:rPr>
        <w:t>150</w:t>
      </w:r>
      <w:r w:rsidR="00C975B7">
        <w:rPr>
          <w:rtl/>
        </w:rPr>
        <w:t xml:space="preserve"> </w:t>
      </w:r>
      <w:r w:rsidRPr="00E53590">
        <w:rPr>
          <w:rtl/>
        </w:rPr>
        <w:t>מיליון</w:t>
      </w:r>
      <w:r w:rsidR="00C975B7">
        <w:rPr>
          <w:rtl/>
        </w:rPr>
        <w:t xml:space="preserve"> </w:t>
      </w:r>
      <w:r w:rsidRPr="00E53590">
        <w:rPr>
          <w:rtl/>
        </w:rPr>
        <w:t>ש"ח,</w:t>
      </w:r>
      <w:r w:rsidR="00C975B7">
        <w:rPr>
          <w:rtl/>
        </w:rPr>
        <w:t xml:space="preserve"> </w:t>
      </w:r>
      <w:r w:rsidRPr="00E53590">
        <w:rPr>
          <w:rtl/>
        </w:rPr>
        <w:t>והוא</w:t>
      </w:r>
      <w:r w:rsidR="00C975B7">
        <w:rPr>
          <w:rtl/>
        </w:rPr>
        <w:t xml:space="preserve"> </w:t>
      </w:r>
      <w:r w:rsidRPr="00E53590">
        <w:rPr>
          <w:rtl/>
        </w:rPr>
        <w:t>עוסק</w:t>
      </w:r>
      <w:r w:rsidR="00C975B7">
        <w:rPr>
          <w:rtl/>
        </w:rPr>
        <w:t xml:space="preserve"> </w:t>
      </w:r>
      <w:r w:rsidRPr="00E53590">
        <w:rPr>
          <w:rtl/>
        </w:rPr>
        <w:t>במאבק בסמים, בהדרכה, במניעה דרך בתי</w:t>
      </w:r>
      <w:r w:rsidR="00C975B7">
        <w:rPr>
          <w:rtl/>
        </w:rPr>
        <w:t>-</w:t>
      </w:r>
      <w:r w:rsidRPr="00E53590">
        <w:rPr>
          <w:rtl/>
        </w:rPr>
        <w:t>ספר, דרך</w:t>
      </w:r>
      <w:r w:rsidR="00C975B7">
        <w:rPr>
          <w:rtl/>
        </w:rPr>
        <w:t xml:space="preserve"> </w:t>
      </w:r>
      <w:r w:rsidRPr="00E53590">
        <w:rPr>
          <w:rtl/>
        </w:rPr>
        <w:t>עמותות כאלה ואחרות.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גופים</w:t>
      </w:r>
      <w:r w:rsidR="00C975B7">
        <w:rPr>
          <w:rtl/>
        </w:rPr>
        <w:t xml:space="preserve"> </w:t>
      </w:r>
      <w:r w:rsidRPr="00E53590">
        <w:rPr>
          <w:rtl/>
        </w:rPr>
        <w:t>נוספים</w:t>
      </w:r>
      <w:r w:rsidR="00C975B7">
        <w:rPr>
          <w:rtl/>
        </w:rPr>
        <w:t xml:space="preserve"> </w:t>
      </w:r>
      <w:r w:rsidRPr="00E53590">
        <w:rPr>
          <w:rtl/>
        </w:rPr>
        <w:t>שעוסקים</w:t>
      </w:r>
      <w:r w:rsidR="00C975B7">
        <w:rPr>
          <w:rtl/>
        </w:rPr>
        <w:t xml:space="preserve"> </w:t>
      </w:r>
      <w:r w:rsidRPr="00E53590">
        <w:rPr>
          <w:rtl/>
        </w:rPr>
        <w:t>בזה,</w:t>
      </w:r>
      <w:r w:rsidR="00C975B7">
        <w:rPr>
          <w:rtl/>
        </w:rPr>
        <w:t xml:space="preserve"> </w:t>
      </w:r>
      <w:r w:rsidRPr="00E53590">
        <w:rPr>
          <w:rtl/>
        </w:rPr>
        <w:t>כמו עמותת "אל</w:t>
      </w:r>
      <w:r w:rsidR="00C975B7">
        <w:rPr>
          <w:rtl/>
        </w:rPr>
        <w:t>-</w:t>
      </w:r>
      <w:r w:rsidRPr="00E53590">
        <w:rPr>
          <w:rtl/>
        </w:rPr>
        <w:t>סם", "אל</w:t>
      </w:r>
      <w:r w:rsidR="00C975B7">
        <w:rPr>
          <w:rtl/>
        </w:rPr>
        <w:t>-</w:t>
      </w:r>
      <w:r w:rsidRPr="00E53590">
        <w:rPr>
          <w:rtl/>
        </w:rPr>
        <w:t>הילאל", "חסל סם"</w:t>
      </w:r>
      <w:r w:rsidR="00C975B7">
        <w:rPr>
          <w:rtl/>
        </w:rPr>
        <w:t xml:space="preserve"> </w:t>
      </w:r>
      <w:r w:rsidRPr="00E53590">
        <w:rPr>
          <w:rtl/>
        </w:rPr>
        <w:t>ועמותות נוספות, שבעקיפין עוסקות רק בנושא מניעה והסברה.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הגדלנו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התקציב ל"נוער אומר לא לסמים", נוער מתנדב, וחבר הכנסת עלי יודע</w:t>
      </w:r>
      <w:r w:rsidR="00C975B7">
        <w:rPr>
          <w:rtl/>
        </w:rPr>
        <w:t xml:space="preserve"> </w:t>
      </w:r>
      <w:r w:rsidRPr="00E53590">
        <w:rPr>
          <w:rtl/>
        </w:rPr>
        <w:t>במה מדובר.</w:t>
      </w:r>
      <w:r w:rsidR="00C975B7">
        <w:rPr>
          <w:rtl/>
        </w:rPr>
        <w:t xml:space="preserve"> </w:t>
      </w:r>
      <w:r w:rsidRPr="00E53590">
        <w:rPr>
          <w:rtl/>
        </w:rPr>
        <w:t>התחלנו בזה עוד בקדנציה הקודמת. זה נוער נהדר, שעושה עבודה התנדבותית</w:t>
      </w:r>
      <w:r w:rsidR="00C975B7">
        <w:rPr>
          <w:rtl/>
        </w:rPr>
        <w:t xml:space="preserve"> </w:t>
      </w:r>
      <w:r w:rsidRPr="00E53590">
        <w:rPr>
          <w:rtl/>
        </w:rPr>
        <w:t>מדרגה</w:t>
      </w:r>
      <w:r w:rsidR="00C975B7">
        <w:rPr>
          <w:rtl/>
        </w:rPr>
        <w:t xml:space="preserve"> </w:t>
      </w:r>
      <w:r w:rsidRPr="00E53590">
        <w:rPr>
          <w:rtl/>
        </w:rPr>
        <w:t>ראשונה</w:t>
      </w:r>
      <w:r w:rsidR="00C975B7">
        <w:rPr>
          <w:rtl/>
        </w:rPr>
        <w:t xml:space="preserve"> </w:t>
      </w:r>
      <w:r w:rsidRPr="00E53590">
        <w:rPr>
          <w:rtl/>
        </w:rPr>
        <w:t>בנושא</w:t>
      </w:r>
      <w:r w:rsidR="00C975B7">
        <w:rPr>
          <w:rtl/>
        </w:rPr>
        <w:t xml:space="preserve"> </w:t>
      </w:r>
      <w:r w:rsidRPr="00E53590">
        <w:rPr>
          <w:rtl/>
        </w:rPr>
        <w:t>נגע</w:t>
      </w:r>
      <w:r w:rsidR="00C975B7">
        <w:rPr>
          <w:rtl/>
        </w:rPr>
        <w:t xml:space="preserve"> </w:t>
      </w:r>
      <w:r w:rsidRPr="00E53590">
        <w:rPr>
          <w:rtl/>
        </w:rPr>
        <w:t>הסמים</w:t>
      </w:r>
      <w:r w:rsidR="00C975B7">
        <w:rPr>
          <w:rtl/>
        </w:rPr>
        <w:t xml:space="preserve"> </w:t>
      </w:r>
      <w:r w:rsidRPr="00E53590">
        <w:rPr>
          <w:rtl/>
        </w:rPr>
        <w:t>בקרב</w:t>
      </w:r>
      <w:r w:rsidR="00C975B7">
        <w:rPr>
          <w:rtl/>
        </w:rPr>
        <w:t xml:space="preserve"> </w:t>
      </w:r>
      <w:r w:rsidRPr="00E53590">
        <w:rPr>
          <w:rtl/>
        </w:rPr>
        <w:t>תלמידי</w:t>
      </w:r>
      <w:r w:rsidR="00C975B7">
        <w:rPr>
          <w:rtl/>
        </w:rPr>
        <w:t xml:space="preserve"> </w:t>
      </w:r>
      <w:r w:rsidRPr="00E53590">
        <w:rPr>
          <w:rtl/>
        </w:rPr>
        <w:t>בתי</w:t>
      </w:r>
      <w:r w:rsidR="00C975B7">
        <w:rPr>
          <w:rtl/>
        </w:rPr>
        <w:t>-</w:t>
      </w:r>
      <w:r w:rsidRPr="00E53590">
        <w:rPr>
          <w:rtl/>
        </w:rPr>
        <w:t>ספר.</w:t>
      </w:r>
      <w:r w:rsidR="00C975B7">
        <w:rPr>
          <w:rtl/>
        </w:rPr>
        <w:t xml:space="preserve"> </w:t>
      </w:r>
      <w:r w:rsidRPr="00E53590">
        <w:rPr>
          <w:rtl/>
        </w:rPr>
        <w:t>כלומר, אנחנו הולכים</w:t>
      </w:r>
      <w:r w:rsidR="00C975B7">
        <w:rPr>
          <w:rtl/>
        </w:rPr>
        <w:t xml:space="preserve"> </w:t>
      </w:r>
      <w:r w:rsidRPr="00E53590">
        <w:rPr>
          <w:rtl/>
        </w:rPr>
        <w:t>ומשקיעים בכל הכיוונים, מגדילים משאבים.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טוען, כמי שבא משכונת מצוקה, שילד שמידרדר היום לסמים הופך</w:t>
      </w:r>
      <w:r w:rsidR="00C975B7">
        <w:rPr>
          <w:rtl/>
        </w:rPr>
        <w:t xml:space="preserve"> </w:t>
      </w:r>
      <w:r w:rsidRPr="00E53590">
        <w:rPr>
          <w:rtl/>
        </w:rPr>
        <w:t>נטל על קופת</w:t>
      </w:r>
      <w:r w:rsidR="00C975B7">
        <w:rPr>
          <w:rtl/>
        </w:rPr>
        <w:t xml:space="preserve"> </w:t>
      </w:r>
      <w:r w:rsidRPr="00E53590">
        <w:rPr>
          <w:rtl/>
        </w:rPr>
        <w:t>מדינת</w:t>
      </w:r>
      <w:r w:rsidR="00C975B7">
        <w:rPr>
          <w:rtl/>
        </w:rPr>
        <w:t xml:space="preserve"> </w:t>
      </w:r>
      <w:r w:rsidRPr="00E53590">
        <w:rPr>
          <w:rtl/>
        </w:rPr>
        <w:t>ישראל,</w:t>
      </w:r>
      <w:r w:rsidR="00C975B7">
        <w:rPr>
          <w:rtl/>
        </w:rPr>
        <w:t xml:space="preserve"> </w:t>
      </w:r>
      <w:r w:rsidRPr="00E53590">
        <w:rPr>
          <w:rtl/>
        </w:rPr>
        <w:t>נטל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משפחתו</w:t>
      </w:r>
      <w:r w:rsidR="00C975B7">
        <w:rPr>
          <w:rtl/>
        </w:rPr>
        <w:t xml:space="preserve"> </w:t>
      </w:r>
      <w:r w:rsidRPr="00E53590">
        <w:rPr>
          <w:rtl/>
        </w:rPr>
        <w:t>באופן</w:t>
      </w:r>
      <w:r w:rsidR="00C975B7">
        <w:rPr>
          <w:rtl/>
        </w:rPr>
        <w:t xml:space="preserve"> </w:t>
      </w:r>
      <w:r w:rsidRPr="00E53590">
        <w:rPr>
          <w:rtl/>
        </w:rPr>
        <w:t>ישיר,</w:t>
      </w:r>
      <w:r w:rsidR="00C975B7">
        <w:rPr>
          <w:rtl/>
        </w:rPr>
        <w:t xml:space="preserve"> </w:t>
      </w:r>
      <w:r w:rsidRPr="00E53590">
        <w:rPr>
          <w:rtl/>
        </w:rPr>
        <w:t>אדם שאחר כך אני צריך להחזיק אותו</w:t>
      </w:r>
      <w:r w:rsidR="00C975B7">
        <w:rPr>
          <w:rtl/>
        </w:rPr>
        <w:t xml:space="preserve"> </w:t>
      </w:r>
      <w:r w:rsidRPr="00E53590">
        <w:rPr>
          <w:rtl/>
        </w:rPr>
        <w:t>במוסדות</w:t>
      </w:r>
      <w:r w:rsidR="00C975B7">
        <w:rPr>
          <w:rtl/>
        </w:rPr>
        <w:t xml:space="preserve"> </w:t>
      </w:r>
      <w:r w:rsidRPr="00E53590">
        <w:rPr>
          <w:rtl/>
        </w:rPr>
        <w:t>ובבתי</w:t>
      </w:r>
      <w:r w:rsidR="00C975B7">
        <w:rPr>
          <w:rtl/>
        </w:rPr>
        <w:t>-</w:t>
      </w:r>
      <w:r w:rsidRPr="00E53590">
        <w:rPr>
          <w:rtl/>
        </w:rPr>
        <w:t>סוהר, וזה עולה הון עתק. כדי למנוע את כל ההשקעות האלה בעתיד עדיף</w:t>
      </w:r>
      <w:r w:rsidR="00C975B7">
        <w:rPr>
          <w:rtl/>
        </w:rPr>
        <w:t xml:space="preserve"> </w:t>
      </w:r>
      <w:r w:rsidRPr="00E53590">
        <w:rPr>
          <w:rtl/>
        </w:rPr>
        <w:t>להשקיע היום יותר במניעה, יותר בהסברה, יותר בבתי</w:t>
      </w:r>
      <w:r w:rsidR="00C975B7">
        <w:rPr>
          <w:rtl/>
        </w:rPr>
        <w:t>-</w:t>
      </w:r>
      <w:r w:rsidRPr="00E53590">
        <w:rPr>
          <w:rtl/>
        </w:rPr>
        <w:t>ספר.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מנחם פרוש (יהדות התורה):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תרשה לי לשאול אותך שאלה.</w:t>
      </w:r>
      <w:r w:rsidR="00C975B7">
        <w:rPr>
          <w:rtl/>
        </w:rPr>
        <w:t xml:space="preserve"> </w:t>
      </w:r>
      <w:r w:rsidRPr="00E53590">
        <w:rPr>
          <w:rtl/>
        </w:rPr>
        <w:t>אנחנו מעריכים מאוד מה שאתה עושה. אבל מדבריך אתה</w:t>
      </w:r>
      <w:r w:rsidR="00C975B7">
        <w:rPr>
          <w:rtl/>
        </w:rPr>
        <w:t xml:space="preserve"> </w:t>
      </w:r>
      <w:r w:rsidRPr="00E53590">
        <w:rPr>
          <w:rtl/>
        </w:rPr>
        <w:t>יכול גם כן להבין שהבעיה חמורה מאוד.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אתה צודק.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מנחם פרוש (יהדות התורה):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עד</w:t>
      </w:r>
      <w:r w:rsidR="00C975B7">
        <w:rPr>
          <w:rtl/>
        </w:rPr>
        <w:t xml:space="preserve"> </w:t>
      </w: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עוד 27,000 בני נוער שמשתמשים בסמים, אנחנו בבעיה רצינית.</w:t>
      </w:r>
      <w:r w:rsidR="00C975B7">
        <w:rPr>
          <w:rtl/>
        </w:rPr>
        <w:t xml:space="preserve"> </w:t>
      </w:r>
      <w:r w:rsidRPr="00E53590">
        <w:rPr>
          <w:rtl/>
        </w:rPr>
        <w:t>אתה עושה פעולה שהיא בבחינת "מכבה אש".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לא,</w:t>
      </w:r>
      <w:r w:rsidR="00C975B7">
        <w:rPr>
          <w:rtl/>
        </w:rPr>
        <w:t xml:space="preserve"> </w:t>
      </w: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פרוש.</w:t>
      </w:r>
      <w:r w:rsidR="00C975B7">
        <w:rPr>
          <w:rtl/>
        </w:rPr>
        <w:t xml:space="preserve"> </w:t>
      </w:r>
      <w:r w:rsidRPr="00E53590">
        <w:rPr>
          <w:rtl/>
        </w:rPr>
        <w:t>תיכף</w:t>
      </w:r>
      <w:r w:rsidR="00C975B7">
        <w:rPr>
          <w:rtl/>
        </w:rPr>
        <w:t xml:space="preserve"> </w:t>
      </w:r>
      <w:r w:rsidRPr="00E53590">
        <w:rPr>
          <w:rtl/>
        </w:rPr>
        <w:t>אתייחס לנתונים נוספים של בתי</w:t>
      </w:r>
      <w:r w:rsidR="00C975B7">
        <w:rPr>
          <w:rtl/>
        </w:rPr>
        <w:t>-</w:t>
      </w:r>
      <w:r w:rsidRPr="00E53590">
        <w:rPr>
          <w:rtl/>
        </w:rPr>
        <w:t>ספר. חבר הכנסת</w:t>
      </w:r>
      <w:r w:rsidR="00C975B7">
        <w:rPr>
          <w:rtl/>
        </w:rPr>
        <w:t xml:space="preserve"> </w:t>
      </w:r>
      <w:r w:rsidRPr="00E53590">
        <w:rPr>
          <w:rtl/>
        </w:rPr>
        <w:t>פרוש, אתה צודק. אמרתי שגם אם זה 27,000 וגם אם זה ירד, זה לא מספיק.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מנחם פרוש (יהדות התורה):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מעריך את מה שאתה עושה.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הוויכוח</w:t>
      </w:r>
      <w:r w:rsidR="00C975B7">
        <w:rPr>
          <w:rtl/>
        </w:rPr>
        <w:t xml:space="preserve"> </w:t>
      </w:r>
      <w:r w:rsidRPr="00E53590">
        <w:rPr>
          <w:rtl/>
        </w:rPr>
        <w:t>כאן</w:t>
      </w:r>
      <w:r w:rsidR="00C975B7">
        <w:rPr>
          <w:rtl/>
        </w:rPr>
        <w:t xml:space="preserve"> </w:t>
      </w:r>
      <w:r w:rsidRPr="00E53590">
        <w:rPr>
          <w:rtl/>
        </w:rPr>
        <w:t>הוא בין שתי השקפות עולם שונות. חבר הכנסת פרוש בכלל מוביל את</w:t>
      </w:r>
      <w:r w:rsidR="00C975B7">
        <w:rPr>
          <w:rtl/>
        </w:rPr>
        <w:t xml:space="preserve"> </w:t>
      </w:r>
      <w:r w:rsidRPr="00E53590">
        <w:rPr>
          <w:rtl/>
        </w:rPr>
        <w:t>הנושא לתחום אחר לגמרי.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יודע,</w:t>
      </w:r>
      <w:r w:rsidR="00C975B7">
        <w:rPr>
          <w:rtl/>
        </w:rPr>
        <w:t xml:space="preserve"> </w:t>
      </w: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עונה</w:t>
      </w:r>
      <w:r w:rsidR="00C975B7">
        <w:rPr>
          <w:rtl/>
        </w:rPr>
        <w:t xml:space="preserve"> </w:t>
      </w:r>
      <w:r w:rsidRPr="00E53590">
        <w:rPr>
          <w:rtl/>
        </w:rPr>
        <w:t>לו</w:t>
      </w:r>
      <w:r w:rsidR="00C975B7">
        <w:rPr>
          <w:rtl/>
        </w:rPr>
        <w:t xml:space="preserve"> </w:t>
      </w:r>
      <w:r w:rsidRPr="00E53590">
        <w:rPr>
          <w:rtl/>
        </w:rPr>
        <w:t>גם על זה, כי הכול קשור זה בזה. כשדיברת על</w:t>
      </w:r>
      <w:r w:rsidR="00C975B7">
        <w:rPr>
          <w:rtl/>
        </w:rPr>
        <w:t xml:space="preserve"> </w:t>
      </w:r>
      <w:r w:rsidRPr="00E53590">
        <w:rPr>
          <w:rtl/>
        </w:rPr>
        <w:t>הנערים</w:t>
      </w:r>
      <w:r w:rsidR="00C975B7">
        <w:rPr>
          <w:rtl/>
        </w:rPr>
        <w:t xml:space="preserve"> </w:t>
      </w:r>
      <w:r w:rsidRPr="00E53590">
        <w:rPr>
          <w:rtl/>
        </w:rPr>
        <w:t>שרצחו,</w:t>
      </w:r>
      <w:r w:rsidR="00C975B7">
        <w:rPr>
          <w:rtl/>
        </w:rPr>
        <w:t xml:space="preserve"> </w:t>
      </w:r>
      <w:r w:rsidRPr="00E53590">
        <w:rPr>
          <w:rtl/>
        </w:rPr>
        <w:t>במקרה</w:t>
      </w:r>
      <w:r w:rsidR="00C975B7">
        <w:rPr>
          <w:rtl/>
        </w:rPr>
        <w:t xml:space="preserve"> </w:t>
      </w:r>
      <w:r w:rsidRPr="00E53590">
        <w:rPr>
          <w:rtl/>
        </w:rPr>
        <w:t>הנערים</w:t>
      </w:r>
      <w:r w:rsidR="00C975B7">
        <w:rPr>
          <w:rtl/>
        </w:rPr>
        <w:t xml:space="preserve"> </w:t>
      </w:r>
      <w:r w:rsidRPr="00E53590">
        <w:rPr>
          <w:rtl/>
        </w:rPr>
        <w:t>האלה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השתמשו</w:t>
      </w:r>
      <w:r w:rsidR="00C975B7">
        <w:rPr>
          <w:rtl/>
        </w:rPr>
        <w:t xml:space="preserve"> </w:t>
      </w:r>
      <w:r w:rsidRPr="00E53590">
        <w:rPr>
          <w:rtl/>
        </w:rPr>
        <w:t>בסמים.</w:t>
      </w:r>
      <w:r w:rsidR="00C975B7">
        <w:rPr>
          <w:rtl/>
        </w:rPr>
        <w:t xml:space="preserve"> </w:t>
      </w:r>
      <w:r w:rsidRPr="00E53590">
        <w:rPr>
          <w:rtl/>
        </w:rPr>
        <w:t>אבל הכותרת שלך להצעה</w:t>
      </w:r>
      <w:r w:rsidR="00C975B7">
        <w:rPr>
          <w:rtl/>
        </w:rPr>
        <w:t xml:space="preserve"> </w:t>
      </w:r>
      <w:r w:rsidRPr="00E53590">
        <w:rPr>
          <w:rtl/>
        </w:rPr>
        <w:t>לסדר</w:t>
      </w:r>
      <w:r w:rsidR="00C975B7">
        <w:rPr>
          <w:rtl/>
        </w:rPr>
        <w:t>-</w:t>
      </w:r>
      <w:r w:rsidRPr="00E53590">
        <w:rPr>
          <w:rtl/>
        </w:rPr>
        <w:t>היום היתה נגע הסמים.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ועדת</w:t>
      </w:r>
      <w:r w:rsidR="00C975B7">
        <w:rPr>
          <w:rtl/>
        </w:rPr>
        <w:t xml:space="preserve"> </w:t>
      </w:r>
      <w:r w:rsidRPr="00E53590">
        <w:rPr>
          <w:rtl/>
        </w:rPr>
        <w:t>השרים</w:t>
      </w:r>
      <w:r w:rsidR="00C975B7">
        <w:rPr>
          <w:rtl/>
        </w:rPr>
        <w:t xml:space="preserve"> </w:t>
      </w:r>
      <w:r w:rsidRPr="00E53590">
        <w:rPr>
          <w:rtl/>
        </w:rPr>
        <w:t>למלחמה</w:t>
      </w:r>
      <w:r w:rsidR="00C975B7">
        <w:rPr>
          <w:rtl/>
        </w:rPr>
        <w:t xml:space="preserve"> </w:t>
      </w:r>
      <w:r w:rsidRPr="00E53590">
        <w:rPr>
          <w:rtl/>
        </w:rPr>
        <w:t>בנגע</w:t>
      </w:r>
      <w:r w:rsidR="00C975B7">
        <w:rPr>
          <w:rtl/>
        </w:rPr>
        <w:t xml:space="preserve"> </w:t>
      </w:r>
      <w:r w:rsidRPr="00E53590">
        <w:rPr>
          <w:rtl/>
        </w:rPr>
        <w:t>הסמים</w:t>
      </w:r>
      <w:r w:rsidR="00C975B7">
        <w:rPr>
          <w:rtl/>
        </w:rPr>
        <w:t xml:space="preserve"> </w:t>
      </w:r>
      <w:r w:rsidRPr="00E53590">
        <w:rPr>
          <w:rtl/>
        </w:rPr>
        <w:t>התכנסה לפני כחודשיים בראשות ראש הממשלה,</w:t>
      </w:r>
      <w:r w:rsidR="00C975B7">
        <w:rPr>
          <w:rtl/>
        </w:rPr>
        <w:t xml:space="preserve"> </w:t>
      </w:r>
      <w:r w:rsidRPr="00E53590">
        <w:rPr>
          <w:rtl/>
        </w:rPr>
        <w:t>לאחר זמן רב.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מנחם פרוש (יהדות התורה):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תרשה לי. ראש הממשלה החליט בישיבת הוועדה, שעד 1995 יכסה משרד החינוך שיעורי</w:t>
      </w:r>
      <w:r w:rsidR="00C975B7">
        <w:rPr>
          <w:rtl/>
        </w:rPr>
        <w:t xml:space="preserve"> </w:t>
      </w:r>
      <w:r w:rsidRPr="00E53590">
        <w:rPr>
          <w:rtl/>
        </w:rPr>
        <w:t>חובה להסברה בנושא הסמים ב</w:t>
      </w:r>
      <w:r w:rsidR="00C975B7">
        <w:rPr>
          <w:rtl/>
        </w:rPr>
        <w:t>-</w:t>
      </w:r>
      <w:r w:rsidRPr="00E53590">
        <w:rPr>
          <w:rtl/>
        </w:rPr>
        <w:t>2,000 בתי</w:t>
      </w:r>
      <w:r w:rsidR="00C975B7">
        <w:rPr>
          <w:rtl/>
        </w:rPr>
        <w:t>-</w:t>
      </w:r>
      <w:r w:rsidRPr="00E53590">
        <w:rPr>
          <w:rtl/>
        </w:rPr>
        <w:t>ספר תיכוניים ויסודיים, וזאת נוסף על הצגות,</w:t>
      </w:r>
      <w:r w:rsidR="00C975B7">
        <w:rPr>
          <w:rtl/>
        </w:rPr>
        <w:t xml:space="preserve"> </w:t>
      </w:r>
      <w:r w:rsidRPr="00E53590">
        <w:rPr>
          <w:rtl/>
        </w:rPr>
        <w:t>סרטים, הדרכה כזו או אחרת שאנחנו עושים בבתי</w:t>
      </w:r>
      <w:r w:rsidR="00C975B7">
        <w:rPr>
          <w:rtl/>
        </w:rPr>
        <w:t>-</w:t>
      </w:r>
      <w:r w:rsidRPr="00E53590">
        <w:rPr>
          <w:rtl/>
        </w:rPr>
        <w:t>ספר.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נוער בסיכון גבוה, חבר הכנסת פרוש </w:t>
      </w:r>
      <w:r w:rsidR="00C975B7">
        <w:rPr>
          <w:rtl/>
        </w:rPr>
        <w:t>–</w:t>
      </w:r>
      <w:r w:rsidRPr="00E53590">
        <w:rPr>
          <w:rtl/>
        </w:rPr>
        <w:t xml:space="preserve"> גם כאן, הרשות למלחמה בסמים, עם המשרדים</w:t>
      </w:r>
      <w:r w:rsidR="00C975B7">
        <w:rPr>
          <w:rtl/>
        </w:rPr>
        <w:t xml:space="preserve"> </w:t>
      </w:r>
      <w:r w:rsidRPr="00E53590">
        <w:rPr>
          <w:rtl/>
        </w:rPr>
        <w:t>הנוגעים</w:t>
      </w:r>
      <w:r w:rsidR="00C975B7">
        <w:rPr>
          <w:rtl/>
        </w:rPr>
        <w:t xml:space="preserve"> </w:t>
      </w:r>
      <w:r w:rsidRPr="00E53590">
        <w:rPr>
          <w:rtl/>
        </w:rPr>
        <w:t>בדבר,</w:t>
      </w:r>
      <w:r w:rsidR="00C975B7">
        <w:rPr>
          <w:rtl/>
        </w:rPr>
        <w:t xml:space="preserve"> </w:t>
      </w:r>
      <w:r w:rsidRPr="00E53590">
        <w:rPr>
          <w:rtl/>
        </w:rPr>
        <w:t>משקיעים</w:t>
      </w:r>
      <w:r w:rsidR="00C975B7">
        <w:rPr>
          <w:rtl/>
        </w:rPr>
        <w:t xml:space="preserve"> </w:t>
      </w:r>
      <w:r w:rsidRPr="00E53590">
        <w:rPr>
          <w:rtl/>
        </w:rPr>
        <w:t>מעל</w:t>
      </w:r>
      <w:r w:rsidR="00C975B7">
        <w:rPr>
          <w:rtl/>
        </w:rPr>
        <w:t xml:space="preserve"> </w:t>
      </w:r>
      <w:r w:rsidRPr="00E53590">
        <w:rPr>
          <w:rtl/>
        </w:rPr>
        <w:t>ומעבר</w:t>
      </w:r>
      <w:r w:rsidR="00C975B7">
        <w:rPr>
          <w:rtl/>
        </w:rPr>
        <w:t xml:space="preserve"> </w:t>
      </w:r>
      <w:r w:rsidRPr="00E53590">
        <w:rPr>
          <w:rtl/>
        </w:rPr>
        <w:t>כדי להביא את הנוער הזה למצב שיוכל להתגייס</w:t>
      </w:r>
      <w:r w:rsidR="00C975B7">
        <w:rPr>
          <w:rtl/>
        </w:rPr>
        <w:t xml:space="preserve"> </w:t>
      </w:r>
      <w:r w:rsidRPr="00E53590">
        <w:rPr>
          <w:rtl/>
        </w:rPr>
        <w:t>לצבא,</w:t>
      </w:r>
      <w:r w:rsidR="00C975B7">
        <w:rPr>
          <w:rtl/>
        </w:rPr>
        <w:t xml:space="preserve"> </w:t>
      </w:r>
      <w:r w:rsidRPr="00E53590">
        <w:rPr>
          <w:rtl/>
        </w:rPr>
        <w:t>לשרת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מדינת</w:t>
      </w:r>
      <w:r w:rsidR="00C975B7">
        <w:rPr>
          <w:rtl/>
        </w:rPr>
        <w:t xml:space="preserve"> </w:t>
      </w:r>
      <w:r w:rsidRPr="00E53590">
        <w:rPr>
          <w:rtl/>
        </w:rPr>
        <w:t>ישראל ולהפוך נכס למדינת ישראל, להכניס לה כספים; לא כזה</w:t>
      </w:r>
      <w:r w:rsidR="00C975B7">
        <w:rPr>
          <w:rtl/>
        </w:rPr>
        <w:t xml:space="preserve"> </w:t>
      </w:r>
      <w:r w:rsidRPr="00E53590">
        <w:rPr>
          <w:rtl/>
        </w:rPr>
        <w:t>שחי על חשבון קופת המדינה, באמצעות מוסדות סוציאליים ואחרים.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 להדגיש ולסיים: נעשים דברים, מעל ומעבר למה שמתפרסם בציבור, 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ראש.</w:t>
      </w:r>
      <w:r w:rsidR="00C975B7">
        <w:rPr>
          <w:rtl/>
        </w:rPr>
        <w:t xml:space="preserve"> </w:t>
      </w:r>
      <w:r w:rsidRPr="00E53590">
        <w:rPr>
          <w:rtl/>
        </w:rPr>
        <w:t>הנגע קשה, נמשיך לעשות, נמשיך להגדיל תקציבים. יש קשר ישיר בין הנוער</w:t>
      </w:r>
      <w:r w:rsidR="00C975B7">
        <w:rPr>
          <w:rtl/>
        </w:rPr>
        <w:t xml:space="preserve"> </w:t>
      </w:r>
      <w:r w:rsidRPr="00E53590">
        <w:rPr>
          <w:rtl/>
        </w:rPr>
        <w:t>בפאבים</w:t>
      </w:r>
      <w:r w:rsidR="00C975B7">
        <w:rPr>
          <w:rtl/>
        </w:rPr>
        <w:t xml:space="preserve"> </w:t>
      </w:r>
      <w:r w:rsidRPr="00E53590">
        <w:rPr>
          <w:rtl/>
        </w:rPr>
        <w:t>ובמקומות</w:t>
      </w:r>
      <w:r w:rsidR="00C975B7">
        <w:rPr>
          <w:rtl/>
        </w:rPr>
        <w:t xml:space="preserve"> </w:t>
      </w:r>
      <w:r w:rsidRPr="00E53590">
        <w:rPr>
          <w:rtl/>
        </w:rPr>
        <w:t>אחרים</w:t>
      </w:r>
      <w:r w:rsidR="00C975B7">
        <w:rPr>
          <w:rtl/>
        </w:rPr>
        <w:t xml:space="preserve"> </w:t>
      </w:r>
      <w:r w:rsidRPr="00E53590">
        <w:rPr>
          <w:rtl/>
        </w:rPr>
        <w:t>לבין</w:t>
      </w:r>
      <w:r w:rsidR="00C975B7">
        <w:rPr>
          <w:rtl/>
        </w:rPr>
        <w:t xml:space="preserve"> </w:t>
      </w:r>
      <w:r w:rsidRPr="00E53590">
        <w:rPr>
          <w:rtl/>
        </w:rPr>
        <w:t>הנוער</w:t>
      </w:r>
      <w:r w:rsidR="00C975B7">
        <w:rPr>
          <w:rtl/>
        </w:rPr>
        <w:t xml:space="preserve"> </w:t>
      </w:r>
      <w:r w:rsidRPr="00E53590">
        <w:rPr>
          <w:rtl/>
        </w:rPr>
        <w:t>שמידרדר</w:t>
      </w:r>
      <w:r w:rsidR="00C975B7">
        <w:rPr>
          <w:rtl/>
        </w:rPr>
        <w:t xml:space="preserve"> </w:t>
      </w:r>
      <w:r w:rsidRPr="00E53590">
        <w:rPr>
          <w:rtl/>
        </w:rPr>
        <w:t>לשימוש בסמים.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לציין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עבודתה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משטרת</w:t>
      </w:r>
      <w:r w:rsidR="00C975B7">
        <w:rPr>
          <w:rtl/>
        </w:rPr>
        <w:t xml:space="preserve"> </w:t>
      </w:r>
      <w:r w:rsidRPr="00E53590">
        <w:rPr>
          <w:rtl/>
        </w:rPr>
        <w:t>ישראל:</w:t>
      </w:r>
      <w:r w:rsidR="00C975B7">
        <w:rPr>
          <w:rtl/>
        </w:rPr>
        <w:t xml:space="preserve"> </w:t>
      </w:r>
      <w:r w:rsidRPr="00E53590">
        <w:rPr>
          <w:rtl/>
        </w:rPr>
        <w:t>כאשר לא תופסים את הנערים</w:t>
      </w:r>
      <w:r w:rsidR="00C975B7">
        <w:rPr>
          <w:rtl/>
        </w:rPr>
        <w:t xml:space="preserve"> </w:t>
      </w:r>
      <w:r w:rsidRPr="00E53590">
        <w:rPr>
          <w:rtl/>
        </w:rPr>
        <w:t>והבוגרים במסיבות אסיד, הכול שקט וטוב.</w:t>
      </w:r>
      <w:r w:rsidR="00C975B7">
        <w:rPr>
          <w:rtl/>
        </w:rPr>
        <w:t xml:space="preserve"> </w:t>
      </w:r>
      <w:r w:rsidRPr="00E53590">
        <w:rPr>
          <w:rtl/>
        </w:rPr>
        <w:t>אבל כאשר המשטרה עושה עבודה מצוינת, מגלה</w:t>
      </w:r>
      <w:r w:rsidR="00C975B7">
        <w:rPr>
          <w:rtl/>
        </w:rPr>
        <w:t xml:space="preserve"> </w:t>
      </w:r>
      <w:r w:rsidRPr="00E53590">
        <w:rPr>
          <w:rtl/>
        </w:rPr>
        <w:t>סוחרי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סמים ומונעת מסיבות אסיד באמצעות מודיעין טוב </w:t>
      </w:r>
      <w:r w:rsidR="00C975B7">
        <w:rPr>
          <w:rtl/>
        </w:rPr>
        <w:t>–</w:t>
      </w:r>
      <w:r w:rsidRPr="00E53590">
        <w:rPr>
          <w:rtl/>
        </w:rPr>
        <w:t xml:space="preserve"> מתייחסים לכך כאילו היה זה</w:t>
      </w:r>
      <w:r w:rsidR="00C975B7">
        <w:rPr>
          <w:rtl/>
        </w:rPr>
        <w:t xml:space="preserve"> </w:t>
      </w:r>
      <w:r w:rsidRPr="00E53590">
        <w:rPr>
          <w:rtl/>
        </w:rPr>
        <w:t>דבר חדש. זה מוכיח שהמשטרה עושה עבודה מעבר למה שעשתה בשנים קודמות.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המשטרה</w:t>
      </w:r>
      <w:r w:rsidR="00C975B7">
        <w:rPr>
          <w:rtl/>
        </w:rPr>
        <w:t xml:space="preserve"> </w:t>
      </w:r>
      <w:r w:rsidRPr="00E53590">
        <w:rPr>
          <w:rtl/>
        </w:rPr>
        <w:t>עושה</w:t>
      </w:r>
      <w:r w:rsidR="00C975B7">
        <w:rPr>
          <w:rtl/>
        </w:rPr>
        <w:t xml:space="preserve"> </w:t>
      </w:r>
      <w:r w:rsidRPr="00E53590">
        <w:rPr>
          <w:rtl/>
        </w:rPr>
        <w:t>עבודה טובה, משרד החינוך עשה וימשיך לעשות בהוראת ראש הממשלה,</w:t>
      </w:r>
      <w:r w:rsidR="00C975B7">
        <w:rPr>
          <w:rtl/>
        </w:rPr>
        <w:t xml:space="preserve"> </w:t>
      </w:r>
      <w:r w:rsidRPr="00E53590">
        <w:rPr>
          <w:rtl/>
        </w:rPr>
        <w:t>כי הנושא אינו נושא של משרד החינוך אלא של עם ישראל על כל גווניו ומפלגותיו, והוא</w:t>
      </w:r>
      <w:r w:rsidR="00C975B7">
        <w:rPr>
          <w:rtl/>
        </w:rPr>
        <w:t xml:space="preserve"> </w:t>
      </w:r>
      <w:r w:rsidRPr="00E53590">
        <w:rPr>
          <w:rtl/>
        </w:rPr>
        <w:t>נושא חברתי כאוב.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לסיים ולומר: הבעיה היא בעיה. נמשיך לעשות ככל יכולתנו כדי לבלום</w:t>
      </w:r>
      <w:r w:rsidR="00C975B7">
        <w:rPr>
          <w:rtl/>
        </w:rPr>
        <w:t xml:space="preserve"> </w:t>
      </w:r>
      <w:r w:rsidRPr="00E53590">
        <w:rPr>
          <w:rtl/>
        </w:rPr>
        <w:t>את הנגע הזה, כדי שפחות אנשים ישתמשו בסמים, כדי שפחות בני נוער יידרדרו. ברשותך,</w:t>
      </w:r>
      <w:r w:rsidR="00C975B7">
        <w:rPr>
          <w:rtl/>
        </w:rPr>
        <w:t xml:space="preserve"> </w:t>
      </w:r>
      <w:r w:rsidRPr="00E53590">
        <w:rPr>
          <w:rtl/>
        </w:rPr>
        <w:t>אעביר את הסטנוגרמה של דבריך, חבר הכנסת פרוש, וגם את הדברים שאמרתי, לשר החינוך,</w:t>
      </w:r>
      <w:r w:rsidR="00C975B7">
        <w:rPr>
          <w:rtl/>
        </w:rPr>
        <w:t xml:space="preserve"> </w:t>
      </w:r>
      <w:r w:rsidRPr="00E53590">
        <w:rPr>
          <w:rtl/>
        </w:rPr>
        <w:t>אשר צריך לדעת שהנושא הועלה. חלק גדול מדבריך מתייחסים יותר למשרד החינוך.</w:t>
      </w:r>
      <w:r w:rsidR="00C975B7">
        <w:rPr>
          <w:rtl/>
        </w:rPr>
        <w:t xml:space="preserve"> </w:t>
      </w:r>
      <w:r w:rsidRPr="00E53590">
        <w:rPr>
          <w:rtl/>
        </w:rPr>
        <w:t>עשינו</w:t>
      </w:r>
      <w:r w:rsidR="00C975B7">
        <w:rPr>
          <w:rtl/>
        </w:rPr>
        <w:t xml:space="preserve"> </w:t>
      </w:r>
      <w:r w:rsidRPr="00E53590">
        <w:rPr>
          <w:rtl/>
        </w:rPr>
        <w:t>ונמשיך</w:t>
      </w:r>
      <w:r w:rsidR="00C975B7">
        <w:rPr>
          <w:rtl/>
        </w:rPr>
        <w:t xml:space="preserve"> </w:t>
      </w:r>
      <w:r w:rsidRPr="00E53590">
        <w:rPr>
          <w:rtl/>
        </w:rPr>
        <w:t>לעשות ככל יכולתנו. אפשר להעביר את הנושא לוועדת החינוך או להסתפק בדברי.</w:t>
      </w:r>
      <w:r w:rsidR="00C975B7">
        <w:rPr>
          <w:rtl/>
        </w:rPr>
        <w:t xml:space="preserve"> </w:t>
      </w:r>
      <w:r w:rsidRPr="00E53590">
        <w:rPr>
          <w:rtl/>
        </w:rPr>
        <w:t>אקבל את מה שתציע, חבר הכנסת פרוש.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האם חבר הכנסת פרוש מסתפק בתשובת סגן השר?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מנחם פרוש (יהדות התורה):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למה שלא יהיה דיון בוועדת החינוך?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בעד;</w:t>
      </w:r>
      <w:r w:rsidR="00C975B7">
        <w:rPr>
          <w:rtl/>
        </w:rPr>
        <w:t xml:space="preserve"> </w:t>
      </w:r>
      <w:r w:rsidRPr="00E53590">
        <w:rPr>
          <w:rtl/>
        </w:rPr>
        <w:t>איך</w:t>
      </w:r>
      <w:r w:rsidR="00C975B7">
        <w:rPr>
          <w:rtl/>
        </w:rPr>
        <w:t xml:space="preserve"> </w:t>
      </w:r>
      <w:r w:rsidRPr="00E53590">
        <w:rPr>
          <w:rtl/>
        </w:rPr>
        <w:t>שאתה</w:t>
      </w:r>
      <w:r w:rsidR="00C975B7">
        <w:rPr>
          <w:rtl/>
        </w:rPr>
        <w:t xml:space="preserve"> </w:t>
      </w:r>
      <w:r w:rsidRPr="00E53590">
        <w:rPr>
          <w:rtl/>
        </w:rPr>
        <w:t>רוצה.</w:t>
      </w:r>
      <w:r w:rsidR="00C975B7">
        <w:rPr>
          <w:rtl/>
        </w:rPr>
        <w:t xml:space="preserve"> </w:t>
      </w: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אתה</w:t>
      </w:r>
      <w:r w:rsidR="00C975B7">
        <w:rPr>
          <w:rtl/>
        </w:rPr>
        <w:t xml:space="preserve"> </w:t>
      </w:r>
      <w:r w:rsidRPr="00E53590">
        <w:rPr>
          <w:rtl/>
        </w:rPr>
        <w:t>רוצה דיון בוועדת החינוך, אשמח להציע</w:t>
      </w:r>
      <w:r w:rsidR="00C975B7">
        <w:rPr>
          <w:rtl/>
        </w:rPr>
        <w:t xml:space="preserve"> </w:t>
      </w:r>
      <w:r w:rsidRPr="00E53590">
        <w:rPr>
          <w:rtl/>
        </w:rPr>
        <w:t>שהנושא יעבור לוועדת החינוך.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בא</w:t>
      </w:r>
      <w:r w:rsidR="00C975B7">
        <w:rPr>
          <w:rtl/>
        </w:rPr>
        <w:t>-</w:t>
      </w:r>
      <w:r w:rsidRPr="00E53590">
        <w:rPr>
          <w:rtl/>
        </w:rPr>
        <w:t>גד ביקש להסיר. חבר הכנסת בא</w:t>
      </w:r>
      <w:r w:rsidR="00C975B7">
        <w:rPr>
          <w:rtl/>
        </w:rPr>
        <w:t>-</w:t>
      </w:r>
      <w:r w:rsidRPr="00E53590">
        <w:rPr>
          <w:rtl/>
        </w:rPr>
        <w:t>גד,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יוסף בא</w:t>
      </w:r>
      <w:r>
        <w:rPr>
          <w:rtl/>
        </w:rPr>
        <w:t>-</w:t>
      </w:r>
      <w:r w:rsidRPr="00C975B7">
        <w:rPr>
          <w:rtl/>
        </w:rPr>
        <w:t>גד (מולדת):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כבוד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נוכח הדברים המזעזעים שהעלה חבר הכנסת הרב פרוש, אני שואל</w:t>
      </w:r>
      <w:r w:rsidR="00C975B7">
        <w:rPr>
          <w:rtl/>
        </w:rPr>
        <w:t xml:space="preserve"> </w:t>
      </w:r>
      <w:r w:rsidRPr="00E53590">
        <w:rPr>
          <w:rtl/>
        </w:rPr>
        <w:t>את סגן השר, האם יהיה מוכן להעביר למשרד החינוך בקשה להקים ועדה אשר תבדוק ותשווה</w:t>
      </w:r>
      <w:r w:rsidR="00C975B7">
        <w:rPr>
          <w:rtl/>
        </w:rPr>
        <w:t xml:space="preserve"> </w:t>
      </w:r>
      <w:r w:rsidRPr="00E53590">
        <w:rPr>
          <w:rtl/>
        </w:rPr>
        <w:t>בין</w:t>
      </w:r>
      <w:r w:rsidR="00C975B7">
        <w:rPr>
          <w:rtl/>
        </w:rPr>
        <w:t xml:space="preserve"> </w:t>
      </w:r>
      <w:r w:rsidRPr="00E53590">
        <w:rPr>
          <w:rtl/>
        </w:rPr>
        <w:t>החינוך</w:t>
      </w:r>
      <w:r w:rsidR="00C975B7">
        <w:rPr>
          <w:rtl/>
        </w:rPr>
        <w:t xml:space="preserve"> </w:t>
      </w:r>
      <w:r w:rsidRPr="00E53590">
        <w:rPr>
          <w:rtl/>
        </w:rPr>
        <w:t>הדתי ובין החינוך הכללי. לאחר ההשוואה תביא הוועדה את הממצאים, אולי</w:t>
      </w:r>
      <w:r w:rsidR="00C975B7">
        <w:rPr>
          <w:rtl/>
        </w:rPr>
        <w:t xml:space="preserve"> </w:t>
      </w:r>
      <w:r w:rsidRPr="00E53590">
        <w:rPr>
          <w:rtl/>
        </w:rPr>
        <w:t>אפשר</w:t>
      </w:r>
      <w:r w:rsidR="00C975B7">
        <w:rPr>
          <w:rtl/>
        </w:rPr>
        <w:t xml:space="preserve"> </w:t>
      </w:r>
      <w:r w:rsidRPr="00E53590">
        <w:rPr>
          <w:rtl/>
        </w:rPr>
        <w:t>להשוות את אלה לאלה ולהסיק מסקנות מכך שתופעות אלו אינן קיימות בחינוך אחד.</w:t>
      </w:r>
      <w:r w:rsidR="00C975B7">
        <w:rPr>
          <w:rtl/>
        </w:rPr>
        <w:t xml:space="preserve"> </w:t>
      </w:r>
      <w:r w:rsidRPr="00E53590">
        <w:rPr>
          <w:rtl/>
        </w:rPr>
        <w:t>אני מבקש להעביר את הבקשה למשרד החינוך.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לחבר הכנסת בא</w:t>
      </w:r>
      <w:r w:rsidR="00C975B7">
        <w:rPr>
          <w:rtl/>
        </w:rPr>
        <w:t>-</w:t>
      </w:r>
      <w:r w:rsidRPr="00E53590">
        <w:rPr>
          <w:rtl/>
        </w:rPr>
        <w:t>גד.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האם אני יכול להשיב לו מהמקום שבו אני עומד?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צריך</w:t>
      </w:r>
      <w:r w:rsidR="00C975B7">
        <w:rPr>
          <w:rtl/>
        </w:rPr>
        <w:t xml:space="preserve"> </w:t>
      </w:r>
      <w:r w:rsidRPr="00E53590">
        <w:rPr>
          <w:rtl/>
        </w:rPr>
        <w:t>להשיב</w:t>
      </w:r>
      <w:r w:rsidR="00C975B7">
        <w:rPr>
          <w:rtl/>
        </w:rPr>
        <w:t xml:space="preserve"> </w:t>
      </w:r>
      <w:r w:rsidRPr="00E53590">
        <w:rPr>
          <w:rtl/>
        </w:rPr>
        <w:t>לו. אין פרוצדורה כזו.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האם חבר הכנסת פרוש מסכים להעביר את ההצעה לוועדת החינוך?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מנחם פרוש (יהדות התורה):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אנו</w:t>
      </w:r>
      <w:r w:rsidR="00C975B7">
        <w:rPr>
          <w:rtl/>
        </w:rPr>
        <w:t xml:space="preserve"> </w:t>
      </w:r>
      <w:r w:rsidRPr="00E53590">
        <w:rPr>
          <w:rtl/>
        </w:rPr>
        <w:t>עוברים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להצבעה. מי בעד העברת הצעתו של חבר הכנסת פרוש </w:t>
      </w:r>
      <w:r w:rsidR="00C975B7">
        <w:rPr>
          <w:rtl/>
        </w:rPr>
        <w:t>–</w:t>
      </w:r>
      <w:r w:rsidRPr="00E53590">
        <w:rPr>
          <w:rtl/>
        </w:rPr>
        <w:t xml:space="preserve"> הידרדרות בקרב</w:t>
      </w:r>
      <w:r w:rsidR="00C975B7">
        <w:rPr>
          <w:rtl/>
        </w:rPr>
        <w:t xml:space="preserve"> </w:t>
      </w:r>
      <w:r w:rsidRPr="00E53590">
        <w:rPr>
          <w:rtl/>
        </w:rPr>
        <w:t xml:space="preserve">בני הנוער </w:t>
      </w:r>
      <w:r w:rsidR="00C975B7">
        <w:rPr>
          <w:rtl/>
        </w:rPr>
        <w:t>–</w:t>
      </w:r>
      <w:r w:rsidRPr="00E53590">
        <w:rPr>
          <w:rtl/>
        </w:rPr>
        <w:t xml:space="preserve"> לוועדת החינוך והתרבות של הכנסת? יצביע.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צבעה מס' 12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 xml:space="preserve">עד ההצעה להעביר את הנושא לוועדה </w:t>
      </w:r>
      <w:r>
        <w:rPr>
          <w:rtl/>
        </w:rPr>
        <w:t>–</w:t>
      </w:r>
      <w:r w:rsidR="00E53590" w:rsidRPr="00E53590">
        <w:rPr>
          <w:rtl/>
        </w:rPr>
        <w:t xml:space="preserve"> 10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>עד ההצעה שלא לכלול את הנושא בסדר</w:t>
      </w:r>
      <w:r>
        <w:rPr>
          <w:rtl/>
        </w:rPr>
        <w:t>-</w:t>
      </w:r>
      <w:r w:rsidR="00E53590" w:rsidRPr="00E53590">
        <w:rPr>
          <w:rtl/>
        </w:rPr>
        <w:t xml:space="preserve">היום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מנעים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הצעה להעביר את הנושא לוועדת החינוך והתרבות נתקבלה.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10</w:t>
      </w:r>
      <w:r w:rsidR="00C975B7">
        <w:rPr>
          <w:rtl/>
        </w:rPr>
        <w:t xml:space="preserve"> </w:t>
      </w:r>
      <w:r w:rsidRPr="00E53590">
        <w:rPr>
          <w:rtl/>
        </w:rPr>
        <w:t>בעד, אין מתנגדים, אין נמנעים.</w:t>
      </w:r>
      <w:r w:rsidR="00C975B7">
        <w:rPr>
          <w:rtl/>
        </w:rPr>
        <w:t xml:space="preserve"> </w:t>
      </w:r>
      <w:r w:rsidRPr="00E53590">
        <w:rPr>
          <w:rtl/>
        </w:rPr>
        <w:t>ההצעה אושרה והנושא יועבר לוועדת החינוך</w:t>
      </w:r>
      <w:r w:rsidR="00C975B7">
        <w:rPr>
          <w:rtl/>
        </w:rPr>
        <w:t xml:space="preserve"> </w:t>
      </w:r>
      <w:r w:rsidRPr="00E53590">
        <w:rPr>
          <w:rtl/>
        </w:rPr>
        <w:t>והתרבות של הכנסת לדיון נוסף.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1"/>
        <w:rPr>
          <w:rtl/>
        </w:rPr>
      </w:pPr>
      <w:bookmarkStart w:id="38" w:name="_Toc457989617"/>
      <w:r w:rsidRPr="00C975B7">
        <w:rPr>
          <w:rtl/>
        </w:rPr>
        <w:t>הצעה לסדר</w:t>
      </w:r>
      <w:r>
        <w:rPr>
          <w:rtl/>
        </w:rPr>
        <w:t>-</w:t>
      </w:r>
      <w:r w:rsidRPr="00C975B7">
        <w:rPr>
          <w:rtl/>
        </w:rPr>
        <w:t>היום</w:t>
      </w:r>
      <w:bookmarkEnd w:id="38"/>
    </w:p>
    <w:p w:rsidR="00C975B7" w:rsidRPr="00C975B7" w:rsidRDefault="00C975B7" w:rsidP="00C975B7">
      <w:pPr>
        <w:pStyle w:val="1"/>
        <w:rPr>
          <w:rtl/>
        </w:rPr>
      </w:pPr>
      <w:bookmarkStart w:id="39" w:name="_Toc457989618"/>
      <w:r w:rsidRPr="00C975B7">
        <w:rPr>
          <w:rtl/>
        </w:rPr>
        <w:t>מעורבות חברות מסחריות בחינוך, בתרבות ובספורט</w:t>
      </w:r>
      <w:bookmarkEnd w:id="39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אנו</w:t>
      </w:r>
      <w:r w:rsidR="00C975B7">
        <w:rPr>
          <w:rtl/>
        </w:rPr>
        <w:t xml:space="preserve"> </w:t>
      </w:r>
      <w:r w:rsidRPr="00E53590">
        <w:rPr>
          <w:rtl/>
        </w:rPr>
        <w:t>ממשיכים</w:t>
      </w:r>
      <w:r w:rsidR="00C975B7">
        <w:rPr>
          <w:rtl/>
        </w:rPr>
        <w:t xml:space="preserve"> </w:t>
      </w:r>
      <w:r w:rsidRPr="00E53590">
        <w:rPr>
          <w:rtl/>
        </w:rPr>
        <w:t>בהצעה</w:t>
      </w:r>
      <w:r w:rsidR="00C975B7">
        <w:rPr>
          <w:rtl/>
        </w:rPr>
        <w:t xml:space="preserve"> </w:t>
      </w:r>
      <w:r w:rsidRPr="00E53590">
        <w:rPr>
          <w:rtl/>
        </w:rPr>
        <w:t>לסדר</w:t>
      </w:r>
      <w:r w:rsidR="00C975B7">
        <w:rPr>
          <w:rtl/>
        </w:rPr>
        <w:t>-</w:t>
      </w: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מס'</w:t>
      </w:r>
      <w:r w:rsidR="00C975B7">
        <w:rPr>
          <w:rtl/>
        </w:rPr>
        <w:t xml:space="preserve"> </w:t>
      </w:r>
      <w:r w:rsidRPr="00E53590">
        <w:rPr>
          <w:rtl/>
        </w:rPr>
        <w:t>3329:</w:t>
      </w:r>
      <w:r w:rsidR="00C975B7">
        <w:rPr>
          <w:rtl/>
        </w:rPr>
        <w:t xml:space="preserve"> </w:t>
      </w:r>
      <w:r w:rsidRPr="00E53590">
        <w:rPr>
          <w:rtl/>
        </w:rPr>
        <w:t>מעורבות חברות מסחריות בחינוך,</w:t>
      </w:r>
      <w:r w:rsidR="00C975B7">
        <w:rPr>
          <w:rtl/>
        </w:rPr>
        <w:t xml:space="preserve"> </w:t>
      </w:r>
      <w:r w:rsidRPr="00E53590">
        <w:rPr>
          <w:rtl/>
        </w:rPr>
        <w:t>בתרבות ובספורט.</w:t>
      </w:r>
      <w:r w:rsidR="00C975B7">
        <w:rPr>
          <w:rtl/>
        </w:rPr>
        <w:t xml:space="preserve"> </w:t>
      </w:r>
      <w:r w:rsidRPr="00E53590">
        <w:rPr>
          <w:rtl/>
        </w:rPr>
        <w:t>חבר הכנסת יעקב שפי, בבקשה. אין תשובת שר על ההצעה שלך.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יעקב שפי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יודע.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וזאת בהסכמתך.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יעקב שפי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היות שזה עסק מורכב, אז בסדר.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יוסף בא</w:t>
      </w:r>
      <w:r>
        <w:rPr>
          <w:rtl/>
        </w:rPr>
        <w:t>-</w:t>
      </w:r>
      <w:r w:rsidRPr="00C975B7">
        <w:rPr>
          <w:rtl/>
        </w:rPr>
        <w:t>גד (מולדת):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יש תשובת שר. שר החינוך הגיע.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אתה</w:t>
      </w:r>
      <w:r w:rsidR="00C975B7">
        <w:rPr>
          <w:rtl/>
        </w:rPr>
        <w:t xml:space="preserve"> </w:t>
      </w:r>
      <w:r w:rsidRPr="00E53590">
        <w:rPr>
          <w:rtl/>
        </w:rPr>
        <w:t>יכול</w:t>
      </w:r>
      <w:r w:rsidR="00C975B7">
        <w:rPr>
          <w:rtl/>
        </w:rPr>
        <w:t xml:space="preserve"> </w:t>
      </w:r>
      <w:r w:rsidRPr="00E53590">
        <w:rPr>
          <w:rtl/>
        </w:rPr>
        <w:t>לבקש</w:t>
      </w:r>
      <w:r w:rsidR="00C975B7">
        <w:rPr>
          <w:rtl/>
        </w:rPr>
        <w:t xml:space="preserve"> </w:t>
      </w:r>
      <w:r w:rsidRPr="00E53590">
        <w:rPr>
          <w:rtl/>
        </w:rPr>
        <w:t>דיון</w:t>
      </w:r>
      <w:r w:rsidR="00C975B7">
        <w:rPr>
          <w:rtl/>
        </w:rPr>
        <w:t xml:space="preserve"> </w:t>
      </w:r>
      <w:r w:rsidRPr="00E53590">
        <w:rPr>
          <w:rtl/>
        </w:rPr>
        <w:t>במליאה, אלא אם אחד מחברי הכנסת יציע להעביר לוועדה.</w:t>
      </w:r>
      <w:r w:rsidR="00C975B7">
        <w:rPr>
          <w:rtl/>
        </w:rPr>
        <w:t xml:space="preserve"> </w:t>
      </w:r>
      <w:r w:rsidRPr="00E53590">
        <w:rPr>
          <w:rtl/>
        </w:rPr>
        <w:t>מבחינת</w:t>
      </w:r>
      <w:r w:rsidR="00C975B7">
        <w:rPr>
          <w:rtl/>
        </w:rPr>
        <w:t xml:space="preserve"> </w:t>
      </w:r>
      <w:r w:rsidRPr="00E53590">
        <w:rPr>
          <w:rtl/>
        </w:rPr>
        <w:t>הפרוצדורה,</w:t>
      </w:r>
      <w:r w:rsidR="00C975B7">
        <w:rPr>
          <w:rtl/>
        </w:rPr>
        <w:t xml:space="preserve"> </w:t>
      </w:r>
      <w:r w:rsidRPr="00E53590">
        <w:rPr>
          <w:rtl/>
        </w:rPr>
        <w:t>חבר הכנסת שפי, אתה יכול לבקש דיון במליאה.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בא</w:t>
      </w:r>
      <w:r w:rsidR="00C975B7">
        <w:rPr>
          <w:rtl/>
        </w:rPr>
        <w:t>-</w:t>
      </w:r>
      <w:r w:rsidRPr="00E53590">
        <w:rPr>
          <w:rtl/>
        </w:rPr>
        <w:t>גד, האם אתה מדבר בשם הממשלה? האם אתה קובע שהשר משיב? הנושא</w:t>
      </w:r>
      <w:r w:rsidR="00C975B7">
        <w:rPr>
          <w:rtl/>
        </w:rPr>
        <w:t xml:space="preserve"> </w:t>
      </w:r>
      <w:r w:rsidRPr="00E53590">
        <w:rPr>
          <w:rtl/>
        </w:rPr>
        <w:t>כאן הוא בין</w:t>
      </w:r>
      <w:r w:rsidR="00C975B7">
        <w:rPr>
          <w:rtl/>
        </w:rPr>
        <w:t>-</w:t>
      </w:r>
      <w:r w:rsidRPr="00E53590">
        <w:rPr>
          <w:rtl/>
        </w:rPr>
        <w:t>משרדי. ראית את שר החינוך והתרבות ואתה מחליט.</w:t>
      </w:r>
      <w:r w:rsidR="00C975B7">
        <w:rPr>
          <w:rtl/>
        </w:rPr>
        <w:t xml:space="preserve"> </w:t>
      </w:r>
      <w:r w:rsidRPr="00E53590">
        <w:rPr>
          <w:rtl/>
        </w:rPr>
        <w:t>האם אתה מחליף את ראש</w:t>
      </w:r>
      <w:r w:rsidR="00C975B7">
        <w:rPr>
          <w:rtl/>
        </w:rPr>
        <w:t xml:space="preserve"> </w:t>
      </w:r>
      <w:r w:rsidRPr="00E53590">
        <w:rPr>
          <w:rtl/>
        </w:rPr>
        <w:t>הממשלה או את מזכיר הממשלה? אין כאן תשובה של השר, היות שהנושא הוא בין</w:t>
      </w:r>
      <w:r w:rsidR="00C975B7">
        <w:rPr>
          <w:rtl/>
        </w:rPr>
        <w:t>-</w:t>
      </w:r>
      <w:r w:rsidRPr="00E53590">
        <w:rPr>
          <w:rtl/>
        </w:rPr>
        <w:t>משרדי.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אתה</w:t>
      </w:r>
      <w:r w:rsidR="00C975B7">
        <w:rPr>
          <w:rtl/>
        </w:rPr>
        <w:t xml:space="preserve"> </w:t>
      </w:r>
      <w:r w:rsidRPr="00E53590">
        <w:rPr>
          <w:rtl/>
        </w:rPr>
        <w:t>יכול לדרוש דיון במליאה.</w:t>
      </w:r>
      <w:r w:rsidR="00C975B7">
        <w:rPr>
          <w:rtl/>
        </w:rPr>
        <w:t xml:space="preserve"> </w:t>
      </w:r>
      <w:r w:rsidRPr="00E53590">
        <w:rPr>
          <w:rtl/>
        </w:rPr>
        <w:t>אם אחד מחברי הכנסת יבקש דיון בוועדה, בבקשה.</w:t>
      </w:r>
      <w:r w:rsidR="00C975B7">
        <w:rPr>
          <w:rtl/>
        </w:rPr>
        <w:t xml:space="preserve"> </w:t>
      </w:r>
      <w:r w:rsidRPr="00E53590">
        <w:rPr>
          <w:rtl/>
        </w:rPr>
        <w:t>אתה לא יכול לבקש דיון בוועדה.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יעקב שפי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הייתי</w:t>
      </w:r>
      <w:r w:rsidR="00C975B7">
        <w:rPr>
          <w:rtl/>
        </w:rPr>
        <w:t xml:space="preserve"> </w:t>
      </w:r>
      <w:r w:rsidRPr="00E53590">
        <w:rPr>
          <w:rtl/>
        </w:rPr>
        <w:t>יכול</w:t>
      </w:r>
      <w:r w:rsidR="00C975B7">
        <w:rPr>
          <w:rtl/>
        </w:rPr>
        <w:t xml:space="preserve"> </w:t>
      </w:r>
      <w:r w:rsidRPr="00E53590">
        <w:rPr>
          <w:rtl/>
        </w:rPr>
        <w:t>לפתוח</w:t>
      </w:r>
      <w:r w:rsidR="00C975B7">
        <w:rPr>
          <w:rtl/>
        </w:rPr>
        <w:t xml:space="preserve"> </w:t>
      </w:r>
      <w:r w:rsidRPr="00E53590">
        <w:rPr>
          <w:rtl/>
        </w:rPr>
        <w:t>את נאומי בציטוט ארוך</w:t>
      </w:r>
      <w:r w:rsidR="00C975B7">
        <w:rPr>
          <w:rtl/>
        </w:rPr>
        <w:t xml:space="preserve"> </w:t>
      </w:r>
      <w:r w:rsidRPr="00E53590">
        <w:rPr>
          <w:rtl/>
        </w:rPr>
        <w:t>מכותרות</w:t>
      </w:r>
      <w:r w:rsidR="00C975B7">
        <w:rPr>
          <w:rtl/>
        </w:rPr>
        <w:t xml:space="preserve"> </w:t>
      </w:r>
      <w:r w:rsidRPr="00E53590">
        <w:rPr>
          <w:rtl/>
        </w:rPr>
        <w:t>העיתונים</w:t>
      </w:r>
      <w:r w:rsidR="00C975B7">
        <w:rPr>
          <w:rtl/>
        </w:rPr>
        <w:t xml:space="preserve"> </w:t>
      </w:r>
      <w:r w:rsidRPr="00E53590">
        <w:rPr>
          <w:rtl/>
        </w:rPr>
        <w:t>בנושא</w:t>
      </w:r>
      <w:r w:rsidR="00C975B7">
        <w:rPr>
          <w:rtl/>
        </w:rPr>
        <w:t xml:space="preserve"> </w:t>
      </w:r>
      <w:r w:rsidRPr="00E53590">
        <w:rPr>
          <w:rtl/>
        </w:rPr>
        <w:t>אלימות</w:t>
      </w:r>
      <w:r w:rsidR="00C975B7">
        <w:rPr>
          <w:rtl/>
        </w:rPr>
        <w:t xml:space="preserve"> </w:t>
      </w:r>
      <w:r w:rsidRPr="00E53590">
        <w:rPr>
          <w:rtl/>
        </w:rPr>
        <w:t>ופשע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נוער ומבוגרים כאחד. הכותרות מוכרות</w:t>
      </w:r>
      <w:r w:rsidR="00C975B7">
        <w:rPr>
          <w:rtl/>
        </w:rPr>
        <w:t xml:space="preserve"> </w:t>
      </w:r>
      <w:r w:rsidRPr="00E53590">
        <w:rPr>
          <w:rtl/>
        </w:rPr>
        <w:t>לכולנו,</w:t>
      </w:r>
      <w:r w:rsidR="00C975B7">
        <w:rPr>
          <w:rtl/>
        </w:rPr>
        <w:t xml:space="preserve"> </w:t>
      </w:r>
      <w:r w:rsidRPr="00E53590">
        <w:rPr>
          <w:rtl/>
        </w:rPr>
        <w:t>הן</w:t>
      </w:r>
      <w:r w:rsidR="00C975B7">
        <w:rPr>
          <w:rtl/>
        </w:rPr>
        <w:t xml:space="preserve"> </w:t>
      </w:r>
      <w:r w:rsidRPr="00E53590">
        <w:rPr>
          <w:rtl/>
        </w:rPr>
        <w:t>הכותרות בעמודים הראשונים המדברות על רצח, והן הכותרות מעמודי האמצע</w:t>
      </w:r>
      <w:r w:rsidR="00C975B7">
        <w:rPr>
          <w:rtl/>
        </w:rPr>
        <w:t xml:space="preserve"> </w:t>
      </w:r>
      <w:r w:rsidRPr="00E53590">
        <w:rPr>
          <w:rtl/>
        </w:rPr>
        <w:t>המדברות</w:t>
      </w:r>
      <w:r w:rsidR="00C975B7">
        <w:rPr>
          <w:rtl/>
        </w:rPr>
        <w:t xml:space="preserve"> </w:t>
      </w:r>
      <w:r w:rsidRPr="00E53590">
        <w:rPr>
          <w:rtl/>
        </w:rPr>
        <w:t>על גנבות, שימוש בסמים, אלימות ומעשי עבריינות אחרים. ההתייחסות שלי היא</w:t>
      </w:r>
      <w:r w:rsidR="00C975B7">
        <w:rPr>
          <w:rtl/>
        </w:rPr>
        <w:t xml:space="preserve"> </w:t>
      </w:r>
      <w:r w:rsidRPr="00E53590">
        <w:rPr>
          <w:rtl/>
        </w:rPr>
        <w:t>בעיקר</w:t>
      </w:r>
      <w:r w:rsidR="00C975B7">
        <w:rPr>
          <w:rtl/>
        </w:rPr>
        <w:t xml:space="preserve"> </w:t>
      </w:r>
      <w:r w:rsidRPr="00E53590">
        <w:rPr>
          <w:rtl/>
        </w:rPr>
        <w:t>למעשי עבריינות בקרב נוער ואוכלוסייה צעירה. עבריין צעיר אשר הופך את הפשע</w:t>
      </w:r>
      <w:r w:rsidR="00C975B7">
        <w:rPr>
          <w:rtl/>
        </w:rPr>
        <w:t xml:space="preserve"> </w:t>
      </w:r>
      <w:r w:rsidRPr="00E53590">
        <w:rPr>
          <w:rtl/>
        </w:rPr>
        <w:t>לדרך חיים, יתקשה לחזור למוטב ובדרך כלל ימשיך לעסוק בפשע גם בשנות בגרותו.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לכן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חושב</w:t>
      </w:r>
      <w:r w:rsidR="00C975B7">
        <w:rPr>
          <w:rtl/>
        </w:rPr>
        <w:t xml:space="preserve"> </w:t>
      </w:r>
      <w:r w:rsidRPr="00E53590">
        <w:rPr>
          <w:rtl/>
        </w:rPr>
        <w:t>שיש לייחס משמעות רבה ומחשבה לדרך שבה ניתן למנוע מבני נוער</w:t>
      </w:r>
      <w:r w:rsidR="00C975B7">
        <w:rPr>
          <w:rtl/>
        </w:rPr>
        <w:t xml:space="preserve"> </w:t>
      </w:r>
      <w:r w:rsidRPr="00E53590">
        <w:rPr>
          <w:rtl/>
        </w:rPr>
        <w:t>וילדים</w:t>
      </w:r>
      <w:r w:rsidR="00C975B7">
        <w:rPr>
          <w:rtl/>
        </w:rPr>
        <w:t xml:space="preserve"> </w:t>
      </w:r>
      <w:r w:rsidRPr="00E53590">
        <w:rPr>
          <w:rtl/>
        </w:rPr>
        <w:t>לחצות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הקווים לגבולות הפשע והעבריינות. לדעתי, ילדים ונוער מידרדרים</w:t>
      </w:r>
      <w:r w:rsidR="00C975B7">
        <w:rPr>
          <w:rtl/>
        </w:rPr>
        <w:t xml:space="preserve"> </w:t>
      </w:r>
      <w:r w:rsidRPr="00E53590">
        <w:rPr>
          <w:rtl/>
        </w:rPr>
        <w:t>לתרבות</w:t>
      </w:r>
      <w:r w:rsidR="00C975B7">
        <w:rPr>
          <w:rtl/>
        </w:rPr>
        <w:t xml:space="preserve"> </w:t>
      </w:r>
      <w:r w:rsidRPr="00E53590">
        <w:rPr>
          <w:rtl/>
        </w:rPr>
        <w:t>רעה</w:t>
      </w:r>
      <w:r w:rsidR="00C975B7">
        <w:rPr>
          <w:rtl/>
        </w:rPr>
        <w:t xml:space="preserve"> </w:t>
      </w:r>
      <w:r w:rsidRPr="00E53590">
        <w:rPr>
          <w:rtl/>
        </w:rPr>
        <w:t>מכמה סיבות, ביניהן עוני ומצוקה כלכלית חמורה ברמה כזו, שמחייבת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הילד לצאת לפשע על מנת להתקיים, ומקרים כאלה לשמחתנו נדירים בארץ, או חוסר עניין,</w:t>
      </w:r>
      <w:r w:rsidR="00C975B7">
        <w:rPr>
          <w:rtl/>
        </w:rPr>
        <w:t xml:space="preserve"> </w:t>
      </w:r>
      <w:r w:rsidRPr="00E53590">
        <w:rPr>
          <w:rtl/>
        </w:rPr>
        <w:t>שעמום ובטלה. מובן שלכל סיבה יש משתנים ומרכיבים שונים ומגוונים.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 להתמקד בבטלה, בחוסר העניין ובשעמום הנובעים מחוסר היצע של פעילות</w:t>
      </w:r>
      <w:r w:rsidR="00C975B7">
        <w:rPr>
          <w:rtl/>
        </w:rPr>
        <w:t xml:space="preserve"> </w:t>
      </w:r>
      <w:r w:rsidRPr="00E53590">
        <w:rPr>
          <w:rtl/>
        </w:rPr>
        <w:t>בשעות</w:t>
      </w:r>
      <w:r w:rsidR="00C975B7">
        <w:rPr>
          <w:rtl/>
        </w:rPr>
        <w:t xml:space="preserve"> </w:t>
      </w:r>
      <w:r w:rsidRPr="00E53590">
        <w:rPr>
          <w:rtl/>
        </w:rPr>
        <w:t>הפנאי.</w:t>
      </w:r>
      <w:r w:rsidR="00C975B7">
        <w:rPr>
          <w:rtl/>
        </w:rPr>
        <w:t xml:space="preserve"> </w:t>
      </w:r>
      <w:r w:rsidRPr="00E53590">
        <w:rPr>
          <w:rtl/>
        </w:rPr>
        <w:t>ילדנו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ילדינו</w:t>
      </w:r>
      <w:r w:rsidR="00C975B7">
        <w:rPr>
          <w:rtl/>
        </w:rPr>
        <w:t xml:space="preserve"> </w:t>
      </w:r>
      <w:r w:rsidRPr="00E53590">
        <w:rPr>
          <w:rtl/>
        </w:rPr>
        <w:t>לתוך המחצית השנייה של המאה ה</w:t>
      </w:r>
      <w:r w:rsidR="00C975B7">
        <w:rPr>
          <w:rtl/>
        </w:rPr>
        <w:t>-</w:t>
      </w:r>
      <w:r w:rsidRPr="00E53590">
        <w:rPr>
          <w:rtl/>
        </w:rPr>
        <w:t>20.</w:t>
      </w:r>
      <w:r w:rsidR="00C975B7">
        <w:rPr>
          <w:rtl/>
        </w:rPr>
        <w:t xml:space="preserve"> </w:t>
      </w:r>
      <w:r w:rsidRPr="00E53590">
        <w:rPr>
          <w:rtl/>
        </w:rPr>
        <w:t>בעוד פחות</w:t>
      </w:r>
      <w:r w:rsidR="00C975B7">
        <w:rPr>
          <w:rtl/>
        </w:rPr>
        <w:t xml:space="preserve"> </w:t>
      </w:r>
      <w:r w:rsidRPr="00E53590">
        <w:rPr>
          <w:rtl/>
        </w:rPr>
        <w:t>מעשור שנים נחיה בשנות האלפיים. וההתייחסות שלנו להיצע התרבותי לשעות הפנאי צריכה</w:t>
      </w:r>
      <w:r w:rsidR="00C975B7">
        <w:rPr>
          <w:rtl/>
        </w:rPr>
        <w:t xml:space="preserve"> </w:t>
      </w:r>
      <w:r w:rsidRPr="00E53590">
        <w:rPr>
          <w:rtl/>
        </w:rPr>
        <w:t>להיות</w:t>
      </w:r>
      <w:r w:rsidR="00C975B7">
        <w:rPr>
          <w:rtl/>
        </w:rPr>
        <w:t xml:space="preserve">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בהתאם</w:t>
      </w:r>
      <w:r w:rsidR="00C975B7">
        <w:rPr>
          <w:rtl/>
        </w:rPr>
        <w:t xml:space="preserve"> </w:t>
      </w:r>
      <w:r w:rsidRPr="00E53590">
        <w:rPr>
          <w:rtl/>
        </w:rPr>
        <w:t>לתקופה</w:t>
      </w:r>
      <w:r w:rsidR="00C975B7">
        <w:rPr>
          <w:rtl/>
        </w:rPr>
        <w:t xml:space="preserve"> </w:t>
      </w:r>
      <w:r w:rsidRPr="00E53590">
        <w:rPr>
          <w:rtl/>
        </w:rPr>
        <w:t>ולמקום.</w:t>
      </w:r>
      <w:r w:rsidR="00C975B7">
        <w:rPr>
          <w:rtl/>
        </w:rPr>
        <w:t xml:space="preserve"> </w:t>
      </w:r>
      <w:r w:rsidRPr="00E53590">
        <w:rPr>
          <w:rtl/>
        </w:rPr>
        <w:t>אין כל צל של ספק, כי יכולתה של הממשלה להציע</w:t>
      </w:r>
      <w:r w:rsidR="00C975B7">
        <w:rPr>
          <w:rtl/>
        </w:rPr>
        <w:t xml:space="preserve"> </w:t>
      </w:r>
      <w:r w:rsidRPr="00E53590">
        <w:rPr>
          <w:rtl/>
        </w:rPr>
        <w:t>פעילות</w:t>
      </w:r>
      <w:r w:rsidR="00C975B7">
        <w:rPr>
          <w:rtl/>
        </w:rPr>
        <w:t xml:space="preserve"> </w:t>
      </w:r>
      <w:r w:rsidRPr="00E53590">
        <w:rPr>
          <w:rtl/>
        </w:rPr>
        <w:t>תרבותית</w:t>
      </w:r>
      <w:r w:rsidR="00C975B7">
        <w:rPr>
          <w:rtl/>
        </w:rPr>
        <w:t xml:space="preserve"> </w:t>
      </w:r>
      <w:r w:rsidRPr="00E53590">
        <w:rPr>
          <w:rtl/>
        </w:rPr>
        <w:t>אטרקטיבית</w:t>
      </w:r>
      <w:r w:rsidR="00C975B7">
        <w:rPr>
          <w:rtl/>
        </w:rPr>
        <w:t xml:space="preserve"> </w:t>
      </w:r>
      <w:r w:rsidRPr="00E53590">
        <w:rPr>
          <w:rtl/>
        </w:rPr>
        <w:t>היא</w:t>
      </w:r>
      <w:r w:rsidR="00C975B7">
        <w:rPr>
          <w:rtl/>
        </w:rPr>
        <w:t xml:space="preserve"> </w:t>
      </w:r>
      <w:r w:rsidRPr="00E53590">
        <w:rPr>
          <w:rtl/>
        </w:rPr>
        <w:t>יכולת</w:t>
      </w:r>
      <w:r w:rsidR="00C975B7">
        <w:rPr>
          <w:rtl/>
        </w:rPr>
        <w:t xml:space="preserve"> </w:t>
      </w:r>
      <w:r w:rsidRPr="00E53590">
        <w:rPr>
          <w:rtl/>
        </w:rPr>
        <w:t>מוגבלת,</w:t>
      </w:r>
      <w:r w:rsidR="00C975B7">
        <w:rPr>
          <w:rtl/>
        </w:rPr>
        <w:t xml:space="preserve"> </w:t>
      </w:r>
      <w:r w:rsidRPr="00E53590">
        <w:rPr>
          <w:rtl/>
        </w:rPr>
        <w:t>בעיקר בשל שיקולים תקציביים או</w:t>
      </w:r>
      <w:r w:rsidR="00C975B7">
        <w:rPr>
          <w:rtl/>
        </w:rPr>
        <w:t xml:space="preserve"> </w:t>
      </w:r>
      <w:r w:rsidRPr="00E53590">
        <w:rPr>
          <w:rtl/>
        </w:rPr>
        <w:t>שיקולים</w:t>
      </w:r>
      <w:r w:rsidR="00C975B7">
        <w:rPr>
          <w:rtl/>
        </w:rPr>
        <w:t xml:space="preserve"> </w:t>
      </w:r>
      <w:r w:rsidRPr="00E53590">
        <w:rPr>
          <w:rtl/>
        </w:rPr>
        <w:t>אידיאולוגיים הגורסים שיש להציב מחסום להתערבות הממשלה בחיי אזרחיה.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המחסור</w:t>
      </w:r>
      <w:r w:rsidR="00C975B7">
        <w:rPr>
          <w:rtl/>
        </w:rPr>
        <w:t xml:space="preserve"> </w:t>
      </w:r>
      <w:r w:rsidRPr="00E53590">
        <w:rPr>
          <w:rtl/>
        </w:rPr>
        <w:t>התרבותי שנוצר בעקבות זאת אמורים למלא מוסדות וולונטריים ללא כוונת רווח.</w:t>
      </w:r>
      <w:r w:rsidR="00C975B7">
        <w:rPr>
          <w:rtl/>
        </w:rPr>
        <w:t xml:space="preserve"> </w:t>
      </w:r>
      <w:r w:rsidRPr="00E53590">
        <w:rPr>
          <w:rtl/>
        </w:rPr>
        <w:t>לפי</w:t>
      </w:r>
      <w:r w:rsidR="00C975B7">
        <w:rPr>
          <w:rtl/>
        </w:rPr>
        <w:t xml:space="preserve"> </w:t>
      </w:r>
      <w:r w:rsidRPr="00E53590">
        <w:rPr>
          <w:rtl/>
        </w:rPr>
        <w:t>ראות עיני, יש תפקיד חיוני וראשון במעלה למלכ"רים ביצירת היצע תרבותי מגוון,</w:t>
      </w:r>
      <w:r w:rsidR="00C975B7">
        <w:rPr>
          <w:rtl/>
        </w:rPr>
        <w:t xml:space="preserve"> </w:t>
      </w:r>
      <w:r w:rsidRPr="00E53590">
        <w:rPr>
          <w:rtl/>
        </w:rPr>
        <w:t>מעניין</w:t>
      </w:r>
      <w:r w:rsidR="00C975B7">
        <w:rPr>
          <w:rtl/>
        </w:rPr>
        <w:t xml:space="preserve"> </w:t>
      </w:r>
      <w:r w:rsidRPr="00E53590">
        <w:rPr>
          <w:rtl/>
        </w:rPr>
        <w:t>ואטרקטיבי,</w:t>
      </w:r>
      <w:r w:rsidR="00C975B7">
        <w:rPr>
          <w:rtl/>
        </w:rPr>
        <w:t xml:space="preserve"> </w:t>
      </w:r>
      <w:r w:rsidRPr="00E53590">
        <w:rPr>
          <w:rtl/>
        </w:rPr>
        <w:t>שיהיה</w:t>
      </w:r>
      <w:r w:rsidR="00C975B7">
        <w:rPr>
          <w:rtl/>
        </w:rPr>
        <w:t xml:space="preserve"> </w:t>
      </w:r>
      <w:r w:rsidRPr="00E53590">
        <w:rPr>
          <w:rtl/>
        </w:rPr>
        <w:t>בכוחו</w:t>
      </w:r>
      <w:r w:rsidR="00C975B7">
        <w:rPr>
          <w:rtl/>
        </w:rPr>
        <w:t xml:space="preserve"> </w:t>
      </w:r>
      <w:r w:rsidRPr="00E53590">
        <w:rPr>
          <w:rtl/>
        </w:rPr>
        <w:t>למלא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זמנם</w:t>
      </w:r>
      <w:r w:rsidR="00C975B7">
        <w:rPr>
          <w:rtl/>
        </w:rPr>
        <w:t xml:space="preserve"> </w:t>
      </w:r>
      <w:r w:rsidRPr="00E53590">
        <w:rPr>
          <w:rtl/>
        </w:rPr>
        <w:t>הפנוי של הילדים והנוער בתוכן</w:t>
      </w:r>
      <w:r w:rsidR="00C975B7">
        <w:rPr>
          <w:rtl/>
        </w:rPr>
        <w:t xml:space="preserve"> </w:t>
      </w:r>
      <w:r w:rsidRPr="00E53590">
        <w:rPr>
          <w:rtl/>
        </w:rPr>
        <w:t>תרבותי,</w:t>
      </w:r>
      <w:r w:rsidR="00C975B7">
        <w:rPr>
          <w:rtl/>
        </w:rPr>
        <w:t xml:space="preserve"> </w:t>
      </w:r>
      <w:r w:rsidRPr="00E53590">
        <w:rPr>
          <w:rtl/>
        </w:rPr>
        <w:t>חינוכי</w:t>
      </w:r>
      <w:r w:rsidR="00C975B7">
        <w:rPr>
          <w:rtl/>
        </w:rPr>
        <w:t xml:space="preserve"> </w:t>
      </w:r>
      <w:r w:rsidRPr="00E53590">
        <w:rPr>
          <w:rtl/>
        </w:rPr>
        <w:t>ומהנה.</w:t>
      </w:r>
      <w:r w:rsidR="00C975B7">
        <w:rPr>
          <w:rtl/>
        </w:rPr>
        <w:t xml:space="preserve"> </w:t>
      </w:r>
      <w:r w:rsidRPr="00E53590">
        <w:rPr>
          <w:rtl/>
        </w:rPr>
        <w:t>אולם, על מנת לספק היצע שכזה, יש צורך בכספים ובמשאבים</w:t>
      </w:r>
      <w:r w:rsidR="00C975B7">
        <w:rPr>
          <w:rtl/>
        </w:rPr>
        <w:t xml:space="preserve"> </w:t>
      </w:r>
      <w:r w:rsidRPr="00E53590">
        <w:rPr>
          <w:rtl/>
        </w:rPr>
        <w:t>רבים, שתמיד נמצאים בחסר.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כנסת</w:t>
      </w:r>
      <w:r w:rsidR="00C975B7">
        <w:rPr>
          <w:rtl/>
        </w:rPr>
        <w:t xml:space="preserve"> </w:t>
      </w:r>
      <w:r w:rsidRPr="00E53590">
        <w:rPr>
          <w:rtl/>
        </w:rPr>
        <w:t>נכבדה,</w:t>
      </w:r>
      <w:r w:rsidR="00C975B7">
        <w:rPr>
          <w:rtl/>
        </w:rPr>
        <w:t xml:space="preserve"> </w:t>
      </w:r>
      <w:r w:rsidRPr="00E53590">
        <w:rPr>
          <w:rtl/>
        </w:rPr>
        <w:t>בכל</w:t>
      </w:r>
      <w:r w:rsidR="00C975B7">
        <w:rPr>
          <w:rtl/>
        </w:rPr>
        <w:t xml:space="preserve"> </w:t>
      </w:r>
      <w:r w:rsidRPr="00E53590">
        <w:rPr>
          <w:rtl/>
        </w:rPr>
        <w:t>מדינות</w:t>
      </w:r>
      <w:r w:rsidR="00C975B7">
        <w:rPr>
          <w:rtl/>
        </w:rPr>
        <w:t xml:space="preserve"> </w:t>
      </w:r>
      <w:r w:rsidRPr="00E53590">
        <w:rPr>
          <w:rtl/>
        </w:rPr>
        <w:t>העולם,</w:t>
      </w:r>
      <w:r w:rsidR="00C975B7">
        <w:rPr>
          <w:rtl/>
        </w:rPr>
        <w:t xml:space="preserve"> </w:t>
      </w:r>
      <w:r w:rsidRPr="00E53590">
        <w:rPr>
          <w:rtl/>
        </w:rPr>
        <w:t>בעיקר במדינות העולם</w:t>
      </w:r>
      <w:r w:rsidR="00C975B7">
        <w:rPr>
          <w:rtl/>
        </w:rPr>
        <w:t xml:space="preserve"> </w:t>
      </w:r>
      <w:r w:rsidRPr="00E53590">
        <w:rPr>
          <w:rtl/>
        </w:rPr>
        <w:t>המערבי,</w:t>
      </w:r>
      <w:r w:rsidR="00C975B7">
        <w:rPr>
          <w:rtl/>
        </w:rPr>
        <w:t xml:space="preserve"> </w:t>
      </w:r>
      <w:r w:rsidRPr="00E53590">
        <w:rPr>
          <w:rtl/>
        </w:rPr>
        <w:t>וכעת</w:t>
      </w:r>
      <w:r w:rsidR="00C975B7">
        <w:rPr>
          <w:rtl/>
        </w:rPr>
        <w:t xml:space="preserve">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בגוש</w:t>
      </w:r>
      <w:r w:rsidR="00C975B7">
        <w:rPr>
          <w:rtl/>
        </w:rPr>
        <w:t xml:space="preserve"> </w:t>
      </w:r>
      <w:r w:rsidRPr="00E53590">
        <w:rPr>
          <w:rtl/>
        </w:rPr>
        <w:t>המזרחי לשעבר, מתלבטים בשאלה זו. יש מדינות שבהן הממשלה</w:t>
      </w:r>
      <w:r w:rsidR="00C975B7">
        <w:rPr>
          <w:rtl/>
        </w:rPr>
        <w:t xml:space="preserve"> </w:t>
      </w:r>
      <w:r w:rsidRPr="00E53590">
        <w:rPr>
          <w:rtl/>
        </w:rPr>
        <w:t>מזרימה</w:t>
      </w:r>
      <w:r w:rsidR="00C975B7">
        <w:rPr>
          <w:rtl/>
        </w:rPr>
        <w:t xml:space="preserve"> </w:t>
      </w:r>
      <w:r w:rsidRPr="00E53590">
        <w:rPr>
          <w:rtl/>
        </w:rPr>
        <w:t>יותר משאבים לתרבות ולספורט, ויש מדינות שבהן הממשלה מזרימה פחות משאבים.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מדינות</w:t>
      </w:r>
      <w:r w:rsidR="00C975B7">
        <w:rPr>
          <w:rtl/>
        </w:rPr>
        <w:t xml:space="preserve"> </w:t>
      </w:r>
      <w:r w:rsidRPr="00E53590">
        <w:rPr>
          <w:rtl/>
        </w:rPr>
        <w:t>שבהן</w:t>
      </w:r>
      <w:r w:rsidR="00C975B7">
        <w:rPr>
          <w:rtl/>
        </w:rPr>
        <w:t xml:space="preserve"> </w:t>
      </w:r>
      <w:r w:rsidRPr="00E53590">
        <w:rPr>
          <w:rtl/>
        </w:rPr>
        <w:t>המגזרים</w:t>
      </w:r>
      <w:r w:rsidR="00C975B7">
        <w:rPr>
          <w:rtl/>
        </w:rPr>
        <w:t xml:space="preserve"> </w:t>
      </w:r>
      <w:r w:rsidRPr="00E53590">
        <w:rPr>
          <w:rtl/>
        </w:rPr>
        <w:t>הפרטי, התעשייתי והמסחרי מזרימים יותר משאבים לתחומים</w:t>
      </w:r>
      <w:r w:rsidR="00C975B7">
        <w:rPr>
          <w:rtl/>
        </w:rPr>
        <w:t xml:space="preserve"> </w:t>
      </w:r>
      <w:r w:rsidRPr="00E53590">
        <w:rPr>
          <w:rtl/>
        </w:rPr>
        <w:t>אלה, ויש מדינות שבהן מוזרמים פחות משאבים מן המגזרים הנ"ל.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לכאורה,</w:t>
      </w:r>
      <w:r w:rsidR="00C975B7">
        <w:rPr>
          <w:rtl/>
        </w:rPr>
        <w:t xml:space="preserve"> </w:t>
      </w:r>
      <w:r w:rsidRPr="00E53590">
        <w:rPr>
          <w:rtl/>
        </w:rPr>
        <w:t>לחברה</w:t>
      </w:r>
      <w:r w:rsidR="00C975B7">
        <w:rPr>
          <w:rtl/>
        </w:rPr>
        <w:t xml:space="preserve"> </w:t>
      </w:r>
      <w:r w:rsidRPr="00E53590">
        <w:rPr>
          <w:rtl/>
        </w:rPr>
        <w:t>פרטית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אינטרס</w:t>
      </w:r>
      <w:r w:rsidR="00C975B7">
        <w:rPr>
          <w:rtl/>
        </w:rPr>
        <w:t xml:space="preserve"> </w:t>
      </w:r>
      <w:r w:rsidRPr="00E53590">
        <w:rPr>
          <w:rtl/>
        </w:rPr>
        <w:t>אחד</w:t>
      </w:r>
      <w:r w:rsidR="00C975B7">
        <w:rPr>
          <w:rtl/>
        </w:rPr>
        <w:t xml:space="preserve"> </w:t>
      </w:r>
      <w:r w:rsidRPr="00E53590">
        <w:rPr>
          <w:rtl/>
        </w:rPr>
        <w:t>ויחיד,</w:t>
      </w:r>
      <w:r w:rsidR="00C975B7">
        <w:rPr>
          <w:rtl/>
        </w:rPr>
        <w:t xml:space="preserve"> </w:t>
      </w:r>
      <w:r w:rsidRPr="00E53590">
        <w:rPr>
          <w:rtl/>
        </w:rPr>
        <w:t>והוא להגדיל את רווחיה, כך</w:t>
      </w:r>
      <w:r w:rsidR="00C975B7">
        <w:rPr>
          <w:rtl/>
        </w:rPr>
        <w:t xml:space="preserve"> </w:t>
      </w:r>
      <w:r w:rsidRPr="00E53590">
        <w:rPr>
          <w:rtl/>
        </w:rPr>
        <w:t>שהשתתפות כספית במעורבות תרבותית, חינוכית או ספורטיבית מנוגדת לעיקרון שעליו היא</w:t>
      </w:r>
      <w:r w:rsidR="00C975B7">
        <w:rPr>
          <w:rtl/>
        </w:rPr>
        <w:t xml:space="preserve"> </w:t>
      </w:r>
      <w:r w:rsidRPr="00E53590">
        <w:rPr>
          <w:rtl/>
        </w:rPr>
        <w:t>מושתתת, כלומר רווחיות. אך למעשה אין זה נכון: מחקרים וניסיונות שיווקיים הוכיחו,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תועלת, אפילו תועלת כלכלית, בהתגייסות ובתמיכה של חברות פרטיות בכל הקשור</w:t>
      </w:r>
      <w:r w:rsidR="00C975B7">
        <w:rPr>
          <w:rtl/>
        </w:rPr>
        <w:t xml:space="preserve"> </w:t>
      </w:r>
      <w:r w:rsidRPr="00E53590">
        <w:rPr>
          <w:rtl/>
        </w:rPr>
        <w:t>לפעילויות תרבותיות, אבל זו לא הסיבה שאני חושב כי בגינה על החברות הפרטיות לתרום</w:t>
      </w:r>
      <w:r w:rsidR="00C975B7">
        <w:rPr>
          <w:rtl/>
        </w:rPr>
        <w:t xml:space="preserve"> </w:t>
      </w:r>
      <w:r w:rsidRPr="00E53590">
        <w:rPr>
          <w:rtl/>
        </w:rPr>
        <w:t>לרווחת הציבור והחברה בישראל.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חושב, שהמוסריות צריכה להוביל אותן להחלטה כזו, בעיקר בישראל. אני מאמין</w:t>
      </w:r>
      <w:r w:rsidR="00C975B7">
        <w:rPr>
          <w:rtl/>
        </w:rPr>
        <w:t xml:space="preserve"> </w:t>
      </w:r>
      <w:r w:rsidRPr="00E53590">
        <w:rPr>
          <w:rtl/>
        </w:rPr>
        <w:t>ומקווה, כי</w:t>
      </w:r>
      <w:r w:rsidR="00C975B7">
        <w:rPr>
          <w:rtl/>
        </w:rPr>
        <w:t xml:space="preserve"> </w:t>
      </w:r>
      <w:r w:rsidRPr="00E53590">
        <w:rPr>
          <w:rtl/>
        </w:rPr>
        <w:t>הקשרים בין הגופים בחברה הישראלית חזקים יותר מבכל חברה מערבית אחרת.</w:t>
      </w:r>
      <w:r w:rsidR="00C975B7">
        <w:rPr>
          <w:rtl/>
        </w:rPr>
        <w:t xml:space="preserve"> </w:t>
      </w:r>
      <w:r w:rsidRPr="00E53590">
        <w:rPr>
          <w:rtl/>
        </w:rPr>
        <w:t>אני מאמין, שרגשי ההזדהות והשייכות הקולקטיבית חזקים בישראל מבכל מקום אחר בעולם.</w:t>
      </w:r>
      <w:r w:rsidR="00C975B7">
        <w:rPr>
          <w:rtl/>
        </w:rPr>
        <w:t xml:space="preserve"> </w:t>
      </w:r>
      <w:r w:rsidRPr="00E53590">
        <w:rPr>
          <w:rtl/>
        </w:rPr>
        <w:t>ניתן</w:t>
      </w:r>
      <w:r w:rsidR="00C975B7">
        <w:rPr>
          <w:rtl/>
        </w:rPr>
        <w:t xml:space="preserve"> </w:t>
      </w:r>
      <w:r w:rsidRPr="00E53590">
        <w:rPr>
          <w:rtl/>
        </w:rPr>
        <w:t>אולי</w:t>
      </w:r>
      <w:r w:rsidR="00C975B7">
        <w:rPr>
          <w:rtl/>
        </w:rPr>
        <w:t xml:space="preserve"> </w:t>
      </w:r>
      <w:r w:rsidRPr="00E53590">
        <w:rPr>
          <w:rtl/>
        </w:rPr>
        <w:t>להסביר</w:t>
      </w:r>
      <w:r w:rsidR="00C975B7">
        <w:rPr>
          <w:rtl/>
        </w:rPr>
        <w:t xml:space="preserve"> </w:t>
      </w:r>
      <w:r w:rsidRPr="00E53590">
        <w:rPr>
          <w:rtl/>
        </w:rPr>
        <w:t>זאת</w:t>
      </w:r>
      <w:r w:rsidR="00C975B7">
        <w:rPr>
          <w:rtl/>
        </w:rPr>
        <w:t xml:space="preserve"> </w:t>
      </w:r>
      <w:r w:rsidRPr="00E53590">
        <w:rPr>
          <w:rtl/>
        </w:rPr>
        <w:t>בהיסטוריה</w:t>
      </w:r>
      <w:r w:rsidR="00C975B7">
        <w:rPr>
          <w:rtl/>
        </w:rPr>
        <w:t xml:space="preserve"> </w:t>
      </w:r>
      <w:r w:rsidRPr="00E53590">
        <w:rPr>
          <w:rtl/>
        </w:rPr>
        <w:t>של העם היהודי, של הציונות ושל מדינת ישראל.</w:t>
      </w:r>
      <w:r w:rsidR="00C975B7">
        <w:rPr>
          <w:rtl/>
        </w:rPr>
        <w:t xml:space="preserve"> </w:t>
      </w:r>
      <w:r w:rsidRPr="00E53590">
        <w:rPr>
          <w:rtl/>
        </w:rPr>
        <w:t>מטרת כולנו היתה והינה בניית חברה בריאה ומשגשגת במדינתנו.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בסוף</w:t>
      </w:r>
      <w:r w:rsidR="00C975B7">
        <w:rPr>
          <w:rtl/>
        </w:rPr>
        <w:t xml:space="preserve"> </w:t>
      </w:r>
      <w:r w:rsidRPr="00E53590">
        <w:rPr>
          <w:rtl/>
        </w:rPr>
        <w:t>המאה</w:t>
      </w:r>
      <w:r w:rsidR="00C975B7">
        <w:rPr>
          <w:rtl/>
        </w:rPr>
        <w:t xml:space="preserve"> </w:t>
      </w:r>
      <w:r w:rsidRPr="00E53590">
        <w:rPr>
          <w:rtl/>
        </w:rPr>
        <w:t>ה</w:t>
      </w:r>
      <w:r w:rsidR="00C975B7">
        <w:rPr>
          <w:rtl/>
        </w:rPr>
        <w:t>-</w:t>
      </w:r>
      <w:r w:rsidRPr="00E53590">
        <w:rPr>
          <w:rtl/>
        </w:rPr>
        <w:t>20,</w:t>
      </w:r>
      <w:r w:rsidR="00C975B7">
        <w:rPr>
          <w:rtl/>
        </w:rPr>
        <w:t xml:space="preserve"> </w:t>
      </w:r>
      <w:r w:rsidRPr="00E53590">
        <w:rPr>
          <w:rtl/>
        </w:rPr>
        <w:t>לאור</w:t>
      </w:r>
      <w:r w:rsidR="00C975B7">
        <w:rPr>
          <w:rtl/>
        </w:rPr>
        <w:t xml:space="preserve"> </w:t>
      </w:r>
      <w:r w:rsidRPr="00E53590">
        <w:rPr>
          <w:rtl/>
        </w:rPr>
        <w:t>ההיסטוריה</w:t>
      </w:r>
      <w:r w:rsidR="00C975B7">
        <w:rPr>
          <w:rtl/>
        </w:rPr>
        <w:t xml:space="preserve"> </w:t>
      </w:r>
      <w:r w:rsidRPr="00E53590">
        <w:rPr>
          <w:rtl/>
        </w:rPr>
        <w:t>וההתפתחות</w:t>
      </w:r>
      <w:r w:rsidR="00C975B7">
        <w:rPr>
          <w:rtl/>
        </w:rPr>
        <w:t xml:space="preserve"> </w:t>
      </w:r>
      <w:r w:rsidRPr="00E53590">
        <w:rPr>
          <w:rtl/>
        </w:rPr>
        <w:t>בתיאוריה המדינית, עם בלימת</w:t>
      </w:r>
      <w:r w:rsidR="00C975B7">
        <w:rPr>
          <w:rtl/>
        </w:rPr>
        <w:t xml:space="preserve"> </w:t>
      </w:r>
      <w:r w:rsidRPr="00E53590">
        <w:rPr>
          <w:rtl/>
        </w:rPr>
        <w:t>התרחבות מדינת הרווחה, אני מזהה בחברות הפרטיות גוף שיש בכוחו להשפיע השפעה נחרצת</w:t>
      </w:r>
      <w:r w:rsidR="00C975B7">
        <w:rPr>
          <w:rtl/>
        </w:rPr>
        <w:t xml:space="preserve"> </w:t>
      </w:r>
      <w:r w:rsidRPr="00E53590">
        <w:rPr>
          <w:rtl/>
        </w:rPr>
        <w:t>על עתיד החברה בישראל ועל עיצוב דמותה.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>ראש, כנסת נכבדה, בחרתי להתחיל את נאומי בבעיות העבריינות, הפשע</w:t>
      </w:r>
      <w:r w:rsidR="00C975B7">
        <w:rPr>
          <w:rtl/>
        </w:rPr>
        <w:t xml:space="preserve"> </w:t>
      </w:r>
      <w:r w:rsidRPr="00E53590">
        <w:rPr>
          <w:rtl/>
        </w:rPr>
        <w:t>והאלימות</w:t>
      </w:r>
      <w:r w:rsidR="00C975B7">
        <w:rPr>
          <w:rtl/>
        </w:rPr>
        <w:t xml:space="preserve"> </w:t>
      </w:r>
      <w:r w:rsidRPr="00E53590">
        <w:rPr>
          <w:rtl/>
        </w:rPr>
        <w:t>בקרב</w:t>
      </w:r>
      <w:r w:rsidR="00C975B7">
        <w:rPr>
          <w:rtl/>
        </w:rPr>
        <w:t xml:space="preserve"> </w:t>
      </w:r>
      <w:r w:rsidRPr="00E53590">
        <w:rPr>
          <w:rtl/>
        </w:rPr>
        <w:t>חלקים</w:t>
      </w:r>
      <w:r w:rsidR="00C975B7">
        <w:rPr>
          <w:rtl/>
        </w:rPr>
        <w:t xml:space="preserve"> </w:t>
      </w:r>
      <w:r w:rsidRPr="00E53590">
        <w:rPr>
          <w:rtl/>
        </w:rPr>
        <w:t>מסוימים בחברה הישראלית.</w:t>
      </w:r>
      <w:r w:rsidR="00C975B7">
        <w:rPr>
          <w:rtl/>
        </w:rPr>
        <w:t xml:space="preserve"> </w:t>
      </w:r>
      <w:r w:rsidRPr="00E53590">
        <w:rPr>
          <w:rtl/>
        </w:rPr>
        <w:t>לדעתי, בכוחן של החברות הפרטיות</w:t>
      </w:r>
      <w:r w:rsidR="00C975B7">
        <w:rPr>
          <w:rtl/>
        </w:rPr>
        <w:t xml:space="preserve"> </w:t>
      </w:r>
      <w:r w:rsidRPr="00E53590">
        <w:rPr>
          <w:rtl/>
        </w:rPr>
        <w:t>לצמצם את היקפיה של תופעה זו, על</w:t>
      </w:r>
      <w:r w:rsidR="00C975B7">
        <w:rPr>
          <w:rtl/>
        </w:rPr>
        <w:t>-</w:t>
      </w:r>
      <w:r w:rsidRPr="00E53590">
        <w:rPr>
          <w:rtl/>
        </w:rPr>
        <w:t>ידי השתתפות פעילה בהקצאת משאבים שינוצלו ליצירת</w:t>
      </w:r>
      <w:r w:rsidR="00C975B7">
        <w:rPr>
          <w:rtl/>
        </w:rPr>
        <w:t xml:space="preserve"> </w:t>
      </w:r>
      <w:r w:rsidRPr="00E53590">
        <w:rPr>
          <w:rtl/>
        </w:rPr>
        <w:t>היצע</w:t>
      </w:r>
      <w:r w:rsidR="00C975B7">
        <w:rPr>
          <w:rtl/>
        </w:rPr>
        <w:t xml:space="preserve"> </w:t>
      </w:r>
      <w:r w:rsidRPr="00E53590">
        <w:rPr>
          <w:rtl/>
        </w:rPr>
        <w:t>תרבותי,</w:t>
      </w:r>
      <w:r w:rsidR="00C975B7">
        <w:rPr>
          <w:rtl/>
        </w:rPr>
        <w:t xml:space="preserve"> </w:t>
      </w:r>
      <w:r w:rsidRPr="00E53590">
        <w:rPr>
          <w:rtl/>
        </w:rPr>
        <w:t>חינוכי</w:t>
      </w:r>
      <w:r w:rsidR="00C975B7">
        <w:rPr>
          <w:rtl/>
        </w:rPr>
        <w:t xml:space="preserve"> </w:t>
      </w:r>
      <w:r w:rsidRPr="00E53590">
        <w:rPr>
          <w:rtl/>
        </w:rPr>
        <w:t>וספורטיבי שיבטל את השעמום, הבטלה וחוסר המעש הלא</w:t>
      </w:r>
      <w:r w:rsidR="00C975B7">
        <w:rPr>
          <w:rtl/>
        </w:rPr>
        <w:t>-</w:t>
      </w:r>
      <w:r w:rsidRPr="00E53590">
        <w:rPr>
          <w:rtl/>
        </w:rPr>
        <w:t>רצויים,</w:t>
      </w:r>
      <w:r w:rsidR="00C975B7">
        <w:rPr>
          <w:rtl/>
        </w:rPr>
        <w:t xml:space="preserve"> </w:t>
      </w:r>
      <w:r w:rsidRPr="00E53590">
        <w:rPr>
          <w:rtl/>
        </w:rPr>
        <w:t>המובילים לעתים לפשע.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במקומות</w:t>
      </w:r>
      <w:r w:rsidR="00C975B7">
        <w:rPr>
          <w:rtl/>
        </w:rPr>
        <w:t xml:space="preserve"> </w:t>
      </w:r>
      <w:r w:rsidRPr="00E53590">
        <w:rPr>
          <w:rtl/>
        </w:rPr>
        <w:t>רבים במדינה אגודות ספורט אינן מסוגלות להציע מסגרות לילדים ולנוער</w:t>
      </w:r>
      <w:r w:rsidR="00C975B7">
        <w:rPr>
          <w:rtl/>
        </w:rPr>
        <w:t xml:space="preserve"> </w:t>
      </w:r>
      <w:r w:rsidRPr="00E53590">
        <w:rPr>
          <w:rtl/>
        </w:rPr>
        <w:t>בשל</w:t>
      </w:r>
      <w:r w:rsidR="00C975B7">
        <w:rPr>
          <w:rtl/>
        </w:rPr>
        <w:t xml:space="preserve"> </w:t>
      </w:r>
      <w:r w:rsidRPr="00E53590">
        <w:rPr>
          <w:rtl/>
        </w:rPr>
        <w:t>מחסור</w:t>
      </w:r>
      <w:r w:rsidR="00C975B7">
        <w:rPr>
          <w:rtl/>
        </w:rPr>
        <w:t xml:space="preserve"> </w:t>
      </w:r>
      <w:r w:rsidRPr="00E53590">
        <w:rPr>
          <w:rtl/>
        </w:rPr>
        <w:t>במזומנים,</w:t>
      </w:r>
      <w:r w:rsidR="00C975B7">
        <w:rPr>
          <w:rtl/>
        </w:rPr>
        <w:t xml:space="preserve"> </w:t>
      </w:r>
      <w:r w:rsidRPr="00E53590">
        <w:rPr>
          <w:rtl/>
        </w:rPr>
        <w:t>וכתוצאה</w:t>
      </w:r>
      <w:r w:rsidR="00C975B7">
        <w:rPr>
          <w:rtl/>
        </w:rPr>
        <w:t xml:space="preserve"> </w:t>
      </w:r>
      <w:r w:rsidRPr="00E53590">
        <w:rPr>
          <w:rtl/>
        </w:rPr>
        <w:t>מכך אחדים מהספורטאים הפוטנציאליים מוצאים עניין</w:t>
      </w:r>
      <w:r w:rsidR="00C975B7">
        <w:rPr>
          <w:rtl/>
        </w:rPr>
        <w:t xml:space="preserve"> </w:t>
      </w:r>
      <w:r w:rsidRPr="00E53590">
        <w:rPr>
          <w:rtl/>
        </w:rPr>
        <w:t>בפעילויות</w:t>
      </w:r>
      <w:r w:rsidR="00C975B7">
        <w:rPr>
          <w:rtl/>
        </w:rPr>
        <w:t xml:space="preserve"> </w:t>
      </w:r>
      <w:r w:rsidRPr="00E53590">
        <w:rPr>
          <w:rtl/>
        </w:rPr>
        <w:t>אחרות,</w:t>
      </w:r>
      <w:r w:rsidR="00C975B7">
        <w:rPr>
          <w:rtl/>
        </w:rPr>
        <w:t xml:space="preserve"> </w:t>
      </w:r>
      <w:r w:rsidRPr="00E53590">
        <w:rPr>
          <w:rtl/>
        </w:rPr>
        <w:t>ובמקום</w:t>
      </w:r>
      <w:r w:rsidR="00C975B7">
        <w:rPr>
          <w:rtl/>
        </w:rPr>
        <w:t xml:space="preserve"> </w:t>
      </w:r>
      <w:r w:rsidRPr="00E53590">
        <w:rPr>
          <w:rtl/>
        </w:rPr>
        <w:t>ספורט</w:t>
      </w:r>
      <w:r w:rsidR="00C975B7">
        <w:rPr>
          <w:rtl/>
        </w:rPr>
        <w:t xml:space="preserve"> </w:t>
      </w:r>
      <w:r w:rsidRPr="00E53590">
        <w:rPr>
          <w:rtl/>
        </w:rPr>
        <w:t>ותרבות מגיעים לפשע, מאחר שלא היתה להם פעילות</w:t>
      </w:r>
      <w:r w:rsidR="00C975B7">
        <w:rPr>
          <w:rtl/>
        </w:rPr>
        <w:t xml:space="preserve"> </w:t>
      </w:r>
      <w:r w:rsidRPr="00E53590">
        <w:rPr>
          <w:rtl/>
        </w:rPr>
        <w:t>אטרקטיבית אחרת.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בכמה ערים</w:t>
      </w:r>
      <w:r w:rsidR="00C975B7">
        <w:rPr>
          <w:rtl/>
        </w:rPr>
        <w:t xml:space="preserve"> </w:t>
      </w:r>
      <w:r w:rsidRPr="00E53590">
        <w:rPr>
          <w:rtl/>
        </w:rPr>
        <w:t>ומושבים</w:t>
      </w:r>
      <w:r w:rsidR="00C975B7">
        <w:rPr>
          <w:rtl/>
        </w:rPr>
        <w:t xml:space="preserve"> </w:t>
      </w:r>
      <w:r w:rsidRPr="00E53590">
        <w:rPr>
          <w:rtl/>
        </w:rPr>
        <w:t>בארץ</w:t>
      </w:r>
      <w:r w:rsidR="00C975B7">
        <w:rPr>
          <w:rtl/>
        </w:rPr>
        <w:t xml:space="preserve"> </w:t>
      </w:r>
      <w:r w:rsidRPr="00E53590">
        <w:rPr>
          <w:rtl/>
        </w:rPr>
        <w:t>מתקיימים סדנה למשחקים או חוג תיאטרון, בכמה ערים</w:t>
      </w:r>
      <w:r w:rsidR="00C975B7">
        <w:rPr>
          <w:rtl/>
        </w:rPr>
        <w:t xml:space="preserve"> </w:t>
      </w:r>
      <w:r w:rsidRPr="00E53590">
        <w:rPr>
          <w:rtl/>
        </w:rPr>
        <w:t>ומושבים</w:t>
      </w:r>
      <w:r w:rsidR="00C975B7">
        <w:rPr>
          <w:rtl/>
        </w:rPr>
        <w:t xml:space="preserve"> </w:t>
      </w:r>
      <w:r w:rsidRPr="00E53590">
        <w:rPr>
          <w:rtl/>
        </w:rPr>
        <w:t>בארץ</w:t>
      </w:r>
      <w:r w:rsidR="00C975B7">
        <w:rPr>
          <w:rtl/>
        </w:rPr>
        <w:t xml:space="preserve"> </w:t>
      </w:r>
      <w:r w:rsidRPr="00E53590">
        <w:rPr>
          <w:rtl/>
        </w:rPr>
        <w:t>יש חוג צילום, סיירות, טניס וכו', ואם מתקיים חוג כזה, האם כל אחד</w:t>
      </w:r>
      <w:r w:rsidR="00C975B7">
        <w:rPr>
          <w:rtl/>
        </w:rPr>
        <w:t xml:space="preserve"> </w:t>
      </w:r>
      <w:r w:rsidRPr="00E53590">
        <w:rPr>
          <w:rtl/>
        </w:rPr>
        <w:t>יכול להרשות לעצמו, מבחינה כלכלית, להשתייך אליו?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במקומות</w:t>
      </w:r>
      <w:r w:rsidR="00C975B7">
        <w:rPr>
          <w:rtl/>
        </w:rPr>
        <w:t xml:space="preserve"> </w:t>
      </w:r>
      <w:r w:rsidRPr="00E53590">
        <w:rPr>
          <w:rtl/>
        </w:rPr>
        <w:t>רבים</w:t>
      </w:r>
      <w:r w:rsidR="00C975B7">
        <w:rPr>
          <w:rtl/>
        </w:rPr>
        <w:t xml:space="preserve"> </w:t>
      </w:r>
      <w:r w:rsidRPr="00E53590">
        <w:rPr>
          <w:rtl/>
        </w:rPr>
        <w:t>בארץ</w:t>
      </w:r>
      <w:r w:rsidR="00C975B7">
        <w:rPr>
          <w:rtl/>
        </w:rPr>
        <w:t xml:space="preserve"> </w:t>
      </w:r>
      <w:r w:rsidRPr="00E53590">
        <w:rPr>
          <w:rtl/>
        </w:rPr>
        <w:t>הרשויות המקומיות או המלכ"רים המקומיים לא יכולים לספק</w:t>
      </w:r>
      <w:r w:rsidR="00C975B7">
        <w:rPr>
          <w:rtl/>
        </w:rPr>
        <w:t xml:space="preserve"> </w:t>
      </w:r>
      <w:r w:rsidRPr="00E53590">
        <w:rPr>
          <w:rtl/>
        </w:rPr>
        <w:t>לילדים</w:t>
      </w:r>
      <w:r w:rsidR="00C975B7">
        <w:rPr>
          <w:rtl/>
        </w:rPr>
        <w:t xml:space="preserve"> </w:t>
      </w:r>
      <w:r w:rsidRPr="00E53590">
        <w:rPr>
          <w:rtl/>
        </w:rPr>
        <w:t>ולנוער</w:t>
      </w:r>
      <w:r w:rsidR="00C975B7">
        <w:rPr>
          <w:rtl/>
        </w:rPr>
        <w:t xml:space="preserve"> </w:t>
      </w:r>
      <w:r w:rsidRPr="00E53590">
        <w:rPr>
          <w:rtl/>
        </w:rPr>
        <w:t>היצע</w:t>
      </w:r>
      <w:r w:rsidR="00C975B7">
        <w:rPr>
          <w:rtl/>
        </w:rPr>
        <w:t xml:space="preserve"> </w:t>
      </w:r>
      <w:r w:rsidRPr="00E53590">
        <w:rPr>
          <w:rtl/>
        </w:rPr>
        <w:t>תרבותי</w:t>
      </w:r>
      <w:r w:rsidR="00C975B7">
        <w:rPr>
          <w:rtl/>
        </w:rPr>
        <w:t xml:space="preserve"> </w:t>
      </w:r>
      <w:r w:rsidRPr="00E53590">
        <w:rPr>
          <w:rtl/>
        </w:rPr>
        <w:t>בגלל</w:t>
      </w:r>
      <w:r w:rsidR="00C975B7">
        <w:rPr>
          <w:rtl/>
        </w:rPr>
        <w:t xml:space="preserve"> </w:t>
      </w:r>
      <w:r w:rsidRPr="00E53590">
        <w:rPr>
          <w:rtl/>
        </w:rPr>
        <w:t>מחסור</w:t>
      </w:r>
      <w:r w:rsidR="00C975B7">
        <w:rPr>
          <w:rtl/>
        </w:rPr>
        <w:t xml:space="preserve"> </w:t>
      </w:r>
      <w:r w:rsidRPr="00E53590">
        <w:rPr>
          <w:rtl/>
        </w:rPr>
        <w:t>במשאבים.</w:t>
      </w:r>
      <w:r w:rsidR="00C975B7">
        <w:rPr>
          <w:rtl/>
        </w:rPr>
        <w:t xml:space="preserve"> </w:t>
      </w:r>
      <w:r w:rsidRPr="00E53590">
        <w:rPr>
          <w:rtl/>
        </w:rPr>
        <w:t>את המחסור הזה, למען חוסנה</w:t>
      </w:r>
      <w:r w:rsidR="00C975B7">
        <w:rPr>
          <w:rtl/>
        </w:rPr>
        <w:t xml:space="preserve"> </w:t>
      </w:r>
      <w:r w:rsidRPr="00E53590">
        <w:rPr>
          <w:rtl/>
        </w:rPr>
        <w:t>ובריאותה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החברה, יכולים לספק חברות פרטיות ובתי מסחר ותעשייה רווחיים. מוסר,</w:t>
      </w:r>
      <w:r w:rsidR="00C975B7">
        <w:rPr>
          <w:rtl/>
        </w:rPr>
        <w:t xml:space="preserve"> </w:t>
      </w:r>
      <w:r w:rsidRPr="00E53590">
        <w:rPr>
          <w:rtl/>
        </w:rPr>
        <w:t>רגישות,</w:t>
      </w:r>
      <w:r w:rsidR="00C975B7">
        <w:rPr>
          <w:rtl/>
        </w:rPr>
        <w:t xml:space="preserve"> </w:t>
      </w:r>
      <w:r w:rsidRPr="00E53590">
        <w:rPr>
          <w:rtl/>
        </w:rPr>
        <w:t>הזדהות,</w:t>
      </w:r>
      <w:r w:rsidR="00C975B7">
        <w:rPr>
          <w:rtl/>
        </w:rPr>
        <w:t xml:space="preserve"> </w:t>
      </w:r>
      <w:r w:rsidRPr="00E53590">
        <w:rPr>
          <w:rtl/>
        </w:rPr>
        <w:t>עבודה</w:t>
      </w:r>
      <w:r w:rsidR="00C975B7">
        <w:rPr>
          <w:rtl/>
        </w:rPr>
        <w:t xml:space="preserve"> </w:t>
      </w:r>
      <w:r w:rsidRPr="00E53590">
        <w:rPr>
          <w:rtl/>
        </w:rPr>
        <w:t>ואהבה</w:t>
      </w:r>
      <w:r w:rsidR="00C975B7">
        <w:rPr>
          <w:rtl/>
        </w:rPr>
        <w:t xml:space="preserve"> </w:t>
      </w:r>
      <w:r w:rsidRPr="00E53590">
        <w:rPr>
          <w:rtl/>
        </w:rPr>
        <w:t>צריכים להוביל אותם למעורבות פעילה ותורמת בתחום</w:t>
      </w:r>
      <w:r w:rsidR="00C975B7">
        <w:rPr>
          <w:rtl/>
        </w:rPr>
        <w:t xml:space="preserve"> </w:t>
      </w:r>
      <w:r w:rsidRPr="00E53590">
        <w:rPr>
          <w:rtl/>
        </w:rPr>
        <w:t>התרבות,</w:t>
      </w:r>
      <w:r w:rsidR="00C975B7">
        <w:rPr>
          <w:rtl/>
        </w:rPr>
        <w:t xml:space="preserve"> </w:t>
      </w:r>
      <w:r w:rsidRPr="00E53590">
        <w:rPr>
          <w:rtl/>
        </w:rPr>
        <w:t>החינוך</w:t>
      </w:r>
      <w:r w:rsidR="00C975B7">
        <w:rPr>
          <w:rtl/>
        </w:rPr>
        <w:t xml:space="preserve"> </w:t>
      </w:r>
      <w:r w:rsidRPr="00E53590">
        <w:rPr>
          <w:rtl/>
        </w:rPr>
        <w:t>והספורט.</w:t>
      </w:r>
      <w:r w:rsidR="00C975B7">
        <w:rPr>
          <w:rtl/>
        </w:rPr>
        <w:t xml:space="preserve"> </w:t>
      </w:r>
      <w:r w:rsidRPr="00E53590">
        <w:rPr>
          <w:rtl/>
        </w:rPr>
        <w:t>אין לי כל צל של ספק, כי פעילות מסוג כזה תצמיח ותניב</w:t>
      </w:r>
      <w:r w:rsidR="00C975B7">
        <w:rPr>
          <w:rtl/>
        </w:rPr>
        <w:t xml:space="preserve"> </w:t>
      </w:r>
      <w:r w:rsidRPr="00E53590">
        <w:rPr>
          <w:rtl/>
        </w:rPr>
        <w:t>פירות</w:t>
      </w:r>
      <w:r w:rsidR="00C975B7">
        <w:rPr>
          <w:rtl/>
        </w:rPr>
        <w:t xml:space="preserve"> </w:t>
      </w:r>
      <w:r w:rsidRPr="00E53590">
        <w:rPr>
          <w:rtl/>
        </w:rPr>
        <w:t>משובחים,</w:t>
      </w:r>
      <w:r w:rsidR="00C975B7">
        <w:rPr>
          <w:rtl/>
        </w:rPr>
        <w:t xml:space="preserve"> </w:t>
      </w:r>
      <w:r w:rsidRPr="00E53590">
        <w:rPr>
          <w:rtl/>
        </w:rPr>
        <w:t>תהדק</w:t>
      </w:r>
      <w:r w:rsidR="00C975B7">
        <w:rPr>
          <w:rtl/>
        </w:rPr>
        <w:t xml:space="preserve"> </w:t>
      </w:r>
      <w:r w:rsidRPr="00E53590">
        <w:rPr>
          <w:rtl/>
        </w:rPr>
        <w:t>ותחזק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הקשרים החברתיים והקהילתיים בינינו לבין עצמנו</w:t>
      </w:r>
      <w:r w:rsidR="00C975B7">
        <w:rPr>
          <w:rtl/>
        </w:rPr>
        <w:t xml:space="preserve"> </w:t>
      </w:r>
      <w:r w:rsidRPr="00E53590">
        <w:rPr>
          <w:rtl/>
        </w:rPr>
        <w:t>ובינינו</w:t>
      </w:r>
      <w:r w:rsidR="00C975B7">
        <w:rPr>
          <w:rtl/>
        </w:rPr>
        <w:t xml:space="preserve"> </w:t>
      </w:r>
      <w:r w:rsidRPr="00E53590">
        <w:rPr>
          <w:rtl/>
        </w:rPr>
        <w:t>לבין</w:t>
      </w:r>
      <w:r w:rsidR="00C975B7">
        <w:rPr>
          <w:rtl/>
        </w:rPr>
        <w:t xml:space="preserve"> </w:t>
      </w:r>
      <w:r w:rsidRPr="00E53590">
        <w:rPr>
          <w:rtl/>
        </w:rPr>
        <w:t>אותן</w:t>
      </w:r>
      <w:r w:rsidR="00C975B7">
        <w:rPr>
          <w:rtl/>
        </w:rPr>
        <w:t xml:space="preserve"> </w:t>
      </w:r>
      <w:r w:rsidRPr="00E53590">
        <w:rPr>
          <w:rtl/>
        </w:rPr>
        <w:t>חברות פרטיות, נוסף על צמצום והגבלת הפשע והעבריינות בחברה,</w:t>
      </w:r>
      <w:r w:rsidR="00C975B7">
        <w:rPr>
          <w:rtl/>
        </w:rPr>
        <w:t xml:space="preserve"> </w:t>
      </w:r>
      <w:r w:rsidRPr="00E53590">
        <w:rPr>
          <w:rtl/>
        </w:rPr>
        <w:t>שמהם כולנו סובלים.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לכן,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פונה</w:t>
      </w:r>
      <w:r w:rsidR="00C975B7">
        <w:rPr>
          <w:rtl/>
        </w:rPr>
        <w:t xml:space="preserve"> </w:t>
      </w:r>
      <w:r w:rsidRPr="00E53590">
        <w:rPr>
          <w:rtl/>
        </w:rPr>
        <w:t>לכל</w:t>
      </w:r>
      <w:r w:rsidR="00C975B7">
        <w:rPr>
          <w:rtl/>
        </w:rPr>
        <w:t xml:space="preserve"> </w:t>
      </w:r>
      <w:r w:rsidRPr="00E53590">
        <w:rPr>
          <w:rtl/>
        </w:rPr>
        <w:t>אותן</w:t>
      </w:r>
      <w:r w:rsidR="00C975B7">
        <w:rPr>
          <w:rtl/>
        </w:rPr>
        <w:t xml:space="preserve"> </w:t>
      </w:r>
      <w:r w:rsidRPr="00E53590">
        <w:rPr>
          <w:rtl/>
        </w:rPr>
        <w:t>חברות פרטיות, בתי</w:t>
      </w:r>
      <w:r w:rsidR="00C975B7">
        <w:rPr>
          <w:rtl/>
        </w:rPr>
        <w:t>-</w:t>
      </w:r>
      <w:r w:rsidRPr="00E53590">
        <w:rPr>
          <w:rtl/>
        </w:rPr>
        <w:t>עסק ובתי</w:t>
      </w:r>
      <w:r w:rsidR="00C975B7">
        <w:rPr>
          <w:rtl/>
        </w:rPr>
        <w:t>-</w:t>
      </w:r>
      <w:r w:rsidRPr="00E53590">
        <w:rPr>
          <w:rtl/>
        </w:rPr>
        <w:t>מסחר, להירתם למאמץ</w:t>
      </w:r>
      <w:r w:rsidR="00C975B7">
        <w:rPr>
          <w:rtl/>
        </w:rPr>
        <w:t xml:space="preserve"> </w:t>
      </w:r>
      <w:r w:rsidRPr="00E53590">
        <w:rPr>
          <w:rtl/>
        </w:rPr>
        <w:t>הציוני,</w:t>
      </w:r>
      <w:r w:rsidR="00C975B7">
        <w:rPr>
          <w:rtl/>
        </w:rPr>
        <w:t xml:space="preserve"> </w:t>
      </w:r>
      <w:r w:rsidRPr="00E53590">
        <w:rPr>
          <w:rtl/>
        </w:rPr>
        <w:t>החברתי</w:t>
      </w:r>
      <w:r w:rsidR="00C975B7">
        <w:rPr>
          <w:rtl/>
        </w:rPr>
        <w:t xml:space="preserve"> </w:t>
      </w:r>
      <w:r w:rsidRPr="00E53590">
        <w:rPr>
          <w:rtl/>
        </w:rPr>
        <w:t>והלאומי, של בניית חברה בריאה, חזקה ומשובחת במדינת ישראל. תודה</w:t>
      </w:r>
      <w:r w:rsidR="00C975B7">
        <w:rPr>
          <w:rtl/>
        </w:rPr>
        <w:t xml:space="preserve"> </w:t>
      </w:r>
      <w:r w:rsidRPr="00E53590">
        <w:rPr>
          <w:rtl/>
        </w:rPr>
        <w:t>רבה.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תודה, חבר הכנסת יעקב שפי.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אם כן, אין תשובת שר ואנחנו עוברים כעת להצבעה.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החינוך והתרבות א' רובינשטיין: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>ראש, פשוט ההצעה הזאת לא הובאה לתשומת לבי על</w:t>
      </w:r>
      <w:r w:rsidR="00C975B7">
        <w:rPr>
          <w:rtl/>
        </w:rPr>
        <w:t>-</w:t>
      </w:r>
      <w:r w:rsidRPr="00E53590">
        <w:rPr>
          <w:rtl/>
        </w:rPr>
        <w:t>ידי מזכיר הממשלה.</w:t>
      </w:r>
      <w:r w:rsidR="00C975B7">
        <w:rPr>
          <w:rtl/>
        </w:rPr>
        <w:t xml:space="preserve"> </w:t>
      </w:r>
      <w:r w:rsidRPr="00E53590">
        <w:rPr>
          <w:rtl/>
        </w:rPr>
        <w:t>אני רק רוצה לומר, שאני תומך בעמדה שהובעה על</w:t>
      </w:r>
      <w:r w:rsidR="00C975B7">
        <w:rPr>
          <w:rtl/>
        </w:rPr>
        <w:t>-</w:t>
      </w:r>
      <w:r w:rsidRPr="00E53590">
        <w:rPr>
          <w:rtl/>
        </w:rPr>
        <w:t>ידי חבר הכנסת שפי</w:t>
      </w:r>
      <w:r w:rsidR="00C975B7">
        <w:rPr>
          <w:rtl/>
        </w:rPr>
        <w:t xml:space="preserve"> </w:t>
      </w:r>
      <w:r w:rsidRPr="00E53590">
        <w:rPr>
          <w:rtl/>
        </w:rPr>
        <w:t>ואני רוצה להציע</w:t>
      </w:r>
      <w:r w:rsidR="00C975B7">
        <w:rPr>
          <w:rtl/>
        </w:rPr>
        <w:t xml:space="preserve"> </w:t>
      </w:r>
      <w:r w:rsidRPr="00E53590">
        <w:rPr>
          <w:rtl/>
        </w:rPr>
        <w:t>להעביר את ההצעה לדיון בוועדת החינוך והתרבות של הכנסת.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כן,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לנו</w:t>
      </w:r>
      <w:r w:rsidR="00C975B7">
        <w:rPr>
          <w:rtl/>
        </w:rPr>
        <w:t xml:space="preserve"> </w:t>
      </w:r>
      <w:r w:rsidRPr="00E53590">
        <w:rPr>
          <w:rtl/>
        </w:rPr>
        <w:t>שתי</w:t>
      </w:r>
      <w:r w:rsidR="00C975B7">
        <w:rPr>
          <w:rtl/>
        </w:rPr>
        <w:t xml:space="preserve"> </w:t>
      </w:r>
      <w:r w:rsidRPr="00E53590">
        <w:rPr>
          <w:rtl/>
        </w:rPr>
        <w:t>הצעות:</w:t>
      </w:r>
      <w:r w:rsidR="00C975B7">
        <w:rPr>
          <w:rtl/>
        </w:rPr>
        <w:t xml:space="preserve"> </w:t>
      </w:r>
      <w:r w:rsidRPr="00E53590">
        <w:rPr>
          <w:rtl/>
        </w:rPr>
        <w:t>הצעת</w:t>
      </w:r>
      <w:r w:rsidR="00C975B7">
        <w:rPr>
          <w:rtl/>
        </w:rPr>
        <w:t xml:space="preserve"> </w:t>
      </w:r>
      <w:r w:rsidRPr="00E53590">
        <w:rPr>
          <w:rtl/>
        </w:rPr>
        <w:t>השר להעביר לוועדה</w:t>
      </w:r>
      <w:r w:rsidR="00C975B7">
        <w:rPr>
          <w:rtl/>
        </w:rPr>
        <w:t xml:space="preserve"> </w:t>
      </w:r>
      <w:r w:rsidRPr="00E53590">
        <w:rPr>
          <w:rtl/>
        </w:rPr>
        <w:t>והצעת המציע לדיון</w:t>
      </w:r>
      <w:r w:rsidR="00C975B7">
        <w:rPr>
          <w:rtl/>
        </w:rPr>
        <w:t xml:space="preserve"> </w:t>
      </w:r>
      <w:r w:rsidRPr="00E53590">
        <w:rPr>
          <w:rtl/>
        </w:rPr>
        <w:t>במליאה.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יעקב שפי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מקבל את הצעת השר.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אם כן, אנחנו מצביעים על ההצעה הזאת. מי בעד? מי נגד?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צבעה מס' 13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 xml:space="preserve">עד ההצעה להעביר את הנושא לוועדה </w:t>
      </w:r>
      <w:r>
        <w:rPr>
          <w:rtl/>
        </w:rPr>
        <w:t>–</w:t>
      </w:r>
      <w:r w:rsidR="00E53590" w:rsidRPr="00E53590">
        <w:rPr>
          <w:rtl/>
        </w:rPr>
        <w:t xml:space="preserve"> 8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גד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מנעים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הצעה להעביר את הנושא לוועדת החינוך והתרבות נתקבלה.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שמונה</w:t>
      </w:r>
      <w:r w:rsidR="00C975B7">
        <w:rPr>
          <w:rtl/>
        </w:rPr>
        <w:t xml:space="preserve"> </w:t>
      </w:r>
      <w:r w:rsidRPr="00E53590">
        <w:rPr>
          <w:rtl/>
        </w:rPr>
        <w:t>בעד, אין מתנגדים, אין נמנעים.</w:t>
      </w:r>
      <w:r w:rsidR="00C975B7">
        <w:rPr>
          <w:rtl/>
        </w:rPr>
        <w:t xml:space="preserve"> </w:t>
      </w:r>
      <w:r w:rsidRPr="00E53590">
        <w:rPr>
          <w:rtl/>
        </w:rPr>
        <w:t>אני קובע שהנושא יעבור לוועדת החינוך</w:t>
      </w:r>
      <w:r w:rsidR="00C975B7">
        <w:rPr>
          <w:rtl/>
        </w:rPr>
        <w:t xml:space="preserve"> </w:t>
      </w:r>
      <w:r w:rsidRPr="00E53590">
        <w:rPr>
          <w:rtl/>
        </w:rPr>
        <w:t>והתרבות.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40" w:name="_Toc457989619"/>
      <w:r w:rsidRPr="00C975B7">
        <w:rPr>
          <w:rtl/>
        </w:rPr>
        <w:t>שאילתות ותשובות</w:t>
      </w:r>
      <w:bookmarkEnd w:id="40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רבותי, אנחנו כעת עוברים לשאילתות של שר החינוך והתרבות.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עובדיה עלי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>ראש, הואיל ואיש מהשואלים אינו נמצא, חבל לקרוא לשר.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קיבלתי פה איזו</w:t>
      </w:r>
      <w:r w:rsidR="00C975B7">
        <w:rPr>
          <w:rtl/>
        </w:rPr>
        <w:t xml:space="preserve"> </w:t>
      </w:r>
      <w:r w:rsidRPr="00E53590">
        <w:rPr>
          <w:rtl/>
        </w:rPr>
        <w:t>הוראה, ונשתדל ללכת לפי הנוהל.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בבקשה, אדוני שר החינוך והתרבות.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החינוך והתרבות א' רובינשטיין: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כפוף להוראות היושב</w:t>
      </w:r>
      <w:r w:rsidR="00C975B7">
        <w:rPr>
          <w:rtl/>
        </w:rPr>
        <w:t>-</w:t>
      </w:r>
      <w:r w:rsidRPr="00E53590">
        <w:rPr>
          <w:rtl/>
        </w:rPr>
        <w:t>ראש.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עובדיה עלי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כל התשובות לפרוטוקול.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אכן, אין שואלים.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מגן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אדוני שר החינוך והתרבות, אתה ידוע כספורטאי טוב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החינוך והתרבות א' רובינשטיין: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מאז נכנסתי לממשלה, אני לא ספורטאי.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התשובות תעבורנה לפרוטוקול. אני רק מצטער שזה נותן הרבה הרבה מאוד עבודה</w:t>
      </w:r>
      <w:r w:rsidR="00C975B7">
        <w:rPr>
          <w:rtl/>
        </w:rPr>
        <w:t xml:space="preserve"> </w:t>
      </w:r>
      <w:r w:rsidRPr="00E53590">
        <w:rPr>
          <w:rtl/>
        </w:rPr>
        <w:t>לקצרניות.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חושב</w:t>
      </w:r>
      <w:r w:rsidR="00C975B7">
        <w:rPr>
          <w:rtl/>
        </w:rPr>
        <w:t xml:space="preserve"> </w:t>
      </w:r>
      <w:r w:rsidRPr="00E53590">
        <w:rPr>
          <w:rtl/>
        </w:rPr>
        <w:t>שהשואלים</w:t>
      </w:r>
      <w:r w:rsidR="00C975B7">
        <w:rPr>
          <w:rtl/>
        </w:rPr>
        <w:t xml:space="preserve"> </w:t>
      </w:r>
      <w:r w:rsidRPr="00E53590">
        <w:rPr>
          <w:rtl/>
        </w:rPr>
        <w:t>חייבים להתחשב. השר נמצא, הקצרניות כותבות, ואני</w:t>
      </w:r>
      <w:r w:rsidR="00C975B7">
        <w:rPr>
          <w:rtl/>
        </w:rPr>
        <w:t xml:space="preserve"> </w:t>
      </w:r>
      <w:r w:rsidRPr="00E53590">
        <w:rPr>
          <w:rtl/>
        </w:rPr>
        <w:t>חושב שמן הראוי שיבואו השואלים לנצל את זכותם הפרלמנטרית ועוד זכות לשאלה נוספת.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זאת שאילתא על השאילתות, התמיהה על התמיהות והתהייה על התהיות.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מגן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אני יודע שהקצרניות מעדיפות את השיטה הזאת </w:t>
      </w:r>
      <w:r w:rsidR="00C975B7">
        <w:rPr>
          <w:rtl/>
        </w:rPr>
        <w:t>–</w:t>
      </w:r>
      <w:r w:rsidRPr="00E53590">
        <w:rPr>
          <w:rtl/>
        </w:rPr>
        <w:t xml:space="preserve"> לקבל את הכול ישר לפרוטוקול.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לא.</w:t>
      </w:r>
      <w:r w:rsidR="00C975B7">
        <w:rPr>
          <w:rtl/>
        </w:rPr>
        <w:t xml:space="preserve"> </w:t>
      </w:r>
      <w:r w:rsidRPr="00E53590">
        <w:rPr>
          <w:rtl/>
        </w:rPr>
        <w:t>תתפלא</w:t>
      </w:r>
      <w:r w:rsidR="00C975B7">
        <w:rPr>
          <w:rtl/>
        </w:rPr>
        <w:t xml:space="preserve"> </w:t>
      </w:r>
      <w:r w:rsidRPr="00E53590">
        <w:rPr>
          <w:rtl/>
        </w:rPr>
        <w:t>לשמוע, חבר הכנסת מגן, ידידי חבר הכנסת החרוץ והמתמיד: פנו אלי.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לפעמים, ממש עד 22:30, עד 23:00, הן יושבות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עובדיה עלי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סדר</w:t>
      </w:r>
      <w:r w:rsidR="00C975B7">
        <w:rPr>
          <w:rtl/>
        </w:rPr>
        <w:t>-</w:t>
      </w:r>
      <w:r w:rsidRPr="00E53590">
        <w:rPr>
          <w:rtl/>
        </w:rPr>
        <w:t>היום שלנו עמוס וכדאי לקצר.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קיצרתי, אדוני.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עובדיה עלי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צריך לנהל את המליאה הזאת עד הסוף, ואני מבקש לקצר ולסיים בזמן.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הכבוד.</w:t>
      </w:r>
      <w:r w:rsidR="00C975B7">
        <w:rPr>
          <w:rtl/>
        </w:rPr>
        <w:t xml:space="preserve"> </w:t>
      </w:r>
      <w:r w:rsidRPr="00E53590">
        <w:rPr>
          <w:rtl/>
        </w:rPr>
        <w:t>אין יותר קיצור מלא לומר כלום, זה הקיצור הגדול ביותר. נכון? לא</w:t>
      </w:r>
      <w:r w:rsidR="00C975B7">
        <w:rPr>
          <w:rtl/>
        </w:rPr>
        <w:t xml:space="preserve"> </w:t>
      </w:r>
      <w:r w:rsidRPr="00E53590">
        <w:rPr>
          <w:rtl/>
        </w:rPr>
        <w:t>לומר שום דבר זה עוד יותר בקיצור.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41" w:name="_Toc457989620"/>
      <w:r w:rsidRPr="00C975B7">
        <w:rPr>
          <w:rtl/>
        </w:rPr>
        <w:t>נשירה ממערכת החינוך</w:t>
      </w:r>
      <w:bookmarkEnd w:id="41"/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ש' הלפרט שאל את שר החינוך והתרבות</w:t>
      </w:r>
      <w:r w:rsidR="00C975B7">
        <w:rPr>
          <w:rtl/>
        </w:rPr>
        <w:t xml:space="preserve"> </w:t>
      </w:r>
      <w:r w:rsidRPr="00E53590">
        <w:rPr>
          <w:rtl/>
        </w:rPr>
        <w:t>ביום י"ג בשבט התשנ"ד (25 בינואר 1994):</w:t>
      </w:r>
    </w:p>
    <w:p w:rsidR="00C975B7" w:rsidRDefault="00C975B7" w:rsidP="00C975B7">
      <w:pPr>
        <w:rPr>
          <w:rtl/>
        </w:rPr>
      </w:pPr>
    </w:p>
    <w:p w:rsidR="00C975B7" w:rsidRDefault="00E53590" w:rsidP="00556F00">
      <w:pPr>
        <w:rPr>
          <w:rtl/>
        </w:rPr>
      </w:pPr>
      <w:r w:rsidRPr="00E53590">
        <w:rPr>
          <w:rtl/>
        </w:rPr>
        <w:t>דוח</w:t>
      </w:r>
      <w:r w:rsidR="00C975B7">
        <w:rPr>
          <w:rtl/>
        </w:rPr>
        <w:t xml:space="preserve"> </w:t>
      </w:r>
      <w:r w:rsidRPr="00E53590">
        <w:rPr>
          <w:rtl/>
        </w:rPr>
        <w:t>מפורט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תופעת</w:t>
      </w:r>
      <w:r w:rsidR="00C975B7">
        <w:rPr>
          <w:rtl/>
        </w:rPr>
        <w:t xml:space="preserve"> </w:t>
      </w:r>
      <w:r w:rsidRPr="00E53590">
        <w:rPr>
          <w:rtl/>
        </w:rPr>
        <w:t>הנשירה</w:t>
      </w:r>
      <w:r w:rsidR="00C975B7">
        <w:rPr>
          <w:rtl/>
        </w:rPr>
        <w:t xml:space="preserve"> </w:t>
      </w:r>
      <w:r w:rsidRPr="00E53590">
        <w:rPr>
          <w:rtl/>
        </w:rPr>
        <w:t>ממערכת</w:t>
      </w:r>
      <w:r w:rsidR="00C975B7">
        <w:rPr>
          <w:rtl/>
        </w:rPr>
        <w:t xml:space="preserve"> </w:t>
      </w:r>
      <w:r w:rsidRPr="00E53590">
        <w:rPr>
          <w:rtl/>
        </w:rPr>
        <w:t>החינוך שפורסם היום מגלה, כי 52,257</w:t>
      </w:r>
      <w:r w:rsidR="00C975B7">
        <w:rPr>
          <w:rtl/>
        </w:rPr>
        <w:t xml:space="preserve"> </w:t>
      </w:r>
      <w:r w:rsidRPr="00E53590">
        <w:rPr>
          <w:rtl/>
        </w:rPr>
        <w:t>תלמידים</w:t>
      </w:r>
      <w:r w:rsidR="00C975B7">
        <w:rPr>
          <w:rtl/>
        </w:rPr>
        <w:t xml:space="preserve"> </w:t>
      </w:r>
      <w:r w:rsidRPr="00E53590">
        <w:rPr>
          <w:rtl/>
        </w:rPr>
        <w:t>בגילים</w:t>
      </w:r>
      <w:r w:rsidR="00C975B7">
        <w:rPr>
          <w:rtl/>
        </w:rPr>
        <w:t xml:space="preserve"> </w:t>
      </w:r>
      <w:r w:rsidRPr="00E53590">
        <w:rPr>
          <w:rtl/>
        </w:rPr>
        <w:t>17</w:t>
      </w:r>
      <w:r w:rsidR="00556F00">
        <w:rPr>
          <w:rFonts w:hint="cs"/>
          <w:rtl/>
        </w:rPr>
        <w:t>-</w:t>
      </w:r>
      <w:r w:rsidRPr="00E53590">
        <w:rPr>
          <w:rtl/>
        </w:rPr>
        <w:t>6 נשרו מבתי</w:t>
      </w:r>
      <w:r w:rsidR="00C975B7">
        <w:rPr>
          <w:rtl/>
        </w:rPr>
        <w:t>-</w:t>
      </w:r>
      <w:r w:rsidRPr="00E53590">
        <w:rPr>
          <w:rtl/>
        </w:rPr>
        <w:t>הספר בשנת התשנ"ב ו</w:t>
      </w:r>
      <w:r w:rsidR="00C975B7">
        <w:rPr>
          <w:rtl/>
        </w:rPr>
        <w:t>-</w:t>
      </w:r>
      <w:r w:rsidR="00C975B7" w:rsidRPr="00E53590">
        <w:rPr>
          <w:rtl/>
        </w:rPr>
        <w:t>3</w:t>
      </w:r>
      <w:r w:rsidR="00C975B7">
        <w:rPr>
          <w:rtl/>
        </w:rPr>
        <w:t>%</w:t>
      </w:r>
      <w:r w:rsidRPr="00E53590">
        <w:rPr>
          <w:rtl/>
        </w:rPr>
        <w:t xml:space="preserve"> מהילדים בגילים 15</w:t>
      </w:r>
      <w:r w:rsidR="00556F00">
        <w:rPr>
          <w:rFonts w:hint="cs"/>
          <w:rtl/>
        </w:rPr>
        <w:t>-</w:t>
      </w:r>
      <w:r w:rsidRPr="00E53590">
        <w:rPr>
          <w:rtl/>
        </w:rPr>
        <w:t>6 אינם</w:t>
      </w:r>
      <w:r w:rsidR="00C975B7">
        <w:rPr>
          <w:rtl/>
        </w:rPr>
        <w:t xml:space="preserve"> </w:t>
      </w:r>
      <w:r w:rsidRPr="00E53590">
        <w:rPr>
          <w:rtl/>
        </w:rPr>
        <w:t>לומדים למרות חוק חינוך חובה.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ברצוני לשאול: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 האם ידוע למשרד החינוך מספר התלמידים שנשרו ממערכת החינוך בהתשנ"ג?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2. מה עושה מערכת החינוך כדי למנוע תופעה זו?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a4"/>
        <w:rPr>
          <w:rtl/>
        </w:rPr>
      </w:pPr>
      <w:r w:rsidRPr="00C975B7">
        <w:rPr>
          <w:rtl/>
        </w:rPr>
        <w:t>תשובת שר החינוך והתרבות א' רובינשטיין:</w:t>
      </w:r>
    </w:p>
    <w:p w:rsidR="00C975B7" w:rsidRPr="00C975B7" w:rsidRDefault="00C975B7" w:rsidP="00C975B7">
      <w:pPr>
        <w:pStyle w:val="a5"/>
        <w:rPr>
          <w:rtl/>
        </w:rPr>
      </w:pPr>
      <w:r w:rsidRPr="00C975B7">
        <w:rPr>
          <w:u w:val="single"/>
          <w:rtl/>
        </w:rPr>
        <w:t>(לא נקראה, נמסרה לפרוטוקול)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ראה</w:t>
      </w:r>
      <w:r w:rsidR="00C975B7">
        <w:rPr>
          <w:rtl/>
        </w:rPr>
        <w:t xml:space="preserve"> </w:t>
      </w:r>
      <w:r w:rsidRPr="00E53590">
        <w:rPr>
          <w:rtl/>
        </w:rPr>
        <w:t>נא</w:t>
      </w:r>
      <w:r w:rsidR="00C975B7">
        <w:rPr>
          <w:rtl/>
        </w:rPr>
        <w:t xml:space="preserve"> </w:t>
      </w:r>
      <w:r w:rsidRPr="00E53590">
        <w:rPr>
          <w:rtl/>
        </w:rPr>
        <w:t>תשובתי המורחבת בנושא זה מיום 26 בינואר 1994 על הצעה לסדר</w:t>
      </w:r>
      <w:r w:rsidR="00C975B7">
        <w:rPr>
          <w:rtl/>
        </w:rPr>
        <w:t>-</w:t>
      </w:r>
      <w:r w:rsidRPr="00E53590">
        <w:rPr>
          <w:rtl/>
        </w:rPr>
        <w:t>היום של</w:t>
      </w:r>
      <w:r w:rsidR="00C975B7">
        <w:rPr>
          <w:rtl/>
        </w:rPr>
        <w:t xml:space="preserve"> </w:t>
      </w:r>
      <w:r w:rsidRPr="00E53590">
        <w:rPr>
          <w:rtl/>
        </w:rPr>
        <w:t>חבר הכנסת אביגדור קהלני.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42" w:name="_Toc457989621"/>
      <w:r w:rsidRPr="00C975B7">
        <w:rPr>
          <w:rtl/>
        </w:rPr>
        <w:t>פגיעה אלימה בתלמיד בבית</w:t>
      </w:r>
      <w:r>
        <w:rPr>
          <w:rtl/>
        </w:rPr>
        <w:t>-</w:t>
      </w:r>
      <w:r w:rsidRPr="00C975B7">
        <w:rPr>
          <w:rtl/>
        </w:rPr>
        <w:t>ספר</w:t>
      </w:r>
      <w:bookmarkEnd w:id="42"/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חברת הכנסת א' סלמוביץ שאלה את שר החינוך והתרבות</w:t>
      </w:r>
      <w:r w:rsidR="00C975B7">
        <w:rPr>
          <w:rtl/>
        </w:rPr>
        <w:t xml:space="preserve"> </w:t>
      </w:r>
      <w:r w:rsidRPr="00E53590">
        <w:rPr>
          <w:rtl/>
        </w:rPr>
        <w:t>ביום כ' בשבט התשנ"ד (1 בפברואר 1994):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ביום</w:t>
      </w:r>
      <w:r w:rsidR="00C975B7">
        <w:rPr>
          <w:rtl/>
        </w:rPr>
        <w:t xml:space="preserve"> </w:t>
      </w:r>
      <w:r w:rsidRPr="00E53590">
        <w:rPr>
          <w:rtl/>
        </w:rPr>
        <w:t>21</w:t>
      </w:r>
      <w:r w:rsidR="00C975B7">
        <w:rPr>
          <w:rtl/>
        </w:rPr>
        <w:t xml:space="preserve"> </w:t>
      </w:r>
      <w:r w:rsidRPr="00E53590">
        <w:rPr>
          <w:rtl/>
        </w:rPr>
        <w:t>בספטמבר</w:t>
      </w:r>
      <w:r w:rsidR="00C975B7">
        <w:rPr>
          <w:rtl/>
        </w:rPr>
        <w:t xml:space="preserve"> </w:t>
      </w:r>
      <w:r w:rsidRPr="00E53590">
        <w:rPr>
          <w:rtl/>
        </w:rPr>
        <w:t>1993,</w:t>
      </w:r>
      <w:r w:rsidR="00C975B7">
        <w:rPr>
          <w:rtl/>
        </w:rPr>
        <w:t xml:space="preserve"> </w:t>
      </w:r>
      <w:r w:rsidRPr="00E53590">
        <w:rPr>
          <w:rtl/>
        </w:rPr>
        <w:t>במהלך שיעור בכיתה בבית</w:t>
      </w:r>
      <w:r w:rsidR="00C975B7">
        <w:rPr>
          <w:rtl/>
        </w:rPr>
        <w:t>-</w:t>
      </w:r>
      <w:r w:rsidRPr="00E53590">
        <w:rPr>
          <w:rtl/>
        </w:rPr>
        <w:t>הספר "טרומפלדור" בנהרייה</w:t>
      </w:r>
      <w:r w:rsidR="00C975B7">
        <w:rPr>
          <w:rtl/>
        </w:rPr>
        <w:t xml:space="preserve"> </w:t>
      </w:r>
      <w:r w:rsidRPr="00E53590">
        <w:rPr>
          <w:rtl/>
        </w:rPr>
        <w:t>ובנוכחות</w:t>
      </w:r>
      <w:r w:rsidR="00C975B7">
        <w:rPr>
          <w:rtl/>
        </w:rPr>
        <w:t xml:space="preserve"> </w:t>
      </w:r>
      <w:r w:rsidRPr="00E53590">
        <w:rPr>
          <w:rtl/>
        </w:rPr>
        <w:t>המורה,</w:t>
      </w:r>
      <w:r w:rsidR="00C975B7">
        <w:rPr>
          <w:rtl/>
        </w:rPr>
        <w:t xml:space="preserve"> </w:t>
      </w:r>
      <w:r w:rsidRPr="00E53590">
        <w:rPr>
          <w:rtl/>
        </w:rPr>
        <w:t>הותקף התלמיד ז'אק סויסה על</w:t>
      </w:r>
      <w:r w:rsidR="00C975B7">
        <w:rPr>
          <w:rtl/>
        </w:rPr>
        <w:t>-</w:t>
      </w:r>
      <w:r w:rsidRPr="00E53590">
        <w:rPr>
          <w:rtl/>
        </w:rPr>
        <w:t>ידי שני תלמידים אחרים, אשר החדירו</w:t>
      </w:r>
      <w:r w:rsidR="00C975B7">
        <w:rPr>
          <w:rtl/>
        </w:rPr>
        <w:t xml:space="preserve"> </w:t>
      </w:r>
      <w:r w:rsidRPr="00E53590">
        <w:rPr>
          <w:rtl/>
        </w:rPr>
        <w:t>עיפרון חד לאיבר מינו.</w:t>
      </w:r>
    </w:p>
    <w:p w:rsidR="00C975B7" w:rsidRDefault="00C975B7" w:rsidP="00C975B7">
      <w:pPr>
        <w:rPr>
          <w:rtl/>
        </w:rPr>
      </w:pPr>
    </w:p>
    <w:p w:rsidR="00C975B7" w:rsidRDefault="00E53590" w:rsidP="00DC7191">
      <w:pPr>
        <w:rPr>
          <w:rtl/>
        </w:rPr>
      </w:pPr>
      <w:r w:rsidRPr="00E53590">
        <w:rPr>
          <w:rtl/>
        </w:rPr>
        <w:t>כתוצאה</w:t>
      </w:r>
      <w:r w:rsidR="00C975B7">
        <w:rPr>
          <w:rtl/>
        </w:rPr>
        <w:t xml:space="preserve"> </w:t>
      </w:r>
      <w:r w:rsidRPr="00E53590">
        <w:rPr>
          <w:rtl/>
        </w:rPr>
        <w:t>מהפגיעה</w:t>
      </w:r>
      <w:r w:rsidR="00C975B7">
        <w:rPr>
          <w:rtl/>
        </w:rPr>
        <w:t xml:space="preserve"> </w:t>
      </w:r>
      <w:r w:rsidRPr="00E53590">
        <w:rPr>
          <w:rtl/>
        </w:rPr>
        <w:t>הנ"ל הובא התלמיד לחדר מיון בבית</w:t>
      </w:r>
      <w:r w:rsidR="00C975B7">
        <w:rPr>
          <w:rtl/>
        </w:rPr>
        <w:t>-</w:t>
      </w:r>
      <w:r w:rsidRPr="00E53590">
        <w:rPr>
          <w:rtl/>
        </w:rPr>
        <w:t>החולים נהרייה, שם אובחנה</w:t>
      </w:r>
      <w:r w:rsidR="00C975B7">
        <w:rPr>
          <w:rtl/>
        </w:rPr>
        <w:t xml:space="preserve"> </w:t>
      </w:r>
      <w:r w:rsidR="00DC7191" w:rsidRPr="00DC7191">
        <w:t>TRAUMA OF PENIS</w:t>
      </w:r>
      <w:r w:rsidRPr="00E53590">
        <w:rPr>
          <w:rtl/>
        </w:rPr>
        <w:t>,</w:t>
      </w:r>
      <w:r w:rsidR="00C975B7">
        <w:rPr>
          <w:rtl/>
        </w:rPr>
        <w:t xml:space="preserve"> </w:t>
      </w:r>
      <w:r w:rsidRPr="00E53590">
        <w:rPr>
          <w:rtl/>
        </w:rPr>
        <w:t>המלווה</w:t>
      </w:r>
      <w:r w:rsidR="00C975B7">
        <w:rPr>
          <w:rtl/>
        </w:rPr>
        <w:t xml:space="preserve"> </w:t>
      </w:r>
      <w:r w:rsidRPr="00E53590">
        <w:rPr>
          <w:rtl/>
        </w:rPr>
        <w:t>נפיחות</w:t>
      </w:r>
      <w:r w:rsidR="00C975B7">
        <w:rPr>
          <w:rtl/>
        </w:rPr>
        <w:t xml:space="preserve"> </w:t>
      </w:r>
      <w:r w:rsidRPr="00E53590">
        <w:rPr>
          <w:rtl/>
        </w:rPr>
        <w:t>ואודם בראש הפין. בנוסף סובל הילד מאז המקרה</w:t>
      </w:r>
      <w:r w:rsidR="00C975B7">
        <w:rPr>
          <w:rtl/>
        </w:rPr>
        <w:t xml:space="preserve"> </w:t>
      </w:r>
      <w:r w:rsidRPr="00E53590">
        <w:rPr>
          <w:rtl/>
        </w:rPr>
        <w:t>מרגרסיה</w:t>
      </w:r>
      <w:r w:rsidR="00C975B7">
        <w:rPr>
          <w:rtl/>
        </w:rPr>
        <w:t xml:space="preserve"> </w:t>
      </w:r>
      <w:r w:rsidRPr="00E53590">
        <w:rPr>
          <w:rtl/>
        </w:rPr>
        <w:t>קשה</w:t>
      </w:r>
      <w:r w:rsidR="00C975B7">
        <w:rPr>
          <w:rtl/>
        </w:rPr>
        <w:t xml:space="preserve"> </w:t>
      </w:r>
      <w:r w:rsidRPr="00E53590">
        <w:rPr>
          <w:rtl/>
        </w:rPr>
        <w:t>פוסט</w:t>
      </w:r>
      <w:r w:rsidR="00C975B7">
        <w:rPr>
          <w:rtl/>
        </w:rPr>
        <w:t>-</w:t>
      </w:r>
      <w:r w:rsidRPr="00E53590">
        <w:rPr>
          <w:rtl/>
        </w:rPr>
        <w:t>טראומטית.</w:t>
      </w:r>
      <w:r w:rsidR="00C975B7">
        <w:rPr>
          <w:rtl/>
        </w:rPr>
        <w:t xml:space="preserve"> </w:t>
      </w:r>
      <w:r w:rsidRPr="00E53590">
        <w:rPr>
          <w:rtl/>
        </w:rPr>
        <w:t>הוא נתון במצב נפשי חמור, מנותק לחלוטין מסביבתו,</w:t>
      </w:r>
      <w:r w:rsidR="00C975B7">
        <w:rPr>
          <w:rtl/>
        </w:rPr>
        <w:t xml:space="preserve"> </w:t>
      </w:r>
      <w:r w:rsidRPr="00E53590">
        <w:rPr>
          <w:rtl/>
        </w:rPr>
        <w:t>חיוור וירוד במשקלו, מזיל ריר מפיו ואינו שולט בצרכיו.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נודע לי, כי משרד החינוך מתנער מהאחריות למקרה חרף הפניות אליו.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ברצוני לשאול: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 האם הפרטים נכונים?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2. מתי יפתור משרדך בעיה זו וכיצד?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a4"/>
        <w:rPr>
          <w:rtl/>
        </w:rPr>
      </w:pPr>
      <w:r w:rsidRPr="00C975B7">
        <w:rPr>
          <w:rtl/>
        </w:rPr>
        <w:t>תשובת שר החינוך והתרבות א' רובינשטיין:</w:t>
      </w:r>
    </w:p>
    <w:p w:rsidR="00C975B7" w:rsidRPr="00C975B7" w:rsidRDefault="00C975B7" w:rsidP="00C975B7">
      <w:pPr>
        <w:pStyle w:val="a5"/>
        <w:rPr>
          <w:rtl/>
        </w:rPr>
      </w:pPr>
      <w:r w:rsidRPr="00C975B7">
        <w:rPr>
          <w:u w:val="single"/>
          <w:rtl/>
        </w:rPr>
        <w:t>(לא נקראה, נמסרה לפרוטוקול)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</w:t>
      </w:r>
      <w:r w:rsidR="00C975B7">
        <w:rPr>
          <w:rtl/>
        </w:rPr>
        <w:t xml:space="preserve"> </w:t>
      </w:r>
      <w:r w:rsidRPr="00E53590">
        <w:rPr>
          <w:rtl/>
        </w:rPr>
        <w:t>בבדיקת הוועדה שמונתה על</w:t>
      </w:r>
      <w:r w:rsidR="00C975B7">
        <w:rPr>
          <w:rtl/>
        </w:rPr>
        <w:t>-</w:t>
      </w:r>
      <w:r w:rsidRPr="00E53590">
        <w:rPr>
          <w:rtl/>
        </w:rPr>
        <w:t>ידי מנהל המחוז הוברר, שהפגיעה באיבר המין היתה</w:t>
      </w:r>
      <w:r w:rsidR="00C975B7">
        <w:rPr>
          <w:rtl/>
        </w:rPr>
        <w:t xml:space="preserve"> </w:t>
      </w:r>
      <w:r w:rsidRPr="00E53590">
        <w:rPr>
          <w:rtl/>
        </w:rPr>
        <w:t>במקרה,</w:t>
      </w:r>
      <w:r w:rsidR="00C975B7">
        <w:rPr>
          <w:rtl/>
        </w:rPr>
        <w:t xml:space="preserve"> </w:t>
      </w:r>
      <w:r w:rsidRPr="00E53590">
        <w:rPr>
          <w:rtl/>
        </w:rPr>
        <w:t>תוך</w:t>
      </w:r>
      <w:r w:rsidR="00C975B7">
        <w:rPr>
          <w:rtl/>
        </w:rPr>
        <w:t xml:space="preserve"> </w:t>
      </w:r>
      <w:r w:rsidRPr="00E53590">
        <w:rPr>
          <w:rtl/>
        </w:rPr>
        <w:t>כדי</w:t>
      </w:r>
      <w:r w:rsidR="00C975B7">
        <w:rPr>
          <w:rtl/>
        </w:rPr>
        <w:t xml:space="preserve"> </w:t>
      </w:r>
      <w:r w:rsidRPr="00E53590">
        <w:rPr>
          <w:rtl/>
        </w:rPr>
        <w:t>קטטה</w:t>
      </w:r>
      <w:r w:rsidR="00C975B7">
        <w:rPr>
          <w:rtl/>
        </w:rPr>
        <w:t xml:space="preserve"> </w:t>
      </w:r>
      <w:r w:rsidRPr="00E53590">
        <w:rPr>
          <w:rtl/>
        </w:rPr>
        <w:t>בין</w:t>
      </w:r>
      <w:r w:rsidR="00C975B7">
        <w:rPr>
          <w:rtl/>
        </w:rPr>
        <w:t xml:space="preserve"> </w:t>
      </w:r>
      <w:r w:rsidRPr="00E53590">
        <w:rPr>
          <w:rtl/>
        </w:rPr>
        <w:t>תלמידים. בעקבות המקרה קיימו מחנכת בית</w:t>
      </w:r>
      <w:r w:rsidR="00C975B7">
        <w:rPr>
          <w:rtl/>
        </w:rPr>
        <w:t>-</w:t>
      </w:r>
      <w:r w:rsidRPr="00E53590">
        <w:rPr>
          <w:rtl/>
        </w:rPr>
        <w:t>הספר ויועצת</w:t>
      </w:r>
      <w:r w:rsidR="00C975B7">
        <w:rPr>
          <w:rtl/>
        </w:rPr>
        <w:t xml:space="preserve"> </w:t>
      </w:r>
      <w:r w:rsidRPr="00E53590">
        <w:rPr>
          <w:rtl/>
        </w:rPr>
        <w:t>בית</w:t>
      </w:r>
      <w:r w:rsidR="00C975B7">
        <w:rPr>
          <w:rtl/>
        </w:rPr>
        <w:t>-</w:t>
      </w:r>
      <w:r w:rsidRPr="00E53590">
        <w:rPr>
          <w:rtl/>
        </w:rPr>
        <w:t>הספר</w:t>
      </w:r>
      <w:r w:rsidR="00C975B7">
        <w:rPr>
          <w:rtl/>
        </w:rPr>
        <w:t xml:space="preserve"> </w:t>
      </w:r>
      <w:r w:rsidRPr="00E53590">
        <w:rPr>
          <w:rtl/>
        </w:rPr>
        <w:t>קשר</w:t>
      </w:r>
      <w:r w:rsidR="00C975B7">
        <w:rPr>
          <w:rtl/>
        </w:rPr>
        <w:t xml:space="preserve"> </w:t>
      </w:r>
      <w:r w:rsidRPr="00E53590">
        <w:rPr>
          <w:rtl/>
        </w:rPr>
        <w:t>רצוף עם המשפחה וקיבלו דיווח על מצבו של הילד. כמו</w:t>
      </w:r>
      <w:r w:rsidR="00C975B7">
        <w:rPr>
          <w:rtl/>
        </w:rPr>
        <w:t>-</w:t>
      </w:r>
      <w:r w:rsidRPr="00E53590">
        <w:rPr>
          <w:rtl/>
        </w:rPr>
        <w:t>כן התכנס הצוות</w:t>
      </w:r>
      <w:r w:rsidR="00C975B7">
        <w:rPr>
          <w:rtl/>
        </w:rPr>
        <w:t xml:space="preserve"> </w:t>
      </w:r>
      <w:r w:rsidRPr="00E53590">
        <w:rPr>
          <w:rtl/>
        </w:rPr>
        <w:t>הטיפולי,</w:t>
      </w:r>
      <w:r w:rsidR="00C975B7">
        <w:rPr>
          <w:rtl/>
        </w:rPr>
        <w:t xml:space="preserve"> </w:t>
      </w:r>
      <w:r w:rsidRPr="00E53590">
        <w:rPr>
          <w:rtl/>
        </w:rPr>
        <w:t>המנהל</w:t>
      </w:r>
      <w:r w:rsidR="00C975B7">
        <w:rPr>
          <w:rtl/>
        </w:rPr>
        <w:t xml:space="preserve"> </w:t>
      </w:r>
      <w:r w:rsidRPr="00E53590">
        <w:rPr>
          <w:rtl/>
        </w:rPr>
        <w:t>והקב"ס</w:t>
      </w:r>
      <w:r w:rsidR="00C975B7">
        <w:rPr>
          <w:rtl/>
        </w:rPr>
        <w:t xml:space="preserve"> – </w:t>
      </w:r>
      <w:r w:rsidRPr="00E53590">
        <w:rPr>
          <w:rtl/>
        </w:rPr>
        <w:t>קצין</w:t>
      </w:r>
      <w:r w:rsidR="00C975B7">
        <w:rPr>
          <w:rtl/>
        </w:rPr>
        <w:t xml:space="preserve"> </w:t>
      </w:r>
      <w:r w:rsidRPr="00E53590">
        <w:rPr>
          <w:rtl/>
        </w:rPr>
        <w:t xml:space="preserve">ביקור סדיר </w:t>
      </w:r>
      <w:r w:rsidR="00C975B7">
        <w:rPr>
          <w:rtl/>
        </w:rPr>
        <w:t>–</w:t>
      </w:r>
      <w:r w:rsidRPr="00E53590">
        <w:rPr>
          <w:rtl/>
        </w:rPr>
        <w:t xml:space="preserve"> לשם החלטה על דרכי תמיכה במשפחה,</w:t>
      </w:r>
      <w:r w:rsidR="00C975B7">
        <w:rPr>
          <w:rtl/>
        </w:rPr>
        <w:t xml:space="preserve"> </w:t>
      </w:r>
      <w:r w:rsidRPr="00E53590">
        <w:rPr>
          <w:rtl/>
        </w:rPr>
        <w:t>והוחלט שהיועץ יגיע לביקור שיטתי אצל הילד, וכך היה.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2.</w:t>
      </w:r>
      <w:r w:rsidR="00C975B7">
        <w:rPr>
          <w:rtl/>
        </w:rPr>
        <w:t xml:space="preserve"> </w:t>
      </w:r>
      <w:r w:rsidRPr="00E53590">
        <w:rPr>
          <w:rtl/>
        </w:rPr>
        <w:t>כאמור, מונתה</w:t>
      </w:r>
      <w:r w:rsidR="00C975B7">
        <w:rPr>
          <w:rtl/>
        </w:rPr>
        <w:t xml:space="preserve"> </w:t>
      </w:r>
      <w:r w:rsidRPr="00E53590">
        <w:rPr>
          <w:rtl/>
        </w:rPr>
        <w:t>ועדה</w:t>
      </w:r>
      <w:r w:rsidR="00C975B7">
        <w:rPr>
          <w:rtl/>
        </w:rPr>
        <w:t xml:space="preserve"> </w:t>
      </w:r>
      <w:r w:rsidRPr="00E53590">
        <w:rPr>
          <w:rtl/>
        </w:rPr>
        <w:t>לבדיקת האירוע. לא היתה כל התנערות של משרד החינוך.</w:t>
      </w:r>
      <w:r w:rsidR="00C975B7">
        <w:rPr>
          <w:rtl/>
        </w:rPr>
        <w:t xml:space="preserve"> </w:t>
      </w:r>
      <w:r w:rsidRPr="00E53590">
        <w:rPr>
          <w:rtl/>
        </w:rPr>
        <w:t>ממסקנות הוועדה עולה, כי הטיפול היה כיאות והוא נמשך עד היום.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מוכן להעביר לחברת הכנסת סלמוביץ את מסקנות הוועדה והמלצותיה.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43" w:name="_Toc457989622"/>
      <w:r w:rsidRPr="00C975B7">
        <w:rPr>
          <w:rtl/>
        </w:rPr>
        <w:t>תקיפת מורה על</w:t>
      </w:r>
      <w:r>
        <w:rPr>
          <w:rtl/>
        </w:rPr>
        <w:t>-</w:t>
      </w:r>
      <w:r w:rsidRPr="00C975B7">
        <w:rPr>
          <w:rtl/>
        </w:rPr>
        <w:t>ידי הורים</w:t>
      </w:r>
      <w:bookmarkEnd w:id="43"/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רן כהן שאל את שר החינוך והתרבות</w:t>
      </w:r>
      <w:r w:rsidR="00C975B7">
        <w:rPr>
          <w:rtl/>
        </w:rPr>
        <w:t xml:space="preserve"> </w:t>
      </w:r>
      <w:r w:rsidRPr="00E53590">
        <w:rPr>
          <w:rtl/>
        </w:rPr>
        <w:t>ביום כ' בשבט התשנ"ד (1 בפברואר 1994):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</w:t>
      </w:r>
      <w:r w:rsidR="00C975B7">
        <w:rPr>
          <w:rtl/>
        </w:rPr>
        <w:t>-</w:t>
      </w:r>
      <w:r w:rsidRPr="00E53590">
        <w:rPr>
          <w:rtl/>
        </w:rPr>
        <w:t>23</w:t>
      </w:r>
      <w:r w:rsidR="00C975B7">
        <w:rPr>
          <w:rtl/>
        </w:rPr>
        <w:t xml:space="preserve"> </w:t>
      </w:r>
      <w:r w:rsidRPr="00E53590">
        <w:rPr>
          <w:rtl/>
        </w:rPr>
        <w:t>בנובמבר</w:t>
      </w:r>
      <w:r w:rsidR="00C975B7">
        <w:rPr>
          <w:rtl/>
        </w:rPr>
        <w:t xml:space="preserve"> </w:t>
      </w:r>
      <w:r w:rsidRPr="00E53590">
        <w:rPr>
          <w:rtl/>
        </w:rPr>
        <w:t>1993</w:t>
      </w:r>
      <w:r w:rsidR="00C975B7">
        <w:rPr>
          <w:rtl/>
        </w:rPr>
        <w:t xml:space="preserve"> </w:t>
      </w:r>
      <w:r w:rsidRPr="00E53590">
        <w:rPr>
          <w:rtl/>
        </w:rPr>
        <w:t>הוכה</w:t>
      </w:r>
      <w:r w:rsidR="00C975B7">
        <w:rPr>
          <w:rtl/>
        </w:rPr>
        <w:t xml:space="preserve"> </w:t>
      </w:r>
      <w:r w:rsidRPr="00E53590">
        <w:rPr>
          <w:rtl/>
        </w:rPr>
        <w:t>מורה</w:t>
      </w:r>
      <w:r w:rsidR="00C975B7">
        <w:rPr>
          <w:rtl/>
        </w:rPr>
        <w:t xml:space="preserve"> </w:t>
      </w:r>
      <w:r w:rsidRPr="00E53590">
        <w:rPr>
          <w:rtl/>
        </w:rPr>
        <w:t>לחינוך</w:t>
      </w:r>
      <w:r w:rsidR="00C975B7">
        <w:rPr>
          <w:rtl/>
        </w:rPr>
        <w:t xml:space="preserve"> </w:t>
      </w:r>
      <w:r w:rsidRPr="00E53590">
        <w:rPr>
          <w:rtl/>
        </w:rPr>
        <w:t>גופני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ידי אמו ודודו של תלמיד</w:t>
      </w:r>
      <w:r w:rsidR="00C975B7">
        <w:rPr>
          <w:rtl/>
        </w:rPr>
        <w:t xml:space="preserve"> </w:t>
      </w:r>
      <w:r w:rsidRPr="00E53590">
        <w:rPr>
          <w:rtl/>
        </w:rPr>
        <w:t>בית</w:t>
      </w:r>
      <w:r w:rsidR="00C975B7">
        <w:rPr>
          <w:rtl/>
        </w:rPr>
        <w:t>-</w:t>
      </w:r>
      <w:r w:rsidRPr="00E53590">
        <w:rPr>
          <w:rtl/>
        </w:rPr>
        <w:t>הספר</w:t>
      </w:r>
      <w:r w:rsidR="00C975B7">
        <w:rPr>
          <w:rtl/>
        </w:rPr>
        <w:t xml:space="preserve"> </w:t>
      </w:r>
      <w:r w:rsidRPr="00E53590">
        <w:rPr>
          <w:rtl/>
        </w:rPr>
        <w:t>"הראשונים"</w:t>
      </w:r>
      <w:r w:rsidR="00C975B7">
        <w:rPr>
          <w:rtl/>
        </w:rPr>
        <w:t xml:space="preserve"> </w:t>
      </w:r>
      <w:r w:rsidRPr="00E53590">
        <w:rPr>
          <w:rtl/>
        </w:rPr>
        <w:t>בבת</w:t>
      </w:r>
      <w:r w:rsidR="00C975B7">
        <w:rPr>
          <w:rtl/>
        </w:rPr>
        <w:t>-</w:t>
      </w:r>
      <w:r w:rsidRPr="00E53590">
        <w:rPr>
          <w:rtl/>
        </w:rPr>
        <w:t>ים.</w:t>
      </w:r>
      <w:r w:rsidR="00C975B7">
        <w:rPr>
          <w:rtl/>
        </w:rPr>
        <w:t xml:space="preserve"> </w:t>
      </w:r>
      <w:r w:rsidRPr="00E53590">
        <w:rPr>
          <w:rtl/>
        </w:rPr>
        <w:t>התקרית</w:t>
      </w:r>
      <w:r w:rsidR="00C975B7">
        <w:rPr>
          <w:rtl/>
        </w:rPr>
        <w:t xml:space="preserve"> </w:t>
      </w:r>
      <w:r w:rsidRPr="00E53590">
        <w:rPr>
          <w:rtl/>
        </w:rPr>
        <w:t>דווחה</w:t>
      </w:r>
      <w:r w:rsidR="00C975B7">
        <w:rPr>
          <w:rtl/>
        </w:rPr>
        <w:t xml:space="preserve"> </w:t>
      </w:r>
      <w:r w:rsidRPr="00E53590">
        <w:rPr>
          <w:rtl/>
        </w:rPr>
        <w:t>למשטרה</w:t>
      </w:r>
      <w:r w:rsidR="00C975B7">
        <w:rPr>
          <w:rtl/>
        </w:rPr>
        <w:t xml:space="preserve"> </w:t>
      </w:r>
      <w:r w:rsidRPr="00E53590">
        <w:rPr>
          <w:rtl/>
        </w:rPr>
        <w:t>ונדונה</w:t>
      </w:r>
      <w:r w:rsidR="00C975B7">
        <w:rPr>
          <w:rtl/>
        </w:rPr>
        <w:t xml:space="preserve"> </w:t>
      </w:r>
      <w:r w:rsidRPr="00E53590">
        <w:rPr>
          <w:rtl/>
        </w:rPr>
        <w:t>בישיבת</w:t>
      </w:r>
      <w:r w:rsidR="00C975B7">
        <w:rPr>
          <w:rtl/>
        </w:rPr>
        <w:t xml:space="preserve"> </w:t>
      </w:r>
      <w:r w:rsidRPr="00E53590">
        <w:rPr>
          <w:rtl/>
        </w:rPr>
        <w:t>המועצה</w:t>
      </w:r>
      <w:r w:rsidR="00C975B7">
        <w:rPr>
          <w:rtl/>
        </w:rPr>
        <w:t xml:space="preserve"> </w:t>
      </w:r>
      <w:r w:rsidRPr="00E53590">
        <w:rPr>
          <w:rtl/>
        </w:rPr>
        <w:t>הפדגוגית.</w:t>
      </w:r>
      <w:r w:rsidR="00C975B7">
        <w:rPr>
          <w:rtl/>
        </w:rPr>
        <w:t xml:space="preserve"> </w:t>
      </w:r>
      <w:r w:rsidRPr="00E53590">
        <w:rPr>
          <w:rtl/>
        </w:rPr>
        <w:t>בעת</w:t>
      </w:r>
      <w:r w:rsidR="00C975B7">
        <w:rPr>
          <w:rtl/>
        </w:rPr>
        <w:t xml:space="preserve"> </w:t>
      </w:r>
      <w:r w:rsidRPr="00E53590">
        <w:rPr>
          <w:rtl/>
        </w:rPr>
        <w:t>האירוע לא התקיימה פעולת האבטחה כסדרה. באותו שבוע הוכה גם מדריך</w:t>
      </w:r>
      <w:r w:rsidR="00C975B7">
        <w:rPr>
          <w:rtl/>
        </w:rPr>
        <w:t xml:space="preserve"> </w:t>
      </w:r>
      <w:r w:rsidRPr="00E53590">
        <w:rPr>
          <w:rtl/>
        </w:rPr>
        <w:t>חינוך משלים במקום.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ברצוני לשאול: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 מדוע לא עצרו המאבטחים את התוקפים וכן את התלמיד, שברח מהמקום?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2. מה הם הנהלים לפנייה למשטרה במקרה כזה?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3. כיצד יפעל המשרד לנוכח אלימות נגד מורים?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a4"/>
        <w:rPr>
          <w:rtl/>
        </w:rPr>
      </w:pPr>
      <w:r w:rsidRPr="00C975B7">
        <w:rPr>
          <w:rtl/>
        </w:rPr>
        <w:t>תשובת שר החינוך והתרבות א' רובינשטיין:</w:t>
      </w:r>
    </w:p>
    <w:p w:rsidR="00C975B7" w:rsidRPr="00C975B7" w:rsidRDefault="00C975B7" w:rsidP="00C975B7">
      <w:pPr>
        <w:pStyle w:val="a5"/>
        <w:rPr>
          <w:rtl/>
        </w:rPr>
      </w:pPr>
      <w:r w:rsidRPr="00C975B7">
        <w:rPr>
          <w:u w:val="single"/>
          <w:rtl/>
        </w:rPr>
        <w:t>(לא נקראה, נמסרה לפרוטוקול)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</w:t>
      </w:r>
      <w:r w:rsidR="00C975B7">
        <w:rPr>
          <w:rtl/>
        </w:rPr>
        <w:t xml:space="preserve"> </w:t>
      </w:r>
      <w:r w:rsidRPr="00E53590">
        <w:rPr>
          <w:rtl/>
        </w:rPr>
        <w:t>הקב"ט</w:t>
      </w:r>
      <w:r w:rsidR="00C975B7">
        <w:rPr>
          <w:rtl/>
        </w:rPr>
        <w:t xml:space="preserve"> – </w:t>
      </w:r>
      <w:r w:rsidRPr="00E53590">
        <w:rPr>
          <w:rtl/>
        </w:rPr>
        <w:t>קצין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הביטחון </w:t>
      </w:r>
      <w:r w:rsidR="00C975B7">
        <w:rPr>
          <w:rtl/>
        </w:rPr>
        <w:t>–</w:t>
      </w:r>
      <w:r w:rsidRPr="00E53590">
        <w:rPr>
          <w:rtl/>
        </w:rPr>
        <w:t xml:space="preserve"> והממונה על הבטיחות במחוז תל</w:t>
      </w:r>
      <w:r w:rsidR="00C975B7">
        <w:rPr>
          <w:rtl/>
        </w:rPr>
        <w:t>-</w:t>
      </w:r>
      <w:r w:rsidRPr="00E53590">
        <w:rPr>
          <w:rtl/>
        </w:rPr>
        <w:t>אביב</w:t>
      </w:r>
      <w:r w:rsidR="00C975B7">
        <w:rPr>
          <w:rtl/>
        </w:rPr>
        <w:t xml:space="preserve"> </w:t>
      </w:r>
      <w:r w:rsidRPr="00E53590">
        <w:rPr>
          <w:rtl/>
        </w:rPr>
        <w:t>דיווח, כי</w:t>
      </w:r>
      <w:r w:rsidR="00C975B7">
        <w:rPr>
          <w:rtl/>
        </w:rPr>
        <w:t xml:space="preserve"> </w:t>
      </w:r>
      <w:r w:rsidRPr="00E53590">
        <w:rPr>
          <w:rtl/>
        </w:rPr>
        <w:t>המאבטחים פעלו כנדרש. אין למאבטחים סמכויות שוטר, ופעולתם מול אזרחים מוגבלת.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2.</w:t>
      </w:r>
      <w:r w:rsidR="00C975B7">
        <w:rPr>
          <w:rtl/>
        </w:rPr>
        <w:t xml:space="preserve"> </w:t>
      </w:r>
      <w:r w:rsidRPr="00E53590">
        <w:rPr>
          <w:rtl/>
        </w:rPr>
        <w:t>בתי</w:t>
      </w:r>
      <w:r w:rsidR="00C975B7">
        <w:rPr>
          <w:rtl/>
        </w:rPr>
        <w:t>-</w:t>
      </w:r>
      <w:r w:rsidRPr="00E53590">
        <w:rPr>
          <w:rtl/>
        </w:rPr>
        <w:t>הספר</w:t>
      </w:r>
      <w:r w:rsidR="00C975B7">
        <w:rPr>
          <w:rtl/>
        </w:rPr>
        <w:t xml:space="preserve"> </w:t>
      </w:r>
      <w:r w:rsidRPr="00E53590">
        <w:rPr>
          <w:rtl/>
        </w:rPr>
        <w:t>פונים</w:t>
      </w:r>
      <w:r w:rsidR="00C975B7">
        <w:rPr>
          <w:rtl/>
        </w:rPr>
        <w:t xml:space="preserve"> </w:t>
      </w:r>
      <w:r w:rsidRPr="00E53590">
        <w:rPr>
          <w:rtl/>
        </w:rPr>
        <w:t>למשטרה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פי</w:t>
      </w:r>
      <w:r w:rsidR="00C975B7">
        <w:rPr>
          <w:rtl/>
        </w:rPr>
        <w:t xml:space="preserve"> </w:t>
      </w:r>
      <w:r w:rsidRPr="00E53590">
        <w:rPr>
          <w:rtl/>
        </w:rPr>
        <w:t>הנהלים</w:t>
      </w:r>
      <w:r w:rsidR="00C975B7">
        <w:rPr>
          <w:rtl/>
        </w:rPr>
        <w:t xml:space="preserve"> </w:t>
      </w:r>
      <w:r w:rsidRPr="00E53590">
        <w:rPr>
          <w:rtl/>
        </w:rPr>
        <w:t>המופיעים בחוזר מנכ"ל מיוחד ד'</w:t>
      </w:r>
      <w:r w:rsidR="00C975B7">
        <w:rPr>
          <w:rtl/>
        </w:rPr>
        <w:t xml:space="preserve"> </w:t>
      </w:r>
      <w:r w:rsidRPr="00E53590">
        <w:rPr>
          <w:rtl/>
        </w:rPr>
        <w:t>התשמ"ב, בנושא אלימות.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3.</w:t>
      </w:r>
      <w:r w:rsidR="00C975B7">
        <w:rPr>
          <w:rtl/>
        </w:rPr>
        <w:t xml:space="preserve"> </w:t>
      </w:r>
      <w:r w:rsidRPr="00E53590">
        <w:rPr>
          <w:rtl/>
        </w:rPr>
        <w:t>פירוט</w:t>
      </w:r>
      <w:r w:rsidR="00C975B7">
        <w:rPr>
          <w:rtl/>
        </w:rPr>
        <w:t xml:space="preserve"> </w:t>
      </w:r>
      <w:r w:rsidRPr="00E53590">
        <w:rPr>
          <w:rtl/>
        </w:rPr>
        <w:t>הטיפול</w:t>
      </w:r>
      <w:r w:rsidR="00C975B7">
        <w:rPr>
          <w:rtl/>
        </w:rPr>
        <w:t xml:space="preserve"> </w:t>
      </w:r>
      <w:r w:rsidRPr="00E53590">
        <w:rPr>
          <w:rtl/>
        </w:rPr>
        <w:t>במניעת</w:t>
      </w:r>
      <w:r w:rsidR="00C975B7">
        <w:rPr>
          <w:rtl/>
        </w:rPr>
        <w:t xml:space="preserve"> </w:t>
      </w:r>
      <w:r w:rsidRPr="00E53590">
        <w:rPr>
          <w:rtl/>
        </w:rPr>
        <w:t>אלימות, ובכלל זה אלימות נגד מורים, מופיע בחוזר</w:t>
      </w:r>
      <w:r w:rsidR="00C975B7">
        <w:rPr>
          <w:rtl/>
        </w:rPr>
        <w:t xml:space="preserve"> </w:t>
      </w:r>
      <w:r w:rsidRPr="00E53590">
        <w:rPr>
          <w:rtl/>
        </w:rPr>
        <w:t>המנכ"ל הנ"ל.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בבתי</w:t>
      </w:r>
      <w:r w:rsidR="00C975B7">
        <w:rPr>
          <w:rtl/>
        </w:rPr>
        <w:t>-</w:t>
      </w:r>
      <w:r w:rsidRPr="00E53590">
        <w:rPr>
          <w:rtl/>
        </w:rPr>
        <w:t>הספר שבהם מופעלת תוכנית</w:t>
      </w:r>
      <w:r w:rsidR="00C975B7">
        <w:rPr>
          <w:rtl/>
        </w:rPr>
        <w:t>-</w:t>
      </w:r>
      <w:r w:rsidRPr="00E53590">
        <w:rPr>
          <w:rtl/>
        </w:rPr>
        <w:t>קרב נערכות פעילויות משותפות לתלמידים, להורים</w:t>
      </w:r>
      <w:r w:rsidR="00C975B7">
        <w:rPr>
          <w:rtl/>
        </w:rPr>
        <w:t xml:space="preserve"> </w:t>
      </w:r>
      <w:r w:rsidRPr="00E53590">
        <w:rPr>
          <w:rtl/>
        </w:rPr>
        <w:t>ולמורים,</w:t>
      </w:r>
      <w:r w:rsidR="00C975B7">
        <w:rPr>
          <w:rtl/>
        </w:rPr>
        <w:t xml:space="preserve"> </w:t>
      </w:r>
      <w:r w:rsidRPr="00E53590">
        <w:rPr>
          <w:rtl/>
        </w:rPr>
        <w:t>מתוך</w:t>
      </w:r>
      <w:r w:rsidR="00C975B7">
        <w:rPr>
          <w:rtl/>
        </w:rPr>
        <w:t xml:space="preserve"> </w:t>
      </w:r>
      <w:r w:rsidRPr="00E53590">
        <w:rPr>
          <w:rtl/>
        </w:rPr>
        <w:t>מגמה</w:t>
      </w:r>
      <w:r w:rsidR="00C975B7">
        <w:rPr>
          <w:rtl/>
        </w:rPr>
        <w:t xml:space="preserve"> </w:t>
      </w:r>
      <w:r w:rsidRPr="00E53590">
        <w:rPr>
          <w:rtl/>
        </w:rPr>
        <w:t>לקרב את ההורים לבית</w:t>
      </w:r>
      <w:r w:rsidR="00C975B7">
        <w:rPr>
          <w:rtl/>
        </w:rPr>
        <w:t>-</w:t>
      </w:r>
      <w:r w:rsidRPr="00E53590">
        <w:rPr>
          <w:rtl/>
        </w:rPr>
        <w:t>הספר וליצור בקרבם עמדות חיוביות כלפי</w:t>
      </w:r>
      <w:r w:rsidR="00C975B7">
        <w:rPr>
          <w:rtl/>
        </w:rPr>
        <w:t xml:space="preserve"> </w:t>
      </w:r>
      <w:r w:rsidRPr="00E53590">
        <w:rPr>
          <w:rtl/>
        </w:rPr>
        <w:t>בית</w:t>
      </w:r>
      <w:r w:rsidR="00C975B7">
        <w:rPr>
          <w:rtl/>
        </w:rPr>
        <w:t>-</w:t>
      </w:r>
      <w:r w:rsidRPr="00E53590">
        <w:rPr>
          <w:rtl/>
        </w:rPr>
        <w:t>הספר</w:t>
      </w:r>
      <w:r w:rsidR="00C975B7">
        <w:rPr>
          <w:rtl/>
        </w:rPr>
        <w:t xml:space="preserve"> </w:t>
      </w:r>
      <w:r w:rsidRPr="00E53590">
        <w:rPr>
          <w:rtl/>
        </w:rPr>
        <w:t>ועובדיו.</w:t>
      </w:r>
      <w:r w:rsidR="00C975B7">
        <w:rPr>
          <w:rtl/>
        </w:rPr>
        <w:t xml:space="preserve"> </w:t>
      </w:r>
      <w:r w:rsidRPr="00E53590">
        <w:rPr>
          <w:rtl/>
        </w:rPr>
        <w:t>כמו</w:t>
      </w:r>
      <w:r w:rsidR="00C975B7">
        <w:rPr>
          <w:rtl/>
        </w:rPr>
        <w:t>-</w:t>
      </w:r>
      <w:r w:rsidRPr="00E53590">
        <w:rPr>
          <w:rtl/>
        </w:rPr>
        <w:t>כן,</w:t>
      </w:r>
      <w:r w:rsidR="00C975B7">
        <w:rPr>
          <w:rtl/>
        </w:rPr>
        <w:t xml:space="preserve"> </w:t>
      </w:r>
      <w:r w:rsidRPr="00E53590">
        <w:rPr>
          <w:rtl/>
        </w:rPr>
        <w:t>במסגרת</w:t>
      </w:r>
      <w:r w:rsidR="00C975B7">
        <w:rPr>
          <w:rtl/>
        </w:rPr>
        <w:t xml:space="preserve"> </w:t>
      </w:r>
      <w:r w:rsidRPr="00E53590">
        <w:rPr>
          <w:rtl/>
        </w:rPr>
        <w:t>ימי</w:t>
      </w:r>
      <w:r w:rsidR="00C975B7">
        <w:rPr>
          <w:rtl/>
        </w:rPr>
        <w:t xml:space="preserve"> </w:t>
      </w:r>
      <w:r w:rsidRPr="00E53590">
        <w:rPr>
          <w:rtl/>
        </w:rPr>
        <w:t>עיון</w:t>
      </w:r>
      <w:r w:rsidR="00C975B7">
        <w:rPr>
          <w:rtl/>
        </w:rPr>
        <w:t xml:space="preserve"> </w:t>
      </w:r>
      <w:r w:rsidRPr="00E53590">
        <w:rPr>
          <w:rtl/>
        </w:rPr>
        <w:t>למפקחים,</w:t>
      </w:r>
      <w:r w:rsidR="00C975B7">
        <w:rPr>
          <w:rtl/>
        </w:rPr>
        <w:t xml:space="preserve"> </w:t>
      </w:r>
      <w:r w:rsidRPr="00E53590">
        <w:rPr>
          <w:rtl/>
        </w:rPr>
        <w:t>נערכות סדנאות בנושא</w:t>
      </w:r>
      <w:r w:rsidR="00C975B7">
        <w:rPr>
          <w:rtl/>
        </w:rPr>
        <w:t xml:space="preserve"> </w:t>
      </w:r>
      <w:r w:rsidRPr="00E53590">
        <w:rPr>
          <w:rtl/>
        </w:rPr>
        <w:t>אלימות.</w:t>
      </w:r>
      <w:r w:rsidR="00C975B7">
        <w:rPr>
          <w:rtl/>
        </w:rPr>
        <w:t xml:space="preserve"> </w:t>
      </w:r>
      <w:r w:rsidRPr="00E53590">
        <w:rPr>
          <w:rtl/>
        </w:rPr>
        <w:t>התכנים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ימי עיון אלה עוברים בשיטת המניפה אל המנהלים, ומהם לעובדי</w:t>
      </w:r>
      <w:r w:rsidR="00C975B7">
        <w:rPr>
          <w:rtl/>
        </w:rPr>
        <w:t xml:space="preserve"> </w:t>
      </w:r>
      <w:r w:rsidRPr="00E53590">
        <w:rPr>
          <w:rtl/>
        </w:rPr>
        <w:t>ההוראה.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44" w:name="_Toc457989623"/>
      <w:r w:rsidRPr="00C975B7">
        <w:rPr>
          <w:rtl/>
        </w:rPr>
        <w:t>אלימות נערים בתיכון ברחובות</w:t>
      </w:r>
      <w:bookmarkEnd w:id="44"/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ר' אלול שאל את שר החינוך והתרבות</w:t>
      </w:r>
      <w:r w:rsidR="00C975B7">
        <w:rPr>
          <w:rtl/>
        </w:rPr>
        <w:t xml:space="preserve"> </w:t>
      </w:r>
      <w:r w:rsidRPr="00E53590">
        <w:rPr>
          <w:rtl/>
        </w:rPr>
        <w:t>ביום כ' בשבט התשנ"ד (1 בפברואר 1994):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באמצע</w:t>
      </w:r>
      <w:r w:rsidR="00C975B7">
        <w:rPr>
          <w:rtl/>
        </w:rPr>
        <w:t xml:space="preserve"> </w:t>
      </w:r>
      <w:r w:rsidRPr="00E53590">
        <w:rPr>
          <w:rtl/>
        </w:rPr>
        <w:t>חודש</w:t>
      </w:r>
      <w:r w:rsidR="00C975B7">
        <w:rPr>
          <w:rtl/>
        </w:rPr>
        <w:t xml:space="preserve"> </w:t>
      </w:r>
      <w:r w:rsidRPr="00E53590">
        <w:rPr>
          <w:rtl/>
        </w:rPr>
        <w:t>ינואר</w:t>
      </w:r>
      <w:r w:rsidR="00C975B7">
        <w:rPr>
          <w:rtl/>
        </w:rPr>
        <w:t xml:space="preserve"> </w:t>
      </w:r>
      <w:r w:rsidRPr="00E53590">
        <w:rPr>
          <w:rtl/>
        </w:rPr>
        <w:t>פורסמה</w:t>
      </w:r>
      <w:r w:rsidR="00C975B7">
        <w:rPr>
          <w:rtl/>
        </w:rPr>
        <w:t xml:space="preserve"> </w:t>
      </w:r>
      <w:r w:rsidRPr="00E53590">
        <w:rPr>
          <w:rtl/>
        </w:rPr>
        <w:t>כתבה</w:t>
      </w:r>
      <w:r w:rsidR="00C975B7">
        <w:rPr>
          <w:rtl/>
        </w:rPr>
        <w:t xml:space="preserve"> </w:t>
      </w:r>
      <w:r w:rsidRPr="00E53590">
        <w:rPr>
          <w:rtl/>
        </w:rPr>
        <w:t>במקומונים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השפלה</w:t>
      </w:r>
      <w:r w:rsidR="00C975B7">
        <w:rPr>
          <w:rtl/>
        </w:rPr>
        <w:t xml:space="preserve"> </w:t>
      </w:r>
      <w:r w:rsidRPr="00E53590">
        <w:rPr>
          <w:rtl/>
        </w:rPr>
        <w:t>("ערים" ו"במקום")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אודות</w:t>
      </w:r>
      <w:r w:rsidR="00C975B7">
        <w:rPr>
          <w:rtl/>
        </w:rPr>
        <w:t xml:space="preserve"> </w:t>
      </w:r>
      <w:r w:rsidRPr="00E53590">
        <w:rPr>
          <w:rtl/>
        </w:rPr>
        <w:t>מעשי</w:t>
      </w:r>
      <w:r w:rsidR="00C975B7">
        <w:rPr>
          <w:rtl/>
        </w:rPr>
        <w:t xml:space="preserve"> </w:t>
      </w:r>
      <w:r w:rsidRPr="00E53590">
        <w:rPr>
          <w:rtl/>
        </w:rPr>
        <w:t>אלימות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נערים</w:t>
      </w:r>
      <w:r w:rsidR="00C975B7">
        <w:rPr>
          <w:rtl/>
        </w:rPr>
        <w:t xml:space="preserve"> </w:t>
      </w:r>
      <w:r w:rsidRPr="00E53590">
        <w:rPr>
          <w:rtl/>
        </w:rPr>
        <w:t>בבית</w:t>
      </w:r>
      <w:r w:rsidR="00C975B7">
        <w:rPr>
          <w:rtl/>
        </w:rPr>
        <w:t>-</w:t>
      </w:r>
      <w:r w:rsidRPr="00E53590">
        <w:rPr>
          <w:rtl/>
        </w:rPr>
        <w:t>הספר התיכון "דה</w:t>
      </w:r>
      <w:r w:rsidR="00C975B7">
        <w:rPr>
          <w:rtl/>
        </w:rPr>
        <w:t>-</w:t>
      </w:r>
      <w:r w:rsidRPr="00E53590">
        <w:rPr>
          <w:rtl/>
        </w:rPr>
        <w:t>שליט" ברחובות. האלימות</w:t>
      </w:r>
      <w:r w:rsidR="00C975B7">
        <w:rPr>
          <w:rtl/>
        </w:rPr>
        <w:t xml:space="preserve"> </w:t>
      </w:r>
      <w:r w:rsidRPr="00E53590">
        <w:rPr>
          <w:rtl/>
        </w:rPr>
        <w:t>כוללת שימוש בסכינים והטלת מורא ופחד על שאר הנערים בבית</w:t>
      </w:r>
      <w:r w:rsidR="00C975B7">
        <w:rPr>
          <w:rtl/>
        </w:rPr>
        <w:t>-</w:t>
      </w:r>
      <w:r w:rsidRPr="00E53590">
        <w:rPr>
          <w:rtl/>
        </w:rPr>
        <w:t>הספר.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ברצוני לשאול: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 האם ידועה למשרד החינוך והתרבות התופעה בכלל ובבית</w:t>
      </w:r>
      <w:r w:rsidR="00C975B7">
        <w:rPr>
          <w:rtl/>
        </w:rPr>
        <w:t>-</w:t>
      </w:r>
      <w:r w:rsidRPr="00E53590">
        <w:rPr>
          <w:rtl/>
        </w:rPr>
        <w:t>הספר הנ"ל בפרט?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2. האם יש למשרדך דרכים לבדוק את קיומן של תופעות אלו בבתי</w:t>
      </w:r>
      <w:r w:rsidR="00C975B7">
        <w:rPr>
          <w:rtl/>
        </w:rPr>
        <w:t>-</w:t>
      </w:r>
      <w:r w:rsidRPr="00E53590">
        <w:rPr>
          <w:rtl/>
        </w:rPr>
        <w:t>הספר בארץ?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3. מה עושה משרדך כדי לטפל בבעיות אלימות שכאלה?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a4"/>
        <w:rPr>
          <w:rtl/>
        </w:rPr>
      </w:pPr>
      <w:r w:rsidRPr="00C975B7">
        <w:rPr>
          <w:rtl/>
        </w:rPr>
        <w:t>תשובת שר החינוך והתרבות א' רובינשטיין:</w:t>
      </w:r>
    </w:p>
    <w:p w:rsidR="00C975B7" w:rsidRPr="00C975B7" w:rsidRDefault="00C975B7" w:rsidP="00C975B7">
      <w:pPr>
        <w:pStyle w:val="a5"/>
        <w:rPr>
          <w:rtl/>
        </w:rPr>
      </w:pPr>
      <w:r w:rsidRPr="00C975B7">
        <w:rPr>
          <w:u w:val="single"/>
          <w:rtl/>
        </w:rPr>
        <w:t>(לא נקראה, נמסרה לפרוטוקול)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</w:t>
      </w:r>
      <w:r w:rsidR="00C975B7">
        <w:rPr>
          <w:rtl/>
        </w:rPr>
        <w:t xml:space="preserve"> </w:t>
      </w:r>
      <w:r w:rsidRPr="00E53590">
        <w:rPr>
          <w:rtl/>
        </w:rPr>
        <w:t>משרד החינוך והתרבות מודע לתופעה זו ורואה אותה בחומרה.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2.</w:t>
      </w:r>
      <w:r w:rsidR="00C975B7">
        <w:rPr>
          <w:rtl/>
        </w:rPr>
        <w:t xml:space="preserve"> </w:t>
      </w:r>
      <w:r w:rsidRPr="00E53590">
        <w:rPr>
          <w:rtl/>
        </w:rPr>
        <w:t>המשרד</w:t>
      </w:r>
      <w:r w:rsidR="00C975B7">
        <w:rPr>
          <w:rtl/>
        </w:rPr>
        <w:t xml:space="preserve"> </w:t>
      </w:r>
      <w:r w:rsidRPr="00E53590">
        <w:rPr>
          <w:rtl/>
        </w:rPr>
        <w:t>ניזון</w:t>
      </w:r>
      <w:r w:rsidR="00C975B7">
        <w:rPr>
          <w:rtl/>
        </w:rPr>
        <w:t xml:space="preserve"> </w:t>
      </w:r>
      <w:r w:rsidRPr="00E53590">
        <w:rPr>
          <w:rtl/>
        </w:rPr>
        <w:t>מנתונים</w:t>
      </w:r>
      <w:r w:rsidR="00C975B7">
        <w:rPr>
          <w:rtl/>
        </w:rPr>
        <w:t xml:space="preserve"> </w:t>
      </w:r>
      <w:r w:rsidRPr="00E53590">
        <w:rPr>
          <w:rtl/>
        </w:rPr>
        <w:t>שהוא מקבל ממשטרת ישראל ומשירות המבחן לנוער וכן</w:t>
      </w:r>
      <w:r w:rsidR="00C975B7">
        <w:rPr>
          <w:rtl/>
        </w:rPr>
        <w:t xml:space="preserve"> </w:t>
      </w:r>
      <w:r w:rsidRPr="00E53590">
        <w:rPr>
          <w:rtl/>
        </w:rPr>
        <w:t>מדיווחים שמגיעים מבתי</w:t>
      </w:r>
      <w:r w:rsidR="00C975B7">
        <w:rPr>
          <w:rtl/>
        </w:rPr>
        <w:t>-</w:t>
      </w:r>
      <w:r w:rsidRPr="00E53590">
        <w:rPr>
          <w:rtl/>
        </w:rPr>
        <w:t>הספר.</w:t>
      </w:r>
      <w:r w:rsidR="00C975B7">
        <w:rPr>
          <w:rtl/>
        </w:rPr>
        <w:t xml:space="preserve"> </w:t>
      </w:r>
      <w:r w:rsidRPr="00E53590">
        <w:rPr>
          <w:rtl/>
        </w:rPr>
        <w:t>הנתונים מראים שתופעה זו היא חריגה.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3.</w:t>
      </w:r>
      <w:r w:rsidR="00C975B7">
        <w:rPr>
          <w:rtl/>
        </w:rPr>
        <w:t xml:space="preserve"> </w:t>
      </w:r>
      <w:r w:rsidRPr="00E53590">
        <w:rPr>
          <w:rtl/>
        </w:rPr>
        <w:t>המשרד ובתי</w:t>
      </w:r>
      <w:r w:rsidR="00C975B7">
        <w:rPr>
          <w:rtl/>
        </w:rPr>
        <w:t>-</w:t>
      </w:r>
      <w:r w:rsidRPr="00E53590">
        <w:rPr>
          <w:rtl/>
        </w:rPr>
        <w:t>הספר מתמודדים עם הבעיה בעזרת 2,200 יועצים חינוכיים ו</w:t>
      </w:r>
      <w:r w:rsidR="00C975B7">
        <w:rPr>
          <w:rtl/>
        </w:rPr>
        <w:t>-</w:t>
      </w:r>
      <w:r w:rsidRPr="00E53590">
        <w:rPr>
          <w:rtl/>
        </w:rPr>
        <w:t>1,100</w:t>
      </w:r>
      <w:r w:rsidR="00C975B7">
        <w:rPr>
          <w:rtl/>
        </w:rPr>
        <w:t xml:space="preserve"> </w:t>
      </w:r>
      <w:r w:rsidRPr="00E53590">
        <w:rPr>
          <w:rtl/>
        </w:rPr>
        <w:t>פסיכולוגים חינוכיים של בתי</w:t>
      </w:r>
      <w:r w:rsidR="00C975B7">
        <w:rPr>
          <w:rtl/>
        </w:rPr>
        <w:t>-</w:t>
      </w:r>
      <w:r w:rsidRPr="00E53590">
        <w:rPr>
          <w:rtl/>
        </w:rPr>
        <w:t>הספר.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קיימות</w:t>
      </w:r>
      <w:r w:rsidR="00C975B7">
        <w:rPr>
          <w:rtl/>
        </w:rPr>
        <w:t xml:space="preserve"> </w:t>
      </w:r>
      <w:r w:rsidRPr="00E53590">
        <w:rPr>
          <w:rtl/>
        </w:rPr>
        <w:t>בשטח</w:t>
      </w:r>
      <w:r w:rsidR="00C975B7">
        <w:rPr>
          <w:rtl/>
        </w:rPr>
        <w:t xml:space="preserve"> </w:t>
      </w:r>
      <w:r w:rsidRPr="00E53590">
        <w:rPr>
          <w:rtl/>
        </w:rPr>
        <w:t>תוכניות</w:t>
      </w:r>
      <w:r w:rsidR="00C975B7">
        <w:rPr>
          <w:rtl/>
        </w:rPr>
        <w:t xml:space="preserve"> </w:t>
      </w:r>
      <w:r w:rsidRPr="00E53590">
        <w:rPr>
          <w:rtl/>
        </w:rPr>
        <w:t>טובות</w:t>
      </w:r>
      <w:r w:rsidR="00C975B7">
        <w:rPr>
          <w:rtl/>
        </w:rPr>
        <w:t xml:space="preserve"> </w:t>
      </w:r>
      <w:r w:rsidRPr="00E53590">
        <w:rPr>
          <w:rtl/>
        </w:rPr>
        <w:t>למניעת</w:t>
      </w:r>
      <w:r w:rsidR="00C975B7">
        <w:rPr>
          <w:rtl/>
        </w:rPr>
        <w:t xml:space="preserve"> </w:t>
      </w:r>
      <w:r w:rsidRPr="00E53590">
        <w:rPr>
          <w:rtl/>
        </w:rPr>
        <w:t>אלימות</w:t>
      </w:r>
      <w:r w:rsidR="00C975B7">
        <w:rPr>
          <w:rtl/>
        </w:rPr>
        <w:t xml:space="preserve"> </w:t>
      </w:r>
      <w:r w:rsidRPr="00E53590">
        <w:rPr>
          <w:rtl/>
        </w:rPr>
        <w:t>ולטיפוח כישורי חיים, שפותחו</w:t>
      </w:r>
      <w:r w:rsidR="00C975B7">
        <w:rPr>
          <w:rtl/>
        </w:rPr>
        <w:t xml:space="preserve"> </w:t>
      </w:r>
      <w:r w:rsidRPr="00E53590">
        <w:rPr>
          <w:rtl/>
        </w:rPr>
        <w:t>בשירות</w:t>
      </w:r>
      <w:r w:rsidR="00C975B7">
        <w:rPr>
          <w:rtl/>
        </w:rPr>
        <w:t xml:space="preserve"> </w:t>
      </w:r>
      <w:r w:rsidRPr="00E53590">
        <w:rPr>
          <w:rtl/>
        </w:rPr>
        <w:t>הפסיכולוגי</w:t>
      </w:r>
      <w:r w:rsidR="00C975B7">
        <w:rPr>
          <w:rtl/>
        </w:rPr>
        <w:t xml:space="preserve"> </w:t>
      </w:r>
      <w:r w:rsidRPr="00E53590">
        <w:rPr>
          <w:rtl/>
        </w:rPr>
        <w:t>הייעוצי</w:t>
      </w:r>
      <w:r w:rsidR="00C975B7">
        <w:rPr>
          <w:rtl/>
        </w:rPr>
        <w:t xml:space="preserve"> – </w:t>
      </w:r>
      <w:r w:rsidRPr="00E53590">
        <w:rPr>
          <w:rtl/>
        </w:rPr>
        <w:t>שפ"י</w:t>
      </w:r>
      <w:r w:rsidR="00C975B7">
        <w:rPr>
          <w:rtl/>
        </w:rPr>
        <w:t xml:space="preserve"> –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ידי אנשי מקצוע, והן מופעלות במערכת</w:t>
      </w:r>
      <w:r w:rsidR="00C975B7">
        <w:rPr>
          <w:rtl/>
        </w:rPr>
        <w:t xml:space="preserve"> </w:t>
      </w:r>
      <w:r w:rsidRPr="00E53590">
        <w:rPr>
          <w:rtl/>
        </w:rPr>
        <w:t>החינוך.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במקרים</w:t>
      </w:r>
      <w:r w:rsidR="00C975B7">
        <w:rPr>
          <w:rtl/>
        </w:rPr>
        <w:t xml:space="preserve"> </w:t>
      </w:r>
      <w:r w:rsidRPr="00E53590">
        <w:rPr>
          <w:rtl/>
        </w:rPr>
        <w:t>חמורים</w:t>
      </w:r>
      <w:r w:rsidR="00C975B7">
        <w:rPr>
          <w:rtl/>
        </w:rPr>
        <w:t xml:space="preserve"> </w:t>
      </w:r>
      <w:r w:rsidRPr="00E53590">
        <w:rPr>
          <w:rtl/>
        </w:rPr>
        <w:t>נדרשים מנהלי בתי</w:t>
      </w:r>
      <w:r w:rsidR="00C975B7">
        <w:rPr>
          <w:rtl/>
        </w:rPr>
        <w:t>-</w:t>
      </w:r>
      <w:r w:rsidRPr="00E53590">
        <w:rPr>
          <w:rtl/>
        </w:rPr>
        <w:t>הספר לפנות ולהיעזר במשטרת ישראל, ואכן כך</w:t>
      </w:r>
      <w:r w:rsidR="00C975B7">
        <w:rPr>
          <w:rtl/>
        </w:rPr>
        <w:t xml:space="preserve"> </w:t>
      </w:r>
      <w:r w:rsidRPr="00E53590">
        <w:rPr>
          <w:rtl/>
        </w:rPr>
        <w:t>הם עושים, להרחקת תלמידים אלימים.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מציע</w:t>
      </w:r>
      <w:r w:rsidR="00C975B7">
        <w:rPr>
          <w:rtl/>
        </w:rPr>
        <w:t xml:space="preserve"> </w:t>
      </w:r>
      <w:r w:rsidRPr="00E53590">
        <w:rPr>
          <w:rtl/>
        </w:rPr>
        <w:t>לחבר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רפי</w:t>
      </w:r>
      <w:r w:rsidR="00C975B7">
        <w:rPr>
          <w:rtl/>
        </w:rPr>
        <w:t xml:space="preserve"> </w:t>
      </w:r>
      <w:r w:rsidRPr="00E53590">
        <w:rPr>
          <w:rtl/>
        </w:rPr>
        <w:t>אלול לעיין גם בתשובתי המורחבת בנדון, מיום 26</w:t>
      </w:r>
      <w:r w:rsidR="00C975B7">
        <w:rPr>
          <w:rtl/>
        </w:rPr>
        <w:t xml:space="preserve"> </w:t>
      </w:r>
      <w:r w:rsidRPr="00E53590">
        <w:rPr>
          <w:rtl/>
        </w:rPr>
        <w:t>בינואר 1994, על הצעה לסדר</w:t>
      </w:r>
      <w:r w:rsidR="00C975B7">
        <w:rPr>
          <w:rtl/>
        </w:rPr>
        <w:t>-</w:t>
      </w:r>
      <w:r w:rsidRPr="00E53590">
        <w:rPr>
          <w:rtl/>
        </w:rPr>
        <w:t>היום של חבר הכנסת אביגדור קהלני.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45" w:name="_Toc457989624"/>
      <w:r w:rsidRPr="00C975B7">
        <w:rPr>
          <w:rtl/>
        </w:rPr>
        <w:t>מעשי אלימות ומשחקים מסוכנים בבתי</w:t>
      </w:r>
      <w:r>
        <w:rPr>
          <w:rtl/>
        </w:rPr>
        <w:t>-</w:t>
      </w:r>
      <w:r w:rsidRPr="00C975B7">
        <w:rPr>
          <w:rtl/>
        </w:rPr>
        <w:t>ספר</w:t>
      </w:r>
      <w:bookmarkEnd w:id="45"/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ר' פנחסי שאל את שר החינוך והתרבות</w:t>
      </w:r>
      <w:r w:rsidR="00C975B7">
        <w:rPr>
          <w:rtl/>
        </w:rPr>
        <w:t xml:space="preserve"> </w:t>
      </w:r>
      <w:r w:rsidRPr="00E53590">
        <w:rPr>
          <w:rtl/>
        </w:rPr>
        <w:t>ביום כ' בשבט התשנ"ד (1 בפברואר 1994):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בירושלים</w:t>
      </w:r>
      <w:r w:rsidR="00C975B7">
        <w:rPr>
          <w:rtl/>
        </w:rPr>
        <w:t xml:space="preserve"> </w:t>
      </w:r>
      <w:r w:rsidRPr="00E53590">
        <w:rPr>
          <w:rtl/>
        </w:rPr>
        <w:t>נחשפה כנופיית ילדים שסחטה כספים וחפצים מתלמידי בית</w:t>
      </w:r>
      <w:r w:rsidR="00C975B7">
        <w:rPr>
          <w:rtl/>
        </w:rPr>
        <w:t>-</w:t>
      </w:r>
      <w:r w:rsidRPr="00E53590">
        <w:rPr>
          <w:rtl/>
        </w:rPr>
        <w:t>הספר "אורט".</w:t>
      </w:r>
      <w:r w:rsidR="00C975B7">
        <w:rPr>
          <w:rtl/>
        </w:rPr>
        <w:t xml:space="preserve"> </w:t>
      </w:r>
      <w:r w:rsidRPr="00E53590">
        <w:rPr>
          <w:rtl/>
        </w:rPr>
        <w:t>בשבוע</w:t>
      </w:r>
      <w:r w:rsidR="00C975B7">
        <w:rPr>
          <w:rtl/>
        </w:rPr>
        <w:t xml:space="preserve"> </w:t>
      </w:r>
      <w:r w:rsidRPr="00E53590">
        <w:rPr>
          <w:rtl/>
        </w:rPr>
        <w:t>שעבר</w:t>
      </w:r>
      <w:r w:rsidR="00C975B7">
        <w:rPr>
          <w:rtl/>
        </w:rPr>
        <w:t xml:space="preserve"> </w:t>
      </w:r>
      <w:r w:rsidRPr="00E53590">
        <w:rPr>
          <w:rtl/>
        </w:rPr>
        <w:t>נחנק</w:t>
      </w:r>
      <w:r w:rsidR="00C975B7">
        <w:rPr>
          <w:rtl/>
        </w:rPr>
        <w:t xml:space="preserve"> </w:t>
      </w:r>
      <w:r w:rsidRPr="00E53590">
        <w:rPr>
          <w:rtl/>
        </w:rPr>
        <w:t>תלמיד</w:t>
      </w:r>
      <w:r w:rsidR="00C975B7">
        <w:rPr>
          <w:rtl/>
        </w:rPr>
        <w:t xml:space="preserve"> </w:t>
      </w:r>
      <w:r w:rsidRPr="00E53590">
        <w:rPr>
          <w:rtl/>
        </w:rPr>
        <w:t>ב"משחק"</w:t>
      </w:r>
      <w:r w:rsidR="00C975B7">
        <w:rPr>
          <w:rtl/>
        </w:rPr>
        <w:t xml:space="preserve"> </w:t>
      </w:r>
      <w:r w:rsidRPr="00E53590">
        <w:rPr>
          <w:rtl/>
        </w:rPr>
        <w:t>הידוע</w:t>
      </w:r>
      <w:r w:rsidR="00C975B7">
        <w:rPr>
          <w:rtl/>
        </w:rPr>
        <w:t xml:space="preserve"> </w:t>
      </w:r>
      <w:r w:rsidRPr="00E53590">
        <w:rPr>
          <w:rtl/>
        </w:rPr>
        <w:t>כ"רולטת</w:t>
      </w:r>
      <w:r w:rsidR="00C975B7">
        <w:rPr>
          <w:rtl/>
        </w:rPr>
        <w:t xml:space="preserve"> </w:t>
      </w:r>
      <w:r w:rsidRPr="00E53590">
        <w:rPr>
          <w:rtl/>
        </w:rPr>
        <w:t>חניקה". עוד פורסם כי תלמידי</w:t>
      </w:r>
      <w:r w:rsidR="00C975B7">
        <w:rPr>
          <w:rtl/>
        </w:rPr>
        <w:t xml:space="preserve"> </w:t>
      </w:r>
      <w:r w:rsidRPr="00E53590">
        <w:rPr>
          <w:rtl/>
        </w:rPr>
        <w:t>בית</w:t>
      </w:r>
      <w:r w:rsidR="00C975B7">
        <w:rPr>
          <w:rtl/>
        </w:rPr>
        <w:t>-</w:t>
      </w:r>
      <w:r w:rsidRPr="00E53590">
        <w:rPr>
          <w:rtl/>
        </w:rPr>
        <w:t>ספר ממלכתי ארגנו מופע תועבה.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ברצוני לשאול: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 האם ידועות למשרדך תופעות אלו, ובכמה מדובר?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2. כיצד מתמודד משרדך עם תופעות אלו?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a4"/>
        <w:rPr>
          <w:rtl/>
        </w:rPr>
      </w:pPr>
      <w:r w:rsidRPr="00C975B7">
        <w:rPr>
          <w:rtl/>
        </w:rPr>
        <w:t>תשובת שר החינוך והתרבות א' רובינשטיין:</w:t>
      </w:r>
    </w:p>
    <w:p w:rsidR="00C975B7" w:rsidRPr="00C975B7" w:rsidRDefault="00C975B7" w:rsidP="00C975B7">
      <w:pPr>
        <w:pStyle w:val="a5"/>
        <w:rPr>
          <w:rtl/>
        </w:rPr>
      </w:pPr>
      <w:r w:rsidRPr="00C975B7">
        <w:rPr>
          <w:u w:val="single"/>
          <w:rtl/>
        </w:rPr>
        <w:t>(לא נקראה, נמסרה לפרוטוקול)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לגבי הנערים שסחטו כספים </w:t>
      </w:r>
      <w:r w:rsidR="00C975B7">
        <w:rPr>
          <w:rtl/>
        </w:rPr>
        <w:t>–</w:t>
      </w:r>
      <w:r w:rsidRPr="00E53590">
        <w:rPr>
          <w:rtl/>
        </w:rPr>
        <w:t xml:space="preserve"> מדובר בחבורה שהגיעה לחטיבת הביניים המדוברת,</w:t>
      </w:r>
      <w:r w:rsidR="00C975B7">
        <w:rPr>
          <w:rtl/>
        </w:rPr>
        <w:t xml:space="preserve"> </w:t>
      </w:r>
      <w:r w:rsidRPr="00E53590">
        <w:rPr>
          <w:rtl/>
        </w:rPr>
        <w:t>מחוץ</w:t>
      </w:r>
      <w:r w:rsidR="00C975B7">
        <w:rPr>
          <w:rtl/>
        </w:rPr>
        <w:t xml:space="preserve"> </w:t>
      </w:r>
      <w:r w:rsidRPr="00E53590">
        <w:rPr>
          <w:rtl/>
        </w:rPr>
        <w:t>לבית</w:t>
      </w:r>
      <w:r w:rsidR="00C975B7">
        <w:rPr>
          <w:rtl/>
        </w:rPr>
        <w:t>-</w:t>
      </w:r>
      <w:r w:rsidRPr="00E53590">
        <w:rPr>
          <w:rtl/>
        </w:rPr>
        <w:t xml:space="preserve">הספר </w:t>
      </w:r>
      <w:r w:rsidR="00C975B7">
        <w:rPr>
          <w:rtl/>
        </w:rPr>
        <w:t>–</w:t>
      </w:r>
      <w:r w:rsidRPr="00E53590">
        <w:rPr>
          <w:rtl/>
        </w:rPr>
        <w:t xml:space="preserve"> חלקם לומדים בבתי</w:t>
      </w:r>
      <w:r w:rsidR="00C975B7">
        <w:rPr>
          <w:rtl/>
        </w:rPr>
        <w:t>-</w:t>
      </w:r>
      <w:r w:rsidRPr="00E53590">
        <w:rPr>
          <w:rtl/>
        </w:rPr>
        <w:t>ספר תיכוניים,</w:t>
      </w:r>
      <w:r w:rsidR="00C975B7">
        <w:rPr>
          <w:rtl/>
        </w:rPr>
        <w:t xml:space="preserve"> </w:t>
      </w:r>
      <w:r w:rsidRPr="00E53590">
        <w:rPr>
          <w:rtl/>
        </w:rPr>
        <w:t>חלקם אינם לומדים כלל ואחרים</w:t>
      </w:r>
      <w:r w:rsidR="00C975B7">
        <w:rPr>
          <w:rtl/>
        </w:rPr>
        <w:t xml:space="preserve"> </w:t>
      </w:r>
      <w:r w:rsidRPr="00E53590">
        <w:rPr>
          <w:rtl/>
        </w:rPr>
        <w:t>מוכרים</w:t>
      </w:r>
      <w:r w:rsidR="00C975B7">
        <w:rPr>
          <w:rtl/>
        </w:rPr>
        <w:t xml:space="preserve"> </w:t>
      </w:r>
      <w:r w:rsidRPr="00E53590">
        <w:rPr>
          <w:rtl/>
        </w:rPr>
        <w:t>למשטרה.</w:t>
      </w:r>
      <w:r w:rsidR="00C975B7">
        <w:rPr>
          <w:rtl/>
        </w:rPr>
        <w:t xml:space="preserve"> </w:t>
      </w:r>
      <w:r w:rsidRPr="00E53590">
        <w:rPr>
          <w:rtl/>
        </w:rPr>
        <w:t>חבורה</w:t>
      </w:r>
      <w:r w:rsidR="00C975B7">
        <w:rPr>
          <w:rtl/>
        </w:rPr>
        <w:t xml:space="preserve"> </w:t>
      </w:r>
      <w:r w:rsidRPr="00E53590">
        <w:rPr>
          <w:rtl/>
        </w:rPr>
        <w:t>זו</w:t>
      </w:r>
      <w:r w:rsidR="00C975B7">
        <w:rPr>
          <w:rtl/>
        </w:rPr>
        <w:t xml:space="preserve"> </w:t>
      </w:r>
      <w:r w:rsidRPr="00E53590">
        <w:rPr>
          <w:rtl/>
        </w:rPr>
        <w:t>ניסתה</w:t>
      </w:r>
      <w:r w:rsidR="00C975B7">
        <w:rPr>
          <w:rtl/>
        </w:rPr>
        <w:t xml:space="preserve"> </w:t>
      </w:r>
      <w:r w:rsidRPr="00E53590">
        <w:rPr>
          <w:rtl/>
        </w:rPr>
        <w:t>לסחוט</w:t>
      </w:r>
      <w:r w:rsidR="00C975B7">
        <w:rPr>
          <w:rtl/>
        </w:rPr>
        <w:t xml:space="preserve"> </w:t>
      </w:r>
      <w:r w:rsidRPr="00E53590">
        <w:rPr>
          <w:rtl/>
        </w:rPr>
        <w:t>כסף ושווה כסף באיומי אלימות מתלמידי</w:t>
      </w:r>
      <w:r w:rsidR="00C975B7">
        <w:rPr>
          <w:rtl/>
        </w:rPr>
        <w:t xml:space="preserve"> </w:t>
      </w:r>
      <w:r w:rsidRPr="00E53590">
        <w:rPr>
          <w:rtl/>
        </w:rPr>
        <w:t>החטיבה.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מנהלת</w:t>
      </w:r>
      <w:r w:rsidR="00C975B7">
        <w:rPr>
          <w:rtl/>
        </w:rPr>
        <w:t xml:space="preserve"> </w:t>
      </w:r>
      <w:r w:rsidRPr="00E53590">
        <w:rPr>
          <w:rtl/>
        </w:rPr>
        <w:t>בית</w:t>
      </w:r>
      <w:r w:rsidR="00C975B7">
        <w:rPr>
          <w:rtl/>
        </w:rPr>
        <w:t>-</w:t>
      </w:r>
      <w:r w:rsidRPr="00E53590">
        <w:rPr>
          <w:rtl/>
        </w:rPr>
        <w:t>הספר ניסתה בתחילה להשפיע על חבורה זו בדרכי נועם. משלא עלה בידה</w:t>
      </w:r>
      <w:r w:rsidR="00C975B7">
        <w:rPr>
          <w:rtl/>
        </w:rPr>
        <w:t xml:space="preserve"> </w:t>
      </w:r>
      <w:r w:rsidRPr="00E53590">
        <w:rPr>
          <w:rtl/>
        </w:rPr>
        <w:t>הדבר</w:t>
      </w:r>
      <w:r w:rsidR="00C975B7">
        <w:rPr>
          <w:rtl/>
        </w:rPr>
        <w:t xml:space="preserve"> </w:t>
      </w:r>
      <w:r w:rsidRPr="00E53590">
        <w:rPr>
          <w:rtl/>
        </w:rPr>
        <w:t>הזעיקה</w:t>
      </w:r>
      <w:r w:rsidR="00C975B7">
        <w:rPr>
          <w:rtl/>
        </w:rPr>
        <w:t xml:space="preserve"> </w:t>
      </w:r>
      <w:r w:rsidRPr="00E53590">
        <w:rPr>
          <w:rtl/>
        </w:rPr>
        <w:t>את המשטרה, יחד עם הורי הנפגעים.</w:t>
      </w:r>
      <w:r w:rsidR="00C975B7">
        <w:rPr>
          <w:rtl/>
        </w:rPr>
        <w:t xml:space="preserve"> </w:t>
      </w:r>
      <w:r w:rsidRPr="00E53590">
        <w:rPr>
          <w:rtl/>
        </w:rPr>
        <w:t>כמו</w:t>
      </w:r>
      <w:r w:rsidR="00C975B7">
        <w:rPr>
          <w:rtl/>
        </w:rPr>
        <w:t>-</w:t>
      </w:r>
      <w:r w:rsidRPr="00E53590">
        <w:rPr>
          <w:rtl/>
        </w:rPr>
        <w:t>כן, היא פנתה לבתי</w:t>
      </w:r>
      <w:r w:rsidR="00C975B7">
        <w:rPr>
          <w:rtl/>
        </w:rPr>
        <w:t>-</w:t>
      </w:r>
      <w:r w:rsidRPr="00E53590">
        <w:rPr>
          <w:rtl/>
        </w:rPr>
        <w:t>הספר שבהם</w:t>
      </w:r>
      <w:r w:rsidR="00C975B7">
        <w:rPr>
          <w:rtl/>
        </w:rPr>
        <w:t xml:space="preserve"> </w:t>
      </w:r>
      <w:r w:rsidRPr="00E53590">
        <w:rPr>
          <w:rtl/>
        </w:rPr>
        <w:t>לומדים חלק מהתוקפים. המשטרה התערבה בצורה יעילה והתופעה פסקה.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ראוי</w:t>
      </w:r>
      <w:r w:rsidR="00C975B7">
        <w:rPr>
          <w:rtl/>
        </w:rPr>
        <w:t xml:space="preserve"> </w:t>
      </w:r>
      <w:r w:rsidRPr="00E53590">
        <w:rPr>
          <w:rtl/>
        </w:rPr>
        <w:t>לציין,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בית</w:t>
      </w:r>
      <w:r w:rsidR="00C975B7">
        <w:rPr>
          <w:rtl/>
        </w:rPr>
        <w:t>-</w:t>
      </w:r>
      <w:r w:rsidRPr="00E53590">
        <w:rPr>
          <w:rtl/>
        </w:rPr>
        <w:t>הספר</w:t>
      </w:r>
      <w:r w:rsidR="00C975B7">
        <w:rPr>
          <w:rtl/>
        </w:rPr>
        <w:t xml:space="preserve"> </w:t>
      </w:r>
      <w:r w:rsidRPr="00E53590">
        <w:rPr>
          <w:rtl/>
        </w:rPr>
        <w:t>מקיים בתוכו תוכניות מניעה לאלימות וטיפוח יחסי</w:t>
      </w:r>
      <w:r w:rsidR="00C975B7">
        <w:rPr>
          <w:rtl/>
        </w:rPr>
        <w:t xml:space="preserve"> </w:t>
      </w:r>
      <w:r w:rsidRPr="00E53590">
        <w:rPr>
          <w:rtl/>
        </w:rPr>
        <w:t>אנוש עם התייחסות מיוחדת לנושא ההלשנה.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לעניין</w:t>
      </w:r>
      <w:r w:rsidR="00C975B7">
        <w:rPr>
          <w:rtl/>
        </w:rPr>
        <w:t xml:space="preserve"> </w:t>
      </w:r>
      <w:r w:rsidRPr="00E53590">
        <w:rPr>
          <w:rtl/>
        </w:rPr>
        <w:t>"רולטת</w:t>
      </w:r>
      <w:r w:rsidR="00C975B7">
        <w:rPr>
          <w:rtl/>
        </w:rPr>
        <w:t xml:space="preserve"> </w:t>
      </w:r>
      <w:r w:rsidRPr="00E53590">
        <w:rPr>
          <w:rtl/>
        </w:rPr>
        <w:t>החנק"</w:t>
      </w:r>
      <w:r w:rsidR="00C975B7">
        <w:rPr>
          <w:rtl/>
        </w:rPr>
        <w:t xml:space="preserve"> – </w:t>
      </w:r>
      <w:r w:rsidRPr="00E53590">
        <w:rPr>
          <w:rtl/>
        </w:rPr>
        <w:t>למיטב ידיעתנו, המקרה לא אירע בתחום בית</w:t>
      </w:r>
      <w:r w:rsidR="00C975B7">
        <w:rPr>
          <w:rtl/>
        </w:rPr>
        <w:t>-</w:t>
      </w:r>
      <w:r w:rsidRPr="00E53590">
        <w:rPr>
          <w:rtl/>
        </w:rPr>
        <w:t>הספר ולא</w:t>
      </w:r>
      <w:r w:rsidR="00C975B7">
        <w:rPr>
          <w:rtl/>
        </w:rPr>
        <w:t xml:space="preserve"> </w:t>
      </w:r>
      <w:r w:rsidRPr="00E53590">
        <w:rPr>
          <w:rtl/>
        </w:rPr>
        <w:t>בשעות</w:t>
      </w:r>
      <w:r w:rsidR="00C975B7">
        <w:rPr>
          <w:rtl/>
        </w:rPr>
        <w:t xml:space="preserve"> </w:t>
      </w:r>
      <w:r w:rsidRPr="00E53590">
        <w:rPr>
          <w:rtl/>
        </w:rPr>
        <w:t>הלימודים. אין ספק שהמשחק הזה ודומיו אינם חדשים, והם נובעים מכך שמתבגרים</w:t>
      </w:r>
      <w:r w:rsidR="00C975B7">
        <w:rPr>
          <w:rtl/>
        </w:rPr>
        <w:t xml:space="preserve"> </w:t>
      </w:r>
      <w:r w:rsidRPr="00E53590">
        <w:rPr>
          <w:rtl/>
        </w:rPr>
        <w:t>מנסים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כוחם במשחקי סיכון. מטבע הדברים, אנו רואים זאת בחומרה רבה, מחשש לחיי</w:t>
      </w:r>
      <w:r w:rsidR="00C975B7">
        <w:rPr>
          <w:rtl/>
        </w:rPr>
        <w:t xml:space="preserve"> </w:t>
      </w:r>
      <w:r w:rsidRPr="00E53590">
        <w:rPr>
          <w:rtl/>
        </w:rPr>
        <w:t>המשתתפים.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לעניין</w:t>
      </w:r>
      <w:r w:rsidR="00C975B7">
        <w:rPr>
          <w:rtl/>
        </w:rPr>
        <w:t xml:space="preserve"> </w:t>
      </w:r>
      <w:r w:rsidRPr="00E53590">
        <w:rPr>
          <w:rtl/>
        </w:rPr>
        <w:t>מופעי</w:t>
      </w:r>
      <w:r w:rsidR="00C975B7">
        <w:rPr>
          <w:rtl/>
        </w:rPr>
        <w:t xml:space="preserve"> </w:t>
      </w:r>
      <w:r w:rsidRPr="00E53590">
        <w:rPr>
          <w:rtl/>
        </w:rPr>
        <w:t>התועבה</w:t>
      </w:r>
      <w:r w:rsidR="00C975B7">
        <w:rPr>
          <w:rtl/>
        </w:rPr>
        <w:t xml:space="preserve"> – </w:t>
      </w:r>
      <w:r w:rsidRPr="00E53590">
        <w:rPr>
          <w:rtl/>
        </w:rPr>
        <w:t>מדובר</w:t>
      </w:r>
      <w:r w:rsidR="00C975B7">
        <w:rPr>
          <w:rtl/>
        </w:rPr>
        <w:t xml:space="preserve"> </w:t>
      </w:r>
      <w:r w:rsidRPr="00E53590">
        <w:rPr>
          <w:rtl/>
        </w:rPr>
        <w:t>במופע של חשפנית בשעות הערב, בניגוד לרצון</w:t>
      </w:r>
      <w:r w:rsidR="00C975B7">
        <w:rPr>
          <w:rtl/>
        </w:rPr>
        <w:t xml:space="preserve"> </w:t>
      </w:r>
      <w:r w:rsidRPr="00E53590">
        <w:rPr>
          <w:rtl/>
        </w:rPr>
        <w:t>הנהלת</w:t>
      </w:r>
      <w:r w:rsidR="00C975B7">
        <w:rPr>
          <w:rtl/>
        </w:rPr>
        <w:t xml:space="preserve"> </w:t>
      </w:r>
      <w:r w:rsidRPr="00E53590">
        <w:rPr>
          <w:rtl/>
        </w:rPr>
        <w:t>בית</w:t>
      </w:r>
      <w:r w:rsidR="00C975B7">
        <w:rPr>
          <w:rtl/>
        </w:rPr>
        <w:t>-</w:t>
      </w:r>
      <w:r w:rsidRPr="00E53590">
        <w:rPr>
          <w:rtl/>
        </w:rPr>
        <w:t>הספר.</w:t>
      </w:r>
      <w:r w:rsidR="00C975B7">
        <w:rPr>
          <w:rtl/>
        </w:rPr>
        <w:t xml:space="preserve"> </w:t>
      </w:r>
      <w:r w:rsidRPr="00E53590">
        <w:rPr>
          <w:rtl/>
        </w:rPr>
        <w:t>תגובת בית</w:t>
      </w:r>
      <w:r w:rsidR="00C975B7">
        <w:rPr>
          <w:rtl/>
        </w:rPr>
        <w:t>-</w:t>
      </w:r>
      <w:r w:rsidRPr="00E53590">
        <w:rPr>
          <w:rtl/>
        </w:rPr>
        <w:t>הספר היתה חמורה, התלמידים נענשו בהתאם, לרבות השעיה</w:t>
      </w:r>
      <w:r w:rsidR="00C975B7">
        <w:rPr>
          <w:rtl/>
        </w:rPr>
        <w:t xml:space="preserve"> </w:t>
      </w:r>
      <w:r w:rsidRPr="00E53590">
        <w:rPr>
          <w:rtl/>
        </w:rPr>
        <w:t>בתוך</w:t>
      </w:r>
      <w:r w:rsidR="00C975B7">
        <w:rPr>
          <w:rtl/>
        </w:rPr>
        <w:t xml:space="preserve"> </w:t>
      </w:r>
      <w:r w:rsidRPr="00E53590">
        <w:rPr>
          <w:rtl/>
        </w:rPr>
        <w:t>בית</w:t>
      </w:r>
      <w:r w:rsidR="00C975B7">
        <w:rPr>
          <w:rtl/>
        </w:rPr>
        <w:t>-</w:t>
      </w:r>
      <w:r w:rsidRPr="00E53590">
        <w:rPr>
          <w:rtl/>
        </w:rPr>
        <w:t>הספר,</w:t>
      </w:r>
      <w:r w:rsidR="00C975B7">
        <w:rPr>
          <w:rtl/>
        </w:rPr>
        <w:t xml:space="preserve"> </w:t>
      </w:r>
      <w:r w:rsidRPr="00E53590">
        <w:rPr>
          <w:rtl/>
        </w:rPr>
        <w:t>לעבודות</w:t>
      </w:r>
      <w:r w:rsidR="00C975B7">
        <w:rPr>
          <w:rtl/>
        </w:rPr>
        <w:t xml:space="preserve"> </w:t>
      </w:r>
      <w:r w:rsidRPr="00E53590">
        <w:rPr>
          <w:rtl/>
        </w:rPr>
        <w:t>בתחזוקת</w:t>
      </w:r>
      <w:r w:rsidR="00C975B7">
        <w:rPr>
          <w:rtl/>
        </w:rPr>
        <w:t xml:space="preserve"> </w:t>
      </w:r>
      <w:r w:rsidRPr="00E53590">
        <w:rPr>
          <w:rtl/>
        </w:rPr>
        <w:t>מבנים</w:t>
      </w:r>
      <w:r w:rsidR="00C975B7">
        <w:rPr>
          <w:rtl/>
        </w:rPr>
        <w:t xml:space="preserve"> </w:t>
      </w:r>
      <w:r w:rsidRPr="00E53590">
        <w:rPr>
          <w:rtl/>
        </w:rPr>
        <w:t>שונים.</w:t>
      </w:r>
      <w:r w:rsidR="00C975B7">
        <w:rPr>
          <w:rtl/>
        </w:rPr>
        <w:t xml:space="preserve"> </w:t>
      </w:r>
      <w:r w:rsidRPr="00E53590">
        <w:rPr>
          <w:rtl/>
        </w:rPr>
        <w:t>כמו</w:t>
      </w:r>
      <w:r w:rsidR="00C975B7">
        <w:rPr>
          <w:rtl/>
        </w:rPr>
        <w:t>-</w:t>
      </w:r>
      <w:r w:rsidRPr="00E53590">
        <w:rPr>
          <w:rtl/>
        </w:rPr>
        <w:t>כן</w:t>
      </w:r>
      <w:r w:rsidR="00C975B7">
        <w:rPr>
          <w:rtl/>
        </w:rPr>
        <w:t xml:space="preserve"> </w:t>
      </w:r>
      <w:r w:rsidRPr="00E53590">
        <w:rPr>
          <w:rtl/>
        </w:rPr>
        <w:t>נערכה פעולה חינוכית</w:t>
      </w:r>
      <w:r w:rsidR="00C975B7">
        <w:rPr>
          <w:rtl/>
        </w:rPr>
        <w:t xml:space="preserve"> </w:t>
      </w:r>
      <w:r w:rsidRPr="00E53590">
        <w:rPr>
          <w:rtl/>
        </w:rPr>
        <w:t>והסברתית</w:t>
      </w:r>
      <w:r w:rsidR="00C975B7">
        <w:rPr>
          <w:rtl/>
        </w:rPr>
        <w:t xml:space="preserve"> </w:t>
      </w:r>
      <w:r w:rsidRPr="00E53590">
        <w:rPr>
          <w:rtl/>
        </w:rPr>
        <w:t>בכל</w:t>
      </w:r>
      <w:r w:rsidR="00C975B7">
        <w:rPr>
          <w:rtl/>
        </w:rPr>
        <w:t xml:space="preserve"> </w:t>
      </w:r>
      <w:r w:rsidRPr="00E53590">
        <w:rPr>
          <w:rtl/>
        </w:rPr>
        <w:t>השכבה,</w:t>
      </w:r>
      <w:r w:rsidR="00C975B7">
        <w:rPr>
          <w:rtl/>
        </w:rPr>
        <w:t xml:space="preserve"> </w:t>
      </w:r>
      <w:r w:rsidRPr="00E53590">
        <w:rPr>
          <w:rtl/>
        </w:rPr>
        <w:t>בליווי</w:t>
      </w:r>
      <w:r w:rsidR="00C975B7">
        <w:rPr>
          <w:rtl/>
        </w:rPr>
        <w:t xml:space="preserve"> </w:t>
      </w:r>
      <w:r w:rsidRPr="00E53590">
        <w:rPr>
          <w:rtl/>
        </w:rPr>
        <w:t>הפסיכולוגית</w:t>
      </w:r>
      <w:r w:rsidR="00C975B7">
        <w:rPr>
          <w:rtl/>
        </w:rPr>
        <w:t xml:space="preserve"> </w:t>
      </w:r>
      <w:r w:rsidRPr="00E53590">
        <w:rPr>
          <w:rtl/>
        </w:rPr>
        <w:t>מטעם</w:t>
      </w:r>
      <w:r w:rsidR="00C975B7">
        <w:rPr>
          <w:rtl/>
        </w:rPr>
        <w:t xml:space="preserve"> </w:t>
      </w:r>
      <w:r w:rsidRPr="00E53590">
        <w:rPr>
          <w:rtl/>
        </w:rPr>
        <w:t>השירות הפסיכולוגי.</w:t>
      </w:r>
      <w:r w:rsidR="00C975B7">
        <w:rPr>
          <w:rtl/>
        </w:rPr>
        <w:t xml:space="preserve"> </w:t>
      </w:r>
      <w:r w:rsidRPr="00E53590">
        <w:rPr>
          <w:rtl/>
        </w:rPr>
        <w:t>התלמידים</w:t>
      </w:r>
      <w:r w:rsidR="00C975B7">
        <w:rPr>
          <w:rtl/>
        </w:rPr>
        <w:t xml:space="preserve"> </w:t>
      </w:r>
      <w:r w:rsidRPr="00E53590">
        <w:rPr>
          <w:rtl/>
        </w:rPr>
        <w:t>שהשתתפו באירוע כתבו להנהלה מכתבים, שבהם הביעו חרטה על מעשיהם.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2.</w:t>
      </w:r>
      <w:r w:rsidR="00C975B7">
        <w:rPr>
          <w:rtl/>
        </w:rPr>
        <w:t xml:space="preserve"> </w:t>
      </w:r>
      <w:r w:rsidRPr="00E53590">
        <w:rPr>
          <w:rtl/>
        </w:rPr>
        <w:t>כאמור,</w:t>
      </w:r>
      <w:r w:rsidR="00C975B7">
        <w:rPr>
          <w:rtl/>
        </w:rPr>
        <w:t xml:space="preserve"> </w:t>
      </w:r>
      <w:r w:rsidRPr="00E53590">
        <w:rPr>
          <w:rtl/>
        </w:rPr>
        <w:t>שניים</w:t>
      </w:r>
      <w:r w:rsidR="00C975B7">
        <w:rPr>
          <w:rtl/>
        </w:rPr>
        <w:t xml:space="preserve"> </w:t>
      </w:r>
      <w:r w:rsidRPr="00E53590">
        <w:rPr>
          <w:rtl/>
        </w:rPr>
        <w:t>מהאירועים</w:t>
      </w:r>
      <w:r w:rsidR="00C975B7">
        <w:rPr>
          <w:rtl/>
        </w:rPr>
        <w:t xml:space="preserve"> </w:t>
      </w:r>
      <w:r w:rsidRPr="00E53590">
        <w:rPr>
          <w:rtl/>
        </w:rPr>
        <w:t>אירעו</w:t>
      </w:r>
      <w:r w:rsidR="00C975B7">
        <w:rPr>
          <w:rtl/>
        </w:rPr>
        <w:t xml:space="preserve"> </w:t>
      </w:r>
      <w:r w:rsidRPr="00E53590">
        <w:rPr>
          <w:rtl/>
        </w:rPr>
        <w:t>מחוץ</w:t>
      </w:r>
      <w:r w:rsidR="00C975B7">
        <w:rPr>
          <w:rtl/>
        </w:rPr>
        <w:t xml:space="preserve"> </w:t>
      </w:r>
      <w:r w:rsidRPr="00E53590">
        <w:rPr>
          <w:rtl/>
        </w:rPr>
        <w:t>לשעות</w:t>
      </w:r>
      <w:r w:rsidR="00C975B7">
        <w:rPr>
          <w:rtl/>
        </w:rPr>
        <w:t xml:space="preserve"> </w:t>
      </w:r>
      <w:r w:rsidRPr="00E53590">
        <w:rPr>
          <w:rtl/>
        </w:rPr>
        <w:t>הלימודים</w:t>
      </w:r>
      <w:r w:rsidR="00C975B7">
        <w:rPr>
          <w:rtl/>
        </w:rPr>
        <w:t xml:space="preserve"> </w:t>
      </w:r>
      <w:r w:rsidRPr="00E53590">
        <w:rPr>
          <w:rtl/>
        </w:rPr>
        <w:t>ואף מחוץ לשטח</w:t>
      </w:r>
      <w:r w:rsidR="00C975B7">
        <w:rPr>
          <w:rtl/>
        </w:rPr>
        <w:t xml:space="preserve"> </w:t>
      </w:r>
      <w:r w:rsidRPr="00E53590">
        <w:rPr>
          <w:rtl/>
        </w:rPr>
        <w:t>בית</w:t>
      </w:r>
      <w:r w:rsidR="00C975B7">
        <w:rPr>
          <w:rtl/>
        </w:rPr>
        <w:t>-</w:t>
      </w:r>
      <w:r w:rsidRPr="00E53590">
        <w:rPr>
          <w:rtl/>
        </w:rPr>
        <w:t>הספר.</w:t>
      </w:r>
      <w:r w:rsidR="00C975B7">
        <w:rPr>
          <w:rtl/>
        </w:rPr>
        <w:t xml:space="preserve"> </w:t>
      </w:r>
      <w:r w:rsidRPr="00E53590">
        <w:rPr>
          <w:rtl/>
        </w:rPr>
        <w:t>המשרד</w:t>
      </w:r>
      <w:r w:rsidR="00C975B7">
        <w:rPr>
          <w:rtl/>
        </w:rPr>
        <w:t xml:space="preserve"> </w:t>
      </w:r>
      <w:r w:rsidRPr="00E53590">
        <w:rPr>
          <w:rtl/>
        </w:rPr>
        <w:t>רואה</w:t>
      </w:r>
      <w:r w:rsidR="00C975B7">
        <w:rPr>
          <w:rtl/>
        </w:rPr>
        <w:t xml:space="preserve"> </w:t>
      </w:r>
      <w:r w:rsidRPr="00E53590">
        <w:rPr>
          <w:rtl/>
        </w:rPr>
        <w:t>אותם</w:t>
      </w:r>
      <w:r w:rsidR="00C975B7">
        <w:rPr>
          <w:rtl/>
        </w:rPr>
        <w:t xml:space="preserve"> </w:t>
      </w:r>
      <w:r w:rsidRPr="00E53590">
        <w:rPr>
          <w:rtl/>
        </w:rPr>
        <w:t>בחומרה</w:t>
      </w:r>
      <w:r w:rsidR="00C975B7">
        <w:rPr>
          <w:rtl/>
        </w:rPr>
        <w:t xml:space="preserve"> </w:t>
      </w:r>
      <w:r w:rsidRPr="00E53590">
        <w:rPr>
          <w:rtl/>
        </w:rPr>
        <w:t>רבה</w:t>
      </w:r>
      <w:r w:rsidR="00C975B7">
        <w:rPr>
          <w:rtl/>
        </w:rPr>
        <w:t xml:space="preserve"> </w:t>
      </w:r>
      <w:r w:rsidRPr="00E53590">
        <w:rPr>
          <w:rtl/>
        </w:rPr>
        <w:t>ומפעיל,</w:t>
      </w:r>
      <w:r w:rsidR="00C975B7">
        <w:rPr>
          <w:rtl/>
        </w:rPr>
        <w:t xml:space="preserve"> </w:t>
      </w:r>
      <w:r w:rsidRPr="00E53590">
        <w:rPr>
          <w:rtl/>
        </w:rPr>
        <w:t>באמצעות השירות הפסיכולוגי</w:t>
      </w:r>
      <w:r w:rsidR="00C975B7">
        <w:rPr>
          <w:rtl/>
        </w:rPr>
        <w:t xml:space="preserve"> </w:t>
      </w:r>
      <w:r w:rsidRPr="00E53590">
        <w:rPr>
          <w:rtl/>
        </w:rPr>
        <w:t>הייעוצי, תוכניות העוסקות בכישורי חיים ומטפלות בתחומי החיים השונים וכן תוכניות</w:t>
      </w:r>
      <w:r w:rsidR="00C975B7">
        <w:rPr>
          <w:rtl/>
        </w:rPr>
        <w:t xml:space="preserve"> </w:t>
      </w:r>
      <w:r w:rsidRPr="00E53590">
        <w:rPr>
          <w:rtl/>
        </w:rPr>
        <w:t>למניעת</w:t>
      </w:r>
      <w:r w:rsidR="00C975B7">
        <w:rPr>
          <w:rtl/>
        </w:rPr>
        <w:t xml:space="preserve"> </w:t>
      </w:r>
      <w:r w:rsidRPr="00E53590">
        <w:rPr>
          <w:rtl/>
        </w:rPr>
        <w:t>אלימות.</w:t>
      </w:r>
      <w:r w:rsidR="00C975B7">
        <w:rPr>
          <w:rtl/>
        </w:rPr>
        <w:t xml:space="preserve"> </w:t>
      </w:r>
      <w:r w:rsidRPr="00E53590">
        <w:rPr>
          <w:rtl/>
        </w:rPr>
        <w:t>עם זאת, אין בידם למנוע לחלוטין את כל האירועים החריגים, בייחוד</w:t>
      </w:r>
      <w:r w:rsidR="00C975B7">
        <w:rPr>
          <w:rtl/>
        </w:rPr>
        <w:t xml:space="preserve"> </w:t>
      </w:r>
      <w:r w:rsidRPr="00E53590">
        <w:rPr>
          <w:rtl/>
        </w:rPr>
        <w:t>כשאינם מתרחשים בתחומי בית</w:t>
      </w:r>
      <w:r w:rsidR="00C975B7">
        <w:rPr>
          <w:rtl/>
        </w:rPr>
        <w:t>-</w:t>
      </w:r>
      <w:r w:rsidRPr="00E53590">
        <w:rPr>
          <w:rtl/>
        </w:rPr>
        <w:t>הספר.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כאשר</w:t>
      </w:r>
      <w:r w:rsidR="00C975B7">
        <w:rPr>
          <w:rtl/>
        </w:rPr>
        <w:t xml:space="preserve"> </w:t>
      </w:r>
      <w:r w:rsidRPr="00E53590">
        <w:rPr>
          <w:rtl/>
        </w:rPr>
        <w:t>אירועי אלימות או "דמי חסות" מתרחשים בתחום בית</w:t>
      </w:r>
      <w:r w:rsidR="00C975B7">
        <w:rPr>
          <w:rtl/>
        </w:rPr>
        <w:t>-</w:t>
      </w:r>
      <w:r w:rsidRPr="00E53590">
        <w:rPr>
          <w:rtl/>
        </w:rPr>
        <w:t>הספר ובשעות הלימודים,</w:t>
      </w:r>
      <w:r w:rsidR="00C975B7">
        <w:rPr>
          <w:rtl/>
        </w:rPr>
        <w:t xml:space="preserve"> </w:t>
      </w:r>
      <w:r w:rsidRPr="00E53590">
        <w:rPr>
          <w:rtl/>
        </w:rPr>
        <w:t>בית</w:t>
      </w:r>
      <w:r w:rsidR="00C975B7">
        <w:rPr>
          <w:rtl/>
        </w:rPr>
        <w:t>-</w:t>
      </w:r>
      <w:r w:rsidRPr="00E53590">
        <w:rPr>
          <w:rtl/>
        </w:rPr>
        <w:t>הספר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האחראי</w:t>
      </w:r>
      <w:r w:rsidR="00C975B7">
        <w:rPr>
          <w:rtl/>
        </w:rPr>
        <w:t xml:space="preserve"> </w:t>
      </w:r>
      <w:r w:rsidRPr="00E53590">
        <w:rPr>
          <w:rtl/>
        </w:rPr>
        <w:t>לשלום תלמידיו</w:t>
      </w:r>
      <w:r w:rsidR="00C975B7">
        <w:rPr>
          <w:rtl/>
        </w:rPr>
        <w:t xml:space="preserve"> </w:t>
      </w:r>
      <w:r w:rsidRPr="00E53590">
        <w:rPr>
          <w:rtl/>
        </w:rPr>
        <w:t>והנהלת בית</w:t>
      </w:r>
      <w:r w:rsidR="00C975B7">
        <w:rPr>
          <w:rtl/>
        </w:rPr>
        <w:t>-</w:t>
      </w:r>
      <w:r w:rsidRPr="00E53590">
        <w:rPr>
          <w:rtl/>
        </w:rPr>
        <w:t>הספר נדרשת לפנות למשטרה לפעול</w:t>
      </w:r>
      <w:r w:rsidR="00C975B7">
        <w:rPr>
          <w:rtl/>
        </w:rPr>
        <w:t xml:space="preserve"> </w:t>
      </w:r>
      <w:r w:rsidRPr="00E53590">
        <w:rPr>
          <w:rtl/>
        </w:rPr>
        <w:t>באמצעים משמעתיים, ואכן כך נעשה.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מעבר</w:t>
      </w:r>
      <w:r w:rsidR="00C975B7">
        <w:rPr>
          <w:rtl/>
        </w:rPr>
        <w:t xml:space="preserve"> </w:t>
      </w:r>
      <w:r w:rsidRPr="00E53590">
        <w:rPr>
          <w:rtl/>
        </w:rPr>
        <w:t>לכך, מפעיל המשרד מערכת של 2,200 יועצים חינוכיים ו</w:t>
      </w:r>
      <w:r w:rsidR="00C975B7">
        <w:rPr>
          <w:rtl/>
        </w:rPr>
        <w:t>-</w:t>
      </w:r>
      <w:r w:rsidRPr="00E53590">
        <w:rPr>
          <w:rtl/>
        </w:rPr>
        <w:t>1,100 פסיכולוגים,</w:t>
      </w:r>
      <w:r w:rsidR="00C975B7">
        <w:rPr>
          <w:rtl/>
        </w:rPr>
        <w:t xml:space="preserve"> </w:t>
      </w:r>
      <w:r w:rsidRPr="00E53590">
        <w:rPr>
          <w:rtl/>
        </w:rPr>
        <w:t>שתפקידם, בין השאר, לטפל במקרים כגון אלה.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46" w:name="_Toc457989625"/>
      <w:r w:rsidRPr="00C975B7">
        <w:rPr>
          <w:rtl/>
        </w:rPr>
        <w:t>נשירת</w:t>
      </w:r>
      <w:r>
        <w:rPr>
          <w:rtl/>
        </w:rPr>
        <w:t xml:space="preserve"> </w:t>
      </w:r>
      <w:r w:rsidRPr="00C975B7">
        <w:rPr>
          <w:rtl/>
        </w:rPr>
        <w:t>תלמידים מבתי</w:t>
      </w:r>
      <w:r>
        <w:rPr>
          <w:rtl/>
        </w:rPr>
        <w:t>-</w:t>
      </w:r>
      <w:r w:rsidRPr="00C975B7">
        <w:rPr>
          <w:rtl/>
        </w:rPr>
        <w:t>ספר</w:t>
      </w:r>
      <w:bookmarkEnd w:id="46"/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י' ונונו שאל את שר החינוך והתרבות</w:t>
      </w:r>
      <w:r w:rsidR="00C975B7">
        <w:rPr>
          <w:rtl/>
        </w:rPr>
        <w:t xml:space="preserve"> </w:t>
      </w:r>
      <w:r w:rsidRPr="00E53590">
        <w:rPr>
          <w:rtl/>
        </w:rPr>
        <w:t>ביום כ"ז בשבט התשנ"ד (8 בפברואר 1994):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בעקבות</w:t>
      </w:r>
      <w:r w:rsidR="00C975B7">
        <w:rPr>
          <w:rtl/>
        </w:rPr>
        <w:t xml:space="preserve"> </w:t>
      </w:r>
      <w:r w:rsidRPr="00E53590">
        <w:rPr>
          <w:rtl/>
        </w:rPr>
        <w:t>הכתבה</w:t>
      </w:r>
      <w:r w:rsidR="00C975B7">
        <w:rPr>
          <w:rtl/>
        </w:rPr>
        <w:t xml:space="preserve"> </w:t>
      </w:r>
      <w:r w:rsidRPr="00E53590">
        <w:rPr>
          <w:rtl/>
        </w:rPr>
        <w:t>בעיתון</w:t>
      </w:r>
      <w:r w:rsidR="00C975B7">
        <w:rPr>
          <w:rtl/>
        </w:rPr>
        <w:t xml:space="preserve"> </w:t>
      </w:r>
      <w:r w:rsidRPr="00E53590">
        <w:rPr>
          <w:rtl/>
        </w:rPr>
        <w:t>"הארץ",</w:t>
      </w:r>
      <w:r w:rsidR="00C975B7">
        <w:rPr>
          <w:rtl/>
        </w:rPr>
        <w:t xml:space="preserve"> </w:t>
      </w:r>
      <w:r w:rsidRPr="00E53590">
        <w:rPr>
          <w:rtl/>
        </w:rPr>
        <w:t>שנטען</w:t>
      </w:r>
      <w:r w:rsidR="00C975B7">
        <w:rPr>
          <w:rtl/>
        </w:rPr>
        <w:t xml:space="preserve"> </w:t>
      </w:r>
      <w:r w:rsidRPr="00E53590">
        <w:rPr>
          <w:rtl/>
        </w:rPr>
        <w:t>בה</w:t>
      </w:r>
      <w:r w:rsidR="00C975B7">
        <w:rPr>
          <w:rtl/>
        </w:rPr>
        <w:t xml:space="preserve"> </w:t>
      </w:r>
      <w:r w:rsidRPr="00E53590">
        <w:rPr>
          <w:rtl/>
        </w:rPr>
        <w:t>כי 90,000 תלמידים מועדים לנשור</w:t>
      </w:r>
      <w:r w:rsidR="00C975B7">
        <w:rPr>
          <w:rtl/>
        </w:rPr>
        <w:t xml:space="preserve"> </w:t>
      </w:r>
      <w:r w:rsidRPr="00E53590">
        <w:rPr>
          <w:rtl/>
        </w:rPr>
        <w:t>מבתי</w:t>
      </w:r>
      <w:r w:rsidR="00C975B7">
        <w:rPr>
          <w:rtl/>
        </w:rPr>
        <w:t>-</w:t>
      </w:r>
      <w:r w:rsidRPr="00E53590">
        <w:rPr>
          <w:rtl/>
        </w:rPr>
        <w:t>הספר, ברצוני לשאול: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 האם משרד החינוך יודע על התופעה?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2. מה הם המסקנות והלקחים?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3. מה יעשה המשרד כדי לפתור את הבעיה?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a4"/>
        <w:rPr>
          <w:rtl/>
        </w:rPr>
      </w:pPr>
      <w:r w:rsidRPr="00C975B7">
        <w:rPr>
          <w:rtl/>
        </w:rPr>
        <w:t>תשובת שר החינוך והתרבות א' רובינשטיין:</w:t>
      </w:r>
    </w:p>
    <w:p w:rsidR="00C975B7" w:rsidRPr="00C975B7" w:rsidRDefault="00C975B7" w:rsidP="00C975B7">
      <w:pPr>
        <w:pStyle w:val="a5"/>
        <w:rPr>
          <w:rtl/>
        </w:rPr>
      </w:pPr>
      <w:r w:rsidRPr="00C975B7">
        <w:rPr>
          <w:u w:val="single"/>
          <w:rtl/>
        </w:rPr>
        <w:t>(לא נקראה, נמסרה לפרוטוקול)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ראה</w:t>
      </w:r>
      <w:r w:rsidR="00C975B7">
        <w:rPr>
          <w:rtl/>
        </w:rPr>
        <w:t xml:space="preserve"> </w:t>
      </w:r>
      <w:r w:rsidRPr="00E53590">
        <w:rPr>
          <w:rtl/>
        </w:rPr>
        <w:t>נא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תשובתי</w:t>
      </w:r>
      <w:r w:rsidR="00C975B7">
        <w:rPr>
          <w:rtl/>
        </w:rPr>
        <w:t xml:space="preserve"> </w:t>
      </w:r>
      <w:r w:rsidRPr="00E53590">
        <w:rPr>
          <w:rtl/>
        </w:rPr>
        <w:t>המורחבת,</w:t>
      </w:r>
      <w:r w:rsidR="00C975B7">
        <w:rPr>
          <w:rtl/>
        </w:rPr>
        <w:t xml:space="preserve"> </w:t>
      </w:r>
      <w:r w:rsidRPr="00E53590">
        <w:rPr>
          <w:rtl/>
        </w:rPr>
        <w:t>מיום</w:t>
      </w:r>
      <w:r w:rsidR="00C975B7">
        <w:rPr>
          <w:rtl/>
        </w:rPr>
        <w:t xml:space="preserve"> </w:t>
      </w:r>
      <w:r w:rsidRPr="00E53590">
        <w:rPr>
          <w:rtl/>
        </w:rPr>
        <w:t>26 בינואר 1994, על הצעה לסדר</w:t>
      </w:r>
      <w:r w:rsidR="00C975B7">
        <w:rPr>
          <w:rtl/>
        </w:rPr>
        <w:t>-</w:t>
      </w:r>
      <w:r w:rsidRPr="00E53590">
        <w:rPr>
          <w:rtl/>
        </w:rPr>
        <w:t>היום של</w:t>
      </w:r>
      <w:r w:rsidR="00C975B7">
        <w:rPr>
          <w:rtl/>
        </w:rPr>
        <w:t xml:space="preserve"> </w:t>
      </w:r>
      <w:r w:rsidRPr="00E53590">
        <w:rPr>
          <w:rtl/>
        </w:rPr>
        <w:t>חבר הכנסת אביגדור קהלני בנושא זה.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1"/>
        <w:rPr>
          <w:rtl/>
        </w:rPr>
      </w:pPr>
      <w:bookmarkStart w:id="47" w:name="_Toc457989626"/>
      <w:r w:rsidRPr="00C975B7">
        <w:rPr>
          <w:rtl/>
        </w:rPr>
        <w:t>הצעה לסדר</w:t>
      </w:r>
      <w:r>
        <w:rPr>
          <w:rtl/>
        </w:rPr>
        <w:t>-</w:t>
      </w:r>
      <w:r w:rsidRPr="00C975B7">
        <w:rPr>
          <w:rtl/>
        </w:rPr>
        <w:t>היום</w:t>
      </w:r>
      <w:bookmarkEnd w:id="47"/>
    </w:p>
    <w:p w:rsidR="00C975B7" w:rsidRPr="00C975B7" w:rsidRDefault="00C975B7" w:rsidP="00C975B7">
      <w:pPr>
        <w:pStyle w:val="1"/>
        <w:rPr>
          <w:rtl/>
        </w:rPr>
      </w:pPr>
      <w:bookmarkStart w:id="48" w:name="_Toc457989627"/>
      <w:r w:rsidRPr="00C975B7">
        <w:rPr>
          <w:rtl/>
        </w:rPr>
        <w:t>הרפורמה במערכת החינוך במגזר הדרוזי</w:t>
      </w:r>
      <w:bookmarkEnd w:id="48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עוברים</w:t>
      </w:r>
      <w:r w:rsidR="00C975B7">
        <w:rPr>
          <w:rtl/>
        </w:rPr>
        <w:t xml:space="preserve"> </w:t>
      </w:r>
      <w:r w:rsidRPr="00E53590">
        <w:rPr>
          <w:rtl/>
        </w:rPr>
        <w:t>להצעה לסדר</w:t>
      </w:r>
      <w:r w:rsidR="00C975B7">
        <w:rPr>
          <w:rtl/>
        </w:rPr>
        <w:t>-</w:t>
      </w:r>
      <w:r w:rsidRPr="00E53590">
        <w:rPr>
          <w:rtl/>
        </w:rPr>
        <w:t>היום מס' 3257, של חבר הכנסת אסעד אסעד:</w:t>
      </w:r>
      <w:r w:rsidR="00C975B7">
        <w:rPr>
          <w:rtl/>
        </w:rPr>
        <w:t xml:space="preserve"> </w:t>
      </w:r>
      <w:r w:rsidRPr="00E53590">
        <w:rPr>
          <w:rtl/>
        </w:rPr>
        <w:t>הרפורמה</w:t>
      </w:r>
      <w:r w:rsidR="00C975B7">
        <w:rPr>
          <w:rtl/>
        </w:rPr>
        <w:t xml:space="preserve"> </w:t>
      </w:r>
      <w:r w:rsidRPr="00E53590">
        <w:rPr>
          <w:rtl/>
        </w:rPr>
        <w:t>במערכת החינוך במגזר הדרוזי.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אסעד אסעד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השר, חברי הכנסת, ב</w:t>
      </w:r>
      <w:r w:rsidR="00C975B7">
        <w:rPr>
          <w:rtl/>
        </w:rPr>
        <w:t>-</w:t>
      </w:r>
      <w:r w:rsidRPr="00E53590">
        <w:rPr>
          <w:rtl/>
        </w:rPr>
        <w:t>2 בינואר 1991 מינה שר החינוך</w:t>
      </w:r>
      <w:r w:rsidR="00C975B7">
        <w:rPr>
          <w:rtl/>
        </w:rPr>
        <w:t xml:space="preserve"> </w:t>
      </w:r>
      <w:r w:rsidRPr="00E53590">
        <w:rPr>
          <w:rtl/>
        </w:rPr>
        <w:t>לשעבר,</w:t>
      </w:r>
      <w:r w:rsidR="00C975B7">
        <w:rPr>
          <w:rtl/>
        </w:rPr>
        <w:t xml:space="preserve"> </w:t>
      </w:r>
      <w:r w:rsidRPr="00E53590">
        <w:rPr>
          <w:rtl/>
        </w:rPr>
        <w:t>חבר הכנסת זבולון המר, ועדת מומחים בראשותו של פרופסור גבי בן</w:t>
      </w:r>
      <w:r w:rsidR="00C975B7">
        <w:rPr>
          <w:rtl/>
        </w:rPr>
        <w:t>-</w:t>
      </w:r>
      <w:r w:rsidRPr="00E53590">
        <w:rPr>
          <w:rtl/>
        </w:rPr>
        <w:t>דור, רקטור</w:t>
      </w:r>
      <w:r w:rsidR="00C975B7">
        <w:rPr>
          <w:rtl/>
        </w:rPr>
        <w:t xml:space="preserve"> </w:t>
      </w:r>
      <w:r w:rsidRPr="00E53590">
        <w:rPr>
          <w:rtl/>
        </w:rPr>
        <w:t>אוניברסיטת</w:t>
      </w:r>
      <w:r w:rsidR="00C975B7">
        <w:rPr>
          <w:rtl/>
        </w:rPr>
        <w:t xml:space="preserve"> </w:t>
      </w:r>
      <w:r w:rsidRPr="00E53590">
        <w:rPr>
          <w:rtl/>
        </w:rPr>
        <w:t>חיפה לשעבר, ובה חברים ד"ר יוסף יונאי, ד"ר יעקב הדני, ד"ר דורון מור</w:t>
      </w:r>
      <w:r w:rsidR="00C975B7">
        <w:rPr>
          <w:rtl/>
        </w:rPr>
        <w:t xml:space="preserve"> </w:t>
      </w:r>
      <w:r w:rsidRPr="00E53590">
        <w:rPr>
          <w:rtl/>
        </w:rPr>
        <w:t>ומר</w:t>
      </w:r>
      <w:r w:rsidR="00C975B7">
        <w:rPr>
          <w:rtl/>
        </w:rPr>
        <w:t xml:space="preserve"> </w:t>
      </w:r>
      <w:r w:rsidRPr="00E53590">
        <w:rPr>
          <w:rtl/>
        </w:rPr>
        <w:t>יוסף</w:t>
      </w:r>
      <w:r w:rsidR="00C975B7">
        <w:rPr>
          <w:rtl/>
        </w:rPr>
        <w:t xml:space="preserve"> </w:t>
      </w:r>
      <w:r w:rsidRPr="00E53590">
        <w:rPr>
          <w:rtl/>
        </w:rPr>
        <w:t>בן</w:t>
      </w:r>
      <w:r w:rsidR="00C975B7">
        <w:rPr>
          <w:rtl/>
        </w:rPr>
        <w:t>-</w:t>
      </w:r>
      <w:r w:rsidRPr="00E53590">
        <w:rPr>
          <w:rtl/>
        </w:rPr>
        <w:t>רחמים. הוועדה, לכל הדעות מומחית בנושא החינוך, בחנה, על</w:t>
      </w:r>
      <w:r w:rsidR="00C975B7">
        <w:rPr>
          <w:rtl/>
        </w:rPr>
        <w:t>-</w:t>
      </w:r>
      <w:r w:rsidRPr="00E53590">
        <w:rPr>
          <w:rtl/>
        </w:rPr>
        <w:t>פי הנחיית</w:t>
      </w:r>
      <w:r w:rsidR="00C975B7">
        <w:rPr>
          <w:rtl/>
        </w:rPr>
        <w:t xml:space="preserve"> </w:t>
      </w:r>
      <w:r w:rsidRPr="00E53590">
        <w:rPr>
          <w:rtl/>
        </w:rPr>
        <w:t>שר</w:t>
      </w:r>
      <w:r w:rsidR="00C975B7">
        <w:rPr>
          <w:rtl/>
        </w:rPr>
        <w:t xml:space="preserve"> </w:t>
      </w:r>
      <w:r w:rsidRPr="00E53590">
        <w:rPr>
          <w:rtl/>
        </w:rPr>
        <w:t>החינוך,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מערכת</w:t>
      </w:r>
      <w:r w:rsidR="00C975B7">
        <w:rPr>
          <w:rtl/>
        </w:rPr>
        <w:t xml:space="preserve"> </w:t>
      </w:r>
      <w:r w:rsidRPr="00E53590">
        <w:rPr>
          <w:rtl/>
        </w:rPr>
        <w:t>החינוך</w:t>
      </w:r>
      <w:r w:rsidR="00C975B7">
        <w:rPr>
          <w:rtl/>
        </w:rPr>
        <w:t xml:space="preserve"> </w:t>
      </w:r>
      <w:r w:rsidRPr="00E53590">
        <w:rPr>
          <w:rtl/>
        </w:rPr>
        <w:t>במגזר</w:t>
      </w:r>
      <w:r w:rsidR="00C975B7">
        <w:rPr>
          <w:rtl/>
        </w:rPr>
        <w:t xml:space="preserve"> </w:t>
      </w:r>
      <w:r w:rsidRPr="00E53590">
        <w:rPr>
          <w:rtl/>
        </w:rPr>
        <w:t>הדרוזי ואת ההישגים מאז 1977, כאשר הוקמה</w:t>
      </w:r>
      <w:r w:rsidR="00C975B7">
        <w:rPr>
          <w:rtl/>
        </w:rPr>
        <w:t xml:space="preserve"> </w:t>
      </w:r>
      <w:r w:rsidRPr="00E53590">
        <w:rPr>
          <w:rtl/>
        </w:rPr>
        <w:t>היחידה לטיפול במגזר זה אחרי הפרדת מערכת החינוך של המגזר הדרוזי מהמגזר הערבי.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 אדוני השר, הוועדה התכנסה לראשונה ב</w:t>
      </w:r>
      <w:r w:rsidR="00C975B7">
        <w:rPr>
          <w:rtl/>
        </w:rPr>
        <w:t>-</w:t>
      </w:r>
      <w:r w:rsidRPr="00E53590">
        <w:rPr>
          <w:rtl/>
        </w:rPr>
        <w:t>7 במרס 1991 בהשתתפות</w:t>
      </w:r>
      <w:r w:rsidR="00C975B7">
        <w:rPr>
          <w:rtl/>
        </w:rPr>
        <w:t xml:space="preserve"> </w:t>
      </w:r>
      <w:r w:rsidRPr="00E53590">
        <w:rPr>
          <w:rtl/>
        </w:rPr>
        <w:t>השר</w:t>
      </w:r>
      <w:r w:rsidR="00C975B7">
        <w:rPr>
          <w:rtl/>
        </w:rPr>
        <w:t xml:space="preserve"> </w:t>
      </w:r>
      <w:r w:rsidRPr="00E53590">
        <w:rPr>
          <w:rtl/>
        </w:rPr>
        <w:t>דאז,</w:t>
      </w:r>
      <w:r w:rsidR="00C975B7">
        <w:rPr>
          <w:rtl/>
        </w:rPr>
        <w:t xml:space="preserve"> </w:t>
      </w:r>
      <w:r w:rsidRPr="00E53590">
        <w:rPr>
          <w:rtl/>
        </w:rPr>
        <w:t>המנהל</w:t>
      </w:r>
      <w:r w:rsidR="00C975B7">
        <w:rPr>
          <w:rtl/>
        </w:rPr>
        <w:t xml:space="preserve"> </w:t>
      </w:r>
      <w:r w:rsidRPr="00E53590">
        <w:rPr>
          <w:rtl/>
        </w:rPr>
        <w:t>הכללי</w:t>
      </w:r>
      <w:r w:rsidR="00C975B7">
        <w:rPr>
          <w:rtl/>
        </w:rPr>
        <w:t xml:space="preserve"> </w:t>
      </w:r>
      <w:r w:rsidRPr="00E53590">
        <w:rPr>
          <w:rtl/>
        </w:rPr>
        <w:t>ועובדים</w:t>
      </w:r>
      <w:r w:rsidR="00C975B7">
        <w:rPr>
          <w:rtl/>
        </w:rPr>
        <w:t xml:space="preserve"> </w:t>
      </w:r>
      <w:r w:rsidRPr="00E53590">
        <w:rPr>
          <w:rtl/>
        </w:rPr>
        <w:t>בכירים</w:t>
      </w:r>
      <w:r w:rsidR="00C975B7">
        <w:rPr>
          <w:rtl/>
        </w:rPr>
        <w:t xml:space="preserve"> </w:t>
      </w:r>
      <w:r w:rsidRPr="00E53590">
        <w:rPr>
          <w:rtl/>
        </w:rPr>
        <w:t>במשרד</w:t>
      </w:r>
      <w:r w:rsidR="00C975B7">
        <w:rPr>
          <w:rtl/>
        </w:rPr>
        <w:t xml:space="preserve"> </w:t>
      </w:r>
      <w:r w:rsidRPr="00E53590">
        <w:rPr>
          <w:rtl/>
        </w:rPr>
        <w:t>החינוך והתרבות</w:t>
      </w:r>
      <w:r w:rsidR="00C975B7">
        <w:rPr>
          <w:rtl/>
        </w:rPr>
        <w:t xml:space="preserve"> </w:t>
      </w:r>
      <w:r w:rsidRPr="00E53590">
        <w:rPr>
          <w:rtl/>
        </w:rPr>
        <w:t>וקבעה את סדרי</w:t>
      </w:r>
      <w:r w:rsidR="00C975B7">
        <w:rPr>
          <w:rtl/>
        </w:rPr>
        <w:t xml:space="preserve"> </w:t>
      </w:r>
      <w:r w:rsidRPr="00E53590">
        <w:rPr>
          <w:rtl/>
        </w:rPr>
        <w:t>עבודתה</w:t>
      </w:r>
      <w:r w:rsidR="00C975B7">
        <w:rPr>
          <w:rtl/>
        </w:rPr>
        <w:t xml:space="preserve"> </w:t>
      </w:r>
      <w:r w:rsidRPr="00E53590">
        <w:rPr>
          <w:rtl/>
        </w:rPr>
        <w:t>ואת לוח הזמנים שנועדו לאפשר את הגשת המסקנות המרכזיות עוד בשנת הלימודים</w:t>
      </w:r>
      <w:r w:rsidR="00C975B7">
        <w:rPr>
          <w:rtl/>
        </w:rPr>
        <w:t xml:space="preserve"> </w:t>
      </w:r>
      <w:r w:rsidRPr="00E53590">
        <w:rPr>
          <w:rtl/>
        </w:rPr>
        <w:t>1991.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הוועדה,</w:t>
      </w:r>
      <w:r w:rsidR="00C975B7">
        <w:rPr>
          <w:rtl/>
        </w:rPr>
        <w:t xml:space="preserve"> </w:t>
      </w: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השר,</w:t>
      </w:r>
      <w:r w:rsidR="00C975B7">
        <w:rPr>
          <w:rtl/>
        </w:rPr>
        <w:t xml:space="preserve"> </w:t>
      </w:r>
      <w:r w:rsidRPr="00E53590">
        <w:rPr>
          <w:rtl/>
        </w:rPr>
        <w:t>פנתה</w:t>
      </w:r>
      <w:r w:rsidR="00C975B7">
        <w:rPr>
          <w:rtl/>
        </w:rPr>
        <w:t xml:space="preserve"> </w:t>
      </w:r>
      <w:r w:rsidRPr="00E53590">
        <w:rPr>
          <w:rtl/>
        </w:rPr>
        <w:t>לראשי</w:t>
      </w:r>
      <w:r w:rsidR="00C975B7">
        <w:rPr>
          <w:rtl/>
        </w:rPr>
        <w:t xml:space="preserve"> </w:t>
      </w:r>
      <w:r w:rsidRPr="00E53590">
        <w:rPr>
          <w:rtl/>
        </w:rPr>
        <w:t>הציבור הדרוזי, לראשי הרשויות, למנהלים,</w:t>
      </w:r>
      <w:r w:rsidR="00C975B7">
        <w:rPr>
          <w:rtl/>
        </w:rPr>
        <w:t xml:space="preserve"> </w:t>
      </w:r>
      <w:r w:rsidRPr="00E53590">
        <w:rPr>
          <w:rtl/>
        </w:rPr>
        <w:t>למפקחים,</w:t>
      </w:r>
      <w:r w:rsidR="00C975B7">
        <w:rPr>
          <w:rtl/>
        </w:rPr>
        <w:t xml:space="preserve"> </w:t>
      </w:r>
      <w:r w:rsidRPr="00E53590">
        <w:rPr>
          <w:rtl/>
        </w:rPr>
        <w:t>למורים,</w:t>
      </w:r>
      <w:r w:rsidR="00C975B7">
        <w:rPr>
          <w:rtl/>
        </w:rPr>
        <w:t xml:space="preserve">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לראשי</w:t>
      </w:r>
      <w:r w:rsidR="00C975B7">
        <w:rPr>
          <w:rtl/>
        </w:rPr>
        <w:t xml:space="preserve"> </w:t>
      </w:r>
      <w:r w:rsidRPr="00E53590">
        <w:rPr>
          <w:rtl/>
        </w:rPr>
        <w:t>משרד</w:t>
      </w:r>
      <w:r w:rsidR="00C975B7">
        <w:rPr>
          <w:rtl/>
        </w:rPr>
        <w:t xml:space="preserve"> </w:t>
      </w:r>
      <w:r w:rsidRPr="00E53590">
        <w:rPr>
          <w:rtl/>
        </w:rPr>
        <w:t>החינוך, נפגשה עם חלק מאותם אנשים, קיבלה גם</w:t>
      </w:r>
      <w:r w:rsidR="00C975B7">
        <w:rPr>
          <w:rtl/>
        </w:rPr>
        <w:t xml:space="preserve"> </w:t>
      </w:r>
      <w:r w:rsidRPr="00E53590">
        <w:rPr>
          <w:rtl/>
        </w:rPr>
        <w:t>דוחות בכתב, ואחרי אין</w:t>
      </w:r>
      <w:r w:rsidR="00C975B7">
        <w:rPr>
          <w:rtl/>
        </w:rPr>
        <w:t>-</w:t>
      </w:r>
      <w:r w:rsidRPr="00E53590">
        <w:rPr>
          <w:rtl/>
        </w:rPr>
        <w:t xml:space="preserve">סוף מפגשים כאלה ופניות </w:t>
      </w:r>
      <w:r w:rsidR="00C975B7">
        <w:rPr>
          <w:rtl/>
        </w:rPr>
        <w:t>–</w:t>
      </w:r>
      <w:r w:rsidRPr="00E53590">
        <w:rPr>
          <w:rtl/>
        </w:rPr>
        <w:t xml:space="preserve"> ויושב</w:t>
      </w:r>
      <w:r w:rsidR="00C975B7">
        <w:rPr>
          <w:rtl/>
        </w:rPr>
        <w:t>-</w:t>
      </w:r>
      <w:r w:rsidRPr="00E53590">
        <w:rPr>
          <w:rtl/>
        </w:rPr>
        <w:t>ראש הוועדה פרופסור בן</w:t>
      </w:r>
      <w:r w:rsidR="00C975B7">
        <w:rPr>
          <w:rtl/>
        </w:rPr>
        <w:t>-</w:t>
      </w:r>
      <w:r w:rsidRPr="00E53590">
        <w:rPr>
          <w:rtl/>
        </w:rPr>
        <w:t>דור</w:t>
      </w:r>
      <w:r w:rsidR="00C975B7">
        <w:rPr>
          <w:rtl/>
        </w:rPr>
        <w:t xml:space="preserve"> </w:t>
      </w:r>
      <w:r w:rsidRPr="00E53590">
        <w:rPr>
          <w:rtl/>
        </w:rPr>
        <w:t>מגדיר</w:t>
      </w:r>
      <w:r w:rsidR="00C975B7">
        <w:rPr>
          <w:rtl/>
        </w:rPr>
        <w:t xml:space="preserve"> </w:t>
      </w:r>
      <w:r w:rsidRPr="00E53590">
        <w:rPr>
          <w:rtl/>
        </w:rPr>
        <w:t>אותן</w:t>
      </w:r>
      <w:r w:rsidR="00C975B7">
        <w:rPr>
          <w:rtl/>
        </w:rPr>
        <w:t xml:space="preserve"> </w:t>
      </w:r>
      <w:r w:rsidRPr="00E53590">
        <w:rPr>
          <w:rtl/>
        </w:rPr>
        <w:t>כמאות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פניות בכתב שהופנו אליו </w:t>
      </w:r>
      <w:r w:rsidR="00C975B7">
        <w:rPr>
          <w:rtl/>
        </w:rPr>
        <w:t>–</w:t>
      </w:r>
      <w:r w:rsidRPr="00E53590">
        <w:rPr>
          <w:rtl/>
        </w:rPr>
        <w:t xml:space="preserve"> היא הגישה את המסקנות למשרד החינוך</w:t>
      </w:r>
      <w:r w:rsidR="00C975B7">
        <w:rPr>
          <w:rtl/>
        </w:rPr>
        <w:t xml:space="preserve"> </w:t>
      </w:r>
      <w:r w:rsidRPr="00E53590">
        <w:rPr>
          <w:rtl/>
        </w:rPr>
        <w:t>והתרבות, לשר החינוך דאז. זה היה, נדמה לי, במרס 1991.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הוועדה</w:t>
      </w:r>
      <w:r w:rsidR="00C975B7">
        <w:rPr>
          <w:rtl/>
        </w:rPr>
        <w:t xml:space="preserve"> </w:t>
      </w:r>
      <w:r w:rsidRPr="00E53590">
        <w:rPr>
          <w:rtl/>
        </w:rPr>
        <w:t>בחנה</w:t>
      </w:r>
      <w:r w:rsidR="00C975B7">
        <w:rPr>
          <w:rtl/>
        </w:rPr>
        <w:t xml:space="preserve"> </w:t>
      </w:r>
      <w:r w:rsidRPr="00E53590">
        <w:rPr>
          <w:rtl/>
        </w:rPr>
        <w:t>את הנתונים שהובאו בפניה ואת המשתמע מהם לצורך קידומה ופיתוחה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מערכת החינוך במגזר הדרוזי. המלצות הוועדה היו בכמה תחומים, ואני אדגיש אותן,</w:t>
      </w:r>
      <w:r w:rsidR="00C975B7">
        <w:rPr>
          <w:rtl/>
        </w:rPr>
        <w:t xml:space="preserve"> </w:t>
      </w: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השר:</w:t>
      </w:r>
      <w:r w:rsidR="00C975B7">
        <w:rPr>
          <w:rtl/>
        </w:rPr>
        <w:t xml:space="preserve"> </w:t>
      </w:r>
      <w:r w:rsidRPr="00E53590">
        <w:rPr>
          <w:rtl/>
        </w:rPr>
        <w:t>א.</w:t>
      </w:r>
      <w:r w:rsidR="00C975B7">
        <w:rPr>
          <w:rtl/>
        </w:rPr>
        <w:t xml:space="preserve"> </w:t>
      </w:r>
      <w:r w:rsidRPr="00E53590">
        <w:rPr>
          <w:rtl/>
        </w:rPr>
        <w:t xml:space="preserve">רמת הישגי הלימודים במגזר הדרוזי </w:t>
      </w:r>
      <w:r w:rsidR="00C975B7">
        <w:rPr>
          <w:rtl/>
        </w:rPr>
        <w:t>–</w:t>
      </w:r>
      <w:r w:rsidRPr="00E53590">
        <w:rPr>
          <w:rtl/>
        </w:rPr>
        <w:t xml:space="preserve"> לצערי, נכון גם להיום </w:t>
      </w:r>
      <w:r w:rsidR="00C975B7">
        <w:rPr>
          <w:rtl/>
        </w:rPr>
        <w:t>–</w:t>
      </w:r>
      <w:r w:rsidRPr="00E53590">
        <w:rPr>
          <w:rtl/>
        </w:rPr>
        <w:t xml:space="preserve"> היא</w:t>
      </w:r>
      <w:r w:rsidR="00C975B7">
        <w:rPr>
          <w:rtl/>
        </w:rPr>
        <w:t xml:space="preserve"> </w:t>
      </w:r>
      <w:r w:rsidRPr="00E53590">
        <w:rPr>
          <w:rtl/>
        </w:rPr>
        <w:t>הנמוכה ביותר,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רק</w:t>
      </w:r>
      <w:r w:rsidR="00C975B7">
        <w:rPr>
          <w:rtl/>
        </w:rPr>
        <w:t xml:space="preserve"> </w:t>
      </w:r>
      <w:r w:rsidRPr="00E53590">
        <w:rPr>
          <w:rtl/>
        </w:rPr>
        <w:t>בהשוואה למגזר היהודי, גם בהשוואה למגזר הערבי. כמובן, יש</w:t>
      </w:r>
      <w:r w:rsidR="00C975B7">
        <w:rPr>
          <w:rtl/>
        </w:rPr>
        <w:t xml:space="preserve"> </w:t>
      </w:r>
      <w:r w:rsidRPr="00E53590">
        <w:rPr>
          <w:rtl/>
        </w:rPr>
        <w:t>סיבות</w:t>
      </w:r>
      <w:r w:rsidR="00C975B7">
        <w:rPr>
          <w:rtl/>
        </w:rPr>
        <w:t xml:space="preserve"> </w:t>
      </w:r>
      <w:r w:rsidRPr="00E53590">
        <w:rPr>
          <w:rtl/>
        </w:rPr>
        <w:t>לכך,</w:t>
      </w:r>
      <w:r w:rsidR="00C975B7">
        <w:rPr>
          <w:rtl/>
        </w:rPr>
        <w:t xml:space="preserve"> </w:t>
      </w:r>
      <w:r w:rsidRPr="00E53590">
        <w:rPr>
          <w:rtl/>
        </w:rPr>
        <w:t>ואי</w:t>
      </w:r>
      <w:r w:rsidR="00C975B7">
        <w:rPr>
          <w:rtl/>
        </w:rPr>
        <w:t>-</w:t>
      </w:r>
      <w:r w:rsidRPr="00E53590">
        <w:rPr>
          <w:rtl/>
        </w:rPr>
        <w:t>אפשר לתקן את כל הסיבות האלה בשנה אחת, אבל העובדה כעובדה:</w:t>
      </w:r>
      <w:r w:rsidR="00C975B7">
        <w:rPr>
          <w:rtl/>
        </w:rPr>
        <w:t xml:space="preserve"> </w:t>
      </w:r>
      <w:r w:rsidRPr="00E53590">
        <w:rPr>
          <w:rtl/>
        </w:rPr>
        <w:t>רמת</w:t>
      </w:r>
      <w:r w:rsidR="00C975B7">
        <w:rPr>
          <w:rtl/>
        </w:rPr>
        <w:t xml:space="preserve"> </w:t>
      </w:r>
      <w:r w:rsidRPr="00E53590">
        <w:rPr>
          <w:rtl/>
        </w:rPr>
        <w:t>ההישגים במגזר הדרוזי נמוכה בהשוואה למגזרים האחרים.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הוועדה</w:t>
      </w:r>
      <w:r w:rsidR="00C975B7">
        <w:rPr>
          <w:rtl/>
        </w:rPr>
        <w:t xml:space="preserve"> </w:t>
      </w:r>
      <w:r w:rsidRPr="00E53590">
        <w:rPr>
          <w:rtl/>
        </w:rPr>
        <w:t>בדקה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נושא הכשרת המורים, המנהלים, וגם יצאה עם המלצות, ואחר כך</w:t>
      </w:r>
      <w:r w:rsidR="00C975B7">
        <w:rPr>
          <w:rtl/>
        </w:rPr>
        <w:t xml:space="preserve"> </w:t>
      </w:r>
      <w:r w:rsidRPr="00E53590">
        <w:rPr>
          <w:rtl/>
        </w:rPr>
        <w:t>אזכיר אותן.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היא בדקה את נושא ההשכלה הגבוהה </w:t>
      </w:r>
      <w:r w:rsidR="00C975B7">
        <w:rPr>
          <w:rtl/>
        </w:rPr>
        <w:t>–</w:t>
      </w:r>
      <w:r w:rsidRPr="00E53590">
        <w:rPr>
          <w:rtl/>
        </w:rPr>
        <w:t xml:space="preserve"> ומצב ההשכלה הגבוהה, לצערי, אדוני</w:t>
      </w:r>
      <w:r w:rsidR="00C975B7">
        <w:rPr>
          <w:rtl/>
        </w:rPr>
        <w:t xml:space="preserve"> </w:t>
      </w:r>
      <w:r w:rsidRPr="00E53590">
        <w:rPr>
          <w:rtl/>
        </w:rPr>
        <w:t>השר,</w:t>
      </w:r>
      <w:r w:rsidR="00C975B7">
        <w:rPr>
          <w:rtl/>
        </w:rPr>
        <w:t xml:space="preserve"> </w:t>
      </w: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בקרב</w:t>
      </w:r>
      <w:r w:rsidR="00C975B7">
        <w:rPr>
          <w:rtl/>
        </w:rPr>
        <w:t xml:space="preserve"> </w:t>
      </w:r>
      <w:r w:rsidRPr="00E53590">
        <w:rPr>
          <w:rtl/>
        </w:rPr>
        <w:t>העדה</w:t>
      </w:r>
      <w:r w:rsidR="00C975B7">
        <w:rPr>
          <w:rtl/>
        </w:rPr>
        <w:t xml:space="preserve"> </w:t>
      </w:r>
      <w:r w:rsidRPr="00E53590">
        <w:rPr>
          <w:rtl/>
        </w:rPr>
        <w:t>הדרוזית</w:t>
      </w:r>
      <w:r w:rsidR="00C975B7">
        <w:rPr>
          <w:rtl/>
        </w:rPr>
        <w:t xml:space="preserve"> </w:t>
      </w:r>
      <w:r w:rsidRPr="00E53590">
        <w:rPr>
          <w:rtl/>
        </w:rPr>
        <w:t>הוא מהגרועים ביותר. כדי לסבר את</w:t>
      </w:r>
      <w:r w:rsidR="00C975B7">
        <w:rPr>
          <w:rtl/>
        </w:rPr>
        <w:t xml:space="preserve"> </w:t>
      </w:r>
      <w:r w:rsidRPr="00E53590">
        <w:rPr>
          <w:rtl/>
        </w:rPr>
        <w:t>האוזן:</w:t>
      </w:r>
      <w:r w:rsidR="00C975B7">
        <w:rPr>
          <w:rtl/>
        </w:rPr>
        <w:t xml:space="preserve"> </w:t>
      </w:r>
      <w:r w:rsidRPr="00E53590">
        <w:rPr>
          <w:rtl/>
        </w:rPr>
        <w:t>בכפר</w:t>
      </w:r>
      <w:r w:rsidR="00C975B7">
        <w:rPr>
          <w:rtl/>
        </w:rPr>
        <w:t>-</w:t>
      </w:r>
      <w:r w:rsidRPr="00E53590">
        <w:rPr>
          <w:rtl/>
        </w:rPr>
        <w:t>יאסיף,</w:t>
      </w:r>
      <w:r w:rsidR="00C975B7">
        <w:rPr>
          <w:rtl/>
        </w:rPr>
        <w:t xml:space="preserve"> </w:t>
      </w:r>
      <w:r w:rsidRPr="00E53590">
        <w:rPr>
          <w:rtl/>
        </w:rPr>
        <w:t>שסך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תושביו</w:t>
      </w:r>
      <w:r w:rsidR="00C975B7">
        <w:rPr>
          <w:rtl/>
        </w:rPr>
        <w:t xml:space="preserve"> </w:t>
      </w:r>
      <w:r w:rsidRPr="00E53590">
        <w:rPr>
          <w:rtl/>
        </w:rPr>
        <w:t>5,000,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יותר</w:t>
      </w:r>
      <w:r w:rsidR="00C975B7">
        <w:rPr>
          <w:rtl/>
        </w:rPr>
        <w:t xml:space="preserve"> </w:t>
      </w:r>
      <w:r w:rsidRPr="00E53590">
        <w:rPr>
          <w:rtl/>
        </w:rPr>
        <w:t>אקדמאים מאשר בכל העדה</w:t>
      </w:r>
      <w:r w:rsidR="00C975B7">
        <w:rPr>
          <w:rtl/>
        </w:rPr>
        <w:t xml:space="preserve"> </w:t>
      </w:r>
      <w:r w:rsidRPr="00E53590">
        <w:rPr>
          <w:rtl/>
        </w:rPr>
        <w:t>הדרוזית, המונה 80,000 תושבים.</w:t>
      </w:r>
      <w:r w:rsidR="00C975B7">
        <w:rPr>
          <w:rtl/>
        </w:rPr>
        <w:t xml:space="preserve"> </w:t>
      </w:r>
      <w:r w:rsidRPr="00E53590">
        <w:rPr>
          <w:rtl/>
        </w:rPr>
        <w:t>כמובן, זה מצער, זה מפתיע, זה אפילו מביש לומר את</w:t>
      </w:r>
      <w:r w:rsidR="00C975B7">
        <w:rPr>
          <w:rtl/>
        </w:rPr>
        <w:t xml:space="preserve"> </w:t>
      </w:r>
      <w:r w:rsidRPr="00E53590">
        <w:rPr>
          <w:rtl/>
        </w:rPr>
        <w:t>זה, ושיאמר את זה חבר הכנסת כאן מעל הבמה הזאת, אבל זו המציאות הקשה.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כמובן,</w:t>
      </w:r>
      <w:r w:rsidR="00C975B7">
        <w:rPr>
          <w:rtl/>
        </w:rPr>
        <w:t xml:space="preserve"> </w:t>
      </w:r>
      <w:r w:rsidRPr="00E53590">
        <w:rPr>
          <w:rtl/>
        </w:rPr>
        <w:t>בחלק</w:t>
      </w:r>
      <w:r w:rsidR="00C975B7">
        <w:rPr>
          <w:rtl/>
        </w:rPr>
        <w:t xml:space="preserve"> </w:t>
      </w:r>
      <w:r w:rsidRPr="00E53590">
        <w:rPr>
          <w:rtl/>
        </w:rPr>
        <w:t>גדול של האחריות נושאת העדה הדרוזית, שלא לקחה את נושא ההשכלה</w:t>
      </w:r>
      <w:r w:rsidR="00C975B7">
        <w:rPr>
          <w:rtl/>
        </w:rPr>
        <w:t xml:space="preserve"> </w:t>
      </w:r>
      <w:r w:rsidRPr="00E53590">
        <w:rPr>
          <w:rtl/>
        </w:rPr>
        <w:t>בכלל</w:t>
      </w:r>
      <w:r w:rsidR="00C975B7">
        <w:rPr>
          <w:rtl/>
        </w:rPr>
        <w:t xml:space="preserve"> </w:t>
      </w:r>
      <w:r w:rsidRPr="00E53590">
        <w:rPr>
          <w:rtl/>
        </w:rPr>
        <w:t>כיעד</w:t>
      </w:r>
      <w:r w:rsidR="00C975B7">
        <w:rPr>
          <w:rtl/>
        </w:rPr>
        <w:t xml:space="preserve"> </w:t>
      </w:r>
      <w:r w:rsidRPr="00E53590">
        <w:rPr>
          <w:rtl/>
        </w:rPr>
        <w:t>לאומי</w:t>
      </w:r>
      <w:r w:rsidR="00C975B7">
        <w:rPr>
          <w:rtl/>
        </w:rPr>
        <w:t xml:space="preserve"> </w:t>
      </w:r>
      <w:r w:rsidRPr="00E53590">
        <w:rPr>
          <w:rtl/>
        </w:rPr>
        <w:t>מבחינתה</w:t>
      </w:r>
      <w:r w:rsidR="00C975B7">
        <w:rPr>
          <w:rtl/>
        </w:rPr>
        <w:t xml:space="preserve"> </w:t>
      </w:r>
      <w:r w:rsidRPr="00E53590">
        <w:rPr>
          <w:rtl/>
        </w:rPr>
        <w:t>ולא עסקה בזה.</w:t>
      </w:r>
      <w:r w:rsidR="00C975B7">
        <w:rPr>
          <w:rtl/>
        </w:rPr>
        <w:t xml:space="preserve"> </w:t>
      </w:r>
      <w:r w:rsidRPr="00E53590">
        <w:rPr>
          <w:rtl/>
        </w:rPr>
        <w:t>אנשים, אחרי שסיימו שירות צבאי, הלכו</w:t>
      </w:r>
      <w:r w:rsidR="00C975B7">
        <w:rPr>
          <w:rtl/>
        </w:rPr>
        <w:t xml:space="preserve"> </w:t>
      </w:r>
      <w:r w:rsidRPr="00E53590">
        <w:rPr>
          <w:rtl/>
        </w:rPr>
        <w:t>למקומות</w:t>
      </w:r>
      <w:r w:rsidR="00C975B7">
        <w:rPr>
          <w:rtl/>
        </w:rPr>
        <w:t xml:space="preserve"> </w:t>
      </w:r>
      <w:r w:rsidRPr="00E53590">
        <w:rPr>
          <w:rtl/>
        </w:rPr>
        <w:t>אחרים, חיפשו חיים קלים, אולי מאז 1967.</w:t>
      </w:r>
      <w:r w:rsidR="00C975B7">
        <w:rPr>
          <w:rtl/>
        </w:rPr>
        <w:t xml:space="preserve"> </w:t>
      </w:r>
      <w:r w:rsidRPr="00E53590">
        <w:rPr>
          <w:rtl/>
        </w:rPr>
        <w:t>רבים מבני העדה הדרוזית, שיכלו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ללמוד לימודים אקדמיים ויכלו ללכת למקצועות שונים, פנו לשירותי הביטחון </w:t>
      </w:r>
      <w:r w:rsidR="00C975B7">
        <w:rPr>
          <w:rtl/>
        </w:rPr>
        <w:t>–</w:t>
      </w:r>
      <w:r w:rsidRPr="00E53590">
        <w:rPr>
          <w:rtl/>
        </w:rPr>
        <w:t xml:space="preserve"> המשטרה,</w:t>
      </w:r>
      <w:r w:rsidR="00C975B7">
        <w:rPr>
          <w:rtl/>
        </w:rPr>
        <w:t xml:space="preserve"> </w:t>
      </w:r>
      <w:r w:rsidRPr="00E53590">
        <w:rPr>
          <w:rtl/>
        </w:rPr>
        <w:t>שירות</w:t>
      </w:r>
      <w:r w:rsidR="00C975B7">
        <w:rPr>
          <w:rtl/>
        </w:rPr>
        <w:t xml:space="preserve"> </w:t>
      </w:r>
      <w:r w:rsidRPr="00E53590">
        <w:rPr>
          <w:rtl/>
        </w:rPr>
        <w:t>בתי</w:t>
      </w:r>
      <w:r w:rsidR="00C975B7">
        <w:rPr>
          <w:rtl/>
        </w:rPr>
        <w:t>-</w:t>
      </w:r>
      <w:r w:rsidRPr="00E53590">
        <w:rPr>
          <w:rtl/>
        </w:rPr>
        <w:t>הסוהר</w:t>
      </w:r>
      <w:r w:rsidR="00C975B7">
        <w:rPr>
          <w:rtl/>
        </w:rPr>
        <w:t xml:space="preserve"> </w:t>
      </w:r>
      <w:r w:rsidRPr="00E53590">
        <w:rPr>
          <w:rtl/>
        </w:rPr>
        <w:t>ומשמר</w:t>
      </w:r>
      <w:r w:rsidR="00C975B7">
        <w:rPr>
          <w:rtl/>
        </w:rPr>
        <w:t xml:space="preserve"> </w:t>
      </w:r>
      <w:r w:rsidRPr="00E53590">
        <w:rPr>
          <w:rtl/>
        </w:rPr>
        <w:t>הגבול.</w:t>
      </w:r>
      <w:r w:rsidR="00C975B7">
        <w:rPr>
          <w:rtl/>
        </w:rPr>
        <w:t xml:space="preserve"> </w:t>
      </w:r>
      <w:r w:rsidRPr="00E53590">
        <w:rPr>
          <w:rtl/>
        </w:rPr>
        <w:t>אולי</w:t>
      </w:r>
      <w:r w:rsidR="00C975B7">
        <w:rPr>
          <w:rtl/>
        </w:rPr>
        <w:t xml:space="preserve"> </w:t>
      </w:r>
      <w:r w:rsidRPr="00E53590">
        <w:rPr>
          <w:rtl/>
        </w:rPr>
        <w:t>שם</w:t>
      </w:r>
      <w:r w:rsidR="00C975B7">
        <w:rPr>
          <w:rtl/>
        </w:rPr>
        <w:t xml:space="preserve"> </w:t>
      </w:r>
      <w:r w:rsidRPr="00E53590">
        <w:rPr>
          <w:rtl/>
        </w:rPr>
        <w:t>מצאו</w:t>
      </w:r>
      <w:r w:rsidR="00C975B7">
        <w:rPr>
          <w:rtl/>
        </w:rPr>
        <w:t xml:space="preserve"> </w:t>
      </w:r>
      <w:r w:rsidRPr="00E53590">
        <w:rPr>
          <w:rtl/>
        </w:rPr>
        <w:t>תעסוקה, מצאו עבודה, הם מקבלים</w:t>
      </w:r>
      <w:r w:rsidR="00C975B7">
        <w:rPr>
          <w:rtl/>
        </w:rPr>
        <w:t xml:space="preserve"> </w:t>
      </w:r>
      <w:r w:rsidRPr="00E53590">
        <w:rPr>
          <w:rtl/>
        </w:rPr>
        <w:t>משכורת,</w:t>
      </w:r>
      <w:r w:rsidR="00C975B7">
        <w:rPr>
          <w:rtl/>
        </w:rPr>
        <w:t xml:space="preserve"> </w:t>
      </w: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אחרי</w:t>
      </w:r>
      <w:r w:rsidR="00C975B7">
        <w:rPr>
          <w:rtl/>
        </w:rPr>
        <w:t xml:space="preserve"> </w:t>
      </w:r>
      <w:r w:rsidRPr="00E53590">
        <w:rPr>
          <w:rtl/>
        </w:rPr>
        <w:t>השירות</w:t>
      </w:r>
      <w:r w:rsidR="00C975B7">
        <w:rPr>
          <w:rtl/>
        </w:rPr>
        <w:t xml:space="preserve"> </w:t>
      </w:r>
      <w:r w:rsidRPr="00E53590">
        <w:rPr>
          <w:rtl/>
        </w:rPr>
        <w:t>הצבאי</w:t>
      </w:r>
      <w:r w:rsidR="00C975B7">
        <w:rPr>
          <w:rtl/>
        </w:rPr>
        <w:t xml:space="preserve"> </w:t>
      </w:r>
      <w:r w:rsidRPr="00E53590">
        <w:rPr>
          <w:rtl/>
        </w:rPr>
        <w:t>בדרך</w:t>
      </w:r>
      <w:r w:rsidR="00C975B7">
        <w:rPr>
          <w:rtl/>
        </w:rPr>
        <w:t xml:space="preserve"> </w:t>
      </w:r>
      <w:r w:rsidRPr="00E53590">
        <w:rPr>
          <w:rtl/>
        </w:rPr>
        <w:t>כלל מתחתנים, בונים בית, נכנסים לחובות</w:t>
      </w:r>
      <w:r w:rsidR="00C975B7">
        <w:rPr>
          <w:rtl/>
        </w:rPr>
        <w:t xml:space="preserve"> </w:t>
      </w:r>
      <w:r w:rsidRPr="00E53590">
        <w:rPr>
          <w:rtl/>
        </w:rPr>
        <w:t>ושוכחים מהלימודים. התוצאה היא, שרמת ההשכלה בקרב הדרוזים היא נמוכה ביותר.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אולי</w:t>
      </w:r>
      <w:r w:rsidR="00C975B7">
        <w:rPr>
          <w:rtl/>
        </w:rPr>
        <w:t xml:space="preserve"> </w:t>
      </w:r>
      <w:r w:rsidRPr="00E53590">
        <w:rPr>
          <w:rtl/>
        </w:rPr>
        <w:t>פנייה</w:t>
      </w:r>
      <w:r w:rsidR="00C975B7">
        <w:rPr>
          <w:rtl/>
        </w:rPr>
        <w:t xml:space="preserve"> </w:t>
      </w:r>
      <w:r w:rsidRPr="00E53590">
        <w:rPr>
          <w:rtl/>
        </w:rPr>
        <w:t>רבה יותר לכיוון ההשכלה הגבוהה, אבל יש קשיים אחרים,</w:t>
      </w:r>
      <w:r w:rsidR="00C975B7">
        <w:rPr>
          <w:rtl/>
        </w:rPr>
        <w:t xml:space="preserve"> </w:t>
      </w:r>
      <w:r w:rsidRPr="00E53590">
        <w:rPr>
          <w:rtl/>
        </w:rPr>
        <w:t>ואני מבקש לגעת בהם, ואני מקווה שיהיה מענה מצד משרד החינוך.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הוועדה</w:t>
      </w:r>
      <w:r w:rsidR="00C975B7">
        <w:rPr>
          <w:rtl/>
        </w:rPr>
        <w:t xml:space="preserve"> </w:t>
      </w:r>
      <w:r w:rsidRPr="00E53590">
        <w:rPr>
          <w:rtl/>
        </w:rPr>
        <w:t>המליצה המלצות בנושא פיתוח התשתיות במגזר הדרוזי. גם בכך נגעה החלטת</w:t>
      </w:r>
      <w:r w:rsidR="00C975B7">
        <w:rPr>
          <w:rtl/>
        </w:rPr>
        <w:t xml:space="preserve"> </w:t>
      </w:r>
      <w:r w:rsidRPr="00E53590">
        <w:rPr>
          <w:rtl/>
        </w:rPr>
        <w:t>הממשלה</w:t>
      </w:r>
      <w:r w:rsidR="00C975B7">
        <w:rPr>
          <w:rtl/>
        </w:rPr>
        <w:t xml:space="preserve"> </w:t>
      </w:r>
      <w:r w:rsidRPr="00E53590">
        <w:rPr>
          <w:rtl/>
        </w:rPr>
        <w:t>משנת 1987, לגבי שוויון של המגזר הדרוזי לעיירות הפיתוח.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באותה</w:t>
      </w:r>
      <w:r w:rsidR="00C975B7">
        <w:rPr>
          <w:rtl/>
        </w:rPr>
        <w:t xml:space="preserve"> </w:t>
      </w:r>
      <w:r w:rsidRPr="00E53590">
        <w:rPr>
          <w:rtl/>
        </w:rPr>
        <w:t>עת,</w:t>
      </w:r>
      <w:r w:rsidR="00C975B7">
        <w:rPr>
          <w:rtl/>
        </w:rPr>
        <w:t xml:space="preserve"> </w:t>
      </w: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השר,</w:t>
      </w:r>
      <w:r w:rsidR="00C975B7">
        <w:rPr>
          <w:rtl/>
        </w:rPr>
        <w:t xml:space="preserve"> </w:t>
      </w:r>
      <w:r w:rsidRPr="00E53590">
        <w:rPr>
          <w:rtl/>
        </w:rPr>
        <w:t>מצאו</w:t>
      </w:r>
      <w:r w:rsidR="00C975B7">
        <w:rPr>
          <w:rtl/>
        </w:rPr>
        <w:t xml:space="preserve"> </w:t>
      </w:r>
      <w:r w:rsidRPr="00E53590">
        <w:rPr>
          <w:rtl/>
        </w:rPr>
        <w:t>שחסרים במגזר הדרוזי קרוב ל</w:t>
      </w:r>
      <w:r w:rsidR="00C975B7">
        <w:rPr>
          <w:rtl/>
        </w:rPr>
        <w:t>-</w:t>
      </w:r>
      <w:r w:rsidRPr="00E53590">
        <w:rPr>
          <w:rtl/>
        </w:rPr>
        <w:t>200 חדרי לימוד.</w:t>
      </w:r>
      <w:r w:rsidR="00C975B7">
        <w:rPr>
          <w:rtl/>
        </w:rPr>
        <w:t xml:space="preserve"> </w:t>
      </w:r>
      <w:r w:rsidRPr="00E53590">
        <w:rPr>
          <w:rtl/>
        </w:rPr>
        <w:t>בהתאם</w:t>
      </w:r>
      <w:r w:rsidR="00C975B7">
        <w:rPr>
          <w:rtl/>
        </w:rPr>
        <w:t xml:space="preserve"> </w:t>
      </w:r>
      <w:r w:rsidRPr="00E53590">
        <w:rPr>
          <w:rtl/>
        </w:rPr>
        <w:t>לתוכנית</w:t>
      </w:r>
      <w:r w:rsidR="00C975B7">
        <w:rPr>
          <w:rtl/>
        </w:rPr>
        <w:t xml:space="preserve"> </w:t>
      </w:r>
      <w:r w:rsidRPr="00E53590">
        <w:rPr>
          <w:rtl/>
        </w:rPr>
        <w:t>החומש</w:t>
      </w:r>
      <w:r w:rsidR="00C975B7">
        <w:rPr>
          <w:rtl/>
        </w:rPr>
        <w:t xml:space="preserve"> </w:t>
      </w:r>
      <w:r w:rsidRPr="00E53590">
        <w:rPr>
          <w:rtl/>
        </w:rPr>
        <w:t>שנקבעה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ידי כל משרדי הממשלה, לרבות משרד החינוך, נקבע</w:t>
      </w:r>
      <w:r w:rsidR="00C975B7">
        <w:rPr>
          <w:rtl/>
        </w:rPr>
        <w:t xml:space="preserve"> </w:t>
      </w:r>
      <w:r w:rsidRPr="00E53590">
        <w:rPr>
          <w:rtl/>
        </w:rPr>
        <w:t>שבתוך</w:t>
      </w:r>
      <w:r w:rsidR="00C975B7">
        <w:rPr>
          <w:rtl/>
        </w:rPr>
        <w:t xml:space="preserve"> </w:t>
      </w:r>
      <w:r w:rsidRPr="00E53590">
        <w:rPr>
          <w:rtl/>
        </w:rPr>
        <w:t>חמש</w:t>
      </w:r>
      <w:r w:rsidR="00C975B7">
        <w:rPr>
          <w:rtl/>
        </w:rPr>
        <w:t xml:space="preserve"> </w:t>
      </w:r>
      <w:r w:rsidRPr="00E53590">
        <w:rPr>
          <w:rtl/>
        </w:rPr>
        <w:t>שנים לפחות ייסגר הפער הזה בנושא הבנייה.</w:t>
      </w:r>
      <w:r w:rsidR="00C975B7">
        <w:rPr>
          <w:rtl/>
        </w:rPr>
        <w:t xml:space="preserve"> </w:t>
      </w:r>
      <w:r w:rsidRPr="00E53590">
        <w:rPr>
          <w:rtl/>
        </w:rPr>
        <w:t>נכון להיום, מתוך אותם 200</w:t>
      </w:r>
      <w:r w:rsidR="00C975B7">
        <w:rPr>
          <w:rtl/>
        </w:rPr>
        <w:t xml:space="preserve"> </w:t>
      </w:r>
      <w:r w:rsidRPr="00E53590">
        <w:rPr>
          <w:rtl/>
        </w:rPr>
        <w:t>חדרי</w:t>
      </w:r>
      <w:r w:rsidR="00C975B7">
        <w:rPr>
          <w:rtl/>
        </w:rPr>
        <w:t xml:space="preserve"> </w:t>
      </w:r>
      <w:r w:rsidRPr="00E53590">
        <w:rPr>
          <w:rtl/>
        </w:rPr>
        <w:t>לימוד,</w:t>
      </w:r>
      <w:r w:rsidR="00C975B7">
        <w:rPr>
          <w:rtl/>
        </w:rPr>
        <w:t xml:space="preserve"> </w:t>
      </w:r>
      <w:r w:rsidRPr="00E53590">
        <w:rPr>
          <w:rtl/>
        </w:rPr>
        <w:t>נבנו</w:t>
      </w:r>
      <w:r w:rsidR="00C975B7">
        <w:rPr>
          <w:rtl/>
        </w:rPr>
        <w:t xml:space="preserve"> </w:t>
      </w:r>
      <w:r w:rsidRPr="00E53590">
        <w:rPr>
          <w:rtl/>
        </w:rPr>
        <w:t>רק</w:t>
      </w:r>
      <w:r w:rsidR="00C975B7">
        <w:rPr>
          <w:rtl/>
        </w:rPr>
        <w:t xml:space="preserve"> </w:t>
      </w:r>
      <w:r w:rsidRPr="00E53590">
        <w:rPr>
          <w:rtl/>
        </w:rPr>
        <w:t>135. זה כולל כמובן את 18 החדרים, שהיו צריכים להדביק את</w:t>
      </w:r>
      <w:r w:rsidR="00C975B7">
        <w:rPr>
          <w:rtl/>
        </w:rPr>
        <w:t xml:space="preserve"> </w:t>
      </w:r>
      <w:r w:rsidRPr="00E53590">
        <w:rPr>
          <w:rtl/>
        </w:rPr>
        <w:t>הריבוי</w:t>
      </w:r>
      <w:r w:rsidR="00C975B7">
        <w:rPr>
          <w:rtl/>
        </w:rPr>
        <w:t xml:space="preserve"> </w:t>
      </w:r>
      <w:r w:rsidRPr="00E53590">
        <w:rPr>
          <w:rtl/>
        </w:rPr>
        <w:t>הטבעי</w:t>
      </w:r>
      <w:r w:rsidR="00C975B7">
        <w:rPr>
          <w:rtl/>
        </w:rPr>
        <w:t xml:space="preserve"> </w:t>
      </w:r>
      <w:r w:rsidRPr="00E53590">
        <w:rPr>
          <w:rtl/>
        </w:rPr>
        <w:t>בכל</w:t>
      </w:r>
      <w:r w:rsidR="00C975B7">
        <w:rPr>
          <w:rtl/>
        </w:rPr>
        <w:t xml:space="preserve"> </w:t>
      </w:r>
      <w:r w:rsidRPr="00E53590">
        <w:rPr>
          <w:rtl/>
        </w:rPr>
        <w:t>שנה.</w:t>
      </w:r>
      <w:r w:rsidR="00C975B7">
        <w:rPr>
          <w:rtl/>
        </w:rPr>
        <w:t xml:space="preserve"> </w:t>
      </w:r>
      <w:r w:rsidRPr="00E53590">
        <w:rPr>
          <w:rtl/>
        </w:rPr>
        <w:t>כלומר,</w:t>
      </w:r>
      <w:r w:rsidR="00C975B7">
        <w:rPr>
          <w:rtl/>
        </w:rPr>
        <w:t xml:space="preserve"> </w:t>
      </w: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אנחנו בודקים את התוצאה הסופית, אפשר לומר</w:t>
      </w:r>
      <w:r w:rsidR="00C975B7">
        <w:rPr>
          <w:rtl/>
        </w:rPr>
        <w:t xml:space="preserve"> </w:t>
      </w:r>
      <w:r w:rsidRPr="00E53590">
        <w:rPr>
          <w:rtl/>
        </w:rPr>
        <w:t>שנשארו באותו מקום.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נושא התשתיות במגזר הדרוזי אומנם השתנה, אבל לא במידה מספקת כדי שיוכל לקלוט</w:t>
      </w:r>
      <w:r w:rsidR="00C975B7">
        <w:rPr>
          <w:rtl/>
        </w:rPr>
        <w:t xml:space="preserve"> </w:t>
      </w:r>
      <w:r w:rsidRPr="00E53590">
        <w:rPr>
          <w:rtl/>
        </w:rPr>
        <w:t>את כל התלמידים בחדרים ראויים ללימודים.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השר,</w:t>
      </w:r>
      <w:r w:rsidR="00C975B7">
        <w:rPr>
          <w:rtl/>
        </w:rPr>
        <w:t xml:space="preserve"> </w:t>
      </w:r>
      <w:r w:rsidRPr="00E53590">
        <w:rPr>
          <w:rtl/>
        </w:rPr>
        <w:t>אתה</w:t>
      </w:r>
      <w:r w:rsidR="00C975B7">
        <w:rPr>
          <w:rtl/>
        </w:rPr>
        <w:t xml:space="preserve"> </w:t>
      </w:r>
      <w:r w:rsidRPr="00E53590">
        <w:rPr>
          <w:rtl/>
        </w:rPr>
        <w:t>בוודאי</w:t>
      </w:r>
      <w:r w:rsidR="00C975B7">
        <w:rPr>
          <w:rtl/>
        </w:rPr>
        <w:t xml:space="preserve"> </w:t>
      </w:r>
      <w:r w:rsidRPr="00E53590">
        <w:rPr>
          <w:rtl/>
        </w:rPr>
        <w:t>יודע שהבעיה היא לא רק נושא התשתית, חדרי הלימוד,</w:t>
      </w:r>
      <w:r w:rsidR="00C975B7">
        <w:rPr>
          <w:rtl/>
        </w:rPr>
        <w:t xml:space="preserve"> </w:t>
      </w:r>
      <w:r w:rsidRPr="00E53590">
        <w:rPr>
          <w:rtl/>
        </w:rPr>
        <w:t>הלוח</w:t>
      </w:r>
      <w:r w:rsidR="00C975B7">
        <w:rPr>
          <w:rtl/>
        </w:rPr>
        <w:t xml:space="preserve"> </w:t>
      </w:r>
      <w:r w:rsidRPr="00E53590">
        <w:rPr>
          <w:rtl/>
        </w:rPr>
        <w:t>והגיר.</w:t>
      </w:r>
      <w:r w:rsidR="00C975B7">
        <w:rPr>
          <w:rtl/>
        </w:rPr>
        <w:t xml:space="preserve"> </w:t>
      </w:r>
      <w:r w:rsidRPr="00E53590">
        <w:rPr>
          <w:rtl/>
        </w:rPr>
        <w:t>קיימת</w:t>
      </w:r>
      <w:r w:rsidR="00C975B7">
        <w:rPr>
          <w:rtl/>
        </w:rPr>
        <w:t xml:space="preserve"> </w:t>
      </w:r>
      <w:r w:rsidRPr="00E53590">
        <w:rPr>
          <w:rtl/>
        </w:rPr>
        <w:t>בעיית</w:t>
      </w:r>
      <w:r w:rsidR="00C975B7">
        <w:rPr>
          <w:rtl/>
        </w:rPr>
        <w:t xml:space="preserve"> </w:t>
      </w:r>
      <w:r w:rsidRPr="00E53590">
        <w:rPr>
          <w:rtl/>
        </w:rPr>
        <w:t>הצפיפות</w:t>
      </w:r>
      <w:r w:rsidR="00C975B7">
        <w:rPr>
          <w:rtl/>
        </w:rPr>
        <w:t xml:space="preserve"> </w:t>
      </w:r>
      <w:r w:rsidRPr="00E53590">
        <w:rPr>
          <w:rtl/>
        </w:rPr>
        <w:t>בתוך</w:t>
      </w:r>
      <w:r w:rsidR="00C975B7">
        <w:rPr>
          <w:rtl/>
        </w:rPr>
        <w:t xml:space="preserve"> </w:t>
      </w:r>
      <w:r w:rsidRPr="00E53590">
        <w:rPr>
          <w:rtl/>
        </w:rPr>
        <w:t>בתי</w:t>
      </w:r>
      <w:r w:rsidR="00C975B7">
        <w:rPr>
          <w:rtl/>
        </w:rPr>
        <w:t>-</w:t>
      </w:r>
      <w:r w:rsidRPr="00E53590">
        <w:rPr>
          <w:rtl/>
        </w:rPr>
        <w:t>הספר, וגם נושא המחשוב, המעבדות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והטכנולוגיה </w:t>
      </w:r>
      <w:r w:rsidR="00C975B7">
        <w:rPr>
          <w:rtl/>
        </w:rPr>
        <w:t>–</w:t>
      </w:r>
      <w:r w:rsidRPr="00E53590">
        <w:rPr>
          <w:rtl/>
        </w:rPr>
        <w:t xml:space="preserve"> אפשר לומר כי אלה אינם קיימים כלל.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הוועדה</w:t>
      </w:r>
      <w:r w:rsidR="00C975B7">
        <w:rPr>
          <w:rtl/>
        </w:rPr>
        <w:t xml:space="preserve"> </w:t>
      </w:r>
      <w:r w:rsidRPr="00E53590">
        <w:rPr>
          <w:rtl/>
        </w:rPr>
        <w:t>המליצה</w:t>
      </w:r>
      <w:r w:rsidR="00C975B7">
        <w:rPr>
          <w:rtl/>
        </w:rPr>
        <w:t xml:space="preserve"> </w:t>
      </w:r>
      <w:r w:rsidRPr="00E53590">
        <w:rPr>
          <w:rtl/>
        </w:rPr>
        <w:t>לקרב</w:t>
      </w:r>
      <w:r w:rsidR="00C975B7">
        <w:rPr>
          <w:rtl/>
        </w:rPr>
        <w:t xml:space="preserve"> </w:t>
      </w:r>
      <w:r w:rsidRPr="00E53590">
        <w:rPr>
          <w:rtl/>
        </w:rPr>
        <w:t>את המגזר הדרוזי לכיוון שקראנו לו "כחול לבן", לכיוון</w:t>
      </w:r>
      <w:r w:rsidR="00C975B7">
        <w:rPr>
          <w:rtl/>
        </w:rPr>
        <w:t xml:space="preserve"> </w:t>
      </w:r>
      <w:r w:rsidRPr="00E53590">
        <w:rPr>
          <w:rtl/>
        </w:rPr>
        <w:t>החינוך היהודי, ולאו דווקא לכיוון החינוך שממנו הוציאו אותנו בשנת 1967. אבל היום</w:t>
      </w:r>
      <w:r w:rsidR="00C975B7">
        <w:rPr>
          <w:rtl/>
        </w:rPr>
        <w:t xml:space="preserve"> </w:t>
      </w:r>
      <w:r w:rsidRPr="00E53590">
        <w:rPr>
          <w:rtl/>
        </w:rPr>
        <w:t>המגזר</w:t>
      </w:r>
      <w:r w:rsidR="00C975B7">
        <w:rPr>
          <w:rtl/>
        </w:rPr>
        <w:t xml:space="preserve"> </w:t>
      </w:r>
      <w:r w:rsidRPr="00E53590">
        <w:rPr>
          <w:rtl/>
        </w:rPr>
        <w:t>הדרוזי</w:t>
      </w:r>
      <w:r w:rsidR="00C975B7">
        <w:rPr>
          <w:rtl/>
        </w:rPr>
        <w:t xml:space="preserve"> </w:t>
      </w:r>
      <w:r w:rsidRPr="00E53590">
        <w:rPr>
          <w:rtl/>
        </w:rPr>
        <w:t>צריך</w:t>
      </w:r>
      <w:r w:rsidR="00C975B7">
        <w:rPr>
          <w:rtl/>
        </w:rPr>
        <w:t xml:space="preserve"> </w:t>
      </w:r>
      <w:r w:rsidRPr="00E53590">
        <w:rPr>
          <w:rtl/>
        </w:rPr>
        <w:t>להתמודד</w:t>
      </w:r>
      <w:r w:rsidR="00C975B7">
        <w:rPr>
          <w:rtl/>
        </w:rPr>
        <w:t xml:space="preserve"> </w:t>
      </w:r>
      <w:r w:rsidRPr="00E53590">
        <w:rPr>
          <w:rtl/>
        </w:rPr>
        <w:t>ולהגיע להישגים לא רק כמו במגזר היהודי, הוא אפילו</w:t>
      </w:r>
      <w:r w:rsidR="00C975B7">
        <w:rPr>
          <w:rtl/>
        </w:rPr>
        <w:t xml:space="preserve"> </w:t>
      </w:r>
      <w:r w:rsidRPr="00E53590">
        <w:rPr>
          <w:rtl/>
        </w:rPr>
        <w:t>אינו</w:t>
      </w:r>
      <w:r w:rsidR="00C975B7">
        <w:rPr>
          <w:rtl/>
        </w:rPr>
        <w:t xml:space="preserve"> </w:t>
      </w:r>
      <w:r w:rsidRPr="00E53590">
        <w:rPr>
          <w:rtl/>
        </w:rPr>
        <w:t>יכול</w:t>
      </w:r>
      <w:r w:rsidR="00C975B7">
        <w:rPr>
          <w:rtl/>
        </w:rPr>
        <w:t xml:space="preserve"> </w:t>
      </w:r>
      <w:r w:rsidRPr="00E53590">
        <w:rPr>
          <w:rtl/>
        </w:rPr>
        <w:t>להגיע</w:t>
      </w:r>
      <w:r w:rsidR="00C975B7">
        <w:rPr>
          <w:rtl/>
        </w:rPr>
        <w:t xml:space="preserve"> </w:t>
      </w:r>
      <w:r w:rsidRPr="00E53590">
        <w:rPr>
          <w:rtl/>
        </w:rPr>
        <w:t>להישגים הקיימים במגזר הערבי. לצערי, מצבנו לא הולך ונעשה טוב</w:t>
      </w:r>
      <w:r w:rsidR="00C975B7">
        <w:rPr>
          <w:rtl/>
        </w:rPr>
        <w:t xml:space="preserve"> </w:t>
      </w:r>
      <w:r w:rsidRPr="00E53590">
        <w:rPr>
          <w:rtl/>
        </w:rPr>
        <w:t>יותר.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השר, אני אומנם יודע שמשרד החינוך הגיש עכשיו תוכנית חומש לגבי פיתוח</w:t>
      </w:r>
      <w:r w:rsidR="00C975B7">
        <w:rPr>
          <w:rtl/>
        </w:rPr>
        <w:t xml:space="preserve"> </w:t>
      </w:r>
      <w:r w:rsidRPr="00E53590">
        <w:rPr>
          <w:rtl/>
        </w:rPr>
        <w:t>התשתיות</w:t>
      </w:r>
      <w:r w:rsidR="00C975B7">
        <w:rPr>
          <w:rtl/>
        </w:rPr>
        <w:t xml:space="preserve"> </w:t>
      </w:r>
      <w:r w:rsidRPr="00E53590">
        <w:rPr>
          <w:rtl/>
        </w:rPr>
        <w:t>ואימוץ</w:t>
      </w:r>
      <w:r w:rsidR="00C975B7">
        <w:rPr>
          <w:rtl/>
        </w:rPr>
        <w:t xml:space="preserve"> </w:t>
      </w:r>
      <w:r w:rsidRPr="00E53590">
        <w:rPr>
          <w:rtl/>
        </w:rPr>
        <w:t>מסקנות</w:t>
      </w:r>
      <w:r w:rsidR="00C975B7">
        <w:rPr>
          <w:rtl/>
        </w:rPr>
        <w:t xml:space="preserve"> </w:t>
      </w:r>
      <w:r w:rsidRPr="00E53590">
        <w:rPr>
          <w:rtl/>
        </w:rPr>
        <w:t>הוועדה, אבל כאן נדרשת הקצאת מאמץ מיוחד והקצאת תקציבים</w:t>
      </w:r>
      <w:r w:rsidR="00C975B7">
        <w:rPr>
          <w:rtl/>
        </w:rPr>
        <w:t xml:space="preserve"> </w:t>
      </w:r>
      <w:r w:rsidRPr="00E53590">
        <w:rPr>
          <w:rtl/>
        </w:rPr>
        <w:t>מיוחדים</w:t>
      </w:r>
      <w:r w:rsidR="00C975B7">
        <w:rPr>
          <w:rtl/>
        </w:rPr>
        <w:t xml:space="preserve"> </w:t>
      </w:r>
      <w:r w:rsidRPr="00E53590">
        <w:rPr>
          <w:rtl/>
        </w:rPr>
        <w:t>מעבר</w:t>
      </w:r>
      <w:r w:rsidR="00C975B7">
        <w:rPr>
          <w:rtl/>
        </w:rPr>
        <w:t xml:space="preserve"> </w:t>
      </w:r>
      <w:r w:rsidRPr="00E53590">
        <w:rPr>
          <w:rtl/>
        </w:rPr>
        <w:t>למה</w:t>
      </w:r>
      <w:r w:rsidR="00C975B7">
        <w:rPr>
          <w:rtl/>
        </w:rPr>
        <w:t xml:space="preserve"> </w:t>
      </w:r>
      <w:r w:rsidRPr="00E53590">
        <w:rPr>
          <w:rtl/>
        </w:rPr>
        <w:t>שמקצים היום, כדי להגיע לא לרמת החינוך הכחול</w:t>
      </w:r>
      <w:r w:rsidR="00C975B7">
        <w:rPr>
          <w:rtl/>
        </w:rPr>
        <w:t>-</w:t>
      </w:r>
      <w:r w:rsidRPr="00E53590">
        <w:rPr>
          <w:rtl/>
        </w:rPr>
        <w:t>לבן, אלא אפילו</w:t>
      </w:r>
      <w:r w:rsidR="00C975B7">
        <w:rPr>
          <w:rtl/>
        </w:rPr>
        <w:t xml:space="preserve"> </w:t>
      </w:r>
      <w:r w:rsidRPr="00E53590">
        <w:rPr>
          <w:rtl/>
        </w:rPr>
        <w:t>לרמת החינוך אצל שכנינו.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כפי</w:t>
      </w:r>
      <w:r w:rsidR="00C975B7">
        <w:rPr>
          <w:rtl/>
        </w:rPr>
        <w:t xml:space="preserve"> </w:t>
      </w:r>
      <w:r w:rsidRPr="00E53590">
        <w:rPr>
          <w:rtl/>
        </w:rPr>
        <w:t>שאמרתי,</w:t>
      </w:r>
      <w:r w:rsidR="00C975B7">
        <w:rPr>
          <w:rtl/>
        </w:rPr>
        <w:t xml:space="preserve"> </w:t>
      </w:r>
      <w:r w:rsidRPr="00E53590">
        <w:rPr>
          <w:rtl/>
        </w:rPr>
        <w:t>בנושא ההשכלה הגבוהה היום, אם יש בכל העדה הדרוזית קרוב ל</w:t>
      </w:r>
      <w:r w:rsidR="00C975B7">
        <w:rPr>
          <w:rtl/>
        </w:rPr>
        <w:t>-</w:t>
      </w:r>
      <w:r w:rsidRPr="00E53590">
        <w:rPr>
          <w:rtl/>
        </w:rPr>
        <w:t>485</w:t>
      </w:r>
      <w:r w:rsidR="00C975B7">
        <w:rPr>
          <w:rtl/>
        </w:rPr>
        <w:t xml:space="preserve"> </w:t>
      </w:r>
      <w:r w:rsidRPr="00E53590">
        <w:rPr>
          <w:rtl/>
        </w:rPr>
        <w:t>אקדמאים, זה המספר שישנו בכפר קטן אחד, בכפר</w:t>
      </w:r>
      <w:r w:rsidR="00C975B7">
        <w:rPr>
          <w:rtl/>
        </w:rPr>
        <w:t>-</w:t>
      </w:r>
      <w:r w:rsidRPr="00E53590">
        <w:rPr>
          <w:rtl/>
        </w:rPr>
        <w:t>יאסיף. זה מצער, אבל זו המציאות.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ובכן,</w:t>
      </w:r>
      <w:r w:rsidR="00C975B7">
        <w:rPr>
          <w:rtl/>
        </w:rPr>
        <w:t xml:space="preserve"> </w:t>
      </w:r>
      <w:r w:rsidRPr="00E53590">
        <w:rPr>
          <w:rtl/>
        </w:rPr>
        <w:t>אדוני השר, הדגש בהשכלה הגבוהה הוא חשוב. כדי שצעירים דרוזים משוחררי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צה"ל יוכלו לפנות ללימודים, הם צריכים להתגבר על בעיות רבות. קודם כול </w:t>
      </w:r>
      <w:r w:rsidR="00C975B7">
        <w:rPr>
          <w:rtl/>
        </w:rPr>
        <w:t>–</w:t>
      </w:r>
      <w:r w:rsidRPr="00E53590">
        <w:rPr>
          <w:rtl/>
        </w:rPr>
        <w:t xml:space="preserve"> על מימון</w:t>
      </w:r>
      <w:r w:rsidR="00C975B7">
        <w:rPr>
          <w:rtl/>
        </w:rPr>
        <w:t xml:space="preserve"> </w:t>
      </w:r>
      <w:r w:rsidRPr="00E53590">
        <w:rPr>
          <w:rtl/>
        </w:rPr>
        <w:t>הלימודים.</w:t>
      </w:r>
      <w:r w:rsidR="00C975B7">
        <w:rPr>
          <w:rtl/>
        </w:rPr>
        <w:t xml:space="preserve"> </w:t>
      </w:r>
      <w:r w:rsidRPr="00E53590">
        <w:rPr>
          <w:rtl/>
        </w:rPr>
        <w:t>בעבר,</w:t>
      </w:r>
      <w:r w:rsidR="00C975B7">
        <w:rPr>
          <w:rtl/>
        </w:rPr>
        <w:t xml:space="preserve"> </w:t>
      </w:r>
      <w:r w:rsidRPr="00E53590">
        <w:rPr>
          <w:rtl/>
        </w:rPr>
        <w:t>כשהיתה</w:t>
      </w:r>
      <w:r w:rsidR="00C975B7">
        <w:rPr>
          <w:rtl/>
        </w:rPr>
        <w:t xml:space="preserve"> </w:t>
      </w:r>
      <w:r w:rsidRPr="00E53590">
        <w:rPr>
          <w:rtl/>
        </w:rPr>
        <w:t>ועדה</w:t>
      </w:r>
      <w:r w:rsidR="00C975B7">
        <w:rPr>
          <w:rtl/>
        </w:rPr>
        <w:t xml:space="preserve"> </w:t>
      </w:r>
      <w:r w:rsidRPr="00E53590">
        <w:rPr>
          <w:rtl/>
        </w:rPr>
        <w:t>לחינוך הדרוזי, הקצו מענקים ונתנו מלגות.</w:t>
      </w:r>
      <w:r w:rsidR="00C975B7">
        <w:rPr>
          <w:rtl/>
        </w:rPr>
        <w:t xml:space="preserve"> </w:t>
      </w: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הצעיר</w:t>
      </w:r>
      <w:r w:rsidR="00C975B7">
        <w:rPr>
          <w:rtl/>
        </w:rPr>
        <w:t xml:space="preserve"> </w:t>
      </w:r>
      <w:r w:rsidRPr="00E53590">
        <w:rPr>
          <w:rtl/>
        </w:rPr>
        <w:t>הדרוזי, הסטודנט הדרוזי, נופל בין הכיסאות. הוא לא מקבל מהמגזר הערבי, הוא</w:t>
      </w:r>
      <w:r w:rsidR="00C975B7">
        <w:rPr>
          <w:rtl/>
        </w:rPr>
        <w:t xml:space="preserve"> </w:t>
      </w:r>
      <w:r w:rsidRPr="00E53590">
        <w:rPr>
          <w:rtl/>
        </w:rPr>
        <w:t>גם לא מקבל מהמגזר היהודי. הוא לא כאן ולא כאן.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אולי המלצות הוועדה לבטל את המחלקה לחינוך הדרוזי היו חיוביות, אבל למעשה הן</w:t>
      </w:r>
      <w:r w:rsidR="00C975B7">
        <w:rPr>
          <w:rtl/>
        </w:rPr>
        <w:t xml:space="preserve"> </w:t>
      </w:r>
      <w:r w:rsidRPr="00E53590">
        <w:rPr>
          <w:rtl/>
        </w:rPr>
        <w:t>גם בעוכרינו.</w:t>
      </w:r>
      <w:r w:rsidR="00C975B7">
        <w:rPr>
          <w:rtl/>
        </w:rPr>
        <w:t xml:space="preserve"> </w:t>
      </w:r>
      <w:r w:rsidRPr="00E53590">
        <w:rPr>
          <w:rtl/>
        </w:rPr>
        <w:t>אני ביקרתי באוניברסיטת תל</w:t>
      </w:r>
      <w:r w:rsidR="00C975B7">
        <w:rPr>
          <w:rtl/>
        </w:rPr>
        <w:t>-</w:t>
      </w:r>
      <w:r w:rsidRPr="00E53590">
        <w:rPr>
          <w:rtl/>
        </w:rPr>
        <w:t>אביב לפני שבוע, נפגשתי שם עם הסטודנטים</w:t>
      </w:r>
      <w:r w:rsidR="00C975B7">
        <w:rPr>
          <w:rtl/>
        </w:rPr>
        <w:t xml:space="preserve"> </w:t>
      </w:r>
      <w:r w:rsidRPr="00E53590">
        <w:rPr>
          <w:rtl/>
        </w:rPr>
        <w:t>וראיתי</w:t>
      </w:r>
      <w:r w:rsidR="00C975B7">
        <w:rPr>
          <w:rtl/>
        </w:rPr>
        <w:t xml:space="preserve"> </w:t>
      </w:r>
      <w:r w:rsidRPr="00E53590">
        <w:rPr>
          <w:rtl/>
        </w:rPr>
        <w:t>כי יש להם בעיה קשה של מימון, עד כדי כך שהם רוצים לעזוב את לימודיהם, כי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אין מי שיעזור להם במימון. אם משרד החינוך יקים קרן ספציפית למגזר הדרוזי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החינוך והתרבות א' רובינשטיין: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יש קרן.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אסעד אסעד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שהקרן</w:t>
      </w:r>
      <w:r w:rsidR="00C975B7">
        <w:rPr>
          <w:rtl/>
        </w:rPr>
        <w:t xml:space="preserve"> </w:t>
      </w:r>
      <w:r w:rsidRPr="00E53590">
        <w:rPr>
          <w:rtl/>
        </w:rPr>
        <w:t>הזאת</w:t>
      </w:r>
      <w:r w:rsidR="00C975B7">
        <w:rPr>
          <w:rtl/>
        </w:rPr>
        <w:t xml:space="preserve"> </w:t>
      </w:r>
      <w:r w:rsidRPr="00E53590">
        <w:rPr>
          <w:rtl/>
        </w:rPr>
        <w:t>נותנת</w:t>
      </w:r>
      <w:r w:rsidR="00C975B7">
        <w:rPr>
          <w:rtl/>
        </w:rPr>
        <w:t xml:space="preserve"> </w:t>
      </w:r>
      <w:r w:rsidRPr="00E53590">
        <w:rPr>
          <w:rtl/>
        </w:rPr>
        <w:t>היום, הרי זה רק לחלק מהתלמידים, והיא מכסה את</w:t>
      </w:r>
      <w:r w:rsidR="00C975B7">
        <w:rPr>
          <w:rtl/>
        </w:rPr>
        <w:t xml:space="preserve"> </w:t>
      </w:r>
      <w:r w:rsidRPr="00E53590">
        <w:rPr>
          <w:rtl/>
        </w:rPr>
        <w:t>ההוצאות</w:t>
      </w:r>
      <w:r w:rsidR="00C975B7">
        <w:rPr>
          <w:rtl/>
        </w:rPr>
        <w:t xml:space="preserve"> </w:t>
      </w:r>
      <w:r w:rsidRPr="00E53590">
        <w:rPr>
          <w:rtl/>
        </w:rPr>
        <w:t>רק חלקית.</w:t>
      </w:r>
      <w:r w:rsidR="00C975B7">
        <w:rPr>
          <w:rtl/>
        </w:rPr>
        <w:t xml:space="preserve"> </w:t>
      </w:r>
      <w:r w:rsidRPr="00E53590">
        <w:rPr>
          <w:rtl/>
        </w:rPr>
        <w:t>אתה יודע שהדרוזים גרים ברובם בצפון, וחוץ מאוניברסיטת חיפה,</w:t>
      </w:r>
      <w:r w:rsidR="00C975B7">
        <w:rPr>
          <w:rtl/>
        </w:rPr>
        <w:t xml:space="preserve"> </w:t>
      </w:r>
      <w:r w:rsidRPr="00E53590">
        <w:rPr>
          <w:rtl/>
        </w:rPr>
        <w:t>שדי</w:t>
      </w:r>
      <w:r w:rsidR="00C975B7">
        <w:rPr>
          <w:rtl/>
        </w:rPr>
        <w:t xml:space="preserve"> </w:t>
      </w:r>
      <w:r w:rsidRPr="00E53590">
        <w:rPr>
          <w:rtl/>
        </w:rPr>
        <w:t>קרובה</w:t>
      </w:r>
      <w:r w:rsidR="00C975B7">
        <w:rPr>
          <w:rtl/>
        </w:rPr>
        <w:t xml:space="preserve"> </w:t>
      </w:r>
      <w:r w:rsidRPr="00E53590">
        <w:rPr>
          <w:rtl/>
        </w:rPr>
        <w:t>אליהם, הרי הם צריכים להרחיק ולנסוע לתל</w:t>
      </w:r>
      <w:r w:rsidR="00C975B7">
        <w:rPr>
          <w:rtl/>
        </w:rPr>
        <w:t>-</w:t>
      </w:r>
      <w:r w:rsidRPr="00E53590">
        <w:rPr>
          <w:rtl/>
        </w:rPr>
        <w:t>אביב או לירושלים, הם צריכים</w:t>
      </w:r>
      <w:r w:rsidR="00C975B7">
        <w:rPr>
          <w:rtl/>
        </w:rPr>
        <w:t xml:space="preserve"> </w:t>
      </w:r>
      <w:r w:rsidRPr="00E53590">
        <w:rPr>
          <w:rtl/>
        </w:rPr>
        <w:t>גם לממן מגורים וגם לשלם שכר לימוד, כמו גם לממן את כלכלתם. משפחה דרוזית ממוצעת,</w:t>
      </w:r>
      <w:r w:rsidR="00C975B7">
        <w:rPr>
          <w:rtl/>
        </w:rPr>
        <w:t xml:space="preserve"> </w:t>
      </w:r>
      <w:r w:rsidRPr="00E53590">
        <w:rPr>
          <w:rtl/>
        </w:rPr>
        <w:t>שהיא</w:t>
      </w:r>
      <w:r w:rsidR="00C975B7">
        <w:rPr>
          <w:rtl/>
        </w:rPr>
        <w:t xml:space="preserve"> </w:t>
      </w:r>
      <w:r w:rsidRPr="00E53590">
        <w:rPr>
          <w:rtl/>
        </w:rPr>
        <w:t>בדרך</w:t>
      </w:r>
      <w:r w:rsidR="00C975B7">
        <w:rPr>
          <w:rtl/>
        </w:rPr>
        <w:t xml:space="preserve"> </w:t>
      </w:r>
      <w:r w:rsidRPr="00E53590">
        <w:rPr>
          <w:rtl/>
        </w:rPr>
        <w:t>כלל</w:t>
      </w:r>
      <w:r w:rsidR="00C975B7">
        <w:rPr>
          <w:rtl/>
        </w:rPr>
        <w:t xml:space="preserve"> </w:t>
      </w:r>
      <w:r w:rsidRPr="00E53590">
        <w:rPr>
          <w:rtl/>
        </w:rPr>
        <w:t>בת</w:t>
      </w:r>
      <w:r w:rsidR="00C975B7">
        <w:rPr>
          <w:rtl/>
        </w:rPr>
        <w:t xml:space="preserve"> </w:t>
      </w:r>
      <w:r w:rsidRPr="00E53590">
        <w:rPr>
          <w:rtl/>
        </w:rPr>
        <w:t>שש, שבע, שמונה נפשות, לא יכולה לשלוח את בניה ללמוד. חייבת</w:t>
      </w:r>
      <w:r w:rsidR="00C975B7">
        <w:rPr>
          <w:rtl/>
        </w:rPr>
        <w:t xml:space="preserve"> </w:t>
      </w:r>
      <w:r w:rsidRPr="00E53590">
        <w:rPr>
          <w:rtl/>
        </w:rPr>
        <w:t>לקום קרן שתטפל בנושא זה.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אדוני השר, חברי הכנסת, אני רוצה לגעת בבעיה נוספת, והיא</w:t>
      </w:r>
      <w:r w:rsidR="00C975B7">
        <w:rPr>
          <w:rtl/>
        </w:rPr>
        <w:t xml:space="preserve"> </w:t>
      </w:r>
      <w:r w:rsidRPr="00E53590">
        <w:rPr>
          <w:rtl/>
        </w:rPr>
        <w:t>הנשירה</w:t>
      </w:r>
      <w:r w:rsidR="00C975B7">
        <w:rPr>
          <w:rtl/>
        </w:rPr>
        <w:t xml:space="preserve"> </w:t>
      </w:r>
      <w:r w:rsidRPr="00E53590">
        <w:rPr>
          <w:rtl/>
        </w:rPr>
        <w:t>מבתי</w:t>
      </w:r>
      <w:r w:rsidR="00C975B7">
        <w:rPr>
          <w:rtl/>
        </w:rPr>
        <w:t>-</w:t>
      </w:r>
      <w:r w:rsidRPr="00E53590">
        <w:rPr>
          <w:rtl/>
        </w:rPr>
        <w:t>הספר. היום, מתוך 100 תלמידים שמגיעים לבית</w:t>
      </w:r>
      <w:r w:rsidR="00C975B7">
        <w:rPr>
          <w:rtl/>
        </w:rPr>
        <w:t>-</w:t>
      </w:r>
      <w:r w:rsidRPr="00E53590">
        <w:rPr>
          <w:rtl/>
        </w:rPr>
        <w:t>הספר התיכון, מסיימים רק</w:t>
      </w:r>
      <w:r w:rsidR="00C975B7">
        <w:rPr>
          <w:rtl/>
        </w:rPr>
        <w:t xml:space="preserve"> </w:t>
      </w:r>
      <w:r w:rsidRPr="00E53590">
        <w:rPr>
          <w:rtl/>
        </w:rPr>
        <w:t>42.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כאן</w:t>
      </w:r>
      <w:r w:rsidR="00C975B7">
        <w:rPr>
          <w:rtl/>
        </w:rPr>
        <w:t xml:space="preserve"> </w:t>
      </w:r>
      <w:r w:rsidRPr="00E53590">
        <w:rPr>
          <w:rtl/>
        </w:rPr>
        <w:t>בעיה</w:t>
      </w:r>
      <w:r w:rsidR="00C975B7">
        <w:rPr>
          <w:rtl/>
        </w:rPr>
        <w:t xml:space="preserve"> </w:t>
      </w:r>
      <w:r w:rsidRPr="00E53590">
        <w:rPr>
          <w:rtl/>
        </w:rPr>
        <w:t>חינוכית</w:t>
      </w:r>
      <w:r w:rsidR="00C975B7">
        <w:rPr>
          <w:rtl/>
        </w:rPr>
        <w:t xml:space="preserve"> </w:t>
      </w:r>
      <w:r w:rsidRPr="00E53590">
        <w:rPr>
          <w:rtl/>
        </w:rPr>
        <w:t>שקשורה</w:t>
      </w:r>
      <w:r w:rsidR="00C975B7">
        <w:rPr>
          <w:rtl/>
        </w:rPr>
        <w:t xml:space="preserve">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בנו,</w:t>
      </w:r>
      <w:r w:rsidR="00C975B7">
        <w:rPr>
          <w:rtl/>
        </w:rPr>
        <w:t xml:space="preserve"> </w:t>
      </w: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צריך לעשות מאמץ מיוחד כדי</w:t>
      </w:r>
      <w:r w:rsidR="00C975B7">
        <w:rPr>
          <w:rtl/>
        </w:rPr>
        <w:t xml:space="preserve"> </w:t>
      </w:r>
      <w:r w:rsidRPr="00E53590">
        <w:rPr>
          <w:rtl/>
        </w:rPr>
        <w:t>שהתלמידים האלה יגיעו לפחות לרמה של בוגרי תיכון.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מגן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וגם 42 אלה, לא לכולם יש תעודות בגרות.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אסעד אסעד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נכון. בסך הכול, מסיימי בית</w:t>
      </w:r>
      <w:r w:rsidR="00C975B7">
        <w:rPr>
          <w:rtl/>
        </w:rPr>
        <w:t>-</w:t>
      </w:r>
      <w:r w:rsidRPr="00E53590">
        <w:rPr>
          <w:rtl/>
        </w:rPr>
        <w:t xml:space="preserve">ספר תיכון עם תעודת בגרות יש רק </w:t>
      </w:r>
      <w:r w:rsidR="00C975B7" w:rsidRPr="00E53590">
        <w:rPr>
          <w:rtl/>
        </w:rPr>
        <w:t>13</w:t>
      </w:r>
      <w:r w:rsidR="00C975B7">
        <w:rPr>
          <w:rtl/>
        </w:rPr>
        <w:t>%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החינוך והתרבות א' רובינשטיין: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רק מהשנתון.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אסעד אסעד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מהשנתון.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אבל יש עוד בעיה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 w:rsidRPr="00E53590">
        <w:rPr>
          <w:rtl/>
        </w:rPr>
        <w:t>13</w:t>
      </w:r>
      <w:r w:rsidR="00C975B7">
        <w:rPr>
          <w:rtl/>
        </w:rPr>
        <w:t>%</w:t>
      </w:r>
      <w:r w:rsidRPr="00E53590">
        <w:rPr>
          <w:rtl/>
        </w:rPr>
        <w:t xml:space="preserve"> לעומת </w:t>
      </w:r>
      <w:r w:rsidR="00C975B7" w:rsidRPr="00E53590">
        <w:rPr>
          <w:rtl/>
        </w:rPr>
        <w:t>38</w:t>
      </w:r>
      <w:r w:rsidR="00C975B7">
        <w:rPr>
          <w:rtl/>
        </w:rPr>
        <w:t>%</w:t>
      </w:r>
      <w:r w:rsidRPr="00E53590">
        <w:rPr>
          <w:rtl/>
        </w:rPr>
        <w:t xml:space="preserve"> במגזר היהודי ו</w:t>
      </w:r>
      <w:r w:rsidR="00C975B7">
        <w:rPr>
          <w:rtl/>
        </w:rPr>
        <w:t>-</w:t>
      </w:r>
      <w:r w:rsidR="00C975B7" w:rsidRPr="00E53590">
        <w:rPr>
          <w:rtl/>
        </w:rPr>
        <w:t>27</w:t>
      </w:r>
      <w:r w:rsidR="00C975B7">
        <w:rPr>
          <w:rtl/>
        </w:rPr>
        <w:t>%</w:t>
      </w:r>
      <w:r w:rsidRPr="00E53590">
        <w:rPr>
          <w:rtl/>
        </w:rPr>
        <w:t xml:space="preserve"> במגזר הערבי.</w:t>
      </w:r>
      <w:r w:rsidR="00C975B7">
        <w:rPr>
          <w:rtl/>
        </w:rPr>
        <w:t xml:space="preserve"> </w:t>
      </w:r>
      <w:r w:rsidRPr="00E53590">
        <w:rPr>
          <w:rtl/>
        </w:rPr>
        <w:t xml:space="preserve">יותר מכך, האם תעודת הבגרות של אותם </w:t>
      </w:r>
      <w:r w:rsidR="00C975B7" w:rsidRPr="00E53590">
        <w:rPr>
          <w:rtl/>
        </w:rPr>
        <w:t>13</w:t>
      </w:r>
      <w:r w:rsidR="00C975B7">
        <w:rPr>
          <w:rtl/>
        </w:rPr>
        <w:t>%</w:t>
      </w:r>
      <w:r w:rsidRPr="00E53590">
        <w:rPr>
          <w:rtl/>
        </w:rPr>
        <w:t xml:space="preserve"> שסיימו יש לה ערך באוניברסיטה? הבעיה היא</w:t>
      </w:r>
      <w:r w:rsidR="00C975B7">
        <w:rPr>
          <w:rtl/>
        </w:rPr>
        <w:t xml:space="preserve"> </w:t>
      </w:r>
      <w:r w:rsidRPr="00E53590">
        <w:rPr>
          <w:rtl/>
        </w:rPr>
        <w:t>שאתה</w:t>
      </w:r>
      <w:r w:rsidR="00C975B7">
        <w:rPr>
          <w:rtl/>
        </w:rPr>
        <w:t xml:space="preserve"> </w:t>
      </w:r>
      <w:r w:rsidRPr="00E53590">
        <w:rPr>
          <w:rtl/>
        </w:rPr>
        <w:t>בא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תעודת</w:t>
      </w:r>
      <w:r w:rsidR="00C975B7">
        <w:rPr>
          <w:rtl/>
        </w:rPr>
        <w:t xml:space="preserve"> </w:t>
      </w:r>
      <w:r w:rsidRPr="00E53590">
        <w:rPr>
          <w:rtl/>
        </w:rPr>
        <w:t>בגרות,</w:t>
      </w:r>
      <w:r w:rsidR="00C975B7">
        <w:rPr>
          <w:rtl/>
        </w:rPr>
        <w:t xml:space="preserve"> </w:t>
      </w:r>
      <w:r w:rsidRPr="00E53590">
        <w:rPr>
          <w:rtl/>
        </w:rPr>
        <w:t>כאשר</w:t>
      </w:r>
      <w:r w:rsidR="00C975B7">
        <w:rPr>
          <w:rtl/>
        </w:rPr>
        <w:t xml:space="preserve"> </w:t>
      </w:r>
      <w:r w:rsidRPr="00E53590">
        <w:rPr>
          <w:rtl/>
        </w:rPr>
        <w:t>חלק</w:t>
      </w:r>
      <w:r w:rsidR="00C975B7">
        <w:rPr>
          <w:rtl/>
        </w:rPr>
        <w:t xml:space="preserve"> </w:t>
      </w:r>
      <w:r w:rsidRPr="00E53590">
        <w:rPr>
          <w:rtl/>
        </w:rPr>
        <w:t>מהציונים</w:t>
      </w:r>
      <w:r w:rsidR="00C975B7">
        <w:rPr>
          <w:rtl/>
        </w:rPr>
        <w:t xml:space="preserve"> </w:t>
      </w:r>
      <w:r w:rsidRPr="00E53590">
        <w:rPr>
          <w:rtl/>
        </w:rPr>
        <w:t>הם</w:t>
      </w:r>
      <w:r w:rsidR="00C975B7">
        <w:rPr>
          <w:rtl/>
        </w:rPr>
        <w:t xml:space="preserve"> </w:t>
      </w:r>
      <w:r w:rsidRPr="00E53590">
        <w:rPr>
          <w:rtl/>
        </w:rPr>
        <w:t>10,</w:t>
      </w:r>
      <w:r w:rsidR="00C975B7">
        <w:rPr>
          <w:rtl/>
        </w:rPr>
        <w:t xml:space="preserve"> </w:t>
      </w: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לאחר שאתה נרשם</w:t>
      </w:r>
      <w:r w:rsidR="00C975B7">
        <w:rPr>
          <w:rtl/>
        </w:rPr>
        <w:t xml:space="preserve"> </w:t>
      </w:r>
      <w:r w:rsidRPr="00E53590">
        <w:rPr>
          <w:rtl/>
        </w:rPr>
        <w:t>לאוניברסיטה</w:t>
      </w:r>
      <w:r w:rsidR="00C975B7">
        <w:rPr>
          <w:rtl/>
        </w:rPr>
        <w:t xml:space="preserve"> </w:t>
      </w:r>
      <w:r w:rsidRPr="00E53590">
        <w:rPr>
          <w:rtl/>
        </w:rPr>
        <w:t>מתברר</w:t>
      </w:r>
      <w:r w:rsidR="00C975B7">
        <w:rPr>
          <w:rtl/>
        </w:rPr>
        <w:t xml:space="preserve"> </w:t>
      </w:r>
      <w:r w:rsidRPr="00E53590">
        <w:rPr>
          <w:rtl/>
        </w:rPr>
        <w:t>שאינך</w:t>
      </w:r>
      <w:r w:rsidR="00C975B7">
        <w:rPr>
          <w:rtl/>
        </w:rPr>
        <w:t xml:space="preserve"> </w:t>
      </w:r>
      <w:r w:rsidRPr="00E53590">
        <w:rPr>
          <w:rtl/>
        </w:rPr>
        <w:t>עובר את הבחינה הפסיכומטרית והממוצע שלך הוא בין 450</w:t>
      </w:r>
      <w:r w:rsidR="00C975B7">
        <w:rPr>
          <w:rtl/>
        </w:rPr>
        <w:t xml:space="preserve"> </w:t>
      </w:r>
      <w:r w:rsidRPr="00E53590">
        <w:rPr>
          <w:rtl/>
        </w:rPr>
        <w:t>ל</w:t>
      </w:r>
      <w:r w:rsidR="00C975B7">
        <w:rPr>
          <w:rtl/>
        </w:rPr>
        <w:t>-</w:t>
      </w:r>
      <w:r w:rsidRPr="00E53590">
        <w:rPr>
          <w:rtl/>
        </w:rPr>
        <w:t>500</w:t>
      </w:r>
      <w:r w:rsidR="00C975B7">
        <w:rPr>
          <w:rtl/>
        </w:rPr>
        <w:t xml:space="preserve"> </w:t>
      </w:r>
      <w:r w:rsidRPr="00E53590">
        <w:rPr>
          <w:rtl/>
        </w:rPr>
        <w:t>נקודות.</w:t>
      </w:r>
      <w:r w:rsidR="00C975B7">
        <w:rPr>
          <w:rtl/>
        </w:rPr>
        <w:t xml:space="preserve"> </w:t>
      </w:r>
      <w:r w:rsidRPr="00E53590">
        <w:rPr>
          <w:rtl/>
        </w:rPr>
        <w:t>כלומר, מישהו בבתי</w:t>
      </w:r>
      <w:r w:rsidR="00C975B7">
        <w:rPr>
          <w:rtl/>
        </w:rPr>
        <w:t>-</w:t>
      </w:r>
      <w:r w:rsidRPr="00E53590">
        <w:rPr>
          <w:rtl/>
        </w:rPr>
        <w:t>הספר דאג לכך שבסטטיסטיקה יירשם כי אחוז גבוה</w:t>
      </w:r>
      <w:r w:rsidR="00C975B7">
        <w:rPr>
          <w:rtl/>
        </w:rPr>
        <w:t xml:space="preserve"> </w:t>
      </w:r>
      <w:r w:rsidRPr="00E53590">
        <w:rPr>
          <w:rtl/>
        </w:rPr>
        <w:t>מתלמידי</w:t>
      </w:r>
      <w:r w:rsidR="00C975B7">
        <w:rPr>
          <w:rtl/>
        </w:rPr>
        <w:t xml:space="preserve"> </w:t>
      </w:r>
      <w:r w:rsidRPr="00E53590">
        <w:rPr>
          <w:rtl/>
        </w:rPr>
        <w:t>בית</w:t>
      </w:r>
      <w:r w:rsidR="00C975B7">
        <w:rPr>
          <w:rtl/>
        </w:rPr>
        <w:t>-</w:t>
      </w:r>
      <w:r w:rsidRPr="00E53590">
        <w:rPr>
          <w:rtl/>
        </w:rPr>
        <w:t>הספר</w:t>
      </w:r>
      <w:r w:rsidR="00C975B7">
        <w:rPr>
          <w:rtl/>
        </w:rPr>
        <w:t xml:space="preserve"> </w:t>
      </w:r>
      <w:r w:rsidRPr="00E53590">
        <w:rPr>
          <w:rtl/>
        </w:rPr>
        <w:t>מסיימים</w:t>
      </w:r>
      <w:r w:rsidR="00C975B7">
        <w:rPr>
          <w:rtl/>
        </w:rPr>
        <w:t xml:space="preserve"> </w:t>
      </w:r>
      <w:r w:rsidRPr="00E53590">
        <w:rPr>
          <w:rtl/>
        </w:rPr>
        <w:t>את לימודיהם ומקבלים תעודות בגרות. אבל התעודה איננה</w:t>
      </w:r>
      <w:r w:rsidR="00C975B7">
        <w:rPr>
          <w:rtl/>
        </w:rPr>
        <w:t xml:space="preserve"> </w:t>
      </w:r>
      <w:r w:rsidRPr="00E53590">
        <w:rPr>
          <w:rtl/>
        </w:rPr>
        <w:t>תואמת את המציאות.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צריך לסיים, אדוני היושב</w:t>
      </w:r>
      <w:r w:rsidR="00C975B7">
        <w:rPr>
          <w:rtl/>
        </w:rPr>
        <w:t>-</w:t>
      </w:r>
      <w:r w:rsidRPr="00E53590">
        <w:rPr>
          <w:rtl/>
        </w:rPr>
        <w:t>ראש?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תסיים את המשפט, פשוט יומנו מתארך ומי יודע עד מתי.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אסעד אסעד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השר, אחד הדברים שצריך להביא בחשבון, ואולי גם לבצע מיידית כדי להעלות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הרמה,</w:t>
      </w:r>
      <w:r w:rsidR="00C975B7">
        <w:rPr>
          <w:rtl/>
        </w:rPr>
        <w:t xml:space="preserve"> </w:t>
      </w:r>
      <w:r w:rsidRPr="00E53590">
        <w:rPr>
          <w:rtl/>
        </w:rPr>
        <w:t>הוא הנושא של רוטציה בין מנהלי בתי</w:t>
      </w:r>
      <w:r w:rsidR="00C975B7">
        <w:rPr>
          <w:rtl/>
        </w:rPr>
        <w:t>-</w:t>
      </w:r>
      <w:r w:rsidRPr="00E53590">
        <w:rPr>
          <w:rtl/>
        </w:rPr>
        <w:t>הספר. גם הוועדה המליצה על כך. אתה</w:t>
      </w:r>
      <w:r w:rsidR="00C975B7">
        <w:rPr>
          <w:rtl/>
        </w:rPr>
        <w:t xml:space="preserve"> </w:t>
      </w:r>
      <w:r w:rsidRPr="00E53590">
        <w:rPr>
          <w:rtl/>
        </w:rPr>
        <w:t>יודע</w:t>
      </w:r>
      <w:r w:rsidR="00C975B7">
        <w:rPr>
          <w:rtl/>
        </w:rPr>
        <w:t xml:space="preserve"> </w:t>
      </w:r>
      <w:r w:rsidRPr="00E53590">
        <w:rPr>
          <w:rtl/>
        </w:rPr>
        <w:t>שרוב</w:t>
      </w:r>
      <w:r w:rsidR="00C975B7">
        <w:rPr>
          <w:rtl/>
        </w:rPr>
        <w:t xml:space="preserve"> </w:t>
      </w:r>
      <w:r w:rsidRPr="00E53590">
        <w:rPr>
          <w:rtl/>
        </w:rPr>
        <w:t>מנהלי</w:t>
      </w:r>
      <w:r w:rsidR="00C975B7">
        <w:rPr>
          <w:rtl/>
        </w:rPr>
        <w:t xml:space="preserve"> </w:t>
      </w:r>
      <w:r w:rsidRPr="00E53590">
        <w:rPr>
          <w:rtl/>
        </w:rPr>
        <w:t>בתי</w:t>
      </w:r>
      <w:r w:rsidR="00C975B7">
        <w:rPr>
          <w:rtl/>
        </w:rPr>
        <w:t>-</w:t>
      </w:r>
      <w:r w:rsidRPr="00E53590">
        <w:rPr>
          <w:rtl/>
        </w:rPr>
        <w:t>הספר</w:t>
      </w:r>
      <w:r w:rsidR="00C975B7">
        <w:rPr>
          <w:rtl/>
        </w:rPr>
        <w:t xml:space="preserve"> </w:t>
      </w: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במגזר</w:t>
      </w:r>
      <w:r w:rsidR="00C975B7">
        <w:rPr>
          <w:rtl/>
        </w:rPr>
        <w:t xml:space="preserve"> </w:t>
      </w:r>
      <w:r w:rsidRPr="00E53590">
        <w:rPr>
          <w:rtl/>
        </w:rPr>
        <w:t>הדרוזי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מונו בעבר, ואיך מונו </w:t>
      </w:r>
      <w:r w:rsidR="00C975B7">
        <w:rPr>
          <w:rtl/>
        </w:rPr>
        <w:t>–</w:t>
      </w:r>
      <w:r w:rsidRPr="00E53590">
        <w:rPr>
          <w:rtl/>
        </w:rPr>
        <w:t xml:space="preserve"> כולנו</w:t>
      </w:r>
      <w:r w:rsidR="00C975B7">
        <w:rPr>
          <w:rtl/>
        </w:rPr>
        <w:t xml:space="preserve"> </w:t>
      </w:r>
      <w:r w:rsidRPr="00E53590">
        <w:rPr>
          <w:rtl/>
        </w:rPr>
        <w:t>יודעים;</w:t>
      </w:r>
      <w:r w:rsidR="00C975B7">
        <w:rPr>
          <w:rtl/>
        </w:rPr>
        <w:t xml:space="preserve"> </w:t>
      </w:r>
      <w:r w:rsidRPr="00E53590">
        <w:rPr>
          <w:rtl/>
        </w:rPr>
        <w:t>פרוטקציה.</w:t>
      </w:r>
      <w:r w:rsidR="00C975B7">
        <w:rPr>
          <w:rtl/>
        </w:rPr>
        <w:t xml:space="preserve"> </w:t>
      </w:r>
      <w:r w:rsidRPr="00E53590">
        <w:rPr>
          <w:rtl/>
        </w:rPr>
        <w:t>כל מי שיש לו משפחה, כל מי שמקורב לראש מועצה, לחברי כנסת,</w:t>
      </w:r>
      <w:r w:rsidR="00C975B7">
        <w:rPr>
          <w:rtl/>
        </w:rPr>
        <w:t xml:space="preserve"> </w:t>
      </w:r>
      <w:r w:rsidRPr="00E53590">
        <w:rPr>
          <w:rtl/>
        </w:rPr>
        <w:t>למסייעים</w:t>
      </w:r>
      <w:r w:rsidR="00C975B7">
        <w:rPr>
          <w:rtl/>
        </w:rPr>
        <w:t xml:space="preserve"> </w:t>
      </w:r>
      <w:r w:rsidRPr="00E53590">
        <w:rPr>
          <w:rtl/>
        </w:rPr>
        <w:t>מסוימים, כל אלה מונו. הם מונו לא על</w:t>
      </w:r>
      <w:r w:rsidR="00C975B7">
        <w:rPr>
          <w:rtl/>
        </w:rPr>
        <w:t>-</w:t>
      </w:r>
      <w:r w:rsidRPr="00E53590">
        <w:rPr>
          <w:rtl/>
        </w:rPr>
        <w:t>פי כישורים אלא על</w:t>
      </w:r>
      <w:r w:rsidR="00C975B7">
        <w:rPr>
          <w:rtl/>
        </w:rPr>
        <w:t>-</w:t>
      </w:r>
      <w:r w:rsidRPr="00E53590">
        <w:rPr>
          <w:rtl/>
        </w:rPr>
        <w:t>פי קשרים, ולכן</w:t>
      </w:r>
      <w:r w:rsidR="00C975B7">
        <w:rPr>
          <w:rtl/>
        </w:rPr>
        <w:t xml:space="preserve"> </w:t>
      </w:r>
      <w:r w:rsidRPr="00E53590">
        <w:rPr>
          <w:rtl/>
        </w:rPr>
        <w:t>גם אי</w:t>
      </w:r>
      <w:r w:rsidR="00C975B7">
        <w:rPr>
          <w:rtl/>
        </w:rPr>
        <w:t>-</w:t>
      </w:r>
      <w:r w:rsidRPr="00E53590">
        <w:rPr>
          <w:rtl/>
        </w:rPr>
        <w:t>אפשר לפטר אותם.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בא בטענות לגבי כולם, אלא רק לגבי חלק מהם. אבל גם אלה הטובים ואלה</w:t>
      </w:r>
      <w:r w:rsidR="00C975B7">
        <w:rPr>
          <w:rtl/>
        </w:rPr>
        <w:t xml:space="preserve"> </w:t>
      </w:r>
      <w:r w:rsidRPr="00E53590">
        <w:rPr>
          <w:rtl/>
        </w:rPr>
        <w:t>הפחות טובים, אני חושב שצריך לעשות רוטציה ביניהם, ולדעתי היא תעזור.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אשר</w:t>
      </w:r>
      <w:r w:rsidR="00C975B7">
        <w:rPr>
          <w:rtl/>
        </w:rPr>
        <w:t xml:space="preserve"> </w:t>
      </w:r>
      <w:r w:rsidRPr="00E53590">
        <w:rPr>
          <w:rtl/>
        </w:rPr>
        <w:t>להכשרת</w:t>
      </w:r>
      <w:r w:rsidR="00C975B7">
        <w:rPr>
          <w:rtl/>
        </w:rPr>
        <w:t xml:space="preserve"> </w:t>
      </w:r>
      <w:r w:rsidRPr="00E53590">
        <w:rPr>
          <w:rtl/>
        </w:rPr>
        <w:t>מורים,</w:t>
      </w:r>
      <w:r w:rsidR="00C975B7">
        <w:rPr>
          <w:rtl/>
        </w:rPr>
        <w:t xml:space="preserve"> </w:t>
      </w:r>
      <w:r w:rsidRPr="00E53590">
        <w:rPr>
          <w:rtl/>
        </w:rPr>
        <w:t>גם בנושא זה צריך לעשות מאמץ מיוחד, לא במתכונת הנעשית</w:t>
      </w:r>
      <w:r w:rsidR="00C975B7">
        <w:rPr>
          <w:rtl/>
        </w:rPr>
        <w:t xml:space="preserve"> </w:t>
      </w:r>
      <w:r w:rsidRPr="00E53590">
        <w:rPr>
          <w:rtl/>
        </w:rPr>
        <w:t>היום.</w:t>
      </w:r>
      <w:r w:rsidR="00C975B7">
        <w:rPr>
          <w:rtl/>
        </w:rPr>
        <w:t xml:space="preserve"> </w:t>
      </w: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שנעשה</w:t>
      </w:r>
      <w:r w:rsidR="00C975B7">
        <w:rPr>
          <w:rtl/>
        </w:rPr>
        <w:t xml:space="preserve"> </w:t>
      </w:r>
      <w:r w:rsidRPr="00E53590">
        <w:rPr>
          <w:rtl/>
        </w:rPr>
        <w:t>היום אינו תואם את המציאות, אינו תואם את הדרישות של המשרד ולא</w:t>
      </w:r>
      <w:r w:rsidR="00C975B7">
        <w:rPr>
          <w:rtl/>
        </w:rPr>
        <w:t xml:space="preserve"> </w:t>
      </w:r>
      <w:r w:rsidRPr="00E53590">
        <w:rPr>
          <w:rtl/>
        </w:rPr>
        <w:t>את המלצות הוועדה.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השר,</w:t>
      </w:r>
      <w:r w:rsidR="00C975B7">
        <w:rPr>
          <w:rtl/>
        </w:rPr>
        <w:t xml:space="preserve"> </w:t>
      </w:r>
      <w:r w:rsidRPr="00E53590">
        <w:rPr>
          <w:rtl/>
        </w:rPr>
        <w:t>אני מסתפק בכך. אני מבקש שחלק מהמלצות הוועדה ייושמו, כמובן גם</w:t>
      </w:r>
      <w:r w:rsidR="00C975B7">
        <w:rPr>
          <w:rtl/>
        </w:rPr>
        <w:t xml:space="preserve"> </w:t>
      </w:r>
      <w:r w:rsidRPr="00E53590">
        <w:rPr>
          <w:rtl/>
        </w:rPr>
        <w:t>בנושא הבינוי שהזכרתי אותו בהתחלה.</w:t>
      </w:r>
      <w:r w:rsidR="00C975B7">
        <w:rPr>
          <w:rtl/>
        </w:rPr>
        <w:t xml:space="preserve"> </w:t>
      </w:r>
      <w:r w:rsidRPr="00E53590">
        <w:rPr>
          <w:rtl/>
        </w:rPr>
        <w:t>תודה רבה.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</w:t>
      </w:r>
      <w:r w:rsidR="00C975B7">
        <w:rPr>
          <w:rtl/>
        </w:rPr>
        <w:t xml:space="preserve"> </w:t>
      </w:r>
      <w:r w:rsidRPr="00E53590">
        <w:rPr>
          <w:rtl/>
        </w:rPr>
        <w:t>רבה</w:t>
      </w:r>
      <w:r w:rsidR="00C975B7">
        <w:rPr>
          <w:rtl/>
        </w:rPr>
        <w:t xml:space="preserve"> </w:t>
      </w:r>
      <w:r w:rsidRPr="00E53590">
        <w:rPr>
          <w:rtl/>
        </w:rPr>
        <w:t>לחבר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אסעד</w:t>
      </w:r>
      <w:r w:rsidR="00C975B7">
        <w:rPr>
          <w:rtl/>
        </w:rPr>
        <w:t xml:space="preserve"> </w:t>
      </w:r>
      <w:r w:rsidRPr="00E53590">
        <w:rPr>
          <w:rtl/>
        </w:rPr>
        <w:t>אסעד.</w:t>
      </w:r>
      <w:r w:rsidR="00C975B7">
        <w:rPr>
          <w:rtl/>
        </w:rPr>
        <w:t xml:space="preserve"> </w:t>
      </w:r>
      <w:r w:rsidRPr="00E53590">
        <w:rPr>
          <w:rtl/>
        </w:rPr>
        <w:t>בבקשה, אדוני שר החינוך, יתייחס לדברי</w:t>
      </w:r>
      <w:r w:rsidR="00C975B7">
        <w:rPr>
          <w:rtl/>
        </w:rPr>
        <w:t xml:space="preserve"> </w:t>
      </w:r>
      <w:r w:rsidRPr="00E53590">
        <w:rPr>
          <w:rtl/>
        </w:rPr>
        <w:t>המציע.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החינוך והתרבות א' רובינשטיין: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כנסת</w:t>
      </w:r>
      <w:r w:rsidR="00C975B7">
        <w:rPr>
          <w:rtl/>
        </w:rPr>
        <w:t xml:space="preserve"> </w:t>
      </w:r>
      <w:r w:rsidRPr="00E53590">
        <w:rPr>
          <w:rtl/>
        </w:rPr>
        <w:t>נכבדה, חבר הכנסת אסעד אסעד העלה נושא חשוב וכאוב.</w:t>
      </w:r>
      <w:r w:rsidR="00C975B7">
        <w:rPr>
          <w:rtl/>
        </w:rPr>
        <w:t xml:space="preserve"> </w:t>
      </w: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כל ספק שההישגים הלימודיים של התלמידים בני העדה הדרוזית לא מניחים את הדעת.</w:t>
      </w:r>
      <w:r w:rsidR="00C975B7">
        <w:rPr>
          <w:rtl/>
        </w:rPr>
        <w:t xml:space="preserve"> </w:t>
      </w:r>
      <w:r w:rsidRPr="00E53590">
        <w:rPr>
          <w:rtl/>
        </w:rPr>
        <w:t>אני לא רוצה להמעיט מחומרת הבעיה.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גם רוצה לומר, שחלק מהבעיות שהוא הצביע עליהן הן בעיות של ממש.</w:t>
      </w:r>
      <w:r w:rsidR="00C975B7">
        <w:rPr>
          <w:rtl/>
        </w:rPr>
        <w:t xml:space="preserve"> </w:t>
      </w:r>
      <w:r w:rsidRPr="00E53590">
        <w:rPr>
          <w:rtl/>
        </w:rPr>
        <w:t>מינויים</w:t>
      </w:r>
      <w:r w:rsidR="00C975B7">
        <w:rPr>
          <w:rtl/>
        </w:rPr>
        <w:t xml:space="preserve"> </w:t>
      </w:r>
      <w:r w:rsidRPr="00E53590">
        <w:rPr>
          <w:rtl/>
        </w:rPr>
        <w:t>שנעשו,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מניחים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הדעת.</w:t>
      </w:r>
      <w:r w:rsidR="00C975B7">
        <w:rPr>
          <w:rtl/>
        </w:rPr>
        <w:t xml:space="preserve"> </w:t>
      </w:r>
      <w:r w:rsidRPr="00E53590">
        <w:rPr>
          <w:rtl/>
        </w:rPr>
        <w:t>יש לנו בעיה רצינית מאוד במערכת, שגם כאשר אנחנו</w:t>
      </w:r>
      <w:r w:rsidR="00C975B7">
        <w:rPr>
          <w:rtl/>
        </w:rPr>
        <w:t xml:space="preserve"> </w:t>
      </w:r>
      <w:r w:rsidRPr="00E53590">
        <w:rPr>
          <w:rtl/>
        </w:rPr>
        <w:t>מוכיחים</w:t>
      </w:r>
      <w:r w:rsidR="00C975B7">
        <w:rPr>
          <w:rtl/>
        </w:rPr>
        <w:t xml:space="preserve"> </w:t>
      </w:r>
      <w:r w:rsidRPr="00E53590">
        <w:rPr>
          <w:rtl/>
        </w:rPr>
        <w:t>שמורה,</w:t>
      </w:r>
      <w:r w:rsidR="00C975B7">
        <w:rPr>
          <w:rtl/>
        </w:rPr>
        <w:t xml:space="preserve"> </w:t>
      </w:r>
      <w:r w:rsidRPr="00E53590">
        <w:rPr>
          <w:rtl/>
        </w:rPr>
        <w:t>מנהל</w:t>
      </w:r>
      <w:r w:rsidR="00C975B7">
        <w:rPr>
          <w:rtl/>
        </w:rPr>
        <w:t xml:space="preserve"> </w:t>
      </w:r>
      <w:r w:rsidRPr="00E53590">
        <w:rPr>
          <w:rtl/>
        </w:rPr>
        <w:t>או מפקח אינם מתאימים עוד לתפקידם</w:t>
      </w:r>
      <w:r w:rsidR="00C975B7">
        <w:rPr>
          <w:rtl/>
        </w:rPr>
        <w:t xml:space="preserve"> </w:t>
      </w:r>
      <w:r w:rsidRPr="00E53590">
        <w:rPr>
          <w:rtl/>
        </w:rPr>
        <w:t>וגם כאשר אנחנו מוצפים</w:t>
      </w:r>
      <w:r w:rsidR="00C975B7">
        <w:rPr>
          <w:rtl/>
        </w:rPr>
        <w:t xml:space="preserve"> </w:t>
      </w:r>
      <w:r w:rsidRPr="00E53590">
        <w:rPr>
          <w:rtl/>
        </w:rPr>
        <w:t>בגל של תלונות, אנחנו לא יכולים לעשות דבר.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אריאל ויינשטיין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מדוע? הרי התקנות הן של המשרד לגבי כל מערכת החינוך.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החינוך והתרבות א' רובינשטיין: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לא,</w:t>
      </w:r>
      <w:r w:rsidR="00C975B7">
        <w:rPr>
          <w:rtl/>
        </w:rPr>
        <w:t xml:space="preserve"> </w:t>
      </w:r>
      <w:r w:rsidRPr="00E53590">
        <w:rPr>
          <w:rtl/>
        </w:rPr>
        <w:t>התקנות</w:t>
      </w:r>
      <w:r w:rsidR="00C975B7">
        <w:rPr>
          <w:rtl/>
        </w:rPr>
        <w:t xml:space="preserve"> </w:t>
      </w:r>
      <w:r w:rsidRPr="00E53590">
        <w:rPr>
          <w:rtl/>
        </w:rPr>
        <w:t>הן לא של המשרד, התקנות הן במסגרת דיני העבודה בישראל וההסכמים</w:t>
      </w:r>
      <w:r w:rsidR="00C975B7">
        <w:rPr>
          <w:rtl/>
        </w:rPr>
        <w:t xml:space="preserve"> </w:t>
      </w:r>
      <w:r w:rsidRPr="00E53590">
        <w:rPr>
          <w:rtl/>
        </w:rPr>
        <w:t>הקיבוציים</w:t>
      </w:r>
      <w:r w:rsidR="00C975B7">
        <w:rPr>
          <w:rtl/>
        </w:rPr>
        <w:t xml:space="preserve"> </w:t>
      </w:r>
      <w:r w:rsidRPr="00E53590">
        <w:rPr>
          <w:rtl/>
        </w:rPr>
        <w:t>בישראל וסמכויות בית</w:t>
      </w:r>
      <w:r w:rsidR="00C975B7">
        <w:rPr>
          <w:rtl/>
        </w:rPr>
        <w:t>-</w:t>
      </w:r>
      <w:r w:rsidRPr="00E53590">
        <w:rPr>
          <w:rtl/>
        </w:rPr>
        <w:t>הדין לעבודה. זה סיפור שאני מוכן לפרוס את היריעה</w:t>
      </w:r>
      <w:r w:rsidR="00C975B7">
        <w:rPr>
          <w:rtl/>
        </w:rPr>
        <w:t xml:space="preserve"> </w:t>
      </w:r>
      <w:r w:rsidRPr="00E53590">
        <w:rPr>
          <w:rtl/>
        </w:rPr>
        <w:t>שלו כאשר נגיע לכך.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אגב,</w:t>
      </w:r>
      <w:r w:rsidR="00C975B7">
        <w:rPr>
          <w:rtl/>
        </w:rPr>
        <w:t xml:space="preserve"> </w:t>
      </w:r>
      <w:r w:rsidRPr="00E53590">
        <w:rPr>
          <w:rtl/>
        </w:rPr>
        <w:t>זה</w:t>
      </w:r>
      <w:r w:rsidR="00C975B7">
        <w:rPr>
          <w:rtl/>
        </w:rPr>
        <w:t xml:space="preserve"> </w:t>
      </w:r>
      <w:r w:rsidRPr="00E53590">
        <w:rPr>
          <w:rtl/>
        </w:rPr>
        <w:t>נכון</w:t>
      </w:r>
      <w:r w:rsidR="00C975B7">
        <w:rPr>
          <w:rtl/>
        </w:rPr>
        <w:t xml:space="preserve"> </w:t>
      </w:r>
      <w:r w:rsidRPr="00E53590">
        <w:rPr>
          <w:rtl/>
        </w:rPr>
        <w:t>רק</w:t>
      </w:r>
      <w:r w:rsidR="00C975B7">
        <w:rPr>
          <w:rtl/>
        </w:rPr>
        <w:t xml:space="preserve"> </w:t>
      </w:r>
      <w:r w:rsidRPr="00E53590">
        <w:rPr>
          <w:rtl/>
        </w:rPr>
        <w:t>לגבי</w:t>
      </w:r>
      <w:r w:rsidR="00C975B7">
        <w:rPr>
          <w:rtl/>
        </w:rPr>
        <w:t xml:space="preserve"> </w:t>
      </w:r>
      <w:r w:rsidRPr="00E53590">
        <w:rPr>
          <w:rtl/>
        </w:rPr>
        <w:t>מיעוט.</w:t>
      </w:r>
      <w:r w:rsidR="00C975B7">
        <w:rPr>
          <w:rtl/>
        </w:rPr>
        <w:t xml:space="preserve"> </w:t>
      </w:r>
      <w:r w:rsidRPr="00E53590">
        <w:rPr>
          <w:rtl/>
        </w:rPr>
        <w:t>רוב המורים, המנהלים והמפקחים ממלאים את</w:t>
      </w:r>
      <w:r w:rsidR="00C975B7">
        <w:rPr>
          <w:rtl/>
        </w:rPr>
        <w:t xml:space="preserve"> </w:t>
      </w:r>
      <w:r w:rsidRPr="00E53590">
        <w:rPr>
          <w:rtl/>
        </w:rPr>
        <w:t>תפקידם, אבל חבר הכנסת אסעד אסעד הצביע על מקרים שבהם אנשים לא ממלאים את תפקידם;</w:t>
      </w:r>
      <w:r w:rsidR="00C975B7">
        <w:rPr>
          <w:rtl/>
        </w:rPr>
        <w:t xml:space="preserve"> </w:t>
      </w:r>
      <w:r w:rsidRPr="00E53590">
        <w:rPr>
          <w:rtl/>
        </w:rPr>
        <w:t>ועוד נקודות שהעלה חבר הכנסת אסעד הן נקודות נכונות.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זאת, אני רוצה לומר שלא רק שאנחנו מודעים לעניין של חשיבות החינוך במגזר</w:t>
      </w:r>
      <w:r w:rsidR="00C975B7">
        <w:rPr>
          <w:rtl/>
        </w:rPr>
        <w:t xml:space="preserve"> </w:t>
      </w:r>
      <w:r w:rsidRPr="00E53590">
        <w:rPr>
          <w:rtl/>
        </w:rPr>
        <w:t>הדרוזי</w:t>
      </w:r>
      <w:r w:rsidR="00C975B7">
        <w:rPr>
          <w:rtl/>
        </w:rPr>
        <w:t xml:space="preserve"> – </w:t>
      </w:r>
      <w:r w:rsidRPr="00E53590">
        <w:rPr>
          <w:rtl/>
        </w:rPr>
        <w:t>במקרה</w:t>
      </w:r>
      <w:r w:rsidR="00C975B7">
        <w:rPr>
          <w:rtl/>
        </w:rPr>
        <w:t xml:space="preserve"> </w:t>
      </w:r>
      <w:r w:rsidRPr="00E53590">
        <w:rPr>
          <w:rtl/>
        </w:rPr>
        <w:t>יצא</w:t>
      </w:r>
      <w:r w:rsidR="00C975B7">
        <w:rPr>
          <w:rtl/>
        </w:rPr>
        <w:t xml:space="preserve"> </w:t>
      </w:r>
      <w:r w:rsidRPr="00E53590">
        <w:rPr>
          <w:rtl/>
        </w:rPr>
        <w:t xml:space="preserve">כך שהיום קיימתי שתי פגישות בנושא הזה </w:t>
      </w:r>
      <w:r w:rsidR="00C975B7">
        <w:rPr>
          <w:rtl/>
        </w:rPr>
        <w:t>–</w:t>
      </w:r>
      <w:r w:rsidRPr="00E53590">
        <w:rPr>
          <w:rtl/>
        </w:rPr>
        <w:t xml:space="preserve"> אלא שהמשרד מתקדם</w:t>
      </w:r>
      <w:r w:rsidR="00C975B7">
        <w:rPr>
          <w:rtl/>
        </w:rPr>
        <w:t xml:space="preserve"> </w:t>
      </w:r>
      <w:r w:rsidRPr="00E53590">
        <w:rPr>
          <w:rtl/>
        </w:rPr>
        <w:t>לביצוע</w:t>
      </w:r>
      <w:r w:rsidR="00C975B7">
        <w:rPr>
          <w:rtl/>
        </w:rPr>
        <w:t xml:space="preserve"> </w:t>
      </w:r>
      <w:r w:rsidRPr="00E53590">
        <w:rPr>
          <w:rtl/>
        </w:rPr>
        <w:t>תוכנית</w:t>
      </w:r>
      <w:r w:rsidR="00C975B7">
        <w:rPr>
          <w:rtl/>
        </w:rPr>
        <w:t xml:space="preserve"> </w:t>
      </w:r>
      <w:r w:rsidRPr="00E53590">
        <w:rPr>
          <w:rtl/>
        </w:rPr>
        <w:t>החומש</w:t>
      </w:r>
      <w:r w:rsidR="00C975B7">
        <w:rPr>
          <w:rtl/>
        </w:rPr>
        <w:t xml:space="preserve"> </w:t>
      </w:r>
      <w:r w:rsidRPr="00E53590">
        <w:rPr>
          <w:rtl/>
        </w:rPr>
        <w:t>בקצב</w:t>
      </w:r>
      <w:r w:rsidR="00C975B7">
        <w:rPr>
          <w:rtl/>
        </w:rPr>
        <w:t xml:space="preserve"> </w:t>
      </w:r>
      <w:r w:rsidRPr="00E53590">
        <w:rPr>
          <w:rtl/>
        </w:rPr>
        <w:t>מאוד</w:t>
      </w:r>
      <w:r w:rsidR="00C975B7">
        <w:rPr>
          <w:rtl/>
        </w:rPr>
        <w:t xml:space="preserve"> </w:t>
      </w:r>
      <w:r w:rsidRPr="00E53590">
        <w:rPr>
          <w:rtl/>
        </w:rPr>
        <w:t>מאוד</w:t>
      </w:r>
      <w:r w:rsidR="00C975B7">
        <w:rPr>
          <w:rtl/>
        </w:rPr>
        <w:t xml:space="preserve"> </w:t>
      </w:r>
      <w:r w:rsidRPr="00E53590">
        <w:rPr>
          <w:rtl/>
        </w:rPr>
        <w:t>משכנע.</w:t>
      </w:r>
      <w:r w:rsidR="00C975B7">
        <w:rPr>
          <w:rtl/>
        </w:rPr>
        <w:t xml:space="preserve"> </w:t>
      </w:r>
      <w:r w:rsidRPr="00E53590">
        <w:rPr>
          <w:rtl/>
        </w:rPr>
        <w:t>אין לנו היום בעיה של אי</w:t>
      </w:r>
      <w:r w:rsidR="00C975B7">
        <w:rPr>
          <w:rtl/>
        </w:rPr>
        <w:t>-</w:t>
      </w:r>
      <w:r w:rsidRPr="00E53590">
        <w:rPr>
          <w:rtl/>
        </w:rPr>
        <w:t>ביצוע</w:t>
      </w:r>
      <w:r w:rsidR="00C975B7">
        <w:rPr>
          <w:rtl/>
        </w:rPr>
        <w:t xml:space="preserve"> </w:t>
      </w:r>
      <w:r w:rsidRPr="00E53590">
        <w:rPr>
          <w:rtl/>
        </w:rPr>
        <w:t>תוכניות,</w:t>
      </w:r>
      <w:r w:rsidR="00C975B7">
        <w:rPr>
          <w:rtl/>
        </w:rPr>
        <w:t xml:space="preserve"> </w:t>
      </w:r>
      <w:r w:rsidRPr="00E53590">
        <w:rPr>
          <w:rtl/>
        </w:rPr>
        <w:t>ואני</w:t>
      </w:r>
      <w:r w:rsidR="00C975B7">
        <w:rPr>
          <w:rtl/>
        </w:rPr>
        <w:t xml:space="preserve">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מרחיק</w:t>
      </w:r>
      <w:r w:rsidR="00C975B7">
        <w:rPr>
          <w:rtl/>
        </w:rPr>
        <w:t xml:space="preserve"> </w:t>
      </w:r>
      <w:r w:rsidRPr="00E53590">
        <w:rPr>
          <w:rtl/>
        </w:rPr>
        <w:t>לכת</w:t>
      </w:r>
      <w:r w:rsidR="00C975B7">
        <w:rPr>
          <w:rtl/>
        </w:rPr>
        <w:t xml:space="preserve"> </w:t>
      </w:r>
      <w:r w:rsidRPr="00E53590">
        <w:rPr>
          <w:rtl/>
        </w:rPr>
        <w:t>ואומר: גם בעיית המשאבים במגזר הדרוזי אינה בעיה</w:t>
      </w:r>
      <w:r w:rsidR="00C975B7">
        <w:rPr>
          <w:rtl/>
        </w:rPr>
        <w:t xml:space="preserve"> </w:t>
      </w:r>
      <w:r w:rsidRPr="00E53590">
        <w:rPr>
          <w:rtl/>
        </w:rPr>
        <w:t>מרכזית.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לציין, שקודם כול</w:t>
      </w:r>
      <w:r w:rsidR="00C975B7">
        <w:rPr>
          <w:rtl/>
        </w:rPr>
        <w:t xml:space="preserve"> </w:t>
      </w:r>
      <w:r w:rsidRPr="00E53590">
        <w:rPr>
          <w:rtl/>
        </w:rPr>
        <w:t>הלכנו בעקבות ההמלצה, ביזרנו את המגזר הדרוזי.</w:t>
      </w:r>
      <w:r w:rsidR="00C975B7">
        <w:rPr>
          <w:rtl/>
        </w:rPr>
        <w:t xml:space="preserve"> </w:t>
      </w: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עירבנו</w:t>
      </w:r>
      <w:r w:rsidR="00C975B7">
        <w:rPr>
          <w:rtl/>
        </w:rPr>
        <w:t xml:space="preserve"> </w:t>
      </w:r>
      <w:r w:rsidRPr="00E53590">
        <w:rPr>
          <w:rtl/>
        </w:rPr>
        <w:t>במידה</w:t>
      </w:r>
      <w:r w:rsidR="00C975B7">
        <w:rPr>
          <w:rtl/>
        </w:rPr>
        <w:t xml:space="preserve"> </w:t>
      </w:r>
      <w:r w:rsidRPr="00E53590">
        <w:rPr>
          <w:rtl/>
        </w:rPr>
        <w:t>שלא היה לה תקדים בישראל בין שני המגזרים. ברמות הניהול של</w:t>
      </w:r>
      <w:r w:rsidR="00C975B7">
        <w:rPr>
          <w:rtl/>
        </w:rPr>
        <w:t xml:space="preserve"> </w:t>
      </w:r>
      <w:r w:rsidRPr="00E53590">
        <w:rPr>
          <w:rtl/>
        </w:rPr>
        <w:t>המחוזות</w:t>
      </w:r>
      <w:r w:rsidR="00C975B7">
        <w:rPr>
          <w:rtl/>
        </w:rPr>
        <w:t xml:space="preserve"> </w:t>
      </w:r>
      <w:r w:rsidRPr="00E53590">
        <w:rPr>
          <w:rtl/>
        </w:rPr>
        <w:t>לחלוטין</w:t>
      </w:r>
      <w:r w:rsidR="00C975B7">
        <w:rPr>
          <w:rtl/>
        </w:rPr>
        <w:t xml:space="preserve"> </w:t>
      </w: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הבחנה;</w:t>
      </w:r>
      <w:r w:rsidR="00C975B7">
        <w:rPr>
          <w:rtl/>
        </w:rPr>
        <w:t xml:space="preserve"> </w:t>
      </w:r>
      <w:r w:rsidRPr="00E53590">
        <w:rPr>
          <w:rtl/>
        </w:rPr>
        <w:t>בהחלטות על הקצאת משאבים אין בכלל החלטות נפרדות.</w:t>
      </w:r>
      <w:r w:rsidR="00C975B7">
        <w:rPr>
          <w:rtl/>
        </w:rPr>
        <w:t xml:space="preserve"> </w:t>
      </w:r>
      <w:r w:rsidRPr="00E53590">
        <w:rPr>
          <w:rtl/>
        </w:rPr>
        <w:t>מינינו</w:t>
      </w:r>
      <w:r w:rsidR="00C975B7">
        <w:rPr>
          <w:rtl/>
        </w:rPr>
        <w:t xml:space="preserve"> </w:t>
      </w:r>
      <w:r w:rsidRPr="00E53590">
        <w:rPr>
          <w:rtl/>
        </w:rPr>
        <w:t>במכרז,</w:t>
      </w:r>
      <w:r w:rsidR="00C975B7">
        <w:rPr>
          <w:rtl/>
        </w:rPr>
        <w:t xml:space="preserve"> </w:t>
      </w:r>
      <w:r w:rsidRPr="00E53590">
        <w:rPr>
          <w:rtl/>
        </w:rPr>
        <w:t>בפעם הראשונה, מפקח דרוזי למקצוע חינוך גופני, הממונה על כל מחוז</w:t>
      </w:r>
      <w:r w:rsidR="00C975B7">
        <w:rPr>
          <w:rtl/>
        </w:rPr>
        <w:t xml:space="preserve"> </w:t>
      </w:r>
      <w:r w:rsidRPr="00E53590">
        <w:rPr>
          <w:rtl/>
        </w:rPr>
        <w:t>הצפון, המגזר היהודי והמגזר הערבי והדרוזי כאחד, ומבחינה זאת הביזור, בצד המינהלי</w:t>
      </w:r>
      <w:r w:rsidR="00C975B7">
        <w:rPr>
          <w:rtl/>
        </w:rPr>
        <w:t xml:space="preserve"> </w:t>
      </w:r>
      <w:r w:rsidRPr="00E53590">
        <w:rPr>
          <w:rtl/>
        </w:rPr>
        <w:t>שלו, מוכיח את עצמו.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פיתוח</w:t>
      </w:r>
      <w:r w:rsidR="00C975B7">
        <w:rPr>
          <w:rtl/>
        </w:rPr>
        <w:t xml:space="preserve"> </w:t>
      </w:r>
      <w:r w:rsidRPr="00E53590">
        <w:rPr>
          <w:rtl/>
        </w:rPr>
        <w:t xml:space="preserve">ובינוי </w:t>
      </w:r>
      <w:r w:rsidR="00C975B7">
        <w:rPr>
          <w:rtl/>
        </w:rPr>
        <w:t xml:space="preserve">– </w:t>
      </w:r>
      <w:r w:rsidRPr="00E53590">
        <w:rPr>
          <w:rtl/>
        </w:rPr>
        <w:t>בתוכנית</w:t>
      </w:r>
      <w:r w:rsidR="00C975B7">
        <w:rPr>
          <w:rtl/>
        </w:rPr>
        <w:t xml:space="preserve"> </w:t>
      </w:r>
      <w:r w:rsidRPr="00E53590">
        <w:rPr>
          <w:rtl/>
        </w:rPr>
        <w:t>החומש נכללה בנייתן של 141 כיתות. ב</w:t>
      </w:r>
      <w:r w:rsidR="00C975B7">
        <w:rPr>
          <w:rtl/>
        </w:rPr>
        <w:t>-</w:t>
      </w:r>
      <w:r w:rsidRPr="00E53590">
        <w:rPr>
          <w:rtl/>
        </w:rPr>
        <w:t>1992 נבנו 41</w:t>
      </w:r>
      <w:r w:rsidR="00C975B7">
        <w:rPr>
          <w:rtl/>
        </w:rPr>
        <w:t xml:space="preserve"> </w:t>
      </w:r>
      <w:r w:rsidRPr="00E53590">
        <w:rPr>
          <w:rtl/>
        </w:rPr>
        <w:t>כיתות.</w:t>
      </w:r>
      <w:r w:rsidR="00C975B7">
        <w:rPr>
          <w:rtl/>
        </w:rPr>
        <w:t xml:space="preserve"> </w:t>
      </w:r>
      <w:r w:rsidRPr="00E53590">
        <w:rPr>
          <w:rtl/>
        </w:rPr>
        <w:t>ב</w:t>
      </w:r>
      <w:r w:rsidR="00C975B7">
        <w:rPr>
          <w:rtl/>
        </w:rPr>
        <w:t>-</w:t>
      </w:r>
      <w:r w:rsidRPr="00E53590">
        <w:rPr>
          <w:rtl/>
        </w:rPr>
        <w:t>1993,</w:t>
      </w:r>
      <w:r w:rsidR="00C975B7">
        <w:rPr>
          <w:rtl/>
        </w:rPr>
        <w:t xml:space="preserve"> </w:t>
      </w: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אסעד</w:t>
      </w:r>
      <w:r w:rsidR="00C975B7">
        <w:rPr>
          <w:rtl/>
        </w:rPr>
        <w:t xml:space="preserve"> </w:t>
      </w:r>
      <w:r w:rsidRPr="00E53590">
        <w:rPr>
          <w:rtl/>
        </w:rPr>
        <w:t>אסעד, נבנו 74 כיתות. ב</w:t>
      </w:r>
      <w:r w:rsidR="00C975B7">
        <w:rPr>
          <w:rtl/>
        </w:rPr>
        <w:t>-</w:t>
      </w:r>
      <w:r w:rsidRPr="00E53590">
        <w:rPr>
          <w:rtl/>
        </w:rPr>
        <w:t>1994 ייבנו 44 כיתות</w:t>
      </w:r>
      <w:r w:rsidR="00C975B7">
        <w:rPr>
          <w:rtl/>
        </w:rPr>
        <w:t xml:space="preserve"> </w:t>
      </w:r>
      <w:r w:rsidRPr="00E53590">
        <w:rPr>
          <w:rtl/>
        </w:rPr>
        <w:t>נוספות,</w:t>
      </w:r>
      <w:r w:rsidR="00C975B7">
        <w:rPr>
          <w:rtl/>
        </w:rPr>
        <w:t xml:space="preserve"> </w:t>
      </w:r>
      <w:r w:rsidRPr="00E53590">
        <w:rPr>
          <w:rtl/>
        </w:rPr>
        <w:t>לרבות בית</w:t>
      </w:r>
      <w:r w:rsidR="00C975B7">
        <w:rPr>
          <w:rtl/>
        </w:rPr>
        <w:t>-</w:t>
      </w:r>
      <w:r w:rsidRPr="00E53590">
        <w:rPr>
          <w:rtl/>
        </w:rPr>
        <w:t>ספר יסודי חדש, מהחדשנים ביותר שיש לנו בארץ, בדליית</w:t>
      </w:r>
      <w:r w:rsidR="00C975B7">
        <w:rPr>
          <w:rtl/>
        </w:rPr>
        <w:t>-</w:t>
      </w:r>
      <w:r w:rsidRPr="00E53590">
        <w:rPr>
          <w:rtl/>
        </w:rPr>
        <w:t>אל</w:t>
      </w:r>
      <w:r w:rsidR="00C975B7">
        <w:rPr>
          <w:rtl/>
        </w:rPr>
        <w:t>-</w:t>
      </w:r>
      <w:r w:rsidRPr="00E53590">
        <w:rPr>
          <w:rtl/>
        </w:rPr>
        <w:t>כרמל.</w:t>
      </w:r>
      <w:r w:rsidR="00C975B7">
        <w:rPr>
          <w:rtl/>
        </w:rPr>
        <w:t xml:space="preserve"> </w:t>
      </w:r>
      <w:r w:rsidRPr="00E53590">
        <w:rPr>
          <w:rtl/>
        </w:rPr>
        <w:t>בסך</w:t>
      </w:r>
      <w:r w:rsidR="00C975B7">
        <w:rPr>
          <w:rtl/>
        </w:rPr>
        <w:t xml:space="preserve"> </w:t>
      </w:r>
      <w:r w:rsidRPr="00E53590">
        <w:rPr>
          <w:rtl/>
        </w:rPr>
        <w:t>הכול</w:t>
      </w:r>
      <w:r w:rsidR="00C975B7">
        <w:rPr>
          <w:rtl/>
        </w:rPr>
        <w:t xml:space="preserve"> –</w:t>
      </w:r>
      <w:r w:rsidRPr="00E53590">
        <w:rPr>
          <w:rtl/>
        </w:rPr>
        <w:t xml:space="preserve"> 160 כיתות.</w:t>
      </w:r>
      <w:r w:rsidR="00C975B7">
        <w:rPr>
          <w:rtl/>
        </w:rPr>
        <w:t xml:space="preserve"> </w:t>
      </w:r>
      <w:r w:rsidRPr="00E53590">
        <w:rPr>
          <w:rtl/>
        </w:rPr>
        <w:t>הקצב הזה אפשר לנו לסיים את תוכנית החומש לא בחמש שנים,</w:t>
      </w:r>
      <w:r w:rsidR="00C975B7">
        <w:rPr>
          <w:rtl/>
        </w:rPr>
        <w:t xml:space="preserve"> </w:t>
      </w:r>
      <w:r w:rsidRPr="00E53590">
        <w:rPr>
          <w:rtl/>
        </w:rPr>
        <w:t>אלא בשנתיים וחצי.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האגף</w:t>
      </w:r>
      <w:r w:rsidR="00C975B7">
        <w:rPr>
          <w:rtl/>
        </w:rPr>
        <w:t xml:space="preserve"> </w:t>
      </w:r>
      <w:r w:rsidRPr="00E53590">
        <w:rPr>
          <w:rtl/>
        </w:rPr>
        <w:t>לתוכניות</w:t>
      </w:r>
      <w:r w:rsidR="00C975B7">
        <w:rPr>
          <w:rtl/>
        </w:rPr>
        <w:t xml:space="preserve"> </w:t>
      </w:r>
      <w:r w:rsidRPr="00E53590">
        <w:rPr>
          <w:rtl/>
        </w:rPr>
        <w:t>לימודים</w:t>
      </w:r>
      <w:r w:rsidR="00C975B7">
        <w:rPr>
          <w:rtl/>
        </w:rPr>
        <w:t xml:space="preserve"> </w:t>
      </w:r>
      <w:r w:rsidRPr="00E53590">
        <w:rPr>
          <w:rtl/>
        </w:rPr>
        <w:t>מפתח</w:t>
      </w:r>
      <w:r w:rsidR="00C975B7">
        <w:rPr>
          <w:rtl/>
        </w:rPr>
        <w:t xml:space="preserve"> </w:t>
      </w:r>
      <w:r w:rsidRPr="00E53590">
        <w:rPr>
          <w:rtl/>
        </w:rPr>
        <w:t>תוכניות</w:t>
      </w:r>
      <w:r w:rsidR="00C975B7">
        <w:rPr>
          <w:rtl/>
        </w:rPr>
        <w:t xml:space="preserve"> </w:t>
      </w:r>
      <w:r w:rsidRPr="00E53590">
        <w:rPr>
          <w:rtl/>
        </w:rPr>
        <w:t>לימודים</w:t>
      </w:r>
      <w:r w:rsidR="00C975B7">
        <w:rPr>
          <w:rtl/>
        </w:rPr>
        <w:t xml:space="preserve"> </w:t>
      </w:r>
      <w:r w:rsidRPr="00E53590">
        <w:rPr>
          <w:rtl/>
        </w:rPr>
        <w:t>ייחודיות,</w:t>
      </w:r>
      <w:r w:rsidR="00C975B7">
        <w:rPr>
          <w:rtl/>
        </w:rPr>
        <w:t xml:space="preserve"> </w:t>
      </w:r>
      <w:r w:rsidRPr="00E53590">
        <w:rPr>
          <w:rtl/>
        </w:rPr>
        <w:t>בעיקר באמצעות</w:t>
      </w:r>
      <w:r w:rsidR="00C975B7">
        <w:rPr>
          <w:rtl/>
        </w:rPr>
        <w:t xml:space="preserve"> </w:t>
      </w:r>
      <w:r w:rsidRPr="00E53590">
        <w:rPr>
          <w:rtl/>
        </w:rPr>
        <w:t>אוניברסיטת</w:t>
      </w:r>
      <w:r w:rsidR="00C975B7">
        <w:rPr>
          <w:rtl/>
        </w:rPr>
        <w:t xml:space="preserve"> </w:t>
      </w:r>
      <w:r w:rsidRPr="00E53590">
        <w:rPr>
          <w:rtl/>
        </w:rPr>
        <w:t>חיפה,</w:t>
      </w:r>
      <w:r w:rsidR="00C975B7">
        <w:rPr>
          <w:rtl/>
        </w:rPr>
        <w:t xml:space="preserve"> </w:t>
      </w:r>
      <w:r w:rsidRPr="00E53590">
        <w:rPr>
          <w:rtl/>
        </w:rPr>
        <w:t>והחלטנו לזרז כתיבת תוכניות לימודים על</w:t>
      </w:r>
      <w:r w:rsidR="00C975B7">
        <w:rPr>
          <w:rtl/>
        </w:rPr>
        <w:t>-</w:t>
      </w:r>
      <w:r w:rsidRPr="00E53590">
        <w:rPr>
          <w:rtl/>
        </w:rPr>
        <w:t>ידי הזרמת תקציב מיוחד</w:t>
      </w:r>
      <w:r w:rsidR="00C975B7">
        <w:rPr>
          <w:rtl/>
        </w:rPr>
        <w:t xml:space="preserve"> </w:t>
      </w:r>
      <w:r w:rsidRPr="00E53590">
        <w:rPr>
          <w:rtl/>
        </w:rPr>
        <w:t>לנושא זה.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 מודעים לנושא הנשירה, ומינינו קציני ביקור סדיר נוספים.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הפעלנו</w:t>
      </w:r>
      <w:r w:rsidR="00C975B7">
        <w:rPr>
          <w:rtl/>
        </w:rPr>
        <w:t xml:space="preserve"> </w:t>
      </w:r>
      <w:r w:rsidRPr="00E53590">
        <w:rPr>
          <w:rtl/>
        </w:rPr>
        <w:t>שירות</w:t>
      </w:r>
      <w:r w:rsidR="00C975B7">
        <w:rPr>
          <w:rtl/>
        </w:rPr>
        <w:t xml:space="preserve"> </w:t>
      </w:r>
      <w:r w:rsidRPr="00E53590">
        <w:rPr>
          <w:rtl/>
        </w:rPr>
        <w:t>פסיכולוגי ייעוצי, אם כי, אני מודה, חסר לנו כוח אדם מקצועי,</w:t>
      </w:r>
      <w:r w:rsidR="00C975B7">
        <w:rPr>
          <w:rtl/>
        </w:rPr>
        <w:t xml:space="preserve"> </w:t>
      </w:r>
      <w:r w:rsidRPr="00E53590">
        <w:rPr>
          <w:rtl/>
        </w:rPr>
        <w:t>והמלגות</w:t>
      </w:r>
      <w:r w:rsidR="00C975B7">
        <w:rPr>
          <w:rtl/>
        </w:rPr>
        <w:t xml:space="preserve"> </w:t>
      </w:r>
      <w:r w:rsidRPr="00E53590">
        <w:rPr>
          <w:rtl/>
        </w:rPr>
        <w:t>שאנחנו</w:t>
      </w:r>
      <w:r w:rsidR="00C975B7">
        <w:rPr>
          <w:rtl/>
        </w:rPr>
        <w:t xml:space="preserve"> </w:t>
      </w:r>
      <w:r w:rsidRPr="00E53590">
        <w:rPr>
          <w:rtl/>
        </w:rPr>
        <w:t>מעמידים לעניין זה אינן מנוצלות, כי אין לנו מועמדים, ואני פונה</w:t>
      </w:r>
      <w:r w:rsidR="00C975B7">
        <w:rPr>
          <w:rtl/>
        </w:rPr>
        <w:t xml:space="preserve"> </w:t>
      </w:r>
      <w:r w:rsidRPr="00E53590">
        <w:rPr>
          <w:rtl/>
        </w:rPr>
        <w:t>לצעירים</w:t>
      </w:r>
      <w:r w:rsidR="00C975B7">
        <w:rPr>
          <w:rtl/>
        </w:rPr>
        <w:t xml:space="preserve"> </w:t>
      </w:r>
      <w:r w:rsidRPr="00E53590">
        <w:rPr>
          <w:rtl/>
        </w:rPr>
        <w:t>הדרוזים</w:t>
      </w:r>
      <w:r w:rsidR="00C975B7">
        <w:rPr>
          <w:rtl/>
        </w:rPr>
        <w:t xml:space="preserve"> </w:t>
      </w:r>
      <w:r w:rsidRPr="00E53590">
        <w:rPr>
          <w:rtl/>
        </w:rPr>
        <w:t>המשוחררים</w:t>
      </w:r>
      <w:r w:rsidR="00C975B7">
        <w:rPr>
          <w:rtl/>
        </w:rPr>
        <w:t xml:space="preserve"> </w:t>
      </w:r>
      <w:r w:rsidRPr="00E53590">
        <w:rPr>
          <w:rtl/>
        </w:rPr>
        <w:t>מצה"ל,</w:t>
      </w:r>
      <w:r w:rsidR="00C975B7">
        <w:rPr>
          <w:rtl/>
        </w:rPr>
        <w:t xml:space="preserve"> </w:t>
      </w:r>
      <w:r w:rsidRPr="00E53590">
        <w:rPr>
          <w:rtl/>
        </w:rPr>
        <w:t>הכשרוניים</w:t>
      </w:r>
      <w:r w:rsidR="00C975B7">
        <w:rPr>
          <w:rtl/>
        </w:rPr>
        <w:t xml:space="preserve"> </w:t>
      </w:r>
      <w:r w:rsidRPr="00E53590">
        <w:rPr>
          <w:rtl/>
        </w:rPr>
        <w:t>והמסורים,</w:t>
      </w:r>
      <w:r w:rsidR="00C975B7">
        <w:rPr>
          <w:rtl/>
        </w:rPr>
        <w:t xml:space="preserve"> </w:t>
      </w:r>
      <w:r w:rsidRPr="00E53590">
        <w:rPr>
          <w:rtl/>
        </w:rPr>
        <w:t>שילכו גם להוראה וגם</w:t>
      </w:r>
      <w:r w:rsidR="00C975B7">
        <w:rPr>
          <w:rtl/>
        </w:rPr>
        <w:t xml:space="preserve"> </w:t>
      </w:r>
      <w:r w:rsidRPr="00E53590">
        <w:rPr>
          <w:rtl/>
        </w:rPr>
        <w:t>לתחום של שירות פסיכולוגי וייעוצי.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החינוך</w:t>
      </w:r>
      <w:r w:rsidR="00C975B7">
        <w:rPr>
          <w:rtl/>
        </w:rPr>
        <w:t xml:space="preserve"> </w:t>
      </w:r>
      <w:r w:rsidRPr="00E53590">
        <w:rPr>
          <w:rtl/>
        </w:rPr>
        <w:t>המיוחד נותן היום מענה מלא לאוכלוסיות הקשות. נפתחו גם מסגרות שילוב</w:t>
      </w:r>
      <w:r w:rsidR="00C975B7">
        <w:rPr>
          <w:rtl/>
        </w:rPr>
        <w:t xml:space="preserve"> </w:t>
      </w:r>
      <w:r w:rsidRPr="00E53590">
        <w:rPr>
          <w:rtl/>
        </w:rPr>
        <w:t>מגוונות</w:t>
      </w:r>
      <w:r w:rsidR="00C975B7">
        <w:rPr>
          <w:rtl/>
        </w:rPr>
        <w:t xml:space="preserve"> </w:t>
      </w:r>
      <w:r w:rsidRPr="00E53590">
        <w:rPr>
          <w:rtl/>
        </w:rPr>
        <w:t>במגזר</w:t>
      </w:r>
      <w:r w:rsidR="00C975B7">
        <w:rPr>
          <w:rtl/>
        </w:rPr>
        <w:t xml:space="preserve"> </w:t>
      </w:r>
      <w:r w:rsidRPr="00E53590">
        <w:rPr>
          <w:rtl/>
        </w:rPr>
        <w:t>הדרוזי.</w:t>
      </w:r>
      <w:r w:rsidR="00C975B7">
        <w:rPr>
          <w:rtl/>
        </w:rPr>
        <w:t xml:space="preserve"> </w:t>
      </w:r>
      <w:r w:rsidRPr="00E53590">
        <w:rPr>
          <w:rtl/>
        </w:rPr>
        <w:t>בחינוך הקדם</w:t>
      </w:r>
      <w:r w:rsidR="00C975B7">
        <w:rPr>
          <w:rtl/>
        </w:rPr>
        <w:t>-</w:t>
      </w:r>
      <w:r w:rsidRPr="00E53590">
        <w:rPr>
          <w:rtl/>
        </w:rPr>
        <w:t>יסודי פועלים השנה 159 גני</w:t>
      </w:r>
      <w:r w:rsidR="00C975B7">
        <w:rPr>
          <w:rtl/>
        </w:rPr>
        <w:t>-</w:t>
      </w:r>
      <w:r w:rsidRPr="00E53590">
        <w:rPr>
          <w:rtl/>
        </w:rPr>
        <w:t>ילדים. ביישובים</w:t>
      </w:r>
      <w:r w:rsidR="00C975B7">
        <w:rPr>
          <w:rtl/>
        </w:rPr>
        <w:t xml:space="preserve"> </w:t>
      </w:r>
      <w:r w:rsidRPr="00E53590">
        <w:rPr>
          <w:rtl/>
        </w:rPr>
        <w:t>הדרוזיים</w:t>
      </w:r>
      <w:r w:rsidR="00C975B7">
        <w:rPr>
          <w:rtl/>
        </w:rPr>
        <w:t xml:space="preserve"> </w:t>
      </w:r>
      <w:r w:rsidRPr="00E53590">
        <w:rPr>
          <w:rtl/>
        </w:rPr>
        <w:t>שהוגדרו</w:t>
      </w:r>
      <w:r w:rsidR="00C975B7">
        <w:rPr>
          <w:rtl/>
        </w:rPr>
        <w:t xml:space="preserve"> </w:t>
      </w:r>
      <w:r w:rsidRPr="00E53590">
        <w:rPr>
          <w:rtl/>
        </w:rPr>
        <w:t>כ"יישובי</w:t>
      </w:r>
      <w:r w:rsidR="00C975B7">
        <w:rPr>
          <w:rtl/>
        </w:rPr>
        <w:t xml:space="preserve"> </w:t>
      </w:r>
      <w:r w:rsidRPr="00E53590">
        <w:rPr>
          <w:rtl/>
        </w:rPr>
        <w:t>פיתוח"</w:t>
      </w:r>
      <w:r w:rsidR="00C975B7">
        <w:rPr>
          <w:rtl/>
        </w:rPr>
        <w:t xml:space="preserve"> </w:t>
      </w:r>
      <w:r w:rsidRPr="00E53590">
        <w:rPr>
          <w:rtl/>
        </w:rPr>
        <w:t>מונהג</w:t>
      </w:r>
      <w:r w:rsidR="00C975B7">
        <w:rPr>
          <w:rtl/>
        </w:rPr>
        <w:t xml:space="preserve"> </w:t>
      </w:r>
      <w:r w:rsidRPr="00E53590">
        <w:rPr>
          <w:rtl/>
        </w:rPr>
        <w:t>שכר לימוד מסובסד לגני טרום</w:t>
      </w:r>
      <w:r w:rsidR="00C975B7">
        <w:rPr>
          <w:rtl/>
        </w:rPr>
        <w:t>-</w:t>
      </w:r>
      <w:r w:rsidRPr="00E53590">
        <w:rPr>
          <w:rtl/>
        </w:rPr>
        <w:t>חובה.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פותחה תוכנית לימודים ייחודית העוסקת בחג, במסורת ובתרבות הדרוזית.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מרכזים</w:t>
      </w:r>
      <w:r w:rsidR="00C975B7">
        <w:rPr>
          <w:rtl/>
        </w:rPr>
        <w:t xml:space="preserve"> </w:t>
      </w:r>
      <w:r w:rsidRPr="00E53590">
        <w:rPr>
          <w:rtl/>
        </w:rPr>
        <w:t>פדגוגיים</w:t>
      </w:r>
      <w:r w:rsidR="00C975B7">
        <w:rPr>
          <w:rtl/>
        </w:rPr>
        <w:t xml:space="preserve"> – </w:t>
      </w:r>
      <w:r w:rsidRPr="00E53590">
        <w:rPr>
          <w:rtl/>
        </w:rPr>
        <w:t>ב</w:t>
      </w:r>
      <w:r w:rsidR="00C975B7">
        <w:rPr>
          <w:rtl/>
        </w:rPr>
        <w:t>-</w:t>
      </w:r>
      <w:r w:rsidRPr="00E53590">
        <w:rPr>
          <w:rtl/>
        </w:rPr>
        <w:t>1994 פועלים שני מרכזים פדגוגיים, ומתוכננת הקמתם של</w:t>
      </w:r>
      <w:r w:rsidR="00C975B7">
        <w:rPr>
          <w:rtl/>
        </w:rPr>
        <w:t xml:space="preserve"> </w:t>
      </w:r>
      <w:r w:rsidRPr="00E53590">
        <w:rPr>
          <w:rtl/>
        </w:rPr>
        <w:t>שלושה מרכזים חדשים, אחד בכל שנה, החל משנת הלימודים התשנ"ה.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הכשרת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מורים </w:t>
      </w:r>
      <w:r w:rsidR="00C975B7">
        <w:rPr>
          <w:rtl/>
        </w:rPr>
        <w:t>–</w:t>
      </w:r>
      <w:r w:rsidRPr="00E53590">
        <w:rPr>
          <w:rtl/>
        </w:rPr>
        <w:t xml:space="preserve"> בשנת</w:t>
      </w:r>
      <w:r w:rsidR="00C975B7">
        <w:rPr>
          <w:rtl/>
        </w:rPr>
        <w:t xml:space="preserve"> </w:t>
      </w:r>
      <w:r w:rsidRPr="00E53590">
        <w:rPr>
          <w:rtl/>
        </w:rPr>
        <w:t>התשנ"ד</w:t>
      </w:r>
      <w:r w:rsidR="00C975B7">
        <w:rPr>
          <w:rtl/>
        </w:rPr>
        <w:t xml:space="preserve"> </w:t>
      </w:r>
      <w:r w:rsidRPr="00E53590">
        <w:rPr>
          <w:rtl/>
        </w:rPr>
        <w:t>לומדים לקראת הוראה כ</w:t>
      </w:r>
      <w:r w:rsidR="00C975B7">
        <w:rPr>
          <w:rtl/>
        </w:rPr>
        <w:t>-</w:t>
      </w:r>
      <w:r w:rsidRPr="00E53590">
        <w:rPr>
          <w:rtl/>
        </w:rPr>
        <w:t>250 תלמידים, ואין לי כל</w:t>
      </w:r>
      <w:r w:rsidR="00C975B7">
        <w:rPr>
          <w:rtl/>
        </w:rPr>
        <w:t xml:space="preserve"> </w:t>
      </w:r>
      <w:r w:rsidRPr="00E53590">
        <w:rPr>
          <w:rtl/>
        </w:rPr>
        <w:t>ספק שהבוגרים המוכשרים האלה יעלו את רמת ההוראה.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חינוך</w:t>
      </w:r>
      <w:r w:rsidR="00C975B7">
        <w:rPr>
          <w:rtl/>
        </w:rPr>
        <w:t xml:space="preserve"> </w:t>
      </w:r>
      <w:r w:rsidRPr="00E53590">
        <w:rPr>
          <w:rtl/>
        </w:rPr>
        <w:t>מדעי</w:t>
      </w:r>
      <w:r w:rsidR="00C975B7">
        <w:rPr>
          <w:rtl/>
        </w:rPr>
        <w:t xml:space="preserve"> </w:t>
      </w:r>
      <w:r w:rsidRPr="00E53590">
        <w:rPr>
          <w:rtl/>
        </w:rPr>
        <w:t>וטכנולוגי</w:t>
      </w:r>
      <w:r w:rsidR="00C975B7">
        <w:rPr>
          <w:rtl/>
        </w:rPr>
        <w:t xml:space="preserve"> –</w:t>
      </w:r>
      <w:r w:rsidRPr="00E53590">
        <w:rPr>
          <w:rtl/>
        </w:rPr>
        <w:t xml:space="preserve"> המגזר הדרוזי משולב בכל התוכניות המיועדות לקידום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החינוך המדעי והטכנולוגי, לרבות </w:t>
      </w:r>
      <w:r w:rsidR="00C975B7">
        <w:rPr>
          <w:rtl/>
        </w:rPr>
        <w:t>–</w:t>
      </w:r>
      <w:r w:rsidRPr="00E53590">
        <w:rPr>
          <w:rtl/>
        </w:rPr>
        <w:t xml:space="preserve"> אין צורך לומר </w:t>
      </w:r>
      <w:r w:rsidR="00C975B7">
        <w:rPr>
          <w:rtl/>
        </w:rPr>
        <w:t>–</w:t>
      </w:r>
      <w:r w:rsidRPr="00E53590">
        <w:rPr>
          <w:rtl/>
        </w:rPr>
        <w:t xml:space="preserve"> מחשוב בתי</w:t>
      </w:r>
      <w:r w:rsidR="00C975B7">
        <w:rPr>
          <w:rtl/>
        </w:rPr>
        <w:t>-</w:t>
      </w:r>
      <w:r w:rsidRPr="00E53590">
        <w:rPr>
          <w:rtl/>
        </w:rPr>
        <w:t>הספר והגנים.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שעות הוראה </w:t>
      </w:r>
      <w:r w:rsidR="00C975B7">
        <w:rPr>
          <w:rtl/>
        </w:rPr>
        <w:t>–</w:t>
      </w:r>
      <w:r w:rsidRPr="00E53590">
        <w:rPr>
          <w:rtl/>
        </w:rPr>
        <w:t xml:space="preserve"> הקצאת השעות נעשית על</w:t>
      </w:r>
      <w:r w:rsidR="00C975B7">
        <w:rPr>
          <w:rtl/>
        </w:rPr>
        <w:t>-</w:t>
      </w:r>
      <w:r w:rsidRPr="00E53590">
        <w:rPr>
          <w:rtl/>
        </w:rPr>
        <w:t>פי הקריטריונים המקובלים בכל המערכת.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בתי</w:t>
      </w:r>
      <w:r w:rsidR="00C975B7">
        <w:rPr>
          <w:rtl/>
        </w:rPr>
        <w:t>-</w:t>
      </w:r>
      <w:r w:rsidRPr="00E53590">
        <w:rPr>
          <w:rtl/>
        </w:rPr>
        <w:t>הספר של המגזר הדרוזי קיבלו תוספת שעות ליום חינוך ארוך.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החלטנו</w:t>
      </w:r>
      <w:r w:rsidR="00C975B7">
        <w:rPr>
          <w:rtl/>
        </w:rPr>
        <w:t xml:space="preserve"> </w:t>
      </w:r>
      <w:r w:rsidRPr="00E53590">
        <w:rPr>
          <w:rtl/>
        </w:rPr>
        <w:t>לפעול מיידית להכפלת מספר מקבלי תעודת הבגרות. זאת הנקודה. למטרה זו</w:t>
      </w:r>
      <w:r w:rsidR="00C975B7">
        <w:rPr>
          <w:rtl/>
        </w:rPr>
        <w:t xml:space="preserve"> </w:t>
      </w:r>
      <w:r w:rsidRPr="00E53590">
        <w:rPr>
          <w:rtl/>
        </w:rPr>
        <w:t>אנחנו נפעיל כיתות עידוד וחיזוק מיוחדות, גם במסגרת מעבר לבגרות, תוכנית מב"ר, גם</w:t>
      </w:r>
      <w:r w:rsidR="00C975B7">
        <w:rPr>
          <w:rtl/>
        </w:rPr>
        <w:t xml:space="preserve"> </w:t>
      </w:r>
      <w:r w:rsidRPr="00E53590">
        <w:rPr>
          <w:rtl/>
        </w:rPr>
        <w:t>במסגרת הזדמנות שנייה וגם במסגרת שנה י"ג, כך שנדחה את גיוסם של הצעירים הדרוזים,</w:t>
      </w:r>
      <w:r w:rsidR="00C975B7">
        <w:rPr>
          <w:rtl/>
        </w:rPr>
        <w:t xml:space="preserve"> </w:t>
      </w:r>
      <w:r w:rsidRPr="00E53590">
        <w:rPr>
          <w:rtl/>
        </w:rPr>
        <w:t>והם</w:t>
      </w:r>
      <w:r w:rsidR="00C975B7">
        <w:rPr>
          <w:rtl/>
        </w:rPr>
        <w:t xml:space="preserve"> </w:t>
      </w:r>
      <w:r w:rsidRPr="00E53590">
        <w:rPr>
          <w:rtl/>
        </w:rPr>
        <w:t>יוכלו להתגייס לצה"ל יותר מאוחר ולבוא לצבא עם תעודת בגרות.</w:t>
      </w:r>
      <w:r w:rsidR="00C975B7">
        <w:rPr>
          <w:rtl/>
        </w:rPr>
        <w:t xml:space="preserve"> </w:t>
      </w:r>
      <w:r w:rsidRPr="00E53590">
        <w:rPr>
          <w:rtl/>
        </w:rPr>
        <w:t>אנחנו משוכנעים</w:t>
      </w:r>
      <w:r w:rsidR="00C975B7">
        <w:rPr>
          <w:rtl/>
        </w:rPr>
        <w:t xml:space="preserve"> </w:t>
      </w:r>
      <w:r w:rsidRPr="00E53590">
        <w:rPr>
          <w:rtl/>
        </w:rPr>
        <w:t>שהתוכנית הזאת תישא פרי כבר בשנים הקרובות.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היישובים</w:t>
      </w:r>
      <w:r w:rsidR="00C975B7">
        <w:rPr>
          <w:rtl/>
        </w:rPr>
        <w:t xml:space="preserve"> </w:t>
      </w:r>
      <w:r w:rsidRPr="00E53590">
        <w:rPr>
          <w:rtl/>
        </w:rPr>
        <w:t>בית</w:t>
      </w:r>
      <w:r w:rsidR="00C975B7">
        <w:rPr>
          <w:rtl/>
        </w:rPr>
        <w:t>-</w:t>
      </w:r>
      <w:r w:rsidRPr="00E53590">
        <w:rPr>
          <w:rtl/>
        </w:rPr>
        <w:t>ג'ן, דליית</w:t>
      </w:r>
      <w:r w:rsidR="00C975B7">
        <w:rPr>
          <w:rtl/>
        </w:rPr>
        <w:t>-</w:t>
      </w:r>
      <w:r w:rsidRPr="00E53590">
        <w:rPr>
          <w:rtl/>
        </w:rPr>
        <w:t>אל</w:t>
      </w:r>
      <w:r w:rsidR="00C975B7">
        <w:rPr>
          <w:rtl/>
        </w:rPr>
        <w:t>-</w:t>
      </w:r>
      <w:r w:rsidRPr="00E53590">
        <w:rPr>
          <w:rtl/>
        </w:rPr>
        <w:t>כרמל ועוספיה כלולים בפרויקט המיוחד של "שלושים</w:t>
      </w:r>
      <w:r w:rsidR="00C975B7">
        <w:rPr>
          <w:rtl/>
        </w:rPr>
        <w:t xml:space="preserve"> </w:t>
      </w:r>
      <w:r w:rsidRPr="00E53590">
        <w:rPr>
          <w:rtl/>
        </w:rPr>
        <w:t>היישובים".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דוח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מפורט יש לנו כאן </w:t>
      </w:r>
      <w:r w:rsidR="00C975B7">
        <w:rPr>
          <w:rtl/>
        </w:rPr>
        <w:t>–</w:t>
      </w:r>
      <w:r w:rsidRPr="00E53590">
        <w:rPr>
          <w:rtl/>
        </w:rPr>
        <w:t xml:space="preserve"> אני רק רוצה להראות אותו לחבר הכנסת אסעד, הוא יקרא</w:t>
      </w:r>
      <w:r w:rsidR="00C975B7">
        <w:rPr>
          <w:rtl/>
        </w:rPr>
        <w:t xml:space="preserve"> </w:t>
      </w:r>
      <w:r w:rsidRPr="00E53590">
        <w:rPr>
          <w:rtl/>
        </w:rPr>
        <w:t>אותו</w:t>
      </w:r>
      <w:r w:rsidR="00C975B7">
        <w:rPr>
          <w:rtl/>
        </w:rPr>
        <w:t xml:space="preserve"> – </w:t>
      </w:r>
      <w:r w:rsidRPr="00E53590">
        <w:rPr>
          <w:rtl/>
        </w:rPr>
        <w:t>דוח</w:t>
      </w:r>
      <w:r w:rsidR="00C975B7">
        <w:rPr>
          <w:rtl/>
        </w:rPr>
        <w:t xml:space="preserve"> </w:t>
      </w:r>
      <w:r w:rsidRPr="00E53590">
        <w:rPr>
          <w:rtl/>
        </w:rPr>
        <w:t>ביצוע</w:t>
      </w:r>
      <w:r w:rsidR="00C975B7">
        <w:rPr>
          <w:rtl/>
        </w:rPr>
        <w:t xml:space="preserve"> </w:t>
      </w:r>
      <w:r w:rsidRPr="00E53590">
        <w:rPr>
          <w:rtl/>
        </w:rPr>
        <w:t>תוכנית החומש למערכת החינוך במגזר הדרוזי, התשנ"ג. דוח נוסף</w:t>
      </w:r>
      <w:r w:rsidR="00C975B7">
        <w:rPr>
          <w:rtl/>
        </w:rPr>
        <w:t xml:space="preserve"> </w:t>
      </w:r>
      <w:r w:rsidRPr="00E53590">
        <w:rPr>
          <w:rtl/>
        </w:rPr>
        <w:t>יהיה</w:t>
      </w:r>
      <w:r w:rsidR="00C975B7">
        <w:rPr>
          <w:rtl/>
        </w:rPr>
        <w:t xml:space="preserve"> </w:t>
      </w:r>
      <w:r w:rsidRPr="00E53590">
        <w:rPr>
          <w:rtl/>
        </w:rPr>
        <w:t>בסוף</w:t>
      </w:r>
      <w:r w:rsidR="00C975B7">
        <w:rPr>
          <w:rtl/>
        </w:rPr>
        <w:t xml:space="preserve"> </w:t>
      </w:r>
      <w:r w:rsidRPr="00E53590">
        <w:rPr>
          <w:rtl/>
        </w:rPr>
        <w:t>שנה</w:t>
      </w:r>
      <w:r w:rsidR="00C975B7">
        <w:rPr>
          <w:rtl/>
        </w:rPr>
        <w:t xml:space="preserve"> </w:t>
      </w:r>
      <w:r w:rsidRPr="00E53590">
        <w:rPr>
          <w:rtl/>
        </w:rPr>
        <w:t>זו,</w:t>
      </w:r>
      <w:r w:rsidR="00C975B7">
        <w:rPr>
          <w:rtl/>
        </w:rPr>
        <w:t xml:space="preserve"> </w:t>
      </w:r>
      <w:r w:rsidRPr="00E53590">
        <w:rPr>
          <w:rtl/>
        </w:rPr>
        <w:t>ואני</w:t>
      </w:r>
      <w:r w:rsidR="00C975B7">
        <w:rPr>
          <w:rtl/>
        </w:rPr>
        <w:t xml:space="preserve"> </w:t>
      </w:r>
      <w:r w:rsidRPr="00E53590">
        <w:rPr>
          <w:rtl/>
        </w:rPr>
        <w:t>משוכנע שתראה שאנחנו מתקדמים בדרך להישגים רבים מאוד</w:t>
      </w:r>
      <w:r w:rsidR="00C975B7">
        <w:rPr>
          <w:rtl/>
        </w:rPr>
        <w:t xml:space="preserve"> </w:t>
      </w:r>
      <w:r w:rsidRPr="00E53590">
        <w:rPr>
          <w:rtl/>
        </w:rPr>
        <w:t>ולביצוע התוכנית.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נכון,</w:t>
      </w:r>
      <w:r w:rsidR="00C975B7">
        <w:rPr>
          <w:rtl/>
        </w:rPr>
        <w:t xml:space="preserve"> </w:t>
      </w:r>
      <w:r w:rsidRPr="00E53590">
        <w:rPr>
          <w:rtl/>
        </w:rPr>
        <w:t>הבעיות</w:t>
      </w:r>
      <w:r w:rsidR="00C975B7">
        <w:rPr>
          <w:rtl/>
        </w:rPr>
        <w:t xml:space="preserve"> </w:t>
      </w:r>
      <w:r w:rsidRPr="00E53590">
        <w:rPr>
          <w:rtl/>
        </w:rPr>
        <w:t>שהזכרת</w:t>
      </w:r>
      <w:r w:rsidR="00C975B7">
        <w:rPr>
          <w:rtl/>
        </w:rPr>
        <w:t xml:space="preserve"> </w:t>
      </w:r>
      <w:r w:rsidRPr="00E53590">
        <w:rPr>
          <w:rtl/>
        </w:rPr>
        <w:t>קיימות,</w:t>
      </w:r>
      <w:r w:rsidR="00C975B7">
        <w:rPr>
          <w:rtl/>
        </w:rPr>
        <w:t xml:space="preserve"> </w:t>
      </w:r>
      <w:r w:rsidRPr="00E53590">
        <w:rPr>
          <w:rtl/>
        </w:rPr>
        <w:t>ואני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לומר</w:t>
      </w:r>
      <w:r w:rsidR="00C975B7">
        <w:rPr>
          <w:rtl/>
        </w:rPr>
        <w:t xml:space="preserve"> </w:t>
      </w:r>
      <w:r w:rsidRPr="00E53590">
        <w:rPr>
          <w:rtl/>
        </w:rPr>
        <w:t>מלה</w:t>
      </w:r>
      <w:r w:rsidR="00C975B7">
        <w:rPr>
          <w:rtl/>
        </w:rPr>
        <w:t xml:space="preserve"> </w:t>
      </w:r>
      <w:r w:rsidRPr="00E53590">
        <w:rPr>
          <w:rtl/>
        </w:rPr>
        <w:t>אחת בעניין זה. בלי</w:t>
      </w:r>
      <w:r w:rsidR="00C975B7">
        <w:rPr>
          <w:rtl/>
        </w:rPr>
        <w:t xml:space="preserve"> </w:t>
      </w:r>
      <w:r w:rsidRPr="00E53590">
        <w:rPr>
          <w:rtl/>
        </w:rPr>
        <w:t>התגייסות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המגזר</w:t>
      </w:r>
      <w:r w:rsidR="00C975B7">
        <w:rPr>
          <w:rtl/>
        </w:rPr>
        <w:t xml:space="preserve"> </w:t>
      </w:r>
      <w:r w:rsidRPr="00E53590">
        <w:rPr>
          <w:rtl/>
        </w:rPr>
        <w:t>הדרוזי עצמו, הקהילה, ראשי הרשויות המקומיות, ציבור משוחררי</w:t>
      </w:r>
      <w:r w:rsidR="00C975B7">
        <w:rPr>
          <w:rtl/>
        </w:rPr>
        <w:t xml:space="preserve"> </w:t>
      </w:r>
      <w:r w:rsidRPr="00E53590">
        <w:rPr>
          <w:rtl/>
        </w:rPr>
        <w:t>צה"ל,</w:t>
      </w:r>
      <w:r w:rsidR="00C975B7">
        <w:rPr>
          <w:rtl/>
        </w:rPr>
        <w:t xml:space="preserve"> </w:t>
      </w:r>
      <w:r w:rsidRPr="00E53590">
        <w:rPr>
          <w:rtl/>
        </w:rPr>
        <w:t>שהיינו</w:t>
      </w:r>
      <w:r w:rsidR="00C975B7">
        <w:rPr>
          <w:rtl/>
        </w:rPr>
        <w:t xml:space="preserve"> </w:t>
      </w:r>
      <w:r w:rsidRPr="00E53590">
        <w:rPr>
          <w:rtl/>
        </w:rPr>
        <w:t>רוצים</w:t>
      </w:r>
      <w:r w:rsidR="00C975B7">
        <w:rPr>
          <w:rtl/>
        </w:rPr>
        <w:t xml:space="preserve"> </w:t>
      </w:r>
      <w:r w:rsidRPr="00E53590">
        <w:rPr>
          <w:rtl/>
        </w:rPr>
        <w:t>שיפנה יותר ויותר למקצועות ההוראה והחינוך; בלי תודעה יותר</w:t>
      </w:r>
      <w:r w:rsidR="00C975B7">
        <w:rPr>
          <w:rtl/>
        </w:rPr>
        <w:t xml:space="preserve"> </w:t>
      </w:r>
      <w:r w:rsidRPr="00E53590">
        <w:rPr>
          <w:rtl/>
        </w:rPr>
        <w:t>חזקה</w:t>
      </w:r>
      <w:r w:rsidR="00C975B7">
        <w:rPr>
          <w:rtl/>
        </w:rPr>
        <w:t xml:space="preserve"> </w:t>
      </w:r>
      <w:r w:rsidRPr="00E53590">
        <w:rPr>
          <w:rtl/>
        </w:rPr>
        <w:t>בקרב</w:t>
      </w:r>
      <w:r w:rsidR="00C975B7">
        <w:rPr>
          <w:rtl/>
        </w:rPr>
        <w:t xml:space="preserve"> </w:t>
      </w:r>
      <w:r w:rsidRPr="00E53590">
        <w:rPr>
          <w:rtl/>
        </w:rPr>
        <w:t>העדה</w:t>
      </w:r>
      <w:r w:rsidR="00C975B7">
        <w:rPr>
          <w:rtl/>
        </w:rPr>
        <w:t xml:space="preserve"> </w:t>
      </w:r>
      <w:r w:rsidRPr="00E53590">
        <w:rPr>
          <w:rtl/>
        </w:rPr>
        <w:t>עצמה</w:t>
      </w:r>
      <w:r w:rsidR="00C975B7">
        <w:rPr>
          <w:rtl/>
        </w:rPr>
        <w:t xml:space="preserve"> </w:t>
      </w:r>
      <w:r w:rsidRPr="00E53590">
        <w:rPr>
          <w:rtl/>
        </w:rPr>
        <w:t xml:space="preserve">בנושא החינוך </w:t>
      </w:r>
      <w:r w:rsidR="00C975B7">
        <w:rPr>
          <w:rtl/>
        </w:rPr>
        <w:t>–</w:t>
      </w:r>
      <w:r w:rsidRPr="00E53590">
        <w:rPr>
          <w:rtl/>
        </w:rPr>
        <w:t xml:space="preserve"> כל מה שנעשה לא יספיק. אנחנו חייבים ללכת</w:t>
      </w:r>
      <w:r w:rsidR="00C975B7">
        <w:rPr>
          <w:rtl/>
        </w:rPr>
        <w:t xml:space="preserve"> </w:t>
      </w:r>
      <w:r w:rsidRPr="00E53590">
        <w:rPr>
          <w:rtl/>
        </w:rPr>
        <w:t>ביחד ואנחנו רוצים להגיע, בתוך זמן קצר מאוד, מ</w:t>
      </w:r>
      <w:r w:rsidR="00C975B7">
        <w:rPr>
          <w:rtl/>
        </w:rPr>
        <w:t>-</w:t>
      </w:r>
      <w:r w:rsidR="00C975B7" w:rsidRPr="00E53590">
        <w:rPr>
          <w:rtl/>
        </w:rPr>
        <w:t>13</w:t>
      </w:r>
      <w:r w:rsidR="00C975B7">
        <w:rPr>
          <w:rtl/>
        </w:rPr>
        <w:t>%</w:t>
      </w:r>
      <w:r w:rsidRPr="00E53590">
        <w:rPr>
          <w:rtl/>
        </w:rPr>
        <w:t xml:space="preserve"> זכאים לבגרות ל</w:t>
      </w:r>
      <w:r w:rsidR="00C975B7">
        <w:rPr>
          <w:rtl/>
        </w:rPr>
        <w:t>-</w:t>
      </w:r>
      <w:r w:rsidR="00C975B7" w:rsidRPr="00E53590">
        <w:rPr>
          <w:rtl/>
        </w:rPr>
        <w:t>26</w:t>
      </w:r>
      <w:r w:rsidR="00C975B7">
        <w:rPr>
          <w:rtl/>
        </w:rPr>
        <w:t>%</w:t>
      </w:r>
      <w:r w:rsidRPr="00E53590">
        <w:rPr>
          <w:rtl/>
        </w:rPr>
        <w:t>. גם זה לא</w:t>
      </w:r>
      <w:r w:rsidR="00C975B7">
        <w:rPr>
          <w:rtl/>
        </w:rPr>
        <w:t xml:space="preserve"> </w:t>
      </w:r>
      <w:r w:rsidRPr="00E53590">
        <w:rPr>
          <w:rtl/>
        </w:rPr>
        <w:t>מספיק,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אבל אם נעשה את זה </w:t>
      </w:r>
      <w:r w:rsidR="00C975B7">
        <w:rPr>
          <w:rtl/>
        </w:rPr>
        <w:t>–</w:t>
      </w:r>
      <w:r w:rsidRPr="00E53590">
        <w:rPr>
          <w:rtl/>
        </w:rPr>
        <w:t xml:space="preserve"> ואני מבטיח לעשות כל מאמץ כדי להגיע ליעד הזה </w:t>
      </w:r>
      <w:r w:rsidR="00C975B7">
        <w:rPr>
          <w:rtl/>
        </w:rPr>
        <w:t>–</w:t>
      </w:r>
      <w:r w:rsidRPr="00E53590">
        <w:rPr>
          <w:rtl/>
        </w:rPr>
        <w:t xml:space="preserve"> תהיה</w:t>
      </w:r>
      <w:r w:rsidR="00C975B7">
        <w:rPr>
          <w:rtl/>
        </w:rPr>
        <w:t xml:space="preserve"> </w:t>
      </w:r>
      <w:r w:rsidRPr="00E53590">
        <w:rPr>
          <w:rtl/>
        </w:rPr>
        <w:t>לנו קפיצת מדרגה משמעותית ביותר.</w:t>
      </w:r>
      <w:r w:rsidR="00C975B7">
        <w:rPr>
          <w:rtl/>
        </w:rPr>
        <w:t xml:space="preserve"> </w:t>
      </w:r>
      <w:r w:rsidRPr="00E53590">
        <w:rPr>
          <w:rtl/>
        </w:rPr>
        <w:t>לצורך זה אנחנו זקוקים גם לעזרתה של הקהילה, גם</w:t>
      </w:r>
      <w:r w:rsidR="00C975B7">
        <w:rPr>
          <w:rtl/>
        </w:rPr>
        <w:t xml:space="preserve"> </w:t>
      </w:r>
      <w:r w:rsidRPr="00E53590">
        <w:rPr>
          <w:rtl/>
        </w:rPr>
        <w:t>לעזרתם של בני העדה.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מציע להעביר את הנושא לוועדת החינוך והתרבות של הכנסת.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יש הצעה אחרת, של חבר הכנסת סאלח טריף.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סאלח טריף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 אדוני השר, שמעתי את דברי אדוני, ואני מאוד מברך ומודה על</w:t>
      </w:r>
      <w:r w:rsidR="00C975B7">
        <w:rPr>
          <w:rtl/>
        </w:rPr>
        <w:t xml:space="preserve"> </w:t>
      </w:r>
      <w:r w:rsidRPr="00E53590">
        <w:rPr>
          <w:rtl/>
        </w:rPr>
        <w:t>הצעדים</w:t>
      </w:r>
      <w:r w:rsidR="00C975B7">
        <w:rPr>
          <w:rtl/>
        </w:rPr>
        <w:t xml:space="preserve"> </w:t>
      </w:r>
      <w:r w:rsidRPr="00E53590">
        <w:rPr>
          <w:rtl/>
        </w:rPr>
        <w:t xml:space="preserve">שאתה נוקט במשרדך לשיפור המצב. אני רוצה לומר לך במלים פשוטות </w:t>
      </w:r>
      <w:r w:rsidR="00C975B7">
        <w:rPr>
          <w:rtl/>
        </w:rPr>
        <w:t>–</w:t>
      </w:r>
      <w:r w:rsidRPr="00E53590">
        <w:rPr>
          <w:rtl/>
        </w:rPr>
        <w:t xml:space="preserve"> אם הזמן</w:t>
      </w:r>
      <w:r w:rsidR="00C975B7">
        <w:rPr>
          <w:rtl/>
        </w:rPr>
        <w:t xml:space="preserve"> </w:t>
      </w:r>
      <w:r w:rsidRPr="00E53590">
        <w:rPr>
          <w:rtl/>
        </w:rPr>
        <w:t>העומד</w:t>
      </w:r>
      <w:r w:rsidR="00C975B7">
        <w:rPr>
          <w:rtl/>
        </w:rPr>
        <w:t xml:space="preserve"> </w:t>
      </w:r>
      <w:r w:rsidRPr="00E53590">
        <w:rPr>
          <w:rtl/>
        </w:rPr>
        <w:t>לרשותי</w:t>
      </w:r>
      <w:r w:rsidR="00C975B7">
        <w:rPr>
          <w:rtl/>
        </w:rPr>
        <w:t xml:space="preserve"> </w:t>
      </w:r>
      <w:r w:rsidRPr="00E53590">
        <w:rPr>
          <w:rtl/>
        </w:rPr>
        <w:t>יאפשר</w:t>
      </w:r>
      <w:r w:rsidR="00C975B7">
        <w:rPr>
          <w:rtl/>
        </w:rPr>
        <w:t xml:space="preserve"> </w:t>
      </w:r>
      <w:r w:rsidRPr="00E53590">
        <w:rPr>
          <w:rtl/>
        </w:rPr>
        <w:t>לי</w:t>
      </w:r>
      <w:r w:rsidR="00C975B7">
        <w:rPr>
          <w:rtl/>
        </w:rPr>
        <w:t xml:space="preserve"> –</w:t>
      </w:r>
      <w:r w:rsidRPr="00E53590">
        <w:rPr>
          <w:rtl/>
        </w:rPr>
        <w:t xml:space="preserve"> שרמת החינוך נמוכה, ואפילו נמוכה מאוד, ואם לא תבוצע</w:t>
      </w:r>
      <w:r w:rsidR="00C975B7">
        <w:rPr>
          <w:rtl/>
        </w:rPr>
        <w:t xml:space="preserve"> </w:t>
      </w:r>
      <w:r w:rsidRPr="00E53590">
        <w:rPr>
          <w:rtl/>
        </w:rPr>
        <w:t>מהפכה</w:t>
      </w:r>
      <w:r w:rsidR="00C975B7">
        <w:rPr>
          <w:rtl/>
        </w:rPr>
        <w:t xml:space="preserve"> </w:t>
      </w:r>
      <w:r w:rsidRPr="00E53590">
        <w:rPr>
          <w:rtl/>
        </w:rPr>
        <w:t>אמיתית,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אם לא יבוצע חיתוך כואב במערכת הזאת </w:t>
      </w:r>
      <w:r w:rsidR="00C975B7">
        <w:rPr>
          <w:rtl/>
        </w:rPr>
        <w:t>–</w:t>
      </w:r>
      <w:r w:rsidRPr="00E53590">
        <w:rPr>
          <w:rtl/>
        </w:rPr>
        <w:t xml:space="preserve"> ואנחנו נהיה לך לכתף, ראשי</w:t>
      </w:r>
      <w:r w:rsidR="00C975B7">
        <w:rPr>
          <w:rtl/>
        </w:rPr>
        <w:t xml:space="preserve"> </w:t>
      </w:r>
      <w:r w:rsidRPr="00E53590">
        <w:rPr>
          <w:rtl/>
        </w:rPr>
        <w:t>הרשויות</w:t>
      </w:r>
      <w:r w:rsidR="00C975B7">
        <w:rPr>
          <w:rtl/>
        </w:rPr>
        <w:t xml:space="preserve"> </w:t>
      </w:r>
      <w:r w:rsidRPr="00E53590">
        <w:rPr>
          <w:rtl/>
        </w:rPr>
        <w:t>וכל</w:t>
      </w:r>
      <w:r w:rsidR="00C975B7">
        <w:rPr>
          <w:rtl/>
        </w:rPr>
        <w:t xml:space="preserve"> </w:t>
      </w:r>
      <w:r w:rsidRPr="00E53590">
        <w:rPr>
          <w:rtl/>
        </w:rPr>
        <w:t xml:space="preserve">ראשי הציבור הדרוזי </w:t>
      </w:r>
      <w:r w:rsidR="00C975B7">
        <w:rPr>
          <w:rtl/>
        </w:rPr>
        <w:t>–</w:t>
      </w:r>
      <w:r w:rsidRPr="00E53590">
        <w:rPr>
          <w:rtl/>
        </w:rPr>
        <w:t xml:space="preserve"> הרמה הזאת הקיימת היום היא פשוט גזר</w:t>
      </w:r>
      <w:r w:rsidR="00C975B7">
        <w:rPr>
          <w:rtl/>
        </w:rPr>
        <w:t>-</w:t>
      </w:r>
      <w:r w:rsidRPr="00E53590">
        <w:rPr>
          <w:rtl/>
        </w:rPr>
        <w:t>דין מוות</w:t>
      </w:r>
      <w:r w:rsidR="00C975B7">
        <w:rPr>
          <w:rtl/>
        </w:rPr>
        <w:t xml:space="preserve"> </w:t>
      </w:r>
      <w:r w:rsidRPr="00E53590">
        <w:rPr>
          <w:rtl/>
        </w:rPr>
        <w:t>לעתיד העדה ובניה.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לכן,</w:t>
      </w:r>
      <w:r w:rsidR="00C975B7">
        <w:rPr>
          <w:rtl/>
        </w:rPr>
        <w:t xml:space="preserve"> </w:t>
      </w:r>
      <w:r w:rsidRPr="00E53590">
        <w:rPr>
          <w:rtl/>
        </w:rPr>
        <w:t>אדוני, אני לא יודע אם בדקו את הספרים ואת התכנים שלהם, ספרים מיושנים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שנות</w:t>
      </w:r>
      <w:r w:rsidR="00C975B7">
        <w:rPr>
          <w:rtl/>
        </w:rPr>
        <w:t xml:space="preserve"> </w:t>
      </w:r>
      <w:r w:rsidRPr="00E53590">
        <w:rPr>
          <w:rtl/>
        </w:rPr>
        <w:t>ה</w:t>
      </w:r>
      <w:r w:rsidR="00C975B7">
        <w:rPr>
          <w:rtl/>
        </w:rPr>
        <w:t>-</w:t>
      </w:r>
      <w:r w:rsidRPr="00E53590">
        <w:rPr>
          <w:rtl/>
        </w:rPr>
        <w:t>50,</w:t>
      </w:r>
      <w:r w:rsidR="00C975B7">
        <w:rPr>
          <w:rtl/>
        </w:rPr>
        <w:t xml:space="preserve"> </w:t>
      </w:r>
      <w:r w:rsidRPr="00E53590">
        <w:rPr>
          <w:rtl/>
        </w:rPr>
        <w:t>של שנות ה</w:t>
      </w:r>
      <w:r w:rsidR="00C975B7">
        <w:rPr>
          <w:rtl/>
        </w:rPr>
        <w:t>-</w:t>
      </w:r>
      <w:r w:rsidRPr="00E53590">
        <w:rPr>
          <w:rtl/>
        </w:rPr>
        <w:t>60; אם היתה איזו ועדה פדגוגית נייטרלית, שראתה אם זה</w:t>
      </w:r>
      <w:r w:rsidR="00C975B7">
        <w:rPr>
          <w:rtl/>
        </w:rPr>
        <w:t xml:space="preserve"> </w:t>
      </w:r>
      <w:r w:rsidRPr="00E53590">
        <w:rPr>
          <w:rtl/>
        </w:rPr>
        <w:t>מתאים.</w:t>
      </w:r>
      <w:r w:rsidR="00C975B7">
        <w:rPr>
          <w:rtl/>
        </w:rPr>
        <w:t xml:space="preserve"> </w:t>
      </w:r>
      <w:r w:rsidRPr="00E53590">
        <w:rPr>
          <w:rtl/>
        </w:rPr>
        <w:t>המצב</w:t>
      </w:r>
      <w:r w:rsidR="00C975B7">
        <w:rPr>
          <w:rtl/>
        </w:rPr>
        <w:t xml:space="preserve"> </w:t>
      </w:r>
      <w:r w:rsidRPr="00E53590">
        <w:rPr>
          <w:rtl/>
        </w:rPr>
        <w:t>שהצביע</w:t>
      </w:r>
      <w:r w:rsidR="00C975B7">
        <w:rPr>
          <w:rtl/>
        </w:rPr>
        <w:t xml:space="preserve"> </w:t>
      </w:r>
      <w:r w:rsidRPr="00E53590">
        <w:rPr>
          <w:rtl/>
        </w:rPr>
        <w:t>עליו</w:t>
      </w:r>
      <w:r w:rsidR="00C975B7">
        <w:rPr>
          <w:rtl/>
        </w:rPr>
        <w:t xml:space="preserve"> </w:t>
      </w:r>
      <w:r w:rsidRPr="00E53590">
        <w:rPr>
          <w:rtl/>
        </w:rPr>
        <w:t>חברי,</w:t>
      </w:r>
      <w:r w:rsidR="00C975B7">
        <w:rPr>
          <w:rtl/>
        </w:rPr>
        <w:t xml:space="preserve"> </w:t>
      </w:r>
      <w:r w:rsidRPr="00E53590">
        <w:rPr>
          <w:rtl/>
        </w:rPr>
        <w:t>מבחינת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המנהלים והמורים </w:t>
      </w:r>
      <w:r w:rsidR="00C975B7">
        <w:rPr>
          <w:rtl/>
        </w:rPr>
        <w:t>–</w:t>
      </w:r>
      <w:r w:rsidRPr="00E53590">
        <w:rPr>
          <w:rtl/>
        </w:rPr>
        <w:t xml:space="preserve"> צריך לעשות רענון</w:t>
      </w:r>
      <w:r w:rsidR="00C975B7">
        <w:rPr>
          <w:rtl/>
        </w:rPr>
        <w:t xml:space="preserve"> </w:t>
      </w:r>
      <w:r w:rsidRPr="00E53590">
        <w:rPr>
          <w:rtl/>
        </w:rPr>
        <w:t>במערכת.</w:t>
      </w:r>
      <w:r w:rsidR="00C975B7">
        <w:rPr>
          <w:rtl/>
        </w:rPr>
        <w:t xml:space="preserve"> </w:t>
      </w:r>
      <w:r w:rsidRPr="00E53590">
        <w:rPr>
          <w:rtl/>
        </w:rPr>
        <w:t>שמעתי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תשובתך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בעיות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הסתדרות</w:t>
      </w:r>
      <w:r w:rsidR="00C975B7">
        <w:rPr>
          <w:rtl/>
        </w:rPr>
        <w:t xml:space="preserve"> </w:t>
      </w:r>
      <w:r w:rsidRPr="00E53590">
        <w:rPr>
          <w:rtl/>
        </w:rPr>
        <w:t>המורים, אבל מוכרחים ליצור</w:t>
      </w:r>
      <w:r w:rsidR="00C975B7">
        <w:rPr>
          <w:rtl/>
        </w:rPr>
        <w:t xml:space="preserve"> </w:t>
      </w:r>
      <w:r w:rsidRPr="00E53590">
        <w:rPr>
          <w:rtl/>
        </w:rPr>
        <w:t>הידברות,</w:t>
      </w:r>
      <w:r w:rsidR="00C975B7">
        <w:rPr>
          <w:rtl/>
        </w:rPr>
        <w:t xml:space="preserve"> </w:t>
      </w:r>
      <w:r w:rsidRPr="00E53590">
        <w:rPr>
          <w:rtl/>
        </w:rPr>
        <w:t>מוכרחים</w:t>
      </w:r>
      <w:r w:rsidR="00C975B7">
        <w:rPr>
          <w:rtl/>
        </w:rPr>
        <w:t xml:space="preserve"> </w:t>
      </w:r>
      <w:r w:rsidRPr="00E53590">
        <w:rPr>
          <w:rtl/>
        </w:rPr>
        <w:t>להקים</w:t>
      </w:r>
      <w:r w:rsidR="00C975B7">
        <w:rPr>
          <w:rtl/>
        </w:rPr>
        <w:t xml:space="preserve"> </w:t>
      </w:r>
      <w:r w:rsidRPr="00E53590">
        <w:rPr>
          <w:rtl/>
        </w:rPr>
        <w:t>ועדה</w:t>
      </w:r>
      <w:r w:rsidR="00C975B7">
        <w:rPr>
          <w:rtl/>
        </w:rPr>
        <w:t xml:space="preserve"> </w:t>
      </w:r>
      <w:r w:rsidRPr="00E53590">
        <w:rPr>
          <w:rtl/>
        </w:rPr>
        <w:t>שתפעל</w:t>
      </w:r>
      <w:r w:rsidR="00C975B7">
        <w:rPr>
          <w:rtl/>
        </w:rPr>
        <w:t xml:space="preserve"> </w:t>
      </w:r>
      <w:r w:rsidRPr="00E53590">
        <w:rPr>
          <w:rtl/>
        </w:rPr>
        <w:t>כדי</w:t>
      </w:r>
      <w:r w:rsidR="00C975B7">
        <w:rPr>
          <w:rtl/>
        </w:rPr>
        <w:t xml:space="preserve"> </w:t>
      </w:r>
      <w:r w:rsidRPr="00E53590">
        <w:rPr>
          <w:rtl/>
        </w:rPr>
        <w:t>לשנות. אנחנו לא יכולים להרים ידיים</w:t>
      </w:r>
      <w:r w:rsidR="00C975B7">
        <w:rPr>
          <w:rtl/>
        </w:rPr>
        <w:t xml:space="preserve"> </w:t>
      </w:r>
      <w:r w:rsidRPr="00E53590">
        <w:rPr>
          <w:rtl/>
        </w:rPr>
        <w:t>בעניין</w:t>
      </w:r>
      <w:r w:rsidR="00C975B7">
        <w:rPr>
          <w:rtl/>
        </w:rPr>
        <w:t xml:space="preserve"> </w:t>
      </w:r>
      <w:r w:rsidRPr="00E53590">
        <w:rPr>
          <w:rtl/>
        </w:rPr>
        <w:t>הזה,</w:t>
      </w:r>
      <w:r w:rsidR="00C975B7">
        <w:rPr>
          <w:rtl/>
        </w:rPr>
        <w:t xml:space="preserve"> </w:t>
      </w:r>
      <w:r w:rsidRPr="00E53590">
        <w:rPr>
          <w:rtl/>
        </w:rPr>
        <w:t>שהוא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כך אקוטי וכל כך חשוב לעתידנו. המצב היום הוא, שסטודנטים</w:t>
      </w:r>
      <w:r w:rsidR="00C975B7">
        <w:rPr>
          <w:rtl/>
        </w:rPr>
        <w:t xml:space="preserve"> </w:t>
      </w:r>
      <w:r w:rsidRPr="00E53590">
        <w:rPr>
          <w:rtl/>
        </w:rPr>
        <w:t>מעטים</w:t>
      </w:r>
      <w:r w:rsidR="00C975B7">
        <w:rPr>
          <w:rtl/>
        </w:rPr>
        <w:t xml:space="preserve"> </w:t>
      </w:r>
      <w:r w:rsidRPr="00E53590">
        <w:rPr>
          <w:rtl/>
        </w:rPr>
        <w:t>מצליחים להיקלט במוסדות להשכלה גבוהה. מסיימי כיתות י"ב אינם יודעים עברית</w:t>
      </w:r>
      <w:r w:rsidR="00C975B7">
        <w:rPr>
          <w:rtl/>
        </w:rPr>
        <w:t xml:space="preserve"> </w:t>
      </w:r>
      <w:r w:rsidRPr="00E53590">
        <w:rPr>
          <w:rtl/>
        </w:rPr>
        <w:t>טובה, ואנגלית אינם יודעים בכלל, ועוד כהנה וכהנה דברים.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 לברך על המהפכה שאתם עושים בנושא הבינוי, אבל זה אינו מספיק, משום</w:t>
      </w:r>
      <w:r w:rsidR="00C975B7">
        <w:rPr>
          <w:rtl/>
        </w:rPr>
        <w:t xml:space="preserve"> </w:t>
      </w:r>
      <w:r w:rsidRPr="00E53590">
        <w:rPr>
          <w:rtl/>
        </w:rPr>
        <w:t>העדר</w:t>
      </w:r>
      <w:r w:rsidR="00C975B7">
        <w:rPr>
          <w:rtl/>
        </w:rPr>
        <w:t xml:space="preserve"> </w:t>
      </w:r>
      <w:r w:rsidRPr="00E53590">
        <w:rPr>
          <w:rtl/>
        </w:rPr>
        <w:t>ספריות, מעבדות ודברים חשובים למערכת החינוך, שבלעדיהם לא ניתן לקיים מערכת</w:t>
      </w:r>
      <w:r w:rsidR="00C975B7">
        <w:rPr>
          <w:rtl/>
        </w:rPr>
        <w:t xml:space="preserve"> </w:t>
      </w:r>
      <w:r w:rsidRPr="00E53590">
        <w:rPr>
          <w:rtl/>
        </w:rPr>
        <w:t>התואמת את שנות האלפיים. אי</w:t>
      </w:r>
      <w:r w:rsidR="00C975B7">
        <w:rPr>
          <w:rtl/>
        </w:rPr>
        <w:t>-</w:t>
      </w:r>
      <w:r w:rsidRPr="00E53590">
        <w:rPr>
          <w:rtl/>
        </w:rPr>
        <w:t>אפשר להכין את הקהילה לחברה הישראלית.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קורא</w:t>
      </w:r>
      <w:r w:rsidR="00C975B7">
        <w:rPr>
          <w:rtl/>
        </w:rPr>
        <w:t xml:space="preserve"> </w:t>
      </w:r>
      <w:r w:rsidRPr="00E53590">
        <w:rPr>
          <w:rtl/>
        </w:rPr>
        <w:t>לך</w:t>
      </w:r>
      <w:r w:rsidR="00C975B7">
        <w:rPr>
          <w:rtl/>
        </w:rPr>
        <w:t xml:space="preserve"> </w:t>
      </w:r>
      <w:r w:rsidRPr="00E53590">
        <w:rPr>
          <w:rtl/>
        </w:rPr>
        <w:t>ומבקש</w:t>
      </w:r>
      <w:r w:rsidR="00C975B7">
        <w:rPr>
          <w:rtl/>
        </w:rPr>
        <w:t xml:space="preserve"> </w:t>
      </w:r>
      <w:r w:rsidRPr="00E53590">
        <w:rPr>
          <w:rtl/>
        </w:rPr>
        <w:t>ממך</w:t>
      </w:r>
      <w:r w:rsidR="00C975B7">
        <w:rPr>
          <w:rtl/>
        </w:rPr>
        <w:t xml:space="preserve"> </w:t>
      </w:r>
      <w:r w:rsidRPr="00E53590">
        <w:rPr>
          <w:rtl/>
        </w:rPr>
        <w:t>להיכנס בעובי הקורה, ואנחנו נהיה יחד אתך במערכה</w:t>
      </w:r>
      <w:r w:rsidR="00C975B7">
        <w:rPr>
          <w:rtl/>
        </w:rPr>
        <w:t xml:space="preserve"> </w:t>
      </w:r>
      <w:r w:rsidRPr="00E53590">
        <w:rPr>
          <w:rtl/>
        </w:rPr>
        <w:t>הזאת.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אף</w:t>
      </w:r>
      <w:r w:rsidR="00C975B7">
        <w:rPr>
          <w:rtl/>
        </w:rPr>
        <w:t xml:space="preserve"> </w:t>
      </w:r>
      <w:r w:rsidRPr="00E53590">
        <w:rPr>
          <w:rtl/>
        </w:rPr>
        <w:t>שלא</w:t>
      </w:r>
      <w:r w:rsidR="00C975B7">
        <w:rPr>
          <w:rtl/>
        </w:rPr>
        <w:t xml:space="preserve"> </w:t>
      </w:r>
      <w:r w:rsidRPr="00E53590">
        <w:rPr>
          <w:rtl/>
        </w:rPr>
        <w:t>היתה</w:t>
      </w:r>
      <w:r w:rsidR="00C975B7">
        <w:rPr>
          <w:rtl/>
        </w:rPr>
        <w:t xml:space="preserve"> </w:t>
      </w:r>
      <w:r w:rsidRPr="00E53590">
        <w:rPr>
          <w:rtl/>
        </w:rPr>
        <w:t>פה</w:t>
      </w:r>
      <w:r w:rsidR="00C975B7">
        <w:rPr>
          <w:rtl/>
        </w:rPr>
        <w:t xml:space="preserve"> </w:t>
      </w:r>
      <w:r w:rsidRPr="00E53590">
        <w:rPr>
          <w:rtl/>
        </w:rPr>
        <w:t>הצעה</w:t>
      </w:r>
      <w:r w:rsidR="00C975B7">
        <w:rPr>
          <w:rtl/>
        </w:rPr>
        <w:t xml:space="preserve"> </w:t>
      </w:r>
      <w:r w:rsidRPr="00E53590">
        <w:rPr>
          <w:rtl/>
        </w:rPr>
        <w:t>אחרת, היו פה הצעות מאוד קונסטרוקטיביות, ולכן אני</w:t>
      </w:r>
      <w:r w:rsidR="00C975B7">
        <w:rPr>
          <w:rtl/>
        </w:rPr>
        <w:t xml:space="preserve"> </w:t>
      </w:r>
      <w:r w:rsidRPr="00E53590">
        <w:rPr>
          <w:rtl/>
        </w:rPr>
        <w:t>מתחשב ומקבל את זה בהבנה.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המציע מסכים להצעתו של השר? כן. אם כן, נצביע. מי בעד ההצעה?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צבעה מס' 14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 xml:space="preserve">עד ההצעה להעביר את הנושא לוועדה </w:t>
      </w:r>
      <w:r>
        <w:rPr>
          <w:rtl/>
        </w:rPr>
        <w:t>–</w:t>
      </w:r>
      <w:r w:rsidR="00E53590" w:rsidRPr="00E53590">
        <w:rPr>
          <w:rtl/>
        </w:rPr>
        <w:t xml:space="preserve"> 11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>עד ההצעה שלא לכלול את הנושא בסדר</w:t>
      </w:r>
      <w:r>
        <w:rPr>
          <w:rtl/>
        </w:rPr>
        <w:t>-</w:t>
      </w:r>
      <w:r w:rsidR="00E53590" w:rsidRPr="00E53590">
        <w:rPr>
          <w:rtl/>
        </w:rPr>
        <w:t xml:space="preserve">היום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מנעים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הצעה להעביר את הנושא לוועדת החינוך והתרבות נתקבלה.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כן,</w:t>
      </w:r>
      <w:r w:rsidR="00C975B7">
        <w:rPr>
          <w:rtl/>
        </w:rPr>
        <w:t xml:space="preserve"> </w:t>
      </w:r>
      <w:r w:rsidRPr="00E53590">
        <w:rPr>
          <w:rtl/>
        </w:rPr>
        <w:t>11</w:t>
      </w:r>
      <w:r w:rsidR="00C975B7">
        <w:rPr>
          <w:rtl/>
        </w:rPr>
        <w:t xml:space="preserve"> </w:t>
      </w:r>
      <w:r w:rsidRPr="00E53590">
        <w:rPr>
          <w:rtl/>
        </w:rPr>
        <w:t>בעד,</w:t>
      </w:r>
      <w:r w:rsidR="00C975B7">
        <w:rPr>
          <w:rtl/>
        </w:rPr>
        <w:t xml:space="preserve"> </w:t>
      </w: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מתנגדים ואין נמנעים. אני קובע שהנושא יעבור לוועדת</w:t>
      </w:r>
      <w:r w:rsidR="00C975B7">
        <w:rPr>
          <w:rtl/>
        </w:rPr>
        <w:t xml:space="preserve"> </w:t>
      </w:r>
      <w:r w:rsidRPr="00E53590">
        <w:rPr>
          <w:rtl/>
        </w:rPr>
        <w:t>החינוך והתרבות. תודה למציע.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49" w:name="_Toc457989628"/>
      <w:r w:rsidRPr="00C975B7">
        <w:rPr>
          <w:rtl/>
        </w:rPr>
        <w:t>שאילתות ותשובות</w:t>
      </w:r>
      <w:bookmarkEnd w:id="49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אנו עוברים לשאילתות לשר המשטרה. בבקשה, אדוני השר.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50" w:name="_Toc457989629"/>
      <w:r w:rsidRPr="00C975B7">
        <w:rPr>
          <w:rtl/>
        </w:rPr>
        <w:t>תלונה על הכאת נערה בידי שוטרים</w:t>
      </w:r>
      <w:bookmarkEnd w:id="50"/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ס' שלום שאל את שר המשטרה</w:t>
      </w:r>
      <w:r w:rsidR="00C975B7">
        <w:rPr>
          <w:rtl/>
        </w:rPr>
        <w:t xml:space="preserve"> </w:t>
      </w:r>
      <w:r w:rsidRPr="00E53590">
        <w:rPr>
          <w:rtl/>
        </w:rPr>
        <w:t>ביום ט' בכסליו התשנ"ד (23 בנובמבר 1993):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מפרסומים בעיתון נודע לי, כי ארבעה שוטרי יחידת הסיור המיוחדת של משטרת מחוז</w:t>
      </w:r>
      <w:r w:rsidR="00C975B7">
        <w:rPr>
          <w:rtl/>
        </w:rPr>
        <w:t xml:space="preserve"> </w:t>
      </w:r>
      <w:r w:rsidRPr="00E53590">
        <w:rPr>
          <w:rtl/>
        </w:rPr>
        <w:t>ירושלים חשודים בהכאת נערה כבת 15 עד אובדן הכרה, במהלך הפגנות הימין.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מתלונת</w:t>
      </w:r>
      <w:r w:rsidR="00C975B7">
        <w:rPr>
          <w:rtl/>
        </w:rPr>
        <w:t xml:space="preserve"> </w:t>
      </w:r>
      <w:r w:rsidRPr="00E53590">
        <w:rPr>
          <w:rtl/>
        </w:rPr>
        <w:t>הנערה</w:t>
      </w:r>
      <w:r w:rsidR="00C975B7">
        <w:rPr>
          <w:rtl/>
        </w:rPr>
        <w:t xml:space="preserve"> </w:t>
      </w:r>
      <w:r w:rsidRPr="00E53590">
        <w:rPr>
          <w:rtl/>
        </w:rPr>
        <w:t>עולה,</w:t>
      </w:r>
      <w:r w:rsidR="00C975B7">
        <w:rPr>
          <w:rtl/>
        </w:rPr>
        <w:t xml:space="preserve"> </w:t>
      </w:r>
      <w:r w:rsidRPr="00E53590">
        <w:rPr>
          <w:rtl/>
        </w:rPr>
        <w:t>כי השוטרים מנעו ממנה טיפול רפואי, ובסופו של דבר היא</w:t>
      </w:r>
      <w:r w:rsidR="00C975B7">
        <w:rPr>
          <w:rtl/>
        </w:rPr>
        <w:t xml:space="preserve"> </w:t>
      </w:r>
      <w:r w:rsidRPr="00E53590">
        <w:rPr>
          <w:rtl/>
        </w:rPr>
        <w:t>אושפזה.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ברצוני לשאול: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 היש אמת בפרסומים הנ"ל?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2.</w:t>
      </w:r>
      <w:r w:rsidR="00C975B7">
        <w:rPr>
          <w:rtl/>
        </w:rPr>
        <w:t xml:space="preserve"> </w:t>
      </w: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כן</w:t>
      </w:r>
      <w:r w:rsidR="00C975B7">
        <w:rPr>
          <w:rtl/>
        </w:rPr>
        <w:t xml:space="preserve"> – </w:t>
      </w:r>
      <w:r w:rsidRPr="00E53590">
        <w:rPr>
          <w:rtl/>
        </w:rPr>
        <w:t>האם</w:t>
      </w:r>
      <w:r w:rsidR="00C975B7">
        <w:rPr>
          <w:rtl/>
        </w:rPr>
        <w:t xml:space="preserve"> </w:t>
      </w:r>
      <w:r w:rsidRPr="00E53590">
        <w:rPr>
          <w:rtl/>
        </w:rPr>
        <w:t>הכאת</w:t>
      </w:r>
      <w:r w:rsidR="00C975B7">
        <w:rPr>
          <w:rtl/>
        </w:rPr>
        <w:t xml:space="preserve"> </w:t>
      </w:r>
      <w:r w:rsidRPr="00E53590">
        <w:rPr>
          <w:rtl/>
        </w:rPr>
        <w:t>בני</w:t>
      </w:r>
      <w:r w:rsidR="00C975B7">
        <w:rPr>
          <w:rtl/>
        </w:rPr>
        <w:t xml:space="preserve"> </w:t>
      </w:r>
      <w:r w:rsidRPr="00E53590">
        <w:rPr>
          <w:rtl/>
        </w:rPr>
        <w:t>נוער בהפגנות ומניעת טיפול רפואי הן מהנהלים</w:t>
      </w:r>
      <w:r w:rsidR="00C975B7">
        <w:rPr>
          <w:rtl/>
        </w:rPr>
        <w:t xml:space="preserve"> </w:t>
      </w:r>
      <w:r w:rsidRPr="00E53590">
        <w:rPr>
          <w:rtl/>
        </w:rPr>
        <w:t>שעל</w:t>
      </w:r>
      <w:r w:rsidR="00C975B7">
        <w:rPr>
          <w:rtl/>
        </w:rPr>
        <w:t>-</w:t>
      </w:r>
      <w:r w:rsidRPr="00E53590">
        <w:rPr>
          <w:rtl/>
        </w:rPr>
        <w:t>פיהם צריכים השוטרים לנהוג?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3.</w:t>
      </w:r>
      <w:r w:rsidR="00C975B7">
        <w:rPr>
          <w:rtl/>
        </w:rPr>
        <w:t xml:space="preserve"> </w:t>
      </w:r>
      <w:r w:rsidRPr="00E53590">
        <w:rPr>
          <w:rtl/>
        </w:rPr>
        <w:t>כיצד</w:t>
      </w:r>
      <w:r w:rsidR="00C975B7">
        <w:rPr>
          <w:rtl/>
        </w:rPr>
        <w:t xml:space="preserve"> </w:t>
      </w:r>
      <w:r w:rsidRPr="00E53590">
        <w:rPr>
          <w:rtl/>
        </w:rPr>
        <w:t>חושב משרד המשטרה להיערך בנושא מקרי אלימות מצד המשטרה</w:t>
      </w:r>
      <w:r w:rsidR="00C975B7">
        <w:rPr>
          <w:rtl/>
        </w:rPr>
        <w:t xml:space="preserve"> </w:t>
      </w:r>
      <w:r w:rsidRPr="00E53590">
        <w:rPr>
          <w:rtl/>
        </w:rPr>
        <w:t>כלפי נוער</w:t>
      </w:r>
      <w:r w:rsidR="00C975B7">
        <w:rPr>
          <w:rtl/>
        </w:rPr>
        <w:t xml:space="preserve"> </w:t>
      </w:r>
      <w:r w:rsidRPr="00E53590">
        <w:rPr>
          <w:rtl/>
        </w:rPr>
        <w:t>מפגין?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a4"/>
        <w:rPr>
          <w:rtl/>
        </w:rPr>
      </w:pPr>
      <w:r w:rsidRPr="00C975B7">
        <w:rPr>
          <w:rtl/>
        </w:rPr>
        <w:t>תשובת שר המשטרה מ' שחל:</w:t>
      </w:r>
    </w:p>
    <w:p w:rsidR="00C975B7" w:rsidRPr="00C975B7" w:rsidRDefault="00C975B7" w:rsidP="00C975B7">
      <w:pPr>
        <w:pStyle w:val="a5"/>
        <w:rPr>
          <w:rtl/>
        </w:rPr>
      </w:pPr>
      <w:r w:rsidRPr="00C975B7">
        <w:rPr>
          <w:u w:val="single"/>
          <w:rtl/>
        </w:rPr>
        <w:t>(לא נקראה, נמסרה לפרוטוקול)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</w:t>
      </w:r>
      <w:r w:rsidR="00C975B7">
        <w:rPr>
          <w:rtl/>
        </w:rPr>
        <w:t xml:space="preserve"> </w:t>
      </w:r>
      <w:r w:rsidRPr="00E53590">
        <w:rPr>
          <w:rtl/>
        </w:rPr>
        <w:t>התשובה שלילית. התלונה נחקרה במחלקה לחקירות שוטרים שבמשרד המשפטים, אשר</w:t>
      </w:r>
      <w:r w:rsidR="00C975B7">
        <w:rPr>
          <w:rtl/>
        </w:rPr>
        <w:t xml:space="preserve"> </w:t>
      </w:r>
      <w:r w:rsidRPr="00E53590">
        <w:rPr>
          <w:rtl/>
        </w:rPr>
        <w:t>החליטה</w:t>
      </w:r>
      <w:r w:rsidR="00C975B7">
        <w:rPr>
          <w:rtl/>
        </w:rPr>
        <w:t xml:space="preserve"> </w:t>
      </w:r>
      <w:r w:rsidRPr="00E53590">
        <w:rPr>
          <w:rtl/>
        </w:rPr>
        <w:t>ביום</w:t>
      </w:r>
      <w:r w:rsidR="00C975B7">
        <w:rPr>
          <w:rtl/>
        </w:rPr>
        <w:t xml:space="preserve"> </w:t>
      </w:r>
      <w:r w:rsidRPr="00E53590">
        <w:rPr>
          <w:rtl/>
        </w:rPr>
        <w:t>5</w:t>
      </w:r>
      <w:r w:rsidR="00C975B7">
        <w:rPr>
          <w:rtl/>
        </w:rPr>
        <w:t xml:space="preserve"> </w:t>
      </w:r>
      <w:r w:rsidRPr="00E53590">
        <w:rPr>
          <w:rtl/>
        </w:rPr>
        <w:t>בדצמבר</w:t>
      </w:r>
      <w:r w:rsidR="00C975B7">
        <w:rPr>
          <w:rtl/>
        </w:rPr>
        <w:t xml:space="preserve"> </w:t>
      </w:r>
      <w:r w:rsidRPr="00E53590">
        <w:rPr>
          <w:rtl/>
        </w:rPr>
        <w:t>1993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סגירת התיק מחוסר אשמה. בדבר פרטים נוספים על</w:t>
      </w:r>
      <w:r w:rsidR="00C975B7">
        <w:rPr>
          <w:rtl/>
        </w:rPr>
        <w:t xml:space="preserve"> </w:t>
      </w:r>
      <w:r w:rsidRPr="00E53590">
        <w:rPr>
          <w:rtl/>
        </w:rPr>
        <w:t>החקירה, עליך לפנות למשרד המשפטים.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2. התשובה שלילית.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3.</w:t>
      </w:r>
      <w:r w:rsidR="00C975B7">
        <w:rPr>
          <w:rtl/>
        </w:rPr>
        <w:t xml:space="preserve"> </w:t>
      </w:r>
      <w:r w:rsidRPr="00E53590">
        <w:rPr>
          <w:rtl/>
        </w:rPr>
        <w:t>המשטרה</w:t>
      </w:r>
      <w:r w:rsidR="00C975B7">
        <w:rPr>
          <w:rtl/>
        </w:rPr>
        <w:t xml:space="preserve"> </w:t>
      </w:r>
      <w:r w:rsidRPr="00E53590">
        <w:rPr>
          <w:rtl/>
        </w:rPr>
        <w:t>מטפלת</w:t>
      </w:r>
      <w:r w:rsidR="00C975B7">
        <w:rPr>
          <w:rtl/>
        </w:rPr>
        <w:t xml:space="preserve"> </w:t>
      </w:r>
      <w:r w:rsidRPr="00E53590">
        <w:rPr>
          <w:rtl/>
        </w:rPr>
        <w:t>בהפגנות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פי</w:t>
      </w:r>
      <w:r w:rsidR="00C975B7">
        <w:rPr>
          <w:rtl/>
        </w:rPr>
        <w:t xml:space="preserve"> </w:t>
      </w:r>
      <w:r w:rsidRPr="00E53590">
        <w:rPr>
          <w:rtl/>
        </w:rPr>
        <w:t>הסמכויות</w:t>
      </w:r>
      <w:r w:rsidR="00C975B7">
        <w:rPr>
          <w:rtl/>
        </w:rPr>
        <w:t xml:space="preserve"> </w:t>
      </w:r>
      <w:r w:rsidRPr="00E53590">
        <w:rPr>
          <w:rtl/>
        </w:rPr>
        <w:t>שהוענקו</w:t>
      </w:r>
      <w:r w:rsidR="00C975B7">
        <w:rPr>
          <w:rtl/>
        </w:rPr>
        <w:t xml:space="preserve"> </w:t>
      </w:r>
      <w:r w:rsidRPr="00E53590">
        <w:rPr>
          <w:rtl/>
        </w:rPr>
        <w:t>לה</w:t>
      </w:r>
      <w:r w:rsidR="00C975B7">
        <w:rPr>
          <w:rtl/>
        </w:rPr>
        <w:t xml:space="preserve"> </w:t>
      </w:r>
      <w:r w:rsidRPr="00E53590">
        <w:rPr>
          <w:rtl/>
        </w:rPr>
        <w:t>בחוק, תוך איפוק</w:t>
      </w:r>
      <w:r w:rsidR="00C975B7">
        <w:rPr>
          <w:rtl/>
        </w:rPr>
        <w:t xml:space="preserve"> </w:t>
      </w:r>
      <w:r w:rsidRPr="00E53590">
        <w:rPr>
          <w:rtl/>
        </w:rPr>
        <w:t>וסובלנות</w:t>
      </w:r>
      <w:r w:rsidR="00C975B7">
        <w:rPr>
          <w:rtl/>
        </w:rPr>
        <w:t xml:space="preserve"> </w:t>
      </w:r>
      <w:r w:rsidRPr="00E53590">
        <w:rPr>
          <w:rtl/>
        </w:rPr>
        <w:t>מרביים.</w:t>
      </w:r>
      <w:r w:rsidR="00C975B7">
        <w:rPr>
          <w:rtl/>
        </w:rPr>
        <w:t xml:space="preserve"> </w:t>
      </w:r>
      <w:r w:rsidRPr="00E53590">
        <w:rPr>
          <w:rtl/>
        </w:rPr>
        <w:t>תלונות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שימוש בכוח שלא כדין על</w:t>
      </w:r>
      <w:r w:rsidR="00C975B7">
        <w:rPr>
          <w:rtl/>
        </w:rPr>
        <w:t>-</w:t>
      </w:r>
      <w:r w:rsidRPr="00E53590">
        <w:rPr>
          <w:rtl/>
        </w:rPr>
        <w:t>ידי שוטרים נחקרות על</w:t>
      </w:r>
      <w:r w:rsidR="00C975B7">
        <w:rPr>
          <w:rtl/>
        </w:rPr>
        <w:t>-</w:t>
      </w:r>
      <w:r w:rsidRPr="00E53590">
        <w:rPr>
          <w:rtl/>
        </w:rPr>
        <w:t>ידי</w:t>
      </w:r>
      <w:r w:rsidR="00C975B7">
        <w:rPr>
          <w:rtl/>
        </w:rPr>
        <w:t xml:space="preserve"> </w:t>
      </w:r>
      <w:r w:rsidRPr="00E53590">
        <w:rPr>
          <w:rtl/>
        </w:rPr>
        <w:t>המחלקה לחקירות שוטרים שבמשרד המשפטים.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51" w:name="_Toc457989630"/>
      <w:r w:rsidRPr="00C975B7">
        <w:rPr>
          <w:rtl/>
        </w:rPr>
        <w:t>תוצאות מבחני ידע בענייני תנועה במשטרת ישראל</w:t>
      </w:r>
      <w:bookmarkEnd w:id="51"/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א' גור שאל את שר המשטרה</w:t>
      </w:r>
      <w:r w:rsidR="00C975B7">
        <w:rPr>
          <w:rtl/>
        </w:rPr>
        <w:t xml:space="preserve"> </w:t>
      </w:r>
      <w:r w:rsidRPr="00E53590">
        <w:rPr>
          <w:rtl/>
        </w:rPr>
        <w:t>ביום ל' בכסליו התשנ"ד (14 בדצמבר 1993):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מידיעה</w:t>
      </w:r>
      <w:r w:rsidR="00C975B7">
        <w:rPr>
          <w:rtl/>
        </w:rPr>
        <w:t xml:space="preserve"> </w:t>
      </w:r>
      <w:r w:rsidRPr="00E53590">
        <w:rPr>
          <w:rtl/>
        </w:rPr>
        <w:t>שהתפרסמה</w:t>
      </w:r>
      <w:r w:rsidR="00C975B7">
        <w:rPr>
          <w:rtl/>
        </w:rPr>
        <w:t xml:space="preserve"> </w:t>
      </w:r>
      <w:r w:rsidRPr="00E53590">
        <w:rPr>
          <w:rtl/>
        </w:rPr>
        <w:t>ב"הארץ"</w:t>
      </w:r>
      <w:r w:rsidR="00C975B7">
        <w:rPr>
          <w:rtl/>
        </w:rPr>
        <w:t xml:space="preserve"> </w:t>
      </w:r>
      <w:r w:rsidRPr="00E53590">
        <w:rPr>
          <w:rtl/>
        </w:rPr>
        <w:t>ביום</w:t>
      </w:r>
      <w:r w:rsidR="00C975B7">
        <w:rPr>
          <w:rtl/>
        </w:rPr>
        <w:t xml:space="preserve"> </w:t>
      </w:r>
      <w:r w:rsidRPr="00E53590">
        <w:rPr>
          <w:rtl/>
        </w:rPr>
        <w:t>2</w:t>
      </w:r>
      <w:r w:rsidR="00C975B7">
        <w:rPr>
          <w:rtl/>
        </w:rPr>
        <w:t xml:space="preserve"> </w:t>
      </w:r>
      <w:r w:rsidRPr="00E53590">
        <w:rPr>
          <w:rtl/>
        </w:rPr>
        <w:t>בדצמבר</w:t>
      </w:r>
      <w:r w:rsidR="00C975B7">
        <w:rPr>
          <w:rtl/>
        </w:rPr>
        <w:t xml:space="preserve"> </w:t>
      </w:r>
      <w:r w:rsidRPr="00E53590">
        <w:rPr>
          <w:rtl/>
        </w:rPr>
        <w:t>1993</w:t>
      </w:r>
      <w:r w:rsidR="00C975B7">
        <w:rPr>
          <w:rtl/>
        </w:rPr>
        <w:t xml:space="preserve"> </w:t>
      </w:r>
      <w:r w:rsidRPr="00E53590">
        <w:rPr>
          <w:rtl/>
        </w:rPr>
        <w:t>עולה, כי תוצאות המבחנים</w:t>
      </w:r>
      <w:r w:rsidR="00C975B7">
        <w:rPr>
          <w:rtl/>
        </w:rPr>
        <w:t xml:space="preserve"> </w:t>
      </w:r>
      <w:r w:rsidRPr="00E53590">
        <w:rPr>
          <w:rtl/>
        </w:rPr>
        <w:t>הפנימיים</w:t>
      </w:r>
      <w:r w:rsidR="00C975B7">
        <w:rPr>
          <w:rtl/>
        </w:rPr>
        <w:t xml:space="preserve"> </w:t>
      </w:r>
      <w:r w:rsidRPr="00E53590">
        <w:rPr>
          <w:rtl/>
        </w:rPr>
        <w:t>לבדיקת</w:t>
      </w:r>
      <w:r w:rsidR="00C975B7">
        <w:rPr>
          <w:rtl/>
        </w:rPr>
        <w:t xml:space="preserve"> </w:t>
      </w:r>
      <w:r w:rsidRPr="00E53590">
        <w:rPr>
          <w:rtl/>
        </w:rPr>
        <w:t>ידע</w:t>
      </w:r>
      <w:r w:rsidR="00C975B7">
        <w:rPr>
          <w:rtl/>
        </w:rPr>
        <w:t xml:space="preserve"> </w:t>
      </w:r>
      <w:r w:rsidRPr="00E53590">
        <w:rPr>
          <w:rtl/>
        </w:rPr>
        <w:t>בענייני</w:t>
      </w:r>
      <w:r w:rsidR="00C975B7">
        <w:rPr>
          <w:rtl/>
        </w:rPr>
        <w:t xml:space="preserve"> </w:t>
      </w:r>
      <w:r w:rsidRPr="00E53590">
        <w:rPr>
          <w:rtl/>
        </w:rPr>
        <w:t>תנועה שונים מצביעות על כך ששוטרי התנועה במשטרת</w:t>
      </w:r>
      <w:r w:rsidR="00C975B7">
        <w:rPr>
          <w:rtl/>
        </w:rPr>
        <w:t xml:space="preserve"> </w:t>
      </w:r>
      <w:r w:rsidRPr="00E53590">
        <w:rPr>
          <w:rtl/>
        </w:rPr>
        <w:t>ישראל,</w:t>
      </w:r>
      <w:r w:rsidR="00C975B7">
        <w:rPr>
          <w:rtl/>
        </w:rPr>
        <w:t xml:space="preserve"> </w:t>
      </w:r>
      <w:r w:rsidRPr="00E53590">
        <w:rPr>
          <w:rtl/>
        </w:rPr>
        <w:t>ובראשם</w:t>
      </w:r>
      <w:r w:rsidR="00C975B7">
        <w:rPr>
          <w:rtl/>
        </w:rPr>
        <w:t xml:space="preserve"> </w:t>
      </w:r>
      <w:r w:rsidRPr="00E53590">
        <w:rPr>
          <w:rtl/>
        </w:rPr>
        <w:t>שוטרי</w:t>
      </w:r>
      <w:r w:rsidR="00C975B7">
        <w:rPr>
          <w:rtl/>
        </w:rPr>
        <w:t xml:space="preserve"> </w:t>
      </w:r>
      <w:r w:rsidRPr="00E53590">
        <w:rPr>
          <w:rtl/>
        </w:rPr>
        <w:t>משטרת</w:t>
      </w:r>
      <w:r w:rsidR="00C975B7">
        <w:rPr>
          <w:rtl/>
        </w:rPr>
        <w:t xml:space="preserve"> </w:t>
      </w:r>
      <w:r w:rsidRPr="00E53590">
        <w:rPr>
          <w:rtl/>
        </w:rPr>
        <w:t>התנועה הארצית, לוקים בידע המקצועי, המעשי והעיוני</w:t>
      </w:r>
      <w:r w:rsidR="00C975B7">
        <w:rPr>
          <w:rtl/>
        </w:rPr>
        <w:t xml:space="preserve"> </w:t>
      </w:r>
      <w:r w:rsidRPr="00E53590">
        <w:rPr>
          <w:rtl/>
        </w:rPr>
        <w:t>שלהם.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ברצוני לשאול: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 האם הממצאים שלעיל נכונים?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2.</w:t>
      </w:r>
      <w:r w:rsidR="00C975B7">
        <w:rPr>
          <w:rtl/>
        </w:rPr>
        <w:t xml:space="preserve"> </w:t>
      </w: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היה</w:t>
      </w:r>
      <w:r w:rsidR="00C975B7">
        <w:rPr>
          <w:rtl/>
        </w:rPr>
        <w:t xml:space="preserve"> </w:t>
      </w:r>
      <w:r w:rsidRPr="00E53590">
        <w:rPr>
          <w:rtl/>
        </w:rPr>
        <w:t>היקפם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המבחנים</w:t>
      </w:r>
      <w:r w:rsidR="00C975B7">
        <w:rPr>
          <w:rtl/>
        </w:rPr>
        <w:t xml:space="preserve"> </w:t>
      </w:r>
      <w:r w:rsidRPr="00E53590">
        <w:rPr>
          <w:rtl/>
        </w:rPr>
        <w:t>המיוחדים,</w:t>
      </w:r>
      <w:r w:rsidR="00C975B7">
        <w:rPr>
          <w:rtl/>
        </w:rPr>
        <w:t xml:space="preserve"> </w:t>
      </w:r>
      <w:r w:rsidRPr="00E53590">
        <w:rPr>
          <w:rtl/>
        </w:rPr>
        <w:t>כמה שוטרים ניגשו לבחינות, כמה</w:t>
      </w:r>
      <w:r w:rsidR="00C975B7">
        <w:rPr>
          <w:rtl/>
        </w:rPr>
        <w:t xml:space="preserve"> </w:t>
      </w:r>
      <w:r w:rsidRPr="00E53590">
        <w:rPr>
          <w:rtl/>
        </w:rPr>
        <w:t>נכשלו, ומה היו הממצאים העיקריים של המבחנים הנ"ל?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3.</w:t>
      </w:r>
      <w:r w:rsidR="00C975B7">
        <w:rPr>
          <w:rtl/>
        </w:rPr>
        <w:t xml:space="preserve"> </w:t>
      </w: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הם</w:t>
      </w:r>
      <w:r w:rsidR="00C975B7">
        <w:rPr>
          <w:rtl/>
        </w:rPr>
        <w:t xml:space="preserve"> </w:t>
      </w:r>
      <w:r w:rsidRPr="00E53590">
        <w:rPr>
          <w:rtl/>
        </w:rPr>
        <w:t>הצעדים</w:t>
      </w:r>
      <w:r w:rsidR="00C975B7">
        <w:rPr>
          <w:rtl/>
        </w:rPr>
        <w:t xml:space="preserve"> </w:t>
      </w:r>
      <w:r w:rsidRPr="00E53590">
        <w:rPr>
          <w:rtl/>
        </w:rPr>
        <w:t>שמשרדך נוקט על מנת לשפר את רמתם ואת תפקודם המקצועי של</w:t>
      </w:r>
      <w:r w:rsidR="00C975B7">
        <w:rPr>
          <w:rtl/>
        </w:rPr>
        <w:t xml:space="preserve"> </w:t>
      </w:r>
      <w:r w:rsidRPr="00E53590">
        <w:rPr>
          <w:rtl/>
        </w:rPr>
        <w:t>שוטרי התנועה?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</w:t>
      </w:r>
      <w:r w:rsidR="00C975B7">
        <w:rPr>
          <w:rtl/>
        </w:rPr>
        <w:t xml:space="preserve"> </w:t>
      </w:r>
      <w:r w:rsidRPr="00E53590">
        <w:rPr>
          <w:rtl/>
        </w:rPr>
        <w:t>הפרסומים אינם מדויקים.</w:t>
      </w:r>
      <w:r w:rsidR="00C975B7">
        <w:rPr>
          <w:rtl/>
        </w:rPr>
        <w:t xml:space="preserve"> </w:t>
      </w:r>
      <w:r w:rsidRPr="00E53590">
        <w:rPr>
          <w:rtl/>
        </w:rPr>
        <w:t>מטרת בוחן הידע היתה לקבוע את הרמה הכללית, וכן</w:t>
      </w:r>
      <w:r w:rsidR="00C975B7">
        <w:rPr>
          <w:rtl/>
        </w:rPr>
        <w:t xml:space="preserve"> </w:t>
      </w:r>
      <w:r w:rsidRPr="00E53590">
        <w:rPr>
          <w:rtl/>
        </w:rPr>
        <w:t>לאתר ליקויי ידע בנושאים מקצועיים מסוימים. הבוחן נערך לפני קיום ההשתלמויות.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2.</w:t>
      </w:r>
      <w:r w:rsidR="00C975B7">
        <w:rPr>
          <w:rtl/>
        </w:rPr>
        <w:t xml:space="preserve"> </w:t>
      </w:r>
      <w:r w:rsidRPr="00E53590">
        <w:rPr>
          <w:rtl/>
        </w:rPr>
        <w:t>הבוחן</w:t>
      </w:r>
      <w:r w:rsidR="00C975B7">
        <w:rPr>
          <w:rtl/>
        </w:rPr>
        <w:t xml:space="preserve"> </w:t>
      </w:r>
      <w:r w:rsidRPr="00E53590">
        <w:rPr>
          <w:rtl/>
        </w:rPr>
        <w:t>נעשה</w:t>
      </w:r>
      <w:r w:rsidR="00C975B7">
        <w:rPr>
          <w:rtl/>
        </w:rPr>
        <w:t xml:space="preserve"> </w:t>
      </w:r>
      <w:r w:rsidRPr="00E53590">
        <w:rPr>
          <w:rtl/>
        </w:rPr>
        <w:t>ל</w:t>
      </w:r>
      <w:r w:rsidR="00C975B7">
        <w:rPr>
          <w:rtl/>
        </w:rPr>
        <w:t>-</w:t>
      </w:r>
      <w:r w:rsidRPr="00E53590">
        <w:rPr>
          <w:rtl/>
        </w:rPr>
        <w:t>309 שוטרים. הבוחן כלל 25 שאלות בשיטה האמריקנית, בתחומי</w:t>
      </w:r>
      <w:r w:rsidR="00C975B7">
        <w:rPr>
          <w:rtl/>
        </w:rPr>
        <w:t xml:space="preserve"> </w:t>
      </w:r>
      <w:r w:rsidRPr="00E53590">
        <w:rPr>
          <w:rtl/>
        </w:rPr>
        <w:t>תנועה</w:t>
      </w:r>
      <w:r w:rsidR="00C975B7">
        <w:rPr>
          <w:rtl/>
        </w:rPr>
        <w:t xml:space="preserve"> </w:t>
      </w:r>
      <w:r w:rsidRPr="00E53590">
        <w:rPr>
          <w:rtl/>
        </w:rPr>
        <w:t>שונים.</w:t>
      </w:r>
      <w:r w:rsidR="00C975B7">
        <w:rPr>
          <w:rtl/>
        </w:rPr>
        <w:t xml:space="preserve"> </w:t>
      </w:r>
      <w:r w:rsidRPr="00E53590">
        <w:rPr>
          <w:rtl/>
        </w:rPr>
        <w:t>הרמה</w:t>
      </w:r>
      <w:r w:rsidR="00C975B7">
        <w:rPr>
          <w:rtl/>
        </w:rPr>
        <w:t xml:space="preserve"> </w:t>
      </w:r>
      <w:r w:rsidRPr="00E53590">
        <w:rPr>
          <w:rtl/>
        </w:rPr>
        <w:t>הכללית</w:t>
      </w:r>
      <w:r w:rsidR="00C975B7">
        <w:rPr>
          <w:rtl/>
        </w:rPr>
        <w:t xml:space="preserve"> </w:t>
      </w:r>
      <w:r w:rsidRPr="00E53590">
        <w:rPr>
          <w:rtl/>
        </w:rPr>
        <w:t>היתה</w:t>
      </w:r>
      <w:r w:rsidR="00C975B7">
        <w:rPr>
          <w:rtl/>
        </w:rPr>
        <w:t xml:space="preserve"> </w:t>
      </w:r>
      <w:r w:rsidRPr="00E53590">
        <w:rPr>
          <w:rtl/>
        </w:rPr>
        <w:t>בינונית,</w:t>
      </w:r>
      <w:r w:rsidR="00C975B7">
        <w:rPr>
          <w:rtl/>
        </w:rPr>
        <w:t xml:space="preserve"> </w:t>
      </w:r>
      <w:r w:rsidRPr="00E53590">
        <w:rPr>
          <w:rtl/>
        </w:rPr>
        <w:t>ואותרו</w:t>
      </w:r>
      <w:r w:rsidR="00C975B7">
        <w:rPr>
          <w:rtl/>
        </w:rPr>
        <w:t xml:space="preserve"> </w:t>
      </w:r>
      <w:r w:rsidRPr="00E53590">
        <w:rPr>
          <w:rtl/>
        </w:rPr>
        <w:t>נושאים שבהם יש ליקויי ידע</w:t>
      </w:r>
      <w:r w:rsidR="00C975B7">
        <w:rPr>
          <w:rtl/>
        </w:rPr>
        <w:t xml:space="preserve"> </w:t>
      </w:r>
      <w:r w:rsidRPr="00E53590">
        <w:rPr>
          <w:rtl/>
        </w:rPr>
        <w:t>מקצועיים.</w:t>
      </w:r>
      <w:r w:rsidR="00C975B7">
        <w:rPr>
          <w:rtl/>
        </w:rPr>
        <w:t xml:space="preserve"> </w:t>
      </w:r>
      <w:r w:rsidRPr="00E53590">
        <w:rPr>
          <w:rtl/>
        </w:rPr>
        <w:t>השאלון</w:t>
      </w:r>
      <w:r w:rsidR="00C975B7">
        <w:rPr>
          <w:rtl/>
        </w:rPr>
        <w:t xml:space="preserve"> </w:t>
      </w:r>
      <w:r w:rsidRPr="00E53590">
        <w:rPr>
          <w:rtl/>
        </w:rPr>
        <w:t>היה</w:t>
      </w:r>
      <w:r w:rsidR="00C975B7">
        <w:rPr>
          <w:rtl/>
        </w:rPr>
        <w:t xml:space="preserve"> </w:t>
      </w:r>
      <w:r w:rsidRPr="00E53590">
        <w:rPr>
          <w:rtl/>
        </w:rPr>
        <w:t>אנונימי,</w:t>
      </w:r>
      <w:r w:rsidR="00C975B7">
        <w:rPr>
          <w:rtl/>
        </w:rPr>
        <w:t xml:space="preserve"> </w:t>
      </w:r>
      <w:r w:rsidRPr="00E53590">
        <w:rPr>
          <w:rtl/>
        </w:rPr>
        <w:t>בציון</w:t>
      </w:r>
      <w:r w:rsidR="00C975B7">
        <w:rPr>
          <w:rtl/>
        </w:rPr>
        <w:t xml:space="preserve"> </w:t>
      </w:r>
      <w:r w:rsidRPr="00E53590">
        <w:rPr>
          <w:rtl/>
        </w:rPr>
        <w:t>שם היחידה שאליה משתייך השוטר, ונתוני</w:t>
      </w:r>
      <w:r w:rsidR="00C975B7">
        <w:rPr>
          <w:rtl/>
        </w:rPr>
        <w:t xml:space="preserve"> </w:t>
      </w:r>
      <w:r w:rsidRPr="00E53590">
        <w:rPr>
          <w:rtl/>
        </w:rPr>
        <w:t>הציונים עובדו לממוצעים יחידתיים.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3.</w:t>
      </w:r>
      <w:r w:rsidR="00C975B7">
        <w:rPr>
          <w:rtl/>
        </w:rPr>
        <w:t xml:space="preserve"> </w:t>
      </w:r>
      <w:r w:rsidRPr="00E53590">
        <w:rPr>
          <w:rtl/>
        </w:rPr>
        <w:t>מבוצעת</w:t>
      </w:r>
      <w:r w:rsidR="00C975B7">
        <w:rPr>
          <w:rtl/>
        </w:rPr>
        <w:t xml:space="preserve"> </w:t>
      </w:r>
      <w:r w:rsidRPr="00E53590">
        <w:rPr>
          <w:rtl/>
        </w:rPr>
        <w:t>הדרכה</w:t>
      </w:r>
      <w:r w:rsidR="00C975B7">
        <w:rPr>
          <w:rtl/>
        </w:rPr>
        <w:t xml:space="preserve"> </w:t>
      </w:r>
      <w:r w:rsidRPr="00E53590">
        <w:rPr>
          <w:rtl/>
        </w:rPr>
        <w:t>מקיפה</w:t>
      </w:r>
      <w:r w:rsidR="00C975B7">
        <w:rPr>
          <w:rtl/>
        </w:rPr>
        <w:t xml:space="preserve"> </w:t>
      </w:r>
      <w:r w:rsidRPr="00E53590">
        <w:rPr>
          <w:rtl/>
        </w:rPr>
        <w:t>ומתמשכת,</w:t>
      </w:r>
      <w:r w:rsidR="00C975B7">
        <w:rPr>
          <w:rtl/>
        </w:rPr>
        <w:t xml:space="preserve"> </w:t>
      </w:r>
      <w:r w:rsidRPr="00E53590">
        <w:rPr>
          <w:rtl/>
        </w:rPr>
        <w:t>החל</w:t>
      </w:r>
      <w:r w:rsidR="00C975B7">
        <w:rPr>
          <w:rtl/>
        </w:rPr>
        <w:t xml:space="preserve"> </w:t>
      </w:r>
      <w:r w:rsidRPr="00E53590">
        <w:rPr>
          <w:rtl/>
        </w:rPr>
        <w:t>מקורסי</w:t>
      </w:r>
      <w:r w:rsidR="00C975B7">
        <w:rPr>
          <w:rtl/>
        </w:rPr>
        <w:t xml:space="preserve"> </w:t>
      </w:r>
      <w:r w:rsidRPr="00E53590">
        <w:rPr>
          <w:rtl/>
        </w:rPr>
        <w:t>השוטרים,</w:t>
      </w:r>
      <w:r w:rsidR="00C975B7">
        <w:rPr>
          <w:rtl/>
        </w:rPr>
        <w:t xml:space="preserve"> </w:t>
      </w:r>
      <w:r w:rsidRPr="00E53590">
        <w:rPr>
          <w:rtl/>
        </w:rPr>
        <w:t>וכן</w:t>
      </w:r>
      <w:r w:rsidR="00C975B7">
        <w:rPr>
          <w:rtl/>
        </w:rPr>
        <w:t xml:space="preserve"> </w:t>
      </w:r>
      <w:r w:rsidRPr="00E53590">
        <w:rPr>
          <w:rtl/>
        </w:rPr>
        <w:t>הדרכה</w:t>
      </w:r>
      <w:r w:rsidR="00C975B7">
        <w:rPr>
          <w:rtl/>
        </w:rPr>
        <w:t xml:space="preserve"> </w:t>
      </w:r>
      <w:r w:rsidRPr="00E53590">
        <w:rPr>
          <w:rtl/>
        </w:rPr>
        <w:t>תוך</w:t>
      </w:r>
      <w:r w:rsidR="00C975B7">
        <w:rPr>
          <w:rtl/>
        </w:rPr>
        <w:t>-</w:t>
      </w:r>
      <w:r w:rsidRPr="00E53590">
        <w:rPr>
          <w:rtl/>
        </w:rPr>
        <w:t>תפקידית,</w:t>
      </w:r>
      <w:r w:rsidR="00C975B7">
        <w:rPr>
          <w:rtl/>
        </w:rPr>
        <w:t xml:space="preserve"> </w:t>
      </w:r>
      <w:r w:rsidRPr="00E53590">
        <w:rPr>
          <w:rtl/>
        </w:rPr>
        <w:t>ימי עיון והשתלמויות, תוך מתן דגש לנושאים שהתגלו בהם ליקויים בידע</w:t>
      </w:r>
      <w:r w:rsidR="00C975B7">
        <w:rPr>
          <w:rtl/>
        </w:rPr>
        <w:t xml:space="preserve"> </w:t>
      </w:r>
      <w:r w:rsidRPr="00E53590">
        <w:rPr>
          <w:rtl/>
        </w:rPr>
        <w:t>המקצועי.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שאלה נוספת לחבר הכנסת אפרים גור.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>ראש, כבוד השר, משטרת התנועה הארצית הוכיחה את עצמה ואת יעילותה</w:t>
      </w:r>
      <w:r w:rsidR="00C975B7">
        <w:rPr>
          <w:rtl/>
        </w:rPr>
        <w:t xml:space="preserve"> </w:t>
      </w:r>
      <w:r w:rsidRPr="00E53590">
        <w:rPr>
          <w:rtl/>
        </w:rPr>
        <w:t>בכבישי הארץ.</w:t>
      </w:r>
      <w:r w:rsidR="00C975B7">
        <w:rPr>
          <w:rtl/>
        </w:rPr>
        <w:t xml:space="preserve"> </w:t>
      </w:r>
      <w:r w:rsidRPr="00E53590">
        <w:rPr>
          <w:rtl/>
        </w:rPr>
        <w:t>בכבישים העירוניים שבהם היא פועלת, היתה במהלך 1993 ירידה של כ</w:t>
      </w:r>
      <w:r w:rsidR="00C975B7">
        <w:rPr>
          <w:rtl/>
        </w:rPr>
        <w:t>-</w:t>
      </w:r>
      <w:r w:rsidR="00C975B7" w:rsidRPr="00E53590">
        <w:rPr>
          <w:rtl/>
        </w:rPr>
        <w:t>20</w:t>
      </w:r>
      <w:r w:rsidR="00C975B7">
        <w:rPr>
          <w:rtl/>
        </w:rPr>
        <w:t xml:space="preserve">% </w:t>
      </w:r>
      <w:r w:rsidRPr="00E53590">
        <w:rPr>
          <w:rtl/>
        </w:rPr>
        <w:t>במספר תאונות הדרכים ובמספר ההרוגים.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היות שלמעלה מ</w:t>
      </w:r>
      <w:r w:rsidR="00C975B7">
        <w:rPr>
          <w:rtl/>
        </w:rPr>
        <w:t>-</w:t>
      </w:r>
      <w:r w:rsidR="00C975B7" w:rsidRPr="00E53590">
        <w:rPr>
          <w:rtl/>
        </w:rPr>
        <w:t>80</w:t>
      </w:r>
      <w:r w:rsidR="00C975B7">
        <w:rPr>
          <w:rtl/>
        </w:rPr>
        <w:t>%</w:t>
      </w:r>
      <w:r w:rsidRPr="00E53590">
        <w:rPr>
          <w:rtl/>
        </w:rPr>
        <w:t xml:space="preserve"> מההרוגים בתאונות דרכים נהרגים בתוך הערים בישראל, האם לא</w:t>
      </w:r>
      <w:r w:rsidR="00C975B7">
        <w:rPr>
          <w:rtl/>
        </w:rPr>
        <w:t xml:space="preserve"> </w:t>
      </w:r>
      <w:r w:rsidRPr="00E53590">
        <w:rPr>
          <w:rtl/>
        </w:rPr>
        <w:t>נשקלת</w:t>
      </w:r>
      <w:r w:rsidR="00C975B7">
        <w:rPr>
          <w:rtl/>
        </w:rPr>
        <w:t xml:space="preserve"> </w:t>
      </w:r>
      <w:r w:rsidRPr="00E53590">
        <w:rPr>
          <w:rtl/>
        </w:rPr>
        <w:t>עתה</w:t>
      </w:r>
      <w:r w:rsidR="00C975B7">
        <w:rPr>
          <w:rtl/>
        </w:rPr>
        <w:t xml:space="preserve"> </w:t>
      </w:r>
      <w:r w:rsidRPr="00E53590">
        <w:rPr>
          <w:rtl/>
        </w:rPr>
        <w:t>האפשרות</w:t>
      </w:r>
      <w:r w:rsidR="00C975B7">
        <w:rPr>
          <w:rtl/>
        </w:rPr>
        <w:t xml:space="preserve"> </w:t>
      </w:r>
      <w:r w:rsidRPr="00E53590">
        <w:rPr>
          <w:rtl/>
        </w:rPr>
        <w:t>להרחיב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פעולתה של משטרת התנועה הארצית ולהכניס אותה גם</w:t>
      </w:r>
      <w:r w:rsidR="00C975B7">
        <w:rPr>
          <w:rtl/>
        </w:rPr>
        <w:t xml:space="preserve"> </w:t>
      </w:r>
      <w:r w:rsidRPr="00E53590">
        <w:rPr>
          <w:rtl/>
        </w:rPr>
        <w:t>לערים, כדי להתמודד עם הקטל הזה בישראל?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השאלה</w:t>
      </w:r>
      <w:r w:rsidR="00C975B7">
        <w:rPr>
          <w:rtl/>
        </w:rPr>
        <w:t xml:space="preserve"> </w:t>
      </w:r>
      <w:r w:rsidRPr="00E53590">
        <w:rPr>
          <w:rtl/>
        </w:rPr>
        <w:t>מאוד</w:t>
      </w:r>
      <w:r w:rsidR="00C975B7">
        <w:rPr>
          <w:rtl/>
        </w:rPr>
        <w:t xml:space="preserve"> </w:t>
      </w:r>
      <w:r w:rsidRPr="00E53590">
        <w:rPr>
          <w:rtl/>
        </w:rPr>
        <w:t>טובה.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רק</w:t>
      </w:r>
      <w:r w:rsidR="00C975B7">
        <w:rPr>
          <w:rtl/>
        </w:rPr>
        <w:t xml:space="preserve"> </w:t>
      </w:r>
      <w:r w:rsidRPr="00E53590">
        <w:rPr>
          <w:rtl/>
        </w:rPr>
        <w:t>לתקן</w:t>
      </w:r>
      <w:r w:rsidR="00C975B7">
        <w:rPr>
          <w:rtl/>
        </w:rPr>
        <w:t xml:space="preserve"> </w:t>
      </w:r>
      <w:r w:rsidRPr="00E53590">
        <w:rPr>
          <w:rtl/>
        </w:rPr>
        <w:t>נתון אחד.</w:t>
      </w:r>
      <w:r w:rsidR="00C975B7">
        <w:rPr>
          <w:rtl/>
        </w:rPr>
        <w:t xml:space="preserve"> </w:t>
      </w:r>
      <w:r w:rsidRPr="00E53590">
        <w:rPr>
          <w:rtl/>
        </w:rPr>
        <w:t>כ</w:t>
      </w:r>
      <w:r w:rsidR="00C975B7">
        <w:rPr>
          <w:rtl/>
        </w:rPr>
        <w:t>-</w:t>
      </w:r>
      <w:r w:rsidR="00C975B7" w:rsidRPr="00E53590">
        <w:rPr>
          <w:rtl/>
        </w:rPr>
        <w:t>50</w:t>
      </w:r>
      <w:r w:rsidR="00C975B7">
        <w:rPr>
          <w:rtl/>
        </w:rPr>
        <w:t>%</w:t>
      </w:r>
      <w:r w:rsidRPr="00E53590">
        <w:rPr>
          <w:rtl/>
        </w:rPr>
        <w:t xml:space="preserve"> מתאונות הדרכים</w:t>
      </w:r>
      <w:r w:rsidR="00C975B7">
        <w:rPr>
          <w:rtl/>
        </w:rPr>
        <w:t xml:space="preserve"> </w:t>
      </w:r>
      <w:r w:rsidRPr="00E53590">
        <w:rPr>
          <w:rtl/>
        </w:rPr>
        <w:t>הקטלניות</w:t>
      </w:r>
      <w:r w:rsidR="00C975B7">
        <w:rPr>
          <w:rtl/>
        </w:rPr>
        <w:t xml:space="preserve"> </w:t>
      </w:r>
      <w:r w:rsidRPr="00E53590">
        <w:rPr>
          <w:rtl/>
        </w:rPr>
        <w:t>הן</w:t>
      </w:r>
      <w:r w:rsidR="00C975B7">
        <w:rPr>
          <w:rtl/>
        </w:rPr>
        <w:t xml:space="preserve"> </w:t>
      </w:r>
      <w:r w:rsidRPr="00E53590">
        <w:rPr>
          <w:rtl/>
        </w:rPr>
        <w:t>בתוך</w:t>
      </w:r>
      <w:r w:rsidR="00C975B7">
        <w:rPr>
          <w:rtl/>
        </w:rPr>
        <w:t xml:space="preserve"> </w:t>
      </w:r>
      <w:r w:rsidRPr="00E53590">
        <w:rPr>
          <w:rtl/>
        </w:rPr>
        <w:t>הערים.</w:t>
      </w:r>
      <w:r w:rsidR="00C975B7">
        <w:rPr>
          <w:rtl/>
        </w:rPr>
        <w:t xml:space="preserve"> </w:t>
      </w:r>
      <w:r w:rsidRPr="00E53590">
        <w:rPr>
          <w:rtl/>
        </w:rPr>
        <w:t>מתוך סך כל הנהרגים בתאונות הדרכים, כ</w:t>
      </w:r>
      <w:r w:rsidR="00C975B7">
        <w:rPr>
          <w:rtl/>
        </w:rPr>
        <w:t>-</w:t>
      </w:r>
      <w:r w:rsidR="00C975B7" w:rsidRPr="00E53590">
        <w:rPr>
          <w:rtl/>
        </w:rPr>
        <w:t>45</w:t>
      </w:r>
      <w:r w:rsidR="00C975B7">
        <w:rPr>
          <w:rtl/>
        </w:rPr>
        <w:t>%</w:t>
      </w:r>
      <w:r w:rsidRPr="00E53590">
        <w:rPr>
          <w:rtl/>
        </w:rPr>
        <w:t xml:space="preserve"> הם הולכי</w:t>
      </w:r>
      <w:r w:rsidR="00C975B7">
        <w:rPr>
          <w:rtl/>
        </w:rPr>
        <w:t xml:space="preserve"> </w:t>
      </w:r>
      <w:r w:rsidRPr="00E53590">
        <w:rPr>
          <w:rtl/>
        </w:rPr>
        <w:t>רגל.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אכן כיוונו לדעתך, חבר הכנסת אפרים גור, והחל מהשנה </w:t>
      </w:r>
      <w:r w:rsidR="00C975B7">
        <w:rPr>
          <w:rtl/>
        </w:rPr>
        <w:t>–</w:t>
      </w:r>
      <w:r w:rsidRPr="00E53590">
        <w:rPr>
          <w:rtl/>
        </w:rPr>
        <w:t xml:space="preserve"> וכבר עבדנו על זה בשנת</w:t>
      </w:r>
      <w:r w:rsidR="00C975B7">
        <w:rPr>
          <w:rtl/>
        </w:rPr>
        <w:t xml:space="preserve"> </w:t>
      </w:r>
      <w:r w:rsidRPr="00E53590">
        <w:rPr>
          <w:rtl/>
        </w:rPr>
        <w:t>1993</w:t>
      </w:r>
      <w:r w:rsidR="00C975B7">
        <w:rPr>
          <w:rtl/>
        </w:rPr>
        <w:t xml:space="preserve"> –</w:t>
      </w:r>
      <w:r w:rsidRPr="00E53590">
        <w:rPr>
          <w:rtl/>
        </w:rPr>
        <w:t xml:space="preserve"> בשלוש הערים הגדולות יש משטרת תנועה, 100 שוטרים בכל אחת מהערים ירושלים,</w:t>
      </w:r>
      <w:r w:rsidR="00C975B7">
        <w:rPr>
          <w:rtl/>
        </w:rPr>
        <w:t xml:space="preserve"> </w:t>
      </w:r>
      <w:r w:rsidRPr="00E53590">
        <w:rPr>
          <w:rtl/>
        </w:rPr>
        <w:t>תל</w:t>
      </w:r>
      <w:r w:rsidR="00C975B7">
        <w:rPr>
          <w:rtl/>
        </w:rPr>
        <w:t>-</w:t>
      </w:r>
      <w:r w:rsidRPr="00E53590">
        <w:rPr>
          <w:rtl/>
        </w:rPr>
        <w:t>אביב, חיפה, כניסיון.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הפעולה</w:t>
      </w:r>
      <w:r w:rsidR="00C975B7">
        <w:rPr>
          <w:rtl/>
        </w:rPr>
        <w:t xml:space="preserve"> </w:t>
      </w:r>
      <w:r w:rsidRPr="00E53590">
        <w:rPr>
          <w:rtl/>
        </w:rPr>
        <w:t>הזאת</w:t>
      </w:r>
      <w:r w:rsidR="00C975B7">
        <w:rPr>
          <w:rtl/>
        </w:rPr>
        <w:t xml:space="preserve"> </w:t>
      </w:r>
      <w:r w:rsidRPr="00E53590">
        <w:rPr>
          <w:rtl/>
        </w:rPr>
        <w:t>נעשית</w:t>
      </w:r>
      <w:r w:rsidR="00C975B7">
        <w:rPr>
          <w:rtl/>
        </w:rPr>
        <w:t xml:space="preserve"> </w:t>
      </w:r>
      <w:r w:rsidRPr="00E53590">
        <w:rPr>
          <w:rtl/>
        </w:rPr>
        <w:t>במשותף עם משרד התחבורה. אנחנו נעקוב אחרי הביצוע, כדי</w:t>
      </w:r>
      <w:r w:rsidR="00C975B7">
        <w:rPr>
          <w:rtl/>
        </w:rPr>
        <w:t xml:space="preserve"> </w:t>
      </w:r>
      <w:r w:rsidRPr="00E53590">
        <w:rPr>
          <w:rtl/>
        </w:rPr>
        <w:t>להרחיב את הפעולה הזאת גם לערים אחרות.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המשטרה</w:t>
      </w:r>
      <w:r w:rsidR="00C975B7">
        <w:rPr>
          <w:rtl/>
        </w:rPr>
        <w:t xml:space="preserve"> </w:t>
      </w:r>
      <w:r w:rsidRPr="00E53590">
        <w:rPr>
          <w:rtl/>
        </w:rPr>
        <w:t>הזאת</w:t>
      </w:r>
      <w:r w:rsidR="00C975B7">
        <w:rPr>
          <w:rtl/>
        </w:rPr>
        <w:t xml:space="preserve"> </w:t>
      </w:r>
      <w:r w:rsidRPr="00E53590">
        <w:rPr>
          <w:rtl/>
        </w:rPr>
        <w:t>כפופה</w:t>
      </w:r>
      <w:r w:rsidR="00C975B7">
        <w:rPr>
          <w:rtl/>
        </w:rPr>
        <w:t xml:space="preserve"> </w:t>
      </w:r>
      <w:r w:rsidRPr="00E53590">
        <w:rPr>
          <w:rtl/>
        </w:rPr>
        <w:t>למחוזות</w:t>
      </w:r>
      <w:r w:rsidR="00C975B7">
        <w:rPr>
          <w:rtl/>
        </w:rPr>
        <w:t xml:space="preserve"> </w:t>
      </w:r>
      <w:r w:rsidRPr="00E53590">
        <w:rPr>
          <w:rtl/>
        </w:rPr>
        <w:t>בתוך הערים. התגובות הראשוניות מהמקומות שבהם</w:t>
      </w:r>
      <w:r w:rsidR="00C975B7">
        <w:rPr>
          <w:rtl/>
        </w:rPr>
        <w:t xml:space="preserve"> </w:t>
      </w:r>
      <w:r w:rsidRPr="00E53590">
        <w:rPr>
          <w:rtl/>
        </w:rPr>
        <w:t>הופעלה</w:t>
      </w:r>
      <w:r w:rsidR="00C975B7">
        <w:rPr>
          <w:rtl/>
        </w:rPr>
        <w:t xml:space="preserve"> </w:t>
      </w:r>
      <w:r w:rsidRPr="00E53590">
        <w:rPr>
          <w:rtl/>
        </w:rPr>
        <w:t>המשטרה</w:t>
      </w:r>
      <w:r w:rsidR="00C975B7">
        <w:rPr>
          <w:rtl/>
        </w:rPr>
        <w:t xml:space="preserve"> </w:t>
      </w:r>
      <w:r w:rsidRPr="00E53590">
        <w:rPr>
          <w:rtl/>
        </w:rPr>
        <w:t>הזאת הן מאוד חיוביות. אפילו אזרחים שניתנו להם יותר דוחות תנועה</w:t>
      </w:r>
      <w:r w:rsidR="00C975B7">
        <w:rPr>
          <w:rtl/>
        </w:rPr>
        <w:t xml:space="preserve"> </w:t>
      </w:r>
      <w:r w:rsidRPr="00E53590">
        <w:rPr>
          <w:rtl/>
        </w:rPr>
        <w:t>משבחים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את העובדה שיש נוכחות גדולה יותר של שוטרים, שמטרתם </w:t>
      </w:r>
      <w:r w:rsidR="00C975B7">
        <w:rPr>
          <w:rtl/>
        </w:rPr>
        <w:t>–</w:t>
      </w:r>
      <w:r w:rsidRPr="00E53590">
        <w:rPr>
          <w:rtl/>
        </w:rPr>
        <w:t xml:space="preserve"> אגב </w:t>
      </w:r>
      <w:r w:rsidR="00C975B7">
        <w:rPr>
          <w:rtl/>
        </w:rPr>
        <w:t>–</w:t>
      </w:r>
      <w:r w:rsidRPr="00E53590">
        <w:rPr>
          <w:rtl/>
        </w:rPr>
        <w:t xml:space="preserve"> היא לא לתפוס</w:t>
      </w:r>
      <w:r w:rsidR="00C975B7">
        <w:rPr>
          <w:rtl/>
        </w:rPr>
        <w:t xml:space="preserve"> </w:t>
      </w:r>
      <w:r w:rsidRPr="00E53590">
        <w:rPr>
          <w:rtl/>
        </w:rPr>
        <w:t>עבריינים כמו לכוון תנועה, להבטיח שיישמר הציות לתקנות התעבורה בדרכים.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תודה, אדוני השר.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נקבע בנשיאות, שחבר כנסת ששאל שאילתא ונעדר מהאולם כשהשר בא להשיב עליה </w:t>
      </w:r>
      <w:r w:rsidR="00C975B7">
        <w:rPr>
          <w:rtl/>
        </w:rPr>
        <w:t>–</w:t>
      </w:r>
      <w:r w:rsidRPr="00E53590">
        <w:rPr>
          <w:rtl/>
        </w:rPr>
        <w:t xml:space="preserve"> לא</w:t>
      </w:r>
      <w:r w:rsidR="00C975B7">
        <w:rPr>
          <w:rtl/>
        </w:rPr>
        <w:t xml:space="preserve"> </w:t>
      </w:r>
      <w:r w:rsidRPr="00E53590">
        <w:rPr>
          <w:rtl/>
        </w:rPr>
        <w:t>לבייש אותו ברבים ולא לקרוא בשמו. מה אני יכול לעשות נגד התקנה הזאת?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מותר לי להציע, כבוד היושב</w:t>
      </w:r>
      <w:r w:rsidR="00C975B7">
        <w:rPr>
          <w:rtl/>
        </w:rPr>
        <w:t>-</w:t>
      </w:r>
      <w:r w:rsidRPr="00E53590">
        <w:rPr>
          <w:rtl/>
        </w:rPr>
        <w:t>ראש, אולי צריך לקרוא לפחות את מספר השאילתא,</w:t>
      </w:r>
      <w:r w:rsidR="00C975B7">
        <w:rPr>
          <w:rtl/>
        </w:rPr>
        <w:t xml:space="preserve"> </w:t>
      </w:r>
      <w:r w:rsidRPr="00E53590">
        <w:rPr>
          <w:rtl/>
        </w:rPr>
        <w:t>ולא בשמו של השואל, כי זה מבלבל אותנו לגמרי.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מוכן לקבל את ההצעה.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אז מה אני עושה עם התשובות? אני מבין שאני מעביר לפרוטוקול.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בוודאי. כל התשובות יעברו כמובן לפרוטוקול.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לפי</w:t>
      </w:r>
      <w:r w:rsidR="00C975B7">
        <w:rPr>
          <w:rtl/>
        </w:rPr>
        <w:t xml:space="preserve"> </w:t>
      </w:r>
      <w:r w:rsidRPr="00E53590">
        <w:rPr>
          <w:rtl/>
        </w:rPr>
        <w:t>היחס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רוב</w:t>
      </w:r>
      <w:r w:rsidR="00C975B7">
        <w:rPr>
          <w:rtl/>
        </w:rPr>
        <w:t xml:space="preserve"> </w:t>
      </w:r>
      <w:r w:rsidRPr="00E53590">
        <w:rPr>
          <w:rtl/>
        </w:rPr>
        <w:t>ומיעוט של הנוכחים והלא</w:t>
      </w:r>
      <w:r w:rsidR="00C975B7">
        <w:rPr>
          <w:rtl/>
        </w:rPr>
        <w:t>-</w:t>
      </w:r>
      <w:r w:rsidRPr="00E53590">
        <w:rPr>
          <w:rtl/>
        </w:rPr>
        <w:t>נוכחים באולם, על מנת שלא לבייש</w:t>
      </w:r>
      <w:r w:rsidR="00C975B7">
        <w:rPr>
          <w:rtl/>
        </w:rPr>
        <w:t xml:space="preserve"> </w:t>
      </w:r>
      <w:r w:rsidRPr="00E53590">
        <w:rPr>
          <w:rtl/>
        </w:rPr>
        <w:t xml:space="preserve">חברי כנסת אתה צריך שלא להזכיר את הנוכחים </w:t>
      </w:r>
      <w:r w:rsidR="00C975B7">
        <w:rPr>
          <w:rtl/>
        </w:rPr>
        <w:t>–</w:t>
      </w:r>
      <w:r w:rsidRPr="00E53590">
        <w:rPr>
          <w:rtl/>
        </w:rPr>
        <w:t xml:space="preserve"> לא הנעדרים.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לא הזכרתי אף אחד. התעלמתי לגמרי.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52" w:name="_Toc457989631"/>
      <w:r w:rsidRPr="00C975B7">
        <w:rPr>
          <w:rtl/>
        </w:rPr>
        <w:t>הטיפול בתלונות נשים על אלימות</w:t>
      </w:r>
      <w:bookmarkEnd w:id="52"/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חברת הכנסת ע' מאור שאלה את שר המשטרה</w:t>
      </w:r>
      <w:r w:rsidR="00C975B7">
        <w:rPr>
          <w:rtl/>
        </w:rPr>
        <w:t xml:space="preserve"> </w:t>
      </w:r>
      <w:r w:rsidRPr="00E53590">
        <w:rPr>
          <w:rtl/>
        </w:rPr>
        <w:t>ביום כ"א בטבת התשנ"ד (4 בינואר 1994):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דוח</w:t>
      </w:r>
      <w:r w:rsidR="00C975B7">
        <w:rPr>
          <w:rtl/>
        </w:rPr>
        <w:t xml:space="preserve"> </w:t>
      </w:r>
      <w:r w:rsidRPr="00E53590">
        <w:rPr>
          <w:rtl/>
        </w:rPr>
        <w:t>מבקר</w:t>
      </w:r>
      <w:r w:rsidR="00C975B7">
        <w:rPr>
          <w:rtl/>
        </w:rPr>
        <w:t xml:space="preserve"> </w:t>
      </w:r>
      <w:r w:rsidRPr="00E53590">
        <w:rPr>
          <w:rtl/>
        </w:rPr>
        <w:t>המשטרה</w:t>
      </w:r>
      <w:r w:rsidR="00C975B7">
        <w:rPr>
          <w:rtl/>
        </w:rPr>
        <w:t xml:space="preserve"> </w:t>
      </w:r>
      <w:r w:rsidRPr="00E53590">
        <w:rPr>
          <w:rtl/>
        </w:rPr>
        <w:t>האחרון קובע, כי יש ליקויים רבים בטיפול בתלונות נשים על</w:t>
      </w:r>
      <w:r w:rsidR="00C975B7">
        <w:rPr>
          <w:rtl/>
        </w:rPr>
        <w:t xml:space="preserve"> </w:t>
      </w:r>
      <w:r w:rsidRPr="00E53590">
        <w:rPr>
          <w:rtl/>
        </w:rPr>
        <w:t>אלימות וכי תיקים על תקיפת נשים נסגרו "מחוסר עניין לציבור"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ברצוני לשאול: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 מדוע טרם תוקנו ליקויים שנמצאו כבר ב</w:t>
      </w:r>
      <w:r w:rsidR="00C975B7">
        <w:rPr>
          <w:rtl/>
        </w:rPr>
        <w:t>-</w:t>
      </w:r>
      <w:r w:rsidRPr="00E53590">
        <w:rPr>
          <w:rtl/>
        </w:rPr>
        <w:t>1977?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2.</w:t>
      </w:r>
      <w:r w:rsidR="00C975B7">
        <w:rPr>
          <w:rtl/>
        </w:rPr>
        <w:t xml:space="preserve"> </w:t>
      </w:r>
      <w:r w:rsidRPr="00E53590">
        <w:rPr>
          <w:rtl/>
        </w:rPr>
        <w:t>מדוע</w:t>
      </w:r>
      <w:r w:rsidR="00C975B7">
        <w:rPr>
          <w:rtl/>
        </w:rPr>
        <w:t xml:space="preserve"> </w:t>
      </w:r>
      <w:r w:rsidRPr="00E53590">
        <w:rPr>
          <w:rtl/>
        </w:rPr>
        <w:t>קיים</w:t>
      </w:r>
      <w:r w:rsidR="00C975B7">
        <w:rPr>
          <w:rtl/>
        </w:rPr>
        <w:t xml:space="preserve"> </w:t>
      </w:r>
      <w:r w:rsidRPr="00E53590">
        <w:rPr>
          <w:rtl/>
        </w:rPr>
        <w:t>הפער בין הצגת הנושא על</w:t>
      </w:r>
      <w:r w:rsidR="00C975B7">
        <w:rPr>
          <w:rtl/>
        </w:rPr>
        <w:t>-</w:t>
      </w:r>
      <w:r w:rsidRPr="00E53590">
        <w:rPr>
          <w:rtl/>
        </w:rPr>
        <w:t>ידי המשטרה בדיונים של הוועדה למעמד</w:t>
      </w:r>
      <w:r w:rsidR="00C975B7">
        <w:rPr>
          <w:rtl/>
        </w:rPr>
        <w:t xml:space="preserve"> </w:t>
      </w:r>
      <w:r w:rsidRPr="00E53590">
        <w:rPr>
          <w:rtl/>
        </w:rPr>
        <w:t>האשה לבין הביצוע בשטח?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3.</w:t>
      </w:r>
      <w:r w:rsidR="00C975B7">
        <w:rPr>
          <w:rtl/>
        </w:rPr>
        <w:t xml:space="preserve"> </w:t>
      </w:r>
      <w:r w:rsidRPr="00E53590">
        <w:rPr>
          <w:rtl/>
        </w:rPr>
        <w:t>בכמה</w:t>
      </w:r>
      <w:r w:rsidR="00C975B7">
        <w:rPr>
          <w:rtl/>
        </w:rPr>
        <w:t xml:space="preserve"> </w:t>
      </w:r>
      <w:r w:rsidRPr="00E53590">
        <w:rPr>
          <w:rtl/>
        </w:rPr>
        <w:t>מקרים</w:t>
      </w:r>
      <w:r w:rsidR="00C975B7">
        <w:rPr>
          <w:rtl/>
        </w:rPr>
        <w:t xml:space="preserve"> </w:t>
      </w:r>
      <w:r w:rsidRPr="00E53590">
        <w:rPr>
          <w:rtl/>
        </w:rPr>
        <w:t>ובאילו</w:t>
      </w:r>
      <w:r w:rsidR="00C975B7">
        <w:rPr>
          <w:rtl/>
        </w:rPr>
        <w:t xml:space="preserve"> </w:t>
      </w:r>
      <w:r w:rsidRPr="00E53590">
        <w:rPr>
          <w:rtl/>
        </w:rPr>
        <w:t>מקרים</w:t>
      </w:r>
      <w:r w:rsidR="00C975B7">
        <w:rPr>
          <w:rtl/>
        </w:rPr>
        <w:t xml:space="preserve"> </w:t>
      </w:r>
      <w:r w:rsidRPr="00E53590">
        <w:rPr>
          <w:rtl/>
        </w:rPr>
        <w:t>הענישה המשטרה שוטרים שלא טיפלו באופן תקין</w:t>
      </w:r>
      <w:r w:rsidR="00C975B7">
        <w:rPr>
          <w:rtl/>
        </w:rPr>
        <w:t xml:space="preserve"> </w:t>
      </w:r>
      <w:r w:rsidRPr="00E53590">
        <w:rPr>
          <w:rtl/>
        </w:rPr>
        <w:t>בתלונות על אלימות של בן</w:t>
      </w:r>
      <w:r w:rsidR="00C975B7">
        <w:rPr>
          <w:rtl/>
        </w:rPr>
        <w:t>-</w:t>
      </w:r>
      <w:r w:rsidRPr="00E53590">
        <w:rPr>
          <w:rtl/>
        </w:rPr>
        <w:t>זוג?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4. מה ייעשה כדי להביא לתפנית מיידית בנדון?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a4"/>
        <w:rPr>
          <w:rtl/>
        </w:rPr>
      </w:pPr>
      <w:r w:rsidRPr="00C975B7">
        <w:rPr>
          <w:rtl/>
        </w:rPr>
        <w:t>תשובת שר המשטרה מ' שחל:</w:t>
      </w:r>
    </w:p>
    <w:p w:rsidR="00C975B7" w:rsidRPr="00C975B7" w:rsidRDefault="00C975B7" w:rsidP="00C975B7">
      <w:pPr>
        <w:pStyle w:val="a5"/>
        <w:rPr>
          <w:rtl/>
        </w:rPr>
      </w:pPr>
      <w:r w:rsidRPr="00C975B7">
        <w:rPr>
          <w:u w:val="single"/>
          <w:rtl/>
        </w:rPr>
        <w:t>(לא נקראה, נמסרה לפרוטוקול)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מאז 1977 השתנתה מדיניותה של משטרת ישראל בטיפול בתופעת האלימות בין בני זוג</w:t>
      </w:r>
      <w:r w:rsidR="00C975B7">
        <w:rPr>
          <w:rtl/>
        </w:rPr>
        <w:t xml:space="preserve"> </w:t>
      </w:r>
      <w:r w:rsidRPr="00E53590">
        <w:rPr>
          <w:rtl/>
        </w:rPr>
        <w:t>מן</w:t>
      </w:r>
      <w:r w:rsidR="00C975B7">
        <w:rPr>
          <w:rtl/>
        </w:rPr>
        <w:t xml:space="preserve"> </w:t>
      </w:r>
      <w:r w:rsidRPr="00E53590">
        <w:rPr>
          <w:rtl/>
        </w:rPr>
        <w:t>הקצה</w:t>
      </w:r>
      <w:r w:rsidR="00C975B7">
        <w:rPr>
          <w:rtl/>
        </w:rPr>
        <w:t xml:space="preserve"> </w:t>
      </w:r>
      <w:r w:rsidRPr="00E53590">
        <w:rPr>
          <w:rtl/>
        </w:rPr>
        <w:t>אל</w:t>
      </w:r>
      <w:r w:rsidR="00C975B7">
        <w:rPr>
          <w:rtl/>
        </w:rPr>
        <w:t xml:space="preserve"> </w:t>
      </w:r>
      <w:r w:rsidRPr="00E53590">
        <w:rPr>
          <w:rtl/>
        </w:rPr>
        <w:t>הקצה,</w:t>
      </w:r>
      <w:r w:rsidR="00C975B7">
        <w:rPr>
          <w:rtl/>
        </w:rPr>
        <w:t xml:space="preserve"> </w:t>
      </w:r>
      <w:r w:rsidRPr="00E53590">
        <w:rPr>
          <w:rtl/>
        </w:rPr>
        <w:t>וזאת תוך שיפור הטיפול וייעולו כל העת, והדבר אף מצוין בדוח</w:t>
      </w:r>
      <w:r w:rsidR="00C975B7">
        <w:rPr>
          <w:rtl/>
        </w:rPr>
        <w:t xml:space="preserve"> </w:t>
      </w:r>
      <w:r w:rsidRPr="00E53590">
        <w:rPr>
          <w:rtl/>
        </w:rPr>
        <w:t>האחרון של מבקר המשטרה.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המשטרה</w:t>
      </w:r>
      <w:r w:rsidR="00C975B7">
        <w:rPr>
          <w:rtl/>
        </w:rPr>
        <w:t xml:space="preserve"> </w:t>
      </w:r>
      <w:r w:rsidRPr="00E53590">
        <w:rPr>
          <w:rtl/>
        </w:rPr>
        <w:t>נטשה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מדיניות</w:t>
      </w:r>
      <w:r w:rsidR="00C975B7">
        <w:rPr>
          <w:rtl/>
        </w:rPr>
        <w:t xml:space="preserve"> </w:t>
      </w:r>
      <w:r w:rsidRPr="00E53590">
        <w:rPr>
          <w:rtl/>
        </w:rPr>
        <w:t>הפישור</w:t>
      </w:r>
      <w:r w:rsidR="00C975B7">
        <w:rPr>
          <w:rtl/>
        </w:rPr>
        <w:t xml:space="preserve"> </w:t>
      </w:r>
      <w:r w:rsidRPr="00E53590">
        <w:rPr>
          <w:rtl/>
        </w:rPr>
        <w:t>והשאיפה</w:t>
      </w:r>
      <w:r w:rsidR="00C975B7">
        <w:rPr>
          <w:rtl/>
        </w:rPr>
        <w:t xml:space="preserve"> </w:t>
      </w:r>
      <w:r w:rsidRPr="00E53590">
        <w:rPr>
          <w:rtl/>
        </w:rPr>
        <w:t>להשכנת שלום</w:t>
      </w:r>
      <w:r w:rsidR="00C975B7">
        <w:rPr>
          <w:rtl/>
        </w:rPr>
        <w:t>-</w:t>
      </w:r>
      <w:r w:rsidRPr="00E53590">
        <w:rPr>
          <w:rtl/>
        </w:rPr>
        <w:t>בית ועברה לטיפול</w:t>
      </w:r>
      <w:r w:rsidR="00C975B7">
        <w:rPr>
          <w:rtl/>
        </w:rPr>
        <w:t xml:space="preserve"> </w:t>
      </w:r>
      <w:r w:rsidRPr="00E53590">
        <w:rPr>
          <w:rtl/>
        </w:rPr>
        <w:t>במבצעי</w:t>
      </w:r>
      <w:r w:rsidR="00C975B7">
        <w:rPr>
          <w:rtl/>
        </w:rPr>
        <w:t xml:space="preserve"> </w:t>
      </w:r>
      <w:r w:rsidRPr="00E53590">
        <w:rPr>
          <w:rtl/>
        </w:rPr>
        <w:t>העבירה</w:t>
      </w:r>
      <w:r w:rsidR="00C975B7">
        <w:rPr>
          <w:rtl/>
        </w:rPr>
        <w:t xml:space="preserve"> </w:t>
      </w:r>
      <w:r w:rsidRPr="00E53590">
        <w:rPr>
          <w:rtl/>
        </w:rPr>
        <w:t>תוך</w:t>
      </w:r>
      <w:r w:rsidR="00C975B7">
        <w:rPr>
          <w:rtl/>
        </w:rPr>
        <w:t xml:space="preserve"> </w:t>
      </w:r>
      <w:r w:rsidRPr="00E53590">
        <w:rPr>
          <w:rtl/>
        </w:rPr>
        <w:t>הימנעות</w:t>
      </w:r>
      <w:r w:rsidR="00C975B7">
        <w:rPr>
          <w:rtl/>
        </w:rPr>
        <w:t xml:space="preserve"> </w:t>
      </w:r>
      <w:r w:rsidRPr="00E53590">
        <w:rPr>
          <w:rtl/>
        </w:rPr>
        <w:t>מנקיטת עמדה.</w:t>
      </w:r>
      <w:r w:rsidR="00C975B7">
        <w:rPr>
          <w:rtl/>
        </w:rPr>
        <w:t xml:space="preserve"> </w:t>
      </w:r>
      <w:r w:rsidRPr="00E53590">
        <w:rPr>
          <w:rtl/>
        </w:rPr>
        <w:t>הוצאו הנחיות מפורשות לשוטרים, ובהן</w:t>
      </w:r>
      <w:r w:rsidR="00C975B7">
        <w:rPr>
          <w:rtl/>
        </w:rPr>
        <w:t xml:space="preserve"> </w:t>
      </w:r>
      <w:r w:rsidRPr="00E53590">
        <w:rPr>
          <w:rtl/>
        </w:rPr>
        <w:t>הוחמרו שיקולי המעצר, הוחמרו השיקולים לפתיחת תיקים פליליים ולהגשת כתבי אישום.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השוטרים הונחו לספק לבני הזוג מידע על</w:t>
      </w:r>
      <w:r w:rsidR="00C975B7">
        <w:rPr>
          <w:rtl/>
        </w:rPr>
        <w:t>-</w:t>
      </w:r>
      <w:r w:rsidRPr="00E53590">
        <w:rPr>
          <w:rtl/>
        </w:rPr>
        <w:t>אודות רשויות הטיפול השונות.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המשטרה</w:t>
      </w:r>
      <w:r w:rsidR="00C975B7">
        <w:rPr>
          <w:rtl/>
        </w:rPr>
        <w:t xml:space="preserve"> </w:t>
      </w:r>
      <w:r w:rsidRPr="00E53590">
        <w:rPr>
          <w:rtl/>
        </w:rPr>
        <w:t>החלה</w:t>
      </w:r>
      <w:r w:rsidR="00C975B7">
        <w:rPr>
          <w:rtl/>
        </w:rPr>
        <w:t xml:space="preserve"> </w:t>
      </w:r>
      <w:r w:rsidRPr="00E53590">
        <w:rPr>
          <w:rtl/>
        </w:rPr>
        <w:t>לארגן</w:t>
      </w:r>
      <w:r w:rsidR="00C975B7">
        <w:rPr>
          <w:rtl/>
        </w:rPr>
        <w:t xml:space="preserve"> </w:t>
      </w:r>
      <w:r w:rsidRPr="00E53590">
        <w:rPr>
          <w:rtl/>
        </w:rPr>
        <w:t>הדרכות</w:t>
      </w:r>
      <w:r w:rsidR="00C975B7">
        <w:rPr>
          <w:rtl/>
        </w:rPr>
        <w:t xml:space="preserve"> </w:t>
      </w:r>
      <w:r w:rsidRPr="00E53590">
        <w:rPr>
          <w:rtl/>
        </w:rPr>
        <w:t>והכשרות</w:t>
      </w:r>
      <w:r w:rsidR="00C975B7">
        <w:rPr>
          <w:rtl/>
        </w:rPr>
        <w:t xml:space="preserve"> </w:t>
      </w:r>
      <w:r w:rsidRPr="00E53590">
        <w:rPr>
          <w:rtl/>
        </w:rPr>
        <w:t>לכלל</w:t>
      </w:r>
      <w:r w:rsidR="00C975B7">
        <w:rPr>
          <w:rtl/>
        </w:rPr>
        <w:t xml:space="preserve"> </w:t>
      </w:r>
      <w:r w:rsidRPr="00E53590">
        <w:rPr>
          <w:rtl/>
        </w:rPr>
        <w:t>השוטרים,</w:t>
      </w:r>
      <w:r w:rsidR="00C975B7">
        <w:rPr>
          <w:rtl/>
        </w:rPr>
        <w:t xml:space="preserve"> </w:t>
      </w:r>
      <w:r w:rsidRPr="00E53590">
        <w:rPr>
          <w:rtl/>
        </w:rPr>
        <w:t>תוך שימת דגש בהכשרה</w:t>
      </w:r>
      <w:r w:rsidR="00C975B7">
        <w:rPr>
          <w:rtl/>
        </w:rPr>
        <w:t xml:space="preserve"> </w:t>
      </w:r>
      <w:r w:rsidRPr="00E53590">
        <w:rPr>
          <w:rtl/>
        </w:rPr>
        <w:t>ספציפית לשוטרים שיוקצו לטפל בנושא ישירות.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53" w:name="_Toc457989632"/>
      <w:r w:rsidRPr="00C975B7">
        <w:rPr>
          <w:rtl/>
        </w:rPr>
        <w:t>יחס המשטרה לנער העצור בחשד לרצח ערבי</w:t>
      </w:r>
      <w:bookmarkEnd w:id="53"/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ר' פנחסי שאל את שר המשטרה</w:t>
      </w:r>
      <w:r w:rsidR="00C975B7">
        <w:rPr>
          <w:rtl/>
        </w:rPr>
        <w:t xml:space="preserve"> </w:t>
      </w:r>
      <w:r w:rsidRPr="00E53590">
        <w:rPr>
          <w:rtl/>
        </w:rPr>
        <w:t>ביום כ"ח בטבת התשנ"ד (11 בינואר 1994):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העיתון</w:t>
      </w:r>
      <w:r w:rsidR="00C975B7">
        <w:rPr>
          <w:rtl/>
        </w:rPr>
        <w:t xml:space="preserve"> </w:t>
      </w:r>
      <w:r w:rsidRPr="00E53590">
        <w:rPr>
          <w:rtl/>
        </w:rPr>
        <w:t>"יום</w:t>
      </w:r>
      <w:r w:rsidR="00C975B7">
        <w:rPr>
          <w:rtl/>
        </w:rPr>
        <w:t xml:space="preserve"> </w:t>
      </w:r>
      <w:r w:rsidRPr="00E53590">
        <w:rPr>
          <w:rtl/>
        </w:rPr>
        <w:t>ליום" מדווח (רצ"ב צילום הידיעה), כי המשטרה סירבה להתיר לבני</w:t>
      </w:r>
      <w:r w:rsidR="00C975B7">
        <w:rPr>
          <w:rtl/>
        </w:rPr>
        <w:t xml:space="preserve"> </w:t>
      </w:r>
      <w:r w:rsidRPr="00E53590">
        <w:rPr>
          <w:rtl/>
        </w:rPr>
        <w:t>משפחתו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נער</w:t>
      </w:r>
      <w:r w:rsidR="00C975B7">
        <w:rPr>
          <w:rtl/>
        </w:rPr>
        <w:t xml:space="preserve"> </w:t>
      </w:r>
      <w:r w:rsidRPr="00E53590">
        <w:rPr>
          <w:rtl/>
        </w:rPr>
        <w:t>משילה,</w:t>
      </w:r>
      <w:r w:rsidR="00C975B7">
        <w:rPr>
          <w:rtl/>
        </w:rPr>
        <w:t xml:space="preserve"> </w:t>
      </w:r>
      <w:r w:rsidRPr="00E53590">
        <w:rPr>
          <w:rtl/>
        </w:rPr>
        <w:t>החשוד</w:t>
      </w:r>
      <w:r w:rsidR="00C975B7">
        <w:rPr>
          <w:rtl/>
        </w:rPr>
        <w:t xml:space="preserve"> </w:t>
      </w:r>
      <w:r w:rsidRPr="00E53590">
        <w:rPr>
          <w:rtl/>
        </w:rPr>
        <w:t>ברצח ערבי, לבקרו בתא המעצר, והתנתה ביקורים בכך</w:t>
      </w:r>
      <w:r w:rsidR="00C975B7">
        <w:rPr>
          <w:rtl/>
        </w:rPr>
        <w:t xml:space="preserve"> </w:t>
      </w:r>
      <w:r w:rsidRPr="00E53590">
        <w:rPr>
          <w:rtl/>
        </w:rPr>
        <w:t>שיודה</w:t>
      </w:r>
      <w:r w:rsidR="00C975B7">
        <w:rPr>
          <w:rtl/>
        </w:rPr>
        <w:t xml:space="preserve"> </w:t>
      </w:r>
      <w:r w:rsidRPr="00E53590">
        <w:rPr>
          <w:rtl/>
        </w:rPr>
        <w:t>ברצח. כמו</w:t>
      </w:r>
      <w:r w:rsidR="00C975B7">
        <w:rPr>
          <w:rtl/>
        </w:rPr>
        <w:t>-</w:t>
      </w:r>
      <w:r w:rsidRPr="00E53590">
        <w:rPr>
          <w:rtl/>
        </w:rPr>
        <w:t>כן נכתב, שהמשטרה מנעה מהנער להתגלח, כדי שמראה פניו ידמה לדמות</w:t>
      </w:r>
      <w:r w:rsidR="00C975B7">
        <w:rPr>
          <w:rtl/>
        </w:rPr>
        <w:t xml:space="preserve"> </w:t>
      </w:r>
      <w:r w:rsidRPr="00E53590">
        <w:rPr>
          <w:rtl/>
        </w:rPr>
        <w:t>שראתה עדה.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ברצוני לשאול: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 האם הפרטים נכונים?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2. אם כן </w:t>
      </w:r>
      <w:r w:rsidR="00C975B7">
        <w:rPr>
          <w:rtl/>
        </w:rPr>
        <w:t>–</w:t>
      </w:r>
      <w:r w:rsidRPr="00E53590">
        <w:rPr>
          <w:rtl/>
        </w:rPr>
        <w:t xml:space="preserve"> האם יוסקו מסקנות?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a4"/>
        <w:rPr>
          <w:rtl/>
        </w:rPr>
      </w:pPr>
      <w:r w:rsidRPr="00C975B7">
        <w:rPr>
          <w:rtl/>
        </w:rPr>
        <w:t>תשובת שר המשטרה מ' שחל:</w:t>
      </w:r>
    </w:p>
    <w:p w:rsidR="00C975B7" w:rsidRPr="00C975B7" w:rsidRDefault="00C975B7" w:rsidP="00C975B7">
      <w:pPr>
        <w:pStyle w:val="a5"/>
        <w:rPr>
          <w:rtl/>
        </w:rPr>
      </w:pPr>
      <w:r w:rsidRPr="00C975B7">
        <w:rPr>
          <w:u w:val="single"/>
          <w:rtl/>
        </w:rPr>
        <w:t>(לא נקראה, נמסרה לפרוטוקול)</w:t>
      </w:r>
    </w:p>
    <w:p w:rsidR="00C975B7" w:rsidRDefault="00C975B7" w:rsidP="00C975B7">
      <w:pPr>
        <w:rPr>
          <w:rtl/>
        </w:rPr>
      </w:pPr>
    </w:p>
    <w:p w:rsidR="00C975B7" w:rsidRDefault="00E53590" w:rsidP="00556F00">
      <w:pPr>
        <w:rPr>
          <w:rtl/>
        </w:rPr>
      </w:pPr>
      <w:r w:rsidRPr="00E53590">
        <w:rPr>
          <w:rtl/>
        </w:rPr>
        <w:t>2</w:t>
      </w:r>
      <w:r w:rsidR="00556F00">
        <w:rPr>
          <w:rFonts w:hint="cs"/>
          <w:rtl/>
        </w:rPr>
        <w:t>-</w:t>
      </w:r>
      <w:r w:rsidRPr="00E53590">
        <w:rPr>
          <w:rtl/>
        </w:rPr>
        <w:t>1. התשובה שלילית.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היתה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התניה</w:t>
      </w:r>
      <w:r w:rsidR="00C975B7">
        <w:rPr>
          <w:rtl/>
        </w:rPr>
        <w:t xml:space="preserve"> </w:t>
      </w:r>
      <w:r w:rsidRPr="00E53590">
        <w:rPr>
          <w:rtl/>
        </w:rPr>
        <w:t>כנטען</w:t>
      </w:r>
      <w:r w:rsidR="00C975B7">
        <w:rPr>
          <w:rtl/>
        </w:rPr>
        <w:t xml:space="preserve"> </w:t>
      </w:r>
      <w:r w:rsidRPr="00E53590">
        <w:rPr>
          <w:rtl/>
        </w:rPr>
        <w:t>בשאילתא.</w:t>
      </w:r>
      <w:r w:rsidR="00C975B7">
        <w:rPr>
          <w:rtl/>
        </w:rPr>
        <w:t xml:space="preserve"> </w:t>
      </w:r>
      <w:r w:rsidRPr="00E53590">
        <w:rPr>
          <w:rtl/>
        </w:rPr>
        <w:t>התקיימו ביקורים מספר של קרובי משפחת</w:t>
      </w:r>
      <w:r w:rsidR="00C975B7">
        <w:rPr>
          <w:rtl/>
        </w:rPr>
        <w:t xml:space="preserve"> </w:t>
      </w:r>
      <w:r w:rsidRPr="00E53590">
        <w:rPr>
          <w:rtl/>
        </w:rPr>
        <w:t>העצור. במהלך החקירה בטרם הוגש כתב אישום נמנעו ביקורים מספר בשל צורכי החקירה.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עורכי</w:t>
      </w:r>
      <w:r w:rsidR="00C975B7">
        <w:rPr>
          <w:rtl/>
        </w:rPr>
        <w:t>-</w:t>
      </w:r>
      <w:r w:rsidRPr="00E53590">
        <w:rPr>
          <w:rtl/>
        </w:rPr>
        <w:t>דינו ביקרוהו ללא כל הגבלה.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נכון</w:t>
      </w:r>
      <w:r w:rsidR="00C975B7">
        <w:rPr>
          <w:rtl/>
        </w:rPr>
        <w:t xml:space="preserve"> </w:t>
      </w:r>
      <w:r w:rsidRPr="00E53590">
        <w:rPr>
          <w:rtl/>
        </w:rPr>
        <w:t>הדבר</w:t>
      </w:r>
      <w:r w:rsidR="00C975B7">
        <w:rPr>
          <w:rtl/>
        </w:rPr>
        <w:t xml:space="preserve"> </w:t>
      </w:r>
      <w:r w:rsidRPr="00E53590">
        <w:rPr>
          <w:rtl/>
        </w:rPr>
        <w:t>שהחשוד</w:t>
      </w:r>
      <w:r w:rsidR="00C975B7">
        <w:rPr>
          <w:rtl/>
        </w:rPr>
        <w:t xml:space="preserve"> </w:t>
      </w:r>
      <w:r w:rsidRPr="00E53590">
        <w:rPr>
          <w:rtl/>
        </w:rPr>
        <w:t>נתבקש</w:t>
      </w:r>
      <w:r w:rsidR="00C975B7">
        <w:rPr>
          <w:rtl/>
        </w:rPr>
        <w:t xml:space="preserve"> </w:t>
      </w:r>
      <w:r w:rsidRPr="00E53590">
        <w:rPr>
          <w:rtl/>
        </w:rPr>
        <w:t>שלא</w:t>
      </w:r>
      <w:r w:rsidR="00C975B7">
        <w:rPr>
          <w:rtl/>
        </w:rPr>
        <w:t xml:space="preserve"> </w:t>
      </w:r>
      <w:r w:rsidRPr="00E53590">
        <w:rPr>
          <w:rtl/>
        </w:rPr>
        <w:t>להתגלח</w:t>
      </w:r>
      <w:r w:rsidR="00C975B7">
        <w:rPr>
          <w:rtl/>
        </w:rPr>
        <w:t xml:space="preserve"> </w:t>
      </w:r>
      <w:r w:rsidRPr="00E53590">
        <w:rPr>
          <w:rtl/>
        </w:rPr>
        <w:t>עד</w:t>
      </w:r>
      <w:r w:rsidR="00C975B7">
        <w:rPr>
          <w:rtl/>
        </w:rPr>
        <w:t xml:space="preserve"> </w:t>
      </w:r>
      <w:r w:rsidRPr="00E53590">
        <w:rPr>
          <w:rtl/>
        </w:rPr>
        <w:t>למועד ביצוע מסדר הזיהוי, וזאת</w:t>
      </w:r>
      <w:r w:rsidR="00C975B7">
        <w:rPr>
          <w:rtl/>
        </w:rPr>
        <w:t xml:space="preserve"> </w:t>
      </w:r>
      <w:r w:rsidRPr="00E53590">
        <w:rPr>
          <w:rtl/>
        </w:rPr>
        <w:t>בהסכמתו</w:t>
      </w:r>
      <w:r w:rsidR="00C975B7">
        <w:rPr>
          <w:rtl/>
        </w:rPr>
        <w:t xml:space="preserve"> </w:t>
      </w:r>
      <w:r w:rsidRPr="00E53590">
        <w:rPr>
          <w:rtl/>
        </w:rPr>
        <w:t>ובהסכמת</w:t>
      </w:r>
      <w:r w:rsidR="00C975B7">
        <w:rPr>
          <w:rtl/>
        </w:rPr>
        <w:t xml:space="preserve"> </w:t>
      </w:r>
      <w:r w:rsidRPr="00E53590">
        <w:rPr>
          <w:rtl/>
        </w:rPr>
        <w:t>עורך</w:t>
      </w:r>
      <w:r w:rsidR="00C975B7">
        <w:rPr>
          <w:rtl/>
        </w:rPr>
        <w:t>-</w:t>
      </w:r>
      <w:r w:rsidRPr="00E53590">
        <w:rPr>
          <w:rtl/>
        </w:rPr>
        <w:t>דינו.</w:t>
      </w:r>
      <w:r w:rsidR="00C975B7">
        <w:rPr>
          <w:rtl/>
        </w:rPr>
        <w:t xml:space="preserve"> </w:t>
      </w:r>
      <w:r w:rsidRPr="00E53590">
        <w:rPr>
          <w:rtl/>
        </w:rPr>
        <w:t>אולם,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עיכב</w:t>
      </w:r>
      <w:r w:rsidR="00C975B7">
        <w:rPr>
          <w:rtl/>
        </w:rPr>
        <w:t xml:space="preserve"> </w:t>
      </w:r>
      <w:r w:rsidRPr="00E53590">
        <w:rPr>
          <w:rtl/>
        </w:rPr>
        <w:t>הסכמתו לביצוע מסדר הזיהוי במשך</w:t>
      </w:r>
      <w:r w:rsidR="00C975B7">
        <w:rPr>
          <w:rtl/>
        </w:rPr>
        <w:t xml:space="preserve"> </w:t>
      </w:r>
      <w:r w:rsidRPr="00E53590">
        <w:rPr>
          <w:rtl/>
        </w:rPr>
        <w:t>כשבועיים, ולבסוף הופיע למסדר הזיהוי כשהוא מגולח.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54" w:name="_Toc457989633"/>
      <w:r w:rsidRPr="00C975B7">
        <w:rPr>
          <w:rtl/>
        </w:rPr>
        <w:t>התנכלות לחברי כנסת</w:t>
      </w:r>
      <w:bookmarkEnd w:id="54"/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ר' פנחסי שאל את שר המשטרה</w:t>
      </w:r>
      <w:r w:rsidR="00C975B7">
        <w:rPr>
          <w:rtl/>
        </w:rPr>
        <w:t xml:space="preserve"> </w:t>
      </w:r>
      <w:r w:rsidRPr="00E53590">
        <w:rPr>
          <w:rtl/>
        </w:rPr>
        <w:t>ביום ו' בשבט התשנ"ד (18 בינואר 1994):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דראושה התלונן במשטרה בעקבות פגיעה ברכבו בעת שעצר ברמזור באזור</w:t>
      </w:r>
      <w:r w:rsidR="00C975B7">
        <w:rPr>
          <w:rtl/>
        </w:rPr>
        <w:t xml:space="preserve"> </w:t>
      </w:r>
      <w:r w:rsidRPr="00E53590">
        <w:rPr>
          <w:rtl/>
        </w:rPr>
        <w:t>רמת</w:t>
      </w:r>
      <w:r w:rsidR="00C975B7">
        <w:rPr>
          <w:rtl/>
        </w:rPr>
        <w:t>-</w:t>
      </w:r>
      <w:r w:rsidRPr="00E53590">
        <w:rPr>
          <w:rtl/>
        </w:rPr>
        <w:t>אשכול</w:t>
      </w:r>
      <w:r w:rsidR="00C975B7">
        <w:rPr>
          <w:rtl/>
        </w:rPr>
        <w:t xml:space="preserve"> </w:t>
      </w:r>
      <w:r w:rsidRPr="00E53590">
        <w:rPr>
          <w:rtl/>
        </w:rPr>
        <w:t>בירושלים.</w:t>
      </w:r>
      <w:r w:rsidR="00C975B7">
        <w:rPr>
          <w:rtl/>
        </w:rPr>
        <w:t xml:space="preserve"> </w:t>
      </w:r>
      <w:r w:rsidRPr="00E53590">
        <w:rPr>
          <w:rtl/>
        </w:rPr>
        <w:t>אין זו הפעם הראשונה שבה נתקלים חברי כנסת בפעולות אלימות</w:t>
      </w:r>
      <w:r w:rsidR="00C975B7">
        <w:rPr>
          <w:rtl/>
        </w:rPr>
        <w:t xml:space="preserve"> </w:t>
      </w:r>
      <w:r w:rsidRPr="00E53590">
        <w:rPr>
          <w:rtl/>
        </w:rPr>
        <w:t>נגדם.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ברצוני לשאול: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 האם נחקר מקרה זה?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2. מה העלתה החקירה?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3. האם פועל משרדך בעקבות גילויי האלימות נגד אישי ציבור וכיצד?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4. אילו מקרים של פגיעה באישי ציבור נחקרו בשנה האחרונה?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a4"/>
        <w:rPr>
          <w:rtl/>
        </w:rPr>
      </w:pPr>
      <w:r w:rsidRPr="00C975B7">
        <w:rPr>
          <w:rtl/>
        </w:rPr>
        <w:t>תשובת שר המשטרה מ' שחל:</w:t>
      </w:r>
    </w:p>
    <w:p w:rsidR="00C975B7" w:rsidRPr="00C975B7" w:rsidRDefault="00C975B7" w:rsidP="00C975B7">
      <w:pPr>
        <w:pStyle w:val="a5"/>
        <w:rPr>
          <w:rtl/>
        </w:rPr>
      </w:pPr>
      <w:r w:rsidRPr="00C975B7">
        <w:rPr>
          <w:u w:val="single"/>
          <w:rtl/>
        </w:rPr>
        <w:t>(לא נקראה, נמסרה לפרוטוקול)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 התשובה חיובית.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2.</w:t>
      </w:r>
      <w:r w:rsidR="00C975B7">
        <w:rPr>
          <w:rtl/>
        </w:rPr>
        <w:t xml:space="preserve"> </w:t>
      </w: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מסר</w:t>
      </w:r>
      <w:r w:rsidR="00C975B7">
        <w:rPr>
          <w:rtl/>
        </w:rPr>
        <w:t xml:space="preserve"> </w:t>
      </w:r>
      <w:r w:rsidRPr="00E53590">
        <w:rPr>
          <w:rtl/>
        </w:rPr>
        <w:t>בחקירתו,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הוא יכול לזהות את שני החשודים, אך אינו</w:t>
      </w:r>
      <w:r w:rsidR="00C975B7">
        <w:rPr>
          <w:rtl/>
        </w:rPr>
        <w:t xml:space="preserve"> </w:t>
      </w:r>
      <w:r w:rsidRPr="00E53590">
        <w:rPr>
          <w:rtl/>
        </w:rPr>
        <w:t>מעוניין</w:t>
      </w:r>
      <w:r w:rsidR="00C975B7">
        <w:rPr>
          <w:rtl/>
        </w:rPr>
        <w:t xml:space="preserve"> </w:t>
      </w:r>
      <w:r w:rsidRPr="00E53590">
        <w:rPr>
          <w:rtl/>
        </w:rPr>
        <w:t>לזהותם, ואף לא להגיע לבית</w:t>
      </w:r>
      <w:r w:rsidR="00C975B7">
        <w:rPr>
          <w:rtl/>
        </w:rPr>
        <w:t>-</w:t>
      </w:r>
      <w:r w:rsidRPr="00E53590">
        <w:rPr>
          <w:rtl/>
        </w:rPr>
        <w:t>המשפט. לאור זאת לא ניתן לקדם את החקירה בשלב</w:t>
      </w:r>
      <w:r w:rsidR="00C975B7">
        <w:rPr>
          <w:rtl/>
        </w:rPr>
        <w:t xml:space="preserve"> </w:t>
      </w:r>
      <w:r w:rsidRPr="00E53590">
        <w:rPr>
          <w:rtl/>
        </w:rPr>
        <w:t>זה.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3.</w:t>
      </w:r>
      <w:r w:rsidR="00C975B7">
        <w:rPr>
          <w:rtl/>
        </w:rPr>
        <w:t xml:space="preserve"> </w:t>
      </w:r>
      <w:r w:rsidRPr="00E53590">
        <w:rPr>
          <w:rtl/>
        </w:rPr>
        <w:t>המשטרה</w:t>
      </w:r>
      <w:r w:rsidR="00C975B7">
        <w:rPr>
          <w:rtl/>
        </w:rPr>
        <w:t xml:space="preserve"> </w:t>
      </w:r>
      <w:r w:rsidRPr="00E53590">
        <w:rPr>
          <w:rtl/>
        </w:rPr>
        <w:t>מטפלת</w:t>
      </w:r>
      <w:r w:rsidR="00C975B7">
        <w:rPr>
          <w:rtl/>
        </w:rPr>
        <w:t xml:space="preserve"> </w:t>
      </w:r>
      <w:r w:rsidRPr="00E53590">
        <w:rPr>
          <w:rtl/>
        </w:rPr>
        <w:t>בכל אירוע שיש בו חשד לעבירה פלילית. מן השאילתא לא ברור</w:t>
      </w:r>
      <w:r w:rsidR="00C975B7">
        <w:rPr>
          <w:rtl/>
        </w:rPr>
        <w:t xml:space="preserve"> </w:t>
      </w:r>
      <w:r w:rsidRPr="00E53590">
        <w:rPr>
          <w:rtl/>
        </w:rPr>
        <w:t>באילו מקרים מדובר.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4.</w:t>
      </w:r>
      <w:r w:rsidR="00C975B7">
        <w:rPr>
          <w:rtl/>
        </w:rPr>
        <w:t xml:space="preserve"> </w:t>
      </w:r>
      <w:r w:rsidRPr="00E53590">
        <w:rPr>
          <w:rtl/>
        </w:rPr>
        <w:t>המשטרה</w:t>
      </w:r>
      <w:r w:rsidR="00C975B7">
        <w:rPr>
          <w:rtl/>
        </w:rPr>
        <w:t xml:space="preserve"> </w:t>
      </w:r>
      <w:r w:rsidRPr="00E53590">
        <w:rPr>
          <w:rtl/>
        </w:rPr>
        <w:t>אינה</w:t>
      </w:r>
      <w:r w:rsidR="00C975B7">
        <w:rPr>
          <w:rtl/>
        </w:rPr>
        <w:t xml:space="preserve"> </w:t>
      </w:r>
      <w:r w:rsidRPr="00E53590">
        <w:rPr>
          <w:rtl/>
        </w:rPr>
        <w:t>מסווגת</w:t>
      </w:r>
      <w:r w:rsidR="00C975B7">
        <w:rPr>
          <w:rtl/>
        </w:rPr>
        <w:t xml:space="preserve"> </w:t>
      </w:r>
      <w:r w:rsidRPr="00E53590">
        <w:rPr>
          <w:rtl/>
        </w:rPr>
        <w:t>תלונות</w:t>
      </w:r>
      <w:r w:rsidR="00C975B7">
        <w:rPr>
          <w:rtl/>
        </w:rPr>
        <w:t xml:space="preserve"> </w:t>
      </w:r>
      <w:r w:rsidRPr="00E53590">
        <w:rPr>
          <w:rtl/>
        </w:rPr>
        <w:t>של אישי ציבור בנפרד מתלונות יתר האזרחים</w:t>
      </w:r>
      <w:r w:rsidR="00C975B7">
        <w:rPr>
          <w:rtl/>
        </w:rPr>
        <w:t xml:space="preserve"> </w:t>
      </w:r>
      <w:r w:rsidRPr="00E53590">
        <w:rPr>
          <w:rtl/>
        </w:rPr>
        <w:t>והתושבים.</w:t>
      </w:r>
      <w:r w:rsidR="00C975B7">
        <w:rPr>
          <w:rtl/>
        </w:rPr>
        <w:t xml:space="preserve"> </w:t>
      </w: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יינתנו</w:t>
      </w:r>
      <w:r w:rsidR="00C975B7">
        <w:rPr>
          <w:rtl/>
        </w:rPr>
        <w:t xml:space="preserve"> </w:t>
      </w:r>
      <w:r w:rsidRPr="00E53590">
        <w:rPr>
          <w:rtl/>
        </w:rPr>
        <w:t>פרטים מדויקים לגבי תלונות, ניתן יהיה לבדוק מה נעשה בכל</w:t>
      </w:r>
      <w:r w:rsidR="00C975B7">
        <w:rPr>
          <w:rtl/>
        </w:rPr>
        <w:t xml:space="preserve"> </w:t>
      </w:r>
      <w:r w:rsidRPr="00E53590">
        <w:rPr>
          <w:rtl/>
        </w:rPr>
        <w:t>אחת מהן.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לשר המשטרה.</w:t>
      </w:r>
      <w:r w:rsidR="00C975B7">
        <w:rPr>
          <w:rtl/>
        </w:rPr>
        <w:t xml:space="preserve"> </w:t>
      </w:r>
      <w:r w:rsidRPr="00E53590">
        <w:rPr>
          <w:rtl/>
        </w:rPr>
        <w:t>שר האנרגיה והתשתית ישיב עכשיו על שאילתות של חברי הכנסת.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55" w:name="_Toc457989634"/>
      <w:r w:rsidRPr="00C975B7">
        <w:rPr>
          <w:rtl/>
        </w:rPr>
        <w:t>חלוקת בונוס לעובדי חברת החשמל</w:t>
      </w:r>
      <w:bookmarkEnd w:id="55"/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ש' בוחבוט שאל את שר האנרגיה והתשתית</w:t>
      </w:r>
      <w:r w:rsidR="00C975B7">
        <w:rPr>
          <w:rtl/>
        </w:rPr>
        <w:t xml:space="preserve"> </w:t>
      </w:r>
      <w:r w:rsidRPr="00E53590">
        <w:rPr>
          <w:rtl/>
        </w:rPr>
        <w:t>ביום ו' בשבט התשנ"ד (18 בינואר 1994):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בעקבות</w:t>
      </w:r>
      <w:r w:rsidR="00C975B7">
        <w:rPr>
          <w:rtl/>
        </w:rPr>
        <w:t xml:space="preserve"> </w:t>
      </w:r>
      <w:r w:rsidRPr="00E53590">
        <w:rPr>
          <w:rtl/>
        </w:rPr>
        <w:t>הידיעה</w:t>
      </w:r>
      <w:r w:rsidR="00C975B7">
        <w:rPr>
          <w:rtl/>
        </w:rPr>
        <w:t xml:space="preserve"> </w:t>
      </w:r>
      <w:r w:rsidRPr="00E53590">
        <w:rPr>
          <w:rtl/>
        </w:rPr>
        <w:t>כי חברת החשמל חילקה בונוס לעובדים בסך 20 מיליון ש"ח, וזאת</w:t>
      </w:r>
      <w:r w:rsidR="00C975B7">
        <w:rPr>
          <w:rtl/>
        </w:rPr>
        <w:t xml:space="preserve"> </w:t>
      </w:r>
      <w:r w:rsidRPr="00E53590">
        <w:rPr>
          <w:rtl/>
        </w:rPr>
        <w:t>ביחד עם העלאת מחירי החשמל, ברצוני לשאול: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לחברת החשמל, שאינה חברה פרטית, יש 20 מיליון שקלים, האם היא שוקלת לחלק</w:t>
      </w:r>
      <w:r w:rsidR="00C975B7">
        <w:rPr>
          <w:rtl/>
        </w:rPr>
        <w:t xml:space="preserve"> </w:t>
      </w:r>
      <w:r w:rsidRPr="00E53590">
        <w:rPr>
          <w:rtl/>
        </w:rPr>
        <w:t>אותם לציבור הצרכנים באמצעות הפחתת תעריפים?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האנרגיה והתשתית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א.</w:t>
      </w:r>
      <w:r w:rsidR="00C975B7">
        <w:rPr>
          <w:rtl/>
        </w:rPr>
        <w:t xml:space="preserve"> </w:t>
      </w:r>
      <w:r w:rsidRPr="00E53590">
        <w:rPr>
          <w:rtl/>
        </w:rPr>
        <w:t>תעריפי</w:t>
      </w:r>
      <w:r w:rsidR="00C975B7">
        <w:rPr>
          <w:rtl/>
        </w:rPr>
        <w:t xml:space="preserve"> </w:t>
      </w:r>
      <w:r w:rsidRPr="00E53590">
        <w:rPr>
          <w:rtl/>
        </w:rPr>
        <w:t>החשמל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נקבעים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ידי חברת החשמל, אלא על</w:t>
      </w:r>
      <w:r w:rsidR="00C975B7">
        <w:rPr>
          <w:rtl/>
        </w:rPr>
        <w:t>-</w:t>
      </w:r>
      <w:r w:rsidRPr="00E53590">
        <w:rPr>
          <w:rtl/>
        </w:rPr>
        <w:t>ידי משרד האנרגיה</w:t>
      </w:r>
      <w:r w:rsidR="00C975B7">
        <w:rPr>
          <w:rtl/>
        </w:rPr>
        <w:t xml:space="preserve"> </w:t>
      </w:r>
      <w:r w:rsidRPr="00E53590">
        <w:rPr>
          <w:rtl/>
        </w:rPr>
        <w:t>ומשרד האוצר, על סמך נוסחה מוסכמת.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ב.</w:t>
      </w:r>
      <w:r w:rsidR="00C975B7">
        <w:rPr>
          <w:rtl/>
        </w:rPr>
        <w:t xml:space="preserve"> </w:t>
      </w:r>
      <w:r w:rsidRPr="00E53590">
        <w:rPr>
          <w:rtl/>
        </w:rPr>
        <w:t>חברת החשמל מתייעלת זה שנים מספר, וכתוצאה מכך יש ירידה ריאלית של מחירי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החשמל, לרבות ירידה של </w:t>
      </w:r>
      <w:r w:rsidR="00C975B7" w:rsidRPr="00E53590">
        <w:rPr>
          <w:rtl/>
        </w:rPr>
        <w:t>2</w:t>
      </w:r>
      <w:r w:rsidR="00C975B7">
        <w:rPr>
          <w:rtl/>
        </w:rPr>
        <w:t>%</w:t>
      </w:r>
      <w:r w:rsidRPr="00E53590">
        <w:rPr>
          <w:rtl/>
        </w:rPr>
        <w:t xml:space="preserve"> בשנה במחיר החשמל בהתאם לנוסחאות תעריף.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ג.</w:t>
      </w:r>
      <w:r w:rsidR="00C975B7">
        <w:rPr>
          <w:rtl/>
        </w:rPr>
        <w:t xml:space="preserve"> </w:t>
      </w:r>
      <w:r w:rsidRPr="00E53590">
        <w:rPr>
          <w:rtl/>
        </w:rPr>
        <w:t>הבונוס</w:t>
      </w:r>
      <w:r w:rsidR="00C975B7">
        <w:rPr>
          <w:rtl/>
        </w:rPr>
        <w:t xml:space="preserve"> </w:t>
      </w:r>
      <w:r w:rsidRPr="00E53590">
        <w:rPr>
          <w:rtl/>
        </w:rPr>
        <w:t>לעובדים</w:t>
      </w:r>
      <w:r w:rsidR="00C975B7">
        <w:rPr>
          <w:rtl/>
        </w:rPr>
        <w:t xml:space="preserve"> </w:t>
      </w:r>
      <w:r w:rsidRPr="00E53590">
        <w:rPr>
          <w:rtl/>
        </w:rPr>
        <w:t>הינו</w:t>
      </w:r>
      <w:r w:rsidR="00C975B7">
        <w:rPr>
          <w:rtl/>
        </w:rPr>
        <w:t xml:space="preserve"> </w:t>
      </w:r>
      <w:r w:rsidRPr="00E53590">
        <w:rPr>
          <w:rtl/>
        </w:rPr>
        <w:t>חלק מהסכמי שכר.</w:t>
      </w:r>
      <w:r w:rsidR="00C975B7">
        <w:rPr>
          <w:rtl/>
        </w:rPr>
        <w:t xml:space="preserve"> </w:t>
      </w:r>
      <w:r w:rsidRPr="00E53590">
        <w:rPr>
          <w:rtl/>
        </w:rPr>
        <w:t>תשלום הבונוס בא על חשבון רווח</w:t>
      </w:r>
      <w:r w:rsidR="00C975B7">
        <w:rPr>
          <w:rtl/>
        </w:rPr>
        <w:t xml:space="preserve"> </w:t>
      </w:r>
      <w:r w:rsidRPr="00E53590">
        <w:rPr>
          <w:rtl/>
        </w:rPr>
        <w:t>הבעלים ולא על חשבון תעריפי החשמל.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תודה.</w:t>
      </w:r>
      <w:r w:rsidR="00C975B7">
        <w:rPr>
          <w:rtl/>
        </w:rPr>
        <w:t xml:space="preserve"> </w:t>
      </w:r>
      <w:r w:rsidRPr="00E53590">
        <w:rPr>
          <w:rtl/>
        </w:rPr>
        <w:t>שאלה נוספת לחבר הכנסת בוחבוט.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שלמה בוחבוט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השר,</w:t>
      </w:r>
      <w:r w:rsidR="00C975B7">
        <w:rPr>
          <w:rtl/>
        </w:rPr>
        <w:t xml:space="preserve"> </w:t>
      </w:r>
      <w:r w:rsidRPr="00E53590">
        <w:rPr>
          <w:rtl/>
        </w:rPr>
        <w:t>אני חייב עוד הפעם לומר את אשר אמרתי אתמול. לצערי הרב, יש בכל</w:t>
      </w:r>
      <w:r w:rsidR="00C975B7">
        <w:rPr>
          <w:rtl/>
        </w:rPr>
        <w:t xml:space="preserve"> </w:t>
      </w:r>
      <w:r w:rsidRPr="00E53590">
        <w:rPr>
          <w:rtl/>
        </w:rPr>
        <w:t>משרד</w:t>
      </w:r>
      <w:r w:rsidR="00C975B7">
        <w:rPr>
          <w:rtl/>
        </w:rPr>
        <w:t xml:space="preserve"> </w:t>
      </w:r>
      <w:r w:rsidRPr="00E53590">
        <w:rPr>
          <w:rtl/>
        </w:rPr>
        <w:t>ממשלתי</w:t>
      </w:r>
      <w:r w:rsidR="00C975B7">
        <w:rPr>
          <w:rtl/>
        </w:rPr>
        <w:t xml:space="preserve"> </w:t>
      </w:r>
      <w:r w:rsidRPr="00E53590">
        <w:rPr>
          <w:rtl/>
        </w:rPr>
        <w:t>פקיד</w:t>
      </w:r>
      <w:r w:rsidR="00C975B7">
        <w:rPr>
          <w:rtl/>
        </w:rPr>
        <w:t xml:space="preserve"> </w:t>
      </w:r>
      <w:r w:rsidRPr="00E53590">
        <w:rPr>
          <w:rtl/>
        </w:rPr>
        <w:t>שתפקידו</w:t>
      </w:r>
      <w:r w:rsidR="00C975B7">
        <w:rPr>
          <w:rtl/>
        </w:rPr>
        <w:t xml:space="preserve"> </w:t>
      </w:r>
      <w:r w:rsidRPr="00E53590">
        <w:rPr>
          <w:rtl/>
        </w:rPr>
        <w:t>לכתוב</w:t>
      </w:r>
      <w:r w:rsidR="00C975B7">
        <w:rPr>
          <w:rtl/>
        </w:rPr>
        <w:t xml:space="preserve"> </w:t>
      </w:r>
      <w:r w:rsidRPr="00E53590">
        <w:rPr>
          <w:rtl/>
        </w:rPr>
        <w:t>בצורה סכמטית את הדברים שהשר או סגנו צריכים</w:t>
      </w:r>
      <w:r w:rsidR="00C975B7">
        <w:rPr>
          <w:rtl/>
        </w:rPr>
        <w:t xml:space="preserve"> </w:t>
      </w:r>
      <w:r w:rsidRPr="00E53590">
        <w:rPr>
          <w:rtl/>
        </w:rPr>
        <w:t>להשיב על שאילתות, והתשובות הן סכמתיות.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שאלתי, כאשר יש 20 מיליון שקל הכנסות, או בונוס לעובדים, מדוע לא יפחיתו</w:t>
      </w:r>
      <w:r w:rsidR="00C975B7">
        <w:rPr>
          <w:rtl/>
        </w:rPr>
        <w:t xml:space="preserve"> </w:t>
      </w:r>
      <w:r w:rsidRPr="00E53590">
        <w:rPr>
          <w:rtl/>
        </w:rPr>
        <w:t>בתעריפי</w:t>
      </w:r>
      <w:r w:rsidR="00C975B7">
        <w:rPr>
          <w:rtl/>
        </w:rPr>
        <w:t xml:space="preserve"> </w:t>
      </w:r>
      <w:r w:rsidRPr="00E53590">
        <w:rPr>
          <w:rtl/>
        </w:rPr>
        <w:t>החשמל</w:t>
      </w:r>
      <w:r w:rsidR="00C975B7">
        <w:rPr>
          <w:rtl/>
        </w:rPr>
        <w:t xml:space="preserve"> </w:t>
      </w:r>
      <w:r w:rsidRPr="00E53590">
        <w:rPr>
          <w:rtl/>
        </w:rPr>
        <w:t>את 20 מיליון השקל האלה? אולי תיתנו בונוס 20 מיליון שקל ותורידו</w:t>
      </w:r>
      <w:r w:rsidR="00C975B7">
        <w:rPr>
          <w:rtl/>
        </w:rPr>
        <w:t xml:space="preserve"> </w:t>
      </w:r>
      <w:r w:rsidRPr="00E53590">
        <w:rPr>
          <w:rtl/>
        </w:rPr>
        <w:t>את התעריפים, לזה התכוונתי. פעם אחת תורידו, ולא תמיד רק תוסיפו.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האנרגיה והתשתית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אשיב</w:t>
      </w:r>
      <w:r w:rsidR="00C975B7">
        <w:rPr>
          <w:rtl/>
        </w:rPr>
        <w:t xml:space="preserve"> </w:t>
      </w:r>
      <w:r w:rsidRPr="00E53590">
        <w:rPr>
          <w:rtl/>
        </w:rPr>
        <w:t>לך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 xml:space="preserve">ידי הפקיד. אגב, פקידים </w:t>
      </w:r>
      <w:r w:rsidR="00C975B7">
        <w:rPr>
          <w:rtl/>
        </w:rPr>
        <w:t>–</w:t>
      </w:r>
      <w:r w:rsidRPr="00E53590">
        <w:rPr>
          <w:rtl/>
        </w:rPr>
        <w:t xml:space="preserve"> מותר. חבר הכנסת בוחבוט, בענייני</w:t>
      </w:r>
      <w:r w:rsidR="00C975B7">
        <w:rPr>
          <w:rtl/>
        </w:rPr>
        <w:t xml:space="preserve"> </w:t>
      </w:r>
      <w:r w:rsidRPr="00E53590">
        <w:rPr>
          <w:rtl/>
        </w:rPr>
        <w:t>אנרגיה אני באמת לא צריך מישהו שיכתוב לי את התשובות.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יוסי כץ (העבודה):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בוחבוט</w:t>
      </w:r>
      <w:r w:rsidR="00C975B7">
        <w:rPr>
          <w:rtl/>
        </w:rPr>
        <w:t xml:space="preserve"> </w:t>
      </w:r>
      <w:r w:rsidRPr="00E53590">
        <w:rPr>
          <w:rtl/>
        </w:rPr>
        <w:t>הוציא קצת אנרגיה כדי לשאול את שר האנרגיה.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האנרגיה והתשתית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פה יש</w:t>
      </w:r>
      <w:r w:rsidR="00C975B7">
        <w:rPr>
          <w:rtl/>
        </w:rPr>
        <w:t xml:space="preserve"> </w:t>
      </w:r>
      <w:r w:rsidRPr="00E53590">
        <w:rPr>
          <w:rtl/>
        </w:rPr>
        <w:t>לי ויכוח אתך. חברת החשמל היא חברה כלכלית, שצריכה להשקיע מיליארדים.</w:t>
      </w:r>
      <w:r w:rsidR="00C975B7">
        <w:rPr>
          <w:rtl/>
        </w:rPr>
        <w:t xml:space="preserve"> </w:t>
      </w:r>
      <w:r w:rsidRPr="00E53590">
        <w:rPr>
          <w:rtl/>
        </w:rPr>
        <w:t>בשמונה</w:t>
      </w:r>
      <w:r w:rsidR="00C975B7">
        <w:rPr>
          <w:rtl/>
        </w:rPr>
        <w:t xml:space="preserve"> </w:t>
      </w:r>
      <w:r w:rsidRPr="00E53590">
        <w:rPr>
          <w:rtl/>
        </w:rPr>
        <w:t>השנים</w:t>
      </w:r>
      <w:r w:rsidR="00C975B7">
        <w:rPr>
          <w:rtl/>
        </w:rPr>
        <w:t xml:space="preserve"> </w:t>
      </w:r>
      <w:r w:rsidRPr="00E53590">
        <w:rPr>
          <w:rtl/>
        </w:rPr>
        <w:t>הבאות</w:t>
      </w:r>
      <w:r w:rsidR="00C975B7">
        <w:rPr>
          <w:rtl/>
        </w:rPr>
        <w:t xml:space="preserve"> </w:t>
      </w:r>
      <w:r w:rsidRPr="00E53590">
        <w:rPr>
          <w:rtl/>
        </w:rPr>
        <w:t>היא</w:t>
      </w:r>
      <w:r w:rsidR="00C975B7">
        <w:rPr>
          <w:rtl/>
        </w:rPr>
        <w:t xml:space="preserve"> </w:t>
      </w:r>
      <w:r w:rsidRPr="00E53590">
        <w:rPr>
          <w:rtl/>
        </w:rPr>
        <w:t>אמורה להשקיע 10 מיליארד דולר בהקמת תחנות כוח להספקת</w:t>
      </w:r>
      <w:r w:rsidR="00C975B7">
        <w:rPr>
          <w:rtl/>
        </w:rPr>
        <w:t xml:space="preserve"> </w:t>
      </w:r>
      <w:r w:rsidRPr="00E53590">
        <w:rPr>
          <w:rtl/>
        </w:rPr>
        <w:t>חשמל, ולפי התחזיות שלנו, זה יספק בקושי את הצריכה.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התעריף</w:t>
      </w:r>
      <w:r w:rsidR="00C975B7">
        <w:rPr>
          <w:rtl/>
        </w:rPr>
        <w:t xml:space="preserve"> </w:t>
      </w:r>
      <w:r w:rsidRPr="00E53590">
        <w:rPr>
          <w:rtl/>
        </w:rPr>
        <w:t>שנקבע</w:t>
      </w:r>
      <w:r w:rsidR="00C975B7">
        <w:rPr>
          <w:rtl/>
        </w:rPr>
        <w:t xml:space="preserve"> </w:t>
      </w:r>
      <w:r w:rsidRPr="00E53590">
        <w:rPr>
          <w:rtl/>
        </w:rPr>
        <w:t>מבטא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העלות</w:t>
      </w:r>
      <w:r w:rsidR="00C975B7">
        <w:rPr>
          <w:rtl/>
        </w:rPr>
        <w:t xml:space="preserve"> </w:t>
      </w:r>
      <w:r w:rsidRPr="00E53590">
        <w:rPr>
          <w:rtl/>
        </w:rPr>
        <w:t>הריאלית. לא יעלה על הדעת שנספק חשמל בפחות</w:t>
      </w:r>
      <w:r w:rsidR="00C975B7">
        <w:rPr>
          <w:rtl/>
        </w:rPr>
        <w:t xml:space="preserve"> </w:t>
      </w:r>
      <w:r w:rsidRPr="00E53590">
        <w:rPr>
          <w:rtl/>
        </w:rPr>
        <w:t>מהעלות</w:t>
      </w:r>
      <w:r w:rsidR="00C975B7">
        <w:rPr>
          <w:rtl/>
        </w:rPr>
        <w:t xml:space="preserve"> </w:t>
      </w:r>
      <w:r w:rsidRPr="00E53590">
        <w:rPr>
          <w:rtl/>
        </w:rPr>
        <w:t>הריאלית</w:t>
      </w:r>
      <w:r w:rsidR="00C975B7">
        <w:rPr>
          <w:rtl/>
        </w:rPr>
        <w:t xml:space="preserve"> </w:t>
      </w:r>
      <w:r w:rsidRPr="00E53590">
        <w:rPr>
          <w:rtl/>
        </w:rPr>
        <w:t>שלו.</w:t>
      </w:r>
      <w:r w:rsidR="00C975B7">
        <w:rPr>
          <w:rtl/>
        </w:rPr>
        <w:t xml:space="preserve"> </w:t>
      </w:r>
      <w:r w:rsidRPr="00E53590">
        <w:rPr>
          <w:rtl/>
        </w:rPr>
        <w:t>לא כל מה שנעשה הוא שאלה של פילנתרופיה. כל משק בעולם, אם</w:t>
      </w:r>
      <w:r w:rsidR="00C975B7">
        <w:rPr>
          <w:rtl/>
        </w:rPr>
        <w:t xml:space="preserve"> </w:t>
      </w:r>
      <w:r w:rsidRPr="00E53590">
        <w:rPr>
          <w:rtl/>
        </w:rPr>
        <w:t>הוא לא יפעל על בסיס של כללים כלכליים, שלפיהם אדם משלם לפחות את עלות המוצר שהוא</w:t>
      </w:r>
      <w:r w:rsidR="00C975B7">
        <w:rPr>
          <w:rtl/>
        </w:rPr>
        <w:t xml:space="preserve"> </w:t>
      </w:r>
      <w:r w:rsidRPr="00E53590">
        <w:rPr>
          <w:rtl/>
        </w:rPr>
        <w:t>צורך,</w:t>
      </w:r>
      <w:r w:rsidR="00C975B7">
        <w:rPr>
          <w:rtl/>
        </w:rPr>
        <w:t xml:space="preserve"> </w:t>
      </w:r>
      <w:r w:rsidRPr="00E53590">
        <w:rPr>
          <w:rtl/>
        </w:rPr>
        <w:t>אנחנו נגיע, לצערי הרב, למה שהגיעו מדינות במזרח</w:t>
      </w:r>
      <w:r w:rsidR="00C975B7">
        <w:rPr>
          <w:rtl/>
        </w:rPr>
        <w:t>-</w:t>
      </w:r>
      <w:r w:rsidRPr="00E53590">
        <w:rPr>
          <w:rtl/>
        </w:rPr>
        <w:t>אירופה, שהתמוטטו בגלל זה</w:t>
      </w:r>
      <w:r w:rsidR="00C975B7">
        <w:rPr>
          <w:rtl/>
        </w:rPr>
        <w:t xml:space="preserve"> </w:t>
      </w:r>
      <w:r w:rsidRPr="00E53590">
        <w:rPr>
          <w:rtl/>
        </w:rPr>
        <w:t>מבחינה כלכלית.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אחרי</w:t>
      </w:r>
      <w:r w:rsidR="00C975B7">
        <w:rPr>
          <w:rtl/>
        </w:rPr>
        <w:t xml:space="preserve"> </w:t>
      </w:r>
      <w:r w:rsidRPr="00E53590">
        <w:rPr>
          <w:rtl/>
        </w:rPr>
        <w:t>שנקבע</w:t>
      </w:r>
      <w:r w:rsidR="00C975B7">
        <w:rPr>
          <w:rtl/>
        </w:rPr>
        <w:t xml:space="preserve"> </w:t>
      </w:r>
      <w:r w:rsidRPr="00E53590">
        <w:rPr>
          <w:rtl/>
        </w:rPr>
        <w:t>התעריף, שבו יש מרכיב התייעלות, והמרכיב מביא בחשבון שלא מעלים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העלות</w:t>
      </w:r>
      <w:r w:rsidR="00C975B7">
        <w:rPr>
          <w:rtl/>
        </w:rPr>
        <w:t xml:space="preserve"> </w:t>
      </w:r>
      <w:r w:rsidRPr="00E53590">
        <w:rPr>
          <w:rtl/>
        </w:rPr>
        <w:t>אלא</w:t>
      </w:r>
      <w:r w:rsidR="00C975B7">
        <w:rPr>
          <w:rtl/>
        </w:rPr>
        <w:t xml:space="preserve"> </w:t>
      </w:r>
      <w:r w:rsidRPr="00E53590">
        <w:rPr>
          <w:rtl/>
        </w:rPr>
        <w:t>כ</w:t>
      </w:r>
      <w:r w:rsidR="00C975B7">
        <w:rPr>
          <w:rtl/>
        </w:rPr>
        <w:t>-</w:t>
      </w:r>
      <w:r w:rsidR="00C975B7" w:rsidRPr="00E53590">
        <w:rPr>
          <w:rtl/>
        </w:rPr>
        <w:t>2</w:t>
      </w:r>
      <w:r w:rsidR="00C975B7">
        <w:rPr>
          <w:rtl/>
        </w:rPr>
        <w:t>%</w:t>
      </w:r>
      <w:r w:rsidRPr="00E53590">
        <w:rPr>
          <w:rtl/>
        </w:rPr>
        <w:t>,</w:t>
      </w:r>
      <w:r w:rsidR="00C975B7">
        <w:rPr>
          <w:rtl/>
        </w:rPr>
        <w:t xml:space="preserve"> </w:t>
      </w:r>
      <w:r w:rsidRPr="00E53590">
        <w:rPr>
          <w:rtl/>
        </w:rPr>
        <w:t>נותר</w:t>
      </w:r>
      <w:r w:rsidR="00C975B7">
        <w:rPr>
          <w:rtl/>
        </w:rPr>
        <w:t xml:space="preserve"> </w:t>
      </w:r>
      <w:r w:rsidRPr="00E53590">
        <w:rPr>
          <w:rtl/>
        </w:rPr>
        <w:t>רווח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לא של 20 מיליון שקל. 20 מיליון שקל </w:t>
      </w:r>
      <w:r w:rsidR="00C975B7">
        <w:rPr>
          <w:rtl/>
        </w:rPr>
        <w:t>–</w:t>
      </w:r>
      <w:r w:rsidRPr="00E53590">
        <w:rPr>
          <w:rtl/>
        </w:rPr>
        <w:t xml:space="preserve"> זה</w:t>
      </w:r>
      <w:r w:rsidR="00C975B7">
        <w:rPr>
          <w:rtl/>
        </w:rPr>
        <w:t xml:space="preserve"> </w:t>
      </w:r>
      <w:r w:rsidRPr="00E53590">
        <w:rPr>
          <w:rtl/>
        </w:rPr>
        <w:t>הבונוס.</w:t>
      </w:r>
      <w:r w:rsidR="00C975B7">
        <w:rPr>
          <w:rtl/>
        </w:rPr>
        <w:t xml:space="preserve"> </w:t>
      </w:r>
      <w:r w:rsidRPr="00E53590">
        <w:rPr>
          <w:rtl/>
        </w:rPr>
        <w:t>מדוע</w:t>
      </w:r>
      <w:r w:rsidR="00C975B7">
        <w:rPr>
          <w:rtl/>
        </w:rPr>
        <w:t xml:space="preserve"> </w:t>
      </w:r>
      <w:r w:rsidRPr="00E53590">
        <w:rPr>
          <w:rtl/>
        </w:rPr>
        <w:t>בכלל</w:t>
      </w:r>
      <w:r w:rsidR="00C975B7">
        <w:rPr>
          <w:rtl/>
        </w:rPr>
        <w:t xml:space="preserve"> </w:t>
      </w:r>
      <w:r w:rsidRPr="00E53590">
        <w:rPr>
          <w:rtl/>
        </w:rPr>
        <w:t>לבוא בטענות אל העובדים? אתה יכול לבוא בטענה אל שר האוצר.</w:t>
      </w:r>
      <w:r w:rsidR="00C975B7">
        <w:rPr>
          <w:rtl/>
        </w:rPr>
        <w:t xml:space="preserve"> </w:t>
      </w:r>
      <w:r w:rsidRPr="00E53590">
        <w:rPr>
          <w:rtl/>
        </w:rPr>
        <w:t>אני מעביר לו את הכסף, 200 מיליון שקל רווח. ואני גאה על כך.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אגב,</w:t>
      </w:r>
      <w:r w:rsidR="00C975B7">
        <w:rPr>
          <w:rtl/>
        </w:rPr>
        <w:t xml:space="preserve"> </w:t>
      </w:r>
      <w:r w:rsidRPr="00E53590">
        <w:rPr>
          <w:rtl/>
        </w:rPr>
        <w:t>כשעזבתי</w:t>
      </w:r>
      <w:r w:rsidR="00C975B7">
        <w:rPr>
          <w:rtl/>
        </w:rPr>
        <w:t xml:space="preserve"> </w:t>
      </w:r>
      <w:r w:rsidRPr="00E53590">
        <w:rPr>
          <w:rtl/>
        </w:rPr>
        <w:t>את המשרד, חברת החשמל שילמה רק מס הכנסה בגובה של 150 מיליון</w:t>
      </w:r>
      <w:r w:rsidR="00C975B7">
        <w:rPr>
          <w:rtl/>
        </w:rPr>
        <w:t xml:space="preserve"> </w:t>
      </w:r>
      <w:r w:rsidRPr="00E53590">
        <w:rPr>
          <w:rtl/>
        </w:rPr>
        <w:t>שקל בשנת 1989.</w:t>
      </w:r>
      <w:r w:rsidR="00C975B7">
        <w:rPr>
          <w:rtl/>
        </w:rPr>
        <w:t xml:space="preserve"> </w:t>
      </w:r>
      <w:r w:rsidRPr="00E53590">
        <w:rPr>
          <w:rtl/>
        </w:rPr>
        <w:t>אחרי שעזבתי שחקו את התעריפים, וחברת החשמל התחילה להפסיד, והיתה</w:t>
      </w:r>
      <w:r w:rsidR="00C975B7">
        <w:rPr>
          <w:rtl/>
        </w:rPr>
        <w:t xml:space="preserve"> </w:t>
      </w:r>
      <w:r w:rsidRPr="00E53590">
        <w:rPr>
          <w:rtl/>
        </w:rPr>
        <w:t>בעיה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תחזוקה,</w:t>
      </w:r>
      <w:r w:rsidR="00C975B7">
        <w:rPr>
          <w:rtl/>
        </w:rPr>
        <w:t xml:space="preserve"> </w:t>
      </w:r>
      <w:r w:rsidRPr="00E53590">
        <w:rPr>
          <w:rtl/>
        </w:rPr>
        <w:t>בין היתר התחזוקה בירושלים כאשר היה החורף המושלג. היום החברה</w:t>
      </w:r>
      <w:r w:rsidR="00C975B7">
        <w:rPr>
          <w:rtl/>
        </w:rPr>
        <w:t xml:space="preserve"> </w:t>
      </w:r>
      <w:r w:rsidRPr="00E53590">
        <w:rPr>
          <w:rtl/>
        </w:rPr>
        <w:t>היא</w:t>
      </w:r>
      <w:r w:rsidR="00C975B7">
        <w:rPr>
          <w:rtl/>
        </w:rPr>
        <w:t xml:space="preserve"> </w:t>
      </w:r>
      <w:r w:rsidRPr="00E53590">
        <w:rPr>
          <w:rtl/>
        </w:rPr>
        <w:t>רווחית,</w:t>
      </w:r>
      <w:r w:rsidR="00C975B7">
        <w:rPr>
          <w:rtl/>
        </w:rPr>
        <w:t xml:space="preserve"> </w:t>
      </w:r>
      <w:r w:rsidRPr="00E53590">
        <w:rPr>
          <w:rtl/>
        </w:rPr>
        <w:t>חברה</w:t>
      </w:r>
      <w:r w:rsidR="00C975B7">
        <w:rPr>
          <w:rtl/>
        </w:rPr>
        <w:t xml:space="preserve"> </w:t>
      </w:r>
      <w:r w:rsidRPr="00E53590">
        <w:rPr>
          <w:rtl/>
        </w:rPr>
        <w:t>יעילה.</w:t>
      </w:r>
      <w:r w:rsidR="00C975B7">
        <w:rPr>
          <w:rtl/>
        </w:rPr>
        <w:t xml:space="preserve"> </w:t>
      </w: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מוזילים את מחיר החשמל. אני מוכן להתערב אתך,</w:t>
      </w:r>
      <w:r w:rsidR="00C975B7">
        <w:rPr>
          <w:rtl/>
        </w:rPr>
        <w:t xml:space="preserve"> </w:t>
      </w:r>
      <w:r w:rsidRPr="00E53590">
        <w:rPr>
          <w:rtl/>
        </w:rPr>
        <w:t>שמחיר</w:t>
      </w:r>
      <w:r w:rsidR="00C975B7">
        <w:rPr>
          <w:rtl/>
        </w:rPr>
        <w:t xml:space="preserve"> </w:t>
      </w:r>
      <w:r w:rsidRPr="00E53590">
        <w:rPr>
          <w:rtl/>
        </w:rPr>
        <w:t>החשמל</w:t>
      </w:r>
      <w:r w:rsidR="00C975B7">
        <w:rPr>
          <w:rtl/>
        </w:rPr>
        <w:t xml:space="preserve"> </w:t>
      </w:r>
      <w:r w:rsidRPr="00E53590">
        <w:rPr>
          <w:rtl/>
        </w:rPr>
        <w:t>בישראל</w:t>
      </w:r>
      <w:r w:rsidR="00C975B7">
        <w:rPr>
          <w:rtl/>
        </w:rPr>
        <w:t xml:space="preserve"> </w:t>
      </w:r>
      <w:r w:rsidRPr="00E53590">
        <w:rPr>
          <w:rtl/>
        </w:rPr>
        <w:t>זול</w:t>
      </w:r>
      <w:r w:rsidR="00C975B7">
        <w:rPr>
          <w:rtl/>
        </w:rPr>
        <w:t xml:space="preserve"> </w:t>
      </w:r>
      <w:r w:rsidRPr="00E53590">
        <w:rPr>
          <w:rtl/>
        </w:rPr>
        <w:t>מבכל</w:t>
      </w:r>
      <w:r w:rsidR="00C975B7">
        <w:rPr>
          <w:rtl/>
        </w:rPr>
        <w:t xml:space="preserve"> </w:t>
      </w:r>
      <w:r w:rsidRPr="00E53590">
        <w:rPr>
          <w:rtl/>
        </w:rPr>
        <w:t>מדינות מערב</w:t>
      </w:r>
      <w:r w:rsidR="00C975B7">
        <w:rPr>
          <w:rtl/>
        </w:rPr>
        <w:t>-</w:t>
      </w:r>
      <w:r w:rsidRPr="00E53590">
        <w:rPr>
          <w:rtl/>
        </w:rPr>
        <w:t>אירופה, שיש להן, תודה לאל, מקורות</w:t>
      </w:r>
      <w:r w:rsidR="00C975B7">
        <w:rPr>
          <w:rtl/>
        </w:rPr>
        <w:t xml:space="preserve"> </w:t>
      </w:r>
      <w:r w:rsidRPr="00E53590">
        <w:rPr>
          <w:rtl/>
        </w:rPr>
        <w:t>אנרגיה לא פחות משלנו.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יוסי כץ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המסקנה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רבותי, רבותי. אנא מכם. היתה שאלה נוספת, קיבלנו הרצאה מקיפה. עכשיו מספיק.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56" w:name="_Toc457989635"/>
      <w:r w:rsidRPr="00C975B7">
        <w:rPr>
          <w:rtl/>
        </w:rPr>
        <w:t>מכרז בין</w:t>
      </w:r>
      <w:r>
        <w:rPr>
          <w:rtl/>
        </w:rPr>
        <w:t>-</w:t>
      </w:r>
      <w:r w:rsidRPr="00C975B7">
        <w:rPr>
          <w:rtl/>
        </w:rPr>
        <w:t>לאומי לאספקת כבלי נחושת לחברת החשמל</w:t>
      </w:r>
      <w:bookmarkEnd w:id="56"/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ג' שגיא שאל את שר האנרגיה והתשתית</w:t>
      </w:r>
      <w:r w:rsidR="00C975B7">
        <w:rPr>
          <w:rtl/>
        </w:rPr>
        <w:t xml:space="preserve"> </w:t>
      </w:r>
      <w:r w:rsidRPr="00E53590">
        <w:rPr>
          <w:rtl/>
        </w:rPr>
        <w:t>ביום ו' בשבט התשנ"ד (18 בינואר 1994):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חברת</w:t>
      </w:r>
      <w:r w:rsidR="00C975B7">
        <w:rPr>
          <w:rtl/>
        </w:rPr>
        <w:t xml:space="preserve"> </w:t>
      </w:r>
      <w:r w:rsidRPr="00E53590">
        <w:rPr>
          <w:rtl/>
        </w:rPr>
        <w:t>החשמל הוציאה מכרז בין</w:t>
      </w:r>
      <w:r w:rsidR="00C975B7">
        <w:rPr>
          <w:rtl/>
        </w:rPr>
        <w:t>-</w:t>
      </w:r>
      <w:r w:rsidRPr="00E53590">
        <w:rPr>
          <w:rtl/>
        </w:rPr>
        <w:t>לאומי לאספקת כבלי נחושת בהיקף של כ</w:t>
      </w:r>
      <w:r w:rsidR="00C975B7">
        <w:rPr>
          <w:rtl/>
        </w:rPr>
        <w:t>-</w:t>
      </w:r>
      <w:r w:rsidRPr="00E53590">
        <w:rPr>
          <w:rtl/>
        </w:rPr>
        <w:t>100 מיליון</w:t>
      </w:r>
      <w:r w:rsidR="00C975B7">
        <w:rPr>
          <w:rtl/>
        </w:rPr>
        <w:t xml:space="preserve"> </w:t>
      </w:r>
      <w:r w:rsidRPr="00E53590">
        <w:rPr>
          <w:rtl/>
        </w:rPr>
        <w:t>דולר.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ברצוני לשאול: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 מאילו מדינות השתתפו יצרנים במכרז?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2.</w:t>
      </w:r>
      <w:r w:rsidR="00C975B7">
        <w:rPr>
          <w:rtl/>
        </w:rPr>
        <w:t xml:space="preserve"> </w:t>
      </w:r>
      <w:r w:rsidRPr="00E53590">
        <w:rPr>
          <w:rtl/>
        </w:rPr>
        <w:t>מי</w:t>
      </w:r>
      <w:r w:rsidR="00C975B7">
        <w:rPr>
          <w:rtl/>
        </w:rPr>
        <w:t xml:space="preserve"> </w:t>
      </w:r>
      <w:r w:rsidRPr="00E53590">
        <w:rPr>
          <w:rtl/>
        </w:rPr>
        <w:t>מהמדינות</w:t>
      </w:r>
      <w:r w:rsidR="00C975B7">
        <w:rPr>
          <w:rtl/>
        </w:rPr>
        <w:t xml:space="preserve"> </w:t>
      </w:r>
      <w:r w:rsidRPr="00E53590">
        <w:rPr>
          <w:rtl/>
        </w:rPr>
        <w:t>הנ"ל</w:t>
      </w:r>
      <w:r w:rsidR="00C975B7">
        <w:rPr>
          <w:rtl/>
        </w:rPr>
        <w:t xml:space="preserve"> </w:t>
      </w:r>
      <w:r w:rsidRPr="00E53590">
        <w:rPr>
          <w:rtl/>
        </w:rPr>
        <w:t>אפשרה</w:t>
      </w:r>
      <w:r w:rsidR="00C975B7">
        <w:rPr>
          <w:rtl/>
        </w:rPr>
        <w:t xml:space="preserve"> </w:t>
      </w:r>
      <w:r w:rsidRPr="00E53590">
        <w:rPr>
          <w:rtl/>
        </w:rPr>
        <w:t>לישראל</w:t>
      </w:r>
      <w:r w:rsidR="00C975B7">
        <w:rPr>
          <w:rtl/>
        </w:rPr>
        <w:t xml:space="preserve"> </w:t>
      </w:r>
      <w:r w:rsidRPr="00E53590">
        <w:rPr>
          <w:rtl/>
        </w:rPr>
        <w:t>בעבר</w:t>
      </w:r>
      <w:r w:rsidR="00C975B7">
        <w:rPr>
          <w:rtl/>
        </w:rPr>
        <w:t xml:space="preserve"> </w:t>
      </w:r>
      <w:r w:rsidRPr="00E53590">
        <w:rPr>
          <w:rtl/>
        </w:rPr>
        <w:t>להשתתף במכרז בין</w:t>
      </w:r>
      <w:r w:rsidR="00C975B7">
        <w:rPr>
          <w:rtl/>
        </w:rPr>
        <w:t>-</w:t>
      </w:r>
      <w:r w:rsidRPr="00E53590">
        <w:rPr>
          <w:rtl/>
        </w:rPr>
        <w:t>לאומי בתחום</w:t>
      </w:r>
      <w:r w:rsidR="00C975B7">
        <w:rPr>
          <w:rtl/>
        </w:rPr>
        <w:t xml:space="preserve"> </w:t>
      </w:r>
      <w:r w:rsidRPr="00E53590">
        <w:rPr>
          <w:rtl/>
        </w:rPr>
        <w:t>האנרגיה?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האנרגיה והתשתית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</w:t>
      </w:r>
      <w:r w:rsidR="00C975B7">
        <w:rPr>
          <w:rtl/>
        </w:rPr>
        <w:t xml:space="preserve"> </w:t>
      </w:r>
      <w:r w:rsidRPr="00E53590">
        <w:rPr>
          <w:rtl/>
        </w:rPr>
        <w:t>המכרז</w:t>
      </w:r>
      <w:r w:rsidR="00C975B7">
        <w:rPr>
          <w:rtl/>
        </w:rPr>
        <w:t xml:space="preserve"> </w:t>
      </w:r>
      <w:r w:rsidRPr="00E53590">
        <w:rPr>
          <w:rtl/>
        </w:rPr>
        <w:t>האמור</w:t>
      </w:r>
      <w:r w:rsidR="00C975B7">
        <w:rPr>
          <w:rtl/>
        </w:rPr>
        <w:t xml:space="preserve"> </w:t>
      </w:r>
      <w:r w:rsidRPr="00E53590">
        <w:rPr>
          <w:rtl/>
        </w:rPr>
        <w:t>חולק</w:t>
      </w:r>
      <w:r w:rsidR="00C975B7">
        <w:rPr>
          <w:rtl/>
        </w:rPr>
        <w:t xml:space="preserve"> </w:t>
      </w:r>
      <w:r w:rsidRPr="00E53590">
        <w:rPr>
          <w:rtl/>
        </w:rPr>
        <w:t>לשבעה מכרזי משנה, ואליהם ניגשו מספר רב של מציעים.</w:t>
      </w:r>
      <w:r w:rsidR="00C975B7">
        <w:rPr>
          <w:rtl/>
        </w:rPr>
        <w:t xml:space="preserve"> </w:t>
      </w:r>
      <w:r w:rsidRPr="00E53590">
        <w:rPr>
          <w:rtl/>
        </w:rPr>
        <w:t>מאחר</w:t>
      </w:r>
      <w:r w:rsidR="00C975B7">
        <w:rPr>
          <w:rtl/>
        </w:rPr>
        <w:t xml:space="preserve"> </w:t>
      </w:r>
      <w:r w:rsidRPr="00E53590">
        <w:rPr>
          <w:rtl/>
        </w:rPr>
        <w:t>שהמכרז</w:t>
      </w:r>
      <w:r w:rsidR="00C975B7">
        <w:rPr>
          <w:rtl/>
        </w:rPr>
        <w:t xml:space="preserve"> </w:t>
      </w:r>
      <w:r w:rsidRPr="00E53590">
        <w:rPr>
          <w:rtl/>
        </w:rPr>
        <w:t>עדיין</w:t>
      </w:r>
      <w:r w:rsidR="00C975B7">
        <w:rPr>
          <w:rtl/>
        </w:rPr>
        <w:t xml:space="preserve"> </w:t>
      </w:r>
      <w:r w:rsidRPr="00E53590">
        <w:rPr>
          <w:rtl/>
        </w:rPr>
        <w:t>נמצא</w:t>
      </w:r>
      <w:r w:rsidR="00C975B7">
        <w:rPr>
          <w:rtl/>
        </w:rPr>
        <w:t xml:space="preserve"> </w:t>
      </w:r>
      <w:r w:rsidRPr="00E53590">
        <w:rPr>
          <w:rtl/>
        </w:rPr>
        <w:t>בעיצומו,</w:t>
      </w:r>
      <w:r w:rsidR="00C975B7">
        <w:rPr>
          <w:rtl/>
        </w:rPr>
        <w:t xml:space="preserve"> </w:t>
      </w:r>
      <w:r w:rsidRPr="00E53590">
        <w:rPr>
          <w:rtl/>
        </w:rPr>
        <w:t>בשלב</w:t>
      </w:r>
      <w:r w:rsidR="00C975B7">
        <w:rPr>
          <w:rtl/>
        </w:rPr>
        <w:t xml:space="preserve"> </w:t>
      </w:r>
      <w:r w:rsidRPr="00E53590">
        <w:rPr>
          <w:rtl/>
        </w:rPr>
        <w:t>הבדיקה הטכנית, ועדיין לא הגיע לדיון</w:t>
      </w:r>
      <w:r w:rsidR="00C975B7">
        <w:rPr>
          <w:rtl/>
        </w:rPr>
        <w:t xml:space="preserve"> </w:t>
      </w:r>
      <w:r w:rsidRPr="00E53590">
        <w:rPr>
          <w:rtl/>
        </w:rPr>
        <w:t>בוועדת</w:t>
      </w:r>
      <w:r w:rsidR="00C975B7">
        <w:rPr>
          <w:rtl/>
        </w:rPr>
        <w:t xml:space="preserve"> </w:t>
      </w:r>
      <w:r w:rsidRPr="00E53590">
        <w:rPr>
          <w:rtl/>
        </w:rPr>
        <w:t>המכרזים,</w:t>
      </w:r>
      <w:r w:rsidR="00C975B7">
        <w:rPr>
          <w:rtl/>
        </w:rPr>
        <w:t xml:space="preserve"> </w:t>
      </w:r>
      <w:r w:rsidRPr="00E53590">
        <w:rPr>
          <w:rtl/>
        </w:rPr>
        <w:t>האינפורמציה</w:t>
      </w:r>
      <w:r w:rsidR="00C975B7">
        <w:rPr>
          <w:rtl/>
        </w:rPr>
        <w:t xml:space="preserve"> </w:t>
      </w:r>
      <w:r w:rsidRPr="00E53590">
        <w:rPr>
          <w:rtl/>
        </w:rPr>
        <w:t>על זהות המציעים וארצות האספקה אינה זמינה. אשמח,</w:t>
      </w:r>
      <w:r w:rsidR="00C975B7">
        <w:rPr>
          <w:rtl/>
        </w:rPr>
        <w:t xml:space="preserve"> </w:t>
      </w:r>
      <w:r w:rsidRPr="00E53590">
        <w:rPr>
          <w:rtl/>
        </w:rPr>
        <w:t>כמובן, לספק אינפורמציה זו כאשר תהיה זמינה, לאחר שהדברים יהיו גלויים.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2.</w:t>
      </w:r>
      <w:r w:rsidR="00C975B7">
        <w:rPr>
          <w:rtl/>
        </w:rPr>
        <w:t xml:space="preserve"> </w:t>
      </w:r>
      <w:r w:rsidRPr="00E53590">
        <w:rPr>
          <w:rtl/>
        </w:rPr>
        <w:t>קיימת</w:t>
      </w:r>
      <w:r w:rsidR="00C975B7">
        <w:rPr>
          <w:rtl/>
        </w:rPr>
        <w:t xml:space="preserve"> </w:t>
      </w:r>
      <w:r w:rsidRPr="00E53590">
        <w:rPr>
          <w:rtl/>
        </w:rPr>
        <w:t>שאלה,</w:t>
      </w:r>
      <w:r w:rsidR="00C975B7">
        <w:rPr>
          <w:rtl/>
        </w:rPr>
        <w:t xml:space="preserve"> </w:t>
      </w:r>
      <w:r w:rsidRPr="00E53590">
        <w:rPr>
          <w:rtl/>
        </w:rPr>
        <w:t>והיא</w:t>
      </w:r>
      <w:r w:rsidR="00C975B7">
        <w:rPr>
          <w:rtl/>
        </w:rPr>
        <w:t xml:space="preserve"> </w:t>
      </w:r>
      <w:r w:rsidRPr="00E53590">
        <w:rPr>
          <w:rtl/>
        </w:rPr>
        <w:t>נדונה גם בממשלה, על הסכמים מסחריים בין ישראל ובין</w:t>
      </w:r>
      <w:r w:rsidR="00C975B7">
        <w:rPr>
          <w:rtl/>
        </w:rPr>
        <w:t xml:space="preserve"> </w:t>
      </w:r>
      <w:r w:rsidRPr="00E53590">
        <w:rPr>
          <w:rtl/>
        </w:rPr>
        <w:t>מדינות</w:t>
      </w:r>
      <w:r w:rsidR="00C975B7">
        <w:rPr>
          <w:rtl/>
        </w:rPr>
        <w:t xml:space="preserve"> </w:t>
      </w:r>
      <w:r w:rsidRPr="00E53590">
        <w:rPr>
          <w:rtl/>
        </w:rPr>
        <w:t>אחרות. הנושא הזה, שנמצא באחריות שר התעשייה והמסחר, קיבל בימים האחרונים</w:t>
      </w:r>
      <w:r w:rsidR="00C975B7">
        <w:rPr>
          <w:rtl/>
        </w:rPr>
        <w:t xml:space="preserve"> </w:t>
      </w:r>
      <w:r w:rsidRPr="00E53590">
        <w:rPr>
          <w:rtl/>
        </w:rPr>
        <w:t>ביטוי על</w:t>
      </w:r>
      <w:r w:rsidR="00C975B7">
        <w:rPr>
          <w:rtl/>
        </w:rPr>
        <w:t>-</w:t>
      </w:r>
      <w:r w:rsidRPr="00E53590">
        <w:rPr>
          <w:rtl/>
        </w:rPr>
        <w:t>ידי ראש הממשלה, באמירה שישראל תקבע את ההתייחסות שלה לייבוא מוצרים, אם</w:t>
      </w:r>
      <w:r w:rsidR="00C975B7">
        <w:rPr>
          <w:rtl/>
        </w:rPr>
        <w:t xml:space="preserve"> </w:t>
      </w: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הגבלות</w:t>
      </w:r>
      <w:r w:rsidR="00C975B7">
        <w:rPr>
          <w:rtl/>
        </w:rPr>
        <w:t xml:space="preserve"> </w:t>
      </w:r>
      <w:r w:rsidRPr="00E53590">
        <w:rPr>
          <w:rtl/>
        </w:rPr>
        <w:t>במדינות</w:t>
      </w:r>
      <w:r w:rsidR="00C975B7">
        <w:rPr>
          <w:rtl/>
        </w:rPr>
        <w:t xml:space="preserve"> </w:t>
      </w:r>
      <w:r w:rsidRPr="00E53590">
        <w:rPr>
          <w:rtl/>
        </w:rPr>
        <w:t>האלה</w:t>
      </w:r>
      <w:r w:rsidR="00C975B7">
        <w:rPr>
          <w:rtl/>
        </w:rPr>
        <w:t xml:space="preserve"> </w:t>
      </w:r>
      <w:r w:rsidRPr="00E53590">
        <w:rPr>
          <w:rtl/>
        </w:rPr>
        <w:t>ביחס</w:t>
      </w:r>
      <w:r w:rsidR="00C975B7">
        <w:rPr>
          <w:rtl/>
        </w:rPr>
        <w:t xml:space="preserve"> </w:t>
      </w:r>
      <w:r w:rsidRPr="00E53590">
        <w:rPr>
          <w:rtl/>
        </w:rPr>
        <w:t>לגורמים ישראליים לייצא לאותה מדינה. אני חושב</w:t>
      </w:r>
      <w:r w:rsidR="00C975B7">
        <w:rPr>
          <w:rtl/>
        </w:rPr>
        <w:t xml:space="preserve"> </w:t>
      </w:r>
      <w:r w:rsidRPr="00E53590">
        <w:rPr>
          <w:rtl/>
        </w:rPr>
        <w:t>שעניין ההדדיות כאן הוא בהחלט צודק.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תודה. שאלה נוספת,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גדעון שגיא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כבוד</w:t>
      </w:r>
      <w:r w:rsidR="00C975B7">
        <w:rPr>
          <w:rtl/>
        </w:rPr>
        <w:t xml:space="preserve"> </w:t>
      </w:r>
      <w:r w:rsidRPr="00E53590">
        <w:rPr>
          <w:rtl/>
        </w:rPr>
        <w:t>השר,</w:t>
      </w:r>
      <w:r w:rsidR="00C975B7">
        <w:rPr>
          <w:rtl/>
        </w:rPr>
        <w:t xml:space="preserve"> </w:t>
      </w:r>
      <w:r w:rsidRPr="00E53590">
        <w:rPr>
          <w:rtl/>
        </w:rPr>
        <w:t>אני מודע לדבריו של ראש הממשלה, אבל אני סבור שהם נאמרו בביקורת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שנעשה בחברת החשמל.</w:t>
      </w:r>
      <w:r w:rsidR="00C975B7">
        <w:rPr>
          <w:rtl/>
        </w:rPr>
        <w:t xml:space="preserve"> </w:t>
      </w:r>
      <w:r w:rsidRPr="00E53590">
        <w:rPr>
          <w:rtl/>
        </w:rPr>
        <w:t>האם אדוני השר מודע לעובדה שבישראל קיימים כמה מפעלי</w:t>
      </w:r>
      <w:r w:rsidR="00C975B7">
        <w:rPr>
          <w:rtl/>
        </w:rPr>
        <w:t xml:space="preserve"> </w:t>
      </w:r>
      <w:r w:rsidRPr="00E53590">
        <w:rPr>
          <w:rtl/>
        </w:rPr>
        <w:t>כבלים,</w:t>
      </w:r>
      <w:r w:rsidR="00C975B7">
        <w:rPr>
          <w:rtl/>
        </w:rPr>
        <w:t xml:space="preserve"> </w:t>
      </w:r>
      <w:r w:rsidRPr="00E53590">
        <w:rPr>
          <w:rtl/>
        </w:rPr>
        <w:t>באילת,</w:t>
      </w:r>
      <w:r w:rsidR="00C975B7">
        <w:rPr>
          <w:rtl/>
        </w:rPr>
        <w:t xml:space="preserve"> </w:t>
      </w:r>
      <w:r w:rsidRPr="00E53590">
        <w:rPr>
          <w:rtl/>
        </w:rPr>
        <w:t>בבית</w:t>
      </w:r>
      <w:r w:rsidR="00C975B7">
        <w:rPr>
          <w:rtl/>
        </w:rPr>
        <w:t>-</w:t>
      </w:r>
      <w:r w:rsidRPr="00E53590">
        <w:rPr>
          <w:rtl/>
        </w:rPr>
        <w:t>שאן,</w:t>
      </w:r>
      <w:r w:rsidR="00C975B7">
        <w:rPr>
          <w:rtl/>
        </w:rPr>
        <w:t xml:space="preserve"> </w:t>
      </w:r>
      <w:r w:rsidRPr="00E53590">
        <w:rPr>
          <w:rtl/>
        </w:rPr>
        <w:t>בנצרת</w:t>
      </w:r>
      <w:r w:rsidR="00C975B7">
        <w:rPr>
          <w:rtl/>
        </w:rPr>
        <w:t>-</w:t>
      </w:r>
      <w:r w:rsidRPr="00E53590">
        <w:rPr>
          <w:rtl/>
        </w:rPr>
        <w:t>עילית,</w:t>
      </w:r>
      <w:r w:rsidR="00C975B7">
        <w:rPr>
          <w:rtl/>
        </w:rPr>
        <w:t xml:space="preserve"> </w:t>
      </w:r>
      <w:r w:rsidRPr="00E53590">
        <w:rPr>
          <w:rtl/>
        </w:rPr>
        <w:t>בחיפה,</w:t>
      </w:r>
      <w:r w:rsidR="00C975B7">
        <w:rPr>
          <w:rtl/>
        </w:rPr>
        <w:t xml:space="preserve"> </w:t>
      </w:r>
      <w:r w:rsidRPr="00E53590">
        <w:rPr>
          <w:rtl/>
        </w:rPr>
        <w:t>והמפעלים</w:t>
      </w:r>
      <w:r w:rsidR="00C975B7">
        <w:rPr>
          <w:rtl/>
        </w:rPr>
        <w:t xml:space="preserve"> </w:t>
      </w:r>
      <w:r w:rsidRPr="00E53590">
        <w:rPr>
          <w:rtl/>
        </w:rPr>
        <w:t>האלה עלולים להיסגר,</w:t>
      </w:r>
      <w:r w:rsidR="00C975B7">
        <w:rPr>
          <w:rtl/>
        </w:rPr>
        <w:t xml:space="preserve"> </w:t>
      </w:r>
      <w:r w:rsidRPr="00E53590">
        <w:rPr>
          <w:rtl/>
        </w:rPr>
        <w:t>חלילה,</w:t>
      </w:r>
      <w:r w:rsidR="00C975B7">
        <w:rPr>
          <w:rtl/>
        </w:rPr>
        <w:t xml:space="preserve"> </w:t>
      </w: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העבודה</w:t>
      </w:r>
      <w:r w:rsidR="00C975B7">
        <w:rPr>
          <w:rtl/>
        </w:rPr>
        <w:t xml:space="preserve"> </w:t>
      </w:r>
      <w:r w:rsidRPr="00E53590">
        <w:rPr>
          <w:rtl/>
        </w:rPr>
        <w:t>תימסר לאחד מאותם יצרנים מחוץ</w:t>
      </w:r>
      <w:r w:rsidR="00C975B7">
        <w:rPr>
          <w:rtl/>
        </w:rPr>
        <w:t>-</w:t>
      </w:r>
      <w:r w:rsidRPr="00E53590">
        <w:rPr>
          <w:rtl/>
        </w:rPr>
        <w:t>לארץ? מדובר פה בלמעלה מ</w:t>
      </w:r>
      <w:r w:rsidR="00C975B7">
        <w:rPr>
          <w:rtl/>
        </w:rPr>
        <w:t>-</w:t>
      </w:r>
      <w:r w:rsidRPr="00E53590">
        <w:rPr>
          <w:rtl/>
        </w:rPr>
        <w:t>1,000</w:t>
      </w:r>
      <w:r w:rsidR="00C975B7">
        <w:rPr>
          <w:rtl/>
        </w:rPr>
        <w:t xml:space="preserve"> </w:t>
      </w:r>
      <w:r w:rsidRPr="00E53590">
        <w:rPr>
          <w:rtl/>
        </w:rPr>
        <w:t>עובדים, ומשמעות הדבר היא שהם ילכו הביתה.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כמה</w:t>
      </w:r>
      <w:r w:rsidR="00C975B7">
        <w:rPr>
          <w:rtl/>
        </w:rPr>
        <w:t xml:space="preserve"> </w:t>
      </w:r>
      <w:r w:rsidRPr="00E53590">
        <w:rPr>
          <w:rtl/>
        </w:rPr>
        <w:t>זה</w:t>
      </w:r>
      <w:r w:rsidR="00C975B7">
        <w:rPr>
          <w:rtl/>
        </w:rPr>
        <w:t xml:space="preserve"> </w:t>
      </w:r>
      <w:r w:rsidRPr="00E53590">
        <w:rPr>
          <w:rtl/>
        </w:rPr>
        <w:t xml:space="preserve">יעלה למשק הלאומי, לעומת כמה תחסוך חברת החשמל </w:t>
      </w:r>
      <w:r w:rsidR="00C975B7">
        <w:rPr>
          <w:rtl/>
        </w:rPr>
        <w:t>–</w:t>
      </w:r>
      <w:r w:rsidRPr="00E53590">
        <w:rPr>
          <w:rtl/>
        </w:rPr>
        <w:t xml:space="preserve"> את החשבון הזה אתה</w:t>
      </w:r>
      <w:r w:rsidR="00C975B7">
        <w:rPr>
          <w:rtl/>
        </w:rPr>
        <w:t xml:space="preserve"> </w:t>
      </w:r>
      <w:r w:rsidRPr="00E53590">
        <w:rPr>
          <w:rtl/>
        </w:rPr>
        <w:t>ודאי</w:t>
      </w:r>
      <w:r w:rsidR="00C975B7">
        <w:rPr>
          <w:rtl/>
        </w:rPr>
        <w:t xml:space="preserve"> </w:t>
      </w:r>
      <w:r w:rsidRPr="00E53590">
        <w:rPr>
          <w:rtl/>
        </w:rPr>
        <w:t>יודע.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מבקש</w:t>
      </w:r>
      <w:r w:rsidR="00C975B7">
        <w:rPr>
          <w:rtl/>
        </w:rPr>
        <w:t xml:space="preserve"> </w:t>
      </w:r>
      <w:r w:rsidRPr="00E53590">
        <w:rPr>
          <w:rtl/>
        </w:rPr>
        <w:t>לשאול,</w:t>
      </w:r>
      <w:r w:rsidR="00C975B7">
        <w:rPr>
          <w:rtl/>
        </w:rPr>
        <w:t xml:space="preserve"> </w:t>
      </w:r>
      <w:r w:rsidRPr="00E53590">
        <w:rPr>
          <w:rtl/>
        </w:rPr>
        <w:t>האם</w:t>
      </w:r>
      <w:r w:rsidR="00C975B7">
        <w:rPr>
          <w:rtl/>
        </w:rPr>
        <w:t xml:space="preserve"> </w:t>
      </w:r>
      <w:r w:rsidRPr="00E53590">
        <w:rPr>
          <w:rtl/>
        </w:rPr>
        <w:t>הממשלה</w:t>
      </w:r>
      <w:r w:rsidR="00C975B7">
        <w:rPr>
          <w:rtl/>
        </w:rPr>
        <w:t xml:space="preserve"> </w:t>
      </w:r>
      <w:r w:rsidRPr="00E53590">
        <w:rPr>
          <w:rtl/>
        </w:rPr>
        <w:t>מודעת לכך שלאחר שהתמוטטו המפעלים</w:t>
      </w:r>
      <w:r w:rsidR="00C975B7">
        <w:rPr>
          <w:rtl/>
        </w:rPr>
        <w:t xml:space="preserve"> </w:t>
      </w:r>
      <w:r w:rsidRPr="00E53590">
        <w:rPr>
          <w:rtl/>
        </w:rPr>
        <w:t>הישראליים, במכרז הבא יציעו היצרנים אותם כבלים במחירים יותר גבוהים?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האנרגיה והתשתית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קודם כול אני חייב לקבוע דבר שצריך להיות ידוע לחברי הכנסת. אין לשר הממונה,</w:t>
      </w:r>
      <w:r w:rsidR="00C975B7">
        <w:rPr>
          <w:rtl/>
        </w:rPr>
        <w:t xml:space="preserve"> </w:t>
      </w:r>
      <w:r w:rsidRPr="00E53590">
        <w:rPr>
          <w:rtl/>
        </w:rPr>
        <w:t>במקרה</w:t>
      </w:r>
      <w:r w:rsidR="00C975B7">
        <w:rPr>
          <w:rtl/>
        </w:rPr>
        <w:t xml:space="preserve"> </w:t>
      </w:r>
      <w:r w:rsidRPr="00E53590">
        <w:rPr>
          <w:rtl/>
        </w:rPr>
        <w:t>זה</w:t>
      </w:r>
      <w:r w:rsidR="00C975B7">
        <w:rPr>
          <w:rtl/>
        </w:rPr>
        <w:t xml:space="preserve"> </w:t>
      </w:r>
      <w:r w:rsidRPr="00E53590">
        <w:rPr>
          <w:rtl/>
        </w:rPr>
        <w:t>שר האנרגיה והתשתית, סמכות להתערב במכרזים, ואני חושב שטוב הדבר.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חושב</w:t>
      </w:r>
      <w:r w:rsidR="00C975B7">
        <w:rPr>
          <w:rtl/>
        </w:rPr>
        <w:t xml:space="preserve"> </w:t>
      </w:r>
      <w:r w:rsidRPr="00E53590">
        <w:rPr>
          <w:rtl/>
        </w:rPr>
        <w:t>שיהיה</w:t>
      </w:r>
      <w:r w:rsidR="00C975B7">
        <w:rPr>
          <w:rtl/>
        </w:rPr>
        <w:t xml:space="preserve"> </w:t>
      </w:r>
      <w:r w:rsidRPr="00E53590">
        <w:rPr>
          <w:rtl/>
        </w:rPr>
        <w:t>רע</w:t>
      </w:r>
      <w:r w:rsidR="00C975B7">
        <w:rPr>
          <w:rtl/>
        </w:rPr>
        <w:t xml:space="preserve"> </w:t>
      </w:r>
      <w:r w:rsidRPr="00E53590">
        <w:rPr>
          <w:rtl/>
        </w:rPr>
        <w:t>מאוד אם תהיה לשר סמכות להתערב במכרז של חברה. המכרז חייב להיות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פי כללי מכרזים ונתון לביקורת בג"ץ, ולכן אין לי יכולת להתערב בנושא זה.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קיימת בעיה של תוצרת הארץ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גדעון שגיא (העבודה):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 xml:space="preserve">– – – </w:t>
      </w:r>
      <w:r w:rsidR="00E53590" w:rsidRPr="00E53590">
        <w:rPr>
          <w:rtl/>
        </w:rPr>
        <w:t>בניגוד</w:t>
      </w:r>
      <w:r>
        <w:rPr>
          <w:rtl/>
        </w:rPr>
        <w:t xml:space="preserve"> </w:t>
      </w:r>
      <w:r w:rsidR="00E53590" w:rsidRPr="00E53590">
        <w:rPr>
          <w:rtl/>
        </w:rPr>
        <w:t>להחלטת הממשלה כל/37, וצריך לכפות עליה לנהוג בהתאם לכללים</w:t>
      </w:r>
      <w:r>
        <w:rPr>
          <w:rtl/>
        </w:rPr>
        <w:t xml:space="preserve"> </w:t>
      </w:r>
      <w:r w:rsidR="00E53590" w:rsidRPr="00E53590">
        <w:rPr>
          <w:rtl/>
        </w:rPr>
        <w:t>שנקבעו על</w:t>
      </w:r>
      <w:r>
        <w:rPr>
          <w:rtl/>
        </w:rPr>
        <w:t>-</w:t>
      </w:r>
      <w:r w:rsidR="00E53590" w:rsidRPr="00E53590">
        <w:rPr>
          <w:rtl/>
        </w:rPr>
        <w:t>ידי הממשלה.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האנרגיה והתשתית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שגיא,</w:t>
      </w:r>
      <w:r w:rsidR="00C975B7">
        <w:rPr>
          <w:rtl/>
        </w:rPr>
        <w:t xml:space="preserve"> </w:t>
      </w:r>
      <w:r w:rsidRPr="00E53590">
        <w:rPr>
          <w:rtl/>
        </w:rPr>
        <w:t>כדי</w:t>
      </w:r>
      <w:r w:rsidR="00C975B7">
        <w:rPr>
          <w:rtl/>
        </w:rPr>
        <w:t xml:space="preserve"> </w:t>
      </w:r>
      <w:r w:rsidRPr="00E53590">
        <w:rPr>
          <w:rtl/>
        </w:rPr>
        <w:t>לכפות</w:t>
      </w:r>
      <w:r w:rsidR="00C975B7">
        <w:rPr>
          <w:rtl/>
        </w:rPr>
        <w:t xml:space="preserve"> </w:t>
      </w:r>
      <w:r w:rsidRPr="00E53590">
        <w:rPr>
          <w:rtl/>
        </w:rPr>
        <w:t>צריכה</w:t>
      </w:r>
      <w:r w:rsidR="00C975B7">
        <w:rPr>
          <w:rtl/>
        </w:rPr>
        <w:t xml:space="preserve"> </w:t>
      </w:r>
      <w:r w:rsidRPr="00E53590">
        <w:rPr>
          <w:rtl/>
        </w:rPr>
        <w:t>להיות סמכות. אני יודע איך עושים זאת</w:t>
      </w:r>
      <w:r w:rsidR="00C975B7">
        <w:rPr>
          <w:rtl/>
        </w:rPr>
        <w:t xml:space="preserve"> </w:t>
      </w:r>
      <w:r w:rsidRPr="00E53590">
        <w:rPr>
          <w:rtl/>
        </w:rPr>
        <w:t>במשטרה.</w:t>
      </w:r>
      <w:r w:rsidR="00C975B7">
        <w:rPr>
          <w:rtl/>
        </w:rPr>
        <w:t xml:space="preserve"> </w:t>
      </w:r>
      <w:r w:rsidRPr="00E53590">
        <w:rPr>
          <w:rtl/>
        </w:rPr>
        <w:t>במשרד האנרגיה והתשתית אין לשר ולממשלה כולה סמכות לכפות על חברה, על</w:t>
      </w:r>
      <w:r w:rsidR="00C975B7">
        <w:rPr>
          <w:rtl/>
        </w:rPr>
        <w:t>-</w:t>
      </w:r>
      <w:r w:rsidRPr="00E53590">
        <w:rPr>
          <w:rtl/>
        </w:rPr>
        <w:t>פי</w:t>
      </w:r>
      <w:r w:rsidR="00C975B7">
        <w:rPr>
          <w:rtl/>
        </w:rPr>
        <w:t xml:space="preserve"> </w:t>
      </w:r>
      <w:r w:rsidRPr="00E53590">
        <w:rPr>
          <w:rtl/>
        </w:rPr>
        <w:t>חוק</w:t>
      </w:r>
      <w:r w:rsidR="00C975B7">
        <w:rPr>
          <w:rtl/>
        </w:rPr>
        <w:t xml:space="preserve"> </w:t>
      </w:r>
      <w:r w:rsidRPr="00E53590">
        <w:rPr>
          <w:rtl/>
        </w:rPr>
        <w:t>החברות</w:t>
      </w:r>
      <w:r w:rsidR="00C975B7">
        <w:rPr>
          <w:rtl/>
        </w:rPr>
        <w:t xml:space="preserve"> </w:t>
      </w:r>
      <w:r w:rsidRPr="00E53590">
        <w:rPr>
          <w:rtl/>
        </w:rPr>
        <w:t>הממשלתיות,</w:t>
      </w:r>
      <w:r w:rsidR="00C975B7">
        <w:rPr>
          <w:rtl/>
        </w:rPr>
        <w:t xml:space="preserve"> </w:t>
      </w:r>
      <w:r w:rsidRPr="00E53590">
        <w:rPr>
          <w:rtl/>
        </w:rPr>
        <w:t>לפעול</w:t>
      </w:r>
      <w:r w:rsidR="00C975B7">
        <w:rPr>
          <w:rtl/>
        </w:rPr>
        <w:t xml:space="preserve"> </w:t>
      </w:r>
      <w:r w:rsidRPr="00E53590">
        <w:rPr>
          <w:rtl/>
        </w:rPr>
        <w:t>לפי</w:t>
      </w:r>
      <w:r w:rsidR="00C975B7">
        <w:rPr>
          <w:rtl/>
        </w:rPr>
        <w:t xml:space="preserve"> </w:t>
      </w:r>
      <w:r w:rsidRPr="00E53590">
        <w:rPr>
          <w:rtl/>
        </w:rPr>
        <w:t>כדאיות</w:t>
      </w:r>
      <w:r w:rsidR="00C975B7">
        <w:rPr>
          <w:rtl/>
        </w:rPr>
        <w:t xml:space="preserve"> </w:t>
      </w:r>
      <w:r w:rsidRPr="00E53590">
        <w:rPr>
          <w:rtl/>
        </w:rPr>
        <w:t>כלכלית. יתר על כך, היושב</w:t>
      </w:r>
      <w:r w:rsidR="00C975B7">
        <w:rPr>
          <w:rtl/>
        </w:rPr>
        <w:t>-</w:t>
      </w:r>
      <w:r w:rsidRPr="00E53590">
        <w:rPr>
          <w:rtl/>
        </w:rPr>
        <w:t>ראש אומר</w:t>
      </w:r>
      <w:r w:rsidR="00C975B7">
        <w:rPr>
          <w:rtl/>
        </w:rPr>
        <w:t xml:space="preserve"> </w:t>
      </w:r>
      <w:r w:rsidRPr="00E53590">
        <w:rPr>
          <w:rtl/>
        </w:rPr>
        <w:t xml:space="preserve">"הרצאה" </w:t>
      </w:r>
      <w:r w:rsidR="00C975B7">
        <w:rPr>
          <w:rtl/>
        </w:rPr>
        <w:t>–</w:t>
      </w:r>
      <w:r w:rsidRPr="00E53590">
        <w:rPr>
          <w:rtl/>
        </w:rPr>
        <w:t xml:space="preserve"> פסק</w:t>
      </w:r>
      <w:r w:rsidR="00C975B7">
        <w:rPr>
          <w:rtl/>
        </w:rPr>
        <w:t>-</w:t>
      </w:r>
      <w:r w:rsidRPr="00E53590">
        <w:rPr>
          <w:rtl/>
        </w:rPr>
        <w:t>הדין האחרון בעניין בנק צפון</w:t>
      </w:r>
      <w:r w:rsidR="00C975B7">
        <w:rPr>
          <w:rtl/>
        </w:rPr>
        <w:t>-</w:t>
      </w:r>
      <w:r w:rsidRPr="00E53590">
        <w:rPr>
          <w:rtl/>
        </w:rPr>
        <w:t>אמריקה מחייב את הדירקטור להיות אחראי</w:t>
      </w:r>
      <w:r w:rsidR="00C975B7">
        <w:rPr>
          <w:rtl/>
        </w:rPr>
        <w:t xml:space="preserve"> </w:t>
      </w:r>
      <w:r w:rsidRPr="00E53590">
        <w:rPr>
          <w:rtl/>
        </w:rPr>
        <w:t>לטובת</w:t>
      </w:r>
      <w:r w:rsidR="00C975B7">
        <w:rPr>
          <w:rtl/>
        </w:rPr>
        <w:t xml:space="preserve"> </w:t>
      </w:r>
      <w:r w:rsidRPr="00E53590">
        <w:rPr>
          <w:rtl/>
        </w:rPr>
        <w:t>החברה,</w:t>
      </w:r>
      <w:r w:rsidR="00C975B7">
        <w:rPr>
          <w:rtl/>
        </w:rPr>
        <w:t xml:space="preserve"> </w:t>
      </w:r>
      <w:r w:rsidRPr="00E53590">
        <w:rPr>
          <w:rtl/>
        </w:rPr>
        <w:t>בלי התחשבות בשום מצב אחר. זה, אגב, לחם חוקנו, אנחנו מתמודדים עם</w:t>
      </w:r>
      <w:r w:rsidR="00C975B7">
        <w:rPr>
          <w:rtl/>
        </w:rPr>
        <w:t xml:space="preserve"> </w:t>
      </w:r>
      <w:r w:rsidRPr="00E53590">
        <w:rPr>
          <w:rtl/>
        </w:rPr>
        <w:t>הבעיה</w:t>
      </w:r>
      <w:r w:rsidR="00C975B7">
        <w:rPr>
          <w:rtl/>
        </w:rPr>
        <w:t xml:space="preserve"> </w:t>
      </w:r>
      <w:r w:rsidRPr="00E53590">
        <w:rPr>
          <w:rtl/>
        </w:rPr>
        <w:t>יום</w:t>
      </w:r>
      <w:r w:rsidR="00C975B7">
        <w:rPr>
          <w:rtl/>
        </w:rPr>
        <w:t>-</w:t>
      </w:r>
      <w:r w:rsidRPr="00E53590">
        <w:rPr>
          <w:rtl/>
        </w:rPr>
        <w:t>יום, כאשר יש דילמה, לסייע למפעלים בארץ ולמצוא פתרון לבעיית הכלכליות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החברה.</w:t>
      </w:r>
      <w:r w:rsidR="00C975B7">
        <w:rPr>
          <w:rtl/>
        </w:rPr>
        <w:t xml:space="preserve"> </w:t>
      </w:r>
      <w:r w:rsidRPr="00E53590">
        <w:rPr>
          <w:rtl/>
        </w:rPr>
        <w:t>לכן ציינתי שראש הממשלה התייחס לעניין אחר, אגב, בקשר למכרז המספנות,</w:t>
      </w:r>
      <w:r w:rsidR="00C975B7">
        <w:rPr>
          <w:rtl/>
        </w:rPr>
        <w:t xml:space="preserve"> </w:t>
      </w:r>
      <w:r w:rsidRPr="00E53590">
        <w:rPr>
          <w:rtl/>
        </w:rPr>
        <w:t>שבג"ץ קבע שחברת החשמל צודקת.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תודה, אדוני השר. יש לאדוני עוד עבודה רבה, לכן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האנרגיה והתשתית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יודע.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מקווה</w:t>
      </w:r>
      <w:r w:rsidR="00C975B7">
        <w:rPr>
          <w:rtl/>
        </w:rPr>
        <w:t xml:space="preserve"> </w:t>
      </w:r>
      <w:r w:rsidRPr="00E53590">
        <w:rPr>
          <w:rtl/>
        </w:rPr>
        <w:t>שלא העלבתי את אדוני כאשר אמרתי: עניין של הרצאה, מכיוון שיש לו</w:t>
      </w:r>
      <w:r w:rsidR="00C975B7">
        <w:rPr>
          <w:rtl/>
        </w:rPr>
        <w:t xml:space="preserve"> </w:t>
      </w:r>
      <w:r w:rsidRPr="00E53590">
        <w:rPr>
          <w:rtl/>
        </w:rPr>
        <w:t>כשרון אדיר להסברה ולכן אנחנו נסתפק בתשובות הקצרות.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57" w:name="_Toc457989636"/>
      <w:r w:rsidRPr="00C975B7">
        <w:rPr>
          <w:rtl/>
        </w:rPr>
        <w:t>התקנת ממסרי פחת במתקנים ביתיים</w:t>
      </w:r>
      <w:bookmarkEnd w:id="57"/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א' גולדפרב שאל את שר האנרגיה והתשתית</w:t>
      </w:r>
      <w:r w:rsidR="00C975B7">
        <w:rPr>
          <w:rtl/>
        </w:rPr>
        <w:t xml:space="preserve"> </w:t>
      </w:r>
      <w:r w:rsidRPr="00E53590">
        <w:rPr>
          <w:rtl/>
        </w:rPr>
        <w:t>ביום י"ג בשבט התשנ"ד (25 בינואר 1994):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ידוע</w:t>
      </w:r>
      <w:r w:rsidR="00C975B7">
        <w:rPr>
          <w:rtl/>
        </w:rPr>
        <w:t xml:space="preserve"> </w:t>
      </w:r>
      <w:r w:rsidRPr="00E53590">
        <w:rPr>
          <w:rtl/>
        </w:rPr>
        <w:t>לי,</w:t>
      </w:r>
      <w:r w:rsidR="00C975B7">
        <w:rPr>
          <w:rtl/>
        </w:rPr>
        <w:t xml:space="preserve"> </w:t>
      </w:r>
      <w:r w:rsidRPr="00E53590">
        <w:rPr>
          <w:rtl/>
        </w:rPr>
        <w:t>כי התקנת מפסק לזרם דלף (מפסק פחת)</w:t>
      </w:r>
      <w:r w:rsidR="00C975B7">
        <w:rPr>
          <w:rtl/>
        </w:rPr>
        <w:t xml:space="preserve"> </w:t>
      </w:r>
      <w:r w:rsidRPr="00E53590">
        <w:rPr>
          <w:rtl/>
        </w:rPr>
        <w:t>בכל מתקן ביתי</w:t>
      </w:r>
      <w:r w:rsidR="00C975B7">
        <w:rPr>
          <w:rtl/>
        </w:rPr>
        <w:t xml:space="preserve"> </w:t>
      </w:r>
      <w:r w:rsidRPr="00E53590">
        <w:rPr>
          <w:rtl/>
        </w:rPr>
        <w:t>עשויה להקטין</w:t>
      </w:r>
      <w:r w:rsidR="00C975B7">
        <w:rPr>
          <w:rtl/>
        </w:rPr>
        <w:t xml:space="preserve"> </w:t>
      </w:r>
      <w:r w:rsidRPr="00E53590">
        <w:rPr>
          <w:rtl/>
        </w:rPr>
        <w:t>במידת האפשר את סכנת ההחשמלות.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ברצוני לשאול: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</w:t>
      </w:r>
      <w:r w:rsidR="00C975B7">
        <w:rPr>
          <w:rtl/>
        </w:rPr>
        <w:t xml:space="preserve"> </w:t>
      </w:r>
      <w:r w:rsidRPr="00E53590">
        <w:rPr>
          <w:rtl/>
        </w:rPr>
        <w:t>מדוע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יוציא</w:t>
      </w:r>
      <w:r w:rsidR="00C975B7">
        <w:rPr>
          <w:rtl/>
        </w:rPr>
        <w:t xml:space="preserve"> </w:t>
      </w:r>
      <w:r w:rsidRPr="00E53590">
        <w:rPr>
          <w:rtl/>
        </w:rPr>
        <w:t>משרדך</w:t>
      </w:r>
      <w:r w:rsidR="00C975B7">
        <w:rPr>
          <w:rtl/>
        </w:rPr>
        <w:t xml:space="preserve"> </w:t>
      </w:r>
      <w:r w:rsidRPr="00E53590">
        <w:rPr>
          <w:rtl/>
        </w:rPr>
        <w:t>תקנה</w:t>
      </w:r>
      <w:r w:rsidR="00C975B7">
        <w:rPr>
          <w:rtl/>
        </w:rPr>
        <w:t xml:space="preserve"> </w:t>
      </w:r>
      <w:r w:rsidRPr="00E53590">
        <w:rPr>
          <w:rtl/>
        </w:rPr>
        <w:t>המחייבת התקנת ממסר פחת, לפחות בכל מתקן</w:t>
      </w:r>
      <w:r w:rsidR="00C975B7">
        <w:rPr>
          <w:rtl/>
        </w:rPr>
        <w:t xml:space="preserve"> </w:t>
      </w:r>
      <w:r w:rsidRPr="00E53590">
        <w:rPr>
          <w:rtl/>
        </w:rPr>
        <w:t>ביתי?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2.</w:t>
      </w:r>
      <w:r w:rsidR="00C975B7">
        <w:rPr>
          <w:rtl/>
        </w:rPr>
        <w:t xml:space="preserve"> </w:t>
      </w:r>
      <w:r w:rsidRPr="00E53590">
        <w:rPr>
          <w:rtl/>
        </w:rPr>
        <w:t>מדוע לא יוציא משרדך תקנה שתחייב בדיקה בטיחותית של מערכת החשמל במתקנים</w:t>
      </w:r>
      <w:r w:rsidR="00C975B7">
        <w:rPr>
          <w:rtl/>
        </w:rPr>
        <w:t xml:space="preserve"> </w:t>
      </w:r>
      <w:r w:rsidRPr="00E53590">
        <w:rPr>
          <w:rtl/>
        </w:rPr>
        <w:t>ישנים?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a4"/>
        <w:rPr>
          <w:rtl/>
        </w:rPr>
      </w:pPr>
      <w:r w:rsidRPr="00C975B7">
        <w:rPr>
          <w:rtl/>
        </w:rPr>
        <w:t>תשובת שר האנרגיה והתשתית מ' שחל:</w:t>
      </w:r>
    </w:p>
    <w:p w:rsidR="00C975B7" w:rsidRPr="00C975B7" w:rsidRDefault="00C975B7" w:rsidP="00C975B7">
      <w:pPr>
        <w:pStyle w:val="a5"/>
        <w:rPr>
          <w:rtl/>
        </w:rPr>
      </w:pPr>
      <w:r w:rsidRPr="00C975B7">
        <w:rPr>
          <w:u w:val="single"/>
          <w:rtl/>
        </w:rPr>
        <w:t>(לא נקראה, נמסרה לפרוטוקול)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</w:t>
      </w:r>
      <w:r w:rsidR="00C975B7">
        <w:rPr>
          <w:rtl/>
        </w:rPr>
        <w:t xml:space="preserve"> </w:t>
      </w:r>
      <w:r w:rsidRPr="00E53590">
        <w:rPr>
          <w:rtl/>
        </w:rPr>
        <w:t>כיום</w:t>
      </w:r>
      <w:r w:rsidR="00C975B7">
        <w:rPr>
          <w:rtl/>
        </w:rPr>
        <w:t xml:space="preserve"> </w:t>
      </w:r>
      <w:r w:rsidRPr="00E53590">
        <w:rPr>
          <w:rtl/>
        </w:rPr>
        <w:t>נמצאת בהכנה תקנה, המחייבת התקנת מפסק פחת בעל זרם פעולה של 0.030</w:t>
      </w:r>
      <w:r w:rsidR="00C975B7">
        <w:rPr>
          <w:rtl/>
        </w:rPr>
        <w:t xml:space="preserve"> </w:t>
      </w:r>
      <w:r w:rsidRPr="00E53590">
        <w:rPr>
          <w:rtl/>
        </w:rPr>
        <w:t>מיליאמפר</w:t>
      </w:r>
      <w:r w:rsidR="00C975B7">
        <w:rPr>
          <w:rtl/>
        </w:rPr>
        <w:t xml:space="preserve"> </w:t>
      </w:r>
      <w:r w:rsidRPr="00E53590">
        <w:rPr>
          <w:rtl/>
        </w:rPr>
        <w:t>בלוחות של דירות מגורים חדשות.</w:t>
      </w:r>
      <w:r w:rsidR="00C975B7">
        <w:rPr>
          <w:rtl/>
        </w:rPr>
        <w:t xml:space="preserve"> </w:t>
      </w:r>
      <w:r w:rsidRPr="00E53590">
        <w:rPr>
          <w:rtl/>
        </w:rPr>
        <w:t>התקנה נמצאת בשלב של הכנה משפטית, והיא</w:t>
      </w:r>
      <w:r w:rsidR="00C975B7">
        <w:rPr>
          <w:rtl/>
        </w:rPr>
        <w:t xml:space="preserve"> </w:t>
      </w:r>
      <w:r w:rsidRPr="00E53590">
        <w:rPr>
          <w:rtl/>
        </w:rPr>
        <w:t>תפורסם בקרוב.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2.</w:t>
      </w:r>
      <w:r w:rsidR="00C975B7">
        <w:rPr>
          <w:rtl/>
        </w:rPr>
        <w:t xml:space="preserve"> </w:t>
      </w:r>
      <w:r w:rsidRPr="00E53590">
        <w:rPr>
          <w:rtl/>
        </w:rPr>
        <w:t>יש מתקנים חשמליים ישנים, שנבדקים מעת לעת. אם הכוונה היא לבדיקת מערכות</w:t>
      </w:r>
      <w:r w:rsidR="00C975B7">
        <w:rPr>
          <w:rtl/>
        </w:rPr>
        <w:t xml:space="preserve"> </w:t>
      </w:r>
      <w:r w:rsidRPr="00E53590">
        <w:rPr>
          <w:rtl/>
        </w:rPr>
        <w:t>חשמל בדירות ישנות, אין לנו היכולת המשפטית והעניינית לביצוע מטלה זו.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לדעתנו, זהו נושא שעליו צריכים להיות מופקדים חשמלאים מורשים.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58" w:name="_Toc457989637"/>
      <w:r w:rsidRPr="00C975B7">
        <w:rPr>
          <w:rtl/>
        </w:rPr>
        <w:t>העברת גז טבעי לארץ</w:t>
      </w:r>
      <w:bookmarkEnd w:id="58"/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פ' בדש שאל את שר האנרגיה והתשתית</w:t>
      </w:r>
      <w:r w:rsidR="00C975B7">
        <w:rPr>
          <w:rtl/>
        </w:rPr>
        <w:t xml:space="preserve"> </w:t>
      </w:r>
      <w:r w:rsidRPr="00E53590">
        <w:rPr>
          <w:rtl/>
        </w:rPr>
        <w:t>ביום י"ג בשבט התשנ"ד (25 בינואר 1994):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בעיתון "גלובס" מתאריך 8 בדצמבר 1993 פורסם, כי במסגרת היערכות מדינת ישראל</w:t>
      </w:r>
      <w:r w:rsidR="00C975B7">
        <w:rPr>
          <w:rtl/>
        </w:rPr>
        <w:t xml:space="preserve"> </w:t>
      </w:r>
      <w:r w:rsidRPr="00E53590">
        <w:rPr>
          <w:rtl/>
        </w:rPr>
        <w:t>לאספקת</w:t>
      </w:r>
      <w:r w:rsidR="00C975B7">
        <w:rPr>
          <w:rtl/>
        </w:rPr>
        <w:t xml:space="preserve"> </w:t>
      </w:r>
      <w:r w:rsidRPr="00E53590">
        <w:rPr>
          <w:rtl/>
        </w:rPr>
        <w:t>גז</w:t>
      </w:r>
      <w:r w:rsidR="00C975B7">
        <w:rPr>
          <w:rtl/>
        </w:rPr>
        <w:t xml:space="preserve"> </w:t>
      </w:r>
      <w:r w:rsidRPr="00E53590">
        <w:rPr>
          <w:rtl/>
        </w:rPr>
        <w:t>טבעי</w:t>
      </w:r>
      <w:r w:rsidR="00C975B7">
        <w:rPr>
          <w:rtl/>
        </w:rPr>
        <w:t xml:space="preserve"> </w:t>
      </w:r>
      <w:r w:rsidRPr="00E53590">
        <w:rPr>
          <w:rtl/>
        </w:rPr>
        <w:t>לארץ פנה משרד האנרגיה והתשתית לשש חברות זרות לבדיקת היתכנות</w:t>
      </w:r>
      <w:r w:rsidR="00C975B7">
        <w:rPr>
          <w:rtl/>
        </w:rPr>
        <w:t xml:space="preserve"> </w:t>
      </w:r>
      <w:r w:rsidRPr="00E53590">
        <w:rPr>
          <w:rtl/>
        </w:rPr>
        <w:t>העברת גז לארץ.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ברצוני לשאול: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 האם זה נכון?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2.</w:t>
      </w:r>
      <w:r w:rsidR="00C975B7">
        <w:rPr>
          <w:rtl/>
        </w:rPr>
        <w:t xml:space="preserve"> </w:t>
      </w:r>
      <w:r w:rsidRPr="00E53590">
        <w:rPr>
          <w:rtl/>
        </w:rPr>
        <w:t>האם</w:t>
      </w:r>
      <w:r w:rsidR="00C975B7">
        <w:rPr>
          <w:rtl/>
        </w:rPr>
        <w:t xml:space="preserve"> </w:t>
      </w:r>
      <w:r w:rsidRPr="00E53590">
        <w:rPr>
          <w:rtl/>
        </w:rPr>
        <w:t>פונה</w:t>
      </w:r>
      <w:r w:rsidR="00C975B7">
        <w:rPr>
          <w:rtl/>
        </w:rPr>
        <w:t xml:space="preserve"> </w:t>
      </w:r>
      <w:r w:rsidRPr="00E53590">
        <w:rPr>
          <w:rtl/>
        </w:rPr>
        <w:t>משרדך</w:t>
      </w:r>
      <w:r w:rsidR="00C975B7">
        <w:rPr>
          <w:rtl/>
        </w:rPr>
        <w:t xml:space="preserve"> </w:t>
      </w:r>
      <w:r w:rsidRPr="00E53590">
        <w:rPr>
          <w:rtl/>
        </w:rPr>
        <w:t>לחברות ישראליות שיש להן ידע ויכולת לערוך את הבדיקות</w:t>
      </w:r>
      <w:r w:rsidR="00C975B7">
        <w:rPr>
          <w:rtl/>
        </w:rPr>
        <w:t xml:space="preserve"> </w:t>
      </w:r>
      <w:r w:rsidRPr="00E53590">
        <w:rPr>
          <w:rtl/>
        </w:rPr>
        <w:t>הנ"ל?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3.</w:t>
      </w:r>
      <w:r w:rsidR="00C975B7">
        <w:rPr>
          <w:rtl/>
        </w:rPr>
        <w:t xml:space="preserve"> </w:t>
      </w:r>
      <w:r w:rsidRPr="00E53590">
        <w:rPr>
          <w:rtl/>
        </w:rPr>
        <w:t>האם</w:t>
      </w:r>
      <w:r w:rsidR="00C975B7">
        <w:rPr>
          <w:rtl/>
        </w:rPr>
        <w:t xml:space="preserve"> </w:t>
      </w:r>
      <w:r w:rsidRPr="00E53590">
        <w:rPr>
          <w:rtl/>
        </w:rPr>
        <w:t>יחייבו</w:t>
      </w:r>
      <w:r w:rsidR="00C975B7">
        <w:rPr>
          <w:rtl/>
        </w:rPr>
        <w:t xml:space="preserve"> </w:t>
      </w:r>
      <w:r w:rsidRPr="00E53590">
        <w:rPr>
          <w:rtl/>
        </w:rPr>
        <w:t>את החברות הבין</w:t>
      </w:r>
      <w:r w:rsidR="00C975B7">
        <w:rPr>
          <w:rtl/>
        </w:rPr>
        <w:t>-</w:t>
      </w:r>
      <w:r w:rsidRPr="00E53590">
        <w:rPr>
          <w:rtl/>
        </w:rPr>
        <w:t>לאומיות המשתתפות במכרז לעבוד בשיתוף פעולה</w:t>
      </w:r>
      <w:r w:rsidR="00C975B7">
        <w:rPr>
          <w:rtl/>
        </w:rPr>
        <w:t xml:space="preserve"> </w:t>
      </w:r>
      <w:r w:rsidRPr="00E53590">
        <w:rPr>
          <w:rtl/>
        </w:rPr>
        <w:t>עם חברות מקומיות העוסקות בתחומים הללו?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a4"/>
        <w:rPr>
          <w:rtl/>
        </w:rPr>
      </w:pPr>
      <w:r w:rsidRPr="00C975B7">
        <w:rPr>
          <w:rtl/>
        </w:rPr>
        <w:t>תשובת שר האנרגיה והתשתית מ' שחל:</w:t>
      </w:r>
    </w:p>
    <w:p w:rsidR="00C975B7" w:rsidRPr="00C975B7" w:rsidRDefault="00C975B7" w:rsidP="00C975B7">
      <w:pPr>
        <w:pStyle w:val="a5"/>
        <w:rPr>
          <w:rtl/>
        </w:rPr>
      </w:pPr>
      <w:r w:rsidRPr="00C975B7">
        <w:rPr>
          <w:u w:val="single"/>
          <w:rtl/>
        </w:rPr>
        <w:t>(לא נקראה, נמסרה לפרוטוקול)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1.</w:t>
      </w:r>
      <w:r w:rsidR="00C975B7">
        <w:rPr>
          <w:rtl/>
        </w:rPr>
        <w:t xml:space="preserve"> </w:t>
      </w:r>
      <w:r w:rsidRPr="00E53590">
        <w:rPr>
          <w:rtl/>
        </w:rPr>
        <w:t>משרד האנרגיה פנה לשבע חברות לצורך קבלת הצעות לעריכת סקר היתכנות בנושא</w:t>
      </w:r>
      <w:r w:rsidR="00C975B7">
        <w:rPr>
          <w:rtl/>
        </w:rPr>
        <w:t xml:space="preserve"> </w:t>
      </w:r>
      <w:r w:rsidRPr="00E53590">
        <w:rPr>
          <w:rtl/>
        </w:rPr>
        <w:t>אספקת גז טבעי לישראל.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2.</w:t>
      </w:r>
      <w:r w:rsidR="00C975B7">
        <w:rPr>
          <w:rtl/>
        </w:rPr>
        <w:t xml:space="preserve"> </w:t>
      </w:r>
      <w:r w:rsidRPr="00E53590">
        <w:rPr>
          <w:rtl/>
        </w:rPr>
        <w:t>נושא</w:t>
      </w:r>
      <w:r w:rsidR="00C975B7">
        <w:rPr>
          <w:rtl/>
        </w:rPr>
        <w:t xml:space="preserve"> </w:t>
      </w:r>
      <w:r w:rsidRPr="00E53590">
        <w:rPr>
          <w:rtl/>
        </w:rPr>
        <w:t>הגז</w:t>
      </w:r>
      <w:r w:rsidR="00C975B7">
        <w:rPr>
          <w:rtl/>
        </w:rPr>
        <w:t xml:space="preserve"> </w:t>
      </w:r>
      <w:r w:rsidRPr="00E53590">
        <w:rPr>
          <w:rtl/>
        </w:rPr>
        <w:t>הטבעי הינו נושא הדורש התמחות רבה וייחודית, הקיימת רק במספר</w:t>
      </w:r>
      <w:r w:rsidR="00C975B7">
        <w:rPr>
          <w:rtl/>
        </w:rPr>
        <w:t xml:space="preserve"> </w:t>
      </w:r>
      <w:r w:rsidRPr="00E53590">
        <w:rPr>
          <w:rtl/>
        </w:rPr>
        <w:t>חברות קטן בעולם כולו. לצערי, אין חברות ישראליות אשר להן ההתמחות בנושא זה.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3.</w:t>
      </w:r>
      <w:r w:rsidR="00C975B7">
        <w:rPr>
          <w:rtl/>
        </w:rPr>
        <w:t xml:space="preserve"> </w:t>
      </w:r>
      <w:r w:rsidRPr="00E53590">
        <w:rPr>
          <w:rtl/>
        </w:rPr>
        <w:t>משרד</w:t>
      </w:r>
      <w:r w:rsidR="00C975B7">
        <w:rPr>
          <w:rtl/>
        </w:rPr>
        <w:t xml:space="preserve"> </w:t>
      </w:r>
      <w:r w:rsidRPr="00E53590">
        <w:rPr>
          <w:rtl/>
        </w:rPr>
        <w:t>האנרגיה</w:t>
      </w:r>
      <w:r w:rsidR="00C975B7">
        <w:rPr>
          <w:rtl/>
        </w:rPr>
        <w:t xml:space="preserve"> </w:t>
      </w:r>
      <w:r w:rsidRPr="00E53590">
        <w:rPr>
          <w:rtl/>
        </w:rPr>
        <w:t>והתשתית</w:t>
      </w:r>
      <w:r w:rsidR="00C975B7">
        <w:rPr>
          <w:rtl/>
        </w:rPr>
        <w:t xml:space="preserve"> </w:t>
      </w:r>
      <w:r w:rsidRPr="00E53590">
        <w:rPr>
          <w:rtl/>
        </w:rPr>
        <w:t>יראה</w:t>
      </w:r>
      <w:r w:rsidR="00C975B7">
        <w:rPr>
          <w:rtl/>
        </w:rPr>
        <w:t xml:space="preserve"> </w:t>
      </w:r>
      <w:r w:rsidRPr="00E53590">
        <w:rPr>
          <w:rtl/>
        </w:rPr>
        <w:t>בעין יפה שיתוף פעולה של החברה אשר נבחרה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פי</w:t>
      </w:r>
      <w:r w:rsidR="00C975B7">
        <w:rPr>
          <w:rtl/>
        </w:rPr>
        <w:t xml:space="preserve"> </w:t>
      </w:r>
      <w:r w:rsidRPr="00E53590">
        <w:rPr>
          <w:rtl/>
        </w:rPr>
        <w:t>הדין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חברות</w:t>
      </w:r>
      <w:r w:rsidR="00C975B7">
        <w:rPr>
          <w:rtl/>
        </w:rPr>
        <w:t xml:space="preserve"> </w:t>
      </w:r>
      <w:r w:rsidRPr="00E53590">
        <w:rPr>
          <w:rtl/>
        </w:rPr>
        <w:t>ישראליות. בגלל היקף העבודה ואופיה, שיתוף פעולה כזה הוא</w:t>
      </w:r>
      <w:r w:rsidR="00C975B7">
        <w:rPr>
          <w:rtl/>
        </w:rPr>
        <w:t xml:space="preserve"> </w:t>
      </w:r>
      <w:r w:rsidRPr="00E53590">
        <w:rPr>
          <w:rtl/>
        </w:rPr>
        <w:t>כמעט ודאי.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1"/>
        <w:rPr>
          <w:rtl/>
        </w:rPr>
      </w:pPr>
      <w:bookmarkStart w:id="59" w:name="_Toc457989638"/>
      <w:r w:rsidRPr="00C975B7">
        <w:rPr>
          <w:rtl/>
        </w:rPr>
        <w:t>הצעות לסדר</w:t>
      </w:r>
      <w:r>
        <w:rPr>
          <w:rtl/>
        </w:rPr>
        <w:t>-</w:t>
      </w:r>
      <w:r w:rsidRPr="00C975B7">
        <w:rPr>
          <w:rtl/>
        </w:rPr>
        <w:t>היום</w:t>
      </w:r>
      <w:bookmarkEnd w:id="59"/>
    </w:p>
    <w:p w:rsidR="00C975B7" w:rsidRPr="00C975B7" w:rsidRDefault="00C975B7" w:rsidP="00C975B7">
      <w:pPr>
        <w:pStyle w:val="1"/>
        <w:rPr>
          <w:rtl/>
        </w:rPr>
      </w:pPr>
      <w:bookmarkStart w:id="60" w:name="_Toc457989639"/>
      <w:r w:rsidRPr="00C975B7">
        <w:rPr>
          <w:rtl/>
        </w:rPr>
        <w:t>שימוש בכלבי משטרה בשטחים</w:t>
      </w:r>
      <w:bookmarkEnd w:id="60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אנחנו עוברים כעת לנושא הבא </w:t>
      </w:r>
      <w:r w:rsidR="00C975B7">
        <w:rPr>
          <w:rtl/>
        </w:rPr>
        <w:t>–</w:t>
      </w:r>
      <w:r w:rsidRPr="00E53590">
        <w:rPr>
          <w:rtl/>
        </w:rPr>
        <w:t xml:space="preserve"> הצעות לסדר</w:t>
      </w:r>
      <w:r w:rsidR="00C975B7">
        <w:rPr>
          <w:rtl/>
        </w:rPr>
        <w:t>-</w:t>
      </w:r>
      <w:r w:rsidRPr="00E53590">
        <w:rPr>
          <w:rtl/>
        </w:rPr>
        <w:t>היום מס' 3347, 3354, 3373 ו</w:t>
      </w:r>
      <w:r w:rsidR="00C975B7">
        <w:rPr>
          <w:rtl/>
        </w:rPr>
        <w:t>-</w:t>
      </w:r>
      <w:r w:rsidRPr="00E53590">
        <w:rPr>
          <w:rtl/>
        </w:rPr>
        <w:t>3376,</w:t>
      </w:r>
      <w:r w:rsidR="00C975B7">
        <w:rPr>
          <w:rtl/>
        </w:rPr>
        <w:t xml:space="preserve"> </w:t>
      </w:r>
      <w:r w:rsidRPr="00E53590">
        <w:rPr>
          <w:rtl/>
        </w:rPr>
        <w:t>של כמה חברי הכנסת:</w:t>
      </w:r>
      <w:r w:rsidR="00C975B7">
        <w:rPr>
          <w:rtl/>
        </w:rPr>
        <w:t xml:space="preserve"> </w:t>
      </w:r>
      <w:r w:rsidRPr="00E53590">
        <w:rPr>
          <w:rtl/>
        </w:rPr>
        <w:t xml:space="preserve">שימוש בכלבי משטרה בשטחים. הצעה ראשונה של חבר הכנסת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טלב אלסאנע (מד"ע):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מה אדוני אומר?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טלב אלסאנע (מד"ע):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רק</w:t>
      </w:r>
      <w:r w:rsidR="00C975B7">
        <w:rPr>
          <w:rtl/>
        </w:rPr>
        <w:t xml:space="preserve"> </w:t>
      </w:r>
      <w:r w:rsidRPr="00E53590">
        <w:rPr>
          <w:rtl/>
        </w:rPr>
        <w:t>רגע.</w:t>
      </w:r>
      <w:r w:rsidR="00C975B7">
        <w:rPr>
          <w:rtl/>
        </w:rPr>
        <w:t xml:space="preserve"> </w:t>
      </w:r>
      <w:r w:rsidRPr="00E53590">
        <w:rPr>
          <w:rtl/>
        </w:rPr>
        <w:t>אל</w:t>
      </w:r>
      <w:r w:rsidR="00C975B7">
        <w:rPr>
          <w:rtl/>
        </w:rPr>
        <w:t xml:space="preserve"> </w:t>
      </w:r>
      <w:r w:rsidRPr="00E53590">
        <w:rPr>
          <w:rtl/>
        </w:rPr>
        <w:t>תיצרו קונוטציות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טובות,</w:t>
      </w:r>
      <w:r w:rsidR="00C975B7">
        <w:rPr>
          <w:rtl/>
        </w:rPr>
        <w:t xml:space="preserve"> </w:t>
      </w:r>
      <w:r w:rsidRPr="00E53590">
        <w:rPr>
          <w:rtl/>
        </w:rPr>
        <w:t>אני מבקש. יש גבול מסוים, עם</w:t>
      </w:r>
      <w:r w:rsidR="00C975B7">
        <w:rPr>
          <w:rtl/>
        </w:rPr>
        <w:t xml:space="preserve"> </w:t>
      </w:r>
      <w:r w:rsidRPr="00E53590">
        <w:rPr>
          <w:rtl/>
        </w:rPr>
        <w:t>כל הכבוד.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הצעה</w:t>
      </w:r>
      <w:r w:rsidR="00C975B7">
        <w:rPr>
          <w:rtl/>
        </w:rPr>
        <w:t xml:space="preserve"> </w:t>
      </w:r>
      <w:r w:rsidRPr="00E53590">
        <w:rPr>
          <w:rtl/>
        </w:rPr>
        <w:t>לסדר</w:t>
      </w:r>
      <w:r w:rsidR="00C975B7">
        <w:rPr>
          <w:rtl/>
        </w:rPr>
        <w:t xml:space="preserve"> </w:t>
      </w: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מס'</w:t>
      </w:r>
      <w:r w:rsidR="00C975B7">
        <w:rPr>
          <w:rtl/>
        </w:rPr>
        <w:t xml:space="preserve"> </w:t>
      </w:r>
      <w:r w:rsidRPr="00E53590">
        <w:rPr>
          <w:rtl/>
        </w:rPr>
        <w:t>3347,</w:t>
      </w:r>
      <w:r w:rsidR="00C975B7">
        <w:rPr>
          <w:rtl/>
        </w:rPr>
        <w:t xml:space="preserve"> </w:t>
      </w:r>
      <w:r w:rsidRPr="00E53590">
        <w:rPr>
          <w:rtl/>
        </w:rPr>
        <w:t>של חבר הכנסת האשם מחאמיד. לעולם לא נגיע ולא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הגענו, חס וחלילה, חס ושלום, למה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קריאה: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נגיע.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 נגיע, לעולם. אין שום סיכוי.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האשם מחאמיד (חד"ש):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חברי הכנסת, אדוני השר, הודעת מפכ"ל המשטרה, רב</w:t>
      </w:r>
      <w:r w:rsidR="00C975B7">
        <w:rPr>
          <w:rtl/>
        </w:rPr>
        <w:t>-</w:t>
      </w:r>
      <w:r w:rsidRPr="00E53590">
        <w:rPr>
          <w:rtl/>
        </w:rPr>
        <w:t>ניצב רפי</w:t>
      </w:r>
      <w:r w:rsidR="00C975B7">
        <w:rPr>
          <w:rtl/>
        </w:rPr>
        <w:t xml:space="preserve"> </w:t>
      </w:r>
      <w:r w:rsidRPr="00E53590">
        <w:rPr>
          <w:rtl/>
        </w:rPr>
        <w:t>פלד,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תחילת</w:t>
      </w:r>
      <w:r w:rsidR="00C975B7">
        <w:rPr>
          <w:rtl/>
        </w:rPr>
        <w:t xml:space="preserve"> </w:t>
      </w:r>
      <w:r w:rsidRPr="00E53590">
        <w:rPr>
          <w:rtl/>
        </w:rPr>
        <w:t>השימוש</w:t>
      </w:r>
      <w:r w:rsidR="00C975B7">
        <w:rPr>
          <w:rtl/>
        </w:rPr>
        <w:t xml:space="preserve"> </w:t>
      </w:r>
      <w:r w:rsidRPr="00E53590">
        <w:rPr>
          <w:rtl/>
        </w:rPr>
        <w:t>בכלבים,</w:t>
      </w:r>
      <w:r w:rsidR="00C975B7">
        <w:rPr>
          <w:rtl/>
        </w:rPr>
        <w:t xml:space="preserve"> </w:t>
      </w:r>
      <w:r w:rsidRPr="00E53590">
        <w:rPr>
          <w:rtl/>
        </w:rPr>
        <w:t>וכפי שצוטט:</w:t>
      </w:r>
      <w:r w:rsidR="00C975B7">
        <w:rPr>
          <w:rtl/>
        </w:rPr>
        <w:t xml:space="preserve"> </w:t>
      </w:r>
      <w:r w:rsidRPr="00E53590">
        <w:rPr>
          <w:rtl/>
        </w:rPr>
        <w:t>ברמה גבוהה מאוד, על</w:t>
      </w:r>
      <w:r w:rsidR="00C975B7">
        <w:rPr>
          <w:rtl/>
        </w:rPr>
        <w:t>-</w:t>
      </w:r>
      <w:r w:rsidRPr="00E53590">
        <w:rPr>
          <w:rtl/>
        </w:rPr>
        <w:t>פי ראש אג"ם</w:t>
      </w:r>
      <w:r w:rsidR="00C975B7">
        <w:rPr>
          <w:rtl/>
        </w:rPr>
        <w:t xml:space="preserve"> </w:t>
      </w:r>
      <w:r w:rsidRPr="00E53590">
        <w:rPr>
          <w:rtl/>
        </w:rPr>
        <w:t>במשטרה,</w:t>
      </w:r>
      <w:r w:rsidR="00C975B7">
        <w:rPr>
          <w:rtl/>
        </w:rPr>
        <w:t xml:space="preserve"> </w:t>
      </w:r>
      <w:r w:rsidRPr="00E53590">
        <w:rPr>
          <w:rtl/>
        </w:rPr>
        <w:t>ניצב</w:t>
      </w:r>
      <w:r w:rsidR="00C975B7">
        <w:rPr>
          <w:rtl/>
        </w:rPr>
        <w:t xml:space="preserve"> </w:t>
      </w:r>
      <w:r w:rsidRPr="00E53590">
        <w:rPr>
          <w:rtl/>
        </w:rPr>
        <w:t>אריה</w:t>
      </w:r>
      <w:r w:rsidR="00C975B7">
        <w:rPr>
          <w:rtl/>
        </w:rPr>
        <w:t xml:space="preserve"> </w:t>
      </w:r>
      <w:r w:rsidRPr="00E53590">
        <w:rPr>
          <w:rtl/>
        </w:rPr>
        <w:t>עמית,</w:t>
      </w:r>
      <w:r w:rsidR="00C975B7">
        <w:rPr>
          <w:rtl/>
        </w:rPr>
        <w:t xml:space="preserve"> </w:t>
      </w:r>
      <w:r w:rsidRPr="00E53590">
        <w:rPr>
          <w:rtl/>
        </w:rPr>
        <w:t>שימוש</w:t>
      </w:r>
      <w:r w:rsidR="00C975B7">
        <w:rPr>
          <w:rtl/>
        </w:rPr>
        <w:t xml:space="preserve"> </w:t>
      </w:r>
      <w:r w:rsidRPr="00E53590">
        <w:rPr>
          <w:rtl/>
        </w:rPr>
        <w:t>בכלבים</w:t>
      </w:r>
      <w:r w:rsidR="00C975B7">
        <w:rPr>
          <w:rtl/>
        </w:rPr>
        <w:t xml:space="preserve"> </w:t>
      </w:r>
      <w:r w:rsidRPr="00E53590">
        <w:rPr>
          <w:rtl/>
        </w:rPr>
        <w:t>למטרות</w:t>
      </w:r>
      <w:r w:rsidR="00C975B7">
        <w:rPr>
          <w:rtl/>
        </w:rPr>
        <w:t xml:space="preserve"> </w:t>
      </w:r>
      <w:r w:rsidRPr="00E53590">
        <w:rPr>
          <w:rtl/>
        </w:rPr>
        <w:t>מבצעיות, גם נכתב, נגד פעילי</w:t>
      </w:r>
      <w:r w:rsidR="00C975B7">
        <w:rPr>
          <w:rtl/>
        </w:rPr>
        <w:t xml:space="preserve"> </w:t>
      </w:r>
      <w:r w:rsidRPr="00E53590">
        <w:rPr>
          <w:rtl/>
        </w:rPr>
        <w:t>האינתיפאדה,</w:t>
      </w:r>
      <w:r w:rsidR="00C975B7">
        <w:rPr>
          <w:rtl/>
        </w:rPr>
        <w:t xml:space="preserve"> </w:t>
      </w:r>
      <w:r w:rsidRPr="00E53590">
        <w:rPr>
          <w:rtl/>
        </w:rPr>
        <w:t>איננו</w:t>
      </w:r>
      <w:r w:rsidR="00C975B7">
        <w:rPr>
          <w:rtl/>
        </w:rPr>
        <w:t xml:space="preserve"> </w:t>
      </w:r>
      <w:r w:rsidRPr="00E53590">
        <w:rPr>
          <w:rtl/>
        </w:rPr>
        <w:t>יכול לשחרר אף אדם אחד בישראל, ובכלל זה, כמובן, חברי הכנסת,</w:t>
      </w:r>
      <w:r w:rsidR="00C975B7">
        <w:rPr>
          <w:rtl/>
        </w:rPr>
        <w:t xml:space="preserve"> </w:t>
      </w:r>
      <w:r w:rsidRPr="00E53590">
        <w:rPr>
          <w:rtl/>
        </w:rPr>
        <w:t>מזיכרונות העבר שמעורר השימוש בכלבים נגד בני</w:t>
      </w:r>
      <w:r w:rsidR="00C975B7">
        <w:rPr>
          <w:rtl/>
        </w:rPr>
        <w:t>-</w:t>
      </w:r>
      <w:r w:rsidRPr="00E53590">
        <w:rPr>
          <w:rtl/>
        </w:rPr>
        <w:t>אדם ומהקונוטציות של שימוש בכלבים.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פה המקום אולי להזכיר, שחבר הכנסת פורז הגיש הצעת חוק צער בעלי</w:t>
      </w:r>
      <w:r w:rsidR="00C975B7">
        <w:rPr>
          <w:rtl/>
        </w:rPr>
        <w:t>-</w:t>
      </w:r>
      <w:r w:rsidRPr="00E53590">
        <w:rPr>
          <w:rtl/>
        </w:rPr>
        <w:t>חיים, והשאלה</w:t>
      </w:r>
      <w:r w:rsidR="00C975B7">
        <w:rPr>
          <w:rtl/>
        </w:rPr>
        <w:t xml:space="preserve"> </w:t>
      </w:r>
      <w:r w:rsidRPr="00E53590">
        <w:rPr>
          <w:rtl/>
        </w:rPr>
        <w:t>היא, מה הוא צער בני</w:t>
      </w:r>
      <w:r w:rsidR="00C975B7">
        <w:rPr>
          <w:rtl/>
        </w:rPr>
        <w:t>-</w:t>
      </w:r>
      <w:r w:rsidRPr="00E53590">
        <w:rPr>
          <w:rtl/>
        </w:rPr>
        <w:t>אדם? ועדת החינוך והתרבות עסוקה כבר כמה ישיבות בנושא של צער</w:t>
      </w:r>
      <w:r w:rsidR="00C975B7">
        <w:rPr>
          <w:rtl/>
        </w:rPr>
        <w:t xml:space="preserve"> </w:t>
      </w:r>
      <w:r w:rsidRPr="00E53590">
        <w:rPr>
          <w:rtl/>
        </w:rPr>
        <w:t>בעלי</w:t>
      </w:r>
      <w:r w:rsidR="00C975B7">
        <w:rPr>
          <w:rtl/>
        </w:rPr>
        <w:t>-</w:t>
      </w:r>
      <w:r w:rsidRPr="00E53590">
        <w:rPr>
          <w:rtl/>
        </w:rPr>
        <w:t>חיים,</w:t>
      </w:r>
      <w:r w:rsidR="00C975B7">
        <w:rPr>
          <w:rtl/>
        </w:rPr>
        <w:t xml:space="preserve"> </w:t>
      </w:r>
      <w:r w:rsidRPr="00E53590">
        <w:rPr>
          <w:rtl/>
        </w:rPr>
        <w:t>ומפליא הדבר שארגוני בעלי</w:t>
      </w:r>
      <w:r w:rsidR="00C975B7">
        <w:rPr>
          <w:rtl/>
        </w:rPr>
        <w:t>-</w:t>
      </w:r>
      <w:r w:rsidRPr="00E53590">
        <w:rPr>
          <w:rtl/>
        </w:rPr>
        <w:t>חיים בארץ זועקים. על מה? על התאכזרות כלפי</w:t>
      </w:r>
      <w:r w:rsidR="00C975B7">
        <w:rPr>
          <w:rtl/>
        </w:rPr>
        <w:t xml:space="preserve"> </w:t>
      </w:r>
      <w:r w:rsidRPr="00E53590">
        <w:rPr>
          <w:rtl/>
        </w:rPr>
        <w:t>הפלשתינים,</w:t>
      </w:r>
      <w:r w:rsidR="00C975B7">
        <w:rPr>
          <w:rtl/>
        </w:rPr>
        <w:t xml:space="preserve"> </w:t>
      </w: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כלפי</w:t>
      </w:r>
      <w:r w:rsidR="00C975B7">
        <w:rPr>
          <w:rtl/>
        </w:rPr>
        <w:t xml:space="preserve"> </w:t>
      </w:r>
      <w:r w:rsidRPr="00E53590">
        <w:rPr>
          <w:rtl/>
        </w:rPr>
        <w:t>כלבים.</w:t>
      </w:r>
      <w:r w:rsidR="00C975B7">
        <w:rPr>
          <w:rtl/>
        </w:rPr>
        <w:t xml:space="preserve"> </w:t>
      </w:r>
      <w:r w:rsidRPr="00E53590">
        <w:rPr>
          <w:rtl/>
        </w:rPr>
        <w:t>זה מפי יושב</w:t>
      </w:r>
      <w:r w:rsidR="00C975B7">
        <w:rPr>
          <w:rtl/>
        </w:rPr>
        <w:t>-</w:t>
      </w:r>
      <w:r w:rsidRPr="00E53590">
        <w:rPr>
          <w:rtl/>
        </w:rPr>
        <w:t>ראש הארגון הזה. בני</w:t>
      </w:r>
      <w:r w:rsidR="00C975B7">
        <w:rPr>
          <w:rtl/>
        </w:rPr>
        <w:t>-</w:t>
      </w:r>
      <w:r w:rsidRPr="00E53590">
        <w:rPr>
          <w:rtl/>
        </w:rPr>
        <w:t>אדם וכלבים</w:t>
      </w:r>
      <w:r w:rsidR="00C975B7">
        <w:rPr>
          <w:rtl/>
        </w:rPr>
        <w:t xml:space="preserve"> </w:t>
      </w:r>
      <w:r w:rsidRPr="00E53590">
        <w:rPr>
          <w:rtl/>
        </w:rPr>
        <w:t>במשוואה</w:t>
      </w:r>
      <w:r w:rsidR="00C975B7">
        <w:rPr>
          <w:rtl/>
        </w:rPr>
        <w:t xml:space="preserve"> </w:t>
      </w:r>
      <w:r w:rsidRPr="00E53590">
        <w:rPr>
          <w:rtl/>
        </w:rPr>
        <w:t>אחת,</w:t>
      </w:r>
      <w:r w:rsidR="00C975B7">
        <w:rPr>
          <w:rtl/>
        </w:rPr>
        <w:t xml:space="preserve"> </w:t>
      </w:r>
      <w:r w:rsidRPr="00E53590">
        <w:rPr>
          <w:rtl/>
        </w:rPr>
        <w:t>או</w:t>
      </w:r>
      <w:r w:rsidR="00C975B7">
        <w:rPr>
          <w:rtl/>
        </w:rPr>
        <w:t xml:space="preserve"> </w:t>
      </w:r>
      <w:r w:rsidRPr="00E53590">
        <w:rPr>
          <w:rtl/>
        </w:rPr>
        <w:t>כלבים</w:t>
      </w:r>
      <w:r w:rsidR="00C975B7">
        <w:rPr>
          <w:rtl/>
        </w:rPr>
        <w:t xml:space="preserve"> </w:t>
      </w:r>
      <w:r w:rsidRPr="00E53590">
        <w:rPr>
          <w:rtl/>
        </w:rPr>
        <w:t xml:space="preserve">ופלשתינים מעוררים אותה סלידה מהמעשה </w:t>
      </w:r>
      <w:r w:rsidR="00C975B7">
        <w:rPr>
          <w:rtl/>
        </w:rPr>
        <w:t>–</w:t>
      </w:r>
      <w:r w:rsidRPr="00E53590">
        <w:rPr>
          <w:rtl/>
        </w:rPr>
        <w:t xml:space="preserve"> לפי אותם אנשים</w:t>
      </w:r>
      <w:r w:rsidR="00C975B7">
        <w:rPr>
          <w:rtl/>
        </w:rPr>
        <w:t xml:space="preserve"> </w:t>
      </w:r>
      <w:r w:rsidRPr="00E53590">
        <w:rPr>
          <w:rtl/>
        </w:rPr>
        <w:t>ליברלים הומניים.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שהרובים, לדעתי, לא הצליחו לעשות, והרג לא הצליח לעשות, ודאי שהכלבים לא</w:t>
      </w:r>
      <w:r w:rsidR="00C975B7">
        <w:rPr>
          <w:rtl/>
        </w:rPr>
        <w:t xml:space="preserve"> </w:t>
      </w:r>
      <w:r w:rsidRPr="00E53590">
        <w:rPr>
          <w:rtl/>
        </w:rPr>
        <w:t xml:space="preserve">יצליחו לעשות </w:t>
      </w:r>
      <w:r w:rsidR="00C975B7">
        <w:rPr>
          <w:rtl/>
        </w:rPr>
        <w:t>–</w:t>
      </w:r>
      <w:r w:rsidRPr="00E53590">
        <w:rPr>
          <w:rtl/>
        </w:rPr>
        <w:t xml:space="preserve"> לדכא את רצונו של העם הפלשתיני או להכניעו.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ובעידן</w:t>
      </w:r>
      <w:r w:rsidR="00C975B7">
        <w:rPr>
          <w:rtl/>
        </w:rPr>
        <w:t xml:space="preserve"> </w:t>
      </w:r>
      <w:r w:rsidRPr="00E53590">
        <w:rPr>
          <w:rtl/>
        </w:rPr>
        <w:t>שבו</w:t>
      </w:r>
      <w:r w:rsidR="00C975B7">
        <w:rPr>
          <w:rtl/>
        </w:rPr>
        <w:t xml:space="preserve"> </w:t>
      </w:r>
      <w:r w:rsidRPr="00E53590">
        <w:rPr>
          <w:rtl/>
        </w:rPr>
        <w:t>מדברים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שלום, ושלום אמיתי וכן, מה צורך ראתה מערכת המשטרה</w:t>
      </w:r>
      <w:r w:rsidR="00C975B7">
        <w:rPr>
          <w:rtl/>
        </w:rPr>
        <w:t xml:space="preserve"> </w:t>
      </w:r>
      <w:r w:rsidRPr="00E53590">
        <w:rPr>
          <w:rtl/>
        </w:rPr>
        <w:t>והביטחון</w:t>
      </w:r>
      <w:r w:rsidR="00C975B7">
        <w:rPr>
          <w:rtl/>
        </w:rPr>
        <w:t xml:space="preserve"> </w:t>
      </w:r>
      <w:r w:rsidRPr="00E53590">
        <w:rPr>
          <w:rtl/>
        </w:rPr>
        <w:t>לייבא</w:t>
      </w:r>
      <w:r w:rsidR="00C975B7">
        <w:rPr>
          <w:rtl/>
        </w:rPr>
        <w:t xml:space="preserve"> </w:t>
      </w:r>
      <w:r w:rsidRPr="00E53590">
        <w:rPr>
          <w:rtl/>
        </w:rPr>
        <w:t>כלבים,</w:t>
      </w:r>
      <w:r w:rsidR="00C975B7">
        <w:rPr>
          <w:rtl/>
        </w:rPr>
        <w:t xml:space="preserve"> </w:t>
      </w:r>
      <w:r w:rsidRPr="00E53590">
        <w:rPr>
          <w:rtl/>
        </w:rPr>
        <w:t>שותפים</w:t>
      </w:r>
      <w:r w:rsidR="00C975B7">
        <w:rPr>
          <w:rtl/>
        </w:rPr>
        <w:t xml:space="preserve"> </w:t>
      </w:r>
      <w:r w:rsidRPr="00E53590">
        <w:rPr>
          <w:rtl/>
        </w:rPr>
        <w:t>לדיכוי?</w:t>
      </w:r>
      <w:r w:rsidR="00C975B7">
        <w:rPr>
          <w:rtl/>
        </w:rPr>
        <w:t xml:space="preserve"> </w:t>
      </w:r>
      <w:r w:rsidRPr="00E53590">
        <w:rPr>
          <w:rtl/>
        </w:rPr>
        <w:t>האם</w:t>
      </w:r>
      <w:r w:rsidR="00C975B7">
        <w:rPr>
          <w:rtl/>
        </w:rPr>
        <w:t xml:space="preserve"> </w:t>
      </w:r>
      <w:r w:rsidRPr="00E53590">
        <w:rPr>
          <w:rtl/>
        </w:rPr>
        <w:t>כך מקדמים את נושא השלום? האם כך</w:t>
      </w:r>
      <w:r w:rsidR="00C975B7">
        <w:rPr>
          <w:rtl/>
        </w:rPr>
        <w:t xml:space="preserve"> </w:t>
      </w:r>
      <w:r w:rsidRPr="00E53590">
        <w:rPr>
          <w:rtl/>
        </w:rPr>
        <w:t>מביעים כבוד כלפי הפלשתינים?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האם יהיה שימוש בכלבים גם נגד המתנחלים המתפרעים, או שמא אומנו כלבים אלה רק</w:t>
      </w:r>
      <w:r w:rsidR="00C975B7">
        <w:rPr>
          <w:rtl/>
        </w:rPr>
        <w:t xml:space="preserve"> </w:t>
      </w:r>
      <w:r w:rsidRPr="00E53590">
        <w:rPr>
          <w:rtl/>
        </w:rPr>
        <w:t>נגד פלשתינים, או שמא אומנו על</w:t>
      </w:r>
      <w:r w:rsidR="00C975B7">
        <w:rPr>
          <w:rtl/>
        </w:rPr>
        <w:t>-</w:t>
      </w:r>
      <w:r w:rsidRPr="00E53590">
        <w:rPr>
          <w:rtl/>
        </w:rPr>
        <w:t>פי ריח, גזע וצבע?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הם</w:t>
      </w:r>
      <w:r w:rsidR="00C975B7">
        <w:rPr>
          <w:rtl/>
        </w:rPr>
        <w:t xml:space="preserve"> </w:t>
      </w:r>
      <w:r w:rsidRPr="00E53590">
        <w:rPr>
          <w:rtl/>
        </w:rPr>
        <w:t>יופעלו,</w:t>
      </w:r>
      <w:r w:rsidR="00C975B7">
        <w:rPr>
          <w:rtl/>
        </w:rPr>
        <w:t xml:space="preserve"> </w:t>
      </w:r>
      <w:r w:rsidRPr="00E53590">
        <w:rPr>
          <w:rtl/>
        </w:rPr>
        <w:t>כפי</w:t>
      </w:r>
      <w:r w:rsidR="00C975B7">
        <w:rPr>
          <w:rtl/>
        </w:rPr>
        <w:t xml:space="preserve"> </w:t>
      </w:r>
      <w:r w:rsidRPr="00E53590">
        <w:rPr>
          <w:rtl/>
        </w:rPr>
        <w:t>שנכתב בעיתונות, תחילה בירושלים המזרחית, בצורה ניסיונית;</w:t>
      </w:r>
      <w:r w:rsidR="00C975B7">
        <w:rPr>
          <w:rtl/>
        </w:rPr>
        <w:t xml:space="preserve"> </w:t>
      </w:r>
      <w:r w:rsidRPr="00E53590">
        <w:rPr>
          <w:rtl/>
        </w:rPr>
        <w:t>ערביי</w:t>
      </w:r>
      <w:r w:rsidR="00C975B7">
        <w:rPr>
          <w:rtl/>
        </w:rPr>
        <w:t xml:space="preserve"> </w:t>
      </w:r>
      <w:r w:rsidRPr="00E53590">
        <w:rPr>
          <w:rtl/>
        </w:rPr>
        <w:t>ירושלים</w:t>
      </w:r>
      <w:r w:rsidR="00C975B7">
        <w:rPr>
          <w:rtl/>
        </w:rPr>
        <w:t xml:space="preserve"> </w:t>
      </w:r>
      <w:r w:rsidRPr="00E53590">
        <w:rPr>
          <w:rtl/>
        </w:rPr>
        <w:t>המזרחית</w:t>
      </w:r>
      <w:r w:rsidR="00C975B7">
        <w:rPr>
          <w:rtl/>
        </w:rPr>
        <w:t xml:space="preserve"> </w:t>
      </w:r>
      <w:r w:rsidRPr="00E53590">
        <w:rPr>
          <w:rtl/>
        </w:rPr>
        <w:t>יהוו שדה</w:t>
      </w:r>
      <w:r w:rsidR="00C975B7">
        <w:rPr>
          <w:rtl/>
        </w:rPr>
        <w:t>-</w:t>
      </w:r>
      <w:r w:rsidRPr="00E53590">
        <w:rPr>
          <w:rtl/>
        </w:rPr>
        <w:t>ניסויים, ואם הניסוי יצליח, זה ייושם כלפי כלל</w:t>
      </w:r>
      <w:r w:rsidR="00C975B7">
        <w:rPr>
          <w:rtl/>
        </w:rPr>
        <w:t xml:space="preserve"> </w:t>
      </w:r>
      <w:r w:rsidRPr="00E53590">
        <w:rPr>
          <w:rtl/>
        </w:rPr>
        <w:t>הפלשתינים.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מספרים</w:t>
      </w:r>
      <w:r w:rsidR="00C975B7">
        <w:rPr>
          <w:rtl/>
        </w:rPr>
        <w:t xml:space="preserve"> </w:t>
      </w:r>
      <w:r w:rsidRPr="00E53590">
        <w:rPr>
          <w:rtl/>
        </w:rPr>
        <w:t>לנו, כי</w:t>
      </w:r>
      <w:r w:rsidR="00C975B7">
        <w:rPr>
          <w:rtl/>
        </w:rPr>
        <w:t xml:space="preserve"> </w:t>
      </w:r>
      <w:r w:rsidRPr="00E53590">
        <w:rPr>
          <w:rtl/>
        </w:rPr>
        <w:t>הכלב אמור לשבת על הג'יפ בזמן סיור, עם מפעילו, איש המג"ב,</w:t>
      </w:r>
      <w:r w:rsidR="00C975B7">
        <w:rPr>
          <w:rtl/>
        </w:rPr>
        <w:t xml:space="preserve"> </w:t>
      </w:r>
      <w:r w:rsidRPr="00E53590">
        <w:rPr>
          <w:rtl/>
        </w:rPr>
        <w:t>וברגע שהכוח נתקל במיידי אבנים או בחפץ כלשהו, מצביע המפעיל על המיידה ומורה לכלב</w:t>
      </w:r>
      <w:r w:rsidR="00C975B7">
        <w:rPr>
          <w:rtl/>
        </w:rPr>
        <w:t xml:space="preserve"> </w:t>
      </w:r>
      <w:r w:rsidRPr="00E53590">
        <w:rPr>
          <w:rtl/>
        </w:rPr>
        <w:t>לתפוס</w:t>
      </w:r>
      <w:r w:rsidR="00C975B7">
        <w:rPr>
          <w:rtl/>
        </w:rPr>
        <w:t xml:space="preserve"> </w:t>
      </w:r>
      <w:r w:rsidRPr="00E53590">
        <w:rPr>
          <w:rtl/>
        </w:rPr>
        <w:t>אותו. נתאר לעצמנו, רבותי, ילדים, תארו לעצמכם ילד כזה עם כלב המסתער עליו</w:t>
      </w:r>
      <w:r w:rsidR="00C975B7">
        <w:rPr>
          <w:rtl/>
        </w:rPr>
        <w:t xml:space="preserve"> </w:t>
      </w:r>
      <w:r w:rsidRPr="00E53590">
        <w:rPr>
          <w:rtl/>
        </w:rPr>
        <w:t>בגלל אבן שזרק. היש אכזריות דוגמת זאת?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הסיפור, על</w:t>
      </w:r>
      <w:r w:rsidR="00C975B7">
        <w:rPr>
          <w:rtl/>
        </w:rPr>
        <w:t>-</w:t>
      </w:r>
      <w:r w:rsidRPr="00E53590">
        <w:rPr>
          <w:rtl/>
        </w:rPr>
        <w:t>פי</w:t>
      </w:r>
      <w:r w:rsidR="00C975B7">
        <w:rPr>
          <w:rtl/>
        </w:rPr>
        <w:t xml:space="preserve"> </w:t>
      </w:r>
      <w:r w:rsidRPr="00E53590">
        <w:rPr>
          <w:rtl/>
        </w:rPr>
        <w:t>הכתבים של "מעריב", יוסי לוי וארז רותם, לא הסתיים, לא נגמר.</w:t>
      </w:r>
      <w:r w:rsidR="00C975B7">
        <w:rPr>
          <w:rtl/>
        </w:rPr>
        <w:t xml:space="preserve"> </w:t>
      </w: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החשוד</w:t>
      </w:r>
      <w:r w:rsidR="00C975B7">
        <w:rPr>
          <w:rtl/>
        </w:rPr>
        <w:t xml:space="preserve"> </w:t>
      </w:r>
      <w:r w:rsidRPr="00E53590">
        <w:rPr>
          <w:rtl/>
        </w:rPr>
        <w:t>נמלט, הכלב רודף אחריו ואינו מרפה, חס וחלילה, עד אשר הוא משיגו, מזנק</w:t>
      </w:r>
      <w:r w:rsidR="00C975B7">
        <w:rPr>
          <w:rtl/>
        </w:rPr>
        <w:t xml:space="preserve"> </w:t>
      </w:r>
      <w:r w:rsidRPr="00E53590">
        <w:rPr>
          <w:rtl/>
        </w:rPr>
        <w:t>עליו, ואני מדמיין לעצמי, אם אני עוצם עיניים, איך זה שכלב מזנק על ילד או על אשה</w:t>
      </w:r>
      <w:r w:rsidR="00C975B7">
        <w:rPr>
          <w:rtl/>
        </w:rPr>
        <w:t xml:space="preserve"> </w:t>
      </w:r>
      <w:r w:rsidRPr="00E53590">
        <w:rPr>
          <w:rtl/>
        </w:rPr>
        <w:t>ומפילם ארצה.</w:t>
      </w:r>
      <w:r w:rsidR="00C975B7">
        <w:rPr>
          <w:rtl/>
        </w:rPr>
        <w:t xml:space="preserve"> </w:t>
      </w:r>
      <w:r w:rsidRPr="00E53590">
        <w:rPr>
          <w:rtl/>
        </w:rPr>
        <w:t>כך על</w:t>
      </w:r>
      <w:r w:rsidR="00C975B7">
        <w:rPr>
          <w:rtl/>
        </w:rPr>
        <w:t>-</w:t>
      </w:r>
      <w:r w:rsidRPr="00E53590">
        <w:rPr>
          <w:rtl/>
        </w:rPr>
        <w:t>פי העיתונות.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פה,</w:t>
      </w:r>
      <w:r w:rsidR="00C975B7">
        <w:rPr>
          <w:rtl/>
        </w:rPr>
        <w:t xml:space="preserve"> </w:t>
      </w:r>
      <w:r w:rsidRPr="00E53590">
        <w:rPr>
          <w:rtl/>
        </w:rPr>
        <w:t>אולי, מקומו של חבר הכנסת יצחק לוי. מה אומר חברי, חבר הכנסת יצחק לוי,</w:t>
      </w:r>
      <w:r w:rsidR="00C975B7">
        <w:rPr>
          <w:rtl/>
        </w:rPr>
        <w:t xml:space="preserve"> </w:t>
      </w:r>
      <w:r w:rsidRPr="00E53590">
        <w:rPr>
          <w:rtl/>
        </w:rPr>
        <w:t>שהוא</w:t>
      </w:r>
      <w:r w:rsidR="00C975B7">
        <w:rPr>
          <w:rtl/>
        </w:rPr>
        <w:t xml:space="preserve"> </w:t>
      </w:r>
      <w:r w:rsidRPr="00E53590">
        <w:rPr>
          <w:rtl/>
        </w:rPr>
        <w:t>עדיין</w:t>
      </w:r>
      <w:r w:rsidR="00C975B7">
        <w:rPr>
          <w:rtl/>
        </w:rPr>
        <w:t xml:space="preserve"> </w:t>
      </w:r>
      <w:r w:rsidRPr="00E53590">
        <w:rPr>
          <w:rtl/>
        </w:rPr>
        <w:t>ראש</w:t>
      </w:r>
      <w:r w:rsidR="00C975B7">
        <w:rPr>
          <w:rtl/>
        </w:rPr>
        <w:t xml:space="preserve"> </w:t>
      </w:r>
      <w:r w:rsidRPr="00E53590">
        <w:rPr>
          <w:rtl/>
        </w:rPr>
        <w:t>השדולה למען הילד? או מה דעתה של המועצה לשלום הילד בנושא הזה?</w:t>
      </w:r>
      <w:r w:rsidR="00C975B7">
        <w:rPr>
          <w:rtl/>
        </w:rPr>
        <w:t xml:space="preserve"> </w:t>
      </w:r>
      <w:r w:rsidRPr="00E53590">
        <w:rPr>
          <w:rtl/>
        </w:rPr>
        <w:t>זינוק אחרי ילד או אשה והפלתם ארצה?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סיפור</w:t>
      </w:r>
      <w:r w:rsidR="00C975B7">
        <w:rPr>
          <w:rtl/>
        </w:rPr>
        <w:t xml:space="preserve"> </w:t>
      </w:r>
      <w:r w:rsidRPr="00E53590">
        <w:rPr>
          <w:rtl/>
        </w:rPr>
        <w:t>הכלב נמשך,</w:t>
      </w:r>
      <w:r w:rsidR="00C975B7">
        <w:rPr>
          <w:rtl/>
        </w:rPr>
        <w:t xml:space="preserve"> </w:t>
      </w: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השר, על</w:t>
      </w:r>
      <w:r w:rsidR="00C975B7">
        <w:rPr>
          <w:rtl/>
        </w:rPr>
        <w:t>-</w:t>
      </w:r>
      <w:r w:rsidRPr="00E53590">
        <w:rPr>
          <w:rtl/>
        </w:rPr>
        <w:t>פי העיתונות. הכלב גוהר מעל החשוד, משמיע</w:t>
      </w:r>
      <w:r w:rsidR="00C975B7">
        <w:rPr>
          <w:rtl/>
        </w:rPr>
        <w:t xml:space="preserve"> </w:t>
      </w:r>
      <w:r w:rsidRPr="00E53590">
        <w:rPr>
          <w:rtl/>
        </w:rPr>
        <w:t>קולות</w:t>
      </w:r>
      <w:r w:rsidR="00C975B7">
        <w:rPr>
          <w:rtl/>
        </w:rPr>
        <w:t xml:space="preserve"> </w:t>
      </w:r>
      <w:r w:rsidRPr="00E53590">
        <w:rPr>
          <w:rtl/>
        </w:rPr>
        <w:t>נרגזים,</w:t>
      </w:r>
      <w:r w:rsidR="00C975B7">
        <w:rPr>
          <w:rtl/>
        </w:rPr>
        <w:t xml:space="preserve"> </w:t>
      </w:r>
      <w:r w:rsidRPr="00E53590">
        <w:rPr>
          <w:rtl/>
        </w:rPr>
        <w:t>ולא</w:t>
      </w:r>
      <w:r w:rsidR="00C975B7">
        <w:rPr>
          <w:rtl/>
        </w:rPr>
        <w:t xml:space="preserve"> </w:t>
      </w:r>
      <w:r w:rsidRPr="00E53590">
        <w:rPr>
          <w:rtl/>
        </w:rPr>
        <w:t>מאפשר</w:t>
      </w:r>
      <w:r w:rsidR="00C975B7">
        <w:rPr>
          <w:rtl/>
        </w:rPr>
        <w:t xml:space="preserve"> </w:t>
      </w:r>
      <w:r w:rsidRPr="00E53590">
        <w:rPr>
          <w:rtl/>
        </w:rPr>
        <w:t>לקורבנו</w:t>
      </w:r>
      <w:r w:rsidR="00C975B7">
        <w:rPr>
          <w:rtl/>
        </w:rPr>
        <w:t xml:space="preserve"> </w:t>
      </w:r>
      <w:r w:rsidRPr="00E53590">
        <w:rPr>
          <w:rtl/>
        </w:rPr>
        <w:t>לקום.</w:t>
      </w:r>
      <w:r w:rsidR="00C975B7">
        <w:rPr>
          <w:rtl/>
        </w:rPr>
        <w:t xml:space="preserve"> </w:t>
      </w: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הוא,</w:t>
      </w:r>
      <w:r w:rsidR="00C975B7">
        <w:rPr>
          <w:rtl/>
        </w:rPr>
        <w:t xml:space="preserve"> </w:t>
      </w:r>
      <w:r w:rsidRPr="00E53590">
        <w:rPr>
          <w:rtl/>
        </w:rPr>
        <w:t>החשוד או החשודה, מצליחים</w:t>
      </w:r>
      <w:r w:rsidR="00C975B7">
        <w:rPr>
          <w:rtl/>
        </w:rPr>
        <w:t xml:space="preserve"> </w:t>
      </w:r>
      <w:r w:rsidRPr="00E53590">
        <w:rPr>
          <w:rtl/>
        </w:rPr>
        <w:t>באיזו צורה לברוח, הוא, הכלב, דולק אחריו או אחריה עד לתוך הבית.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שנאמר בעיתונות נכון, אם כל ההצהרות האלה נכונות, העניין הזה לא</w:t>
      </w:r>
      <w:r w:rsidR="00C975B7">
        <w:rPr>
          <w:rtl/>
        </w:rPr>
        <w:t xml:space="preserve"> </w:t>
      </w:r>
      <w:r w:rsidRPr="00E53590">
        <w:rPr>
          <w:rtl/>
        </w:rPr>
        <w:t>יכול</w:t>
      </w:r>
      <w:r w:rsidR="00C975B7">
        <w:rPr>
          <w:rtl/>
        </w:rPr>
        <w:t xml:space="preserve"> </w:t>
      </w:r>
      <w:r w:rsidRPr="00E53590">
        <w:rPr>
          <w:rtl/>
        </w:rPr>
        <w:t>להתבצע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מכמה וכמה סיבות. כבוד האדם באשר הוא </w:t>
      </w:r>
      <w:r w:rsidR="00C975B7">
        <w:rPr>
          <w:rtl/>
        </w:rPr>
        <w:t>–</w:t>
      </w:r>
      <w:r w:rsidRPr="00E53590">
        <w:rPr>
          <w:rtl/>
        </w:rPr>
        <w:t xml:space="preserve"> לכך תהיה, לדעתי, בדעת הקהל</w:t>
      </w:r>
      <w:r w:rsidR="00C975B7">
        <w:rPr>
          <w:rtl/>
        </w:rPr>
        <w:t xml:space="preserve"> </w:t>
      </w:r>
      <w:r w:rsidRPr="00E53590">
        <w:rPr>
          <w:rtl/>
        </w:rPr>
        <w:t>או</w:t>
      </w:r>
      <w:r w:rsidR="00C975B7">
        <w:rPr>
          <w:rtl/>
        </w:rPr>
        <w:t xml:space="preserve"> </w:t>
      </w:r>
      <w:r w:rsidRPr="00E53590">
        <w:rPr>
          <w:rtl/>
        </w:rPr>
        <w:t>בתוך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ישראל, התנגדות מוסרית</w:t>
      </w:r>
      <w:r w:rsidR="00C975B7">
        <w:rPr>
          <w:rtl/>
        </w:rPr>
        <w:t>-</w:t>
      </w:r>
      <w:r w:rsidRPr="00E53590">
        <w:rPr>
          <w:rtl/>
        </w:rPr>
        <w:t>פוליטית וציבורית. גם מבצעית הדבר לא יצליח,</w:t>
      </w:r>
      <w:r w:rsidR="00C975B7">
        <w:rPr>
          <w:rtl/>
        </w:rPr>
        <w:t xml:space="preserve"> </w:t>
      </w:r>
      <w:r w:rsidRPr="00E53590">
        <w:rPr>
          <w:rtl/>
        </w:rPr>
        <w:t>כפי שאמרתי, כי אין סיכוי שהכלבים יצליחו במקום שבני</w:t>
      </w:r>
      <w:r w:rsidR="00C975B7">
        <w:rPr>
          <w:rtl/>
        </w:rPr>
        <w:t>-</w:t>
      </w:r>
      <w:r w:rsidRPr="00E53590">
        <w:rPr>
          <w:rtl/>
        </w:rPr>
        <w:t>אדם לא הצליחו.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לכן,</w:t>
      </w:r>
      <w:r w:rsidR="00C975B7">
        <w:rPr>
          <w:rtl/>
        </w:rPr>
        <w:t xml:space="preserve"> </w:t>
      </w: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השר,</w:t>
      </w:r>
      <w:r w:rsidR="00C975B7">
        <w:rPr>
          <w:rtl/>
        </w:rPr>
        <w:t xml:space="preserve"> </w:t>
      </w:r>
      <w:r w:rsidRPr="00E53590">
        <w:rPr>
          <w:rtl/>
        </w:rPr>
        <w:t>אני מייעץ לך כאדם, כשר בממשלה, כאיש האחראי לביצוע מעשה</w:t>
      </w:r>
      <w:r w:rsidR="00C975B7">
        <w:rPr>
          <w:rtl/>
        </w:rPr>
        <w:t xml:space="preserve"> </w:t>
      </w:r>
      <w:r w:rsidRPr="00E53590">
        <w:rPr>
          <w:rtl/>
        </w:rPr>
        <w:t>כזה,</w:t>
      </w:r>
      <w:r w:rsidR="00C975B7">
        <w:rPr>
          <w:rtl/>
        </w:rPr>
        <w:t xml:space="preserve"> </w:t>
      </w: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ייעשה,</w:t>
      </w:r>
      <w:r w:rsidR="00C975B7">
        <w:rPr>
          <w:rtl/>
        </w:rPr>
        <w:t xml:space="preserve"> </w:t>
      </w:r>
      <w:r w:rsidRPr="00E53590">
        <w:rPr>
          <w:rtl/>
        </w:rPr>
        <w:t>שהוא אנטי</w:t>
      </w:r>
      <w:r w:rsidR="00C975B7">
        <w:rPr>
          <w:rtl/>
        </w:rPr>
        <w:t>-</w:t>
      </w:r>
      <w:r w:rsidRPr="00E53590">
        <w:rPr>
          <w:rtl/>
        </w:rPr>
        <w:t xml:space="preserve">הומני </w:t>
      </w:r>
      <w:r w:rsidR="00C975B7">
        <w:rPr>
          <w:rtl/>
        </w:rPr>
        <w:t>–</w:t>
      </w:r>
      <w:r w:rsidRPr="00E53590">
        <w:rPr>
          <w:rtl/>
        </w:rPr>
        <w:t xml:space="preserve"> לבטלו לאלתר. אני מקווה שתודיע שהוא לא</w:t>
      </w:r>
      <w:r w:rsidR="00C975B7">
        <w:rPr>
          <w:rtl/>
        </w:rPr>
        <w:t xml:space="preserve"> </w:t>
      </w:r>
      <w:r w:rsidRPr="00E53590">
        <w:rPr>
          <w:rtl/>
        </w:rPr>
        <w:t>קיים כלל, ואשמח אם זה לא יהיה קיים.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אתה,</w:t>
      </w:r>
      <w:r w:rsidR="00C975B7">
        <w:rPr>
          <w:rtl/>
        </w:rPr>
        <w:t xml:space="preserve"> </w:t>
      </w: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השר,</w:t>
      </w:r>
      <w:r w:rsidR="00C975B7">
        <w:rPr>
          <w:rtl/>
        </w:rPr>
        <w:t xml:space="preserve"> </w:t>
      </w:r>
      <w:r w:rsidRPr="00E53590">
        <w:rPr>
          <w:rtl/>
        </w:rPr>
        <w:t>שיודע</w:t>
      </w:r>
      <w:r w:rsidR="00C975B7">
        <w:rPr>
          <w:rtl/>
        </w:rPr>
        <w:t xml:space="preserve"> </w:t>
      </w:r>
      <w:r w:rsidRPr="00E53590">
        <w:rPr>
          <w:rtl/>
        </w:rPr>
        <w:t>בדיוק ומכיר את הרגשות והכבוד של הערבים בכלל, גם</w:t>
      </w:r>
      <w:r w:rsidR="00C975B7">
        <w:rPr>
          <w:rtl/>
        </w:rPr>
        <w:t xml:space="preserve"> </w:t>
      </w:r>
      <w:r w:rsidRPr="00E53590">
        <w:rPr>
          <w:rtl/>
        </w:rPr>
        <w:t>הפלשתינים;</w:t>
      </w:r>
      <w:r w:rsidR="00C975B7">
        <w:rPr>
          <w:rtl/>
        </w:rPr>
        <w:t xml:space="preserve"> </w:t>
      </w:r>
      <w:r w:rsidRPr="00E53590">
        <w:rPr>
          <w:rtl/>
        </w:rPr>
        <w:t>אתה,</w:t>
      </w:r>
      <w:r w:rsidR="00C975B7">
        <w:rPr>
          <w:rtl/>
        </w:rPr>
        <w:t xml:space="preserve"> </w:t>
      </w:r>
      <w:r w:rsidRPr="00E53590">
        <w:rPr>
          <w:rtl/>
        </w:rPr>
        <w:t>אדוני השר, מכיר את הקונוטציות של עצם המעשה הזה בקרב היהודים,</w:t>
      </w:r>
      <w:r w:rsidR="00C975B7">
        <w:rPr>
          <w:rtl/>
        </w:rPr>
        <w:t xml:space="preserve"> </w:t>
      </w:r>
      <w:r w:rsidRPr="00E53590">
        <w:rPr>
          <w:rtl/>
        </w:rPr>
        <w:t>שגם</w:t>
      </w:r>
      <w:r w:rsidR="00C975B7">
        <w:rPr>
          <w:rtl/>
        </w:rPr>
        <w:t xml:space="preserve"> </w:t>
      </w:r>
      <w:r w:rsidRPr="00E53590">
        <w:rPr>
          <w:rtl/>
        </w:rPr>
        <w:t>להם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 xml:space="preserve">כבוד ויש זיכרונות וטראומות, וגם בהם, אני בטוח, צריך להתחשב </w:t>
      </w:r>
      <w:r w:rsidR="00C975B7">
        <w:rPr>
          <w:rtl/>
        </w:rPr>
        <w:t>–</w:t>
      </w:r>
      <w:r w:rsidRPr="00E53590">
        <w:rPr>
          <w:rtl/>
        </w:rPr>
        <w:t xml:space="preserve"> לכן</w:t>
      </w:r>
      <w:r w:rsidR="00C975B7">
        <w:rPr>
          <w:rtl/>
        </w:rPr>
        <w:t xml:space="preserve"> </w:t>
      </w:r>
      <w:r w:rsidRPr="00E53590">
        <w:rPr>
          <w:rtl/>
        </w:rPr>
        <w:t>הם, אנחנו כולנו, אסור לנו לתת יד לטירוף הזה.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אדוני,</w:t>
      </w:r>
      <w:r w:rsidR="00C975B7">
        <w:rPr>
          <w:rtl/>
        </w:rPr>
        <w:t xml:space="preserve"> </w:t>
      </w:r>
      <w:r w:rsidRPr="00E53590">
        <w:rPr>
          <w:rtl/>
        </w:rPr>
        <w:t>מה שנשאר לי לומר זה פשוט לעצור את הרעיון הזה, פשוט לקבור אותו, כי</w:t>
      </w:r>
      <w:r w:rsidR="00C975B7">
        <w:rPr>
          <w:rtl/>
        </w:rPr>
        <w:t xml:space="preserve"> </w:t>
      </w:r>
      <w:r w:rsidRPr="00E53590">
        <w:rPr>
          <w:rtl/>
        </w:rPr>
        <w:t>יש גבול לכל דבר. תודה.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</w:t>
      </w:r>
      <w:r w:rsidR="00C975B7">
        <w:rPr>
          <w:rtl/>
        </w:rPr>
        <w:t xml:space="preserve"> </w:t>
      </w:r>
      <w:r w:rsidRPr="00E53590">
        <w:rPr>
          <w:rtl/>
        </w:rPr>
        <w:t>רבה.</w:t>
      </w:r>
      <w:r w:rsidR="00C975B7">
        <w:rPr>
          <w:rtl/>
        </w:rPr>
        <w:t xml:space="preserve"> </w:t>
      </w:r>
      <w:r w:rsidRPr="00E53590">
        <w:rPr>
          <w:rtl/>
        </w:rPr>
        <w:t>מציע</w:t>
      </w:r>
      <w:r w:rsidR="00C975B7">
        <w:rPr>
          <w:rtl/>
        </w:rPr>
        <w:t xml:space="preserve"> </w:t>
      </w:r>
      <w:r w:rsidRPr="00E53590">
        <w:rPr>
          <w:rtl/>
        </w:rPr>
        <w:t>ההצעה לסדר</w:t>
      </w:r>
      <w:r w:rsidR="00C975B7">
        <w:rPr>
          <w:rtl/>
        </w:rPr>
        <w:t>-</w:t>
      </w:r>
      <w:r w:rsidRPr="00E53590">
        <w:rPr>
          <w:rtl/>
        </w:rPr>
        <w:t>היום מס' 3354, חבר הכנסת מיכאל איתן. בבקשה.</w:t>
      </w:r>
      <w:r w:rsidR="00C975B7">
        <w:rPr>
          <w:rtl/>
        </w:rPr>
        <w:t xml:space="preserve"> </w:t>
      </w:r>
      <w:r w:rsidRPr="00E53590">
        <w:rPr>
          <w:rtl/>
        </w:rPr>
        <w:t>אני מאוד מבקש, במסגרת שבע דקות. תודה רבה, רבותי.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כנסת</w:t>
      </w:r>
      <w:r w:rsidR="00C975B7">
        <w:rPr>
          <w:rtl/>
        </w:rPr>
        <w:t xml:space="preserve"> </w:t>
      </w:r>
      <w:r w:rsidRPr="00E53590">
        <w:rPr>
          <w:rtl/>
        </w:rPr>
        <w:t>נכבדה,</w:t>
      </w:r>
      <w:r w:rsidR="00C975B7">
        <w:rPr>
          <w:rtl/>
        </w:rPr>
        <w:t xml:space="preserve"> </w:t>
      </w:r>
      <w:r w:rsidRPr="00E53590">
        <w:rPr>
          <w:rtl/>
        </w:rPr>
        <w:t>אדוני שר המשטרה, הסוגיה שבה אנו דנים היא</w:t>
      </w:r>
      <w:r w:rsidR="00C975B7">
        <w:rPr>
          <w:rtl/>
        </w:rPr>
        <w:t xml:space="preserve"> </w:t>
      </w:r>
      <w:r w:rsidRPr="00E53590">
        <w:rPr>
          <w:rtl/>
        </w:rPr>
        <w:t>סוגיה</w:t>
      </w:r>
      <w:r w:rsidR="00C975B7">
        <w:rPr>
          <w:rtl/>
        </w:rPr>
        <w:t xml:space="preserve"> </w:t>
      </w:r>
      <w:r w:rsidRPr="00E53590">
        <w:rPr>
          <w:rtl/>
        </w:rPr>
        <w:t>שמעוררת שאלות מספר, שהן אף מרחיקות לכת מעצם הידיעה גופה.</w:t>
      </w:r>
      <w:r w:rsidR="00C975B7">
        <w:rPr>
          <w:rtl/>
        </w:rPr>
        <w:t xml:space="preserve"> </w:t>
      </w:r>
      <w:r w:rsidRPr="00E53590">
        <w:rPr>
          <w:rtl/>
        </w:rPr>
        <w:t>ברשותך, אדוני</w:t>
      </w:r>
      <w:r w:rsidR="00C975B7">
        <w:rPr>
          <w:rtl/>
        </w:rPr>
        <w:t xml:space="preserve"> </w:t>
      </w:r>
      <w:r w:rsidRPr="00E53590">
        <w:rPr>
          <w:rtl/>
        </w:rPr>
        <w:t>השר, אני אציג בפניך אותן שאלות שמתעוררות.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נתחיל בסוגיה הראשונה.</w:t>
      </w:r>
      <w:r w:rsidR="00C975B7">
        <w:rPr>
          <w:rtl/>
        </w:rPr>
        <w:t xml:space="preserve"> </w:t>
      </w:r>
      <w:r w:rsidRPr="00E53590">
        <w:rPr>
          <w:rtl/>
        </w:rPr>
        <w:t>אני נסעתי במכונית ושמעתי ברדיו את נציג המשטרה מספר</w:t>
      </w:r>
      <w:r w:rsidR="00C975B7">
        <w:rPr>
          <w:rtl/>
        </w:rPr>
        <w:t xml:space="preserve"> </w:t>
      </w:r>
      <w:r w:rsidRPr="00E53590">
        <w:rPr>
          <w:rtl/>
        </w:rPr>
        <w:t>איך</w:t>
      </w:r>
      <w:r w:rsidR="00C975B7">
        <w:rPr>
          <w:rtl/>
        </w:rPr>
        <w:t xml:space="preserve"> </w:t>
      </w:r>
      <w:r w:rsidRPr="00E53590">
        <w:rPr>
          <w:rtl/>
        </w:rPr>
        <w:t>מצאו</w:t>
      </w:r>
      <w:r w:rsidR="00C975B7">
        <w:rPr>
          <w:rtl/>
        </w:rPr>
        <w:t xml:space="preserve"> </w:t>
      </w:r>
      <w:r w:rsidRPr="00E53590">
        <w:rPr>
          <w:rtl/>
        </w:rPr>
        <w:t>כלבים מיוחדים שיודעים לאבחן, אני לא יודע באיזו שיטה, אבל היום יש כל</w:t>
      </w:r>
      <w:r w:rsidR="00C975B7">
        <w:rPr>
          <w:rtl/>
        </w:rPr>
        <w:t xml:space="preserve"> </w:t>
      </w:r>
      <w:r w:rsidRPr="00E53590">
        <w:rPr>
          <w:rtl/>
        </w:rPr>
        <w:t>מיני דברים, הם יודעים לאבחן בתוך קהל מפגין מיוחד, והם יודעים לרוץ אחריו. מסביר</w:t>
      </w:r>
      <w:r w:rsidR="00C975B7">
        <w:rPr>
          <w:rtl/>
        </w:rPr>
        <w:t xml:space="preserve"> </w:t>
      </w:r>
      <w:r w:rsidRPr="00E53590">
        <w:rPr>
          <w:rtl/>
        </w:rPr>
        <w:t>איש</w:t>
      </w:r>
      <w:r w:rsidR="00C975B7">
        <w:rPr>
          <w:rtl/>
        </w:rPr>
        <w:t xml:space="preserve"> </w:t>
      </w:r>
      <w:r w:rsidRPr="00E53590">
        <w:rPr>
          <w:rtl/>
        </w:rPr>
        <w:t>המשטרה</w:t>
      </w:r>
      <w:r w:rsidR="00C975B7">
        <w:rPr>
          <w:rtl/>
        </w:rPr>
        <w:t xml:space="preserve"> </w:t>
      </w:r>
      <w:r w:rsidRPr="00E53590">
        <w:rPr>
          <w:rtl/>
        </w:rPr>
        <w:t>במלותיו הוא:</w:t>
      </w:r>
      <w:r w:rsidR="00C975B7">
        <w:rPr>
          <w:rtl/>
        </w:rPr>
        <w:t xml:space="preserve"> </w:t>
      </w:r>
      <w:r w:rsidRPr="00E53590">
        <w:rPr>
          <w:rtl/>
        </w:rPr>
        <w:t>הם זריזים מאוד והם מתעלמים מכל מה שקורה בשטח, הם רק</w:t>
      </w:r>
      <w:r w:rsidR="00C975B7">
        <w:rPr>
          <w:rtl/>
        </w:rPr>
        <w:t xml:space="preserve"> </w:t>
      </w:r>
      <w:r w:rsidRPr="00E53590">
        <w:rPr>
          <w:rtl/>
        </w:rPr>
        <w:t>רואים</w:t>
      </w:r>
      <w:r w:rsidR="00C975B7">
        <w:rPr>
          <w:rtl/>
        </w:rPr>
        <w:t xml:space="preserve"> </w:t>
      </w:r>
      <w:r w:rsidRPr="00E53590">
        <w:rPr>
          <w:rtl/>
        </w:rPr>
        <w:t>אותו</w:t>
      </w:r>
      <w:r w:rsidR="00C975B7">
        <w:rPr>
          <w:rtl/>
        </w:rPr>
        <w:t xml:space="preserve"> </w:t>
      </w:r>
      <w:r w:rsidRPr="00E53590">
        <w:rPr>
          <w:rtl/>
        </w:rPr>
        <w:t>מפגין</w:t>
      </w:r>
      <w:r w:rsidR="00C975B7">
        <w:rPr>
          <w:rtl/>
        </w:rPr>
        <w:t xml:space="preserve"> </w:t>
      </w:r>
      <w:r w:rsidRPr="00E53590">
        <w:rPr>
          <w:rtl/>
        </w:rPr>
        <w:t>והם</w:t>
      </w:r>
      <w:r w:rsidR="00C975B7">
        <w:rPr>
          <w:rtl/>
        </w:rPr>
        <w:t xml:space="preserve"> </w:t>
      </w:r>
      <w:r w:rsidRPr="00E53590">
        <w:rPr>
          <w:rtl/>
        </w:rPr>
        <w:t>קופצים עליו, הודפים אותו, מפילים אותו ומחכים עד שיבוא</w:t>
      </w:r>
      <w:r w:rsidR="00C975B7">
        <w:rPr>
          <w:rtl/>
        </w:rPr>
        <w:t xml:space="preserve"> </w:t>
      </w:r>
      <w:r w:rsidRPr="00E53590">
        <w:rPr>
          <w:rtl/>
        </w:rPr>
        <w:t>מישהו</w:t>
      </w:r>
      <w:r w:rsidR="00C975B7">
        <w:rPr>
          <w:rtl/>
        </w:rPr>
        <w:t xml:space="preserve"> </w:t>
      </w:r>
      <w:r w:rsidRPr="00E53590">
        <w:rPr>
          <w:rtl/>
        </w:rPr>
        <w:t>וייקח</w:t>
      </w:r>
      <w:r w:rsidR="00C975B7">
        <w:rPr>
          <w:rtl/>
        </w:rPr>
        <w:t xml:space="preserve"> </w:t>
      </w:r>
      <w:r w:rsidRPr="00E53590">
        <w:rPr>
          <w:rtl/>
        </w:rPr>
        <w:t>אותו.</w:t>
      </w:r>
      <w:r w:rsidR="00C975B7">
        <w:rPr>
          <w:rtl/>
        </w:rPr>
        <w:t xml:space="preserve"> </w:t>
      </w:r>
      <w:r w:rsidRPr="00E53590">
        <w:rPr>
          <w:rtl/>
        </w:rPr>
        <w:t>כך הוא מתאר במלים שלו. והוא מספר עוד, קצין המשטרה, שישימו</w:t>
      </w:r>
      <w:r w:rsidR="00C975B7">
        <w:rPr>
          <w:rtl/>
        </w:rPr>
        <w:t xml:space="preserve"> </w:t>
      </w:r>
      <w:r w:rsidRPr="00E53590">
        <w:rPr>
          <w:rtl/>
        </w:rPr>
        <w:t>עליהם</w:t>
      </w:r>
      <w:r w:rsidR="00C975B7">
        <w:rPr>
          <w:rtl/>
        </w:rPr>
        <w:t xml:space="preserve"> </w:t>
      </w:r>
      <w:r w:rsidRPr="00E53590">
        <w:rPr>
          <w:rtl/>
        </w:rPr>
        <w:t>רסן.</w:t>
      </w:r>
      <w:r w:rsidR="00C975B7">
        <w:rPr>
          <w:rtl/>
        </w:rPr>
        <w:t xml:space="preserve"> </w:t>
      </w:r>
      <w:r w:rsidRPr="00E53590">
        <w:rPr>
          <w:rtl/>
        </w:rPr>
        <w:t>אז</w:t>
      </w:r>
      <w:r w:rsidR="00C975B7">
        <w:rPr>
          <w:rtl/>
        </w:rPr>
        <w:t xml:space="preserve"> </w:t>
      </w:r>
      <w:r w:rsidRPr="00E53590">
        <w:rPr>
          <w:rtl/>
        </w:rPr>
        <w:t>הם</w:t>
      </w:r>
      <w:r w:rsidR="00C975B7">
        <w:rPr>
          <w:rtl/>
        </w:rPr>
        <w:t xml:space="preserve"> </w:t>
      </w:r>
      <w:r w:rsidRPr="00E53590">
        <w:rPr>
          <w:rtl/>
        </w:rPr>
        <w:t>לא נושכים; הם לא ינשכו.</w:t>
      </w:r>
      <w:r w:rsidR="00C975B7">
        <w:rPr>
          <w:rtl/>
        </w:rPr>
        <w:t xml:space="preserve"> </w:t>
      </w:r>
      <w:r w:rsidRPr="00E53590">
        <w:rPr>
          <w:rtl/>
        </w:rPr>
        <w:t>ועוד הוא מסביר, שזה מיועד במיוחד</w:t>
      </w:r>
      <w:r w:rsidR="00C975B7">
        <w:rPr>
          <w:rtl/>
        </w:rPr>
        <w:t xml:space="preserve"> </w:t>
      </w:r>
      <w:r w:rsidRPr="00E53590">
        <w:rPr>
          <w:rtl/>
        </w:rPr>
        <w:t>למזרח</w:t>
      </w:r>
      <w:r w:rsidR="00C975B7">
        <w:rPr>
          <w:rtl/>
        </w:rPr>
        <w:t>-</w:t>
      </w:r>
      <w:r w:rsidRPr="00E53590">
        <w:rPr>
          <w:rtl/>
        </w:rPr>
        <w:t>ירושלים.</w:t>
      </w:r>
      <w:r w:rsidR="00C975B7">
        <w:rPr>
          <w:rtl/>
        </w:rPr>
        <w:t xml:space="preserve"> </w:t>
      </w: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זה</w:t>
      </w:r>
      <w:r w:rsidR="00C975B7">
        <w:rPr>
          <w:rtl/>
        </w:rPr>
        <w:t xml:space="preserve"> </w:t>
      </w:r>
      <w:r w:rsidRPr="00E53590">
        <w:rPr>
          <w:rtl/>
        </w:rPr>
        <w:t>במיוחד למזרח</w:t>
      </w:r>
      <w:r w:rsidR="00C975B7">
        <w:rPr>
          <w:rtl/>
        </w:rPr>
        <w:t>-</w:t>
      </w:r>
      <w:r w:rsidRPr="00E53590">
        <w:rPr>
          <w:rtl/>
        </w:rPr>
        <w:t>ירושלים, אני לא יודע, אבל הוא קבע: במיוחד</w:t>
      </w:r>
      <w:r w:rsidR="00C975B7">
        <w:rPr>
          <w:rtl/>
        </w:rPr>
        <w:t xml:space="preserve"> </w:t>
      </w:r>
      <w:r w:rsidRPr="00E53590">
        <w:rPr>
          <w:rtl/>
        </w:rPr>
        <w:t>למזרח</w:t>
      </w:r>
      <w:r w:rsidR="00C975B7">
        <w:rPr>
          <w:rtl/>
        </w:rPr>
        <w:t>-</w:t>
      </w:r>
      <w:r w:rsidRPr="00E53590">
        <w:rPr>
          <w:rtl/>
        </w:rPr>
        <w:t>ירושלים.</w:t>
      </w:r>
      <w:r w:rsidR="00C975B7">
        <w:rPr>
          <w:rtl/>
        </w:rPr>
        <w:t xml:space="preserve"> </w:t>
      </w:r>
      <w:r w:rsidRPr="00E53590">
        <w:rPr>
          <w:rtl/>
        </w:rPr>
        <w:t>כמה</w:t>
      </w:r>
      <w:r w:rsidR="00C975B7">
        <w:rPr>
          <w:rtl/>
        </w:rPr>
        <w:t xml:space="preserve"> </w:t>
      </w:r>
      <w:r w:rsidRPr="00E53590">
        <w:rPr>
          <w:rtl/>
        </w:rPr>
        <w:t>דקות</w:t>
      </w:r>
      <w:r w:rsidR="00C975B7">
        <w:rPr>
          <w:rtl/>
        </w:rPr>
        <w:t xml:space="preserve"> </w:t>
      </w:r>
      <w:r w:rsidRPr="00E53590">
        <w:rPr>
          <w:rtl/>
        </w:rPr>
        <w:t>לאחר</w:t>
      </w:r>
      <w:r w:rsidR="00C975B7">
        <w:rPr>
          <w:rtl/>
        </w:rPr>
        <w:t xml:space="preserve"> </w:t>
      </w:r>
      <w:r w:rsidRPr="00E53590">
        <w:rPr>
          <w:rtl/>
        </w:rPr>
        <w:t>מכן</w:t>
      </w:r>
      <w:r w:rsidR="00C975B7">
        <w:rPr>
          <w:rtl/>
        </w:rPr>
        <w:t xml:space="preserve"> </w:t>
      </w:r>
      <w:r w:rsidRPr="00E53590">
        <w:rPr>
          <w:rtl/>
        </w:rPr>
        <w:t>אני שומע באותו שידור רדיו, ואני צובט את</w:t>
      </w:r>
      <w:r w:rsidR="00C975B7">
        <w:rPr>
          <w:rtl/>
        </w:rPr>
        <w:t xml:space="preserve"> </w:t>
      </w:r>
      <w:r w:rsidRPr="00E53590">
        <w:rPr>
          <w:rtl/>
        </w:rPr>
        <w:t>עצמי, את שר המשטרה מסביר, שבכלל מדובר בכלבים המאומנים לרחרח ולמצוא חומרי חבלה.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מדברים? אני רוצה לשאול שאלה פשוטה.</w:t>
      </w:r>
      <w:r w:rsidR="00C975B7">
        <w:rPr>
          <w:rtl/>
        </w:rPr>
        <w:t xml:space="preserve"> </w:t>
      </w:r>
      <w:r w:rsidRPr="00E53590">
        <w:rPr>
          <w:rtl/>
        </w:rPr>
        <w:t>האם המשטרה מדברת בקול אחד ושר</w:t>
      </w:r>
      <w:r w:rsidR="00C975B7">
        <w:rPr>
          <w:rtl/>
        </w:rPr>
        <w:t xml:space="preserve"> </w:t>
      </w:r>
      <w:r w:rsidRPr="00E53590">
        <w:rPr>
          <w:rtl/>
        </w:rPr>
        <w:t>המשטרה מדבר בקול שני? מה קורה פה?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שאלה</w:t>
      </w:r>
      <w:r w:rsidR="00C975B7">
        <w:rPr>
          <w:rtl/>
        </w:rPr>
        <w:t xml:space="preserve"> </w:t>
      </w:r>
      <w:r w:rsidRPr="00E53590">
        <w:rPr>
          <w:rtl/>
        </w:rPr>
        <w:t>שנייה,</w:t>
      </w:r>
      <w:r w:rsidR="00C975B7">
        <w:rPr>
          <w:rtl/>
        </w:rPr>
        <w:t xml:space="preserve"> </w:t>
      </w: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הכלבים</w:t>
      </w:r>
      <w:r w:rsidR="00C975B7">
        <w:rPr>
          <w:rtl/>
        </w:rPr>
        <w:t xml:space="preserve"> </w:t>
      </w:r>
      <w:r w:rsidRPr="00E53590">
        <w:rPr>
          <w:rtl/>
        </w:rPr>
        <w:t>האלה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כך</w:t>
      </w:r>
      <w:r w:rsidR="00C975B7">
        <w:rPr>
          <w:rtl/>
        </w:rPr>
        <w:t xml:space="preserve"> </w:t>
      </w:r>
      <w:r w:rsidRPr="00E53590">
        <w:rPr>
          <w:rtl/>
        </w:rPr>
        <w:t>יעילים</w:t>
      </w:r>
      <w:r w:rsidR="00C975B7">
        <w:rPr>
          <w:rtl/>
        </w:rPr>
        <w:t xml:space="preserve"> </w:t>
      </w:r>
      <w:r w:rsidRPr="00E53590">
        <w:rPr>
          <w:rtl/>
        </w:rPr>
        <w:t>וכל</w:t>
      </w:r>
      <w:r w:rsidR="00C975B7">
        <w:rPr>
          <w:rtl/>
        </w:rPr>
        <w:t xml:space="preserve"> </w:t>
      </w:r>
      <w:r w:rsidRPr="00E53590">
        <w:rPr>
          <w:rtl/>
        </w:rPr>
        <w:t>כך</w:t>
      </w:r>
      <w:r w:rsidR="00C975B7">
        <w:rPr>
          <w:rtl/>
        </w:rPr>
        <w:t xml:space="preserve"> </w:t>
      </w:r>
      <w:r w:rsidRPr="00E53590">
        <w:rPr>
          <w:rtl/>
        </w:rPr>
        <w:t>טובים,</w:t>
      </w:r>
      <w:r w:rsidR="00C975B7">
        <w:rPr>
          <w:rtl/>
        </w:rPr>
        <w:t xml:space="preserve"> </w:t>
      </w:r>
      <w:r w:rsidRPr="00E53590">
        <w:rPr>
          <w:rtl/>
        </w:rPr>
        <w:t>מדוע</w:t>
      </w:r>
      <w:r w:rsidR="00C975B7">
        <w:rPr>
          <w:rtl/>
        </w:rPr>
        <w:t xml:space="preserve"> </w:t>
      </w:r>
      <w:r w:rsidRPr="00E53590">
        <w:rPr>
          <w:rtl/>
        </w:rPr>
        <w:t>רק</w:t>
      </w:r>
      <w:r w:rsidR="00C975B7">
        <w:rPr>
          <w:rtl/>
        </w:rPr>
        <w:t xml:space="preserve"> </w:t>
      </w:r>
      <w:r w:rsidRPr="00E53590">
        <w:rPr>
          <w:rtl/>
        </w:rPr>
        <w:t>במזרח</w:t>
      </w:r>
      <w:r w:rsidR="00C975B7">
        <w:rPr>
          <w:rtl/>
        </w:rPr>
        <w:t>-</w:t>
      </w:r>
      <w:r w:rsidRPr="00E53590">
        <w:rPr>
          <w:rtl/>
        </w:rPr>
        <w:t>ירושלים?</w:t>
      </w:r>
      <w:r w:rsidR="00C975B7">
        <w:rPr>
          <w:rtl/>
        </w:rPr>
        <w:t xml:space="preserve"> </w:t>
      </w:r>
      <w:r w:rsidRPr="00E53590">
        <w:rPr>
          <w:rtl/>
        </w:rPr>
        <w:t>זה</w:t>
      </w:r>
      <w:r w:rsidR="00C975B7">
        <w:rPr>
          <w:rtl/>
        </w:rPr>
        <w:t xml:space="preserve"> </w:t>
      </w:r>
      <w:r w:rsidRPr="00E53590">
        <w:rPr>
          <w:rtl/>
        </w:rPr>
        <w:t>המקום</w:t>
      </w:r>
      <w:r w:rsidR="00C975B7">
        <w:rPr>
          <w:rtl/>
        </w:rPr>
        <w:t xml:space="preserve"> </w:t>
      </w:r>
      <w:r w:rsidRPr="00E53590">
        <w:rPr>
          <w:rtl/>
        </w:rPr>
        <w:t>היחיד</w:t>
      </w:r>
      <w:r w:rsidR="00C975B7">
        <w:rPr>
          <w:rtl/>
        </w:rPr>
        <w:t xml:space="preserve"> </w:t>
      </w:r>
      <w:r w:rsidRPr="00E53590">
        <w:rPr>
          <w:rtl/>
        </w:rPr>
        <w:t>בכל ארץ</w:t>
      </w:r>
      <w:r w:rsidR="00C975B7">
        <w:rPr>
          <w:rtl/>
        </w:rPr>
        <w:t>-</w:t>
      </w:r>
      <w:r w:rsidRPr="00E53590">
        <w:rPr>
          <w:rtl/>
        </w:rPr>
        <w:t>ישראל שיש בו מפגינים? אולי לא הובנתי</w:t>
      </w:r>
      <w:r w:rsidR="00C975B7">
        <w:rPr>
          <w:rtl/>
        </w:rPr>
        <w:t xml:space="preserve"> </w:t>
      </w:r>
      <w:r w:rsidRPr="00E53590">
        <w:rPr>
          <w:rtl/>
        </w:rPr>
        <w:t>כהלכה,</w:t>
      </w:r>
      <w:r w:rsidR="00C975B7">
        <w:rPr>
          <w:rtl/>
        </w:rPr>
        <w:t xml:space="preserve"> </w:t>
      </w:r>
      <w:r w:rsidRPr="00E53590">
        <w:rPr>
          <w:rtl/>
        </w:rPr>
        <w:t>לכן אחזור על השאלה השנייה: מדוע רק עכשיו? מדוע לא בעזה? מדוע לא ביריחו</w:t>
      </w:r>
      <w:r w:rsidR="00C975B7">
        <w:rPr>
          <w:rtl/>
        </w:rPr>
        <w:t xml:space="preserve"> </w:t>
      </w:r>
      <w:r w:rsidRPr="00E53590">
        <w:rPr>
          <w:rtl/>
        </w:rPr>
        <w:t>תחילה</w:t>
      </w:r>
      <w:r w:rsidR="00C975B7">
        <w:rPr>
          <w:rtl/>
        </w:rPr>
        <w:t xml:space="preserve"> </w:t>
      </w:r>
      <w:r w:rsidRPr="00E53590">
        <w:rPr>
          <w:rtl/>
        </w:rPr>
        <w:t>ואחר</w:t>
      </w:r>
      <w:r w:rsidR="00C975B7">
        <w:rPr>
          <w:rtl/>
        </w:rPr>
        <w:t>-</w:t>
      </w:r>
      <w:r w:rsidRPr="00E53590">
        <w:rPr>
          <w:rtl/>
        </w:rPr>
        <w:t>כך</w:t>
      </w:r>
      <w:r w:rsidR="00C975B7">
        <w:rPr>
          <w:rtl/>
        </w:rPr>
        <w:t xml:space="preserve"> </w:t>
      </w:r>
      <w:r w:rsidRPr="00E53590">
        <w:rPr>
          <w:rtl/>
        </w:rPr>
        <w:t>במזרח</w:t>
      </w:r>
      <w:r w:rsidR="00C975B7">
        <w:rPr>
          <w:rtl/>
        </w:rPr>
        <w:t>-</w:t>
      </w:r>
      <w:r w:rsidRPr="00E53590">
        <w:rPr>
          <w:rtl/>
        </w:rPr>
        <w:t>ירושלים,</w:t>
      </w:r>
      <w:r w:rsidR="00C975B7">
        <w:rPr>
          <w:rtl/>
        </w:rPr>
        <w:t xml:space="preserve"> </w:t>
      </w:r>
      <w:r w:rsidRPr="00E53590">
        <w:rPr>
          <w:rtl/>
        </w:rPr>
        <w:t>כמו בתוכנית שלכם? כן, עזה ויריחו תחילה ואחר כך</w:t>
      </w:r>
      <w:r w:rsidR="00C975B7">
        <w:rPr>
          <w:rtl/>
        </w:rPr>
        <w:t xml:space="preserve"> </w:t>
      </w:r>
      <w:r w:rsidRPr="00E53590">
        <w:rPr>
          <w:rtl/>
        </w:rPr>
        <w:t>מזרח</w:t>
      </w:r>
      <w:r w:rsidR="00C975B7">
        <w:rPr>
          <w:rtl/>
        </w:rPr>
        <w:t>-</w:t>
      </w:r>
      <w:r w:rsidRPr="00E53590">
        <w:rPr>
          <w:rtl/>
        </w:rPr>
        <w:t>ירושלים. למה דווקא מזרח</w:t>
      </w:r>
      <w:r w:rsidR="00C975B7">
        <w:rPr>
          <w:rtl/>
        </w:rPr>
        <w:t>-</w:t>
      </w:r>
      <w:r w:rsidRPr="00E53590">
        <w:rPr>
          <w:rtl/>
        </w:rPr>
        <w:t>ירושלים?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הוא צודק במיוחד, כי יריחו זה לרחרח.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 עוזר לי. יריחו זה מלרחרח, אז אפילו יש ניסיון טוב שם.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נגיד</w:t>
      </w:r>
      <w:r w:rsidR="00C975B7">
        <w:rPr>
          <w:rtl/>
        </w:rPr>
        <w:t xml:space="preserve"> </w:t>
      </w:r>
      <w:r w:rsidRPr="00E53590">
        <w:rPr>
          <w:rtl/>
        </w:rPr>
        <w:t>לרגע אחד, בסדר, מזרח</w:t>
      </w:r>
      <w:r w:rsidR="00C975B7">
        <w:rPr>
          <w:rtl/>
        </w:rPr>
        <w:t>-</w:t>
      </w:r>
      <w:r w:rsidRPr="00E53590">
        <w:rPr>
          <w:rtl/>
        </w:rPr>
        <w:t>ירושלים, כי המשטרה מופקדת על תחומי מדינת</w:t>
      </w:r>
      <w:r w:rsidR="00C975B7">
        <w:rPr>
          <w:rtl/>
        </w:rPr>
        <w:t xml:space="preserve"> </w:t>
      </w:r>
      <w:r w:rsidRPr="00E53590">
        <w:rPr>
          <w:rtl/>
        </w:rPr>
        <w:t>ישראל</w:t>
      </w:r>
      <w:r w:rsidR="00C975B7">
        <w:rPr>
          <w:rtl/>
        </w:rPr>
        <w:t xml:space="preserve"> </w:t>
      </w:r>
      <w:r w:rsidRPr="00E53590">
        <w:rPr>
          <w:rtl/>
        </w:rPr>
        <w:t>וצה"ל</w:t>
      </w:r>
      <w:r w:rsidR="00C975B7">
        <w:rPr>
          <w:rtl/>
        </w:rPr>
        <w:t xml:space="preserve"> </w:t>
      </w:r>
      <w:r w:rsidRPr="00E53590">
        <w:rPr>
          <w:rtl/>
        </w:rPr>
        <w:t>עדיין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מכיר</w:t>
      </w:r>
      <w:r w:rsidR="00C975B7">
        <w:rPr>
          <w:rtl/>
        </w:rPr>
        <w:t xml:space="preserve"> </w:t>
      </w:r>
      <w:r w:rsidRPr="00E53590">
        <w:rPr>
          <w:rtl/>
        </w:rPr>
        <w:t>בשיטות</w:t>
      </w:r>
      <w:r w:rsidR="00C975B7">
        <w:rPr>
          <w:rtl/>
        </w:rPr>
        <w:t xml:space="preserve"> </w:t>
      </w:r>
      <w:r w:rsidRPr="00E53590">
        <w:rPr>
          <w:rtl/>
        </w:rPr>
        <w:t>האלה.</w:t>
      </w:r>
      <w:r w:rsidR="00C975B7">
        <w:rPr>
          <w:rtl/>
        </w:rPr>
        <w:t xml:space="preserve"> </w:t>
      </w:r>
      <w:r w:rsidRPr="00E53590">
        <w:rPr>
          <w:rtl/>
        </w:rPr>
        <w:t>אז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שואל</w:t>
      </w:r>
      <w:r w:rsidR="00C975B7">
        <w:rPr>
          <w:rtl/>
        </w:rPr>
        <w:t xml:space="preserve"> </w:t>
      </w:r>
      <w:r w:rsidRPr="00E53590">
        <w:rPr>
          <w:rtl/>
        </w:rPr>
        <w:t>שאלה</w:t>
      </w:r>
      <w:r w:rsidR="00C975B7">
        <w:rPr>
          <w:rtl/>
        </w:rPr>
        <w:t xml:space="preserve"> </w:t>
      </w:r>
      <w:r w:rsidRPr="00E53590">
        <w:rPr>
          <w:rtl/>
        </w:rPr>
        <w:t>פשוטה:</w:t>
      </w:r>
      <w:r w:rsidR="00C975B7">
        <w:rPr>
          <w:rtl/>
        </w:rPr>
        <w:t xml:space="preserve"> </w:t>
      </w:r>
      <w:r w:rsidRPr="00E53590">
        <w:rPr>
          <w:rtl/>
        </w:rPr>
        <w:t>אם זה טוב</w:t>
      </w:r>
      <w:r w:rsidR="00C975B7">
        <w:rPr>
          <w:rtl/>
        </w:rPr>
        <w:t xml:space="preserve"> </w:t>
      </w:r>
      <w:r w:rsidRPr="00E53590">
        <w:rPr>
          <w:rtl/>
        </w:rPr>
        <w:t>למזרח</w:t>
      </w:r>
      <w:r w:rsidR="00C975B7">
        <w:rPr>
          <w:rtl/>
        </w:rPr>
        <w:t>-</w:t>
      </w:r>
      <w:r w:rsidRPr="00E53590">
        <w:rPr>
          <w:rtl/>
        </w:rPr>
        <w:t>ירושלים,</w:t>
      </w:r>
      <w:r w:rsidR="00C975B7">
        <w:rPr>
          <w:rtl/>
        </w:rPr>
        <w:t xml:space="preserve"> </w:t>
      </w:r>
      <w:r w:rsidRPr="00E53590">
        <w:rPr>
          <w:rtl/>
        </w:rPr>
        <w:t>זה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טוב</w:t>
      </w:r>
      <w:r w:rsidR="00C975B7">
        <w:rPr>
          <w:rtl/>
        </w:rPr>
        <w:t xml:space="preserve"> </w:t>
      </w:r>
      <w:r w:rsidRPr="00E53590">
        <w:rPr>
          <w:rtl/>
        </w:rPr>
        <w:t>בתל</w:t>
      </w:r>
      <w:r w:rsidR="00C975B7">
        <w:rPr>
          <w:rtl/>
        </w:rPr>
        <w:t>-</w:t>
      </w:r>
      <w:r w:rsidRPr="00E53590">
        <w:rPr>
          <w:rtl/>
        </w:rPr>
        <w:t>אביב?</w:t>
      </w:r>
      <w:r w:rsidR="00C975B7">
        <w:rPr>
          <w:rtl/>
        </w:rPr>
        <w:t xml:space="preserve"> </w:t>
      </w:r>
      <w:r w:rsidRPr="00E53590">
        <w:rPr>
          <w:rtl/>
        </w:rPr>
        <w:t>הרי אנחנו אומרים שמזרח</w:t>
      </w:r>
      <w:r w:rsidR="00C975B7">
        <w:rPr>
          <w:rtl/>
        </w:rPr>
        <w:t>-</w:t>
      </w:r>
      <w:r w:rsidRPr="00E53590">
        <w:rPr>
          <w:rtl/>
        </w:rPr>
        <w:t>ירושלים היא חלק</w:t>
      </w:r>
      <w:r w:rsidR="00C975B7">
        <w:rPr>
          <w:rtl/>
        </w:rPr>
        <w:t xml:space="preserve"> </w:t>
      </w:r>
      <w:r w:rsidRPr="00E53590">
        <w:rPr>
          <w:rtl/>
        </w:rPr>
        <w:t>ממדינת</w:t>
      </w:r>
      <w:r w:rsidR="00C975B7">
        <w:rPr>
          <w:rtl/>
        </w:rPr>
        <w:t xml:space="preserve"> </w:t>
      </w:r>
      <w:r w:rsidRPr="00E53590">
        <w:rPr>
          <w:rtl/>
        </w:rPr>
        <w:t>ישראל.</w:t>
      </w:r>
      <w:r w:rsidR="00C975B7">
        <w:rPr>
          <w:rtl/>
        </w:rPr>
        <w:t xml:space="preserve"> </w:t>
      </w:r>
      <w:r w:rsidRPr="00E53590">
        <w:rPr>
          <w:rtl/>
        </w:rPr>
        <w:t>אה, במזרח</w:t>
      </w:r>
      <w:r w:rsidR="00C975B7">
        <w:rPr>
          <w:rtl/>
        </w:rPr>
        <w:t>-</w:t>
      </w:r>
      <w:r w:rsidRPr="00E53590">
        <w:rPr>
          <w:rtl/>
        </w:rPr>
        <w:t>ירושלים גרים ערבים. טוב, אם זה רק נגד ערבים, אז אולי</w:t>
      </w:r>
      <w:r w:rsidR="00C975B7">
        <w:rPr>
          <w:rtl/>
        </w:rPr>
        <w:t xml:space="preserve"> </w:t>
      </w:r>
      <w:r w:rsidRPr="00E53590">
        <w:rPr>
          <w:rtl/>
        </w:rPr>
        <w:t>תשימו אותם גם בטייבה, באום</w:t>
      </w:r>
      <w:r w:rsidR="00C975B7">
        <w:rPr>
          <w:rtl/>
        </w:rPr>
        <w:t>-</w:t>
      </w:r>
      <w:r w:rsidRPr="00E53590">
        <w:rPr>
          <w:rtl/>
        </w:rPr>
        <w:t>אל</w:t>
      </w:r>
      <w:r w:rsidR="00C975B7">
        <w:rPr>
          <w:rtl/>
        </w:rPr>
        <w:t>-</w:t>
      </w:r>
      <w:r w:rsidRPr="00E53590">
        <w:rPr>
          <w:rtl/>
        </w:rPr>
        <w:t>פחם ובנצרת?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כל השאלות האלה מעידות שהמשטרה, שקיבלה את ההחלטה הזאת, עשתה מעשה שטותי, לא</w:t>
      </w:r>
      <w:r w:rsidR="00C975B7">
        <w:rPr>
          <w:rtl/>
        </w:rPr>
        <w:t xml:space="preserve"> </w:t>
      </w:r>
      <w:r w:rsidRPr="00E53590">
        <w:rPr>
          <w:rtl/>
        </w:rPr>
        <w:t>ברור,</w:t>
      </w:r>
      <w:r w:rsidR="00C975B7">
        <w:rPr>
          <w:rtl/>
        </w:rPr>
        <w:t xml:space="preserve"> </w:t>
      </w:r>
      <w:r w:rsidRPr="00E53590">
        <w:rPr>
          <w:rtl/>
        </w:rPr>
        <w:t>והייתי</w:t>
      </w:r>
      <w:r w:rsidR="00C975B7">
        <w:rPr>
          <w:rtl/>
        </w:rPr>
        <w:t xml:space="preserve"> </w:t>
      </w:r>
      <w:r w:rsidRPr="00E53590">
        <w:rPr>
          <w:rtl/>
        </w:rPr>
        <w:t>מוכן</w:t>
      </w:r>
      <w:r w:rsidR="00C975B7">
        <w:rPr>
          <w:rtl/>
        </w:rPr>
        <w:t xml:space="preserve"> </w:t>
      </w:r>
      <w:r w:rsidRPr="00E53590">
        <w:rPr>
          <w:rtl/>
        </w:rPr>
        <w:t>לשחזר</w:t>
      </w:r>
      <w:r w:rsidR="00C975B7">
        <w:rPr>
          <w:rtl/>
        </w:rPr>
        <w:t xml:space="preserve"> </w:t>
      </w:r>
      <w:r w:rsidRPr="00E53590">
        <w:rPr>
          <w:rtl/>
        </w:rPr>
        <w:t>ולהבין</w:t>
      </w:r>
      <w:r w:rsidR="00C975B7">
        <w:rPr>
          <w:rtl/>
        </w:rPr>
        <w:t xml:space="preserve"> </w:t>
      </w:r>
      <w:r w:rsidRPr="00E53590">
        <w:rPr>
          <w:rtl/>
        </w:rPr>
        <w:t>איך התנהלה הישיבה שם, כדי להבין איך מקבלים</w:t>
      </w:r>
      <w:r w:rsidR="00C975B7">
        <w:rPr>
          <w:rtl/>
        </w:rPr>
        <w:t xml:space="preserve"> </w:t>
      </w:r>
      <w:r w:rsidRPr="00E53590">
        <w:rPr>
          <w:rtl/>
        </w:rPr>
        <w:t>בחוסר רגישות החלטה כזאת, החלטה שלא תחזיק מעמד, שעלתה כסף. אני רוצה לדעת, במקום</w:t>
      </w:r>
      <w:r w:rsidR="00C975B7">
        <w:rPr>
          <w:rtl/>
        </w:rPr>
        <w:t xml:space="preserve"> </w:t>
      </w:r>
      <w:r w:rsidRPr="00E53590">
        <w:rPr>
          <w:rtl/>
        </w:rPr>
        <w:t>הזה</w:t>
      </w:r>
      <w:r w:rsidR="00C975B7">
        <w:rPr>
          <w:rtl/>
        </w:rPr>
        <w:t xml:space="preserve"> </w:t>
      </w:r>
      <w:r w:rsidRPr="00E53590">
        <w:rPr>
          <w:rtl/>
        </w:rPr>
        <w:t>שמקבלים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ההחלטות, מי הצוות? מי הבקרה על תהליך קבלת ההחלטות האלה? ואיך</w:t>
      </w:r>
      <w:r w:rsidR="00C975B7">
        <w:rPr>
          <w:rtl/>
        </w:rPr>
        <w:t xml:space="preserve"> </w:t>
      </w:r>
      <w:r w:rsidRPr="00E53590">
        <w:rPr>
          <w:rtl/>
        </w:rPr>
        <w:t>מתנהלת</w:t>
      </w:r>
      <w:r w:rsidR="00C975B7">
        <w:rPr>
          <w:rtl/>
        </w:rPr>
        <w:t xml:space="preserve"> </w:t>
      </w:r>
      <w:r w:rsidRPr="00E53590">
        <w:rPr>
          <w:rtl/>
        </w:rPr>
        <w:t>ישיבה?</w:t>
      </w:r>
      <w:r w:rsidR="00C975B7">
        <w:rPr>
          <w:rtl/>
        </w:rPr>
        <w:t xml:space="preserve"> </w:t>
      </w:r>
      <w:r w:rsidRPr="00E53590">
        <w:rPr>
          <w:rtl/>
        </w:rPr>
        <w:t>איך</w:t>
      </w:r>
      <w:r w:rsidR="00C975B7">
        <w:rPr>
          <w:rtl/>
        </w:rPr>
        <w:t xml:space="preserve"> </w:t>
      </w:r>
      <w:r w:rsidRPr="00E53590">
        <w:rPr>
          <w:rtl/>
        </w:rPr>
        <w:t>יצאו שם אנשים ולא הבינו שאנחנו ננאם את הנאומים האלה, שדעת</w:t>
      </w:r>
      <w:r w:rsidR="00C975B7">
        <w:rPr>
          <w:rtl/>
        </w:rPr>
        <w:t xml:space="preserve"> </w:t>
      </w:r>
      <w:r w:rsidRPr="00E53590">
        <w:rPr>
          <w:rtl/>
        </w:rPr>
        <w:t>הקהל</w:t>
      </w:r>
      <w:r w:rsidR="00C975B7">
        <w:rPr>
          <w:rtl/>
        </w:rPr>
        <w:t xml:space="preserve"> </w:t>
      </w:r>
      <w:r w:rsidRPr="00E53590">
        <w:rPr>
          <w:rtl/>
        </w:rPr>
        <w:t>בישראל</w:t>
      </w:r>
      <w:r w:rsidR="00C975B7">
        <w:rPr>
          <w:rtl/>
        </w:rPr>
        <w:t xml:space="preserve"> </w:t>
      </w:r>
      <w:r w:rsidRPr="00E53590">
        <w:rPr>
          <w:rtl/>
        </w:rPr>
        <w:t>לא תקבל את זה, שאין תשובות על כל הדברים, ואחרי כל זה לא מסרו לשר</w:t>
      </w:r>
      <w:r w:rsidR="00C975B7">
        <w:rPr>
          <w:rtl/>
        </w:rPr>
        <w:t xml:space="preserve"> </w:t>
      </w:r>
      <w:r w:rsidRPr="00E53590">
        <w:rPr>
          <w:rtl/>
        </w:rPr>
        <w:t>הממונה</w:t>
      </w:r>
      <w:r w:rsidR="00C975B7">
        <w:rPr>
          <w:rtl/>
        </w:rPr>
        <w:t xml:space="preserve"> </w:t>
      </w:r>
      <w:r w:rsidRPr="00E53590">
        <w:rPr>
          <w:rtl/>
        </w:rPr>
        <w:t>בדיוק</w:t>
      </w:r>
      <w:r w:rsidR="00C975B7">
        <w:rPr>
          <w:rtl/>
        </w:rPr>
        <w:t xml:space="preserve"> </w:t>
      </w: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ההחלטה, מה היא אומרת? ומופיעים ומסבירים אותה בשני קולות. זה</w:t>
      </w:r>
      <w:r w:rsidR="00C975B7">
        <w:rPr>
          <w:rtl/>
        </w:rPr>
        <w:t xml:space="preserve"> </w:t>
      </w:r>
      <w:r w:rsidRPr="00E53590">
        <w:rPr>
          <w:rtl/>
        </w:rPr>
        <w:t>הדבר</w:t>
      </w:r>
      <w:r w:rsidR="00C975B7">
        <w:rPr>
          <w:rtl/>
        </w:rPr>
        <w:t xml:space="preserve"> </w:t>
      </w:r>
      <w:r w:rsidRPr="00E53590">
        <w:rPr>
          <w:rtl/>
        </w:rPr>
        <w:t>המדאיג</w:t>
      </w:r>
      <w:r w:rsidR="00C975B7">
        <w:rPr>
          <w:rtl/>
        </w:rPr>
        <w:t xml:space="preserve"> </w:t>
      </w:r>
      <w:r w:rsidRPr="00E53590">
        <w:rPr>
          <w:rtl/>
        </w:rPr>
        <w:t>ביותר</w:t>
      </w:r>
      <w:r w:rsidR="00C975B7">
        <w:rPr>
          <w:rtl/>
        </w:rPr>
        <w:t xml:space="preserve"> </w:t>
      </w:r>
      <w:r w:rsidRPr="00E53590">
        <w:rPr>
          <w:rtl/>
        </w:rPr>
        <w:t>בכל</w:t>
      </w:r>
      <w:r w:rsidR="00C975B7">
        <w:rPr>
          <w:rtl/>
        </w:rPr>
        <w:t xml:space="preserve"> </w:t>
      </w:r>
      <w:r w:rsidRPr="00E53590">
        <w:rPr>
          <w:rtl/>
        </w:rPr>
        <w:t>העניין,</w:t>
      </w:r>
      <w:r w:rsidR="00C975B7">
        <w:rPr>
          <w:rtl/>
        </w:rPr>
        <w:t xml:space="preserve"> </w:t>
      </w:r>
      <w:r w:rsidRPr="00E53590">
        <w:rPr>
          <w:rtl/>
        </w:rPr>
        <w:t>כי ברור שמהחלטה זו לא יצא כלום, לא יהיו שום</w:t>
      </w:r>
      <w:r w:rsidR="00C975B7">
        <w:rPr>
          <w:rtl/>
        </w:rPr>
        <w:t xml:space="preserve"> </w:t>
      </w:r>
      <w:r w:rsidRPr="00E53590">
        <w:rPr>
          <w:rtl/>
        </w:rPr>
        <w:t>כלבים</w:t>
      </w:r>
      <w:r w:rsidR="00C975B7">
        <w:rPr>
          <w:rtl/>
        </w:rPr>
        <w:t xml:space="preserve"> </w:t>
      </w:r>
      <w:r w:rsidRPr="00E53590">
        <w:rPr>
          <w:rtl/>
        </w:rPr>
        <w:t>מול</w:t>
      </w:r>
      <w:r w:rsidR="00C975B7">
        <w:rPr>
          <w:rtl/>
        </w:rPr>
        <w:t xml:space="preserve"> </w:t>
      </w:r>
      <w:r w:rsidRPr="00E53590">
        <w:rPr>
          <w:rtl/>
        </w:rPr>
        <w:t>שום</w:t>
      </w:r>
      <w:r w:rsidR="00C975B7">
        <w:rPr>
          <w:rtl/>
        </w:rPr>
        <w:t xml:space="preserve"> </w:t>
      </w:r>
      <w:r w:rsidRPr="00E53590">
        <w:rPr>
          <w:rtl/>
        </w:rPr>
        <w:t>מפגינים,</w:t>
      </w:r>
      <w:r w:rsidR="00C975B7">
        <w:rPr>
          <w:rtl/>
        </w:rPr>
        <w:t xml:space="preserve"> </w:t>
      </w:r>
      <w:r w:rsidRPr="00E53590">
        <w:rPr>
          <w:rtl/>
        </w:rPr>
        <w:t>וכולם</w:t>
      </w:r>
      <w:r w:rsidR="00C975B7">
        <w:rPr>
          <w:rtl/>
        </w:rPr>
        <w:t xml:space="preserve"> </w:t>
      </w:r>
      <w:r w:rsidRPr="00E53590">
        <w:rPr>
          <w:rtl/>
        </w:rPr>
        <w:t>ייקחו את</w:t>
      </w:r>
      <w:r w:rsidR="00C975B7">
        <w:rPr>
          <w:rtl/>
        </w:rPr>
        <w:t xml:space="preserve"> </w:t>
      </w:r>
      <w:r w:rsidRPr="00E53590">
        <w:rPr>
          <w:rtl/>
        </w:rPr>
        <w:t>זה</w:t>
      </w:r>
      <w:r w:rsidR="00C975B7">
        <w:rPr>
          <w:rtl/>
        </w:rPr>
        <w:t xml:space="preserve"> </w:t>
      </w:r>
      <w:r w:rsidRPr="00E53590">
        <w:rPr>
          <w:rtl/>
        </w:rPr>
        <w:t>בחזרה.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צריך רק להפיק את הלקחים המתאימים, כי אם מקבלים החלטות מוטעות בדברים שניתן</w:t>
      </w:r>
      <w:r w:rsidR="00C975B7">
        <w:rPr>
          <w:rtl/>
        </w:rPr>
        <w:t xml:space="preserve"> </w:t>
      </w:r>
      <w:r w:rsidRPr="00E53590">
        <w:rPr>
          <w:rtl/>
        </w:rPr>
        <w:t>למנוע</w:t>
      </w:r>
      <w:r w:rsidR="00C975B7">
        <w:rPr>
          <w:rtl/>
        </w:rPr>
        <w:t xml:space="preserve"> </w:t>
      </w:r>
      <w:r w:rsidRPr="00E53590">
        <w:rPr>
          <w:rtl/>
        </w:rPr>
        <w:t>אותם,</w:t>
      </w:r>
      <w:r w:rsidR="00C975B7">
        <w:rPr>
          <w:rtl/>
        </w:rPr>
        <w:t xml:space="preserve"> </w:t>
      </w:r>
      <w:r w:rsidRPr="00E53590">
        <w:rPr>
          <w:rtl/>
        </w:rPr>
        <w:t>מה יקרה כשיקבלו החלטות מוטעות בדברים שיהיו בלתי הפיכים? לכן חשוב</w:t>
      </w:r>
      <w:r w:rsidR="00C975B7">
        <w:rPr>
          <w:rtl/>
        </w:rPr>
        <w:t xml:space="preserve"> </w:t>
      </w:r>
      <w:r w:rsidRPr="00E53590">
        <w:rPr>
          <w:rtl/>
        </w:rPr>
        <w:t>הדיון, חשוב שתעלה לכאן ותסביר לנו איך התקבלה החלטה, באיזה פורום, ותיתן מענה על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השאלות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מנת</w:t>
      </w:r>
      <w:r w:rsidR="00C975B7">
        <w:rPr>
          <w:rtl/>
        </w:rPr>
        <w:t xml:space="preserve"> </w:t>
      </w:r>
      <w:r w:rsidRPr="00E53590">
        <w:rPr>
          <w:rtl/>
        </w:rPr>
        <w:t>למנוע</w:t>
      </w:r>
      <w:r w:rsidR="00C975B7">
        <w:rPr>
          <w:rtl/>
        </w:rPr>
        <w:t xml:space="preserve"> </w:t>
      </w:r>
      <w:r w:rsidRPr="00E53590">
        <w:rPr>
          <w:rtl/>
        </w:rPr>
        <w:t>נזקים</w:t>
      </w:r>
      <w:r w:rsidR="00C975B7">
        <w:rPr>
          <w:rtl/>
        </w:rPr>
        <w:t xml:space="preserve"> </w:t>
      </w:r>
      <w:r w:rsidRPr="00E53590">
        <w:rPr>
          <w:rtl/>
        </w:rPr>
        <w:t>בעתיד,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רק</w:t>
      </w:r>
      <w:r w:rsidR="00C975B7">
        <w:rPr>
          <w:rtl/>
        </w:rPr>
        <w:t xml:space="preserve"> </w:t>
      </w:r>
      <w:r w:rsidRPr="00E53590">
        <w:rPr>
          <w:rtl/>
        </w:rPr>
        <w:t>נזקים שקשורים בתדמית המשטרה</w:t>
      </w:r>
      <w:r w:rsidR="00C975B7">
        <w:rPr>
          <w:rtl/>
        </w:rPr>
        <w:t xml:space="preserve"> </w:t>
      </w:r>
      <w:r w:rsidRPr="00E53590">
        <w:rPr>
          <w:rtl/>
        </w:rPr>
        <w:t>ובהתקבלותה</w:t>
      </w:r>
      <w:r w:rsidR="00C975B7">
        <w:rPr>
          <w:rtl/>
        </w:rPr>
        <w:t xml:space="preserve"> </w:t>
      </w:r>
      <w:r w:rsidRPr="00E53590">
        <w:rPr>
          <w:rtl/>
        </w:rPr>
        <w:t>בציבור</w:t>
      </w:r>
      <w:r w:rsidR="00C975B7">
        <w:rPr>
          <w:rtl/>
        </w:rPr>
        <w:t xml:space="preserve"> </w:t>
      </w:r>
      <w:r w:rsidRPr="00E53590">
        <w:rPr>
          <w:rtl/>
        </w:rPr>
        <w:t>מבחינת</w:t>
      </w:r>
      <w:r w:rsidR="00C975B7">
        <w:rPr>
          <w:rtl/>
        </w:rPr>
        <w:t xml:space="preserve"> </w:t>
      </w:r>
      <w:r w:rsidRPr="00E53590">
        <w:rPr>
          <w:rtl/>
        </w:rPr>
        <w:t>טוהר</w:t>
      </w:r>
      <w:r w:rsidR="00C975B7">
        <w:rPr>
          <w:rtl/>
        </w:rPr>
        <w:t xml:space="preserve"> </w:t>
      </w:r>
      <w:r w:rsidRPr="00E53590">
        <w:rPr>
          <w:rtl/>
        </w:rPr>
        <w:t>המידות,</w:t>
      </w:r>
      <w:r w:rsidR="00C975B7">
        <w:rPr>
          <w:rtl/>
        </w:rPr>
        <w:t xml:space="preserve"> </w:t>
      </w:r>
      <w:r w:rsidRPr="00E53590">
        <w:rPr>
          <w:rtl/>
        </w:rPr>
        <w:t>אלא גם בטעויות העלולות להיות מבחינה</w:t>
      </w:r>
      <w:r w:rsidR="00C975B7">
        <w:rPr>
          <w:rtl/>
        </w:rPr>
        <w:t xml:space="preserve"> </w:t>
      </w:r>
      <w:r w:rsidRPr="00E53590">
        <w:rPr>
          <w:rtl/>
        </w:rPr>
        <w:t>מבצעית, טעויות מבצעיות, כי בזה עסקינן.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לסיום,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 לומר, ודאי יהיו כאן אנשים שיגידו: מיכאל איתן, אתה שדורש</w:t>
      </w:r>
      <w:r w:rsidR="00C975B7">
        <w:rPr>
          <w:rtl/>
        </w:rPr>
        <w:t xml:space="preserve"> </w:t>
      </w:r>
      <w:r w:rsidRPr="00E53590">
        <w:rPr>
          <w:rtl/>
        </w:rPr>
        <w:t>צעדים</w:t>
      </w:r>
      <w:r w:rsidR="00C975B7">
        <w:rPr>
          <w:rtl/>
        </w:rPr>
        <w:t xml:space="preserve"> </w:t>
      </w:r>
      <w:r w:rsidRPr="00E53590">
        <w:rPr>
          <w:rtl/>
        </w:rPr>
        <w:t>תקיפים</w:t>
      </w:r>
      <w:r w:rsidR="00C975B7">
        <w:rPr>
          <w:rtl/>
        </w:rPr>
        <w:t xml:space="preserve"> </w:t>
      </w:r>
      <w:r w:rsidRPr="00E53590">
        <w:rPr>
          <w:rtl/>
        </w:rPr>
        <w:t>נגד</w:t>
      </w:r>
      <w:r w:rsidR="00C975B7">
        <w:rPr>
          <w:rtl/>
        </w:rPr>
        <w:t xml:space="preserve"> </w:t>
      </w:r>
      <w:r w:rsidRPr="00E53590">
        <w:rPr>
          <w:rtl/>
        </w:rPr>
        <w:t>טרוריסטים, נגד פעולות טרור וכו', דווקא אתה מתנגד? אני אומר</w:t>
      </w:r>
      <w:r w:rsidR="00C975B7">
        <w:rPr>
          <w:rtl/>
        </w:rPr>
        <w:t xml:space="preserve"> </w:t>
      </w:r>
      <w:r w:rsidRPr="00E53590">
        <w:rPr>
          <w:rtl/>
        </w:rPr>
        <w:t>ותמיד</w:t>
      </w:r>
      <w:r w:rsidR="00C975B7">
        <w:rPr>
          <w:rtl/>
        </w:rPr>
        <w:t xml:space="preserve"> </w:t>
      </w:r>
      <w:r w:rsidRPr="00E53590">
        <w:rPr>
          <w:rtl/>
        </w:rPr>
        <w:t>אמרתי:</w:t>
      </w:r>
      <w:r w:rsidR="00C975B7">
        <w:rPr>
          <w:rtl/>
        </w:rPr>
        <w:t xml:space="preserve"> </w:t>
      </w:r>
      <w:r w:rsidRPr="00E53590">
        <w:rPr>
          <w:rtl/>
        </w:rPr>
        <w:t>המטרה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מקדשת</w:t>
      </w:r>
      <w:r w:rsidR="00C975B7">
        <w:rPr>
          <w:rtl/>
        </w:rPr>
        <w:t xml:space="preserve"> </w:t>
      </w:r>
      <w:r w:rsidRPr="00E53590">
        <w:rPr>
          <w:rtl/>
        </w:rPr>
        <w:t>את כל האמצעים. יש אמצעים שהם מקובלים, יכולים</w:t>
      </w:r>
      <w:r w:rsidR="00C975B7">
        <w:rPr>
          <w:rtl/>
        </w:rPr>
        <w:t xml:space="preserve"> </w:t>
      </w:r>
      <w:r w:rsidRPr="00E53590">
        <w:rPr>
          <w:rtl/>
        </w:rPr>
        <w:t>להיות גם יותר תקיפים, אבל אתם לא נוהגים בהם.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החומרה בעניין הזה היא, שמי שמתחיל ומצדיק את אמירתו, לדעתי מראש, מתוך איזו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אפולוגטיקה </w:t>
      </w:r>
      <w:r w:rsidR="00C975B7">
        <w:rPr>
          <w:rtl/>
        </w:rPr>
        <w:t>–</w:t>
      </w:r>
      <w:r w:rsidRPr="00E53590">
        <w:rPr>
          <w:rtl/>
        </w:rPr>
        <w:t xml:space="preserve"> הבאנו אותם במיוחד נגד אוכלוסייה שנמצאת במזרח</w:t>
      </w:r>
      <w:r w:rsidR="00C975B7">
        <w:rPr>
          <w:rtl/>
        </w:rPr>
        <w:t>-</w:t>
      </w:r>
      <w:r w:rsidRPr="00E53590">
        <w:rPr>
          <w:rtl/>
        </w:rPr>
        <w:t>ירושלים, סופו של דבר</w:t>
      </w:r>
      <w:r w:rsidR="00C975B7">
        <w:rPr>
          <w:rtl/>
        </w:rPr>
        <w:t xml:space="preserve"> </w:t>
      </w:r>
      <w:r w:rsidRPr="00E53590">
        <w:rPr>
          <w:rtl/>
        </w:rPr>
        <w:t>שיפעיל אותם גם בכיכר מלכי</w:t>
      </w:r>
      <w:r w:rsidR="00C975B7">
        <w:rPr>
          <w:rtl/>
        </w:rPr>
        <w:t>-</w:t>
      </w:r>
      <w:r w:rsidRPr="00E53590">
        <w:rPr>
          <w:rtl/>
        </w:rPr>
        <w:t>ישראל בתל</w:t>
      </w:r>
      <w:r w:rsidR="00C975B7">
        <w:rPr>
          <w:rtl/>
        </w:rPr>
        <w:t>-</w:t>
      </w:r>
      <w:r w:rsidRPr="00E53590">
        <w:rPr>
          <w:rtl/>
        </w:rPr>
        <w:t>אביב.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איתן, לא שמעת על כלב מתביית ולא רק מבוית?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הצעה לסדר</w:t>
      </w:r>
      <w:r w:rsidR="00C975B7">
        <w:rPr>
          <w:rtl/>
        </w:rPr>
        <w:t>-</w:t>
      </w:r>
      <w:r w:rsidRPr="00E53590">
        <w:rPr>
          <w:rtl/>
        </w:rPr>
        <w:t>היום מס' 3373, של חבר הכנסת גדעון שגיא,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גדעון שגיא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 אדוני כבוד השר, עמיתי חברי הכנסת, בימים אלה החליט פיקוד</w:t>
      </w:r>
      <w:r w:rsidR="00C975B7">
        <w:rPr>
          <w:rtl/>
        </w:rPr>
        <w:t xml:space="preserve"> </w:t>
      </w:r>
      <w:r w:rsidRPr="00E53590">
        <w:rPr>
          <w:rtl/>
        </w:rPr>
        <w:t>המשטרה</w:t>
      </w:r>
      <w:r w:rsidR="00C975B7">
        <w:rPr>
          <w:rtl/>
        </w:rPr>
        <w:t xml:space="preserve"> </w:t>
      </w:r>
      <w:r w:rsidRPr="00E53590">
        <w:rPr>
          <w:rtl/>
        </w:rPr>
        <w:t>להכניס כלבים לשימוש נגד מפירי הסדר בשטחים. זהו ניסיון שני להכניס כלבים</w:t>
      </w:r>
      <w:r w:rsidR="00C975B7">
        <w:rPr>
          <w:rtl/>
        </w:rPr>
        <w:t xml:space="preserve"> </w:t>
      </w:r>
      <w:r w:rsidRPr="00E53590">
        <w:rPr>
          <w:rtl/>
        </w:rPr>
        <w:t>לשירות</w:t>
      </w:r>
      <w:r w:rsidR="00C975B7">
        <w:rPr>
          <w:rtl/>
        </w:rPr>
        <w:t xml:space="preserve"> </w:t>
      </w:r>
      <w:r w:rsidRPr="00E53590">
        <w:rPr>
          <w:rtl/>
        </w:rPr>
        <w:t>בשטחים.</w:t>
      </w:r>
      <w:r w:rsidR="00C975B7">
        <w:rPr>
          <w:rtl/>
        </w:rPr>
        <w:t xml:space="preserve"> </w:t>
      </w:r>
      <w:r w:rsidRPr="00E53590">
        <w:rPr>
          <w:rtl/>
        </w:rPr>
        <w:t>הניסיון הראשון נעשה ב</w:t>
      </w:r>
      <w:r w:rsidR="00C975B7">
        <w:rPr>
          <w:rtl/>
        </w:rPr>
        <w:t>-</w:t>
      </w:r>
      <w:r w:rsidRPr="00E53590">
        <w:rPr>
          <w:rtl/>
        </w:rPr>
        <w:t>1990. ניסיון זה נכשל עקב הסערה הציבורית</w:t>
      </w:r>
      <w:r w:rsidR="00C975B7">
        <w:rPr>
          <w:rtl/>
        </w:rPr>
        <w:t xml:space="preserve"> </w:t>
      </w:r>
      <w:r w:rsidRPr="00E53590">
        <w:rPr>
          <w:rtl/>
        </w:rPr>
        <w:t>שקמה אז.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ללא ספק, הדילמה קשה, ולכן מוטלת עלינו, חברי הכנסת, האחריות להקדיש את מלוא</w:t>
      </w:r>
      <w:r w:rsidR="00C975B7">
        <w:rPr>
          <w:rtl/>
        </w:rPr>
        <w:t xml:space="preserve"> </w:t>
      </w:r>
      <w:r w:rsidRPr="00E53590">
        <w:rPr>
          <w:rtl/>
        </w:rPr>
        <w:t>המחשבה ושיקול הדעת לפני שנוציא לפועל את השימוש בכלבים.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המצדדים</w:t>
      </w:r>
      <w:r w:rsidR="00C975B7">
        <w:rPr>
          <w:rtl/>
        </w:rPr>
        <w:t xml:space="preserve"> </w:t>
      </w:r>
      <w:r w:rsidRPr="00E53590">
        <w:rPr>
          <w:rtl/>
        </w:rPr>
        <w:t>בשימוש בכלבים מסתמכים על כך שהשימוש הזה נהוג במדינות רבות בעולם,</w:t>
      </w:r>
      <w:r w:rsidR="00C975B7">
        <w:rPr>
          <w:rtl/>
        </w:rPr>
        <w:t xml:space="preserve"> </w:t>
      </w:r>
      <w:r w:rsidRPr="00E53590">
        <w:rPr>
          <w:rtl/>
        </w:rPr>
        <w:t>וביניהן ארצות</w:t>
      </w:r>
      <w:r w:rsidR="00C975B7">
        <w:rPr>
          <w:rtl/>
        </w:rPr>
        <w:t>-</w:t>
      </w:r>
      <w:r w:rsidRPr="00E53590">
        <w:rPr>
          <w:rtl/>
        </w:rPr>
        <w:t>הברית ומדינות אירופה הנאורות.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בכתבה שהתפרסמה ביום ב' השבוע ב"מעריב", בקטע שמצדיק את השימוש בכלבים נאמר:</w:t>
      </w:r>
      <w:r w:rsidR="00C975B7">
        <w:rPr>
          <w:rtl/>
        </w:rPr>
        <w:t xml:space="preserve"> </w:t>
      </w:r>
      <w:r w:rsidRPr="00E53590">
        <w:rPr>
          <w:rtl/>
        </w:rPr>
        <w:t>במדינות</w:t>
      </w:r>
      <w:r w:rsidR="00C975B7">
        <w:rPr>
          <w:rtl/>
        </w:rPr>
        <w:t xml:space="preserve"> </w:t>
      </w:r>
      <w:r w:rsidRPr="00E53590">
        <w:rPr>
          <w:rtl/>
        </w:rPr>
        <w:t>שונות</w:t>
      </w:r>
      <w:r w:rsidR="00C975B7">
        <w:rPr>
          <w:rtl/>
        </w:rPr>
        <w:t xml:space="preserve"> </w:t>
      </w:r>
      <w:r w:rsidRPr="00E53590">
        <w:rPr>
          <w:rtl/>
        </w:rPr>
        <w:t>מוצבים</w:t>
      </w:r>
      <w:r w:rsidR="00C975B7">
        <w:rPr>
          <w:rtl/>
        </w:rPr>
        <w:t xml:space="preserve"> </w:t>
      </w:r>
      <w:r w:rsidRPr="00E53590">
        <w:rPr>
          <w:rtl/>
        </w:rPr>
        <w:t>כלבים</w:t>
      </w:r>
      <w:r w:rsidR="00C975B7">
        <w:rPr>
          <w:rtl/>
        </w:rPr>
        <w:t xml:space="preserve"> </w:t>
      </w:r>
      <w:r w:rsidRPr="00E53590">
        <w:rPr>
          <w:rtl/>
        </w:rPr>
        <w:t>במגרשי</w:t>
      </w:r>
      <w:r w:rsidR="00C975B7">
        <w:rPr>
          <w:rtl/>
        </w:rPr>
        <w:t xml:space="preserve"> </w:t>
      </w:r>
      <w:r w:rsidRPr="00E53590">
        <w:rPr>
          <w:rtl/>
        </w:rPr>
        <w:t>הכדורגל. הכלבים מסתובבים בעת המשחק סמוך</w:t>
      </w:r>
      <w:r w:rsidR="00C975B7">
        <w:rPr>
          <w:rtl/>
        </w:rPr>
        <w:t xml:space="preserve"> </w:t>
      </w:r>
      <w:r w:rsidRPr="00E53590">
        <w:rPr>
          <w:rtl/>
        </w:rPr>
        <w:t>לגדרות וגורמים לאוהדים החמומים להיראות כמו קבוצת נערות עידוד.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הכבוד</w:t>
      </w:r>
      <w:r w:rsidR="00C975B7">
        <w:rPr>
          <w:rtl/>
        </w:rPr>
        <w:t xml:space="preserve"> </w:t>
      </w:r>
      <w:r w:rsidRPr="00E53590">
        <w:rPr>
          <w:rtl/>
        </w:rPr>
        <w:t>הראוי,</w:t>
      </w:r>
      <w:r w:rsidR="00C975B7">
        <w:rPr>
          <w:rtl/>
        </w:rPr>
        <w:t xml:space="preserve"> </w:t>
      </w:r>
      <w:r w:rsidRPr="00E53590">
        <w:rPr>
          <w:rtl/>
        </w:rPr>
        <w:t>אני סבור שקיים הבדל בין כלבים מרתיעים הנמצאים בתוך</w:t>
      </w:r>
      <w:r w:rsidR="00C975B7">
        <w:rPr>
          <w:rtl/>
        </w:rPr>
        <w:t xml:space="preserve"> </w:t>
      </w:r>
      <w:r w:rsidRPr="00E53590">
        <w:rPr>
          <w:rtl/>
        </w:rPr>
        <w:t>שטח</w:t>
      </w:r>
      <w:r w:rsidR="00C975B7">
        <w:rPr>
          <w:rtl/>
        </w:rPr>
        <w:t xml:space="preserve"> </w:t>
      </w:r>
      <w:r w:rsidRPr="00E53590">
        <w:rPr>
          <w:rtl/>
        </w:rPr>
        <w:t>מגודר,</w:t>
      </w:r>
      <w:r w:rsidR="00C975B7">
        <w:rPr>
          <w:rtl/>
        </w:rPr>
        <w:t xml:space="preserve"> </w:t>
      </w:r>
      <w:r w:rsidRPr="00E53590">
        <w:rPr>
          <w:rtl/>
        </w:rPr>
        <w:t>לבין</w:t>
      </w:r>
      <w:r w:rsidR="00C975B7">
        <w:rPr>
          <w:rtl/>
        </w:rPr>
        <w:t xml:space="preserve"> </w:t>
      </w:r>
      <w:r w:rsidRPr="00E53590">
        <w:rPr>
          <w:rtl/>
        </w:rPr>
        <w:t>כלבים</w:t>
      </w:r>
      <w:r w:rsidR="00C975B7">
        <w:rPr>
          <w:rtl/>
        </w:rPr>
        <w:t xml:space="preserve"> </w:t>
      </w:r>
      <w:r w:rsidRPr="00E53590">
        <w:rPr>
          <w:rtl/>
        </w:rPr>
        <w:t>המסתובבים</w:t>
      </w:r>
      <w:r w:rsidR="00C975B7">
        <w:rPr>
          <w:rtl/>
        </w:rPr>
        <w:t xml:space="preserve"> </w:t>
      </w:r>
      <w:r w:rsidRPr="00E53590">
        <w:rPr>
          <w:rtl/>
        </w:rPr>
        <w:t>ברחובות,</w:t>
      </w:r>
      <w:r w:rsidR="00C975B7">
        <w:rPr>
          <w:rtl/>
        </w:rPr>
        <w:t xml:space="preserve"> </w:t>
      </w:r>
      <w:r w:rsidRPr="00E53590">
        <w:rPr>
          <w:rtl/>
        </w:rPr>
        <w:t>משוחררים</w:t>
      </w:r>
      <w:r w:rsidR="00C975B7">
        <w:rPr>
          <w:rtl/>
        </w:rPr>
        <w:t xml:space="preserve"> </w:t>
      </w:r>
      <w:r w:rsidRPr="00E53590">
        <w:rPr>
          <w:rtl/>
        </w:rPr>
        <w:t>מרסן וללא הגדר שחוצצת</w:t>
      </w:r>
      <w:r w:rsidR="00C975B7">
        <w:rPr>
          <w:rtl/>
        </w:rPr>
        <w:t xml:space="preserve"> </w:t>
      </w:r>
      <w:r w:rsidRPr="00E53590">
        <w:rPr>
          <w:rtl/>
        </w:rPr>
        <w:t>ביניהם לבין הקהל.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אל לנו לשכוח, שבמזרח</w:t>
      </w:r>
      <w:r w:rsidR="00C975B7">
        <w:rPr>
          <w:rtl/>
        </w:rPr>
        <w:t>-</w:t>
      </w:r>
      <w:r w:rsidRPr="00E53590">
        <w:rPr>
          <w:rtl/>
        </w:rPr>
        <w:t>ירושלים, בשטחי יהודה ושומרון ובעזה חיים אנשים, אנשים</w:t>
      </w:r>
      <w:r w:rsidR="00C975B7">
        <w:rPr>
          <w:rtl/>
        </w:rPr>
        <w:t xml:space="preserve"> </w:t>
      </w:r>
      <w:r w:rsidRPr="00E53590">
        <w:rPr>
          <w:rtl/>
        </w:rPr>
        <w:t>היוצאים לקניות, ילדים שמשחקים ברחובות ובני נוער בדרכם לבית</w:t>
      </w:r>
      <w:r w:rsidR="00C975B7">
        <w:rPr>
          <w:rtl/>
        </w:rPr>
        <w:t>-</w:t>
      </w:r>
      <w:r w:rsidRPr="00E53590">
        <w:rPr>
          <w:rtl/>
        </w:rPr>
        <w:t>הספר.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לי</w:t>
      </w:r>
      <w:r w:rsidR="00C975B7">
        <w:rPr>
          <w:rtl/>
        </w:rPr>
        <w:t xml:space="preserve"> </w:t>
      </w:r>
      <w:r w:rsidRPr="00E53590">
        <w:rPr>
          <w:rtl/>
        </w:rPr>
        <w:t>התנגדות</w:t>
      </w:r>
      <w:r w:rsidR="00C975B7">
        <w:rPr>
          <w:rtl/>
        </w:rPr>
        <w:t xml:space="preserve"> </w:t>
      </w:r>
      <w:r w:rsidRPr="00E53590">
        <w:rPr>
          <w:rtl/>
        </w:rPr>
        <w:t>להפעלת</w:t>
      </w:r>
      <w:r w:rsidR="00C975B7">
        <w:rPr>
          <w:rtl/>
        </w:rPr>
        <w:t xml:space="preserve"> </w:t>
      </w:r>
      <w:r w:rsidRPr="00E53590">
        <w:rPr>
          <w:rtl/>
        </w:rPr>
        <w:t>כלבים בנמלי התעופה. בניו</w:t>
      </w:r>
      <w:r w:rsidR="00C975B7">
        <w:rPr>
          <w:rtl/>
        </w:rPr>
        <w:t>-</w:t>
      </w:r>
      <w:r w:rsidRPr="00E53590">
        <w:rPr>
          <w:rtl/>
        </w:rPr>
        <w:t>יורק אומנו הכלבים לאתר</w:t>
      </w:r>
      <w:r w:rsidR="00C975B7">
        <w:rPr>
          <w:rtl/>
        </w:rPr>
        <w:t xml:space="preserve"> </w:t>
      </w:r>
      <w:r w:rsidRPr="00E53590">
        <w:rPr>
          <w:rtl/>
        </w:rPr>
        <w:t>מבריחי</w:t>
      </w:r>
      <w:r w:rsidR="00C975B7">
        <w:rPr>
          <w:rtl/>
        </w:rPr>
        <w:t xml:space="preserve"> </w:t>
      </w:r>
      <w:r w:rsidRPr="00E53590">
        <w:rPr>
          <w:rtl/>
        </w:rPr>
        <w:t>מזון</w:t>
      </w:r>
      <w:r w:rsidR="00C975B7">
        <w:rPr>
          <w:rtl/>
        </w:rPr>
        <w:t xml:space="preserve"> </w:t>
      </w:r>
      <w:r w:rsidRPr="00E53590">
        <w:rPr>
          <w:rtl/>
        </w:rPr>
        <w:t>טרי.</w:t>
      </w:r>
      <w:r w:rsidR="00C975B7">
        <w:rPr>
          <w:rtl/>
        </w:rPr>
        <w:t xml:space="preserve"> </w:t>
      </w:r>
      <w:r w:rsidRPr="00E53590">
        <w:rPr>
          <w:rtl/>
        </w:rPr>
        <w:t>כאשר</w:t>
      </w:r>
      <w:r w:rsidR="00C975B7">
        <w:rPr>
          <w:rtl/>
        </w:rPr>
        <w:t xml:space="preserve"> </w:t>
      </w:r>
      <w:r w:rsidRPr="00E53590">
        <w:rPr>
          <w:rtl/>
        </w:rPr>
        <w:t>הם מגלים את המזון הטרי, הם מתיישבים על המזוודה ובכך</w:t>
      </w:r>
      <w:r w:rsidR="00C975B7">
        <w:rPr>
          <w:rtl/>
        </w:rPr>
        <w:t xml:space="preserve"> </w:t>
      </w:r>
      <w:r w:rsidRPr="00E53590">
        <w:rPr>
          <w:rtl/>
        </w:rPr>
        <w:t>מסמנים</w:t>
      </w:r>
      <w:r w:rsidR="00C975B7">
        <w:rPr>
          <w:rtl/>
        </w:rPr>
        <w:t xml:space="preserve"> </w:t>
      </w:r>
      <w:r w:rsidRPr="00E53590">
        <w:rPr>
          <w:rtl/>
        </w:rPr>
        <w:t>את המבריח.</w:t>
      </w:r>
      <w:r w:rsidR="00C975B7">
        <w:rPr>
          <w:rtl/>
        </w:rPr>
        <w:t xml:space="preserve"> </w:t>
      </w:r>
      <w:r w:rsidRPr="00E53590">
        <w:rPr>
          <w:rtl/>
        </w:rPr>
        <w:t>אם הם מריחים דבר מה על גופו של החשוד, הם לכל היותר נובחים.</w:t>
      </w:r>
      <w:r w:rsidR="00C975B7">
        <w:rPr>
          <w:rtl/>
        </w:rPr>
        <w:t xml:space="preserve"> </w:t>
      </w:r>
      <w:r w:rsidRPr="00E53590">
        <w:rPr>
          <w:rtl/>
        </w:rPr>
        <w:t>גם בארץ מאמנים כלבים שיוכנסו לשימוש בנמל התעופה בן</w:t>
      </w:r>
      <w:r w:rsidR="00C975B7">
        <w:rPr>
          <w:rtl/>
        </w:rPr>
        <w:t>-</w:t>
      </w:r>
      <w:r w:rsidRPr="00E53590">
        <w:rPr>
          <w:rtl/>
        </w:rPr>
        <w:t>גוריון, כלבים שייעודם גילוי</w:t>
      </w:r>
      <w:r w:rsidR="00C975B7">
        <w:rPr>
          <w:rtl/>
        </w:rPr>
        <w:t xml:space="preserve"> </w:t>
      </w:r>
      <w:r w:rsidRPr="00E53590">
        <w:rPr>
          <w:rtl/>
        </w:rPr>
        <w:t>סמים.</w:t>
      </w:r>
      <w:r w:rsidR="00C975B7">
        <w:rPr>
          <w:rtl/>
        </w:rPr>
        <w:t xml:space="preserve"> </w:t>
      </w:r>
      <w:r w:rsidRPr="00E53590">
        <w:rPr>
          <w:rtl/>
        </w:rPr>
        <w:t>וכאן, ברשותכם, אני מבקש לעשות הבחנה בין כלב מסמן לבין כלב תוקף. כלב אשר</w:t>
      </w:r>
      <w:r w:rsidR="00C975B7">
        <w:rPr>
          <w:rtl/>
        </w:rPr>
        <w:t xml:space="preserve"> </w:t>
      </w:r>
      <w:r w:rsidRPr="00E53590">
        <w:rPr>
          <w:rtl/>
        </w:rPr>
        <w:t>משמש גלאי בזכות חושיו המפותחים איננו כלב רודף, תוקף, נושך וכיוצא בזה.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ספק,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שרבים התפקידים החיוביים שבהם יכולים הכלבים לסייע</w:t>
      </w:r>
      <w:r w:rsidR="00C975B7">
        <w:rPr>
          <w:rtl/>
        </w:rPr>
        <w:t xml:space="preserve"> </w:t>
      </w:r>
      <w:r w:rsidRPr="00E53590">
        <w:rPr>
          <w:rtl/>
        </w:rPr>
        <w:t>לבני</w:t>
      </w:r>
      <w:r w:rsidR="00C975B7">
        <w:rPr>
          <w:rtl/>
        </w:rPr>
        <w:t xml:space="preserve"> </w:t>
      </w:r>
      <w:r w:rsidRPr="00E53590">
        <w:rPr>
          <w:rtl/>
        </w:rPr>
        <w:t>אדם,</w:t>
      </w:r>
      <w:r w:rsidR="00C975B7">
        <w:rPr>
          <w:rtl/>
        </w:rPr>
        <w:t xml:space="preserve"> </w:t>
      </w:r>
      <w:r w:rsidRPr="00E53590">
        <w:rPr>
          <w:rtl/>
        </w:rPr>
        <w:t>בדומה</w:t>
      </w:r>
      <w:r w:rsidR="00C975B7">
        <w:rPr>
          <w:rtl/>
        </w:rPr>
        <w:t xml:space="preserve"> </w:t>
      </w:r>
      <w:r w:rsidRPr="00E53590">
        <w:rPr>
          <w:rtl/>
        </w:rPr>
        <w:t>לכלבי</w:t>
      </w:r>
      <w:r w:rsidR="00C975B7">
        <w:rPr>
          <w:rtl/>
        </w:rPr>
        <w:t xml:space="preserve"> </w:t>
      </w:r>
      <w:r w:rsidRPr="00E53590">
        <w:rPr>
          <w:rtl/>
        </w:rPr>
        <w:t>הצלה</w:t>
      </w:r>
      <w:r w:rsidR="00C975B7">
        <w:rPr>
          <w:rtl/>
        </w:rPr>
        <w:t xml:space="preserve"> </w:t>
      </w:r>
      <w:r w:rsidRPr="00E53590">
        <w:rPr>
          <w:rtl/>
        </w:rPr>
        <w:t>וגישוש.</w:t>
      </w:r>
      <w:r w:rsidR="00C975B7">
        <w:rPr>
          <w:rtl/>
        </w:rPr>
        <w:t xml:space="preserve"> </w:t>
      </w:r>
      <w:r w:rsidRPr="00E53590">
        <w:rPr>
          <w:rtl/>
        </w:rPr>
        <w:t>אך עלינו לסרטט את הגבול בין עזרה לבין</w:t>
      </w:r>
      <w:r w:rsidR="00C975B7">
        <w:rPr>
          <w:rtl/>
        </w:rPr>
        <w:t xml:space="preserve"> </w:t>
      </w:r>
      <w:r w:rsidRPr="00E53590">
        <w:rPr>
          <w:rtl/>
        </w:rPr>
        <w:t>פגיעה בבני אדם.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הדילמה</w:t>
      </w:r>
      <w:r w:rsidR="00C975B7">
        <w:rPr>
          <w:rtl/>
        </w:rPr>
        <w:t xml:space="preserve"> </w:t>
      </w:r>
      <w:r w:rsidRPr="00E53590">
        <w:rPr>
          <w:rtl/>
        </w:rPr>
        <w:t>אולי</w:t>
      </w:r>
      <w:r w:rsidR="00C975B7">
        <w:rPr>
          <w:rtl/>
        </w:rPr>
        <w:t xml:space="preserve"> </w:t>
      </w:r>
      <w:r w:rsidRPr="00E53590">
        <w:rPr>
          <w:rtl/>
        </w:rPr>
        <w:t>קשה.</w:t>
      </w:r>
      <w:r w:rsidR="00C975B7">
        <w:rPr>
          <w:rtl/>
        </w:rPr>
        <w:t xml:space="preserve"> </w:t>
      </w:r>
      <w:r w:rsidRPr="00E53590">
        <w:rPr>
          <w:rtl/>
        </w:rPr>
        <w:t>הכלב</w:t>
      </w:r>
      <w:r w:rsidR="00C975B7">
        <w:rPr>
          <w:rtl/>
        </w:rPr>
        <w:t xml:space="preserve"> </w:t>
      </w:r>
      <w:r w:rsidRPr="00E53590">
        <w:rPr>
          <w:rtl/>
        </w:rPr>
        <w:t>יכול לחסוך פגיעה בחיילינו. קשה אולי יותר לפגוע</w:t>
      </w:r>
      <w:r w:rsidR="00C975B7">
        <w:rPr>
          <w:rtl/>
        </w:rPr>
        <w:t xml:space="preserve"> </w:t>
      </w:r>
      <w:r w:rsidRPr="00E53590">
        <w:rPr>
          <w:rtl/>
        </w:rPr>
        <w:t>בכלב</w:t>
      </w:r>
      <w:r w:rsidR="00C975B7">
        <w:rPr>
          <w:rtl/>
        </w:rPr>
        <w:t xml:space="preserve"> </w:t>
      </w:r>
      <w:r w:rsidRPr="00E53590">
        <w:rPr>
          <w:rtl/>
        </w:rPr>
        <w:t>מאשר בחייל.</w:t>
      </w:r>
      <w:r w:rsidR="00C975B7">
        <w:rPr>
          <w:rtl/>
        </w:rPr>
        <w:t xml:space="preserve"> </w:t>
      </w:r>
      <w:r w:rsidRPr="00E53590">
        <w:rPr>
          <w:rtl/>
        </w:rPr>
        <w:t>לכלב קל אולי לחמוק מפגיעת אבן, ומובן שאובדן כלב איננו אסון</w:t>
      </w:r>
      <w:r w:rsidR="00C975B7">
        <w:rPr>
          <w:rtl/>
        </w:rPr>
        <w:t xml:space="preserve"> </w:t>
      </w:r>
      <w:r w:rsidRPr="00E53590">
        <w:rPr>
          <w:rtl/>
        </w:rPr>
        <w:t>שאפשר להשוותו לאבדה בנפש.</w:t>
      </w:r>
      <w:r w:rsidR="00C975B7">
        <w:rPr>
          <w:rtl/>
        </w:rPr>
        <w:t xml:space="preserve"> </w:t>
      </w:r>
      <w:r w:rsidRPr="00E53590">
        <w:rPr>
          <w:rtl/>
        </w:rPr>
        <w:t>אבל, יש פעולות שרק אדם יכול לשקול, והן יכולות להיות</w:t>
      </w:r>
      <w:r w:rsidR="00C975B7">
        <w:rPr>
          <w:rtl/>
        </w:rPr>
        <w:t xml:space="preserve"> </w:t>
      </w:r>
      <w:r w:rsidRPr="00E53590">
        <w:rPr>
          <w:rtl/>
        </w:rPr>
        <w:t>נתונות רק לשיקול דעתו של האדם.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אינני</w:t>
      </w:r>
      <w:r w:rsidR="00C975B7">
        <w:rPr>
          <w:rtl/>
        </w:rPr>
        <w:t xml:space="preserve"> </w:t>
      </w:r>
      <w:r w:rsidRPr="00E53590">
        <w:rPr>
          <w:rtl/>
        </w:rPr>
        <w:t>מוצא,</w:t>
      </w:r>
      <w:r w:rsidR="00C975B7">
        <w:rPr>
          <w:rtl/>
        </w:rPr>
        <w:t xml:space="preserve"> </w:t>
      </w:r>
      <w:r w:rsidRPr="00E53590">
        <w:rPr>
          <w:rtl/>
        </w:rPr>
        <w:t>במיוחד</w:t>
      </w:r>
      <w:r w:rsidR="00C975B7">
        <w:rPr>
          <w:rtl/>
        </w:rPr>
        <w:t xml:space="preserve"> </w:t>
      </w:r>
      <w:r w:rsidRPr="00E53590">
        <w:rPr>
          <w:rtl/>
        </w:rPr>
        <w:t>היום, בעיתוי הזה, טעם ברעיון הזה. אנחנו נמצאים</w:t>
      </w:r>
      <w:r w:rsidR="00C975B7">
        <w:rPr>
          <w:rtl/>
        </w:rPr>
        <w:t xml:space="preserve"> </w:t>
      </w:r>
      <w:r w:rsidRPr="00E53590">
        <w:rPr>
          <w:rtl/>
        </w:rPr>
        <w:t>היום במשא</w:t>
      </w:r>
      <w:r w:rsidR="00C975B7">
        <w:rPr>
          <w:rtl/>
        </w:rPr>
        <w:t>-</w:t>
      </w:r>
      <w:r w:rsidRPr="00E53590">
        <w:rPr>
          <w:rtl/>
        </w:rPr>
        <w:t>ומתן לשלום, בתהליך של נרמול היחסים ובניסיון להרגיע את הרוחות.</w:t>
      </w:r>
      <w:r w:rsidR="00C975B7">
        <w:rPr>
          <w:rtl/>
        </w:rPr>
        <w:t xml:space="preserve"> </w:t>
      </w:r>
      <w:r w:rsidRPr="00E53590">
        <w:rPr>
          <w:rtl/>
        </w:rPr>
        <w:t>אינני</w:t>
      </w:r>
      <w:r w:rsidR="00C975B7">
        <w:rPr>
          <w:rtl/>
        </w:rPr>
        <w:t xml:space="preserve"> </w:t>
      </w:r>
      <w:r w:rsidRPr="00E53590">
        <w:rPr>
          <w:rtl/>
        </w:rPr>
        <w:t>חושב</w:t>
      </w:r>
      <w:r w:rsidR="00C975B7">
        <w:rPr>
          <w:rtl/>
        </w:rPr>
        <w:t xml:space="preserve"> </w:t>
      </w:r>
      <w:r w:rsidRPr="00E53590">
        <w:rPr>
          <w:rtl/>
        </w:rPr>
        <w:t>שזהו</w:t>
      </w:r>
      <w:r w:rsidR="00C975B7">
        <w:rPr>
          <w:rtl/>
        </w:rPr>
        <w:t xml:space="preserve"> </w:t>
      </w:r>
      <w:r w:rsidRPr="00E53590">
        <w:rPr>
          <w:rtl/>
        </w:rPr>
        <w:t>החידוש</w:t>
      </w:r>
      <w:r w:rsidR="00C975B7">
        <w:rPr>
          <w:rtl/>
        </w:rPr>
        <w:t xml:space="preserve"> </w:t>
      </w:r>
      <w:r w:rsidRPr="00E53590">
        <w:rPr>
          <w:rtl/>
        </w:rPr>
        <w:t>שדרוש</w:t>
      </w:r>
      <w:r w:rsidR="00C975B7">
        <w:rPr>
          <w:rtl/>
        </w:rPr>
        <w:t xml:space="preserve"> </w:t>
      </w:r>
      <w:r w:rsidRPr="00E53590">
        <w:rPr>
          <w:rtl/>
        </w:rPr>
        <w:t>לנו</w:t>
      </w:r>
      <w:r w:rsidR="00C975B7">
        <w:rPr>
          <w:rtl/>
        </w:rPr>
        <w:t xml:space="preserve"> </w:t>
      </w:r>
      <w:r w:rsidRPr="00E53590">
        <w:rPr>
          <w:rtl/>
        </w:rPr>
        <w:t>היום.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גם אם נראה הדבר הזה כניסיון, זהו ניסיון שעלול לעלות ביוקר.</w:t>
      </w:r>
      <w:r w:rsidR="00C975B7">
        <w:rPr>
          <w:rtl/>
        </w:rPr>
        <w:t xml:space="preserve"> </w:t>
      </w:r>
      <w:r w:rsidRPr="00E53590">
        <w:rPr>
          <w:rtl/>
        </w:rPr>
        <w:t>כאשר אני קורא</w:t>
      </w:r>
      <w:r w:rsidR="00C975B7">
        <w:rPr>
          <w:rtl/>
        </w:rPr>
        <w:t xml:space="preserve"> </w:t>
      </w:r>
      <w:r w:rsidRPr="00E53590">
        <w:rPr>
          <w:rtl/>
        </w:rPr>
        <w:t>שיש</w:t>
      </w:r>
      <w:r w:rsidR="00C975B7">
        <w:rPr>
          <w:rtl/>
        </w:rPr>
        <w:t xml:space="preserve"> </w:t>
      </w:r>
      <w:r w:rsidRPr="00E53590">
        <w:rPr>
          <w:rtl/>
        </w:rPr>
        <w:t>כוונה להפעיל את הכלבים בעוד כחודש במזרח</w:t>
      </w:r>
      <w:r w:rsidR="00C975B7">
        <w:rPr>
          <w:rtl/>
        </w:rPr>
        <w:t>-</w:t>
      </w:r>
      <w:r w:rsidRPr="00E53590">
        <w:rPr>
          <w:rtl/>
        </w:rPr>
        <w:t>ירושלים, אני נחרד מעצם החשש, שכלב</w:t>
      </w:r>
      <w:r w:rsidR="00C975B7">
        <w:rPr>
          <w:rtl/>
        </w:rPr>
        <w:t xml:space="preserve"> </w:t>
      </w:r>
      <w:r w:rsidRPr="00E53590">
        <w:rPr>
          <w:rtl/>
        </w:rPr>
        <w:t>יתנפל על חפים מפשע, ערבים, יהודים או תיירים, או לא חשוב מי.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הרשו</w:t>
      </w:r>
      <w:r w:rsidR="00C975B7">
        <w:rPr>
          <w:rtl/>
        </w:rPr>
        <w:t xml:space="preserve"> </w:t>
      </w:r>
      <w:r w:rsidRPr="00E53590">
        <w:rPr>
          <w:rtl/>
        </w:rPr>
        <w:t>לי</w:t>
      </w:r>
      <w:r w:rsidR="00C975B7">
        <w:rPr>
          <w:rtl/>
        </w:rPr>
        <w:t xml:space="preserve"> </w:t>
      </w:r>
      <w:r w:rsidRPr="00E53590">
        <w:rPr>
          <w:rtl/>
        </w:rPr>
        <w:t>להזכיר</w:t>
      </w:r>
      <w:r w:rsidR="00C975B7">
        <w:rPr>
          <w:rtl/>
        </w:rPr>
        <w:t xml:space="preserve"> </w:t>
      </w:r>
      <w:r w:rsidRPr="00E53590">
        <w:rPr>
          <w:rtl/>
        </w:rPr>
        <w:t>לכם, שבשנת 1991, כאשר הופעלו כלבים במזרח</w:t>
      </w:r>
      <w:r w:rsidR="00C975B7">
        <w:rPr>
          <w:rtl/>
        </w:rPr>
        <w:t>-</w:t>
      </w:r>
      <w:r w:rsidRPr="00E53590">
        <w:rPr>
          <w:rtl/>
        </w:rPr>
        <w:t>ירושלים, התנפל</w:t>
      </w:r>
      <w:r w:rsidR="00C975B7">
        <w:rPr>
          <w:rtl/>
        </w:rPr>
        <w:t xml:space="preserve"> </w:t>
      </w:r>
      <w:r w:rsidRPr="00E53590">
        <w:rPr>
          <w:rtl/>
        </w:rPr>
        <w:t>אחד הכלבים על שוטר שעסק במרדף אחרי מיידי אבנים. השימוש בכלבים אז הופסק.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אך</w:t>
      </w:r>
      <w:r w:rsidR="00C975B7">
        <w:rPr>
          <w:rtl/>
        </w:rPr>
        <w:t xml:space="preserve"> </w:t>
      </w:r>
      <w:r w:rsidRPr="00E53590">
        <w:rPr>
          <w:rtl/>
        </w:rPr>
        <w:t>מעל לכול, אני מצפה מזרועות הביטחון של מדינת ישראל לגלות רגישות מיוחדת</w:t>
      </w:r>
      <w:r w:rsidR="00C975B7">
        <w:rPr>
          <w:rtl/>
        </w:rPr>
        <w:t xml:space="preserve"> </w:t>
      </w:r>
      <w:r w:rsidRPr="00E53590">
        <w:rPr>
          <w:rtl/>
        </w:rPr>
        <w:t>לעניין</w:t>
      </w:r>
      <w:r w:rsidR="00C975B7">
        <w:rPr>
          <w:rtl/>
        </w:rPr>
        <w:t xml:space="preserve"> </w:t>
      </w:r>
      <w:r w:rsidRPr="00E53590">
        <w:rPr>
          <w:rtl/>
        </w:rPr>
        <w:t>השימוש בכלבים.</w:t>
      </w:r>
      <w:r w:rsidR="00C975B7">
        <w:rPr>
          <w:rtl/>
        </w:rPr>
        <w:t xml:space="preserve"> </w:t>
      </w:r>
      <w:r w:rsidRPr="00E53590">
        <w:rPr>
          <w:rtl/>
        </w:rPr>
        <w:t>שום דוגמה בשום מקום בעולם איננה יכולה לטשטש את הזיכרון</w:t>
      </w:r>
      <w:r w:rsidR="00C975B7">
        <w:rPr>
          <w:rtl/>
        </w:rPr>
        <w:t xml:space="preserve"> </w:t>
      </w:r>
      <w:r w:rsidRPr="00E53590">
        <w:rPr>
          <w:rtl/>
        </w:rPr>
        <w:t>ההיסטורי</w:t>
      </w:r>
      <w:r w:rsidR="00C975B7">
        <w:rPr>
          <w:rtl/>
        </w:rPr>
        <w:t xml:space="preserve"> </w:t>
      </w:r>
      <w:r w:rsidRPr="00E53590">
        <w:rPr>
          <w:rtl/>
        </w:rPr>
        <w:t>הקולקטיבי</w:t>
      </w:r>
      <w:r w:rsidR="00C975B7">
        <w:rPr>
          <w:rtl/>
        </w:rPr>
        <w:t xml:space="preserve"> </w:t>
      </w:r>
      <w:r w:rsidRPr="00E53590">
        <w:rPr>
          <w:rtl/>
        </w:rPr>
        <w:t>שלנו,</w:t>
      </w:r>
      <w:r w:rsidR="00C975B7">
        <w:rPr>
          <w:rtl/>
        </w:rPr>
        <w:t xml:space="preserve"> </w:t>
      </w:r>
      <w:r w:rsidRPr="00E53590">
        <w:rPr>
          <w:rtl/>
        </w:rPr>
        <w:t>הכרוך</w:t>
      </w:r>
      <w:r w:rsidR="00C975B7">
        <w:rPr>
          <w:rtl/>
        </w:rPr>
        <w:t xml:space="preserve"> </w:t>
      </w:r>
      <w:r w:rsidRPr="00E53590">
        <w:rPr>
          <w:rtl/>
        </w:rPr>
        <w:t>בשימוש</w:t>
      </w:r>
      <w:r w:rsidR="00C975B7">
        <w:rPr>
          <w:rtl/>
        </w:rPr>
        <w:t xml:space="preserve"> </w:t>
      </w:r>
      <w:r w:rsidRPr="00E53590">
        <w:rPr>
          <w:rtl/>
        </w:rPr>
        <w:t>שעשו גרמנים בכלבים בזמן מלחמת העולם</w:t>
      </w:r>
      <w:r w:rsidR="00C975B7">
        <w:rPr>
          <w:rtl/>
        </w:rPr>
        <w:t xml:space="preserve"> </w:t>
      </w:r>
      <w:r w:rsidRPr="00E53590">
        <w:rPr>
          <w:rtl/>
        </w:rPr>
        <w:t>השנייה.</w:t>
      </w:r>
      <w:r w:rsidR="00C975B7">
        <w:rPr>
          <w:rtl/>
        </w:rPr>
        <w:t xml:space="preserve"> </w:t>
      </w:r>
      <w:r w:rsidRPr="00E53590">
        <w:rPr>
          <w:rtl/>
        </w:rPr>
        <w:t>הזיכרון הזה מעורר בקרב רבים מאתנו שאט נפש, ולא צריך להיות ישראלי יפה</w:t>
      </w:r>
      <w:r w:rsidR="00C975B7">
        <w:rPr>
          <w:rtl/>
        </w:rPr>
        <w:t xml:space="preserve"> </w:t>
      </w:r>
      <w:r w:rsidRPr="00E53590">
        <w:rPr>
          <w:rtl/>
        </w:rPr>
        <w:t>נפש</w:t>
      </w:r>
      <w:r w:rsidR="00C975B7">
        <w:rPr>
          <w:rtl/>
        </w:rPr>
        <w:t xml:space="preserve"> </w:t>
      </w:r>
      <w:r w:rsidRPr="00E53590">
        <w:rPr>
          <w:rtl/>
        </w:rPr>
        <w:t>כדי להשאיר לכלבים את התפקידים החשובים שהם יכולים לעשות, תפקידי סיוע, עזרה</w:t>
      </w:r>
      <w:r w:rsidR="00C975B7">
        <w:rPr>
          <w:rtl/>
        </w:rPr>
        <w:t xml:space="preserve"> </w:t>
      </w:r>
      <w:r w:rsidRPr="00E53590">
        <w:rPr>
          <w:rtl/>
        </w:rPr>
        <w:t>והצלה. תודה רבה.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לחבר הכנסת גדעון שגיא.</w:t>
      </w:r>
      <w:r w:rsidR="00C975B7">
        <w:rPr>
          <w:rtl/>
        </w:rPr>
        <w:t xml:space="preserve"> </w:t>
      </w:r>
      <w:r w:rsidRPr="00E53590">
        <w:rPr>
          <w:rtl/>
        </w:rPr>
        <w:t>בבקשה, אדוני השר.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האשם מחאמיד (חד"ש):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יש עוד דובר.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אילו הוא היה כאן, הייתי קורא בשמו.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האשם מחאמיד (חד"ש):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יש עוד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הוא מומחה? חבר הכנסת דיין מומחה לכלבי משטרה?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 אומר מייד בתשובתי, שהדאגה המוצדקת של חברי</w:t>
      </w:r>
      <w:r w:rsidR="00C975B7">
        <w:rPr>
          <w:rtl/>
        </w:rPr>
        <w:t xml:space="preserve"> </w:t>
      </w:r>
      <w:r w:rsidRPr="00E53590">
        <w:rPr>
          <w:rtl/>
        </w:rPr>
        <w:t>הכנסת בהחלט אין לה מקום. אבל, דבר אחד אני כן מסיק, שאולי עדיף שלא ילכו למסיבות</w:t>
      </w:r>
      <w:r w:rsidR="00C975B7">
        <w:rPr>
          <w:rtl/>
        </w:rPr>
        <w:t xml:space="preserve"> </w:t>
      </w:r>
      <w:r w:rsidRPr="00E53590">
        <w:rPr>
          <w:rtl/>
        </w:rPr>
        <w:t>עיתונאים ולא ידברו על דברים שאינם תורמים שום תרומה של ממש לעניין מסוים.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גדעון שגיא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זה נכון בכל מקרה.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יודע, אני יודע. אגב, אני מנסה אבל פעם בשנה מותר למשטרה ללכת ולדבר על</w:t>
      </w:r>
      <w:r w:rsidR="00C975B7">
        <w:rPr>
          <w:rtl/>
        </w:rPr>
        <w:t xml:space="preserve"> </w:t>
      </w:r>
      <w:r w:rsidRPr="00E53590">
        <w:rPr>
          <w:rtl/>
        </w:rPr>
        <w:t>תוכנית עבודה.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לא שמעתי את השידור ברדיו. נודע לי על כך לאחר מכן.</w:t>
      </w:r>
      <w:r w:rsidR="00C975B7">
        <w:rPr>
          <w:rtl/>
        </w:rPr>
        <w:t xml:space="preserve"> </w:t>
      </w:r>
      <w:r w:rsidRPr="00E53590">
        <w:rPr>
          <w:rtl/>
        </w:rPr>
        <w:t>אני רוצה לומר כאן</w:t>
      </w:r>
      <w:r w:rsidR="00C975B7">
        <w:rPr>
          <w:rtl/>
        </w:rPr>
        <w:t xml:space="preserve"> </w:t>
      </w: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הם</w:t>
      </w:r>
      <w:r w:rsidR="00C975B7">
        <w:rPr>
          <w:rtl/>
        </w:rPr>
        <w:t xml:space="preserve"> </w:t>
      </w:r>
      <w:r w:rsidRPr="00E53590">
        <w:rPr>
          <w:rtl/>
        </w:rPr>
        <w:t>התחומים</w:t>
      </w:r>
      <w:r w:rsidR="00C975B7">
        <w:rPr>
          <w:rtl/>
        </w:rPr>
        <w:t xml:space="preserve"> </w:t>
      </w:r>
      <w:r w:rsidRPr="00E53590">
        <w:rPr>
          <w:rtl/>
        </w:rPr>
        <w:t>שבהם</w:t>
      </w:r>
      <w:r w:rsidR="00C975B7">
        <w:rPr>
          <w:rtl/>
        </w:rPr>
        <w:t xml:space="preserve"> </w:t>
      </w:r>
      <w:r w:rsidRPr="00E53590">
        <w:rPr>
          <w:rtl/>
        </w:rPr>
        <w:t>משתמשים בכלבים במשטרת ישראל, איך משתמשים בכלבים במשטרות</w:t>
      </w:r>
      <w:r w:rsidR="00C975B7">
        <w:rPr>
          <w:rtl/>
        </w:rPr>
        <w:t xml:space="preserve"> </w:t>
      </w:r>
      <w:r w:rsidRPr="00E53590">
        <w:rPr>
          <w:rtl/>
        </w:rPr>
        <w:t>אחרות ומה הן המגבלות.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סוגי הכלבים המופעלים במשטרה הם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זה מופיע בלקט עיתונים.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אני בוודאי שמעתי, שעה אחרי זה. אני אומר שבעת ששודר לא היה לי המזל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 הובנת.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בעת</w:t>
      </w:r>
      <w:r w:rsidR="00C975B7">
        <w:rPr>
          <w:rtl/>
        </w:rPr>
        <w:t xml:space="preserve"> </w:t>
      </w:r>
      <w:r w:rsidRPr="00E53590">
        <w:rPr>
          <w:rtl/>
        </w:rPr>
        <w:t>שהידיעה</w:t>
      </w:r>
      <w:r w:rsidR="00C975B7">
        <w:rPr>
          <w:rtl/>
        </w:rPr>
        <w:t xml:space="preserve"> </w:t>
      </w:r>
      <w:r w:rsidRPr="00E53590">
        <w:rPr>
          <w:rtl/>
        </w:rPr>
        <w:t>שודרה</w:t>
      </w:r>
      <w:r w:rsidR="00C975B7">
        <w:rPr>
          <w:rtl/>
        </w:rPr>
        <w:t xml:space="preserve"> </w:t>
      </w:r>
      <w:r w:rsidRPr="00E53590">
        <w:rPr>
          <w:rtl/>
        </w:rPr>
        <w:t>לראשונה</w:t>
      </w:r>
      <w:r w:rsidR="00C975B7">
        <w:rPr>
          <w:rtl/>
        </w:rPr>
        <w:t xml:space="preserve"> </w:t>
      </w:r>
      <w:r w:rsidRPr="00E53590">
        <w:rPr>
          <w:rtl/>
        </w:rPr>
        <w:t>הייתי</w:t>
      </w:r>
      <w:r w:rsidR="00C975B7">
        <w:rPr>
          <w:rtl/>
        </w:rPr>
        <w:t xml:space="preserve"> </w:t>
      </w:r>
      <w:r w:rsidRPr="00E53590">
        <w:rPr>
          <w:rtl/>
        </w:rPr>
        <w:t>בישיבה ולא שמעתי זאת. העניין נודע לי</w:t>
      </w:r>
      <w:r w:rsidR="00C975B7">
        <w:rPr>
          <w:rtl/>
        </w:rPr>
        <w:t xml:space="preserve"> </w:t>
      </w:r>
      <w:r w:rsidRPr="00E53590">
        <w:rPr>
          <w:rtl/>
        </w:rPr>
        <w:t>מאוחר יותר.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סוגי</w:t>
      </w:r>
      <w:r w:rsidR="00C975B7">
        <w:rPr>
          <w:rtl/>
        </w:rPr>
        <w:t xml:space="preserve"> </w:t>
      </w:r>
      <w:r w:rsidRPr="00E53590">
        <w:rPr>
          <w:rtl/>
        </w:rPr>
        <w:t>הכלבים</w:t>
      </w:r>
      <w:r w:rsidR="00C975B7">
        <w:rPr>
          <w:rtl/>
        </w:rPr>
        <w:t xml:space="preserve"> </w:t>
      </w:r>
      <w:r w:rsidRPr="00E53590">
        <w:rPr>
          <w:rtl/>
        </w:rPr>
        <w:t>שמופעלים</w:t>
      </w:r>
      <w:r w:rsidR="00C975B7">
        <w:rPr>
          <w:rtl/>
        </w:rPr>
        <w:t xml:space="preserve"> </w:t>
      </w:r>
      <w:r w:rsidRPr="00E53590">
        <w:rPr>
          <w:rtl/>
        </w:rPr>
        <w:t>במשטרה</w:t>
      </w:r>
      <w:r w:rsidR="00C975B7">
        <w:rPr>
          <w:rtl/>
        </w:rPr>
        <w:t xml:space="preserve"> </w:t>
      </w:r>
      <w:r w:rsidRPr="00E53590">
        <w:rPr>
          <w:rtl/>
        </w:rPr>
        <w:t>הם</w:t>
      </w:r>
      <w:r w:rsidR="00C975B7">
        <w:rPr>
          <w:rtl/>
        </w:rPr>
        <w:t xml:space="preserve"> </w:t>
      </w:r>
      <w:r w:rsidRPr="00E53590">
        <w:rPr>
          <w:rtl/>
        </w:rPr>
        <w:t>כלבי סמים, שבהם אנחנו כן רוצים להרחיב</w:t>
      </w:r>
      <w:r w:rsidR="00C975B7">
        <w:rPr>
          <w:rtl/>
        </w:rPr>
        <w:t xml:space="preserve"> </w:t>
      </w:r>
      <w:r w:rsidRPr="00E53590">
        <w:rPr>
          <w:rtl/>
        </w:rPr>
        <w:t>שימוש.</w:t>
      </w:r>
      <w:r w:rsidR="00C975B7">
        <w:rPr>
          <w:rtl/>
        </w:rPr>
        <w:t xml:space="preserve"> </w:t>
      </w:r>
      <w:r w:rsidRPr="00E53590">
        <w:rPr>
          <w:rtl/>
        </w:rPr>
        <w:t>התפקיד</w:t>
      </w:r>
      <w:r w:rsidR="00C975B7">
        <w:rPr>
          <w:rtl/>
        </w:rPr>
        <w:t xml:space="preserve"> </w:t>
      </w:r>
      <w:r w:rsidRPr="00E53590">
        <w:rPr>
          <w:rtl/>
        </w:rPr>
        <w:t>שלהם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לאתר,</w:t>
      </w:r>
      <w:r w:rsidR="00C975B7">
        <w:rPr>
          <w:rtl/>
        </w:rPr>
        <w:t xml:space="preserve"> </w:t>
      </w:r>
      <w:r w:rsidRPr="00E53590">
        <w:rPr>
          <w:rtl/>
        </w:rPr>
        <w:t>באמצעות</w:t>
      </w:r>
      <w:r w:rsidR="00C975B7">
        <w:rPr>
          <w:rtl/>
        </w:rPr>
        <w:t xml:space="preserve"> </w:t>
      </w:r>
      <w:r w:rsidRPr="00E53590">
        <w:rPr>
          <w:rtl/>
        </w:rPr>
        <w:t>חוש</w:t>
      </w:r>
      <w:r w:rsidR="00C975B7">
        <w:rPr>
          <w:rtl/>
        </w:rPr>
        <w:t xml:space="preserve"> </w:t>
      </w:r>
      <w:r w:rsidRPr="00E53590">
        <w:rPr>
          <w:rtl/>
        </w:rPr>
        <w:t>הריח, סמים המוחבאים בכלי רכב,</w:t>
      </w:r>
      <w:r w:rsidR="00C975B7">
        <w:rPr>
          <w:rtl/>
        </w:rPr>
        <w:t xml:space="preserve"> </w:t>
      </w:r>
      <w:r w:rsidRPr="00E53590">
        <w:rPr>
          <w:rtl/>
        </w:rPr>
        <w:t>במזוודות, בשדות תעופה, בנמלי ים ובמעברי כניסה יבשתיים לארץ.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בתחום</w:t>
      </w:r>
      <w:r w:rsidR="00C975B7">
        <w:rPr>
          <w:rtl/>
        </w:rPr>
        <w:t xml:space="preserve"> </w:t>
      </w:r>
      <w:r w:rsidRPr="00E53590">
        <w:rPr>
          <w:rtl/>
        </w:rPr>
        <w:t>הזה היתה לי דילמה והיתה לי בעיה, מה תהיה ההתייחסות בשדה התעופה</w:t>
      </w:r>
      <w:r w:rsidR="00C975B7">
        <w:rPr>
          <w:rtl/>
        </w:rPr>
        <w:t xml:space="preserve"> </w:t>
      </w:r>
      <w:r w:rsidRPr="00E53590">
        <w:rPr>
          <w:rtl/>
        </w:rPr>
        <w:t>כאשר</w:t>
      </w:r>
      <w:r w:rsidR="00C975B7">
        <w:rPr>
          <w:rtl/>
        </w:rPr>
        <w:t xml:space="preserve"> </w:t>
      </w:r>
      <w:r w:rsidRPr="00E53590">
        <w:rPr>
          <w:rtl/>
        </w:rPr>
        <w:t>נוסעים</w:t>
      </w:r>
      <w:r w:rsidR="00C975B7">
        <w:rPr>
          <w:rtl/>
        </w:rPr>
        <w:t xml:space="preserve"> </w:t>
      </w:r>
      <w:r w:rsidRPr="00E53590">
        <w:rPr>
          <w:rtl/>
        </w:rPr>
        <w:t>ואנשים</w:t>
      </w:r>
      <w:r w:rsidR="00C975B7">
        <w:rPr>
          <w:rtl/>
        </w:rPr>
        <w:t xml:space="preserve"> </w:t>
      </w:r>
      <w:r w:rsidRPr="00E53590">
        <w:rPr>
          <w:rtl/>
        </w:rPr>
        <w:t>יראו</w:t>
      </w:r>
      <w:r w:rsidR="00C975B7">
        <w:rPr>
          <w:rtl/>
        </w:rPr>
        <w:t xml:space="preserve"> </w:t>
      </w:r>
      <w:r w:rsidRPr="00E53590">
        <w:rPr>
          <w:rtl/>
        </w:rPr>
        <w:t>שם</w:t>
      </w:r>
      <w:r w:rsidR="00C975B7">
        <w:rPr>
          <w:rtl/>
        </w:rPr>
        <w:t xml:space="preserve"> </w:t>
      </w:r>
      <w:r w:rsidRPr="00E53590">
        <w:rPr>
          <w:rtl/>
        </w:rPr>
        <w:t>כלבים.</w:t>
      </w:r>
      <w:r w:rsidR="00C975B7">
        <w:rPr>
          <w:rtl/>
        </w:rPr>
        <w:t xml:space="preserve"> </w:t>
      </w:r>
      <w:r w:rsidRPr="00E53590">
        <w:rPr>
          <w:rtl/>
        </w:rPr>
        <w:t>הכלבים</w:t>
      </w:r>
      <w:r w:rsidR="00C975B7">
        <w:rPr>
          <w:rtl/>
        </w:rPr>
        <w:t xml:space="preserve"> </w:t>
      </w:r>
      <w:r w:rsidRPr="00E53590">
        <w:rPr>
          <w:rtl/>
        </w:rPr>
        <w:t>במקרה זה לא חייבים להיות כלבים</w:t>
      </w:r>
      <w:r w:rsidR="00C975B7">
        <w:rPr>
          <w:rtl/>
        </w:rPr>
        <w:t xml:space="preserve"> </w:t>
      </w:r>
      <w:r w:rsidRPr="00E53590">
        <w:rPr>
          <w:rtl/>
        </w:rPr>
        <w:t>גדולים. דווקא כלבים קטנים הם בעלי חוש ריח וכושר עבודה יותר מפותח.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טלב אלסאנע (מד"ע):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הכלבים הקטנים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מדובר על כלבים קטנים מאוד.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סליחה, הוא מתכוון להעסקת קטינים. אדוני תפסיק, אל תעשה קונוטציה.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רבותי, הנושא בהחלט רציני.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הוא חושב שמדובר פה על תעסוקה של קטינים.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רבותי, אני רוצה לומר לחברי הכנסת, אני שומע אתכם בהצעות, וללא ספק אני רואה</w:t>
      </w:r>
      <w:r w:rsidR="00C975B7">
        <w:rPr>
          <w:rtl/>
        </w:rPr>
        <w:t xml:space="preserve"> </w:t>
      </w:r>
      <w:r w:rsidRPr="00E53590">
        <w:rPr>
          <w:rtl/>
        </w:rPr>
        <w:t>מחובתי</w:t>
      </w:r>
      <w:r w:rsidR="00C975B7">
        <w:rPr>
          <w:rtl/>
        </w:rPr>
        <w:t xml:space="preserve"> </w:t>
      </w:r>
      <w:r w:rsidRPr="00E53590">
        <w:rPr>
          <w:rtl/>
        </w:rPr>
        <w:t>מבחינה ציבורית להקשיב לרחשי לב. אבל, בלי כל קשר עם זה, גם בלי זה או עם</w:t>
      </w:r>
      <w:r w:rsidR="00C975B7">
        <w:rPr>
          <w:rtl/>
        </w:rPr>
        <w:t xml:space="preserve"> </w:t>
      </w:r>
      <w:r w:rsidRPr="00E53590">
        <w:rPr>
          <w:rtl/>
        </w:rPr>
        <w:t>זה,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דאגה,</w:t>
      </w:r>
      <w:r w:rsidR="00C975B7">
        <w:rPr>
          <w:rtl/>
        </w:rPr>
        <w:t xml:space="preserve"> </w:t>
      </w:r>
      <w:r w:rsidRPr="00E53590">
        <w:rPr>
          <w:rtl/>
        </w:rPr>
        <w:t>דאגה שלי אישית, דאגה של כולנו, בקשר להפצת סמים בישראל.</w:t>
      </w:r>
      <w:r w:rsidR="00C975B7">
        <w:rPr>
          <w:rtl/>
        </w:rPr>
        <w:t xml:space="preserve"> </w:t>
      </w:r>
      <w:r w:rsidRPr="00E53590">
        <w:rPr>
          <w:rtl/>
        </w:rPr>
        <w:t>התופעה</w:t>
      </w:r>
      <w:r w:rsidR="00C975B7">
        <w:rPr>
          <w:rtl/>
        </w:rPr>
        <w:t xml:space="preserve"> </w:t>
      </w:r>
      <w:r w:rsidRPr="00E53590">
        <w:rPr>
          <w:rtl/>
        </w:rPr>
        <w:t>מדאיגה מאוד. היא מתרחבת, ומתרחבת בעיקר בשימוש בסמים קשים.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אברהם פורז (מרצ):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פורז, תן לי. חבר הכנסת פורז, שלום לך. תן לי להסביר באילו תחומים</w:t>
      </w:r>
      <w:r w:rsidR="00C975B7">
        <w:rPr>
          <w:rtl/>
        </w:rPr>
        <w:t xml:space="preserve"> </w:t>
      </w:r>
      <w:r w:rsidRPr="00E53590">
        <w:rPr>
          <w:rtl/>
        </w:rPr>
        <w:t>משתמשים בכלבים במשטרה.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אברהם פורז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השר, אתה יודע שאני מייצג את הכלבים פה.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מייצג את סגן השר אלי בן</w:t>
      </w:r>
      <w:r w:rsidR="00C975B7">
        <w:rPr>
          <w:rtl/>
        </w:rPr>
        <w:t>-</w:t>
      </w:r>
      <w:r w:rsidRPr="00E53590">
        <w:rPr>
          <w:rtl/>
        </w:rPr>
        <w:t xml:space="preserve">מנחם, כפי שלכל נושא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פורז,</w:t>
      </w:r>
      <w:r w:rsidR="00C975B7">
        <w:rPr>
          <w:rtl/>
        </w:rPr>
        <w:t xml:space="preserve"> </w:t>
      </w: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מכירים</w:t>
      </w:r>
      <w:r w:rsidR="00C975B7">
        <w:rPr>
          <w:rtl/>
        </w:rPr>
        <w:t xml:space="preserve"> </w:t>
      </w:r>
      <w:r w:rsidRPr="00E53590">
        <w:rPr>
          <w:rtl/>
        </w:rPr>
        <w:t>את הרגישות של אדוני. אולי יציע לארגן את</w:t>
      </w:r>
      <w:r w:rsidR="00C975B7">
        <w:rPr>
          <w:rtl/>
        </w:rPr>
        <w:t xml:space="preserve"> </w:t>
      </w:r>
      <w:r w:rsidRPr="00E53590">
        <w:rPr>
          <w:rtl/>
        </w:rPr>
        <w:t>הכלבייה ה</w:t>
      </w:r>
      <w:r w:rsidR="00C975B7">
        <w:rPr>
          <w:rtl/>
        </w:rPr>
        <w:t>-</w:t>
      </w:r>
      <w:r w:rsidRPr="00E53590">
        <w:rPr>
          <w:rtl/>
        </w:rPr>
        <w:t>20.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רבותי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מתפארים,</w:t>
      </w:r>
      <w:r w:rsidR="00C975B7">
        <w:rPr>
          <w:rtl/>
        </w:rPr>
        <w:t xml:space="preserve"> </w:t>
      </w:r>
      <w:r w:rsidRPr="00E53590">
        <w:rPr>
          <w:rtl/>
        </w:rPr>
        <w:t>ובצדק, בתפיסות של המשטרה, תפיסות של</w:t>
      </w:r>
      <w:r w:rsidR="00C975B7">
        <w:rPr>
          <w:rtl/>
        </w:rPr>
        <w:t xml:space="preserve"> </w:t>
      </w:r>
      <w:r w:rsidRPr="00E53590">
        <w:rPr>
          <w:rtl/>
        </w:rPr>
        <w:t>סמים.</w:t>
      </w:r>
      <w:r w:rsidR="00C975B7">
        <w:rPr>
          <w:rtl/>
        </w:rPr>
        <w:t xml:space="preserve"> </w:t>
      </w:r>
      <w:r w:rsidRPr="00E53590">
        <w:rPr>
          <w:rtl/>
        </w:rPr>
        <w:t>אנחנו עושים עבודה יוצאת מן הכלל, בכלל זה בשעה זו שאני מדבר עכשיו; מדובר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תפיסה</w:t>
      </w:r>
      <w:r w:rsidR="00C975B7">
        <w:rPr>
          <w:rtl/>
        </w:rPr>
        <w:t xml:space="preserve"> </w:t>
      </w:r>
      <w:r w:rsidRPr="00E53590">
        <w:rPr>
          <w:rtl/>
        </w:rPr>
        <w:t>גדולה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סמים,</w:t>
      </w:r>
      <w:r w:rsidR="00C975B7">
        <w:rPr>
          <w:rtl/>
        </w:rPr>
        <w:t xml:space="preserve"> </w:t>
      </w:r>
      <w:r w:rsidRPr="00E53590">
        <w:rPr>
          <w:rtl/>
        </w:rPr>
        <w:t>אחרי מרדף שהיה מדרום הארץ עד לאזור הצפון. מתוך כל</w:t>
      </w:r>
      <w:r w:rsidR="00C975B7">
        <w:rPr>
          <w:rtl/>
        </w:rPr>
        <w:t xml:space="preserve"> </w:t>
      </w:r>
      <w:r w:rsidRPr="00E53590">
        <w:rPr>
          <w:rtl/>
        </w:rPr>
        <w:t>תפיסות הסמים על</w:t>
      </w:r>
      <w:r w:rsidR="00C975B7">
        <w:rPr>
          <w:rtl/>
        </w:rPr>
        <w:t>-</w:t>
      </w:r>
      <w:r w:rsidRPr="00E53590">
        <w:rPr>
          <w:rtl/>
        </w:rPr>
        <w:t>ידי המשטרה, האופטימיים שבנו חושבים שזה בסך</w:t>
      </w:r>
      <w:r w:rsidR="00C975B7">
        <w:rPr>
          <w:rtl/>
        </w:rPr>
        <w:t>-</w:t>
      </w:r>
      <w:r w:rsidRPr="00E53590">
        <w:rPr>
          <w:rtl/>
        </w:rPr>
        <w:t xml:space="preserve">הכול </w:t>
      </w:r>
      <w:r w:rsidR="00C975B7" w:rsidRPr="00E53590">
        <w:rPr>
          <w:rtl/>
        </w:rPr>
        <w:t>5</w:t>
      </w:r>
      <w:r w:rsidR="00C975B7">
        <w:rPr>
          <w:rtl/>
        </w:rPr>
        <w:t>%</w:t>
      </w:r>
      <w:r w:rsidRPr="00E53590">
        <w:rPr>
          <w:rtl/>
        </w:rPr>
        <w:t xml:space="preserve"> מכלל הכמות.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אינני מדבר על כך שבשנת 1990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מה זה שייך לעניין שלנו, אני לא מבין. זה בכלל לא שייך לעניין שלנו.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 מיכאל איתן. תקשיב לי. אני משיב לך בנוגע לכל סוגי הכלבים, באילו</w:t>
      </w:r>
      <w:r w:rsidR="00C975B7">
        <w:rPr>
          <w:rtl/>
        </w:rPr>
        <w:t xml:space="preserve"> </w:t>
      </w:r>
      <w:r w:rsidRPr="00E53590">
        <w:rPr>
          <w:rtl/>
        </w:rPr>
        <w:t>אירועים</w:t>
      </w:r>
      <w:r w:rsidR="00C975B7">
        <w:rPr>
          <w:rtl/>
        </w:rPr>
        <w:t xml:space="preserve"> </w:t>
      </w:r>
      <w:r w:rsidRPr="00E53590">
        <w:rPr>
          <w:rtl/>
        </w:rPr>
        <w:t>ולאיזה</w:t>
      </w:r>
      <w:r w:rsidR="00C975B7">
        <w:rPr>
          <w:rtl/>
        </w:rPr>
        <w:t xml:space="preserve"> </w:t>
      </w:r>
      <w:r w:rsidRPr="00E53590">
        <w:rPr>
          <w:rtl/>
        </w:rPr>
        <w:t>מטרות משתמשת המשטרה. אני אגיע לנקודה שאתה רוצה לדבר עליה. למה</w:t>
      </w:r>
      <w:r w:rsidR="00C975B7">
        <w:rPr>
          <w:rtl/>
        </w:rPr>
        <w:t xml:space="preserve"> </w:t>
      </w:r>
      <w:r w:rsidRPr="00E53590">
        <w:rPr>
          <w:rtl/>
        </w:rPr>
        <w:t>חוסר הסבלנות? עוד מעט אני אקח אתי כלב שישמור עלי. תנו לי להשיב כמו שאני מבין.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איזה כלב תיקח, קטן או גדול?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לי יש שני כלבים, אחד גדול ואחד קטן.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אומר</w:t>
      </w:r>
      <w:r w:rsidR="00C975B7">
        <w:rPr>
          <w:rtl/>
        </w:rPr>
        <w:t xml:space="preserve"> </w:t>
      </w:r>
      <w:r w:rsidRPr="00E53590">
        <w:rPr>
          <w:rtl/>
        </w:rPr>
        <w:t>לחברי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מניח</w:t>
      </w:r>
      <w:r w:rsidR="00C975B7">
        <w:rPr>
          <w:rtl/>
        </w:rPr>
        <w:t xml:space="preserve"> </w:t>
      </w:r>
      <w:r w:rsidRPr="00E53590">
        <w:rPr>
          <w:rtl/>
        </w:rPr>
        <w:t>שבזמן</w:t>
      </w:r>
      <w:r w:rsidR="00C975B7">
        <w:rPr>
          <w:rtl/>
        </w:rPr>
        <w:t xml:space="preserve"> </w:t>
      </w:r>
      <w:r w:rsidRPr="00E53590">
        <w:rPr>
          <w:rtl/>
        </w:rPr>
        <w:t>הקרוב יהיו בשדות התעופה כלבים</w:t>
      </w:r>
      <w:r w:rsidR="00C975B7">
        <w:rPr>
          <w:rtl/>
        </w:rPr>
        <w:t xml:space="preserve"> </w:t>
      </w:r>
      <w:r w:rsidRPr="00E53590">
        <w:rPr>
          <w:rtl/>
        </w:rPr>
        <w:t>שיבואו</w:t>
      </w:r>
      <w:r w:rsidR="00C975B7">
        <w:rPr>
          <w:rtl/>
        </w:rPr>
        <w:t xml:space="preserve"> </w:t>
      </w:r>
      <w:r w:rsidRPr="00E53590">
        <w:rPr>
          <w:rtl/>
        </w:rPr>
        <w:t>לבדוק</w:t>
      </w:r>
      <w:r w:rsidR="00C975B7">
        <w:rPr>
          <w:rtl/>
        </w:rPr>
        <w:t xml:space="preserve"> </w:t>
      </w:r>
      <w:r w:rsidRPr="00E53590">
        <w:rPr>
          <w:rtl/>
        </w:rPr>
        <w:t>במטען,</w:t>
      </w:r>
      <w:r w:rsidR="00C975B7">
        <w:rPr>
          <w:rtl/>
        </w:rPr>
        <w:t xml:space="preserve"> </w:t>
      </w:r>
      <w:r w:rsidRPr="00E53590">
        <w:rPr>
          <w:rtl/>
        </w:rPr>
        <w:t>במזוודות, אם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הברחת</w:t>
      </w:r>
      <w:r w:rsidR="00C975B7">
        <w:rPr>
          <w:rtl/>
        </w:rPr>
        <w:t xml:space="preserve"> </w:t>
      </w:r>
      <w:r w:rsidRPr="00E53590">
        <w:rPr>
          <w:rtl/>
        </w:rPr>
        <w:t>סמים. אנחנו מעריכים, שחלק גדול</w:t>
      </w:r>
      <w:r w:rsidR="00C975B7">
        <w:rPr>
          <w:rtl/>
        </w:rPr>
        <w:t xml:space="preserve"> </w:t>
      </w:r>
      <w:r w:rsidRPr="00E53590">
        <w:rPr>
          <w:rtl/>
        </w:rPr>
        <w:t>מההברחות בא דרך הים ודרך נמלי התעופה, על כל המשתמע מכך.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המשטרה משתמשת גם בכלבי גישוש, שעוקבים אחרי מסלול בריחה או איתור של חשודים</w:t>
      </w:r>
      <w:r w:rsidR="00C975B7">
        <w:rPr>
          <w:rtl/>
        </w:rPr>
        <w:t xml:space="preserve"> </w:t>
      </w:r>
      <w:r w:rsidRPr="00E53590">
        <w:rPr>
          <w:rtl/>
        </w:rPr>
        <w:t>או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נעדרים.</w:t>
      </w:r>
      <w:r w:rsidR="00C975B7">
        <w:rPr>
          <w:rtl/>
        </w:rPr>
        <w:t xml:space="preserve"> </w:t>
      </w:r>
      <w:r w:rsidRPr="00E53590">
        <w:rPr>
          <w:rtl/>
        </w:rPr>
        <w:t>היא משתמשת בכלבי גופות, לאיתור גופות של בני אדם בעת קריסה של</w:t>
      </w:r>
      <w:r w:rsidR="00C975B7">
        <w:rPr>
          <w:rtl/>
        </w:rPr>
        <w:t xml:space="preserve"> </w:t>
      </w:r>
      <w:r w:rsidRPr="00E53590">
        <w:rPr>
          <w:rtl/>
        </w:rPr>
        <w:t>מבנה</w:t>
      </w:r>
      <w:r w:rsidR="00C975B7">
        <w:rPr>
          <w:rtl/>
        </w:rPr>
        <w:t xml:space="preserve"> </w:t>
      </w:r>
      <w:r w:rsidRPr="00E53590">
        <w:rPr>
          <w:rtl/>
        </w:rPr>
        <w:t>או</w:t>
      </w:r>
      <w:r w:rsidR="00C975B7">
        <w:rPr>
          <w:rtl/>
        </w:rPr>
        <w:t xml:space="preserve"> </w:t>
      </w:r>
      <w:r w:rsidRPr="00E53590">
        <w:rPr>
          <w:rtl/>
        </w:rPr>
        <w:t>אסון</w:t>
      </w:r>
      <w:r w:rsidR="00C975B7">
        <w:rPr>
          <w:rtl/>
        </w:rPr>
        <w:t xml:space="preserve"> </w:t>
      </w:r>
      <w:r w:rsidRPr="00E53590">
        <w:rPr>
          <w:rtl/>
        </w:rPr>
        <w:t>אחר;</w:t>
      </w:r>
      <w:r w:rsidR="00C975B7">
        <w:rPr>
          <w:rtl/>
        </w:rPr>
        <w:t xml:space="preserve"> </w:t>
      </w:r>
      <w:r w:rsidRPr="00E53590">
        <w:rPr>
          <w:rtl/>
        </w:rPr>
        <w:t>בכלבי</w:t>
      </w:r>
      <w:r w:rsidR="00C975B7">
        <w:rPr>
          <w:rtl/>
        </w:rPr>
        <w:t xml:space="preserve"> </w:t>
      </w:r>
      <w:r w:rsidRPr="00E53590">
        <w:rPr>
          <w:rtl/>
        </w:rPr>
        <w:t>חנ"ם,</w:t>
      </w:r>
      <w:r w:rsidR="00C975B7">
        <w:rPr>
          <w:rtl/>
        </w:rPr>
        <w:t xml:space="preserve"> </w:t>
      </w:r>
      <w:r w:rsidRPr="00E53590">
        <w:rPr>
          <w:rtl/>
        </w:rPr>
        <w:t>שתפקידם להריח ולאתר חומרי נפץ, ובכלבי חבלה</w:t>
      </w:r>
      <w:r w:rsidR="00C975B7">
        <w:rPr>
          <w:rtl/>
        </w:rPr>
        <w:t xml:space="preserve"> </w:t>
      </w:r>
      <w:r w:rsidRPr="00E53590">
        <w:rPr>
          <w:rtl/>
        </w:rPr>
        <w:t>להעברה של חפצים חשודים כמטעני חבלה, כדי למנוע סיכון חיי אדם.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הוויכוח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בקשר לכלבי סיור. לפני שאני אגיע אליהם אומר, שיש שימוש בכלבי</w:t>
      </w:r>
      <w:r w:rsidR="00C975B7">
        <w:rPr>
          <w:rtl/>
        </w:rPr>
        <w:t xml:space="preserve"> </w:t>
      </w:r>
      <w:r w:rsidRPr="00E53590">
        <w:rPr>
          <w:rtl/>
        </w:rPr>
        <w:t>אבטחה ושמירה, שמשתלבים במערכי האבטחה והשמירה סביב מחנות ומבנים. ואני רוצה לומר</w:t>
      </w:r>
      <w:r w:rsidR="00C975B7">
        <w:rPr>
          <w:rtl/>
        </w:rPr>
        <w:t xml:space="preserve"> </w:t>
      </w:r>
      <w:r w:rsidRPr="00E53590">
        <w:rPr>
          <w:rtl/>
        </w:rPr>
        <w:t>לחברי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אלה</w:t>
      </w:r>
      <w:r w:rsidR="00C975B7">
        <w:rPr>
          <w:rtl/>
        </w:rPr>
        <w:t xml:space="preserve"> </w:t>
      </w:r>
      <w:r w:rsidRPr="00E53590">
        <w:rPr>
          <w:rtl/>
        </w:rPr>
        <w:t>שלא יודעים, אני מציע לכם לטייל כאן, מחוץ לכנסת, בגן, ותראו</w:t>
      </w:r>
      <w:r w:rsidR="00C975B7">
        <w:rPr>
          <w:rtl/>
        </w:rPr>
        <w:t xml:space="preserve"> </w:t>
      </w:r>
      <w:r w:rsidRPr="00E53590">
        <w:rPr>
          <w:rtl/>
        </w:rPr>
        <w:t>שהכנסת</w:t>
      </w:r>
      <w:r w:rsidR="00C975B7">
        <w:rPr>
          <w:rtl/>
        </w:rPr>
        <w:t xml:space="preserve"> </w:t>
      </w:r>
      <w:r w:rsidRPr="00E53590">
        <w:rPr>
          <w:rtl/>
        </w:rPr>
        <w:t>נשמרת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ידי</w:t>
      </w:r>
      <w:r w:rsidR="00C975B7">
        <w:rPr>
          <w:rtl/>
        </w:rPr>
        <w:t xml:space="preserve"> </w:t>
      </w:r>
      <w:r w:rsidRPr="00E53590">
        <w:rPr>
          <w:rtl/>
        </w:rPr>
        <w:t>כלבים,</w:t>
      </w:r>
      <w:r w:rsidR="00C975B7">
        <w:rPr>
          <w:rtl/>
        </w:rPr>
        <w:t xml:space="preserve"> </w:t>
      </w:r>
      <w:r w:rsidRPr="00E53590">
        <w:rPr>
          <w:rtl/>
        </w:rPr>
        <w:t>שיש להם חבל מתיחה של למעלה מ</w:t>
      </w:r>
      <w:r w:rsidR="00C975B7">
        <w:rPr>
          <w:rtl/>
        </w:rPr>
        <w:t>-</w:t>
      </w:r>
      <w:r w:rsidRPr="00E53590">
        <w:rPr>
          <w:rtl/>
        </w:rPr>
        <w:t>15 מטר, ומי שמתקרב</w:t>
      </w:r>
      <w:r w:rsidR="00C975B7">
        <w:rPr>
          <w:rtl/>
        </w:rPr>
        <w:t xml:space="preserve"> </w:t>
      </w:r>
      <w:r w:rsidRPr="00E53590">
        <w:rPr>
          <w:rtl/>
        </w:rPr>
        <w:t>לכלב</w:t>
      </w:r>
      <w:r w:rsidR="00C975B7">
        <w:rPr>
          <w:rtl/>
        </w:rPr>
        <w:t xml:space="preserve"> </w:t>
      </w:r>
      <w:r w:rsidRPr="00E53590">
        <w:rPr>
          <w:rtl/>
        </w:rPr>
        <w:t>כזה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מותקף, מפני שמדובר כאן בכלבי תקיפה מאומנים למטרה הזאת </w:t>
      </w:r>
      <w:r w:rsidR="00C975B7">
        <w:rPr>
          <w:rtl/>
        </w:rPr>
        <w:t>–</w:t>
      </w:r>
      <w:r w:rsidRPr="00E53590">
        <w:rPr>
          <w:rtl/>
        </w:rPr>
        <w:t xml:space="preserve"> אני אומר את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זה לחבר הכנסת מיכאל איתן ולאחרים שלא יודעים </w:t>
      </w:r>
      <w:r w:rsidR="00C975B7">
        <w:rPr>
          <w:rtl/>
        </w:rPr>
        <w:t>–</w:t>
      </w:r>
      <w:r w:rsidRPr="00E53590">
        <w:rPr>
          <w:rtl/>
        </w:rPr>
        <w:t xml:space="preserve"> זה קרוב ל</w:t>
      </w:r>
      <w:r w:rsidR="00C975B7">
        <w:rPr>
          <w:rtl/>
        </w:rPr>
        <w:t>-</w:t>
      </w:r>
      <w:r w:rsidRPr="00E53590">
        <w:rPr>
          <w:rtl/>
        </w:rPr>
        <w:t>30 שנה.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הכלבים</w:t>
      </w:r>
      <w:r w:rsidR="00C975B7">
        <w:rPr>
          <w:rtl/>
        </w:rPr>
        <w:t xml:space="preserve"> </w:t>
      </w:r>
      <w:r w:rsidRPr="00E53590">
        <w:rPr>
          <w:rtl/>
        </w:rPr>
        <w:t>האלה</w:t>
      </w:r>
      <w:r w:rsidR="00C975B7">
        <w:rPr>
          <w:rtl/>
        </w:rPr>
        <w:t xml:space="preserve"> </w:t>
      </w:r>
      <w:r w:rsidRPr="00E53590">
        <w:rPr>
          <w:rtl/>
        </w:rPr>
        <w:t>קשורים.</w:t>
      </w:r>
      <w:r w:rsidR="00C975B7">
        <w:rPr>
          <w:rtl/>
        </w:rPr>
        <w:t xml:space="preserve"> </w:t>
      </w: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העניין</w:t>
      </w:r>
      <w:r w:rsidR="00C975B7">
        <w:rPr>
          <w:rtl/>
        </w:rPr>
        <w:t xml:space="preserve"> </w:t>
      </w:r>
      <w:r w:rsidRPr="00E53590">
        <w:rPr>
          <w:rtl/>
        </w:rPr>
        <w:t>הזה</w:t>
      </w:r>
      <w:r w:rsidR="00C975B7">
        <w:rPr>
          <w:rtl/>
        </w:rPr>
        <w:t xml:space="preserve"> </w:t>
      </w:r>
      <w:r w:rsidRPr="00E53590">
        <w:rPr>
          <w:rtl/>
        </w:rPr>
        <w:t>שייך לעניין זה? מה זה שייך? אנחנו</w:t>
      </w:r>
      <w:r w:rsidR="00C975B7">
        <w:rPr>
          <w:rtl/>
        </w:rPr>
        <w:t xml:space="preserve"> </w:t>
      </w:r>
      <w:r w:rsidRPr="00E53590">
        <w:rPr>
          <w:rtl/>
        </w:rPr>
        <w:t>מדברים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בעיה</w:t>
      </w:r>
      <w:r w:rsidR="00C975B7">
        <w:rPr>
          <w:rtl/>
        </w:rPr>
        <w:t xml:space="preserve"> </w:t>
      </w:r>
      <w:r w:rsidRPr="00E53590">
        <w:rPr>
          <w:rtl/>
        </w:rPr>
        <w:t>ספציפית,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כלבי</w:t>
      </w:r>
      <w:r w:rsidR="00C975B7">
        <w:rPr>
          <w:rtl/>
        </w:rPr>
        <w:t xml:space="preserve"> </w:t>
      </w:r>
      <w:r w:rsidRPr="00E53590">
        <w:rPr>
          <w:rtl/>
        </w:rPr>
        <w:t>תקיפה,</w:t>
      </w:r>
      <w:r w:rsidR="00C975B7">
        <w:rPr>
          <w:rtl/>
        </w:rPr>
        <w:t xml:space="preserve"> </w:t>
      </w:r>
      <w:r w:rsidRPr="00E53590">
        <w:rPr>
          <w:rtl/>
        </w:rPr>
        <w:t>שלפי דברי קצין משטרה, הם מיועדים</w:t>
      </w:r>
      <w:r w:rsidR="00C975B7">
        <w:rPr>
          <w:rtl/>
        </w:rPr>
        <w:t xml:space="preserve"> </w:t>
      </w:r>
      <w:r w:rsidRPr="00E53590">
        <w:rPr>
          <w:rtl/>
        </w:rPr>
        <w:t>לפיזור הפגנות.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>ראש, זה לא מקובל עלי.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מיכאל איתן.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הכבוד</w:t>
      </w:r>
      <w:r w:rsidR="00C975B7">
        <w:rPr>
          <w:rtl/>
        </w:rPr>
        <w:t xml:space="preserve"> </w:t>
      </w:r>
      <w:r w:rsidRPr="00E53590">
        <w:rPr>
          <w:rtl/>
        </w:rPr>
        <w:t>לחבר הכנסת מיכאל איתן, הוא העלה הצעה לסדר</w:t>
      </w:r>
      <w:r w:rsidR="00C975B7">
        <w:rPr>
          <w:rtl/>
        </w:rPr>
        <w:t>-</w:t>
      </w:r>
      <w:r w:rsidRPr="00E53590">
        <w:rPr>
          <w:rtl/>
        </w:rPr>
        <w:t>היום. שב נא בשקט</w:t>
      </w:r>
      <w:r w:rsidR="00C975B7">
        <w:rPr>
          <w:rtl/>
        </w:rPr>
        <w:t xml:space="preserve"> </w:t>
      </w:r>
      <w:r w:rsidRPr="00E53590">
        <w:rPr>
          <w:rtl/>
        </w:rPr>
        <w:t>ותקשיב לתשובה, לי. אתה לא תגיד לי איך אני אדבר, אחרת אני אגיד לך איך אתה תדבר.</w:t>
      </w:r>
      <w:r w:rsidR="00C975B7">
        <w:rPr>
          <w:rtl/>
        </w:rPr>
        <w:t xml:space="preserve"> </w:t>
      </w:r>
      <w:r w:rsidRPr="00E53590">
        <w:rPr>
          <w:rtl/>
        </w:rPr>
        <w:t>באמת,</w:t>
      </w:r>
      <w:r w:rsidR="00C975B7">
        <w:rPr>
          <w:rtl/>
        </w:rPr>
        <w:t xml:space="preserve"> </w:t>
      </w:r>
      <w:r w:rsidRPr="00E53590">
        <w:rPr>
          <w:rtl/>
        </w:rPr>
        <w:t>איזה</w:t>
      </w:r>
      <w:r w:rsidR="00C975B7">
        <w:rPr>
          <w:rtl/>
        </w:rPr>
        <w:t xml:space="preserve"> </w:t>
      </w:r>
      <w:r w:rsidRPr="00E53590">
        <w:rPr>
          <w:rtl/>
        </w:rPr>
        <w:t>מין</w:t>
      </w:r>
      <w:r w:rsidR="00C975B7">
        <w:rPr>
          <w:rtl/>
        </w:rPr>
        <w:t xml:space="preserve"> </w:t>
      </w:r>
      <w:r w:rsidRPr="00E53590">
        <w:rPr>
          <w:rtl/>
        </w:rPr>
        <w:t>נוהג זה? אני בא כדי לתת הסבר מלא ושלם. תקשיב לי עד הסוף, ואם</w:t>
      </w:r>
      <w:r w:rsidR="00C975B7">
        <w:rPr>
          <w:rtl/>
        </w:rPr>
        <w:t xml:space="preserve"> </w:t>
      </w:r>
      <w:r w:rsidRPr="00E53590">
        <w:rPr>
          <w:rtl/>
        </w:rPr>
        <w:t>אתה לא ידעת, תדע. הדברים אינם חדשים.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מה אתה משווה? כלבי הכנסת קשורים. קצת כבוד לאינטליגנציה שלנו.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איתן, תן לנו לסיים את הנושא הכלבי הזה.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קצת כבוד לאינטליגנציה שלנו.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חושב שפה אתה טועה, עם כל הכבוד.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מודה ליושב</w:t>
      </w:r>
      <w:r w:rsidR="00C975B7">
        <w:rPr>
          <w:rtl/>
        </w:rPr>
        <w:t>-</w:t>
      </w:r>
      <w:r w:rsidRPr="00E53590">
        <w:rPr>
          <w:rtl/>
        </w:rPr>
        <w:t>ראש.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לא, לא.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מודה בכל קונוטוציה ובכל הבנה של דבריו. אני מודה לו.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מבין. הרי פשוט, מכלל הן אתה שומע לאו. אם אומר לך השר, שהשימוש הוא רק</w:t>
      </w:r>
      <w:r w:rsidR="00C975B7">
        <w:rPr>
          <w:rtl/>
        </w:rPr>
        <w:t xml:space="preserve"> </w:t>
      </w:r>
      <w:r w:rsidRPr="00E53590">
        <w:rPr>
          <w:rtl/>
        </w:rPr>
        <w:t xml:space="preserve">זה, פירוש </w:t>
      </w:r>
      <w:r w:rsidR="00C975B7">
        <w:rPr>
          <w:rtl/>
        </w:rPr>
        <w:t>–</w:t>
      </w:r>
      <w:r w:rsidRPr="00E53590">
        <w:rPr>
          <w:rtl/>
        </w:rPr>
        <w:t xml:space="preserve"> שלא יהיו כלבי תקיפה.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לא, הוא לא אמר את זה.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הוא מפרט לך במה משתמשים.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המלצה</w:t>
      </w:r>
      <w:r w:rsidR="00C975B7">
        <w:rPr>
          <w:rtl/>
        </w:rPr>
        <w:t xml:space="preserve"> </w:t>
      </w:r>
      <w:r w:rsidRPr="00E53590">
        <w:rPr>
          <w:rtl/>
        </w:rPr>
        <w:t>נוספת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לפיתוח מיוחד עבור חקלאים </w:t>
      </w:r>
      <w:r w:rsidR="00C975B7">
        <w:rPr>
          <w:rtl/>
        </w:rPr>
        <w:t>–</w:t>
      </w:r>
      <w:r w:rsidRPr="00E53590">
        <w:rPr>
          <w:rtl/>
        </w:rPr>
        <w:t xml:space="preserve"> כלב שמירה אישי, שיהיה יחד עם</w:t>
      </w:r>
      <w:r w:rsidR="00C975B7">
        <w:rPr>
          <w:rtl/>
        </w:rPr>
        <w:t xml:space="preserve"> </w:t>
      </w:r>
      <w:r w:rsidRPr="00E53590">
        <w:rPr>
          <w:rtl/>
        </w:rPr>
        <w:t>אנשים בודדים שעובדים בשדה, כדי לשמור עליהם. הנושא הזה נמצא עכשיו בבדיקה.</w:t>
      </w:r>
      <w:r w:rsidR="00C975B7">
        <w:rPr>
          <w:rtl/>
        </w:rPr>
        <w:t xml:space="preserve"> </w:t>
      </w:r>
      <w:r w:rsidRPr="00E53590">
        <w:rPr>
          <w:rtl/>
        </w:rPr>
        <w:t>ואני</w:t>
      </w:r>
      <w:r w:rsidR="00C975B7">
        <w:rPr>
          <w:rtl/>
        </w:rPr>
        <w:t xml:space="preserve"> </w:t>
      </w:r>
      <w:r w:rsidRPr="00E53590">
        <w:rPr>
          <w:rtl/>
        </w:rPr>
        <w:t>רוצה לומר, שבכמה ארצות הדבר הזה מקובל.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הגענו</w:t>
      </w:r>
      <w:r w:rsidR="00C975B7">
        <w:rPr>
          <w:rtl/>
        </w:rPr>
        <w:t xml:space="preserve"> </w:t>
      </w:r>
      <w:r w:rsidRPr="00E53590">
        <w:rPr>
          <w:rtl/>
        </w:rPr>
        <w:t>לנקודה,</w:t>
      </w:r>
      <w:r w:rsidR="00C975B7">
        <w:rPr>
          <w:rtl/>
        </w:rPr>
        <w:t xml:space="preserve"> </w:t>
      </w:r>
      <w:r w:rsidRPr="00E53590">
        <w:rPr>
          <w:rtl/>
        </w:rPr>
        <w:t>שהיא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השאלה שעלתה מבחינה ציבורית </w:t>
      </w:r>
      <w:r w:rsidR="00C975B7">
        <w:rPr>
          <w:rtl/>
        </w:rPr>
        <w:t>–</w:t>
      </w:r>
      <w:r w:rsidRPr="00E53590">
        <w:rPr>
          <w:rtl/>
        </w:rPr>
        <w:t xml:space="preserve"> כלבי תקיפה. לעניין הזה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אומר</w:t>
      </w:r>
      <w:r w:rsidR="00C975B7">
        <w:rPr>
          <w:rtl/>
        </w:rPr>
        <w:t xml:space="preserve"> </w:t>
      </w:r>
      <w:r w:rsidRPr="00E53590">
        <w:rPr>
          <w:rtl/>
        </w:rPr>
        <w:t>באופן חד</w:t>
      </w:r>
      <w:r w:rsidR="00C975B7">
        <w:rPr>
          <w:rtl/>
        </w:rPr>
        <w:t>-</w:t>
      </w:r>
      <w:r w:rsidRPr="00E53590">
        <w:rPr>
          <w:rtl/>
        </w:rPr>
        <w:t>משמעי: לא היה ולא יהיה; באופן חד</w:t>
      </w:r>
      <w:r w:rsidR="00C975B7">
        <w:rPr>
          <w:rtl/>
        </w:rPr>
        <w:t>-</w:t>
      </w:r>
      <w:r w:rsidRPr="00E53590">
        <w:rPr>
          <w:rtl/>
        </w:rPr>
        <w:t>משמעי. ואותי לא מעניין מה</w:t>
      </w:r>
      <w:r w:rsidR="00C975B7">
        <w:rPr>
          <w:rtl/>
        </w:rPr>
        <w:t xml:space="preserve"> </w:t>
      </w:r>
      <w:r w:rsidRPr="00E53590">
        <w:rPr>
          <w:rtl/>
        </w:rPr>
        <w:t>אמר</w:t>
      </w:r>
      <w:r w:rsidR="00C975B7">
        <w:rPr>
          <w:rtl/>
        </w:rPr>
        <w:t xml:space="preserve"> </w:t>
      </w:r>
      <w:r w:rsidRPr="00E53590">
        <w:rPr>
          <w:rtl/>
        </w:rPr>
        <w:t>קצין</w:t>
      </w:r>
      <w:r w:rsidR="00C975B7">
        <w:rPr>
          <w:rtl/>
        </w:rPr>
        <w:t xml:space="preserve"> </w:t>
      </w:r>
      <w:r w:rsidRPr="00E53590">
        <w:rPr>
          <w:rtl/>
        </w:rPr>
        <w:t>זה או קצין אחר, מי שזה לא יהיה. זה יחייב לקבל אישור, ובעניין הזה לא</w:t>
      </w:r>
      <w:r w:rsidR="00C975B7">
        <w:rPr>
          <w:rtl/>
        </w:rPr>
        <w:t xml:space="preserve"> </w:t>
      </w:r>
      <w:r w:rsidRPr="00E53590">
        <w:rPr>
          <w:rtl/>
        </w:rPr>
        <w:t>היה</w:t>
      </w:r>
      <w:r w:rsidR="00C975B7">
        <w:rPr>
          <w:rtl/>
        </w:rPr>
        <w:t xml:space="preserve"> </w:t>
      </w:r>
      <w:r w:rsidRPr="00E53590">
        <w:rPr>
          <w:rtl/>
        </w:rPr>
        <w:t>ולא יהיה אישור לכלבי תקיפה, לא להפגנות, לא למזרח</w:t>
      </w:r>
      <w:r w:rsidR="00C975B7">
        <w:rPr>
          <w:rtl/>
        </w:rPr>
        <w:t>-</w:t>
      </w:r>
      <w:r w:rsidRPr="00E53590">
        <w:rPr>
          <w:rtl/>
        </w:rPr>
        <w:t>ירושלים. מעולם לא העליתי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על דעתי שמדובר, או שמישהו יגיד דבר כזה, שמדובר על ערבים </w:t>
      </w:r>
      <w:r w:rsidR="00C975B7">
        <w:rPr>
          <w:rtl/>
        </w:rPr>
        <w:t>–</w:t>
      </w:r>
      <w:r w:rsidRPr="00E53590">
        <w:rPr>
          <w:rtl/>
        </w:rPr>
        <w:t xml:space="preserve"> לא ערבים ולא יהודים.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מדובר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מטרה אחת ויחידה, שהובאה לפני, על כלבי סיור.</w:t>
      </w:r>
      <w:r w:rsidR="00C975B7">
        <w:rPr>
          <w:rtl/>
        </w:rPr>
        <w:t xml:space="preserve"> </w:t>
      </w:r>
      <w:r w:rsidRPr="00E53590">
        <w:rPr>
          <w:rtl/>
        </w:rPr>
        <w:t>ההצעה היתה, שיהיו</w:t>
      </w:r>
      <w:r w:rsidR="00C975B7">
        <w:rPr>
          <w:rtl/>
        </w:rPr>
        <w:t xml:space="preserve"> </w:t>
      </w:r>
      <w:r w:rsidRPr="00E53590">
        <w:rPr>
          <w:rtl/>
        </w:rPr>
        <w:t>כלבי סיור, שהם ישתתפו בסיורים ממונעים בתוך רכב כדי לראות, לבדוק את היכולת שלהם</w:t>
      </w:r>
      <w:r w:rsidR="00C975B7">
        <w:rPr>
          <w:rtl/>
        </w:rPr>
        <w:t xml:space="preserve"> </w:t>
      </w:r>
      <w:r w:rsidRPr="00E53590">
        <w:rPr>
          <w:rtl/>
        </w:rPr>
        <w:t>יחד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מפעיל,</w:t>
      </w:r>
      <w:r w:rsidR="00C975B7">
        <w:rPr>
          <w:rtl/>
        </w:rPr>
        <w:t xml:space="preserve"> </w:t>
      </w:r>
      <w:r w:rsidRPr="00E53590">
        <w:rPr>
          <w:rtl/>
        </w:rPr>
        <w:t>שהוא</w:t>
      </w:r>
      <w:r w:rsidR="00C975B7">
        <w:rPr>
          <w:rtl/>
        </w:rPr>
        <w:t xml:space="preserve"> </w:t>
      </w:r>
      <w:r w:rsidRPr="00E53590">
        <w:rPr>
          <w:rtl/>
        </w:rPr>
        <w:t>צמוד</w:t>
      </w:r>
      <w:r w:rsidR="00C975B7">
        <w:rPr>
          <w:rtl/>
        </w:rPr>
        <w:t xml:space="preserve"> </w:t>
      </w:r>
      <w:r w:rsidRPr="00E53590">
        <w:rPr>
          <w:rtl/>
        </w:rPr>
        <w:t>אליהם. הם לא משוחררים, חבר הכנסת מיכאל איתן.</w:t>
      </w:r>
      <w:r w:rsidR="00C975B7">
        <w:rPr>
          <w:rtl/>
        </w:rPr>
        <w:t xml:space="preserve"> </w:t>
      </w:r>
      <w:r w:rsidRPr="00E53590">
        <w:rPr>
          <w:rtl/>
        </w:rPr>
        <w:t>לכן</w:t>
      </w:r>
      <w:r w:rsidR="00C975B7">
        <w:rPr>
          <w:rtl/>
        </w:rPr>
        <w:t xml:space="preserve"> </w:t>
      </w:r>
      <w:r w:rsidRPr="00E53590">
        <w:rPr>
          <w:rtl/>
        </w:rPr>
        <w:t>הופתעתי,</w:t>
      </w:r>
      <w:r w:rsidR="00C975B7">
        <w:rPr>
          <w:rtl/>
        </w:rPr>
        <w:t xml:space="preserve"> </w:t>
      </w:r>
      <w:r w:rsidRPr="00E53590">
        <w:rPr>
          <w:rtl/>
        </w:rPr>
        <w:t>ואמרתי דבר אחד, כשהביאו לי את התמליל של מסיבת העיתונאים: לא מדובר על</w:t>
      </w:r>
      <w:r w:rsidR="00C975B7">
        <w:rPr>
          <w:rtl/>
        </w:rPr>
        <w:t xml:space="preserve"> </w:t>
      </w:r>
      <w:r w:rsidRPr="00E53590">
        <w:rPr>
          <w:rtl/>
        </w:rPr>
        <w:t xml:space="preserve">שחרור. מה שהיה מדובר </w:t>
      </w:r>
      <w:r w:rsidR="00C975B7">
        <w:rPr>
          <w:rtl/>
        </w:rPr>
        <w:t>–</w:t>
      </w:r>
      <w:r w:rsidRPr="00E53590">
        <w:rPr>
          <w:rtl/>
        </w:rPr>
        <w:t xml:space="preserve"> בתוך רכב, לסיור בלבד.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רון נחמן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מה הם יעשו ברכב?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הם ינבחו. מה הם יעשו ברכב? בשביל מה צריך אתם?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אתה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היית כאן כאשר אמרתי שחלק מהם הוא לגישוש, יכולת לבדוק מסלול בריחה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עבריין.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מדובר,</w:t>
      </w:r>
      <w:r w:rsidR="00C975B7">
        <w:rPr>
          <w:rtl/>
        </w:rPr>
        <w:t xml:space="preserve"> </w:t>
      </w:r>
      <w:r w:rsidRPr="00E53590">
        <w:rPr>
          <w:rtl/>
        </w:rPr>
        <w:t>בשום</w:t>
      </w:r>
      <w:r w:rsidR="00C975B7">
        <w:rPr>
          <w:rtl/>
        </w:rPr>
        <w:t xml:space="preserve"> </w:t>
      </w:r>
      <w:r w:rsidRPr="00E53590">
        <w:rPr>
          <w:rtl/>
        </w:rPr>
        <w:t>פנים</w:t>
      </w:r>
      <w:r w:rsidR="00C975B7">
        <w:rPr>
          <w:rtl/>
        </w:rPr>
        <w:t xml:space="preserve"> </w:t>
      </w:r>
      <w:r w:rsidRPr="00E53590">
        <w:rPr>
          <w:rtl/>
        </w:rPr>
        <w:t>ואופן, לא על ערבים ולא על יהודים, אלא על</w:t>
      </w:r>
      <w:r w:rsidR="00C975B7">
        <w:rPr>
          <w:rtl/>
        </w:rPr>
        <w:t xml:space="preserve"> </w:t>
      </w:r>
      <w:r w:rsidRPr="00E53590">
        <w:rPr>
          <w:rtl/>
        </w:rPr>
        <w:t>עבריינים</w:t>
      </w:r>
      <w:r w:rsidR="00C975B7">
        <w:rPr>
          <w:rtl/>
        </w:rPr>
        <w:t xml:space="preserve"> </w:t>
      </w:r>
      <w:r w:rsidRPr="00E53590">
        <w:rPr>
          <w:rtl/>
        </w:rPr>
        <w:t>בכלל.</w:t>
      </w:r>
      <w:r w:rsidR="00C975B7">
        <w:rPr>
          <w:rtl/>
        </w:rPr>
        <w:t xml:space="preserve"> </w:t>
      </w:r>
      <w:r w:rsidRPr="00E53590">
        <w:rPr>
          <w:rtl/>
        </w:rPr>
        <w:t>וגם</w:t>
      </w:r>
      <w:r w:rsidR="00C975B7">
        <w:rPr>
          <w:rtl/>
        </w:rPr>
        <w:t xml:space="preserve"> </w:t>
      </w:r>
      <w:r w:rsidRPr="00E53590">
        <w:rPr>
          <w:rtl/>
        </w:rPr>
        <w:t>סוגיה</w:t>
      </w:r>
      <w:r w:rsidR="00C975B7">
        <w:rPr>
          <w:rtl/>
        </w:rPr>
        <w:t xml:space="preserve"> </w:t>
      </w:r>
      <w:r w:rsidRPr="00E53590">
        <w:rPr>
          <w:rtl/>
        </w:rPr>
        <w:t>זו, אחרי שהתעוררה ההודעה הזאת, ביקשתי להביא אותה</w:t>
      </w:r>
      <w:r w:rsidR="00C975B7">
        <w:rPr>
          <w:rtl/>
        </w:rPr>
        <w:t xml:space="preserve"> </w:t>
      </w:r>
      <w:r w:rsidRPr="00E53590">
        <w:rPr>
          <w:rtl/>
        </w:rPr>
        <w:t>לפני לבדיקה, כדי לבדוק אותה לפרטי פרטיה. בעניין הזה, שמישהו יבוא ויגיד:</w:t>
      </w:r>
      <w:r w:rsidR="00C975B7">
        <w:rPr>
          <w:rtl/>
        </w:rPr>
        <w:t xml:space="preserve"> </w:t>
      </w:r>
      <w:r w:rsidRPr="00E53590">
        <w:rPr>
          <w:rtl/>
        </w:rPr>
        <w:t>כלבים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להפגנה, לתקיפה, בגלל הקונוטציה של שימוש בכלבים </w:t>
      </w:r>
      <w:r w:rsidR="00C975B7">
        <w:rPr>
          <w:rtl/>
        </w:rPr>
        <w:t>–</w:t>
      </w:r>
      <w:r w:rsidRPr="00E53590">
        <w:rPr>
          <w:rtl/>
        </w:rPr>
        <w:t xml:space="preserve"> אני חייב לומר, שבמשטרה מעולם,</w:t>
      </w:r>
      <w:r w:rsidR="00C975B7">
        <w:rPr>
          <w:rtl/>
        </w:rPr>
        <w:t xml:space="preserve"> </w:t>
      </w:r>
      <w:r w:rsidRPr="00E53590">
        <w:rPr>
          <w:rtl/>
        </w:rPr>
        <w:t>וזאת התשובה החד</w:t>
      </w:r>
      <w:r w:rsidR="00C975B7">
        <w:rPr>
          <w:rtl/>
        </w:rPr>
        <w:t>-</w:t>
      </w:r>
      <w:r w:rsidRPr="00E53590">
        <w:rPr>
          <w:rtl/>
        </w:rPr>
        <w:t>משמעית, מעולם לא היתה מחשבה כזאת.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אומר דבר נוסף:</w:t>
      </w:r>
      <w:r w:rsidR="00C975B7">
        <w:rPr>
          <w:rtl/>
        </w:rPr>
        <w:t xml:space="preserve"> </w:t>
      </w:r>
      <w:r w:rsidRPr="00E53590">
        <w:rPr>
          <w:rtl/>
        </w:rPr>
        <w:t>ב</w:t>
      </w:r>
      <w:r w:rsidR="00C975B7">
        <w:rPr>
          <w:rtl/>
        </w:rPr>
        <w:t>-</w:t>
      </w:r>
      <w:r w:rsidRPr="00E53590">
        <w:rPr>
          <w:rtl/>
        </w:rPr>
        <w:t>1988 וב</w:t>
      </w:r>
      <w:r w:rsidR="00C975B7">
        <w:rPr>
          <w:rtl/>
        </w:rPr>
        <w:t>-</w:t>
      </w:r>
      <w:r w:rsidRPr="00E53590">
        <w:rPr>
          <w:rtl/>
        </w:rPr>
        <w:t>1990 היתה ועדה במשטרה, עם שר המשטרה הקודם,</w:t>
      </w:r>
      <w:r w:rsidR="00C975B7">
        <w:rPr>
          <w:rtl/>
        </w:rPr>
        <w:t xml:space="preserve"> </w:t>
      </w:r>
      <w:r w:rsidRPr="00E53590">
        <w:rPr>
          <w:rtl/>
        </w:rPr>
        <w:t>שבדקה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המערך</w:t>
      </w:r>
      <w:r w:rsidR="00C975B7">
        <w:rPr>
          <w:rtl/>
        </w:rPr>
        <w:t xml:space="preserve"> </w:t>
      </w:r>
      <w:r w:rsidRPr="00E53590">
        <w:rPr>
          <w:rtl/>
        </w:rPr>
        <w:t>הזה,</w:t>
      </w:r>
      <w:r w:rsidR="00C975B7">
        <w:rPr>
          <w:rtl/>
        </w:rPr>
        <w:t xml:space="preserve"> </w:t>
      </w:r>
      <w:r w:rsidRPr="00E53590">
        <w:rPr>
          <w:rtl/>
        </w:rPr>
        <w:t>והיא</w:t>
      </w:r>
      <w:r w:rsidR="00C975B7">
        <w:rPr>
          <w:rtl/>
        </w:rPr>
        <w:t xml:space="preserve"> </w:t>
      </w:r>
      <w:r w:rsidRPr="00E53590">
        <w:rPr>
          <w:rtl/>
        </w:rPr>
        <w:t>אכן הנהיגה שימוש בכלבים, גם בצה"ל וגם במשטרת</w:t>
      </w:r>
      <w:r w:rsidR="00C975B7">
        <w:rPr>
          <w:rtl/>
        </w:rPr>
        <w:t xml:space="preserve"> </w:t>
      </w:r>
      <w:r w:rsidRPr="00E53590">
        <w:rPr>
          <w:rtl/>
        </w:rPr>
        <w:t>ישראל.</w:t>
      </w:r>
      <w:r w:rsidR="00C975B7">
        <w:rPr>
          <w:rtl/>
        </w:rPr>
        <w:t xml:space="preserve"> </w:t>
      </w:r>
      <w:r w:rsidRPr="00E53590">
        <w:rPr>
          <w:rtl/>
        </w:rPr>
        <w:t>ואחרי</w:t>
      </w:r>
      <w:r w:rsidR="00C975B7">
        <w:rPr>
          <w:rtl/>
        </w:rPr>
        <w:t xml:space="preserve"> </w:t>
      </w:r>
      <w:r w:rsidRPr="00E53590">
        <w:rPr>
          <w:rtl/>
        </w:rPr>
        <w:t>הניסיון</w:t>
      </w:r>
      <w:r w:rsidR="00C975B7">
        <w:rPr>
          <w:rtl/>
        </w:rPr>
        <w:t xml:space="preserve"> </w:t>
      </w:r>
      <w:r w:rsidRPr="00E53590">
        <w:rPr>
          <w:rtl/>
        </w:rPr>
        <w:t>שהיה,</w:t>
      </w:r>
      <w:r w:rsidR="00C975B7">
        <w:rPr>
          <w:rtl/>
        </w:rPr>
        <w:t xml:space="preserve"> </w:t>
      </w:r>
      <w:r w:rsidRPr="00E53590">
        <w:rPr>
          <w:rtl/>
        </w:rPr>
        <w:t>נמנענו</w:t>
      </w:r>
      <w:r w:rsidR="00C975B7">
        <w:rPr>
          <w:rtl/>
        </w:rPr>
        <w:t xml:space="preserve"> </w:t>
      </w:r>
      <w:r w:rsidRPr="00E53590">
        <w:rPr>
          <w:rtl/>
        </w:rPr>
        <w:t>מלעשות</w:t>
      </w:r>
      <w:r w:rsidR="00C975B7">
        <w:rPr>
          <w:rtl/>
        </w:rPr>
        <w:t xml:space="preserve"> </w:t>
      </w:r>
      <w:r w:rsidRPr="00E53590">
        <w:rPr>
          <w:rtl/>
        </w:rPr>
        <w:t>זאת. בבדיקה המחודשת, כאשר נבדק</w:t>
      </w:r>
      <w:r w:rsidR="00C975B7">
        <w:rPr>
          <w:rtl/>
        </w:rPr>
        <w:t xml:space="preserve"> </w:t>
      </w:r>
      <w:r w:rsidRPr="00E53590">
        <w:rPr>
          <w:rtl/>
        </w:rPr>
        <w:t>העניין</w:t>
      </w:r>
      <w:r w:rsidR="00C975B7">
        <w:rPr>
          <w:rtl/>
        </w:rPr>
        <w:t xml:space="preserve"> </w:t>
      </w:r>
      <w:r w:rsidRPr="00E53590">
        <w:rPr>
          <w:rtl/>
        </w:rPr>
        <w:t>מחדש,</w:t>
      </w:r>
      <w:r w:rsidR="00C975B7">
        <w:rPr>
          <w:rtl/>
        </w:rPr>
        <w:t xml:space="preserve"> </w:t>
      </w:r>
      <w:r w:rsidRPr="00E53590">
        <w:rPr>
          <w:rtl/>
        </w:rPr>
        <w:t>אחרי</w:t>
      </w:r>
      <w:r w:rsidR="00C975B7">
        <w:rPr>
          <w:rtl/>
        </w:rPr>
        <w:t xml:space="preserve"> </w:t>
      </w:r>
      <w:r w:rsidRPr="00E53590">
        <w:rPr>
          <w:rtl/>
        </w:rPr>
        <w:t>שבדקו</w:t>
      </w:r>
      <w:r w:rsidR="00C975B7">
        <w:rPr>
          <w:rtl/>
        </w:rPr>
        <w:t xml:space="preserve">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שקורה בעולם ומה קורה אצלנו, באופן חד</w:t>
      </w:r>
      <w:r w:rsidR="00C975B7">
        <w:rPr>
          <w:rtl/>
        </w:rPr>
        <w:t>-</w:t>
      </w:r>
      <w:r w:rsidRPr="00E53590">
        <w:rPr>
          <w:rtl/>
        </w:rPr>
        <w:t>משמעי</w:t>
      </w:r>
      <w:r w:rsidR="00C975B7">
        <w:rPr>
          <w:rtl/>
        </w:rPr>
        <w:t xml:space="preserve"> </w:t>
      </w:r>
      <w:r w:rsidRPr="00E53590">
        <w:rPr>
          <w:rtl/>
        </w:rPr>
        <w:t>דיברתי על סוגי המטרות והתפקידים לגבי הכלבים למטרות האלה.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הוזמנו כלבים מהולנד או לא הוזמנו?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הוזמנו.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הוזמנו?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הוזמנו, אמרתי. הוזמנו לעניין סמים, לגישוש.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כמה כלבים?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556F00">
      <w:pPr>
        <w:rPr>
          <w:rtl/>
        </w:rPr>
      </w:pPr>
      <w:r w:rsidRPr="00E53590">
        <w:rPr>
          <w:rtl/>
        </w:rPr>
        <w:t xml:space="preserve">אני לא יודע את המספר. נדמה לי שרק לטיפול בשדות התעופה </w:t>
      </w:r>
      <w:r w:rsidR="00C975B7">
        <w:rPr>
          <w:rtl/>
        </w:rPr>
        <w:t>–</w:t>
      </w:r>
      <w:r w:rsidRPr="00E53590">
        <w:rPr>
          <w:rtl/>
        </w:rPr>
        <w:t xml:space="preserve"> למעלה מ</w:t>
      </w:r>
      <w:r w:rsidR="00C975B7">
        <w:rPr>
          <w:rtl/>
        </w:rPr>
        <w:t>-</w:t>
      </w:r>
      <w:r w:rsidRPr="00E53590">
        <w:rPr>
          <w:rtl/>
        </w:rPr>
        <w:t>30 כלבים,</w:t>
      </w:r>
      <w:r w:rsidR="00C975B7">
        <w:rPr>
          <w:rtl/>
        </w:rPr>
        <w:t xml:space="preserve"> </w:t>
      </w:r>
      <w:r w:rsidRPr="00E53590">
        <w:rPr>
          <w:rtl/>
        </w:rPr>
        <w:t xml:space="preserve">כי הם יצטרכו לעבוד במשמרות. כלבי סיור, אם אינני טועה, אני מדגיש זאת </w:t>
      </w:r>
      <w:r w:rsidR="00C975B7">
        <w:rPr>
          <w:rtl/>
        </w:rPr>
        <w:t>–</w:t>
      </w:r>
      <w:r w:rsidRPr="00E53590">
        <w:rPr>
          <w:rtl/>
        </w:rPr>
        <w:t xml:space="preserve"> מדובר על</w:t>
      </w:r>
      <w:r w:rsidR="00C975B7">
        <w:rPr>
          <w:rtl/>
        </w:rPr>
        <w:t xml:space="preserve"> </w:t>
      </w:r>
      <w:r w:rsidRPr="00E53590">
        <w:rPr>
          <w:rtl/>
        </w:rPr>
        <w:t>15</w:t>
      </w:r>
      <w:r w:rsidR="00556F00">
        <w:rPr>
          <w:rFonts w:hint="cs"/>
          <w:rtl/>
        </w:rPr>
        <w:t>-</w:t>
      </w:r>
      <w:r w:rsidRPr="00E53590">
        <w:rPr>
          <w:rtl/>
        </w:rPr>
        <w:t>10 כלבים.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רון נחמן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אפשר להציע לך הצעה, אדוני השר?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תציע.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רון נחמן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הייתי</w:t>
      </w:r>
      <w:r w:rsidR="00C975B7">
        <w:rPr>
          <w:rtl/>
        </w:rPr>
        <w:t xml:space="preserve"> </w:t>
      </w:r>
      <w:r w:rsidRPr="00E53590">
        <w:rPr>
          <w:rtl/>
        </w:rPr>
        <w:t>מציע,</w:t>
      </w:r>
      <w:r w:rsidR="00C975B7">
        <w:rPr>
          <w:rtl/>
        </w:rPr>
        <w:t xml:space="preserve"> </w:t>
      </w:r>
      <w:r w:rsidRPr="00E53590">
        <w:rPr>
          <w:rtl/>
        </w:rPr>
        <w:t>שכלבים</w:t>
      </w:r>
      <w:r w:rsidR="00C975B7">
        <w:rPr>
          <w:rtl/>
        </w:rPr>
        <w:t xml:space="preserve"> </w:t>
      </w:r>
      <w:r w:rsidRPr="00E53590">
        <w:rPr>
          <w:rtl/>
        </w:rPr>
        <w:t>שהם לצורך גילוי סמים, וכלבי גישוש שצריכים ללכת</w:t>
      </w:r>
      <w:r w:rsidR="00C975B7">
        <w:rPr>
          <w:rtl/>
        </w:rPr>
        <w:t xml:space="preserve"> </w:t>
      </w:r>
      <w:r w:rsidRPr="00E53590">
        <w:rPr>
          <w:rtl/>
        </w:rPr>
        <w:t>אחרי עקבות, זה סיפור אחד; כלבים לסיורים, לפרובלמטיקה, לבעיות, זה סיפור אחר.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רון נחמן, תקשיב לי עד הסוף. אני לא יודע למה אתם לא נותנים לגמור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הדיבור.</w:t>
      </w:r>
      <w:r w:rsidR="00C975B7">
        <w:rPr>
          <w:rtl/>
        </w:rPr>
        <w:t xml:space="preserve"> </w:t>
      </w:r>
      <w:r w:rsidRPr="00E53590">
        <w:rPr>
          <w:rtl/>
        </w:rPr>
        <w:t>חבר הכנסת מיכאל איתן לא היה סבלני לשמוע לאילו מטרות נועדו הכלבים.</w:t>
      </w:r>
      <w:r w:rsidR="00C975B7">
        <w:rPr>
          <w:rtl/>
        </w:rPr>
        <w:t xml:space="preserve"> </w:t>
      </w:r>
      <w:r w:rsidRPr="00E53590">
        <w:rPr>
          <w:rtl/>
        </w:rPr>
        <w:t>עכשיו אתה בא אלי ואומר לי: מותר להשתמש בהם למטרות האלה.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אמרתי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מה הדילמות. הנקודה היחידה היא </w:t>
      </w:r>
      <w:r w:rsidR="00C975B7">
        <w:rPr>
          <w:rtl/>
        </w:rPr>
        <w:t>–</w:t>
      </w:r>
      <w:r w:rsidRPr="00E53590">
        <w:rPr>
          <w:rtl/>
        </w:rPr>
        <w:t xml:space="preserve"> כלבים שיועדו לסיור. אני שמעתי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הדברים.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יודע מה היתה המגבלה שהטלתי. אחרי שקיבלתי את התמליל של מסיבת</w:t>
      </w:r>
      <w:r w:rsidR="00C975B7">
        <w:rPr>
          <w:rtl/>
        </w:rPr>
        <w:t xml:space="preserve"> </w:t>
      </w:r>
      <w:r w:rsidRPr="00E53590">
        <w:rPr>
          <w:rtl/>
        </w:rPr>
        <w:t>העיתונאים,</w:t>
      </w:r>
      <w:r w:rsidR="00C975B7">
        <w:rPr>
          <w:rtl/>
        </w:rPr>
        <w:t xml:space="preserve"> </w:t>
      </w:r>
      <w:r w:rsidRPr="00E53590">
        <w:rPr>
          <w:rtl/>
        </w:rPr>
        <w:t>בשבוע</w:t>
      </w:r>
      <w:r w:rsidR="00C975B7">
        <w:rPr>
          <w:rtl/>
        </w:rPr>
        <w:t xml:space="preserve"> </w:t>
      </w:r>
      <w:r w:rsidRPr="00E53590">
        <w:rPr>
          <w:rtl/>
        </w:rPr>
        <w:t>הבא</w:t>
      </w:r>
      <w:r w:rsidR="00C975B7">
        <w:rPr>
          <w:rtl/>
        </w:rPr>
        <w:t xml:space="preserve"> </w:t>
      </w:r>
      <w:r w:rsidRPr="00E53590">
        <w:rPr>
          <w:rtl/>
        </w:rPr>
        <w:t>אקיים</w:t>
      </w:r>
      <w:r w:rsidR="00C975B7">
        <w:rPr>
          <w:rtl/>
        </w:rPr>
        <w:t xml:space="preserve"> </w:t>
      </w:r>
      <w:r w:rsidRPr="00E53590">
        <w:rPr>
          <w:rtl/>
        </w:rPr>
        <w:t>דיון</w:t>
      </w:r>
      <w:r w:rsidR="00C975B7">
        <w:rPr>
          <w:rtl/>
        </w:rPr>
        <w:t xml:space="preserve"> </w:t>
      </w:r>
      <w:r w:rsidRPr="00E53590">
        <w:rPr>
          <w:rtl/>
        </w:rPr>
        <w:t>כדי לבדוק, כאשר אני אומר בצורה חד</w:t>
      </w:r>
      <w:r w:rsidR="00C975B7">
        <w:rPr>
          <w:rtl/>
        </w:rPr>
        <w:t>-</w:t>
      </w:r>
      <w:r w:rsidRPr="00E53590">
        <w:rPr>
          <w:rtl/>
        </w:rPr>
        <w:t>משמעית:</w:t>
      </w:r>
      <w:r w:rsidR="00C975B7">
        <w:rPr>
          <w:rtl/>
        </w:rPr>
        <w:t xml:space="preserve"> </w:t>
      </w:r>
      <w:r w:rsidRPr="00E53590">
        <w:rPr>
          <w:rtl/>
        </w:rPr>
        <w:t>בשום</w:t>
      </w:r>
      <w:r w:rsidR="00C975B7">
        <w:rPr>
          <w:rtl/>
        </w:rPr>
        <w:t xml:space="preserve"> </w:t>
      </w:r>
      <w:r w:rsidRPr="00E53590">
        <w:rPr>
          <w:rtl/>
        </w:rPr>
        <w:t>מקרה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יעלה</w:t>
      </w:r>
      <w:r w:rsidR="00C975B7">
        <w:rPr>
          <w:rtl/>
        </w:rPr>
        <w:t xml:space="preserve"> </w:t>
      </w:r>
      <w:r w:rsidRPr="00E53590">
        <w:rPr>
          <w:rtl/>
        </w:rPr>
        <w:t>על הדעת, שמטרות אלו שנאמרו וצוטטו על</w:t>
      </w:r>
      <w:r w:rsidR="00C975B7">
        <w:rPr>
          <w:rtl/>
        </w:rPr>
        <w:t>-</w:t>
      </w:r>
      <w:r w:rsidRPr="00E53590">
        <w:rPr>
          <w:rtl/>
        </w:rPr>
        <w:t>ידי חבר הכנסת מיכאל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איתן ואחרים </w:t>
      </w:r>
      <w:r w:rsidR="00C975B7">
        <w:rPr>
          <w:rtl/>
        </w:rPr>
        <w:t>–</w:t>
      </w:r>
      <w:r w:rsidRPr="00E53590">
        <w:rPr>
          <w:rtl/>
        </w:rPr>
        <w:t xml:space="preserve"> לא יתקבלו על דעתי, ואני לא מתכוון לתת להן אישור.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ראית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התמליל.</w:t>
      </w:r>
      <w:r w:rsidR="00C975B7">
        <w:rPr>
          <w:rtl/>
        </w:rPr>
        <w:t xml:space="preserve"> </w:t>
      </w:r>
      <w:r w:rsidRPr="00E53590">
        <w:rPr>
          <w:rtl/>
        </w:rPr>
        <w:t>הדברים נאמרו על</w:t>
      </w:r>
      <w:r w:rsidR="00C975B7">
        <w:rPr>
          <w:rtl/>
        </w:rPr>
        <w:t>-</w:t>
      </w:r>
      <w:r w:rsidRPr="00E53590">
        <w:rPr>
          <w:rtl/>
        </w:rPr>
        <w:t>ידי קצין משטרה, לא על</w:t>
      </w:r>
      <w:r w:rsidR="00C975B7">
        <w:rPr>
          <w:rtl/>
        </w:rPr>
        <w:t>-</w:t>
      </w:r>
      <w:r w:rsidRPr="00E53590">
        <w:rPr>
          <w:rtl/>
        </w:rPr>
        <w:t>ידי. אתה ראית את</w:t>
      </w:r>
      <w:r w:rsidR="00C975B7">
        <w:rPr>
          <w:rtl/>
        </w:rPr>
        <w:t xml:space="preserve"> </w:t>
      </w:r>
      <w:r w:rsidRPr="00E53590">
        <w:rPr>
          <w:rtl/>
        </w:rPr>
        <w:t>התמליל.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מיכאל איתן, יש לך משהו בשמיעה. אני אמרתי: צוטטו על</w:t>
      </w:r>
      <w:r w:rsidR="00C975B7">
        <w:rPr>
          <w:rtl/>
        </w:rPr>
        <w:t>-</w:t>
      </w:r>
      <w:r w:rsidRPr="00E53590">
        <w:rPr>
          <w:rtl/>
        </w:rPr>
        <w:t>ידך.</w:t>
      </w:r>
      <w:r w:rsidR="00C975B7">
        <w:rPr>
          <w:rtl/>
        </w:rPr>
        <w:t xml:space="preserve"> </w:t>
      </w:r>
      <w:r w:rsidRPr="00E53590">
        <w:rPr>
          <w:rtl/>
        </w:rPr>
        <w:t>אמרתי:</w:t>
      </w:r>
      <w:r w:rsidR="00C975B7">
        <w:rPr>
          <w:rtl/>
        </w:rPr>
        <w:t xml:space="preserve"> </w:t>
      </w:r>
      <w:r w:rsidRPr="00E53590">
        <w:rPr>
          <w:rtl/>
        </w:rPr>
        <w:t>ראיתי את התמליל. משהו לא בסדר, או שאתה מקשיב רק לעצמך. תקשיב לי. אמרתי שבעקבות</w:t>
      </w:r>
      <w:r w:rsidR="00C975B7">
        <w:rPr>
          <w:rtl/>
        </w:rPr>
        <w:t xml:space="preserve"> </w:t>
      </w:r>
      <w:r w:rsidRPr="00E53590">
        <w:rPr>
          <w:rtl/>
        </w:rPr>
        <w:t>זה אני מקיים דיון כדי לבדוק את זה. לא רק זה, אלא תהיה הנחיה בכתב כהוראה מפורשת</w:t>
      </w:r>
      <w:r w:rsidR="00C975B7">
        <w:rPr>
          <w:rtl/>
        </w:rPr>
        <w:t xml:space="preserve"> </w:t>
      </w:r>
      <w:r w:rsidRPr="00E53590">
        <w:rPr>
          <w:rtl/>
        </w:rPr>
        <w:t>למשטרה, כאשר אני אומר מראש: מעולם לא היתה כוונה להשתמש בכלבי תקיפה ליעד מסוים,</w:t>
      </w:r>
      <w:r w:rsidR="00C975B7">
        <w:rPr>
          <w:rtl/>
        </w:rPr>
        <w:t xml:space="preserve"> </w:t>
      </w:r>
      <w:r w:rsidRPr="00E53590">
        <w:rPr>
          <w:rtl/>
        </w:rPr>
        <w:t>או</w:t>
      </w:r>
      <w:r w:rsidR="00C975B7">
        <w:rPr>
          <w:rtl/>
        </w:rPr>
        <w:t xml:space="preserve"> </w:t>
      </w:r>
      <w:r w:rsidRPr="00E53590">
        <w:rPr>
          <w:rtl/>
        </w:rPr>
        <w:t>לאזרחים</w:t>
      </w:r>
      <w:r w:rsidR="00C975B7">
        <w:rPr>
          <w:rtl/>
        </w:rPr>
        <w:t xml:space="preserve"> </w:t>
      </w:r>
      <w:r w:rsidRPr="00E53590">
        <w:rPr>
          <w:rtl/>
        </w:rPr>
        <w:t>מסוימים. ואני מדגיש את זה. קיבלתי את ההודעה, גם ממפכ"ל המשטרה, גם</w:t>
      </w:r>
      <w:r w:rsidR="00C975B7">
        <w:rPr>
          <w:rtl/>
        </w:rPr>
        <w:t xml:space="preserve"> </w:t>
      </w:r>
      <w:r w:rsidRPr="00E53590">
        <w:rPr>
          <w:rtl/>
        </w:rPr>
        <w:t>בדיווח שהיה לפני זה.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מציע,</w:t>
      </w:r>
      <w:r w:rsidR="00C975B7">
        <w:rPr>
          <w:rtl/>
        </w:rPr>
        <w:t xml:space="preserve"> </w:t>
      </w: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שההצעה תועבר לוועדת הפנים של הכנסת, והכנסת</w:t>
      </w:r>
      <w:r w:rsidR="00C975B7">
        <w:rPr>
          <w:rtl/>
        </w:rPr>
        <w:t xml:space="preserve"> </w:t>
      </w:r>
      <w:r w:rsidRPr="00E53590">
        <w:rPr>
          <w:rtl/>
        </w:rPr>
        <w:t>תתייחס</w:t>
      </w:r>
      <w:r w:rsidR="00C975B7">
        <w:rPr>
          <w:rtl/>
        </w:rPr>
        <w:t xml:space="preserve"> </w:t>
      </w:r>
      <w:r w:rsidRPr="00E53590">
        <w:rPr>
          <w:rtl/>
        </w:rPr>
        <w:t>אליה</w:t>
      </w:r>
      <w:r w:rsidR="00C975B7">
        <w:rPr>
          <w:rtl/>
        </w:rPr>
        <w:t xml:space="preserve"> </w:t>
      </w:r>
      <w:r w:rsidRPr="00E53590">
        <w:rPr>
          <w:rtl/>
        </w:rPr>
        <w:t>בכל</w:t>
      </w:r>
      <w:r w:rsidR="00C975B7">
        <w:rPr>
          <w:rtl/>
        </w:rPr>
        <w:t xml:space="preserve"> </w:t>
      </w:r>
      <w:r w:rsidRPr="00E53590">
        <w:rPr>
          <w:rtl/>
        </w:rPr>
        <w:t>המסגרת ובכל הפירוט שעליו מדובר. אני משוכנע ואני בטוח, שאילו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היו חברי הכנסת שואלים את השאלה, ומבררים את העניין, יכול להיות שהדברים שנאמרו </w:t>
      </w:r>
      <w:r w:rsidR="00C975B7">
        <w:rPr>
          <w:rtl/>
        </w:rPr>
        <w:t xml:space="preserve">– </w:t>
      </w:r>
      <w:r w:rsidRPr="00E53590">
        <w:rPr>
          <w:rtl/>
        </w:rPr>
        <w:t>ואני מניח שהם</w:t>
      </w:r>
      <w:r w:rsidR="00C975B7">
        <w:rPr>
          <w:rtl/>
        </w:rPr>
        <w:t xml:space="preserve"> </w:t>
      </w:r>
      <w:r w:rsidRPr="00E53590">
        <w:rPr>
          <w:rtl/>
        </w:rPr>
        <w:t xml:space="preserve">נאמרו על סמך מה שנאמר ברדיו </w:t>
      </w:r>
      <w:r w:rsidR="00C975B7">
        <w:rPr>
          <w:rtl/>
        </w:rPr>
        <w:t>–</w:t>
      </w:r>
      <w:r w:rsidRPr="00E53590">
        <w:rPr>
          <w:rtl/>
        </w:rPr>
        <w:t xml:space="preserve"> על</w:t>
      </w:r>
      <w:r w:rsidR="00C975B7">
        <w:rPr>
          <w:rtl/>
        </w:rPr>
        <w:t>-</w:t>
      </w:r>
      <w:r w:rsidRPr="00E53590">
        <w:rPr>
          <w:rtl/>
        </w:rPr>
        <w:t>ידי חבר הכנסת האשם מחאמיד וחבר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מיכאל</w:t>
      </w:r>
      <w:r w:rsidR="00C975B7">
        <w:rPr>
          <w:rtl/>
        </w:rPr>
        <w:t xml:space="preserve"> </w:t>
      </w:r>
      <w:r w:rsidRPr="00E53590">
        <w:rPr>
          <w:rtl/>
        </w:rPr>
        <w:t>איתן, שמייד הגיע למסקנה</w:t>
      </w:r>
      <w:r w:rsidR="00C975B7">
        <w:rPr>
          <w:rtl/>
        </w:rPr>
        <w:t xml:space="preserve"> </w:t>
      </w:r>
      <w:r w:rsidRPr="00E53590">
        <w:rPr>
          <w:rtl/>
        </w:rPr>
        <w:t>שמדובר בכלבים נגד הפגנות. מעולם לא היה,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היה אישור לזה.</w:t>
      </w:r>
      <w:r w:rsidR="00C975B7">
        <w:rPr>
          <w:rtl/>
        </w:rPr>
        <w:t xml:space="preserve"> </w:t>
      </w:r>
      <w:r w:rsidRPr="00E53590">
        <w:rPr>
          <w:rtl/>
        </w:rPr>
        <w:t xml:space="preserve">ובשל הוותק שלך בהפגנות </w:t>
      </w:r>
      <w:r w:rsidR="00C975B7">
        <w:rPr>
          <w:rtl/>
        </w:rPr>
        <w:t>–</w:t>
      </w:r>
      <w:r w:rsidRPr="00E53590">
        <w:rPr>
          <w:rtl/>
        </w:rPr>
        <w:t xml:space="preserve"> ובגלל זה היתה התגובה שלך </w:t>
      </w:r>
      <w:r w:rsidR="00C975B7">
        <w:rPr>
          <w:rtl/>
        </w:rPr>
        <w:t>–</w:t>
      </w:r>
      <w:r w:rsidRPr="00E53590">
        <w:rPr>
          <w:rtl/>
        </w:rPr>
        <w:t xml:space="preserve"> לא היה</w:t>
      </w:r>
      <w:r w:rsidR="00C975B7">
        <w:rPr>
          <w:rtl/>
        </w:rPr>
        <w:t xml:space="preserve"> </w:t>
      </w:r>
      <w:r w:rsidRPr="00E53590">
        <w:rPr>
          <w:rtl/>
        </w:rPr>
        <w:t>מקום</w:t>
      </w:r>
      <w:r w:rsidR="00C975B7">
        <w:rPr>
          <w:rtl/>
        </w:rPr>
        <w:t xml:space="preserve"> </w:t>
      </w:r>
      <w:r w:rsidRPr="00E53590">
        <w:rPr>
          <w:rtl/>
        </w:rPr>
        <w:t>לומר את זה. לא היה ולא יעלה על הדעת, שבמדינת ישראל יהיו כלבים לתקיפה נגד</w:t>
      </w:r>
      <w:r w:rsidR="00C975B7">
        <w:rPr>
          <w:rtl/>
        </w:rPr>
        <w:t xml:space="preserve"> </w:t>
      </w:r>
      <w:r w:rsidRPr="00E53590">
        <w:rPr>
          <w:rtl/>
        </w:rPr>
        <w:t>אנשים. לכך לא היתה כוונה במשטרה.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קצין המשטרה אמר את זה.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אדוני, אנחנו שמחים מאוד שהשר מבטל את דברי הקצין.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רבותי, היתה תשובה. המלה האחרונה היתה מאוד ברורה.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בהזדמנות זו שאנחנו עוסקים בנושא כלבים, אולי כדאי להעיר את תשומת לבם של כל</w:t>
      </w:r>
      <w:r w:rsidR="00C975B7">
        <w:rPr>
          <w:rtl/>
        </w:rPr>
        <w:t xml:space="preserve"> </w:t>
      </w:r>
      <w:r w:rsidRPr="00E53590">
        <w:rPr>
          <w:rtl/>
        </w:rPr>
        <w:t>הישראלים</w:t>
      </w:r>
      <w:r w:rsidR="00C975B7">
        <w:rPr>
          <w:rtl/>
        </w:rPr>
        <w:t xml:space="preserve"> </w:t>
      </w:r>
      <w:r w:rsidRPr="00E53590">
        <w:rPr>
          <w:rtl/>
        </w:rPr>
        <w:t>המבקרים</w:t>
      </w:r>
      <w:r w:rsidR="00C975B7">
        <w:rPr>
          <w:rtl/>
        </w:rPr>
        <w:t xml:space="preserve"> </w:t>
      </w:r>
      <w:r w:rsidRPr="00E53590">
        <w:rPr>
          <w:rtl/>
        </w:rPr>
        <w:t>בבנגקוק ובקואלה</w:t>
      </w:r>
      <w:r w:rsidR="00C975B7">
        <w:rPr>
          <w:rtl/>
        </w:rPr>
        <w:t>-</w:t>
      </w:r>
      <w:r w:rsidRPr="00E53590">
        <w:rPr>
          <w:rtl/>
        </w:rPr>
        <w:t>לומפור בשוק הכלבים, לשם דגוסטציה, שזה לא כל</w:t>
      </w:r>
      <w:r w:rsidR="00C975B7">
        <w:rPr>
          <w:rtl/>
        </w:rPr>
        <w:t xml:space="preserve"> </w:t>
      </w:r>
      <w:r w:rsidRPr="00E53590">
        <w:rPr>
          <w:rtl/>
        </w:rPr>
        <w:t xml:space="preserve">כך מקובל עלינו, כי אנחנו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רון נחמן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תגיד לשר.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בוודאי, הרי אני אומר את זה לתשומת לבו. אנחנו אוהבים כלבים, ולא כדי שיתקפו</w:t>
      </w:r>
      <w:r w:rsidR="00C975B7">
        <w:rPr>
          <w:rtl/>
        </w:rPr>
        <w:t xml:space="preserve"> </w:t>
      </w:r>
      <w:r w:rsidRPr="00E53590">
        <w:rPr>
          <w:rtl/>
        </w:rPr>
        <w:t>ולא כדי שנתקוף אותם ונאכל אותם. תודה.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אריאל ויינשטיין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>ראש, שם אין כלבים. שם אוכלים את הכלבים.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סליחה, לא מוצאים אף פעם כלב שמתפגר, מפני שיש בית</w:t>
      </w:r>
      <w:r w:rsidR="00C975B7">
        <w:rPr>
          <w:rtl/>
        </w:rPr>
        <w:t>-</w:t>
      </w:r>
      <w:r w:rsidRPr="00E53590">
        <w:rPr>
          <w:rtl/>
        </w:rPr>
        <w:t>מטבחיים.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יצחק לוי מבקש להסיר את הצעתו של חבר הכנסת האשם מחאמיד; בבקשה,</w:t>
      </w:r>
      <w:r w:rsidR="00C975B7">
        <w:rPr>
          <w:rtl/>
        </w:rPr>
        <w:t xml:space="preserve"> </w:t>
      </w:r>
      <w:r w:rsidRPr="00E53590">
        <w:rPr>
          <w:rtl/>
        </w:rPr>
        <w:t>במסגרת של דקה.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יצחק לוי (מפד"ל):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מבקש</w:t>
      </w:r>
      <w:r w:rsidR="00C975B7">
        <w:rPr>
          <w:rtl/>
        </w:rPr>
        <w:t xml:space="preserve"> </w:t>
      </w:r>
      <w:r w:rsidRPr="00E53590">
        <w:rPr>
          <w:rtl/>
        </w:rPr>
        <w:t>ממני חבר הכנסת האשם מחאמיד שאומר, שהעניין הוא רק</w:t>
      </w:r>
      <w:r w:rsidR="00C975B7">
        <w:rPr>
          <w:rtl/>
        </w:rPr>
        <w:t xml:space="preserve"> </w:t>
      </w:r>
      <w:r w:rsidRPr="00E53590">
        <w:rPr>
          <w:rtl/>
        </w:rPr>
        <w:t>טקטי.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אומר שהעניין יהיה טקטי אם חבר הכנסת האשם מחאמיד ייענה לבקשתי. הוא</w:t>
      </w:r>
      <w:r w:rsidR="00C975B7">
        <w:rPr>
          <w:rtl/>
        </w:rPr>
        <w:t xml:space="preserve"> </w:t>
      </w:r>
      <w:r w:rsidRPr="00E53590">
        <w:rPr>
          <w:rtl/>
        </w:rPr>
        <w:t>הזכיר את שמי והזכיר את המועצה הלאומית לשלום הילד, ואמר: איך אנחנו נשתוק כשישסו</w:t>
      </w:r>
      <w:r w:rsidR="00C975B7">
        <w:rPr>
          <w:rtl/>
        </w:rPr>
        <w:t xml:space="preserve"> </w:t>
      </w:r>
      <w:r w:rsidRPr="00E53590">
        <w:rPr>
          <w:rtl/>
        </w:rPr>
        <w:t>כלבים</w:t>
      </w:r>
      <w:r w:rsidR="00C975B7">
        <w:rPr>
          <w:rtl/>
        </w:rPr>
        <w:t xml:space="preserve"> </w:t>
      </w:r>
      <w:r w:rsidRPr="00E53590">
        <w:rPr>
          <w:rtl/>
        </w:rPr>
        <w:t>בילדים?</w:t>
      </w:r>
      <w:r w:rsidR="00C975B7">
        <w:rPr>
          <w:rtl/>
        </w:rPr>
        <w:t xml:space="preserve"> </w:t>
      </w:r>
      <w:r w:rsidRPr="00E53590">
        <w:rPr>
          <w:rtl/>
        </w:rPr>
        <w:t>אם חבר הכנסת מחאמיד יגיד שהוא גם מתנגד שילדים יצאו להפגנות, או</w:t>
      </w:r>
      <w:r w:rsidR="00C975B7">
        <w:rPr>
          <w:rtl/>
        </w:rPr>
        <w:t xml:space="preserve"> </w:t>
      </w:r>
      <w:r w:rsidRPr="00E53590">
        <w:rPr>
          <w:rtl/>
        </w:rPr>
        <w:t>שילדים</w:t>
      </w:r>
      <w:r w:rsidR="00C975B7">
        <w:rPr>
          <w:rtl/>
        </w:rPr>
        <w:t xml:space="preserve"> </w:t>
      </w:r>
      <w:r w:rsidRPr="00E53590">
        <w:rPr>
          <w:rtl/>
        </w:rPr>
        <w:t xml:space="preserve">יזרקו אבנים, או שישתמשו בילדים לצורך כל מיני מאבקים </w:t>
      </w:r>
      <w:r w:rsidR="00C975B7">
        <w:rPr>
          <w:rtl/>
        </w:rPr>
        <w:t>–</w:t>
      </w:r>
      <w:r w:rsidRPr="00E53590">
        <w:rPr>
          <w:rtl/>
        </w:rPr>
        <w:t xml:space="preserve"> הרי אני אומר שזה</w:t>
      </w:r>
      <w:r w:rsidR="00C975B7">
        <w:rPr>
          <w:rtl/>
        </w:rPr>
        <w:t xml:space="preserve"> </w:t>
      </w:r>
      <w:r w:rsidRPr="00E53590">
        <w:rPr>
          <w:rtl/>
        </w:rPr>
        <w:t>טקטי.</w:t>
      </w:r>
      <w:r w:rsidR="00C975B7">
        <w:rPr>
          <w:rtl/>
        </w:rPr>
        <w:t xml:space="preserve"> </w:t>
      </w: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מעולם</w:t>
      </w:r>
      <w:r w:rsidR="00C975B7">
        <w:rPr>
          <w:rtl/>
        </w:rPr>
        <w:t xml:space="preserve"> </w:t>
      </w:r>
      <w:r w:rsidRPr="00E53590">
        <w:rPr>
          <w:rtl/>
        </w:rPr>
        <w:t>לא שמעתי מחבר הכנסת האשם מחאמיד מלה אחת על כך שארגוני</w:t>
      </w:r>
      <w:r w:rsidR="00C975B7">
        <w:rPr>
          <w:rtl/>
        </w:rPr>
        <w:t xml:space="preserve"> </w:t>
      </w:r>
      <w:r w:rsidRPr="00E53590">
        <w:rPr>
          <w:rtl/>
        </w:rPr>
        <w:t>טרור</w:t>
      </w:r>
      <w:r w:rsidR="00C975B7">
        <w:rPr>
          <w:rtl/>
        </w:rPr>
        <w:t xml:space="preserve"> </w:t>
      </w:r>
      <w:r w:rsidRPr="00E53590">
        <w:rPr>
          <w:rtl/>
        </w:rPr>
        <w:t>משתמשים</w:t>
      </w:r>
      <w:r w:rsidR="00C975B7">
        <w:rPr>
          <w:rtl/>
        </w:rPr>
        <w:t xml:space="preserve"> </w:t>
      </w:r>
      <w:r w:rsidRPr="00E53590">
        <w:rPr>
          <w:rtl/>
        </w:rPr>
        <w:t>בילדים</w:t>
      </w:r>
      <w:r w:rsidR="00C975B7">
        <w:rPr>
          <w:rtl/>
        </w:rPr>
        <w:t xml:space="preserve"> </w:t>
      </w:r>
      <w:r w:rsidRPr="00E53590">
        <w:rPr>
          <w:rtl/>
        </w:rPr>
        <w:t>לצורך מלחמה. אתה תסתייג מזה ותקרא פה מעל דוכן הכנסת לכל</w:t>
      </w:r>
      <w:r w:rsidR="00C975B7">
        <w:rPr>
          <w:rtl/>
        </w:rPr>
        <w:t xml:space="preserve"> </w:t>
      </w:r>
      <w:r w:rsidRPr="00E53590">
        <w:rPr>
          <w:rtl/>
        </w:rPr>
        <w:t>הערבים</w:t>
      </w:r>
      <w:r w:rsidR="00C975B7">
        <w:rPr>
          <w:rtl/>
        </w:rPr>
        <w:t xml:space="preserve"> </w:t>
      </w:r>
      <w:r w:rsidRPr="00E53590">
        <w:rPr>
          <w:rtl/>
        </w:rPr>
        <w:t>בכל</w:t>
      </w:r>
      <w:r w:rsidR="00C975B7">
        <w:rPr>
          <w:rtl/>
        </w:rPr>
        <w:t xml:space="preserve"> </w:t>
      </w:r>
      <w:r w:rsidRPr="00E53590">
        <w:rPr>
          <w:rtl/>
        </w:rPr>
        <w:t>מקום</w:t>
      </w:r>
      <w:r w:rsidR="00C975B7">
        <w:rPr>
          <w:rtl/>
        </w:rPr>
        <w:t xml:space="preserve"> </w:t>
      </w:r>
      <w:r w:rsidRPr="00E53590">
        <w:rPr>
          <w:rtl/>
        </w:rPr>
        <w:t>ומקום,</w:t>
      </w:r>
      <w:r w:rsidR="00C975B7">
        <w:rPr>
          <w:rtl/>
        </w:rPr>
        <w:t xml:space="preserve"> </w:t>
      </w:r>
      <w:r w:rsidRPr="00E53590">
        <w:rPr>
          <w:rtl/>
        </w:rPr>
        <w:t>שלא</w:t>
      </w:r>
      <w:r w:rsidR="00C975B7">
        <w:rPr>
          <w:rtl/>
        </w:rPr>
        <w:t xml:space="preserve"> </w:t>
      </w:r>
      <w:r w:rsidRPr="00E53590">
        <w:rPr>
          <w:rtl/>
        </w:rPr>
        <w:t>להשתמש</w:t>
      </w:r>
      <w:r w:rsidR="00C975B7">
        <w:rPr>
          <w:rtl/>
        </w:rPr>
        <w:t xml:space="preserve"> </w:t>
      </w:r>
      <w:r w:rsidRPr="00E53590">
        <w:rPr>
          <w:rtl/>
        </w:rPr>
        <w:t>בילדים</w:t>
      </w:r>
      <w:r w:rsidR="00C975B7">
        <w:rPr>
          <w:rtl/>
        </w:rPr>
        <w:t xml:space="preserve"> </w:t>
      </w:r>
      <w:r w:rsidRPr="00E53590">
        <w:rPr>
          <w:rtl/>
        </w:rPr>
        <w:t>לצורך</w:t>
      </w:r>
      <w:r w:rsidR="00C975B7">
        <w:rPr>
          <w:rtl/>
        </w:rPr>
        <w:t xml:space="preserve"> </w:t>
      </w:r>
      <w:r w:rsidRPr="00E53590">
        <w:rPr>
          <w:rtl/>
        </w:rPr>
        <w:t>מלחמות, ואז אני אסיר את</w:t>
      </w:r>
      <w:r w:rsidR="00C975B7">
        <w:rPr>
          <w:rtl/>
        </w:rPr>
        <w:t xml:space="preserve"> </w:t>
      </w:r>
      <w:r w:rsidRPr="00E53590">
        <w:rPr>
          <w:rtl/>
        </w:rPr>
        <w:t>ההתנגדות שלי ואזדהה עם ההצעה שלך. תודה.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האשם מחאמיד (חד"ש):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 xml:space="preserve">ראש, אני מבקש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אדוני, מה זה, פינג</w:t>
      </w:r>
      <w:r w:rsidR="00C975B7">
        <w:rPr>
          <w:rtl/>
        </w:rPr>
        <w:t>-</w:t>
      </w:r>
      <w:r w:rsidRPr="00E53590">
        <w:rPr>
          <w:rtl/>
        </w:rPr>
        <w:t>פונג?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האשם מחאמיד (חד"ש):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הוא תקף אותי. אתה לא הקשבת.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מצטער</w:t>
      </w:r>
      <w:r w:rsidR="00C975B7">
        <w:rPr>
          <w:rtl/>
        </w:rPr>
        <w:t xml:space="preserve"> </w:t>
      </w:r>
      <w:r w:rsidRPr="00E53590">
        <w:rPr>
          <w:rtl/>
        </w:rPr>
        <w:t>מאוד,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לא תקף אותך. לא היתה פה שום תקיפה. מה הוא אמר לך?</w:t>
      </w:r>
      <w:r w:rsidR="00C975B7">
        <w:rPr>
          <w:rtl/>
        </w:rPr>
        <w:t xml:space="preserve"> </w:t>
      </w:r>
      <w:r w:rsidRPr="00E53590">
        <w:rPr>
          <w:rtl/>
        </w:rPr>
        <w:t>אני לא יכול לתת לך רשות הדיבור, עם כל הכבוד.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האשם מחאמיד (חד"ש):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בעד רצח?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חס</w:t>
      </w:r>
      <w:r w:rsidR="00C975B7">
        <w:rPr>
          <w:rtl/>
        </w:rPr>
        <w:t xml:space="preserve"> </w:t>
      </w:r>
      <w:r w:rsidRPr="00E53590">
        <w:rPr>
          <w:rtl/>
        </w:rPr>
        <w:t>ושלום. חבר הכנסת האשם מחאמיד, הוא אמר לך להפריד בין שני דברים. חלילה,</w:t>
      </w:r>
      <w:r w:rsidR="00C975B7">
        <w:rPr>
          <w:rtl/>
        </w:rPr>
        <w:t xml:space="preserve"> </w:t>
      </w:r>
      <w:r w:rsidRPr="00E53590">
        <w:rPr>
          <w:rtl/>
        </w:rPr>
        <w:t>זה לא נוגע אליך בכלל.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האשם מחאמיד (חד"ש):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הוא מצדיק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הוא לא מצדיק. פרשנות </w:t>
      </w:r>
      <w:r w:rsidR="00C975B7">
        <w:rPr>
          <w:rtl/>
        </w:rPr>
        <w:t>–</w:t>
      </w:r>
      <w:r w:rsidRPr="00E53590">
        <w:rPr>
          <w:rtl/>
        </w:rPr>
        <w:t xml:space="preserve"> זה רק בבג"ץ, אדוני, לא פה. תעזוב.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טלב</w:t>
      </w:r>
      <w:r w:rsidR="00C975B7">
        <w:rPr>
          <w:rtl/>
        </w:rPr>
        <w:t xml:space="preserve"> </w:t>
      </w:r>
      <w:r w:rsidRPr="00E53590">
        <w:rPr>
          <w:rtl/>
        </w:rPr>
        <w:t>אלסאנע</w:t>
      </w:r>
      <w:r w:rsidR="00C975B7">
        <w:rPr>
          <w:rtl/>
        </w:rPr>
        <w:t xml:space="preserve"> – </w:t>
      </w:r>
      <w:r w:rsidRPr="00E53590">
        <w:rPr>
          <w:rtl/>
        </w:rPr>
        <w:t xml:space="preserve">והוא כנראה כבר ידבר בשמך, ולכן הרשיתי לעצמי </w:t>
      </w:r>
      <w:r w:rsidR="00C975B7">
        <w:rPr>
          <w:rtl/>
        </w:rPr>
        <w:t xml:space="preserve">– </w:t>
      </w:r>
      <w:r w:rsidRPr="00E53590">
        <w:rPr>
          <w:rtl/>
        </w:rPr>
        <w:t xml:space="preserve">מבקש להסיר את הצעת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טלב אלסאנע (מד"ע):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יצחק לוי, אני שואל את עצמי, מדוע אתה חושב שהכלבים יצליחו איפה</w:t>
      </w:r>
      <w:r w:rsidR="00C975B7">
        <w:rPr>
          <w:rtl/>
        </w:rPr>
        <w:t xml:space="preserve"> </w:t>
      </w:r>
      <w:r w:rsidRPr="00E53590">
        <w:rPr>
          <w:rtl/>
        </w:rPr>
        <w:t>שנכשל</w:t>
      </w:r>
      <w:r w:rsidR="00C975B7">
        <w:rPr>
          <w:rtl/>
        </w:rPr>
        <w:t xml:space="preserve"> </w:t>
      </w:r>
      <w:r w:rsidRPr="00E53590">
        <w:rPr>
          <w:rtl/>
        </w:rPr>
        <w:t>הכיבוש?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שואל שאלה נוספת: אילו היו הכלבים נשאלים האם הם מוכנים לבצע את המשימות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האלה </w:t>
      </w:r>
      <w:r w:rsidR="00C975B7">
        <w:rPr>
          <w:rtl/>
        </w:rPr>
        <w:t>–</w:t>
      </w:r>
      <w:r w:rsidRPr="00E53590">
        <w:rPr>
          <w:rtl/>
        </w:rPr>
        <w:t xml:space="preserve"> אני בטוח שהם היו מסרבים להידרדר לתהום שאליו הגיע הכיבוש.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שואל, האם זו באמת המחשבה והחוכמה היהודית שעליה דובר רבות, שהיכן שנכשל</w:t>
      </w:r>
      <w:r w:rsidR="00C975B7">
        <w:rPr>
          <w:rtl/>
        </w:rPr>
        <w:t xml:space="preserve"> </w:t>
      </w:r>
      <w:r w:rsidRPr="00E53590">
        <w:rPr>
          <w:rtl/>
        </w:rPr>
        <w:t>הכדור הפלסטי והפטנט של המסתערבים, אתם חושבים שהכלבים יצליחו?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יצחק לוי (מפד"ל):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רבותי, תחזירו את הכלבים לכלובים, אל תשחררו את הרסן פה. מספיק.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טלב אלסאנע (מד"ע):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הוא מפריע לי לדבר. תגן על זכותי לדבר.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לך יש מיקרופון.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טלב אלסאנע (מד"ע):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הנושא הזה מצביע על דבר אחד, אדוני היושב</w:t>
      </w:r>
      <w:r w:rsidR="00C975B7">
        <w:rPr>
          <w:rtl/>
        </w:rPr>
        <w:t>-</w:t>
      </w:r>
      <w:r w:rsidRPr="00E53590">
        <w:rPr>
          <w:rtl/>
        </w:rPr>
        <w:t xml:space="preserve">ראש, שהכיבוש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יצחק לוי, אתה מפריע לי.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יצחק לוי (מפד"ל):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חייב לענות לו.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אתה לא חייב. יצא אדוני, בחוץ. אני מצטער, אי</w:t>
      </w:r>
      <w:r w:rsidR="00C975B7">
        <w:rPr>
          <w:rtl/>
        </w:rPr>
        <w:t>-</w:t>
      </w:r>
      <w:r w:rsidRPr="00E53590">
        <w:rPr>
          <w:rtl/>
        </w:rPr>
        <w:t>אפשר כך.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טלב אלסאנע (מד"ע):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עצם</w:t>
      </w:r>
      <w:r w:rsidR="00C975B7">
        <w:rPr>
          <w:rtl/>
        </w:rPr>
        <w:t xml:space="preserve"> </w:t>
      </w:r>
      <w:r w:rsidRPr="00E53590">
        <w:rPr>
          <w:rtl/>
        </w:rPr>
        <w:t>העלאת</w:t>
      </w:r>
      <w:r w:rsidR="00C975B7">
        <w:rPr>
          <w:rtl/>
        </w:rPr>
        <w:t xml:space="preserve"> </w:t>
      </w:r>
      <w:r w:rsidRPr="00E53590">
        <w:rPr>
          <w:rtl/>
        </w:rPr>
        <w:t>הנושא במסגרת המשטרה מראה שהכיבוש הישראלי מסתכלב. לכן הוא מגיע</w:t>
      </w:r>
      <w:r w:rsidR="00C975B7">
        <w:rPr>
          <w:rtl/>
        </w:rPr>
        <w:t xml:space="preserve"> </w:t>
      </w:r>
      <w:r w:rsidRPr="00E53590">
        <w:rPr>
          <w:rtl/>
        </w:rPr>
        <w:t>למצב</w:t>
      </w:r>
      <w:r w:rsidR="00C975B7">
        <w:rPr>
          <w:rtl/>
        </w:rPr>
        <w:t xml:space="preserve"> </w:t>
      </w:r>
      <w:r w:rsidRPr="00E53590">
        <w:rPr>
          <w:rtl/>
        </w:rPr>
        <w:t>הזה של מלחמה נגד הפלשתינים באמצעות כלבים. זה מצב אבסורדי. טוב ששר המשטרה</w:t>
      </w:r>
      <w:r w:rsidR="00C975B7">
        <w:rPr>
          <w:rtl/>
        </w:rPr>
        <w:t xml:space="preserve"> </w:t>
      </w:r>
      <w:r w:rsidRPr="00E53590">
        <w:rPr>
          <w:rtl/>
        </w:rPr>
        <w:t>מסביר</w:t>
      </w:r>
      <w:r w:rsidR="00C975B7">
        <w:rPr>
          <w:rtl/>
        </w:rPr>
        <w:t xml:space="preserve"> </w:t>
      </w:r>
      <w:r w:rsidRPr="00E53590">
        <w:rPr>
          <w:rtl/>
        </w:rPr>
        <w:t>זאת,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אבל עדיף שזה לא היה מועלה </w:t>
      </w:r>
      <w:r w:rsidR="00C975B7">
        <w:rPr>
          <w:rtl/>
        </w:rPr>
        <w:t>–</w:t>
      </w:r>
      <w:r w:rsidRPr="00E53590">
        <w:rPr>
          <w:rtl/>
        </w:rPr>
        <w:t xml:space="preserve"> לא על</w:t>
      </w:r>
      <w:r w:rsidR="00C975B7">
        <w:rPr>
          <w:rtl/>
        </w:rPr>
        <w:t>-</w:t>
      </w:r>
      <w:r w:rsidRPr="00E53590">
        <w:rPr>
          <w:rtl/>
        </w:rPr>
        <w:t>ידי קציני המשטרה ובכלל אפילו לא</w:t>
      </w:r>
      <w:r w:rsidR="00C975B7">
        <w:rPr>
          <w:rtl/>
        </w:rPr>
        <w:t xml:space="preserve"> </w:t>
      </w:r>
      <w:r w:rsidRPr="00E53590">
        <w:rPr>
          <w:rtl/>
        </w:rPr>
        <w:t>בתת</w:t>
      </w:r>
      <w:r w:rsidR="00C975B7">
        <w:rPr>
          <w:rtl/>
        </w:rPr>
        <w:t>-</w:t>
      </w:r>
      <w:r w:rsidRPr="00E53590">
        <w:rPr>
          <w:rtl/>
        </w:rPr>
        <w:t>מודע של המשטרה.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תודה, אדוני. נשתדל להגיש את המלה החדשה הזאת לאקדמיה העברית.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</w:t>
      </w:r>
      <w:r w:rsidR="00C975B7">
        <w:rPr>
          <w:rtl/>
        </w:rPr>
        <w:t xml:space="preserve"> </w:t>
      </w:r>
      <w:r w:rsidRPr="00E53590">
        <w:rPr>
          <w:rtl/>
        </w:rPr>
        <w:t>דוד</w:t>
      </w:r>
      <w:r w:rsidR="00C975B7">
        <w:rPr>
          <w:rtl/>
        </w:rPr>
        <w:t xml:space="preserve"> </w:t>
      </w:r>
      <w:r w:rsidRPr="00E53590">
        <w:rPr>
          <w:rtl/>
        </w:rPr>
        <w:t>מגן,</w:t>
      </w:r>
      <w:r w:rsidR="00C975B7">
        <w:rPr>
          <w:rtl/>
        </w:rPr>
        <w:t xml:space="preserve"> </w:t>
      </w:r>
      <w:r w:rsidRPr="00E53590">
        <w:rPr>
          <w:rtl/>
        </w:rPr>
        <w:t>בבקשה, מבקש להסיר את הצעתו של חבר הכנסת גדעון שגיא,</w:t>
      </w:r>
      <w:r w:rsidR="00C975B7">
        <w:rPr>
          <w:rtl/>
        </w:rPr>
        <w:t xml:space="preserve"> </w:t>
      </w:r>
      <w:r w:rsidRPr="00E53590">
        <w:rPr>
          <w:rtl/>
        </w:rPr>
        <w:t>ואחר כך נעבור להצבעה. מספיק להיום.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מגן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ביקשתי</w:t>
      </w:r>
      <w:r w:rsidR="00C975B7">
        <w:rPr>
          <w:rtl/>
        </w:rPr>
        <w:t xml:space="preserve"> </w:t>
      </w:r>
      <w:r w:rsidRPr="00E53590">
        <w:rPr>
          <w:rtl/>
        </w:rPr>
        <w:t>להסיר את ההצעה של חבר הכנסת שגיא, משום שבדבריו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אמר</w:t>
      </w:r>
      <w:r w:rsidR="00C975B7">
        <w:rPr>
          <w:rtl/>
        </w:rPr>
        <w:t xml:space="preserve"> </w:t>
      </w:r>
      <w:r w:rsidRPr="00E53590">
        <w:rPr>
          <w:rtl/>
        </w:rPr>
        <w:t>כי בשנת 1990 כבר היה ניסיון דומה. אמרתי לו גם בשיחה פרטית, הייתי חבר</w:t>
      </w:r>
      <w:r w:rsidR="00C975B7">
        <w:rPr>
          <w:rtl/>
        </w:rPr>
        <w:t xml:space="preserve"> </w:t>
      </w:r>
      <w:r w:rsidRPr="00E53590">
        <w:rPr>
          <w:rtl/>
        </w:rPr>
        <w:t>ממשלה ב</w:t>
      </w:r>
      <w:r w:rsidR="00C975B7">
        <w:rPr>
          <w:rtl/>
        </w:rPr>
        <w:t>-</w:t>
      </w:r>
      <w:r w:rsidRPr="00E53590">
        <w:rPr>
          <w:rtl/>
        </w:rPr>
        <w:t>1990, לא היה אף פעם ניסיון נואל שכזה.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יכול להיות רק, שבתקופת כהונתה של הממשלה דהיום, שבה איש מכנה את רעהו בתואר</w:t>
      </w:r>
      <w:r w:rsidR="00C975B7">
        <w:rPr>
          <w:rtl/>
        </w:rPr>
        <w:t xml:space="preserve"> </w:t>
      </w:r>
      <w:r w:rsidRPr="00E53590">
        <w:rPr>
          <w:rtl/>
        </w:rPr>
        <w:t>פודל, אותה ממשלה נותנת השראה למשטרה לחשוב על רעיונות נואלים שכאלה.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אבל צריך לזכור, כאשר עלה רעיון כזה בתקשורת על</w:t>
      </w:r>
      <w:r w:rsidR="00C975B7">
        <w:rPr>
          <w:rtl/>
        </w:rPr>
        <w:t>-</w:t>
      </w:r>
      <w:r w:rsidRPr="00E53590">
        <w:rPr>
          <w:rtl/>
        </w:rPr>
        <w:t>ידי אדם פרטי ששמו רפי איתן,</w:t>
      </w:r>
      <w:r w:rsidR="00C975B7">
        <w:rPr>
          <w:rtl/>
        </w:rPr>
        <w:t xml:space="preserve"> </w:t>
      </w:r>
      <w:r w:rsidRPr="00E53590">
        <w:rPr>
          <w:rtl/>
        </w:rPr>
        <w:t>שהיה</w:t>
      </w:r>
      <w:r w:rsidR="00C975B7">
        <w:rPr>
          <w:rtl/>
        </w:rPr>
        <w:t xml:space="preserve"> </w:t>
      </w:r>
      <w:r w:rsidRPr="00E53590">
        <w:rPr>
          <w:rtl/>
        </w:rPr>
        <w:t>בעבר</w:t>
      </w:r>
      <w:r w:rsidR="00C975B7">
        <w:rPr>
          <w:rtl/>
        </w:rPr>
        <w:t xml:space="preserve"> </w:t>
      </w:r>
      <w:r w:rsidRPr="00E53590">
        <w:rPr>
          <w:rtl/>
        </w:rPr>
        <w:t>יועץ ראש הממשלה לענייני טרור, כולנו זוכרים מה התקשורת עשתה אז ואיך</w:t>
      </w:r>
      <w:r w:rsidR="00C975B7">
        <w:rPr>
          <w:rtl/>
        </w:rPr>
        <w:t xml:space="preserve"> </w:t>
      </w:r>
      <w:r w:rsidRPr="00E53590">
        <w:rPr>
          <w:rtl/>
        </w:rPr>
        <w:t>עטה עליו והסתה אותו ואת הרעיון הזה. והיום משום מה היא מחרישה ושותקת. תודה.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ובכן, רבותי, אנחנו עוברים להצבעה. מי בעד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פני הדור כפני הכלב.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סליחה,</w:t>
      </w:r>
      <w:r w:rsidR="00C975B7">
        <w:rPr>
          <w:rtl/>
        </w:rPr>
        <w:t xml:space="preserve"> </w:t>
      </w:r>
      <w:r w:rsidRPr="00E53590">
        <w:rPr>
          <w:rtl/>
        </w:rPr>
        <w:t>זה</w:t>
      </w:r>
      <w:r w:rsidR="00C975B7">
        <w:rPr>
          <w:rtl/>
        </w:rPr>
        <w:t xml:space="preserve"> </w:t>
      </w:r>
      <w:r w:rsidRPr="00E53590">
        <w:rPr>
          <w:rtl/>
        </w:rPr>
        <w:t>הרבה יותר חשוב, המשפט הזה שאמרת יש לו משמעות עמוקה, אבל זה לא</w:t>
      </w:r>
      <w:r w:rsidR="00C975B7">
        <w:rPr>
          <w:rtl/>
        </w:rPr>
        <w:t xml:space="preserve"> </w:t>
      </w:r>
      <w:r w:rsidRPr="00E53590">
        <w:rPr>
          <w:rtl/>
        </w:rPr>
        <w:t>הזמן.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המציע, חבר הכנסת מיכאל איתן, מסכים להעביר לוועדה?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האשם מחאמיד, מסכים?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האשם מחאמיד (חד"ש):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בהחלט.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גדעון שגיא מסכים להעביר לוועדה?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גדעון שגיא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תודה. אם כן, אנחנו מצביעים על הנושא. בבקשה.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צבעה מס' 15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 xml:space="preserve">עד ההצעה להעביר את הנושא לוועדה </w:t>
      </w:r>
      <w:r>
        <w:rPr>
          <w:rtl/>
        </w:rPr>
        <w:t>–</w:t>
      </w:r>
      <w:r w:rsidR="00E53590" w:rsidRPr="00E53590">
        <w:rPr>
          <w:rtl/>
        </w:rPr>
        <w:t xml:space="preserve"> 12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>עד ההצעה שלא לכלול את הנושא בסדר</w:t>
      </w:r>
      <w:r>
        <w:rPr>
          <w:rtl/>
        </w:rPr>
        <w:t>-</w:t>
      </w:r>
      <w:r w:rsidR="00E53590" w:rsidRPr="00E53590">
        <w:rPr>
          <w:rtl/>
        </w:rPr>
        <w:t xml:space="preserve">היום </w:t>
      </w:r>
      <w:r>
        <w:rPr>
          <w:rtl/>
        </w:rPr>
        <w:t>–</w:t>
      </w:r>
      <w:r w:rsidR="00E53590" w:rsidRPr="00E53590">
        <w:rPr>
          <w:rtl/>
        </w:rPr>
        <w:t xml:space="preserve"> 1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מנעים </w:t>
      </w:r>
      <w:r>
        <w:rPr>
          <w:rtl/>
        </w:rPr>
        <w:t>–</w:t>
      </w:r>
      <w:r w:rsidR="00E53590" w:rsidRPr="00E53590">
        <w:rPr>
          <w:rtl/>
        </w:rPr>
        <w:t xml:space="preserve"> 1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הצעה להעביר את הנושא לוועדת הפנים ואיכות הסביבה נתקבלה.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12 בעד, אחד נגד, אחד נמנע. אני קובע שהנושא יידון בוועדת הפנים. תודה רבה.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1"/>
        <w:rPr>
          <w:rtl/>
        </w:rPr>
      </w:pPr>
      <w:bookmarkStart w:id="61" w:name="_Toc457989640"/>
      <w:r w:rsidRPr="00C975B7">
        <w:rPr>
          <w:rtl/>
        </w:rPr>
        <w:t>הצעה לסדר</w:t>
      </w:r>
      <w:r>
        <w:rPr>
          <w:rtl/>
        </w:rPr>
        <w:t>-</w:t>
      </w:r>
      <w:r w:rsidRPr="00C975B7">
        <w:rPr>
          <w:rtl/>
        </w:rPr>
        <w:t>היום</w:t>
      </w:r>
      <w:r>
        <w:rPr>
          <w:rtl/>
        </w:rPr>
        <w:t xml:space="preserve"> </w:t>
      </w:r>
      <w:r w:rsidRPr="00C975B7">
        <w:rPr>
          <w:rtl/>
        </w:rPr>
        <w:t>ניהול חקירה משטרתית נגד עשרות ראשי רשויות מקומיות</w:t>
      </w:r>
      <w:bookmarkEnd w:id="61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רבותי,</w:t>
      </w:r>
      <w:r w:rsidR="00C975B7">
        <w:rPr>
          <w:rtl/>
        </w:rPr>
        <w:t xml:space="preserve"> </w:t>
      </w:r>
      <w:r w:rsidRPr="00E53590">
        <w:rPr>
          <w:rtl/>
        </w:rPr>
        <w:t>אנחנו עוברים לנושא הבא: הצעה לסדר</w:t>
      </w:r>
      <w:r w:rsidR="00C975B7">
        <w:rPr>
          <w:rtl/>
        </w:rPr>
        <w:t>-</w:t>
      </w:r>
      <w:r w:rsidRPr="00E53590">
        <w:rPr>
          <w:rtl/>
        </w:rPr>
        <w:t>היום מס' 3332, של חבר הכנסת דוד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מגן </w:t>
      </w:r>
      <w:r w:rsidR="00C975B7">
        <w:rPr>
          <w:rtl/>
        </w:rPr>
        <w:t>–</w:t>
      </w:r>
      <w:r w:rsidRPr="00E53590">
        <w:rPr>
          <w:rtl/>
        </w:rPr>
        <w:t xml:space="preserve"> ניהול חקירה משטרתית נגד עשרות ראשי רשויות מקומיות.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מגן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כנסת נכבדים, אדוני שר המשטרה, לו היתה מסגרת הזמן</w:t>
      </w:r>
      <w:r w:rsidR="00C975B7">
        <w:rPr>
          <w:rtl/>
        </w:rPr>
        <w:t xml:space="preserve"> </w:t>
      </w:r>
      <w:r w:rsidRPr="00E53590">
        <w:rPr>
          <w:rtl/>
        </w:rPr>
        <w:t>בהצעה</w:t>
      </w:r>
      <w:r w:rsidR="00C975B7">
        <w:rPr>
          <w:rtl/>
        </w:rPr>
        <w:t xml:space="preserve"> </w:t>
      </w:r>
      <w:r w:rsidRPr="00E53590">
        <w:rPr>
          <w:rtl/>
        </w:rPr>
        <w:t>אחרת</w:t>
      </w:r>
      <w:r w:rsidR="00C975B7">
        <w:rPr>
          <w:rtl/>
        </w:rPr>
        <w:t xml:space="preserve"> </w:t>
      </w:r>
      <w:r w:rsidRPr="00E53590">
        <w:rPr>
          <w:rtl/>
        </w:rPr>
        <w:t>ארוכה</w:t>
      </w:r>
      <w:r w:rsidR="00C975B7">
        <w:rPr>
          <w:rtl/>
        </w:rPr>
        <w:t xml:space="preserve"> </w:t>
      </w:r>
      <w:r w:rsidRPr="00E53590">
        <w:rPr>
          <w:rtl/>
        </w:rPr>
        <w:t>מדקה,</w:t>
      </w:r>
      <w:r w:rsidR="00C975B7">
        <w:rPr>
          <w:rtl/>
        </w:rPr>
        <w:t xml:space="preserve"> </w:t>
      </w:r>
      <w:r w:rsidRPr="00E53590">
        <w:rPr>
          <w:rtl/>
        </w:rPr>
        <w:t>הייתי מציע לך באותה נשימה, בעודנו דנים בנושא הקודם,</w:t>
      </w:r>
      <w:r w:rsidR="00C975B7">
        <w:rPr>
          <w:rtl/>
        </w:rPr>
        <w:t xml:space="preserve"> </w:t>
      </w:r>
      <w:r w:rsidRPr="00E53590">
        <w:rPr>
          <w:rtl/>
        </w:rPr>
        <w:t>לנסות להגביל את המשטרה בקצב ובהיקף של מסיבות העיתונאים. ואפשר אולי בפורום יותר</w:t>
      </w:r>
      <w:r w:rsidR="00C975B7">
        <w:rPr>
          <w:rtl/>
        </w:rPr>
        <w:t xml:space="preserve"> </w:t>
      </w:r>
      <w:r w:rsidRPr="00E53590">
        <w:rPr>
          <w:rtl/>
        </w:rPr>
        <w:t>מצומצם</w:t>
      </w:r>
      <w:r w:rsidR="00C975B7">
        <w:rPr>
          <w:rtl/>
        </w:rPr>
        <w:t xml:space="preserve"> </w:t>
      </w:r>
      <w:r w:rsidRPr="00E53590">
        <w:rPr>
          <w:rtl/>
        </w:rPr>
        <w:t>להסביר</w:t>
      </w:r>
      <w:r w:rsidR="00C975B7">
        <w:rPr>
          <w:rtl/>
        </w:rPr>
        <w:t xml:space="preserve"> </w:t>
      </w:r>
      <w:r w:rsidRPr="00E53590">
        <w:rPr>
          <w:rtl/>
        </w:rPr>
        <w:t>לך,</w:t>
      </w:r>
      <w:r w:rsidR="00C975B7">
        <w:rPr>
          <w:rtl/>
        </w:rPr>
        <w:t xml:space="preserve"> </w:t>
      </w:r>
      <w:r w:rsidRPr="00E53590">
        <w:rPr>
          <w:rtl/>
        </w:rPr>
        <w:t>שבשנה</w:t>
      </w:r>
      <w:r w:rsidR="00C975B7">
        <w:rPr>
          <w:rtl/>
        </w:rPr>
        <w:t xml:space="preserve"> </w:t>
      </w:r>
      <w:r w:rsidRPr="00E53590">
        <w:rPr>
          <w:rtl/>
        </w:rPr>
        <w:t>האחרונה</w:t>
      </w:r>
      <w:r w:rsidR="00C975B7">
        <w:rPr>
          <w:rtl/>
        </w:rPr>
        <w:t xml:space="preserve"> </w:t>
      </w:r>
      <w:r w:rsidRPr="00E53590">
        <w:rPr>
          <w:rtl/>
        </w:rPr>
        <w:t>היו</w:t>
      </w:r>
      <w:r w:rsidR="00C975B7">
        <w:rPr>
          <w:rtl/>
        </w:rPr>
        <w:t xml:space="preserve"> </w:t>
      </w:r>
      <w:r w:rsidRPr="00E53590">
        <w:rPr>
          <w:rtl/>
        </w:rPr>
        <w:t>כמה</w:t>
      </w:r>
      <w:r w:rsidR="00C975B7">
        <w:rPr>
          <w:rtl/>
        </w:rPr>
        <w:t xml:space="preserve"> </w:t>
      </w:r>
      <w:r w:rsidRPr="00E53590">
        <w:rPr>
          <w:rtl/>
        </w:rPr>
        <w:t>מסיבות</w:t>
      </w:r>
      <w:r w:rsidR="00C975B7">
        <w:rPr>
          <w:rtl/>
        </w:rPr>
        <w:t xml:space="preserve"> </w:t>
      </w:r>
      <w:r w:rsidRPr="00E53590">
        <w:rPr>
          <w:rtl/>
        </w:rPr>
        <w:t>עיתונאים של משטרת ישראל</w:t>
      </w:r>
      <w:r w:rsidR="00C975B7">
        <w:rPr>
          <w:rtl/>
        </w:rPr>
        <w:t xml:space="preserve"> </w:t>
      </w:r>
      <w:r w:rsidRPr="00E53590">
        <w:rPr>
          <w:rtl/>
        </w:rPr>
        <w:t>מיותרות.</w:t>
      </w:r>
      <w:r w:rsidR="00C975B7">
        <w:rPr>
          <w:rtl/>
        </w:rPr>
        <w:t xml:space="preserve"> </w:t>
      </w:r>
      <w:r w:rsidRPr="00E53590">
        <w:rPr>
          <w:rtl/>
        </w:rPr>
        <w:t>מדוע אני מזכיר זאת? משום שבשבוע שעבר יצאה משטרת ישראל בקול תרועה רמה</w:t>
      </w:r>
      <w:r w:rsidR="00C975B7">
        <w:rPr>
          <w:rtl/>
        </w:rPr>
        <w:t xml:space="preserve"> </w:t>
      </w:r>
      <w:r w:rsidRPr="00E53590">
        <w:rPr>
          <w:rtl/>
        </w:rPr>
        <w:t>ובישרה</w:t>
      </w:r>
      <w:r w:rsidR="00C975B7">
        <w:rPr>
          <w:rtl/>
        </w:rPr>
        <w:t xml:space="preserve"> </w:t>
      </w:r>
      <w:r w:rsidRPr="00E53590">
        <w:rPr>
          <w:rtl/>
        </w:rPr>
        <w:t>לעם</w:t>
      </w:r>
      <w:r w:rsidR="00C975B7">
        <w:rPr>
          <w:rtl/>
        </w:rPr>
        <w:t xml:space="preserve"> </w:t>
      </w:r>
      <w:r w:rsidRPr="00E53590">
        <w:rPr>
          <w:rtl/>
        </w:rPr>
        <w:t>ישראל,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היא</w:t>
      </w:r>
      <w:r w:rsidR="00C975B7">
        <w:rPr>
          <w:rtl/>
        </w:rPr>
        <w:t xml:space="preserve"> </w:t>
      </w:r>
      <w:r w:rsidRPr="00E53590">
        <w:rPr>
          <w:rtl/>
        </w:rPr>
        <w:t>חוקרת מעשי שחיתות של לא פחות מאשר 32 ראשי עיריות</w:t>
      </w:r>
      <w:r w:rsidR="00C975B7">
        <w:rPr>
          <w:rtl/>
        </w:rPr>
        <w:t xml:space="preserve"> </w:t>
      </w:r>
      <w:r w:rsidRPr="00E53590">
        <w:rPr>
          <w:rtl/>
        </w:rPr>
        <w:t>ומועצות</w:t>
      </w:r>
      <w:r w:rsidR="00C975B7">
        <w:rPr>
          <w:rtl/>
        </w:rPr>
        <w:t xml:space="preserve"> </w:t>
      </w:r>
      <w:r w:rsidRPr="00E53590">
        <w:rPr>
          <w:rtl/>
        </w:rPr>
        <w:t>מקומיות.</w:t>
      </w:r>
      <w:r w:rsidR="00C975B7">
        <w:rPr>
          <w:rtl/>
        </w:rPr>
        <w:t xml:space="preserve"> </w:t>
      </w: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מדברים</w:t>
      </w:r>
      <w:r w:rsidR="00C975B7">
        <w:rPr>
          <w:rtl/>
        </w:rPr>
        <w:t xml:space="preserve"> </w:t>
      </w:r>
      <w:r w:rsidRPr="00E53590">
        <w:rPr>
          <w:rtl/>
        </w:rPr>
        <w:t xml:space="preserve">על </w:t>
      </w:r>
      <w:r w:rsidR="00C975B7" w:rsidRPr="00E53590">
        <w:rPr>
          <w:rtl/>
        </w:rPr>
        <w:t>20</w:t>
      </w:r>
      <w:r w:rsidR="00C975B7">
        <w:rPr>
          <w:rtl/>
        </w:rPr>
        <w:t>%</w:t>
      </w:r>
      <w:r w:rsidRPr="00E53590">
        <w:rPr>
          <w:rtl/>
        </w:rPr>
        <w:t xml:space="preserve"> מראשי השלטון המקומי בישראל, שמתנהלות</w:t>
      </w:r>
      <w:r w:rsidR="00C975B7">
        <w:rPr>
          <w:rtl/>
        </w:rPr>
        <w:t xml:space="preserve"> </w:t>
      </w:r>
      <w:r w:rsidRPr="00E53590">
        <w:rPr>
          <w:rtl/>
        </w:rPr>
        <w:t>נגדם חקירות.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באותו</w:t>
      </w:r>
      <w:r w:rsidR="00C975B7">
        <w:rPr>
          <w:rtl/>
        </w:rPr>
        <w:t xml:space="preserve"> </w:t>
      </w:r>
      <w:r w:rsidRPr="00E53590">
        <w:rPr>
          <w:rtl/>
        </w:rPr>
        <w:t>יום, ביום רביעי שעבר, הרשיתי לעצמי, במסגרת דיון בסוגיה דומה, לשאול</w:t>
      </w:r>
      <w:r w:rsidR="00C975B7">
        <w:rPr>
          <w:rtl/>
        </w:rPr>
        <w:t xml:space="preserve"> </w:t>
      </w:r>
      <w:r w:rsidRPr="00E53590">
        <w:rPr>
          <w:rtl/>
        </w:rPr>
        <w:t>את שר המשפטים, מה הוא חושב על תלונות שווא שמופנות כלפי ראשי ציבור ומה הוא חושב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עינויי</w:t>
      </w:r>
      <w:r w:rsidR="00C975B7">
        <w:rPr>
          <w:rtl/>
        </w:rPr>
        <w:t xml:space="preserve"> </w:t>
      </w:r>
      <w:r w:rsidRPr="00E53590">
        <w:rPr>
          <w:rtl/>
        </w:rPr>
        <w:t>הדין.</w:t>
      </w:r>
      <w:r w:rsidR="00C975B7">
        <w:rPr>
          <w:rtl/>
        </w:rPr>
        <w:t xml:space="preserve"> </w:t>
      </w:r>
      <w:r w:rsidRPr="00E53590">
        <w:rPr>
          <w:rtl/>
        </w:rPr>
        <w:t>בין היתר הוא אמר, ואני מצטט שלושה קטעים מתשובתו כאן, במקום</w:t>
      </w:r>
      <w:r w:rsidR="00C975B7">
        <w:rPr>
          <w:rtl/>
        </w:rPr>
        <w:t xml:space="preserve"> </w:t>
      </w:r>
      <w:r w:rsidRPr="00E53590">
        <w:rPr>
          <w:rtl/>
        </w:rPr>
        <w:t>הזה,</w:t>
      </w:r>
      <w:r w:rsidR="00C975B7">
        <w:rPr>
          <w:rtl/>
        </w:rPr>
        <w:t xml:space="preserve"> </w:t>
      </w:r>
      <w:r w:rsidRPr="00E53590">
        <w:rPr>
          <w:rtl/>
        </w:rPr>
        <w:t>בדיוק לפני שבוע.</w:t>
      </w:r>
      <w:r w:rsidR="00C975B7">
        <w:rPr>
          <w:rtl/>
        </w:rPr>
        <w:t xml:space="preserve"> </w:t>
      </w:r>
      <w:r w:rsidRPr="00E53590">
        <w:rPr>
          <w:rtl/>
        </w:rPr>
        <w:t>אמר שר המשפטים: אני תמיד מוכן לשקול, ומשרדי מוכן לשקול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האפשרות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פיצוי</w:t>
      </w:r>
      <w:r w:rsidR="00C975B7">
        <w:rPr>
          <w:rtl/>
        </w:rPr>
        <w:t xml:space="preserve"> </w:t>
      </w:r>
      <w:r w:rsidRPr="00E53590">
        <w:rPr>
          <w:rtl/>
        </w:rPr>
        <w:t>אדם אם מלכתחילה לא היה יסוד להעמיד אותו לדין. ועוד הוא</w:t>
      </w:r>
      <w:r w:rsidR="00C975B7">
        <w:rPr>
          <w:rtl/>
        </w:rPr>
        <w:t xml:space="preserve"> </w:t>
      </w:r>
      <w:r w:rsidRPr="00E53590">
        <w:rPr>
          <w:rtl/>
        </w:rPr>
        <w:t>אמר: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אם פרקליט הגיש באופן שרירותי וזדוני כתב אישום </w:t>
      </w:r>
      <w:r w:rsidR="00C975B7">
        <w:rPr>
          <w:rtl/>
        </w:rPr>
        <w:t>–</w:t>
      </w:r>
      <w:r w:rsidRPr="00E53590">
        <w:rPr>
          <w:rtl/>
        </w:rPr>
        <w:t xml:space="preserve"> יינקטו הליכים. ועוד הוא</w:t>
      </w:r>
      <w:r w:rsidR="00C975B7">
        <w:rPr>
          <w:rtl/>
        </w:rPr>
        <w:t xml:space="preserve"> </w:t>
      </w:r>
      <w:r w:rsidRPr="00E53590">
        <w:rPr>
          <w:rtl/>
        </w:rPr>
        <w:t>אמר: עינויי דין הם בעיה כואבת.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מבקש</w:t>
      </w:r>
      <w:r w:rsidR="00C975B7">
        <w:rPr>
          <w:rtl/>
        </w:rPr>
        <w:t xml:space="preserve"> </w:t>
      </w:r>
      <w:r w:rsidRPr="00E53590">
        <w:rPr>
          <w:rtl/>
        </w:rPr>
        <w:t>לצמצם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הדיון</w:t>
      </w:r>
      <w:r w:rsidR="00C975B7">
        <w:rPr>
          <w:rtl/>
        </w:rPr>
        <w:t xml:space="preserve"> </w:t>
      </w:r>
      <w:r w:rsidRPr="00E53590">
        <w:rPr>
          <w:rtl/>
        </w:rPr>
        <w:t>רק</w:t>
      </w:r>
      <w:r w:rsidR="00C975B7">
        <w:rPr>
          <w:rtl/>
        </w:rPr>
        <w:t xml:space="preserve"> </w:t>
      </w:r>
      <w:r w:rsidRPr="00E53590">
        <w:rPr>
          <w:rtl/>
        </w:rPr>
        <w:t>לגישה אחת. אני לא דואג לשמם הטוב של חברי</w:t>
      </w:r>
      <w:r w:rsidR="00C975B7">
        <w:rPr>
          <w:rtl/>
        </w:rPr>
        <w:t xml:space="preserve"> </w:t>
      </w:r>
      <w:r w:rsidRPr="00E53590">
        <w:rPr>
          <w:rtl/>
        </w:rPr>
        <w:t>הממשלה,</w:t>
      </w:r>
      <w:r w:rsidR="00C975B7">
        <w:rPr>
          <w:rtl/>
        </w:rPr>
        <w:t xml:space="preserve"> </w:t>
      </w:r>
      <w:r w:rsidRPr="00E53590">
        <w:rPr>
          <w:rtl/>
        </w:rPr>
        <w:t>אני לא דואג לשמם הטוב של חברי הכנסת, לאלה יש חסינות, הם ידעו ויודעים</w:t>
      </w:r>
      <w:r w:rsidR="00C975B7">
        <w:rPr>
          <w:rtl/>
        </w:rPr>
        <w:t xml:space="preserve"> </w:t>
      </w:r>
      <w:r w:rsidRPr="00E53590">
        <w:rPr>
          <w:rtl/>
        </w:rPr>
        <w:t>כיצד</w:t>
      </w:r>
      <w:r w:rsidR="00C975B7">
        <w:rPr>
          <w:rtl/>
        </w:rPr>
        <w:t xml:space="preserve"> </w:t>
      </w:r>
      <w:r w:rsidRPr="00E53590">
        <w:rPr>
          <w:rtl/>
        </w:rPr>
        <w:t>להתמודד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מול ניסיונות להכפיש את שמם לשווא. אבל ראשי רשויות מקומיות </w:t>
      </w:r>
      <w:r w:rsidR="00C975B7">
        <w:rPr>
          <w:rtl/>
        </w:rPr>
        <w:t>–</w:t>
      </w:r>
      <w:r w:rsidRPr="00E53590">
        <w:rPr>
          <w:rtl/>
        </w:rPr>
        <w:t xml:space="preserve"> שרק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לפני כמה חודשים רובנו השתתפנו בבחירתם כמנהיגות השלטון המקומי </w:t>
      </w:r>
      <w:r w:rsidR="00C975B7">
        <w:rPr>
          <w:rtl/>
        </w:rPr>
        <w:t>–</w:t>
      </w:r>
      <w:r w:rsidRPr="00E53590">
        <w:rPr>
          <w:rtl/>
        </w:rPr>
        <w:t xml:space="preserve"> דמם הפקר?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איני רוצה לנקוב ברשימה ארוכה של דוגמאות.</w:t>
      </w:r>
      <w:r w:rsidR="00C975B7">
        <w:rPr>
          <w:rtl/>
        </w:rPr>
        <w:t xml:space="preserve"> </w:t>
      </w:r>
      <w:r w:rsidRPr="00E53590">
        <w:rPr>
          <w:rtl/>
        </w:rPr>
        <w:t>בחרתי לנקוב באוזניך, בכמה דקות,</w:t>
      </w:r>
      <w:r w:rsidR="00C975B7">
        <w:rPr>
          <w:rtl/>
        </w:rPr>
        <w:t xml:space="preserve"> </w:t>
      </w: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השר,</w:t>
      </w:r>
      <w:r w:rsidR="00C975B7">
        <w:rPr>
          <w:rtl/>
        </w:rPr>
        <w:t xml:space="preserve"> </w:t>
      </w:r>
      <w:r w:rsidRPr="00E53590">
        <w:rPr>
          <w:rtl/>
        </w:rPr>
        <w:t>בארבעה</w:t>
      </w:r>
      <w:r w:rsidR="00C975B7">
        <w:rPr>
          <w:rtl/>
        </w:rPr>
        <w:t xml:space="preserve"> </w:t>
      </w:r>
      <w:r w:rsidRPr="00E53590">
        <w:rPr>
          <w:rtl/>
        </w:rPr>
        <w:t>שמות.</w:t>
      </w:r>
      <w:r w:rsidR="00C975B7">
        <w:rPr>
          <w:rtl/>
        </w:rPr>
        <w:t xml:space="preserve"> </w:t>
      </w:r>
      <w:r w:rsidRPr="00E53590">
        <w:rPr>
          <w:rtl/>
        </w:rPr>
        <w:t>ראש</w:t>
      </w:r>
      <w:r w:rsidR="00C975B7">
        <w:rPr>
          <w:rtl/>
        </w:rPr>
        <w:t xml:space="preserve"> </w:t>
      </w:r>
      <w:r w:rsidRPr="00E53590">
        <w:rPr>
          <w:rtl/>
        </w:rPr>
        <w:t>מועצת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מנחמייה לשעבר, בני שליטא </w:t>
      </w:r>
      <w:r w:rsidR="00C975B7">
        <w:rPr>
          <w:rtl/>
        </w:rPr>
        <w:t>–</w:t>
      </w:r>
      <w:r w:rsidRPr="00E53590">
        <w:rPr>
          <w:rtl/>
        </w:rPr>
        <w:t xml:space="preserve"> אתה זוכר את</w:t>
      </w:r>
      <w:r w:rsidR="00C975B7">
        <w:rPr>
          <w:rtl/>
        </w:rPr>
        <w:t xml:space="preserve"> </w:t>
      </w:r>
      <w:r w:rsidRPr="00E53590">
        <w:rPr>
          <w:rtl/>
        </w:rPr>
        <w:t>החקירה</w:t>
      </w:r>
      <w:r w:rsidR="00C975B7">
        <w:rPr>
          <w:rtl/>
        </w:rPr>
        <w:t xml:space="preserve"> </w:t>
      </w:r>
      <w:r w:rsidRPr="00E53590">
        <w:rPr>
          <w:rtl/>
        </w:rPr>
        <w:t>הרועמת</w:t>
      </w:r>
      <w:r w:rsidR="00C975B7">
        <w:rPr>
          <w:rtl/>
        </w:rPr>
        <w:t xml:space="preserve"> </w:t>
      </w:r>
      <w:r w:rsidRPr="00E53590">
        <w:rPr>
          <w:rtl/>
        </w:rPr>
        <w:t>והרועשת,</w:t>
      </w:r>
      <w:r w:rsidR="00C975B7">
        <w:rPr>
          <w:rtl/>
        </w:rPr>
        <w:t xml:space="preserve"> </w:t>
      </w:r>
      <w:r w:rsidRPr="00E53590">
        <w:rPr>
          <w:rtl/>
        </w:rPr>
        <w:t>ואתה</w:t>
      </w:r>
      <w:r w:rsidR="00C975B7">
        <w:rPr>
          <w:rtl/>
        </w:rPr>
        <w:t xml:space="preserve"> </w:t>
      </w:r>
      <w:r w:rsidRPr="00E53590">
        <w:rPr>
          <w:rtl/>
        </w:rPr>
        <w:t>יודע שהוא יצא זכאי, ואתה צריך לדעת שסביר להניח</w:t>
      </w:r>
      <w:r w:rsidR="00C975B7">
        <w:rPr>
          <w:rtl/>
        </w:rPr>
        <w:t xml:space="preserve"> </w:t>
      </w:r>
      <w:r w:rsidRPr="00E53590">
        <w:rPr>
          <w:rtl/>
        </w:rPr>
        <w:t>שבגלל</w:t>
      </w:r>
      <w:r w:rsidR="00C975B7">
        <w:rPr>
          <w:rtl/>
        </w:rPr>
        <w:t xml:space="preserve"> </w:t>
      </w:r>
      <w:r w:rsidRPr="00E53590">
        <w:rPr>
          <w:rtl/>
        </w:rPr>
        <w:t>החקירה</w:t>
      </w:r>
      <w:r w:rsidR="00C975B7">
        <w:rPr>
          <w:rtl/>
        </w:rPr>
        <w:t xml:space="preserve"> </w:t>
      </w:r>
      <w:r w:rsidRPr="00E53590">
        <w:rPr>
          <w:rtl/>
        </w:rPr>
        <w:t>הזו</w:t>
      </w:r>
      <w:r w:rsidR="00C975B7">
        <w:rPr>
          <w:rtl/>
        </w:rPr>
        <w:t xml:space="preserve"> </w:t>
      </w:r>
      <w:r w:rsidRPr="00E53590">
        <w:rPr>
          <w:rtl/>
        </w:rPr>
        <w:t>הוא הפסיק את הקריירה הציבורית שלו.</w:t>
      </w:r>
      <w:r w:rsidR="00C975B7">
        <w:rPr>
          <w:rtl/>
        </w:rPr>
        <w:t xml:space="preserve"> </w:t>
      </w:r>
      <w:r w:rsidRPr="00E53590">
        <w:rPr>
          <w:rtl/>
        </w:rPr>
        <w:t>אתה זוכר את רפי הוכמן,</w:t>
      </w:r>
      <w:r w:rsidR="00C975B7">
        <w:rPr>
          <w:rtl/>
        </w:rPr>
        <w:t xml:space="preserve"> </w:t>
      </w:r>
      <w:r w:rsidRPr="00E53590">
        <w:rPr>
          <w:rtl/>
        </w:rPr>
        <w:t>ראש</w:t>
      </w:r>
      <w:r w:rsidR="00C975B7">
        <w:rPr>
          <w:rtl/>
        </w:rPr>
        <w:t xml:space="preserve"> </w:t>
      </w:r>
      <w:r w:rsidRPr="00E53590">
        <w:rPr>
          <w:rtl/>
        </w:rPr>
        <w:t>עיריית</w:t>
      </w:r>
      <w:r w:rsidR="00C975B7">
        <w:rPr>
          <w:rtl/>
        </w:rPr>
        <w:t xml:space="preserve"> </w:t>
      </w:r>
      <w:r w:rsidRPr="00E53590">
        <w:rPr>
          <w:rtl/>
        </w:rPr>
        <w:t>אילת,</w:t>
      </w:r>
      <w:r w:rsidR="00C975B7">
        <w:rPr>
          <w:rtl/>
        </w:rPr>
        <w:t xml:space="preserve"> </w:t>
      </w:r>
      <w:r w:rsidRPr="00E53590">
        <w:rPr>
          <w:rtl/>
        </w:rPr>
        <w:t>שנשפט</w:t>
      </w:r>
      <w:r w:rsidR="00C975B7">
        <w:rPr>
          <w:rtl/>
        </w:rPr>
        <w:t xml:space="preserve"> </w:t>
      </w:r>
      <w:r w:rsidRPr="00E53590">
        <w:rPr>
          <w:rtl/>
        </w:rPr>
        <w:t>ויצא זכאי, ויש להניח, לא שאלתי אותו, שהוא לא התמודד</w:t>
      </w:r>
      <w:r w:rsidR="00C975B7">
        <w:rPr>
          <w:rtl/>
        </w:rPr>
        <w:t xml:space="preserve"> </w:t>
      </w:r>
      <w:r w:rsidRPr="00E53590">
        <w:rPr>
          <w:rtl/>
        </w:rPr>
        <w:t>לראשות</w:t>
      </w:r>
      <w:r w:rsidR="00C975B7">
        <w:rPr>
          <w:rtl/>
        </w:rPr>
        <w:t xml:space="preserve"> </w:t>
      </w:r>
      <w:r w:rsidRPr="00E53590">
        <w:rPr>
          <w:rtl/>
        </w:rPr>
        <w:t>העירייה</w:t>
      </w:r>
      <w:r w:rsidR="00C975B7">
        <w:rPr>
          <w:rtl/>
        </w:rPr>
        <w:t xml:space="preserve"> </w:t>
      </w:r>
      <w:r w:rsidRPr="00E53590">
        <w:rPr>
          <w:rtl/>
        </w:rPr>
        <w:t>בפעם האחרונה בגלל מה שעבר עליו.</w:t>
      </w:r>
      <w:r w:rsidR="00C975B7">
        <w:rPr>
          <w:rtl/>
        </w:rPr>
        <w:t xml:space="preserve"> </w:t>
      </w:r>
      <w:r w:rsidRPr="00E53590">
        <w:rPr>
          <w:rtl/>
        </w:rPr>
        <w:t>אתה אולי מכיר את יחיאל זוהר,</w:t>
      </w:r>
      <w:r w:rsidR="00C975B7">
        <w:rPr>
          <w:rtl/>
        </w:rPr>
        <w:t xml:space="preserve"> </w:t>
      </w:r>
      <w:r w:rsidRPr="00E53590">
        <w:rPr>
          <w:rtl/>
        </w:rPr>
        <w:t>ראש</w:t>
      </w:r>
      <w:r w:rsidR="00C975B7">
        <w:rPr>
          <w:rtl/>
        </w:rPr>
        <w:t xml:space="preserve"> </w:t>
      </w:r>
      <w:r w:rsidRPr="00E53590">
        <w:rPr>
          <w:rtl/>
        </w:rPr>
        <w:t>המועצה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המקומית נתיבות דהיום </w:t>
      </w:r>
      <w:r w:rsidR="00C975B7">
        <w:rPr>
          <w:rtl/>
        </w:rPr>
        <w:t>–</w:t>
      </w:r>
      <w:r w:rsidRPr="00E53590">
        <w:rPr>
          <w:rtl/>
        </w:rPr>
        <w:t xml:space="preserve"> התנהלה כנגדו חקירה רועשת, פיזרו את המועצה,</w:t>
      </w:r>
      <w:r w:rsidR="00C975B7">
        <w:rPr>
          <w:rtl/>
        </w:rPr>
        <w:t xml:space="preserve"> </w:t>
      </w:r>
      <w:r w:rsidRPr="00E53590">
        <w:rPr>
          <w:rtl/>
        </w:rPr>
        <w:t>קיימו</w:t>
      </w:r>
      <w:r w:rsidR="00C975B7">
        <w:rPr>
          <w:rtl/>
        </w:rPr>
        <w:t xml:space="preserve"> </w:t>
      </w:r>
      <w:r w:rsidRPr="00E53590">
        <w:rPr>
          <w:rtl/>
        </w:rPr>
        <w:t>בחירות</w:t>
      </w:r>
      <w:r w:rsidR="00C975B7">
        <w:rPr>
          <w:rtl/>
        </w:rPr>
        <w:t xml:space="preserve"> </w:t>
      </w:r>
      <w:r w:rsidRPr="00E53590">
        <w:rPr>
          <w:rtl/>
        </w:rPr>
        <w:t>והוא נבחר מחדש. וברוך השם הכול בסדר.</w:t>
      </w:r>
      <w:r w:rsidR="00C975B7">
        <w:rPr>
          <w:rtl/>
        </w:rPr>
        <w:t xml:space="preserve"> </w:t>
      </w:r>
      <w:r w:rsidRPr="00E53590">
        <w:rPr>
          <w:rtl/>
        </w:rPr>
        <w:t>אתה בוודאי מכיר גם את טדי</w:t>
      </w:r>
      <w:r w:rsidR="00C975B7">
        <w:rPr>
          <w:rtl/>
        </w:rPr>
        <w:t xml:space="preserve"> </w:t>
      </w:r>
      <w:r w:rsidRPr="00E53590">
        <w:rPr>
          <w:rtl/>
        </w:rPr>
        <w:t>קולק,</w:t>
      </w:r>
      <w:r w:rsidR="00C975B7">
        <w:rPr>
          <w:rtl/>
        </w:rPr>
        <w:t xml:space="preserve"> </w:t>
      </w:r>
      <w:r w:rsidRPr="00E53590">
        <w:rPr>
          <w:rtl/>
        </w:rPr>
        <w:t>אחרי</w:t>
      </w:r>
      <w:r w:rsidR="00C975B7">
        <w:rPr>
          <w:rtl/>
        </w:rPr>
        <w:t xml:space="preserve"> </w:t>
      </w:r>
      <w:r w:rsidRPr="00E53590">
        <w:rPr>
          <w:rtl/>
        </w:rPr>
        <w:t>מפעל</w:t>
      </w:r>
      <w:r w:rsidR="00C975B7">
        <w:rPr>
          <w:rtl/>
        </w:rPr>
        <w:t xml:space="preserve"> </w:t>
      </w:r>
      <w:r w:rsidRPr="00E53590">
        <w:rPr>
          <w:rtl/>
        </w:rPr>
        <w:t>חיים,</w:t>
      </w:r>
      <w:r w:rsidR="00C975B7">
        <w:rPr>
          <w:rtl/>
        </w:rPr>
        <w:t xml:space="preserve"> </w:t>
      </w:r>
      <w:r w:rsidRPr="00E53590">
        <w:rPr>
          <w:rtl/>
        </w:rPr>
        <w:t>אדם</w:t>
      </w:r>
      <w:r w:rsidR="00C975B7">
        <w:rPr>
          <w:rtl/>
        </w:rPr>
        <w:t xml:space="preserve"> </w:t>
      </w:r>
      <w:r w:rsidRPr="00E53590">
        <w:rPr>
          <w:rtl/>
        </w:rPr>
        <w:t>שעמד</w:t>
      </w:r>
      <w:r w:rsidR="00C975B7">
        <w:rPr>
          <w:rtl/>
        </w:rPr>
        <w:t xml:space="preserve"> </w:t>
      </w:r>
      <w:r w:rsidRPr="00E53590">
        <w:rPr>
          <w:rtl/>
        </w:rPr>
        <w:t>בראש</w:t>
      </w:r>
      <w:r w:rsidR="00C975B7">
        <w:rPr>
          <w:rtl/>
        </w:rPr>
        <w:t xml:space="preserve"> </w:t>
      </w:r>
      <w:r w:rsidRPr="00E53590">
        <w:rPr>
          <w:rtl/>
        </w:rPr>
        <w:t>עיריית ירושלים, הוזמן למשטרה בליווי</w:t>
      </w:r>
      <w:r w:rsidR="00C975B7">
        <w:rPr>
          <w:rtl/>
        </w:rPr>
        <w:t xml:space="preserve"> </w:t>
      </w:r>
      <w:r w:rsidRPr="00E53590">
        <w:rPr>
          <w:rtl/>
        </w:rPr>
        <w:t>תקשורתי אדיר, ובסופו של דבר הסתבר שההר הוליד עכבר.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מי</w:t>
      </w:r>
      <w:r w:rsidR="00C975B7">
        <w:rPr>
          <w:rtl/>
        </w:rPr>
        <w:t xml:space="preserve"> </w:t>
      </w:r>
      <w:r w:rsidRPr="00E53590">
        <w:rPr>
          <w:rtl/>
        </w:rPr>
        <w:t>יפצה</w:t>
      </w:r>
      <w:r w:rsidR="00C975B7">
        <w:rPr>
          <w:rtl/>
        </w:rPr>
        <w:t xml:space="preserve"> </w:t>
      </w:r>
      <w:r w:rsidRPr="00E53590">
        <w:rPr>
          <w:rtl/>
        </w:rPr>
        <w:t>אותם? מי יפצה את אלו שאנחנו יודעים בעליל שהם נחקרים חקירת שווא?</w:t>
      </w:r>
      <w:r w:rsidR="00C975B7">
        <w:rPr>
          <w:rtl/>
        </w:rPr>
        <w:t xml:space="preserve"> </w:t>
      </w:r>
      <w:r w:rsidRPr="00E53590">
        <w:rPr>
          <w:rtl/>
        </w:rPr>
        <w:t>ושוב אני אומר: בליווי משמרות כבדים של התקשורת.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כאשר</w:t>
      </w:r>
      <w:r w:rsidR="00C975B7">
        <w:rPr>
          <w:rtl/>
        </w:rPr>
        <w:t xml:space="preserve"> </w:t>
      </w:r>
      <w:r w:rsidRPr="00E53590">
        <w:rPr>
          <w:rtl/>
        </w:rPr>
        <w:t>פניתי</w:t>
      </w:r>
      <w:r w:rsidR="00C975B7">
        <w:rPr>
          <w:rtl/>
        </w:rPr>
        <w:t xml:space="preserve"> </w:t>
      </w:r>
      <w:r w:rsidRPr="00E53590">
        <w:rPr>
          <w:rtl/>
        </w:rPr>
        <w:t>לנשיאות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ואליך, כתבתי</w:t>
      </w:r>
      <w:r w:rsidR="00C975B7">
        <w:rPr>
          <w:rtl/>
        </w:rPr>
        <w:t xml:space="preserve"> </w:t>
      </w:r>
      <w:r w:rsidRPr="00E53590">
        <w:rPr>
          <w:rtl/>
        </w:rPr>
        <w:t>בדברי ההסבר, שהכנסת צריכה לדון</w:t>
      </w:r>
      <w:r w:rsidR="00C975B7">
        <w:rPr>
          <w:rtl/>
        </w:rPr>
        <w:t xml:space="preserve"> </w:t>
      </w:r>
      <w:r w:rsidRPr="00E53590">
        <w:rPr>
          <w:rtl/>
        </w:rPr>
        <w:t>בדחיפות</w:t>
      </w:r>
      <w:r w:rsidR="00C975B7">
        <w:rPr>
          <w:rtl/>
        </w:rPr>
        <w:t xml:space="preserve"> </w:t>
      </w:r>
      <w:r w:rsidRPr="00E53590">
        <w:rPr>
          <w:rtl/>
        </w:rPr>
        <w:t>בממדי</w:t>
      </w:r>
      <w:r w:rsidR="00C975B7">
        <w:rPr>
          <w:rtl/>
        </w:rPr>
        <w:t xml:space="preserve"> </w:t>
      </w:r>
      <w:r w:rsidRPr="00E53590">
        <w:rPr>
          <w:rtl/>
        </w:rPr>
        <w:t>התופעה, במגמה לנקות את מערכת השלטון המקומי מהרבב שדבק בה. מספר</w:t>
      </w:r>
      <w:r w:rsidR="00C975B7">
        <w:rPr>
          <w:rtl/>
        </w:rPr>
        <w:t xml:space="preserve"> </w:t>
      </w:r>
      <w:r w:rsidRPr="00E53590">
        <w:rPr>
          <w:rtl/>
        </w:rPr>
        <w:t>הנחקרים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בלתי סביר, וניהול מתמשך של חקירות כנ"ל משבש את יכולת התפקוד ב</w:t>
      </w:r>
      <w:r w:rsidR="00C975B7">
        <w:rPr>
          <w:rtl/>
        </w:rPr>
        <w:t>-</w:t>
      </w:r>
      <w:r w:rsidRPr="00E53590">
        <w:rPr>
          <w:rtl/>
        </w:rPr>
        <w:t>32</w:t>
      </w:r>
      <w:r w:rsidR="00C975B7">
        <w:rPr>
          <w:rtl/>
        </w:rPr>
        <w:t xml:space="preserve"> </w:t>
      </w:r>
      <w:r w:rsidRPr="00E53590">
        <w:rPr>
          <w:rtl/>
        </w:rPr>
        <w:t>ערים,</w:t>
      </w:r>
      <w:r w:rsidR="00C975B7">
        <w:rPr>
          <w:rtl/>
        </w:rPr>
        <w:t xml:space="preserve"> </w:t>
      </w:r>
      <w:r w:rsidRPr="00E53590">
        <w:rPr>
          <w:rtl/>
        </w:rPr>
        <w:t>שאני</w:t>
      </w:r>
      <w:r w:rsidR="00C975B7">
        <w:rPr>
          <w:rtl/>
        </w:rPr>
        <w:t xml:space="preserve"> </w:t>
      </w:r>
      <w:r w:rsidRPr="00E53590">
        <w:rPr>
          <w:rtl/>
        </w:rPr>
        <w:t>יודע עליהן.</w:t>
      </w:r>
      <w:r w:rsidR="00C975B7">
        <w:rPr>
          <w:rtl/>
        </w:rPr>
        <w:t xml:space="preserve"> </w:t>
      </w:r>
      <w:r w:rsidRPr="00E53590">
        <w:rPr>
          <w:rtl/>
        </w:rPr>
        <w:t>התערבות הכנסת בנושא היא חיונית, ואני מקווה שהיא תביא</w:t>
      </w:r>
      <w:r w:rsidR="00C975B7">
        <w:rPr>
          <w:rtl/>
        </w:rPr>
        <w:t xml:space="preserve"> </w:t>
      </w:r>
      <w:r w:rsidRPr="00E53590">
        <w:rPr>
          <w:rtl/>
        </w:rPr>
        <w:t>לזירוז הליכי החקירה, למיצויה המהיר, למניעת עינויי הדין, להאשמת החשודים, והחשוב</w:t>
      </w:r>
      <w:r w:rsidR="00C975B7">
        <w:rPr>
          <w:rtl/>
        </w:rPr>
        <w:t xml:space="preserve"> </w:t>
      </w:r>
      <w:r w:rsidRPr="00E53590">
        <w:rPr>
          <w:rtl/>
        </w:rPr>
        <w:t xml:space="preserve">ביותר </w:t>
      </w:r>
      <w:r w:rsidR="00C975B7">
        <w:rPr>
          <w:rtl/>
        </w:rPr>
        <w:t>–</w:t>
      </w:r>
      <w:r w:rsidRPr="00E53590">
        <w:rPr>
          <w:rtl/>
        </w:rPr>
        <w:t xml:space="preserve"> לניקוי החפים.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 הנכס החשוב ביותר של האדם הוא שמו הטוב. ראש העיר נבחר לתפקידו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בגלל</w:t>
      </w:r>
      <w:r w:rsidR="00C975B7">
        <w:rPr>
          <w:rtl/>
        </w:rPr>
        <w:t xml:space="preserve"> </w:t>
      </w:r>
      <w:r w:rsidRPr="00E53590">
        <w:rPr>
          <w:rtl/>
        </w:rPr>
        <w:t>עושרו, לא בגלל השכלתו ולא בגלל נתונים אחרים. הוא נבחר בגלל שמו הטוב,</w:t>
      </w:r>
      <w:r w:rsidR="00C975B7">
        <w:rPr>
          <w:rtl/>
        </w:rPr>
        <w:t xml:space="preserve"> </w:t>
      </w:r>
      <w:r w:rsidRPr="00E53590">
        <w:rPr>
          <w:rtl/>
        </w:rPr>
        <w:t>וזאת</w:t>
      </w:r>
      <w:r w:rsidR="00C975B7">
        <w:rPr>
          <w:rtl/>
        </w:rPr>
        <w:t xml:space="preserve"> </w:t>
      </w:r>
      <w:r w:rsidRPr="00E53590">
        <w:rPr>
          <w:rtl/>
        </w:rPr>
        <w:t>הסיבה לכך שהשם</w:t>
      </w:r>
      <w:r w:rsidR="00C975B7">
        <w:rPr>
          <w:rtl/>
        </w:rPr>
        <w:t xml:space="preserve"> </w:t>
      </w:r>
      <w:r w:rsidRPr="00E53590">
        <w:rPr>
          <w:rtl/>
        </w:rPr>
        <w:t>הטוב</w:t>
      </w:r>
      <w:r w:rsidR="00C975B7">
        <w:rPr>
          <w:rtl/>
        </w:rPr>
        <w:t xml:space="preserve"> </w:t>
      </w:r>
      <w:r w:rsidRPr="00E53590">
        <w:rPr>
          <w:rtl/>
        </w:rPr>
        <w:t>הופך</w:t>
      </w:r>
      <w:r w:rsidR="00C975B7">
        <w:rPr>
          <w:rtl/>
        </w:rPr>
        <w:t xml:space="preserve"> </w:t>
      </w:r>
      <w:r w:rsidRPr="00E53590">
        <w:rPr>
          <w:rtl/>
        </w:rPr>
        <w:t>מייד</w:t>
      </w:r>
      <w:r w:rsidR="00C975B7">
        <w:rPr>
          <w:rtl/>
        </w:rPr>
        <w:t xml:space="preserve"> </w:t>
      </w:r>
      <w:r w:rsidRPr="00E53590">
        <w:rPr>
          <w:rtl/>
        </w:rPr>
        <w:t>למטרה העיקרית של ניסיון הפגיעה וההכפשה</w:t>
      </w:r>
      <w:r w:rsidR="00C975B7">
        <w:rPr>
          <w:rtl/>
        </w:rPr>
        <w:t xml:space="preserve"> </w:t>
      </w:r>
      <w:r w:rsidRPr="00E53590">
        <w:rPr>
          <w:rtl/>
        </w:rPr>
        <w:t>מצד יריבים פוליטיים ואחרים.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כידוע,</w:t>
      </w:r>
      <w:r w:rsidR="00C975B7">
        <w:rPr>
          <w:rtl/>
        </w:rPr>
        <w:t xml:space="preserve"> </w:t>
      </w: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ניתן</w:t>
      </w:r>
      <w:r w:rsidR="00C975B7">
        <w:rPr>
          <w:rtl/>
        </w:rPr>
        <w:t xml:space="preserve"> </w:t>
      </w:r>
      <w:r w:rsidRPr="00E53590">
        <w:rPr>
          <w:rtl/>
        </w:rPr>
        <w:t>להגיש תלונה בין שהיא מבוססת ובין שלא. החקירה כלפי ראש</w:t>
      </w:r>
      <w:r w:rsidR="00C975B7">
        <w:rPr>
          <w:rtl/>
        </w:rPr>
        <w:t xml:space="preserve"> </w:t>
      </w:r>
      <w:r w:rsidRPr="00E53590">
        <w:rPr>
          <w:rtl/>
        </w:rPr>
        <w:t>הרשות</w:t>
      </w:r>
      <w:r w:rsidR="00C975B7">
        <w:rPr>
          <w:rtl/>
        </w:rPr>
        <w:t xml:space="preserve"> </w:t>
      </w:r>
      <w:r w:rsidRPr="00E53590">
        <w:rPr>
          <w:rtl/>
        </w:rPr>
        <w:t>נפתחת</w:t>
      </w:r>
      <w:r w:rsidR="00C975B7">
        <w:rPr>
          <w:rtl/>
        </w:rPr>
        <w:t xml:space="preserve"> </w:t>
      </w:r>
      <w:r w:rsidRPr="00E53590">
        <w:rPr>
          <w:rtl/>
        </w:rPr>
        <w:t>בדרך</w:t>
      </w:r>
      <w:r w:rsidR="00C975B7">
        <w:rPr>
          <w:rtl/>
        </w:rPr>
        <w:t xml:space="preserve"> </w:t>
      </w:r>
      <w:r w:rsidRPr="00E53590">
        <w:rPr>
          <w:rtl/>
        </w:rPr>
        <w:t>כלל</w:t>
      </w:r>
      <w:r w:rsidR="00C975B7">
        <w:rPr>
          <w:rtl/>
        </w:rPr>
        <w:t xml:space="preserve"> </w:t>
      </w:r>
      <w:r w:rsidRPr="00E53590">
        <w:rPr>
          <w:rtl/>
        </w:rPr>
        <w:t>בקול</w:t>
      </w:r>
      <w:r w:rsidR="00C975B7">
        <w:rPr>
          <w:rtl/>
        </w:rPr>
        <w:t xml:space="preserve"> </w:t>
      </w:r>
      <w:r w:rsidRPr="00E53590">
        <w:rPr>
          <w:rtl/>
        </w:rPr>
        <w:t>תרועה רמה ובליווי רועש של התקשורת. בחלק מהמקרים</w:t>
      </w:r>
      <w:r w:rsidR="00C975B7">
        <w:rPr>
          <w:rtl/>
        </w:rPr>
        <w:t xml:space="preserve"> </w:t>
      </w:r>
      <w:r w:rsidRPr="00E53590">
        <w:rPr>
          <w:rtl/>
        </w:rPr>
        <w:t>הפרסום,</w:t>
      </w:r>
      <w:r w:rsidR="00C975B7">
        <w:rPr>
          <w:rtl/>
        </w:rPr>
        <w:t xml:space="preserve"> </w:t>
      </w:r>
      <w:r w:rsidRPr="00E53590">
        <w:rPr>
          <w:rtl/>
        </w:rPr>
        <w:t>כפי</w:t>
      </w:r>
      <w:r w:rsidR="00C975B7">
        <w:rPr>
          <w:rtl/>
        </w:rPr>
        <w:t xml:space="preserve"> </w:t>
      </w:r>
      <w:r w:rsidRPr="00E53590">
        <w:rPr>
          <w:rtl/>
        </w:rPr>
        <w:t>ששר</w:t>
      </w:r>
      <w:r w:rsidR="00C975B7">
        <w:rPr>
          <w:rtl/>
        </w:rPr>
        <w:t xml:space="preserve"> </w:t>
      </w:r>
      <w:r w:rsidRPr="00E53590">
        <w:rPr>
          <w:rtl/>
        </w:rPr>
        <w:t>המשטרה</w:t>
      </w:r>
      <w:r w:rsidR="00C975B7">
        <w:rPr>
          <w:rtl/>
        </w:rPr>
        <w:t xml:space="preserve"> </w:t>
      </w:r>
      <w:r w:rsidRPr="00E53590">
        <w:rPr>
          <w:rtl/>
        </w:rPr>
        <w:t>יודע, הוא חלק מאמצעי החקירה והשבירה של אותה אישיות.</w:t>
      </w:r>
      <w:r w:rsidR="00C975B7">
        <w:rPr>
          <w:rtl/>
        </w:rPr>
        <w:t xml:space="preserve"> </w:t>
      </w:r>
      <w:r w:rsidRPr="00E53590">
        <w:rPr>
          <w:rtl/>
        </w:rPr>
        <w:t>אפשר</w:t>
      </w:r>
      <w:r w:rsidR="00C975B7">
        <w:rPr>
          <w:rtl/>
        </w:rPr>
        <w:t xml:space="preserve"> </w:t>
      </w:r>
      <w:r w:rsidRPr="00E53590">
        <w:rPr>
          <w:rtl/>
        </w:rPr>
        <w:t>היה</w:t>
      </w:r>
      <w:r w:rsidR="00C975B7">
        <w:rPr>
          <w:rtl/>
        </w:rPr>
        <w:t xml:space="preserve"> </w:t>
      </w:r>
      <w:r w:rsidRPr="00E53590">
        <w:rPr>
          <w:rtl/>
        </w:rPr>
        <w:t>להשלים</w:t>
      </w:r>
      <w:r w:rsidR="00C975B7">
        <w:rPr>
          <w:rtl/>
        </w:rPr>
        <w:t xml:space="preserve"> </w:t>
      </w:r>
      <w:r w:rsidRPr="00E53590">
        <w:rPr>
          <w:rtl/>
        </w:rPr>
        <w:t>עם התופעה ועם ההיקף החדש והמדאיג שלה, אילו בסוף התהליך אפשר</w:t>
      </w:r>
      <w:r w:rsidR="00C975B7">
        <w:rPr>
          <w:rtl/>
        </w:rPr>
        <w:t xml:space="preserve"> </w:t>
      </w:r>
      <w:r w:rsidRPr="00E53590">
        <w:rPr>
          <w:rtl/>
        </w:rPr>
        <w:t>היה</w:t>
      </w:r>
      <w:r w:rsidR="00C975B7">
        <w:rPr>
          <w:rtl/>
        </w:rPr>
        <w:t xml:space="preserve"> – </w:t>
      </w:r>
      <w:r w:rsidRPr="00E53590">
        <w:rPr>
          <w:rtl/>
        </w:rPr>
        <w:t>במקרים</w:t>
      </w:r>
      <w:r w:rsidR="00C975B7">
        <w:rPr>
          <w:rtl/>
        </w:rPr>
        <w:t xml:space="preserve"> </w:t>
      </w:r>
      <w:r w:rsidRPr="00E53590">
        <w:rPr>
          <w:rtl/>
        </w:rPr>
        <w:t>שהנחקר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או הנאשם יוכיחו את חפותם </w:t>
      </w:r>
      <w:r w:rsidR="00C975B7">
        <w:rPr>
          <w:rtl/>
        </w:rPr>
        <w:t>–</w:t>
      </w:r>
      <w:r w:rsidRPr="00E53590">
        <w:rPr>
          <w:rtl/>
        </w:rPr>
        <w:t xml:space="preserve"> לתקן את הנזקים שנגרמו לאותה</w:t>
      </w:r>
      <w:r w:rsidR="00C975B7">
        <w:rPr>
          <w:rtl/>
        </w:rPr>
        <w:t xml:space="preserve"> </w:t>
      </w:r>
      <w:r w:rsidRPr="00E53590">
        <w:rPr>
          <w:rtl/>
        </w:rPr>
        <w:t>אישיות</w:t>
      </w:r>
      <w:r w:rsidR="00C975B7">
        <w:rPr>
          <w:rtl/>
        </w:rPr>
        <w:t xml:space="preserve"> </w:t>
      </w:r>
      <w:r w:rsidRPr="00E53590">
        <w:rPr>
          <w:rtl/>
        </w:rPr>
        <w:t>כאדם;</w:t>
      </w:r>
      <w:r w:rsidR="00C975B7">
        <w:rPr>
          <w:rtl/>
        </w:rPr>
        <w:t xml:space="preserve"> </w:t>
      </w:r>
      <w:r w:rsidRPr="00E53590">
        <w:rPr>
          <w:rtl/>
        </w:rPr>
        <w:t>אילו</w:t>
      </w:r>
      <w:r w:rsidR="00C975B7">
        <w:rPr>
          <w:rtl/>
        </w:rPr>
        <w:t xml:space="preserve"> </w:t>
      </w:r>
      <w:r w:rsidRPr="00E53590">
        <w:rPr>
          <w:rtl/>
        </w:rPr>
        <w:t>אפשר</w:t>
      </w:r>
      <w:r w:rsidR="00C975B7">
        <w:rPr>
          <w:rtl/>
        </w:rPr>
        <w:t xml:space="preserve"> </w:t>
      </w:r>
      <w:r w:rsidRPr="00E53590">
        <w:rPr>
          <w:rtl/>
        </w:rPr>
        <w:t>היה להסיר את הרבב שדבק בה, אילו אפשר היה לפצות אותו</w:t>
      </w:r>
      <w:r w:rsidR="00C975B7">
        <w:rPr>
          <w:rtl/>
        </w:rPr>
        <w:t xml:space="preserve"> </w:t>
      </w:r>
      <w:r w:rsidRPr="00E53590">
        <w:rPr>
          <w:rtl/>
        </w:rPr>
        <w:t>אדם</w:t>
      </w:r>
      <w:r w:rsidR="00C975B7">
        <w:rPr>
          <w:rtl/>
        </w:rPr>
        <w:t xml:space="preserve"> </w:t>
      </w:r>
      <w:r w:rsidRPr="00E53590">
        <w:rPr>
          <w:rtl/>
        </w:rPr>
        <w:t>על הסבל ועוגמת הנפש, ואילו אפשר היה לנקוט הליכים פליליים המתבקשים כנגד מי</w:t>
      </w:r>
      <w:r w:rsidR="00C975B7">
        <w:rPr>
          <w:rtl/>
        </w:rPr>
        <w:t xml:space="preserve"> </w:t>
      </w:r>
      <w:r w:rsidRPr="00E53590">
        <w:rPr>
          <w:rtl/>
        </w:rPr>
        <w:t>שהתלונן שלא בתום</w:t>
      </w:r>
      <w:r w:rsidR="00C975B7">
        <w:rPr>
          <w:rtl/>
        </w:rPr>
        <w:t>-</w:t>
      </w:r>
      <w:r w:rsidRPr="00E53590">
        <w:rPr>
          <w:rtl/>
        </w:rPr>
        <w:t>לב וכנגד מי שיזם תלונת שווא בזדון.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חייבים</w:t>
      </w:r>
      <w:r w:rsidR="00C975B7">
        <w:rPr>
          <w:rtl/>
        </w:rPr>
        <w:t xml:space="preserve"> </w:t>
      </w:r>
      <w:r w:rsidRPr="00E53590">
        <w:rPr>
          <w:rtl/>
        </w:rPr>
        <w:t>להפסיק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השיטה</w:t>
      </w:r>
      <w:r w:rsidR="00C975B7">
        <w:rPr>
          <w:rtl/>
        </w:rPr>
        <w:t xml:space="preserve"> </w:t>
      </w:r>
      <w:r w:rsidRPr="00E53590">
        <w:rPr>
          <w:rtl/>
        </w:rPr>
        <w:t>הקיימת,</w:t>
      </w:r>
      <w:r w:rsidR="00C975B7">
        <w:rPr>
          <w:rtl/>
        </w:rPr>
        <w:t xml:space="preserve"> </w:t>
      </w:r>
      <w:r w:rsidRPr="00E53590">
        <w:rPr>
          <w:rtl/>
        </w:rPr>
        <w:t>הפופולרית</w:t>
      </w:r>
      <w:r w:rsidR="00C975B7">
        <w:rPr>
          <w:rtl/>
        </w:rPr>
        <w:t xml:space="preserve"> </w:t>
      </w:r>
      <w:r w:rsidRPr="00E53590">
        <w:rPr>
          <w:rtl/>
        </w:rPr>
        <w:t>בקרב העם, כלפי ראשי</w:t>
      </w:r>
      <w:r w:rsidR="00C975B7">
        <w:rPr>
          <w:rtl/>
        </w:rPr>
        <w:t xml:space="preserve"> </w:t>
      </w:r>
      <w:r w:rsidRPr="00E53590">
        <w:rPr>
          <w:rtl/>
        </w:rPr>
        <w:t>העיריות</w:t>
      </w:r>
      <w:r w:rsidR="00C975B7">
        <w:rPr>
          <w:rtl/>
        </w:rPr>
        <w:t xml:space="preserve"> </w:t>
      </w:r>
      <w:r w:rsidRPr="00E53590">
        <w:rPr>
          <w:rtl/>
        </w:rPr>
        <w:t>שלנו.</w:t>
      </w:r>
      <w:r w:rsidR="00C975B7">
        <w:rPr>
          <w:rtl/>
        </w:rPr>
        <w:t xml:space="preserve"> </w:t>
      </w: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עושים</w:t>
      </w:r>
      <w:r w:rsidR="00C975B7">
        <w:rPr>
          <w:rtl/>
        </w:rPr>
        <w:t xml:space="preserve"> </w:t>
      </w:r>
      <w:r w:rsidRPr="00E53590">
        <w:rPr>
          <w:rtl/>
        </w:rPr>
        <w:t>בנובמבר?</w:t>
      </w:r>
      <w:r w:rsidR="00C975B7">
        <w:rPr>
          <w:rtl/>
        </w:rPr>
        <w:t xml:space="preserve"> – </w:t>
      </w:r>
      <w:r w:rsidRPr="00E53590">
        <w:rPr>
          <w:rtl/>
        </w:rPr>
        <w:t>"לבחור ולרגום". בחרנו אותם ב</w:t>
      </w:r>
      <w:r w:rsidR="00C975B7">
        <w:rPr>
          <w:rtl/>
        </w:rPr>
        <w:t>-</w:t>
      </w:r>
      <w:r w:rsidRPr="00E53590">
        <w:rPr>
          <w:rtl/>
        </w:rPr>
        <w:t>2</w:t>
      </w:r>
      <w:r w:rsidR="00C975B7">
        <w:rPr>
          <w:rtl/>
        </w:rPr>
        <w:t xml:space="preserve"> </w:t>
      </w:r>
      <w:r w:rsidRPr="00E53590">
        <w:rPr>
          <w:rtl/>
        </w:rPr>
        <w:t>בנובמבר</w:t>
      </w:r>
      <w:r w:rsidR="00C975B7">
        <w:rPr>
          <w:rtl/>
        </w:rPr>
        <w:t xml:space="preserve"> </w:t>
      </w:r>
      <w:r w:rsidRPr="00E53590">
        <w:rPr>
          <w:rtl/>
        </w:rPr>
        <w:t>1993,</w:t>
      </w:r>
      <w:r w:rsidR="00C975B7">
        <w:rPr>
          <w:rtl/>
        </w:rPr>
        <w:t xml:space="preserve"> </w:t>
      </w:r>
      <w:r w:rsidRPr="00E53590">
        <w:rPr>
          <w:rtl/>
        </w:rPr>
        <w:t>וב</w:t>
      </w:r>
      <w:r w:rsidR="00C975B7">
        <w:rPr>
          <w:rtl/>
        </w:rPr>
        <w:t>-</w:t>
      </w:r>
      <w:r w:rsidRPr="00E53590">
        <w:rPr>
          <w:rtl/>
        </w:rPr>
        <w:t>3</w:t>
      </w:r>
      <w:r w:rsidR="00C975B7">
        <w:rPr>
          <w:rtl/>
        </w:rPr>
        <w:t xml:space="preserve"> </w:t>
      </w:r>
      <w:r w:rsidRPr="00E53590">
        <w:rPr>
          <w:rtl/>
        </w:rPr>
        <w:t>בנובמבר</w:t>
      </w:r>
      <w:r w:rsidR="00C975B7">
        <w:rPr>
          <w:rtl/>
        </w:rPr>
        <w:t xml:space="preserve"> </w:t>
      </w:r>
      <w:r w:rsidRPr="00E53590">
        <w:rPr>
          <w:rtl/>
        </w:rPr>
        <w:t>התחלנו</w:t>
      </w:r>
      <w:r w:rsidR="00C975B7">
        <w:rPr>
          <w:rtl/>
        </w:rPr>
        <w:t xml:space="preserve"> </w:t>
      </w:r>
      <w:r w:rsidRPr="00E53590">
        <w:rPr>
          <w:rtl/>
        </w:rPr>
        <w:t>להכפיש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שמם, כשאיש לא מתייצב להגנתם</w:t>
      </w:r>
      <w:r w:rsidR="00C975B7">
        <w:rPr>
          <w:rtl/>
        </w:rPr>
        <w:t xml:space="preserve"> </w:t>
      </w:r>
      <w:r w:rsidRPr="00E53590">
        <w:rPr>
          <w:rtl/>
        </w:rPr>
        <w:t>האלמנטרית.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 לומר לך, אדוני השר, אני חושב שכמוך, אני לא רוצה לומר: יותר ממך,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בעד</w:t>
      </w:r>
      <w:r w:rsidR="00C975B7">
        <w:rPr>
          <w:rtl/>
        </w:rPr>
        <w:t xml:space="preserve"> </w:t>
      </w:r>
      <w:r w:rsidRPr="00E53590">
        <w:rPr>
          <w:rtl/>
        </w:rPr>
        <w:t>מיצוי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חקירה,</w:t>
      </w:r>
      <w:r w:rsidR="00C975B7">
        <w:rPr>
          <w:rtl/>
        </w:rPr>
        <w:t xml:space="preserve"> </w:t>
      </w:r>
      <w:r w:rsidRPr="00E53590">
        <w:rPr>
          <w:rtl/>
        </w:rPr>
        <w:t>ובכל מקום שראש רשות או חבר מועצת רשות מקומית חטא,</w:t>
      </w:r>
      <w:r w:rsidR="00C975B7">
        <w:rPr>
          <w:rtl/>
        </w:rPr>
        <w:t xml:space="preserve"> </w:t>
      </w:r>
      <w:r w:rsidRPr="00E53590">
        <w:rPr>
          <w:rtl/>
        </w:rPr>
        <w:t>אפילו</w:t>
      </w:r>
      <w:r w:rsidR="00C975B7">
        <w:rPr>
          <w:rtl/>
        </w:rPr>
        <w:t xml:space="preserve"> </w:t>
      </w:r>
      <w:r w:rsidRPr="00E53590">
        <w:rPr>
          <w:rtl/>
        </w:rPr>
        <w:t>החטא</w:t>
      </w:r>
      <w:r w:rsidR="00C975B7">
        <w:rPr>
          <w:rtl/>
        </w:rPr>
        <w:t xml:space="preserve"> </w:t>
      </w:r>
      <w:r w:rsidRPr="00E53590">
        <w:rPr>
          <w:rtl/>
        </w:rPr>
        <w:t>הקל</w:t>
      </w:r>
      <w:r w:rsidR="00C975B7">
        <w:rPr>
          <w:rtl/>
        </w:rPr>
        <w:t xml:space="preserve"> </w:t>
      </w:r>
      <w:r w:rsidRPr="00E53590">
        <w:rPr>
          <w:rtl/>
        </w:rPr>
        <w:t>ביותר,</w:t>
      </w:r>
      <w:r w:rsidR="00C975B7">
        <w:rPr>
          <w:rtl/>
        </w:rPr>
        <w:t xml:space="preserve"> </w:t>
      </w:r>
      <w:r w:rsidRPr="00E53590">
        <w:rPr>
          <w:rtl/>
        </w:rPr>
        <w:t>צריך</w:t>
      </w:r>
      <w:r w:rsidR="00C975B7">
        <w:rPr>
          <w:rtl/>
        </w:rPr>
        <w:t xml:space="preserve"> </w:t>
      </w:r>
      <w:r w:rsidRPr="00E53590">
        <w:rPr>
          <w:rtl/>
        </w:rPr>
        <w:t>להעניש אותו בכל חומרת הדין. ואם צריך לשים אותו</w:t>
      </w:r>
      <w:r w:rsidR="00C975B7">
        <w:rPr>
          <w:rtl/>
        </w:rPr>
        <w:t xml:space="preserve"> </w:t>
      </w:r>
      <w:r w:rsidRPr="00E53590">
        <w:rPr>
          <w:rtl/>
        </w:rPr>
        <w:t>מאחורי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סורג ובריח </w:t>
      </w:r>
      <w:r w:rsidR="00C975B7">
        <w:rPr>
          <w:rtl/>
        </w:rPr>
        <w:t>–</w:t>
      </w:r>
      <w:r w:rsidRPr="00E53590">
        <w:rPr>
          <w:rtl/>
        </w:rPr>
        <w:t xml:space="preserve"> לשים אותו שם. אבל צריך לבלום את האופנה החדשה שמתפשטת, שכל</w:t>
      </w:r>
      <w:r w:rsidR="00C975B7">
        <w:rPr>
          <w:rtl/>
        </w:rPr>
        <w:t xml:space="preserve"> </w:t>
      </w:r>
      <w:r w:rsidRPr="00E53590">
        <w:rPr>
          <w:rtl/>
        </w:rPr>
        <w:t>מי</w:t>
      </w:r>
      <w:r w:rsidR="00C975B7">
        <w:rPr>
          <w:rtl/>
        </w:rPr>
        <w:t xml:space="preserve"> </w:t>
      </w:r>
      <w:r w:rsidRPr="00E53590">
        <w:rPr>
          <w:rtl/>
        </w:rPr>
        <w:t>שרוצה, כל זב חוטם ומצורע ניגש לתחנת המשטרה, משקיע שתי דקות, חותם על תלונה,</w:t>
      </w:r>
      <w:r w:rsidR="00C975B7">
        <w:rPr>
          <w:rtl/>
        </w:rPr>
        <w:t xml:space="preserve"> </w:t>
      </w:r>
      <w:r w:rsidRPr="00E53590">
        <w:rPr>
          <w:rtl/>
        </w:rPr>
        <w:t>ומייד</w:t>
      </w:r>
      <w:r w:rsidR="00C975B7">
        <w:rPr>
          <w:rtl/>
        </w:rPr>
        <w:t xml:space="preserve"> </w:t>
      </w:r>
      <w:r w:rsidRPr="00E53590">
        <w:rPr>
          <w:rtl/>
        </w:rPr>
        <w:t>באה</w:t>
      </w:r>
      <w:r w:rsidR="00C975B7">
        <w:rPr>
          <w:rtl/>
        </w:rPr>
        <w:t xml:space="preserve"> </w:t>
      </w:r>
      <w:r w:rsidRPr="00E53590">
        <w:rPr>
          <w:rtl/>
        </w:rPr>
        <w:t>מסיבת עיתונאים, והמשטרה בליווי תקשורתי מבצעת "עליהום" על ראש הרשות</w:t>
      </w:r>
      <w:r w:rsidR="00C975B7">
        <w:rPr>
          <w:rtl/>
        </w:rPr>
        <w:t xml:space="preserve"> </w:t>
      </w:r>
      <w:r w:rsidRPr="00E53590">
        <w:rPr>
          <w:rtl/>
        </w:rPr>
        <w:t>המקומית,</w:t>
      </w:r>
      <w:r w:rsidR="00C975B7">
        <w:rPr>
          <w:rtl/>
        </w:rPr>
        <w:t xml:space="preserve"> </w:t>
      </w:r>
      <w:r w:rsidRPr="00E53590">
        <w:rPr>
          <w:rtl/>
        </w:rPr>
        <w:t>והוא</w:t>
      </w:r>
      <w:r w:rsidR="00C975B7">
        <w:rPr>
          <w:rtl/>
        </w:rPr>
        <w:t xml:space="preserve"> </w:t>
      </w:r>
      <w:r w:rsidRPr="00E53590">
        <w:rPr>
          <w:rtl/>
        </w:rPr>
        <w:t>בסופו</w:t>
      </w:r>
      <w:r w:rsidR="00C975B7">
        <w:rPr>
          <w:rtl/>
        </w:rPr>
        <w:t xml:space="preserve"> </w:t>
      </w:r>
      <w:r w:rsidRPr="00E53590">
        <w:rPr>
          <w:rtl/>
        </w:rPr>
        <w:t xml:space="preserve">של דבר יוצא זכאי ונקי אבל הנזק הוא בלתי הפיך </w:t>
      </w:r>
      <w:r w:rsidR="00C975B7">
        <w:rPr>
          <w:rtl/>
        </w:rPr>
        <w:t>–</w:t>
      </w:r>
      <w:r w:rsidRPr="00E53590">
        <w:rPr>
          <w:rtl/>
        </w:rPr>
        <w:t xml:space="preserve"> אנחנו לא</w:t>
      </w:r>
      <w:r w:rsidR="00C975B7">
        <w:rPr>
          <w:rtl/>
        </w:rPr>
        <w:t xml:space="preserve"> </w:t>
      </w:r>
      <w:r w:rsidRPr="00E53590">
        <w:rPr>
          <w:rtl/>
        </w:rPr>
        <w:t>יכולים לעבור על כך לסדר</w:t>
      </w:r>
      <w:r w:rsidR="00C975B7">
        <w:rPr>
          <w:rtl/>
        </w:rPr>
        <w:t>-</w:t>
      </w:r>
      <w:r w:rsidRPr="00E53590">
        <w:rPr>
          <w:rtl/>
        </w:rPr>
        <w:t>היום.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אתה מכיר את מכשיר הט"א בתחנת המשטרה </w:t>
      </w:r>
      <w:r w:rsidR="00C975B7">
        <w:rPr>
          <w:rtl/>
        </w:rPr>
        <w:t>–</w:t>
      </w:r>
      <w:r w:rsidRPr="00E53590">
        <w:rPr>
          <w:rtl/>
        </w:rPr>
        <w:t xml:space="preserve"> טביעת אצבעות. על המשקל של מה שאנחנו</w:t>
      </w:r>
      <w:r w:rsidR="00C975B7">
        <w:rPr>
          <w:rtl/>
        </w:rPr>
        <w:t xml:space="preserve"> </w:t>
      </w:r>
      <w:r w:rsidRPr="00E53590">
        <w:rPr>
          <w:rtl/>
        </w:rPr>
        <w:t>אומרים</w:t>
      </w:r>
      <w:r w:rsidR="00C975B7">
        <w:rPr>
          <w:rtl/>
        </w:rPr>
        <w:t xml:space="preserve"> </w:t>
      </w:r>
      <w:r w:rsidRPr="00E53590">
        <w:rPr>
          <w:rtl/>
        </w:rPr>
        <w:t>לחיילים:</w:t>
      </w:r>
      <w:r w:rsidR="00C975B7">
        <w:rPr>
          <w:rtl/>
        </w:rPr>
        <w:t xml:space="preserve"> </w:t>
      </w:r>
      <w:r w:rsidRPr="00E53590">
        <w:rPr>
          <w:rtl/>
        </w:rPr>
        <w:t>אסור שתהיה אצבע קלה על ההדק, אני אומר למשטרה: אסור שתהיה לה</w:t>
      </w:r>
      <w:r w:rsidR="00C975B7">
        <w:rPr>
          <w:rtl/>
        </w:rPr>
        <w:t xml:space="preserve"> </w:t>
      </w:r>
      <w:r w:rsidRPr="00E53590">
        <w:rPr>
          <w:rtl/>
        </w:rPr>
        <w:t>אצבע</w:t>
      </w:r>
      <w:r w:rsidR="00C975B7">
        <w:rPr>
          <w:rtl/>
        </w:rPr>
        <w:t xml:space="preserve"> </w:t>
      </w:r>
      <w:r w:rsidRPr="00E53590">
        <w:rPr>
          <w:rtl/>
        </w:rPr>
        <w:t>קלה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ט"א, על המכשיר הזה של טביעת אצבעות. לא יכול להיות שכל שמועה, כל</w:t>
      </w:r>
      <w:r w:rsidR="00C975B7">
        <w:rPr>
          <w:rtl/>
        </w:rPr>
        <w:t xml:space="preserve"> </w:t>
      </w:r>
      <w:r w:rsidRPr="00E53590">
        <w:rPr>
          <w:rtl/>
        </w:rPr>
        <w:t>ידיעה</w:t>
      </w:r>
      <w:r w:rsidR="00C975B7">
        <w:rPr>
          <w:rtl/>
        </w:rPr>
        <w:t xml:space="preserve"> </w:t>
      </w:r>
      <w:r w:rsidRPr="00E53590">
        <w:rPr>
          <w:rtl/>
        </w:rPr>
        <w:t>שאין</w:t>
      </w:r>
      <w:r w:rsidR="00C975B7">
        <w:rPr>
          <w:rtl/>
        </w:rPr>
        <w:t xml:space="preserve"> </w:t>
      </w:r>
      <w:r w:rsidRPr="00E53590">
        <w:rPr>
          <w:rtl/>
        </w:rPr>
        <w:t>לה</w:t>
      </w:r>
      <w:r w:rsidR="00C975B7">
        <w:rPr>
          <w:rtl/>
        </w:rPr>
        <w:t xml:space="preserve"> </w:t>
      </w:r>
      <w:r w:rsidRPr="00E53590">
        <w:rPr>
          <w:rtl/>
        </w:rPr>
        <w:t>בסיס אפילו בתקשורת, מובילה את ראש העירייה להגיש טביעת אצבעות,</w:t>
      </w:r>
      <w:r w:rsidR="00C975B7">
        <w:rPr>
          <w:rtl/>
        </w:rPr>
        <w:t xml:space="preserve"> </w:t>
      </w:r>
      <w:r w:rsidRPr="00E53590">
        <w:rPr>
          <w:rtl/>
        </w:rPr>
        <w:t>להיחקר, להתעללות בו, לפגיעה בו, להכפשת שמו בציבור.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מעריך</w:t>
      </w:r>
      <w:r w:rsidR="00C975B7">
        <w:rPr>
          <w:rtl/>
        </w:rPr>
        <w:t xml:space="preserve"> </w:t>
      </w:r>
      <w:r w:rsidRPr="00E53590">
        <w:rPr>
          <w:rtl/>
        </w:rPr>
        <w:t>את שר המשטרה, וליוויתי אותו בפעילותו לפחות</w:t>
      </w:r>
      <w:r w:rsidR="00C975B7">
        <w:rPr>
          <w:rtl/>
        </w:rPr>
        <w:t xml:space="preserve"> </w:t>
      </w:r>
      <w:r w:rsidRPr="00E53590">
        <w:rPr>
          <w:rtl/>
        </w:rPr>
        <w:t>אתמול.</w:t>
      </w:r>
      <w:r w:rsidR="00C975B7">
        <w:rPr>
          <w:rtl/>
        </w:rPr>
        <w:t xml:space="preserve"> </w:t>
      </w:r>
      <w:r w:rsidRPr="00E53590">
        <w:rPr>
          <w:rtl/>
        </w:rPr>
        <w:t>אנשיך ואני התרוצצנו אתמול בלשכת היועץ המשפטי לממשלה, כדי לדעת מה היועץ</w:t>
      </w:r>
      <w:r w:rsidR="00C975B7">
        <w:rPr>
          <w:rtl/>
        </w:rPr>
        <w:t xml:space="preserve"> </w:t>
      </w:r>
      <w:r w:rsidRPr="00E53590">
        <w:rPr>
          <w:rtl/>
        </w:rPr>
        <w:t>המשפטי</w:t>
      </w:r>
      <w:r w:rsidR="00C975B7">
        <w:rPr>
          <w:rtl/>
        </w:rPr>
        <w:t xml:space="preserve"> </w:t>
      </w:r>
      <w:r w:rsidRPr="00E53590">
        <w:rPr>
          <w:rtl/>
        </w:rPr>
        <w:t>לממשלה</w:t>
      </w:r>
      <w:r w:rsidR="00C975B7">
        <w:rPr>
          <w:rtl/>
        </w:rPr>
        <w:t xml:space="preserve"> </w:t>
      </w:r>
      <w:r w:rsidRPr="00E53590">
        <w:rPr>
          <w:rtl/>
        </w:rPr>
        <w:t>חושב.</w:t>
      </w:r>
      <w:r w:rsidR="00C975B7">
        <w:rPr>
          <w:rtl/>
        </w:rPr>
        <w:t xml:space="preserve"> </w:t>
      </w:r>
      <w:r w:rsidRPr="00E53590">
        <w:rPr>
          <w:rtl/>
        </w:rPr>
        <w:t>בהזדמנות זו אני רוצה להודות לעוזרו גלעד נויטל</w:t>
      </w:r>
      <w:r w:rsidR="00C975B7">
        <w:rPr>
          <w:rtl/>
        </w:rPr>
        <w:t xml:space="preserve"> </w:t>
      </w:r>
      <w:r w:rsidRPr="00E53590">
        <w:rPr>
          <w:rtl/>
        </w:rPr>
        <w:t>ולמזכיר</w:t>
      </w:r>
      <w:r w:rsidR="00C975B7">
        <w:rPr>
          <w:rtl/>
        </w:rPr>
        <w:t xml:space="preserve"> </w:t>
      </w:r>
      <w:r w:rsidRPr="00E53590">
        <w:rPr>
          <w:rtl/>
        </w:rPr>
        <w:t>הוועדה</w:t>
      </w:r>
      <w:r w:rsidR="00C975B7">
        <w:rPr>
          <w:rtl/>
        </w:rPr>
        <w:t xml:space="preserve"> </w:t>
      </w:r>
      <w:r w:rsidRPr="00E53590">
        <w:rPr>
          <w:rtl/>
        </w:rPr>
        <w:t>לענייני</w:t>
      </w:r>
      <w:r w:rsidR="00C975B7">
        <w:rPr>
          <w:rtl/>
        </w:rPr>
        <w:t xml:space="preserve"> </w:t>
      </w:r>
      <w:r w:rsidRPr="00E53590">
        <w:rPr>
          <w:rtl/>
        </w:rPr>
        <w:t>ביקורת המדינה, ברוך פרידנר, אשר הביאו לי מידע, שאני חושב שהוא</w:t>
      </w:r>
      <w:r w:rsidR="00C975B7">
        <w:rPr>
          <w:rtl/>
        </w:rPr>
        <w:t xml:space="preserve"> </w:t>
      </w:r>
      <w:r w:rsidRPr="00E53590">
        <w:rPr>
          <w:rtl/>
        </w:rPr>
        <w:t>עדיין לא מצוי בידיך, ואני רוצה פשוט להזהיר ולהדריך לכיוון הזה.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לפני</w:t>
      </w:r>
      <w:r w:rsidR="00C975B7">
        <w:rPr>
          <w:rtl/>
        </w:rPr>
        <w:t xml:space="preserve"> </w:t>
      </w:r>
      <w:r w:rsidRPr="00E53590">
        <w:rPr>
          <w:rtl/>
        </w:rPr>
        <w:t>כ</w:t>
      </w:r>
      <w:r w:rsidR="00C975B7">
        <w:rPr>
          <w:rtl/>
        </w:rPr>
        <w:t>-</w:t>
      </w:r>
      <w:r w:rsidRPr="00E53590">
        <w:rPr>
          <w:rtl/>
        </w:rPr>
        <w:t>11</w:t>
      </w:r>
      <w:r w:rsidR="00C975B7">
        <w:rPr>
          <w:rtl/>
        </w:rPr>
        <w:t xml:space="preserve"> </w:t>
      </w:r>
      <w:r w:rsidRPr="00E53590">
        <w:rPr>
          <w:rtl/>
        </w:rPr>
        <w:t>שנה</w:t>
      </w:r>
      <w:r w:rsidR="00C975B7">
        <w:rPr>
          <w:rtl/>
        </w:rPr>
        <w:t xml:space="preserve"> – </w:t>
      </w:r>
      <w:r w:rsidRPr="00E53590">
        <w:rPr>
          <w:rtl/>
        </w:rPr>
        <w:t>ואני</w:t>
      </w:r>
      <w:r w:rsidR="00C975B7">
        <w:rPr>
          <w:rtl/>
        </w:rPr>
        <w:t xml:space="preserve"> </w:t>
      </w:r>
      <w:r w:rsidRPr="00E53590">
        <w:rPr>
          <w:rtl/>
        </w:rPr>
        <w:t>אומר זאת לכנסת, משום שאנחנו מקבלים בדיוני ועדות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הבטחות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גבי הבטחות.</w:t>
      </w:r>
      <w:r w:rsidR="00C975B7">
        <w:rPr>
          <w:rtl/>
        </w:rPr>
        <w:t xml:space="preserve"> </w:t>
      </w:r>
      <w:r w:rsidRPr="00E53590">
        <w:rPr>
          <w:rtl/>
        </w:rPr>
        <w:t>לנו ככנסת, אדוני היושב</w:t>
      </w:r>
      <w:r w:rsidR="00C975B7">
        <w:rPr>
          <w:rtl/>
        </w:rPr>
        <w:t>-</w:t>
      </w:r>
      <w:r w:rsidRPr="00E53590">
        <w:rPr>
          <w:rtl/>
        </w:rPr>
        <w:t>ראש, אין מנגנון לפקח על</w:t>
      </w:r>
      <w:r w:rsidR="00C975B7">
        <w:rPr>
          <w:rtl/>
        </w:rPr>
        <w:t xml:space="preserve"> </w:t>
      </w:r>
      <w:r w:rsidRPr="00E53590">
        <w:rPr>
          <w:rtl/>
        </w:rPr>
        <w:t>ביצוע</w:t>
      </w:r>
      <w:r w:rsidR="00C975B7">
        <w:rPr>
          <w:rtl/>
        </w:rPr>
        <w:t xml:space="preserve"> </w:t>
      </w:r>
      <w:r w:rsidRPr="00E53590">
        <w:rPr>
          <w:rtl/>
        </w:rPr>
        <w:t>החלטות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או</w:t>
      </w:r>
      <w:r w:rsidR="00C975B7">
        <w:rPr>
          <w:rtl/>
        </w:rPr>
        <w:t xml:space="preserve"> </w:t>
      </w:r>
      <w:r w:rsidRPr="00E53590">
        <w:rPr>
          <w:rtl/>
        </w:rPr>
        <w:t>התחייבויות כלפי הכנסת. וכך קרה שלפני 11 שנה יושב</w:t>
      </w:r>
      <w:r w:rsidR="00C975B7">
        <w:rPr>
          <w:rtl/>
        </w:rPr>
        <w:t>-</w:t>
      </w:r>
      <w:r w:rsidRPr="00E53590">
        <w:rPr>
          <w:rtl/>
        </w:rPr>
        <w:t>ראש</w:t>
      </w:r>
      <w:r w:rsidR="00C975B7">
        <w:rPr>
          <w:rtl/>
        </w:rPr>
        <w:t xml:space="preserve"> </w:t>
      </w:r>
      <w:r w:rsidRPr="00E53590">
        <w:rPr>
          <w:rtl/>
        </w:rPr>
        <w:t>הוועדה לענייני ביקורת המדינה, חבר הכנסת אז כ"ץ</w:t>
      </w:r>
      <w:r w:rsidR="00C975B7">
        <w:rPr>
          <w:rtl/>
        </w:rPr>
        <w:t>-</w:t>
      </w:r>
      <w:r w:rsidRPr="00E53590">
        <w:rPr>
          <w:rtl/>
        </w:rPr>
        <w:t>עוז, ואני כחבר כנסת חדש, העלינו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הנושא</w:t>
      </w:r>
      <w:r w:rsidR="00C975B7">
        <w:rPr>
          <w:rtl/>
        </w:rPr>
        <w:t xml:space="preserve"> </w:t>
      </w:r>
      <w:r w:rsidRPr="00E53590">
        <w:rPr>
          <w:rtl/>
        </w:rPr>
        <w:t>לדיון</w:t>
      </w:r>
      <w:r w:rsidR="00C975B7">
        <w:rPr>
          <w:rtl/>
        </w:rPr>
        <w:t xml:space="preserve"> </w:t>
      </w:r>
      <w:r w:rsidRPr="00E53590">
        <w:rPr>
          <w:rtl/>
        </w:rPr>
        <w:t>בוועדה לענייני ביקורת המדינה. וכך אמר כ"ץ</w:t>
      </w:r>
      <w:r w:rsidR="00C975B7">
        <w:rPr>
          <w:rtl/>
        </w:rPr>
        <w:t>-</w:t>
      </w:r>
      <w:r w:rsidRPr="00E53590">
        <w:rPr>
          <w:rtl/>
        </w:rPr>
        <w:t xml:space="preserve">עוז </w:t>
      </w:r>
      <w:r w:rsidR="00C975B7">
        <w:rPr>
          <w:rtl/>
        </w:rPr>
        <w:t>–</w:t>
      </w:r>
      <w:r w:rsidRPr="00E53590">
        <w:rPr>
          <w:rtl/>
        </w:rPr>
        <w:t xml:space="preserve"> אני מצטט קטע</w:t>
      </w:r>
      <w:r w:rsidR="00C975B7">
        <w:rPr>
          <w:rtl/>
        </w:rPr>
        <w:t xml:space="preserve"> </w:t>
      </w:r>
      <w:r w:rsidRPr="00E53590">
        <w:rPr>
          <w:rtl/>
        </w:rPr>
        <w:t xml:space="preserve">קצר </w:t>
      </w:r>
      <w:r w:rsidR="00C975B7">
        <w:rPr>
          <w:rtl/>
        </w:rPr>
        <w:t>–</w:t>
      </w:r>
      <w:r w:rsidRPr="00E53590">
        <w:rPr>
          <w:rtl/>
        </w:rPr>
        <w:t xml:space="preserve"> בישיבה עם מבקר המדינה דאז יצחק טוניק, זיכרונו לברכה, וייבדל לחיים ארוכים</w:t>
      </w:r>
      <w:r w:rsidR="00C975B7">
        <w:rPr>
          <w:rtl/>
        </w:rPr>
        <w:t xml:space="preserve"> </w:t>
      </w:r>
      <w:r w:rsidRPr="00E53590">
        <w:rPr>
          <w:rtl/>
        </w:rPr>
        <w:t>פרופסור</w:t>
      </w:r>
      <w:r w:rsidR="00C975B7">
        <w:rPr>
          <w:rtl/>
        </w:rPr>
        <w:t xml:space="preserve"> </w:t>
      </w:r>
      <w:r w:rsidRPr="00E53590">
        <w:rPr>
          <w:rtl/>
        </w:rPr>
        <w:t>יצחק</w:t>
      </w:r>
      <w:r w:rsidR="00C975B7">
        <w:rPr>
          <w:rtl/>
        </w:rPr>
        <w:t xml:space="preserve"> </w:t>
      </w:r>
      <w:r w:rsidRPr="00E53590">
        <w:rPr>
          <w:rtl/>
        </w:rPr>
        <w:t>זמיר, אז היועץ המשפטי לממשלה והיום שופט בית</w:t>
      </w:r>
      <w:r w:rsidR="00C975B7">
        <w:rPr>
          <w:rtl/>
        </w:rPr>
        <w:t>-</w:t>
      </w:r>
      <w:r w:rsidRPr="00E53590">
        <w:rPr>
          <w:rtl/>
        </w:rPr>
        <w:t>המשפט העליון.</w:t>
      </w:r>
      <w:r w:rsidR="00C975B7">
        <w:rPr>
          <w:rtl/>
        </w:rPr>
        <w:t xml:space="preserve"> </w:t>
      </w:r>
      <w:r w:rsidRPr="00E53590">
        <w:rPr>
          <w:rtl/>
        </w:rPr>
        <w:t>אומר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</w:t>
      </w:r>
      <w:r w:rsidR="00C975B7">
        <w:rPr>
          <w:rtl/>
        </w:rPr>
        <w:t xml:space="preserve"> </w:t>
      </w:r>
      <w:r w:rsidRPr="00E53590">
        <w:rPr>
          <w:rtl/>
        </w:rPr>
        <w:t>אז:</w:t>
      </w:r>
      <w:r w:rsidR="00C975B7">
        <w:rPr>
          <w:rtl/>
        </w:rPr>
        <w:t xml:space="preserve"> </w:t>
      </w:r>
      <w:r w:rsidRPr="00E53590">
        <w:rPr>
          <w:rtl/>
        </w:rPr>
        <w:t>"יש</w:t>
      </w:r>
      <w:r w:rsidR="00C975B7">
        <w:rPr>
          <w:rtl/>
        </w:rPr>
        <w:t xml:space="preserve"> </w:t>
      </w:r>
      <w:r w:rsidRPr="00E53590">
        <w:rPr>
          <w:rtl/>
        </w:rPr>
        <w:t>מקום</w:t>
      </w:r>
      <w:r w:rsidR="00C975B7">
        <w:rPr>
          <w:rtl/>
        </w:rPr>
        <w:t xml:space="preserve"> </w:t>
      </w:r>
      <w:r w:rsidRPr="00E53590">
        <w:rPr>
          <w:rtl/>
        </w:rPr>
        <w:t>לשקול</w:t>
      </w:r>
      <w:r w:rsidR="00C975B7">
        <w:rPr>
          <w:rtl/>
        </w:rPr>
        <w:t xml:space="preserve"> </w:t>
      </w:r>
      <w:r w:rsidRPr="00E53590">
        <w:rPr>
          <w:rtl/>
        </w:rPr>
        <w:t>פנייה למבקר המדינה על</w:t>
      </w:r>
      <w:r w:rsidR="00C975B7">
        <w:rPr>
          <w:rtl/>
        </w:rPr>
        <w:t>-</w:t>
      </w:r>
      <w:r w:rsidRPr="00E53590">
        <w:rPr>
          <w:rtl/>
        </w:rPr>
        <w:t>פי סעיף 21 בעניין קצב</w:t>
      </w:r>
      <w:r w:rsidR="00C975B7">
        <w:rPr>
          <w:rtl/>
        </w:rPr>
        <w:t xml:space="preserve"> </w:t>
      </w:r>
      <w:r w:rsidRPr="00E53590">
        <w:rPr>
          <w:rtl/>
        </w:rPr>
        <w:t>העבודה</w:t>
      </w:r>
      <w:r w:rsidR="00C975B7">
        <w:rPr>
          <w:rtl/>
        </w:rPr>
        <w:t xml:space="preserve"> </w:t>
      </w:r>
      <w:r w:rsidRPr="00E53590">
        <w:rPr>
          <w:rtl/>
        </w:rPr>
        <w:t>והטיפול</w:t>
      </w:r>
      <w:r w:rsidR="00C975B7">
        <w:rPr>
          <w:rtl/>
        </w:rPr>
        <w:t xml:space="preserve"> </w:t>
      </w:r>
      <w:r w:rsidRPr="00E53590">
        <w:rPr>
          <w:rtl/>
        </w:rPr>
        <w:t>בטענות</w:t>
      </w:r>
      <w:r w:rsidR="00C975B7">
        <w:rPr>
          <w:rtl/>
        </w:rPr>
        <w:t xml:space="preserve"> </w:t>
      </w:r>
      <w:r w:rsidRPr="00E53590">
        <w:rPr>
          <w:rtl/>
        </w:rPr>
        <w:t>ותביעות</w:t>
      </w:r>
      <w:r w:rsidR="00C975B7">
        <w:rPr>
          <w:rtl/>
        </w:rPr>
        <w:t xml:space="preserve"> </w:t>
      </w:r>
      <w:r w:rsidRPr="00E53590">
        <w:rPr>
          <w:rtl/>
        </w:rPr>
        <w:t>נגד נבחרי ציבור ברמות השונות. לזרז את הטיפול</w:t>
      </w:r>
      <w:r w:rsidR="00C975B7">
        <w:rPr>
          <w:rtl/>
        </w:rPr>
        <w:t xml:space="preserve"> </w:t>
      </w:r>
      <w:r w:rsidRPr="00E53590">
        <w:rPr>
          <w:rtl/>
        </w:rPr>
        <w:t>בתביעה</w:t>
      </w:r>
      <w:r w:rsidR="00C975B7">
        <w:rPr>
          <w:rtl/>
        </w:rPr>
        <w:t xml:space="preserve"> </w:t>
      </w:r>
      <w:r w:rsidRPr="00E53590">
        <w:rPr>
          <w:rtl/>
        </w:rPr>
        <w:t>נגד</w:t>
      </w:r>
      <w:r w:rsidR="00C975B7">
        <w:rPr>
          <w:rtl/>
        </w:rPr>
        <w:t xml:space="preserve"> </w:t>
      </w:r>
      <w:r w:rsidRPr="00E53590">
        <w:rPr>
          <w:rtl/>
        </w:rPr>
        <w:t>נבחרי ציבור לעומת תביעה רגילה. ועלינו להשתבח בכך שבמדינת ישראל כל</w:t>
      </w:r>
      <w:r w:rsidR="00C975B7">
        <w:rPr>
          <w:rtl/>
        </w:rPr>
        <w:t xml:space="preserve"> </w:t>
      </w:r>
      <w:r w:rsidRPr="00E53590">
        <w:rPr>
          <w:rtl/>
        </w:rPr>
        <w:t>אזרח</w:t>
      </w:r>
      <w:r w:rsidR="00C975B7">
        <w:rPr>
          <w:rtl/>
        </w:rPr>
        <w:t xml:space="preserve"> </w:t>
      </w:r>
      <w:r w:rsidRPr="00E53590">
        <w:rPr>
          <w:rtl/>
        </w:rPr>
        <w:t>יכול</w:t>
      </w:r>
      <w:r w:rsidR="00C975B7">
        <w:rPr>
          <w:rtl/>
        </w:rPr>
        <w:t xml:space="preserve"> </w:t>
      </w:r>
      <w:r w:rsidRPr="00E53590">
        <w:rPr>
          <w:rtl/>
        </w:rPr>
        <w:t>לתבוע כל נבחר ציבור ולהעלות כל טענה. אבל בעוד שטענות או תביעות נגד</w:t>
      </w:r>
      <w:r w:rsidR="00C975B7">
        <w:rPr>
          <w:rtl/>
        </w:rPr>
        <w:t xml:space="preserve"> </w:t>
      </w:r>
      <w:r w:rsidRPr="00E53590">
        <w:rPr>
          <w:rtl/>
        </w:rPr>
        <w:t>אזרחים רגילים לא בהכרח פוגעות בהמשך דרכם, הרי לגבי נבחרי ציבור הנושא הוא מכריע</w:t>
      </w:r>
      <w:r w:rsidR="00C975B7">
        <w:rPr>
          <w:rtl/>
        </w:rPr>
        <w:t xml:space="preserve"> </w:t>
      </w:r>
      <w:r w:rsidRPr="00E53590">
        <w:rPr>
          <w:rtl/>
        </w:rPr>
        <w:t>לגבי</w:t>
      </w:r>
      <w:r w:rsidR="00C975B7">
        <w:rPr>
          <w:rtl/>
        </w:rPr>
        <w:t xml:space="preserve"> </w:t>
      </w:r>
      <w:r w:rsidRPr="00E53590">
        <w:rPr>
          <w:rtl/>
        </w:rPr>
        <w:t>המשך</w:t>
      </w:r>
      <w:r w:rsidR="00C975B7">
        <w:rPr>
          <w:rtl/>
        </w:rPr>
        <w:t xml:space="preserve"> </w:t>
      </w:r>
      <w:r w:rsidRPr="00E53590">
        <w:rPr>
          <w:rtl/>
        </w:rPr>
        <w:t>דרכם</w:t>
      </w:r>
      <w:r w:rsidR="00C975B7">
        <w:rPr>
          <w:rtl/>
        </w:rPr>
        <w:t xml:space="preserve"> </w:t>
      </w:r>
      <w:r w:rsidRPr="00E53590">
        <w:rPr>
          <w:rtl/>
        </w:rPr>
        <w:t>הציבורית.</w:t>
      </w:r>
      <w:r w:rsidR="00C975B7">
        <w:rPr>
          <w:rtl/>
        </w:rPr>
        <w:t xml:space="preserve"> </w:t>
      </w:r>
      <w:r w:rsidRPr="00E53590">
        <w:rPr>
          <w:rtl/>
        </w:rPr>
        <w:t>הבעיה עולה לא בהקשר להכרעה בתביעה עצמה אלא התהליך</w:t>
      </w:r>
      <w:r w:rsidR="00C975B7">
        <w:rPr>
          <w:rtl/>
        </w:rPr>
        <w:t xml:space="preserve"> </w:t>
      </w:r>
      <w:r w:rsidRPr="00E53590">
        <w:rPr>
          <w:rtl/>
        </w:rPr>
        <w:t>הוא פרק הזמן עד לסיום הדיון". וזה הנושא העיקרי.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ומה</w:t>
      </w:r>
      <w:r w:rsidR="00C975B7">
        <w:rPr>
          <w:rtl/>
        </w:rPr>
        <w:t xml:space="preserve"> </w:t>
      </w:r>
      <w:r w:rsidRPr="00E53590">
        <w:rPr>
          <w:rtl/>
        </w:rPr>
        <w:t>מבטיח לוועדה לענייני ביקורת המדינה היועץ המשפטי אז, הבטחה שלצערי הרב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היה</w:t>
      </w:r>
      <w:r w:rsidR="00C975B7">
        <w:rPr>
          <w:rtl/>
        </w:rPr>
        <w:t xml:space="preserve"> </w:t>
      </w:r>
      <w:r w:rsidRPr="00E53590">
        <w:rPr>
          <w:rtl/>
        </w:rPr>
        <w:t>סיפק בידו לקיים אותה, אבל גם יורשיו טרם קיימו אותה? ב</w:t>
      </w:r>
      <w:r w:rsidR="00C975B7">
        <w:rPr>
          <w:rtl/>
        </w:rPr>
        <w:t>-</w:t>
      </w:r>
      <w:r w:rsidRPr="00E53590">
        <w:rPr>
          <w:rtl/>
        </w:rPr>
        <w:t>3 במרס 1983 הוא</w:t>
      </w:r>
      <w:r w:rsidR="00C975B7">
        <w:rPr>
          <w:rtl/>
        </w:rPr>
        <w:t xml:space="preserve"> </w:t>
      </w:r>
      <w:r w:rsidRPr="00E53590">
        <w:rPr>
          <w:rtl/>
        </w:rPr>
        <w:t>אומר,</w:t>
      </w:r>
      <w:r w:rsidR="00C975B7">
        <w:rPr>
          <w:rtl/>
        </w:rPr>
        <w:t xml:space="preserve"> </w:t>
      </w:r>
      <w:r w:rsidRPr="00E53590">
        <w:rPr>
          <w:rtl/>
        </w:rPr>
        <w:t>בין</w:t>
      </w:r>
      <w:r w:rsidR="00C975B7">
        <w:rPr>
          <w:rtl/>
        </w:rPr>
        <w:t xml:space="preserve"> </w:t>
      </w:r>
      <w:r w:rsidRPr="00E53590">
        <w:rPr>
          <w:rtl/>
        </w:rPr>
        <w:t>היתר:</w:t>
      </w:r>
      <w:r w:rsidR="00C975B7">
        <w:rPr>
          <w:rtl/>
        </w:rPr>
        <w:t xml:space="preserve"> </w:t>
      </w:r>
      <w:r w:rsidRPr="00E53590">
        <w:rPr>
          <w:rtl/>
        </w:rPr>
        <w:t>"אני סבור שהשאלה שהועלתה כאן לדיון היא בפני עצמה שאלה חשובה</w:t>
      </w:r>
      <w:r w:rsidR="00C975B7">
        <w:rPr>
          <w:rtl/>
        </w:rPr>
        <w:t xml:space="preserve"> </w:t>
      </w:r>
      <w:r w:rsidRPr="00E53590">
        <w:rPr>
          <w:rtl/>
        </w:rPr>
        <w:t>וראויה</w:t>
      </w:r>
      <w:r w:rsidR="00C975B7">
        <w:rPr>
          <w:rtl/>
        </w:rPr>
        <w:t xml:space="preserve"> </w:t>
      </w:r>
      <w:r w:rsidRPr="00E53590">
        <w:rPr>
          <w:rtl/>
        </w:rPr>
        <w:t>לדיון".</w:t>
      </w:r>
      <w:r w:rsidR="00C975B7">
        <w:rPr>
          <w:rtl/>
        </w:rPr>
        <w:t xml:space="preserve"> </w:t>
      </w:r>
      <w:r w:rsidRPr="00E53590">
        <w:rPr>
          <w:rtl/>
        </w:rPr>
        <w:t xml:space="preserve">ועוד הוא ממשיך ואומר: כדי שהוועדה לא תדון בעניין </w:t>
      </w:r>
      <w:r w:rsidR="00C975B7">
        <w:rPr>
          <w:rtl/>
        </w:rPr>
        <w:t>–</w:t>
      </w:r>
      <w:r w:rsidRPr="00E53590">
        <w:rPr>
          <w:rtl/>
        </w:rPr>
        <w:t xml:space="preserve"> אני מפרש </w:t>
      </w:r>
      <w:r w:rsidR="00C975B7">
        <w:rPr>
          <w:rtl/>
        </w:rPr>
        <w:t xml:space="preserve">–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אומר:</w:t>
      </w:r>
      <w:r w:rsidR="00C975B7">
        <w:rPr>
          <w:rtl/>
        </w:rPr>
        <w:t xml:space="preserve"> </w:t>
      </w:r>
      <w:r w:rsidRPr="00E53590">
        <w:rPr>
          <w:rtl/>
        </w:rPr>
        <w:t>"לפני</w:t>
      </w:r>
      <w:r w:rsidR="00C975B7">
        <w:rPr>
          <w:rtl/>
        </w:rPr>
        <w:t xml:space="preserve"> </w:t>
      </w:r>
      <w:r w:rsidRPr="00E53590">
        <w:rPr>
          <w:rtl/>
        </w:rPr>
        <w:t>זמן מה, ביוזמתי הועלתה השאלה הזאת במשרד המשפטים.</w:t>
      </w:r>
      <w:r w:rsidR="00C975B7">
        <w:rPr>
          <w:rtl/>
        </w:rPr>
        <w:t xml:space="preserve"> </w:t>
      </w:r>
      <w:r w:rsidRPr="00E53590">
        <w:rPr>
          <w:rtl/>
        </w:rPr>
        <w:t>אני רוצה</w:t>
      </w:r>
      <w:r w:rsidR="00C975B7">
        <w:rPr>
          <w:rtl/>
        </w:rPr>
        <w:t xml:space="preserve"> </w:t>
      </w:r>
      <w:r w:rsidRPr="00E53590">
        <w:rPr>
          <w:rtl/>
        </w:rPr>
        <w:t>לטפל</w:t>
      </w:r>
      <w:r w:rsidR="00C975B7">
        <w:rPr>
          <w:rtl/>
        </w:rPr>
        <w:t xml:space="preserve"> </w:t>
      </w:r>
      <w:r w:rsidRPr="00E53590">
        <w:rPr>
          <w:rtl/>
        </w:rPr>
        <w:t>בנושא</w:t>
      </w:r>
      <w:r w:rsidR="00C975B7">
        <w:rPr>
          <w:rtl/>
        </w:rPr>
        <w:t xml:space="preserve"> </w:t>
      </w:r>
      <w:r w:rsidRPr="00E53590">
        <w:rPr>
          <w:rtl/>
        </w:rPr>
        <w:t>זה</w:t>
      </w:r>
      <w:r w:rsidR="00C975B7">
        <w:rPr>
          <w:rtl/>
        </w:rPr>
        <w:t xml:space="preserve"> </w:t>
      </w:r>
      <w:r w:rsidRPr="00E53590">
        <w:rPr>
          <w:rtl/>
        </w:rPr>
        <w:t>בדרך</w:t>
      </w:r>
      <w:r w:rsidR="00C975B7">
        <w:rPr>
          <w:rtl/>
        </w:rPr>
        <w:t xml:space="preserve"> </w:t>
      </w:r>
      <w:r w:rsidRPr="00E53590">
        <w:rPr>
          <w:rtl/>
        </w:rPr>
        <w:t>קביעת</w:t>
      </w:r>
      <w:r w:rsidR="00C975B7">
        <w:rPr>
          <w:rtl/>
        </w:rPr>
        <w:t xml:space="preserve"> </w:t>
      </w:r>
      <w:r w:rsidRPr="00E53590">
        <w:rPr>
          <w:rtl/>
        </w:rPr>
        <w:t>נהלים והנחיות במשרד המשפטים, לפרקליטות. אני חושב</w:t>
      </w:r>
      <w:r w:rsidR="00C975B7">
        <w:rPr>
          <w:rtl/>
        </w:rPr>
        <w:t xml:space="preserve"> </w:t>
      </w:r>
      <w:r w:rsidRPr="00E53590">
        <w:rPr>
          <w:rtl/>
        </w:rPr>
        <w:t>שהסדר מקביל יכול להיות גם במשטרה, אבל זה טיפול שגוזל זמן. זה לא עניין ליומיים,</w:t>
      </w:r>
      <w:r w:rsidR="00C975B7">
        <w:rPr>
          <w:rtl/>
        </w:rPr>
        <w:t xml:space="preserve"> </w:t>
      </w:r>
      <w:r w:rsidRPr="00E53590">
        <w:rPr>
          <w:rtl/>
        </w:rPr>
        <w:t>ואני</w:t>
      </w:r>
      <w:r w:rsidR="00C975B7">
        <w:rPr>
          <w:rtl/>
        </w:rPr>
        <w:t xml:space="preserve"> </w:t>
      </w:r>
      <w:r w:rsidRPr="00E53590">
        <w:rPr>
          <w:rtl/>
        </w:rPr>
        <w:t>חושש שגם לא לשבועיים. זה יכול להימשך חודשים מספר, משום שאין מדובר בנהלים</w:t>
      </w:r>
      <w:r w:rsidR="00C975B7">
        <w:rPr>
          <w:rtl/>
        </w:rPr>
        <w:t xml:space="preserve"> </w:t>
      </w:r>
      <w:r w:rsidRPr="00E53590">
        <w:rPr>
          <w:rtl/>
        </w:rPr>
        <w:t>שאני</w:t>
      </w:r>
      <w:r w:rsidR="00C975B7">
        <w:rPr>
          <w:rtl/>
        </w:rPr>
        <w:t xml:space="preserve"> </w:t>
      </w:r>
      <w:r w:rsidRPr="00E53590">
        <w:rPr>
          <w:rtl/>
        </w:rPr>
        <w:t>יכול</w:t>
      </w:r>
      <w:r w:rsidR="00C975B7">
        <w:rPr>
          <w:rtl/>
        </w:rPr>
        <w:t xml:space="preserve"> </w:t>
      </w:r>
      <w:r w:rsidRPr="00E53590">
        <w:rPr>
          <w:rtl/>
        </w:rPr>
        <w:t>לקבוע בעצמי. הדברים צריכים לעבור בדיקה, דיון ואישור בכל פרקליטויות</w:t>
      </w:r>
      <w:r w:rsidR="00C975B7">
        <w:rPr>
          <w:rtl/>
        </w:rPr>
        <w:t xml:space="preserve"> </w:t>
      </w:r>
      <w:r w:rsidRPr="00E53590">
        <w:rPr>
          <w:rtl/>
        </w:rPr>
        <w:t>המחוזות,</w:t>
      </w:r>
      <w:r w:rsidR="00C975B7">
        <w:rPr>
          <w:rtl/>
        </w:rPr>
        <w:t xml:space="preserve"> </w:t>
      </w:r>
      <w:r w:rsidRPr="00E53590">
        <w:rPr>
          <w:rtl/>
        </w:rPr>
        <w:t>כדי</w:t>
      </w:r>
      <w:r w:rsidR="00C975B7">
        <w:rPr>
          <w:rtl/>
        </w:rPr>
        <w:t xml:space="preserve"> </w:t>
      </w:r>
      <w:r w:rsidRPr="00E53590">
        <w:rPr>
          <w:rtl/>
        </w:rPr>
        <w:t>שהנהלים יהיו אומנם ישימים. כאשר הדברים יתגבשו, בוודאי לא יישארו</w:t>
      </w:r>
      <w:r w:rsidR="00C975B7">
        <w:rPr>
          <w:rtl/>
        </w:rPr>
        <w:t xml:space="preserve"> </w:t>
      </w:r>
      <w:r w:rsidRPr="00E53590">
        <w:rPr>
          <w:rtl/>
        </w:rPr>
        <w:t>סוד,</w:t>
      </w:r>
      <w:r w:rsidR="00C975B7">
        <w:rPr>
          <w:rtl/>
        </w:rPr>
        <w:t xml:space="preserve"> </w:t>
      </w:r>
      <w:r w:rsidRPr="00E53590">
        <w:rPr>
          <w:rtl/>
        </w:rPr>
        <w:t>כמו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הנהלים</w:t>
      </w:r>
      <w:r w:rsidR="00C975B7">
        <w:rPr>
          <w:rtl/>
        </w:rPr>
        <w:t xml:space="preserve"> </w:t>
      </w:r>
      <w:r w:rsidRPr="00E53590">
        <w:rPr>
          <w:rtl/>
        </w:rPr>
        <w:t>וההנחיות</w:t>
      </w:r>
      <w:r w:rsidR="00C975B7">
        <w:rPr>
          <w:rtl/>
        </w:rPr>
        <w:t xml:space="preserve"> </w:t>
      </w:r>
      <w:r w:rsidRPr="00E53590">
        <w:rPr>
          <w:rtl/>
        </w:rPr>
        <w:t>שאני כותב, שנמסרים לפרסום ברבים, בראש וראשונה</w:t>
      </w:r>
      <w:r w:rsidR="00C975B7">
        <w:rPr>
          <w:rtl/>
        </w:rPr>
        <w:t xml:space="preserve"> </w:t>
      </w:r>
      <w:r w:rsidRPr="00E53590">
        <w:rPr>
          <w:rtl/>
        </w:rPr>
        <w:t>לוועדה.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מבקש לתת לי שהות מה, ממילא התחלתי לעשות, כדי לקדם את הדיון ולגבש</w:t>
      </w:r>
      <w:r w:rsidR="00C975B7">
        <w:rPr>
          <w:rtl/>
        </w:rPr>
        <w:t xml:space="preserve"> </w:t>
      </w:r>
      <w:r w:rsidRPr="00E53590">
        <w:rPr>
          <w:rtl/>
        </w:rPr>
        <w:t>הצעות שעשויות לסייע לפתרון הבעיות, ככל שהמציאות תאפשר זאת".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התנאים</w:t>
      </w:r>
      <w:r w:rsidR="00C975B7">
        <w:rPr>
          <w:rtl/>
        </w:rPr>
        <w:t xml:space="preserve"> </w:t>
      </w:r>
      <w:r w:rsidRPr="00E53590">
        <w:rPr>
          <w:rtl/>
        </w:rPr>
        <w:t>האובייקטיביים גרמו לכך שהוא הפסיק את כהונתו זמן קצר לאחר מכן, ועד</w:t>
      </w:r>
      <w:r w:rsidR="00C975B7">
        <w:rPr>
          <w:rtl/>
        </w:rPr>
        <w:t xml:space="preserve"> </w:t>
      </w: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אנשיך, שחיפשו בלשכת היועץ המשפטי לממשלה, ואני שחיפשתי, קיבלנו תשובה שאין</w:t>
      </w:r>
      <w:r w:rsidR="00C975B7">
        <w:rPr>
          <w:rtl/>
        </w:rPr>
        <w:t xml:space="preserve"> </w:t>
      </w:r>
      <w:r w:rsidRPr="00E53590">
        <w:rPr>
          <w:rtl/>
        </w:rPr>
        <w:t>שום הנחיות לגבי נוהלי חקירת ראשי רשויות מקומיות.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מבקש, ואני אומר זאת באותה נשימה, כפי שאני דורש ממך לנקוט את כל הצעדים</w:t>
      </w:r>
      <w:r w:rsidR="00C975B7">
        <w:rPr>
          <w:rtl/>
        </w:rPr>
        <w:t xml:space="preserve"> </w:t>
      </w:r>
      <w:r w:rsidRPr="00E53590">
        <w:rPr>
          <w:rtl/>
        </w:rPr>
        <w:t>כדי לבער כל נגע לגבי ראש עיר שסרח, ולעשות זאת בכל החומרה, אני מבקש ממך ומהכנסת</w:t>
      </w:r>
      <w:r w:rsidR="00C975B7">
        <w:rPr>
          <w:rtl/>
        </w:rPr>
        <w:t xml:space="preserve"> </w:t>
      </w:r>
      <w:r w:rsidRPr="00E53590">
        <w:rPr>
          <w:rtl/>
        </w:rPr>
        <w:t>לנקוט את כל הצעדים לנקות לחלוטין ובזמן סביר כל ראש עיר שחפותו מוכחת בעליל.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מבקש, כמובן, שהכנסת תיתן דעתה לעניין.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י' עזרן: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תודה.</w:t>
      </w:r>
      <w:r w:rsidR="00C975B7">
        <w:rPr>
          <w:rtl/>
        </w:rPr>
        <w:t xml:space="preserve"> </w:t>
      </w:r>
      <w:r w:rsidRPr="00E53590">
        <w:rPr>
          <w:rtl/>
        </w:rPr>
        <w:t>אדוני השר יתייחס להצעה.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כנסת</w:t>
      </w:r>
      <w:r w:rsidR="00C975B7">
        <w:rPr>
          <w:rtl/>
        </w:rPr>
        <w:t xml:space="preserve"> </w:t>
      </w:r>
      <w:r w:rsidRPr="00E53590">
        <w:rPr>
          <w:rtl/>
        </w:rPr>
        <w:t>נכבדה,</w:t>
      </w:r>
      <w:r w:rsidR="00C975B7">
        <w:rPr>
          <w:rtl/>
        </w:rPr>
        <w:t xml:space="preserve"> </w:t>
      </w:r>
      <w:r w:rsidRPr="00E53590">
        <w:rPr>
          <w:rtl/>
        </w:rPr>
        <w:t>ביחידה הארצית לחקירות הונאה מתנהלות כיום</w:t>
      </w:r>
      <w:r w:rsidR="00C975B7">
        <w:rPr>
          <w:rtl/>
        </w:rPr>
        <w:t xml:space="preserve"> </w:t>
      </w:r>
      <w:r w:rsidRPr="00E53590">
        <w:rPr>
          <w:rtl/>
        </w:rPr>
        <w:t>חקירות</w:t>
      </w:r>
      <w:r w:rsidR="00C975B7">
        <w:rPr>
          <w:rtl/>
        </w:rPr>
        <w:t xml:space="preserve"> </w:t>
      </w:r>
      <w:r w:rsidRPr="00E53590">
        <w:rPr>
          <w:rtl/>
        </w:rPr>
        <w:t>נגד 20 ראשי רשויות מקומיות, חלקם כאלה שכיהנו כראשי רשויות לפני הבחירות</w:t>
      </w:r>
      <w:r w:rsidR="00C975B7">
        <w:rPr>
          <w:rtl/>
        </w:rPr>
        <w:t xml:space="preserve"> </w:t>
      </w:r>
      <w:r w:rsidRPr="00E53590">
        <w:rPr>
          <w:rtl/>
        </w:rPr>
        <w:t>האחרונות</w:t>
      </w:r>
      <w:r w:rsidR="00C975B7">
        <w:rPr>
          <w:rtl/>
        </w:rPr>
        <w:t xml:space="preserve"> </w:t>
      </w:r>
      <w:r w:rsidRPr="00E53590">
        <w:rPr>
          <w:rtl/>
        </w:rPr>
        <w:t>וחלקם</w:t>
      </w:r>
      <w:r w:rsidR="00C975B7">
        <w:rPr>
          <w:rtl/>
        </w:rPr>
        <w:t xml:space="preserve"> </w:t>
      </w:r>
      <w:r w:rsidRPr="00E53590">
        <w:rPr>
          <w:rtl/>
        </w:rPr>
        <w:t>כאלה</w:t>
      </w:r>
      <w:r w:rsidR="00C975B7">
        <w:rPr>
          <w:rtl/>
        </w:rPr>
        <w:t xml:space="preserve"> </w:t>
      </w:r>
      <w:r w:rsidRPr="00E53590">
        <w:rPr>
          <w:rtl/>
        </w:rPr>
        <w:t>שנבחרו שנית בבחירות שהיו בנובמבר.</w:t>
      </w:r>
      <w:r w:rsidR="00C975B7">
        <w:rPr>
          <w:rtl/>
        </w:rPr>
        <w:t xml:space="preserve"> </w:t>
      </w:r>
      <w:r w:rsidRPr="00E53590">
        <w:rPr>
          <w:rtl/>
        </w:rPr>
        <w:t>החקירות נמצאות בשלבי</w:t>
      </w:r>
      <w:r w:rsidR="00C975B7">
        <w:rPr>
          <w:rtl/>
        </w:rPr>
        <w:t xml:space="preserve"> </w:t>
      </w:r>
      <w:r w:rsidRPr="00E53590">
        <w:rPr>
          <w:rtl/>
        </w:rPr>
        <w:t>חקירה שונים, וחלקן אף עומד בפני סיום.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להדגיש בצורה חד</w:t>
      </w:r>
      <w:r w:rsidR="00C975B7">
        <w:rPr>
          <w:rtl/>
        </w:rPr>
        <w:t>-</w:t>
      </w:r>
      <w:r w:rsidRPr="00E53590">
        <w:rPr>
          <w:rtl/>
        </w:rPr>
        <w:t>משמעית, כי משטרת ישראל לא מסרה ואיננה מוסרת כל</w:t>
      </w:r>
      <w:r w:rsidR="00C975B7">
        <w:rPr>
          <w:rtl/>
        </w:rPr>
        <w:t xml:space="preserve"> </w:t>
      </w:r>
      <w:r w:rsidRPr="00E53590">
        <w:rPr>
          <w:rtl/>
        </w:rPr>
        <w:t>הודעה</w:t>
      </w:r>
      <w:r w:rsidR="00C975B7">
        <w:rPr>
          <w:rtl/>
        </w:rPr>
        <w:t xml:space="preserve"> </w:t>
      </w:r>
      <w:r w:rsidRPr="00E53590">
        <w:rPr>
          <w:rtl/>
        </w:rPr>
        <w:t>רשמית,</w:t>
      </w:r>
      <w:r w:rsidR="00C975B7">
        <w:rPr>
          <w:rtl/>
        </w:rPr>
        <w:t xml:space="preserve"> </w:t>
      </w:r>
      <w:r w:rsidRPr="00E53590">
        <w:rPr>
          <w:rtl/>
        </w:rPr>
        <w:t>כמפורט</w:t>
      </w:r>
      <w:r w:rsidR="00C975B7">
        <w:rPr>
          <w:rtl/>
        </w:rPr>
        <w:t xml:space="preserve"> </w:t>
      </w:r>
      <w:r w:rsidRPr="00E53590">
        <w:rPr>
          <w:rtl/>
        </w:rPr>
        <w:t>בדברי</w:t>
      </w:r>
      <w:r w:rsidR="00C975B7">
        <w:rPr>
          <w:rtl/>
        </w:rPr>
        <w:t xml:space="preserve"> </w:t>
      </w:r>
      <w:r w:rsidRPr="00E53590">
        <w:rPr>
          <w:rtl/>
        </w:rPr>
        <w:t>ההסבר</w:t>
      </w:r>
      <w:r w:rsidR="00C975B7">
        <w:rPr>
          <w:rtl/>
        </w:rPr>
        <w:t xml:space="preserve"> </w:t>
      </w:r>
      <w:r w:rsidRPr="00E53590">
        <w:rPr>
          <w:rtl/>
        </w:rPr>
        <w:t>של ההצעה; היא איננה עוסקת בפרסום וחל עליה</w:t>
      </w:r>
      <w:r w:rsidR="00C975B7">
        <w:rPr>
          <w:rtl/>
        </w:rPr>
        <w:t xml:space="preserve"> </w:t>
      </w:r>
      <w:r w:rsidRPr="00E53590">
        <w:rPr>
          <w:rtl/>
        </w:rPr>
        <w:t>ומוטל</w:t>
      </w:r>
      <w:r w:rsidR="00C975B7">
        <w:rPr>
          <w:rtl/>
        </w:rPr>
        <w:t xml:space="preserve"> </w:t>
      </w:r>
      <w:r w:rsidRPr="00E53590">
        <w:rPr>
          <w:rtl/>
        </w:rPr>
        <w:t>עליה איסור מוחלט למסור הודעה כלשהי בחקירות בכלל, בלי יוצא מן הכלל, כלפי</w:t>
      </w:r>
      <w:r w:rsidR="00C975B7">
        <w:rPr>
          <w:rtl/>
        </w:rPr>
        <w:t xml:space="preserve"> </w:t>
      </w:r>
      <w:r w:rsidRPr="00E53590">
        <w:rPr>
          <w:rtl/>
        </w:rPr>
        <w:t>נחקרים כלשהם.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לציין,</w:t>
      </w:r>
      <w:r w:rsidR="00C975B7">
        <w:rPr>
          <w:rtl/>
        </w:rPr>
        <w:t xml:space="preserve"> </w:t>
      </w:r>
      <w:r w:rsidRPr="00E53590">
        <w:rPr>
          <w:rtl/>
        </w:rPr>
        <w:t>שכל</w:t>
      </w:r>
      <w:r w:rsidR="00C975B7">
        <w:rPr>
          <w:rtl/>
        </w:rPr>
        <w:t xml:space="preserve"> </w:t>
      </w:r>
      <w:r w:rsidRPr="00E53590">
        <w:rPr>
          <w:rtl/>
        </w:rPr>
        <w:t>חקירה</w:t>
      </w:r>
      <w:r w:rsidR="00C975B7">
        <w:rPr>
          <w:rtl/>
        </w:rPr>
        <w:t xml:space="preserve"> </w:t>
      </w:r>
      <w:r w:rsidRPr="00E53590">
        <w:rPr>
          <w:rtl/>
        </w:rPr>
        <w:t>נגד איש ציבור, וראש רשות מקומית בכלל זה, נפתחת רק</w:t>
      </w:r>
      <w:r w:rsidR="00C975B7">
        <w:rPr>
          <w:rtl/>
        </w:rPr>
        <w:t xml:space="preserve"> </w:t>
      </w:r>
      <w:r w:rsidRPr="00E53590">
        <w:rPr>
          <w:rtl/>
        </w:rPr>
        <w:t>לאחר</w:t>
      </w:r>
      <w:r w:rsidR="00C975B7">
        <w:rPr>
          <w:rtl/>
        </w:rPr>
        <w:t xml:space="preserve"> </w:t>
      </w:r>
      <w:r w:rsidRPr="00E53590">
        <w:rPr>
          <w:rtl/>
        </w:rPr>
        <w:t>תהליך</w:t>
      </w:r>
      <w:r w:rsidR="00C975B7">
        <w:rPr>
          <w:rtl/>
        </w:rPr>
        <w:t xml:space="preserve"> </w:t>
      </w:r>
      <w:r w:rsidRPr="00E53590">
        <w:rPr>
          <w:rtl/>
        </w:rPr>
        <w:t>בדיקה מקדמי של התלונה והחומר על</w:t>
      </w:r>
      <w:r w:rsidR="00C975B7">
        <w:rPr>
          <w:rtl/>
        </w:rPr>
        <w:t>-</w:t>
      </w:r>
      <w:r w:rsidRPr="00E53590">
        <w:rPr>
          <w:rtl/>
        </w:rPr>
        <w:t>ידי ראש אגף החקירות במטה הארצי של</w:t>
      </w:r>
      <w:r w:rsidR="00C975B7">
        <w:rPr>
          <w:rtl/>
        </w:rPr>
        <w:t xml:space="preserve"> </w:t>
      </w:r>
      <w:r w:rsidRPr="00E53590">
        <w:rPr>
          <w:rtl/>
        </w:rPr>
        <w:t>משטרת</w:t>
      </w:r>
      <w:r w:rsidR="00C975B7">
        <w:rPr>
          <w:rtl/>
        </w:rPr>
        <w:t xml:space="preserve"> </w:t>
      </w:r>
      <w:r w:rsidRPr="00E53590">
        <w:rPr>
          <w:rtl/>
        </w:rPr>
        <w:t>ישראל.</w:t>
      </w:r>
      <w:r w:rsidR="00C975B7">
        <w:rPr>
          <w:rtl/>
        </w:rPr>
        <w:t xml:space="preserve"> </w:t>
      </w:r>
      <w:r w:rsidRPr="00E53590">
        <w:rPr>
          <w:rtl/>
        </w:rPr>
        <w:t>אסביר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הנקודה הזו, כי היא חשובה: אם יש תלונה, לפני שמגיעים</w:t>
      </w:r>
      <w:r w:rsidR="00C975B7">
        <w:rPr>
          <w:rtl/>
        </w:rPr>
        <w:t xml:space="preserve"> </w:t>
      </w:r>
      <w:r w:rsidRPr="00E53590">
        <w:rPr>
          <w:rtl/>
        </w:rPr>
        <w:t>לשלב</w:t>
      </w:r>
      <w:r w:rsidR="00C975B7">
        <w:rPr>
          <w:rtl/>
        </w:rPr>
        <w:t xml:space="preserve"> </w:t>
      </w:r>
      <w:r w:rsidRPr="00E53590">
        <w:rPr>
          <w:rtl/>
        </w:rPr>
        <w:t>חקירה</w:t>
      </w:r>
      <w:r w:rsidR="00C975B7">
        <w:rPr>
          <w:rtl/>
        </w:rPr>
        <w:t xml:space="preserve"> </w:t>
      </w:r>
      <w:r w:rsidRPr="00E53590">
        <w:rPr>
          <w:rtl/>
        </w:rPr>
        <w:t>קיים</w:t>
      </w:r>
      <w:r w:rsidR="00C975B7">
        <w:rPr>
          <w:rtl/>
        </w:rPr>
        <w:t xml:space="preserve"> </w:t>
      </w:r>
      <w:r w:rsidRPr="00E53590">
        <w:rPr>
          <w:rtl/>
        </w:rPr>
        <w:t>שלב</w:t>
      </w:r>
      <w:r w:rsidR="00C975B7">
        <w:rPr>
          <w:rtl/>
        </w:rPr>
        <w:t xml:space="preserve"> </w:t>
      </w:r>
      <w:r w:rsidRPr="00E53590">
        <w:rPr>
          <w:rtl/>
        </w:rPr>
        <w:t>בדיקה.</w:t>
      </w:r>
      <w:r w:rsidR="00C975B7">
        <w:rPr>
          <w:rtl/>
        </w:rPr>
        <w:t xml:space="preserve"> </w:t>
      </w:r>
      <w:r w:rsidRPr="00E53590">
        <w:rPr>
          <w:rtl/>
        </w:rPr>
        <w:t>שלב הבדיקה בא לבדוק האם התלונה היא תלונת סרק,</w:t>
      </w:r>
      <w:r w:rsidR="00C975B7">
        <w:rPr>
          <w:rtl/>
        </w:rPr>
        <w:t xml:space="preserve"> </w:t>
      </w:r>
      <w:r w:rsidRPr="00E53590">
        <w:rPr>
          <w:rtl/>
        </w:rPr>
        <w:t>תלונה</w:t>
      </w:r>
      <w:r w:rsidR="00C975B7">
        <w:rPr>
          <w:rtl/>
        </w:rPr>
        <w:t xml:space="preserve"> </w:t>
      </w:r>
      <w:r w:rsidRPr="00E53590">
        <w:rPr>
          <w:rtl/>
        </w:rPr>
        <w:t>טורדנית, שאין לה בסיס שיאשש את החשדות שהועלו נגד הנחקר. בשלב שבו מגיעים</w:t>
      </w:r>
      <w:r w:rsidR="00C975B7">
        <w:rPr>
          <w:rtl/>
        </w:rPr>
        <w:t xml:space="preserve"> </w:t>
      </w:r>
      <w:r w:rsidRPr="00E53590">
        <w:rPr>
          <w:rtl/>
        </w:rPr>
        <w:t>להחלטה</w:t>
      </w:r>
      <w:r w:rsidR="00C975B7">
        <w:rPr>
          <w:rtl/>
        </w:rPr>
        <w:t xml:space="preserve"> </w:t>
      </w:r>
      <w:r w:rsidRPr="00E53590">
        <w:rPr>
          <w:rtl/>
        </w:rPr>
        <w:t>שיש</w:t>
      </w:r>
      <w:r w:rsidR="00C975B7">
        <w:rPr>
          <w:rtl/>
        </w:rPr>
        <w:t xml:space="preserve"> </w:t>
      </w:r>
      <w:r w:rsidRPr="00E53590">
        <w:rPr>
          <w:rtl/>
        </w:rPr>
        <w:t>אכן</w:t>
      </w:r>
      <w:r w:rsidR="00C975B7">
        <w:rPr>
          <w:rtl/>
        </w:rPr>
        <w:t xml:space="preserve"> </w:t>
      </w:r>
      <w:r w:rsidRPr="00E53590">
        <w:rPr>
          <w:rtl/>
        </w:rPr>
        <w:t>חומר המצדיק חקירה, זה עדיין לא אומר שאחרי החקירה יתברר שהאיש</w:t>
      </w:r>
      <w:r w:rsidR="00C975B7">
        <w:rPr>
          <w:rtl/>
        </w:rPr>
        <w:t xml:space="preserve"> </w:t>
      </w:r>
      <w:r w:rsidRPr="00E53590">
        <w:rPr>
          <w:rtl/>
        </w:rPr>
        <w:t>חייב בדין,</w:t>
      </w:r>
      <w:r w:rsidR="00C975B7">
        <w:rPr>
          <w:rtl/>
        </w:rPr>
        <w:t xml:space="preserve"> </w:t>
      </w:r>
      <w:r w:rsidRPr="00E53590">
        <w:rPr>
          <w:rtl/>
        </w:rPr>
        <w:t>שיש</w:t>
      </w:r>
      <w:r w:rsidR="00C975B7">
        <w:rPr>
          <w:rtl/>
        </w:rPr>
        <w:t xml:space="preserve"> </w:t>
      </w:r>
      <w:r w:rsidRPr="00E53590">
        <w:rPr>
          <w:rtl/>
        </w:rPr>
        <w:t>חומר מרשיע נגדו או שצריך להגיש כתב אישום נגדו, ולעתים גם לאחר</w:t>
      </w:r>
      <w:r w:rsidR="00C975B7">
        <w:rPr>
          <w:rtl/>
        </w:rPr>
        <w:t xml:space="preserve"> </w:t>
      </w:r>
      <w:r w:rsidRPr="00E53590">
        <w:rPr>
          <w:rtl/>
        </w:rPr>
        <w:t>הגשת כתב האישום, יכול להיות שבית</w:t>
      </w:r>
      <w:r w:rsidR="00C975B7">
        <w:rPr>
          <w:rtl/>
        </w:rPr>
        <w:t>-</w:t>
      </w:r>
      <w:r w:rsidRPr="00E53590">
        <w:rPr>
          <w:rtl/>
        </w:rPr>
        <w:t>המשפט ימצא כי הוא איננו חייב בדין.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בשלב</w:t>
      </w:r>
      <w:r w:rsidR="00C975B7">
        <w:rPr>
          <w:rtl/>
        </w:rPr>
        <w:t xml:space="preserve"> </w:t>
      </w:r>
      <w:r w:rsidRPr="00E53590">
        <w:rPr>
          <w:rtl/>
        </w:rPr>
        <w:t>זה,</w:t>
      </w:r>
      <w:r w:rsidR="00C975B7">
        <w:rPr>
          <w:rtl/>
        </w:rPr>
        <w:t xml:space="preserve"> </w:t>
      </w:r>
      <w:r w:rsidRPr="00E53590">
        <w:rPr>
          <w:rtl/>
        </w:rPr>
        <w:t>לאחר הבדיקה, הרמה הגבוהה ביותר, כלומר ראש אגף החקירות הארצי של</w:t>
      </w:r>
      <w:r w:rsidR="00C975B7">
        <w:rPr>
          <w:rtl/>
        </w:rPr>
        <w:t xml:space="preserve"> </w:t>
      </w:r>
      <w:r w:rsidRPr="00E53590">
        <w:rPr>
          <w:rtl/>
        </w:rPr>
        <w:t>משטרת ישראל</w:t>
      </w:r>
      <w:r w:rsidR="00C975B7">
        <w:rPr>
          <w:rtl/>
        </w:rPr>
        <w:t xml:space="preserve"> </w:t>
      </w:r>
      <w:r w:rsidRPr="00E53590">
        <w:rPr>
          <w:rtl/>
        </w:rPr>
        <w:t>צריך לתת אישור אישי לפתוח בהליכי חקירה. אני חושב שהנוהג הזה תקין,</w:t>
      </w:r>
      <w:r w:rsidR="00C975B7">
        <w:rPr>
          <w:rtl/>
        </w:rPr>
        <w:t xml:space="preserve"> </w:t>
      </w:r>
      <w:r w:rsidRPr="00E53590">
        <w:rPr>
          <w:rtl/>
        </w:rPr>
        <w:t>אם אנו רוצים להשיג את היעד שעליו דיבר חבר הכנסת מגן, ואני חושב שכל הכנסת חייבת</w:t>
      </w:r>
      <w:r w:rsidR="00C975B7">
        <w:rPr>
          <w:rtl/>
        </w:rPr>
        <w:t xml:space="preserve"> </w:t>
      </w:r>
      <w:r w:rsidRPr="00E53590">
        <w:rPr>
          <w:rtl/>
        </w:rPr>
        <w:t>להתאחד סביבו.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חס וחלילה, שלא ייווצר מצב שמי שהוא נבחר ציבור יהיה חסין בפני חקירה, אם יש</w:t>
      </w:r>
      <w:r w:rsidR="00C975B7">
        <w:rPr>
          <w:rtl/>
        </w:rPr>
        <w:t xml:space="preserve"> </w:t>
      </w:r>
      <w:r w:rsidRPr="00E53590">
        <w:rPr>
          <w:rtl/>
        </w:rPr>
        <w:t>חשדות</w:t>
      </w:r>
      <w:r w:rsidR="00C975B7">
        <w:rPr>
          <w:rtl/>
        </w:rPr>
        <w:t xml:space="preserve"> </w:t>
      </w:r>
      <w:r w:rsidRPr="00E53590">
        <w:rPr>
          <w:rtl/>
        </w:rPr>
        <w:t>מבוססים</w:t>
      </w:r>
      <w:r w:rsidR="00C975B7">
        <w:rPr>
          <w:rtl/>
        </w:rPr>
        <w:t xml:space="preserve"> </w:t>
      </w:r>
      <w:r w:rsidRPr="00E53590">
        <w:rPr>
          <w:rtl/>
        </w:rPr>
        <w:t>נגדו. לכן אסור לנו להתערב בחקירת המשטרה, כאשר היא מבוצעת על</w:t>
      </w:r>
      <w:r w:rsidR="00C975B7">
        <w:rPr>
          <w:rtl/>
        </w:rPr>
        <w:t>-</w:t>
      </w:r>
      <w:r w:rsidRPr="00E53590">
        <w:rPr>
          <w:rtl/>
        </w:rPr>
        <w:t>פי</w:t>
      </w:r>
      <w:r w:rsidR="00C975B7">
        <w:rPr>
          <w:rtl/>
        </w:rPr>
        <w:t xml:space="preserve"> </w:t>
      </w:r>
      <w:r w:rsidRPr="00E53590">
        <w:rPr>
          <w:rtl/>
        </w:rPr>
        <w:t>נהלים</w:t>
      </w:r>
      <w:r w:rsidR="00C975B7">
        <w:rPr>
          <w:rtl/>
        </w:rPr>
        <w:t xml:space="preserve"> </w:t>
      </w:r>
      <w:r w:rsidRPr="00E53590">
        <w:rPr>
          <w:rtl/>
        </w:rPr>
        <w:t>מסודרים.</w:t>
      </w:r>
      <w:r w:rsidR="00C975B7">
        <w:rPr>
          <w:rtl/>
        </w:rPr>
        <w:t xml:space="preserve"> </w:t>
      </w:r>
      <w:r w:rsidRPr="00E53590">
        <w:rPr>
          <w:rtl/>
        </w:rPr>
        <w:t>הדגשתי,</w:t>
      </w:r>
      <w:r w:rsidR="00C975B7">
        <w:rPr>
          <w:rtl/>
        </w:rPr>
        <w:t xml:space="preserve"> </w:t>
      </w:r>
      <w:r w:rsidRPr="00E53590">
        <w:rPr>
          <w:rtl/>
        </w:rPr>
        <w:t>כי בשלב הבדיקה, איש איננו מעוניין להרוס חייו של אדם</w:t>
      </w:r>
      <w:r w:rsidR="00C975B7">
        <w:rPr>
          <w:rtl/>
        </w:rPr>
        <w:t xml:space="preserve"> </w:t>
      </w:r>
      <w:r w:rsidRPr="00E53590">
        <w:rPr>
          <w:rtl/>
        </w:rPr>
        <w:t>בגלל</w:t>
      </w:r>
      <w:r w:rsidR="00C975B7">
        <w:rPr>
          <w:rtl/>
        </w:rPr>
        <w:t xml:space="preserve"> </w:t>
      </w:r>
      <w:r w:rsidRPr="00E53590">
        <w:rPr>
          <w:rtl/>
        </w:rPr>
        <w:t>תלונה</w:t>
      </w:r>
      <w:r w:rsidR="00C975B7">
        <w:rPr>
          <w:rtl/>
        </w:rPr>
        <w:t xml:space="preserve"> </w:t>
      </w:r>
      <w:r w:rsidRPr="00E53590">
        <w:rPr>
          <w:rtl/>
        </w:rPr>
        <w:t>זדונית שאין לה בסיס. לאחר שלב הבדיקה, בשלב איסוף החומר, כאשר באים</w:t>
      </w:r>
      <w:r w:rsidR="00C975B7">
        <w:rPr>
          <w:rtl/>
        </w:rPr>
        <w:t xml:space="preserve"> </w:t>
      </w:r>
      <w:r w:rsidRPr="00E53590">
        <w:rPr>
          <w:rtl/>
        </w:rPr>
        <w:t>החוקרים</w:t>
      </w:r>
      <w:r w:rsidR="00C975B7">
        <w:rPr>
          <w:rtl/>
        </w:rPr>
        <w:t xml:space="preserve"> </w:t>
      </w:r>
      <w:r w:rsidRPr="00E53590">
        <w:rPr>
          <w:rtl/>
        </w:rPr>
        <w:t>ואומרים לראש אגף החקירות, שיש להם ראיות ויש בסיס לחקור, הוא צריך לאשר</w:t>
      </w:r>
      <w:r w:rsidR="00C975B7">
        <w:rPr>
          <w:rtl/>
        </w:rPr>
        <w:t xml:space="preserve"> </w:t>
      </w:r>
      <w:r w:rsidRPr="00E53590">
        <w:rPr>
          <w:rtl/>
        </w:rPr>
        <w:t>את החקירה עצמה.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אשר</w:t>
      </w:r>
      <w:r w:rsidR="00C975B7">
        <w:rPr>
          <w:rtl/>
        </w:rPr>
        <w:t xml:space="preserve"> </w:t>
      </w:r>
      <w:r w:rsidRPr="00E53590">
        <w:rPr>
          <w:rtl/>
        </w:rPr>
        <w:t>לזמן</w:t>
      </w:r>
      <w:r w:rsidR="00C975B7">
        <w:rPr>
          <w:rtl/>
        </w:rPr>
        <w:t xml:space="preserve"> </w:t>
      </w:r>
      <w:r w:rsidRPr="00E53590">
        <w:rPr>
          <w:rtl/>
        </w:rPr>
        <w:t>החקירה, כחבר כנסת הצעתי פתרונות שונים ב</w:t>
      </w:r>
      <w:r w:rsidR="00C975B7">
        <w:rPr>
          <w:rtl/>
        </w:rPr>
        <w:t>-</w:t>
      </w:r>
      <w:r w:rsidRPr="00E53590">
        <w:rPr>
          <w:rtl/>
        </w:rPr>
        <w:t>1980. הצעתי ששופט חוקר</w:t>
      </w:r>
      <w:r w:rsidR="00C975B7">
        <w:rPr>
          <w:rtl/>
        </w:rPr>
        <w:t xml:space="preserve"> </w:t>
      </w:r>
      <w:r w:rsidRPr="00E53590">
        <w:rPr>
          <w:rtl/>
        </w:rPr>
        <w:t>ילווה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החקירה.</w:t>
      </w:r>
      <w:r w:rsidR="00C975B7">
        <w:rPr>
          <w:rtl/>
        </w:rPr>
        <w:t xml:space="preserve"> </w:t>
      </w: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אני מודע לבעיה, ואני רוצה לומר גם על סמך הממצאים של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המשטרה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מגן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זאת</w:t>
      </w:r>
      <w:r w:rsidR="00C975B7">
        <w:rPr>
          <w:rtl/>
        </w:rPr>
        <w:t xml:space="preserve"> </w:t>
      </w:r>
      <w:r w:rsidRPr="00E53590">
        <w:rPr>
          <w:rtl/>
        </w:rPr>
        <w:t>היית</w:t>
      </w:r>
      <w:r w:rsidR="00C975B7">
        <w:rPr>
          <w:rtl/>
        </w:rPr>
        <w:t xml:space="preserve"> </w:t>
      </w:r>
      <w:r w:rsidRPr="00E53590">
        <w:rPr>
          <w:rtl/>
        </w:rPr>
        <w:t>צריך</w:t>
      </w:r>
      <w:r w:rsidR="00C975B7">
        <w:rPr>
          <w:rtl/>
        </w:rPr>
        <w:t xml:space="preserve"> </w:t>
      </w:r>
      <w:r w:rsidRPr="00E53590">
        <w:rPr>
          <w:rtl/>
        </w:rPr>
        <w:t>לגלות לי אתמול. אילו ידעתי זאת אתמול, הייתי מצטט זאת</w:t>
      </w:r>
      <w:r w:rsidR="00C975B7">
        <w:rPr>
          <w:rtl/>
        </w:rPr>
        <w:t xml:space="preserve"> </w:t>
      </w:r>
      <w:r w:rsidRPr="00E53590">
        <w:rPr>
          <w:rtl/>
        </w:rPr>
        <w:t>היום.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היתה</w:t>
      </w:r>
      <w:r w:rsidR="00C975B7">
        <w:rPr>
          <w:rtl/>
        </w:rPr>
        <w:t xml:space="preserve"> </w:t>
      </w:r>
      <w:r w:rsidRPr="00E53590">
        <w:rPr>
          <w:rtl/>
        </w:rPr>
        <w:t>הצעה</w:t>
      </w:r>
      <w:r w:rsidR="00C975B7">
        <w:rPr>
          <w:rtl/>
        </w:rPr>
        <w:t xml:space="preserve"> </w:t>
      </w:r>
      <w:r w:rsidRPr="00E53590">
        <w:rPr>
          <w:rtl/>
        </w:rPr>
        <w:t>שהיום</w:t>
      </w:r>
      <w:r w:rsidR="00C975B7">
        <w:rPr>
          <w:rtl/>
        </w:rPr>
        <w:t xml:space="preserve"> </w:t>
      </w:r>
      <w:r w:rsidRPr="00E53590">
        <w:rPr>
          <w:rtl/>
        </w:rPr>
        <w:t>איני</w:t>
      </w:r>
      <w:r w:rsidR="00C975B7">
        <w:rPr>
          <w:rtl/>
        </w:rPr>
        <w:t xml:space="preserve"> </w:t>
      </w:r>
      <w:r w:rsidRPr="00E53590">
        <w:rPr>
          <w:rtl/>
        </w:rPr>
        <w:t>מזדהה</w:t>
      </w:r>
      <w:r w:rsidR="00C975B7">
        <w:rPr>
          <w:rtl/>
        </w:rPr>
        <w:t xml:space="preserve"> </w:t>
      </w:r>
      <w:r w:rsidRPr="00E53590">
        <w:rPr>
          <w:rtl/>
        </w:rPr>
        <w:t>אתה,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היא</w:t>
      </w:r>
      <w:r w:rsidR="00C975B7">
        <w:rPr>
          <w:rtl/>
        </w:rPr>
        <w:t xml:space="preserve"> </w:t>
      </w:r>
      <w:r w:rsidRPr="00E53590">
        <w:rPr>
          <w:rtl/>
        </w:rPr>
        <w:t>בעייתית,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הקמת</w:t>
      </w:r>
      <w:r w:rsidR="00C975B7">
        <w:rPr>
          <w:rtl/>
        </w:rPr>
        <w:t xml:space="preserve"> </w:t>
      </w:r>
      <w:r w:rsidRPr="00E53590">
        <w:rPr>
          <w:rtl/>
        </w:rPr>
        <w:t>מוסד</w:t>
      </w:r>
      <w:r w:rsidR="00C975B7">
        <w:rPr>
          <w:rtl/>
        </w:rPr>
        <w:t xml:space="preserve"> </w:t>
      </w:r>
      <w:r w:rsidRPr="00E53590">
        <w:rPr>
          <w:rtl/>
        </w:rPr>
        <w:t>אדמיניסטרטיבי,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מקצועי</w:t>
      </w:r>
      <w:r w:rsidR="00C975B7">
        <w:rPr>
          <w:rtl/>
        </w:rPr>
        <w:t xml:space="preserve"> </w:t>
      </w:r>
      <w:r w:rsidRPr="00E53590">
        <w:rPr>
          <w:rtl/>
        </w:rPr>
        <w:t>לגמרי,</w:t>
      </w:r>
      <w:r w:rsidR="00C975B7">
        <w:rPr>
          <w:rtl/>
        </w:rPr>
        <w:t xml:space="preserve"> </w:t>
      </w:r>
      <w:r w:rsidRPr="00E53590">
        <w:rPr>
          <w:rtl/>
        </w:rPr>
        <w:t>שילווה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החקירה. קיימת בעיה נוספת, מעבר</w:t>
      </w:r>
      <w:r w:rsidR="00C975B7">
        <w:rPr>
          <w:rtl/>
        </w:rPr>
        <w:t xml:space="preserve"> </w:t>
      </w:r>
      <w:r w:rsidRPr="00E53590">
        <w:rPr>
          <w:rtl/>
        </w:rPr>
        <w:t>לחקירת</w:t>
      </w:r>
      <w:r w:rsidR="00C975B7">
        <w:rPr>
          <w:rtl/>
        </w:rPr>
        <w:t xml:space="preserve"> </w:t>
      </w:r>
      <w:r w:rsidRPr="00E53590">
        <w:rPr>
          <w:rtl/>
        </w:rPr>
        <w:t>המשטרה,</w:t>
      </w:r>
      <w:r w:rsidR="00C975B7">
        <w:rPr>
          <w:rtl/>
        </w:rPr>
        <w:t xml:space="preserve"> </w:t>
      </w:r>
      <w:r w:rsidRPr="00E53590">
        <w:rPr>
          <w:rtl/>
        </w:rPr>
        <w:t>והיא</w:t>
      </w:r>
      <w:r w:rsidR="00C975B7">
        <w:rPr>
          <w:rtl/>
        </w:rPr>
        <w:t xml:space="preserve"> </w:t>
      </w:r>
      <w:r w:rsidRPr="00E53590">
        <w:rPr>
          <w:rtl/>
        </w:rPr>
        <w:t>בשלב</w:t>
      </w:r>
      <w:r w:rsidR="00C975B7">
        <w:rPr>
          <w:rtl/>
        </w:rPr>
        <w:t xml:space="preserve"> </w:t>
      </w:r>
      <w:r w:rsidRPr="00E53590">
        <w:rPr>
          <w:rtl/>
        </w:rPr>
        <w:t>ההעמדה</w:t>
      </w:r>
      <w:r w:rsidR="00C975B7">
        <w:rPr>
          <w:rtl/>
        </w:rPr>
        <w:t xml:space="preserve"> </w:t>
      </w:r>
      <w:r w:rsidRPr="00E53590">
        <w:rPr>
          <w:rtl/>
        </w:rPr>
        <w:t>לדין.</w:t>
      </w:r>
      <w:r w:rsidR="00C975B7">
        <w:rPr>
          <w:rtl/>
        </w:rPr>
        <w:t xml:space="preserve"> </w:t>
      </w:r>
      <w:r w:rsidRPr="00E53590">
        <w:rPr>
          <w:rtl/>
        </w:rPr>
        <w:t>יש תיקים שאינם של ראשי רשויות, אשר</w:t>
      </w:r>
      <w:r w:rsidR="00C975B7">
        <w:rPr>
          <w:rtl/>
        </w:rPr>
        <w:t xml:space="preserve"> </w:t>
      </w:r>
      <w:r w:rsidRPr="00E53590">
        <w:rPr>
          <w:rtl/>
        </w:rPr>
        <w:t>נמצאים</w:t>
      </w:r>
      <w:r w:rsidR="00C975B7">
        <w:rPr>
          <w:rtl/>
        </w:rPr>
        <w:t xml:space="preserve"> </w:t>
      </w:r>
      <w:r w:rsidRPr="00E53590">
        <w:rPr>
          <w:rtl/>
        </w:rPr>
        <w:t>בחקירה</w:t>
      </w:r>
      <w:r w:rsidR="00C975B7">
        <w:rPr>
          <w:rtl/>
        </w:rPr>
        <w:t xml:space="preserve"> </w:t>
      </w:r>
      <w:r w:rsidRPr="00E53590">
        <w:rPr>
          <w:rtl/>
        </w:rPr>
        <w:t>כמה</w:t>
      </w:r>
      <w:r w:rsidR="00C975B7">
        <w:rPr>
          <w:rtl/>
        </w:rPr>
        <w:t xml:space="preserve"> </w:t>
      </w:r>
      <w:r w:rsidRPr="00E53590">
        <w:rPr>
          <w:rtl/>
        </w:rPr>
        <w:t>שנים</w:t>
      </w:r>
      <w:r w:rsidR="00C975B7">
        <w:rPr>
          <w:rtl/>
        </w:rPr>
        <w:t xml:space="preserve"> </w:t>
      </w:r>
      <w:r w:rsidRPr="00E53590">
        <w:rPr>
          <w:rtl/>
        </w:rPr>
        <w:t>טובות. האיש ששמו הוכתם נמצא במצב שעבר חקירה, המשטרה</w:t>
      </w:r>
      <w:r w:rsidR="00C975B7">
        <w:rPr>
          <w:rtl/>
        </w:rPr>
        <w:t xml:space="preserve"> </w:t>
      </w:r>
      <w:r w:rsidRPr="00E53590">
        <w:rPr>
          <w:rtl/>
        </w:rPr>
        <w:t>המליצה</w:t>
      </w:r>
      <w:r w:rsidR="00C975B7">
        <w:rPr>
          <w:rtl/>
        </w:rPr>
        <w:t xml:space="preserve"> </w:t>
      </w:r>
      <w:r w:rsidRPr="00E53590">
        <w:rPr>
          <w:rtl/>
        </w:rPr>
        <w:t>להעמידו</w:t>
      </w:r>
      <w:r w:rsidR="00C975B7">
        <w:rPr>
          <w:rtl/>
        </w:rPr>
        <w:t xml:space="preserve"> </w:t>
      </w:r>
      <w:r w:rsidRPr="00E53590">
        <w:rPr>
          <w:rtl/>
        </w:rPr>
        <w:t>לדין,</w:t>
      </w:r>
      <w:r w:rsidR="00C975B7">
        <w:rPr>
          <w:rtl/>
        </w:rPr>
        <w:t xml:space="preserve"> </w:t>
      </w:r>
      <w:r w:rsidRPr="00E53590">
        <w:rPr>
          <w:rtl/>
        </w:rPr>
        <w:t>אך</w:t>
      </w:r>
      <w:r w:rsidR="00C975B7">
        <w:rPr>
          <w:rtl/>
        </w:rPr>
        <w:t xml:space="preserve"> </w:t>
      </w:r>
      <w:r w:rsidRPr="00E53590">
        <w:rPr>
          <w:rtl/>
        </w:rPr>
        <w:t>התיק לא הגיע כלל לדיון. האיש טוען לחפות, אך הוא לא</w:t>
      </w:r>
      <w:r w:rsidR="00C975B7">
        <w:rPr>
          <w:rtl/>
        </w:rPr>
        <w:t xml:space="preserve"> </w:t>
      </w:r>
      <w:r w:rsidRPr="00E53590">
        <w:rPr>
          <w:rtl/>
        </w:rPr>
        <w:t>מגיע למיצוי זכותו זו.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בעניין</w:t>
      </w:r>
      <w:r w:rsidR="00C975B7">
        <w:rPr>
          <w:rtl/>
        </w:rPr>
        <w:t xml:space="preserve"> </w:t>
      </w:r>
      <w:r w:rsidRPr="00E53590">
        <w:rPr>
          <w:rtl/>
        </w:rPr>
        <w:t>זמן</w:t>
      </w:r>
      <w:r w:rsidR="00C975B7">
        <w:rPr>
          <w:rtl/>
        </w:rPr>
        <w:t xml:space="preserve"> </w:t>
      </w:r>
      <w:r w:rsidRPr="00E53590">
        <w:rPr>
          <w:rtl/>
        </w:rPr>
        <w:t>החקירה,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לומר: מהממצאים שיש בידינו, והמשטרה חוזרת</w:t>
      </w:r>
      <w:r w:rsidR="00C975B7">
        <w:rPr>
          <w:rtl/>
        </w:rPr>
        <w:t xml:space="preserve"> </w:t>
      </w:r>
      <w:r w:rsidRPr="00E53590">
        <w:rPr>
          <w:rtl/>
        </w:rPr>
        <w:t>ואומרת,</w:t>
      </w:r>
      <w:r w:rsidR="00C975B7">
        <w:rPr>
          <w:rtl/>
        </w:rPr>
        <w:t xml:space="preserve"> </w:t>
      </w:r>
      <w:r w:rsidRPr="00E53590">
        <w:rPr>
          <w:rtl/>
        </w:rPr>
        <w:t>שהיא</w:t>
      </w:r>
      <w:r w:rsidR="00C975B7">
        <w:rPr>
          <w:rtl/>
        </w:rPr>
        <w:t xml:space="preserve"> </w:t>
      </w:r>
      <w:r w:rsidRPr="00E53590">
        <w:rPr>
          <w:rtl/>
        </w:rPr>
        <w:t>מסוגלת</w:t>
      </w:r>
      <w:r w:rsidR="00C975B7">
        <w:rPr>
          <w:rtl/>
        </w:rPr>
        <w:t xml:space="preserve"> </w:t>
      </w:r>
      <w:r w:rsidRPr="00E53590">
        <w:rPr>
          <w:rtl/>
        </w:rPr>
        <w:t>לעמוד</w:t>
      </w:r>
      <w:r w:rsidR="00C975B7">
        <w:rPr>
          <w:rtl/>
        </w:rPr>
        <w:t xml:space="preserve"> </w:t>
      </w:r>
      <w:r w:rsidRPr="00E53590">
        <w:rPr>
          <w:rtl/>
        </w:rPr>
        <w:t>בקצב הזה, המשטרה מסיימת את רוב חקירותיה נגד ראשי</w:t>
      </w:r>
      <w:r w:rsidR="00C975B7">
        <w:rPr>
          <w:rtl/>
        </w:rPr>
        <w:t xml:space="preserve"> </w:t>
      </w:r>
      <w:r w:rsidRPr="00E53590">
        <w:rPr>
          <w:rtl/>
        </w:rPr>
        <w:t>רשויות</w:t>
      </w:r>
      <w:r w:rsidR="00C975B7">
        <w:rPr>
          <w:rtl/>
        </w:rPr>
        <w:t xml:space="preserve"> </w:t>
      </w:r>
      <w:r w:rsidRPr="00E53590">
        <w:rPr>
          <w:rtl/>
        </w:rPr>
        <w:t>מקומיות</w:t>
      </w:r>
      <w:r w:rsidR="00C975B7">
        <w:rPr>
          <w:rtl/>
        </w:rPr>
        <w:t xml:space="preserve"> </w:t>
      </w:r>
      <w:r w:rsidRPr="00E53590">
        <w:rPr>
          <w:rtl/>
        </w:rPr>
        <w:t>בטווח</w:t>
      </w:r>
      <w:r w:rsidR="00C975B7">
        <w:rPr>
          <w:rtl/>
        </w:rPr>
        <w:t xml:space="preserve"> </w:t>
      </w:r>
      <w:r w:rsidRPr="00E53590">
        <w:rPr>
          <w:rtl/>
        </w:rPr>
        <w:t>זמן של חצי שנה עד שנה. אין זה כולל את תהליך בדיקת התיק</w:t>
      </w:r>
      <w:r w:rsidR="00C975B7">
        <w:rPr>
          <w:rtl/>
        </w:rPr>
        <w:t xml:space="preserve"> </w:t>
      </w:r>
      <w:r w:rsidRPr="00E53590">
        <w:rPr>
          <w:rtl/>
        </w:rPr>
        <w:t>בפרקליטות</w:t>
      </w:r>
      <w:r w:rsidR="00C975B7">
        <w:rPr>
          <w:rtl/>
        </w:rPr>
        <w:t xml:space="preserve"> </w:t>
      </w:r>
      <w:r w:rsidRPr="00E53590">
        <w:rPr>
          <w:rtl/>
        </w:rPr>
        <w:t>והגשת</w:t>
      </w:r>
      <w:r w:rsidR="00C975B7">
        <w:rPr>
          <w:rtl/>
        </w:rPr>
        <w:t xml:space="preserve"> </w:t>
      </w:r>
      <w:r w:rsidRPr="00E53590">
        <w:rPr>
          <w:rtl/>
        </w:rPr>
        <w:t>כתב האישום. אני מדבר על השלב מפתיחת החקירה עד לסיומה. המשטרה</w:t>
      </w:r>
      <w:r w:rsidR="00C975B7">
        <w:rPr>
          <w:rtl/>
        </w:rPr>
        <w:t xml:space="preserve"> </w:t>
      </w:r>
      <w:r w:rsidRPr="00E53590">
        <w:rPr>
          <w:rtl/>
        </w:rPr>
        <w:t>משוכנעת</w:t>
      </w:r>
      <w:r w:rsidR="00C975B7">
        <w:rPr>
          <w:rtl/>
        </w:rPr>
        <w:t xml:space="preserve"> </w:t>
      </w:r>
      <w:r w:rsidRPr="00E53590">
        <w:rPr>
          <w:rtl/>
        </w:rPr>
        <w:t>שהיא</w:t>
      </w:r>
      <w:r w:rsidR="00C975B7">
        <w:rPr>
          <w:rtl/>
        </w:rPr>
        <w:t xml:space="preserve"> </w:t>
      </w:r>
      <w:r w:rsidRPr="00E53590">
        <w:rPr>
          <w:rtl/>
        </w:rPr>
        <w:t xml:space="preserve">יכולה </w:t>
      </w:r>
      <w:r w:rsidR="00C975B7">
        <w:rPr>
          <w:rtl/>
        </w:rPr>
        <w:t>–</w:t>
      </w:r>
      <w:r w:rsidRPr="00E53590">
        <w:rPr>
          <w:rtl/>
        </w:rPr>
        <w:t xml:space="preserve"> אולי חוץ מאשר במקרים יוצאים דופן </w:t>
      </w:r>
      <w:r w:rsidR="00C975B7">
        <w:rPr>
          <w:rtl/>
        </w:rPr>
        <w:t>–</w:t>
      </w:r>
      <w:r w:rsidRPr="00E53590">
        <w:rPr>
          <w:rtl/>
        </w:rPr>
        <w:t xml:space="preserve"> לסיים את החקירה בתוך</w:t>
      </w:r>
      <w:r w:rsidR="00C975B7">
        <w:rPr>
          <w:rtl/>
        </w:rPr>
        <w:t xml:space="preserve"> </w:t>
      </w:r>
      <w:r w:rsidRPr="00E53590">
        <w:rPr>
          <w:rtl/>
        </w:rPr>
        <w:t>שישה חודשים עד שנה.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רצוי</w:t>
      </w:r>
      <w:r w:rsidR="00C975B7">
        <w:rPr>
          <w:rtl/>
        </w:rPr>
        <w:t xml:space="preserve"> </w:t>
      </w:r>
      <w:r w:rsidRPr="00E53590">
        <w:rPr>
          <w:rtl/>
        </w:rPr>
        <w:t>לציין,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בתקופה</w:t>
      </w:r>
      <w:r w:rsidR="00C975B7">
        <w:rPr>
          <w:rtl/>
        </w:rPr>
        <w:t xml:space="preserve"> </w:t>
      </w:r>
      <w:r w:rsidRPr="00E53590">
        <w:rPr>
          <w:rtl/>
        </w:rPr>
        <w:t>שבטרם בחירות</w:t>
      </w:r>
      <w:r w:rsidR="00C975B7">
        <w:rPr>
          <w:rtl/>
        </w:rPr>
        <w:t xml:space="preserve"> </w:t>
      </w:r>
      <w:r w:rsidRPr="00E53590">
        <w:rPr>
          <w:rtl/>
        </w:rPr>
        <w:t>מתקיימת התייעצות בין היועץ המשפטי</w:t>
      </w:r>
      <w:r w:rsidR="00C975B7">
        <w:rPr>
          <w:rtl/>
        </w:rPr>
        <w:t xml:space="preserve"> </w:t>
      </w:r>
      <w:r w:rsidRPr="00E53590">
        <w:rPr>
          <w:rtl/>
        </w:rPr>
        <w:t>לממשלה,</w:t>
      </w:r>
      <w:r w:rsidR="00C975B7">
        <w:rPr>
          <w:rtl/>
        </w:rPr>
        <w:t xml:space="preserve"> </w:t>
      </w:r>
      <w:r w:rsidRPr="00E53590">
        <w:rPr>
          <w:rtl/>
        </w:rPr>
        <w:t>פרקליטות</w:t>
      </w:r>
      <w:r w:rsidR="00C975B7">
        <w:rPr>
          <w:rtl/>
        </w:rPr>
        <w:t xml:space="preserve"> </w:t>
      </w:r>
      <w:r w:rsidRPr="00E53590">
        <w:rPr>
          <w:rtl/>
        </w:rPr>
        <w:t>המדינה</w:t>
      </w:r>
      <w:r w:rsidR="00C975B7">
        <w:rPr>
          <w:rtl/>
        </w:rPr>
        <w:t xml:space="preserve"> </w:t>
      </w:r>
      <w:r w:rsidRPr="00E53590">
        <w:rPr>
          <w:rtl/>
        </w:rPr>
        <w:t>ומשטרת ישראל, ושם נקבעת מדיניות החקירה והתביעה כנגד</w:t>
      </w:r>
      <w:r w:rsidR="00C975B7">
        <w:rPr>
          <w:rtl/>
        </w:rPr>
        <w:t xml:space="preserve"> </w:t>
      </w:r>
      <w:r w:rsidRPr="00E53590">
        <w:rPr>
          <w:rtl/>
        </w:rPr>
        <w:t>המועמדים</w:t>
      </w:r>
      <w:r w:rsidR="00C975B7">
        <w:rPr>
          <w:rtl/>
        </w:rPr>
        <w:t xml:space="preserve"> </w:t>
      </w:r>
      <w:r w:rsidRPr="00E53590">
        <w:rPr>
          <w:rtl/>
        </w:rPr>
        <w:t>בתקופת</w:t>
      </w:r>
      <w:r w:rsidR="00C975B7">
        <w:rPr>
          <w:rtl/>
        </w:rPr>
        <w:t xml:space="preserve"> </w:t>
      </w:r>
      <w:r w:rsidRPr="00E53590">
        <w:rPr>
          <w:rtl/>
        </w:rPr>
        <w:t>הבחירות.</w:t>
      </w:r>
      <w:r w:rsidR="00C975B7">
        <w:rPr>
          <w:rtl/>
        </w:rPr>
        <w:t xml:space="preserve"> </w:t>
      </w:r>
      <w:r w:rsidRPr="00E53590">
        <w:rPr>
          <w:rtl/>
        </w:rPr>
        <w:t>כך היה גם לפני הבחירות לרשויות המקומיות, שהתקיימו</w:t>
      </w:r>
      <w:r w:rsidR="00C975B7">
        <w:rPr>
          <w:rtl/>
        </w:rPr>
        <w:t xml:space="preserve"> </w:t>
      </w:r>
      <w:r w:rsidRPr="00E53590">
        <w:rPr>
          <w:rtl/>
        </w:rPr>
        <w:t>בנובמבר 1993. המדיניות שנקבעה היתה, שבמקרים של חשדות חמורים תימשך החקירה, אולם</w:t>
      </w:r>
      <w:r w:rsidR="00C975B7">
        <w:rPr>
          <w:rtl/>
        </w:rPr>
        <w:t xml:space="preserve"> </w:t>
      </w:r>
      <w:r w:rsidRPr="00E53590">
        <w:rPr>
          <w:rtl/>
        </w:rPr>
        <w:t>בנושאים</w:t>
      </w:r>
      <w:r w:rsidR="00C975B7">
        <w:rPr>
          <w:rtl/>
        </w:rPr>
        <w:t xml:space="preserve"> </w:t>
      </w:r>
      <w:r w:rsidRPr="00E53590">
        <w:rPr>
          <w:rtl/>
        </w:rPr>
        <w:t>שאינם חמורים, ובנושאים שלכאורה יש בהם קנטור בלבד, יעוכב הטיפול בהם עד</w:t>
      </w:r>
      <w:r w:rsidR="00C975B7">
        <w:rPr>
          <w:rtl/>
        </w:rPr>
        <w:t xml:space="preserve"> </w:t>
      </w:r>
      <w:r w:rsidRPr="00E53590">
        <w:rPr>
          <w:rtl/>
        </w:rPr>
        <w:t>לאחר הבחירות.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משטרת ישראל מנהלת את חקירותיה על</w:t>
      </w:r>
      <w:r w:rsidR="00C975B7">
        <w:rPr>
          <w:rtl/>
        </w:rPr>
        <w:t>-</w:t>
      </w:r>
      <w:r w:rsidRPr="00E53590">
        <w:rPr>
          <w:rtl/>
        </w:rPr>
        <w:t>פי החוק, בענייניות ובמקצועיות.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לומר</w:t>
      </w:r>
      <w:r w:rsidR="00C975B7">
        <w:rPr>
          <w:rtl/>
        </w:rPr>
        <w:t xml:space="preserve"> </w:t>
      </w:r>
      <w:r w:rsidRPr="00E53590">
        <w:rPr>
          <w:rtl/>
        </w:rPr>
        <w:t>לגבי הפיצוי נגד תלונות: באחד הדיונים בחוק העונשין, הוכנס</w:t>
      </w:r>
      <w:r w:rsidR="00C975B7">
        <w:rPr>
          <w:rtl/>
        </w:rPr>
        <w:t xml:space="preserve"> </w:t>
      </w:r>
      <w:r w:rsidRPr="00E53590">
        <w:rPr>
          <w:rtl/>
        </w:rPr>
        <w:t>תיקון</w:t>
      </w:r>
      <w:r w:rsidR="00C975B7">
        <w:rPr>
          <w:rtl/>
        </w:rPr>
        <w:t xml:space="preserve"> </w:t>
      </w:r>
      <w:r w:rsidRPr="00E53590">
        <w:rPr>
          <w:rtl/>
        </w:rPr>
        <w:t xml:space="preserve">שהיה לי חלק בניסוחו, שאדם שהוגשה נגדו תלונה בזדון </w:t>
      </w:r>
      <w:r w:rsidR="00C975B7">
        <w:rPr>
          <w:rtl/>
        </w:rPr>
        <w:t>–</w:t>
      </w:r>
      <w:r w:rsidRPr="00E53590">
        <w:rPr>
          <w:rtl/>
        </w:rPr>
        <w:t xml:space="preserve"> אני לא מדבר על נבחר</w:t>
      </w:r>
      <w:r w:rsidR="00C975B7">
        <w:rPr>
          <w:rtl/>
        </w:rPr>
        <w:t xml:space="preserve"> </w:t>
      </w:r>
      <w:r w:rsidRPr="00E53590">
        <w:rPr>
          <w:rtl/>
        </w:rPr>
        <w:t>ציבור,</w:t>
      </w:r>
      <w:r w:rsidR="00C975B7">
        <w:rPr>
          <w:rtl/>
        </w:rPr>
        <w:t xml:space="preserve"> </w:t>
      </w:r>
      <w:r w:rsidRPr="00E53590">
        <w:rPr>
          <w:rtl/>
        </w:rPr>
        <w:t>אלא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 xml:space="preserve">כל אדם, וכך צריך להיות </w:t>
      </w:r>
      <w:r w:rsidR="00C975B7">
        <w:rPr>
          <w:rtl/>
        </w:rPr>
        <w:t>–</w:t>
      </w:r>
      <w:r w:rsidRPr="00E53590">
        <w:rPr>
          <w:rtl/>
        </w:rPr>
        <w:t xml:space="preserve"> והתברר שהתלונה היתה תלונת שווא, יהיה</w:t>
      </w:r>
      <w:r w:rsidR="00C975B7">
        <w:rPr>
          <w:rtl/>
        </w:rPr>
        <w:t xml:space="preserve"> </w:t>
      </w:r>
      <w:r w:rsidRPr="00E53590">
        <w:rPr>
          <w:rtl/>
        </w:rPr>
        <w:t>רשאי</w:t>
      </w:r>
      <w:r w:rsidR="00C975B7">
        <w:rPr>
          <w:rtl/>
        </w:rPr>
        <w:t xml:space="preserve"> </w:t>
      </w:r>
      <w:r w:rsidRPr="00E53590">
        <w:rPr>
          <w:rtl/>
        </w:rPr>
        <w:t>לבקש</w:t>
      </w:r>
      <w:r w:rsidR="00C975B7">
        <w:rPr>
          <w:rtl/>
        </w:rPr>
        <w:t xml:space="preserve"> </w:t>
      </w:r>
      <w:r w:rsidRPr="00E53590">
        <w:rPr>
          <w:rtl/>
        </w:rPr>
        <w:t>פיצוי</w:t>
      </w:r>
      <w:r w:rsidR="00C975B7">
        <w:rPr>
          <w:rtl/>
        </w:rPr>
        <w:t xml:space="preserve"> </w:t>
      </w:r>
      <w:r w:rsidRPr="00E53590">
        <w:rPr>
          <w:rtl/>
        </w:rPr>
        <w:t>נגד שני גופים: נגד המדינה; אבל גם נגד המתלונן. לצערי, הסעיף</w:t>
      </w:r>
      <w:r w:rsidR="00C975B7">
        <w:rPr>
          <w:rtl/>
        </w:rPr>
        <w:t xml:space="preserve"> </w:t>
      </w:r>
      <w:r w:rsidRPr="00E53590">
        <w:rPr>
          <w:rtl/>
        </w:rPr>
        <w:t>הזה,</w:t>
      </w:r>
      <w:r w:rsidR="00C975B7">
        <w:rPr>
          <w:rtl/>
        </w:rPr>
        <w:t xml:space="preserve"> </w:t>
      </w:r>
      <w:r w:rsidRPr="00E53590">
        <w:rPr>
          <w:rtl/>
        </w:rPr>
        <w:t>אף</w:t>
      </w:r>
      <w:r w:rsidR="00C975B7">
        <w:rPr>
          <w:rtl/>
        </w:rPr>
        <w:t xml:space="preserve"> </w:t>
      </w:r>
      <w:r w:rsidRPr="00E53590">
        <w:rPr>
          <w:rtl/>
        </w:rPr>
        <w:t>שהוא</w:t>
      </w:r>
      <w:r w:rsidR="00C975B7">
        <w:rPr>
          <w:rtl/>
        </w:rPr>
        <w:t xml:space="preserve"> </w:t>
      </w:r>
      <w:r w:rsidRPr="00E53590">
        <w:rPr>
          <w:rtl/>
        </w:rPr>
        <w:t>קיים בחוק, לא היה בשימוש. אני חושב שגובה הפיצוי לא גדול.</w:t>
      </w:r>
      <w:r w:rsidR="00C975B7">
        <w:rPr>
          <w:rtl/>
        </w:rPr>
        <w:t xml:space="preserve"> </w:t>
      </w:r>
      <w:r w:rsidRPr="00E53590">
        <w:rPr>
          <w:rtl/>
        </w:rPr>
        <w:t>בחוק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העונשין נקבע כמה. מחוסר מודעות או מסיבה אחרת כלשהי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מגן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אחרי המערכה הזו האנשים האלה מותשים ואין להם כוח להמשיך במערכה.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יכול</w:t>
      </w:r>
      <w:r w:rsidR="00C975B7">
        <w:rPr>
          <w:rtl/>
        </w:rPr>
        <w:t xml:space="preserve"> </w:t>
      </w:r>
      <w:r w:rsidRPr="00E53590">
        <w:rPr>
          <w:rtl/>
        </w:rPr>
        <w:t>להיות.</w:t>
      </w:r>
      <w:r w:rsidR="00C975B7">
        <w:rPr>
          <w:rtl/>
        </w:rPr>
        <w:t xml:space="preserve"> </w:t>
      </w:r>
      <w:r w:rsidRPr="00E53590">
        <w:rPr>
          <w:rtl/>
        </w:rPr>
        <w:t>בעניין זה אני מסכים לדעתו של שר המשפטים, שאם נגרם לאדם נזק</w:t>
      </w:r>
      <w:r w:rsidR="00C975B7">
        <w:rPr>
          <w:rtl/>
        </w:rPr>
        <w:t xml:space="preserve"> </w:t>
      </w:r>
      <w:r w:rsidRPr="00E53590">
        <w:rPr>
          <w:rtl/>
        </w:rPr>
        <w:t>עקב</w:t>
      </w:r>
      <w:r w:rsidR="00C975B7">
        <w:rPr>
          <w:rtl/>
        </w:rPr>
        <w:t xml:space="preserve"> </w:t>
      </w:r>
      <w:r w:rsidRPr="00E53590">
        <w:rPr>
          <w:rtl/>
        </w:rPr>
        <w:t>הגשת</w:t>
      </w:r>
      <w:r w:rsidR="00C975B7">
        <w:rPr>
          <w:rtl/>
        </w:rPr>
        <w:t xml:space="preserve"> </w:t>
      </w:r>
      <w:r w:rsidRPr="00E53590">
        <w:rPr>
          <w:rtl/>
        </w:rPr>
        <w:t>אישום שווא או חקירת שווא, בהחלט צריך וניתן לחשוב על פיצויו של האדם.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זאת,</w:t>
      </w:r>
      <w:r w:rsidR="00C975B7">
        <w:rPr>
          <w:rtl/>
        </w:rPr>
        <w:t xml:space="preserve"> </w:t>
      </w:r>
      <w:r w:rsidRPr="00E53590">
        <w:rPr>
          <w:rtl/>
        </w:rPr>
        <w:t xml:space="preserve">רבותי, בשום פנים ואופן, אל לנו, אסור לנו </w:t>
      </w:r>
      <w:r w:rsidR="00C975B7">
        <w:rPr>
          <w:rtl/>
        </w:rPr>
        <w:t>–</w:t>
      </w:r>
      <w:r w:rsidRPr="00E53590">
        <w:rPr>
          <w:rtl/>
        </w:rPr>
        <w:t xml:space="preserve"> חובה עלינו להבטיח שהשירות</w:t>
      </w:r>
      <w:r w:rsidR="00C975B7">
        <w:rPr>
          <w:rtl/>
        </w:rPr>
        <w:t xml:space="preserve"> </w:t>
      </w:r>
      <w:r w:rsidRPr="00E53590">
        <w:rPr>
          <w:rtl/>
        </w:rPr>
        <w:t>הציבורי</w:t>
      </w:r>
      <w:r w:rsidR="00C975B7">
        <w:rPr>
          <w:rtl/>
        </w:rPr>
        <w:t xml:space="preserve"> </w:t>
      </w:r>
      <w:r w:rsidRPr="00E53590">
        <w:rPr>
          <w:rtl/>
        </w:rPr>
        <w:t>יהיה</w:t>
      </w:r>
      <w:r w:rsidR="00C975B7">
        <w:rPr>
          <w:rtl/>
        </w:rPr>
        <w:t xml:space="preserve"> </w:t>
      </w:r>
      <w:r w:rsidRPr="00E53590">
        <w:rPr>
          <w:rtl/>
        </w:rPr>
        <w:t>נקי</w:t>
      </w:r>
      <w:r w:rsidR="00C975B7">
        <w:rPr>
          <w:rtl/>
        </w:rPr>
        <w:t xml:space="preserve"> </w:t>
      </w:r>
      <w:r w:rsidRPr="00E53590">
        <w:rPr>
          <w:rtl/>
        </w:rPr>
        <w:t>מכל מגע או קשר לאי</w:t>
      </w:r>
      <w:r w:rsidR="00C975B7">
        <w:rPr>
          <w:rtl/>
        </w:rPr>
        <w:t>-</w:t>
      </w:r>
      <w:r w:rsidRPr="00E53590">
        <w:rPr>
          <w:rtl/>
        </w:rPr>
        <w:t>שמירה על טוהר מידות, לאי</w:t>
      </w:r>
      <w:r w:rsidR="00C975B7">
        <w:rPr>
          <w:rtl/>
        </w:rPr>
        <w:t>-</w:t>
      </w:r>
      <w:r w:rsidRPr="00E53590">
        <w:rPr>
          <w:rtl/>
        </w:rPr>
        <w:t>שמירה על החוק.</w:t>
      </w:r>
      <w:r w:rsidR="00C975B7">
        <w:rPr>
          <w:rtl/>
        </w:rPr>
        <w:t xml:space="preserve"> </w:t>
      </w:r>
      <w:r w:rsidRPr="00E53590">
        <w:rPr>
          <w:rtl/>
        </w:rPr>
        <w:t>חובה</w:t>
      </w:r>
      <w:r w:rsidR="00C975B7">
        <w:rPr>
          <w:rtl/>
        </w:rPr>
        <w:t xml:space="preserve"> </w:t>
      </w:r>
      <w:r w:rsidRPr="00E53590">
        <w:rPr>
          <w:rtl/>
        </w:rPr>
        <w:t>עלינו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להקפיד על כך שיהיה האדם אשר יהיה </w:t>
      </w:r>
      <w:r w:rsidR="00C975B7">
        <w:rPr>
          <w:rtl/>
        </w:rPr>
        <w:t>–</w:t>
      </w:r>
      <w:r w:rsidRPr="00E53590">
        <w:rPr>
          <w:rtl/>
        </w:rPr>
        <w:t xml:space="preserve"> גבוה בתפקיד, נבחר ציבור </w:t>
      </w:r>
      <w:r w:rsidR="00C975B7">
        <w:rPr>
          <w:rtl/>
        </w:rPr>
        <w:t>–</w:t>
      </w:r>
      <w:r w:rsidRPr="00E53590">
        <w:rPr>
          <w:rtl/>
        </w:rPr>
        <w:t xml:space="preserve"> דינו</w:t>
      </w:r>
      <w:r w:rsidR="00C975B7">
        <w:rPr>
          <w:rtl/>
        </w:rPr>
        <w:t xml:space="preserve"> </w:t>
      </w:r>
      <w:r w:rsidRPr="00E53590">
        <w:rPr>
          <w:rtl/>
        </w:rPr>
        <w:t>יהיה כדין כל אזרח מכל בחינה שהיא.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אינני</w:t>
      </w:r>
      <w:r w:rsidR="00C975B7">
        <w:rPr>
          <w:rtl/>
        </w:rPr>
        <w:t xml:space="preserve"> </w:t>
      </w:r>
      <w:r w:rsidRPr="00E53590">
        <w:rPr>
          <w:rtl/>
        </w:rPr>
        <w:t>סבור</w:t>
      </w:r>
      <w:r w:rsidR="00C975B7">
        <w:rPr>
          <w:rtl/>
        </w:rPr>
        <w:t xml:space="preserve"> </w:t>
      </w:r>
      <w:r w:rsidRPr="00E53590">
        <w:rPr>
          <w:rtl/>
        </w:rPr>
        <w:t>שראוי</w:t>
      </w:r>
      <w:r w:rsidR="00C975B7">
        <w:rPr>
          <w:rtl/>
        </w:rPr>
        <w:t xml:space="preserve"> </w:t>
      </w:r>
      <w:r w:rsidRPr="00E53590">
        <w:rPr>
          <w:rtl/>
        </w:rPr>
        <w:t>כי הכנסת תתערב בניהול החקירות של המשטרה. לכן אני מציע</w:t>
      </w:r>
      <w:r w:rsidR="00C975B7">
        <w:rPr>
          <w:rtl/>
        </w:rPr>
        <w:t xml:space="preserve"> </w:t>
      </w:r>
      <w:r w:rsidRPr="00E53590">
        <w:rPr>
          <w:rtl/>
        </w:rPr>
        <w:t>לחבר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דוד מגן להסתפק בתשובתי זו</w:t>
      </w:r>
      <w:r w:rsidR="00C975B7">
        <w:rPr>
          <w:rtl/>
        </w:rPr>
        <w:t xml:space="preserve"> </w:t>
      </w:r>
      <w:r w:rsidRPr="00E53590">
        <w:rPr>
          <w:rtl/>
        </w:rPr>
        <w:t>ולא להביא את העניין לדיון. לדעתי, אותן</w:t>
      </w:r>
      <w:r w:rsidR="00C975B7">
        <w:rPr>
          <w:rtl/>
        </w:rPr>
        <w:t xml:space="preserve"> </w:t>
      </w:r>
      <w:r w:rsidRPr="00E53590">
        <w:rPr>
          <w:rtl/>
        </w:rPr>
        <w:t>הערות</w:t>
      </w:r>
      <w:r w:rsidR="00C975B7">
        <w:rPr>
          <w:rtl/>
        </w:rPr>
        <w:t xml:space="preserve"> </w:t>
      </w:r>
      <w:r w:rsidRPr="00E53590">
        <w:rPr>
          <w:rtl/>
        </w:rPr>
        <w:t>ואותם</w:t>
      </w:r>
      <w:r w:rsidR="00C975B7">
        <w:rPr>
          <w:rtl/>
        </w:rPr>
        <w:t xml:space="preserve"> </w:t>
      </w:r>
      <w:r w:rsidRPr="00E53590">
        <w:rPr>
          <w:rtl/>
        </w:rPr>
        <w:t>תיקונים</w:t>
      </w:r>
      <w:r w:rsidR="00C975B7">
        <w:rPr>
          <w:rtl/>
        </w:rPr>
        <w:t xml:space="preserve"> </w:t>
      </w:r>
      <w:r w:rsidRPr="00E53590">
        <w:rPr>
          <w:rtl/>
        </w:rPr>
        <w:t>יזכו</w:t>
      </w:r>
      <w:r w:rsidR="00C975B7">
        <w:rPr>
          <w:rtl/>
        </w:rPr>
        <w:t xml:space="preserve"> </w:t>
      </w:r>
      <w:r w:rsidRPr="00E53590">
        <w:rPr>
          <w:rtl/>
        </w:rPr>
        <w:t>להקשבה רבה מצדי, מצד שר המשפטים ומצד היועץ המשפטי</w:t>
      </w:r>
      <w:r w:rsidR="00C975B7">
        <w:rPr>
          <w:rtl/>
        </w:rPr>
        <w:t xml:space="preserve"> </w:t>
      </w:r>
      <w:r w:rsidRPr="00E53590">
        <w:rPr>
          <w:rtl/>
        </w:rPr>
        <w:t>לממשלה,</w:t>
      </w:r>
      <w:r w:rsidR="00C975B7">
        <w:rPr>
          <w:rtl/>
        </w:rPr>
        <w:t xml:space="preserve"> </w:t>
      </w:r>
      <w:r w:rsidRPr="00E53590">
        <w:rPr>
          <w:rtl/>
        </w:rPr>
        <w:t>ללא</w:t>
      </w:r>
      <w:r w:rsidR="00C975B7">
        <w:rPr>
          <w:rtl/>
        </w:rPr>
        <w:t xml:space="preserve"> </w:t>
      </w:r>
      <w:r w:rsidRPr="00E53590">
        <w:rPr>
          <w:rtl/>
        </w:rPr>
        <w:t>יוצא</w:t>
      </w:r>
      <w:r w:rsidR="00C975B7">
        <w:rPr>
          <w:rtl/>
        </w:rPr>
        <w:t xml:space="preserve"> </w:t>
      </w:r>
      <w:r w:rsidRPr="00E53590">
        <w:rPr>
          <w:rtl/>
        </w:rPr>
        <w:t>מן</w:t>
      </w:r>
      <w:r w:rsidR="00C975B7">
        <w:rPr>
          <w:rtl/>
        </w:rPr>
        <w:t xml:space="preserve"> </w:t>
      </w:r>
      <w:r w:rsidRPr="00E53590">
        <w:rPr>
          <w:rtl/>
        </w:rPr>
        <w:t>הכלל.</w:t>
      </w:r>
      <w:r w:rsidR="00C975B7">
        <w:rPr>
          <w:rtl/>
        </w:rPr>
        <w:t xml:space="preserve"> </w:t>
      </w:r>
      <w:r w:rsidRPr="00E53590">
        <w:rPr>
          <w:rtl/>
        </w:rPr>
        <w:t>אני חושב שהכנסת אינה צריכה להצטלם ככנסת המתערבת</w:t>
      </w:r>
      <w:r w:rsidR="00C975B7">
        <w:rPr>
          <w:rtl/>
        </w:rPr>
        <w:t xml:space="preserve"> </w:t>
      </w:r>
      <w:r w:rsidRPr="00E53590">
        <w:rPr>
          <w:rtl/>
        </w:rPr>
        <w:t>בחקירות של אנשים, כי זה דבר שלא יעלה על הדעת.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לכן אני פונה אל חבר הכנסת דוד מגן, שיסתפק בדברי.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מגן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</w:t>
      </w:r>
      <w:r w:rsidR="00C975B7">
        <w:rPr>
          <w:rtl/>
        </w:rPr>
        <w:t>-</w:t>
      </w:r>
      <w:r w:rsidRPr="00E53590">
        <w:rPr>
          <w:rtl/>
        </w:rPr>
        <w:t>אפשר</w:t>
      </w:r>
      <w:r w:rsidR="00C975B7">
        <w:rPr>
          <w:rtl/>
        </w:rPr>
        <w:t xml:space="preserve"> </w:t>
      </w:r>
      <w:r w:rsidRPr="00E53590">
        <w:rPr>
          <w:rtl/>
        </w:rPr>
        <w:t>להסתפק.</w:t>
      </w:r>
      <w:r w:rsidR="00C975B7">
        <w:rPr>
          <w:rtl/>
        </w:rPr>
        <w:t xml:space="preserve"> </w:t>
      </w:r>
      <w:r w:rsidRPr="00E53590">
        <w:rPr>
          <w:rtl/>
        </w:rPr>
        <w:t>הצבעתי</w:t>
      </w:r>
      <w:r w:rsidR="00C975B7">
        <w:rPr>
          <w:rtl/>
        </w:rPr>
        <w:t xml:space="preserve"> </w:t>
      </w:r>
      <w:r w:rsidRPr="00E53590">
        <w:rPr>
          <w:rtl/>
        </w:rPr>
        <w:t>על הבטחה ממשית של היועץ המשפטי לממשלה, שבמשך 11</w:t>
      </w:r>
      <w:r w:rsidR="00C975B7">
        <w:rPr>
          <w:rtl/>
        </w:rPr>
        <w:t xml:space="preserve"> </w:t>
      </w:r>
      <w:r w:rsidRPr="00E53590">
        <w:rPr>
          <w:rtl/>
        </w:rPr>
        <w:t>שנים לא נתקיימה. הוא הבטיח זאת לכנסת.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דוד</w:t>
      </w:r>
      <w:r w:rsidR="00C975B7">
        <w:rPr>
          <w:rtl/>
        </w:rPr>
        <w:t xml:space="preserve"> </w:t>
      </w:r>
      <w:r w:rsidRPr="00E53590">
        <w:rPr>
          <w:rtl/>
        </w:rPr>
        <w:t>מגן, אתה</w:t>
      </w:r>
      <w:r w:rsidR="00C975B7">
        <w:rPr>
          <w:rtl/>
        </w:rPr>
        <w:t xml:space="preserve"> </w:t>
      </w:r>
      <w:r w:rsidRPr="00E53590">
        <w:rPr>
          <w:rtl/>
        </w:rPr>
        <w:t>עצמך אמרת שזו היתה הממשלה של 1983. הממשלה ההיא</w:t>
      </w:r>
      <w:r w:rsidR="00C975B7">
        <w:rPr>
          <w:rtl/>
        </w:rPr>
        <w:t xml:space="preserve"> </w:t>
      </w:r>
      <w:r w:rsidRPr="00E53590">
        <w:rPr>
          <w:rtl/>
        </w:rPr>
        <w:t>באמת הבטיחה ולא קיימה. תן הזדמנות לממשלה הזו, ואני מבטיחך נאמנה, שאם תהיה הצעה</w:t>
      </w:r>
      <w:r w:rsidR="00C975B7">
        <w:rPr>
          <w:rtl/>
        </w:rPr>
        <w:t xml:space="preserve"> </w:t>
      </w:r>
      <w:r w:rsidRPr="00E53590">
        <w:rPr>
          <w:rtl/>
        </w:rPr>
        <w:t>עניינית, גם שר המשפטים וגם אני נתייחס אליה בכל כובד הראש. אני לא חושב שיהיה זה</w:t>
      </w:r>
      <w:r w:rsidR="00C975B7">
        <w:rPr>
          <w:rtl/>
        </w:rPr>
        <w:t xml:space="preserve"> </w:t>
      </w:r>
      <w:r w:rsidRPr="00E53590">
        <w:rPr>
          <w:rtl/>
        </w:rPr>
        <w:t>יאה וטוב, שהכנסת תתייחס לחקירת ראשי רשויות.</w:t>
      </w:r>
      <w:r w:rsidR="00C975B7">
        <w:rPr>
          <w:rtl/>
        </w:rPr>
        <w:t xml:space="preserve"> </w:t>
      </w:r>
      <w:r w:rsidRPr="00E53590">
        <w:rPr>
          <w:rtl/>
        </w:rPr>
        <w:t>ההתערבות הזו, גם מבחינת הקונוטציה</w:t>
      </w:r>
      <w:r w:rsidR="00C975B7">
        <w:rPr>
          <w:rtl/>
        </w:rPr>
        <w:t xml:space="preserve"> </w:t>
      </w:r>
      <w:r w:rsidRPr="00E53590">
        <w:rPr>
          <w:rtl/>
        </w:rPr>
        <w:t>שלה בחוץ, איננה מועילה. אני מציע להסתפק בתשובתי.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ד' שילנסקי: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מה התשובה, חבר הכנסת מגן?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מגן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איני מקבל.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חושב שהכנסת לא צריכה לדון בעניין של חקירות, עם כל הכבוד. אם לא, אציע</w:t>
      </w:r>
      <w:r w:rsidR="00C975B7">
        <w:rPr>
          <w:rtl/>
        </w:rPr>
        <w:t xml:space="preserve"> </w:t>
      </w:r>
      <w:r w:rsidRPr="00E53590">
        <w:rPr>
          <w:rtl/>
        </w:rPr>
        <w:t>להוריד את ההצעה מסדר</w:t>
      </w:r>
      <w:r w:rsidR="00C975B7">
        <w:rPr>
          <w:rtl/>
        </w:rPr>
        <w:t>-</w:t>
      </w:r>
      <w:r w:rsidRPr="00E53590">
        <w:rPr>
          <w:rtl/>
        </w:rPr>
        <w:t>היום.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יהושע מצא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אתה חושש מוועדת הפנים?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חושש</w:t>
      </w:r>
      <w:r w:rsidR="00C975B7">
        <w:rPr>
          <w:rtl/>
        </w:rPr>
        <w:t xml:space="preserve"> </w:t>
      </w:r>
      <w:r w:rsidRPr="00E53590">
        <w:rPr>
          <w:rtl/>
        </w:rPr>
        <w:t>מוועדת הפנים. אני אומר לך: אין זה לכבודה של הכנסת, והיא לא</w:t>
      </w:r>
      <w:r w:rsidR="00C975B7">
        <w:rPr>
          <w:rtl/>
        </w:rPr>
        <w:t xml:space="preserve"> </w:t>
      </w:r>
      <w:r w:rsidRPr="00E53590">
        <w:rPr>
          <w:rtl/>
        </w:rPr>
        <w:t>צריכה</w:t>
      </w:r>
      <w:r w:rsidR="00C975B7">
        <w:rPr>
          <w:rtl/>
        </w:rPr>
        <w:t xml:space="preserve"> </w:t>
      </w:r>
      <w:r w:rsidRPr="00E53590">
        <w:rPr>
          <w:rtl/>
        </w:rPr>
        <w:t>לעסוק</w:t>
      </w:r>
      <w:r w:rsidR="00C975B7">
        <w:rPr>
          <w:rtl/>
        </w:rPr>
        <w:t xml:space="preserve"> </w:t>
      </w:r>
      <w:r w:rsidRPr="00E53590">
        <w:rPr>
          <w:rtl/>
        </w:rPr>
        <w:t>בענייני</w:t>
      </w:r>
      <w:r w:rsidR="00C975B7">
        <w:rPr>
          <w:rtl/>
        </w:rPr>
        <w:t xml:space="preserve"> </w:t>
      </w:r>
      <w:r w:rsidRPr="00E53590">
        <w:rPr>
          <w:rtl/>
        </w:rPr>
        <w:t>חקירות,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שמות</w:t>
      </w:r>
      <w:r w:rsidR="00C975B7">
        <w:rPr>
          <w:rtl/>
        </w:rPr>
        <w:t xml:space="preserve"> </w:t>
      </w:r>
      <w:r w:rsidRPr="00E53590">
        <w:rPr>
          <w:rtl/>
        </w:rPr>
        <w:t>או</w:t>
      </w:r>
      <w:r w:rsidR="00C975B7">
        <w:rPr>
          <w:rtl/>
        </w:rPr>
        <w:t xml:space="preserve"> </w:t>
      </w:r>
      <w:r w:rsidRPr="00E53590">
        <w:rPr>
          <w:rtl/>
        </w:rPr>
        <w:t>בלי</w:t>
      </w:r>
      <w:r w:rsidR="00C975B7">
        <w:rPr>
          <w:rtl/>
        </w:rPr>
        <w:t xml:space="preserve"> </w:t>
      </w:r>
      <w:r w:rsidRPr="00E53590">
        <w:rPr>
          <w:rtl/>
        </w:rPr>
        <w:t>שמות. הודעתי כאן באופן ברור</w:t>
      </w:r>
      <w:r w:rsidR="00C975B7">
        <w:rPr>
          <w:rtl/>
        </w:rPr>
        <w:t xml:space="preserve"> </w:t>
      </w:r>
      <w:r w:rsidRPr="00E53590">
        <w:rPr>
          <w:rtl/>
        </w:rPr>
        <w:t>וחד</w:t>
      </w:r>
      <w:r w:rsidR="00C975B7">
        <w:rPr>
          <w:rtl/>
        </w:rPr>
        <w:t>-</w:t>
      </w:r>
      <w:r w:rsidRPr="00E53590">
        <w:rPr>
          <w:rtl/>
        </w:rPr>
        <w:t>משמעי</w:t>
      </w:r>
      <w:r w:rsidR="00C975B7">
        <w:rPr>
          <w:rtl/>
        </w:rPr>
        <w:t xml:space="preserve"> </w:t>
      </w:r>
      <w:r w:rsidRPr="00E53590">
        <w:rPr>
          <w:rtl/>
        </w:rPr>
        <w:t>היכן</w:t>
      </w:r>
      <w:r w:rsidR="00C975B7">
        <w:rPr>
          <w:rtl/>
        </w:rPr>
        <w:t xml:space="preserve"> </w:t>
      </w:r>
      <w:r w:rsidRPr="00E53590">
        <w:rPr>
          <w:rtl/>
        </w:rPr>
        <w:t>הדברים נמצאים ומה ההתייחסות שישנה. אם תהיה לחבר הכנסת דוד מגן</w:t>
      </w:r>
      <w:r w:rsidR="00C975B7">
        <w:rPr>
          <w:rtl/>
        </w:rPr>
        <w:t xml:space="preserve"> </w:t>
      </w:r>
      <w:r w:rsidRPr="00E53590">
        <w:rPr>
          <w:rtl/>
        </w:rPr>
        <w:t>הצעה</w:t>
      </w:r>
      <w:r w:rsidR="00C975B7">
        <w:rPr>
          <w:rtl/>
        </w:rPr>
        <w:t xml:space="preserve"> </w:t>
      </w:r>
      <w:r w:rsidRPr="00E53590">
        <w:rPr>
          <w:rtl/>
        </w:rPr>
        <w:t>בנושא</w:t>
      </w:r>
      <w:r w:rsidR="00C975B7">
        <w:rPr>
          <w:rtl/>
        </w:rPr>
        <w:t xml:space="preserve"> </w:t>
      </w:r>
      <w:r w:rsidRPr="00E53590">
        <w:rPr>
          <w:rtl/>
        </w:rPr>
        <w:t>הפיצוי ובנושא תלונות שווא, אמרתי שכל הצעה כזו תזכה להתייחסות מאוד</w:t>
      </w:r>
      <w:r w:rsidR="00C975B7">
        <w:rPr>
          <w:rtl/>
        </w:rPr>
        <w:t xml:space="preserve"> </w:t>
      </w:r>
      <w:r w:rsidRPr="00E53590">
        <w:rPr>
          <w:rtl/>
        </w:rPr>
        <w:t>עניינית, במלוא כובד הראש.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ד' שילנסקי: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מגן,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פי התקנון אינך יכול לדבר. אני מאפשר לך, במשפט אחד או</w:t>
      </w:r>
      <w:r w:rsidR="00C975B7">
        <w:rPr>
          <w:rtl/>
        </w:rPr>
        <w:t xml:space="preserve"> </w:t>
      </w:r>
      <w:r w:rsidRPr="00E53590">
        <w:rPr>
          <w:rtl/>
        </w:rPr>
        <w:t>שניים, לתת תשובה אם אתה מסכים או לא.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מגן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>ראש, אני רואה את הגיוסים, ואני רוצה לשכנע את שר המשטרה שזה לא</w:t>
      </w:r>
      <w:r w:rsidR="00C975B7">
        <w:rPr>
          <w:rtl/>
        </w:rPr>
        <w:t xml:space="preserve"> </w:t>
      </w:r>
      <w:r w:rsidRPr="00E53590">
        <w:rPr>
          <w:rtl/>
        </w:rPr>
        <w:t>עניין</w:t>
      </w:r>
      <w:r w:rsidR="00C975B7">
        <w:rPr>
          <w:rtl/>
        </w:rPr>
        <w:t xml:space="preserve"> </w:t>
      </w:r>
      <w:r w:rsidRPr="00E53590">
        <w:rPr>
          <w:rtl/>
        </w:rPr>
        <w:t>פוליטי.</w:t>
      </w:r>
      <w:r w:rsidR="00C975B7">
        <w:rPr>
          <w:rtl/>
        </w:rPr>
        <w:t xml:space="preserve"> </w:t>
      </w:r>
      <w:r w:rsidRPr="00E53590">
        <w:rPr>
          <w:rtl/>
        </w:rPr>
        <w:t>גם אתה יודע, שהמשטרה אינה חפה משגיאות, ושגם היא נתונה לביקורת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הכנסת.</w:t>
      </w:r>
      <w:r w:rsidR="00C975B7">
        <w:rPr>
          <w:rtl/>
        </w:rPr>
        <w:t xml:space="preserve"> </w:t>
      </w:r>
      <w:r w:rsidRPr="00E53590">
        <w:rPr>
          <w:rtl/>
        </w:rPr>
        <w:t>חשבתי</w:t>
      </w:r>
      <w:r w:rsidR="00C975B7">
        <w:rPr>
          <w:rtl/>
        </w:rPr>
        <w:t xml:space="preserve"> </w:t>
      </w:r>
      <w:r w:rsidRPr="00E53590">
        <w:rPr>
          <w:rtl/>
        </w:rPr>
        <w:t>לתומי,</w:t>
      </w:r>
      <w:r w:rsidR="00C975B7">
        <w:rPr>
          <w:rtl/>
        </w:rPr>
        <w:t xml:space="preserve"> </w:t>
      </w:r>
      <w:r w:rsidRPr="00E53590">
        <w:rPr>
          <w:rtl/>
        </w:rPr>
        <w:t xml:space="preserve">שהוויכוח יהיה </w:t>
      </w:r>
      <w:r w:rsidR="00C975B7">
        <w:rPr>
          <w:rtl/>
        </w:rPr>
        <w:t>–</w:t>
      </w:r>
      <w:r w:rsidRPr="00E53590">
        <w:rPr>
          <w:rtl/>
        </w:rPr>
        <w:t xml:space="preserve"> האם המשך הדיון יהיה בוועדה לענייני</w:t>
      </w:r>
      <w:r w:rsidR="00C975B7">
        <w:rPr>
          <w:rtl/>
        </w:rPr>
        <w:t xml:space="preserve"> </w:t>
      </w:r>
      <w:r w:rsidRPr="00E53590">
        <w:rPr>
          <w:rtl/>
        </w:rPr>
        <w:t>ביקורת המדינה או בוועדת הפנים ואיכות הסביבה או בוועדת החוקה. אני מוכן לכל ועדה</w:t>
      </w:r>
      <w:r w:rsidR="00C975B7">
        <w:rPr>
          <w:rtl/>
        </w:rPr>
        <w:t xml:space="preserve"> </w:t>
      </w:r>
      <w:r w:rsidRPr="00E53590">
        <w:rPr>
          <w:rtl/>
        </w:rPr>
        <w:t>שאתה</w:t>
      </w:r>
      <w:r w:rsidR="00C975B7">
        <w:rPr>
          <w:rtl/>
        </w:rPr>
        <w:t xml:space="preserve"> </w:t>
      </w:r>
      <w:r w:rsidRPr="00E53590">
        <w:rPr>
          <w:rtl/>
        </w:rPr>
        <w:t>תאמר.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יכול להיות שהיועץ המשפטי לממשלה, לפני 11 שנה, יאמר שהוא מכין</w:t>
      </w:r>
      <w:r w:rsidR="00C975B7">
        <w:rPr>
          <w:rtl/>
        </w:rPr>
        <w:t xml:space="preserve"> </w:t>
      </w:r>
      <w:r w:rsidRPr="00E53590">
        <w:rPr>
          <w:rtl/>
        </w:rPr>
        <w:t>הנחיות,</w:t>
      </w:r>
      <w:r w:rsidR="00C975B7">
        <w:rPr>
          <w:rtl/>
        </w:rPr>
        <w:t xml:space="preserve"> </w:t>
      </w:r>
      <w:r w:rsidRPr="00E53590">
        <w:rPr>
          <w:rtl/>
        </w:rPr>
        <w:t>ועד</w:t>
      </w:r>
      <w:r w:rsidR="00C975B7">
        <w:rPr>
          <w:rtl/>
        </w:rPr>
        <w:t xml:space="preserve"> </w:t>
      </w: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הנחיות.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מאוד</w:t>
      </w:r>
      <w:r w:rsidR="00C975B7">
        <w:rPr>
          <w:rtl/>
        </w:rPr>
        <w:t xml:space="preserve"> </w:t>
      </w:r>
      <w:r w:rsidRPr="00E53590">
        <w:rPr>
          <w:rtl/>
        </w:rPr>
        <w:t>מבקש</w:t>
      </w:r>
      <w:r w:rsidR="00C975B7">
        <w:rPr>
          <w:rtl/>
        </w:rPr>
        <w:t xml:space="preserve"> </w:t>
      </w:r>
      <w:r w:rsidRPr="00E53590">
        <w:rPr>
          <w:rtl/>
        </w:rPr>
        <w:t>ממך שלא להפוך את זה לוויכוח</w:t>
      </w:r>
      <w:r w:rsidR="00C975B7">
        <w:rPr>
          <w:rtl/>
        </w:rPr>
        <w:t xml:space="preserve"> </w:t>
      </w:r>
      <w:r w:rsidRPr="00E53590">
        <w:rPr>
          <w:rtl/>
        </w:rPr>
        <w:t>בין</w:t>
      </w:r>
      <w:r w:rsidR="00C975B7">
        <w:rPr>
          <w:rtl/>
        </w:rPr>
        <w:t>-</w:t>
      </w:r>
      <w:r w:rsidRPr="00E53590">
        <w:rPr>
          <w:rtl/>
        </w:rPr>
        <w:t>סיעתי.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לחלופין,</w:t>
      </w:r>
      <w:r w:rsidR="00C975B7">
        <w:rPr>
          <w:rtl/>
        </w:rPr>
        <w:t xml:space="preserve"> </w:t>
      </w:r>
      <w:r w:rsidRPr="00E53590">
        <w:rPr>
          <w:rtl/>
        </w:rPr>
        <w:t>אם אתה רוצה פורמלית שאני אסתפק בדבריך, ואתה מוכן לקיים דיון, לא</w:t>
      </w:r>
      <w:r w:rsidR="00C975B7">
        <w:rPr>
          <w:rtl/>
        </w:rPr>
        <w:t xml:space="preserve"> </w:t>
      </w:r>
      <w:r w:rsidRPr="00E53590">
        <w:rPr>
          <w:rtl/>
        </w:rPr>
        <w:t>במסגרת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אותם</w:t>
      </w:r>
      <w:r w:rsidR="00C975B7">
        <w:rPr>
          <w:rtl/>
        </w:rPr>
        <w:t xml:space="preserve"> </w:t>
      </w:r>
      <w:r w:rsidRPr="00E53590">
        <w:rPr>
          <w:rtl/>
        </w:rPr>
        <w:t>מומחים</w:t>
      </w:r>
      <w:r w:rsidR="00C975B7">
        <w:rPr>
          <w:rtl/>
        </w:rPr>
        <w:t xml:space="preserve"> </w:t>
      </w:r>
      <w:r w:rsidRPr="00E53590">
        <w:rPr>
          <w:rtl/>
        </w:rPr>
        <w:t>שאני</w:t>
      </w:r>
      <w:r w:rsidR="00C975B7">
        <w:rPr>
          <w:rtl/>
        </w:rPr>
        <w:t xml:space="preserve"> </w:t>
      </w:r>
      <w:r w:rsidRPr="00E53590">
        <w:rPr>
          <w:rtl/>
        </w:rPr>
        <w:t>מבקש</w:t>
      </w:r>
      <w:r w:rsidR="00C975B7">
        <w:rPr>
          <w:rtl/>
        </w:rPr>
        <w:t xml:space="preserve"> </w:t>
      </w:r>
      <w:r w:rsidRPr="00E53590">
        <w:rPr>
          <w:rtl/>
        </w:rPr>
        <w:t>להביא בפניך לעניין הזה, אני מוכן</w:t>
      </w:r>
      <w:r w:rsidR="00C975B7">
        <w:rPr>
          <w:rtl/>
        </w:rPr>
        <w:t xml:space="preserve"> </w:t>
      </w:r>
      <w:r w:rsidRPr="00E53590">
        <w:rPr>
          <w:rtl/>
        </w:rPr>
        <w:t>להסתפק.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מוכן,</w:t>
      </w:r>
      <w:r w:rsidR="00C975B7">
        <w:rPr>
          <w:rtl/>
        </w:rPr>
        <w:t xml:space="preserve"> </w:t>
      </w:r>
      <w:r w:rsidRPr="00E53590">
        <w:rPr>
          <w:rtl/>
        </w:rPr>
        <w:t>ברצון, להיפגש עם כל מומחה ולהיפגש אתך. אם יהיה צורך להיפגש עם</w:t>
      </w:r>
      <w:r w:rsidR="00C975B7">
        <w:rPr>
          <w:rtl/>
        </w:rPr>
        <w:t xml:space="preserve"> </w:t>
      </w:r>
      <w:r w:rsidRPr="00E53590">
        <w:rPr>
          <w:rtl/>
        </w:rPr>
        <w:t>היועץ המשפטי לממשלה, גם את זאת אני אעשה. תודה רבה.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ד' שילנסקי: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מבין,</w:t>
      </w:r>
      <w:r w:rsidR="00C975B7">
        <w:rPr>
          <w:rtl/>
        </w:rPr>
        <w:t xml:space="preserve"> </w:t>
      </w:r>
      <w:r w:rsidRPr="00E53590">
        <w:rPr>
          <w:rtl/>
        </w:rPr>
        <w:t>לאור</w:t>
      </w:r>
      <w:r w:rsidR="00C975B7">
        <w:rPr>
          <w:rtl/>
        </w:rPr>
        <w:t xml:space="preserve"> </w:t>
      </w:r>
      <w:r w:rsidRPr="00E53590">
        <w:rPr>
          <w:rtl/>
        </w:rPr>
        <w:t>הדברים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השר, שחבר הכנסת מגן הסכים להסתפק בדברי השר.</w:t>
      </w:r>
      <w:r w:rsidR="00C975B7">
        <w:rPr>
          <w:rtl/>
        </w:rPr>
        <w:t xml:space="preserve"> </w:t>
      </w:r>
      <w:r w:rsidRPr="00E53590">
        <w:rPr>
          <w:rtl/>
        </w:rPr>
        <w:t>יפה.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1"/>
        <w:rPr>
          <w:rtl/>
        </w:rPr>
      </w:pPr>
      <w:bookmarkStart w:id="62" w:name="_Toc457989641"/>
      <w:r w:rsidRPr="00C975B7">
        <w:rPr>
          <w:rtl/>
        </w:rPr>
        <w:t>הצעה לסדר</w:t>
      </w:r>
      <w:r>
        <w:rPr>
          <w:rtl/>
        </w:rPr>
        <w:t>-</w:t>
      </w:r>
      <w:r w:rsidRPr="00C975B7">
        <w:rPr>
          <w:rtl/>
        </w:rPr>
        <w:t>היום</w:t>
      </w:r>
      <w:bookmarkEnd w:id="62"/>
    </w:p>
    <w:p w:rsidR="00C975B7" w:rsidRPr="00C975B7" w:rsidRDefault="00C975B7" w:rsidP="00C975B7">
      <w:pPr>
        <w:pStyle w:val="1"/>
        <w:rPr>
          <w:rtl/>
        </w:rPr>
      </w:pPr>
      <w:bookmarkStart w:id="63" w:name="_Toc457989642"/>
      <w:r w:rsidRPr="00C975B7">
        <w:rPr>
          <w:rtl/>
        </w:rPr>
        <w:t>השתוללות אסיר משוחרר בבאר</w:t>
      </w:r>
      <w:r>
        <w:rPr>
          <w:rtl/>
        </w:rPr>
        <w:t>-</w:t>
      </w:r>
      <w:r w:rsidRPr="00C975B7">
        <w:rPr>
          <w:rtl/>
        </w:rPr>
        <w:t>יעקב</w:t>
      </w:r>
      <w:bookmarkEnd w:id="63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ד' שילנסקי: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מזמין עכשיו את חבר הכנסת יוסף עזרן להצעה לסדר</w:t>
      </w:r>
      <w:r w:rsidR="00C975B7">
        <w:rPr>
          <w:rtl/>
        </w:rPr>
        <w:t>-</w:t>
      </w:r>
      <w:r w:rsidRPr="00E53590">
        <w:rPr>
          <w:rtl/>
        </w:rPr>
        <w:t>היום מס' 3404: השתוללות</w:t>
      </w:r>
      <w:r w:rsidR="00C975B7">
        <w:rPr>
          <w:rtl/>
        </w:rPr>
        <w:t xml:space="preserve"> </w:t>
      </w:r>
      <w:r w:rsidRPr="00E53590">
        <w:rPr>
          <w:rtl/>
        </w:rPr>
        <w:t>אסיר משוחרר בבאר</w:t>
      </w:r>
      <w:r w:rsidR="00C975B7">
        <w:rPr>
          <w:rtl/>
        </w:rPr>
        <w:t>-</w:t>
      </w:r>
      <w:r w:rsidRPr="00E53590">
        <w:rPr>
          <w:rtl/>
        </w:rPr>
        <w:t>יעקב.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יוסף עזרן (ש"ס):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כבוד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השר, כאשר אירע מצב של כמעט</w:t>
      </w:r>
      <w:r w:rsidR="00C975B7">
        <w:rPr>
          <w:rtl/>
        </w:rPr>
        <w:t>-</w:t>
      </w:r>
      <w:r w:rsidRPr="00E53590">
        <w:rPr>
          <w:rtl/>
        </w:rPr>
        <w:t>תאונה אווירית, שנמנעה</w:t>
      </w:r>
      <w:r w:rsidR="00C975B7">
        <w:rPr>
          <w:rtl/>
        </w:rPr>
        <w:t xml:space="preserve"> </w:t>
      </w:r>
      <w:r w:rsidRPr="00E53590">
        <w:rPr>
          <w:rtl/>
        </w:rPr>
        <w:t>בשמים</w:t>
      </w:r>
      <w:r w:rsidR="00C975B7">
        <w:rPr>
          <w:rtl/>
        </w:rPr>
        <w:t xml:space="preserve"> </w:t>
      </w:r>
      <w:r w:rsidRPr="00E53590">
        <w:rPr>
          <w:rtl/>
        </w:rPr>
        <w:t>בחסדי</w:t>
      </w:r>
      <w:r w:rsidR="00C975B7">
        <w:rPr>
          <w:rtl/>
        </w:rPr>
        <w:t xml:space="preserve"> </w:t>
      </w:r>
      <w:r w:rsidRPr="00E53590">
        <w:rPr>
          <w:rtl/>
        </w:rPr>
        <w:t>שמים,</w:t>
      </w:r>
      <w:r w:rsidR="00C975B7">
        <w:rPr>
          <w:rtl/>
        </w:rPr>
        <w:t xml:space="preserve"> </w:t>
      </w:r>
      <w:r w:rsidRPr="00E53590">
        <w:rPr>
          <w:rtl/>
        </w:rPr>
        <w:t>מקובל</w:t>
      </w:r>
      <w:r w:rsidR="00C975B7">
        <w:rPr>
          <w:rtl/>
        </w:rPr>
        <w:t xml:space="preserve"> </w:t>
      </w:r>
      <w:r w:rsidRPr="00E53590">
        <w:rPr>
          <w:rtl/>
        </w:rPr>
        <w:t>מאוד</w:t>
      </w:r>
      <w:r w:rsidR="00C975B7">
        <w:rPr>
          <w:rtl/>
        </w:rPr>
        <w:t xml:space="preserve"> </w:t>
      </w:r>
      <w:r w:rsidRPr="00E53590">
        <w:rPr>
          <w:rtl/>
        </w:rPr>
        <w:t>לערוך</w:t>
      </w:r>
      <w:r w:rsidR="00C975B7">
        <w:rPr>
          <w:rtl/>
        </w:rPr>
        <w:t xml:space="preserve"> </w:t>
      </w:r>
      <w:r w:rsidRPr="00E53590">
        <w:rPr>
          <w:rtl/>
        </w:rPr>
        <w:t>תחקיר ממצה, מקיף, להסיק מסקנות, להפיק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לקחים, ולא פוטרים את הנושא כלאחר יד מאחר שיצאנו בשלום </w:t>
      </w:r>
      <w:r w:rsidR="00C975B7">
        <w:rPr>
          <w:rtl/>
        </w:rPr>
        <w:t>–</w:t>
      </w:r>
      <w:r w:rsidRPr="00E53590">
        <w:rPr>
          <w:rtl/>
        </w:rPr>
        <w:t xml:space="preserve"> הרי כמעט תאונה.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מקרה חמור לא פחות </w:t>
      </w:r>
      <w:r w:rsidR="00C975B7">
        <w:rPr>
          <w:rtl/>
        </w:rPr>
        <w:t>–</w:t>
      </w:r>
      <w:r w:rsidRPr="00E53590">
        <w:rPr>
          <w:rtl/>
        </w:rPr>
        <w:t xml:space="preserve"> ואינני יודע מה המסקנות שהוסקו, מה הלקחים שהופקו </w:t>
      </w:r>
      <w:r w:rsidR="00C975B7">
        <w:rPr>
          <w:rtl/>
        </w:rPr>
        <w:t>–</w:t>
      </w:r>
      <w:r w:rsidRPr="00E53590">
        <w:rPr>
          <w:rtl/>
        </w:rPr>
        <w:t xml:space="preserve"> קרה</w:t>
      </w:r>
      <w:r w:rsidR="00C975B7">
        <w:rPr>
          <w:rtl/>
        </w:rPr>
        <w:t xml:space="preserve"> </w:t>
      </w:r>
      <w:r w:rsidRPr="00E53590">
        <w:rPr>
          <w:rtl/>
        </w:rPr>
        <w:t>בבאר</w:t>
      </w:r>
      <w:r w:rsidR="00C975B7">
        <w:rPr>
          <w:rtl/>
        </w:rPr>
        <w:t>-</w:t>
      </w:r>
      <w:r w:rsidRPr="00E53590">
        <w:rPr>
          <w:rtl/>
        </w:rPr>
        <w:t>יעקב,</w:t>
      </w:r>
      <w:r w:rsidR="00C975B7">
        <w:rPr>
          <w:rtl/>
        </w:rPr>
        <w:t xml:space="preserve"> </w:t>
      </w:r>
      <w:r w:rsidRPr="00E53590">
        <w:rPr>
          <w:rtl/>
        </w:rPr>
        <w:t>מקרה</w:t>
      </w:r>
      <w:r w:rsidR="00C975B7">
        <w:rPr>
          <w:rtl/>
        </w:rPr>
        <w:t xml:space="preserve"> </w:t>
      </w:r>
      <w:r w:rsidRPr="00E53590">
        <w:rPr>
          <w:rtl/>
        </w:rPr>
        <w:t>שרק</w:t>
      </w:r>
      <w:r w:rsidR="00C975B7">
        <w:rPr>
          <w:rtl/>
        </w:rPr>
        <w:t xml:space="preserve"> </w:t>
      </w:r>
      <w:r w:rsidRPr="00E53590">
        <w:rPr>
          <w:rtl/>
        </w:rPr>
        <w:t>בנס</w:t>
      </w:r>
      <w:r w:rsidR="00C975B7">
        <w:rPr>
          <w:rtl/>
        </w:rPr>
        <w:t xml:space="preserve"> </w:t>
      </w:r>
      <w:r w:rsidRPr="00E53590">
        <w:rPr>
          <w:rtl/>
        </w:rPr>
        <w:t>יצאנו ממנו בשלום. באר</w:t>
      </w:r>
      <w:r w:rsidR="00C975B7">
        <w:rPr>
          <w:rtl/>
        </w:rPr>
        <w:t>-</w:t>
      </w:r>
      <w:r w:rsidRPr="00E53590">
        <w:rPr>
          <w:rtl/>
        </w:rPr>
        <w:t>יעקב, בפאתי ראשון</w:t>
      </w:r>
      <w:r w:rsidR="00C975B7">
        <w:rPr>
          <w:rtl/>
        </w:rPr>
        <w:t>-</w:t>
      </w:r>
      <w:r w:rsidRPr="00E53590">
        <w:rPr>
          <w:rtl/>
        </w:rPr>
        <w:t>לציון, עיר</w:t>
      </w:r>
      <w:r w:rsidR="00C975B7">
        <w:rPr>
          <w:rtl/>
        </w:rPr>
        <w:t xml:space="preserve"> </w:t>
      </w:r>
      <w:r w:rsidRPr="00E53590">
        <w:rPr>
          <w:rtl/>
        </w:rPr>
        <w:t>פסטורלית,</w:t>
      </w:r>
      <w:r w:rsidR="00C975B7">
        <w:rPr>
          <w:rtl/>
        </w:rPr>
        <w:t xml:space="preserve"> </w:t>
      </w:r>
      <w:r w:rsidRPr="00E53590">
        <w:rPr>
          <w:rtl/>
        </w:rPr>
        <w:t>אווירה</w:t>
      </w:r>
      <w:r w:rsidR="00C975B7">
        <w:rPr>
          <w:rtl/>
        </w:rPr>
        <w:t xml:space="preserve"> </w:t>
      </w:r>
      <w:r w:rsidRPr="00E53590">
        <w:rPr>
          <w:rtl/>
        </w:rPr>
        <w:t>מאוד נוחה, עיר שטובלת בירק, הזדעזעה ת"ק אמה על ת"ק אמה כאשר</w:t>
      </w:r>
      <w:r w:rsidR="00C975B7">
        <w:rPr>
          <w:rtl/>
        </w:rPr>
        <w:t xml:space="preserve"> </w:t>
      </w:r>
      <w:r w:rsidRPr="00E53590">
        <w:rPr>
          <w:rtl/>
        </w:rPr>
        <w:t>אסיר</w:t>
      </w:r>
      <w:r w:rsidR="00C975B7">
        <w:rPr>
          <w:rtl/>
        </w:rPr>
        <w:t xml:space="preserve"> </w:t>
      </w:r>
      <w:r w:rsidRPr="00E53590">
        <w:rPr>
          <w:rtl/>
        </w:rPr>
        <w:t>מבני המיעוטים, שנחשב בטעות למחבל, דהר בצורה מסוכנת ברחובות קריה, הפך כלי</w:t>
      </w:r>
      <w:r w:rsidR="00C975B7">
        <w:rPr>
          <w:rtl/>
        </w:rPr>
        <w:t xml:space="preserve"> </w:t>
      </w:r>
      <w:r w:rsidRPr="00E53590">
        <w:rPr>
          <w:rtl/>
        </w:rPr>
        <w:t>רכב, דרס אנשים, ורק בחסדי שמים נמנע אסון כבד מאוד.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לידיעתכם,</w:t>
      </w:r>
      <w:r w:rsidR="00C975B7">
        <w:rPr>
          <w:rtl/>
        </w:rPr>
        <w:t xml:space="preserve"> </w:t>
      </w: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אף</w:t>
      </w:r>
      <w:r w:rsidR="00C975B7">
        <w:rPr>
          <w:rtl/>
        </w:rPr>
        <w:t xml:space="preserve"> </w:t>
      </w:r>
      <w:r w:rsidRPr="00E53590">
        <w:rPr>
          <w:rtl/>
        </w:rPr>
        <w:t>שבאר</w:t>
      </w:r>
      <w:r w:rsidR="00C975B7">
        <w:rPr>
          <w:rtl/>
        </w:rPr>
        <w:t>-</w:t>
      </w:r>
      <w:r w:rsidRPr="00E53590">
        <w:rPr>
          <w:rtl/>
        </w:rPr>
        <w:t>יעקב</w:t>
      </w:r>
      <w:r w:rsidR="00C975B7">
        <w:rPr>
          <w:rtl/>
        </w:rPr>
        <w:t xml:space="preserve"> </w:t>
      </w:r>
      <w:r w:rsidRPr="00E53590">
        <w:rPr>
          <w:rtl/>
        </w:rPr>
        <w:t>היא עיר לא גדולה במיוחד, היא</w:t>
      </w:r>
      <w:r w:rsidR="00C975B7">
        <w:rPr>
          <w:rtl/>
        </w:rPr>
        <w:t xml:space="preserve"> </w:t>
      </w:r>
      <w:r w:rsidRPr="00E53590">
        <w:rPr>
          <w:rtl/>
        </w:rPr>
        <w:t>נתברכה בהרבה מוסדות חינוך, בעיקר מוסדות פנימייתיים. זמן הדהירה המטורפת של אותו</w:t>
      </w:r>
      <w:r w:rsidR="00C975B7">
        <w:rPr>
          <w:rtl/>
        </w:rPr>
        <w:t xml:space="preserve"> </w:t>
      </w:r>
      <w:r w:rsidRPr="00E53590">
        <w:rPr>
          <w:rtl/>
        </w:rPr>
        <w:t>נהג</w:t>
      </w:r>
      <w:r w:rsidR="00C975B7">
        <w:rPr>
          <w:rtl/>
        </w:rPr>
        <w:t xml:space="preserve"> </w:t>
      </w:r>
      <w:r w:rsidRPr="00E53590">
        <w:rPr>
          <w:rtl/>
        </w:rPr>
        <w:t>שאיבד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את העשתונות </w:t>
      </w:r>
      <w:r w:rsidR="00C975B7">
        <w:rPr>
          <w:rtl/>
        </w:rPr>
        <w:t>–</w:t>
      </w:r>
      <w:r w:rsidRPr="00E53590">
        <w:rPr>
          <w:rtl/>
        </w:rPr>
        <w:t xml:space="preserve"> ונחשב, כפי שאמרתי, בטעות למחבל </w:t>
      </w:r>
      <w:r w:rsidR="00C975B7">
        <w:rPr>
          <w:rtl/>
        </w:rPr>
        <w:t>–</w:t>
      </w:r>
      <w:r w:rsidRPr="00E53590">
        <w:rPr>
          <w:rtl/>
        </w:rPr>
        <w:t xml:space="preserve"> הוא הזמן שכל תלמידי</w:t>
      </w:r>
      <w:r w:rsidR="00C975B7">
        <w:rPr>
          <w:rtl/>
        </w:rPr>
        <w:t xml:space="preserve"> </w:t>
      </w:r>
      <w:r w:rsidRPr="00E53590">
        <w:rPr>
          <w:rtl/>
        </w:rPr>
        <w:t>הפנימיות</w:t>
      </w:r>
      <w:r w:rsidR="00C975B7">
        <w:rPr>
          <w:rtl/>
        </w:rPr>
        <w:t xml:space="preserve"> </w:t>
      </w:r>
      <w:r w:rsidRPr="00E53590">
        <w:rPr>
          <w:rtl/>
        </w:rPr>
        <w:t>היו</w:t>
      </w:r>
      <w:r w:rsidR="00C975B7">
        <w:rPr>
          <w:rtl/>
        </w:rPr>
        <w:t xml:space="preserve"> </w:t>
      </w:r>
      <w:r w:rsidRPr="00E53590">
        <w:rPr>
          <w:rtl/>
        </w:rPr>
        <w:t>בחוץ ותלמידי בית</w:t>
      </w:r>
      <w:r w:rsidR="00C975B7">
        <w:rPr>
          <w:rtl/>
        </w:rPr>
        <w:t>-</w:t>
      </w:r>
      <w:r w:rsidRPr="00E53590">
        <w:rPr>
          <w:rtl/>
        </w:rPr>
        <w:t>הספר עזבו או חזרו לפנימייה. בתאונה האחרונה הוא</w:t>
      </w:r>
      <w:r w:rsidR="00C975B7">
        <w:rPr>
          <w:rtl/>
        </w:rPr>
        <w:t xml:space="preserve"> </w:t>
      </w:r>
      <w:r w:rsidRPr="00E53590">
        <w:rPr>
          <w:rtl/>
        </w:rPr>
        <w:t>התנגש ממש בפתח מוסד חשוב מאוד, ובנסי נסים נמנע אסון כבד.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כמובן</w:t>
      </w:r>
      <w:r w:rsidR="00C975B7">
        <w:rPr>
          <w:rtl/>
        </w:rPr>
        <w:t xml:space="preserve"> – </w:t>
      </w:r>
      <w:r w:rsidRPr="00E53590">
        <w:rPr>
          <w:rtl/>
        </w:rPr>
        <w:t>והתשובה</w:t>
      </w:r>
      <w:r w:rsidR="00C975B7">
        <w:rPr>
          <w:rtl/>
        </w:rPr>
        <w:t xml:space="preserve"> </w:t>
      </w:r>
      <w:r w:rsidRPr="00E53590">
        <w:rPr>
          <w:rtl/>
        </w:rPr>
        <w:t>יכולה</w:t>
      </w:r>
      <w:r w:rsidR="00C975B7">
        <w:rPr>
          <w:rtl/>
        </w:rPr>
        <w:t xml:space="preserve"> </w:t>
      </w:r>
      <w:r w:rsidRPr="00E53590">
        <w:rPr>
          <w:rtl/>
        </w:rPr>
        <w:t>להיות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די צודקת </w:t>
      </w:r>
      <w:r w:rsidR="00C975B7">
        <w:rPr>
          <w:rtl/>
        </w:rPr>
        <w:t>–</w:t>
      </w:r>
      <w:r w:rsidRPr="00E53590">
        <w:rPr>
          <w:rtl/>
        </w:rPr>
        <w:t xml:space="preserve"> אי</w:t>
      </w:r>
      <w:r w:rsidR="00C975B7">
        <w:rPr>
          <w:rtl/>
        </w:rPr>
        <w:t>-</w:t>
      </w:r>
      <w:r w:rsidRPr="00E53590">
        <w:rPr>
          <w:rtl/>
        </w:rPr>
        <w:t>אפשר לסגור הרמטית כל מטורף</w:t>
      </w:r>
      <w:r w:rsidR="00C975B7">
        <w:rPr>
          <w:rtl/>
        </w:rPr>
        <w:t xml:space="preserve"> </w:t>
      </w:r>
      <w:r w:rsidRPr="00E53590">
        <w:rPr>
          <w:rtl/>
        </w:rPr>
        <w:t>שדוהר.</w:t>
      </w:r>
      <w:r w:rsidR="00C975B7">
        <w:rPr>
          <w:rtl/>
        </w:rPr>
        <w:t xml:space="preserve"> </w:t>
      </w:r>
      <w:r w:rsidRPr="00E53590">
        <w:rPr>
          <w:rtl/>
        </w:rPr>
        <w:t>אבל,</w:t>
      </w:r>
      <w:r w:rsidR="00C975B7">
        <w:rPr>
          <w:rtl/>
        </w:rPr>
        <w:t xml:space="preserve"> </w:t>
      </w:r>
      <w:r w:rsidRPr="00E53590">
        <w:rPr>
          <w:rtl/>
        </w:rPr>
        <w:t>רבותי, הרי היום קיימים מחסומי משטרה, בדיקות פתע, והאיש הזה סחב,</w:t>
      </w:r>
      <w:r w:rsidR="00C975B7">
        <w:rPr>
          <w:rtl/>
        </w:rPr>
        <w:t xml:space="preserve"> </w:t>
      </w:r>
      <w:r w:rsidRPr="00E53590">
        <w:rPr>
          <w:rtl/>
        </w:rPr>
        <w:t>גנב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הרכב,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ה"סובארו</w:t>
      </w:r>
      <w:r w:rsidR="00C975B7">
        <w:rPr>
          <w:rtl/>
        </w:rPr>
        <w:t xml:space="preserve"> </w:t>
      </w:r>
      <w:r w:rsidRPr="00E53590">
        <w:rPr>
          <w:rtl/>
        </w:rPr>
        <w:t>לגאסי",</w:t>
      </w:r>
      <w:r w:rsidR="00C975B7">
        <w:rPr>
          <w:rtl/>
        </w:rPr>
        <w:t xml:space="preserve"> </w:t>
      </w:r>
      <w:r w:rsidRPr="00E53590">
        <w:rPr>
          <w:rtl/>
        </w:rPr>
        <w:t>בפתח</w:t>
      </w:r>
      <w:r w:rsidR="00C975B7">
        <w:rPr>
          <w:rtl/>
        </w:rPr>
        <w:t>-</w:t>
      </w:r>
      <w:r w:rsidRPr="00E53590">
        <w:rPr>
          <w:rtl/>
        </w:rPr>
        <w:t>תקווה, ועבר דרך שהיא כל כולה במרכז</w:t>
      </w:r>
      <w:r w:rsidR="00C975B7">
        <w:rPr>
          <w:rtl/>
        </w:rPr>
        <w:t xml:space="preserve"> </w:t>
      </w:r>
      <w:r w:rsidRPr="00E53590">
        <w:rPr>
          <w:rtl/>
        </w:rPr>
        <w:t>העצבים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מדינת</w:t>
      </w:r>
      <w:r w:rsidR="00C975B7">
        <w:rPr>
          <w:rtl/>
        </w:rPr>
        <w:t xml:space="preserve"> </w:t>
      </w:r>
      <w:r w:rsidRPr="00E53590">
        <w:rPr>
          <w:rtl/>
        </w:rPr>
        <w:t>ישראל,</w:t>
      </w:r>
      <w:r w:rsidR="00C975B7">
        <w:rPr>
          <w:rtl/>
        </w:rPr>
        <w:t xml:space="preserve"> </w:t>
      </w:r>
      <w:r w:rsidRPr="00E53590">
        <w:rPr>
          <w:rtl/>
        </w:rPr>
        <w:t>צפופת</w:t>
      </w:r>
      <w:r w:rsidR="00C975B7">
        <w:rPr>
          <w:rtl/>
        </w:rPr>
        <w:t xml:space="preserve"> </w:t>
      </w:r>
      <w:r w:rsidRPr="00E53590">
        <w:rPr>
          <w:rtl/>
        </w:rPr>
        <w:t>אוכלוסין.</w:t>
      </w:r>
      <w:r w:rsidR="00C975B7">
        <w:rPr>
          <w:rtl/>
        </w:rPr>
        <w:t xml:space="preserve"> </w:t>
      </w:r>
      <w:r w:rsidRPr="00E53590">
        <w:rPr>
          <w:rtl/>
        </w:rPr>
        <w:t>חס ושלום, לו היה זה באמת מחבל עם</w:t>
      </w:r>
      <w:r w:rsidR="00C975B7">
        <w:rPr>
          <w:rtl/>
        </w:rPr>
        <w:t xml:space="preserve"> </w:t>
      </w:r>
      <w:r w:rsidRPr="00E53590">
        <w:rPr>
          <w:rtl/>
        </w:rPr>
        <w:t>כוונות</w:t>
      </w:r>
      <w:r w:rsidR="00C975B7">
        <w:rPr>
          <w:rtl/>
        </w:rPr>
        <w:t xml:space="preserve"> </w:t>
      </w:r>
      <w:r w:rsidRPr="00E53590">
        <w:rPr>
          <w:rtl/>
        </w:rPr>
        <w:t>זדוניות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מתאבד</w:t>
      </w:r>
      <w:r w:rsidR="00C975B7">
        <w:rPr>
          <w:rtl/>
        </w:rPr>
        <w:t xml:space="preserve"> </w:t>
      </w:r>
      <w:r w:rsidRPr="00E53590">
        <w:rPr>
          <w:rtl/>
        </w:rPr>
        <w:t>שיעי, מין קאמיקז מודרני כזה, הרי זה היה יכול להיות</w:t>
      </w:r>
      <w:r w:rsidR="00C975B7">
        <w:rPr>
          <w:rtl/>
        </w:rPr>
        <w:t xml:space="preserve"> </w:t>
      </w:r>
      <w:r w:rsidRPr="00E53590">
        <w:rPr>
          <w:rtl/>
        </w:rPr>
        <w:t>אסון,</w:t>
      </w:r>
      <w:r w:rsidR="00C975B7">
        <w:rPr>
          <w:rtl/>
        </w:rPr>
        <w:t xml:space="preserve"> </w:t>
      </w:r>
      <w:r w:rsidRPr="00E53590">
        <w:rPr>
          <w:rtl/>
        </w:rPr>
        <w:t>טרגדיה כבדה מאוד.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אין לי שום ספק שהאמצעים שנוקטת המשטרה לאחרונה </w:t>
      </w:r>
      <w:r w:rsidR="00C975B7">
        <w:rPr>
          <w:rtl/>
        </w:rPr>
        <w:t>–</w:t>
      </w:r>
      <w:r w:rsidRPr="00E53590">
        <w:rPr>
          <w:rtl/>
        </w:rPr>
        <w:t xml:space="preserve"> ואני</w:t>
      </w:r>
      <w:r w:rsidR="00C975B7">
        <w:rPr>
          <w:rtl/>
        </w:rPr>
        <w:t xml:space="preserve"> </w:t>
      </w:r>
      <w:r w:rsidRPr="00E53590">
        <w:rPr>
          <w:rtl/>
        </w:rPr>
        <w:t>רואה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מחסומי הפתע והביקורת </w:t>
      </w:r>
      <w:r w:rsidR="00C975B7">
        <w:rPr>
          <w:rtl/>
        </w:rPr>
        <w:t>–</w:t>
      </w:r>
      <w:r w:rsidRPr="00E53590">
        <w:rPr>
          <w:rtl/>
        </w:rPr>
        <w:t xml:space="preserve"> הם יעילים, אבל כנראה</w:t>
      </w:r>
      <w:r w:rsidR="00C975B7">
        <w:rPr>
          <w:rtl/>
        </w:rPr>
        <w:t xml:space="preserve"> </w:t>
      </w:r>
      <w:r w:rsidRPr="00E53590">
        <w:rPr>
          <w:rtl/>
        </w:rPr>
        <w:t>לא דיים, וחייבים להגביר</w:t>
      </w:r>
      <w:r w:rsidR="00C975B7">
        <w:rPr>
          <w:rtl/>
        </w:rPr>
        <w:t xml:space="preserve"> </w:t>
      </w:r>
      <w:r w:rsidRPr="00E53590">
        <w:rPr>
          <w:rtl/>
        </w:rPr>
        <w:t>אותם,</w:t>
      </w:r>
      <w:r w:rsidR="00C975B7">
        <w:rPr>
          <w:rtl/>
        </w:rPr>
        <w:t xml:space="preserve"> </w:t>
      </w:r>
      <w:r w:rsidRPr="00E53590">
        <w:rPr>
          <w:rtl/>
        </w:rPr>
        <w:t>מכיוון</w:t>
      </w:r>
      <w:r w:rsidR="00C975B7">
        <w:rPr>
          <w:rtl/>
        </w:rPr>
        <w:t xml:space="preserve"> </w:t>
      </w:r>
      <w:r w:rsidRPr="00E53590">
        <w:rPr>
          <w:rtl/>
        </w:rPr>
        <w:t>שבנס</w:t>
      </w:r>
      <w:r w:rsidR="00C975B7">
        <w:rPr>
          <w:rtl/>
        </w:rPr>
        <w:t xml:space="preserve"> </w:t>
      </w:r>
      <w:r w:rsidRPr="00E53590">
        <w:rPr>
          <w:rtl/>
        </w:rPr>
        <w:t>גדול</w:t>
      </w:r>
      <w:r w:rsidR="00C975B7">
        <w:rPr>
          <w:rtl/>
        </w:rPr>
        <w:t xml:space="preserve"> </w:t>
      </w:r>
      <w:r w:rsidRPr="00E53590">
        <w:rPr>
          <w:rtl/>
        </w:rPr>
        <w:t>נמנע</w:t>
      </w:r>
      <w:r w:rsidR="00C975B7">
        <w:rPr>
          <w:rtl/>
        </w:rPr>
        <w:t xml:space="preserve"> </w:t>
      </w:r>
      <w:r w:rsidRPr="00E53590">
        <w:rPr>
          <w:rtl/>
        </w:rPr>
        <w:t>אסון</w:t>
      </w:r>
      <w:r w:rsidR="00C975B7">
        <w:rPr>
          <w:rtl/>
        </w:rPr>
        <w:t xml:space="preserve"> </w:t>
      </w:r>
      <w:r w:rsidRPr="00E53590">
        <w:rPr>
          <w:rtl/>
        </w:rPr>
        <w:t>כבד מאוד, שהיה, חס ושלום, גובה מחיר כבד</w:t>
      </w:r>
      <w:r w:rsidR="00C975B7">
        <w:rPr>
          <w:rtl/>
        </w:rPr>
        <w:t xml:space="preserve"> </w:t>
      </w:r>
      <w:r w:rsidRPr="00E53590">
        <w:rPr>
          <w:rtl/>
        </w:rPr>
        <w:t>מנשוא.</w:t>
      </w:r>
      <w:r w:rsidR="00C975B7">
        <w:rPr>
          <w:rtl/>
        </w:rPr>
        <w:t xml:space="preserve"> </w:t>
      </w:r>
      <w:r w:rsidRPr="00E53590">
        <w:rPr>
          <w:rtl/>
        </w:rPr>
        <w:t>מכיוון</w:t>
      </w:r>
      <w:r w:rsidR="00C975B7">
        <w:rPr>
          <w:rtl/>
        </w:rPr>
        <w:t xml:space="preserve"> </w:t>
      </w:r>
      <w:r w:rsidRPr="00E53590">
        <w:rPr>
          <w:rtl/>
        </w:rPr>
        <w:t>שהנוהל הוא תמיד לבדוק כמעט</w:t>
      </w:r>
      <w:r w:rsidR="00C975B7">
        <w:rPr>
          <w:rtl/>
        </w:rPr>
        <w:t>-</w:t>
      </w:r>
      <w:r w:rsidRPr="00E53590">
        <w:rPr>
          <w:rtl/>
        </w:rPr>
        <w:t>תאונה, כאן היתה כמעט</w:t>
      </w:r>
      <w:r w:rsidR="00C975B7">
        <w:rPr>
          <w:rtl/>
        </w:rPr>
        <w:t>-</w:t>
      </w:r>
      <w:r w:rsidRPr="00E53590">
        <w:rPr>
          <w:rtl/>
        </w:rPr>
        <w:t>חבלה ביום שוק,</w:t>
      </w:r>
      <w:r w:rsidR="00C975B7">
        <w:rPr>
          <w:rtl/>
        </w:rPr>
        <w:t xml:space="preserve"> </w:t>
      </w:r>
      <w:r w:rsidRPr="00E53590">
        <w:rPr>
          <w:rtl/>
        </w:rPr>
        <w:t>והשם</w:t>
      </w:r>
      <w:r w:rsidR="00C975B7">
        <w:rPr>
          <w:rtl/>
        </w:rPr>
        <w:t xml:space="preserve"> </w:t>
      </w:r>
      <w:r w:rsidRPr="00E53590">
        <w:rPr>
          <w:rtl/>
        </w:rPr>
        <w:t xml:space="preserve">ירחם </w:t>
      </w:r>
      <w:r w:rsidR="00C975B7">
        <w:rPr>
          <w:rtl/>
        </w:rPr>
        <w:t>–</w:t>
      </w:r>
      <w:r w:rsidRPr="00E53590">
        <w:rPr>
          <w:rtl/>
        </w:rPr>
        <w:t xml:space="preserve"> בלי שום קונוטציה לאסון שקרה בבוסניה ביום שוק </w:t>
      </w:r>
      <w:r w:rsidR="00C975B7">
        <w:rPr>
          <w:rtl/>
        </w:rPr>
        <w:t>–</w:t>
      </w:r>
      <w:r w:rsidRPr="00E53590">
        <w:rPr>
          <w:rtl/>
        </w:rPr>
        <w:t xml:space="preserve"> זה היה יכול להיות,</w:t>
      </w:r>
      <w:r w:rsidR="00C975B7">
        <w:rPr>
          <w:rtl/>
        </w:rPr>
        <w:t xml:space="preserve"> </w:t>
      </w:r>
      <w:r w:rsidRPr="00E53590">
        <w:rPr>
          <w:rtl/>
        </w:rPr>
        <w:t>חס וחלילה, שאני לא אפתח פה לשטן, דבר חמור מאוד.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רבותי,</w:t>
      </w:r>
      <w:r w:rsidR="00C975B7">
        <w:rPr>
          <w:rtl/>
        </w:rPr>
        <w:t xml:space="preserve"> </w:t>
      </w:r>
      <w:r w:rsidRPr="00E53590">
        <w:rPr>
          <w:rtl/>
        </w:rPr>
        <w:t>כשאנחנו</w:t>
      </w:r>
      <w:r w:rsidR="00C975B7">
        <w:rPr>
          <w:rtl/>
        </w:rPr>
        <w:t xml:space="preserve"> </w:t>
      </w:r>
      <w:r w:rsidRPr="00E53590">
        <w:rPr>
          <w:rtl/>
        </w:rPr>
        <w:t>עוסקים</w:t>
      </w:r>
      <w:r w:rsidR="00C975B7">
        <w:rPr>
          <w:rtl/>
        </w:rPr>
        <w:t xml:space="preserve"> </w:t>
      </w:r>
      <w:r w:rsidRPr="00E53590">
        <w:rPr>
          <w:rtl/>
        </w:rPr>
        <w:t>בנושא הביטחון והבטיחות, אני לא יכול שלא להגיב על</w:t>
      </w:r>
      <w:r w:rsidR="00C975B7">
        <w:rPr>
          <w:rtl/>
        </w:rPr>
        <w:t xml:space="preserve"> </w:t>
      </w:r>
      <w:r w:rsidRPr="00E53590">
        <w:rPr>
          <w:rtl/>
        </w:rPr>
        <w:t>ההתקפות</w:t>
      </w:r>
      <w:r w:rsidR="00C975B7">
        <w:rPr>
          <w:rtl/>
        </w:rPr>
        <w:t xml:space="preserve"> </w:t>
      </w:r>
      <w:r w:rsidRPr="00E53590">
        <w:rPr>
          <w:rtl/>
        </w:rPr>
        <w:t>חסרות</w:t>
      </w:r>
      <w:r w:rsidR="00C975B7">
        <w:rPr>
          <w:rtl/>
        </w:rPr>
        <w:t xml:space="preserve"> </w:t>
      </w:r>
      <w:r w:rsidRPr="00E53590">
        <w:rPr>
          <w:rtl/>
        </w:rPr>
        <w:t>הרסן</w:t>
      </w:r>
      <w:r w:rsidR="00C975B7">
        <w:rPr>
          <w:rtl/>
        </w:rPr>
        <w:t xml:space="preserve"> </w:t>
      </w:r>
      <w:r w:rsidRPr="00E53590">
        <w:rPr>
          <w:rtl/>
        </w:rPr>
        <w:t>נגד</w:t>
      </w:r>
      <w:r w:rsidR="00C975B7">
        <w:rPr>
          <w:rtl/>
        </w:rPr>
        <w:t xml:space="preserve"> </w:t>
      </w:r>
      <w:r w:rsidRPr="00E53590">
        <w:rPr>
          <w:rtl/>
        </w:rPr>
        <w:t>הרמטכ"ל</w:t>
      </w:r>
      <w:r w:rsidR="00C975B7">
        <w:rPr>
          <w:rtl/>
        </w:rPr>
        <w:t xml:space="preserve"> </w:t>
      </w:r>
      <w:r w:rsidRPr="00E53590">
        <w:rPr>
          <w:rtl/>
        </w:rPr>
        <w:t>אהוד</w:t>
      </w:r>
      <w:r w:rsidR="00C975B7">
        <w:rPr>
          <w:rtl/>
        </w:rPr>
        <w:t xml:space="preserve"> </w:t>
      </w:r>
      <w:r w:rsidRPr="00E53590">
        <w:rPr>
          <w:rtl/>
        </w:rPr>
        <w:t>ברק, ואני פונה לכל יפי הנפש: כאשר הם</w:t>
      </w:r>
      <w:r w:rsidR="00C975B7">
        <w:rPr>
          <w:rtl/>
        </w:rPr>
        <w:t xml:space="preserve"> </w:t>
      </w:r>
      <w:r w:rsidRPr="00E53590">
        <w:rPr>
          <w:rtl/>
        </w:rPr>
        <w:t>משכנעים</w:t>
      </w:r>
      <w:r w:rsidR="00C975B7">
        <w:rPr>
          <w:rtl/>
        </w:rPr>
        <w:t xml:space="preserve"> </w:t>
      </w:r>
      <w:r w:rsidRPr="00E53590">
        <w:rPr>
          <w:rtl/>
        </w:rPr>
        <w:t>אותנו</w:t>
      </w:r>
      <w:r w:rsidR="00C975B7">
        <w:rPr>
          <w:rtl/>
        </w:rPr>
        <w:t xml:space="preserve"> </w:t>
      </w:r>
      <w:r w:rsidRPr="00E53590">
        <w:rPr>
          <w:rtl/>
        </w:rPr>
        <w:t xml:space="preserve">בנחיצות ובחשיבות השלום </w:t>
      </w:r>
      <w:r w:rsidR="00C975B7">
        <w:rPr>
          <w:rtl/>
        </w:rPr>
        <w:t>–</w:t>
      </w:r>
      <w:r w:rsidRPr="00E53590">
        <w:rPr>
          <w:rtl/>
        </w:rPr>
        <w:t xml:space="preserve"> ואני לא מזלזל בזה </w:t>
      </w:r>
      <w:r w:rsidR="00C975B7">
        <w:rPr>
          <w:rtl/>
        </w:rPr>
        <w:t>–</w:t>
      </w:r>
      <w:r w:rsidRPr="00E53590">
        <w:rPr>
          <w:rtl/>
        </w:rPr>
        <w:t xml:space="preserve"> מה הם אומרים לנו?</w:t>
      </w:r>
      <w:r w:rsidR="00C975B7">
        <w:rPr>
          <w:rtl/>
        </w:rPr>
        <w:t xml:space="preserve"> </w:t>
      </w:r>
      <w:r w:rsidRPr="00E53590">
        <w:rPr>
          <w:rtl/>
        </w:rPr>
        <w:t>יהיה</w:t>
      </w:r>
      <w:r w:rsidR="00C975B7">
        <w:rPr>
          <w:rtl/>
        </w:rPr>
        <w:t xml:space="preserve"> </w:t>
      </w:r>
      <w:r w:rsidRPr="00E53590">
        <w:rPr>
          <w:rtl/>
        </w:rPr>
        <w:t>שלום וביטחון; אין ביטחון בלי שלום ואין שלום בלי ביטחון. אני מסכים, אדוני</w:t>
      </w:r>
      <w:r w:rsidR="00C975B7">
        <w:rPr>
          <w:rtl/>
        </w:rPr>
        <w:t xml:space="preserve"> </w:t>
      </w:r>
      <w:r w:rsidRPr="00E53590">
        <w:rPr>
          <w:rtl/>
        </w:rPr>
        <w:t>השר,</w:t>
      </w:r>
      <w:r w:rsidR="00C975B7">
        <w:rPr>
          <w:rtl/>
        </w:rPr>
        <w:t xml:space="preserve"> </w:t>
      </w:r>
      <w:r w:rsidRPr="00E53590">
        <w:rPr>
          <w:rtl/>
        </w:rPr>
        <w:t>אלה שני צדי המטבע.</w:t>
      </w:r>
      <w:r w:rsidR="00C975B7">
        <w:rPr>
          <w:rtl/>
        </w:rPr>
        <w:t xml:space="preserve"> </w:t>
      </w:r>
      <w:r w:rsidRPr="00E53590">
        <w:rPr>
          <w:rtl/>
        </w:rPr>
        <w:t>אלא אני, שאינני מבין גדול בביטחון ואינני פרופסור ולא</w:t>
      </w:r>
      <w:r w:rsidR="00C975B7">
        <w:rPr>
          <w:rtl/>
        </w:rPr>
        <w:t xml:space="preserve"> </w:t>
      </w:r>
      <w:r w:rsidRPr="00E53590">
        <w:rPr>
          <w:rtl/>
        </w:rPr>
        <w:t>מומחה לביטחון, כל הזמן שכנעו אותי ואמרו לי: אבל אתה יודע שיש אנשי מקצוע, ובראש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הפירמידה האחראית הזאת </w:t>
      </w:r>
      <w:r w:rsidR="00C975B7">
        <w:rPr>
          <w:rtl/>
        </w:rPr>
        <w:t>–</w:t>
      </w:r>
      <w:r w:rsidRPr="00E53590">
        <w:rPr>
          <w:rtl/>
        </w:rPr>
        <w:t xml:space="preserve"> ואני חושב שהיא מאוד אחראית </w:t>
      </w:r>
      <w:r w:rsidR="00C975B7">
        <w:rPr>
          <w:rtl/>
        </w:rPr>
        <w:t>–</w:t>
      </w:r>
      <w:r w:rsidRPr="00E53590">
        <w:rPr>
          <w:rtl/>
        </w:rPr>
        <w:t xml:space="preserve"> עומד הרמטכ"ל.</w:t>
      </w:r>
      <w:r w:rsidR="00C975B7">
        <w:rPr>
          <w:rtl/>
        </w:rPr>
        <w:t xml:space="preserve"> </w:t>
      </w:r>
      <w:r w:rsidRPr="00E53590">
        <w:rPr>
          <w:rtl/>
        </w:rPr>
        <w:t>והנה היום,</w:t>
      </w:r>
      <w:r w:rsidR="00C975B7">
        <w:rPr>
          <w:rtl/>
        </w:rPr>
        <w:t xml:space="preserve"> </w:t>
      </w:r>
      <w:r w:rsidRPr="00E53590">
        <w:rPr>
          <w:rtl/>
        </w:rPr>
        <w:t>פתאום,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רק</w:t>
      </w:r>
      <w:r w:rsidR="00C975B7">
        <w:rPr>
          <w:rtl/>
        </w:rPr>
        <w:t xml:space="preserve"> </w:t>
      </w:r>
      <w:r w:rsidRPr="00E53590">
        <w:rPr>
          <w:rtl/>
        </w:rPr>
        <w:t>שאסור לו להתערב, אלא מאשימים אותו שהוא מפריע לשלום, תוקע מקלות</w:t>
      </w:r>
      <w:r w:rsidR="00C975B7">
        <w:rPr>
          <w:rtl/>
        </w:rPr>
        <w:t xml:space="preserve"> </w:t>
      </w:r>
      <w:r w:rsidRPr="00E53590">
        <w:rPr>
          <w:rtl/>
        </w:rPr>
        <w:t>בגלגלי</w:t>
      </w:r>
      <w:r w:rsidR="00C975B7">
        <w:rPr>
          <w:rtl/>
        </w:rPr>
        <w:t xml:space="preserve"> </w:t>
      </w:r>
      <w:r w:rsidRPr="00E53590">
        <w:rPr>
          <w:rtl/>
        </w:rPr>
        <w:t>השלום.</w:t>
      </w:r>
      <w:r w:rsidR="00C975B7">
        <w:rPr>
          <w:rtl/>
        </w:rPr>
        <w:t xml:space="preserve"> </w:t>
      </w:r>
      <w:r w:rsidRPr="00E53590">
        <w:rPr>
          <w:rtl/>
        </w:rPr>
        <w:t>הרי</w:t>
      </w:r>
      <w:r w:rsidR="00C975B7">
        <w:rPr>
          <w:rtl/>
        </w:rPr>
        <w:t xml:space="preserve"> </w:t>
      </w:r>
      <w:r w:rsidRPr="00E53590">
        <w:rPr>
          <w:rtl/>
        </w:rPr>
        <w:t>זו</w:t>
      </w:r>
      <w:r w:rsidR="00C975B7">
        <w:rPr>
          <w:rtl/>
        </w:rPr>
        <w:t xml:space="preserve"> </w:t>
      </w:r>
      <w:r w:rsidRPr="00E53590">
        <w:rPr>
          <w:rtl/>
        </w:rPr>
        <w:t>חוצפה</w:t>
      </w:r>
      <w:r w:rsidR="00C975B7">
        <w:rPr>
          <w:rtl/>
        </w:rPr>
        <w:t xml:space="preserve"> </w:t>
      </w:r>
      <w:r w:rsidRPr="00E53590">
        <w:rPr>
          <w:rtl/>
        </w:rPr>
        <w:t>שאין כדוגמתה, עזות מצח, לבוא ולהציע לאהוד ברק</w:t>
      </w:r>
      <w:r w:rsidR="00C975B7">
        <w:rPr>
          <w:rtl/>
        </w:rPr>
        <w:t xml:space="preserve"> </w:t>
      </w:r>
      <w:r w:rsidRPr="00E53590">
        <w:rPr>
          <w:rtl/>
        </w:rPr>
        <w:t>להצטרף</w:t>
      </w:r>
      <w:r w:rsidR="00C975B7">
        <w:rPr>
          <w:rtl/>
        </w:rPr>
        <w:t xml:space="preserve"> </w:t>
      </w:r>
      <w:r w:rsidRPr="00E53590">
        <w:rPr>
          <w:rtl/>
        </w:rPr>
        <w:t>ולהירשם</w:t>
      </w:r>
      <w:r w:rsidR="00C975B7">
        <w:rPr>
          <w:rtl/>
        </w:rPr>
        <w:t xml:space="preserve"> </w:t>
      </w:r>
      <w:r w:rsidRPr="00E53590">
        <w:rPr>
          <w:rtl/>
        </w:rPr>
        <w:t>בסניף</w:t>
      </w:r>
      <w:r w:rsidR="00C975B7">
        <w:rPr>
          <w:rtl/>
        </w:rPr>
        <w:t xml:space="preserve"> </w:t>
      </w:r>
      <w:r w:rsidRPr="00E53590">
        <w:rPr>
          <w:rtl/>
        </w:rPr>
        <w:t>הקרוב לביתו כדי להיכנס לפוליטיקה. כך סותמים פיות של מי</w:t>
      </w:r>
      <w:r w:rsidR="00C975B7">
        <w:rPr>
          <w:rtl/>
        </w:rPr>
        <w:t xml:space="preserve"> </w:t>
      </w:r>
      <w:r w:rsidRPr="00E53590">
        <w:rPr>
          <w:rtl/>
        </w:rPr>
        <w:t>שדואג</w:t>
      </w:r>
      <w:r w:rsidR="00C975B7">
        <w:rPr>
          <w:rtl/>
        </w:rPr>
        <w:t xml:space="preserve"> </w:t>
      </w:r>
      <w:r w:rsidRPr="00E53590">
        <w:rPr>
          <w:rtl/>
        </w:rPr>
        <w:t>לביטחון ישראל בצורה מקצועית, ביבושת מקצועית ובאחריות אמת? במה אתם תבואו</w:t>
      </w:r>
      <w:r w:rsidR="00C975B7">
        <w:rPr>
          <w:rtl/>
        </w:rPr>
        <w:t xml:space="preserve"> </w:t>
      </w:r>
      <w:r w:rsidRPr="00E53590">
        <w:rPr>
          <w:rtl/>
        </w:rPr>
        <w:t>לשכנע</w:t>
      </w:r>
      <w:r w:rsidR="00C975B7">
        <w:rPr>
          <w:rtl/>
        </w:rPr>
        <w:t xml:space="preserve"> </w:t>
      </w:r>
      <w:r w:rsidRPr="00E53590">
        <w:rPr>
          <w:rtl/>
        </w:rPr>
        <w:t>אותנו,</w:t>
      </w:r>
      <w:r w:rsidR="00C975B7">
        <w:rPr>
          <w:rtl/>
        </w:rPr>
        <w:t xml:space="preserve"> </w:t>
      </w:r>
      <w:r w:rsidRPr="00E53590">
        <w:rPr>
          <w:rtl/>
        </w:rPr>
        <w:t>רבותי</w:t>
      </w:r>
      <w:r w:rsidR="00C975B7">
        <w:rPr>
          <w:rtl/>
        </w:rPr>
        <w:t xml:space="preserve"> </w:t>
      </w:r>
      <w:r w:rsidRPr="00E53590">
        <w:rPr>
          <w:rtl/>
        </w:rPr>
        <w:t>רודפי</w:t>
      </w:r>
      <w:r w:rsidR="00C975B7">
        <w:rPr>
          <w:rtl/>
        </w:rPr>
        <w:t xml:space="preserve"> </w:t>
      </w:r>
      <w:r w:rsidRPr="00E53590">
        <w:rPr>
          <w:rtl/>
        </w:rPr>
        <w:t>השלום, במה, אם האיש שאתם אומרים עליו כל הזמן שהוא</w:t>
      </w:r>
      <w:r w:rsidR="00C975B7">
        <w:rPr>
          <w:rtl/>
        </w:rPr>
        <w:t xml:space="preserve"> </w:t>
      </w:r>
      <w:r w:rsidRPr="00E53590">
        <w:rPr>
          <w:rtl/>
        </w:rPr>
        <w:t>אחראי</w:t>
      </w:r>
      <w:r w:rsidR="00C975B7">
        <w:rPr>
          <w:rtl/>
        </w:rPr>
        <w:t xml:space="preserve"> – </w:t>
      </w:r>
      <w:r w:rsidRPr="00E53590">
        <w:rPr>
          <w:rtl/>
        </w:rPr>
        <w:t>ואחראי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רק</w:t>
      </w:r>
      <w:r w:rsidR="00C975B7">
        <w:rPr>
          <w:rtl/>
        </w:rPr>
        <w:t xml:space="preserve"> </w:t>
      </w:r>
      <w:r w:rsidRPr="00E53590">
        <w:rPr>
          <w:rtl/>
        </w:rPr>
        <w:t>מבחינת אחריות צה"לית, אלא אחראי גם מבחינת כל ההשלכות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והתוצאות של שלום ישראל וביטחון ישראל </w:t>
      </w:r>
      <w:r w:rsidR="00C975B7">
        <w:rPr>
          <w:rtl/>
        </w:rPr>
        <w:t>–</w:t>
      </w:r>
      <w:r w:rsidRPr="00E53590">
        <w:rPr>
          <w:rtl/>
        </w:rPr>
        <w:t xml:space="preserve"> אתם אומרים עליו עכשיו שהוא כבר לא ראוי,</w:t>
      </w:r>
      <w:r w:rsidR="00C975B7">
        <w:rPr>
          <w:rtl/>
        </w:rPr>
        <w:t xml:space="preserve"> </w:t>
      </w:r>
      <w:r w:rsidRPr="00E53590">
        <w:rPr>
          <w:rtl/>
        </w:rPr>
        <w:t>הוא כבר פסול?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ד' שילנסקי: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עזרן, אני רוצה להפנות תשומת לב כבודו, שאומנם נהוג שחברי הכנסת</w:t>
      </w:r>
      <w:r w:rsidR="00C975B7">
        <w:rPr>
          <w:rtl/>
        </w:rPr>
        <w:t xml:space="preserve"> </w:t>
      </w:r>
      <w:r w:rsidRPr="00E53590">
        <w:rPr>
          <w:rtl/>
        </w:rPr>
        <w:t>במסגרת</w:t>
      </w:r>
      <w:r w:rsidR="00C975B7">
        <w:rPr>
          <w:rtl/>
        </w:rPr>
        <w:t xml:space="preserve"> </w:t>
      </w:r>
      <w:r w:rsidRPr="00E53590">
        <w:rPr>
          <w:rtl/>
        </w:rPr>
        <w:t>הזמן</w:t>
      </w:r>
      <w:r w:rsidR="00C975B7">
        <w:rPr>
          <w:rtl/>
        </w:rPr>
        <w:t xml:space="preserve"> </w:t>
      </w:r>
      <w:r w:rsidRPr="00E53590">
        <w:rPr>
          <w:rtl/>
        </w:rPr>
        <w:t>סוטים</w:t>
      </w:r>
      <w:r w:rsidR="00C975B7">
        <w:rPr>
          <w:rtl/>
        </w:rPr>
        <w:t xml:space="preserve"> </w:t>
      </w:r>
      <w:r w:rsidRPr="00E53590">
        <w:rPr>
          <w:rtl/>
        </w:rPr>
        <w:t>מהנושא,</w:t>
      </w:r>
      <w:r w:rsidR="00C975B7">
        <w:rPr>
          <w:rtl/>
        </w:rPr>
        <w:t xml:space="preserve"> </w:t>
      </w:r>
      <w:r w:rsidRPr="00E53590">
        <w:rPr>
          <w:rtl/>
        </w:rPr>
        <w:t>אבל חובתו של יושב</w:t>
      </w:r>
      <w:r w:rsidR="00C975B7">
        <w:rPr>
          <w:rtl/>
        </w:rPr>
        <w:t>-</w:t>
      </w:r>
      <w:r w:rsidRPr="00E53590">
        <w:rPr>
          <w:rtl/>
        </w:rPr>
        <w:t>ראש הישיבה להפנות את תשומת הלב</w:t>
      </w:r>
      <w:r w:rsidR="00C975B7">
        <w:rPr>
          <w:rtl/>
        </w:rPr>
        <w:t xml:space="preserve"> </w:t>
      </w:r>
      <w:r w:rsidRPr="00E53590">
        <w:rPr>
          <w:rtl/>
        </w:rPr>
        <w:t>לכך.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אני מבין שכבודו רוצה לקשר בין זה לבין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יוסף עזרן (ש"ס):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בהחלט, זה נושא של ביטחון ובטיחות.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שרת העבודה והרווחה א' נמיר: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איך זה מתקשר?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יוסף עזרן (ש"ס):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אגיד לכם איך.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ד' שילנסקי: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אתה,</w:t>
      </w:r>
      <w:r w:rsidR="00C975B7">
        <w:rPr>
          <w:rtl/>
        </w:rPr>
        <w:t xml:space="preserve"> </w:t>
      </w:r>
      <w:r w:rsidRPr="00E53590">
        <w:rPr>
          <w:rtl/>
        </w:rPr>
        <w:t>כתלמיד</w:t>
      </w:r>
      <w:r w:rsidR="00C975B7">
        <w:rPr>
          <w:rtl/>
        </w:rPr>
        <w:t xml:space="preserve"> </w:t>
      </w:r>
      <w:r w:rsidRPr="00E53590">
        <w:rPr>
          <w:rtl/>
        </w:rPr>
        <w:t>חכם,</w:t>
      </w:r>
      <w:r w:rsidR="00C975B7">
        <w:rPr>
          <w:rtl/>
        </w:rPr>
        <w:t xml:space="preserve"> </w:t>
      </w:r>
      <w:r w:rsidRPr="00E53590">
        <w:rPr>
          <w:rtl/>
        </w:rPr>
        <w:t>בוודאי תמצא את הדרך לקשר. אבל הייתי מבקש לקשר, על מנת</w:t>
      </w:r>
      <w:r w:rsidR="00C975B7">
        <w:rPr>
          <w:rtl/>
        </w:rPr>
        <w:t xml:space="preserve"> </w:t>
      </w:r>
      <w:r w:rsidRPr="00E53590">
        <w:rPr>
          <w:rtl/>
        </w:rPr>
        <w:t>שלא יהיה כאילו אני אפשרתי לסטות לגמרי מהנושא.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יוסף עזרן (ש"ס):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בהחלט, אדוני היושב</w:t>
      </w:r>
      <w:r w:rsidR="00C975B7">
        <w:rPr>
          <w:rtl/>
        </w:rPr>
        <w:t>-</w:t>
      </w:r>
      <w:r w:rsidRPr="00E53590">
        <w:rPr>
          <w:rtl/>
        </w:rPr>
        <w:t>ראש, אני מודה לך.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העניין</w:t>
      </w:r>
      <w:r w:rsidR="00C975B7">
        <w:rPr>
          <w:rtl/>
        </w:rPr>
        <w:t xml:space="preserve"> </w:t>
      </w:r>
      <w:r w:rsidRPr="00E53590">
        <w:rPr>
          <w:rtl/>
        </w:rPr>
        <w:t>הוא פשוט</w:t>
      </w:r>
      <w:r w:rsidR="00C975B7">
        <w:rPr>
          <w:rtl/>
        </w:rPr>
        <w:t xml:space="preserve"> </w:t>
      </w:r>
      <w:r w:rsidRPr="00E53590">
        <w:rPr>
          <w:rtl/>
        </w:rPr>
        <w:t>מאוד. הרי כאן היה נושא בטיחותי ממדרגה ראשונה. וכאשר זה</w:t>
      </w:r>
      <w:r w:rsidR="00C975B7">
        <w:rPr>
          <w:rtl/>
        </w:rPr>
        <w:t xml:space="preserve"> </w:t>
      </w:r>
      <w:r w:rsidRPr="00E53590">
        <w:rPr>
          <w:rtl/>
        </w:rPr>
        <w:t>נוגע</w:t>
      </w:r>
      <w:r w:rsidR="00C975B7">
        <w:rPr>
          <w:rtl/>
        </w:rPr>
        <w:t xml:space="preserve"> </w:t>
      </w:r>
      <w:r w:rsidRPr="00E53590">
        <w:rPr>
          <w:rtl/>
        </w:rPr>
        <w:t>לביטחון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ישראל,</w:t>
      </w:r>
      <w:r w:rsidR="00C975B7">
        <w:rPr>
          <w:rtl/>
        </w:rPr>
        <w:t xml:space="preserve"> </w:t>
      </w: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גבול</w:t>
      </w:r>
      <w:r w:rsidR="00C975B7">
        <w:rPr>
          <w:rtl/>
        </w:rPr>
        <w:t xml:space="preserve"> </w:t>
      </w:r>
      <w:r w:rsidRPr="00E53590">
        <w:rPr>
          <w:rtl/>
        </w:rPr>
        <w:t>ואין</w:t>
      </w:r>
      <w:r w:rsidR="00C975B7">
        <w:rPr>
          <w:rtl/>
        </w:rPr>
        <w:t xml:space="preserve"> </w:t>
      </w:r>
      <w:r w:rsidRPr="00E53590">
        <w:rPr>
          <w:rtl/>
        </w:rPr>
        <w:t>עניין של חציית קווים. כל דבר שנוגע</w:t>
      </w:r>
      <w:r w:rsidR="00C975B7">
        <w:rPr>
          <w:rtl/>
        </w:rPr>
        <w:t xml:space="preserve"> </w:t>
      </w:r>
      <w:r w:rsidRPr="00E53590">
        <w:rPr>
          <w:rtl/>
        </w:rPr>
        <w:t>לביטחון</w:t>
      </w:r>
      <w:r w:rsidR="00C975B7">
        <w:rPr>
          <w:rtl/>
        </w:rPr>
        <w:t xml:space="preserve"> </w:t>
      </w:r>
      <w:r w:rsidRPr="00E53590">
        <w:rPr>
          <w:rtl/>
        </w:rPr>
        <w:t>האומה קשור קשר הדוק ושזור חוליה בתוך חוליה; מכיוון שהתערערות של מערכת</w:t>
      </w:r>
      <w:r w:rsidR="00C975B7">
        <w:rPr>
          <w:rtl/>
        </w:rPr>
        <w:t xml:space="preserve"> </w:t>
      </w:r>
      <w:r w:rsidRPr="00E53590">
        <w:rPr>
          <w:rtl/>
        </w:rPr>
        <w:t>ביטחונית</w:t>
      </w:r>
      <w:r w:rsidR="00C975B7">
        <w:rPr>
          <w:rtl/>
        </w:rPr>
        <w:t xml:space="preserve"> </w:t>
      </w:r>
      <w:r w:rsidRPr="00E53590">
        <w:rPr>
          <w:rtl/>
        </w:rPr>
        <w:t>אחת</w:t>
      </w:r>
      <w:r w:rsidR="00C975B7">
        <w:rPr>
          <w:rtl/>
        </w:rPr>
        <w:t xml:space="preserve"> </w:t>
      </w:r>
      <w:r w:rsidRPr="00E53590">
        <w:rPr>
          <w:rtl/>
        </w:rPr>
        <w:t>גורמת</w:t>
      </w:r>
      <w:r w:rsidR="00C975B7">
        <w:rPr>
          <w:rtl/>
        </w:rPr>
        <w:t xml:space="preserve"> </w:t>
      </w:r>
      <w:r w:rsidRPr="00E53590">
        <w:rPr>
          <w:rtl/>
        </w:rPr>
        <w:t>לקריסה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מערכת אחרת. זו אקסיומה קיימת, ולצערי הרב היא</w:t>
      </w:r>
      <w:r w:rsidR="00C975B7">
        <w:rPr>
          <w:rtl/>
        </w:rPr>
        <w:t xml:space="preserve"> </w:t>
      </w:r>
      <w:r w:rsidRPr="00E53590">
        <w:rPr>
          <w:rtl/>
        </w:rPr>
        <w:t>מבוססת על עובדות ואי</w:t>
      </w:r>
      <w:r w:rsidR="00C975B7">
        <w:rPr>
          <w:rtl/>
        </w:rPr>
        <w:t>-</w:t>
      </w:r>
      <w:r w:rsidRPr="00E53590">
        <w:rPr>
          <w:rtl/>
        </w:rPr>
        <w:t>אפשר להתעלם ממנה.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לכן,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אדוני השר, אני מבקש </w:t>
      </w:r>
      <w:r w:rsidR="00C975B7">
        <w:rPr>
          <w:rtl/>
        </w:rPr>
        <w:t>–</w:t>
      </w:r>
      <w:r w:rsidRPr="00E53590">
        <w:rPr>
          <w:rtl/>
        </w:rPr>
        <w:t xml:space="preserve"> אני באמת מצטער על שהטרדתי אותו בנושא אחר, אבל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משוכנע</w:t>
      </w:r>
      <w:r w:rsidR="00C975B7">
        <w:rPr>
          <w:rtl/>
        </w:rPr>
        <w:t xml:space="preserve"> </w:t>
      </w:r>
      <w:r w:rsidRPr="00E53590">
        <w:rPr>
          <w:rtl/>
        </w:rPr>
        <w:t>שהמשטרה</w:t>
      </w:r>
      <w:r w:rsidR="00C975B7">
        <w:rPr>
          <w:rtl/>
        </w:rPr>
        <w:t xml:space="preserve"> </w:t>
      </w:r>
      <w:r w:rsidRPr="00E53590">
        <w:rPr>
          <w:rtl/>
        </w:rPr>
        <w:t>תנקוט</w:t>
      </w:r>
      <w:r w:rsidR="00C975B7">
        <w:rPr>
          <w:rtl/>
        </w:rPr>
        <w:t xml:space="preserve"> </w:t>
      </w:r>
      <w:r w:rsidRPr="00E53590">
        <w:rPr>
          <w:rtl/>
        </w:rPr>
        <w:t>את כל האמצעים כדי שמקרים כאלה של כמעט תאונה, כמעט</w:t>
      </w:r>
      <w:r w:rsidR="00C975B7">
        <w:rPr>
          <w:rtl/>
        </w:rPr>
        <w:t xml:space="preserve"> </w:t>
      </w:r>
      <w:r w:rsidRPr="00E53590">
        <w:rPr>
          <w:rtl/>
        </w:rPr>
        <w:t>חבלה</w:t>
      </w:r>
      <w:r w:rsidR="00C975B7">
        <w:rPr>
          <w:rtl/>
        </w:rPr>
        <w:t xml:space="preserve"> </w:t>
      </w:r>
      <w:r w:rsidRPr="00E53590">
        <w:rPr>
          <w:rtl/>
        </w:rPr>
        <w:t>אסונית, שנמנעה ברגע האחרון, לא יקרו שוב, ואתם תסיקו את המסקנות ותפיקו את</w:t>
      </w:r>
      <w:r w:rsidR="00C975B7">
        <w:rPr>
          <w:rtl/>
        </w:rPr>
        <w:t xml:space="preserve"> </w:t>
      </w:r>
      <w:r w:rsidRPr="00E53590">
        <w:rPr>
          <w:rtl/>
        </w:rPr>
        <w:t>הלקחים.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זאת, מצאתי לנכון לומר, שההתקפות האלה, הבלתי</w:t>
      </w:r>
      <w:r w:rsidR="00C975B7">
        <w:rPr>
          <w:rtl/>
        </w:rPr>
        <w:t>-</w:t>
      </w:r>
      <w:r w:rsidRPr="00E53590">
        <w:rPr>
          <w:rtl/>
        </w:rPr>
        <w:t>מרוסנות והבלתי</w:t>
      </w:r>
      <w:r w:rsidR="00C975B7">
        <w:rPr>
          <w:rtl/>
        </w:rPr>
        <w:t>-</w:t>
      </w:r>
      <w:r w:rsidRPr="00E53590">
        <w:rPr>
          <w:rtl/>
        </w:rPr>
        <w:t>צודקות, על</w:t>
      </w:r>
      <w:r w:rsidR="00C975B7">
        <w:rPr>
          <w:rtl/>
        </w:rPr>
        <w:t xml:space="preserve"> </w:t>
      </w:r>
      <w:r w:rsidRPr="00E53590">
        <w:rPr>
          <w:rtl/>
        </w:rPr>
        <w:t>האיש</w:t>
      </w:r>
      <w:r w:rsidR="00C975B7">
        <w:rPr>
          <w:rtl/>
        </w:rPr>
        <w:t xml:space="preserve"> </w:t>
      </w:r>
      <w:r w:rsidRPr="00E53590">
        <w:rPr>
          <w:rtl/>
        </w:rPr>
        <w:t>הממונה</w:t>
      </w:r>
      <w:r w:rsidR="00C975B7">
        <w:rPr>
          <w:rtl/>
        </w:rPr>
        <w:t xml:space="preserve"> </w:t>
      </w:r>
      <w:r w:rsidRPr="00E53590">
        <w:rPr>
          <w:rtl/>
        </w:rPr>
        <w:t>על ביטחון האומה, בכל אופן כך התפקיד שלו, אני חושב שאי</w:t>
      </w:r>
      <w:r w:rsidR="00C975B7">
        <w:rPr>
          <w:rtl/>
        </w:rPr>
        <w:t>-</w:t>
      </w:r>
      <w:r w:rsidRPr="00E53590">
        <w:rPr>
          <w:rtl/>
        </w:rPr>
        <w:t>אפשר לערער</w:t>
      </w:r>
      <w:r w:rsidR="00C975B7">
        <w:rPr>
          <w:rtl/>
        </w:rPr>
        <w:t xml:space="preserve"> </w:t>
      </w:r>
      <w:r w:rsidRPr="00E53590">
        <w:rPr>
          <w:rtl/>
        </w:rPr>
        <w:t>את המעמד שלו ולקפח אותו מלחוות דעה.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כך</w:t>
      </w:r>
      <w:r w:rsidR="00C975B7">
        <w:rPr>
          <w:rtl/>
        </w:rPr>
        <w:t xml:space="preserve"> </w:t>
      </w:r>
      <w:r w:rsidRPr="00E53590">
        <w:rPr>
          <w:rtl/>
        </w:rPr>
        <w:t>היה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הזמן.</w:t>
      </w:r>
      <w:r w:rsidR="00C975B7">
        <w:rPr>
          <w:rtl/>
        </w:rPr>
        <w:t xml:space="preserve"> </w:t>
      </w:r>
      <w:r w:rsidRPr="00E53590">
        <w:rPr>
          <w:rtl/>
        </w:rPr>
        <w:t>הרמטכ"ל בשנת 1948, יגאל ידין, היה שותף לשיחות רודוס,</w:t>
      </w:r>
      <w:r w:rsidR="00C975B7">
        <w:rPr>
          <w:rtl/>
        </w:rPr>
        <w:t xml:space="preserve"> </w:t>
      </w:r>
      <w:r w:rsidRPr="00E53590">
        <w:rPr>
          <w:rtl/>
        </w:rPr>
        <w:t xml:space="preserve">כידוע, וגם אהרן יריב היה שותף להסכם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אברהם פורז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הרמטכ"ל אז היה יעקב דורי ולא יגאל ידין.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יוסף עזרן (ש"ס):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 משנה, אז הוא היה הסגן שאחר כך היה רמטכ"ל.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אברהם פורז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יותר טוב שלא תדבר על התרומה הפוליטית שלו.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יוסף עזרן (ש"ס):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</w:t>
      </w:r>
      <w:r w:rsidR="00C975B7">
        <w:rPr>
          <w:rtl/>
        </w:rPr>
        <w:t xml:space="preserve"> </w:t>
      </w:r>
      <w:r w:rsidRPr="00E53590">
        <w:rPr>
          <w:rtl/>
        </w:rPr>
        <w:t>רבה.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משנה</w:t>
      </w:r>
      <w:r w:rsidR="00C975B7">
        <w:rPr>
          <w:rtl/>
        </w:rPr>
        <w:t xml:space="preserve"> </w:t>
      </w:r>
      <w:r w:rsidRPr="00E53590">
        <w:rPr>
          <w:rtl/>
        </w:rPr>
        <w:t>התרומה</w:t>
      </w:r>
      <w:r w:rsidR="00C975B7">
        <w:rPr>
          <w:rtl/>
        </w:rPr>
        <w:t xml:space="preserve"> </w:t>
      </w:r>
      <w:r w:rsidRPr="00E53590">
        <w:rPr>
          <w:rtl/>
        </w:rPr>
        <w:t>הפוליטית,</w:t>
      </w:r>
      <w:r w:rsidR="00C975B7">
        <w:rPr>
          <w:rtl/>
        </w:rPr>
        <w:t xml:space="preserve"> </w:t>
      </w: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כאשר מדובר על תרומה לביטחון</w:t>
      </w:r>
      <w:r w:rsidR="00C975B7">
        <w:rPr>
          <w:rtl/>
        </w:rPr>
        <w:t xml:space="preserve"> </w:t>
      </w:r>
      <w:r w:rsidRPr="00E53590">
        <w:rPr>
          <w:rtl/>
        </w:rPr>
        <w:t>ישראל,</w:t>
      </w:r>
      <w:r w:rsidR="00C975B7">
        <w:rPr>
          <w:rtl/>
        </w:rPr>
        <w:t xml:space="preserve"> </w:t>
      </w:r>
      <w:r w:rsidRPr="00E53590">
        <w:rPr>
          <w:rtl/>
        </w:rPr>
        <w:t>תעמוד</w:t>
      </w:r>
      <w:r w:rsidR="00C975B7">
        <w:rPr>
          <w:rtl/>
        </w:rPr>
        <w:t xml:space="preserve"> </w:t>
      </w:r>
      <w:r w:rsidRPr="00E53590">
        <w:rPr>
          <w:rtl/>
        </w:rPr>
        <w:t>בבקשה</w:t>
      </w:r>
      <w:r w:rsidR="00C975B7">
        <w:rPr>
          <w:rtl/>
        </w:rPr>
        <w:t xml:space="preserve"> </w:t>
      </w:r>
      <w:r w:rsidRPr="00E53590">
        <w:rPr>
          <w:rtl/>
        </w:rPr>
        <w:t>דום</w:t>
      </w:r>
      <w:r w:rsidR="00C975B7">
        <w:rPr>
          <w:rtl/>
        </w:rPr>
        <w:t xml:space="preserve"> </w:t>
      </w:r>
      <w:r w:rsidRPr="00E53590">
        <w:rPr>
          <w:rtl/>
        </w:rPr>
        <w:t>בדרך</w:t>
      </w:r>
      <w:r w:rsidR="00C975B7">
        <w:rPr>
          <w:rtl/>
        </w:rPr>
        <w:t xml:space="preserve"> </w:t>
      </w:r>
      <w:r w:rsidRPr="00E53590">
        <w:rPr>
          <w:rtl/>
        </w:rPr>
        <w:t>ארץ. אני חושב שתרומתו לביטחון ישראל היתה מאוד</w:t>
      </w:r>
      <w:r w:rsidR="00C975B7">
        <w:rPr>
          <w:rtl/>
        </w:rPr>
        <w:t xml:space="preserve"> </w:t>
      </w:r>
      <w:r w:rsidRPr="00E53590">
        <w:rPr>
          <w:rtl/>
        </w:rPr>
        <w:t>חשובה, ואין לך מה לערער על זה.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מבקש שהמליאה תדון בנושא הזה, הנוגע לביטחון ישראל ונוגע לעתיד של כולנו</w:t>
      </w:r>
      <w:r w:rsidR="00C975B7">
        <w:rPr>
          <w:rtl/>
        </w:rPr>
        <w:t xml:space="preserve"> </w:t>
      </w:r>
      <w:r w:rsidRPr="00E53590">
        <w:rPr>
          <w:rtl/>
        </w:rPr>
        <w:t>ושל בנינו.</w:t>
      </w:r>
      <w:r w:rsidR="00C975B7">
        <w:rPr>
          <w:rtl/>
        </w:rPr>
        <w:t xml:space="preserve"> </w:t>
      </w:r>
      <w:r w:rsidRPr="00E53590">
        <w:rPr>
          <w:rtl/>
        </w:rPr>
        <w:t>תודה.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ד' שילנסקי: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לחבר הכנסת כבוד הרב עזרן.</w:t>
      </w:r>
      <w:r w:rsidR="00C975B7">
        <w:rPr>
          <w:rtl/>
        </w:rPr>
        <w:t xml:space="preserve"> </w:t>
      </w:r>
      <w:r w:rsidRPr="00E53590">
        <w:rPr>
          <w:rtl/>
        </w:rPr>
        <w:t>אדוני, כבוד שר המשטרה, הבמה לרשותך.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כנסת</w:t>
      </w:r>
      <w:r w:rsidR="00C975B7">
        <w:rPr>
          <w:rtl/>
        </w:rPr>
        <w:t xml:space="preserve"> </w:t>
      </w:r>
      <w:r w:rsidRPr="00E53590">
        <w:rPr>
          <w:rtl/>
        </w:rPr>
        <w:t>נכבדה, אני בוודאי פטור מלהתייחס לחלק הנוגע לצה"ל</w:t>
      </w:r>
      <w:r w:rsidR="00C975B7">
        <w:rPr>
          <w:rtl/>
        </w:rPr>
        <w:t xml:space="preserve"> </w:t>
      </w:r>
      <w:r w:rsidRPr="00E53590">
        <w:rPr>
          <w:rtl/>
        </w:rPr>
        <w:t>ולרמטכ"ל בדבריו של חבר הכנסת יוסף עזרן.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יכול לומר, שאני מסכים אתו בתיאור המקרה שהוא העלה בהצעתו לסדר</w:t>
      </w:r>
      <w:r w:rsidR="00C975B7">
        <w:rPr>
          <w:rtl/>
        </w:rPr>
        <w:t>-</w:t>
      </w:r>
      <w:r w:rsidRPr="00E53590">
        <w:rPr>
          <w:rtl/>
        </w:rPr>
        <w:t>היום.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מצא, אני עומד לבקש להעביר הצעה לוועדת הפנים, נא תשומת לבך.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יהושע מצא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פשוט</w:t>
      </w:r>
      <w:r w:rsidR="00C975B7">
        <w:rPr>
          <w:rtl/>
        </w:rPr>
        <w:t xml:space="preserve"> </w:t>
      </w:r>
      <w:r w:rsidRPr="00E53590">
        <w:rPr>
          <w:rtl/>
        </w:rPr>
        <w:t>שאלתי,</w:t>
      </w:r>
      <w:r w:rsidR="00C975B7">
        <w:rPr>
          <w:rtl/>
        </w:rPr>
        <w:t xml:space="preserve"> </w:t>
      </w:r>
      <w:r w:rsidRPr="00E53590">
        <w:rPr>
          <w:rtl/>
        </w:rPr>
        <w:t>האם בדבריך תהיה גם כן כוונה לגיוס חברי סיעת העבודה, כי</w:t>
      </w:r>
      <w:r w:rsidR="00C975B7">
        <w:rPr>
          <w:rtl/>
        </w:rPr>
        <w:t xml:space="preserve"> </w:t>
      </w:r>
      <w:r w:rsidRPr="00E53590">
        <w:rPr>
          <w:rtl/>
        </w:rPr>
        <w:t>קודם הפתעת אותנו, 30 איש פרצו פנימה. אז יש כוונה כזאת או אין, אדוני?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אין, אין.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ד' שילנסקי: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אתה יכול להיות רגוע.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 יוסף עזרן אף פעם לא מציע הצעה שמחייבת גיוסי פתע. הוא אדם שקול,</w:t>
      </w:r>
      <w:r w:rsidR="00C975B7">
        <w:rPr>
          <w:rtl/>
        </w:rPr>
        <w:t xml:space="preserve"> </w:t>
      </w:r>
      <w:r w:rsidRPr="00E53590">
        <w:rPr>
          <w:rtl/>
        </w:rPr>
        <w:t>הגיש הצעה ואני אתייחס אליה.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מנע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זה נורא שאתה אומר אדם שקול, כי זה כאילו בניגוד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ד' שילנסקי: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רבותי, הומור זה דבר טוב, אבל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המשטרה מ' שחל: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בתאריך</w:t>
      </w:r>
      <w:r w:rsidR="00C975B7">
        <w:rPr>
          <w:rtl/>
        </w:rPr>
        <w:t xml:space="preserve"> </w:t>
      </w:r>
      <w:r w:rsidRPr="00E53590">
        <w:rPr>
          <w:rtl/>
        </w:rPr>
        <w:t>7</w:t>
      </w:r>
      <w:r w:rsidR="00C975B7">
        <w:rPr>
          <w:rtl/>
        </w:rPr>
        <w:t xml:space="preserve"> </w:t>
      </w:r>
      <w:r w:rsidRPr="00E53590">
        <w:rPr>
          <w:rtl/>
        </w:rPr>
        <w:t>בפברואר 1994, סמוך לשעה 14:30, בבאר</w:t>
      </w:r>
      <w:r w:rsidR="00C975B7">
        <w:rPr>
          <w:rtl/>
        </w:rPr>
        <w:t>-</w:t>
      </w:r>
      <w:r w:rsidRPr="00E53590">
        <w:rPr>
          <w:rtl/>
        </w:rPr>
        <w:t>יעקב, הבחינו</w:t>
      </w:r>
      <w:r w:rsidR="00C975B7">
        <w:rPr>
          <w:rtl/>
        </w:rPr>
        <w:t xml:space="preserve"> </w:t>
      </w:r>
      <w:r w:rsidRPr="00E53590">
        <w:rPr>
          <w:rtl/>
        </w:rPr>
        <w:t>אזרחים</w:t>
      </w:r>
      <w:r w:rsidR="00C975B7">
        <w:rPr>
          <w:rtl/>
        </w:rPr>
        <w:t xml:space="preserve"> </w:t>
      </w:r>
      <w:r w:rsidRPr="00E53590">
        <w:rPr>
          <w:rtl/>
        </w:rPr>
        <w:t>ברכב "סובארו" שנסע במהירות גבוהה, ביצע עקיפות מסוכנות וסיכן עוברי אורח</w:t>
      </w:r>
      <w:r w:rsidR="00C975B7">
        <w:rPr>
          <w:rtl/>
        </w:rPr>
        <w:t xml:space="preserve"> </w:t>
      </w:r>
      <w:r w:rsidRPr="00E53590">
        <w:rPr>
          <w:rtl/>
        </w:rPr>
        <w:t>וכלי</w:t>
      </w:r>
      <w:r w:rsidR="00C975B7">
        <w:rPr>
          <w:rtl/>
        </w:rPr>
        <w:t xml:space="preserve"> </w:t>
      </w:r>
      <w:r w:rsidRPr="00E53590">
        <w:rPr>
          <w:rtl/>
        </w:rPr>
        <w:t>רכב</w:t>
      </w:r>
      <w:r w:rsidR="00C975B7">
        <w:rPr>
          <w:rtl/>
        </w:rPr>
        <w:t xml:space="preserve"> </w:t>
      </w:r>
      <w:r w:rsidRPr="00E53590">
        <w:rPr>
          <w:rtl/>
        </w:rPr>
        <w:t>שנעו</w:t>
      </w:r>
      <w:r w:rsidR="00C975B7">
        <w:rPr>
          <w:rtl/>
        </w:rPr>
        <w:t xml:space="preserve"> </w:t>
      </w:r>
      <w:r w:rsidRPr="00E53590">
        <w:rPr>
          <w:rtl/>
        </w:rPr>
        <w:t>בכביש.</w:t>
      </w:r>
      <w:r w:rsidR="00C975B7">
        <w:rPr>
          <w:rtl/>
        </w:rPr>
        <w:t xml:space="preserve"> </w:t>
      </w:r>
      <w:r w:rsidRPr="00E53590">
        <w:rPr>
          <w:rtl/>
        </w:rPr>
        <w:t>במהלך הנסיעה פגע הנהג בהולכת רגל וברח מן המקום. בהמשך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פגע</w:t>
      </w:r>
      <w:r w:rsidR="00C975B7">
        <w:rPr>
          <w:rtl/>
        </w:rPr>
        <w:t xml:space="preserve"> </w:t>
      </w:r>
      <w:r w:rsidRPr="00E53590">
        <w:rPr>
          <w:rtl/>
        </w:rPr>
        <w:t>בשני</w:t>
      </w:r>
      <w:r w:rsidR="00C975B7">
        <w:rPr>
          <w:rtl/>
        </w:rPr>
        <w:t xml:space="preserve"> </w:t>
      </w:r>
      <w:r w:rsidRPr="00E53590">
        <w:rPr>
          <w:rtl/>
        </w:rPr>
        <w:t>כלי רכב.</w:t>
      </w:r>
      <w:r w:rsidR="00C975B7">
        <w:rPr>
          <w:rtl/>
        </w:rPr>
        <w:t xml:space="preserve"> </w:t>
      </w:r>
      <w:r w:rsidRPr="00E53590">
        <w:rPr>
          <w:rtl/>
        </w:rPr>
        <w:t>בהגיעו ליד בניין הישיבה במקום איבד הנהג את השליטה על</w:t>
      </w:r>
      <w:r w:rsidR="00C975B7">
        <w:rPr>
          <w:rtl/>
        </w:rPr>
        <w:t xml:space="preserve"> </w:t>
      </w:r>
      <w:r w:rsidRPr="00E53590">
        <w:rPr>
          <w:rtl/>
        </w:rPr>
        <w:t>הרכב,</w:t>
      </w:r>
      <w:r w:rsidR="00C975B7">
        <w:rPr>
          <w:rtl/>
        </w:rPr>
        <w:t xml:space="preserve"> </w:t>
      </w:r>
      <w:r w:rsidRPr="00E53590">
        <w:rPr>
          <w:rtl/>
        </w:rPr>
        <w:t>התנגש</w:t>
      </w:r>
      <w:r w:rsidR="00C975B7">
        <w:rPr>
          <w:rtl/>
        </w:rPr>
        <w:t xml:space="preserve"> </w:t>
      </w:r>
      <w:r w:rsidRPr="00E53590">
        <w:rPr>
          <w:rtl/>
        </w:rPr>
        <w:t>ברכב</w:t>
      </w:r>
      <w:r w:rsidR="00C975B7">
        <w:rPr>
          <w:rtl/>
        </w:rPr>
        <w:t xml:space="preserve"> </w:t>
      </w:r>
      <w:r w:rsidRPr="00E53590">
        <w:rPr>
          <w:rtl/>
        </w:rPr>
        <w:t>אחר</w:t>
      </w:r>
      <w:r w:rsidR="00C975B7">
        <w:rPr>
          <w:rtl/>
        </w:rPr>
        <w:t xml:space="preserve"> </w:t>
      </w:r>
      <w:r w:rsidRPr="00E53590">
        <w:rPr>
          <w:rtl/>
        </w:rPr>
        <w:t>ונבלם.</w:t>
      </w:r>
      <w:r w:rsidR="00C975B7">
        <w:rPr>
          <w:rtl/>
        </w:rPr>
        <w:t xml:space="preserve"> </w:t>
      </w:r>
      <w:r w:rsidRPr="00E53590">
        <w:rPr>
          <w:rtl/>
        </w:rPr>
        <w:t>כמה אזרחים שהיו במקום האירוע השתלטו על החשוד,</w:t>
      </w:r>
      <w:r w:rsidR="00C975B7">
        <w:rPr>
          <w:rtl/>
        </w:rPr>
        <w:t xml:space="preserve"> </w:t>
      </w:r>
      <w:r w:rsidRPr="00E53590">
        <w:rPr>
          <w:rtl/>
        </w:rPr>
        <w:t>ושוטרים שהגיעו למקום עצרו אותו.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מדובר</w:t>
      </w:r>
      <w:r w:rsidR="00C975B7">
        <w:rPr>
          <w:rtl/>
        </w:rPr>
        <w:t xml:space="preserve"> </w:t>
      </w:r>
      <w:r w:rsidRPr="00E53590">
        <w:rPr>
          <w:rtl/>
        </w:rPr>
        <w:t>באדם</w:t>
      </w:r>
      <w:r w:rsidR="00C975B7">
        <w:rPr>
          <w:rtl/>
        </w:rPr>
        <w:t xml:space="preserve"> </w:t>
      </w:r>
      <w:r w:rsidRPr="00E53590">
        <w:rPr>
          <w:rtl/>
        </w:rPr>
        <w:t>שעבר כמה עבירות בעבר.</w:t>
      </w:r>
      <w:r w:rsidR="00C975B7">
        <w:rPr>
          <w:rtl/>
        </w:rPr>
        <w:t xml:space="preserve"> </w:t>
      </w:r>
      <w:r w:rsidRPr="00E53590">
        <w:rPr>
          <w:rtl/>
        </w:rPr>
        <w:t>מאסרו האחרון היה למשך ארבע שנים וחצי,</w:t>
      </w:r>
      <w:r w:rsidR="00C975B7">
        <w:rPr>
          <w:rtl/>
        </w:rPr>
        <w:t xml:space="preserve"> </w:t>
      </w:r>
      <w:r w:rsidRPr="00E53590">
        <w:rPr>
          <w:rtl/>
        </w:rPr>
        <w:t>והוא התחיל לרצותו מ</w:t>
      </w:r>
      <w:r w:rsidR="00C975B7">
        <w:rPr>
          <w:rtl/>
        </w:rPr>
        <w:t>-</w:t>
      </w:r>
      <w:r w:rsidRPr="00E53590">
        <w:rPr>
          <w:rtl/>
        </w:rPr>
        <w:t>25 במאי 1989. הוא שוחרר ברשיון אסיר במרס 1992, והרשיון היה</w:t>
      </w:r>
      <w:r w:rsidR="00C975B7">
        <w:rPr>
          <w:rtl/>
        </w:rPr>
        <w:t xml:space="preserve"> </w:t>
      </w:r>
      <w:r w:rsidRPr="00E53590">
        <w:rPr>
          <w:rtl/>
        </w:rPr>
        <w:t>בתוקף עד ל</w:t>
      </w:r>
      <w:r w:rsidR="00C975B7">
        <w:rPr>
          <w:rtl/>
        </w:rPr>
        <w:t>-</w:t>
      </w:r>
      <w:r w:rsidRPr="00E53590">
        <w:rPr>
          <w:rtl/>
        </w:rPr>
        <w:t>24 בנובמבר 1993.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הוא נלקח לתחנת משטרת רמלה ונפתחו נגדו תיק חקירה פלילי ותיק תאונת דרכים.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בהחלט</w:t>
      </w:r>
      <w:r w:rsidR="00C975B7">
        <w:rPr>
          <w:rtl/>
        </w:rPr>
        <w:t xml:space="preserve"> </w:t>
      </w:r>
      <w:r w:rsidRPr="00E53590">
        <w:rPr>
          <w:rtl/>
        </w:rPr>
        <w:t>חושב, שהיה</w:t>
      </w:r>
      <w:r w:rsidR="00C975B7">
        <w:rPr>
          <w:rtl/>
        </w:rPr>
        <w:t xml:space="preserve"> </w:t>
      </w:r>
      <w:r w:rsidRPr="00E53590">
        <w:rPr>
          <w:rtl/>
        </w:rPr>
        <w:t>נס שלא היו נפגעים בנפש בהתחשב בצורת הנהיגה, במקום</w:t>
      </w:r>
      <w:r w:rsidR="00C975B7">
        <w:rPr>
          <w:rtl/>
        </w:rPr>
        <w:t xml:space="preserve"> </w:t>
      </w:r>
      <w:r w:rsidRPr="00E53590">
        <w:rPr>
          <w:rtl/>
        </w:rPr>
        <w:t>האירוע</w:t>
      </w:r>
      <w:r w:rsidR="00C975B7">
        <w:rPr>
          <w:rtl/>
        </w:rPr>
        <w:t xml:space="preserve"> </w:t>
      </w:r>
      <w:r w:rsidRPr="00E53590">
        <w:rPr>
          <w:rtl/>
        </w:rPr>
        <w:t>ובעובדה שהיו אנשים רבים במקום.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החקירה בעיצומה; בשלב זה החשוד אינו משתף פעולה עם חוקריו.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אינני</w:t>
      </w:r>
      <w:r w:rsidR="00C975B7">
        <w:rPr>
          <w:rtl/>
        </w:rPr>
        <w:t xml:space="preserve"> </w:t>
      </w:r>
      <w:r w:rsidRPr="00E53590">
        <w:rPr>
          <w:rtl/>
        </w:rPr>
        <w:t>יכול</w:t>
      </w:r>
      <w:r w:rsidR="00C975B7">
        <w:rPr>
          <w:rtl/>
        </w:rPr>
        <w:t xml:space="preserve"> </w:t>
      </w:r>
      <w:r w:rsidRPr="00E53590">
        <w:rPr>
          <w:rtl/>
        </w:rPr>
        <w:t>לומר</w:t>
      </w:r>
      <w:r w:rsidR="00C975B7">
        <w:rPr>
          <w:rtl/>
        </w:rPr>
        <w:t xml:space="preserve"> </w:t>
      </w:r>
      <w:r w:rsidRPr="00E53590">
        <w:rPr>
          <w:rtl/>
        </w:rPr>
        <w:t>יותר ממה שאמרתי, כי הנושא נמצא</w:t>
      </w:r>
      <w:r w:rsidR="00C975B7">
        <w:rPr>
          <w:rtl/>
        </w:rPr>
        <w:t xml:space="preserve"> </w:t>
      </w:r>
      <w:r w:rsidRPr="00E53590">
        <w:rPr>
          <w:rtl/>
        </w:rPr>
        <w:t>בעיצומה של חקירה. ודאי שאנחנו נתייחס אליו על כל היבטיו.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יוסף עזרן רוצה להעביר את הנושא לוועדת הפנים של הכנסת, אני</w:t>
      </w:r>
      <w:r w:rsidR="00C975B7">
        <w:rPr>
          <w:rtl/>
        </w:rPr>
        <w:t xml:space="preserve"> </w:t>
      </w:r>
      <w:r w:rsidRPr="00E53590">
        <w:rPr>
          <w:rtl/>
        </w:rPr>
        <w:t>לא אתנגד.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יוסף עזרן (ש"ס):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מסכים להצעת השר.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ד' שילנסקי: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כך,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לפנינו הצעה אחת בלבד, להעביר את הנושא לוועדת הפנים</w:t>
      </w:r>
      <w:r w:rsidR="00C975B7">
        <w:rPr>
          <w:rtl/>
        </w:rPr>
        <w:t xml:space="preserve"> </w:t>
      </w:r>
      <w:r w:rsidRPr="00E53590">
        <w:rPr>
          <w:rtl/>
        </w:rPr>
        <w:t>ואיכות הסביבה של הכנסת. נא להצביע.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צבעה מס' 16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 xml:space="preserve">עד ההצעה להעביר את הנושא לוועדה </w:t>
      </w:r>
      <w:r>
        <w:rPr>
          <w:rtl/>
        </w:rPr>
        <w:t>–</w:t>
      </w:r>
      <w:r w:rsidR="00E53590" w:rsidRPr="00E53590">
        <w:rPr>
          <w:rtl/>
        </w:rPr>
        <w:t xml:space="preserve"> 9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גד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</w:p>
    <w:p w:rsidR="00DC7191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מנעים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  <w:r>
        <w:rPr>
          <w:rtl/>
        </w:rPr>
        <w:t xml:space="preserve"> </w:t>
      </w:r>
    </w:p>
    <w:p w:rsidR="00C975B7" w:rsidRDefault="00E53590" w:rsidP="00C975B7">
      <w:pPr>
        <w:pStyle w:val="3"/>
        <w:rPr>
          <w:rtl/>
        </w:rPr>
      </w:pPr>
      <w:r w:rsidRPr="00E53590">
        <w:rPr>
          <w:rtl/>
        </w:rPr>
        <w:t>ההצעה להעביר את הנושא לוועדת הפנים ואיכות הסביבה נתקבלה.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ד' שילנסקי: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רואה שחבר הכנסת מצא יהיה שבע רצון. מעבירים אליך פרנסה, מה אתה רוצה?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ובכן,</w:t>
      </w:r>
      <w:r w:rsidR="00C975B7">
        <w:rPr>
          <w:rtl/>
        </w:rPr>
        <w:t xml:space="preserve"> </w:t>
      </w:r>
      <w:r w:rsidRPr="00E53590">
        <w:rPr>
          <w:rtl/>
        </w:rPr>
        <w:t>תשעה</w:t>
      </w:r>
      <w:r w:rsidR="00C975B7">
        <w:rPr>
          <w:rtl/>
        </w:rPr>
        <w:t xml:space="preserve"> </w:t>
      </w:r>
      <w:r w:rsidRPr="00E53590">
        <w:rPr>
          <w:rtl/>
        </w:rPr>
        <w:t>בעד,</w:t>
      </w:r>
      <w:r w:rsidR="00C975B7">
        <w:rPr>
          <w:rtl/>
        </w:rPr>
        <w:t xml:space="preserve"> </w:t>
      </w:r>
      <w:r w:rsidRPr="00E53590">
        <w:rPr>
          <w:rtl/>
        </w:rPr>
        <w:t>אין נגד, אין נמנעים. אני קובע שהצעתו של חבר הכנסת יוסף</w:t>
      </w:r>
      <w:r w:rsidR="00C975B7">
        <w:rPr>
          <w:rtl/>
        </w:rPr>
        <w:t xml:space="preserve"> </w:t>
      </w:r>
      <w:r w:rsidRPr="00E53590">
        <w:rPr>
          <w:rtl/>
        </w:rPr>
        <w:t>עזרן: השתוללות אסיר משוחרר בבאר</w:t>
      </w:r>
      <w:r w:rsidR="00C975B7">
        <w:rPr>
          <w:rtl/>
        </w:rPr>
        <w:t>-</w:t>
      </w:r>
      <w:r w:rsidRPr="00E53590">
        <w:rPr>
          <w:rtl/>
        </w:rPr>
        <w:t>יעקב, תועבר לוועדת הפנים ואיכות הסביבה.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הסעיף הבא בסדר</w:t>
      </w:r>
      <w:r w:rsidR="00C975B7">
        <w:rPr>
          <w:rtl/>
        </w:rPr>
        <w:t>-</w:t>
      </w:r>
      <w:r w:rsidRPr="00E53590">
        <w:rPr>
          <w:rtl/>
        </w:rPr>
        <w:t>היום:</w:t>
      </w:r>
      <w:r w:rsidR="00C975B7">
        <w:rPr>
          <w:rtl/>
        </w:rPr>
        <w:t xml:space="preserve"> </w:t>
      </w:r>
      <w:r w:rsidRPr="00E53590">
        <w:rPr>
          <w:rtl/>
        </w:rPr>
        <w:t>מדיניות שיכון העולים של הממשלה, מאת חבר הכנסת אפרים</w:t>
      </w:r>
      <w:r w:rsidR="00C975B7">
        <w:rPr>
          <w:rtl/>
        </w:rPr>
        <w:t xml:space="preserve"> </w:t>
      </w:r>
      <w:r w:rsidRPr="00E53590">
        <w:rPr>
          <w:rtl/>
        </w:rPr>
        <w:t>גור. איפה הוא? אני רואה שאיננו. אם כך, נמשיך הלאה.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1"/>
        <w:rPr>
          <w:rtl/>
        </w:rPr>
      </w:pPr>
      <w:bookmarkStart w:id="64" w:name="_Toc457989643"/>
      <w:r w:rsidRPr="00C975B7">
        <w:rPr>
          <w:rtl/>
        </w:rPr>
        <w:t>הצעה לסדר</w:t>
      </w:r>
      <w:r>
        <w:rPr>
          <w:rtl/>
        </w:rPr>
        <w:t>-</w:t>
      </w:r>
      <w:r w:rsidRPr="00C975B7">
        <w:rPr>
          <w:rtl/>
        </w:rPr>
        <w:t>היום</w:t>
      </w:r>
      <w:bookmarkEnd w:id="64"/>
    </w:p>
    <w:p w:rsidR="00C975B7" w:rsidRPr="00C975B7" w:rsidRDefault="00C975B7" w:rsidP="00C975B7">
      <w:pPr>
        <w:pStyle w:val="1"/>
        <w:rPr>
          <w:rtl/>
        </w:rPr>
      </w:pPr>
      <w:bookmarkStart w:id="65" w:name="_Toc457989644"/>
      <w:r w:rsidRPr="00C975B7">
        <w:rPr>
          <w:rtl/>
        </w:rPr>
        <w:t>הטבות לעיוורים</w:t>
      </w:r>
      <w:bookmarkEnd w:id="65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ד' שילנסקי: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אנו עוברים להצעה הבאה לסדר</w:t>
      </w:r>
      <w:r w:rsidR="00C975B7">
        <w:rPr>
          <w:rtl/>
        </w:rPr>
        <w:t>-</w:t>
      </w:r>
      <w:r w:rsidRPr="00E53590">
        <w:rPr>
          <w:rtl/>
        </w:rPr>
        <w:t xml:space="preserve">היום, מס' 3333: הטבות לעיוורים </w:t>
      </w:r>
      <w:r w:rsidR="00C975B7">
        <w:rPr>
          <w:rtl/>
        </w:rPr>
        <w:t>–</w:t>
      </w:r>
      <w:r w:rsidRPr="00E53590">
        <w:rPr>
          <w:rtl/>
        </w:rPr>
        <w:t xml:space="preserve"> מאת חבר הכנסת</w:t>
      </w:r>
      <w:r w:rsidR="00C975B7">
        <w:rPr>
          <w:rtl/>
        </w:rPr>
        <w:t xml:space="preserve"> </w:t>
      </w:r>
      <w:r w:rsidRPr="00E53590">
        <w:rPr>
          <w:rtl/>
        </w:rPr>
        <w:t>דוד מנע.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מנע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 לאחרונה אנו עדים לתהליך מדאיג של הידרדרות</w:t>
      </w:r>
      <w:r w:rsidR="00C975B7">
        <w:rPr>
          <w:rtl/>
        </w:rPr>
        <w:t xml:space="preserve"> </w:t>
      </w:r>
      <w:r w:rsidRPr="00E53590">
        <w:rPr>
          <w:rtl/>
        </w:rPr>
        <w:t>מואצת ושחיקה במצבם הכלכלי של העיוורים במדינת ישראל.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הבעיה מחריפה יותר בקרב המבוגרים שבהם.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באגודה</w:t>
      </w:r>
      <w:r w:rsidR="00C975B7">
        <w:rPr>
          <w:rtl/>
        </w:rPr>
        <w:t xml:space="preserve"> </w:t>
      </w:r>
      <w:r w:rsidRPr="00E53590">
        <w:rPr>
          <w:rtl/>
        </w:rPr>
        <w:t>למען</w:t>
      </w:r>
      <w:r w:rsidR="00C975B7">
        <w:rPr>
          <w:rtl/>
        </w:rPr>
        <w:t xml:space="preserve"> </w:t>
      </w:r>
      <w:r w:rsidRPr="00E53590">
        <w:rPr>
          <w:rtl/>
        </w:rPr>
        <w:t>העיוור, שהיא אגודה וולונטרית מבורכת, מטופלות משפחות רבות של</w:t>
      </w:r>
      <w:r w:rsidR="00C975B7">
        <w:rPr>
          <w:rtl/>
        </w:rPr>
        <w:t xml:space="preserve"> </w:t>
      </w:r>
      <w:r w:rsidRPr="00E53590">
        <w:rPr>
          <w:rtl/>
        </w:rPr>
        <w:t>קשישים</w:t>
      </w:r>
      <w:r w:rsidR="00C975B7">
        <w:rPr>
          <w:rtl/>
        </w:rPr>
        <w:t xml:space="preserve"> </w:t>
      </w:r>
      <w:r w:rsidRPr="00E53590">
        <w:rPr>
          <w:rtl/>
        </w:rPr>
        <w:t>עיוורים,</w:t>
      </w:r>
      <w:r w:rsidR="00C975B7">
        <w:rPr>
          <w:rtl/>
        </w:rPr>
        <w:t xml:space="preserve"> </w:t>
      </w:r>
      <w:r w:rsidRPr="00E53590">
        <w:rPr>
          <w:rtl/>
        </w:rPr>
        <w:t>המתקיימים אך ורק מקצבאות הביטוח הלאומי, כאשר הקצבאות האלה הן</w:t>
      </w:r>
      <w:r w:rsidR="00C975B7">
        <w:rPr>
          <w:rtl/>
        </w:rPr>
        <w:t xml:space="preserve"> </w:t>
      </w:r>
      <w:r w:rsidRPr="00E53590">
        <w:rPr>
          <w:rtl/>
        </w:rPr>
        <w:t>בבחינת</w:t>
      </w:r>
      <w:r w:rsidR="00C975B7">
        <w:rPr>
          <w:rtl/>
        </w:rPr>
        <w:t xml:space="preserve"> </w:t>
      </w:r>
      <w:r w:rsidRPr="00E53590">
        <w:rPr>
          <w:rtl/>
        </w:rPr>
        <w:t>לעג</w:t>
      </w:r>
      <w:r w:rsidR="00C975B7">
        <w:rPr>
          <w:rtl/>
        </w:rPr>
        <w:t xml:space="preserve"> </w:t>
      </w:r>
      <w:r w:rsidRPr="00E53590">
        <w:rPr>
          <w:rtl/>
        </w:rPr>
        <w:t>לרש</w:t>
      </w:r>
      <w:r w:rsidR="00C975B7">
        <w:rPr>
          <w:rtl/>
        </w:rPr>
        <w:t xml:space="preserve"> </w:t>
      </w:r>
      <w:r w:rsidRPr="00E53590">
        <w:rPr>
          <w:rtl/>
        </w:rPr>
        <w:t>ביחס לצורכיהם המיוחדים ולבעיותיהם הסבוכות של העיוורים במדינת</w:t>
      </w:r>
      <w:r w:rsidR="00C975B7">
        <w:rPr>
          <w:rtl/>
        </w:rPr>
        <w:t xml:space="preserve"> </w:t>
      </w:r>
      <w:r w:rsidRPr="00E53590">
        <w:rPr>
          <w:rtl/>
        </w:rPr>
        <w:t>ישראל.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קשישים</w:t>
      </w:r>
      <w:r w:rsidR="00C975B7">
        <w:rPr>
          <w:rtl/>
        </w:rPr>
        <w:t xml:space="preserve"> </w:t>
      </w:r>
      <w:r w:rsidRPr="00E53590">
        <w:rPr>
          <w:rtl/>
        </w:rPr>
        <w:t>רבים</w:t>
      </w:r>
      <w:r w:rsidR="00C975B7">
        <w:rPr>
          <w:rtl/>
        </w:rPr>
        <w:t xml:space="preserve"> </w:t>
      </w:r>
      <w:r w:rsidRPr="00E53590">
        <w:rPr>
          <w:rtl/>
        </w:rPr>
        <w:t>סובלים ממחלות כרוניות ונדרשים כיום להוציא סכומים נכבדים על</w:t>
      </w:r>
      <w:r w:rsidR="00C975B7">
        <w:rPr>
          <w:rtl/>
        </w:rPr>
        <w:t xml:space="preserve"> </w:t>
      </w:r>
      <w:r w:rsidRPr="00E53590">
        <w:rPr>
          <w:rtl/>
        </w:rPr>
        <w:t>תרופות, וכן לעמוד בהוצאות המחיה השוטפות, כגון מים, חשמל, גז וכיוצא באלה.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רובם,</w:t>
      </w:r>
      <w:r w:rsidR="00C975B7">
        <w:rPr>
          <w:rtl/>
        </w:rPr>
        <w:t xml:space="preserve"> </w:t>
      </w: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כולם,</w:t>
      </w:r>
      <w:r w:rsidR="00C975B7">
        <w:rPr>
          <w:rtl/>
        </w:rPr>
        <w:t xml:space="preserve"> </w:t>
      </w:r>
      <w:r w:rsidRPr="00E53590">
        <w:rPr>
          <w:rtl/>
        </w:rPr>
        <w:t>חיים</w:t>
      </w:r>
      <w:r w:rsidR="00C975B7">
        <w:rPr>
          <w:rtl/>
        </w:rPr>
        <w:t xml:space="preserve"> </w:t>
      </w:r>
      <w:r w:rsidRPr="00E53590">
        <w:rPr>
          <w:rtl/>
        </w:rPr>
        <w:t>מתחת לקו העוני. האגודות הוולונטריות השונות אף</w:t>
      </w:r>
      <w:r w:rsidR="00C975B7">
        <w:rPr>
          <w:rtl/>
        </w:rPr>
        <w:t xml:space="preserve"> </w:t>
      </w:r>
      <w:r w:rsidRPr="00E53590">
        <w:rPr>
          <w:rtl/>
        </w:rPr>
        <w:t>נאלצות</w:t>
      </w:r>
      <w:r w:rsidR="00C975B7">
        <w:rPr>
          <w:rtl/>
        </w:rPr>
        <w:t xml:space="preserve"> </w:t>
      </w:r>
      <w:r w:rsidRPr="00E53590">
        <w:rPr>
          <w:rtl/>
        </w:rPr>
        <w:t>לשלוח</w:t>
      </w:r>
      <w:r w:rsidR="00C975B7">
        <w:rPr>
          <w:rtl/>
        </w:rPr>
        <w:t xml:space="preserve"> </w:t>
      </w:r>
      <w:r w:rsidRPr="00E53590">
        <w:rPr>
          <w:rtl/>
        </w:rPr>
        <w:t>למשפחות</w:t>
      </w:r>
      <w:r w:rsidR="00C975B7">
        <w:rPr>
          <w:rtl/>
        </w:rPr>
        <w:t xml:space="preserve"> </w:t>
      </w:r>
      <w:r w:rsidRPr="00E53590">
        <w:rPr>
          <w:rtl/>
        </w:rPr>
        <w:t>העיוורים</w:t>
      </w:r>
      <w:r w:rsidR="00C975B7">
        <w:rPr>
          <w:rtl/>
        </w:rPr>
        <w:t xml:space="preserve"> </w:t>
      </w:r>
      <w:r w:rsidRPr="00E53590">
        <w:rPr>
          <w:rtl/>
        </w:rPr>
        <w:t>חבילות מצרכי יסוד בסיסיים מדי תקופה, כדי שלא</w:t>
      </w:r>
      <w:r w:rsidR="00C975B7">
        <w:rPr>
          <w:rtl/>
        </w:rPr>
        <w:t xml:space="preserve"> </w:t>
      </w:r>
      <w:r w:rsidRPr="00E53590">
        <w:rPr>
          <w:rtl/>
        </w:rPr>
        <w:t>יסבלו חרפת רעב במשמעותה המלאה.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לומר, שמדידת קו העוני אומנם משקפת פערים בשכר ואיננה בהכרח רעב ללחם.</w:t>
      </w:r>
      <w:r w:rsidR="00C975B7">
        <w:rPr>
          <w:rtl/>
        </w:rPr>
        <w:t xml:space="preserve"> </w:t>
      </w:r>
      <w:r w:rsidRPr="00E53590">
        <w:rPr>
          <w:rtl/>
        </w:rPr>
        <w:t>אלא</w:t>
      </w:r>
      <w:r w:rsidR="00C975B7">
        <w:rPr>
          <w:rtl/>
        </w:rPr>
        <w:t xml:space="preserve"> </w:t>
      </w:r>
      <w:r w:rsidRPr="00E53590">
        <w:rPr>
          <w:rtl/>
        </w:rPr>
        <w:t>שכאן</w:t>
      </w:r>
      <w:r w:rsidR="00C975B7">
        <w:rPr>
          <w:rtl/>
        </w:rPr>
        <w:t xml:space="preserve"> </w:t>
      </w:r>
      <w:r w:rsidRPr="00E53590">
        <w:rPr>
          <w:rtl/>
        </w:rPr>
        <w:t>קו</w:t>
      </w:r>
      <w:r w:rsidR="00C975B7">
        <w:rPr>
          <w:rtl/>
        </w:rPr>
        <w:t xml:space="preserve"> </w:t>
      </w:r>
      <w:r w:rsidRPr="00E53590">
        <w:rPr>
          <w:rtl/>
        </w:rPr>
        <w:t>העוני לגבי העיוורים במדינת ישראל, ובמיוחד לגבי הקשישים שבהם, קו</w:t>
      </w:r>
      <w:r w:rsidR="00C975B7">
        <w:rPr>
          <w:rtl/>
        </w:rPr>
        <w:t xml:space="preserve"> </w:t>
      </w:r>
      <w:r w:rsidRPr="00E53590">
        <w:rPr>
          <w:rtl/>
        </w:rPr>
        <w:t>העוני משמעו רעב לפת לחם.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החוקים</w:t>
      </w:r>
      <w:r w:rsidR="00C975B7">
        <w:rPr>
          <w:rtl/>
        </w:rPr>
        <w:t xml:space="preserve"> </w:t>
      </w:r>
      <w:r w:rsidRPr="00E53590">
        <w:rPr>
          <w:rtl/>
        </w:rPr>
        <w:t>הקיימים</w:t>
      </w:r>
      <w:r w:rsidR="00C975B7">
        <w:rPr>
          <w:rtl/>
        </w:rPr>
        <w:t xml:space="preserve"> </w:t>
      </w:r>
      <w:r w:rsidRPr="00E53590">
        <w:rPr>
          <w:rtl/>
        </w:rPr>
        <w:t>מתעלמים</w:t>
      </w:r>
      <w:r w:rsidR="00C975B7">
        <w:rPr>
          <w:rtl/>
        </w:rPr>
        <w:t xml:space="preserve"> </w:t>
      </w:r>
      <w:r w:rsidRPr="00E53590">
        <w:rPr>
          <w:rtl/>
        </w:rPr>
        <w:t>מבעיותיהם</w:t>
      </w:r>
      <w:r w:rsidR="00C975B7">
        <w:rPr>
          <w:rtl/>
        </w:rPr>
        <w:t xml:space="preserve"> </w:t>
      </w:r>
      <w:r w:rsidRPr="00E53590">
        <w:rPr>
          <w:rtl/>
        </w:rPr>
        <w:t>הייחודיות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הקשישים</w:t>
      </w:r>
      <w:r w:rsidR="00C975B7">
        <w:rPr>
          <w:rtl/>
        </w:rPr>
        <w:t xml:space="preserve"> </w:t>
      </w:r>
      <w:r w:rsidRPr="00E53590">
        <w:rPr>
          <w:rtl/>
        </w:rPr>
        <w:t>העיוורים ולא</w:t>
      </w:r>
      <w:r w:rsidR="00C975B7">
        <w:rPr>
          <w:rtl/>
        </w:rPr>
        <w:t xml:space="preserve"> </w:t>
      </w:r>
      <w:r w:rsidRPr="00E53590">
        <w:rPr>
          <w:rtl/>
        </w:rPr>
        <w:t>מאפשרים</w:t>
      </w:r>
      <w:r w:rsidR="00C975B7">
        <w:rPr>
          <w:rtl/>
        </w:rPr>
        <w:t xml:space="preserve"> </w:t>
      </w:r>
      <w:r w:rsidRPr="00E53590">
        <w:rPr>
          <w:rtl/>
        </w:rPr>
        <w:t>להם</w:t>
      </w:r>
      <w:r w:rsidR="00C975B7">
        <w:rPr>
          <w:rtl/>
        </w:rPr>
        <w:t xml:space="preserve"> </w:t>
      </w:r>
      <w:r w:rsidRPr="00E53590">
        <w:rPr>
          <w:rtl/>
        </w:rPr>
        <w:t>קבלת</w:t>
      </w:r>
      <w:r w:rsidR="00C975B7">
        <w:rPr>
          <w:rtl/>
        </w:rPr>
        <w:t xml:space="preserve"> </w:t>
      </w:r>
      <w:r w:rsidRPr="00E53590">
        <w:rPr>
          <w:rtl/>
        </w:rPr>
        <w:t>דמי</w:t>
      </w:r>
      <w:r w:rsidR="00C975B7">
        <w:rPr>
          <w:rtl/>
        </w:rPr>
        <w:t xml:space="preserve"> </w:t>
      </w:r>
      <w:r w:rsidRPr="00E53590">
        <w:rPr>
          <w:rtl/>
        </w:rPr>
        <w:t>ניידות,</w:t>
      </w:r>
      <w:r w:rsidR="00C975B7">
        <w:rPr>
          <w:rtl/>
        </w:rPr>
        <w:t xml:space="preserve"> </w:t>
      </w:r>
      <w:r w:rsidRPr="00E53590">
        <w:rPr>
          <w:rtl/>
        </w:rPr>
        <w:t>וזה דבר שאינו עולה על הדעת. בעיות הניידות של</w:t>
      </w:r>
      <w:r w:rsidR="00C975B7">
        <w:rPr>
          <w:rtl/>
        </w:rPr>
        <w:t xml:space="preserve"> </w:t>
      </w:r>
      <w:r w:rsidRPr="00E53590">
        <w:rPr>
          <w:rtl/>
        </w:rPr>
        <w:t>העיוורים</w:t>
      </w:r>
      <w:r w:rsidR="00C975B7">
        <w:rPr>
          <w:rtl/>
        </w:rPr>
        <w:t xml:space="preserve"> </w:t>
      </w:r>
      <w:r w:rsidRPr="00E53590">
        <w:rPr>
          <w:rtl/>
        </w:rPr>
        <w:t>הקשישים</w:t>
      </w:r>
      <w:r w:rsidR="00C975B7">
        <w:rPr>
          <w:rtl/>
        </w:rPr>
        <w:t xml:space="preserve"> </w:t>
      </w:r>
      <w:r w:rsidRPr="00E53590">
        <w:rPr>
          <w:rtl/>
        </w:rPr>
        <w:t>קשות</w:t>
      </w:r>
      <w:r w:rsidR="00C975B7">
        <w:rPr>
          <w:rtl/>
        </w:rPr>
        <w:t xml:space="preserve"> </w:t>
      </w:r>
      <w:r w:rsidRPr="00E53590">
        <w:rPr>
          <w:rtl/>
        </w:rPr>
        <w:t>הרבה יותר מאלה של אנשים צעירים.</w:t>
      </w:r>
      <w:r w:rsidR="00C975B7">
        <w:rPr>
          <w:rtl/>
        </w:rPr>
        <w:t xml:space="preserve"> </w:t>
      </w:r>
      <w:r w:rsidRPr="00E53590">
        <w:rPr>
          <w:rtl/>
        </w:rPr>
        <w:t>יתר על כן, כאשר מגיע</w:t>
      </w:r>
      <w:r w:rsidR="00C975B7">
        <w:rPr>
          <w:rtl/>
        </w:rPr>
        <w:t xml:space="preserve"> </w:t>
      </w:r>
      <w:r w:rsidRPr="00E53590">
        <w:rPr>
          <w:rtl/>
        </w:rPr>
        <w:t>עיוור</w:t>
      </w:r>
      <w:r w:rsidR="00C975B7">
        <w:rPr>
          <w:rtl/>
        </w:rPr>
        <w:t xml:space="preserve"> </w:t>
      </w:r>
      <w:r w:rsidRPr="00E53590">
        <w:rPr>
          <w:rtl/>
        </w:rPr>
        <w:t>לגיל</w:t>
      </w:r>
      <w:r w:rsidR="00C975B7">
        <w:rPr>
          <w:rtl/>
        </w:rPr>
        <w:t xml:space="preserve"> </w:t>
      </w:r>
      <w:r w:rsidRPr="00E53590">
        <w:rPr>
          <w:rtl/>
        </w:rPr>
        <w:t>זיקנה, הביטוח הלאומי מפסיק לו, לצערי, את קצבת הנכות, ובמקומה משלם</w:t>
      </w:r>
      <w:r w:rsidR="00C975B7">
        <w:rPr>
          <w:rtl/>
        </w:rPr>
        <w:t xml:space="preserve"> </w:t>
      </w:r>
      <w:r w:rsidRPr="00E53590">
        <w:rPr>
          <w:rtl/>
        </w:rPr>
        <w:t>לו</w:t>
      </w:r>
      <w:r w:rsidR="00C975B7">
        <w:rPr>
          <w:rtl/>
        </w:rPr>
        <w:t xml:space="preserve"> </w:t>
      </w:r>
      <w:r w:rsidRPr="00E53590">
        <w:rPr>
          <w:rtl/>
        </w:rPr>
        <w:t>קצבת</w:t>
      </w:r>
      <w:r w:rsidR="00C975B7">
        <w:rPr>
          <w:rtl/>
        </w:rPr>
        <w:t xml:space="preserve"> </w:t>
      </w:r>
      <w:r w:rsidRPr="00E53590">
        <w:rPr>
          <w:rtl/>
        </w:rPr>
        <w:t>זיקנה, הנמוכה מקצבת הנכות בכ</w:t>
      </w:r>
      <w:r w:rsidR="00C975B7">
        <w:rPr>
          <w:rtl/>
        </w:rPr>
        <w:t>-</w:t>
      </w:r>
      <w:r w:rsidRPr="00E53590">
        <w:rPr>
          <w:rtl/>
        </w:rPr>
        <w:t>200 שקלים.</w:t>
      </w:r>
      <w:r w:rsidR="00C975B7">
        <w:rPr>
          <w:rtl/>
        </w:rPr>
        <w:t xml:space="preserve"> </w:t>
      </w:r>
      <w:r w:rsidRPr="00E53590">
        <w:rPr>
          <w:rtl/>
        </w:rPr>
        <w:t>זה מצב בלתי נסבל, והוא חייב</w:t>
      </w:r>
      <w:r w:rsidR="00C975B7">
        <w:rPr>
          <w:rtl/>
        </w:rPr>
        <w:t xml:space="preserve"> </w:t>
      </w:r>
      <w:r w:rsidRPr="00E53590">
        <w:rPr>
          <w:rtl/>
        </w:rPr>
        <w:t>להיפסק.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מציע</w:t>
      </w:r>
      <w:r w:rsidR="00C975B7">
        <w:rPr>
          <w:rtl/>
        </w:rPr>
        <w:t xml:space="preserve"> </w:t>
      </w:r>
      <w:r w:rsidRPr="00E53590">
        <w:rPr>
          <w:rtl/>
        </w:rPr>
        <w:t>בדחיפות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ההצעות הבאות:</w:t>
      </w:r>
      <w:r w:rsidR="00C975B7">
        <w:rPr>
          <w:rtl/>
        </w:rPr>
        <w:t xml:space="preserve"> </w:t>
      </w:r>
      <w:r w:rsidRPr="00E53590">
        <w:rPr>
          <w:rtl/>
        </w:rPr>
        <w:t>1. עיוורים זקוקים באופן מיידי לדמי</w:t>
      </w:r>
      <w:r w:rsidR="00C975B7">
        <w:rPr>
          <w:rtl/>
        </w:rPr>
        <w:t xml:space="preserve"> </w:t>
      </w:r>
      <w:r w:rsidRPr="00E53590">
        <w:rPr>
          <w:rtl/>
        </w:rPr>
        <w:t>ניידות</w:t>
      </w:r>
      <w:r w:rsidR="00C975B7">
        <w:rPr>
          <w:rtl/>
        </w:rPr>
        <w:t xml:space="preserve"> </w:t>
      </w:r>
      <w:r w:rsidRPr="00E53590">
        <w:rPr>
          <w:rtl/>
        </w:rPr>
        <w:t>מלאה בכל גיל, ואין להעלות על הדעת אפליה לרעה של הקשישים, הסובלים יותר;</w:t>
      </w:r>
      <w:r w:rsidR="00C975B7">
        <w:rPr>
          <w:rtl/>
        </w:rPr>
        <w:t xml:space="preserve"> </w:t>
      </w:r>
      <w:r w:rsidRPr="00E53590">
        <w:rPr>
          <w:rtl/>
        </w:rPr>
        <w:t>2.</w:t>
      </w:r>
      <w:r w:rsidR="00C975B7">
        <w:rPr>
          <w:rtl/>
        </w:rPr>
        <w:t xml:space="preserve"> </w:t>
      </w:r>
      <w:r w:rsidRPr="00E53590">
        <w:rPr>
          <w:rtl/>
        </w:rPr>
        <w:t>לנוכח</w:t>
      </w:r>
      <w:r w:rsidR="00C975B7">
        <w:rPr>
          <w:rtl/>
        </w:rPr>
        <w:t xml:space="preserve"> </w:t>
      </w:r>
      <w:r w:rsidRPr="00E53590">
        <w:rPr>
          <w:rtl/>
        </w:rPr>
        <w:t>החמרת</w:t>
      </w:r>
      <w:r w:rsidR="00C975B7">
        <w:rPr>
          <w:rtl/>
        </w:rPr>
        <w:t xml:space="preserve"> </w:t>
      </w:r>
      <w:r w:rsidRPr="00E53590">
        <w:rPr>
          <w:rtl/>
        </w:rPr>
        <w:t>בעיותיהם ומחלותיהם של הקשישים האלה לעת זיקנה, יש להעניק להם,</w:t>
      </w:r>
      <w:r w:rsidR="00C975B7">
        <w:rPr>
          <w:rtl/>
        </w:rPr>
        <w:t xml:space="preserve"> </w:t>
      </w:r>
      <w:r w:rsidRPr="00E53590">
        <w:rPr>
          <w:rtl/>
        </w:rPr>
        <w:t>יותר</w:t>
      </w:r>
      <w:r w:rsidR="00C975B7">
        <w:rPr>
          <w:rtl/>
        </w:rPr>
        <w:t xml:space="preserve"> </w:t>
      </w:r>
      <w:r w:rsidRPr="00E53590">
        <w:rPr>
          <w:rtl/>
        </w:rPr>
        <w:t>מלכל</w:t>
      </w:r>
      <w:r w:rsidR="00C975B7">
        <w:rPr>
          <w:rtl/>
        </w:rPr>
        <w:t xml:space="preserve"> </w:t>
      </w:r>
      <w:r w:rsidRPr="00E53590">
        <w:rPr>
          <w:rtl/>
        </w:rPr>
        <w:t>אוכלוסייה</w:t>
      </w:r>
      <w:r w:rsidR="00C975B7">
        <w:rPr>
          <w:rtl/>
        </w:rPr>
        <w:t xml:space="preserve"> </w:t>
      </w:r>
      <w:r w:rsidRPr="00E53590">
        <w:rPr>
          <w:rtl/>
        </w:rPr>
        <w:t>אחרת,</w:t>
      </w:r>
      <w:r w:rsidR="00C975B7">
        <w:rPr>
          <w:rtl/>
        </w:rPr>
        <w:t xml:space="preserve"> </w:t>
      </w:r>
      <w:r w:rsidRPr="00E53590">
        <w:rPr>
          <w:rtl/>
        </w:rPr>
        <w:t>קצבת שירותים מיוחדת. מכאן, שאין לשלול גם את קצבת</w:t>
      </w:r>
      <w:r w:rsidR="00C975B7">
        <w:rPr>
          <w:rtl/>
        </w:rPr>
        <w:t xml:space="preserve"> </w:t>
      </w:r>
      <w:r w:rsidRPr="00E53590">
        <w:rPr>
          <w:rtl/>
        </w:rPr>
        <w:t>הנכות, הנפסקת בהגיעם לגיל זיקנה.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המצב</w:t>
      </w:r>
      <w:r w:rsidR="00C975B7">
        <w:rPr>
          <w:rtl/>
        </w:rPr>
        <w:t xml:space="preserve"> </w:t>
      </w: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הוא,</w:t>
      </w:r>
      <w:r w:rsidR="00C975B7">
        <w:rPr>
          <w:rtl/>
        </w:rPr>
        <w:t xml:space="preserve"> </w:t>
      </w:r>
      <w:r w:rsidRPr="00E53590">
        <w:rPr>
          <w:rtl/>
        </w:rPr>
        <w:t>שקצבת</w:t>
      </w:r>
      <w:r w:rsidR="00C975B7">
        <w:rPr>
          <w:rtl/>
        </w:rPr>
        <w:t xml:space="preserve"> </w:t>
      </w:r>
      <w:r w:rsidRPr="00E53590">
        <w:rPr>
          <w:rtl/>
        </w:rPr>
        <w:t>שירותים מיוחדים יכול לדרוש רק מי שגילו למטה מ</w:t>
      </w:r>
      <w:r w:rsidR="00C975B7">
        <w:rPr>
          <w:rtl/>
        </w:rPr>
        <w:t>-</w:t>
      </w:r>
      <w:r w:rsidRPr="00E53590">
        <w:rPr>
          <w:rtl/>
        </w:rPr>
        <w:t>65</w:t>
      </w:r>
      <w:r w:rsidR="00C975B7">
        <w:rPr>
          <w:rtl/>
        </w:rPr>
        <w:t xml:space="preserve"> </w:t>
      </w:r>
      <w:r w:rsidRPr="00E53590">
        <w:rPr>
          <w:rtl/>
        </w:rPr>
        <w:t>לגבר ולמטה מ</w:t>
      </w:r>
      <w:r w:rsidR="00C975B7">
        <w:rPr>
          <w:rtl/>
        </w:rPr>
        <w:t>-</w:t>
      </w:r>
      <w:r w:rsidRPr="00E53590">
        <w:rPr>
          <w:rtl/>
        </w:rPr>
        <w:t>60 לאשה. גם אז התביעה כרוכה בקשיים עצומים.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יש למנוע כל קושי ביורוקרטי בטיפול בבקשות לקצבאות לשירותים מיוחדים.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 קשיש עיוור ובודד נאלץ כיום לחיות מקצבה של</w:t>
      </w:r>
      <w:r w:rsidR="00C975B7">
        <w:rPr>
          <w:rtl/>
        </w:rPr>
        <w:t xml:space="preserve"> </w:t>
      </w:r>
      <w:r w:rsidRPr="00E53590">
        <w:rPr>
          <w:rtl/>
        </w:rPr>
        <w:t>790 שקלים. האם ניתן לחיות על סכום זה?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ודאי</w:t>
      </w:r>
      <w:r w:rsidR="00C975B7">
        <w:rPr>
          <w:rtl/>
        </w:rPr>
        <w:t xml:space="preserve"> </w:t>
      </w:r>
      <w:r w:rsidRPr="00E53590">
        <w:rPr>
          <w:rtl/>
        </w:rPr>
        <w:t>תעלה</w:t>
      </w:r>
      <w:r w:rsidR="00C975B7">
        <w:rPr>
          <w:rtl/>
        </w:rPr>
        <w:t xml:space="preserve"> </w:t>
      </w:r>
      <w:r w:rsidRPr="00E53590">
        <w:rPr>
          <w:rtl/>
        </w:rPr>
        <w:t>שרת</w:t>
      </w:r>
      <w:r w:rsidR="00C975B7">
        <w:rPr>
          <w:rtl/>
        </w:rPr>
        <w:t xml:space="preserve"> </w:t>
      </w:r>
      <w:r w:rsidRPr="00E53590">
        <w:rPr>
          <w:rtl/>
        </w:rPr>
        <w:t>העבודה</w:t>
      </w:r>
      <w:r w:rsidR="00C975B7">
        <w:rPr>
          <w:rtl/>
        </w:rPr>
        <w:t xml:space="preserve"> </w:t>
      </w:r>
      <w:r w:rsidRPr="00E53590">
        <w:rPr>
          <w:rtl/>
        </w:rPr>
        <w:t>והרווחה ותציין, כי מתקיים משא</w:t>
      </w:r>
      <w:r w:rsidR="00C975B7">
        <w:rPr>
          <w:rtl/>
        </w:rPr>
        <w:t>-</w:t>
      </w:r>
      <w:r w:rsidRPr="00E53590">
        <w:rPr>
          <w:rtl/>
        </w:rPr>
        <w:t>ומתן על גובה הקצבה</w:t>
      </w:r>
      <w:r w:rsidR="00C975B7">
        <w:rPr>
          <w:rtl/>
        </w:rPr>
        <w:t xml:space="preserve"> </w:t>
      </w:r>
      <w:r w:rsidRPr="00E53590">
        <w:rPr>
          <w:rtl/>
        </w:rPr>
        <w:t>שעיוורים</w:t>
      </w:r>
      <w:r w:rsidR="00C975B7">
        <w:rPr>
          <w:rtl/>
        </w:rPr>
        <w:t xml:space="preserve"> </w:t>
      </w:r>
      <w:r w:rsidRPr="00E53590">
        <w:rPr>
          <w:rtl/>
        </w:rPr>
        <w:t>יהיו זכאים לה בעתיד וכי התגבשה החלטה לקצבה כזאת. האם שרת העבודה תביא</w:t>
      </w:r>
      <w:r w:rsidR="00C975B7">
        <w:rPr>
          <w:rtl/>
        </w:rPr>
        <w:t xml:space="preserve"> </w:t>
      </w:r>
      <w:r w:rsidRPr="00E53590">
        <w:rPr>
          <w:rtl/>
        </w:rPr>
        <w:t>זאת</w:t>
      </w:r>
      <w:r w:rsidR="00C975B7">
        <w:rPr>
          <w:rtl/>
        </w:rPr>
        <w:t xml:space="preserve"> </w:t>
      </w:r>
      <w:r w:rsidRPr="00E53590">
        <w:rPr>
          <w:rtl/>
        </w:rPr>
        <w:t>לאישור</w:t>
      </w:r>
      <w:r w:rsidR="00C975B7">
        <w:rPr>
          <w:rtl/>
        </w:rPr>
        <w:t xml:space="preserve"> </w:t>
      </w:r>
      <w:r w:rsidRPr="00E53590">
        <w:rPr>
          <w:rtl/>
        </w:rPr>
        <w:t>משרד האוצר, ובעיית דמי הליווי לשירותים מיוחדים לעיוורים תיפתר כמו</w:t>
      </w:r>
      <w:r w:rsidR="00C975B7">
        <w:rPr>
          <w:rtl/>
        </w:rPr>
        <w:t xml:space="preserve"> </w:t>
      </w:r>
      <w:r w:rsidRPr="00E53590">
        <w:rPr>
          <w:rtl/>
        </w:rPr>
        <w:t>תוכנית</w:t>
      </w:r>
      <w:r w:rsidR="00C975B7">
        <w:rPr>
          <w:rtl/>
        </w:rPr>
        <w:t>-</w:t>
      </w:r>
      <w:r w:rsidRPr="00E53590">
        <w:rPr>
          <w:rtl/>
        </w:rPr>
        <w:t>הדמה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לטיפול בעוני, שטרם גובשה עד היום </w:t>
      </w:r>
      <w:r w:rsidR="00C975B7">
        <w:rPr>
          <w:rtl/>
        </w:rPr>
        <w:t>–</w:t>
      </w:r>
      <w:r w:rsidRPr="00E53590">
        <w:rPr>
          <w:rtl/>
        </w:rPr>
        <w:t xml:space="preserve"> זאת בניגוד להבטחות המבטיחות של</w:t>
      </w:r>
      <w:r w:rsidR="00C975B7">
        <w:rPr>
          <w:rtl/>
        </w:rPr>
        <w:t xml:space="preserve"> </w:t>
      </w:r>
      <w:r w:rsidRPr="00E53590">
        <w:rPr>
          <w:rtl/>
        </w:rPr>
        <w:t>שרת ההבטחות, ההופכת את משרדה למשרד האנחות?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אנשי</w:t>
      </w:r>
      <w:r w:rsidR="00C975B7">
        <w:rPr>
          <w:rtl/>
        </w:rPr>
        <w:t xml:space="preserve"> </w:t>
      </w:r>
      <w:r w:rsidRPr="00E53590">
        <w:rPr>
          <w:rtl/>
        </w:rPr>
        <w:t>המוסד</w:t>
      </w:r>
      <w:r w:rsidR="00C975B7">
        <w:rPr>
          <w:rtl/>
        </w:rPr>
        <w:t xml:space="preserve"> </w:t>
      </w:r>
      <w:r w:rsidRPr="00E53590">
        <w:rPr>
          <w:rtl/>
        </w:rPr>
        <w:t>לביטוח</w:t>
      </w:r>
      <w:r w:rsidR="00C975B7">
        <w:rPr>
          <w:rtl/>
        </w:rPr>
        <w:t xml:space="preserve"> </w:t>
      </w:r>
      <w:r w:rsidRPr="00E53590">
        <w:rPr>
          <w:rtl/>
        </w:rPr>
        <w:t>לאומי,</w:t>
      </w:r>
      <w:r w:rsidR="00C975B7">
        <w:rPr>
          <w:rtl/>
        </w:rPr>
        <w:t xml:space="preserve"> </w:t>
      </w:r>
      <w:r w:rsidRPr="00E53590">
        <w:rPr>
          <w:rtl/>
        </w:rPr>
        <w:t>כאנשי מקצוע המבינים יותר מכול את הצרכים, אני</w:t>
      </w:r>
      <w:r w:rsidR="00C975B7">
        <w:rPr>
          <w:rtl/>
        </w:rPr>
        <w:t xml:space="preserve"> </w:t>
      </w:r>
      <w:r w:rsidRPr="00E53590">
        <w:rPr>
          <w:rtl/>
        </w:rPr>
        <w:t>קורא</w:t>
      </w:r>
      <w:r w:rsidR="00C975B7">
        <w:rPr>
          <w:rtl/>
        </w:rPr>
        <w:t xml:space="preserve"> </w:t>
      </w:r>
      <w:r w:rsidRPr="00E53590">
        <w:rPr>
          <w:rtl/>
        </w:rPr>
        <w:t>לכם</w:t>
      </w:r>
      <w:r w:rsidR="00C975B7">
        <w:rPr>
          <w:rtl/>
        </w:rPr>
        <w:t xml:space="preserve"> </w:t>
      </w:r>
      <w:r w:rsidRPr="00E53590">
        <w:rPr>
          <w:rtl/>
        </w:rPr>
        <w:t>ולכולנו: בואו ונהיה להם לפה ונפעל במלוא כוחנו לתיקון המעוות ולפתרון</w:t>
      </w:r>
      <w:r w:rsidR="00C975B7">
        <w:rPr>
          <w:rtl/>
        </w:rPr>
        <w:t xml:space="preserve"> </w:t>
      </w:r>
      <w:r w:rsidRPr="00E53590">
        <w:rPr>
          <w:rtl/>
        </w:rPr>
        <w:t>אנושי</w:t>
      </w:r>
      <w:r w:rsidR="00C975B7">
        <w:rPr>
          <w:rtl/>
        </w:rPr>
        <w:t xml:space="preserve"> </w:t>
      </w:r>
      <w:r w:rsidRPr="00E53590">
        <w:rPr>
          <w:rtl/>
        </w:rPr>
        <w:t>לעיוורים</w:t>
      </w:r>
      <w:r w:rsidR="00C975B7">
        <w:rPr>
          <w:rtl/>
        </w:rPr>
        <w:t xml:space="preserve"> </w:t>
      </w:r>
      <w:r w:rsidRPr="00E53590">
        <w:rPr>
          <w:rtl/>
        </w:rPr>
        <w:t>במדינת</w:t>
      </w:r>
      <w:r w:rsidR="00C975B7">
        <w:rPr>
          <w:rtl/>
        </w:rPr>
        <w:t xml:space="preserve"> </w:t>
      </w:r>
      <w:r w:rsidRPr="00E53590">
        <w:rPr>
          <w:rtl/>
        </w:rPr>
        <w:t>ישראל, שאחדים מהם מגיעים אל פת הלחם, וקו העוני בשבילם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קו</w:t>
      </w:r>
      <w:r w:rsidR="00C975B7">
        <w:rPr>
          <w:rtl/>
        </w:rPr>
        <w:t xml:space="preserve"> </w:t>
      </w:r>
      <w:r w:rsidRPr="00E53590">
        <w:rPr>
          <w:rtl/>
        </w:rPr>
        <w:t>עוני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רעב. אנחנו חייבים למגר את חרפת הרעב של ציבור העיוורים. תודה</w:t>
      </w:r>
      <w:r w:rsidR="00C975B7">
        <w:rPr>
          <w:rtl/>
        </w:rPr>
        <w:t xml:space="preserve"> </w:t>
      </w:r>
      <w:r w:rsidRPr="00E53590">
        <w:rPr>
          <w:rtl/>
        </w:rPr>
        <w:t>רבה.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ד' שילנסקי: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</w:t>
      </w:r>
      <w:r w:rsidR="00C975B7">
        <w:rPr>
          <w:rtl/>
        </w:rPr>
        <w:t xml:space="preserve"> </w:t>
      </w:r>
      <w:r w:rsidRPr="00E53590">
        <w:rPr>
          <w:rtl/>
        </w:rPr>
        <w:t>רבה.</w:t>
      </w:r>
      <w:r w:rsidR="00C975B7">
        <w:rPr>
          <w:rtl/>
        </w:rPr>
        <w:t xml:space="preserve"> </w:t>
      </w:r>
      <w:r w:rsidRPr="00E53590">
        <w:rPr>
          <w:rtl/>
        </w:rPr>
        <w:t>לפני</w:t>
      </w:r>
      <w:r w:rsidR="00C975B7">
        <w:rPr>
          <w:rtl/>
        </w:rPr>
        <w:t xml:space="preserve"> </w:t>
      </w:r>
      <w:r w:rsidRPr="00E53590">
        <w:rPr>
          <w:rtl/>
        </w:rPr>
        <w:t>שאני נותן את רשות הדיבור לשרת העבודה והרווחה, אני רוצה</w:t>
      </w:r>
      <w:r w:rsidR="00C975B7">
        <w:rPr>
          <w:rtl/>
        </w:rPr>
        <w:t xml:space="preserve"> </w:t>
      </w:r>
      <w:r w:rsidRPr="00E53590">
        <w:rPr>
          <w:rtl/>
        </w:rPr>
        <w:t>להסביר,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כאשר</w:t>
      </w:r>
      <w:r w:rsidR="00C975B7">
        <w:rPr>
          <w:rtl/>
        </w:rPr>
        <w:t xml:space="preserve"> </w:t>
      </w:r>
      <w:r w:rsidRPr="00E53590">
        <w:rPr>
          <w:rtl/>
        </w:rPr>
        <w:t>הצהרתי</w:t>
      </w:r>
      <w:r w:rsidR="00C975B7">
        <w:rPr>
          <w:rtl/>
        </w:rPr>
        <w:t xml:space="preserve"> </w:t>
      </w:r>
      <w:r w:rsidRPr="00E53590">
        <w:rPr>
          <w:rtl/>
        </w:rPr>
        <w:t>על רשות הדיבור לחבר הכנסת דוד מנע, ראיתי שבדלת נכנס</w:t>
      </w:r>
      <w:r w:rsidR="00C975B7">
        <w:rPr>
          <w:rtl/>
        </w:rPr>
        <w:t xml:space="preserve"> </w:t>
      </w:r>
      <w:r w:rsidRPr="00E53590">
        <w:rPr>
          <w:rtl/>
        </w:rPr>
        <w:t>צמד:</w:t>
      </w:r>
      <w:r w:rsidR="00C975B7">
        <w:rPr>
          <w:rtl/>
        </w:rPr>
        <w:t xml:space="preserve"> </w:t>
      </w:r>
      <w:r w:rsidRPr="00E53590">
        <w:rPr>
          <w:rtl/>
        </w:rPr>
        <w:t>חבר הכנסת אפרים גור וסגן השר אלי בן</w:t>
      </w:r>
      <w:r w:rsidR="00C975B7">
        <w:rPr>
          <w:rtl/>
        </w:rPr>
        <w:t>-</w:t>
      </w:r>
      <w:r w:rsidRPr="00E53590">
        <w:rPr>
          <w:rtl/>
        </w:rPr>
        <w:t>מנחם. הם טוענים שהם עמדו בפתח וחיכו,</w:t>
      </w:r>
      <w:r w:rsidR="00C975B7">
        <w:rPr>
          <w:rtl/>
        </w:rPr>
        <w:t xml:space="preserve"> </w:t>
      </w:r>
      <w:r w:rsidRPr="00E53590">
        <w:rPr>
          <w:rtl/>
        </w:rPr>
        <w:t>וכי</w:t>
      </w:r>
      <w:r w:rsidR="00C975B7">
        <w:rPr>
          <w:rtl/>
        </w:rPr>
        <w:t xml:space="preserve"> </w:t>
      </w:r>
      <w:r w:rsidRPr="00E53590">
        <w:rPr>
          <w:rtl/>
        </w:rPr>
        <w:t>מהר</w:t>
      </w:r>
      <w:r w:rsidR="00C975B7">
        <w:rPr>
          <w:rtl/>
        </w:rPr>
        <w:t xml:space="preserve"> </w:t>
      </w:r>
      <w:r w:rsidRPr="00E53590">
        <w:rPr>
          <w:rtl/>
        </w:rPr>
        <w:t>מדי</w:t>
      </w:r>
      <w:r w:rsidR="00C975B7">
        <w:rPr>
          <w:rtl/>
        </w:rPr>
        <w:t xml:space="preserve"> </w:t>
      </w:r>
      <w:r w:rsidRPr="00E53590">
        <w:rPr>
          <w:rtl/>
        </w:rPr>
        <w:t>הכרזתי ועברתי אל חבר הכנסת דוד מנע.</w:t>
      </w:r>
      <w:r w:rsidR="00C975B7">
        <w:rPr>
          <w:rtl/>
        </w:rPr>
        <w:t xml:space="preserve"> </w:t>
      </w:r>
      <w:r w:rsidRPr="00E53590">
        <w:rPr>
          <w:rtl/>
        </w:rPr>
        <w:t>מאחר שאני נמנה עם בית</w:t>
      </w:r>
      <w:r w:rsidR="00C975B7">
        <w:rPr>
          <w:rtl/>
        </w:rPr>
        <w:t>-</w:t>
      </w:r>
      <w:r w:rsidRPr="00E53590">
        <w:rPr>
          <w:rtl/>
        </w:rPr>
        <w:t>הלל,</w:t>
      </w:r>
      <w:r w:rsidR="00C975B7">
        <w:rPr>
          <w:rtl/>
        </w:rPr>
        <w:t xml:space="preserve"> </w:t>
      </w:r>
      <w:r w:rsidRPr="00E53590">
        <w:rPr>
          <w:rtl/>
        </w:rPr>
        <w:t>אני לא פוסק לחובתם, ואחרי הסעיף הזה אאפשר להם להביא את ההצעה שלהם.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גברתי השרה,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שרת העבודה והרווחה א' נמיר: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רבותי חברי הכנסת, אני חשה קרבה מיוחדת לציבור העיוורים.</w:t>
      </w:r>
      <w:r w:rsidR="00C975B7">
        <w:rPr>
          <w:rtl/>
        </w:rPr>
        <w:t xml:space="preserve"> </w:t>
      </w:r>
      <w:r w:rsidRPr="00E53590">
        <w:rPr>
          <w:rtl/>
        </w:rPr>
        <w:t>מאז</w:t>
      </w:r>
      <w:r w:rsidR="00C975B7">
        <w:rPr>
          <w:rtl/>
        </w:rPr>
        <w:t xml:space="preserve"> </w:t>
      </w:r>
      <w:r w:rsidRPr="00E53590">
        <w:rPr>
          <w:rtl/>
        </w:rPr>
        <w:t>כניסתי</w:t>
      </w:r>
      <w:r w:rsidR="00C975B7">
        <w:rPr>
          <w:rtl/>
        </w:rPr>
        <w:t xml:space="preserve"> </w:t>
      </w:r>
      <w:r w:rsidRPr="00E53590">
        <w:rPr>
          <w:rtl/>
        </w:rPr>
        <w:t>לתפקיד,</w:t>
      </w:r>
      <w:r w:rsidR="00C975B7">
        <w:rPr>
          <w:rtl/>
        </w:rPr>
        <w:t xml:space="preserve"> </w:t>
      </w:r>
      <w:r w:rsidRPr="00E53590">
        <w:rPr>
          <w:rtl/>
        </w:rPr>
        <w:t>ומתוך</w:t>
      </w:r>
      <w:r w:rsidR="00C975B7">
        <w:rPr>
          <w:rtl/>
        </w:rPr>
        <w:t xml:space="preserve"> </w:t>
      </w:r>
      <w:r w:rsidRPr="00E53590">
        <w:rPr>
          <w:rtl/>
        </w:rPr>
        <w:t>מודעות</w:t>
      </w:r>
      <w:r w:rsidR="00C975B7">
        <w:rPr>
          <w:rtl/>
        </w:rPr>
        <w:t xml:space="preserve"> </w:t>
      </w:r>
      <w:r w:rsidRPr="00E53590">
        <w:rPr>
          <w:rtl/>
        </w:rPr>
        <w:t>לבעיות</w:t>
      </w:r>
      <w:r w:rsidR="00C975B7">
        <w:rPr>
          <w:rtl/>
        </w:rPr>
        <w:t xml:space="preserve"> </w:t>
      </w:r>
      <w:r w:rsidRPr="00E53590">
        <w:rPr>
          <w:rtl/>
        </w:rPr>
        <w:t>המיוחדות</w:t>
      </w:r>
      <w:r w:rsidR="00C975B7">
        <w:rPr>
          <w:rtl/>
        </w:rPr>
        <w:t xml:space="preserve"> </w:t>
      </w:r>
      <w:r w:rsidRPr="00E53590">
        <w:rPr>
          <w:rtl/>
        </w:rPr>
        <w:t>של אוכלוסייה זו, נפגשתי</w:t>
      </w:r>
      <w:r w:rsidR="00C975B7">
        <w:rPr>
          <w:rtl/>
        </w:rPr>
        <w:t xml:space="preserve"> </w:t>
      </w:r>
      <w:r w:rsidRPr="00E53590">
        <w:rPr>
          <w:rtl/>
        </w:rPr>
        <w:t>ביוזמתי עם נציגיהם פעמים מספר במטרה למצוא דרכים להגדיל את הסיוע שמוסדות המדינה</w:t>
      </w:r>
      <w:r w:rsidR="00C975B7">
        <w:rPr>
          <w:rtl/>
        </w:rPr>
        <w:t xml:space="preserve"> </w:t>
      </w:r>
      <w:r w:rsidRPr="00E53590">
        <w:rPr>
          <w:rtl/>
        </w:rPr>
        <w:t>נותנים לציבור זה, והושגו הבנות עם נציגי העיוורים.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אוכלוסיית</w:t>
      </w:r>
      <w:r w:rsidR="00C975B7">
        <w:rPr>
          <w:rtl/>
        </w:rPr>
        <w:t xml:space="preserve"> </w:t>
      </w:r>
      <w:r w:rsidRPr="00E53590">
        <w:rPr>
          <w:rtl/>
        </w:rPr>
        <w:t>העיוורים</w:t>
      </w:r>
      <w:r w:rsidR="00C975B7">
        <w:rPr>
          <w:rtl/>
        </w:rPr>
        <w:t xml:space="preserve"> </w:t>
      </w:r>
      <w:r w:rsidRPr="00E53590">
        <w:rPr>
          <w:rtl/>
        </w:rPr>
        <w:t>בישראל מונה היום 10,150 בעלי תעודות עיוור. 900 מתוכם</w:t>
      </w:r>
      <w:r w:rsidR="00C975B7">
        <w:rPr>
          <w:rtl/>
        </w:rPr>
        <w:t xml:space="preserve"> </w:t>
      </w:r>
      <w:r w:rsidRPr="00E53590">
        <w:rPr>
          <w:rtl/>
        </w:rPr>
        <w:t>הם</w:t>
      </w:r>
      <w:r w:rsidR="00C975B7">
        <w:rPr>
          <w:rtl/>
        </w:rPr>
        <w:t xml:space="preserve"> </w:t>
      </w:r>
      <w:r w:rsidRPr="00E53590">
        <w:rPr>
          <w:rtl/>
        </w:rPr>
        <w:t>ילדים</w:t>
      </w:r>
      <w:r w:rsidR="00C975B7">
        <w:rPr>
          <w:rtl/>
        </w:rPr>
        <w:t xml:space="preserve"> </w:t>
      </w:r>
      <w:r w:rsidRPr="00E53590">
        <w:rPr>
          <w:rtl/>
        </w:rPr>
        <w:t>עד</w:t>
      </w:r>
      <w:r w:rsidR="00C975B7">
        <w:rPr>
          <w:rtl/>
        </w:rPr>
        <w:t xml:space="preserve"> </w:t>
      </w:r>
      <w:r w:rsidRPr="00E53590">
        <w:rPr>
          <w:rtl/>
        </w:rPr>
        <w:t>גיל</w:t>
      </w:r>
      <w:r w:rsidR="00C975B7">
        <w:rPr>
          <w:rtl/>
        </w:rPr>
        <w:t xml:space="preserve"> </w:t>
      </w:r>
      <w:r w:rsidRPr="00E53590">
        <w:rPr>
          <w:rtl/>
        </w:rPr>
        <w:t>18,</w:t>
      </w:r>
      <w:r w:rsidR="00C975B7">
        <w:rPr>
          <w:rtl/>
        </w:rPr>
        <w:t xml:space="preserve"> </w:t>
      </w:r>
      <w:r w:rsidRPr="00E53590">
        <w:rPr>
          <w:rtl/>
        </w:rPr>
        <w:t xml:space="preserve">4,400 מהם קשישים </w:t>
      </w:r>
      <w:r w:rsidR="00C975B7">
        <w:rPr>
          <w:rtl/>
        </w:rPr>
        <w:t>–</w:t>
      </w:r>
      <w:r w:rsidRPr="00E53590">
        <w:rPr>
          <w:rtl/>
        </w:rPr>
        <w:t xml:space="preserve"> נשים מעל גיל 60 וגברים מעל גיל 65.</w:t>
      </w:r>
      <w:r w:rsidR="00C975B7">
        <w:rPr>
          <w:rtl/>
        </w:rPr>
        <w:t xml:space="preserve"> </w:t>
      </w:r>
      <w:r w:rsidRPr="00E53590">
        <w:rPr>
          <w:rtl/>
        </w:rPr>
        <w:t>1,700 עיוורים עובדים, מתוכם 870 במפעלים מוגנים.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הגמלה</w:t>
      </w:r>
      <w:r w:rsidR="00C975B7">
        <w:rPr>
          <w:rtl/>
        </w:rPr>
        <w:t xml:space="preserve"> </w:t>
      </w:r>
      <w:r w:rsidRPr="00E53590">
        <w:rPr>
          <w:rtl/>
        </w:rPr>
        <w:t>הייחודית</w:t>
      </w:r>
      <w:r w:rsidR="00C975B7">
        <w:rPr>
          <w:rtl/>
        </w:rPr>
        <w:t xml:space="preserve"> </w:t>
      </w:r>
      <w:r w:rsidRPr="00E53590">
        <w:rPr>
          <w:rtl/>
        </w:rPr>
        <w:t>המשולמת</w:t>
      </w:r>
      <w:r w:rsidR="00C975B7">
        <w:rPr>
          <w:rtl/>
        </w:rPr>
        <w:t xml:space="preserve"> </w:t>
      </w:r>
      <w:r w:rsidRPr="00E53590">
        <w:rPr>
          <w:rtl/>
        </w:rPr>
        <w:t>כיום</w:t>
      </w:r>
      <w:r w:rsidR="00C975B7">
        <w:rPr>
          <w:rtl/>
        </w:rPr>
        <w:t xml:space="preserve"> </w:t>
      </w:r>
      <w:r w:rsidRPr="00E53590">
        <w:rPr>
          <w:rtl/>
        </w:rPr>
        <w:t>לציבור</w:t>
      </w:r>
      <w:r w:rsidR="00C975B7">
        <w:rPr>
          <w:rtl/>
        </w:rPr>
        <w:t xml:space="preserve"> </w:t>
      </w:r>
      <w:r w:rsidRPr="00E53590">
        <w:rPr>
          <w:rtl/>
        </w:rPr>
        <w:t>העיוורים הינה דמי הליווי המשולמים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ידי</w:t>
      </w:r>
      <w:r w:rsidR="00C975B7">
        <w:rPr>
          <w:rtl/>
        </w:rPr>
        <w:t xml:space="preserve"> </w:t>
      </w:r>
      <w:r w:rsidRPr="00E53590">
        <w:rPr>
          <w:rtl/>
        </w:rPr>
        <w:t>משרד</w:t>
      </w:r>
      <w:r w:rsidR="00C975B7">
        <w:rPr>
          <w:rtl/>
        </w:rPr>
        <w:t xml:space="preserve"> </w:t>
      </w:r>
      <w:r w:rsidRPr="00E53590">
        <w:rPr>
          <w:rtl/>
        </w:rPr>
        <w:t>העבודה והרווחה ל</w:t>
      </w:r>
      <w:r w:rsidR="00C975B7">
        <w:rPr>
          <w:rtl/>
        </w:rPr>
        <w:t>-</w:t>
      </w:r>
      <w:r w:rsidRPr="00E53590">
        <w:rPr>
          <w:rtl/>
        </w:rPr>
        <w:t>3,192 עיוורים. דמי הליווי הם בגובה של 273 שקלים</w:t>
      </w:r>
      <w:r w:rsidR="00C975B7">
        <w:rPr>
          <w:rtl/>
        </w:rPr>
        <w:t xml:space="preserve"> </w:t>
      </w:r>
      <w:r w:rsidRPr="00E53590">
        <w:rPr>
          <w:rtl/>
        </w:rPr>
        <w:t>לחודש</w:t>
      </w:r>
      <w:r w:rsidR="00C975B7">
        <w:rPr>
          <w:rtl/>
        </w:rPr>
        <w:t xml:space="preserve"> </w:t>
      </w:r>
      <w:r w:rsidRPr="00E53590">
        <w:rPr>
          <w:rtl/>
        </w:rPr>
        <w:t>לעיוור עובד ללא הגבלת גיל, ובגובה של 136 שקלים לחודש לעיוור בגיל העבודה</w:t>
      </w:r>
      <w:r w:rsidR="00C975B7">
        <w:rPr>
          <w:rtl/>
        </w:rPr>
        <w:t xml:space="preserve"> </w:t>
      </w:r>
      <w:r w:rsidRPr="00E53590">
        <w:rPr>
          <w:rtl/>
        </w:rPr>
        <w:t>שאינו</w:t>
      </w:r>
      <w:r w:rsidR="00C975B7">
        <w:rPr>
          <w:rtl/>
        </w:rPr>
        <w:t xml:space="preserve"> </w:t>
      </w:r>
      <w:r w:rsidRPr="00E53590">
        <w:rPr>
          <w:rtl/>
        </w:rPr>
        <w:t>עובד.</w:t>
      </w:r>
      <w:r w:rsidR="00C975B7">
        <w:rPr>
          <w:rtl/>
        </w:rPr>
        <w:t xml:space="preserve"> </w:t>
      </w:r>
      <w:r w:rsidRPr="00E53590">
        <w:rPr>
          <w:rtl/>
        </w:rPr>
        <w:t>דמי</w:t>
      </w:r>
      <w:r w:rsidR="00C975B7">
        <w:rPr>
          <w:rtl/>
        </w:rPr>
        <w:t xml:space="preserve"> </w:t>
      </w:r>
      <w:r w:rsidRPr="00E53590">
        <w:rPr>
          <w:rtl/>
        </w:rPr>
        <w:t>הליווי</w:t>
      </w:r>
      <w:r w:rsidR="00C975B7">
        <w:rPr>
          <w:rtl/>
        </w:rPr>
        <w:t xml:space="preserve"> </w:t>
      </w:r>
      <w:r w:rsidRPr="00E53590">
        <w:rPr>
          <w:rtl/>
        </w:rPr>
        <w:t>באים לסייע לעיוור בניידות ומהווים מעין תחליף לקצבת</w:t>
      </w:r>
      <w:r w:rsidR="00C975B7">
        <w:rPr>
          <w:rtl/>
        </w:rPr>
        <w:t xml:space="preserve"> </w:t>
      </w:r>
      <w:r w:rsidRPr="00E53590">
        <w:rPr>
          <w:rtl/>
        </w:rPr>
        <w:t>הניידות</w:t>
      </w:r>
      <w:r w:rsidR="00C975B7">
        <w:rPr>
          <w:rtl/>
        </w:rPr>
        <w:t xml:space="preserve"> </w:t>
      </w:r>
      <w:r w:rsidRPr="00E53590">
        <w:rPr>
          <w:rtl/>
        </w:rPr>
        <w:t>הניתנת</w:t>
      </w:r>
      <w:r w:rsidR="00C975B7">
        <w:rPr>
          <w:rtl/>
        </w:rPr>
        <w:t xml:space="preserve"> </w:t>
      </w:r>
      <w:r w:rsidRPr="00E53590">
        <w:rPr>
          <w:rtl/>
        </w:rPr>
        <w:t>לנכה</w:t>
      </w:r>
      <w:r w:rsidR="00C975B7">
        <w:rPr>
          <w:rtl/>
        </w:rPr>
        <w:t xml:space="preserve"> </w:t>
      </w:r>
      <w:r w:rsidRPr="00E53590">
        <w:rPr>
          <w:rtl/>
        </w:rPr>
        <w:t>רואה.</w:t>
      </w:r>
      <w:r w:rsidR="00C975B7">
        <w:rPr>
          <w:rtl/>
        </w:rPr>
        <w:t xml:space="preserve"> </w:t>
      </w:r>
      <w:r w:rsidRPr="00E53590">
        <w:rPr>
          <w:rtl/>
        </w:rPr>
        <w:t>דמי</w:t>
      </w:r>
      <w:r w:rsidR="00C975B7">
        <w:rPr>
          <w:rtl/>
        </w:rPr>
        <w:t xml:space="preserve"> </w:t>
      </w:r>
      <w:r w:rsidRPr="00E53590">
        <w:rPr>
          <w:rtl/>
        </w:rPr>
        <w:t>הליווי מוענקים לעיוורים שדרגת ראייתם נמוכה</w:t>
      </w:r>
      <w:r w:rsidR="00C975B7">
        <w:rPr>
          <w:rtl/>
        </w:rPr>
        <w:t xml:space="preserve"> </w:t>
      </w:r>
      <w:r w:rsidRPr="00E53590">
        <w:rPr>
          <w:rtl/>
        </w:rPr>
        <w:t>ביותר.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נוסף על כך זכאים העיוורים לקצבת נכות על</w:t>
      </w:r>
      <w:r w:rsidR="00C975B7">
        <w:rPr>
          <w:rtl/>
        </w:rPr>
        <w:t>-</w:t>
      </w:r>
      <w:r w:rsidRPr="00E53590">
        <w:rPr>
          <w:rtl/>
        </w:rPr>
        <w:t>פי הכללים הנהוגים לגבי נכים במוסד</w:t>
      </w:r>
      <w:r w:rsidR="00C975B7">
        <w:rPr>
          <w:rtl/>
        </w:rPr>
        <w:t xml:space="preserve"> </w:t>
      </w:r>
      <w:r w:rsidRPr="00E53590">
        <w:rPr>
          <w:rtl/>
        </w:rPr>
        <w:t>לביטוח</w:t>
      </w:r>
      <w:r w:rsidR="00C975B7">
        <w:rPr>
          <w:rtl/>
        </w:rPr>
        <w:t xml:space="preserve"> </w:t>
      </w:r>
      <w:r w:rsidRPr="00E53590">
        <w:rPr>
          <w:rtl/>
        </w:rPr>
        <w:t>לאומי.</w:t>
      </w:r>
      <w:r w:rsidR="00C975B7">
        <w:rPr>
          <w:rtl/>
        </w:rPr>
        <w:t xml:space="preserve"> </w:t>
      </w:r>
      <w:r w:rsidRPr="00E53590">
        <w:rPr>
          <w:rtl/>
        </w:rPr>
        <w:t>שיעור הקצבה ליחיד הוא 863 שקלים, וכאשר בן</w:t>
      </w:r>
      <w:r w:rsidR="00C975B7">
        <w:rPr>
          <w:rtl/>
        </w:rPr>
        <w:t>-</w:t>
      </w:r>
      <w:r w:rsidRPr="00E53590">
        <w:rPr>
          <w:rtl/>
        </w:rPr>
        <w:t>זוגו של העיוור תלוי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בו </w:t>
      </w:r>
      <w:r w:rsidR="00C975B7">
        <w:rPr>
          <w:rtl/>
        </w:rPr>
        <w:t>–</w:t>
      </w:r>
      <w:r w:rsidRPr="00E53590">
        <w:rPr>
          <w:rtl/>
        </w:rPr>
        <w:t xml:space="preserve"> שיעור הקצבה 1,295 שקלים.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מעבר</w:t>
      </w:r>
      <w:r w:rsidR="00C975B7">
        <w:rPr>
          <w:rtl/>
        </w:rPr>
        <w:t xml:space="preserve"> </w:t>
      </w:r>
      <w:r w:rsidRPr="00E53590">
        <w:rPr>
          <w:rtl/>
        </w:rPr>
        <w:t>לקצבת</w:t>
      </w:r>
      <w:r w:rsidR="00C975B7">
        <w:rPr>
          <w:rtl/>
        </w:rPr>
        <w:t xml:space="preserve"> </w:t>
      </w:r>
      <w:r w:rsidRPr="00E53590">
        <w:rPr>
          <w:rtl/>
        </w:rPr>
        <w:t>הנכות</w:t>
      </w:r>
      <w:r w:rsidR="00C975B7">
        <w:rPr>
          <w:rtl/>
        </w:rPr>
        <w:t xml:space="preserve"> </w:t>
      </w:r>
      <w:r w:rsidRPr="00E53590">
        <w:rPr>
          <w:rtl/>
        </w:rPr>
        <w:t>משלם</w:t>
      </w:r>
      <w:r w:rsidR="00C975B7">
        <w:rPr>
          <w:rtl/>
        </w:rPr>
        <w:t xml:space="preserve"> </w:t>
      </w:r>
      <w:r w:rsidRPr="00E53590">
        <w:rPr>
          <w:rtl/>
        </w:rPr>
        <w:t>המוסד לביטוח לאומי קצבה לשירותים מיוחדים לכ</w:t>
      </w:r>
      <w:r w:rsidR="00C975B7">
        <w:rPr>
          <w:rtl/>
        </w:rPr>
        <w:t>-</w:t>
      </w:r>
      <w:r w:rsidRPr="00E53590">
        <w:rPr>
          <w:rtl/>
        </w:rPr>
        <w:t>800</w:t>
      </w:r>
      <w:r w:rsidR="00C975B7">
        <w:rPr>
          <w:rtl/>
        </w:rPr>
        <w:t xml:space="preserve"> </w:t>
      </w:r>
      <w:r w:rsidRPr="00E53590">
        <w:rPr>
          <w:rtl/>
        </w:rPr>
        <w:t>עיוורים</w:t>
      </w:r>
      <w:r w:rsidR="00C975B7">
        <w:rPr>
          <w:rtl/>
        </w:rPr>
        <w:t xml:space="preserve"> </w:t>
      </w:r>
      <w:r w:rsidRPr="00E53590">
        <w:rPr>
          <w:rtl/>
        </w:rPr>
        <w:t>הסובלים</w:t>
      </w:r>
      <w:r w:rsidR="00C975B7">
        <w:rPr>
          <w:rtl/>
        </w:rPr>
        <w:t xml:space="preserve"> </w:t>
      </w:r>
      <w:r w:rsidRPr="00E53590">
        <w:rPr>
          <w:rtl/>
        </w:rPr>
        <w:t>מקשיים חמורים בתפקודם היומיומי. שיעור הקצבה נע בין 432 שקלים</w:t>
      </w:r>
      <w:r w:rsidR="00C975B7">
        <w:rPr>
          <w:rtl/>
        </w:rPr>
        <w:t xml:space="preserve"> </w:t>
      </w:r>
      <w:r w:rsidRPr="00E53590">
        <w:rPr>
          <w:rtl/>
        </w:rPr>
        <w:t>ל</w:t>
      </w:r>
      <w:r w:rsidR="00C975B7">
        <w:rPr>
          <w:rtl/>
        </w:rPr>
        <w:t>-</w:t>
      </w:r>
      <w:r w:rsidRPr="00E53590">
        <w:rPr>
          <w:rtl/>
        </w:rPr>
        <w:t>1,295 שקלים לחודש, בהתאם לרמת תפקודו של העיוור.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בימים</w:t>
      </w:r>
      <w:r w:rsidR="00C975B7">
        <w:rPr>
          <w:rtl/>
        </w:rPr>
        <w:t xml:space="preserve"> </w:t>
      </w:r>
      <w:r w:rsidRPr="00E53590">
        <w:rPr>
          <w:rtl/>
        </w:rPr>
        <w:t>אלה</w:t>
      </w:r>
      <w:r w:rsidR="00C975B7">
        <w:rPr>
          <w:rtl/>
        </w:rPr>
        <w:t xml:space="preserve"> </w:t>
      </w:r>
      <w:r w:rsidRPr="00E53590">
        <w:rPr>
          <w:rtl/>
        </w:rPr>
        <w:t>גיבשתי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המוסד לביטוח לאומי ועם השירות לעיוור במשרד העבודה</w:t>
      </w:r>
      <w:r w:rsidR="00C975B7">
        <w:rPr>
          <w:rtl/>
        </w:rPr>
        <w:t xml:space="preserve"> </w:t>
      </w:r>
      <w:r w:rsidRPr="00E53590">
        <w:rPr>
          <w:rtl/>
        </w:rPr>
        <w:t>והרווחה</w:t>
      </w:r>
      <w:r w:rsidR="00C975B7">
        <w:rPr>
          <w:rtl/>
        </w:rPr>
        <w:t xml:space="preserve"> </w:t>
      </w:r>
      <w:r w:rsidRPr="00E53590">
        <w:rPr>
          <w:rtl/>
        </w:rPr>
        <w:t>הצעה</w:t>
      </w:r>
      <w:r w:rsidR="00C975B7">
        <w:rPr>
          <w:rtl/>
        </w:rPr>
        <w:t xml:space="preserve"> </w:t>
      </w:r>
      <w:r w:rsidRPr="00E53590">
        <w:rPr>
          <w:rtl/>
        </w:rPr>
        <w:t>להגדיל</w:t>
      </w:r>
      <w:r w:rsidR="00C975B7">
        <w:rPr>
          <w:rtl/>
        </w:rPr>
        <w:t xml:space="preserve"> </w:t>
      </w:r>
      <w:r w:rsidRPr="00E53590">
        <w:rPr>
          <w:rtl/>
        </w:rPr>
        <w:t>בצורה</w:t>
      </w:r>
      <w:r w:rsidR="00C975B7">
        <w:rPr>
          <w:rtl/>
        </w:rPr>
        <w:t xml:space="preserve"> </w:t>
      </w:r>
      <w:r w:rsidRPr="00E53590">
        <w:rPr>
          <w:rtl/>
        </w:rPr>
        <w:t>ניכרת את שיעור דמי הליווי המשולמים לעיוורים, וכן</w:t>
      </w:r>
      <w:r w:rsidR="00C975B7">
        <w:rPr>
          <w:rtl/>
        </w:rPr>
        <w:t xml:space="preserve"> </w:t>
      </w:r>
      <w:r w:rsidRPr="00E53590">
        <w:rPr>
          <w:rtl/>
        </w:rPr>
        <w:t>להרחיב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חוג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הזכאים לקבלת סיוע </w:t>
      </w:r>
      <w:r w:rsidR="00C975B7">
        <w:rPr>
          <w:rtl/>
        </w:rPr>
        <w:t>–</w:t>
      </w:r>
      <w:r w:rsidRPr="00E53590">
        <w:rPr>
          <w:rtl/>
        </w:rPr>
        <w:t xml:space="preserve"> דבר שיקל את אפשרות ניידותם ושילובם בחברה.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פי</w:t>
      </w:r>
      <w:r w:rsidR="00C975B7">
        <w:rPr>
          <w:rtl/>
        </w:rPr>
        <w:t xml:space="preserve"> </w:t>
      </w:r>
      <w:r w:rsidRPr="00E53590">
        <w:rPr>
          <w:rtl/>
        </w:rPr>
        <w:t>ההצעה</w:t>
      </w:r>
      <w:r w:rsidR="00C975B7">
        <w:rPr>
          <w:rtl/>
        </w:rPr>
        <w:t xml:space="preserve"> </w:t>
      </w:r>
      <w:r w:rsidRPr="00E53590">
        <w:rPr>
          <w:rtl/>
        </w:rPr>
        <w:t>המתגבשת, דמי הליווי ישולמו לכלל ציבור העיוורים המקבלים גמלה לילד</w:t>
      </w:r>
      <w:r w:rsidR="00C975B7">
        <w:rPr>
          <w:rtl/>
        </w:rPr>
        <w:t xml:space="preserve"> </w:t>
      </w:r>
      <w:r w:rsidRPr="00E53590">
        <w:rPr>
          <w:rtl/>
        </w:rPr>
        <w:t>הנכה</w:t>
      </w:r>
      <w:r w:rsidR="00C975B7">
        <w:rPr>
          <w:rtl/>
        </w:rPr>
        <w:t xml:space="preserve"> </w:t>
      </w:r>
      <w:r w:rsidRPr="00E53590">
        <w:rPr>
          <w:rtl/>
        </w:rPr>
        <w:t>ולעיוורים המקבלים קצבה לשירותים מיוחדים.</w:t>
      </w:r>
      <w:r w:rsidR="00C975B7">
        <w:rPr>
          <w:rtl/>
        </w:rPr>
        <w:t xml:space="preserve"> </w:t>
      </w:r>
      <w:r w:rsidRPr="00E53590">
        <w:rPr>
          <w:rtl/>
        </w:rPr>
        <w:t>לכן יגדל מספר מקבלי דמי הליווי</w:t>
      </w:r>
      <w:r w:rsidR="00C975B7">
        <w:rPr>
          <w:rtl/>
        </w:rPr>
        <w:t xml:space="preserve"> </w:t>
      </w:r>
      <w:r w:rsidRPr="00E53590">
        <w:rPr>
          <w:rtl/>
        </w:rPr>
        <w:t>מ</w:t>
      </w:r>
      <w:r w:rsidR="00C975B7">
        <w:rPr>
          <w:rtl/>
        </w:rPr>
        <w:t>-</w:t>
      </w:r>
      <w:r w:rsidRPr="00E53590">
        <w:rPr>
          <w:rtl/>
        </w:rPr>
        <w:t>3,192 ל</w:t>
      </w:r>
      <w:r w:rsidR="00C975B7">
        <w:rPr>
          <w:rtl/>
        </w:rPr>
        <w:t>-</w:t>
      </w:r>
      <w:r w:rsidRPr="00E53590">
        <w:rPr>
          <w:rtl/>
        </w:rPr>
        <w:t>8,450 עיוורים. ההצעה כרוכה בתוספת תקציבית, ואני מקווה להגיע עם האוצר</w:t>
      </w:r>
      <w:r w:rsidR="00C975B7">
        <w:rPr>
          <w:rtl/>
        </w:rPr>
        <w:t xml:space="preserve"> </w:t>
      </w:r>
      <w:r w:rsidRPr="00E53590">
        <w:rPr>
          <w:rtl/>
        </w:rPr>
        <w:t>לסיכום חיובי.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רבותי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לי כל ספק שאנו מחויבים לסייע</w:t>
      </w:r>
      <w:r w:rsidR="00C975B7">
        <w:rPr>
          <w:rtl/>
        </w:rPr>
        <w:t xml:space="preserve"> </w:t>
      </w:r>
      <w:r w:rsidRPr="00E53590">
        <w:rPr>
          <w:rtl/>
        </w:rPr>
        <w:t>לציבור</w:t>
      </w:r>
      <w:r w:rsidR="00C975B7">
        <w:rPr>
          <w:rtl/>
        </w:rPr>
        <w:t xml:space="preserve"> </w:t>
      </w:r>
      <w:r w:rsidRPr="00E53590">
        <w:rPr>
          <w:rtl/>
        </w:rPr>
        <w:t>העיוורים</w:t>
      </w:r>
      <w:r w:rsidR="00C975B7">
        <w:rPr>
          <w:rtl/>
        </w:rPr>
        <w:t xml:space="preserve"> </w:t>
      </w:r>
      <w:r w:rsidRPr="00E53590">
        <w:rPr>
          <w:rtl/>
        </w:rPr>
        <w:t>ככל שניתן, ולהקל, ולו במעט, את המצוקה הנוראה שממנה סובלים מי</w:t>
      </w:r>
      <w:r w:rsidR="00C975B7">
        <w:rPr>
          <w:rtl/>
        </w:rPr>
        <w:t xml:space="preserve"> </w:t>
      </w:r>
      <w:r w:rsidRPr="00E53590">
        <w:rPr>
          <w:rtl/>
        </w:rPr>
        <w:t>שאינם רואים. עם זאת, אני מוצאת לנכון לציין, ששיקומו של עיוור אינו תלוי רק ברמת</w:t>
      </w:r>
      <w:r w:rsidR="00C975B7">
        <w:rPr>
          <w:rtl/>
        </w:rPr>
        <w:t xml:space="preserve"> </w:t>
      </w:r>
      <w:r w:rsidRPr="00E53590">
        <w:rPr>
          <w:rtl/>
        </w:rPr>
        <w:t>הסיוע</w:t>
      </w:r>
      <w:r w:rsidR="00C975B7">
        <w:rPr>
          <w:rtl/>
        </w:rPr>
        <w:t xml:space="preserve"> </w:t>
      </w:r>
      <w:r w:rsidRPr="00E53590">
        <w:rPr>
          <w:rtl/>
        </w:rPr>
        <w:t>הכספי</w:t>
      </w:r>
      <w:r w:rsidR="00C975B7">
        <w:rPr>
          <w:rtl/>
        </w:rPr>
        <w:t xml:space="preserve"> </w:t>
      </w:r>
      <w:r w:rsidRPr="00E53590">
        <w:rPr>
          <w:rtl/>
        </w:rPr>
        <w:t>הניתן</w:t>
      </w:r>
      <w:r w:rsidR="00C975B7">
        <w:rPr>
          <w:rtl/>
        </w:rPr>
        <w:t xml:space="preserve"> </w:t>
      </w:r>
      <w:r w:rsidRPr="00E53590">
        <w:rPr>
          <w:rtl/>
        </w:rPr>
        <w:t>לו.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מבקשת</w:t>
      </w:r>
      <w:r w:rsidR="00C975B7">
        <w:rPr>
          <w:rtl/>
        </w:rPr>
        <w:t xml:space="preserve"> </w:t>
      </w:r>
      <w:r w:rsidRPr="00E53590">
        <w:rPr>
          <w:rtl/>
        </w:rPr>
        <w:t>בהזדמנות זו לציין את השירותים השיקומיים</w:t>
      </w:r>
      <w:r w:rsidR="00C975B7">
        <w:rPr>
          <w:rtl/>
        </w:rPr>
        <w:t xml:space="preserve"> </w:t>
      </w:r>
      <w:r w:rsidRPr="00E53590">
        <w:rPr>
          <w:rtl/>
        </w:rPr>
        <w:t>הניתנים לעיוורים על מנת להביאם לתפקוד עצמאי עד כמה שניתן.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כ</w:t>
      </w:r>
      <w:r w:rsidR="00C975B7">
        <w:rPr>
          <w:rtl/>
        </w:rPr>
        <w:t>-</w:t>
      </w:r>
      <w:r w:rsidRPr="00E53590">
        <w:rPr>
          <w:rtl/>
        </w:rPr>
        <w:t>1,600</w:t>
      </w:r>
      <w:r w:rsidR="00C975B7">
        <w:rPr>
          <w:rtl/>
        </w:rPr>
        <w:t xml:space="preserve"> </w:t>
      </w:r>
      <w:r w:rsidRPr="00E53590">
        <w:rPr>
          <w:rtl/>
        </w:rPr>
        <w:t>עיוורים</w:t>
      </w:r>
      <w:r w:rsidR="00C975B7">
        <w:rPr>
          <w:rtl/>
        </w:rPr>
        <w:t xml:space="preserve"> </w:t>
      </w:r>
      <w:r w:rsidRPr="00E53590">
        <w:rPr>
          <w:rtl/>
        </w:rPr>
        <w:t>וכבדי</w:t>
      </w:r>
      <w:r w:rsidR="00C975B7">
        <w:rPr>
          <w:rtl/>
        </w:rPr>
        <w:t xml:space="preserve"> </w:t>
      </w:r>
      <w:r w:rsidRPr="00E53590">
        <w:rPr>
          <w:rtl/>
        </w:rPr>
        <w:t>ראייה</w:t>
      </w:r>
      <w:r w:rsidR="00C975B7">
        <w:rPr>
          <w:rtl/>
        </w:rPr>
        <w:t xml:space="preserve"> </w:t>
      </w:r>
      <w:r w:rsidRPr="00E53590">
        <w:rPr>
          <w:rtl/>
        </w:rPr>
        <w:t>נהנים</w:t>
      </w:r>
      <w:r w:rsidR="00C975B7">
        <w:rPr>
          <w:rtl/>
        </w:rPr>
        <w:t xml:space="preserve"> </w:t>
      </w:r>
      <w:r w:rsidRPr="00E53590">
        <w:rPr>
          <w:rtl/>
        </w:rPr>
        <w:t>מהקניית טכניקות</w:t>
      </w:r>
      <w:r w:rsidR="00C975B7">
        <w:rPr>
          <w:rtl/>
        </w:rPr>
        <w:t xml:space="preserve"> </w:t>
      </w:r>
      <w:r w:rsidRPr="00E53590">
        <w:rPr>
          <w:rtl/>
        </w:rPr>
        <w:t>מיוחדות</w:t>
      </w:r>
      <w:r w:rsidR="00C975B7">
        <w:rPr>
          <w:rtl/>
        </w:rPr>
        <w:t xml:space="preserve"> </w:t>
      </w:r>
      <w:r w:rsidRPr="00E53590">
        <w:rPr>
          <w:rtl/>
        </w:rPr>
        <w:t>לשיפור</w:t>
      </w:r>
      <w:r w:rsidR="00C975B7">
        <w:rPr>
          <w:rtl/>
        </w:rPr>
        <w:t xml:space="preserve"> </w:t>
      </w:r>
      <w:r w:rsidRPr="00E53590">
        <w:rPr>
          <w:rtl/>
        </w:rPr>
        <w:t>התפקוד</w:t>
      </w:r>
      <w:r w:rsidR="00C975B7">
        <w:rPr>
          <w:rtl/>
        </w:rPr>
        <w:t xml:space="preserve"> </w:t>
      </w:r>
      <w:r w:rsidRPr="00E53590">
        <w:rPr>
          <w:rtl/>
        </w:rPr>
        <w:t>היומיומי,</w:t>
      </w:r>
      <w:r w:rsidR="00C975B7">
        <w:rPr>
          <w:rtl/>
        </w:rPr>
        <w:t xml:space="preserve"> </w:t>
      </w:r>
      <w:r w:rsidRPr="00E53590">
        <w:rPr>
          <w:rtl/>
        </w:rPr>
        <w:t>לרבות</w:t>
      </w:r>
      <w:r w:rsidR="00C975B7">
        <w:rPr>
          <w:rtl/>
        </w:rPr>
        <w:t xml:space="preserve"> </w:t>
      </w:r>
      <w:r w:rsidRPr="00E53590">
        <w:rPr>
          <w:rtl/>
        </w:rPr>
        <w:t>ניידות, התמצאות וניהול חיי יום</w:t>
      </w:r>
      <w:r w:rsidR="00C975B7">
        <w:rPr>
          <w:rtl/>
        </w:rPr>
        <w:t>-</w:t>
      </w:r>
      <w:r w:rsidRPr="00E53590">
        <w:rPr>
          <w:rtl/>
        </w:rPr>
        <w:t>יום.</w:t>
      </w:r>
      <w:r w:rsidR="00C975B7">
        <w:rPr>
          <w:rtl/>
        </w:rPr>
        <w:t xml:space="preserve"> </w:t>
      </w:r>
      <w:r w:rsidRPr="00E53590">
        <w:rPr>
          <w:rtl/>
        </w:rPr>
        <w:t>השירות</w:t>
      </w:r>
      <w:r w:rsidR="00C975B7">
        <w:rPr>
          <w:rtl/>
        </w:rPr>
        <w:t xml:space="preserve"> </w:t>
      </w:r>
      <w:r w:rsidRPr="00E53590">
        <w:rPr>
          <w:rtl/>
        </w:rPr>
        <w:t>מתבצע</w:t>
      </w:r>
      <w:r w:rsidR="00C975B7">
        <w:rPr>
          <w:rtl/>
        </w:rPr>
        <w:t xml:space="preserve"> </w:t>
      </w:r>
      <w:r w:rsidRPr="00E53590">
        <w:rPr>
          <w:rtl/>
        </w:rPr>
        <w:t>במרכז השיקום ובמקום פעילותו של העיוור, מקום עבודתו, ביתו וסביבת</w:t>
      </w:r>
      <w:r w:rsidR="00C975B7">
        <w:rPr>
          <w:rtl/>
        </w:rPr>
        <w:t xml:space="preserve"> </w:t>
      </w:r>
      <w:r w:rsidRPr="00E53590">
        <w:rPr>
          <w:rtl/>
        </w:rPr>
        <w:t>הבית.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בתחום</w:t>
      </w:r>
      <w:r w:rsidR="00C975B7">
        <w:rPr>
          <w:rtl/>
        </w:rPr>
        <w:t xml:space="preserve"> </w:t>
      </w:r>
      <w:r w:rsidRPr="00E53590">
        <w:rPr>
          <w:rtl/>
        </w:rPr>
        <w:t>שיקום תפקודי הראייה ניתן שירות ל</w:t>
      </w:r>
      <w:r w:rsidR="00C975B7">
        <w:rPr>
          <w:rtl/>
        </w:rPr>
        <w:t>-</w:t>
      </w:r>
      <w:r w:rsidRPr="00E53590">
        <w:rPr>
          <w:rtl/>
        </w:rPr>
        <w:t>1,900 בעלי שרידי ראייה. במסגרת זו</w:t>
      </w:r>
      <w:r w:rsidR="00C975B7">
        <w:rPr>
          <w:rtl/>
        </w:rPr>
        <w:t xml:space="preserve"> </w:t>
      </w:r>
      <w:r w:rsidRPr="00E53590">
        <w:rPr>
          <w:rtl/>
        </w:rPr>
        <w:t>מותאמים אבזרי הגדלה שונים, משקפיים טלסקופיים, מערכת טלוויזיה במעגל סגור ועזרים</w:t>
      </w:r>
      <w:r w:rsidR="00C975B7">
        <w:rPr>
          <w:rtl/>
        </w:rPr>
        <w:t xml:space="preserve"> </w:t>
      </w:r>
      <w:r w:rsidRPr="00E53590">
        <w:rPr>
          <w:rtl/>
        </w:rPr>
        <w:t>טכניים אחרים.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משרדנו</w:t>
      </w:r>
      <w:r w:rsidR="00C975B7">
        <w:rPr>
          <w:rtl/>
        </w:rPr>
        <w:t xml:space="preserve"> </w:t>
      </w:r>
      <w:r w:rsidRPr="00E53590">
        <w:rPr>
          <w:rtl/>
        </w:rPr>
        <w:t>מפתח</w:t>
      </w:r>
      <w:r w:rsidR="00C975B7">
        <w:rPr>
          <w:rtl/>
        </w:rPr>
        <w:t xml:space="preserve"> </w:t>
      </w:r>
      <w:r w:rsidRPr="00E53590">
        <w:rPr>
          <w:rtl/>
        </w:rPr>
        <w:t>תוכניות</w:t>
      </w:r>
      <w:r w:rsidR="00C975B7">
        <w:rPr>
          <w:rtl/>
        </w:rPr>
        <w:t xml:space="preserve"> </w:t>
      </w:r>
      <w:r w:rsidRPr="00E53590">
        <w:rPr>
          <w:rtl/>
        </w:rPr>
        <w:t>מיוחדות</w:t>
      </w:r>
      <w:r w:rsidR="00C975B7">
        <w:rPr>
          <w:rtl/>
        </w:rPr>
        <w:t xml:space="preserve"> </w:t>
      </w:r>
      <w:r w:rsidRPr="00E53590">
        <w:rPr>
          <w:rtl/>
        </w:rPr>
        <w:t>להכשרה</w:t>
      </w:r>
      <w:r w:rsidR="00C975B7">
        <w:rPr>
          <w:rtl/>
        </w:rPr>
        <w:t xml:space="preserve"> </w:t>
      </w:r>
      <w:r w:rsidRPr="00E53590">
        <w:rPr>
          <w:rtl/>
        </w:rPr>
        <w:t>מקצועית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עיוורים</w:t>
      </w:r>
      <w:r w:rsidR="00C975B7">
        <w:rPr>
          <w:rtl/>
        </w:rPr>
        <w:t xml:space="preserve"> </w:t>
      </w:r>
      <w:r w:rsidRPr="00E53590">
        <w:rPr>
          <w:rtl/>
        </w:rPr>
        <w:t>וכבדי ראייה</w:t>
      </w:r>
      <w:r w:rsidR="00C975B7">
        <w:rPr>
          <w:rtl/>
        </w:rPr>
        <w:t xml:space="preserve"> </w:t>
      </w:r>
      <w:r w:rsidRPr="00E53590">
        <w:rPr>
          <w:rtl/>
        </w:rPr>
        <w:t>במקצועות</w:t>
      </w:r>
      <w:r w:rsidR="00C975B7">
        <w:rPr>
          <w:rtl/>
        </w:rPr>
        <w:t xml:space="preserve"> </w:t>
      </w:r>
      <w:r w:rsidRPr="00E53590">
        <w:rPr>
          <w:rtl/>
        </w:rPr>
        <w:t>מגוונים.</w:t>
      </w:r>
      <w:r w:rsidR="00C975B7">
        <w:rPr>
          <w:rtl/>
        </w:rPr>
        <w:t xml:space="preserve"> </w:t>
      </w:r>
      <w:r w:rsidRPr="00E53590">
        <w:rPr>
          <w:rtl/>
        </w:rPr>
        <w:t>בשנה</w:t>
      </w:r>
      <w:r w:rsidR="00C975B7">
        <w:rPr>
          <w:rtl/>
        </w:rPr>
        <w:t xml:space="preserve"> </w:t>
      </w:r>
      <w:r w:rsidRPr="00E53590">
        <w:rPr>
          <w:rtl/>
        </w:rPr>
        <w:t>האחרונה</w:t>
      </w:r>
      <w:r w:rsidR="00C975B7">
        <w:rPr>
          <w:rtl/>
        </w:rPr>
        <w:t xml:space="preserve"> </w:t>
      </w:r>
      <w:r w:rsidRPr="00E53590">
        <w:rPr>
          <w:rtl/>
        </w:rPr>
        <w:t>פתחנו</w:t>
      </w:r>
      <w:r w:rsidR="00C975B7">
        <w:rPr>
          <w:rtl/>
        </w:rPr>
        <w:t xml:space="preserve"> </w:t>
      </w:r>
      <w:r w:rsidRPr="00E53590">
        <w:rPr>
          <w:rtl/>
        </w:rPr>
        <w:t>קורס</w:t>
      </w:r>
      <w:r w:rsidR="00C975B7">
        <w:rPr>
          <w:rtl/>
        </w:rPr>
        <w:t xml:space="preserve"> </w:t>
      </w:r>
      <w:r w:rsidRPr="00E53590">
        <w:rPr>
          <w:rtl/>
        </w:rPr>
        <w:t>חדש</w:t>
      </w:r>
      <w:r w:rsidR="00C975B7">
        <w:rPr>
          <w:rtl/>
        </w:rPr>
        <w:t xml:space="preserve"> </w:t>
      </w:r>
      <w:r w:rsidRPr="00E53590">
        <w:rPr>
          <w:rtl/>
        </w:rPr>
        <w:t>לטלמרקטינג</w:t>
      </w:r>
      <w:r w:rsidR="00C975B7">
        <w:rPr>
          <w:rtl/>
        </w:rPr>
        <w:t xml:space="preserve"> </w:t>
      </w:r>
      <w:r w:rsidRPr="00E53590">
        <w:rPr>
          <w:rtl/>
        </w:rPr>
        <w:t>במרכז</w:t>
      </w:r>
      <w:r w:rsidR="00C975B7">
        <w:rPr>
          <w:rtl/>
        </w:rPr>
        <w:t xml:space="preserve"> </w:t>
      </w:r>
      <w:r w:rsidRPr="00E53590">
        <w:rPr>
          <w:rtl/>
        </w:rPr>
        <w:t>השיקום</w:t>
      </w:r>
      <w:r w:rsidR="00C975B7">
        <w:rPr>
          <w:rtl/>
        </w:rPr>
        <w:t xml:space="preserve"> </w:t>
      </w:r>
      <w:r w:rsidRPr="00E53590">
        <w:rPr>
          <w:rtl/>
        </w:rPr>
        <w:t>מגדל</w:t>
      </w:r>
      <w:r w:rsidR="00C975B7">
        <w:rPr>
          <w:rtl/>
        </w:rPr>
        <w:t>-</w:t>
      </w:r>
      <w:r w:rsidRPr="00E53590">
        <w:rPr>
          <w:rtl/>
        </w:rPr>
        <w:t>אור. כמו</w:t>
      </w:r>
      <w:r w:rsidR="00C975B7">
        <w:rPr>
          <w:rtl/>
        </w:rPr>
        <w:t>-</w:t>
      </w:r>
      <w:r w:rsidRPr="00E53590">
        <w:rPr>
          <w:rtl/>
        </w:rPr>
        <w:t>כן מסייע המשרד לסטודנטים בלימודים אוניברסיטאיים וברפואה משלימה.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</w:t>
      </w:r>
      <w:r w:rsidR="00C975B7">
        <w:rPr>
          <w:rtl/>
        </w:rPr>
        <w:t>-</w:t>
      </w:r>
      <w:r w:rsidRPr="00E53590">
        <w:rPr>
          <w:rtl/>
        </w:rPr>
        <w:t>1994</w:t>
      </w:r>
      <w:r w:rsidR="00C975B7">
        <w:rPr>
          <w:rtl/>
        </w:rPr>
        <w:t xml:space="preserve"> </w:t>
      </w:r>
      <w:r w:rsidRPr="00E53590">
        <w:rPr>
          <w:rtl/>
        </w:rPr>
        <w:t>יושם</w:t>
      </w:r>
      <w:r w:rsidR="00C975B7">
        <w:rPr>
          <w:rtl/>
        </w:rPr>
        <w:t xml:space="preserve"> </w:t>
      </w:r>
      <w:r w:rsidRPr="00E53590">
        <w:rPr>
          <w:rtl/>
        </w:rPr>
        <w:t>דגש</w:t>
      </w:r>
      <w:r w:rsidR="00C975B7">
        <w:rPr>
          <w:rtl/>
        </w:rPr>
        <w:t xml:space="preserve"> </w:t>
      </w:r>
      <w:r w:rsidRPr="00E53590">
        <w:rPr>
          <w:rtl/>
        </w:rPr>
        <w:t>מיוחד</w:t>
      </w:r>
      <w:r w:rsidR="00C975B7">
        <w:rPr>
          <w:rtl/>
        </w:rPr>
        <w:t xml:space="preserve"> </w:t>
      </w:r>
      <w:r w:rsidRPr="00E53590">
        <w:rPr>
          <w:rtl/>
        </w:rPr>
        <w:t>באיתור</w:t>
      </w:r>
      <w:r w:rsidR="00C975B7">
        <w:rPr>
          <w:rtl/>
        </w:rPr>
        <w:t xml:space="preserve"> </w:t>
      </w:r>
      <w:r w:rsidRPr="00E53590">
        <w:rPr>
          <w:rtl/>
        </w:rPr>
        <w:t>עיסוקים ובפיתוח מסלולי הכשרה להשמה בשוק</w:t>
      </w:r>
      <w:r w:rsidR="00C975B7">
        <w:rPr>
          <w:rtl/>
        </w:rPr>
        <w:t xml:space="preserve"> </w:t>
      </w:r>
      <w:r w:rsidRPr="00E53590">
        <w:rPr>
          <w:rtl/>
        </w:rPr>
        <w:t>הטבעי</w:t>
      </w:r>
      <w:r w:rsidR="00C975B7">
        <w:rPr>
          <w:rtl/>
        </w:rPr>
        <w:t xml:space="preserve"> </w:t>
      </w:r>
      <w:r w:rsidRPr="00E53590">
        <w:rPr>
          <w:rtl/>
        </w:rPr>
        <w:t>באמצעות</w:t>
      </w:r>
      <w:r w:rsidR="00C975B7">
        <w:rPr>
          <w:rtl/>
        </w:rPr>
        <w:t xml:space="preserve"> </w:t>
      </w:r>
      <w:r w:rsidRPr="00E53590">
        <w:rPr>
          <w:rtl/>
        </w:rPr>
        <w:t>תוכניות ייחודיות. יתירה מכך, אני פועלת לקידום חקיקת חוק תעסוקת</w:t>
      </w:r>
      <w:r w:rsidR="00C975B7">
        <w:rPr>
          <w:rtl/>
        </w:rPr>
        <w:t xml:space="preserve"> </w:t>
      </w:r>
      <w:r w:rsidRPr="00E53590">
        <w:rPr>
          <w:rtl/>
        </w:rPr>
        <w:t>עיוורים לעידוד העסקתם של העיוורים במערכות העבודה הפתוחות. היום אנחנו יודעים על</w:t>
      </w:r>
      <w:r w:rsidR="00C975B7">
        <w:rPr>
          <w:rtl/>
        </w:rPr>
        <w:t xml:space="preserve"> </w:t>
      </w:r>
      <w:r w:rsidRPr="00E53590">
        <w:rPr>
          <w:rtl/>
        </w:rPr>
        <w:t xml:space="preserve">900 עיוורים וכבדי ראייה שאינם יכולים להשתלב במערכת העבודה הפתוחה </w:t>
      </w:r>
      <w:r w:rsidR="00C975B7">
        <w:rPr>
          <w:rtl/>
        </w:rPr>
        <w:t>–</w:t>
      </w:r>
      <w:r w:rsidRPr="00E53590">
        <w:rPr>
          <w:rtl/>
        </w:rPr>
        <w:t xml:space="preserve"> ומאוד רוצים</w:t>
      </w:r>
      <w:r w:rsidR="00C975B7">
        <w:rPr>
          <w:rtl/>
        </w:rPr>
        <w:t xml:space="preserve"> </w:t>
      </w:r>
      <w:r w:rsidRPr="00E53590">
        <w:rPr>
          <w:rtl/>
        </w:rPr>
        <w:t xml:space="preserve">בכך </w:t>
      </w:r>
      <w:r w:rsidR="00C975B7">
        <w:rPr>
          <w:rtl/>
        </w:rPr>
        <w:t>–</w:t>
      </w:r>
      <w:r w:rsidRPr="00E53590">
        <w:rPr>
          <w:rtl/>
        </w:rPr>
        <w:t xml:space="preserve"> והם משולבים ב</w:t>
      </w:r>
      <w:r w:rsidR="00C975B7">
        <w:rPr>
          <w:rtl/>
        </w:rPr>
        <w:t>-</w:t>
      </w:r>
      <w:r w:rsidRPr="00E53590">
        <w:rPr>
          <w:rtl/>
        </w:rPr>
        <w:t>31 מסגרות לתעסוקה מוגנת.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בעקבות פגישה שקיימתי עם נציגות העיוורים, הנחיתי את אגף השיקום במשרד להכין</w:t>
      </w:r>
      <w:r w:rsidR="00C975B7">
        <w:rPr>
          <w:rtl/>
        </w:rPr>
        <w:t xml:space="preserve"> </w:t>
      </w:r>
      <w:r w:rsidRPr="00E53590">
        <w:rPr>
          <w:rtl/>
        </w:rPr>
        <w:t>תוכנית</w:t>
      </w:r>
      <w:r w:rsidR="00C975B7">
        <w:rPr>
          <w:rtl/>
        </w:rPr>
        <w:t xml:space="preserve"> </w:t>
      </w:r>
      <w:r w:rsidRPr="00E53590">
        <w:rPr>
          <w:rtl/>
        </w:rPr>
        <w:t>לרה</w:t>
      </w:r>
      <w:r w:rsidR="00C975B7">
        <w:rPr>
          <w:rtl/>
        </w:rPr>
        <w:t>-</w:t>
      </w:r>
      <w:r w:rsidRPr="00E53590">
        <w:rPr>
          <w:rtl/>
        </w:rPr>
        <w:t>ארגון</w:t>
      </w:r>
      <w:r w:rsidR="00C975B7">
        <w:rPr>
          <w:rtl/>
        </w:rPr>
        <w:t xml:space="preserve"> </w:t>
      </w:r>
      <w:r w:rsidRPr="00E53590">
        <w:rPr>
          <w:rtl/>
        </w:rPr>
        <w:t>בתחום</w:t>
      </w:r>
      <w:r w:rsidR="00C975B7">
        <w:rPr>
          <w:rtl/>
        </w:rPr>
        <w:t xml:space="preserve"> </w:t>
      </w:r>
      <w:r w:rsidRPr="00E53590">
        <w:rPr>
          <w:rtl/>
        </w:rPr>
        <w:t>התעסוקה</w:t>
      </w:r>
      <w:r w:rsidR="00C975B7">
        <w:rPr>
          <w:rtl/>
        </w:rPr>
        <w:t xml:space="preserve"> </w:t>
      </w:r>
      <w:r w:rsidRPr="00E53590">
        <w:rPr>
          <w:rtl/>
        </w:rPr>
        <w:t>המוגנת.</w:t>
      </w:r>
      <w:r w:rsidR="00C975B7">
        <w:rPr>
          <w:rtl/>
        </w:rPr>
        <w:t xml:space="preserve"> </w:t>
      </w:r>
      <w:r w:rsidRPr="00E53590">
        <w:rPr>
          <w:rtl/>
        </w:rPr>
        <w:t>תוכנית זו כוללת הצטיידות ומיכון של</w:t>
      </w:r>
      <w:r w:rsidR="00C975B7">
        <w:rPr>
          <w:rtl/>
        </w:rPr>
        <w:t xml:space="preserve"> </w:t>
      </w:r>
      <w:r w:rsidRPr="00E53590">
        <w:rPr>
          <w:rtl/>
        </w:rPr>
        <w:t>המפעלים, בניית מפעלים חדשים באזורים שבהם אין מפעלים, לרבות המגזר הערבי, וקידום</w:t>
      </w:r>
      <w:r w:rsidR="00C975B7">
        <w:rPr>
          <w:rtl/>
        </w:rPr>
        <w:t xml:space="preserve"> </w:t>
      </w:r>
      <w:r w:rsidRPr="00E53590">
        <w:rPr>
          <w:rtl/>
        </w:rPr>
        <w:t>תעריפי האחזקה.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הסיוע</w:t>
      </w:r>
      <w:r w:rsidR="00C975B7">
        <w:rPr>
          <w:rtl/>
        </w:rPr>
        <w:t xml:space="preserve"> </w:t>
      </w:r>
      <w:r w:rsidRPr="00E53590">
        <w:rPr>
          <w:rtl/>
        </w:rPr>
        <w:t>החומרי</w:t>
      </w:r>
      <w:r w:rsidR="00C975B7">
        <w:rPr>
          <w:rtl/>
        </w:rPr>
        <w:t xml:space="preserve"> </w:t>
      </w:r>
      <w:r w:rsidRPr="00E53590">
        <w:rPr>
          <w:rtl/>
        </w:rPr>
        <w:t>המוענק</w:t>
      </w:r>
      <w:r w:rsidR="00C975B7">
        <w:rPr>
          <w:rtl/>
        </w:rPr>
        <w:t xml:space="preserve"> </w:t>
      </w:r>
      <w:r w:rsidRPr="00E53590">
        <w:rPr>
          <w:rtl/>
        </w:rPr>
        <w:t>לעיוורים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ידי</w:t>
      </w:r>
      <w:r w:rsidR="00C975B7">
        <w:rPr>
          <w:rtl/>
        </w:rPr>
        <w:t xml:space="preserve"> </w:t>
      </w:r>
      <w:r w:rsidRPr="00E53590">
        <w:rPr>
          <w:rtl/>
        </w:rPr>
        <w:t>משרדנו כולל מתן החזר מסים לרכישת</w:t>
      </w:r>
      <w:r w:rsidR="00C975B7">
        <w:rPr>
          <w:rtl/>
        </w:rPr>
        <w:t xml:space="preserve"> </w:t>
      </w:r>
      <w:r w:rsidRPr="00E53590">
        <w:rPr>
          <w:rtl/>
        </w:rPr>
        <w:t>אבזרי בית וציוד אישי, סבסוד עזרים מיוחדים לעיוור ואחזקת כלבי נחייה.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בשנה האחרונה הקמנו בסיוע עיריית תל</w:t>
      </w:r>
      <w:r w:rsidR="00C975B7">
        <w:rPr>
          <w:rtl/>
        </w:rPr>
        <w:t>-</w:t>
      </w:r>
      <w:r w:rsidRPr="00E53590">
        <w:rPr>
          <w:rtl/>
        </w:rPr>
        <w:t>אביב מרכז רב</w:t>
      </w:r>
      <w:r w:rsidR="00C975B7">
        <w:rPr>
          <w:rtl/>
        </w:rPr>
        <w:t>-</w:t>
      </w:r>
      <w:r w:rsidRPr="00E53590">
        <w:rPr>
          <w:rtl/>
        </w:rPr>
        <w:t>שירותים לעיוור, המרכז תחת</w:t>
      </w:r>
      <w:r w:rsidR="00C975B7">
        <w:rPr>
          <w:rtl/>
        </w:rPr>
        <w:t xml:space="preserve"> </w:t>
      </w:r>
      <w:r w:rsidRPr="00E53590">
        <w:rPr>
          <w:rtl/>
        </w:rPr>
        <w:t>קורת</w:t>
      </w:r>
      <w:r w:rsidR="00C975B7">
        <w:rPr>
          <w:rtl/>
        </w:rPr>
        <w:t xml:space="preserve"> </w:t>
      </w:r>
      <w:r w:rsidRPr="00E53590">
        <w:rPr>
          <w:rtl/>
        </w:rPr>
        <w:t>גג</w:t>
      </w:r>
      <w:r w:rsidR="00C975B7">
        <w:rPr>
          <w:rtl/>
        </w:rPr>
        <w:t xml:space="preserve"> </w:t>
      </w:r>
      <w:r w:rsidRPr="00E53590">
        <w:rPr>
          <w:rtl/>
        </w:rPr>
        <w:t>אחת את מירב השירותים לעיוורים ומונע טלטלות מן העיוור, תוך גיבוש צוות</w:t>
      </w:r>
      <w:r w:rsidR="00C975B7">
        <w:rPr>
          <w:rtl/>
        </w:rPr>
        <w:t xml:space="preserve"> </w:t>
      </w:r>
      <w:r w:rsidRPr="00E53590">
        <w:rPr>
          <w:rtl/>
        </w:rPr>
        <w:t>מיומן</w:t>
      </w:r>
      <w:r w:rsidR="00C975B7">
        <w:rPr>
          <w:rtl/>
        </w:rPr>
        <w:t xml:space="preserve"> </w:t>
      </w:r>
      <w:r w:rsidRPr="00E53590">
        <w:rPr>
          <w:rtl/>
        </w:rPr>
        <w:t>לטיפול</w:t>
      </w:r>
      <w:r w:rsidR="00C975B7">
        <w:rPr>
          <w:rtl/>
        </w:rPr>
        <w:t xml:space="preserve"> </w:t>
      </w:r>
      <w:r w:rsidRPr="00E53590">
        <w:rPr>
          <w:rtl/>
        </w:rPr>
        <w:t>באוכלוסיית</w:t>
      </w:r>
      <w:r w:rsidR="00C975B7">
        <w:rPr>
          <w:rtl/>
        </w:rPr>
        <w:t xml:space="preserve"> </w:t>
      </w:r>
      <w:r w:rsidRPr="00E53590">
        <w:rPr>
          <w:rtl/>
        </w:rPr>
        <w:t>העיוורים.</w:t>
      </w:r>
      <w:r w:rsidR="00C975B7">
        <w:rPr>
          <w:rtl/>
        </w:rPr>
        <w:t xml:space="preserve"> </w:t>
      </w:r>
      <w:r w:rsidRPr="00E53590">
        <w:rPr>
          <w:rtl/>
        </w:rPr>
        <w:t>שני</w:t>
      </w:r>
      <w:r w:rsidR="00C975B7">
        <w:rPr>
          <w:rtl/>
        </w:rPr>
        <w:t xml:space="preserve"> </w:t>
      </w:r>
      <w:r w:rsidRPr="00E53590">
        <w:rPr>
          <w:rtl/>
        </w:rPr>
        <w:t>מרכזים</w:t>
      </w:r>
      <w:r w:rsidR="00C975B7">
        <w:rPr>
          <w:rtl/>
        </w:rPr>
        <w:t xml:space="preserve"> </w:t>
      </w:r>
      <w:r w:rsidRPr="00E53590">
        <w:rPr>
          <w:rtl/>
        </w:rPr>
        <w:t>נוספים באותה מתכונת ייפתחו</w:t>
      </w:r>
      <w:r w:rsidR="00C975B7">
        <w:rPr>
          <w:rtl/>
        </w:rPr>
        <w:t xml:space="preserve"> </w:t>
      </w:r>
      <w:r w:rsidRPr="00E53590">
        <w:rPr>
          <w:rtl/>
        </w:rPr>
        <w:t>ב</w:t>
      </w:r>
      <w:r w:rsidR="00C975B7">
        <w:rPr>
          <w:rtl/>
        </w:rPr>
        <w:t>-</w:t>
      </w:r>
      <w:r w:rsidRPr="00E53590">
        <w:rPr>
          <w:rtl/>
        </w:rPr>
        <w:t>1994: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האחד </w:t>
      </w:r>
      <w:r w:rsidR="00C975B7">
        <w:rPr>
          <w:rtl/>
        </w:rPr>
        <w:t>–</w:t>
      </w:r>
      <w:r w:rsidRPr="00E53590">
        <w:rPr>
          <w:rtl/>
        </w:rPr>
        <w:t xml:space="preserve"> בירושלים, השני </w:t>
      </w:r>
      <w:r w:rsidR="00C975B7">
        <w:rPr>
          <w:rtl/>
        </w:rPr>
        <w:t>–</w:t>
      </w:r>
      <w:r w:rsidRPr="00E53590">
        <w:rPr>
          <w:rtl/>
        </w:rPr>
        <w:t xml:space="preserve"> בחיפה. אנחנו מחלקים כ</w:t>
      </w:r>
      <w:r w:rsidR="00C975B7">
        <w:rPr>
          <w:rtl/>
        </w:rPr>
        <w:t>-</w:t>
      </w:r>
      <w:r w:rsidRPr="00E53590">
        <w:rPr>
          <w:rtl/>
        </w:rPr>
        <w:t>170 ילדים עיוורים, אשר</w:t>
      </w:r>
      <w:r w:rsidR="00C975B7">
        <w:rPr>
          <w:rtl/>
        </w:rPr>
        <w:t xml:space="preserve"> </w:t>
      </w:r>
      <w:r w:rsidRPr="00E53590">
        <w:rPr>
          <w:rtl/>
        </w:rPr>
        <w:t>להם קשיי השתלבות בבתי</w:t>
      </w:r>
      <w:r w:rsidR="00C975B7">
        <w:rPr>
          <w:rtl/>
        </w:rPr>
        <w:t>-</w:t>
      </w:r>
      <w:r w:rsidRPr="00E53590">
        <w:rPr>
          <w:rtl/>
        </w:rPr>
        <w:t>ספר, והם נמצאים במעונות פנימייתיים.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ההפגנה שנערכה במשרד העבודה והרווחה אורגנה על</w:t>
      </w:r>
      <w:r w:rsidR="00C975B7">
        <w:rPr>
          <w:rtl/>
        </w:rPr>
        <w:t>-</w:t>
      </w:r>
      <w:r w:rsidRPr="00E53590">
        <w:rPr>
          <w:rtl/>
        </w:rPr>
        <w:t>ידי אגודת</w:t>
      </w:r>
      <w:r w:rsidR="00C975B7">
        <w:rPr>
          <w:rtl/>
        </w:rPr>
        <w:t xml:space="preserve"> </w:t>
      </w:r>
      <w:r w:rsidRPr="00E53590">
        <w:rPr>
          <w:rtl/>
        </w:rPr>
        <w:t>העיוורים "הגשמה", שלא היתה מודעת לסיכומים שהושגו ביני לבין נציגי המרכז לעיוור;</w:t>
      </w:r>
      <w:r w:rsidR="00C975B7">
        <w:rPr>
          <w:rtl/>
        </w:rPr>
        <w:t xml:space="preserve"> </w:t>
      </w:r>
      <w:r w:rsidRPr="00E53590">
        <w:rPr>
          <w:rtl/>
        </w:rPr>
        <w:t>אגודת</w:t>
      </w:r>
      <w:r w:rsidR="00C975B7">
        <w:rPr>
          <w:rtl/>
        </w:rPr>
        <w:t xml:space="preserve"> </w:t>
      </w:r>
      <w:r w:rsidRPr="00E53590">
        <w:rPr>
          <w:rtl/>
        </w:rPr>
        <w:t>"הגשמה" אינה מכירה בייצוג הבלעדי של המרכז לעיוור, שלפי דעתה אינו מייצג</w:t>
      </w:r>
      <w:r w:rsidR="00C975B7">
        <w:rPr>
          <w:rtl/>
        </w:rPr>
        <w:t xml:space="preserve"> </w:t>
      </w:r>
      <w:r w:rsidRPr="00E53590">
        <w:rPr>
          <w:rtl/>
        </w:rPr>
        <w:t>את כלל ארגון העיוורים.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לאחר</w:t>
      </w:r>
      <w:r w:rsidR="00C975B7">
        <w:rPr>
          <w:rtl/>
        </w:rPr>
        <w:t xml:space="preserve"> </w:t>
      </w:r>
      <w:r w:rsidRPr="00E53590">
        <w:rPr>
          <w:rtl/>
        </w:rPr>
        <w:t>שעודכנו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ידי מנהל אגף השיקום מר שלמה פרקש ומנהל השירות לעיוור מר</w:t>
      </w:r>
      <w:r w:rsidR="00C975B7">
        <w:rPr>
          <w:rtl/>
        </w:rPr>
        <w:t xml:space="preserve"> </w:t>
      </w:r>
      <w:r w:rsidRPr="00E53590">
        <w:rPr>
          <w:rtl/>
        </w:rPr>
        <w:t>יוסף</w:t>
      </w:r>
      <w:r w:rsidR="00C975B7">
        <w:rPr>
          <w:rtl/>
        </w:rPr>
        <w:t xml:space="preserve"> </w:t>
      </w:r>
      <w:r w:rsidRPr="00E53590">
        <w:rPr>
          <w:rtl/>
        </w:rPr>
        <w:t>קורסיה,</w:t>
      </w:r>
      <w:r w:rsidR="00C975B7">
        <w:rPr>
          <w:rtl/>
        </w:rPr>
        <w:t xml:space="preserve"> </w:t>
      </w:r>
      <w:r w:rsidRPr="00E53590">
        <w:rPr>
          <w:rtl/>
        </w:rPr>
        <w:t>ממשרד</w:t>
      </w:r>
      <w:r w:rsidR="00C975B7">
        <w:rPr>
          <w:rtl/>
        </w:rPr>
        <w:t xml:space="preserve"> </w:t>
      </w:r>
      <w:r w:rsidRPr="00E53590">
        <w:rPr>
          <w:rtl/>
        </w:rPr>
        <w:t>העבודה</w:t>
      </w:r>
      <w:r w:rsidR="00C975B7">
        <w:rPr>
          <w:rtl/>
        </w:rPr>
        <w:t xml:space="preserve"> </w:t>
      </w:r>
      <w:r w:rsidRPr="00E53590">
        <w:rPr>
          <w:rtl/>
        </w:rPr>
        <w:t>והרווחה, הם הודיעו, כי אילו היו שותפים למשא</w:t>
      </w:r>
      <w:r w:rsidR="00C975B7">
        <w:rPr>
          <w:rtl/>
        </w:rPr>
        <w:t>-</w:t>
      </w:r>
      <w:r w:rsidRPr="00E53590">
        <w:rPr>
          <w:rtl/>
        </w:rPr>
        <w:t>ומתן</w:t>
      </w:r>
      <w:r w:rsidR="00C975B7">
        <w:rPr>
          <w:rtl/>
        </w:rPr>
        <w:t xml:space="preserve"> </w:t>
      </w:r>
      <w:r w:rsidRPr="00E53590">
        <w:rPr>
          <w:rtl/>
        </w:rPr>
        <w:t>שהתקיים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המרכז</w:t>
      </w:r>
      <w:r w:rsidR="00C975B7">
        <w:rPr>
          <w:rtl/>
        </w:rPr>
        <w:t xml:space="preserve"> </w:t>
      </w:r>
      <w:r w:rsidRPr="00E53590">
        <w:rPr>
          <w:rtl/>
        </w:rPr>
        <w:t>לעיוור, היו יודעים על המהלכים שננקטו על</w:t>
      </w:r>
      <w:r w:rsidR="00C975B7">
        <w:rPr>
          <w:rtl/>
        </w:rPr>
        <w:t>-</w:t>
      </w:r>
      <w:r w:rsidRPr="00E53590">
        <w:rPr>
          <w:rtl/>
        </w:rPr>
        <w:t>ידי ולא היו יוצאים</w:t>
      </w:r>
      <w:r w:rsidR="00C975B7">
        <w:rPr>
          <w:rtl/>
        </w:rPr>
        <w:t xml:space="preserve"> </w:t>
      </w:r>
      <w:r w:rsidRPr="00E53590">
        <w:rPr>
          <w:rtl/>
        </w:rPr>
        <w:t>להפגנה.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>ראש ורבותי חברי הכנסת, השירותים לעיוורים ולכבדי הראייה בארצנו</w:t>
      </w:r>
      <w:r w:rsidR="00C975B7">
        <w:rPr>
          <w:rtl/>
        </w:rPr>
        <w:t xml:space="preserve"> </w:t>
      </w:r>
      <w:r w:rsidRPr="00E53590">
        <w:rPr>
          <w:rtl/>
        </w:rPr>
        <w:t>מצטיינים</w:t>
      </w:r>
      <w:r w:rsidR="00C975B7">
        <w:rPr>
          <w:rtl/>
        </w:rPr>
        <w:t xml:space="preserve"> </w:t>
      </w:r>
      <w:r w:rsidRPr="00E53590">
        <w:rPr>
          <w:rtl/>
        </w:rPr>
        <w:t>ברמה</w:t>
      </w:r>
      <w:r w:rsidR="00C975B7">
        <w:rPr>
          <w:rtl/>
        </w:rPr>
        <w:t xml:space="preserve"> </w:t>
      </w:r>
      <w:r w:rsidRPr="00E53590">
        <w:rPr>
          <w:rtl/>
        </w:rPr>
        <w:t>מקצועית</w:t>
      </w:r>
      <w:r w:rsidR="00C975B7">
        <w:rPr>
          <w:rtl/>
        </w:rPr>
        <w:t xml:space="preserve"> </w:t>
      </w:r>
      <w:r w:rsidRPr="00E53590">
        <w:rPr>
          <w:rtl/>
        </w:rPr>
        <w:t>גבוהה</w:t>
      </w:r>
      <w:r w:rsidR="00C975B7">
        <w:rPr>
          <w:rtl/>
        </w:rPr>
        <w:t xml:space="preserve"> </w:t>
      </w:r>
      <w:r w:rsidRPr="00E53590">
        <w:rPr>
          <w:rtl/>
        </w:rPr>
        <w:t>ובאיכות</w:t>
      </w:r>
      <w:r w:rsidR="00C975B7">
        <w:rPr>
          <w:rtl/>
        </w:rPr>
        <w:t xml:space="preserve"> </w:t>
      </w:r>
      <w:r w:rsidRPr="00E53590">
        <w:rPr>
          <w:rtl/>
        </w:rPr>
        <w:t>שאינה</w:t>
      </w:r>
      <w:r w:rsidR="00C975B7">
        <w:rPr>
          <w:rtl/>
        </w:rPr>
        <w:t xml:space="preserve"> </w:t>
      </w:r>
      <w:r w:rsidRPr="00E53590">
        <w:rPr>
          <w:rtl/>
        </w:rPr>
        <w:t>נופלת מאיכותם של שירותים דומים</w:t>
      </w:r>
      <w:r w:rsidR="00C975B7">
        <w:rPr>
          <w:rtl/>
        </w:rPr>
        <w:t xml:space="preserve"> </w:t>
      </w:r>
      <w:r w:rsidRPr="00E53590">
        <w:rPr>
          <w:rtl/>
        </w:rPr>
        <w:t>במדינות</w:t>
      </w:r>
      <w:r w:rsidR="00C975B7">
        <w:rPr>
          <w:rtl/>
        </w:rPr>
        <w:t xml:space="preserve"> </w:t>
      </w:r>
      <w:r w:rsidRPr="00E53590">
        <w:rPr>
          <w:rtl/>
        </w:rPr>
        <w:t>רבות</w:t>
      </w:r>
      <w:r w:rsidR="00C975B7">
        <w:rPr>
          <w:rtl/>
        </w:rPr>
        <w:t xml:space="preserve"> </w:t>
      </w:r>
      <w:r w:rsidRPr="00E53590">
        <w:rPr>
          <w:rtl/>
        </w:rPr>
        <w:t>בעולם.</w:t>
      </w:r>
      <w:r w:rsidR="00C975B7">
        <w:rPr>
          <w:rtl/>
        </w:rPr>
        <w:t xml:space="preserve"> </w:t>
      </w: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לי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ספק,</w:t>
      </w:r>
      <w:r w:rsidR="00C975B7">
        <w:rPr>
          <w:rtl/>
        </w:rPr>
        <w:t xml:space="preserve"> </w:t>
      </w:r>
      <w:r w:rsidRPr="00E53590">
        <w:rPr>
          <w:rtl/>
        </w:rPr>
        <w:t>שאנו מחויבים לסייע ככל שניתן לציבור</w:t>
      </w:r>
      <w:r w:rsidR="00C975B7">
        <w:rPr>
          <w:rtl/>
        </w:rPr>
        <w:t xml:space="preserve"> </w:t>
      </w:r>
      <w:r w:rsidRPr="00E53590">
        <w:rPr>
          <w:rtl/>
        </w:rPr>
        <w:t>העיוורים, ולהקל, ולו במעט, את המצוקה הנוראה של מי שאינו רואה.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התקדמנו,</w:t>
      </w:r>
      <w:r w:rsidR="00C975B7">
        <w:rPr>
          <w:rtl/>
        </w:rPr>
        <w:t xml:space="preserve"> </w:t>
      </w: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בנושא</w:t>
      </w:r>
      <w:r w:rsidR="00C975B7">
        <w:rPr>
          <w:rtl/>
        </w:rPr>
        <w:t xml:space="preserve"> </w:t>
      </w:r>
      <w:r w:rsidRPr="00E53590">
        <w:rPr>
          <w:rtl/>
        </w:rPr>
        <w:t>העיוורים</w:t>
      </w:r>
      <w:r w:rsidR="00C975B7">
        <w:rPr>
          <w:rtl/>
        </w:rPr>
        <w:t xml:space="preserve"> </w:t>
      </w:r>
      <w:r w:rsidRPr="00E53590">
        <w:rPr>
          <w:rtl/>
        </w:rPr>
        <w:t>בשנה</w:t>
      </w:r>
      <w:r w:rsidR="00C975B7">
        <w:rPr>
          <w:rtl/>
        </w:rPr>
        <w:t xml:space="preserve"> </w:t>
      </w:r>
      <w:r w:rsidRPr="00E53590">
        <w:rPr>
          <w:rtl/>
        </w:rPr>
        <w:t>האחרונה.</w:t>
      </w:r>
      <w:r w:rsidR="00C975B7">
        <w:rPr>
          <w:rtl/>
        </w:rPr>
        <w:t xml:space="preserve"> </w:t>
      </w:r>
      <w:r w:rsidRPr="00E53590">
        <w:rPr>
          <w:rtl/>
        </w:rPr>
        <w:t>ואני מאמינה</w:t>
      </w:r>
      <w:r w:rsidR="00C975B7">
        <w:rPr>
          <w:rtl/>
        </w:rPr>
        <w:t xml:space="preserve"> </w:t>
      </w:r>
      <w:r w:rsidRPr="00E53590">
        <w:rPr>
          <w:rtl/>
        </w:rPr>
        <w:t>שנמשיך ונפעל בשנים הבאות לרווחתם ולרווחת משפחותיהם.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מציעה,</w:t>
      </w:r>
      <w:r w:rsidR="00C975B7">
        <w:rPr>
          <w:rtl/>
        </w:rPr>
        <w:t xml:space="preserve"> </w:t>
      </w: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>ראש, להעביר את הנושא לדיון בוועדת העבודה והרווחה</w:t>
      </w:r>
      <w:r w:rsidR="00C975B7">
        <w:rPr>
          <w:rtl/>
        </w:rPr>
        <w:t xml:space="preserve"> </w:t>
      </w:r>
      <w:r w:rsidRPr="00E53590">
        <w:rPr>
          <w:rtl/>
        </w:rPr>
        <w:t>של הכנסת.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</w:t>
      </w:r>
      <w:r w:rsidR="00C975B7">
        <w:rPr>
          <w:rtl/>
        </w:rPr>
        <w:t xml:space="preserve"> </w:t>
      </w:r>
      <w:r w:rsidRPr="00E53590">
        <w:rPr>
          <w:rtl/>
        </w:rPr>
        <w:t>רבה</w:t>
      </w:r>
      <w:r w:rsidR="00C975B7">
        <w:rPr>
          <w:rtl/>
        </w:rPr>
        <w:t xml:space="preserve"> </w:t>
      </w:r>
      <w:r w:rsidRPr="00E53590">
        <w:rPr>
          <w:rtl/>
        </w:rPr>
        <w:t>לשרת העבודה והרווחה.</w:t>
      </w:r>
      <w:r w:rsidR="00C975B7">
        <w:rPr>
          <w:rtl/>
        </w:rPr>
        <w:t xml:space="preserve"> </w:t>
      </w:r>
      <w:r w:rsidRPr="00E53590">
        <w:rPr>
          <w:rtl/>
        </w:rPr>
        <w:t>חבר הכנסת דוד מגן מבקש להסיר את הצעתו של</w:t>
      </w:r>
      <w:r w:rsidR="00C975B7">
        <w:rPr>
          <w:rtl/>
        </w:rPr>
        <w:t xml:space="preserve"> </w:t>
      </w:r>
      <w:r w:rsidRPr="00E53590">
        <w:rPr>
          <w:rtl/>
        </w:rPr>
        <w:t>חבר הכנסת דוד מנע.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מגן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>ראש, ביקשתי, ואני מבקש שהשרה תבהיר לי משהו. היתה פנייה נרגשת,</w:t>
      </w:r>
      <w:r w:rsidR="00C975B7">
        <w:rPr>
          <w:rtl/>
        </w:rPr>
        <w:t xml:space="preserve"> </w:t>
      </w:r>
      <w:r w:rsidRPr="00E53590">
        <w:rPr>
          <w:rtl/>
        </w:rPr>
        <w:t>שקיבלו</w:t>
      </w:r>
      <w:r w:rsidR="00C975B7">
        <w:rPr>
          <w:rtl/>
        </w:rPr>
        <w:t xml:space="preserve"> </w:t>
      </w:r>
      <w:r w:rsidRPr="00E53590">
        <w:rPr>
          <w:rtl/>
        </w:rPr>
        <w:t>כמה</w:t>
      </w:r>
      <w:r w:rsidR="00C975B7">
        <w:rPr>
          <w:rtl/>
        </w:rPr>
        <w:t xml:space="preserve"> </w:t>
      </w:r>
      <w:r w:rsidRPr="00E53590">
        <w:rPr>
          <w:rtl/>
        </w:rPr>
        <w:t>חברי כנסת לפני כשבועיים, ובשבוע הבא אני אמור להיפגש עם הגברת אורה</w:t>
      </w:r>
      <w:r w:rsidR="00C975B7">
        <w:rPr>
          <w:rtl/>
        </w:rPr>
        <w:t xml:space="preserve"> </w:t>
      </w:r>
      <w:r w:rsidRPr="00E53590">
        <w:rPr>
          <w:rtl/>
        </w:rPr>
        <w:t>מיכאלסון והאדון מיכאל פרץ.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דיברת כרגע על הארגון היציג היחיד של העיוורים. אני מכיר את האגודה למען</w:t>
      </w:r>
      <w:r w:rsidR="00C975B7">
        <w:rPr>
          <w:rtl/>
        </w:rPr>
        <w:t xml:space="preserve"> </w:t>
      </w:r>
      <w:r w:rsidRPr="00E53590">
        <w:rPr>
          <w:rtl/>
        </w:rPr>
        <w:t>העיוור.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דיברת</w:t>
      </w:r>
      <w:r w:rsidR="00C975B7">
        <w:rPr>
          <w:rtl/>
        </w:rPr>
        <w:t xml:space="preserve"> </w:t>
      </w:r>
      <w:r w:rsidRPr="00E53590">
        <w:rPr>
          <w:rtl/>
        </w:rPr>
        <w:t>עכשיו על המרכז לעיוור, והזכרת גם את הארגון שנקרא "הגשמה".</w:t>
      </w:r>
      <w:r w:rsidR="00C975B7">
        <w:rPr>
          <w:rtl/>
        </w:rPr>
        <w:t xml:space="preserve"> </w:t>
      </w:r>
      <w:r w:rsidRPr="00E53590">
        <w:rPr>
          <w:rtl/>
        </w:rPr>
        <w:t>כדי</w:t>
      </w:r>
      <w:r w:rsidR="00C975B7">
        <w:rPr>
          <w:rtl/>
        </w:rPr>
        <w:t xml:space="preserve"> </w:t>
      </w:r>
      <w:r w:rsidRPr="00E53590">
        <w:rPr>
          <w:rtl/>
        </w:rPr>
        <w:t>שאנחנו,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שרוצים</w:t>
      </w:r>
      <w:r w:rsidR="00C975B7">
        <w:rPr>
          <w:rtl/>
        </w:rPr>
        <w:t xml:space="preserve"> </w:t>
      </w:r>
      <w:r w:rsidRPr="00E53590">
        <w:rPr>
          <w:rtl/>
        </w:rPr>
        <w:t>יחד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היוזם, חבר הכנסת דוד מנע, לעודד את</w:t>
      </w:r>
      <w:r w:rsidR="00C975B7">
        <w:rPr>
          <w:rtl/>
        </w:rPr>
        <w:t xml:space="preserve"> </w:t>
      </w:r>
      <w:r w:rsidRPr="00E53590">
        <w:rPr>
          <w:rtl/>
        </w:rPr>
        <w:t>העניין,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לטפח את העיוורים ולהקל במידה מסוימת את מצוקתם, לא נטעה </w:t>
      </w:r>
      <w:r w:rsidR="00C975B7">
        <w:rPr>
          <w:rtl/>
        </w:rPr>
        <w:t>–</w:t>
      </w:r>
      <w:r w:rsidRPr="00E53590">
        <w:rPr>
          <w:rtl/>
        </w:rPr>
        <w:t xml:space="preserve"> היינו מבקשים</w:t>
      </w:r>
      <w:r w:rsidR="00C975B7">
        <w:rPr>
          <w:rtl/>
        </w:rPr>
        <w:t xml:space="preserve"> </w:t>
      </w:r>
      <w:r w:rsidRPr="00E53590">
        <w:rPr>
          <w:rtl/>
        </w:rPr>
        <w:t>הבהרה,</w:t>
      </w:r>
      <w:r w:rsidR="00C975B7">
        <w:rPr>
          <w:rtl/>
        </w:rPr>
        <w:t xml:space="preserve"> </w:t>
      </w:r>
      <w:r w:rsidRPr="00E53590">
        <w:rPr>
          <w:rtl/>
        </w:rPr>
        <w:t>מי</w:t>
      </w:r>
      <w:r w:rsidR="00C975B7">
        <w:rPr>
          <w:rtl/>
        </w:rPr>
        <w:t xml:space="preserve"> </w:t>
      </w:r>
      <w:r w:rsidRPr="00E53590">
        <w:rPr>
          <w:rtl/>
        </w:rPr>
        <w:t>הם האישים שעומדים בראשות הגוף הוולונטרי שאכן מייצג את העיוורים כפי</w:t>
      </w:r>
      <w:r w:rsidR="00C975B7">
        <w:rPr>
          <w:rtl/>
        </w:rPr>
        <w:t xml:space="preserve"> </w:t>
      </w:r>
      <w:r w:rsidRPr="00E53590">
        <w:rPr>
          <w:rtl/>
        </w:rPr>
        <w:t>שאת אמרת, כדי שאנחנו לא נייצג ארגונים שונים.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שרת העבודה והרווחה א' נמיר: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יכולה להשיב? הוא ביקש אינפורמציה.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שרת העבודה והרווחה א' נמיר: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דוד</w:t>
      </w:r>
      <w:r w:rsidR="00C975B7">
        <w:rPr>
          <w:rtl/>
        </w:rPr>
        <w:t xml:space="preserve"> </w:t>
      </w:r>
      <w:r w:rsidRPr="00E53590">
        <w:rPr>
          <w:rtl/>
        </w:rPr>
        <w:t>מגן,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חייבת לומר לך, שלמרות העובדה שבמשך שמונה שנים</w:t>
      </w:r>
      <w:r w:rsidR="00C975B7">
        <w:rPr>
          <w:rtl/>
        </w:rPr>
        <w:t xml:space="preserve"> </w:t>
      </w:r>
      <w:r w:rsidRPr="00E53590">
        <w:rPr>
          <w:rtl/>
        </w:rPr>
        <w:t>הייתי</w:t>
      </w:r>
      <w:r w:rsidR="00C975B7">
        <w:rPr>
          <w:rtl/>
        </w:rPr>
        <w:t xml:space="preserve"> </w:t>
      </w:r>
      <w:r w:rsidRPr="00E53590">
        <w:rPr>
          <w:rtl/>
        </w:rPr>
        <w:t>יושבת</w:t>
      </w:r>
      <w:r w:rsidR="00C975B7">
        <w:rPr>
          <w:rtl/>
        </w:rPr>
        <w:t>-</w:t>
      </w:r>
      <w:r w:rsidRPr="00E53590">
        <w:rPr>
          <w:rtl/>
        </w:rPr>
        <w:t>ראש</w:t>
      </w:r>
      <w:r w:rsidR="00C975B7">
        <w:rPr>
          <w:rtl/>
        </w:rPr>
        <w:t xml:space="preserve"> </w:t>
      </w:r>
      <w:r w:rsidRPr="00E53590">
        <w:rPr>
          <w:rtl/>
        </w:rPr>
        <w:t>ועדת</w:t>
      </w:r>
      <w:r w:rsidR="00C975B7">
        <w:rPr>
          <w:rtl/>
        </w:rPr>
        <w:t xml:space="preserve"> </w:t>
      </w:r>
      <w:r w:rsidRPr="00E53590">
        <w:rPr>
          <w:rtl/>
        </w:rPr>
        <w:t>העבודה</w:t>
      </w:r>
      <w:r w:rsidR="00C975B7">
        <w:rPr>
          <w:rtl/>
        </w:rPr>
        <w:t xml:space="preserve"> </w:t>
      </w:r>
      <w:r w:rsidRPr="00E53590">
        <w:rPr>
          <w:rtl/>
        </w:rPr>
        <w:t>והרווחה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ועסקתי</w:t>
      </w:r>
      <w:r w:rsidR="00C975B7">
        <w:rPr>
          <w:rtl/>
        </w:rPr>
        <w:t xml:space="preserve"> </w:t>
      </w:r>
      <w:r w:rsidRPr="00E53590">
        <w:rPr>
          <w:rtl/>
        </w:rPr>
        <w:t>רבות</w:t>
      </w:r>
      <w:r w:rsidR="00C975B7">
        <w:rPr>
          <w:rtl/>
        </w:rPr>
        <w:t xml:space="preserve"> </w:t>
      </w:r>
      <w:r w:rsidRPr="00E53590">
        <w:rPr>
          <w:rtl/>
        </w:rPr>
        <w:t>בענייניהם של</w:t>
      </w:r>
      <w:r w:rsidR="00C975B7">
        <w:rPr>
          <w:rtl/>
        </w:rPr>
        <w:t xml:space="preserve"> </w:t>
      </w:r>
      <w:r w:rsidRPr="00E53590">
        <w:rPr>
          <w:rtl/>
        </w:rPr>
        <w:t>העיוורים, עד עצם היום הזה לא הצלחתי להכיר את כל ארגוני העיוורים בארץ.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תשאל</w:t>
      </w:r>
      <w:r w:rsidR="00C975B7">
        <w:rPr>
          <w:rtl/>
        </w:rPr>
        <w:t xml:space="preserve"> </w:t>
      </w:r>
      <w:r w:rsidRPr="00E53590">
        <w:rPr>
          <w:rtl/>
        </w:rPr>
        <w:t>לדעתי</w:t>
      </w:r>
      <w:r w:rsidR="00C975B7">
        <w:rPr>
          <w:rtl/>
        </w:rPr>
        <w:t xml:space="preserve"> – </w:t>
      </w:r>
      <w:r w:rsidRPr="00E53590">
        <w:rPr>
          <w:rtl/>
        </w:rPr>
        <w:t>זו אחת הבעיות הקשות ביותר, כאשר אנחנו לא יודעים עם מי</w:t>
      </w:r>
      <w:r w:rsidR="00C975B7">
        <w:rPr>
          <w:rtl/>
        </w:rPr>
        <w:t xml:space="preserve"> </w:t>
      </w:r>
      <w:r w:rsidRPr="00E53590">
        <w:rPr>
          <w:rtl/>
        </w:rPr>
        <w:t>לנהל משא</w:t>
      </w:r>
      <w:r w:rsidR="00C975B7">
        <w:rPr>
          <w:rtl/>
        </w:rPr>
        <w:t>-</w:t>
      </w:r>
      <w:r w:rsidRPr="00E53590">
        <w:rPr>
          <w:rtl/>
        </w:rPr>
        <w:t>ומתן.</w:t>
      </w:r>
      <w:r w:rsidR="00C975B7">
        <w:rPr>
          <w:rtl/>
        </w:rPr>
        <w:t xml:space="preserve"> </w:t>
      </w:r>
      <w:r w:rsidRPr="00E53590">
        <w:rPr>
          <w:rtl/>
        </w:rPr>
        <w:t>הקבוצה שאתה ניהלנו משא</w:t>
      </w:r>
      <w:r w:rsidR="00C975B7">
        <w:rPr>
          <w:rtl/>
        </w:rPr>
        <w:t>-</w:t>
      </w:r>
      <w:r w:rsidRPr="00E53590">
        <w:rPr>
          <w:rtl/>
        </w:rPr>
        <w:t>ומתן, בהשתתפות אנשי המוסד לביטוח לאומי,</w:t>
      </w:r>
      <w:r w:rsidR="00C975B7">
        <w:rPr>
          <w:rtl/>
        </w:rPr>
        <w:t xml:space="preserve"> </w:t>
      </w:r>
      <w:r w:rsidRPr="00E53590">
        <w:rPr>
          <w:rtl/>
        </w:rPr>
        <w:t>היתה קבוצה שאני מכירה כרחבה וייצוגית יותר.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מוכנה</w:t>
      </w:r>
      <w:r w:rsidR="00C975B7">
        <w:rPr>
          <w:rtl/>
        </w:rPr>
        <w:t xml:space="preserve"> </w:t>
      </w:r>
      <w:r w:rsidRPr="00E53590">
        <w:rPr>
          <w:rtl/>
        </w:rPr>
        <w:t>להעמיד</w:t>
      </w:r>
      <w:r w:rsidR="00C975B7">
        <w:rPr>
          <w:rtl/>
        </w:rPr>
        <w:t xml:space="preserve"> </w:t>
      </w:r>
      <w:r w:rsidRPr="00E53590">
        <w:rPr>
          <w:rtl/>
        </w:rPr>
        <w:t>לרשותך</w:t>
      </w:r>
      <w:r w:rsidR="00C975B7">
        <w:rPr>
          <w:rtl/>
        </w:rPr>
        <w:t xml:space="preserve"> </w:t>
      </w:r>
      <w:r w:rsidRPr="00E53590">
        <w:rPr>
          <w:rtl/>
        </w:rPr>
        <w:t>את כל השמות שאני מכירה. אני רק אודה לך אם אתה</w:t>
      </w:r>
      <w:r w:rsidR="00C975B7">
        <w:rPr>
          <w:rtl/>
        </w:rPr>
        <w:t xml:space="preserve"> </w:t>
      </w:r>
      <w:r w:rsidRPr="00E53590">
        <w:rPr>
          <w:rtl/>
        </w:rPr>
        <w:t>תעמיד</w:t>
      </w:r>
      <w:r w:rsidR="00C975B7">
        <w:rPr>
          <w:rtl/>
        </w:rPr>
        <w:t xml:space="preserve"> </w:t>
      </w:r>
      <w:r w:rsidRPr="00E53590">
        <w:rPr>
          <w:rtl/>
        </w:rPr>
        <w:t>לרשותי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השמות</w:t>
      </w:r>
      <w:r w:rsidR="00C975B7">
        <w:rPr>
          <w:rtl/>
        </w:rPr>
        <w:t xml:space="preserve"> </w:t>
      </w:r>
      <w:r w:rsidRPr="00E53590">
        <w:rPr>
          <w:rtl/>
        </w:rPr>
        <w:t>הידועים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לך, וביחד </w:t>
      </w:r>
      <w:r w:rsidR="00C975B7">
        <w:rPr>
          <w:rtl/>
        </w:rPr>
        <w:t>–</w:t>
      </w:r>
      <w:r w:rsidRPr="00E53590">
        <w:rPr>
          <w:rtl/>
        </w:rPr>
        <w:t xml:space="preserve"> אני בטוחה </w:t>
      </w:r>
      <w:r w:rsidR="00C975B7">
        <w:rPr>
          <w:rtl/>
        </w:rPr>
        <w:t>–</w:t>
      </w:r>
      <w:r w:rsidRPr="00E53590">
        <w:rPr>
          <w:rtl/>
        </w:rPr>
        <w:t xml:space="preserve"> נוכל לסייע יותר</w:t>
      </w:r>
      <w:r w:rsidR="00C975B7">
        <w:rPr>
          <w:rtl/>
        </w:rPr>
        <w:t xml:space="preserve"> </w:t>
      </w:r>
      <w:r w:rsidRPr="00E53590">
        <w:rPr>
          <w:rtl/>
        </w:rPr>
        <w:t>לאוכלוסיית העיוורים.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לשרת העבודה והרווחה.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דוד מנע, אתה מסכים להעביר את הנושא לדיון בוועדה?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מנע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במליאה.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שרת העבודה והרווחה א' נמיר: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לא מתנגדת לדיון במליאה.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עוברים</w:t>
      </w:r>
      <w:r w:rsidR="00C975B7">
        <w:rPr>
          <w:rtl/>
        </w:rPr>
        <w:t xml:space="preserve"> </w:t>
      </w:r>
      <w:r w:rsidRPr="00E53590">
        <w:rPr>
          <w:rtl/>
        </w:rPr>
        <w:t>כעת</w:t>
      </w:r>
      <w:r w:rsidR="00C975B7">
        <w:rPr>
          <w:rtl/>
        </w:rPr>
        <w:t xml:space="preserve"> </w:t>
      </w:r>
      <w:r w:rsidRPr="00E53590">
        <w:rPr>
          <w:rtl/>
        </w:rPr>
        <w:t>להצבעה.</w:t>
      </w:r>
      <w:r w:rsidR="00C975B7">
        <w:rPr>
          <w:rtl/>
        </w:rPr>
        <w:t xml:space="preserve"> </w:t>
      </w:r>
      <w:r w:rsidRPr="00E53590">
        <w:rPr>
          <w:rtl/>
        </w:rPr>
        <w:t>מי בעד ההצעה לכלול את הנושא שהעלה חבר הכנסת</w:t>
      </w:r>
      <w:r w:rsidR="00C975B7">
        <w:rPr>
          <w:rtl/>
        </w:rPr>
        <w:t xml:space="preserve"> </w:t>
      </w:r>
      <w:r w:rsidRPr="00E53590">
        <w:rPr>
          <w:rtl/>
        </w:rPr>
        <w:t>מנע: הטבות לעיוורים, בסדר</w:t>
      </w:r>
      <w:r w:rsidR="00C975B7">
        <w:rPr>
          <w:rtl/>
        </w:rPr>
        <w:t>-</w:t>
      </w:r>
      <w:r w:rsidRPr="00E53590">
        <w:rPr>
          <w:rtl/>
        </w:rPr>
        <w:t xml:space="preserve">היום של הכנסת </w:t>
      </w:r>
      <w:r w:rsidR="00C975B7">
        <w:rPr>
          <w:rtl/>
        </w:rPr>
        <w:t>–</w:t>
      </w:r>
      <w:r w:rsidRPr="00E53590">
        <w:rPr>
          <w:rtl/>
        </w:rPr>
        <w:t xml:space="preserve"> בבקשה להצביע. מי נגד?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צבעה מס' 17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>עד ההצעה לכלול את הנושא בסדר</w:t>
      </w:r>
      <w:r>
        <w:rPr>
          <w:rtl/>
        </w:rPr>
        <w:t>-</w:t>
      </w:r>
      <w:r w:rsidR="00E53590" w:rsidRPr="00E53590">
        <w:rPr>
          <w:rtl/>
        </w:rPr>
        <w:t xml:space="preserve">היום </w:t>
      </w:r>
      <w:r>
        <w:rPr>
          <w:rtl/>
        </w:rPr>
        <w:t>–</w:t>
      </w:r>
      <w:r w:rsidR="00E53590" w:rsidRPr="00E53590">
        <w:rPr>
          <w:rtl/>
        </w:rPr>
        <w:t xml:space="preserve"> 7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גד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מנעים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הצעה לכלול את הנושא בסדר</w:t>
      </w:r>
      <w:r>
        <w:rPr>
          <w:rtl/>
        </w:rPr>
        <w:t>-</w:t>
      </w:r>
      <w:r w:rsidR="00E53590" w:rsidRPr="00E53590">
        <w:rPr>
          <w:rtl/>
        </w:rPr>
        <w:t>היום של הכנסת נתקבלה.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שבעה בעד, אין מתנגדים ואין נמנעים. הנושא יידון במליאת הכנסת.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1"/>
        <w:rPr>
          <w:rtl/>
        </w:rPr>
      </w:pPr>
      <w:bookmarkStart w:id="66" w:name="_Toc457989645"/>
      <w:r w:rsidRPr="00C975B7">
        <w:rPr>
          <w:rtl/>
        </w:rPr>
        <w:t>הצעת חוק בית</w:t>
      </w:r>
      <w:r>
        <w:rPr>
          <w:rtl/>
        </w:rPr>
        <w:t>-</w:t>
      </w:r>
      <w:r w:rsidRPr="00C975B7">
        <w:rPr>
          <w:rtl/>
        </w:rPr>
        <w:t xml:space="preserve">הדין לעבודה (תיקון </w:t>
      </w:r>
      <w:r>
        <w:rPr>
          <w:rtl/>
        </w:rPr>
        <w:t>–</w:t>
      </w:r>
      <w:r w:rsidRPr="00C975B7">
        <w:rPr>
          <w:rtl/>
        </w:rPr>
        <w:t xml:space="preserve"> ועד עובדים), התשנ"ד</w:t>
      </w:r>
      <w:r>
        <w:rPr>
          <w:rtl/>
        </w:rPr>
        <w:t>–</w:t>
      </w:r>
      <w:r w:rsidRPr="00C975B7">
        <w:rPr>
          <w:rtl/>
        </w:rPr>
        <w:t>1993</w:t>
      </w:r>
      <w:bookmarkEnd w:id="66"/>
    </w:p>
    <w:p w:rsidR="00C975B7" w:rsidRPr="00C975B7" w:rsidRDefault="00C975B7" w:rsidP="00C975B7">
      <w:pPr>
        <w:pStyle w:val="1"/>
        <w:rPr>
          <w:rtl/>
        </w:rPr>
      </w:pPr>
      <w:bookmarkStart w:id="67" w:name="_Toc457989646"/>
      <w:r w:rsidRPr="00C975B7">
        <w:rPr>
          <w:rtl/>
        </w:rPr>
        <w:t>(הצעת חבר הכנסת י' שמאי)</w:t>
      </w:r>
      <w:bookmarkEnd w:id="67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רבותי,</w:t>
      </w:r>
      <w:r w:rsidR="00C975B7">
        <w:rPr>
          <w:rtl/>
        </w:rPr>
        <w:t xml:space="preserve"> </w:t>
      </w: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ממשיכים</w:t>
      </w:r>
      <w:r w:rsidR="00C975B7">
        <w:rPr>
          <w:rtl/>
        </w:rPr>
        <w:t xml:space="preserve"> </w:t>
      </w:r>
      <w:r w:rsidRPr="00E53590">
        <w:rPr>
          <w:rtl/>
        </w:rPr>
        <w:t>בסדר</w:t>
      </w:r>
      <w:r w:rsidR="00C975B7">
        <w:rPr>
          <w:rtl/>
        </w:rPr>
        <w:t>-</w:t>
      </w:r>
      <w:r w:rsidRPr="00E53590">
        <w:rPr>
          <w:rtl/>
        </w:rPr>
        <w:t>היום:</w:t>
      </w:r>
      <w:r w:rsidR="00C975B7">
        <w:rPr>
          <w:rtl/>
        </w:rPr>
        <w:t xml:space="preserve"> </w:t>
      </w:r>
      <w:r w:rsidRPr="00E53590">
        <w:rPr>
          <w:rtl/>
        </w:rPr>
        <w:t>הצעת</w:t>
      </w:r>
      <w:r w:rsidR="00C975B7">
        <w:rPr>
          <w:rtl/>
        </w:rPr>
        <w:t xml:space="preserve"> </w:t>
      </w:r>
      <w:r w:rsidRPr="00E53590">
        <w:rPr>
          <w:rtl/>
        </w:rPr>
        <w:t>חוק</w:t>
      </w:r>
      <w:r w:rsidR="00C975B7">
        <w:rPr>
          <w:rtl/>
        </w:rPr>
        <w:t xml:space="preserve"> </w:t>
      </w:r>
      <w:r w:rsidRPr="00E53590">
        <w:rPr>
          <w:rtl/>
        </w:rPr>
        <w:t>תתשפ"א, הצעת חוק בית</w:t>
      </w:r>
      <w:r w:rsidR="00C975B7">
        <w:rPr>
          <w:rtl/>
        </w:rPr>
        <w:t>-</w:t>
      </w:r>
      <w:r w:rsidRPr="00E53590">
        <w:rPr>
          <w:rtl/>
        </w:rPr>
        <w:t>הדין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לעבודה (תיקון </w:t>
      </w:r>
      <w:r w:rsidR="00C975B7">
        <w:rPr>
          <w:rtl/>
        </w:rPr>
        <w:t>–</w:t>
      </w:r>
      <w:r w:rsidRPr="00E53590">
        <w:rPr>
          <w:rtl/>
        </w:rPr>
        <w:t xml:space="preserve"> ועד עובדים), התשנ"ד</w:t>
      </w:r>
      <w:r w:rsidR="00C975B7">
        <w:rPr>
          <w:rtl/>
        </w:rPr>
        <w:t>–</w:t>
      </w:r>
      <w:r w:rsidRPr="00E53590">
        <w:rPr>
          <w:rtl/>
        </w:rPr>
        <w:t>1993. חבר הכנסת יעקב שמאי,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 הקודם של הישיבה הודיע שיאפשר לי עכשיו להעלות</w:t>
      </w:r>
      <w:r w:rsidR="00C975B7">
        <w:rPr>
          <w:rtl/>
        </w:rPr>
        <w:t xml:space="preserve"> </w:t>
      </w:r>
      <w:r w:rsidRPr="00E53590">
        <w:rPr>
          <w:rtl/>
        </w:rPr>
        <w:t>את הצעתי.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כבר</w:t>
      </w:r>
      <w:r w:rsidR="00C975B7">
        <w:rPr>
          <w:rtl/>
        </w:rPr>
        <w:t xml:space="preserve"> </w:t>
      </w:r>
      <w:r w:rsidRPr="00E53590">
        <w:rPr>
          <w:rtl/>
        </w:rPr>
        <w:t>קראתי</w:t>
      </w:r>
      <w:r w:rsidR="00C975B7">
        <w:rPr>
          <w:rtl/>
        </w:rPr>
        <w:t xml:space="preserve"> </w:t>
      </w:r>
      <w:r w:rsidRPr="00E53590">
        <w:rPr>
          <w:rtl/>
        </w:rPr>
        <w:t>לחבר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שמאי, ולא אוריד אותו מהדוכן. אתה, חבר הכנסת גור,</w:t>
      </w:r>
      <w:r w:rsidR="00C975B7">
        <w:rPr>
          <w:rtl/>
        </w:rPr>
        <w:t xml:space="preserve"> </w:t>
      </w:r>
      <w:r w:rsidRPr="00E53590">
        <w:rPr>
          <w:rtl/>
        </w:rPr>
        <w:t>תדבר</w:t>
      </w:r>
      <w:r w:rsidR="00C975B7">
        <w:rPr>
          <w:rtl/>
        </w:rPr>
        <w:t xml:space="preserve"> </w:t>
      </w:r>
      <w:r w:rsidRPr="00E53590">
        <w:rPr>
          <w:rtl/>
        </w:rPr>
        <w:t>אחריו.</w:t>
      </w:r>
      <w:r w:rsidR="00C975B7">
        <w:rPr>
          <w:rtl/>
        </w:rPr>
        <w:t xml:space="preserve"> </w:t>
      </w:r>
      <w:r w:rsidRPr="00E53590">
        <w:rPr>
          <w:rtl/>
        </w:rPr>
        <w:t>לפי סדר</w:t>
      </w:r>
      <w:r w:rsidR="00C975B7">
        <w:rPr>
          <w:rtl/>
        </w:rPr>
        <w:t>-</w:t>
      </w:r>
      <w:r w:rsidRPr="00E53590">
        <w:rPr>
          <w:rtl/>
        </w:rPr>
        <w:t>היום המונח לפני, הנושא של חבר הכנסת שמאי מופיע מייד אחרי</w:t>
      </w:r>
      <w:r w:rsidR="00C975B7">
        <w:rPr>
          <w:rtl/>
        </w:rPr>
        <w:t xml:space="preserve"> </w:t>
      </w:r>
      <w:r w:rsidRPr="00E53590">
        <w:rPr>
          <w:rtl/>
        </w:rPr>
        <w:t>הנושא שבו סיימנו את הדיון. גם שרת העבודה והרווחה יושבת כאן.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רואה</w:t>
      </w:r>
      <w:r w:rsidR="00C975B7">
        <w:rPr>
          <w:rtl/>
        </w:rPr>
        <w:t xml:space="preserve"> </w:t>
      </w:r>
      <w:r w:rsidRPr="00E53590">
        <w:rPr>
          <w:rtl/>
        </w:rPr>
        <w:t>עכשיו פתק האומר שדילגו על הנושא שלך, חבר הכנסת גור, ושידונו בו</w:t>
      </w:r>
      <w:r w:rsidR="00C975B7">
        <w:rPr>
          <w:rtl/>
        </w:rPr>
        <w:t xml:space="preserve"> </w:t>
      </w:r>
      <w:r w:rsidRPr="00E53590">
        <w:rPr>
          <w:rtl/>
        </w:rPr>
        <w:t>אחרי</w:t>
      </w:r>
      <w:r w:rsidR="00C975B7">
        <w:rPr>
          <w:rtl/>
        </w:rPr>
        <w:t xml:space="preserve"> </w:t>
      </w:r>
      <w:r w:rsidRPr="00E53590">
        <w:rPr>
          <w:rtl/>
        </w:rPr>
        <w:t>ההצעה</w:t>
      </w:r>
      <w:r w:rsidR="00C975B7">
        <w:rPr>
          <w:rtl/>
        </w:rPr>
        <w:t xml:space="preserve"> </w:t>
      </w:r>
      <w:r w:rsidRPr="00E53590">
        <w:rPr>
          <w:rtl/>
        </w:rPr>
        <w:t>לסדר</w:t>
      </w:r>
      <w:r w:rsidR="00C975B7">
        <w:rPr>
          <w:rtl/>
        </w:rPr>
        <w:t>-</w:t>
      </w: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חבר הכנסת דוד מנע. אבל מאחר שכבר קראתי בשמו של 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שמאי,</w:t>
      </w:r>
      <w:r w:rsidR="00C975B7">
        <w:rPr>
          <w:rtl/>
        </w:rPr>
        <w:t xml:space="preserve"> </w:t>
      </w:r>
      <w:r w:rsidRPr="00E53590">
        <w:rPr>
          <w:rtl/>
        </w:rPr>
        <w:t>אתה</w:t>
      </w:r>
      <w:r w:rsidR="00C975B7">
        <w:rPr>
          <w:rtl/>
        </w:rPr>
        <w:t xml:space="preserve"> </w:t>
      </w:r>
      <w:r w:rsidRPr="00E53590">
        <w:rPr>
          <w:rtl/>
        </w:rPr>
        <w:t>תביא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הנושא</w:t>
      </w:r>
      <w:r w:rsidR="00C975B7">
        <w:rPr>
          <w:rtl/>
        </w:rPr>
        <w:t xml:space="preserve"> </w:t>
      </w:r>
      <w:r w:rsidRPr="00E53590">
        <w:rPr>
          <w:rtl/>
        </w:rPr>
        <w:t>שלך לאחר מכן. כך גם נוכל לשחרר קודם את שרת</w:t>
      </w:r>
      <w:r w:rsidR="00C975B7">
        <w:rPr>
          <w:rtl/>
        </w:rPr>
        <w:t xml:space="preserve"> </w:t>
      </w:r>
      <w:r w:rsidRPr="00E53590">
        <w:rPr>
          <w:rtl/>
        </w:rPr>
        <w:t>העבודה והרווחה.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בבקשה, חבר הכנסת שמאי.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יעקב שמאי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רבותי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מגיש</w:t>
      </w:r>
      <w:r w:rsidR="00C975B7">
        <w:rPr>
          <w:rtl/>
        </w:rPr>
        <w:t xml:space="preserve"> </w:t>
      </w:r>
      <w:r w:rsidRPr="00E53590">
        <w:rPr>
          <w:rtl/>
        </w:rPr>
        <w:t>היום</w:t>
      </w:r>
      <w:r w:rsidR="00C975B7">
        <w:rPr>
          <w:rtl/>
        </w:rPr>
        <w:t xml:space="preserve"> </w:t>
      </w:r>
      <w:r w:rsidRPr="00E53590">
        <w:rPr>
          <w:rtl/>
        </w:rPr>
        <w:t>הצעת</w:t>
      </w:r>
      <w:r w:rsidR="00C975B7">
        <w:rPr>
          <w:rtl/>
        </w:rPr>
        <w:t xml:space="preserve"> </w:t>
      </w:r>
      <w:r w:rsidRPr="00E53590">
        <w:rPr>
          <w:rtl/>
        </w:rPr>
        <w:t>תיקון לחוק</w:t>
      </w:r>
      <w:r w:rsidR="00C975B7">
        <w:rPr>
          <w:rtl/>
        </w:rPr>
        <w:t xml:space="preserve"> </w:t>
      </w:r>
      <w:r w:rsidRPr="00E53590">
        <w:rPr>
          <w:rtl/>
        </w:rPr>
        <w:t>בית</w:t>
      </w:r>
      <w:r w:rsidR="00C975B7">
        <w:rPr>
          <w:rtl/>
        </w:rPr>
        <w:t>-</w:t>
      </w:r>
      <w:r w:rsidRPr="00E53590">
        <w:rPr>
          <w:rtl/>
        </w:rPr>
        <w:t>הדין</w:t>
      </w:r>
      <w:r w:rsidR="00C975B7">
        <w:rPr>
          <w:rtl/>
        </w:rPr>
        <w:t xml:space="preserve"> </w:t>
      </w:r>
      <w:r w:rsidRPr="00E53590">
        <w:rPr>
          <w:rtl/>
        </w:rPr>
        <w:t>לעבודה</w:t>
      </w:r>
      <w:r w:rsidR="00C975B7">
        <w:rPr>
          <w:rtl/>
        </w:rPr>
        <w:t xml:space="preserve"> </w:t>
      </w:r>
      <w:r w:rsidRPr="00E53590">
        <w:rPr>
          <w:rtl/>
        </w:rPr>
        <w:t>במטרה פשוטה וברורה: לתת לוועדי עובדים מעמד בבית</w:t>
      </w:r>
      <w:r w:rsidR="00C975B7">
        <w:rPr>
          <w:rtl/>
        </w:rPr>
        <w:t>-</w:t>
      </w:r>
      <w:r w:rsidRPr="00E53590">
        <w:rPr>
          <w:rtl/>
        </w:rPr>
        <w:t>הדין לעבודה;</w:t>
      </w:r>
      <w:r w:rsidR="00C975B7">
        <w:rPr>
          <w:rtl/>
        </w:rPr>
        <w:t xml:space="preserve"> </w:t>
      </w:r>
      <w:r w:rsidRPr="00E53590">
        <w:rPr>
          <w:rtl/>
        </w:rPr>
        <w:t>דבר פשוט, דבר ברור, דבר מוסכם, והיה זה מצב אבסורדי שזה לא היה קיים עד היום.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המשמעות</w:t>
      </w:r>
      <w:r w:rsidR="00C975B7">
        <w:rPr>
          <w:rtl/>
        </w:rPr>
        <w:t xml:space="preserve"> </w:t>
      </w:r>
      <w:r w:rsidRPr="00E53590">
        <w:rPr>
          <w:rtl/>
        </w:rPr>
        <w:t>של התיקון הזה? כיום, בכל מקרה של סכסוך עבודה בין עובדים לבין</w:t>
      </w:r>
      <w:r w:rsidR="00C975B7">
        <w:rPr>
          <w:rtl/>
        </w:rPr>
        <w:t xml:space="preserve"> </w:t>
      </w:r>
      <w:r w:rsidRPr="00E53590">
        <w:rPr>
          <w:rtl/>
        </w:rPr>
        <w:t>מעסיקים,</w:t>
      </w:r>
      <w:r w:rsidR="00C975B7">
        <w:rPr>
          <w:rtl/>
        </w:rPr>
        <w:t xml:space="preserve"> </w:t>
      </w:r>
      <w:r w:rsidRPr="00E53590">
        <w:rPr>
          <w:rtl/>
        </w:rPr>
        <w:t>ההסתדרות</w:t>
      </w:r>
      <w:r w:rsidR="00C975B7">
        <w:rPr>
          <w:rtl/>
        </w:rPr>
        <w:t xml:space="preserve"> </w:t>
      </w:r>
      <w:r w:rsidRPr="00E53590">
        <w:rPr>
          <w:rtl/>
        </w:rPr>
        <w:t>היא</w:t>
      </w:r>
      <w:r w:rsidR="00C975B7">
        <w:rPr>
          <w:rtl/>
        </w:rPr>
        <w:t xml:space="preserve"> </w:t>
      </w:r>
      <w:r w:rsidRPr="00E53590">
        <w:rPr>
          <w:rtl/>
        </w:rPr>
        <w:t>זו שמופיעה בפני בית</w:t>
      </w:r>
      <w:r w:rsidR="00C975B7">
        <w:rPr>
          <w:rtl/>
        </w:rPr>
        <w:t>-</w:t>
      </w:r>
      <w:r w:rsidRPr="00E53590">
        <w:rPr>
          <w:rtl/>
        </w:rPr>
        <w:t>הדין וצריכה לייצג את העובדים. אבל</w:t>
      </w:r>
      <w:r w:rsidR="00C975B7">
        <w:rPr>
          <w:rtl/>
        </w:rPr>
        <w:t xml:space="preserve"> </w:t>
      </w:r>
      <w:r w:rsidRPr="00E53590">
        <w:rPr>
          <w:rtl/>
        </w:rPr>
        <w:t>היו</w:t>
      </w:r>
      <w:r w:rsidR="00C975B7">
        <w:rPr>
          <w:rtl/>
        </w:rPr>
        <w:t xml:space="preserve"> </w:t>
      </w:r>
      <w:r w:rsidRPr="00E53590">
        <w:rPr>
          <w:rtl/>
        </w:rPr>
        <w:t>מקרים,</w:t>
      </w:r>
      <w:r w:rsidR="00C975B7">
        <w:rPr>
          <w:rtl/>
        </w:rPr>
        <w:t xml:space="preserve"> </w:t>
      </w:r>
      <w:r w:rsidRPr="00E53590">
        <w:rPr>
          <w:rtl/>
        </w:rPr>
        <w:t>ולא</w:t>
      </w:r>
      <w:r w:rsidR="00C975B7">
        <w:rPr>
          <w:rtl/>
        </w:rPr>
        <w:t xml:space="preserve"> </w:t>
      </w:r>
      <w:r w:rsidRPr="00E53590">
        <w:rPr>
          <w:rtl/>
        </w:rPr>
        <w:t>אחת</w:t>
      </w:r>
      <w:r w:rsidR="00C975B7">
        <w:rPr>
          <w:rtl/>
        </w:rPr>
        <w:t xml:space="preserve"> </w:t>
      </w:r>
      <w:r w:rsidRPr="00E53590">
        <w:rPr>
          <w:rtl/>
        </w:rPr>
        <w:t>קרו</w:t>
      </w:r>
      <w:r w:rsidR="00C975B7">
        <w:rPr>
          <w:rtl/>
        </w:rPr>
        <w:t xml:space="preserve"> </w:t>
      </w:r>
      <w:r w:rsidRPr="00E53590">
        <w:rPr>
          <w:rtl/>
        </w:rPr>
        <w:t>תקלות,</w:t>
      </w:r>
      <w:r w:rsidR="00C975B7">
        <w:rPr>
          <w:rtl/>
        </w:rPr>
        <w:t xml:space="preserve"> </w:t>
      </w:r>
      <w:r w:rsidRPr="00E53590">
        <w:rPr>
          <w:rtl/>
        </w:rPr>
        <w:t>כאשר</w:t>
      </w:r>
      <w:r w:rsidR="00C975B7">
        <w:rPr>
          <w:rtl/>
        </w:rPr>
        <w:t xml:space="preserve"> </w:t>
      </w:r>
      <w:r w:rsidRPr="00E53590">
        <w:rPr>
          <w:rtl/>
        </w:rPr>
        <w:t>נציג</w:t>
      </w:r>
      <w:r w:rsidR="00C975B7">
        <w:rPr>
          <w:rtl/>
        </w:rPr>
        <w:t xml:space="preserve"> </w:t>
      </w:r>
      <w:r w:rsidRPr="00E53590">
        <w:rPr>
          <w:rtl/>
        </w:rPr>
        <w:t>ההסתדרות</w:t>
      </w:r>
      <w:r w:rsidR="00C975B7">
        <w:rPr>
          <w:rtl/>
        </w:rPr>
        <w:t xml:space="preserve"> </w:t>
      </w:r>
      <w:r w:rsidRPr="00E53590">
        <w:rPr>
          <w:rtl/>
        </w:rPr>
        <w:t>לא עמד לימין העובדים</w:t>
      </w:r>
      <w:r w:rsidR="00C975B7">
        <w:rPr>
          <w:rtl/>
        </w:rPr>
        <w:t xml:space="preserve"> </w:t>
      </w:r>
      <w:r w:rsidRPr="00E53590">
        <w:rPr>
          <w:rtl/>
        </w:rPr>
        <w:t>בבית</w:t>
      </w:r>
      <w:r w:rsidR="00C975B7">
        <w:rPr>
          <w:rtl/>
        </w:rPr>
        <w:t>-</w:t>
      </w:r>
      <w:r w:rsidRPr="00E53590">
        <w:rPr>
          <w:rtl/>
        </w:rPr>
        <w:t>הדין.</w:t>
      </w:r>
      <w:r w:rsidR="00C975B7">
        <w:rPr>
          <w:rtl/>
        </w:rPr>
        <w:t xml:space="preserve"> </w:t>
      </w:r>
      <w:r w:rsidRPr="00E53590">
        <w:rPr>
          <w:rtl/>
        </w:rPr>
        <w:t>לא אחת הוא בא לבית</w:t>
      </w:r>
      <w:r w:rsidR="00C975B7">
        <w:rPr>
          <w:rtl/>
        </w:rPr>
        <w:t>-</w:t>
      </w:r>
      <w:r w:rsidRPr="00E53590">
        <w:rPr>
          <w:rtl/>
        </w:rPr>
        <w:t>הדין לעבודה ואמר: אני אפילו לא יודע במה מדובר.</w:t>
      </w:r>
      <w:r w:rsidR="00C975B7">
        <w:rPr>
          <w:rtl/>
        </w:rPr>
        <w:t xml:space="preserve"> </w:t>
      </w:r>
      <w:r w:rsidRPr="00E53590">
        <w:rPr>
          <w:rtl/>
        </w:rPr>
        <w:t>וקרה גם דבר חמור מזה, שעורך</w:t>
      </w:r>
      <w:r w:rsidR="00C975B7">
        <w:rPr>
          <w:rtl/>
        </w:rPr>
        <w:t>-</w:t>
      </w:r>
      <w:r w:rsidRPr="00E53590">
        <w:rPr>
          <w:rtl/>
        </w:rPr>
        <w:t>הדין של ההסתדרות, שאמור היה לייצג את העובדים, ייצג</w:t>
      </w:r>
      <w:r w:rsidR="00C975B7">
        <w:rPr>
          <w:rtl/>
        </w:rPr>
        <w:t xml:space="preserve"> </w:t>
      </w:r>
      <w:r w:rsidRPr="00E53590">
        <w:rPr>
          <w:rtl/>
        </w:rPr>
        <w:t>בעצם גם את המעסיקים.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בשל מצבים כאלה ודומים להם שקרו בעבר ובשל שיחות שקיימתי עם עשרות רבות ראשי</w:t>
      </w:r>
      <w:r w:rsidR="00C975B7">
        <w:rPr>
          <w:rtl/>
        </w:rPr>
        <w:t xml:space="preserve"> </w:t>
      </w:r>
      <w:r w:rsidRPr="00E53590">
        <w:rPr>
          <w:rtl/>
        </w:rPr>
        <w:t>ועדים</w:t>
      </w:r>
      <w:r w:rsidR="00C975B7">
        <w:rPr>
          <w:rtl/>
        </w:rPr>
        <w:t xml:space="preserve"> </w:t>
      </w:r>
      <w:r w:rsidRPr="00E53590">
        <w:rPr>
          <w:rtl/>
        </w:rPr>
        <w:t>שדיברו</w:t>
      </w:r>
      <w:r w:rsidR="00C975B7">
        <w:rPr>
          <w:rtl/>
        </w:rPr>
        <w:t xml:space="preserve"> </w:t>
      </w:r>
      <w:r w:rsidRPr="00E53590">
        <w:rPr>
          <w:rtl/>
        </w:rPr>
        <w:t>אתי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כך והצביעו בפני על העיוות, הגעתי למסקנה, שאין דרך טובה</w:t>
      </w:r>
      <w:r w:rsidR="00C975B7">
        <w:rPr>
          <w:rtl/>
        </w:rPr>
        <w:t xml:space="preserve"> </w:t>
      </w:r>
      <w:r w:rsidRPr="00E53590">
        <w:rPr>
          <w:rtl/>
        </w:rPr>
        <w:t>יותר</w:t>
      </w:r>
      <w:r w:rsidR="00C975B7">
        <w:rPr>
          <w:rtl/>
        </w:rPr>
        <w:t xml:space="preserve"> </w:t>
      </w:r>
      <w:r w:rsidRPr="00E53590">
        <w:rPr>
          <w:rtl/>
        </w:rPr>
        <w:t>מאשר</w:t>
      </w:r>
      <w:r w:rsidR="00C975B7">
        <w:rPr>
          <w:rtl/>
        </w:rPr>
        <w:t xml:space="preserve"> </w:t>
      </w:r>
      <w:r w:rsidRPr="00E53590">
        <w:rPr>
          <w:rtl/>
        </w:rPr>
        <w:t>לתקן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החוק</w:t>
      </w:r>
      <w:r w:rsidR="00C975B7">
        <w:rPr>
          <w:rtl/>
        </w:rPr>
        <w:t xml:space="preserve"> </w:t>
      </w:r>
      <w:r w:rsidRPr="00E53590">
        <w:rPr>
          <w:rtl/>
        </w:rPr>
        <w:t>בצורה שתבהיר ותאפשר לנציג ישיר של העובדים להציג את</w:t>
      </w:r>
      <w:r w:rsidR="00C975B7">
        <w:rPr>
          <w:rtl/>
        </w:rPr>
        <w:t xml:space="preserve"> </w:t>
      </w:r>
      <w:r w:rsidRPr="00E53590">
        <w:rPr>
          <w:rtl/>
        </w:rPr>
        <w:t>הטענות של העובדים בפני בית</w:t>
      </w:r>
      <w:r w:rsidR="00C975B7">
        <w:rPr>
          <w:rtl/>
        </w:rPr>
        <w:t>-</w:t>
      </w:r>
      <w:r w:rsidRPr="00E53590">
        <w:rPr>
          <w:rtl/>
        </w:rPr>
        <w:t>הדין לעבודה.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זו</w:t>
      </w:r>
      <w:r w:rsidR="00C975B7">
        <w:rPr>
          <w:rtl/>
        </w:rPr>
        <w:t xml:space="preserve"> </w:t>
      </w:r>
      <w:r w:rsidRPr="00E53590">
        <w:rPr>
          <w:rtl/>
        </w:rPr>
        <w:t>בעצם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מהות</w:t>
      </w:r>
      <w:r w:rsidR="00C975B7">
        <w:rPr>
          <w:rtl/>
        </w:rPr>
        <w:t xml:space="preserve"> </w:t>
      </w:r>
      <w:r w:rsidRPr="00E53590">
        <w:rPr>
          <w:rtl/>
        </w:rPr>
        <w:t>החוק,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החוק.</w:t>
      </w:r>
      <w:r w:rsidR="00C975B7">
        <w:rPr>
          <w:rtl/>
        </w:rPr>
        <w:t xml:space="preserve"> </w:t>
      </w: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שנדרש בו לתת לעובדים זה שהוועד,</w:t>
      </w:r>
      <w:r w:rsidR="00C975B7">
        <w:rPr>
          <w:rtl/>
        </w:rPr>
        <w:t xml:space="preserve"> </w:t>
      </w:r>
      <w:r w:rsidRPr="00E53590">
        <w:rPr>
          <w:rtl/>
        </w:rPr>
        <w:t>הנציגים</w:t>
      </w:r>
      <w:r w:rsidR="00C975B7">
        <w:rPr>
          <w:rtl/>
        </w:rPr>
        <w:t xml:space="preserve"> </w:t>
      </w:r>
      <w:r w:rsidRPr="00E53590">
        <w:rPr>
          <w:rtl/>
        </w:rPr>
        <w:t>הנבחרים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העובדים,</w:t>
      </w:r>
      <w:r w:rsidR="00C975B7">
        <w:rPr>
          <w:rtl/>
        </w:rPr>
        <w:t xml:space="preserve"> </w:t>
      </w:r>
      <w:r w:rsidRPr="00E53590">
        <w:rPr>
          <w:rtl/>
        </w:rPr>
        <w:t>יוכל</w:t>
      </w:r>
      <w:r w:rsidR="00C975B7">
        <w:rPr>
          <w:rtl/>
        </w:rPr>
        <w:t xml:space="preserve"> </w:t>
      </w:r>
      <w:r w:rsidRPr="00E53590">
        <w:rPr>
          <w:rtl/>
        </w:rPr>
        <w:t>להופיע בבית</w:t>
      </w:r>
      <w:r w:rsidR="00C975B7">
        <w:rPr>
          <w:rtl/>
        </w:rPr>
        <w:t>-</w:t>
      </w:r>
      <w:r w:rsidRPr="00E53590">
        <w:rPr>
          <w:rtl/>
        </w:rPr>
        <w:t>הדין</w:t>
      </w:r>
      <w:r w:rsidR="00C975B7">
        <w:rPr>
          <w:rtl/>
        </w:rPr>
        <w:t xml:space="preserve"> </w:t>
      </w:r>
      <w:r w:rsidRPr="00E53590">
        <w:rPr>
          <w:rtl/>
        </w:rPr>
        <w:t>לעבודה</w:t>
      </w:r>
      <w:r w:rsidR="00C975B7">
        <w:rPr>
          <w:rtl/>
        </w:rPr>
        <w:t xml:space="preserve"> </w:t>
      </w:r>
      <w:r w:rsidRPr="00E53590">
        <w:rPr>
          <w:rtl/>
        </w:rPr>
        <w:t>ולהיות צד, ואז</w:t>
      </w:r>
      <w:r w:rsidR="00C975B7">
        <w:rPr>
          <w:rtl/>
        </w:rPr>
        <w:t xml:space="preserve"> </w:t>
      </w:r>
      <w:r w:rsidRPr="00E53590">
        <w:rPr>
          <w:rtl/>
        </w:rPr>
        <w:t>בית</w:t>
      </w:r>
      <w:r w:rsidR="00C975B7">
        <w:rPr>
          <w:rtl/>
        </w:rPr>
        <w:t>-</w:t>
      </w:r>
      <w:r w:rsidRPr="00E53590">
        <w:rPr>
          <w:rtl/>
        </w:rPr>
        <w:t>הדין לא יאמר לנציגי הוועד: אתכם אנחנו לא שואלים.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אתן</w:t>
      </w:r>
      <w:r w:rsidR="00C975B7">
        <w:rPr>
          <w:rtl/>
        </w:rPr>
        <w:t xml:space="preserve"> </w:t>
      </w:r>
      <w:r w:rsidRPr="00E53590">
        <w:rPr>
          <w:rtl/>
        </w:rPr>
        <w:t>לכם</w:t>
      </w:r>
      <w:r w:rsidR="00C975B7">
        <w:rPr>
          <w:rtl/>
        </w:rPr>
        <w:t xml:space="preserve"> </w:t>
      </w:r>
      <w:r w:rsidRPr="00E53590">
        <w:rPr>
          <w:rtl/>
        </w:rPr>
        <w:t>דוגמה</w:t>
      </w:r>
      <w:r w:rsidR="00C975B7">
        <w:rPr>
          <w:rtl/>
        </w:rPr>
        <w:t xml:space="preserve"> </w:t>
      </w:r>
      <w:r w:rsidRPr="00E53590">
        <w:rPr>
          <w:rtl/>
        </w:rPr>
        <w:t>לסכסוך</w:t>
      </w:r>
      <w:r w:rsidR="00C975B7">
        <w:rPr>
          <w:rtl/>
        </w:rPr>
        <w:t xml:space="preserve"> </w:t>
      </w:r>
      <w:r w:rsidRPr="00E53590">
        <w:rPr>
          <w:rtl/>
        </w:rPr>
        <w:t>כזה.</w:t>
      </w:r>
      <w:r w:rsidR="00C975B7">
        <w:rPr>
          <w:rtl/>
        </w:rPr>
        <w:t xml:space="preserve"> </w:t>
      </w:r>
      <w:r w:rsidRPr="00E53590">
        <w:rPr>
          <w:rtl/>
        </w:rPr>
        <w:t>היה סכסוך עבודה, ונציג ההסתדרות מגיע ואומר</w:t>
      </w:r>
      <w:r w:rsidR="00C975B7">
        <w:rPr>
          <w:rtl/>
        </w:rPr>
        <w:t xml:space="preserve"> </w:t>
      </w:r>
      <w:r w:rsidRPr="00E53590">
        <w:rPr>
          <w:rtl/>
        </w:rPr>
        <w:t>שהוא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מייצג</w:t>
      </w:r>
      <w:r w:rsidR="00C975B7">
        <w:rPr>
          <w:rtl/>
        </w:rPr>
        <w:t xml:space="preserve"> </w:t>
      </w:r>
      <w:r w:rsidRPr="00E53590">
        <w:rPr>
          <w:rtl/>
        </w:rPr>
        <w:t>דווקא</w:t>
      </w:r>
      <w:r w:rsidR="00C975B7">
        <w:rPr>
          <w:rtl/>
        </w:rPr>
        <w:t xml:space="preserve"> </w:t>
      </w:r>
      <w:r w:rsidRPr="00E53590">
        <w:rPr>
          <w:rtl/>
        </w:rPr>
        <w:t>את מעמד העובדים. עומד נציג הוועד ופונה לבית</w:t>
      </w:r>
      <w:r w:rsidR="00C975B7">
        <w:rPr>
          <w:rtl/>
        </w:rPr>
        <w:t>-</w:t>
      </w:r>
      <w:r w:rsidRPr="00E53590">
        <w:rPr>
          <w:rtl/>
        </w:rPr>
        <w:t>הדין ואומר</w:t>
      </w:r>
      <w:r w:rsidR="00C975B7">
        <w:rPr>
          <w:rtl/>
        </w:rPr>
        <w:t xml:space="preserve"> </w:t>
      </w:r>
      <w:r w:rsidRPr="00E53590">
        <w:rPr>
          <w:rtl/>
        </w:rPr>
        <w:t>לשופט: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מבקש להסביר כאן בשם העובדים מה בדיוק קרה במפעל. אמר לו השופט: אין</w:t>
      </w:r>
      <w:r w:rsidR="00C975B7">
        <w:rPr>
          <w:rtl/>
        </w:rPr>
        <w:t xml:space="preserve"> </w:t>
      </w:r>
      <w:r w:rsidRPr="00E53590">
        <w:rPr>
          <w:rtl/>
        </w:rPr>
        <w:t>לך זכות עמידה בבית</w:t>
      </w:r>
      <w:r w:rsidR="00C975B7">
        <w:rPr>
          <w:rtl/>
        </w:rPr>
        <w:t>-</w:t>
      </w:r>
      <w:r w:rsidRPr="00E53590">
        <w:rPr>
          <w:rtl/>
        </w:rPr>
        <w:t>המשפט.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חושב,</w:t>
      </w:r>
      <w:r w:rsidR="00C975B7">
        <w:rPr>
          <w:rtl/>
        </w:rPr>
        <w:t xml:space="preserve"> </w:t>
      </w:r>
      <w:r w:rsidRPr="00E53590">
        <w:rPr>
          <w:rtl/>
        </w:rPr>
        <w:t>שכאשר אומרים דברים כאלה, צריך לחשוב מנקודת המבט של העובדים על</w:t>
      </w:r>
      <w:r w:rsidR="00C975B7">
        <w:rPr>
          <w:rtl/>
        </w:rPr>
        <w:t xml:space="preserve"> </w:t>
      </w:r>
      <w:r w:rsidRPr="00E53590">
        <w:rPr>
          <w:rtl/>
        </w:rPr>
        <w:t>המשמעות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ההסתדרות</w:t>
      </w:r>
      <w:r w:rsidR="00C975B7">
        <w:rPr>
          <w:rtl/>
        </w:rPr>
        <w:t xml:space="preserve"> </w:t>
      </w:r>
      <w:r w:rsidRPr="00E53590">
        <w:rPr>
          <w:rtl/>
        </w:rPr>
        <w:t>הכללית</w:t>
      </w:r>
      <w:r w:rsidR="00C975B7">
        <w:rPr>
          <w:rtl/>
        </w:rPr>
        <w:t xml:space="preserve"> – </w:t>
      </w:r>
      <w:r w:rsidRPr="00E53590">
        <w:rPr>
          <w:rtl/>
        </w:rPr>
        <w:t>מה זאת הסתדרות כללית, מי היא ההסתדרות הכללית</w:t>
      </w:r>
      <w:r w:rsidR="00C975B7">
        <w:rPr>
          <w:rtl/>
        </w:rPr>
        <w:t xml:space="preserve"> </w:t>
      </w:r>
      <w:r w:rsidRPr="00E53590">
        <w:rPr>
          <w:rtl/>
        </w:rPr>
        <w:t>ומנין</w:t>
      </w:r>
      <w:r w:rsidR="00C975B7">
        <w:rPr>
          <w:rtl/>
        </w:rPr>
        <w:t xml:space="preserve"> </w:t>
      </w:r>
      <w:r w:rsidRPr="00E53590">
        <w:rPr>
          <w:rtl/>
        </w:rPr>
        <w:t>היא</w:t>
      </w:r>
      <w:r w:rsidR="00C975B7">
        <w:rPr>
          <w:rtl/>
        </w:rPr>
        <w:t xml:space="preserve"> </w:t>
      </w:r>
      <w:r w:rsidRPr="00E53590">
        <w:rPr>
          <w:rtl/>
        </w:rPr>
        <w:t>שואבת</w:t>
      </w:r>
      <w:r w:rsidR="00C975B7">
        <w:rPr>
          <w:rtl/>
        </w:rPr>
        <w:t xml:space="preserve"> </w:t>
      </w:r>
      <w:r w:rsidRPr="00E53590">
        <w:rPr>
          <w:rtl/>
        </w:rPr>
        <w:t>את כוחה. כיוון שההסתדרות הכללית שואבת את כוחה מלמטה, מציבור</w:t>
      </w:r>
      <w:r w:rsidR="00C975B7">
        <w:rPr>
          <w:rtl/>
        </w:rPr>
        <w:t xml:space="preserve"> </w:t>
      </w:r>
      <w:r w:rsidRPr="00E53590">
        <w:rPr>
          <w:rtl/>
        </w:rPr>
        <w:t>העובדים,</w:t>
      </w:r>
      <w:r w:rsidR="00C975B7">
        <w:rPr>
          <w:rtl/>
        </w:rPr>
        <w:t xml:space="preserve"> </w:t>
      </w:r>
      <w:r w:rsidRPr="00E53590">
        <w:rPr>
          <w:rtl/>
        </w:rPr>
        <w:t>באמצעות</w:t>
      </w:r>
      <w:r w:rsidR="00C975B7">
        <w:rPr>
          <w:rtl/>
        </w:rPr>
        <w:t xml:space="preserve"> </w:t>
      </w:r>
      <w:r w:rsidRPr="00E53590">
        <w:rPr>
          <w:rtl/>
        </w:rPr>
        <w:t>הוועדים,</w:t>
      </w:r>
      <w:r w:rsidR="00C975B7">
        <w:rPr>
          <w:rtl/>
        </w:rPr>
        <w:t xml:space="preserve"> </w:t>
      </w:r>
      <w:r w:rsidRPr="00E53590">
        <w:rPr>
          <w:rtl/>
        </w:rPr>
        <w:t>ומשם</w:t>
      </w:r>
      <w:r w:rsidR="00C975B7">
        <w:rPr>
          <w:rtl/>
        </w:rPr>
        <w:t xml:space="preserve"> </w:t>
      </w:r>
      <w:r w:rsidRPr="00E53590">
        <w:rPr>
          <w:rtl/>
        </w:rPr>
        <w:t>מגיעים</w:t>
      </w:r>
      <w:r w:rsidR="00C975B7">
        <w:rPr>
          <w:rtl/>
        </w:rPr>
        <w:t xml:space="preserve"> </w:t>
      </w:r>
      <w:r w:rsidRPr="00E53590">
        <w:rPr>
          <w:rtl/>
        </w:rPr>
        <w:t>לאיגודים</w:t>
      </w:r>
      <w:r w:rsidR="00C975B7">
        <w:rPr>
          <w:rtl/>
        </w:rPr>
        <w:t xml:space="preserve"> </w:t>
      </w:r>
      <w:r w:rsidRPr="00E53590">
        <w:rPr>
          <w:rtl/>
        </w:rPr>
        <w:t>המקצועיים ולהסתדרות עצמה,</w:t>
      </w:r>
      <w:r w:rsidR="00C975B7">
        <w:rPr>
          <w:rtl/>
        </w:rPr>
        <w:t xml:space="preserve"> </w:t>
      </w:r>
      <w:r w:rsidRPr="00E53590">
        <w:rPr>
          <w:rtl/>
        </w:rPr>
        <w:t>ששואבת את הכוח מחוק בתי</w:t>
      </w:r>
      <w:r w:rsidR="00C975B7">
        <w:rPr>
          <w:rtl/>
        </w:rPr>
        <w:t>-</w:t>
      </w:r>
      <w:r w:rsidRPr="00E53590">
        <w:rPr>
          <w:rtl/>
        </w:rPr>
        <w:t xml:space="preserve">הדין לעבודה </w:t>
      </w:r>
      <w:r w:rsidR="00C975B7">
        <w:rPr>
          <w:rtl/>
        </w:rPr>
        <w:t>–</w:t>
      </w:r>
      <w:r w:rsidRPr="00E53590">
        <w:rPr>
          <w:rtl/>
        </w:rPr>
        <w:t xml:space="preserve"> מזה אפשר ללמוד ולהבין, שהדרישה הלגיטימית</w:t>
      </w:r>
      <w:r w:rsidR="00C975B7">
        <w:rPr>
          <w:rtl/>
        </w:rPr>
        <w:t xml:space="preserve"> </w:t>
      </w:r>
      <w:r w:rsidRPr="00E53590">
        <w:rPr>
          <w:rtl/>
        </w:rPr>
        <w:t>והקטנטנה הזו מוצדקת, באשר היא צריכה לתת גם לוועד העובדים אפשרות להביע את עמדתו</w:t>
      </w:r>
      <w:r w:rsidR="00C975B7">
        <w:rPr>
          <w:rtl/>
        </w:rPr>
        <w:t xml:space="preserve"> </w:t>
      </w:r>
      <w:r w:rsidRPr="00E53590">
        <w:rPr>
          <w:rtl/>
        </w:rPr>
        <w:t>בפני בתי</w:t>
      </w:r>
      <w:r w:rsidR="00C975B7">
        <w:rPr>
          <w:rtl/>
        </w:rPr>
        <w:t>-</w:t>
      </w:r>
      <w:r w:rsidRPr="00E53590">
        <w:rPr>
          <w:rtl/>
        </w:rPr>
        <w:t>הדין לעבודה, כדי שיוכלו להציג את טענת העובדים.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מקרים</w:t>
      </w:r>
      <w:r w:rsidR="00C975B7">
        <w:rPr>
          <w:rtl/>
        </w:rPr>
        <w:t xml:space="preserve"> </w:t>
      </w:r>
      <w:r w:rsidRPr="00E53590">
        <w:rPr>
          <w:rtl/>
        </w:rPr>
        <w:t>כאלה</w:t>
      </w:r>
      <w:r w:rsidR="00C975B7">
        <w:rPr>
          <w:rtl/>
        </w:rPr>
        <w:t xml:space="preserve"> </w:t>
      </w:r>
      <w:r w:rsidRPr="00E53590">
        <w:rPr>
          <w:rtl/>
        </w:rPr>
        <w:t>ואחרים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חסרים,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היו</w:t>
      </w:r>
      <w:r w:rsidR="00C975B7">
        <w:rPr>
          <w:rtl/>
        </w:rPr>
        <w:t xml:space="preserve"> </w:t>
      </w:r>
      <w:r w:rsidRPr="00E53590">
        <w:rPr>
          <w:rtl/>
        </w:rPr>
        <w:t>מקרים רבים כאלה. בתי</w:t>
      </w:r>
      <w:r w:rsidR="00C975B7">
        <w:rPr>
          <w:rtl/>
        </w:rPr>
        <w:t>-</w:t>
      </w:r>
      <w:r w:rsidRPr="00E53590">
        <w:rPr>
          <w:rtl/>
        </w:rPr>
        <w:t>דין לעבודה</w:t>
      </w:r>
      <w:r w:rsidR="00C975B7">
        <w:rPr>
          <w:rtl/>
        </w:rPr>
        <w:t xml:space="preserve"> </w:t>
      </w:r>
      <w:r w:rsidRPr="00E53590">
        <w:rPr>
          <w:rtl/>
        </w:rPr>
        <w:t>מודעים</w:t>
      </w:r>
      <w:r w:rsidR="00C975B7">
        <w:rPr>
          <w:rtl/>
        </w:rPr>
        <w:t xml:space="preserve"> </w:t>
      </w:r>
      <w:r w:rsidRPr="00E53590">
        <w:rPr>
          <w:rtl/>
        </w:rPr>
        <w:t>לעניין</w:t>
      </w:r>
      <w:r w:rsidR="00C975B7">
        <w:rPr>
          <w:rtl/>
        </w:rPr>
        <w:t xml:space="preserve"> </w:t>
      </w:r>
      <w:r w:rsidRPr="00E53590">
        <w:rPr>
          <w:rtl/>
        </w:rPr>
        <w:t>הזה.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ועכשיו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לומר</w:t>
      </w:r>
      <w:r w:rsidR="00C975B7">
        <w:rPr>
          <w:rtl/>
        </w:rPr>
        <w:t xml:space="preserve">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לחברי הכנסת במערך, שאני יודע שההסתדרות פועלת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עליכם כמכבש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שלמה בוחבוט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עבודה. אין מערך.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יעקב שמאי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סליחה,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 מהעבודה.</w:t>
      </w:r>
      <w:r w:rsidR="00C975B7">
        <w:rPr>
          <w:rtl/>
        </w:rPr>
        <w:t xml:space="preserve"> </w:t>
      </w:r>
      <w:r w:rsidRPr="00E53590">
        <w:rPr>
          <w:rtl/>
        </w:rPr>
        <w:t>אני יודע שההסתדרות פועלת עליכם כמכבש, כאילו</w:t>
      </w:r>
      <w:r w:rsidR="00C975B7">
        <w:rPr>
          <w:rtl/>
        </w:rPr>
        <w:t xml:space="preserve"> </w:t>
      </w:r>
      <w:r w:rsidRPr="00E53590">
        <w:rPr>
          <w:rtl/>
        </w:rPr>
        <w:t>אפשר</w:t>
      </w:r>
      <w:r w:rsidR="00C975B7">
        <w:rPr>
          <w:rtl/>
        </w:rPr>
        <w:t xml:space="preserve"> </w:t>
      </w:r>
      <w:r w:rsidRPr="00E53590">
        <w:rPr>
          <w:rtl/>
        </w:rPr>
        <w:t>לפגוע</w:t>
      </w:r>
      <w:r w:rsidR="00C975B7">
        <w:rPr>
          <w:rtl/>
        </w:rPr>
        <w:t xml:space="preserve"> </w:t>
      </w:r>
      <w:r w:rsidRPr="00E53590">
        <w:rPr>
          <w:rtl/>
        </w:rPr>
        <w:t>במעמדה</w:t>
      </w:r>
      <w:r w:rsidR="00C975B7">
        <w:rPr>
          <w:rtl/>
        </w:rPr>
        <w:t xml:space="preserve"> </w:t>
      </w:r>
      <w:r w:rsidRPr="00E53590">
        <w:rPr>
          <w:rtl/>
        </w:rPr>
        <w:t>ובכוחה. מנסים אולי להגיד גם, שזה יגרום לכך שוועדי העובדים</w:t>
      </w:r>
      <w:r w:rsidR="00C975B7">
        <w:rPr>
          <w:rtl/>
        </w:rPr>
        <w:t xml:space="preserve"> </w:t>
      </w:r>
      <w:r w:rsidRPr="00E53590">
        <w:rPr>
          <w:rtl/>
        </w:rPr>
        <w:t>ינהלו את מערכת יחסי העבודה. אבל לא, לא היא, לא היא בכלל.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פונה דווקא אל ההסתדרות, ואני אומר שההסתדרות היתה צריכה להיות מעוניינת</w:t>
      </w:r>
      <w:r w:rsidR="00C975B7">
        <w:rPr>
          <w:rtl/>
        </w:rPr>
        <w:t xml:space="preserve"> </w:t>
      </w:r>
      <w:r w:rsidRPr="00E53590">
        <w:rPr>
          <w:rtl/>
        </w:rPr>
        <w:t>לתת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המעמד</w:t>
      </w:r>
      <w:r w:rsidR="00C975B7">
        <w:rPr>
          <w:rtl/>
        </w:rPr>
        <w:t xml:space="preserve"> </w:t>
      </w:r>
      <w:r w:rsidRPr="00E53590">
        <w:rPr>
          <w:rtl/>
        </w:rPr>
        <w:t>הזה</w:t>
      </w:r>
      <w:r w:rsidR="00C975B7">
        <w:rPr>
          <w:rtl/>
        </w:rPr>
        <w:t xml:space="preserve"> </w:t>
      </w:r>
      <w:r w:rsidRPr="00E53590">
        <w:rPr>
          <w:rtl/>
        </w:rPr>
        <w:t>לוועד העובדים. ואסביר מדוע. במדינת ישראל יש למעלה ממיליון</w:t>
      </w:r>
      <w:r w:rsidR="00C975B7">
        <w:rPr>
          <w:rtl/>
        </w:rPr>
        <w:t xml:space="preserve"> </w:t>
      </w:r>
      <w:r w:rsidRPr="00E53590">
        <w:rPr>
          <w:rtl/>
        </w:rPr>
        <w:t>וחצי</w:t>
      </w:r>
      <w:r w:rsidR="00C975B7">
        <w:rPr>
          <w:rtl/>
        </w:rPr>
        <w:t xml:space="preserve"> </w:t>
      </w:r>
      <w:r w:rsidRPr="00E53590">
        <w:rPr>
          <w:rtl/>
        </w:rPr>
        <w:t>עובדים</w:t>
      </w:r>
      <w:r w:rsidR="00C975B7">
        <w:rPr>
          <w:rtl/>
        </w:rPr>
        <w:t xml:space="preserve"> </w:t>
      </w:r>
      <w:r w:rsidRPr="00E53590">
        <w:rPr>
          <w:rtl/>
        </w:rPr>
        <w:t>שכירים.</w:t>
      </w:r>
      <w:r w:rsidR="00C975B7">
        <w:rPr>
          <w:rtl/>
        </w:rPr>
        <w:t xml:space="preserve"> </w:t>
      </w:r>
      <w:r w:rsidRPr="00E53590">
        <w:rPr>
          <w:rtl/>
        </w:rPr>
        <w:t>גברתי</w:t>
      </w:r>
      <w:r w:rsidR="00C975B7">
        <w:rPr>
          <w:rtl/>
        </w:rPr>
        <w:t xml:space="preserve"> </w:t>
      </w:r>
      <w:r w:rsidRPr="00E53590">
        <w:rPr>
          <w:rtl/>
        </w:rPr>
        <w:t>שרת העבודה והרווחה, אני טועה במספר? הנה, אני לא</w:t>
      </w:r>
      <w:r w:rsidR="00C975B7">
        <w:rPr>
          <w:rtl/>
        </w:rPr>
        <w:t xml:space="preserve"> </w:t>
      </w:r>
      <w:r w:rsidRPr="00E53590">
        <w:rPr>
          <w:rtl/>
        </w:rPr>
        <w:t xml:space="preserve">טועה במספר </w:t>
      </w:r>
      <w:r w:rsidR="00C975B7">
        <w:rPr>
          <w:rtl/>
        </w:rPr>
        <w:t>–</w:t>
      </w:r>
      <w:r w:rsidRPr="00E53590">
        <w:rPr>
          <w:rtl/>
        </w:rPr>
        <w:t xml:space="preserve"> כמיליון וחצי עובדים שכירים.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ועדים</w:t>
      </w:r>
      <w:r w:rsidR="00C975B7">
        <w:rPr>
          <w:rtl/>
        </w:rPr>
        <w:t xml:space="preserve"> </w:t>
      </w:r>
      <w:r w:rsidRPr="00E53590">
        <w:rPr>
          <w:rtl/>
        </w:rPr>
        <w:t>גדולים,</w:t>
      </w:r>
      <w:r w:rsidR="00C975B7">
        <w:rPr>
          <w:rtl/>
        </w:rPr>
        <w:t xml:space="preserve"> </w:t>
      </w:r>
      <w:r w:rsidRPr="00E53590">
        <w:rPr>
          <w:rtl/>
        </w:rPr>
        <w:t>ועדים חזקים, ואני אומר: הלוואי עלינו שכל הוועדים יהיו</w:t>
      </w:r>
      <w:r w:rsidR="00C975B7">
        <w:rPr>
          <w:rtl/>
        </w:rPr>
        <w:t xml:space="preserve"> </w:t>
      </w:r>
      <w:r w:rsidRPr="00E53590">
        <w:rPr>
          <w:rtl/>
        </w:rPr>
        <w:t>ועדים גדולים וחזקים, ועדים שמייצגים מקבוצה של 1,000 עובדים עד הקבוצה הכי גדולה</w:t>
      </w:r>
      <w:r w:rsidR="00C975B7">
        <w:rPr>
          <w:rtl/>
        </w:rPr>
        <w:t xml:space="preserve"> </w:t>
      </w:r>
      <w:r w:rsidRPr="00E53590">
        <w:rPr>
          <w:rtl/>
        </w:rPr>
        <w:t>במשק.</w:t>
      </w:r>
      <w:r w:rsidR="00C975B7">
        <w:rPr>
          <w:rtl/>
        </w:rPr>
        <w:t xml:space="preserve"> </w:t>
      </w:r>
      <w:r w:rsidRPr="00E53590">
        <w:rPr>
          <w:rtl/>
        </w:rPr>
        <w:t>פעם</w:t>
      </w:r>
      <w:r w:rsidR="00C975B7">
        <w:rPr>
          <w:rtl/>
        </w:rPr>
        <w:t xml:space="preserve"> </w:t>
      </w:r>
      <w:r w:rsidRPr="00E53590">
        <w:rPr>
          <w:rtl/>
        </w:rPr>
        <w:t>יכולתי</w:t>
      </w:r>
      <w:r w:rsidR="00C975B7">
        <w:rPr>
          <w:rtl/>
        </w:rPr>
        <w:t xml:space="preserve"> </w:t>
      </w:r>
      <w:r w:rsidRPr="00E53590">
        <w:rPr>
          <w:rtl/>
        </w:rPr>
        <w:t>לומר</w:t>
      </w:r>
      <w:r w:rsidR="00C975B7">
        <w:rPr>
          <w:rtl/>
        </w:rPr>
        <w:t xml:space="preserve"> </w:t>
      </w:r>
      <w:r w:rsidRPr="00E53590">
        <w:rPr>
          <w:rtl/>
        </w:rPr>
        <w:t>בגאווה, שהתעשייה האווירית מייצגת 22,000 עובדים, היום</w:t>
      </w:r>
      <w:r w:rsidR="00C975B7">
        <w:rPr>
          <w:rtl/>
        </w:rPr>
        <w:t xml:space="preserve"> </w:t>
      </w:r>
      <w:r w:rsidRPr="00E53590">
        <w:rPr>
          <w:rtl/>
        </w:rPr>
        <w:t>אפשר לומר פחות מ</w:t>
      </w:r>
      <w:r w:rsidR="00C975B7">
        <w:rPr>
          <w:rtl/>
        </w:rPr>
        <w:t>-</w:t>
      </w:r>
      <w:r w:rsidRPr="00E53590">
        <w:rPr>
          <w:rtl/>
        </w:rPr>
        <w:t>15,000 עובדים. כל קבוצות העובדים הגדולות, חברת החשמל, התעשייה</w:t>
      </w:r>
      <w:r w:rsidR="00C975B7">
        <w:rPr>
          <w:rtl/>
        </w:rPr>
        <w:t xml:space="preserve"> </w:t>
      </w:r>
      <w:r w:rsidRPr="00E53590">
        <w:rPr>
          <w:rtl/>
        </w:rPr>
        <w:t>האווירית,</w:t>
      </w:r>
      <w:r w:rsidR="00C975B7">
        <w:rPr>
          <w:rtl/>
        </w:rPr>
        <w:t xml:space="preserve"> </w:t>
      </w:r>
      <w:r w:rsidRPr="00E53590">
        <w:rPr>
          <w:rtl/>
        </w:rPr>
        <w:t>התעשייה</w:t>
      </w:r>
      <w:r w:rsidR="00C975B7">
        <w:rPr>
          <w:rtl/>
        </w:rPr>
        <w:t xml:space="preserve"> </w:t>
      </w:r>
      <w:r w:rsidRPr="00E53590">
        <w:rPr>
          <w:rtl/>
        </w:rPr>
        <w:t>הצבאית,</w:t>
      </w:r>
      <w:r w:rsidR="00C975B7">
        <w:rPr>
          <w:rtl/>
        </w:rPr>
        <w:t xml:space="preserve"> </w:t>
      </w:r>
      <w:r w:rsidRPr="00E53590">
        <w:rPr>
          <w:rtl/>
        </w:rPr>
        <w:t>רפא"ל וכן הלאה, "בזק", רשות הדואר, כל אלה ביחד לא</w:t>
      </w:r>
      <w:r w:rsidR="00C975B7">
        <w:rPr>
          <w:rtl/>
        </w:rPr>
        <w:t xml:space="preserve"> </w:t>
      </w:r>
      <w:r w:rsidRPr="00E53590">
        <w:rPr>
          <w:rtl/>
        </w:rPr>
        <w:t>מעסיקים</w:t>
      </w:r>
      <w:r w:rsidR="00C975B7">
        <w:rPr>
          <w:rtl/>
        </w:rPr>
        <w:t xml:space="preserve"> </w:t>
      </w:r>
      <w:r w:rsidRPr="00E53590">
        <w:rPr>
          <w:rtl/>
        </w:rPr>
        <w:t>כמקשה</w:t>
      </w:r>
      <w:r w:rsidR="00C975B7">
        <w:rPr>
          <w:rtl/>
        </w:rPr>
        <w:t xml:space="preserve"> </w:t>
      </w:r>
      <w:r w:rsidRPr="00E53590">
        <w:rPr>
          <w:rtl/>
        </w:rPr>
        <w:t>אחת למעלה מ</w:t>
      </w:r>
      <w:r w:rsidR="00C975B7">
        <w:rPr>
          <w:rtl/>
        </w:rPr>
        <w:t>-</w:t>
      </w:r>
      <w:r w:rsidRPr="00E53590">
        <w:rPr>
          <w:rtl/>
        </w:rPr>
        <w:t>300,000 עובדים. כל מה שאנחנו רגילים לשמוע, הוועדים</w:t>
      </w:r>
      <w:r w:rsidR="00C975B7">
        <w:rPr>
          <w:rtl/>
        </w:rPr>
        <w:t xml:space="preserve"> </w:t>
      </w:r>
      <w:r w:rsidRPr="00E53590">
        <w:rPr>
          <w:rtl/>
        </w:rPr>
        <w:t>הגדולים, הוועדים החזקים, זה כוחם בדיוק, הכוח הייצוגי שלהם.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לעומת</w:t>
      </w:r>
      <w:r w:rsidR="00C975B7">
        <w:rPr>
          <w:rtl/>
        </w:rPr>
        <w:t xml:space="preserve"> </w:t>
      </w:r>
      <w:r w:rsidRPr="00E53590">
        <w:rPr>
          <w:rtl/>
        </w:rPr>
        <w:t>זאת,</w:t>
      </w:r>
      <w:r w:rsidR="00C975B7">
        <w:rPr>
          <w:rtl/>
        </w:rPr>
        <w:t xml:space="preserve"> </w:t>
      </w:r>
      <w:r w:rsidRPr="00E53590">
        <w:rPr>
          <w:rtl/>
        </w:rPr>
        <w:t>עובדים שנמצאים במפעלים, מ</w:t>
      </w:r>
      <w:r w:rsidR="00C975B7">
        <w:rPr>
          <w:rtl/>
        </w:rPr>
        <w:t>-</w:t>
      </w:r>
      <w:r w:rsidRPr="00E53590">
        <w:rPr>
          <w:rtl/>
        </w:rPr>
        <w:t>10 עובדים עד 1,000 עובדים, זה למעלה</w:t>
      </w:r>
      <w:r w:rsidR="00C975B7">
        <w:rPr>
          <w:rtl/>
        </w:rPr>
        <w:t xml:space="preserve"> </w:t>
      </w:r>
      <w:r w:rsidRPr="00E53590">
        <w:rPr>
          <w:rtl/>
        </w:rPr>
        <w:t>ממיליון</w:t>
      </w:r>
      <w:r w:rsidR="00C975B7">
        <w:rPr>
          <w:rtl/>
        </w:rPr>
        <w:t xml:space="preserve"> </w:t>
      </w:r>
      <w:r w:rsidRPr="00E53590">
        <w:rPr>
          <w:rtl/>
        </w:rPr>
        <w:t>ו</w:t>
      </w:r>
      <w:r w:rsidR="00C975B7">
        <w:rPr>
          <w:rtl/>
        </w:rPr>
        <w:t>-</w:t>
      </w:r>
      <w:r w:rsidRPr="00E53590">
        <w:rPr>
          <w:rtl/>
        </w:rPr>
        <w:t>200,000</w:t>
      </w:r>
      <w:r w:rsidR="00C975B7">
        <w:rPr>
          <w:rtl/>
        </w:rPr>
        <w:t xml:space="preserve"> </w:t>
      </w:r>
      <w:r w:rsidRPr="00E53590">
        <w:rPr>
          <w:rtl/>
        </w:rPr>
        <w:t>עובדים,</w:t>
      </w:r>
      <w:r w:rsidR="00C975B7">
        <w:rPr>
          <w:rtl/>
        </w:rPr>
        <w:t xml:space="preserve"> </w:t>
      </w:r>
      <w:r w:rsidRPr="00E53590">
        <w:rPr>
          <w:rtl/>
        </w:rPr>
        <w:t>שהם,</w:t>
      </w:r>
      <w:r w:rsidR="00C975B7">
        <w:rPr>
          <w:rtl/>
        </w:rPr>
        <w:t xml:space="preserve"> </w:t>
      </w:r>
      <w:r w:rsidRPr="00E53590">
        <w:rPr>
          <w:rtl/>
        </w:rPr>
        <w:t>בעצם,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מקבלים את הייצוג הנכון, ואני אתן</w:t>
      </w:r>
      <w:r w:rsidR="00C975B7">
        <w:rPr>
          <w:rtl/>
        </w:rPr>
        <w:t xml:space="preserve"> </w:t>
      </w:r>
      <w:r w:rsidRPr="00E53590">
        <w:rPr>
          <w:rtl/>
        </w:rPr>
        <w:t>דוגמה.</w:t>
      </w:r>
      <w:r w:rsidR="00C975B7">
        <w:rPr>
          <w:rtl/>
        </w:rPr>
        <w:t xml:space="preserve"> </w:t>
      </w:r>
      <w:r w:rsidRPr="00E53590">
        <w:rPr>
          <w:rtl/>
        </w:rPr>
        <w:t>למשל,</w:t>
      </w:r>
      <w:r w:rsidR="00C975B7">
        <w:rPr>
          <w:rtl/>
        </w:rPr>
        <w:t xml:space="preserve"> </w:t>
      </w:r>
      <w:r w:rsidRPr="00E53590">
        <w:rPr>
          <w:rtl/>
        </w:rPr>
        <w:t>אם ועד עובדים שיש לו 10,000 עובדים יבקש להפריש מקופת הוועד שקל</w:t>
      </w:r>
      <w:r w:rsidR="00C975B7">
        <w:rPr>
          <w:rtl/>
        </w:rPr>
        <w:t xml:space="preserve"> </w:t>
      </w:r>
      <w:r w:rsidRPr="00E53590">
        <w:rPr>
          <w:rtl/>
        </w:rPr>
        <w:t>אחד עבור כל עובד לחודש, זה אומר שיש להם 10,000 שקלים לחודש לייצג את העובד, לתת</w:t>
      </w:r>
      <w:r w:rsidR="00C975B7">
        <w:rPr>
          <w:rtl/>
        </w:rPr>
        <w:t xml:space="preserve"> </w:t>
      </w:r>
      <w:r w:rsidRPr="00E53590">
        <w:rPr>
          <w:rtl/>
        </w:rPr>
        <w:t>לו</w:t>
      </w:r>
      <w:r w:rsidR="00C975B7">
        <w:rPr>
          <w:rtl/>
        </w:rPr>
        <w:t xml:space="preserve"> </w:t>
      </w:r>
      <w:r w:rsidRPr="00E53590">
        <w:rPr>
          <w:rtl/>
        </w:rPr>
        <w:t>ייצוג</w:t>
      </w:r>
      <w:r w:rsidR="00C975B7">
        <w:rPr>
          <w:rtl/>
        </w:rPr>
        <w:t xml:space="preserve"> </w:t>
      </w:r>
      <w:r w:rsidRPr="00E53590">
        <w:rPr>
          <w:rtl/>
        </w:rPr>
        <w:t>משפטי, סיוע משפטי.</w:t>
      </w:r>
      <w:r w:rsidR="00C975B7">
        <w:rPr>
          <w:rtl/>
        </w:rPr>
        <w:t xml:space="preserve"> </w:t>
      </w:r>
      <w:r w:rsidRPr="00E53590">
        <w:rPr>
          <w:rtl/>
        </w:rPr>
        <w:t>זה אומר שלוועד כזה יש בשנה למעלה מ</w:t>
      </w:r>
      <w:r w:rsidR="00C975B7">
        <w:rPr>
          <w:rtl/>
        </w:rPr>
        <w:t>-</w:t>
      </w:r>
      <w:r w:rsidRPr="00E53590">
        <w:rPr>
          <w:rtl/>
        </w:rPr>
        <w:t>120,000 שקל.</w:t>
      </w:r>
      <w:r w:rsidR="00C975B7">
        <w:rPr>
          <w:rtl/>
        </w:rPr>
        <w:t xml:space="preserve"> </w:t>
      </w:r>
      <w:r w:rsidRPr="00E53590">
        <w:rPr>
          <w:rtl/>
        </w:rPr>
        <w:t>שימו</w:t>
      </w:r>
      <w:r w:rsidR="00C975B7">
        <w:rPr>
          <w:rtl/>
        </w:rPr>
        <w:t xml:space="preserve"> </w:t>
      </w:r>
      <w:r w:rsidRPr="00E53590">
        <w:rPr>
          <w:rtl/>
        </w:rPr>
        <w:t>לב,</w:t>
      </w:r>
      <w:r w:rsidR="00C975B7">
        <w:rPr>
          <w:rtl/>
        </w:rPr>
        <w:t xml:space="preserve"> </w:t>
      </w:r>
      <w:r w:rsidRPr="00E53590">
        <w:rPr>
          <w:rtl/>
        </w:rPr>
        <w:t>רק</w:t>
      </w:r>
      <w:r w:rsidR="00C975B7">
        <w:rPr>
          <w:rtl/>
        </w:rPr>
        <w:t xml:space="preserve"> </w:t>
      </w:r>
      <w:r w:rsidRPr="00E53590">
        <w:rPr>
          <w:rtl/>
        </w:rPr>
        <w:t>שקל אחד לחודש. מה יעשה ועד שיש לו רק 100 עובדים, 200 עובדים? אם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יבקש</w:t>
      </w:r>
      <w:r w:rsidR="00C975B7">
        <w:rPr>
          <w:rtl/>
        </w:rPr>
        <w:t xml:space="preserve"> </w:t>
      </w:r>
      <w:r w:rsidRPr="00E53590">
        <w:rPr>
          <w:rtl/>
        </w:rPr>
        <w:t xml:space="preserve">שקל אחד לחודש, יהיו לו 200 שקל. 2,000 שקלים, 2,500 שקלים בשנה </w:t>
      </w:r>
      <w:r w:rsidR="00C975B7">
        <w:rPr>
          <w:rtl/>
        </w:rPr>
        <w:t>–</w:t>
      </w:r>
      <w:r w:rsidRPr="00E53590">
        <w:rPr>
          <w:rtl/>
        </w:rPr>
        <w:t xml:space="preserve"> הוא</w:t>
      </w:r>
      <w:r w:rsidR="00C975B7">
        <w:rPr>
          <w:rtl/>
        </w:rPr>
        <w:t xml:space="preserve"> </w:t>
      </w:r>
      <w:r w:rsidRPr="00E53590">
        <w:rPr>
          <w:rtl/>
        </w:rPr>
        <w:t>לא יכול להסתייע בייעוץ משפטי חיצוני, שהוועד יכול להסתייע בו כאשר הוא ועד גדול.</w:t>
      </w:r>
      <w:r w:rsidR="00C975B7">
        <w:rPr>
          <w:rtl/>
        </w:rPr>
        <w:t xml:space="preserve"> </w:t>
      </w:r>
      <w:r w:rsidRPr="00E53590">
        <w:rPr>
          <w:rtl/>
        </w:rPr>
        <w:t>לכן, בדרך כלל, העובדים של הקבוצות הקטנות הם עובדים שזקוקים לקבל לעצמם את המעמד</w:t>
      </w:r>
      <w:r w:rsidR="00C975B7">
        <w:rPr>
          <w:rtl/>
        </w:rPr>
        <w:t xml:space="preserve"> </w:t>
      </w:r>
      <w:r w:rsidRPr="00E53590">
        <w:rPr>
          <w:rtl/>
        </w:rPr>
        <w:t>להופיע בפני בית</w:t>
      </w:r>
      <w:r w:rsidR="00C975B7">
        <w:rPr>
          <w:rtl/>
        </w:rPr>
        <w:t>-</w:t>
      </w:r>
      <w:r w:rsidRPr="00E53590">
        <w:rPr>
          <w:rtl/>
        </w:rPr>
        <w:t>דין לעבודה, כנגד מי? כנגד המעסיקים. כנגד מי? לא כנגד ההסתדרות.</w:t>
      </w:r>
      <w:r w:rsidR="00C975B7">
        <w:rPr>
          <w:rtl/>
        </w:rPr>
        <w:t xml:space="preserve"> </w:t>
      </w:r>
      <w:r w:rsidRPr="00E53590">
        <w:rPr>
          <w:rtl/>
        </w:rPr>
        <w:t>עם ההסתדרות. נגד מי? נגד המעסיקים.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מטבע</w:t>
      </w:r>
      <w:r w:rsidR="00C975B7">
        <w:rPr>
          <w:rtl/>
        </w:rPr>
        <w:t xml:space="preserve"> </w:t>
      </w:r>
      <w:r w:rsidRPr="00E53590">
        <w:rPr>
          <w:rtl/>
        </w:rPr>
        <w:t>הדברים,</w:t>
      </w:r>
      <w:r w:rsidR="00C975B7">
        <w:rPr>
          <w:rtl/>
        </w:rPr>
        <w:t xml:space="preserve"> </w:t>
      </w:r>
      <w:r w:rsidRPr="00E53590">
        <w:rPr>
          <w:rtl/>
        </w:rPr>
        <w:t>כאשר מציגים זאת בצורה כזאת ואכן רואים את האמת בשטח ויודעים</w:t>
      </w:r>
      <w:r w:rsidR="00C975B7">
        <w:rPr>
          <w:rtl/>
        </w:rPr>
        <w:t xml:space="preserve"> </w:t>
      </w:r>
      <w:r w:rsidRPr="00E53590">
        <w:rPr>
          <w:rtl/>
        </w:rPr>
        <w:t>כמה</w:t>
      </w:r>
      <w:r w:rsidR="00C975B7">
        <w:rPr>
          <w:rtl/>
        </w:rPr>
        <w:t xml:space="preserve"> </w:t>
      </w:r>
      <w:r w:rsidRPr="00E53590">
        <w:rPr>
          <w:rtl/>
        </w:rPr>
        <w:t>ועדים</w:t>
      </w:r>
      <w:r w:rsidR="00C975B7">
        <w:rPr>
          <w:rtl/>
        </w:rPr>
        <w:t xml:space="preserve"> </w:t>
      </w:r>
      <w:r w:rsidRPr="00E53590">
        <w:rPr>
          <w:rtl/>
        </w:rPr>
        <w:t>נשחקו</w:t>
      </w:r>
      <w:r w:rsidR="00C975B7">
        <w:rPr>
          <w:rtl/>
        </w:rPr>
        <w:t xml:space="preserve"> </w:t>
      </w:r>
      <w:r w:rsidRPr="00E53590">
        <w:rPr>
          <w:rtl/>
        </w:rPr>
        <w:t>בביורוקרטיה עד שהגיעו, עד שנסעו, עד שמצאו את הזמן לנסוע, עד</w:t>
      </w:r>
      <w:r w:rsidR="00C975B7">
        <w:rPr>
          <w:rtl/>
        </w:rPr>
        <w:t xml:space="preserve"> </w:t>
      </w:r>
      <w:r w:rsidRPr="00E53590">
        <w:rPr>
          <w:rtl/>
        </w:rPr>
        <w:t xml:space="preserve">שרצו להיוועץ ביועץ משפטי, אם היה לו זמן או לא היה לו זמן </w:t>
      </w:r>
      <w:r w:rsidR="00C975B7">
        <w:rPr>
          <w:rtl/>
        </w:rPr>
        <w:t>–</w:t>
      </w:r>
      <w:r w:rsidRPr="00E53590">
        <w:rPr>
          <w:rtl/>
        </w:rPr>
        <w:t xml:space="preserve"> אלה הם דברים שנעשו,</w:t>
      </w:r>
      <w:r w:rsidR="00C975B7">
        <w:rPr>
          <w:rtl/>
        </w:rPr>
        <w:t xml:space="preserve"> </w:t>
      </w:r>
      <w:r w:rsidRPr="00E53590">
        <w:rPr>
          <w:rtl/>
        </w:rPr>
        <w:t>ובעצם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קיבלו</w:t>
      </w:r>
      <w:r w:rsidR="00C975B7">
        <w:rPr>
          <w:rtl/>
        </w:rPr>
        <w:t xml:space="preserve"> </w:t>
      </w:r>
      <w:r w:rsidRPr="00E53590">
        <w:rPr>
          <w:rtl/>
        </w:rPr>
        <w:t>טיפול,</w:t>
      </w:r>
      <w:r w:rsidR="00C975B7">
        <w:rPr>
          <w:rtl/>
        </w:rPr>
        <w:t xml:space="preserve"> </w:t>
      </w:r>
      <w:r w:rsidRPr="00E53590">
        <w:rPr>
          <w:rtl/>
        </w:rPr>
        <w:t>ואני</w:t>
      </w:r>
      <w:r w:rsidR="00C975B7">
        <w:rPr>
          <w:rtl/>
        </w:rPr>
        <w:t xml:space="preserve"> </w:t>
      </w:r>
      <w:r w:rsidRPr="00E53590">
        <w:rPr>
          <w:rtl/>
        </w:rPr>
        <w:t>אומר</w:t>
      </w:r>
      <w:r w:rsidR="00C975B7">
        <w:rPr>
          <w:rtl/>
        </w:rPr>
        <w:t xml:space="preserve"> </w:t>
      </w:r>
      <w:r w:rsidRPr="00E53590">
        <w:rPr>
          <w:rtl/>
        </w:rPr>
        <w:t>זאת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קבוצות לא קטנות, שלמעלה ממיליון</w:t>
      </w:r>
      <w:r w:rsidR="00C975B7">
        <w:rPr>
          <w:rtl/>
        </w:rPr>
        <w:t xml:space="preserve"> </w:t>
      </w:r>
      <w:r w:rsidRPr="00E53590">
        <w:rPr>
          <w:rtl/>
        </w:rPr>
        <w:t>ו</w:t>
      </w:r>
      <w:r w:rsidR="00C975B7">
        <w:rPr>
          <w:rtl/>
        </w:rPr>
        <w:t>-</w:t>
      </w:r>
      <w:r w:rsidRPr="00E53590">
        <w:rPr>
          <w:rtl/>
        </w:rPr>
        <w:t>200,000</w:t>
      </w:r>
      <w:r w:rsidR="00C975B7">
        <w:rPr>
          <w:rtl/>
        </w:rPr>
        <w:t xml:space="preserve"> </w:t>
      </w:r>
      <w:r w:rsidRPr="00E53590">
        <w:rPr>
          <w:rtl/>
        </w:rPr>
        <w:t xml:space="preserve">עובדים לא יכולים לקבל את הייצוג הזה. עובדים בחברת החשמל </w:t>
      </w:r>
      <w:r w:rsidR="00C975B7">
        <w:rPr>
          <w:rtl/>
        </w:rPr>
        <w:t>–</w:t>
      </w:r>
      <w:r w:rsidRPr="00E53590">
        <w:rPr>
          <w:rtl/>
        </w:rPr>
        <w:t xml:space="preserve"> אין בעיה.</w:t>
      </w:r>
      <w:r w:rsidR="00C975B7">
        <w:rPr>
          <w:rtl/>
        </w:rPr>
        <w:t xml:space="preserve"> </w:t>
      </w:r>
      <w:r w:rsidRPr="00E53590">
        <w:rPr>
          <w:rtl/>
        </w:rPr>
        <w:t>עובדים</w:t>
      </w:r>
      <w:r w:rsidR="00C975B7">
        <w:rPr>
          <w:rtl/>
        </w:rPr>
        <w:t xml:space="preserve"> </w:t>
      </w:r>
      <w:r w:rsidRPr="00E53590">
        <w:rPr>
          <w:rtl/>
        </w:rPr>
        <w:t>בתעשייה</w:t>
      </w:r>
      <w:r w:rsidR="00C975B7">
        <w:rPr>
          <w:rtl/>
        </w:rPr>
        <w:t xml:space="preserve"> </w:t>
      </w:r>
      <w:r w:rsidRPr="00E53590">
        <w:rPr>
          <w:rtl/>
        </w:rPr>
        <w:t>האווירית</w:t>
      </w:r>
      <w:r w:rsidR="00C975B7">
        <w:rPr>
          <w:rtl/>
        </w:rPr>
        <w:t xml:space="preserve"> – </w:t>
      </w: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להם בעיה.</w:t>
      </w:r>
      <w:r w:rsidR="00C975B7">
        <w:rPr>
          <w:rtl/>
        </w:rPr>
        <w:t xml:space="preserve"> </w:t>
      </w:r>
      <w:r w:rsidRPr="00E53590">
        <w:rPr>
          <w:rtl/>
        </w:rPr>
        <w:t xml:space="preserve">עובדים ב"מקורות" </w:t>
      </w:r>
      <w:r w:rsidR="00C975B7">
        <w:rPr>
          <w:rtl/>
        </w:rPr>
        <w:t>–</w:t>
      </w:r>
      <w:r w:rsidRPr="00E53590">
        <w:rPr>
          <w:rtl/>
        </w:rPr>
        <w:t xml:space="preserve"> אין להם בעיה.</w:t>
      </w:r>
      <w:r w:rsidR="00C975B7">
        <w:rPr>
          <w:rtl/>
        </w:rPr>
        <w:t xml:space="preserve"> </w:t>
      </w:r>
      <w:r w:rsidRPr="00E53590">
        <w:rPr>
          <w:rtl/>
        </w:rPr>
        <w:t>קבוצות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עובדים גדולות </w:t>
      </w:r>
      <w:r w:rsidR="00C975B7">
        <w:rPr>
          <w:rtl/>
        </w:rPr>
        <w:t>–</w:t>
      </w:r>
      <w:r w:rsidRPr="00E53590">
        <w:rPr>
          <w:rtl/>
        </w:rPr>
        <w:t xml:space="preserve"> יש להן גם הכוח הכלכלי להעמיד ייעוץ משפטי מקצועי חיצוני</w:t>
      </w:r>
      <w:r w:rsidR="00C975B7">
        <w:rPr>
          <w:rtl/>
        </w:rPr>
        <w:t xml:space="preserve"> </w:t>
      </w:r>
      <w:r w:rsidRPr="00E53590">
        <w:rPr>
          <w:rtl/>
        </w:rPr>
        <w:t>שיכול לתת להן ולתדרך אותן לאורך כל הדרך.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מכאן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פונה</w:t>
      </w:r>
      <w:r w:rsidR="00C975B7">
        <w:rPr>
          <w:rtl/>
        </w:rPr>
        <w:t xml:space="preserve"> </w:t>
      </w:r>
      <w:r w:rsidRPr="00E53590">
        <w:rPr>
          <w:rtl/>
        </w:rPr>
        <w:t>לכנסת</w:t>
      </w:r>
      <w:r w:rsidR="00C975B7">
        <w:rPr>
          <w:rtl/>
        </w:rPr>
        <w:t xml:space="preserve"> </w:t>
      </w:r>
      <w:r w:rsidRPr="00E53590">
        <w:rPr>
          <w:rtl/>
        </w:rPr>
        <w:t>ומבקש ממנה לקבל את הצעת התיקון הזאת לחוק, כדי לתת</w:t>
      </w:r>
      <w:r w:rsidR="00C975B7">
        <w:rPr>
          <w:rtl/>
        </w:rPr>
        <w:t xml:space="preserve"> </w:t>
      </w:r>
      <w:r w:rsidRPr="00E53590">
        <w:rPr>
          <w:rtl/>
        </w:rPr>
        <w:t>לעובדים, שמייצגים באמת את הקבוצות האמיתיות, שהן בעצם כוחה, כל כוחה של ההסתדרות</w:t>
      </w:r>
      <w:r w:rsidR="00C975B7">
        <w:rPr>
          <w:rtl/>
        </w:rPr>
        <w:t xml:space="preserve"> </w:t>
      </w:r>
      <w:r w:rsidRPr="00E53590">
        <w:rPr>
          <w:rtl/>
        </w:rPr>
        <w:t>הכללית, לקבל את זה.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אתן</w:t>
      </w:r>
      <w:r w:rsidR="00C975B7">
        <w:rPr>
          <w:rtl/>
        </w:rPr>
        <w:t xml:space="preserve"> </w:t>
      </w:r>
      <w:r w:rsidRPr="00E53590">
        <w:rPr>
          <w:rtl/>
        </w:rPr>
        <w:t>לכם דוגמה, ואני אומר את זה על עצמי. הנה, ב</w:t>
      </w:r>
      <w:r w:rsidR="00C975B7">
        <w:rPr>
          <w:rtl/>
        </w:rPr>
        <w:t>-</w:t>
      </w:r>
      <w:r w:rsidRPr="00E53590">
        <w:rPr>
          <w:rtl/>
        </w:rPr>
        <w:t>10 במאי אנחנו עומדים</w:t>
      </w:r>
      <w:r w:rsidR="00C975B7">
        <w:rPr>
          <w:rtl/>
        </w:rPr>
        <w:t xml:space="preserve"> </w:t>
      </w:r>
      <w:r w:rsidRPr="00E53590">
        <w:rPr>
          <w:rtl/>
        </w:rPr>
        <w:t>בפני</w:t>
      </w:r>
      <w:r w:rsidR="00C975B7">
        <w:rPr>
          <w:rtl/>
        </w:rPr>
        <w:t xml:space="preserve"> </w:t>
      </w:r>
      <w:r w:rsidRPr="00E53590">
        <w:rPr>
          <w:rtl/>
        </w:rPr>
        <w:t>בחירות להסתדרות. אני מתמודד מטעם סיעת הליכוד במערכה הזאת ב</w:t>
      </w:r>
      <w:r w:rsidR="00C975B7">
        <w:rPr>
          <w:rtl/>
        </w:rPr>
        <w:t>-</w:t>
      </w:r>
      <w:r w:rsidRPr="00E53590">
        <w:rPr>
          <w:rtl/>
        </w:rPr>
        <w:t>10 במאי.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מאמין</w:t>
      </w:r>
      <w:r w:rsidR="00C975B7">
        <w:rPr>
          <w:rtl/>
        </w:rPr>
        <w:t xml:space="preserve"> </w:t>
      </w:r>
      <w:r w:rsidRPr="00E53590">
        <w:rPr>
          <w:rtl/>
        </w:rPr>
        <w:t>שאני</w:t>
      </w:r>
      <w:r w:rsidR="00C975B7">
        <w:rPr>
          <w:rtl/>
        </w:rPr>
        <w:t xml:space="preserve"> </w:t>
      </w:r>
      <w:r w:rsidRPr="00E53590">
        <w:rPr>
          <w:rtl/>
        </w:rPr>
        <w:t>אקבל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המנדט</w:t>
      </w:r>
      <w:r w:rsidR="00C975B7">
        <w:rPr>
          <w:rtl/>
        </w:rPr>
        <w:t xml:space="preserve"> </w:t>
      </w:r>
      <w:r w:rsidRPr="00E53590">
        <w:rPr>
          <w:rtl/>
        </w:rPr>
        <w:t>מחברי</w:t>
      </w:r>
      <w:r w:rsidR="00C975B7">
        <w:rPr>
          <w:rtl/>
        </w:rPr>
        <w:t xml:space="preserve"> </w:t>
      </w:r>
      <w:r w:rsidRPr="00E53590">
        <w:rPr>
          <w:rtl/>
        </w:rPr>
        <w:t>ההסתדרות</w:t>
      </w:r>
      <w:r w:rsidR="00C975B7">
        <w:rPr>
          <w:rtl/>
        </w:rPr>
        <w:t xml:space="preserve"> </w:t>
      </w:r>
      <w:r w:rsidRPr="00E53590">
        <w:rPr>
          <w:rtl/>
        </w:rPr>
        <w:t>ואני</w:t>
      </w:r>
      <w:r w:rsidR="00C975B7">
        <w:rPr>
          <w:rtl/>
        </w:rPr>
        <w:t xml:space="preserve"> </w:t>
      </w:r>
      <w:r w:rsidRPr="00E53590">
        <w:rPr>
          <w:rtl/>
        </w:rPr>
        <w:t>אהיה</w:t>
      </w:r>
      <w:r w:rsidR="00C975B7">
        <w:rPr>
          <w:rtl/>
        </w:rPr>
        <w:t xml:space="preserve"> </w:t>
      </w:r>
      <w:r w:rsidRPr="00E53590">
        <w:rPr>
          <w:rtl/>
        </w:rPr>
        <w:t>זה שינהל את המערכות</w:t>
      </w:r>
      <w:r w:rsidR="00C975B7">
        <w:rPr>
          <w:rtl/>
        </w:rPr>
        <w:t xml:space="preserve"> </w:t>
      </w:r>
      <w:r w:rsidRPr="00E53590">
        <w:rPr>
          <w:rtl/>
        </w:rPr>
        <w:t>בהסתדרות,</w:t>
      </w:r>
      <w:r w:rsidR="00C975B7">
        <w:rPr>
          <w:rtl/>
        </w:rPr>
        <w:t xml:space="preserve"> </w:t>
      </w:r>
      <w:r w:rsidRPr="00E53590">
        <w:rPr>
          <w:rtl/>
        </w:rPr>
        <w:t>ואני</w:t>
      </w:r>
      <w:r w:rsidR="00C975B7">
        <w:rPr>
          <w:rtl/>
        </w:rPr>
        <w:t xml:space="preserve"> </w:t>
      </w:r>
      <w:r w:rsidRPr="00E53590">
        <w:rPr>
          <w:rtl/>
        </w:rPr>
        <w:t>אהיה</w:t>
      </w:r>
      <w:r w:rsidR="00C975B7">
        <w:rPr>
          <w:rtl/>
        </w:rPr>
        <w:t xml:space="preserve"> </w:t>
      </w:r>
      <w:r w:rsidRPr="00E53590">
        <w:rPr>
          <w:rtl/>
        </w:rPr>
        <w:t>מזכ"ל ההסתדרות. ולמרות זאת אני אומר, למרות זאת אני מנסה</w:t>
      </w:r>
      <w:r w:rsidR="00C975B7">
        <w:rPr>
          <w:rtl/>
        </w:rPr>
        <w:t xml:space="preserve"> </w:t>
      </w:r>
      <w:r w:rsidRPr="00E53590">
        <w:rPr>
          <w:rtl/>
        </w:rPr>
        <w:t>להחליש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כוחה</w:t>
      </w:r>
      <w:r w:rsidR="00C975B7">
        <w:rPr>
          <w:rtl/>
        </w:rPr>
        <w:t xml:space="preserve"> </w:t>
      </w:r>
      <w:r w:rsidRPr="00E53590">
        <w:rPr>
          <w:rtl/>
        </w:rPr>
        <w:t>של ההסתדרות? אני מחזק את כוחה של ההסתדרות, כי ברגע שאני נותן</w:t>
      </w:r>
      <w:r w:rsidR="00C975B7">
        <w:rPr>
          <w:rtl/>
        </w:rPr>
        <w:t xml:space="preserve"> </w:t>
      </w:r>
      <w:r w:rsidRPr="00E53590">
        <w:rPr>
          <w:rtl/>
        </w:rPr>
        <w:t>לעובדים,</w:t>
      </w:r>
      <w:r w:rsidR="00C975B7">
        <w:rPr>
          <w:rtl/>
        </w:rPr>
        <w:t xml:space="preserve"> </w:t>
      </w:r>
      <w:r w:rsidRPr="00E53590">
        <w:rPr>
          <w:rtl/>
        </w:rPr>
        <w:t>לוועדים,</w:t>
      </w:r>
      <w:r w:rsidR="00C975B7">
        <w:rPr>
          <w:rtl/>
        </w:rPr>
        <w:t xml:space="preserve"> </w:t>
      </w:r>
      <w:r w:rsidRPr="00E53590">
        <w:rPr>
          <w:rtl/>
        </w:rPr>
        <w:t>את הכוח ואת המעמד לייצג את העובדים שלהם במקומות העבודה, כך</w:t>
      </w:r>
      <w:r w:rsidR="00C975B7">
        <w:rPr>
          <w:rtl/>
        </w:rPr>
        <w:t xml:space="preserve"> </w:t>
      </w:r>
      <w:r w:rsidRPr="00E53590">
        <w:rPr>
          <w:rtl/>
        </w:rPr>
        <w:t>ההסתדרות</w:t>
      </w:r>
      <w:r w:rsidR="00C975B7">
        <w:rPr>
          <w:rtl/>
        </w:rPr>
        <w:t xml:space="preserve">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מתחזקת, כך יש נציגות נאמנה, נבחרת וישירה של עובדים, שיכולה לייצג</w:t>
      </w:r>
      <w:r w:rsidR="00C975B7">
        <w:rPr>
          <w:rtl/>
        </w:rPr>
        <w:t xml:space="preserve"> </w:t>
      </w:r>
      <w:r w:rsidRPr="00E53590">
        <w:rPr>
          <w:rtl/>
        </w:rPr>
        <w:t>בנאמנות ובמסירות את קבוצת העובדים.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ולכן,</w:t>
      </w:r>
      <w:r w:rsidR="00C975B7">
        <w:rPr>
          <w:rtl/>
        </w:rPr>
        <w:t xml:space="preserve"> </w:t>
      </w:r>
      <w:r w:rsidRPr="00E53590">
        <w:rPr>
          <w:rtl/>
        </w:rPr>
        <w:t>ולו</w:t>
      </w:r>
      <w:r w:rsidR="00C975B7">
        <w:rPr>
          <w:rtl/>
        </w:rPr>
        <w:t xml:space="preserve"> </w:t>
      </w:r>
      <w:r w:rsidRPr="00E53590">
        <w:rPr>
          <w:rtl/>
        </w:rPr>
        <w:t>רק</w:t>
      </w:r>
      <w:r w:rsidR="00C975B7">
        <w:rPr>
          <w:rtl/>
        </w:rPr>
        <w:t xml:space="preserve"> </w:t>
      </w:r>
      <w:r w:rsidRPr="00E53590">
        <w:rPr>
          <w:rtl/>
        </w:rPr>
        <w:t>בגלל מה שאמרתי, כולנו, חברי הכנסת, צריכים להבין כי אין מה</w:t>
      </w:r>
      <w:r w:rsidR="00C975B7">
        <w:rPr>
          <w:rtl/>
        </w:rPr>
        <w:t xml:space="preserve"> </w:t>
      </w:r>
      <w:r w:rsidRPr="00E53590">
        <w:rPr>
          <w:rtl/>
        </w:rPr>
        <w:t>לעשות,</w:t>
      </w:r>
      <w:r w:rsidR="00C975B7">
        <w:rPr>
          <w:rtl/>
        </w:rPr>
        <w:t xml:space="preserve"> </w:t>
      </w:r>
      <w:r w:rsidRPr="00E53590">
        <w:rPr>
          <w:rtl/>
        </w:rPr>
        <w:t>צריך</w:t>
      </w:r>
      <w:r w:rsidR="00C975B7">
        <w:rPr>
          <w:rtl/>
        </w:rPr>
        <w:t xml:space="preserve"> </w:t>
      </w:r>
      <w:r w:rsidRPr="00E53590">
        <w:rPr>
          <w:rtl/>
        </w:rPr>
        <w:t>לעשות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התיקון</w:t>
      </w:r>
      <w:r w:rsidR="00C975B7">
        <w:rPr>
          <w:rtl/>
        </w:rPr>
        <w:t xml:space="preserve"> </w:t>
      </w:r>
      <w:r w:rsidRPr="00E53590">
        <w:rPr>
          <w:rtl/>
        </w:rPr>
        <w:t>הקטן</w:t>
      </w:r>
      <w:r w:rsidR="00C975B7">
        <w:rPr>
          <w:rtl/>
        </w:rPr>
        <w:t xml:space="preserve"> </w:t>
      </w:r>
      <w:r w:rsidRPr="00E53590">
        <w:rPr>
          <w:rtl/>
        </w:rPr>
        <w:t>הזה</w:t>
      </w:r>
      <w:r w:rsidR="00C975B7">
        <w:rPr>
          <w:rtl/>
        </w:rPr>
        <w:t xml:space="preserve"> </w:t>
      </w:r>
      <w:r w:rsidRPr="00E53590">
        <w:rPr>
          <w:rtl/>
        </w:rPr>
        <w:t>ולהעביר</w:t>
      </w:r>
      <w:r w:rsidR="00C975B7">
        <w:rPr>
          <w:rtl/>
        </w:rPr>
        <w:t xml:space="preserve"> </w:t>
      </w:r>
      <w:r w:rsidRPr="00E53590">
        <w:rPr>
          <w:rtl/>
        </w:rPr>
        <w:t>את הסמכות הקטנה הזאת לידי</w:t>
      </w:r>
      <w:r w:rsidR="00C975B7">
        <w:rPr>
          <w:rtl/>
        </w:rPr>
        <w:t xml:space="preserve"> </w:t>
      </w:r>
      <w:r w:rsidRPr="00E53590">
        <w:rPr>
          <w:rtl/>
        </w:rPr>
        <w:t>הוועדים, ולאפשר להם לייצג את העובדים גם בבית</w:t>
      </w:r>
      <w:r w:rsidR="00C975B7">
        <w:rPr>
          <w:rtl/>
        </w:rPr>
        <w:t>-</w:t>
      </w:r>
      <w:r w:rsidRPr="00E53590">
        <w:rPr>
          <w:rtl/>
        </w:rPr>
        <w:t>דין לעבודה. תודה רבה.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לחבר הכנסת יעקב שמאי. שרת העבודה והרווחה משיבה על הצעת החוק.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שרת העבודה והרווחה א' נמיר: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רבותי חברי הכנסת, אני מתכבדת להשיב על הצעת החוק בקריאה</w:t>
      </w:r>
      <w:r w:rsidR="00C975B7">
        <w:rPr>
          <w:rtl/>
        </w:rPr>
        <w:t xml:space="preserve"> </w:t>
      </w:r>
      <w:r w:rsidRPr="00E53590">
        <w:rPr>
          <w:rtl/>
        </w:rPr>
        <w:t>טרומית,</w:t>
      </w:r>
      <w:r w:rsidR="00C975B7">
        <w:rPr>
          <w:rtl/>
        </w:rPr>
        <w:t xml:space="preserve"> </w:t>
      </w:r>
      <w:r w:rsidRPr="00E53590">
        <w:rPr>
          <w:rtl/>
        </w:rPr>
        <w:t>הצעת</w:t>
      </w:r>
      <w:r w:rsidR="00C975B7">
        <w:rPr>
          <w:rtl/>
        </w:rPr>
        <w:t xml:space="preserve"> </w:t>
      </w:r>
      <w:r w:rsidRPr="00E53590">
        <w:rPr>
          <w:rtl/>
        </w:rPr>
        <w:t>חוק</w:t>
      </w:r>
      <w:r w:rsidR="00C975B7">
        <w:rPr>
          <w:rtl/>
        </w:rPr>
        <w:t xml:space="preserve"> </w:t>
      </w:r>
      <w:r w:rsidRPr="00E53590">
        <w:rPr>
          <w:rtl/>
        </w:rPr>
        <w:t>בית</w:t>
      </w:r>
      <w:r w:rsidR="00C975B7">
        <w:rPr>
          <w:rtl/>
        </w:rPr>
        <w:t>-</w:t>
      </w:r>
      <w:r w:rsidRPr="00E53590">
        <w:rPr>
          <w:rtl/>
        </w:rPr>
        <w:t>הדין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לעבודה (תיקון </w:t>
      </w:r>
      <w:r w:rsidR="00C975B7">
        <w:rPr>
          <w:rtl/>
        </w:rPr>
        <w:t>–</w:t>
      </w:r>
      <w:r w:rsidRPr="00E53590">
        <w:rPr>
          <w:rtl/>
        </w:rPr>
        <w:t xml:space="preserve"> ועד עובדים), התשנ"ד</w:t>
      </w:r>
      <w:r w:rsidR="00C975B7">
        <w:rPr>
          <w:rtl/>
        </w:rPr>
        <w:t>–</w:t>
      </w:r>
      <w:r w:rsidRPr="00E53590">
        <w:rPr>
          <w:rtl/>
        </w:rPr>
        <w:t>1993, של חבר</w:t>
      </w:r>
      <w:r w:rsidR="00C975B7">
        <w:rPr>
          <w:rtl/>
        </w:rPr>
        <w:t xml:space="preserve"> </w:t>
      </w:r>
      <w:r w:rsidRPr="00E53590">
        <w:rPr>
          <w:rtl/>
        </w:rPr>
        <w:t>הכנסת יעקב שמאי.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הצעת</w:t>
      </w:r>
      <w:r w:rsidR="00C975B7">
        <w:rPr>
          <w:rtl/>
        </w:rPr>
        <w:t xml:space="preserve"> </w:t>
      </w:r>
      <w:r w:rsidRPr="00E53590">
        <w:rPr>
          <w:rtl/>
        </w:rPr>
        <w:t>החוק</w:t>
      </w:r>
      <w:r w:rsidR="00C975B7">
        <w:rPr>
          <w:rtl/>
        </w:rPr>
        <w:t xml:space="preserve"> </w:t>
      </w:r>
      <w:r w:rsidRPr="00E53590">
        <w:rPr>
          <w:rtl/>
        </w:rPr>
        <w:t>שלפניכם, אדוני היושב</w:t>
      </w:r>
      <w:r w:rsidR="00C975B7">
        <w:rPr>
          <w:rtl/>
        </w:rPr>
        <w:t>-</w:t>
      </w:r>
      <w:r w:rsidRPr="00E53590">
        <w:rPr>
          <w:rtl/>
        </w:rPr>
        <w:t>ראש, רבותי חברי הכנסת, נועדה לתקן את חוק</w:t>
      </w:r>
      <w:r w:rsidR="00C975B7">
        <w:rPr>
          <w:rtl/>
        </w:rPr>
        <w:t xml:space="preserve"> </w:t>
      </w:r>
      <w:r w:rsidRPr="00E53590">
        <w:rPr>
          <w:rtl/>
        </w:rPr>
        <w:t>בית</w:t>
      </w:r>
      <w:r w:rsidR="00C975B7">
        <w:rPr>
          <w:rtl/>
        </w:rPr>
        <w:t>-</w:t>
      </w:r>
      <w:r w:rsidRPr="00E53590">
        <w:rPr>
          <w:rtl/>
        </w:rPr>
        <w:t>הדין</w:t>
      </w:r>
      <w:r w:rsidR="00C975B7">
        <w:rPr>
          <w:rtl/>
        </w:rPr>
        <w:t xml:space="preserve"> </w:t>
      </w:r>
      <w:r w:rsidRPr="00E53590">
        <w:rPr>
          <w:rtl/>
        </w:rPr>
        <w:t>לעבודה,</w:t>
      </w:r>
      <w:r w:rsidR="00C975B7">
        <w:rPr>
          <w:rtl/>
        </w:rPr>
        <w:t xml:space="preserve"> </w:t>
      </w:r>
      <w:r w:rsidRPr="00E53590">
        <w:rPr>
          <w:rtl/>
        </w:rPr>
        <w:t>התשכ"ט</w:t>
      </w:r>
      <w:r w:rsidR="00C975B7">
        <w:rPr>
          <w:rtl/>
        </w:rPr>
        <w:t>–</w:t>
      </w:r>
      <w:r w:rsidRPr="00E53590">
        <w:rPr>
          <w:rtl/>
        </w:rPr>
        <w:t>1969, בשני נושאים עיקריים.</w:t>
      </w:r>
      <w:r w:rsidR="00C975B7">
        <w:rPr>
          <w:rtl/>
        </w:rPr>
        <w:t xml:space="preserve"> </w:t>
      </w:r>
      <w:r w:rsidRPr="00E53590">
        <w:rPr>
          <w:rtl/>
        </w:rPr>
        <w:t>הנושא הראשון קשור בסמכות</w:t>
      </w:r>
      <w:r w:rsidR="00C975B7">
        <w:rPr>
          <w:rtl/>
        </w:rPr>
        <w:t xml:space="preserve"> </w:t>
      </w:r>
      <w:r w:rsidRPr="00E53590">
        <w:rPr>
          <w:rtl/>
        </w:rPr>
        <w:t>בית</w:t>
      </w:r>
      <w:r w:rsidR="00C975B7">
        <w:rPr>
          <w:rtl/>
        </w:rPr>
        <w:t>-</w:t>
      </w:r>
      <w:r w:rsidRPr="00E53590">
        <w:rPr>
          <w:rtl/>
        </w:rPr>
        <w:t>הדין</w:t>
      </w:r>
      <w:r w:rsidR="00C975B7">
        <w:rPr>
          <w:rtl/>
        </w:rPr>
        <w:t xml:space="preserve"> </w:t>
      </w:r>
      <w:r w:rsidRPr="00E53590">
        <w:rPr>
          <w:rtl/>
        </w:rPr>
        <w:t>לעבודה</w:t>
      </w:r>
      <w:r w:rsidR="00C975B7">
        <w:rPr>
          <w:rtl/>
        </w:rPr>
        <w:t xml:space="preserve"> </w:t>
      </w:r>
      <w:r w:rsidRPr="00E53590">
        <w:rPr>
          <w:rtl/>
        </w:rPr>
        <w:t>לדון בסכסוכים קיבוציים. לפי המצב החוקי הקיים, מוסמך בית</w:t>
      </w:r>
      <w:r w:rsidR="00C975B7">
        <w:rPr>
          <w:rtl/>
        </w:rPr>
        <w:t>-</w:t>
      </w:r>
      <w:r w:rsidRPr="00E53590">
        <w:rPr>
          <w:rtl/>
        </w:rPr>
        <w:t>הדין</w:t>
      </w:r>
      <w:r w:rsidR="00C975B7">
        <w:rPr>
          <w:rtl/>
        </w:rPr>
        <w:t xml:space="preserve"> </w:t>
      </w:r>
      <w:r w:rsidRPr="00E53590">
        <w:rPr>
          <w:rtl/>
        </w:rPr>
        <w:t>לעבודה</w:t>
      </w:r>
      <w:r w:rsidR="00C975B7">
        <w:rPr>
          <w:rtl/>
        </w:rPr>
        <w:t xml:space="preserve"> </w:t>
      </w:r>
      <w:r w:rsidRPr="00E53590">
        <w:rPr>
          <w:rtl/>
        </w:rPr>
        <w:t>לדון</w:t>
      </w:r>
      <w:r w:rsidR="00C975B7">
        <w:rPr>
          <w:rtl/>
        </w:rPr>
        <w:t xml:space="preserve"> </w:t>
      </w:r>
      <w:r w:rsidRPr="00E53590">
        <w:rPr>
          <w:rtl/>
        </w:rPr>
        <w:t>רק</w:t>
      </w:r>
      <w:r w:rsidR="00C975B7">
        <w:rPr>
          <w:rtl/>
        </w:rPr>
        <w:t xml:space="preserve"> </w:t>
      </w:r>
      <w:r w:rsidRPr="00E53590">
        <w:rPr>
          <w:rtl/>
        </w:rPr>
        <w:t>בסכסוך</w:t>
      </w:r>
      <w:r w:rsidR="00C975B7">
        <w:rPr>
          <w:rtl/>
        </w:rPr>
        <w:t xml:space="preserve"> </w:t>
      </w:r>
      <w:r w:rsidRPr="00E53590">
        <w:rPr>
          <w:rtl/>
        </w:rPr>
        <w:t>קיבוצי</w:t>
      </w:r>
      <w:r w:rsidR="00C975B7">
        <w:rPr>
          <w:rtl/>
        </w:rPr>
        <w:t xml:space="preserve"> </w:t>
      </w:r>
      <w:r w:rsidRPr="00E53590">
        <w:rPr>
          <w:rtl/>
        </w:rPr>
        <w:t>שבין מעביד לבין ארגון עובדים המוסמך להיות צד</w:t>
      </w:r>
      <w:r w:rsidR="00C975B7">
        <w:rPr>
          <w:rtl/>
        </w:rPr>
        <w:t xml:space="preserve"> </w:t>
      </w:r>
      <w:r w:rsidRPr="00E53590">
        <w:rPr>
          <w:rtl/>
        </w:rPr>
        <w:t>להסכם קיבוצי.</w:t>
      </w:r>
      <w:r w:rsidR="00C975B7">
        <w:rPr>
          <w:rtl/>
        </w:rPr>
        <w:t xml:space="preserve"> </w:t>
      </w:r>
      <w:r w:rsidRPr="00E53590">
        <w:rPr>
          <w:rtl/>
        </w:rPr>
        <w:t>הגדרה זו אינה כוללת ועד עובדים, מאחר שוועד העובדים כשלעצמו אינו</w:t>
      </w:r>
      <w:r w:rsidR="00C975B7">
        <w:rPr>
          <w:rtl/>
        </w:rPr>
        <w:t xml:space="preserve"> </w:t>
      </w:r>
      <w:r w:rsidRPr="00E53590">
        <w:rPr>
          <w:rtl/>
        </w:rPr>
        <w:t>רשאי</w:t>
      </w:r>
      <w:r w:rsidR="00C975B7">
        <w:rPr>
          <w:rtl/>
        </w:rPr>
        <w:t xml:space="preserve"> </w:t>
      </w:r>
      <w:r w:rsidRPr="00E53590">
        <w:rPr>
          <w:rtl/>
        </w:rPr>
        <w:t>לחתום</w:t>
      </w:r>
      <w:r w:rsidR="00C975B7">
        <w:rPr>
          <w:rtl/>
        </w:rPr>
        <w:t xml:space="preserve"> </w:t>
      </w:r>
      <w:r w:rsidRPr="00E53590">
        <w:rPr>
          <w:rtl/>
        </w:rPr>
        <w:t>על הסכם קיבוצי.</w:t>
      </w:r>
      <w:r w:rsidR="00C975B7">
        <w:rPr>
          <w:rtl/>
        </w:rPr>
        <w:t xml:space="preserve"> </w:t>
      </w:r>
      <w:r w:rsidRPr="00E53590">
        <w:rPr>
          <w:rtl/>
        </w:rPr>
        <w:t>בהצעת החוק שלפנינו מוצע לאפשר לוועד עובדים להיות</w:t>
      </w:r>
      <w:r w:rsidR="00C975B7">
        <w:rPr>
          <w:rtl/>
        </w:rPr>
        <w:t xml:space="preserve"> </w:t>
      </w:r>
      <w:r w:rsidRPr="00E53590">
        <w:rPr>
          <w:rtl/>
        </w:rPr>
        <w:t>צד בהליכים הקשורים לסכסוך קיבוצי בבית</w:t>
      </w:r>
      <w:r w:rsidR="00C975B7">
        <w:rPr>
          <w:rtl/>
        </w:rPr>
        <w:t>-</w:t>
      </w:r>
      <w:r w:rsidRPr="00E53590">
        <w:rPr>
          <w:rtl/>
        </w:rPr>
        <w:t>הדין לעבודה.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נושא</w:t>
      </w:r>
      <w:r w:rsidR="00C975B7">
        <w:rPr>
          <w:rtl/>
        </w:rPr>
        <w:t xml:space="preserve"> </w:t>
      </w:r>
      <w:r w:rsidRPr="00E53590">
        <w:rPr>
          <w:rtl/>
        </w:rPr>
        <w:t>שני</w:t>
      </w:r>
      <w:r w:rsidR="00C975B7">
        <w:rPr>
          <w:rtl/>
        </w:rPr>
        <w:t xml:space="preserve"> </w:t>
      </w:r>
      <w:r w:rsidRPr="00E53590">
        <w:rPr>
          <w:rtl/>
        </w:rPr>
        <w:t>שאליו מתייחסת הצעת החוק הוא מתן אפשרות לוועד עובדים לייצג עובד</w:t>
      </w:r>
      <w:r w:rsidR="00C975B7">
        <w:rPr>
          <w:rtl/>
        </w:rPr>
        <w:t xml:space="preserve"> </w:t>
      </w:r>
      <w:r w:rsidRPr="00E53590">
        <w:rPr>
          <w:rtl/>
        </w:rPr>
        <w:t>בתביעה</w:t>
      </w:r>
      <w:r w:rsidR="00C975B7">
        <w:rPr>
          <w:rtl/>
        </w:rPr>
        <w:t xml:space="preserve"> </w:t>
      </w:r>
      <w:r w:rsidRPr="00E53590">
        <w:rPr>
          <w:rtl/>
        </w:rPr>
        <w:t>בפני</w:t>
      </w:r>
      <w:r w:rsidR="00C975B7">
        <w:rPr>
          <w:rtl/>
        </w:rPr>
        <w:t xml:space="preserve"> </w:t>
      </w:r>
      <w:r w:rsidRPr="00E53590">
        <w:rPr>
          <w:rtl/>
        </w:rPr>
        <w:t>בית</w:t>
      </w:r>
      <w:r w:rsidR="00C975B7">
        <w:rPr>
          <w:rtl/>
        </w:rPr>
        <w:t>-</w:t>
      </w:r>
      <w:r w:rsidRPr="00E53590">
        <w:rPr>
          <w:rtl/>
        </w:rPr>
        <w:t>הדין</w:t>
      </w:r>
      <w:r w:rsidR="00C975B7">
        <w:rPr>
          <w:rtl/>
        </w:rPr>
        <w:t xml:space="preserve"> </w:t>
      </w:r>
      <w:r w:rsidRPr="00E53590">
        <w:rPr>
          <w:rtl/>
        </w:rPr>
        <w:t>לעבודה</w:t>
      </w:r>
      <w:r w:rsidR="00C975B7">
        <w:rPr>
          <w:rtl/>
        </w:rPr>
        <w:t xml:space="preserve"> </w:t>
      </w:r>
      <w:r w:rsidRPr="00E53590">
        <w:rPr>
          <w:rtl/>
        </w:rPr>
        <w:t>אפילו</w:t>
      </w:r>
      <w:r w:rsidR="00C975B7">
        <w:rPr>
          <w:rtl/>
        </w:rPr>
        <w:t xml:space="preserve"> </w:t>
      </w:r>
      <w:r w:rsidRPr="00E53590">
        <w:rPr>
          <w:rtl/>
        </w:rPr>
        <w:t>ללא</w:t>
      </w:r>
      <w:r w:rsidR="00C975B7">
        <w:rPr>
          <w:rtl/>
        </w:rPr>
        <w:t xml:space="preserve"> </w:t>
      </w:r>
      <w:r w:rsidRPr="00E53590">
        <w:rPr>
          <w:rtl/>
        </w:rPr>
        <w:t>צורך</w:t>
      </w:r>
      <w:r w:rsidR="00C975B7">
        <w:rPr>
          <w:rtl/>
        </w:rPr>
        <w:t xml:space="preserve"> </w:t>
      </w:r>
      <w:r w:rsidRPr="00E53590">
        <w:rPr>
          <w:rtl/>
        </w:rPr>
        <w:t>בקבלת הרשאה מהעובד. לפי החוק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הקיים, חבר הכנסת רן כהן, חבר הכנסת רן כהן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רן כהן (מרצ):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שרת העבודה והרווחה א' נמיר: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לפי</w:t>
      </w:r>
      <w:r w:rsidR="00C975B7">
        <w:rPr>
          <w:rtl/>
        </w:rPr>
        <w:t xml:space="preserve"> </w:t>
      </w:r>
      <w:r w:rsidRPr="00E53590">
        <w:rPr>
          <w:rtl/>
        </w:rPr>
        <w:t>החוק</w:t>
      </w:r>
      <w:r w:rsidR="00C975B7">
        <w:rPr>
          <w:rtl/>
        </w:rPr>
        <w:t xml:space="preserve"> </w:t>
      </w:r>
      <w:r w:rsidRPr="00E53590">
        <w:rPr>
          <w:rtl/>
        </w:rPr>
        <w:t>הקיים, רשאי עובד להיות מיוצג על</w:t>
      </w:r>
      <w:r w:rsidR="00C975B7">
        <w:rPr>
          <w:rtl/>
        </w:rPr>
        <w:t>-</w:t>
      </w:r>
      <w:r w:rsidRPr="00E53590">
        <w:rPr>
          <w:rtl/>
        </w:rPr>
        <w:t>ידי נציג האיגוד המקצועי שהעובד</w:t>
      </w:r>
      <w:r w:rsidR="00C975B7">
        <w:rPr>
          <w:rtl/>
        </w:rPr>
        <w:t xml:space="preserve"> </w:t>
      </w: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בו, ועל</w:t>
      </w:r>
      <w:r w:rsidR="00C975B7">
        <w:rPr>
          <w:rtl/>
        </w:rPr>
        <w:t>-</w:t>
      </w:r>
      <w:r w:rsidRPr="00E53590">
        <w:rPr>
          <w:rtl/>
        </w:rPr>
        <w:t>פי הרשאה מיוחדת של העובד היכולה להינתן בכתב או בעל</w:t>
      </w:r>
      <w:r w:rsidR="00C975B7">
        <w:rPr>
          <w:rtl/>
        </w:rPr>
        <w:t>-</w:t>
      </w:r>
      <w:r w:rsidRPr="00E53590">
        <w:rPr>
          <w:rtl/>
        </w:rPr>
        <w:t>פה.</w:t>
      </w:r>
      <w:r w:rsidR="00C975B7">
        <w:rPr>
          <w:rtl/>
        </w:rPr>
        <w:t xml:space="preserve"> </w:t>
      </w:r>
      <w:r w:rsidRPr="00E53590">
        <w:rPr>
          <w:rtl/>
        </w:rPr>
        <w:t>חבר הכנסת</w:t>
      </w:r>
      <w:r w:rsidR="00C975B7">
        <w:rPr>
          <w:rtl/>
        </w:rPr>
        <w:t xml:space="preserve"> </w:t>
      </w:r>
      <w:r w:rsidRPr="00E53590">
        <w:rPr>
          <w:rtl/>
        </w:rPr>
        <w:t>שמאי מציע, כאמור, שוועד העובדים יוכל לייצג את העובד בבית</w:t>
      </w:r>
      <w:r w:rsidR="00C975B7">
        <w:rPr>
          <w:rtl/>
        </w:rPr>
        <w:t>-</w:t>
      </w:r>
      <w:r w:rsidRPr="00E53590">
        <w:rPr>
          <w:rtl/>
        </w:rPr>
        <w:t>הדין לעבודה ללא הרשאה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מהעובד, זכות שאינה קיימת אפילו לאיגוד מקצועי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יעקב שמאי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ללא הרשאה ממי?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שרת העבודה והרווחה א' נמיר: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ללא הרשאה מהעובד.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יעקב שמאי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לוועד אין הרשאה מהעובד?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שרת העבודה והרווחה א' נמיר: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לצורך אותו עניין שאתה מציע לעשות, כך אומרת הצעת החוק שלך, חבר הכנסת שמאי.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בוועדה הוא יסכים לשנות.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שרת העבודה והרווחה א' נמיר: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לדעתי </w:t>
      </w:r>
      <w:r w:rsidR="00C975B7">
        <w:rPr>
          <w:rtl/>
        </w:rPr>
        <w:t>–</w:t>
      </w:r>
      <w:r w:rsidRPr="00E53590">
        <w:rPr>
          <w:rtl/>
        </w:rPr>
        <w:t xml:space="preserve"> תיכף אני אגיד משהו גם על הוועדה וגם על הסיכויים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יעקב שמאי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ההרשאה שלו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שרת העבודה והרווחה א' נמיר: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ודאי, אז גם להסתדרות. תיכף נגיד משהו גם על הבחירות.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לדעתי, שני התיקונים הם בלתי רצויים ועלולים לסבך את מערכת יחסי העבודה.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אשר</w:t>
      </w:r>
      <w:r w:rsidR="00C975B7">
        <w:rPr>
          <w:rtl/>
        </w:rPr>
        <w:t xml:space="preserve"> </w:t>
      </w:r>
      <w:r w:rsidRPr="00E53590">
        <w:rPr>
          <w:rtl/>
        </w:rPr>
        <w:t>להצעה להסמיך ועדי העובדים להגיש תביעות בסכסוכים קיבוציים, קיימת סכנה</w:t>
      </w:r>
      <w:r w:rsidR="00C975B7">
        <w:rPr>
          <w:rtl/>
        </w:rPr>
        <w:t xml:space="preserve"> </w:t>
      </w:r>
      <w:r w:rsidRPr="00E53590">
        <w:rPr>
          <w:rtl/>
        </w:rPr>
        <w:t>שתוצג</w:t>
      </w:r>
      <w:r w:rsidR="00C975B7">
        <w:rPr>
          <w:rtl/>
        </w:rPr>
        <w:t xml:space="preserve"> </w:t>
      </w:r>
      <w:r w:rsidRPr="00E53590">
        <w:rPr>
          <w:rtl/>
        </w:rPr>
        <w:t>בפני</w:t>
      </w:r>
      <w:r w:rsidR="00C975B7">
        <w:rPr>
          <w:rtl/>
        </w:rPr>
        <w:t xml:space="preserve"> </w:t>
      </w:r>
      <w:r w:rsidRPr="00E53590">
        <w:rPr>
          <w:rtl/>
        </w:rPr>
        <w:t>בית</w:t>
      </w:r>
      <w:r w:rsidR="00C975B7">
        <w:rPr>
          <w:rtl/>
        </w:rPr>
        <w:t>-</w:t>
      </w:r>
      <w:r w:rsidRPr="00E53590">
        <w:rPr>
          <w:rtl/>
        </w:rPr>
        <w:t>הדין</w:t>
      </w:r>
      <w:r w:rsidR="00C975B7">
        <w:rPr>
          <w:rtl/>
        </w:rPr>
        <w:t xml:space="preserve"> </w:t>
      </w:r>
      <w:r w:rsidRPr="00E53590">
        <w:rPr>
          <w:rtl/>
        </w:rPr>
        <w:t>עמדה</w:t>
      </w:r>
      <w:r w:rsidR="00C975B7">
        <w:rPr>
          <w:rtl/>
        </w:rPr>
        <w:t xml:space="preserve"> </w:t>
      </w:r>
      <w:r w:rsidRPr="00E53590">
        <w:rPr>
          <w:rtl/>
        </w:rPr>
        <w:t>הנוגדת את מדיניות האיגוד המקצועי וכתוצאה מכך עלול</w:t>
      </w:r>
      <w:r w:rsidR="00C975B7">
        <w:rPr>
          <w:rtl/>
        </w:rPr>
        <w:t xml:space="preserve"> </w:t>
      </w:r>
      <w:r w:rsidRPr="00E53590">
        <w:rPr>
          <w:rtl/>
        </w:rPr>
        <w:t>להיווצר אי</w:t>
      </w:r>
      <w:r w:rsidR="00C975B7">
        <w:rPr>
          <w:rtl/>
        </w:rPr>
        <w:t>-</w:t>
      </w:r>
      <w:r w:rsidRPr="00E53590">
        <w:rPr>
          <w:rtl/>
        </w:rPr>
        <w:t>שקט במקומות העבודה.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לזכור, כי העניינים</w:t>
      </w:r>
      <w:r w:rsidR="00C975B7">
        <w:rPr>
          <w:rtl/>
        </w:rPr>
        <w:t xml:space="preserve"> </w:t>
      </w:r>
      <w:r w:rsidRPr="00E53590">
        <w:rPr>
          <w:rtl/>
        </w:rPr>
        <w:t>העיקריים</w:t>
      </w:r>
      <w:r w:rsidR="00C975B7">
        <w:rPr>
          <w:rtl/>
        </w:rPr>
        <w:t xml:space="preserve"> </w:t>
      </w:r>
      <w:r w:rsidRPr="00E53590">
        <w:rPr>
          <w:rtl/>
        </w:rPr>
        <w:t>שעליהם נסוב סכסוך קיבוצי הם שאלת קיומו,</w:t>
      </w:r>
      <w:r w:rsidR="00C975B7">
        <w:rPr>
          <w:rtl/>
        </w:rPr>
        <w:t xml:space="preserve"> </w:t>
      </w:r>
      <w:r w:rsidRPr="00E53590">
        <w:rPr>
          <w:rtl/>
        </w:rPr>
        <w:t>תחולתו,</w:t>
      </w:r>
      <w:r w:rsidR="00C975B7">
        <w:rPr>
          <w:rtl/>
        </w:rPr>
        <w:t xml:space="preserve"> </w:t>
      </w:r>
      <w:r w:rsidRPr="00E53590">
        <w:rPr>
          <w:rtl/>
        </w:rPr>
        <w:t>פירושו</w:t>
      </w:r>
      <w:r w:rsidR="00C975B7">
        <w:rPr>
          <w:rtl/>
        </w:rPr>
        <w:t xml:space="preserve"> </w:t>
      </w:r>
      <w:r w:rsidRPr="00E53590">
        <w:rPr>
          <w:rtl/>
        </w:rPr>
        <w:t>או הפרתו של הסכם קיבוצי, ומן הראוי שהצד לדיון המשפטי בעניינים</w:t>
      </w:r>
      <w:r w:rsidR="00C975B7">
        <w:rPr>
          <w:rtl/>
        </w:rPr>
        <w:t xml:space="preserve"> </w:t>
      </w:r>
      <w:r w:rsidRPr="00E53590">
        <w:rPr>
          <w:rtl/>
        </w:rPr>
        <w:t>אלה יהיה ארגון העובדים המוסמך לחתום על ההסכם הקיבוצי.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יחסי</w:t>
      </w:r>
      <w:r w:rsidR="00C975B7">
        <w:rPr>
          <w:rtl/>
        </w:rPr>
        <w:t xml:space="preserve"> </w:t>
      </w:r>
      <w:r w:rsidRPr="00E53590">
        <w:rPr>
          <w:rtl/>
        </w:rPr>
        <w:t>עבודה</w:t>
      </w:r>
      <w:r w:rsidR="00C975B7">
        <w:rPr>
          <w:rtl/>
        </w:rPr>
        <w:t xml:space="preserve"> </w:t>
      </w:r>
      <w:r w:rsidRPr="00E53590">
        <w:rPr>
          <w:rtl/>
        </w:rPr>
        <w:t>תקינים</w:t>
      </w:r>
      <w:r w:rsidR="00C975B7">
        <w:rPr>
          <w:rtl/>
        </w:rPr>
        <w:t xml:space="preserve"> </w:t>
      </w:r>
      <w:r w:rsidRPr="00E53590">
        <w:rPr>
          <w:rtl/>
        </w:rPr>
        <w:t>מוסדרים</w:t>
      </w:r>
      <w:r w:rsidR="00C975B7">
        <w:rPr>
          <w:rtl/>
        </w:rPr>
        <w:t xml:space="preserve"> </w:t>
      </w:r>
      <w:r w:rsidRPr="00E53590">
        <w:rPr>
          <w:rtl/>
        </w:rPr>
        <w:t>בהסכמה בין ארגוני עובדים יציגים לבין ארגוני</w:t>
      </w:r>
      <w:r w:rsidR="00C975B7">
        <w:rPr>
          <w:rtl/>
        </w:rPr>
        <w:t xml:space="preserve"> </w:t>
      </w:r>
      <w:r w:rsidRPr="00E53590">
        <w:rPr>
          <w:rtl/>
        </w:rPr>
        <w:t>המעסיקים,</w:t>
      </w:r>
      <w:r w:rsidR="00C975B7">
        <w:rPr>
          <w:rtl/>
        </w:rPr>
        <w:t xml:space="preserve"> </w:t>
      </w:r>
      <w:r w:rsidRPr="00E53590">
        <w:rPr>
          <w:rtl/>
        </w:rPr>
        <w:t>ואין</w:t>
      </w:r>
      <w:r w:rsidR="00C975B7">
        <w:rPr>
          <w:rtl/>
        </w:rPr>
        <w:t xml:space="preserve"> </w:t>
      </w:r>
      <w:r w:rsidRPr="00E53590">
        <w:rPr>
          <w:rtl/>
        </w:rPr>
        <w:t>לאפשר לוועדי עובדים לכפות על הארגונים היציגים התדיינות משפטית</w:t>
      </w:r>
      <w:r w:rsidR="00C975B7">
        <w:rPr>
          <w:rtl/>
        </w:rPr>
        <w:t xml:space="preserve"> </w:t>
      </w:r>
      <w:r w:rsidRPr="00E53590">
        <w:rPr>
          <w:rtl/>
        </w:rPr>
        <w:t>אלא על</w:t>
      </w:r>
      <w:r w:rsidR="00C975B7">
        <w:rPr>
          <w:rtl/>
        </w:rPr>
        <w:t>-</w:t>
      </w:r>
      <w:r w:rsidRPr="00E53590">
        <w:rPr>
          <w:rtl/>
        </w:rPr>
        <w:t>פי סדרי העדיפויות של האיגוד המקצועי.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גם ההצעה, אדוני היושב</w:t>
      </w:r>
      <w:r w:rsidR="00C975B7">
        <w:rPr>
          <w:rtl/>
        </w:rPr>
        <w:t>-</w:t>
      </w:r>
      <w:r w:rsidRPr="00E53590">
        <w:rPr>
          <w:rtl/>
        </w:rPr>
        <w:t>ראש, רבותי חברי הכנסת, לאפשר ייצוג עובדים בבית</w:t>
      </w:r>
      <w:r w:rsidR="00C975B7">
        <w:rPr>
          <w:rtl/>
        </w:rPr>
        <w:t>-</w:t>
      </w:r>
      <w:r w:rsidRPr="00E53590">
        <w:rPr>
          <w:rtl/>
        </w:rPr>
        <w:t>הדין</w:t>
      </w:r>
      <w:r w:rsidR="00C975B7">
        <w:rPr>
          <w:rtl/>
        </w:rPr>
        <w:t xml:space="preserve"> </w:t>
      </w:r>
      <w:r w:rsidRPr="00E53590">
        <w:rPr>
          <w:rtl/>
        </w:rPr>
        <w:t>לעבודה</w:t>
      </w:r>
      <w:r w:rsidR="00C975B7">
        <w:rPr>
          <w:rtl/>
        </w:rPr>
        <w:t xml:space="preserve"> </w:t>
      </w:r>
      <w:r w:rsidRPr="00E53590">
        <w:rPr>
          <w:rtl/>
        </w:rPr>
        <w:t>ללא</w:t>
      </w:r>
      <w:r w:rsidR="00C975B7">
        <w:rPr>
          <w:rtl/>
        </w:rPr>
        <w:t xml:space="preserve"> </w:t>
      </w:r>
      <w:r w:rsidRPr="00E53590">
        <w:rPr>
          <w:rtl/>
        </w:rPr>
        <w:t>הרשאת העובד הנוגע בדבר אינה נראית לי. כפי שציינתי קודם, גם האיגוד</w:t>
      </w:r>
      <w:r w:rsidR="00C975B7">
        <w:rPr>
          <w:rtl/>
        </w:rPr>
        <w:t xml:space="preserve"> </w:t>
      </w:r>
      <w:r w:rsidRPr="00E53590">
        <w:rPr>
          <w:rtl/>
        </w:rPr>
        <w:t>המקצועי</w:t>
      </w:r>
      <w:r w:rsidR="00C975B7">
        <w:rPr>
          <w:rtl/>
        </w:rPr>
        <w:t xml:space="preserve"> </w:t>
      </w:r>
      <w:r w:rsidRPr="00E53590">
        <w:rPr>
          <w:rtl/>
        </w:rPr>
        <w:t>זקוק</w:t>
      </w:r>
      <w:r w:rsidR="00C975B7">
        <w:rPr>
          <w:rtl/>
        </w:rPr>
        <w:t xml:space="preserve"> </w:t>
      </w:r>
      <w:r w:rsidRPr="00E53590">
        <w:rPr>
          <w:rtl/>
        </w:rPr>
        <w:t>להרשאת העובד כדי לייצג אותו, ולא יעלה על הדעת לאפשר לגורם כלשהו</w:t>
      </w:r>
      <w:r w:rsidR="00C975B7">
        <w:rPr>
          <w:rtl/>
        </w:rPr>
        <w:t xml:space="preserve"> </w:t>
      </w:r>
      <w:r w:rsidRPr="00E53590">
        <w:rPr>
          <w:rtl/>
        </w:rPr>
        <w:t>לגרום לאדם שאינו רוצה בכך למצוא את עצמו כצד במשפט.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קיימת גם סברה האומרת, שסעיף זה עשוי לסתור את חוק</w:t>
      </w:r>
      <w:r w:rsidR="00C975B7">
        <w:rPr>
          <w:rtl/>
        </w:rPr>
        <w:t>-</w:t>
      </w:r>
      <w:r w:rsidRPr="00E53590">
        <w:rPr>
          <w:rtl/>
        </w:rPr>
        <w:t>יסוד: כבוד האדם וחירותו.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>ראש, ועדת השרים לענייני חקיקה, שדנה בהצעת</w:t>
      </w:r>
      <w:r w:rsidR="00C975B7">
        <w:rPr>
          <w:rtl/>
        </w:rPr>
        <w:t xml:space="preserve"> </w:t>
      </w:r>
      <w:r w:rsidRPr="00E53590">
        <w:rPr>
          <w:rtl/>
        </w:rPr>
        <w:t>חוק</w:t>
      </w:r>
      <w:r w:rsidR="00C975B7">
        <w:rPr>
          <w:rtl/>
        </w:rPr>
        <w:t xml:space="preserve"> </w:t>
      </w:r>
      <w:r w:rsidRPr="00E53590">
        <w:rPr>
          <w:rtl/>
        </w:rPr>
        <w:t>זו, החליטה אף</w:t>
      </w:r>
      <w:r w:rsidR="00C975B7">
        <w:rPr>
          <w:rtl/>
        </w:rPr>
        <w:t xml:space="preserve"> </w:t>
      </w:r>
      <w:r w:rsidRPr="00E53590">
        <w:rPr>
          <w:rtl/>
        </w:rPr>
        <w:t>היא</w:t>
      </w:r>
      <w:r w:rsidR="00C975B7">
        <w:rPr>
          <w:rtl/>
        </w:rPr>
        <w:t xml:space="preserve"> </w:t>
      </w:r>
      <w:r w:rsidRPr="00E53590">
        <w:rPr>
          <w:rtl/>
        </w:rPr>
        <w:t>להתנגד</w:t>
      </w:r>
      <w:r w:rsidR="00C975B7">
        <w:rPr>
          <w:rtl/>
        </w:rPr>
        <w:t xml:space="preserve"> </w:t>
      </w:r>
      <w:r w:rsidRPr="00E53590">
        <w:rPr>
          <w:rtl/>
        </w:rPr>
        <w:t>להצעת החוק, ולפיכך אני מציעה להסירה מסדר</w:t>
      </w:r>
      <w:r w:rsidR="00C975B7">
        <w:rPr>
          <w:rtl/>
        </w:rPr>
        <w:t>-</w:t>
      </w:r>
      <w:r w:rsidRPr="00E53590">
        <w:rPr>
          <w:rtl/>
        </w:rPr>
        <w:t>יומה של הכנסת, ולפני כן,</w:t>
      </w:r>
      <w:r w:rsidR="00C975B7">
        <w:rPr>
          <w:rtl/>
        </w:rPr>
        <w:t xml:space="preserve"> </w:t>
      </w:r>
      <w:r w:rsidRPr="00E53590">
        <w:rPr>
          <w:rtl/>
        </w:rPr>
        <w:t>ברשותך, הצעה. איפה חבר הכנסת שמאי?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שמאי, מדברים אליך.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שרת העבודה והרווחה א' נמיר: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שמאי,</w:t>
      </w:r>
      <w:r w:rsidR="00C975B7">
        <w:rPr>
          <w:rtl/>
        </w:rPr>
        <w:t xml:space="preserve"> </w:t>
      </w:r>
      <w:r w:rsidRPr="00E53590">
        <w:rPr>
          <w:rtl/>
        </w:rPr>
        <w:t>מאחר שאמרת כאן משהו על הבחירות להסתדרות, אני רוצה לומר</w:t>
      </w:r>
      <w:r w:rsidR="00C975B7">
        <w:rPr>
          <w:rtl/>
        </w:rPr>
        <w:t xml:space="preserve"> </w:t>
      </w:r>
      <w:r w:rsidRPr="00E53590">
        <w:rPr>
          <w:rtl/>
        </w:rPr>
        <w:t>משפט אחד. אני, למשל, בטוחה שאתה לא תיבחר להיות מזכ"ל ההסתדרות.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יעקב שמאי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זכותך לחשוב כך.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שרת העבודה והרווחה א' נמיר: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רגע,</w:t>
      </w:r>
      <w:r w:rsidR="00C975B7">
        <w:rPr>
          <w:rtl/>
        </w:rPr>
        <w:t xml:space="preserve"> </w:t>
      </w:r>
      <w:r w:rsidRPr="00E53590">
        <w:rPr>
          <w:rtl/>
        </w:rPr>
        <w:t>רק</w:t>
      </w:r>
      <w:r w:rsidR="00C975B7">
        <w:rPr>
          <w:rtl/>
        </w:rPr>
        <w:t xml:space="preserve"> </w:t>
      </w:r>
      <w:r w:rsidRPr="00E53590">
        <w:rPr>
          <w:rtl/>
        </w:rPr>
        <w:t>חצי</w:t>
      </w:r>
      <w:r w:rsidR="00C975B7">
        <w:rPr>
          <w:rtl/>
        </w:rPr>
        <w:t xml:space="preserve"> </w:t>
      </w:r>
      <w:r w:rsidRPr="00E53590">
        <w:rPr>
          <w:rtl/>
        </w:rPr>
        <w:t>משפט אמרתי.</w:t>
      </w:r>
      <w:r w:rsidR="00C975B7">
        <w:rPr>
          <w:rtl/>
        </w:rPr>
        <w:t xml:space="preserve"> </w:t>
      </w:r>
      <w:r w:rsidRPr="00E53590">
        <w:rPr>
          <w:rtl/>
        </w:rPr>
        <w:t xml:space="preserve">והיה אם תיבחר </w:t>
      </w:r>
      <w:r w:rsidR="00C975B7">
        <w:rPr>
          <w:rtl/>
        </w:rPr>
        <w:t>–</w:t>
      </w:r>
      <w:r w:rsidRPr="00E53590">
        <w:rPr>
          <w:rtl/>
        </w:rPr>
        <w:t xml:space="preserve"> אתה תהיה הראשון, שאם החוק הזה</w:t>
      </w:r>
      <w:r w:rsidR="00C975B7">
        <w:rPr>
          <w:rtl/>
        </w:rPr>
        <w:t xml:space="preserve"> </w:t>
      </w:r>
      <w:r w:rsidRPr="00E53590">
        <w:rPr>
          <w:rtl/>
        </w:rPr>
        <w:t xml:space="preserve">יתקבל, אתה תבטל אותו. ברגע זה אני חותמת ואומרת לך </w:t>
      </w:r>
      <w:r w:rsidR="00C975B7">
        <w:rPr>
          <w:rtl/>
        </w:rPr>
        <w:t>–</w:t>
      </w:r>
      <w:r w:rsidRPr="00E53590">
        <w:rPr>
          <w:rtl/>
        </w:rPr>
        <w:t xml:space="preserve"> הראשון.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>ראש, זו הצעתי. תודה רבה.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רן כהן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שאלה, ברשותך.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רן כהן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הנושא</w:t>
      </w:r>
      <w:r w:rsidR="00C975B7">
        <w:rPr>
          <w:rtl/>
        </w:rPr>
        <w:t xml:space="preserve"> </w:t>
      </w:r>
      <w:r w:rsidRPr="00E53590">
        <w:rPr>
          <w:rtl/>
        </w:rPr>
        <w:t>הזה</w:t>
      </w:r>
      <w:r w:rsidR="00C975B7">
        <w:rPr>
          <w:rtl/>
        </w:rPr>
        <w:t xml:space="preserve"> </w:t>
      </w:r>
      <w:r w:rsidRPr="00E53590">
        <w:rPr>
          <w:rtl/>
        </w:rPr>
        <w:t>עלה בוועדת העבודה והרווחה. הבעיה היא בעיה טהורה לחלוטין, משום</w:t>
      </w:r>
      <w:r w:rsidR="00C975B7">
        <w:rPr>
          <w:rtl/>
        </w:rPr>
        <w:t xml:space="preserve"> </w:t>
      </w:r>
      <w:r w:rsidRPr="00E53590">
        <w:rPr>
          <w:rtl/>
        </w:rPr>
        <w:t>שכאן</w:t>
      </w:r>
      <w:r w:rsidR="00C975B7">
        <w:rPr>
          <w:rtl/>
        </w:rPr>
        <w:t xml:space="preserve"> </w:t>
      </w:r>
      <w:r w:rsidRPr="00E53590">
        <w:rPr>
          <w:rtl/>
        </w:rPr>
        <w:t>באים</w:t>
      </w:r>
      <w:r w:rsidR="00C975B7">
        <w:rPr>
          <w:rtl/>
        </w:rPr>
        <w:t xml:space="preserve"> </w:t>
      </w:r>
      <w:r w:rsidRPr="00E53590">
        <w:rPr>
          <w:rtl/>
        </w:rPr>
        <w:t>לידי</w:t>
      </w:r>
      <w:r w:rsidR="00C975B7">
        <w:rPr>
          <w:rtl/>
        </w:rPr>
        <w:t xml:space="preserve"> </w:t>
      </w:r>
      <w:r w:rsidRPr="00E53590">
        <w:rPr>
          <w:rtl/>
        </w:rPr>
        <w:t>ניגוד האינטרסים של ההסתדרות כמעסיק וכמי ששולט על הוועדים, אל</w:t>
      </w:r>
      <w:r w:rsidR="00C975B7">
        <w:rPr>
          <w:rtl/>
        </w:rPr>
        <w:t xml:space="preserve"> </w:t>
      </w:r>
      <w:r w:rsidRPr="00E53590">
        <w:rPr>
          <w:rtl/>
        </w:rPr>
        <w:t>מול הזכות האלמנטרית של ועדי עובדים לעתור נגד מעבידים כאשר הם מפירים הסכם. מדוע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נעביר</w:t>
      </w:r>
      <w:r w:rsidR="00C975B7">
        <w:rPr>
          <w:rtl/>
        </w:rPr>
        <w:t xml:space="preserve"> </w:t>
      </w:r>
      <w:r w:rsidRPr="00E53590">
        <w:rPr>
          <w:rtl/>
        </w:rPr>
        <w:t>את החוק הזה בקריאה טרומית, הדברים יבואו לוועדת העבודה והרווחה ונדון</w:t>
      </w:r>
      <w:r w:rsidR="00C975B7">
        <w:rPr>
          <w:rtl/>
        </w:rPr>
        <w:t xml:space="preserve"> </w:t>
      </w:r>
      <w:r w:rsidRPr="00E53590">
        <w:rPr>
          <w:rtl/>
        </w:rPr>
        <w:t>באספקטים השונים?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רבה. השרה השיבה.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שרת העבודה והרווחה א' נמיר: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 רן כהן, אני דנתי דיון מעמיק עם היועצים המשפטיים של משרד העבודה</w:t>
      </w:r>
      <w:r w:rsidR="00C975B7">
        <w:rPr>
          <w:rtl/>
        </w:rPr>
        <w:t xml:space="preserve"> </w:t>
      </w:r>
      <w:r w:rsidRPr="00E53590">
        <w:rPr>
          <w:rtl/>
        </w:rPr>
        <w:t>והרווחה,</w:t>
      </w:r>
      <w:r w:rsidR="00C975B7">
        <w:rPr>
          <w:rtl/>
        </w:rPr>
        <w:t xml:space="preserve"> </w:t>
      </w:r>
      <w:r w:rsidRPr="00E53590">
        <w:rPr>
          <w:rtl/>
        </w:rPr>
        <w:t>ורק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אתם, ולאחר מכן, הבוקר </w:t>
      </w:r>
      <w:r w:rsidR="00C975B7">
        <w:rPr>
          <w:rtl/>
        </w:rPr>
        <w:t>–</w:t>
      </w:r>
      <w:r w:rsidRPr="00E53590">
        <w:rPr>
          <w:rtl/>
        </w:rPr>
        <w:t xml:space="preserve"> בוועדת השרים לענייני חקיקה. הצעת חוק זו</w:t>
      </w:r>
      <w:r w:rsidR="00C975B7">
        <w:rPr>
          <w:rtl/>
        </w:rPr>
        <w:t xml:space="preserve"> </w:t>
      </w:r>
      <w:r w:rsidRPr="00E53590">
        <w:rPr>
          <w:rtl/>
        </w:rPr>
        <w:t>מקשה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ההליך</w:t>
      </w:r>
      <w:r w:rsidR="00C975B7">
        <w:rPr>
          <w:rtl/>
        </w:rPr>
        <w:t xml:space="preserve"> </w:t>
      </w:r>
      <w:r w:rsidRPr="00E53590">
        <w:rPr>
          <w:rtl/>
        </w:rPr>
        <w:t>ולא מקילה אותו. אני רק חוזרת ואומרת, זו היתה דעתי לאחר הבדיקה</w:t>
      </w:r>
      <w:r w:rsidR="00C975B7">
        <w:rPr>
          <w:rtl/>
        </w:rPr>
        <w:t xml:space="preserve"> </w:t>
      </w:r>
      <w:r w:rsidRPr="00E53590">
        <w:rPr>
          <w:rtl/>
        </w:rPr>
        <w:t>וזו ההצעה שהבאתי למליאה.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</w:t>
      </w:r>
      <w:r w:rsidR="00C975B7">
        <w:rPr>
          <w:rtl/>
        </w:rPr>
        <w:t xml:space="preserve"> </w:t>
      </w:r>
      <w:r w:rsidRPr="00E53590">
        <w:rPr>
          <w:rtl/>
        </w:rPr>
        <w:t>רבה.</w:t>
      </w:r>
      <w:r w:rsidR="00C975B7">
        <w:rPr>
          <w:rtl/>
        </w:rPr>
        <w:t xml:space="preserve"> </w:t>
      </w:r>
      <w:r w:rsidRPr="00E53590">
        <w:rPr>
          <w:rtl/>
        </w:rPr>
        <w:t>רבותי,</w:t>
      </w:r>
      <w:r w:rsidR="00C975B7">
        <w:rPr>
          <w:rtl/>
        </w:rPr>
        <w:t xml:space="preserve"> </w:t>
      </w: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עוברים להצבעה. מי בעד הצעת חוק בית</w:t>
      </w:r>
      <w:r w:rsidR="00C975B7">
        <w:rPr>
          <w:rtl/>
        </w:rPr>
        <w:t>-</w:t>
      </w:r>
      <w:r w:rsidRPr="00E53590">
        <w:rPr>
          <w:rtl/>
        </w:rPr>
        <w:t>הדין לעבודה</w:t>
      </w:r>
      <w:r w:rsidR="00C975B7">
        <w:rPr>
          <w:rtl/>
        </w:rPr>
        <w:t xml:space="preserve"> </w:t>
      </w:r>
      <w:r w:rsidRPr="00E53590">
        <w:rPr>
          <w:rtl/>
        </w:rPr>
        <w:t xml:space="preserve">(תיקון </w:t>
      </w:r>
      <w:r w:rsidR="00C975B7">
        <w:rPr>
          <w:rtl/>
        </w:rPr>
        <w:t>–</w:t>
      </w:r>
      <w:r w:rsidRPr="00E53590">
        <w:rPr>
          <w:rtl/>
        </w:rPr>
        <w:t xml:space="preserve"> ועד עובדים), התשנ"ד</w:t>
      </w:r>
      <w:r w:rsidR="00C975B7">
        <w:rPr>
          <w:rtl/>
        </w:rPr>
        <w:t>–</w:t>
      </w:r>
      <w:r w:rsidRPr="00E53590">
        <w:rPr>
          <w:rtl/>
        </w:rPr>
        <w:t>1993, של חבר הכנסת יעקב שמאי? יצביע. מי שהוא נגד</w:t>
      </w:r>
      <w:r w:rsidR="00C975B7">
        <w:rPr>
          <w:rtl/>
        </w:rPr>
        <w:t xml:space="preserve"> </w:t>
      </w:r>
      <w:r w:rsidRPr="00E53590">
        <w:rPr>
          <w:rtl/>
        </w:rPr>
        <w:t>יצביע נגד.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צבעה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53590" w:rsidRPr="00E53590">
        <w:rPr>
          <w:rtl/>
        </w:rPr>
        <w:t xml:space="preserve"> 12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>עד ההצעה להסיר את הצעת החוק מסדר</w:t>
      </w:r>
      <w:r>
        <w:rPr>
          <w:rtl/>
        </w:rPr>
        <w:t>-</w:t>
      </w:r>
      <w:r w:rsidR="00E53590" w:rsidRPr="00E53590">
        <w:rPr>
          <w:rtl/>
        </w:rPr>
        <w:t xml:space="preserve">היום </w:t>
      </w:r>
      <w:r>
        <w:rPr>
          <w:rtl/>
        </w:rPr>
        <w:t>–</w:t>
      </w:r>
      <w:r w:rsidR="00E53590" w:rsidRPr="00E53590">
        <w:rPr>
          <w:rtl/>
        </w:rPr>
        <w:t xml:space="preserve"> 9</w:t>
      </w:r>
    </w:p>
    <w:p w:rsidR="00DC7191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מנעים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  <w:r>
        <w:rPr>
          <w:rtl/>
        </w:rPr>
        <w:t xml:space="preserve"> </w:t>
      </w:r>
    </w:p>
    <w:p w:rsidR="00C975B7" w:rsidRDefault="00E53590" w:rsidP="00C975B7">
      <w:pPr>
        <w:pStyle w:val="3"/>
        <w:rPr>
          <w:rtl/>
        </w:rPr>
      </w:pPr>
      <w:r w:rsidRPr="00E53590">
        <w:rPr>
          <w:rtl/>
        </w:rPr>
        <w:t>ההצעה להעביר את הצעת חוק בית</w:t>
      </w:r>
      <w:r w:rsidR="00C975B7">
        <w:rPr>
          <w:rtl/>
        </w:rPr>
        <w:t>-</w:t>
      </w:r>
      <w:r w:rsidRPr="00E53590">
        <w:rPr>
          <w:rtl/>
        </w:rPr>
        <w:t>הדין לעבודה (תיקון ועד עובדים),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תשנ"ד</w:t>
      </w:r>
      <w:r>
        <w:rPr>
          <w:rtl/>
        </w:rPr>
        <w:t>–</w:t>
      </w:r>
      <w:r w:rsidR="00E53590" w:rsidRPr="00E53590">
        <w:rPr>
          <w:rtl/>
        </w:rPr>
        <w:t>1993, לדיון מוקדם בוועדת העבודה והרווחה נתקבלה.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בעד</w:t>
      </w:r>
      <w:r w:rsidR="00C975B7">
        <w:rPr>
          <w:rtl/>
        </w:rPr>
        <w:t xml:space="preserve"> – </w:t>
      </w:r>
      <w:r w:rsidRPr="00E53590">
        <w:rPr>
          <w:rtl/>
        </w:rPr>
        <w:t xml:space="preserve">12, נגד </w:t>
      </w:r>
      <w:r w:rsidR="00C975B7">
        <w:rPr>
          <w:rtl/>
        </w:rPr>
        <w:t>–</w:t>
      </w:r>
      <w:r w:rsidRPr="00E53590">
        <w:rPr>
          <w:rtl/>
        </w:rPr>
        <w:t xml:space="preserve"> 9. ובכן, הצעת חוק בית</w:t>
      </w:r>
      <w:r w:rsidR="00C975B7">
        <w:rPr>
          <w:rtl/>
        </w:rPr>
        <w:t>-</w:t>
      </w:r>
      <w:r w:rsidRPr="00E53590">
        <w:rPr>
          <w:rtl/>
        </w:rPr>
        <w:t xml:space="preserve">הדין לעבודה (תיקון </w:t>
      </w:r>
      <w:r w:rsidR="00C975B7">
        <w:rPr>
          <w:rtl/>
        </w:rPr>
        <w:t>–</w:t>
      </w:r>
      <w:r w:rsidRPr="00E53590">
        <w:rPr>
          <w:rtl/>
        </w:rPr>
        <w:t xml:space="preserve"> ועד עובדים),</w:t>
      </w:r>
      <w:r w:rsidR="00C975B7">
        <w:rPr>
          <w:rtl/>
        </w:rPr>
        <w:t xml:space="preserve"> </w:t>
      </w:r>
      <w:r w:rsidRPr="00E53590">
        <w:rPr>
          <w:rtl/>
        </w:rPr>
        <w:t>התשנ"ד</w:t>
      </w:r>
      <w:r w:rsidR="00C975B7">
        <w:rPr>
          <w:rtl/>
        </w:rPr>
        <w:t>–</w:t>
      </w:r>
      <w:r w:rsidRPr="00E53590">
        <w:rPr>
          <w:rtl/>
        </w:rPr>
        <w:t>1993,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 יעקב שמאי, אושרה והיא תעבור לוועדת העבודה והרווחה</w:t>
      </w:r>
      <w:r w:rsidR="00C975B7">
        <w:rPr>
          <w:rtl/>
        </w:rPr>
        <w:t xml:space="preserve"> </w:t>
      </w:r>
      <w:r w:rsidRPr="00E53590">
        <w:rPr>
          <w:rtl/>
        </w:rPr>
        <w:t>לקריאה ראשונה.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שמאי, יישר כוח.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נעמי בלומנטל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למען העובדים אנחנו נאבקים. זה המאבק האמיתי.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1"/>
        <w:rPr>
          <w:rtl/>
        </w:rPr>
      </w:pPr>
      <w:bookmarkStart w:id="68" w:name="_Toc457989647"/>
      <w:r w:rsidRPr="00C975B7">
        <w:rPr>
          <w:rtl/>
        </w:rPr>
        <w:t>הצעה לסדר</w:t>
      </w:r>
      <w:r>
        <w:rPr>
          <w:rtl/>
        </w:rPr>
        <w:t>-</w:t>
      </w:r>
      <w:r w:rsidRPr="00C975B7">
        <w:rPr>
          <w:rtl/>
        </w:rPr>
        <w:t>היום</w:t>
      </w:r>
      <w:bookmarkEnd w:id="68"/>
    </w:p>
    <w:p w:rsidR="00C975B7" w:rsidRPr="00C975B7" w:rsidRDefault="00C975B7" w:rsidP="00C975B7">
      <w:pPr>
        <w:pStyle w:val="1"/>
        <w:rPr>
          <w:rtl/>
        </w:rPr>
      </w:pPr>
      <w:bookmarkStart w:id="69" w:name="_Toc457989648"/>
      <w:r w:rsidRPr="00C975B7">
        <w:rPr>
          <w:rtl/>
        </w:rPr>
        <w:t>מדיניות שיכון העולים של הממשלה</w:t>
      </w:r>
      <w:bookmarkEnd w:id="69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 אנחנו ממשיכים בסדר</w:t>
      </w:r>
      <w:r w:rsidR="00C975B7">
        <w:rPr>
          <w:rtl/>
        </w:rPr>
        <w:t>-</w:t>
      </w:r>
      <w:r w:rsidRPr="00E53590">
        <w:rPr>
          <w:rtl/>
        </w:rPr>
        <w:t>היום שלנו, הצעה לסדר</w:t>
      </w:r>
      <w:r w:rsidR="00C975B7">
        <w:rPr>
          <w:rtl/>
        </w:rPr>
        <w:t>-</w:t>
      </w:r>
      <w:r w:rsidRPr="00E53590">
        <w:rPr>
          <w:rtl/>
        </w:rPr>
        <w:t>היום מס' 3353 בנושא:</w:t>
      </w:r>
      <w:r w:rsidR="00C975B7">
        <w:rPr>
          <w:rtl/>
        </w:rPr>
        <w:t xml:space="preserve"> </w:t>
      </w:r>
      <w:r w:rsidRPr="00E53590">
        <w:rPr>
          <w:rtl/>
        </w:rPr>
        <w:t>מדיניות האכלוס לעולים של הממשלה. חבר הכנסת אפרים גור,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 xml:space="preserve">ראש, אדוני סגן השר, חברי הכנסת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סליחה.</w:t>
      </w:r>
      <w:r w:rsidR="00C975B7">
        <w:rPr>
          <w:rtl/>
        </w:rPr>
        <w:t xml:space="preserve"> </w:t>
      </w:r>
      <w:r w:rsidRPr="00E53590">
        <w:rPr>
          <w:rtl/>
        </w:rPr>
        <w:t>רבותי</w:t>
      </w:r>
      <w:r w:rsidR="00C975B7">
        <w:rPr>
          <w:rtl/>
        </w:rPr>
        <w:t xml:space="preserve"> </w:t>
      </w:r>
      <w:r w:rsidRPr="00E53590">
        <w:rPr>
          <w:rtl/>
        </w:rPr>
        <w:t>חברי הכנסת, עומד כאן חבר הכנסת אפרים גור, מבקש לדבר, ואתם</w:t>
      </w:r>
      <w:r w:rsidR="00C975B7">
        <w:rPr>
          <w:rtl/>
        </w:rPr>
        <w:t xml:space="preserve"> </w:t>
      </w:r>
      <w:r w:rsidRPr="00E53590">
        <w:rPr>
          <w:rtl/>
        </w:rPr>
        <w:t>מפריעים. חבר הכנסת שפי, נא לשבת.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 הרביתי בחודשים האחרונים להעלות מעל במה זו מצוקות ובעיות</w:t>
      </w:r>
      <w:r w:rsidR="00C975B7">
        <w:rPr>
          <w:rtl/>
        </w:rPr>
        <w:t xml:space="preserve"> </w:t>
      </w:r>
      <w:r w:rsidRPr="00E53590">
        <w:rPr>
          <w:rtl/>
        </w:rPr>
        <w:t>של העולים החדשים מכל היבטי הקליטה.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ברצוני</w:t>
      </w:r>
      <w:r w:rsidR="00C975B7">
        <w:rPr>
          <w:rtl/>
        </w:rPr>
        <w:t xml:space="preserve"> </w:t>
      </w:r>
      <w:r w:rsidRPr="00E53590">
        <w:rPr>
          <w:rtl/>
        </w:rPr>
        <w:t>להעלות היום על סדר</w:t>
      </w:r>
      <w:r w:rsidR="00C975B7">
        <w:rPr>
          <w:rtl/>
        </w:rPr>
        <w:t>-</w:t>
      </w:r>
      <w:r w:rsidRPr="00E53590">
        <w:rPr>
          <w:rtl/>
        </w:rPr>
        <w:t>יומנו את נושא שיכון העולים, שהפך לכאוב ולמרכזי</w:t>
      </w:r>
      <w:r w:rsidR="00C975B7">
        <w:rPr>
          <w:rtl/>
        </w:rPr>
        <w:t xml:space="preserve"> </w:t>
      </w:r>
      <w:r w:rsidRPr="00E53590">
        <w:rPr>
          <w:rtl/>
        </w:rPr>
        <w:t>ביותר בחיי מרבית העולים, אפילו כאוב יותר מנושא התעסוקה.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בדברי</w:t>
      </w:r>
      <w:r w:rsidR="00C975B7">
        <w:rPr>
          <w:rtl/>
        </w:rPr>
        <w:t xml:space="preserve"> </w:t>
      </w:r>
      <w:r w:rsidRPr="00E53590">
        <w:rPr>
          <w:rtl/>
        </w:rPr>
        <w:t>בנושא</w:t>
      </w:r>
      <w:r w:rsidR="00C975B7">
        <w:rPr>
          <w:rtl/>
        </w:rPr>
        <w:t xml:space="preserve"> </w:t>
      </w:r>
      <w:r w:rsidRPr="00E53590">
        <w:rPr>
          <w:rtl/>
        </w:rPr>
        <w:t>העלייה</w:t>
      </w:r>
      <w:r w:rsidR="00C975B7">
        <w:rPr>
          <w:rtl/>
        </w:rPr>
        <w:t xml:space="preserve"> </w:t>
      </w:r>
      <w:r w:rsidRPr="00E53590">
        <w:rPr>
          <w:rtl/>
        </w:rPr>
        <w:t>והקליטה</w:t>
      </w:r>
      <w:r w:rsidR="00C975B7">
        <w:rPr>
          <w:rtl/>
        </w:rPr>
        <w:t xml:space="preserve"> </w:t>
      </w:r>
      <w:r w:rsidRPr="00E53590">
        <w:rPr>
          <w:rtl/>
        </w:rPr>
        <w:t>האשמתי את הממשלה בכישלון מוחלט ובהונאת</w:t>
      </w:r>
      <w:r w:rsidR="00C975B7">
        <w:rPr>
          <w:rtl/>
        </w:rPr>
        <w:t xml:space="preserve"> </w:t>
      </w:r>
      <w:r w:rsidRPr="00E53590">
        <w:rPr>
          <w:rtl/>
        </w:rPr>
        <w:t>העולים, בנושא הדיור בכלל ודיור לעולים במיוחד אני מאשים אותה באטימות מוחלטת.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מבקש לפזר את האספה הקטנה הזאת בצד. זה מפריע. אני מאוד מבקש להפסיק את</w:t>
      </w:r>
      <w:r w:rsidR="00C975B7">
        <w:rPr>
          <w:rtl/>
        </w:rPr>
        <w:t xml:space="preserve"> </w:t>
      </w:r>
      <w:r w:rsidRPr="00E53590">
        <w:rPr>
          <w:rtl/>
        </w:rPr>
        <w:t>הדיבורים בפינה. זה מפריע לנואם.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556F00">
      <w:pPr>
        <w:rPr>
          <w:rtl/>
        </w:rPr>
      </w:pPr>
      <w:r w:rsidRPr="00E53590">
        <w:rPr>
          <w:rtl/>
        </w:rPr>
        <w:t>רק</w:t>
      </w:r>
      <w:r w:rsidR="00C975B7">
        <w:rPr>
          <w:rtl/>
        </w:rPr>
        <w:t xml:space="preserve"> </w:t>
      </w:r>
      <w:r w:rsidRPr="00E53590">
        <w:rPr>
          <w:rtl/>
        </w:rPr>
        <w:t>ממשלה אטומה יכלה עם כינונה להפסיק את הבנייה הציבורית בישראל. רק ממשלה</w:t>
      </w:r>
      <w:r w:rsidR="00C975B7">
        <w:rPr>
          <w:rtl/>
        </w:rPr>
        <w:t xml:space="preserve"> </w:t>
      </w:r>
      <w:r w:rsidRPr="00E53590">
        <w:rPr>
          <w:rtl/>
        </w:rPr>
        <w:t>כזאת</w:t>
      </w:r>
      <w:r w:rsidR="00C975B7">
        <w:rPr>
          <w:rtl/>
        </w:rPr>
        <w:t xml:space="preserve"> </w:t>
      </w:r>
      <w:r w:rsidRPr="00E53590">
        <w:rPr>
          <w:rtl/>
        </w:rPr>
        <w:t>יכלה</w:t>
      </w:r>
      <w:r w:rsidR="00C975B7">
        <w:rPr>
          <w:rtl/>
        </w:rPr>
        <w:t xml:space="preserve"> </w:t>
      </w:r>
      <w:r w:rsidRPr="00E53590">
        <w:rPr>
          <w:rtl/>
        </w:rPr>
        <w:t>להפסיק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מדיניות</w:t>
      </w:r>
      <w:r w:rsidR="00C975B7">
        <w:rPr>
          <w:rtl/>
        </w:rPr>
        <w:t xml:space="preserve"> </w:t>
      </w:r>
      <w:r w:rsidRPr="00E53590">
        <w:rPr>
          <w:rtl/>
        </w:rPr>
        <w:t>מתן התמריצים לקבלנים והתחייבויות הרכישה, אותם</w:t>
      </w:r>
      <w:r w:rsidR="00C975B7">
        <w:rPr>
          <w:rtl/>
        </w:rPr>
        <w:t xml:space="preserve"> </w:t>
      </w:r>
      <w:r w:rsidRPr="00E53590">
        <w:rPr>
          <w:rtl/>
        </w:rPr>
        <w:t>תמריצים</w:t>
      </w:r>
      <w:r w:rsidR="00C975B7">
        <w:rPr>
          <w:rtl/>
        </w:rPr>
        <w:t xml:space="preserve"> </w:t>
      </w:r>
      <w:r w:rsidRPr="00E53590">
        <w:rPr>
          <w:rtl/>
        </w:rPr>
        <w:t>והתחייבויות</w:t>
      </w:r>
      <w:r w:rsidR="00C975B7">
        <w:rPr>
          <w:rtl/>
        </w:rPr>
        <w:t xml:space="preserve"> </w:t>
      </w:r>
      <w:r w:rsidRPr="00E53590">
        <w:rPr>
          <w:rtl/>
        </w:rPr>
        <w:t>שהביאו</w:t>
      </w:r>
      <w:r w:rsidR="00C975B7">
        <w:rPr>
          <w:rtl/>
        </w:rPr>
        <w:t xml:space="preserve"> </w:t>
      </w:r>
      <w:r w:rsidRPr="00E53590">
        <w:rPr>
          <w:rtl/>
        </w:rPr>
        <w:t>בשנים</w:t>
      </w:r>
      <w:r w:rsidR="00C975B7">
        <w:rPr>
          <w:rtl/>
        </w:rPr>
        <w:t xml:space="preserve"> </w:t>
      </w:r>
      <w:r w:rsidRPr="00E53590">
        <w:rPr>
          <w:rtl/>
        </w:rPr>
        <w:t>1991</w:t>
      </w:r>
      <w:r w:rsidR="00556F00">
        <w:rPr>
          <w:rFonts w:hint="cs"/>
          <w:rtl/>
        </w:rPr>
        <w:t>-</w:t>
      </w:r>
      <w:r w:rsidRPr="00E53590">
        <w:rPr>
          <w:rtl/>
        </w:rPr>
        <w:t>1990 לתנופת בנייה ופיתוח חסרת תקדים,</w:t>
      </w:r>
      <w:r w:rsidR="00C975B7">
        <w:rPr>
          <w:rtl/>
        </w:rPr>
        <w:t xml:space="preserve"> </w:t>
      </w:r>
      <w:r w:rsidRPr="00E53590">
        <w:rPr>
          <w:rtl/>
        </w:rPr>
        <w:t>שניכרה בכל רחבי הארץ.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אינני</w:t>
      </w:r>
      <w:r w:rsidR="00C975B7">
        <w:rPr>
          <w:rtl/>
        </w:rPr>
        <w:t xml:space="preserve"> </w:t>
      </w:r>
      <w:r w:rsidRPr="00E53590">
        <w:rPr>
          <w:rtl/>
        </w:rPr>
        <w:t>מבין,</w:t>
      </w:r>
      <w:r w:rsidR="00C975B7">
        <w:rPr>
          <w:rtl/>
        </w:rPr>
        <w:t xml:space="preserve"> </w:t>
      </w: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סגן השר, מדוע הפסקתם את הבנייה הציבורית בישראל</w:t>
      </w:r>
      <w:r w:rsidR="00C975B7">
        <w:rPr>
          <w:rtl/>
        </w:rPr>
        <w:t xml:space="preserve"> </w:t>
      </w:r>
      <w:r w:rsidRPr="00E53590">
        <w:rPr>
          <w:rtl/>
        </w:rPr>
        <w:t>בשעה</w:t>
      </w:r>
      <w:r w:rsidR="00C975B7">
        <w:rPr>
          <w:rtl/>
        </w:rPr>
        <w:t xml:space="preserve"> </w:t>
      </w:r>
      <w:r w:rsidRPr="00E53590">
        <w:rPr>
          <w:rtl/>
        </w:rPr>
        <w:t>שהייתם</w:t>
      </w:r>
      <w:r w:rsidR="00C975B7">
        <w:rPr>
          <w:rtl/>
        </w:rPr>
        <w:t xml:space="preserve"> </w:t>
      </w:r>
      <w:r w:rsidRPr="00E53590">
        <w:rPr>
          <w:rtl/>
        </w:rPr>
        <w:t>צריכים להגדיל אותה כדי לתת פתרונות דיור לכל זכאי משרד השיכון, הוותיקים</w:t>
      </w:r>
      <w:r w:rsidR="00C975B7">
        <w:rPr>
          <w:rtl/>
        </w:rPr>
        <w:t xml:space="preserve"> </w:t>
      </w:r>
      <w:r w:rsidRPr="00E53590">
        <w:rPr>
          <w:rtl/>
        </w:rPr>
        <w:t>והעולים כאחד.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כדי</w:t>
      </w:r>
      <w:r w:rsidR="00C975B7">
        <w:rPr>
          <w:rtl/>
        </w:rPr>
        <w:t xml:space="preserve"> </w:t>
      </w:r>
      <w:r w:rsidRPr="00E53590">
        <w:rPr>
          <w:rtl/>
        </w:rPr>
        <w:t>להמחיש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אשר</w:t>
      </w:r>
      <w:r w:rsidR="00C975B7">
        <w:rPr>
          <w:rtl/>
        </w:rPr>
        <w:t xml:space="preserve"> </w:t>
      </w:r>
      <w:r w:rsidRPr="00E53590">
        <w:rPr>
          <w:rtl/>
        </w:rPr>
        <w:t>הממשלה</w:t>
      </w:r>
      <w:r w:rsidR="00C975B7">
        <w:rPr>
          <w:rtl/>
        </w:rPr>
        <w:t xml:space="preserve"> </w:t>
      </w:r>
      <w:r w:rsidRPr="00E53590">
        <w:rPr>
          <w:rtl/>
        </w:rPr>
        <w:t>הזאת</w:t>
      </w:r>
      <w:r w:rsidR="00C975B7">
        <w:rPr>
          <w:rtl/>
        </w:rPr>
        <w:t xml:space="preserve"> </w:t>
      </w:r>
      <w:r w:rsidRPr="00E53590">
        <w:rPr>
          <w:rtl/>
        </w:rPr>
        <w:t>עשתה,</w:t>
      </w:r>
      <w:r w:rsidR="00C975B7">
        <w:rPr>
          <w:rtl/>
        </w:rPr>
        <w:t xml:space="preserve"> </w:t>
      </w:r>
      <w:r w:rsidRPr="00E53590">
        <w:rPr>
          <w:rtl/>
        </w:rPr>
        <w:t>אביא</w:t>
      </w:r>
      <w:r w:rsidR="00C975B7">
        <w:rPr>
          <w:rtl/>
        </w:rPr>
        <w:t xml:space="preserve"> </w:t>
      </w:r>
      <w:r w:rsidRPr="00E53590">
        <w:rPr>
          <w:rtl/>
        </w:rPr>
        <w:t>נתוני התחלות בנייה פרטית</w:t>
      </w:r>
      <w:r w:rsidR="00C975B7">
        <w:rPr>
          <w:rtl/>
        </w:rPr>
        <w:t xml:space="preserve"> </w:t>
      </w:r>
      <w:r w:rsidRPr="00E53590">
        <w:rPr>
          <w:rtl/>
        </w:rPr>
        <w:t>וציבורית</w:t>
      </w:r>
      <w:r w:rsidR="00C975B7">
        <w:rPr>
          <w:rtl/>
        </w:rPr>
        <w:t xml:space="preserve"> </w:t>
      </w:r>
      <w:r w:rsidRPr="00E53590">
        <w:rPr>
          <w:rtl/>
        </w:rPr>
        <w:t>כאחת</w:t>
      </w:r>
      <w:r w:rsidR="00C975B7">
        <w:rPr>
          <w:rtl/>
        </w:rPr>
        <w:t xml:space="preserve"> </w:t>
      </w:r>
      <w:r w:rsidRPr="00E53590">
        <w:rPr>
          <w:rtl/>
        </w:rPr>
        <w:t>שהיו</w:t>
      </w:r>
      <w:r w:rsidR="00C975B7">
        <w:rPr>
          <w:rtl/>
        </w:rPr>
        <w:t xml:space="preserve"> </w:t>
      </w:r>
      <w:r w:rsidRPr="00E53590">
        <w:rPr>
          <w:rtl/>
        </w:rPr>
        <w:t>בישראל בארבע השנים האחרונות, בין 1989 ל</w:t>
      </w:r>
      <w:r w:rsidR="00C975B7">
        <w:rPr>
          <w:rtl/>
        </w:rPr>
        <w:t>-</w:t>
      </w:r>
      <w:r w:rsidRPr="00E53590">
        <w:rPr>
          <w:rtl/>
        </w:rPr>
        <w:t>1993. ב</w:t>
      </w:r>
      <w:r w:rsidR="00C975B7">
        <w:rPr>
          <w:rtl/>
        </w:rPr>
        <w:t>-</w:t>
      </w:r>
      <w:r w:rsidRPr="00E53590">
        <w:rPr>
          <w:rtl/>
        </w:rPr>
        <w:t>1989 היו</w:t>
      </w:r>
      <w:r w:rsidR="00C975B7">
        <w:rPr>
          <w:rtl/>
        </w:rPr>
        <w:t xml:space="preserve"> </w:t>
      </w:r>
      <w:r w:rsidRPr="00E53590">
        <w:rPr>
          <w:rtl/>
        </w:rPr>
        <w:t>בישראל</w:t>
      </w:r>
      <w:r w:rsidR="00C975B7">
        <w:rPr>
          <w:rtl/>
        </w:rPr>
        <w:t xml:space="preserve"> </w:t>
      </w:r>
      <w:r w:rsidRPr="00E53590">
        <w:rPr>
          <w:rtl/>
        </w:rPr>
        <w:t>כ</w:t>
      </w:r>
      <w:r w:rsidR="00C975B7">
        <w:rPr>
          <w:rtl/>
        </w:rPr>
        <w:t>-</w:t>
      </w:r>
      <w:r w:rsidRPr="00E53590">
        <w:rPr>
          <w:rtl/>
        </w:rPr>
        <w:t>19,850</w:t>
      </w:r>
      <w:r w:rsidR="00C975B7">
        <w:rPr>
          <w:rtl/>
        </w:rPr>
        <w:t xml:space="preserve"> </w:t>
      </w:r>
      <w:r w:rsidRPr="00E53590">
        <w:rPr>
          <w:rtl/>
        </w:rPr>
        <w:t>התחלות</w:t>
      </w:r>
      <w:r w:rsidR="00C975B7">
        <w:rPr>
          <w:rtl/>
        </w:rPr>
        <w:t xml:space="preserve"> </w:t>
      </w:r>
      <w:r w:rsidRPr="00E53590">
        <w:rPr>
          <w:rtl/>
        </w:rPr>
        <w:t>בנייה,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מזה ביוזמה פרטית </w:t>
      </w:r>
      <w:r w:rsidR="00C975B7">
        <w:rPr>
          <w:rtl/>
        </w:rPr>
        <w:t>–</w:t>
      </w:r>
      <w:r w:rsidRPr="00E53590">
        <w:rPr>
          <w:rtl/>
        </w:rPr>
        <w:t xml:space="preserve"> 16,360, וביוזמה ציבורית </w:t>
      </w:r>
      <w:r w:rsidR="00C975B7">
        <w:rPr>
          <w:rtl/>
        </w:rPr>
        <w:t xml:space="preserve">– </w:t>
      </w:r>
      <w:r w:rsidRPr="00E53590">
        <w:rPr>
          <w:rtl/>
        </w:rPr>
        <w:t>3,490.</w:t>
      </w:r>
      <w:r w:rsidR="00C975B7">
        <w:rPr>
          <w:rtl/>
        </w:rPr>
        <w:t xml:space="preserve"> </w:t>
      </w:r>
      <w:r w:rsidRPr="00E53590">
        <w:rPr>
          <w:rtl/>
        </w:rPr>
        <w:t>המשקל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היוזמה</w:t>
      </w:r>
      <w:r w:rsidR="00C975B7">
        <w:rPr>
          <w:rtl/>
        </w:rPr>
        <w:t xml:space="preserve"> </w:t>
      </w:r>
      <w:r w:rsidRPr="00E53590">
        <w:rPr>
          <w:rtl/>
        </w:rPr>
        <w:t>הציבורית, אדוני היושב</w:t>
      </w:r>
      <w:r w:rsidR="00C975B7">
        <w:rPr>
          <w:rtl/>
        </w:rPr>
        <w:t>-</w:t>
      </w:r>
      <w:r w:rsidRPr="00E53590">
        <w:rPr>
          <w:rtl/>
        </w:rPr>
        <w:t xml:space="preserve">ראש, בהתחלות הבנייה היה </w:t>
      </w:r>
      <w:r w:rsidR="00C975B7" w:rsidRPr="00E53590">
        <w:rPr>
          <w:rtl/>
        </w:rPr>
        <w:t>18</w:t>
      </w:r>
      <w:r w:rsidR="00C975B7">
        <w:rPr>
          <w:rtl/>
        </w:rPr>
        <w:t>%</w:t>
      </w:r>
      <w:r w:rsidRPr="00E53590">
        <w:rPr>
          <w:rtl/>
        </w:rPr>
        <w:t>.</w:t>
      </w:r>
      <w:r w:rsidR="00C975B7">
        <w:rPr>
          <w:rtl/>
        </w:rPr>
        <w:t xml:space="preserve"> </w:t>
      </w:r>
      <w:r w:rsidRPr="00E53590">
        <w:rPr>
          <w:rtl/>
        </w:rPr>
        <w:t>ב</w:t>
      </w:r>
      <w:r w:rsidR="00C975B7">
        <w:rPr>
          <w:rtl/>
        </w:rPr>
        <w:t>-</w:t>
      </w:r>
      <w:r w:rsidRPr="00E53590">
        <w:rPr>
          <w:rtl/>
        </w:rPr>
        <w:t>1990</w:t>
      </w:r>
      <w:r w:rsidR="00C975B7">
        <w:rPr>
          <w:rtl/>
        </w:rPr>
        <w:t xml:space="preserve"> </w:t>
      </w:r>
      <w:r w:rsidRPr="00E53590">
        <w:rPr>
          <w:rtl/>
        </w:rPr>
        <w:t>הוכפל</w:t>
      </w:r>
      <w:r w:rsidR="00C975B7">
        <w:rPr>
          <w:rtl/>
        </w:rPr>
        <w:t xml:space="preserve"> </w:t>
      </w:r>
      <w:r w:rsidRPr="00E53590">
        <w:rPr>
          <w:rtl/>
        </w:rPr>
        <w:t>מספר</w:t>
      </w:r>
      <w:r w:rsidR="00C975B7">
        <w:rPr>
          <w:rtl/>
        </w:rPr>
        <w:t xml:space="preserve"> </w:t>
      </w:r>
      <w:r w:rsidRPr="00E53590">
        <w:rPr>
          <w:rtl/>
        </w:rPr>
        <w:t>התחלות</w:t>
      </w:r>
      <w:r w:rsidR="00C975B7">
        <w:rPr>
          <w:rtl/>
        </w:rPr>
        <w:t xml:space="preserve"> </w:t>
      </w:r>
      <w:r w:rsidRPr="00E53590">
        <w:rPr>
          <w:rtl/>
        </w:rPr>
        <w:t>הבנייה</w:t>
      </w:r>
      <w:r w:rsidR="00C975B7">
        <w:rPr>
          <w:rtl/>
        </w:rPr>
        <w:t xml:space="preserve"> </w:t>
      </w:r>
      <w:r w:rsidRPr="00E53590">
        <w:rPr>
          <w:rtl/>
        </w:rPr>
        <w:t>בישראל והגיע ל</w:t>
      </w:r>
      <w:r w:rsidR="00C975B7">
        <w:rPr>
          <w:rtl/>
        </w:rPr>
        <w:t>-</w:t>
      </w:r>
      <w:r w:rsidRPr="00E53590">
        <w:rPr>
          <w:rtl/>
        </w:rPr>
        <w:t xml:space="preserve">42,380. מזה ביוזמה פרטית </w:t>
      </w:r>
      <w:r w:rsidR="00C975B7">
        <w:rPr>
          <w:rtl/>
        </w:rPr>
        <w:t xml:space="preserve">– </w:t>
      </w:r>
      <w:r w:rsidRPr="00E53590">
        <w:rPr>
          <w:rtl/>
        </w:rPr>
        <w:t>22,830,</w:t>
      </w:r>
      <w:r w:rsidR="00C975B7">
        <w:rPr>
          <w:rtl/>
        </w:rPr>
        <w:t xml:space="preserve"> </w:t>
      </w:r>
      <w:r w:rsidRPr="00E53590">
        <w:rPr>
          <w:rtl/>
        </w:rPr>
        <w:t>וביוזמה</w:t>
      </w:r>
      <w:r w:rsidR="00C975B7">
        <w:rPr>
          <w:rtl/>
        </w:rPr>
        <w:t xml:space="preserve"> </w:t>
      </w:r>
      <w:r w:rsidRPr="00E53590">
        <w:rPr>
          <w:rtl/>
        </w:rPr>
        <w:t>ציבורית</w:t>
      </w:r>
      <w:r w:rsidR="00C975B7">
        <w:rPr>
          <w:rtl/>
        </w:rPr>
        <w:t xml:space="preserve"> – </w:t>
      </w:r>
      <w:r w:rsidRPr="00E53590">
        <w:rPr>
          <w:rtl/>
        </w:rPr>
        <w:t>19,550;</w:t>
      </w:r>
      <w:r w:rsidR="00C975B7">
        <w:rPr>
          <w:rtl/>
        </w:rPr>
        <w:t xml:space="preserve"> </w:t>
      </w:r>
      <w:r w:rsidRPr="00E53590">
        <w:rPr>
          <w:rtl/>
        </w:rPr>
        <w:t>המשקל</w:t>
      </w:r>
      <w:r w:rsidR="00C975B7">
        <w:rPr>
          <w:rtl/>
        </w:rPr>
        <w:t xml:space="preserve"> </w:t>
      </w:r>
      <w:r w:rsidRPr="00E53590">
        <w:rPr>
          <w:rtl/>
        </w:rPr>
        <w:t>של היוזמה הציבורית כבר עלה ליותר</w:t>
      </w:r>
      <w:r w:rsidR="00C975B7">
        <w:rPr>
          <w:rtl/>
        </w:rPr>
        <w:t xml:space="preserve"> </w:t>
      </w:r>
      <w:r w:rsidRPr="00E53590">
        <w:rPr>
          <w:rtl/>
        </w:rPr>
        <w:t>מכפליים</w:t>
      </w:r>
      <w:r w:rsidR="00C975B7">
        <w:rPr>
          <w:rtl/>
        </w:rPr>
        <w:t xml:space="preserve"> – </w:t>
      </w:r>
      <w:r w:rsidR="00C975B7" w:rsidRPr="00E53590">
        <w:rPr>
          <w:rtl/>
        </w:rPr>
        <w:t>46</w:t>
      </w:r>
      <w:r w:rsidR="00C975B7">
        <w:rPr>
          <w:rtl/>
        </w:rPr>
        <w:t>%</w:t>
      </w:r>
      <w:r w:rsidRPr="00E53590">
        <w:rPr>
          <w:rtl/>
        </w:rPr>
        <w:t>.</w:t>
      </w:r>
      <w:r w:rsidR="00C975B7">
        <w:rPr>
          <w:rtl/>
        </w:rPr>
        <w:t xml:space="preserve"> </w:t>
      </w:r>
      <w:r w:rsidRPr="00E53590">
        <w:rPr>
          <w:rtl/>
        </w:rPr>
        <w:t>ב</w:t>
      </w:r>
      <w:r w:rsidR="00C975B7">
        <w:rPr>
          <w:rtl/>
        </w:rPr>
        <w:t>-</w:t>
      </w:r>
      <w:r w:rsidRPr="00E53590">
        <w:rPr>
          <w:rtl/>
        </w:rPr>
        <w:t>1991</w:t>
      </w:r>
      <w:r w:rsidR="00C975B7">
        <w:rPr>
          <w:rtl/>
        </w:rPr>
        <w:t xml:space="preserve"> </w:t>
      </w:r>
      <w:r w:rsidRPr="00E53590">
        <w:rPr>
          <w:rtl/>
        </w:rPr>
        <w:t>היה</w:t>
      </w:r>
      <w:r w:rsidR="00C975B7">
        <w:rPr>
          <w:rtl/>
        </w:rPr>
        <w:t xml:space="preserve"> </w:t>
      </w:r>
      <w:r w:rsidRPr="00E53590">
        <w:rPr>
          <w:rtl/>
        </w:rPr>
        <w:t>מספר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התחלות הבנייה 83,700, כאשר יוזמה פרטית </w:t>
      </w:r>
      <w:r w:rsidR="00C975B7">
        <w:rPr>
          <w:rtl/>
        </w:rPr>
        <w:t xml:space="preserve">– </w:t>
      </w:r>
      <w:r w:rsidRPr="00E53590">
        <w:rPr>
          <w:rtl/>
        </w:rPr>
        <w:t>22,040,</w:t>
      </w:r>
      <w:r w:rsidR="00C975B7">
        <w:rPr>
          <w:rtl/>
        </w:rPr>
        <w:t xml:space="preserve"> </w:t>
      </w:r>
      <w:r w:rsidRPr="00E53590">
        <w:rPr>
          <w:rtl/>
        </w:rPr>
        <w:t>ויוזמה</w:t>
      </w:r>
      <w:r w:rsidR="00C975B7">
        <w:rPr>
          <w:rtl/>
        </w:rPr>
        <w:t xml:space="preserve"> </w:t>
      </w:r>
      <w:r w:rsidRPr="00E53590">
        <w:rPr>
          <w:rtl/>
        </w:rPr>
        <w:t xml:space="preserve">ציבורית </w:t>
      </w:r>
      <w:r w:rsidR="00C975B7">
        <w:rPr>
          <w:rtl/>
        </w:rPr>
        <w:t>–</w:t>
      </w:r>
      <w:r w:rsidRPr="00E53590">
        <w:rPr>
          <w:rtl/>
        </w:rPr>
        <w:t xml:space="preserve"> 61,660.</w:t>
      </w:r>
      <w:r w:rsidR="00C975B7">
        <w:rPr>
          <w:rtl/>
        </w:rPr>
        <w:t xml:space="preserve"> </w:t>
      </w:r>
      <w:r w:rsidRPr="00E53590">
        <w:rPr>
          <w:rtl/>
        </w:rPr>
        <w:t>אדוני סגן השר, משקל היוזמה הציבורית עלה פי</w:t>
      </w:r>
      <w:r w:rsidR="00C975B7">
        <w:rPr>
          <w:rtl/>
        </w:rPr>
        <w:t xml:space="preserve"> </w:t>
      </w:r>
      <w:r w:rsidRPr="00E53590">
        <w:rPr>
          <w:rtl/>
        </w:rPr>
        <w:t>ארבעה</w:t>
      </w:r>
      <w:r w:rsidR="00C975B7">
        <w:rPr>
          <w:rtl/>
        </w:rPr>
        <w:t xml:space="preserve"> </w:t>
      </w:r>
      <w:r w:rsidRPr="00E53590">
        <w:rPr>
          <w:rtl/>
        </w:rPr>
        <w:t>ויותר והגיע בשנת 1991 ל</w:t>
      </w:r>
      <w:r w:rsidR="00C975B7">
        <w:rPr>
          <w:rtl/>
        </w:rPr>
        <w:t>-</w:t>
      </w:r>
      <w:r w:rsidR="00C975B7" w:rsidRPr="00E53590">
        <w:rPr>
          <w:rtl/>
        </w:rPr>
        <w:t>74</w:t>
      </w:r>
      <w:r w:rsidR="00C975B7">
        <w:rPr>
          <w:rtl/>
        </w:rPr>
        <w:t>%</w:t>
      </w:r>
      <w:r w:rsidRPr="00E53590">
        <w:rPr>
          <w:rtl/>
        </w:rPr>
        <w:t>.</w:t>
      </w:r>
      <w:r w:rsidR="00C975B7">
        <w:rPr>
          <w:rtl/>
        </w:rPr>
        <w:t xml:space="preserve"> </w:t>
      </w:r>
      <w:r w:rsidRPr="00E53590">
        <w:rPr>
          <w:rtl/>
        </w:rPr>
        <w:t>ב</w:t>
      </w:r>
      <w:r w:rsidR="00C975B7">
        <w:rPr>
          <w:rtl/>
        </w:rPr>
        <w:t>-</w:t>
      </w:r>
      <w:r w:rsidRPr="00E53590">
        <w:rPr>
          <w:rtl/>
        </w:rPr>
        <w:t xml:space="preserve">1992, מספר התחלות הבנייה </w:t>
      </w:r>
      <w:r w:rsidR="00C975B7">
        <w:rPr>
          <w:rtl/>
        </w:rPr>
        <w:t>–</w:t>
      </w:r>
      <w:r w:rsidRPr="00E53590">
        <w:rPr>
          <w:rtl/>
        </w:rPr>
        <w:t xml:space="preserve"> 43,420, כאשר</w:t>
      </w:r>
      <w:r w:rsidR="00C975B7">
        <w:rPr>
          <w:rtl/>
        </w:rPr>
        <w:t xml:space="preserve"> </w:t>
      </w:r>
      <w:r w:rsidRPr="00E53590">
        <w:rPr>
          <w:rtl/>
        </w:rPr>
        <w:t>רוב התחלות הבנייה היו במחצית הראשונה של 1992, בעת שכיהנה ממשלת הליכוד. מתוך זה</w:t>
      </w:r>
      <w:r w:rsidR="00C975B7">
        <w:rPr>
          <w:rtl/>
        </w:rPr>
        <w:t xml:space="preserve"> –</w:t>
      </w:r>
      <w:r w:rsidRPr="00E53590">
        <w:rPr>
          <w:rtl/>
        </w:rPr>
        <w:t xml:space="preserve"> 22,120 יוזמה פרטית, 21,300 יוזמה ציבורית; עדיין משקל היוזמה הציבורית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 w:rsidRPr="00E53590">
        <w:rPr>
          <w:rtl/>
        </w:rPr>
        <w:t>49</w:t>
      </w:r>
      <w:r w:rsidR="00C975B7">
        <w:rPr>
          <w:rtl/>
        </w:rPr>
        <w:t>%</w:t>
      </w:r>
      <w:r w:rsidRPr="00E53590">
        <w:rPr>
          <w:rtl/>
        </w:rPr>
        <w:t>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מה אנחנו</w:t>
      </w:r>
      <w:r w:rsidR="00C975B7">
        <w:rPr>
          <w:rtl/>
        </w:rPr>
        <w:t xml:space="preserve"> </w:t>
      </w:r>
      <w:r w:rsidRPr="00E53590">
        <w:rPr>
          <w:rtl/>
        </w:rPr>
        <w:t>לומדים</w:t>
      </w:r>
      <w:r w:rsidR="00C975B7">
        <w:rPr>
          <w:rtl/>
        </w:rPr>
        <w:t xml:space="preserve"> </w:t>
      </w:r>
      <w:r w:rsidRPr="00E53590">
        <w:rPr>
          <w:rtl/>
        </w:rPr>
        <w:t>מנתונים</w:t>
      </w:r>
      <w:r w:rsidR="00C975B7">
        <w:rPr>
          <w:rtl/>
        </w:rPr>
        <w:t xml:space="preserve"> </w:t>
      </w:r>
      <w:r w:rsidRPr="00E53590">
        <w:rPr>
          <w:rtl/>
        </w:rPr>
        <w:t>אלה,</w:t>
      </w:r>
      <w:r w:rsidR="00C975B7">
        <w:rPr>
          <w:rtl/>
        </w:rPr>
        <w:t xml:space="preserve"> </w:t>
      </w:r>
      <w:r w:rsidRPr="00E53590">
        <w:rPr>
          <w:rtl/>
        </w:rPr>
        <w:t>חברי, סגן השר אלי בן</w:t>
      </w:r>
      <w:r w:rsidR="00C975B7">
        <w:rPr>
          <w:rtl/>
        </w:rPr>
        <w:t>-</w:t>
      </w:r>
      <w:r w:rsidRPr="00E53590">
        <w:rPr>
          <w:rtl/>
        </w:rPr>
        <w:t>מנחם? אנחנו לומדים,</w:t>
      </w:r>
      <w:r w:rsidR="00C975B7">
        <w:rPr>
          <w:rtl/>
        </w:rPr>
        <w:t xml:space="preserve"> </w:t>
      </w:r>
      <w:r w:rsidRPr="00E53590">
        <w:rPr>
          <w:rtl/>
        </w:rPr>
        <w:t>שבעוד ב</w:t>
      </w:r>
      <w:r w:rsidR="00C975B7">
        <w:rPr>
          <w:rtl/>
        </w:rPr>
        <w:t>-</w:t>
      </w:r>
      <w:r w:rsidRPr="00E53590">
        <w:rPr>
          <w:rtl/>
        </w:rPr>
        <w:t>1989 היה</w:t>
      </w:r>
      <w:r w:rsidR="00C975B7">
        <w:rPr>
          <w:rtl/>
        </w:rPr>
        <w:t xml:space="preserve"> </w:t>
      </w:r>
      <w:r w:rsidRPr="00E53590">
        <w:rPr>
          <w:rtl/>
        </w:rPr>
        <w:t>משקל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הבנייה הציבורית </w:t>
      </w:r>
      <w:r w:rsidR="00C975B7" w:rsidRPr="00E53590">
        <w:rPr>
          <w:rtl/>
        </w:rPr>
        <w:t>18</w:t>
      </w:r>
      <w:r w:rsidR="00C975B7">
        <w:rPr>
          <w:rtl/>
        </w:rPr>
        <w:t>%</w:t>
      </w:r>
      <w:r w:rsidRPr="00E53590">
        <w:rPr>
          <w:rtl/>
        </w:rPr>
        <w:t xml:space="preserve"> מסך כל התחלות הבנייה, הרי כבר בשנת</w:t>
      </w:r>
      <w:r w:rsidR="00C975B7">
        <w:rPr>
          <w:rtl/>
        </w:rPr>
        <w:t xml:space="preserve"> </w:t>
      </w:r>
      <w:r w:rsidRPr="00E53590">
        <w:rPr>
          <w:rtl/>
        </w:rPr>
        <w:t>1990</w:t>
      </w:r>
      <w:r w:rsidR="00C975B7">
        <w:rPr>
          <w:rtl/>
        </w:rPr>
        <w:t xml:space="preserve"> </w:t>
      </w:r>
      <w:r w:rsidRPr="00E53590">
        <w:rPr>
          <w:rtl/>
        </w:rPr>
        <w:t>משקל זה הוכפל והגיע ל</w:t>
      </w:r>
      <w:r w:rsidR="00C975B7">
        <w:rPr>
          <w:rtl/>
        </w:rPr>
        <w:t>-</w:t>
      </w:r>
      <w:r w:rsidR="00C975B7" w:rsidRPr="00E53590">
        <w:rPr>
          <w:rtl/>
        </w:rPr>
        <w:t>46</w:t>
      </w:r>
      <w:r w:rsidR="00C975B7">
        <w:rPr>
          <w:rtl/>
        </w:rPr>
        <w:t>%</w:t>
      </w:r>
      <w:r w:rsidRPr="00E53590">
        <w:rPr>
          <w:rtl/>
        </w:rPr>
        <w:t>, ואילו בשנה שלאחר מכן, ב</w:t>
      </w:r>
      <w:r w:rsidR="00C975B7">
        <w:rPr>
          <w:rtl/>
        </w:rPr>
        <w:t>-</w:t>
      </w:r>
      <w:r w:rsidRPr="00E53590">
        <w:rPr>
          <w:rtl/>
        </w:rPr>
        <w:t>1991, הבנייה הציבורית</w:t>
      </w:r>
      <w:r w:rsidR="00C975B7">
        <w:rPr>
          <w:rtl/>
        </w:rPr>
        <w:t xml:space="preserve"> </w:t>
      </w:r>
      <w:r w:rsidRPr="00E53590">
        <w:rPr>
          <w:rtl/>
        </w:rPr>
        <w:t>הגיעה ל</w:t>
      </w:r>
      <w:r w:rsidR="00C975B7">
        <w:rPr>
          <w:rtl/>
        </w:rPr>
        <w:t>-</w:t>
      </w:r>
      <w:r w:rsidR="00C975B7" w:rsidRPr="00E53590">
        <w:rPr>
          <w:rtl/>
        </w:rPr>
        <w:t>47</w:t>
      </w:r>
      <w:r w:rsidR="00C975B7">
        <w:rPr>
          <w:rtl/>
        </w:rPr>
        <w:t>%</w:t>
      </w:r>
      <w:r w:rsidRPr="00E53590">
        <w:rPr>
          <w:rtl/>
        </w:rPr>
        <w:t>, פי ארבעה ויותר ממה שהיה לפני תחילת גלי העלייה הגדולים ב</w:t>
      </w:r>
      <w:r w:rsidR="00C975B7">
        <w:rPr>
          <w:rtl/>
        </w:rPr>
        <w:t>-</w:t>
      </w:r>
      <w:r w:rsidRPr="00E53590">
        <w:rPr>
          <w:rtl/>
        </w:rPr>
        <w:t>1989.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הממשלה</w:t>
      </w:r>
      <w:r w:rsidR="00C975B7">
        <w:rPr>
          <w:rtl/>
        </w:rPr>
        <w:t xml:space="preserve"> </w:t>
      </w:r>
      <w:r w:rsidRPr="00E53590">
        <w:rPr>
          <w:rtl/>
        </w:rPr>
        <w:t>שלכם</w:t>
      </w:r>
      <w:r w:rsidR="00C975B7">
        <w:rPr>
          <w:rtl/>
        </w:rPr>
        <w:t xml:space="preserve"> </w:t>
      </w:r>
      <w:r w:rsidRPr="00E53590">
        <w:rPr>
          <w:rtl/>
        </w:rPr>
        <w:t>הגיעה, וכבר במחצית הראשונה של 1993 ירד משקל הבנייה הציבורית</w:t>
      </w:r>
      <w:r w:rsidR="00C975B7">
        <w:rPr>
          <w:rtl/>
        </w:rPr>
        <w:t xml:space="preserve"> </w:t>
      </w:r>
      <w:r w:rsidRPr="00E53590">
        <w:rPr>
          <w:rtl/>
        </w:rPr>
        <w:t>ל</w:t>
      </w:r>
      <w:r w:rsidR="00C975B7">
        <w:rPr>
          <w:rtl/>
        </w:rPr>
        <w:t>-</w:t>
      </w:r>
      <w:r w:rsidR="00C975B7" w:rsidRPr="00E53590">
        <w:rPr>
          <w:rtl/>
        </w:rPr>
        <w:t>15</w:t>
      </w:r>
      <w:r w:rsidR="00C975B7">
        <w:rPr>
          <w:rtl/>
        </w:rPr>
        <w:t>%</w:t>
      </w:r>
      <w:r w:rsidRPr="00E53590">
        <w:rPr>
          <w:rtl/>
        </w:rPr>
        <w:t>,</w:t>
      </w:r>
      <w:r w:rsidR="00C975B7">
        <w:rPr>
          <w:rtl/>
        </w:rPr>
        <w:t xml:space="preserve"> </w:t>
      </w:r>
      <w:r w:rsidRPr="00E53590">
        <w:rPr>
          <w:rtl/>
        </w:rPr>
        <w:t>פחות</w:t>
      </w:r>
      <w:r w:rsidR="00C975B7">
        <w:rPr>
          <w:rtl/>
        </w:rPr>
        <w:t xml:space="preserve"> </w:t>
      </w:r>
      <w:r w:rsidRPr="00E53590">
        <w:rPr>
          <w:rtl/>
        </w:rPr>
        <w:t>ממה</w:t>
      </w:r>
      <w:r w:rsidR="00C975B7">
        <w:rPr>
          <w:rtl/>
        </w:rPr>
        <w:t xml:space="preserve"> </w:t>
      </w:r>
      <w:r w:rsidRPr="00E53590">
        <w:rPr>
          <w:rtl/>
        </w:rPr>
        <w:t>שהיה</w:t>
      </w:r>
      <w:r w:rsidR="00C975B7">
        <w:rPr>
          <w:rtl/>
        </w:rPr>
        <w:t xml:space="preserve"> </w:t>
      </w:r>
      <w:r w:rsidRPr="00E53590">
        <w:rPr>
          <w:rtl/>
        </w:rPr>
        <w:t>לפני התחלת העלייה הגדולה, כאשר מספר העולים לישראל היה</w:t>
      </w:r>
      <w:r w:rsidR="00C975B7">
        <w:rPr>
          <w:rtl/>
        </w:rPr>
        <w:t xml:space="preserve"> </w:t>
      </w:r>
      <w:r w:rsidRPr="00E53590">
        <w:rPr>
          <w:rtl/>
        </w:rPr>
        <w:t>כ</w:t>
      </w:r>
      <w:r w:rsidR="00C975B7">
        <w:rPr>
          <w:rtl/>
        </w:rPr>
        <w:t>-</w:t>
      </w:r>
      <w:r w:rsidRPr="00E53590">
        <w:rPr>
          <w:rtl/>
        </w:rPr>
        <w:t>10,000 לשנה, בשונה מ</w:t>
      </w:r>
      <w:r w:rsidR="00C975B7">
        <w:rPr>
          <w:rtl/>
        </w:rPr>
        <w:t>-</w:t>
      </w:r>
      <w:r w:rsidRPr="00E53590">
        <w:rPr>
          <w:rtl/>
        </w:rPr>
        <w:t>80,000 עולים שהגיעו ב</w:t>
      </w:r>
      <w:r w:rsidR="00C975B7">
        <w:rPr>
          <w:rtl/>
        </w:rPr>
        <w:t>-</w:t>
      </w:r>
      <w:r w:rsidRPr="00E53590">
        <w:rPr>
          <w:rtl/>
        </w:rPr>
        <w:t>1992</w:t>
      </w:r>
      <w:r w:rsidR="00C975B7">
        <w:rPr>
          <w:rtl/>
        </w:rPr>
        <w:t xml:space="preserve"> </w:t>
      </w:r>
      <w:r w:rsidRPr="00E53590">
        <w:rPr>
          <w:rtl/>
        </w:rPr>
        <w:t>ו</w:t>
      </w:r>
      <w:r w:rsidR="00C975B7">
        <w:rPr>
          <w:rtl/>
        </w:rPr>
        <w:t>-</w:t>
      </w:r>
      <w:r w:rsidRPr="00E53590">
        <w:rPr>
          <w:rtl/>
        </w:rPr>
        <w:t>80,000 עולים שהגיעו במהלך</w:t>
      </w:r>
      <w:r w:rsidR="00C975B7">
        <w:rPr>
          <w:rtl/>
        </w:rPr>
        <w:t xml:space="preserve"> </w:t>
      </w:r>
      <w:r w:rsidRPr="00E53590">
        <w:rPr>
          <w:rtl/>
        </w:rPr>
        <w:t>שנת 1993.</w:t>
      </w:r>
    </w:p>
    <w:p w:rsidR="00C975B7" w:rsidRDefault="00C975B7" w:rsidP="00C975B7">
      <w:pPr>
        <w:rPr>
          <w:rtl/>
        </w:rPr>
      </w:pPr>
    </w:p>
    <w:p w:rsidR="00C975B7" w:rsidRDefault="00E53590" w:rsidP="00556F00">
      <w:pPr>
        <w:rPr>
          <w:rtl/>
        </w:rPr>
      </w:pPr>
      <w:r w:rsidRPr="00E53590">
        <w:rPr>
          <w:rtl/>
        </w:rPr>
        <w:t>החלטתכם</w:t>
      </w:r>
      <w:r w:rsidR="00C975B7">
        <w:rPr>
          <w:rtl/>
        </w:rPr>
        <w:t xml:space="preserve"> </w:t>
      </w:r>
      <w:r w:rsidRPr="00E53590">
        <w:rPr>
          <w:rtl/>
        </w:rPr>
        <w:t>האומללה,</w:t>
      </w:r>
      <w:r w:rsidR="00C975B7">
        <w:rPr>
          <w:rtl/>
        </w:rPr>
        <w:t xml:space="preserve"> </w:t>
      </w:r>
      <w:r w:rsidRPr="00E53590">
        <w:rPr>
          <w:rtl/>
        </w:rPr>
        <w:t>אדוני סגן השר, להפסיק את הבנייה הציבורית, הביאה להקטנת</w:t>
      </w:r>
      <w:r w:rsidR="00C975B7">
        <w:rPr>
          <w:rtl/>
        </w:rPr>
        <w:t xml:space="preserve"> </w:t>
      </w:r>
      <w:r w:rsidRPr="00E53590">
        <w:rPr>
          <w:rtl/>
        </w:rPr>
        <w:t>מצאי הדירות בישראל ולהקפצת מחירן באורח דרסטי, וזאת בשעה שבמחצית השנייה של 1991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התחילה מגמת הירידה במחירים ובשנת 1992 אף היתה ירידה ריאלית בשיעור של </w:t>
      </w:r>
      <w:r w:rsidR="00C975B7" w:rsidRPr="00E53590">
        <w:rPr>
          <w:rtl/>
        </w:rPr>
        <w:t>5</w:t>
      </w:r>
      <w:r w:rsidRPr="00E53590">
        <w:rPr>
          <w:rtl/>
        </w:rPr>
        <w:t>.5</w:t>
      </w:r>
      <w:r w:rsidR="00556F00">
        <w:rPr>
          <w:rtl/>
        </w:rPr>
        <w:t>%</w:t>
      </w:r>
      <w:r w:rsidRPr="00E53590">
        <w:rPr>
          <w:rtl/>
        </w:rPr>
        <w:t>.</w:t>
      </w:r>
    </w:p>
    <w:p w:rsidR="00C975B7" w:rsidRDefault="00C975B7" w:rsidP="00C975B7">
      <w:pPr>
        <w:rPr>
          <w:rtl/>
        </w:rPr>
      </w:pPr>
    </w:p>
    <w:p w:rsidR="00C975B7" w:rsidRDefault="00E53590" w:rsidP="00556F00">
      <w:pPr>
        <w:rPr>
          <w:rtl/>
        </w:rPr>
      </w:pPr>
      <w:r w:rsidRPr="00E53590">
        <w:rPr>
          <w:rtl/>
        </w:rPr>
        <w:t>ההחלטה</w:t>
      </w:r>
      <w:r w:rsidR="00C975B7">
        <w:rPr>
          <w:rtl/>
        </w:rPr>
        <w:t xml:space="preserve"> </w:t>
      </w:r>
      <w:r w:rsidRPr="00E53590">
        <w:rPr>
          <w:rtl/>
        </w:rPr>
        <w:t>שלכם פגעה קשות גם בעניין של משך זמן הבנייה. בין השנים 1987 ו</w:t>
      </w:r>
      <w:r w:rsidR="00C975B7">
        <w:rPr>
          <w:rtl/>
        </w:rPr>
        <w:t>-</w:t>
      </w:r>
      <w:r w:rsidRPr="00E53590">
        <w:rPr>
          <w:rtl/>
        </w:rPr>
        <w:t>1989</w:t>
      </w:r>
      <w:r w:rsidR="00C975B7">
        <w:rPr>
          <w:rtl/>
        </w:rPr>
        <w:t xml:space="preserve"> </w:t>
      </w:r>
      <w:r w:rsidRPr="00E53590">
        <w:rPr>
          <w:rtl/>
        </w:rPr>
        <w:t>השתרע</w:t>
      </w:r>
      <w:r w:rsidR="00C975B7">
        <w:rPr>
          <w:rtl/>
        </w:rPr>
        <w:t xml:space="preserve"> </w:t>
      </w:r>
      <w:r w:rsidRPr="00E53590">
        <w:rPr>
          <w:rtl/>
        </w:rPr>
        <w:t>משך</w:t>
      </w:r>
      <w:r w:rsidR="00C975B7">
        <w:rPr>
          <w:rtl/>
        </w:rPr>
        <w:t xml:space="preserve"> </w:t>
      </w:r>
      <w:r w:rsidRPr="00E53590">
        <w:rPr>
          <w:rtl/>
        </w:rPr>
        <w:t>זמן</w:t>
      </w:r>
      <w:r w:rsidR="00C975B7">
        <w:rPr>
          <w:rtl/>
        </w:rPr>
        <w:t xml:space="preserve"> </w:t>
      </w:r>
      <w:r w:rsidRPr="00E53590">
        <w:rPr>
          <w:rtl/>
        </w:rPr>
        <w:t>הבנייה על פני 32</w:t>
      </w:r>
      <w:r w:rsidR="00556F00">
        <w:rPr>
          <w:rFonts w:hint="cs"/>
          <w:rtl/>
        </w:rPr>
        <w:t>-</w:t>
      </w:r>
      <w:r w:rsidRPr="00E53590">
        <w:rPr>
          <w:rtl/>
        </w:rPr>
        <w:t>30 חודשים. משרד השיכון, בתקופתו של השר אריאל</w:t>
      </w:r>
      <w:r w:rsidR="00C975B7">
        <w:rPr>
          <w:rtl/>
        </w:rPr>
        <w:t xml:space="preserve"> </w:t>
      </w:r>
      <w:r w:rsidRPr="00E53590">
        <w:rPr>
          <w:rtl/>
        </w:rPr>
        <w:t>שרון,</w:t>
      </w:r>
      <w:r w:rsidR="00C975B7">
        <w:rPr>
          <w:rtl/>
        </w:rPr>
        <w:t xml:space="preserve"> </w:t>
      </w:r>
      <w:r w:rsidRPr="00E53590">
        <w:rPr>
          <w:rtl/>
        </w:rPr>
        <w:t>הוריד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משך</w:t>
      </w:r>
      <w:r w:rsidR="00C975B7">
        <w:rPr>
          <w:rtl/>
        </w:rPr>
        <w:t xml:space="preserve"> </w:t>
      </w:r>
      <w:r w:rsidRPr="00E53590">
        <w:rPr>
          <w:rtl/>
        </w:rPr>
        <w:t>זמן</w:t>
      </w:r>
      <w:r w:rsidR="00C975B7">
        <w:rPr>
          <w:rtl/>
        </w:rPr>
        <w:t xml:space="preserve"> </w:t>
      </w:r>
      <w:r w:rsidRPr="00E53590">
        <w:rPr>
          <w:rtl/>
        </w:rPr>
        <w:t>הבנייה ב</w:t>
      </w:r>
      <w:r w:rsidR="00C975B7">
        <w:rPr>
          <w:rtl/>
        </w:rPr>
        <w:t>-</w:t>
      </w:r>
      <w:r w:rsidRPr="00E53590">
        <w:rPr>
          <w:rtl/>
        </w:rPr>
        <w:t>1991 ל</w:t>
      </w:r>
      <w:r w:rsidR="00C975B7">
        <w:rPr>
          <w:rtl/>
        </w:rPr>
        <w:t>-</w:t>
      </w:r>
      <w:r w:rsidRPr="00E53590">
        <w:rPr>
          <w:rtl/>
        </w:rPr>
        <w:t>11.4 חודשים בלבד, וב</w:t>
      </w:r>
      <w:r w:rsidR="00C975B7">
        <w:rPr>
          <w:rtl/>
        </w:rPr>
        <w:t>-</w:t>
      </w:r>
      <w:r w:rsidRPr="00E53590">
        <w:rPr>
          <w:rtl/>
        </w:rPr>
        <w:t xml:space="preserve">1992 </w:t>
      </w:r>
      <w:r w:rsidR="00C975B7">
        <w:rPr>
          <w:rtl/>
        </w:rPr>
        <w:t>–</w:t>
      </w:r>
      <w:r w:rsidRPr="00E53590">
        <w:rPr>
          <w:rtl/>
        </w:rPr>
        <w:t xml:space="preserve"> ל</w:t>
      </w:r>
      <w:r w:rsidR="00C975B7">
        <w:rPr>
          <w:rtl/>
        </w:rPr>
        <w:t>-</w:t>
      </w:r>
      <w:r w:rsidRPr="00E53590">
        <w:rPr>
          <w:rtl/>
        </w:rPr>
        <w:t>12.5</w:t>
      </w:r>
      <w:r w:rsidR="00C975B7">
        <w:rPr>
          <w:rtl/>
        </w:rPr>
        <w:t xml:space="preserve"> </w:t>
      </w:r>
      <w:r w:rsidRPr="00E53590">
        <w:rPr>
          <w:rtl/>
        </w:rPr>
        <w:t>חודשים. מ</w:t>
      </w:r>
      <w:r w:rsidR="00C975B7">
        <w:rPr>
          <w:rtl/>
        </w:rPr>
        <w:t>-</w:t>
      </w:r>
      <w:r w:rsidRPr="00E53590">
        <w:rPr>
          <w:rtl/>
        </w:rPr>
        <w:t>32</w:t>
      </w:r>
      <w:r w:rsidR="00556F00">
        <w:rPr>
          <w:rFonts w:hint="cs"/>
          <w:rtl/>
        </w:rPr>
        <w:t>-</w:t>
      </w:r>
      <w:r w:rsidRPr="00E53590">
        <w:rPr>
          <w:rtl/>
        </w:rPr>
        <w:t>30 חודשים בשנת 1989 ל</w:t>
      </w:r>
      <w:r w:rsidR="00C975B7">
        <w:rPr>
          <w:rtl/>
        </w:rPr>
        <w:t>-</w:t>
      </w:r>
      <w:r w:rsidRPr="00E53590">
        <w:rPr>
          <w:rtl/>
        </w:rPr>
        <w:t>12</w:t>
      </w:r>
      <w:r w:rsidR="00556F00">
        <w:rPr>
          <w:rFonts w:hint="cs"/>
          <w:rtl/>
        </w:rPr>
        <w:t>-</w:t>
      </w:r>
      <w:r w:rsidRPr="00E53590">
        <w:rPr>
          <w:rtl/>
        </w:rPr>
        <w:t>11 חודשים בשנת 1991/92.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בוא</w:t>
      </w:r>
      <w:r w:rsidR="00C975B7">
        <w:rPr>
          <w:rtl/>
        </w:rPr>
        <w:t xml:space="preserve"> </w:t>
      </w:r>
      <w:r w:rsidRPr="00E53590">
        <w:rPr>
          <w:rtl/>
        </w:rPr>
        <w:t>הממשלה</w:t>
      </w:r>
      <w:r w:rsidR="00C975B7">
        <w:rPr>
          <w:rtl/>
        </w:rPr>
        <w:t xml:space="preserve"> </w:t>
      </w:r>
      <w:r w:rsidRPr="00E53590">
        <w:rPr>
          <w:rtl/>
        </w:rPr>
        <w:t>הזאת</w:t>
      </w:r>
      <w:r w:rsidR="00C975B7">
        <w:rPr>
          <w:rtl/>
        </w:rPr>
        <w:t xml:space="preserve"> </w:t>
      </w:r>
      <w:r w:rsidRPr="00E53590">
        <w:rPr>
          <w:rtl/>
        </w:rPr>
        <w:t>ועם הפסקת מתן תמריצי הבנייה והתחייבויות הרכישה מצד</w:t>
      </w:r>
      <w:r w:rsidR="00C975B7">
        <w:rPr>
          <w:rtl/>
        </w:rPr>
        <w:t xml:space="preserve"> </w:t>
      </w:r>
      <w:r w:rsidRPr="00E53590">
        <w:rPr>
          <w:rtl/>
        </w:rPr>
        <w:t>משרד</w:t>
      </w:r>
      <w:r w:rsidR="00C975B7">
        <w:rPr>
          <w:rtl/>
        </w:rPr>
        <w:t xml:space="preserve"> </w:t>
      </w:r>
      <w:r w:rsidRPr="00E53590">
        <w:rPr>
          <w:rtl/>
        </w:rPr>
        <w:t>הבינוי</w:t>
      </w:r>
      <w:r w:rsidR="00C975B7">
        <w:rPr>
          <w:rtl/>
        </w:rPr>
        <w:t xml:space="preserve"> </w:t>
      </w:r>
      <w:r w:rsidRPr="00E53590">
        <w:rPr>
          <w:rtl/>
        </w:rPr>
        <w:t>והשיכון,</w:t>
      </w:r>
      <w:r w:rsidR="00C975B7">
        <w:rPr>
          <w:rtl/>
        </w:rPr>
        <w:t xml:space="preserve"> </w:t>
      </w:r>
      <w:r w:rsidRPr="00E53590">
        <w:rPr>
          <w:rtl/>
        </w:rPr>
        <w:t>עלה שוב משך זמן הבנייה ל</w:t>
      </w:r>
      <w:r w:rsidR="00C975B7">
        <w:rPr>
          <w:rtl/>
        </w:rPr>
        <w:t>-</w:t>
      </w:r>
      <w:r w:rsidRPr="00E53590">
        <w:rPr>
          <w:rtl/>
        </w:rPr>
        <w:t>20 חודשים, ואם מדיניות הממשלה</w:t>
      </w:r>
      <w:r w:rsidR="00C975B7">
        <w:rPr>
          <w:rtl/>
        </w:rPr>
        <w:t xml:space="preserve"> </w:t>
      </w:r>
      <w:r w:rsidRPr="00E53590">
        <w:rPr>
          <w:rtl/>
        </w:rPr>
        <w:t>תימשך בכיוון שבו היא כרגע, זמן הבנייה יארך עוד יותר.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מדיניות</w:t>
      </w:r>
      <w:r w:rsidR="00C975B7">
        <w:rPr>
          <w:rtl/>
        </w:rPr>
        <w:t xml:space="preserve"> </w:t>
      </w:r>
      <w:r w:rsidRPr="00E53590">
        <w:rPr>
          <w:rtl/>
        </w:rPr>
        <w:t>זו,</w:t>
      </w:r>
      <w:r w:rsidR="00C975B7">
        <w:rPr>
          <w:rtl/>
        </w:rPr>
        <w:t xml:space="preserve"> </w:t>
      </w: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 הביאה, כאמור, לעליית מחירי הדירות בישראל.</w:t>
      </w:r>
      <w:r w:rsidR="00C975B7">
        <w:rPr>
          <w:rtl/>
        </w:rPr>
        <w:t xml:space="preserve"> </w:t>
      </w: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נוסיף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זאת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עליית</w:t>
      </w:r>
      <w:r w:rsidR="00C975B7">
        <w:rPr>
          <w:rtl/>
        </w:rPr>
        <w:t xml:space="preserve"> </w:t>
      </w:r>
      <w:r w:rsidRPr="00E53590">
        <w:rPr>
          <w:rtl/>
        </w:rPr>
        <w:t>שער הדולר ביחס לשקל בחודשים האחרונים, את העובדה</w:t>
      </w:r>
      <w:r w:rsidR="00C975B7">
        <w:rPr>
          <w:rtl/>
        </w:rPr>
        <w:t xml:space="preserve"> </w:t>
      </w:r>
      <w:r w:rsidRPr="00E53590">
        <w:rPr>
          <w:rtl/>
        </w:rPr>
        <w:t>שהמשכנתאות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עודכנו</w:t>
      </w:r>
      <w:r w:rsidR="00C975B7">
        <w:rPr>
          <w:rtl/>
        </w:rPr>
        <w:t xml:space="preserve"> </w:t>
      </w:r>
      <w:r w:rsidRPr="00E53590">
        <w:rPr>
          <w:rtl/>
        </w:rPr>
        <w:t>וערך הקנייה שלהן ירד פלאים, הרי הממשלה הזאת טעתה בדרך,</w:t>
      </w:r>
      <w:r w:rsidR="00C975B7">
        <w:rPr>
          <w:rtl/>
        </w:rPr>
        <w:t xml:space="preserve"> </w:t>
      </w:r>
      <w:r w:rsidRPr="00E53590">
        <w:rPr>
          <w:rtl/>
        </w:rPr>
        <w:t>פגעה</w:t>
      </w:r>
      <w:r w:rsidR="00C975B7">
        <w:rPr>
          <w:rtl/>
        </w:rPr>
        <w:t xml:space="preserve"> </w:t>
      </w:r>
      <w:r w:rsidRPr="00E53590">
        <w:rPr>
          <w:rtl/>
        </w:rPr>
        <w:t>קשות</w:t>
      </w:r>
      <w:r w:rsidR="00C975B7">
        <w:rPr>
          <w:rtl/>
        </w:rPr>
        <w:t xml:space="preserve"> </w:t>
      </w:r>
      <w:r w:rsidRPr="00E53590">
        <w:rPr>
          <w:rtl/>
        </w:rPr>
        <w:t>בעתיד</w:t>
      </w:r>
      <w:r w:rsidR="00C975B7">
        <w:rPr>
          <w:rtl/>
        </w:rPr>
        <w:t xml:space="preserve"> </w:t>
      </w:r>
      <w:r w:rsidRPr="00E53590">
        <w:rPr>
          <w:rtl/>
        </w:rPr>
        <w:t>הדיור הציבורי בישראל והותירה על</w:t>
      </w:r>
      <w:r w:rsidR="00C975B7">
        <w:rPr>
          <w:rtl/>
        </w:rPr>
        <w:t>-</w:t>
      </w:r>
      <w:r w:rsidRPr="00E53590">
        <w:rPr>
          <w:rtl/>
        </w:rPr>
        <w:t>ידי כך את עשרות אלפי משפחות</w:t>
      </w:r>
      <w:r w:rsidR="00C975B7">
        <w:rPr>
          <w:rtl/>
        </w:rPr>
        <w:t xml:space="preserve"> </w:t>
      </w:r>
      <w:r w:rsidRPr="00E53590">
        <w:rPr>
          <w:rtl/>
        </w:rPr>
        <w:t>הזכאים ללא תקווה של ממש לקבלת קורת גג בטווח הנראה לעין.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סגן</w:t>
      </w:r>
      <w:r w:rsidR="00C975B7">
        <w:rPr>
          <w:rtl/>
        </w:rPr>
        <w:t xml:space="preserve"> </w:t>
      </w:r>
      <w:r w:rsidRPr="00E53590">
        <w:rPr>
          <w:rtl/>
        </w:rPr>
        <w:t>השר,</w:t>
      </w:r>
      <w:r w:rsidR="00C975B7">
        <w:rPr>
          <w:rtl/>
        </w:rPr>
        <w:t xml:space="preserve"> </w:t>
      </w:r>
      <w:r w:rsidRPr="00E53590">
        <w:rPr>
          <w:rtl/>
        </w:rPr>
        <w:t>בין השנים 1989 ו</w:t>
      </w:r>
      <w:r w:rsidR="00C975B7">
        <w:rPr>
          <w:rtl/>
        </w:rPr>
        <w:t>-</w:t>
      </w:r>
      <w:r w:rsidRPr="00E53590">
        <w:rPr>
          <w:rtl/>
        </w:rPr>
        <w:t>1993 עלו לישראל כ</w:t>
      </w:r>
      <w:r w:rsidR="00C975B7">
        <w:rPr>
          <w:rtl/>
        </w:rPr>
        <w:t>-</w:t>
      </w:r>
      <w:r w:rsidRPr="00E53590">
        <w:rPr>
          <w:rtl/>
        </w:rPr>
        <w:t>550,000 עולים, מתוכם</w:t>
      </w:r>
      <w:r w:rsidR="00C975B7">
        <w:rPr>
          <w:rtl/>
        </w:rPr>
        <w:t xml:space="preserve"> </w:t>
      </w:r>
      <w:r w:rsidRPr="00E53590">
        <w:rPr>
          <w:rtl/>
        </w:rPr>
        <w:t>כ</w:t>
      </w:r>
      <w:r w:rsidR="00C975B7">
        <w:rPr>
          <w:rtl/>
        </w:rPr>
        <w:t>-</w:t>
      </w:r>
      <w:r w:rsidRPr="00E53590">
        <w:rPr>
          <w:rtl/>
        </w:rPr>
        <w:t>463,000</w:t>
      </w:r>
      <w:r w:rsidR="00C975B7">
        <w:rPr>
          <w:rtl/>
        </w:rPr>
        <w:t xml:space="preserve"> </w:t>
      </w:r>
      <w:r w:rsidRPr="00E53590">
        <w:rPr>
          <w:rtl/>
        </w:rPr>
        <w:t>עולים</w:t>
      </w:r>
      <w:r w:rsidR="00C975B7">
        <w:rPr>
          <w:rtl/>
        </w:rPr>
        <w:t xml:space="preserve"> </w:t>
      </w:r>
      <w:r w:rsidRPr="00E53590">
        <w:rPr>
          <w:rtl/>
        </w:rPr>
        <w:t>ממדינות חבר העמים. רק ממדינות חבר העמים עלו כ</w:t>
      </w:r>
      <w:r w:rsidR="00C975B7">
        <w:rPr>
          <w:rtl/>
        </w:rPr>
        <w:t>-</w:t>
      </w:r>
      <w:r w:rsidRPr="00E53590">
        <w:rPr>
          <w:rtl/>
        </w:rPr>
        <w:t>219,400 יחידות</w:t>
      </w:r>
      <w:r w:rsidR="00C975B7">
        <w:rPr>
          <w:rtl/>
        </w:rPr>
        <w:t xml:space="preserve"> </w:t>
      </w:r>
      <w:r w:rsidRPr="00E53590">
        <w:rPr>
          <w:rtl/>
        </w:rPr>
        <w:t>משפחה, בהן כ</w:t>
      </w:r>
      <w:r w:rsidR="00C975B7">
        <w:rPr>
          <w:rtl/>
        </w:rPr>
        <w:t>-</w:t>
      </w:r>
      <w:r w:rsidRPr="00E53590">
        <w:rPr>
          <w:rtl/>
        </w:rPr>
        <w:t>40,000 עולים יחידים ו</w:t>
      </w:r>
      <w:r w:rsidR="00C975B7">
        <w:rPr>
          <w:rtl/>
        </w:rPr>
        <w:t>-</w:t>
      </w:r>
      <w:r w:rsidRPr="00E53590">
        <w:rPr>
          <w:rtl/>
        </w:rPr>
        <w:t>42,000 קשישים יחידים.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גור, אתה כל הזמן מבטא: חבר הימים. זה חבר העמים ולא חבר הימים.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העמים,</w:t>
      </w:r>
      <w:r w:rsidR="00C975B7">
        <w:rPr>
          <w:rtl/>
        </w:rPr>
        <w:t xml:space="preserve"> </w:t>
      </w:r>
      <w:r w:rsidRPr="00E53590">
        <w:rPr>
          <w:rtl/>
        </w:rPr>
        <w:t>שיהיה כך. או.קיי., חבר המדינות העצמאיות. יותר מדויק. רק מחבר</w:t>
      </w:r>
      <w:r w:rsidR="00C975B7">
        <w:rPr>
          <w:rtl/>
        </w:rPr>
        <w:t xml:space="preserve"> </w:t>
      </w:r>
      <w:r w:rsidRPr="00E53590">
        <w:rPr>
          <w:rtl/>
        </w:rPr>
        <w:t>המדינות העצמאיות עלו כ</w:t>
      </w:r>
      <w:r w:rsidR="00C975B7">
        <w:rPr>
          <w:rtl/>
        </w:rPr>
        <w:t>-</w:t>
      </w:r>
      <w:r w:rsidRPr="00E53590">
        <w:rPr>
          <w:rtl/>
        </w:rPr>
        <w:t>219,400 יחידות משפחה.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אברהם פורז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בהתחשב</w:t>
      </w:r>
      <w:r w:rsidR="00C975B7">
        <w:rPr>
          <w:rtl/>
        </w:rPr>
        <w:t xml:space="preserve"> </w:t>
      </w:r>
      <w:r w:rsidRPr="00E53590">
        <w:rPr>
          <w:rtl/>
        </w:rPr>
        <w:t>בזה</w:t>
      </w:r>
      <w:r w:rsidR="00C975B7">
        <w:rPr>
          <w:rtl/>
        </w:rPr>
        <w:t xml:space="preserve"> </w:t>
      </w:r>
      <w:r w:rsidRPr="00E53590">
        <w:rPr>
          <w:rtl/>
        </w:rPr>
        <w:t>שחבר הכנסת גור הוא עולה חדש יחסית, העברית</w:t>
      </w:r>
      <w:r w:rsidR="00C975B7">
        <w:rPr>
          <w:rtl/>
        </w:rPr>
        <w:t xml:space="preserve"> </w:t>
      </w:r>
      <w:r w:rsidRPr="00E53590">
        <w:rPr>
          <w:rtl/>
        </w:rPr>
        <w:t>שלו מצוינת.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העברית שלו טובה מאוד. אין ספק.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לך.</w:t>
      </w:r>
      <w:r w:rsidR="00C975B7">
        <w:rPr>
          <w:rtl/>
        </w:rPr>
        <w:t xml:space="preserve"> </w:t>
      </w:r>
      <w:r w:rsidRPr="00E53590">
        <w:rPr>
          <w:rtl/>
        </w:rPr>
        <w:t>סוף סוף זכיתי לאיזו מחמאה מחבר הכנסת פורז. תודה רבה.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רק</w:t>
      </w:r>
      <w:r w:rsidR="00C975B7">
        <w:rPr>
          <w:rtl/>
        </w:rPr>
        <w:t xml:space="preserve"> </w:t>
      </w:r>
      <w:r w:rsidRPr="00E53590">
        <w:rPr>
          <w:rtl/>
        </w:rPr>
        <w:t>ממדינות חבר המדינות העצמאיות עלו כ</w:t>
      </w:r>
      <w:r w:rsidR="00C975B7">
        <w:rPr>
          <w:rtl/>
        </w:rPr>
        <w:t>-</w:t>
      </w:r>
      <w:r w:rsidRPr="00E53590">
        <w:rPr>
          <w:rtl/>
        </w:rPr>
        <w:t>219,400 יחידות משפחה, מהן כ</w:t>
      </w:r>
      <w:r w:rsidR="00C975B7">
        <w:rPr>
          <w:rtl/>
        </w:rPr>
        <w:t>-</w:t>
      </w:r>
      <w:r w:rsidRPr="00E53590">
        <w:rPr>
          <w:rtl/>
        </w:rPr>
        <w:t>40,000</w:t>
      </w:r>
      <w:r w:rsidR="00C975B7">
        <w:rPr>
          <w:rtl/>
        </w:rPr>
        <w:t xml:space="preserve"> </w:t>
      </w:r>
      <w:r w:rsidRPr="00E53590">
        <w:rPr>
          <w:rtl/>
        </w:rPr>
        <w:t>עולים יחידים וכ</w:t>
      </w:r>
      <w:r w:rsidR="00C975B7">
        <w:rPr>
          <w:rtl/>
        </w:rPr>
        <w:t>-</w:t>
      </w:r>
      <w:r w:rsidRPr="00E53590">
        <w:rPr>
          <w:rtl/>
        </w:rPr>
        <w:t>42,000 קשישים בודדים.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עד</w:t>
      </w:r>
      <w:r w:rsidR="00C975B7">
        <w:rPr>
          <w:rtl/>
        </w:rPr>
        <w:t xml:space="preserve"> </w:t>
      </w:r>
      <w:r w:rsidRPr="00E53590">
        <w:rPr>
          <w:rtl/>
        </w:rPr>
        <w:t>כה</w:t>
      </w:r>
      <w:r w:rsidR="00C975B7">
        <w:rPr>
          <w:rtl/>
        </w:rPr>
        <w:t xml:space="preserve"> </w:t>
      </w:r>
      <w:r w:rsidRPr="00E53590">
        <w:rPr>
          <w:rtl/>
        </w:rPr>
        <w:t>מימשו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המשכנתאות לרכישת הדירה כ</w:t>
      </w:r>
      <w:r w:rsidR="00C975B7">
        <w:rPr>
          <w:rtl/>
        </w:rPr>
        <w:t>-</w:t>
      </w:r>
      <w:r w:rsidRPr="00E53590">
        <w:rPr>
          <w:rtl/>
        </w:rPr>
        <w:t xml:space="preserve">70,000 יחידות משפחה, מהן </w:t>
      </w:r>
      <w:r w:rsidR="00C975B7" w:rsidRPr="00E53590">
        <w:rPr>
          <w:rtl/>
        </w:rPr>
        <w:t>28</w:t>
      </w:r>
      <w:r w:rsidR="00C975B7">
        <w:rPr>
          <w:rtl/>
        </w:rPr>
        <w:t>%</w:t>
      </w:r>
      <w:r w:rsidRPr="00E53590">
        <w:rPr>
          <w:rtl/>
        </w:rPr>
        <w:t>,</w:t>
      </w:r>
      <w:r w:rsidR="00C975B7">
        <w:rPr>
          <w:rtl/>
        </w:rPr>
        <w:t xml:space="preserve"> </w:t>
      </w:r>
      <w:r w:rsidRPr="00E53590">
        <w:rPr>
          <w:rtl/>
        </w:rPr>
        <w:t>כ</w:t>
      </w:r>
      <w:r w:rsidR="00C975B7">
        <w:rPr>
          <w:rtl/>
        </w:rPr>
        <w:t>-</w:t>
      </w:r>
      <w:r w:rsidRPr="00E53590">
        <w:rPr>
          <w:rtl/>
        </w:rPr>
        <w:t>20,000,</w:t>
      </w:r>
      <w:r w:rsidR="00C975B7">
        <w:rPr>
          <w:rtl/>
        </w:rPr>
        <w:t xml:space="preserve"> </w:t>
      </w:r>
      <w:r w:rsidRPr="00E53590">
        <w:rPr>
          <w:rtl/>
        </w:rPr>
        <w:t>בצירופי משכנתאות, כאשר שתי משפחות, שלא היתה להן כל דרך אחרת, החליטו</w:t>
      </w:r>
      <w:r w:rsidR="00C975B7">
        <w:rPr>
          <w:rtl/>
        </w:rPr>
        <w:t xml:space="preserve"> </w:t>
      </w:r>
      <w:r w:rsidRPr="00E53590">
        <w:rPr>
          <w:rtl/>
        </w:rPr>
        <w:t>לגור בצפיפות בדירה אחת.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משמעות</w:t>
      </w:r>
      <w:r w:rsidR="00C975B7">
        <w:rPr>
          <w:rtl/>
        </w:rPr>
        <w:t xml:space="preserve"> </w:t>
      </w:r>
      <w:r w:rsidRPr="00E53590">
        <w:rPr>
          <w:rtl/>
        </w:rPr>
        <w:t>מספרים</w:t>
      </w:r>
      <w:r w:rsidR="00C975B7">
        <w:rPr>
          <w:rtl/>
        </w:rPr>
        <w:t xml:space="preserve"> </w:t>
      </w:r>
      <w:r w:rsidRPr="00E53590">
        <w:rPr>
          <w:rtl/>
        </w:rPr>
        <w:t>אלה</w:t>
      </w:r>
      <w:r w:rsidR="00C975B7">
        <w:rPr>
          <w:rtl/>
        </w:rPr>
        <w:t xml:space="preserve"> </w:t>
      </w:r>
      <w:r w:rsidRPr="00E53590">
        <w:rPr>
          <w:rtl/>
        </w:rPr>
        <w:t>היא,</w:t>
      </w:r>
      <w:r w:rsidR="00C975B7">
        <w:rPr>
          <w:rtl/>
        </w:rPr>
        <w:t xml:space="preserve"> </w:t>
      </w:r>
      <w:r w:rsidRPr="00E53590">
        <w:rPr>
          <w:rtl/>
        </w:rPr>
        <w:t>שכ</w:t>
      </w:r>
      <w:r w:rsidR="00C975B7">
        <w:rPr>
          <w:rtl/>
        </w:rPr>
        <w:t>-</w:t>
      </w:r>
      <w:r w:rsidRPr="00E53590">
        <w:rPr>
          <w:rtl/>
        </w:rPr>
        <w:t>150,000</w:t>
      </w:r>
      <w:r w:rsidR="00C975B7">
        <w:rPr>
          <w:rtl/>
        </w:rPr>
        <w:t xml:space="preserve"> </w:t>
      </w:r>
      <w:r w:rsidRPr="00E53590">
        <w:rPr>
          <w:rtl/>
        </w:rPr>
        <w:t>יחידות משפחה של עולים מחבר המדינות</w:t>
      </w:r>
      <w:r w:rsidR="00C975B7">
        <w:rPr>
          <w:rtl/>
        </w:rPr>
        <w:t xml:space="preserve"> </w:t>
      </w:r>
      <w:r w:rsidRPr="00E53590">
        <w:rPr>
          <w:rtl/>
        </w:rPr>
        <w:t>העצמאיות,</w:t>
      </w:r>
      <w:r w:rsidR="00C975B7">
        <w:rPr>
          <w:rtl/>
        </w:rPr>
        <w:t xml:space="preserve"> </w:t>
      </w:r>
      <w:r w:rsidRPr="00E53590">
        <w:rPr>
          <w:rtl/>
        </w:rPr>
        <w:t>בהן שעלו לישראל לפני שלוש</w:t>
      </w:r>
      <w:r w:rsidR="00C975B7">
        <w:rPr>
          <w:rtl/>
        </w:rPr>
        <w:t>-</w:t>
      </w:r>
      <w:r w:rsidRPr="00E53590">
        <w:rPr>
          <w:rtl/>
        </w:rPr>
        <w:t>ארבע שנים, עדיין מתגוררות בשכר דירה פרטי,</w:t>
      </w:r>
      <w:r w:rsidR="00C975B7">
        <w:rPr>
          <w:rtl/>
        </w:rPr>
        <w:t xml:space="preserve"> </w:t>
      </w:r>
      <w:r w:rsidRPr="00E53590">
        <w:rPr>
          <w:rtl/>
        </w:rPr>
        <w:t>בקרוונים, בבתי</w:t>
      </w:r>
      <w:r w:rsidR="00C975B7">
        <w:rPr>
          <w:rtl/>
        </w:rPr>
        <w:t>-</w:t>
      </w:r>
      <w:r w:rsidRPr="00E53590">
        <w:rPr>
          <w:rtl/>
        </w:rPr>
        <w:t>מלון ובמעונות, וכורעות תחת נטל הוצאות שכר דירה.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האם</w:t>
      </w:r>
      <w:r w:rsidR="00C975B7">
        <w:rPr>
          <w:rtl/>
        </w:rPr>
        <w:t xml:space="preserve"> </w:t>
      </w:r>
      <w:r w:rsidRPr="00E53590">
        <w:rPr>
          <w:rtl/>
        </w:rPr>
        <w:t>סגן</w:t>
      </w:r>
      <w:r w:rsidR="00C975B7">
        <w:rPr>
          <w:rtl/>
        </w:rPr>
        <w:t xml:space="preserve"> </w:t>
      </w:r>
      <w:r w:rsidRPr="00E53590">
        <w:rPr>
          <w:rtl/>
        </w:rPr>
        <w:t>השר והשר שלו יודעים שלמעלה מ</w:t>
      </w:r>
      <w:r w:rsidR="00C975B7">
        <w:rPr>
          <w:rtl/>
        </w:rPr>
        <w:t>-</w:t>
      </w:r>
      <w:r w:rsidR="00C975B7" w:rsidRPr="00E53590">
        <w:rPr>
          <w:rtl/>
        </w:rPr>
        <w:t>80</w:t>
      </w:r>
      <w:r w:rsidR="00C975B7">
        <w:rPr>
          <w:rtl/>
        </w:rPr>
        <w:t>%</w:t>
      </w:r>
      <w:r w:rsidRPr="00E53590">
        <w:rPr>
          <w:rtl/>
        </w:rPr>
        <w:t xml:space="preserve"> מהכנסות מרבית העולים מוצאים על</w:t>
      </w:r>
      <w:r w:rsidR="00C975B7">
        <w:rPr>
          <w:rtl/>
        </w:rPr>
        <w:t xml:space="preserve"> </w:t>
      </w:r>
      <w:r w:rsidRPr="00E53590">
        <w:rPr>
          <w:rtl/>
        </w:rPr>
        <w:t>שכר דירה בלבד?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סגן</w:t>
      </w:r>
      <w:r w:rsidR="00C975B7">
        <w:rPr>
          <w:rtl/>
        </w:rPr>
        <w:t xml:space="preserve"> </w:t>
      </w:r>
      <w:r w:rsidRPr="00E53590">
        <w:rPr>
          <w:rtl/>
        </w:rPr>
        <w:t>השר בן</w:t>
      </w:r>
      <w:r w:rsidR="00C975B7">
        <w:rPr>
          <w:rtl/>
        </w:rPr>
        <w:t>-</w:t>
      </w:r>
      <w:r w:rsidRPr="00E53590">
        <w:rPr>
          <w:rtl/>
        </w:rPr>
        <w:t>מנחם, בשנה הראשונה לעלייתם מתקיימים העולים מסל הקליטה שהממשלה</w:t>
      </w:r>
      <w:r w:rsidR="00C975B7">
        <w:rPr>
          <w:rtl/>
        </w:rPr>
        <w:t xml:space="preserve"> </w:t>
      </w:r>
      <w:r w:rsidRPr="00E53590">
        <w:rPr>
          <w:rtl/>
        </w:rPr>
        <w:t>מעניקה</w:t>
      </w:r>
      <w:r w:rsidR="00C975B7">
        <w:rPr>
          <w:rtl/>
        </w:rPr>
        <w:t xml:space="preserve"> </w:t>
      </w:r>
      <w:r w:rsidRPr="00E53590">
        <w:rPr>
          <w:rtl/>
        </w:rPr>
        <w:t>להם.</w:t>
      </w:r>
      <w:r w:rsidR="00C975B7">
        <w:rPr>
          <w:rtl/>
        </w:rPr>
        <w:t xml:space="preserve"> </w:t>
      </w:r>
      <w:r w:rsidRPr="00E53590">
        <w:rPr>
          <w:rtl/>
        </w:rPr>
        <w:t>גובה</w:t>
      </w:r>
      <w:r w:rsidR="00C975B7">
        <w:rPr>
          <w:rtl/>
        </w:rPr>
        <w:t xml:space="preserve"> </w:t>
      </w:r>
      <w:r w:rsidRPr="00E53590">
        <w:rPr>
          <w:rtl/>
        </w:rPr>
        <w:t>סל</w:t>
      </w:r>
      <w:r w:rsidR="00C975B7">
        <w:rPr>
          <w:rtl/>
        </w:rPr>
        <w:t xml:space="preserve"> </w:t>
      </w:r>
      <w:r w:rsidRPr="00E53590">
        <w:rPr>
          <w:rtl/>
        </w:rPr>
        <w:t>הקליטה הוא 15,600 ש"ח למשפחה בת שלוש נפשות. שכר הדירה</w:t>
      </w:r>
      <w:r w:rsidR="00C975B7">
        <w:rPr>
          <w:rtl/>
        </w:rPr>
        <w:t xml:space="preserve"> </w:t>
      </w:r>
      <w:r w:rsidRPr="00E53590">
        <w:rPr>
          <w:rtl/>
        </w:rPr>
        <w:t>בלבד</w:t>
      </w:r>
      <w:r w:rsidR="00C975B7">
        <w:rPr>
          <w:rtl/>
        </w:rPr>
        <w:t xml:space="preserve"> </w:t>
      </w:r>
      <w:r w:rsidRPr="00E53590">
        <w:rPr>
          <w:rtl/>
        </w:rPr>
        <w:t>לשנה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יותר מכל סכום סל הקליטה. כך שלעולים לא נשאר כלום לצורך כלכלה,</w:t>
      </w:r>
      <w:r w:rsidR="00C975B7">
        <w:rPr>
          <w:rtl/>
        </w:rPr>
        <w:t xml:space="preserve"> </w:t>
      </w:r>
      <w:r w:rsidRPr="00E53590">
        <w:rPr>
          <w:rtl/>
        </w:rPr>
        <w:t>מלבוש,</w:t>
      </w:r>
      <w:r w:rsidR="00C975B7">
        <w:rPr>
          <w:rtl/>
        </w:rPr>
        <w:t xml:space="preserve"> </w:t>
      </w:r>
      <w:r w:rsidRPr="00E53590">
        <w:rPr>
          <w:rtl/>
        </w:rPr>
        <w:t>הוצאות</w:t>
      </w:r>
      <w:r w:rsidR="00C975B7">
        <w:rPr>
          <w:rtl/>
        </w:rPr>
        <w:t xml:space="preserve"> </w:t>
      </w:r>
      <w:r w:rsidRPr="00E53590">
        <w:rPr>
          <w:rtl/>
        </w:rPr>
        <w:t>חינוך</w:t>
      </w:r>
      <w:r w:rsidR="00C975B7">
        <w:rPr>
          <w:rtl/>
        </w:rPr>
        <w:t xml:space="preserve"> </w:t>
      </w:r>
      <w:r w:rsidRPr="00E53590">
        <w:rPr>
          <w:rtl/>
        </w:rPr>
        <w:t>ילדים,</w:t>
      </w:r>
      <w:r w:rsidR="00C975B7">
        <w:rPr>
          <w:rtl/>
        </w:rPr>
        <w:t xml:space="preserve"> </w:t>
      </w:r>
      <w:r w:rsidRPr="00E53590">
        <w:rPr>
          <w:rtl/>
        </w:rPr>
        <w:t>תחבורה ציבורית, הוצאות בריאות, חשמל, גז, טלפון,</w:t>
      </w:r>
      <w:r w:rsidR="00C975B7">
        <w:rPr>
          <w:rtl/>
        </w:rPr>
        <w:t xml:space="preserve"> </w:t>
      </w:r>
      <w:r w:rsidRPr="00E53590">
        <w:rPr>
          <w:rtl/>
        </w:rPr>
        <w:t>מים, מסי ועד בית ועוד.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צוקר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>ראש, מה עם הזמן?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עדיין בשבע דקות.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צוקר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שבע דקות?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עוד שלוש דקות.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בשנה השנייה הממשלה משתתפת בהוצאות שכר דירה בגובה 360 ש"ח, ובשנה השלישית </w:t>
      </w:r>
      <w:r w:rsidR="00C975B7">
        <w:rPr>
          <w:rtl/>
        </w:rPr>
        <w:t xml:space="preserve">– </w:t>
      </w:r>
      <w:r w:rsidRPr="00E53590">
        <w:rPr>
          <w:rtl/>
        </w:rPr>
        <w:t>ב</w:t>
      </w:r>
      <w:r w:rsidR="00C975B7">
        <w:rPr>
          <w:rtl/>
        </w:rPr>
        <w:t>-</w:t>
      </w:r>
      <w:r w:rsidRPr="00E53590">
        <w:rPr>
          <w:rtl/>
        </w:rPr>
        <w:t>250</w:t>
      </w:r>
      <w:r w:rsidR="00C975B7">
        <w:rPr>
          <w:rtl/>
        </w:rPr>
        <w:t xml:space="preserve"> </w:t>
      </w:r>
      <w:r w:rsidRPr="00E53590">
        <w:rPr>
          <w:rtl/>
        </w:rPr>
        <w:t>ש"ח.</w:t>
      </w:r>
      <w:r w:rsidR="00C975B7">
        <w:rPr>
          <w:rtl/>
        </w:rPr>
        <w:t xml:space="preserve"> </w:t>
      </w:r>
      <w:r w:rsidRPr="00E53590">
        <w:rPr>
          <w:rtl/>
        </w:rPr>
        <w:t>ההשתתפות הממשלתית בשכר הדירה של העולים מגיעה ל</w:t>
      </w:r>
      <w:r w:rsidR="00C975B7">
        <w:rPr>
          <w:rtl/>
        </w:rPr>
        <w:t>-</w:t>
      </w:r>
      <w:r w:rsidR="00C975B7" w:rsidRPr="00E53590">
        <w:rPr>
          <w:rtl/>
        </w:rPr>
        <w:t>20</w:t>
      </w:r>
      <w:r w:rsidR="00C975B7">
        <w:rPr>
          <w:rtl/>
        </w:rPr>
        <w:t>%–</w:t>
      </w:r>
      <w:r w:rsidR="00C975B7" w:rsidRPr="00E53590">
        <w:rPr>
          <w:rtl/>
        </w:rPr>
        <w:t>25</w:t>
      </w:r>
      <w:r w:rsidR="00C975B7">
        <w:rPr>
          <w:rtl/>
        </w:rPr>
        <w:t>%</w:t>
      </w:r>
      <w:r w:rsidRPr="00E53590">
        <w:rPr>
          <w:rtl/>
        </w:rPr>
        <w:t xml:space="preserve"> מעלות שכר</w:t>
      </w:r>
      <w:r w:rsidR="00C975B7">
        <w:rPr>
          <w:rtl/>
        </w:rPr>
        <w:t xml:space="preserve"> </w:t>
      </w:r>
      <w:r w:rsidRPr="00E53590">
        <w:rPr>
          <w:rtl/>
        </w:rPr>
        <w:t>הדירה.</w:t>
      </w:r>
      <w:r w:rsidR="00C975B7">
        <w:rPr>
          <w:rtl/>
        </w:rPr>
        <w:t xml:space="preserve"> </w:t>
      </w:r>
      <w:r w:rsidRPr="00E53590">
        <w:rPr>
          <w:rtl/>
        </w:rPr>
        <w:t>רוב</w:t>
      </w:r>
      <w:r w:rsidR="00C975B7">
        <w:rPr>
          <w:rtl/>
        </w:rPr>
        <w:t xml:space="preserve"> </w:t>
      </w:r>
      <w:r w:rsidRPr="00E53590">
        <w:rPr>
          <w:rtl/>
        </w:rPr>
        <w:t>העולים,</w:t>
      </w:r>
      <w:r w:rsidR="00C975B7">
        <w:rPr>
          <w:rtl/>
        </w:rPr>
        <w:t xml:space="preserve"> </w:t>
      </w:r>
      <w:r w:rsidRPr="00E53590">
        <w:rPr>
          <w:rtl/>
        </w:rPr>
        <w:t>אדוני סגן השר, אם הם עובדים, משתכרים משכורות שהן נמוכות</w:t>
      </w:r>
      <w:r w:rsidR="00C975B7">
        <w:rPr>
          <w:rtl/>
        </w:rPr>
        <w:t xml:space="preserve"> </w:t>
      </w:r>
      <w:r w:rsidRPr="00E53590">
        <w:rPr>
          <w:rtl/>
        </w:rPr>
        <w:t>לעתים</w:t>
      </w:r>
      <w:r w:rsidR="00C975B7">
        <w:rPr>
          <w:rtl/>
        </w:rPr>
        <w:t xml:space="preserve"> </w:t>
      </w:r>
      <w:r w:rsidRPr="00E53590">
        <w:rPr>
          <w:rtl/>
        </w:rPr>
        <w:t>אפילו משכר המינימום.</w:t>
      </w:r>
      <w:r w:rsidR="00C975B7">
        <w:rPr>
          <w:rtl/>
        </w:rPr>
        <w:t xml:space="preserve"> </w:t>
      </w:r>
      <w:r w:rsidRPr="00E53590">
        <w:rPr>
          <w:rtl/>
        </w:rPr>
        <w:t>עשרות אלפים מהם מקבלים קצבת אבטלה, הבטחת הכנסה או</w:t>
      </w:r>
      <w:r w:rsidR="00C975B7">
        <w:rPr>
          <w:rtl/>
        </w:rPr>
        <w:t xml:space="preserve"> </w:t>
      </w:r>
      <w:r w:rsidRPr="00E53590">
        <w:rPr>
          <w:rtl/>
        </w:rPr>
        <w:t>קצבת זיקנה.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תסביר</w:t>
      </w:r>
      <w:r w:rsidR="00C975B7">
        <w:rPr>
          <w:rtl/>
        </w:rPr>
        <w:t xml:space="preserve"> </w:t>
      </w:r>
      <w:r w:rsidRPr="00E53590">
        <w:rPr>
          <w:rtl/>
        </w:rPr>
        <w:t>לי</w:t>
      </w:r>
      <w:r w:rsidR="00C975B7">
        <w:rPr>
          <w:rtl/>
        </w:rPr>
        <w:t xml:space="preserve"> </w:t>
      </w:r>
      <w:r w:rsidRPr="00E53590">
        <w:rPr>
          <w:rtl/>
        </w:rPr>
        <w:t>אתה, אדוני סגן השר, אם לא יפריעו לך חבריך חברי הכנסת, כיצד אתה</w:t>
      </w:r>
      <w:r w:rsidR="00C975B7">
        <w:rPr>
          <w:rtl/>
        </w:rPr>
        <w:t xml:space="preserve"> </w:t>
      </w:r>
      <w:r w:rsidRPr="00E53590">
        <w:rPr>
          <w:rtl/>
        </w:rPr>
        <w:t>רוצה, כיצד אנחנו רוצים שמהכנסה של 1,200, 1,300 ואפילו 1,500 שקל הם יצליחו לשלם</w:t>
      </w:r>
      <w:r w:rsidR="00C975B7">
        <w:rPr>
          <w:rtl/>
        </w:rPr>
        <w:t xml:space="preserve"> </w:t>
      </w:r>
      <w:r w:rsidRPr="00E53590">
        <w:rPr>
          <w:rtl/>
        </w:rPr>
        <w:t>1,000</w:t>
      </w:r>
      <w:r w:rsidR="00C975B7">
        <w:rPr>
          <w:rtl/>
        </w:rPr>
        <w:t xml:space="preserve"> </w:t>
      </w:r>
      <w:r w:rsidRPr="00E53590">
        <w:rPr>
          <w:rtl/>
        </w:rPr>
        <w:t>או</w:t>
      </w:r>
      <w:r w:rsidR="00C975B7">
        <w:rPr>
          <w:rtl/>
        </w:rPr>
        <w:t xml:space="preserve"> </w:t>
      </w:r>
      <w:r w:rsidRPr="00E53590">
        <w:rPr>
          <w:rtl/>
        </w:rPr>
        <w:t>1,200</w:t>
      </w:r>
      <w:r w:rsidR="00C975B7">
        <w:rPr>
          <w:rtl/>
        </w:rPr>
        <w:t xml:space="preserve"> </w:t>
      </w:r>
      <w:r w:rsidRPr="00E53590">
        <w:rPr>
          <w:rtl/>
        </w:rPr>
        <w:t>ש"ח רק עבור שכר דירה? כיצד אתה חושב, סגן השר בן</w:t>
      </w:r>
      <w:r w:rsidR="00C975B7">
        <w:rPr>
          <w:rtl/>
        </w:rPr>
        <w:t>-</w:t>
      </w:r>
      <w:r w:rsidRPr="00E53590">
        <w:rPr>
          <w:rtl/>
        </w:rPr>
        <w:t>מנחם, יכולות</w:t>
      </w:r>
      <w:r w:rsidR="00C975B7">
        <w:rPr>
          <w:rtl/>
        </w:rPr>
        <w:t xml:space="preserve"> </w:t>
      </w:r>
      <w:r w:rsidRPr="00E53590">
        <w:rPr>
          <w:rtl/>
        </w:rPr>
        <w:t>אלפי משפחות העולים להתגורר במשך שנים באתרי הקרוונים ובחדרים בודדים בבתי</w:t>
      </w:r>
      <w:r w:rsidR="00C975B7">
        <w:rPr>
          <w:rtl/>
        </w:rPr>
        <w:t>-</w:t>
      </w:r>
      <w:r w:rsidRPr="00E53590">
        <w:rPr>
          <w:rtl/>
        </w:rPr>
        <w:t>מלון?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אתה</w:t>
      </w:r>
      <w:r w:rsidR="00C975B7">
        <w:rPr>
          <w:rtl/>
        </w:rPr>
        <w:t xml:space="preserve"> </w:t>
      </w:r>
      <w:r w:rsidRPr="00E53590">
        <w:rPr>
          <w:rtl/>
        </w:rPr>
        <w:t>ודאי תגיד לי, שהממשלה שאני הייתי חבר בה היא שהקימה את אתרי הקרוונים,</w:t>
      </w:r>
      <w:r w:rsidR="00C975B7">
        <w:rPr>
          <w:rtl/>
        </w:rPr>
        <w:t xml:space="preserve"> </w:t>
      </w:r>
      <w:r w:rsidRPr="00E53590">
        <w:rPr>
          <w:rtl/>
        </w:rPr>
        <w:t>ובעצם תתחמק מההתמודדות העניינית בשאלה הזאת שאני שואל. אני רוצה לומר לך, הממשלה</w:t>
      </w:r>
      <w:r w:rsidR="00C975B7">
        <w:rPr>
          <w:rtl/>
        </w:rPr>
        <w:t xml:space="preserve"> </w:t>
      </w:r>
      <w:r w:rsidRPr="00E53590">
        <w:rPr>
          <w:rtl/>
        </w:rPr>
        <w:t>הקודמת</w:t>
      </w:r>
      <w:r w:rsidR="00C975B7">
        <w:rPr>
          <w:rtl/>
        </w:rPr>
        <w:t xml:space="preserve"> </w:t>
      </w:r>
      <w:r w:rsidRPr="00E53590">
        <w:rPr>
          <w:rtl/>
        </w:rPr>
        <w:t>הקימה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אתרי</w:t>
      </w:r>
      <w:r w:rsidR="00C975B7">
        <w:rPr>
          <w:rtl/>
        </w:rPr>
        <w:t xml:space="preserve"> </w:t>
      </w:r>
      <w:r w:rsidRPr="00E53590">
        <w:rPr>
          <w:rtl/>
        </w:rPr>
        <w:t>הקרוונים ככורח המציאות, משום שבשנתיים של כהונתה הגיעו</w:t>
      </w:r>
      <w:r w:rsidR="00C975B7">
        <w:rPr>
          <w:rtl/>
        </w:rPr>
        <w:t xml:space="preserve"> </w:t>
      </w:r>
      <w:r w:rsidRPr="00E53590">
        <w:rPr>
          <w:rtl/>
        </w:rPr>
        <w:t>כ</w:t>
      </w:r>
      <w:r w:rsidR="00C975B7">
        <w:rPr>
          <w:rtl/>
        </w:rPr>
        <w:t>-</w:t>
      </w:r>
      <w:r w:rsidRPr="00E53590">
        <w:rPr>
          <w:rtl/>
        </w:rPr>
        <w:t>400,000</w:t>
      </w:r>
      <w:r w:rsidR="00C975B7">
        <w:rPr>
          <w:rtl/>
        </w:rPr>
        <w:t xml:space="preserve"> </w:t>
      </w:r>
      <w:r w:rsidRPr="00E53590">
        <w:rPr>
          <w:rtl/>
        </w:rPr>
        <w:t>עולים</w:t>
      </w:r>
      <w:r w:rsidR="00C975B7">
        <w:rPr>
          <w:rtl/>
        </w:rPr>
        <w:t xml:space="preserve"> </w:t>
      </w:r>
      <w:r w:rsidRPr="00E53590">
        <w:rPr>
          <w:rtl/>
        </w:rPr>
        <w:t>ולא היה שום מקום בישראל כדי לשכן אותם. ודבר נוסף, היא הבטיחה</w:t>
      </w:r>
      <w:r w:rsidR="00C975B7">
        <w:rPr>
          <w:rtl/>
        </w:rPr>
        <w:t xml:space="preserve"> </w:t>
      </w:r>
      <w:r w:rsidRPr="00E53590">
        <w:rPr>
          <w:rtl/>
        </w:rPr>
        <w:t>להם, שבתוך שנה, מקסימום שנתיים, היא תפנה אותם מאתרי הקרוונים ומבתי</w:t>
      </w:r>
      <w:r w:rsidR="00C975B7">
        <w:rPr>
          <w:rtl/>
        </w:rPr>
        <w:t>-</w:t>
      </w:r>
      <w:r w:rsidRPr="00E53590">
        <w:rPr>
          <w:rtl/>
        </w:rPr>
        <w:t>המלון.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בד</w:t>
      </w:r>
      <w:r w:rsidR="00C975B7">
        <w:rPr>
          <w:rtl/>
        </w:rPr>
        <w:t xml:space="preserve"> </w:t>
      </w:r>
      <w:r w:rsidRPr="00E53590">
        <w:rPr>
          <w:rtl/>
        </w:rPr>
        <w:t>בבד, הממשלה שאני הייתי חבר בה התחילה בתנופת בנייה חסרת תקדים, לשם מה?</w:t>
      </w:r>
      <w:r w:rsidR="00C975B7">
        <w:rPr>
          <w:rtl/>
        </w:rPr>
        <w:t xml:space="preserve"> </w:t>
      </w:r>
      <w:r w:rsidRPr="00E53590">
        <w:rPr>
          <w:rtl/>
        </w:rPr>
        <w:t>כדי</w:t>
      </w:r>
      <w:r w:rsidR="00C975B7">
        <w:rPr>
          <w:rtl/>
        </w:rPr>
        <w:t xml:space="preserve"> </w:t>
      </w:r>
      <w:r w:rsidRPr="00E53590">
        <w:rPr>
          <w:rtl/>
        </w:rPr>
        <w:t>לשכן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העולים</w:t>
      </w:r>
      <w:r w:rsidR="00C975B7">
        <w:rPr>
          <w:rtl/>
        </w:rPr>
        <w:t xml:space="preserve"> </w:t>
      </w:r>
      <w:r w:rsidRPr="00E53590">
        <w:rPr>
          <w:rtl/>
        </w:rPr>
        <w:t>מאתרי הקרוונים בדירות האלה. ומה אתם עשיתם? לא שיכנתם את</w:t>
      </w:r>
      <w:r w:rsidR="00C975B7">
        <w:rPr>
          <w:rtl/>
        </w:rPr>
        <w:t xml:space="preserve"> </w:t>
      </w:r>
      <w:r w:rsidRPr="00E53590">
        <w:rPr>
          <w:rtl/>
        </w:rPr>
        <w:t>העולים</w:t>
      </w:r>
      <w:r w:rsidR="00C975B7">
        <w:rPr>
          <w:rtl/>
        </w:rPr>
        <w:t xml:space="preserve"> </w:t>
      </w:r>
      <w:r w:rsidRPr="00E53590">
        <w:rPr>
          <w:rtl/>
        </w:rPr>
        <w:t>בדירות,</w:t>
      </w:r>
      <w:r w:rsidR="00C975B7">
        <w:rPr>
          <w:rtl/>
        </w:rPr>
        <w:t xml:space="preserve"> </w:t>
      </w:r>
      <w:r w:rsidRPr="00E53590">
        <w:rPr>
          <w:rtl/>
        </w:rPr>
        <w:t>שהממשלה</w:t>
      </w:r>
      <w:r w:rsidR="00C975B7">
        <w:rPr>
          <w:rtl/>
        </w:rPr>
        <w:t xml:space="preserve"> </w:t>
      </w:r>
      <w:r w:rsidRPr="00E53590">
        <w:rPr>
          <w:rtl/>
        </w:rPr>
        <w:t>שאני</w:t>
      </w:r>
      <w:r w:rsidR="00C975B7">
        <w:rPr>
          <w:rtl/>
        </w:rPr>
        <w:t xml:space="preserve"> </w:t>
      </w:r>
      <w:r w:rsidRPr="00E53590">
        <w:rPr>
          <w:rtl/>
        </w:rPr>
        <w:t>הייתי</w:t>
      </w:r>
      <w:r w:rsidR="00C975B7">
        <w:rPr>
          <w:rtl/>
        </w:rPr>
        <w:t xml:space="preserve"> </w:t>
      </w: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בה</w:t>
      </w:r>
      <w:r w:rsidR="00C975B7">
        <w:rPr>
          <w:rtl/>
        </w:rPr>
        <w:t xml:space="preserve"> </w:t>
      </w:r>
      <w:r w:rsidRPr="00E53590">
        <w:rPr>
          <w:rtl/>
        </w:rPr>
        <w:t>בנתה</w:t>
      </w:r>
      <w:r w:rsidR="00C975B7">
        <w:rPr>
          <w:rtl/>
        </w:rPr>
        <w:t xml:space="preserve"> </w:t>
      </w:r>
      <w:r w:rsidRPr="00E53590">
        <w:rPr>
          <w:rtl/>
        </w:rPr>
        <w:t>אותן,</w:t>
      </w:r>
      <w:r w:rsidR="00C975B7">
        <w:rPr>
          <w:rtl/>
        </w:rPr>
        <w:t xml:space="preserve"> </w:t>
      </w:r>
      <w:r w:rsidRPr="00E53590">
        <w:rPr>
          <w:rtl/>
        </w:rPr>
        <w:t>והפסקתם את הבנייה</w:t>
      </w:r>
      <w:r w:rsidR="00C975B7">
        <w:rPr>
          <w:rtl/>
        </w:rPr>
        <w:t xml:space="preserve"> </w:t>
      </w:r>
      <w:r w:rsidRPr="00E53590">
        <w:rPr>
          <w:rtl/>
        </w:rPr>
        <w:t>הציבורית, כי למשרד השיכון יש כ</w:t>
      </w:r>
      <w:r w:rsidR="00C975B7">
        <w:rPr>
          <w:rtl/>
        </w:rPr>
        <w:t>-</w:t>
      </w:r>
      <w:r w:rsidRPr="00E53590">
        <w:rPr>
          <w:rtl/>
        </w:rPr>
        <w:t>40,000 דירות בנויות, מוכנות, זמינות, ואתם אינכם</w:t>
      </w:r>
      <w:r w:rsidR="00C975B7">
        <w:rPr>
          <w:rtl/>
        </w:rPr>
        <w:t xml:space="preserve"> </w:t>
      </w:r>
      <w:r w:rsidRPr="00E53590">
        <w:rPr>
          <w:rtl/>
        </w:rPr>
        <w:t>מאכלסים אותן. זאת המציאות.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>ראש, תחת זאת החליטה הממשלה לאכלס כ</w:t>
      </w:r>
      <w:r w:rsidR="00C975B7">
        <w:rPr>
          <w:rtl/>
        </w:rPr>
        <w:t>-</w:t>
      </w:r>
      <w:r w:rsidRPr="00E53590">
        <w:rPr>
          <w:rtl/>
        </w:rPr>
        <w:t>8,000 דירות ציבוריות, שבכל</w:t>
      </w:r>
      <w:r w:rsidR="00C975B7">
        <w:rPr>
          <w:rtl/>
        </w:rPr>
        <w:t xml:space="preserve"> </w:t>
      </w:r>
      <w:r w:rsidRPr="00E53590">
        <w:rPr>
          <w:rtl/>
        </w:rPr>
        <w:t>זאת מצויות בידה ביישובים שונים בישראל, במי? במשפחות הכי חלשות והכי נזקקות מקרב</w:t>
      </w:r>
      <w:r w:rsidR="00C975B7">
        <w:rPr>
          <w:rtl/>
        </w:rPr>
        <w:t xml:space="preserve"> </w:t>
      </w:r>
      <w:r w:rsidRPr="00E53590">
        <w:rPr>
          <w:rtl/>
        </w:rPr>
        <w:t>העולים</w:t>
      </w:r>
      <w:r w:rsidR="00C975B7">
        <w:rPr>
          <w:rtl/>
        </w:rPr>
        <w:t xml:space="preserve"> </w:t>
      </w:r>
      <w:r w:rsidRPr="00E53590">
        <w:rPr>
          <w:rtl/>
        </w:rPr>
        <w:t>החדשים.</w:t>
      </w:r>
      <w:r w:rsidR="00C975B7">
        <w:rPr>
          <w:rtl/>
        </w:rPr>
        <w:t xml:space="preserve"> </w:t>
      </w:r>
      <w:r w:rsidRPr="00E53590">
        <w:rPr>
          <w:rtl/>
        </w:rPr>
        <w:t>והיא</w:t>
      </w:r>
      <w:r w:rsidR="00C975B7">
        <w:rPr>
          <w:rtl/>
        </w:rPr>
        <w:t xml:space="preserve"> </w:t>
      </w:r>
      <w:r w:rsidRPr="00E53590">
        <w:rPr>
          <w:rtl/>
        </w:rPr>
        <w:t>החליטה לשכן</w:t>
      </w:r>
      <w:r w:rsidR="00C975B7">
        <w:rPr>
          <w:rtl/>
        </w:rPr>
        <w:t xml:space="preserve"> </w:t>
      </w:r>
      <w:r w:rsidRPr="00E53590">
        <w:rPr>
          <w:rtl/>
        </w:rPr>
        <w:t>אותם ביישובים שמקבלים מענקים ממשרד הפנים,</w:t>
      </w:r>
      <w:r w:rsidR="00C975B7">
        <w:rPr>
          <w:rtl/>
        </w:rPr>
        <w:t xml:space="preserve"> </w:t>
      </w:r>
      <w:r w:rsidRPr="00E53590">
        <w:rPr>
          <w:rtl/>
        </w:rPr>
        <w:t>ביישובים</w:t>
      </w:r>
      <w:r w:rsidR="00C975B7">
        <w:rPr>
          <w:rtl/>
        </w:rPr>
        <w:t xml:space="preserve"> </w:t>
      </w:r>
      <w:r w:rsidRPr="00E53590">
        <w:rPr>
          <w:rtl/>
        </w:rPr>
        <w:t>קשי</w:t>
      </w:r>
      <w:r w:rsidR="00C975B7">
        <w:rPr>
          <w:rtl/>
        </w:rPr>
        <w:t xml:space="preserve"> </w:t>
      </w:r>
      <w:r w:rsidRPr="00E53590">
        <w:rPr>
          <w:rtl/>
        </w:rPr>
        <w:t>יום,</w:t>
      </w:r>
      <w:r w:rsidR="00C975B7">
        <w:rPr>
          <w:rtl/>
        </w:rPr>
        <w:t xml:space="preserve"> </w:t>
      </w:r>
      <w:r w:rsidRPr="00E53590">
        <w:rPr>
          <w:rtl/>
        </w:rPr>
        <w:t>בעיריות</w:t>
      </w:r>
      <w:r w:rsidR="00C975B7">
        <w:rPr>
          <w:rtl/>
        </w:rPr>
        <w:t xml:space="preserve"> </w:t>
      </w:r>
      <w:r w:rsidRPr="00E53590">
        <w:rPr>
          <w:rtl/>
        </w:rPr>
        <w:t>שאינן</w:t>
      </w:r>
      <w:r w:rsidR="00C975B7">
        <w:rPr>
          <w:rtl/>
        </w:rPr>
        <w:t xml:space="preserve"> </w:t>
      </w:r>
      <w:r w:rsidRPr="00E53590">
        <w:rPr>
          <w:rtl/>
        </w:rPr>
        <w:t>מסוגלות ומתקשות לספק שירותים מוניציפליים</w:t>
      </w:r>
      <w:r w:rsidR="00C975B7">
        <w:rPr>
          <w:rtl/>
        </w:rPr>
        <w:t xml:space="preserve"> </w:t>
      </w:r>
      <w:r w:rsidRPr="00E53590">
        <w:rPr>
          <w:rtl/>
        </w:rPr>
        <w:t>לתושבים</w:t>
      </w:r>
      <w:r w:rsidR="00C975B7">
        <w:rPr>
          <w:rtl/>
        </w:rPr>
        <w:t xml:space="preserve"> </w:t>
      </w:r>
      <w:r w:rsidRPr="00E53590">
        <w:rPr>
          <w:rtl/>
        </w:rPr>
        <w:t>הוותיקים.</w:t>
      </w:r>
      <w:r w:rsidR="00C975B7">
        <w:rPr>
          <w:rtl/>
        </w:rPr>
        <w:t xml:space="preserve"> </w:t>
      </w:r>
      <w:r w:rsidRPr="00E53590">
        <w:rPr>
          <w:rtl/>
        </w:rPr>
        <w:t>אני שואל אותך, מה ההיגיון לקחת את האוכלוסייה הכי חלשה מקרב</w:t>
      </w:r>
      <w:r w:rsidR="00C975B7">
        <w:rPr>
          <w:rtl/>
        </w:rPr>
        <w:t xml:space="preserve"> </w:t>
      </w:r>
      <w:r w:rsidRPr="00E53590">
        <w:rPr>
          <w:rtl/>
        </w:rPr>
        <w:t>העולים,</w:t>
      </w:r>
      <w:r w:rsidR="00C975B7">
        <w:rPr>
          <w:rtl/>
        </w:rPr>
        <w:t xml:space="preserve"> </w:t>
      </w:r>
      <w:r w:rsidRPr="00E53590">
        <w:rPr>
          <w:rtl/>
        </w:rPr>
        <w:t>חולים,</w:t>
      </w:r>
      <w:r w:rsidR="00C975B7">
        <w:rPr>
          <w:rtl/>
        </w:rPr>
        <w:t xml:space="preserve"> </w:t>
      </w:r>
      <w:r w:rsidRPr="00E53590">
        <w:rPr>
          <w:rtl/>
        </w:rPr>
        <w:t>נכים,</w:t>
      </w:r>
      <w:r w:rsidR="00C975B7">
        <w:rPr>
          <w:rtl/>
        </w:rPr>
        <w:t xml:space="preserve"> </w:t>
      </w:r>
      <w:r w:rsidRPr="00E53590">
        <w:rPr>
          <w:rtl/>
        </w:rPr>
        <w:t>חד</w:t>
      </w:r>
      <w:r w:rsidR="00C975B7">
        <w:rPr>
          <w:rtl/>
        </w:rPr>
        <w:t>-</w:t>
      </w:r>
      <w:r w:rsidRPr="00E53590">
        <w:rPr>
          <w:rtl/>
        </w:rPr>
        <w:t>הוריות,</w:t>
      </w:r>
      <w:r w:rsidR="00C975B7">
        <w:rPr>
          <w:rtl/>
        </w:rPr>
        <w:t xml:space="preserve"> </w:t>
      </w:r>
      <w:r w:rsidRPr="00E53590">
        <w:rPr>
          <w:rtl/>
        </w:rPr>
        <w:t>פנסיונרים</w:t>
      </w:r>
      <w:r w:rsidR="00C975B7">
        <w:rPr>
          <w:rtl/>
        </w:rPr>
        <w:t xml:space="preserve"> </w:t>
      </w:r>
      <w:r w:rsidRPr="00E53590">
        <w:rPr>
          <w:rtl/>
        </w:rPr>
        <w:t>וקשישים,</w:t>
      </w:r>
      <w:r w:rsidR="00C975B7">
        <w:rPr>
          <w:rtl/>
        </w:rPr>
        <w:t xml:space="preserve"> </w:t>
      </w:r>
      <w:r w:rsidRPr="00E53590">
        <w:rPr>
          <w:rtl/>
        </w:rPr>
        <w:t>לקחת</w:t>
      </w:r>
      <w:r w:rsidR="00C975B7">
        <w:rPr>
          <w:rtl/>
        </w:rPr>
        <w:t xml:space="preserve"> </w:t>
      </w:r>
      <w:r w:rsidRPr="00E53590">
        <w:rPr>
          <w:rtl/>
        </w:rPr>
        <w:t>אותם</w:t>
      </w:r>
      <w:r w:rsidR="00C975B7">
        <w:rPr>
          <w:rtl/>
        </w:rPr>
        <w:t xml:space="preserve"> </w:t>
      </w:r>
      <w:r w:rsidRPr="00E53590">
        <w:rPr>
          <w:rtl/>
        </w:rPr>
        <w:t>בין</w:t>
      </w:r>
      <w:r w:rsidR="00C975B7">
        <w:rPr>
          <w:rtl/>
        </w:rPr>
        <w:t xml:space="preserve"> </w:t>
      </w:r>
      <w:r w:rsidRPr="00E53590">
        <w:rPr>
          <w:rtl/>
        </w:rPr>
        <w:t>היתר</w:t>
      </w:r>
      <w:r w:rsidR="00C975B7">
        <w:rPr>
          <w:rtl/>
        </w:rPr>
        <w:t xml:space="preserve"> </w:t>
      </w:r>
      <w:r w:rsidRPr="00E53590">
        <w:rPr>
          <w:rtl/>
        </w:rPr>
        <w:t>מירושלים,</w:t>
      </w:r>
      <w:r w:rsidR="00C975B7">
        <w:rPr>
          <w:rtl/>
        </w:rPr>
        <w:t xml:space="preserve"> </w:t>
      </w:r>
      <w:r w:rsidRPr="00E53590">
        <w:rPr>
          <w:rtl/>
        </w:rPr>
        <w:t>אחרי</w:t>
      </w:r>
      <w:r w:rsidR="00C975B7">
        <w:rPr>
          <w:rtl/>
        </w:rPr>
        <w:t xml:space="preserve"> </w:t>
      </w:r>
      <w:r w:rsidRPr="00E53590">
        <w:rPr>
          <w:rtl/>
        </w:rPr>
        <w:t>שחלקם</w:t>
      </w:r>
      <w:r w:rsidR="00C975B7">
        <w:rPr>
          <w:rtl/>
        </w:rPr>
        <w:t xml:space="preserve"> </w:t>
      </w:r>
      <w:r w:rsidRPr="00E53590">
        <w:rPr>
          <w:rtl/>
        </w:rPr>
        <w:t>מצאו</w:t>
      </w:r>
      <w:r w:rsidR="00C975B7">
        <w:rPr>
          <w:rtl/>
        </w:rPr>
        <w:t xml:space="preserve"> </w:t>
      </w:r>
      <w:r w:rsidRPr="00E53590">
        <w:rPr>
          <w:rtl/>
        </w:rPr>
        <w:t>כאן</w:t>
      </w:r>
      <w:r w:rsidR="00C975B7">
        <w:rPr>
          <w:rtl/>
        </w:rPr>
        <w:t xml:space="preserve"> </w:t>
      </w:r>
      <w:r w:rsidRPr="00E53590">
        <w:rPr>
          <w:rtl/>
        </w:rPr>
        <w:t>מקומות</w:t>
      </w:r>
      <w:r w:rsidR="00C975B7">
        <w:rPr>
          <w:rtl/>
        </w:rPr>
        <w:t xml:space="preserve"> </w:t>
      </w:r>
      <w:r w:rsidRPr="00E53590">
        <w:rPr>
          <w:rtl/>
        </w:rPr>
        <w:t>עבודה,</w:t>
      </w:r>
      <w:r w:rsidR="00C975B7">
        <w:rPr>
          <w:rtl/>
        </w:rPr>
        <w:t xml:space="preserve"> </w:t>
      </w:r>
      <w:r w:rsidRPr="00E53590">
        <w:rPr>
          <w:rtl/>
        </w:rPr>
        <w:t>ולהעביר</w:t>
      </w:r>
      <w:r w:rsidR="00C975B7">
        <w:rPr>
          <w:rtl/>
        </w:rPr>
        <w:t xml:space="preserve"> </w:t>
      </w:r>
      <w:r w:rsidRPr="00E53590">
        <w:rPr>
          <w:rtl/>
        </w:rPr>
        <w:t>אותם</w:t>
      </w:r>
      <w:r w:rsidR="00C975B7">
        <w:rPr>
          <w:rtl/>
        </w:rPr>
        <w:t xml:space="preserve"> </w:t>
      </w:r>
      <w:r w:rsidRPr="00E53590">
        <w:rPr>
          <w:rtl/>
        </w:rPr>
        <w:t>לנתיבות,</w:t>
      </w:r>
      <w:r w:rsidR="00C975B7">
        <w:rPr>
          <w:rtl/>
        </w:rPr>
        <w:t xml:space="preserve"> </w:t>
      </w:r>
      <w:r w:rsidRPr="00E53590">
        <w:rPr>
          <w:rtl/>
        </w:rPr>
        <w:t>לקריית</w:t>
      </w:r>
      <w:r w:rsidR="00C975B7">
        <w:rPr>
          <w:rtl/>
        </w:rPr>
        <w:t>-</w:t>
      </w:r>
      <w:r w:rsidRPr="00E53590">
        <w:rPr>
          <w:rtl/>
        </w:rPr>
        <w:t>מלאכי,</w:t>
      </w:r>
      <w:r w:rsidR="00C975B7">
        <w:rPr>
          <w:rtl/>
        </w:rPr>
        <w:t xml:space="preserve"> </w:t>
      </w:r>
      <w:r w:rsidRPr="00E53590">
        <w:rPr>
          <w:rtl/>
        </w:rPr>
        <w:t>לשדרות,</w:t>
      </w:r>
      <w:r w:rsidR="00C975B7">
        <w:rPr>
          <w:rtl/>
        </w:rPr>
        <w:t xml:space="preserve"> </w:t>
      </w:r>
      <w:r w:rsidRPr="00E53590">
        <w:rPr>
          <w:rtl/>
        </w:rPr>
        <w:t>לירוחם,</w:t>
      </w:r>
      <w:r w:rsidR="00C975B7">
        <w:rPr>
          <w:rtl/>
        </w:rPr>
        <w:t xml:space="preserve"> </w:t>
      </w:r>
      <w:r w:rsidRPr="00E53590">
        <w:rPr>
          <w:rtl/>
        </w:rPr>
        <w:t>לדימונה,</w:t>
      </w:r>
      <w:r w:rsidR="00C975B7">
        <w:rPr>
          <w:rtl/>
        </w:rPr>
        <w:t xml:space="preserve"> </w:t>
      </w:r>
      <w:r w:rsidRPr="00E53590">
        <w:rPr>
          <w:rtl/>
        </w:rPr>
        <w:t>אפילו לבאר</w:t>
      </w:r>
      <w:r w:rsidR="00C975B7">
        <w:rPr>
          <w:rtl/>
        </w:rPr>
        <w:t>-</w:t>
      </w:r>
      <w:r w:rsidRPr="00E53590">
        <w:rPr>
          <w:rtl/>
        </w:rPr>
        <w:t>שבע, ששם, לצערי ואולי גם</w:t>
      </w:r>
      <w:r w:rsidR="00C975B7">
        <w:rPr>
          <w:rtl/>
        </w:rPr>
        <w:t xml:space="preserve"> </w:t>
      </w:r>
      <w:r w:rsidRPr="00E53590">
        <w:rPr>
          <w:rtl/>
        </w:rPr>
        <w:t>לצערך,</w:t>
      </w:r>
      <w:r w:rsidR="00C975B7">
        <w:rPr>
          <w:rtl/>
        </w:rPr>
        <w:t xml:space="preserve"> </w:t>
      </w:r>
      <w:r w:rsidRPr="00E53590">
        <w:rPr>
          <w:rtl/>
        </w:rPr>
        <w:t>אין להם כל עתיד, כי מאינטגרציה של שתי אוכלוסיות חלשות שום טובה לא תצמח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לאלה</w:t>
      </w:r>
      <w:r w:rsidR="00C975B7">
        <w:rPr>
          <w:rtl/>
        </w:rPr>
        <w:t xml:space="preserve"> </w:t>
      </w:r>
      <w:r w:rsidRPr="00E53590">
        <w:rPr>
          <w:rtl/>
        </w:rPr>
        <w:t>הוותיקים</w:t>
      </w:r>
      <w:r w:rsidR="00C975B7">
        <w:rPr>
          <w:rtl/>
        </w:rPr>
        <w:t xml:space="preserve"> </w:t>
      </w:r>
      <w:r w:rsidRPr="00E53590">
        <w:rPr>
          <w:rtl/>
        </w:rPr>
        <w:t>שמתגוררים שם ולא לאלה העולים קשי היום והנזקקים שלא מסוגלים</w:t>
      </w:r>
      <w:r w:rsidR="00C975B7">
        <w:rPr>
          <w:rtl/>
        </w:rPr>
        <w:t xml:space="preserve"> </w:t>
      </w:r>
      <w:r w:rsidRPr="00E53590">
        <w:rPr>
          <w:rtl/>
        </w:rPr>
        <w:t>למצוא שם כל עתיד.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 xml:space="preserve">ראש, מפאת קוצר הזמן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צוקר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קוצר הזמן?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שלי.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לצערי,</w:t>
      </w:r>
      <w:r w:rsidR="00C975B7">
        <w:rPr>
          <w:rtl/>
        </w:rPr>
        <w:t xml:space="preserve"> </w:t>
      </w: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לי</w:t>
      </w:r>
      <w:r w:rsidR="00C975B7">
        <w:rPr>
          <w:rtl/>
        </w:rPr>
        <w:t xml:space="preserve"> </w:t>
      </w:r>
      <w:r w:rsidRPr="00E53590">
        <w:rPr>
          <w:rtl/>
        </w:rPr>
        <w:t>אפשרות להציע כל מיני הצעות שאני רוצה להציע לממשלה, הצעות</w:t>
      </w:r>
      <w:r w:rsidR="00C975B7">
        <w:rPr>
          <w:rtl/>
        </w:rPr>
        <w:t xml:space="preserve"> </w:t>
      </w:r>
      <w:r w:rsidRPr="00E53590">
        <w:rPr>
          <w:rtl/>
        </w:rPr>
        <w:t>שהיא</w:t>
      </w:r>
      <w:r w:rsidR="00C975B7">
        <w:rPr>
          <w:rtl/>
        </w:rPr>
        <w:t xml:space="preserve"> </w:t>
      </w:r>
      <w:r w:rsidRPr="00E53590">
        <w:rPr>
          <w:rtl/>
        </w:rPr>
        <w:t>חייבת מייד לגשת לביצוען. לכן אבקש מכבוד השר להציע להעביר נושא חשוב וכאוב</w:t>
      </w:r>
      <w:r w:rsidR="00C975B7">
        <w:rPr>
          <w:rtl/>
        </w:rPr>
        <w:t xml:space="preserve"> </w:t>
      </w:r>
      <w:r w:rsidRPr="00E53590">
        <w:rPr>
          <w:rtl/>
        </w:rPr>
        <w:t>זה לכלל העולים במדינת ישראל לוועדה שהוא יבחר בה, כדי שנמשיך בדיון בוועדה ונקדם</w:t>
      </w:r>
      <w:r w:rsidR="00C975B7">
        <w:rPr>
          <w:rtl/>
        </w:rPr>
        <w:t xml:space="preserve"> </w:t>
      </w:r>
      <w:r w:rsidRPr="00E53590">
        <w:rPr>
          <w:rtl/>
        </w:rPr>
        <w:t>את הנושא.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אתה לא יכול להציע להעביר לוועדה.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לבקש מסגן השר אני יכול.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סלח לי, עם כל הכבוד.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בסדר.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תרשה לי רגע. מבחינת התקנון אתה יכול להציע לקיים דיון במליאה.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מבקש מסגן השר.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אתה לא יכול. אתה יכול לבקש שהכנסת תדון בסוגיה.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בסדר.</w:t>
      </w:r>
      <w:r w:rsidR="00C975B7">
        <w:rPr>
          <w:rtl/>
        </w:rPr>
        <w:t xml:space="preserve"> </w:t>
      </w:r>
      <w:r w:rsidRPr="00E53590">
        <w:rPr>
          <w:rtl/>
        </w:rPr>
        <w:t>אדוני סגן השר, אני מבקש להציע, שהממשלה חייבת להמשיך בתנופת הבנייה,</w:t>
      </w:r>
      <w:r w:rsidR="00C975B7">
        <w:rPr>
          <w:rtl/>
        </w:rPr>
        <w:t xml:space="preserve"> </w:t>
      </w:r>
      <w:r w:rsidRPr="00E53590">
        <w:rPr>
          <w:rtl/>
        </w:rPr>
        <w:t>חייבת לתת התחייבויות רכישה ותמריצים לקבלנים שירצו לבנות דירות רבות. אתם חייבים</w:t>
      </w:r>
      <w:r w:rsidR="00C975B7">
        <w:rPr>
          <w:rtl/>
        </w:rPr>
        <w:t xml:space="preserve"> </w:t>
      </w:r>
      <w:r w:rsidRPr="00E53590">
        <w:rPr>
          <w:rtl/>
        </w:rPr>
        <w:t>לעדכן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המשכנתאות,</w:t>
      </w:r>
      <w:r w:rsidR="00C975B7">
        <w:rPr>
          <w:rtl/>
        </w:rPr>
        <w:t xml:space="preserve"> </w:t>
      </w:r>
      <w:r w:rsidRPr="00E53590">
        <w:rPr>
          <w:rtl/>
        </w:rPr>
        <w:t>כי בלעדי העדכון השחיקה שלהן רבה מאוד, והעולים לא יצליחו</w:t>
      </w:r>
      <w:r w:rsidR="00C975B7">
        <w:rPr>
          <w:rtl/>
        </w:rPr>
        <w:t xml:space="preserve"> </w:t>
      </w:r>
      <w:r w:rsidRPr="00E53590">
        <w:rPr>
          <w:rtl/>
        </w:rPr>
        <w:t>לרכוש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הדירות.</w:t>
      </w:r>
      <w:r w:rsidR="00C975B7">
        <w:rPr>
          <w:rtl/>
        </w:rPr>
        <w:t xml:space="preserve"> </w:t>
      </w:r>
      <w:r w:rsidRPr="00E53590">
        <w:rPr>
          <w:rtl/>
        </w:rPr>
        <w:t>אתם חייבים להגדיל את הסיוע בשכר דירה, כי הסיוע שניתן היום</w:t>
      </w:r>
      <w:r w:rsidR="00C975B7">
        <w:rPr>
          <w:rtl/>
        </w:rPr>
        <w:t xml:space="preserve"> </w:t>
      </w:r>
      <w:r w:rsidRPr="00E53590">
        <w:rPr>
          <w:rtl/>
        </w:rPr>
        <w:t>אינו מספיק והרבה כורעים תחת הנטל הזה.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צוקר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אתה נודניק, די.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היות שחבר הכנסת צוקר חושב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צוקר (מרצ):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אתה לא אומר אותו דבר כשחברי כנסת אחרים עומדים כאן ומאריכים בדיבור.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הצעות</w:t>
      </w:r>
      <w:r w:rsidR="00C975B7">
        <w:rPr>
          <w:rtl/>
        </w:rPr>
        <w:t xml:space="preserve"> </w:t>
      </w:r>
      <w:r w:rsidRPr="00E53590">
        <w:rPr>
          <w:rtl/>
        </w:rPr>
        <w:t>אחרות,</w:t>
      </w:r>
      <w:r w:rsidR="00C975B7">
        <w:rPr>
          <w:rtl/>
        </w:rPr>
        <w:t xml:space="preserve"> </w:t>
      </w: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וחברי</w:t>
      </w:r>
      <w:r w:rsidR="00C975B7">
        <w:rPr>
          <w:rtl/>
        </w:rPr>
        <w:t xml:space="preserve"> </w:t>
      </w:r>
      <w:r w:rsidRPr="00E53590">
        <w:rPr>
          <w:rtl/>
        </w:rPr>
        <w:t>סגן השר בן</w:t>
      </w:r>
      <w:r w:rsidR="00C975B7">
        <w:rPr>
          <w:rtl/>
        </w:rPr>
        <w:t>-</w:t>
      </w:r>
      <w:r w:rsidRPr="00E53590">
        <w:rPr>
          <w:rtl/>
        </w:rPr>
        <w:t>מנחם, ברשותך, אני אעלה בזמן הדיון</w:t>
      </w:r>
      <w:r w:rsidR="00C975B7">
        <w:rPr>
          <w:rtl/>
        </w:rPr>
        <w:t xml:space="preserve"> </w:t>
      </w:r>
      <w:r w:rsidRPr="00E53590">
        <w:rPr>
          <w:rtl/>
        </w:rPr>
        <w:t>בוועדה, אם תיאות לבקש להעביר את הנושא לשם.</w:t>
      </w:r>
      <w:r w:rsidR="00C975B7">
        <w:rPr>
          <w:rtl/>
        </w:rPr>
        <w:t xml:space="preserve"> </w:t>
      </w:r>
      <w:r w:rsidRPr="00E53590">
        <w:rPr>
          <w:rtl/>
        </w:rPr>
        <w:t>תודה רבה, אדוני היושב</w:t>
      </w:r>
      <w:r w:rsidR="00C975B7">
        <w:rPr>
          <w:rtl/>
        </w:rPr>
        <w:t>-</w:t>
      </w:r>
      <w:r w:rsidRPr="00E53590">
        <w:rPr>
          <w:rtl/>
        </w:rPr>
        <w:t>ראש.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רבה.</w:t>
      </w:r>
      <w:r w:rsidR="00C975B7">
        <w:rPr>
          <w:rtl/>
        </w:rPr>
        <w:t xml:space="preserve"> </w:t>
      </w:r>
      <w:r w:rsidRPr="00E53590">
        <w:rPr>
          <w:rtl/>
        </w:rPr>
        <w:t>סגן השר אלי בן</w:t>
      </w:r>
      <w:r w:rsidR="00C975B7">
        <w:rPr>
          <w:rtl/>
        </w:rPr>
        <w:t>-</w:t>
      </w:r>
      <w:r w:rsidRPr="00E53590">
        <w:rPr>
          <w:rtl/>
        </w:rPr>
        <w:t>מנחם,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 חברי הכנסת, חבר הכנסת אפרים גור, כאשר שמעתי אותך, חשבתי</w:t>
      </w:r>
      <w:r w:rsidR="00C975B7">
        <w:rPr>
          <w:rtl/>
        </w:rPr>
        <w:t xml:space="preserve"> </w:t>
      </w:r>
      <w:r w:rsidRPr="00E53590">
        <w:rPr>
          <w:rtl/>
        </w:rPr>
        <w:t>שאולי</w:t>
      </w:r>
      <w:r w:rsidR="00C975B7">
        <w:rPr>
          <w:rtl/>
        </w:rPr>
        <w:t xml:space="preserve"> </w:t>
      </w:r>
      <w:r w:rsidRPr="00E53590">
        <w:rPr>
          <w:rtl/>
        </w:rPr>
        <w:t>זה כפיל של חבר הכנסת אפרים גור מהקדנציה הקודמת, כי משהו נראה לי פה מאוד</w:t>
      </w:r>
      <w:r w:rsidR="00C975B7">
        <w:rPr>
          <w:rtl/>
        </w:rPr>
        <w:t xml:space="preserve"> </w:t>
      </w:r>
      <w:r w:rsidRPr="00E53590">
        <w:rPr>
          <w:rtl/>
        </w:rPr>
        <w:t>משונה.</w:t>
      </w:r>
      <w:r w:rsidR="00C975B7">
        <w:rPr>
          <w:rtl/>
        </w:rPr>
        <w:t xml:space="preserve"> </w:t>
      </w:r>
      <w:r w:rsidRPr="00E53590">
        <w:rPr>
          <w:rtl/>
        </w:rPr>
        <w:t>אתה</w:t>
      </w:r>
      <w:r w:rsidR="00C975B7">
        <w:rPr>
          <w:rtl/>
        </w:rPr>
        <w:t xml:space="preserve"> </w:t>
      </w:r>
      <w:r w:rsidRPr="00E53590">
        <w:rPr>
          <w:rtl/>
        </w:rPr>
        <w:t>היית</w:t>
      </w:r>
      <w:r w:rsidR="00C975B7">
        <w:rPr>
          <w:rtl/>
        </w:rPr>
        <w:t xml:space="preserve"> </w:t>
      </w: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בכנסת</w:t>
      </w:r>
      <w:r w:rsidR="00C975B7">
        <w:rPr>
          <w:rtl/>
        </w:rPr>
        <w:t xml:space="preserve"> </w:t>
      </w:r>
      <w:r w:rsidRPr="00E53590">
        <w:rPr>
          <w:rtl/>
        </w:rPr>
        <w:t>הקודמת,</w:t>
      </w:r>
      <w:r w:rsidR="00C975B7">
        <w:rPr>
          <w:rtl/>
        </w:rPr>
        <w:t xml:space="preserve"> </w:t>
      </w:r>
      <w:r w:rsidRPr="00E53590">
        <w:rPr>
          <w:rtl/>
        </w:rPr>
        <w:t>היית שותף לממשלה שהובילה, שבנתה על</w:t>
      </w:r>
      <w:r w:rsidR="00C975B7">
        <w:rPr>
          <w:rtl/>
        </w:rPr>
        <w:t>-</w:t>
      </w:r>
      <w:r w:rsidRPr="00E53590">
        <w:rPr>
          <w:rtl/>
        </w:rPr>
        <w:t>פי</w:t>
      </w:r>
      <w:r w:rsidR="00C975B7">
        <w:rPr>
          <w:rtl/>
        </w:rPr>
        <w:t xml:space="preserve"> </w:t>
      </w:r>
      <w:r w:rsidRPr="00E53590">
        <w:rPr>
          <w:rtl/>
        </w:rPr>
        <w:t>הנתונים</w:t>
      </w:r>
      <w:r w:rsidR="00C975B7">
        <w:rPr>
          <w:rtl/>
        </w:rPr>
        <w:t xml:space="preserve"> </w:t>
      </w:r>
      <w:r w:rsidRPr="00E53590">
        <w:rPr>
          <w:rtl/>
        </w:rPr>
        <w:t>שאתה</w:t>
      </w:r>
      <w:r w:rsidR="00C975B7">
        <w:rPr>
          <w:rtl/>
        </w:rPr>
        <w:t xml:space="preserve"> </w:t>
      </w:r>
      <w:r w:rsidRPr="00E53590">
        <w:rPr>
          <w:rtl/>
        </w:rPr>
        <w:t>כבר</w:t>
      </w:r>
      <w:r w:rsidR="00C975B7">
        <w:rPr>
          <w:rtl/>
        </w:rPr>
        <w:t xml:space="preserve"> </w:t>
      </w:r>
      <w:r w:rsidRPr="00E53590">
        <w:rPr>
          <w:rtl/>
        </w:rPr>
        <w:t>מוסר</w:t>
      </w:r>
      <w:r w:rsidR="00C975B7">
        <w:rPr>
          <w:rtl/>
        </w:rPr>
        <w:t xml:space="preserve"> </w:t>
      </w:r>
      <w:r w:rsidRPr="00E53590">
        <w:rPr>
          <w:rtl/>
        </w:rPr>
        <w:t>אותם</w:t>
      </w:r>
      <w:r w:rsidR="00C975B7">
        <w:rPr>
          <w:rtl/>
        </w:rPr>
        <w:t xml:space="preserve"> </w:t>
      </w:r>
      <w:r w:rsidRPr="00E53590">
        <w:rPr>
          <w:rtl/>
        </w:rPr>
        <w:t>פעמים מספר מעל במת הכנסת; ויש לך קלטת קבועה על</w:t>
      </w:r>
      <w:r w:rsidR="00C975B7">
        <w:rPr>
          <w:rtl/>
        </w:rPr>
        <w:t xml:space="preserve"> </w:t>
      </w:r>
      <w:r w:rsidRPr="00E53590">
        <w:rPr>
          <w:rtl/>
        </w:rPr>
        <w:t>אחוזי</w:t>
      </w:r>
      <w:r w:rsidR="00C975B7">
        <w:rPr>
          <w:rtl/>
        </w:rPr>
        <w:t xml:space="preserve"> </w:t>
      </w:r>
      <w:r w:rsidRPr="00E53590">
        <w:rPr>
          <w:rtl/>
        </w:rPr>
        <w:t>בנייה</w:t>
      </w:r>
      <w:r w:rsidR="00C975B7">
        <w:rPr>
          <w:rtl/>
        </w:rPr>
        <w:t xml:space="preserve"> </w:t>
      </w:r>
      <w:r w:rsidRPr="00E53590">
        <w:rPr>
          <w:rtl/>
        </w:rPr>
        <w:t>ציבורית,</w:t>
      </w:r>
      <w:r w:rsidR="00C975B7">
        <w:rPr>
          <w:rtl/>
        </w:rPr>
        <w:t xml:space="preserve"> </w:t>
      </w:r>
      <w:r w:rsidRPr="00E53590">
        <w:rPr>
          <w:rtl/>
        </w:rPr>
        <w:t>אחוזי</w:t>
      </w:r>
      <w:r w:rsidR="00C975B7">
        <w:rPr>
          <w:rtl/>
        </w:rPr>
        <w:t xml:space="preserve"> </w:t>
      </w:r>
      <w:r w:rsidRPr="00E53590">
        <w:rPr>
          <w:rtl/>
        </w:rPr>
        <w:t>בנייה פרטית. על</w:t>
      </w:r>
      <w:r w:rsidR="00C975B7">
        <w:rPr>
          <w:rtl/>
        </w:rPr>
        <w:t>-</w:t>
      </w:r>
      <w:r w:rsidRPr="00E53590">
        <w:rPr>
          <w:rtl/>
        </w:rPr>
        <w:t>פי הנתונים שאתה מסרת כאן ועל</w:t>
      </w:r>
      <w:r w:rsidR="00C975B7">
        <w:rPr>
          <w:rtl/>
        </w:rPr>
        <w:t>-</w:t>
      </w:r>
      <w:r w:rsidRPr="00E53590">
        <w:rPr>
          <w:rtl/>
        </w:rPr>
        <w:t>פי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מספר הדירות שאריק שרון </w:t>
      </w:r>
      <w:r w:rsidR="00C975B7">
        <w:rPr>
          <w:rtl/>
        </w:rPr>
        <w:t>–</w:t>
      </w:r>
      <w:r w:rsidRPr="00E53590">
        <w:rPr>
          <w:rtl/>
        </w:rPr>
        <w:t xml:space="preserve"> ואתה הזכרת את שמו </w:t>
      </w:r>
      <w:r w:rsidR="00C975B7">
        <w:rPr>
          <w:rtl/>
        </w:rPr>
        <w:t>–</w:t>
      </w:r>
      <w:r w:rsidRPr="00E53590">
        <w:rPr>
          <w:rtl/>
        </w:rPr>
        <w:t xml:space="preserve"> בנה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הנתונים של משרד הבינוי והשיכון, לא שלי.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תיכף</w:t>
      </w:r>
      <w:r w:rsidR="00C975B7">
        <w:rPr>
          <w:rtl/>
        </w:rPr>
        <w:t xml:space="preserve"> </w:t>
      </w:r>
      <w:r w:rsidRPr="00E53590">
        <w:rPr>
          <w:rtl/>
        </w:rPr>
        <w:t>אגיד</w:t>
      </w:r>
      <w:r w:rsidR="00C975B7">
        <w:rPr>
          <w:rtl/>
        </w:rPr>
        <w:t xml:space="preserve"> </w:t>
      </w:r>
      <w:r w:rsidRPr="00E53590">
        <w:rPr>
          <w:rtl/>
        </w:rPr>
        <w:t>לך</w:t>
      </w:r>
      <w:r w:rsidR="00C975B7">
        <w:rPr>
          <w:rtl/>
        </w:rPr>
        <w:t xml:space="preserve"> </w:t>
      </w: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עשיתם לא בסדר. בניתם הרבה מאוד בנייה ציבורית. כל</w:t>
      </w:r>
      <w:r w:rsidR="00C975B7">
        <w:rPr>
          <w:rtl/>
        </w:rPr>
        <w:t xml:space="preserve"> </w:t>
      </w:r>
      <w:r w:rsidRPr="00E53590">
        <w:rPr>
          <w:rtl/>
        </w:rPr>
        <w:t>הכבוד</w:t>
      </w:r>
      <w:r w:rsidR="00C975B7">
        <w:rPr>
          <w:rtl/>
        </w:rPr>
        <w:t xml:space="preserve"> </w:t>
      </w:r>
      <w:r w:rsidRPr="00E53590">
        <w:rPr>
          <w:rtl/>
        </w:rPr>
        <w:t>וההערכה.</w:t>
      </w:r>
      <w:r w:rsidR="00C975B7">
        <w:rPr>
          <w:rtl/>
        </w:rPr>
        <w:t xml:space="preserve"> </w:t>
      </w:r>
      <w:r w:rsidRPr="00E53590">
        <w:rPr>
          <w:rtl/>
        </w:rPr>
        <w:t>אתה</w:t>
      </w:r>
      <w:r w:rsidR="00C975B7">
        <w:rPr>
          <w:rtl/>
        </w:rPr>
        <w:t xml:space="preserve"> </w:t>
      </w:r>
      <w:r w:rsidRPr="00E53590">
        <w:rPr>
          <w:rtl/>
        </w:rPr>
        <w:t>דיברת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שנת</w:t>
      </w:r>
      <w:r w:rsidR="00C975B7">
        <w:rPr>
          <w:rtl/>
        </w:rPr>
        <w:t xml:space="preserve"> </w:t>
      </w:r>
      <w:r w:rsidRPr="00E53590">
        <w:rPr>
          <w:rtl/>
        </w:rPr>
        <w:t>1991, שבה מחירי הדירות ירדו. אם כך הדבר,</w:t>
      </w:r>
      <w:r w:rsidR="00C975B7">
        <w:rPr>
          <w:rtl/>
        </w:rPr>
        <w:t xml:space="preserve"> </w:t>
      </w:r>
      <w:r w:rsidRPr="00E53590">
        <w:rPr>
          <w:rtl/>
        </w:rPr>
        <w:t>אדוני,</w:t>
      </w:r>
      <w:r w:rsidR="00C975B7">
        <w:rPr>
          <w:rtl/>
        </w:rPr>
        <w:t xml:space="preserve"> </w:t>
      </w: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אפרים גור, מדוע קמו תנועות מחאה שלא היו כמותן במדינת ישראל</w:t>
      </w:r>
      <w:r w:rsidR="00C975B7">
        <w:rPr>
          <w:rtl/>
        </w:rPr>
        <w:t xml:space="preserve"> </w:t>
      </w:r>
      <w:r w:rsidRPr="00E53590">
        <w:rPr>
          <w:rtl/>
        </w:rPr>
        <w:t>באותן</w:t>
      </w:r>
      <w:r w:rsidR="00C975B7">
        <w:rPr>
          <w:rtl/>
        </w:rPr>
        <w:t xml:space="preserve"> </w:t>
      </w:r>
      <w:r w:rsidRPr="00E53590">
        <w:rPr>
          <w:rtl/>
        </w:rPr>
        <w:t>תקופות</w:t>
      </w:r>
      <w:r w:rsidR="00C975B7">
        <w:rPr>
          <w:rtl/>
        </w:rPr>
        <w:t xml:space="preserve"> </w:t>
      </w:r>
      <w:r w:rsidRPr="00E53590">
        <w:rPr>
          <w:rtl/>
        </w:rPr>
        <w:t>שמחירי</w:t>
      </w:r>
      <w:r w:rsidR="00C975B7">
        <w:rPr>
          <w:rtl/>
        </w:rPr>
        <w:t xml:space="preserve"> </w:t>
      </w:r>
      <w:r w:rsidRPr="00E53590">
        <w:rPr>
          <w:rtl/>
        </w:rPr>
        <w:t>הדירות</w:t>
      </w:r>
      <w:r w:rsidR="00C975B7">
        <w:rPr>
          <w:rtl/>
        </w:rPr>
        <w:t xml:space="preserve"> </w:t>
      </w:r>
      <w:r w:rsidRPr="00E53590">
        <w:rPr>
          <w:rtl/>
        </w:rPr>
        <w:t>ירדו?</w:t>
      </w:r>
      <w:r w:rsidR="00C975B7">
        <w:rPr>
          <w:rtl/>
        </w:rPr>
        <w:t xml:space="preserve"> </w:t>
      </w:r>
      <w:r w:rsidRPr="00E53590">
        <w:rPr>
          <w:rtl/>
        </w:rPr>
        <w:t>איפה הן קמו? הן קמו בשכונות מצוקה במדינת</w:t>
      </w:r>
      <w:r w:rsidR="00C975B7">
        <w:rPr>
          <w:rtl/>
        </w:rPr>
        <w:t xml:space="preserve"> </w:t>
      </w:r>
      <w:r w:rsidRPr="00E53590">
        <w:rPr>
          <w:rtl/>
        </w:rPr>
        <w:t>ישראל,</w:t>
      </w:r>
      <w:r w:rsidR="00C975B7">
        <w:rPr>
          <w:rtl/>
        </w:rPr>
        <w:t xml:space="preserve"> </w:t>
      </w:r>
      <w:r w:rsidRPr="00E53590">
        <w:rPr>
          <w:rtl/>
        </w:rPr>
        <w:t>בשנת</w:t>
      </w:r>
      <w:r w:rsidR="00C975B7">
        <w:rPr>
          <w:rtl/>
        </w:rPr>
        <w:t xml:space="preserve"> </w:t>
      </w:r>
      <w:r w:rsidRPr="00E53590">
        <w:rPr>
          <w:rtl/>
        </w:rPr>
        <w:t>1990,</w:t>
      </w:r>
      <w:r w:rsidR="00C975B7">
        <w:rPr>
          <w:rtl/>
        </w:rPr>
        <w:t xml:space="preserve"> </w:t>
      </w:r>
      <w:r w:rsidRPr="00E53590">
        <w:rPr>
          <w:rtl/>
        </w:rPr>
        <w:t>בשנת</w:t>
      </w:r>
      <w:r w:rsidR="00C975B7">
        <w:rPr>
          <w:rtl/>
        </w:rPr>
        <w:t xml:space="preserve"> </w:t>
      </w:r>
      <w:r w:rsidRPr="00E53590">
        <w:rPr>
          <w:rtl/>
        </w:rPr>
        <w:t>1991,</w:t>
      </w:r>
      <w:r w:rsidR="00C975B7">
        <w:rPr>
          <w:rtl/>
        </w:rPr>
        <w:t xml:space="preserve"> </w:t>
      </w:r>
      <w:r w:rsidRPr="00E53590">
        <w:rPr>
          <w:rtl/>
        </w:rPr>
        <w:t>עשרות</w:t>
      </w:r>
      <w:r w:rsidR="00C975B7">
        <w:rPr>
          <w:rtl/>
        </w:rPr>
        <w:t xml:space="preserve"> </w:t>
      </w:r>
      <w:r w:rsidRPr="00E53590">
        <w:rPr>
          <w:rtl/>
        </w:rPr>
        <w:t>ואלפי</w:t>
      </w:r>
      <w:r w:rsidR="00C975B7">
        <w:rPr>
          <w:rtl/>
        </w:rPr>
        <w:t xml:space="preserve"> </w:t>
      </w:r>
      <w:r w:rsidRPr="00E53590">
        <w:rPr>
          <w:rtl/>
        </w:rPr>
        <w:t>משפחות ירדו ל"בודקה", לפחונים,</w:t>
      </w:r>
      <w:r w:rsidR="00C975B7">
        <w:rPr>
          <w:rtl/>
        </w:rPr>
        <w:t xml:space="preserve"> </w:t>
      </w:r>
      <w:r w:rsidRPr="00E53590">
        <w:rPr>
          <w:rtl/>
        </w:rPr>
        <w:t>למאהלים, בתקופה שאתה הופך אותה לתקופה הכי יפה.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 אמרתי.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אל תפריע לי, חבר הכנסת אפרים גור. הקשבתי לכל מלה שלך. תתרגל גם להקשיב.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מקשיב. רק אל תשכח מי פתר להם את הבעיה. אריק שרון פתר להם את הבעיה.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מציע,</w:t>
      </w:r>
      <w:r w:rsidR="00C975B7">
        <w:rPr>
          <w:rtl/>
        </w:rPr>
        <w:t xml:space="preserve"> </w:t>
      </w:r>
      <w:r w:rsidRPr="00E53590">
        <w:rPr>
          <w:rtl/>
        </w:rPr>
        <w:t>אולי תבנה לך ממשלת צללים עם השר שרון, ומייד אגיע ואגיד מה השר</w:t>
      </w:r>
      <w:r w:rsidR="00C975B7">
        <w:rPr>
          <w:rtl/>
        </w:rPr>
        <w:t xml:space="preserve"> </w:t>
      </w:r>
      <w:r w:rsidRPr="00E53590">
        <w:rPr>
          <w:rtl/>
        </w:rPr>
        <w:t>שרון עשה, למה אנחנו בבעיה.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נעמי בלומנטל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כי אתם לא מוכשרים.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אתם לא מוכשרים.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נעמי בלומנטל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אתם לא מוכשרים.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תעשי</w:t>
      </w:r>
      <w:r w:rsidR="00C975B7">
        <w:rPr>
          <w:rtl/>
        </w:rPr>
        <w:t xml:space="preserve"> </w:t>
      </w:r>
      <w:r w:rsidRPr="00E53590">
        <w:rPr>
          <w:rtl/>
        </w:rPr>
        <w:t>לי</w:t>
      </w:r>
      <w:r w:rsidR="00C975B7">
        <w:rPr>
          <w:rtl/>
        </w:rPr>
        <w:t xml:space="preserve"> </w:t>
      </w:r>
      <w:r w:rsidRPr="00E53590">
        <w:rPr>
          <w:rtl/>
        </w:rPr>
        <w:t>טובה,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מבקש</w:t>
      </w:r>
      <w:r w:rsidR="00C975B7">
        <w:rPr>
          <w:rtl/>
        </w:rPr>
        <w:t xml:space="preserve"> </w:t>
      </w:r>
      <w:r w:rsidRPr="00E53590">
        <w:rPr>
          <w:rtl/>
        </w:rPr>
        <w:t>לא להפריע, תפסיקי עם הדמגוגיה שלך. תתרגלו גם</w:t>
      </w:r>
      <w:r w:rsidR="00C975B7">
        <w:rPr>
          <w:rtl/>
        </w:rPr>
        <w:t xml:space="preserve"> </w:t>
      </w:r>
      <w:r w:rsidRPr="00E53590">
        <w:rPr>
          <w:rtl/>
        </w:rPr>
        <w:t>לשמוע</w:t>
      </w:r>
      <w:r w:rsidR="00C975B7">
        <w:rPr>
          <w:rtl/>
        </w:rPr>
        <w:t xml:space="preserve"> </w:t>
      </w:r>
      <w:r w:rsidRPr="00E53590">
        <w:rPr>
          <w:rtl/>
        </w:rPr>
        <w:t>מלים</w:t>
      </w:r>
      <w:r w:rsidR="00C975B7">
        <w:rPr>
          <w:rtl/>
        </w:rPr>
        <w:t xml:space="preserve"> </w:t>
      </w:r>
      <w:r w:rsidRPr="00E53590">
        <w:rPr>
          <w:rtl/>
        </w:rPr>
        <w:t>קשות.</w:t>
      </w:r>
      <w:r w:rsidR="00C975B7">
        <w:rPr>
          <w:rtl/>
        </w:rPr>
        <w:t xml:space="preserve"> </w:t>
      </w:r>
      <w:r w:rsidRPr="00E53590">
        <w:rPr>
          <w:rtl/>
        </w:rPr>
        <w:t>עכשיו</w:t>
      </w:r>
      <w:r w:rsidR="00C975B7">
        <w:rPr>
          <w:rtl/>
        </w:rPr>
        <w:t xml:space="preserve"> </w:t>
      </w:r>
      <w:r w:rsidRPr="00E53590">
        <w:rPr>
          <w:rtl/>
        </w:rPr>
        <w:t>אני אתייחס</w:t>
      </w:r>
      <w:r w:rsidR="00C975B7">
        <w:rPr>
          <w:rtl/>
        </w:rPr>
        <w:t xml:space="preserve"> </w:t>
      </w:r>
      <w:r w:rsidRPr="00E53590">
        <w:rPr>
          <w:rtl/>
        </w:rPr>
        <w:t>לתקופה</w:t>
      </w:r>
      <w:r w:rsidR="00C975B7">
        <w:rPr>
          <w:rtl/>
        </w:rPr>
        <w:t xml:space="preserve"> </w:t>
      </w:r>
      <w:r w:rsidRPr="00E53590">
        <w:rPr>
          <w:rtl/>
        </w:rPr>
        <w:t>שהוא</w:t>
      </w:r>
      <w:r w:rsidR="00C975B7">
        <w:rPr>
          <w:rtl/>
        </w:rPr>
        <w:t xml:space="preserve"> </w:t>
      </w:r>
      <w:r w:rsidRPr="00E53590">
        <w:rPr>
          <w:rtl/>
        </w:rPr>
        <w:t>דיבר עליה.</w:t>
      </w:r>
      <w:r w:rsidR="00C975B7">
        <w:rPr>
          <w:rtl/>
        </w:rPr>
        <w:t xml:space="preserve"> </w:t>
      </w:r>
      <w:r w:rsidRPr="00E53590">
        <w:rPr>
          <w:rtl/>
        </w:rPr>
        <w:t>מסרת נתונים</w:t>
      </w:r>
      <w:r w:rsidR="00C975B7">
        <w:rPr>
          <w:rtl/>
        </w:rPr>
        <w:t xml:space="preserve"> </w:t>
      </w:r>
      <w:r w:rsidRPr="00E53590">
        <w:rPr>
          <w:rtl/>
        </w:rPr>
        <w:t>פנטסטיים,</w:t>
      </w:r>
      <w:r w:rsidR="00C975B7">
        <w:rPr>
          <w:rtl/>
        </w:rPr>
        <w:t xml:space="preserve"> </w:t>
      </w:r>
      <w:r w:rsidRPr="00E53590">
        <w:rPr>
          <w:rtl/>
        </w:rPr>
        <w:t>מצוינים. אבל מה עשיתם? בניתם בנייה ציבורית. איפה? לא היכן שצריך היה</w:t>
      </w:r>
      <w:r w:rsidR="00C975B7">
        <w:rPr>
          <w:rtl/>
        </w:rPr>
        <w:t xml:space="preserve"> </w:t>
      </w:r>
      <w:r w:rsidRPr="00E53590">
        <w:rPr>
          <w:rtl/>
        </w:rPr>
        <w:t>לבנות. אתם בניתם הרבה מאוד מעבר ל"קו הירוק".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כמה?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למה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המספרים</w:t>
      </w:r>
      <w:r w:rsidR="00C975B7">
        <w:rPr>
          <w:rtl/>
        </w:rPr>
        <w:t xml:space="preserve"> </w:t>
      </w:r>
      <w:r w:rsidRPr="00E53590">
        <w:rPr>
          <w:rtl/>
        </w:rPr>
        <w:t>האלה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מסרת?</w:t>
      </w:r>
      <w:r w:rsidR="00C975B7">
        <w:rPr>
          <w:rtl/>
        </w:rPr>
        <w:t xml:space="preserve"> </w:t>
      </w:r>
      <w:r w:rsidRPr="00E53590">
        <w:rPr>
          <w:rtl/>
        </w:rPr>
        <w:t>אל</w:t>
      </w:r>
      <w:r w:rsidR="00C975B7">
        <w:rPr>
          <w:rtl/>
        </w:rPr>
        <w:t xml:space="preserve"> </w:t>
      </w:r>
      <w:r w:rsidRPr="00E53590">
        <w:rPr>
          <w:rtl/>
        </w:rPr>
        <w:t>תגיד לי כמה, היית צריך למסור גם את</w:t>
      </w:r>
      <w:r w:rsidR="00C975B7">
        <w:rPr>
          <w:rtl/>
        </w:rPr>
        <w:t xml:space="preserve"> </w:t>
      </w:r>
      <w:r w:rsidRPr="00E53590">
        <w:rPr>
          <w:rtl/>
        </w:rPr>
        <w:t>המספרים האלה.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בניתם אלפי יחידות דיור בבנייה ציבורית מעבר ל"קו הירוק". בניתם אלפי יחידות</w:t>
      </w:r>
      <w:r w:rsidR="00C975B7">
        <w:rPr>
          <w:rtl/>
        </w:rPr>
        <w:t xml:space="preserve"> </w:t>
      </w:r>
      <w:r w:rsidRPr="00E53590">
        <w:rPr>
          <w:rtl/>
        </w:rPr>
        <w:t>דיור</w:t>
      </w:r>
      <w:r w:rsidR="00C975B7">
        <w:rPr>
          <w:rtl/>
        </w:rPr>
        <w:t xml:space="preserve"> –</w:t>
      </w:r>
      <w:r w:rsidRPr="00E53590">
        <w:rPr>
          <w:rtl/>
        </w:rPr>
        <w:t xml:space="preserve"> איפה? בבאר</w:t>
      </w:r>
      <w:r w:rsidR="00C975B7">
        <w:rPr>
          <w:rtl/>
        </w:rPr>
        <w:t>-</w:t>
      </w:r>
      <w:r w:rsidRPr="00E53590">
        <w:rPr>
          <w:rtl/>
        </w:rPr>
        <w:t>שבע, בירוחם, במצפה, בכל המקומות האלה. ואני אגיד לך למה.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אתם,</w:t>
      </w:r>
      <w:r w:rsidR="00C975B7">
        <w:rPr>
          <w:rtl/>
        </w:rPr>
        <w:t xml:space="preserve"> </w:t>
      </w:r>
      <w:r w:rsidRPr="00E53590">
        <w:rPr>
          <w:rtl/>
        </w:rPr>
        <w:t>הממשלה</w:t>
      </w:r>
      <w:r w:rsidR="00C975B7">
        <w:rPr>
          <w:rtl/>
        </w:rPr>
        <w:t xml:space="preserve"> </w:t>
      </w:r>
      <w:r w:rsidRPr="00E53590">
        <w:rPr>
          <w:rtl/>
        </w:rPr>
        <w:t>הקודמת,</w:t>
      </w:r>
      <w:r w:rsidR="00C975B7">
        <w:rPr>
          <w:rtl/>
        </w:rPr>
        <w:t xml:space="preserve"> </w:t>
      </w:r>
      <w:r w:rsidRPr="00E53590">
        <w:rPr>
          <w:rtl/>
        </w:rPr>
        <w:t>רציתם</w:t>
      </w:r>
      <w:r w:rsidR="00C975B7">
        <w:rPr>
          <w:rtl/>
        </w:rPr>
        <w:t xml:space="preserve"> </w:t>
      </w:r>
      <w:r w:rsidRPr="00E53590">
        <w:rPr>
          <w:rtl/>
        </w:rPr>
        <w:t>להראות שאתם לא בונים רק בשטחים אלא גם בונים בערי</w:t>
      </w:r>
      <w:r w:rsidR="00C975B7">
        <w:rPr>
          <w:rtl/>
        </w:rPr>
        <w:t xml:space="preserve"> </w:t>
      </w:r>
      <w:r w:rsidRPr="00E53590">
        <w:rPr>
          <w:rtl/>
        </w:rPr>
        <w:t>הפיתוח. ועשיתם טעות גסה.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אגיד.</w:t>
      </w:r>
      <w:r w:rsidR="00C975B7">
        <w:rPr>
          <w:rtl/>
        </w:rPr>
        <w:t xml:space="preserve"> </w:t>
      </w:r>
      <w:r w:rsidRPr="00E53590">
        <w:rPr>
          <w:rtl/>
        </w:rPr>
        <w:t>אם אתה רוצה שאתייחס אליך בכבוד, תתייחס בנימוס. אני הקשבתי 20</w:t>
      </w:r>
      <w:r w:rsidR="00C975B7">
        <w:rPr>
          <w:rtl/>
        </w:rPr>
        <w:t xml:space="preserve"> </w:t>
      </w:r>
      <w:r w:rsidRPr="00E53590">
        <w:rPr>
          <w:rtl/>
        </w:rPr>
        <w:t>דקות להרבה מאוד דברים שלא מקובלים עלי. הקשבתי לך בנימוס. אל תפריע לי בכל משפט,</w:t>
      </w:r>
      <w:r w:rsidR="00C975B7">
        <w:rPr>
          <w:rtl/>
        </w:rPr>
        <w:t xml:space="preserve"> </w:t>
      </w:r>
      <w:r w:rsidRPr="00E53590">
        <w:rPr>
          <w:rtl/>
        </w:rPr>
        <w:t>אני מבקש ממך.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מדבר</w:t>
      </w:r>
      <w:r w:rsidR="00C975B7">
        <w:rPr>
          <w:rtl/>
        </w:rPr>
        <w:t xml:space="preserve"> </w:t>
      </w:r>
      <w:r w:rsidRPr="00E53590">
        <w:rPr>
          <w:rtl/>
        </w:rPr>
        <w:t>מהנייר,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תיכף אגיע אליו. אני מדבר עכשיו מהבטן, כי אני</w:t>
      </w:r>
      <w:r w:rsidR="00C975B7">
        <w:rPr>
          <w:rtl/>
        </w:rPr>
        <w:t xml:space="preserve"> </w:t>
      </w:r>
      <w:r w:rsidRPr="00E53590">
        <w:rPr>
          <w:rtl/>
        </w:rPr>
        <w:t>חייתי</w:t>
      </w:r>
      <w:r w:rsidR="00C975B7">
        <w:rPr>
          <w:rtl/>
        </w:rPr>
        <w:t xml:space="preserve"> </w:t>
      </w:r>
      <w:r w:rsidRPr="00E53590">
        <w:rPr>
          <w:rtl/>
        </w:rPr>
        <w:t>באותה</w:t>
      </w:r>
      <w:r w:rsidR="00C975B7">
        <w:rPr>
          <w:rtl/>
        </w:rPr>
        <w:t xml:space="preserve"> </w:t>
      </w:r>
      <w:r w:rsidRPr="00E53590">
        <w:rPr>
          <w:rtl/>
        </w:rPr>
        <w:t>תקופה</w:t>
      </w:r>
      <w:r w:rsidR="00C975B7">
        <w:rPr>
          <w:rtl/>
        </w:rPr>
        <w:t xml:space="preserve"> </w:t>
      </w:r>
      <w:r w:rsidRPr="00E53590">
        <w:rPr>
          <w:rtl/>
        </w:rPr>
        <w:t>בתוך</w:t>
      </w:r>
      <w:r w:rsidR="00C975B7">
        <w:rPr>
          <w:rtl/>
        </w:rPr>
        <w:t xml:space="preserve"> </w:t>
      </w:r>
      <w:r w:rsidRPr="00E53590">
        <w:rPr>
          <w:rtl/>
        </w:rPr>
        <w:t>המאהלים,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העברתי</w:t>
      </w:r>
      <w:r w:rsidR="00C975B7">
        <w:rPr>
          <w:rtl/>
        </w:rPr>
        <w:t xml:space="preserve"> </w:t>
      </w:r>
      <w:r w:rsidRPr="00E53590">
        <w:rPr>
          <w:rtl/>
        </w:rPr>
        <w:t>אתם</w:t>
      </w:r>
      <w:r w:rsidR="00C975B7">
        <w:rPr>
          <w:rtl/>
        </w:rPr>
        <w:t xml:space="preserve"> </w:t>
      </w:r>
      <w:r w:rsidRPr="00E53590">
        <w:rPr>
          <w:rtl/>
        </w:rPr>
        <w:t>חגים</w:t>
      </w:r>
      <w:r w:rsidR="00C975B7">
        <w:rPr>
          <w:rtl/>
        </w:rPr>
        <w:t xml:space="preserve"> </w:t>
      </w:r>
      <w:r w:rsidRPr="00E53590">
        <w:rPr>
          <w:rtl/>
        </w:rPr>
        <w:t>ושבתות</w:t>
      </w:r>
      <w:r w:rsidR="00C975B7">
        <w:rPr>
          <w:rtl/>
        </w:rPr>
        <w:t xml:space="preserve"> </w:t>
      </w:r>
      <w:r w:rsidRPr="00E53590">
        <w:rPr>
          <w:rtl/>
        </w:rPr>
        <w:t>בתוך הבוץ</w:t>
      </w:r>
      <w:r w:rsidR="00C975B7">
        <w:rPr>
          <w:rtl/>
        </w:rPr>
        <w:t xml:space="preserve"> </w:t>
      </w:r>
      <w:r w:rsidRPr="00E53590">
        <w:rPr>
          <w:rtl/>
        </w:rPr>
        <w:t>והשלוליות.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גם אני.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אתה. וזו אחת הסיבות לכך שירדתם מהשלטון. ואתה יודע את זה, כי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בניתם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נעמי בלומנטל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 בגלל זה.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בגלל</w:t>
      </w:r>
      <w:r w:rsidR="00C975B7">
        <w:rPr>
          <w:rtl/>
        </w:rPr>
        <w:t xml:space="preserve"> </w:t>
      </w:r>
      <w:r w:rsidRPr="00E53590">
        <w:rPr>
          <w:rtl/>
        </w:rPr>
        <w:t>זה,</w:t>
      </w:r>
      <w:r w:rsidR="00C975B7">
        <w:rPr>
          <w:rtl/>
        </w:rPr>
        <w:t xml:space="preserve"> </w:t>
      </w:r>
      <w:r w:rsidRPr="00E53590">
        <w:rPr>
          <w:rtl/>
        </w:rPr>
        <w:t>כי בניתם במקומות לא חיוניים. מה לעשות שהיום, בשנת 1994, יש</w:t>
      </w:r>
      <w:r w:rsidR="00C975B7">
        <w:rPr>
          <w:rtl/>
        </w:rPr>
        <w:t xml:space="preserve"> </w:t>
      </w:r>
      <w:r w:rsidRPr="00E53590">
        <w:rPr>
          <w:rtl/>
        </w:rPr>
        <w:t>שכונות יפהפיות,</w:t>
      </w:r>
      <w:r w:rsidR="00C975B7">
        <w:rPr>
          <w:rtl/>
        </w:rPr>
        <w:t xml:space="preserve"> </w:t>
      </w:r>
      <w:r w:rsidRPr="00E53590">
        <w:rPr>
          <w:rtl/>
        </w:rPr>
        <w:t>וילות,</w:t>
      </w:r>
      <w:r w:rsidR="00C975B7">
        <w:rPr>
          <w:rtl/>
        </w:rPr>
        <w:t xml:space="preserve"> </w:t>
      </w:r>
      <w:r w:rsidRPr="00E53590">
        <w:rPr>
          <w:rtl/>
        </w:rPr>
        <w:t>בתים</w:t>
      </w:r>
      <w:r w:rsidR="00C975B7">
        <w:rPr>
          <w:rtl/>
        </w:rPr>
        <w:t xml:space="preserve"> </w:t>
      </w:r>
      <w:r w:rsidRPr="00E53590">
        <w:rPr>
          <w:rtl/>
        </w:rPr>
        <w:t>נחמדים,</w:t>
      </w:r>
      <w:r w:rsidR="00C975B7">
        <w:rPr>
          <w:rtl/>
        </w:rPr>
        <w:t xml:space="preserve"> </w:t>
      </w:r>
      <w:r w:rsidRPr="00E53590">
        <w:rPr>
          <w:rtl/>
        </w:rPr>
        <w:t>שכונות צללים שאיש לא גר בהן, כי בניתם</w:t>
      </w:r>
      <w:r w:rsidR="00C975B7">
        <w:rPr>
          <w:rtl/>
        </w:rPr>
        <w:t xml:space="preserve"> </w:t>
      </w:r>
      <w:r w:rsidRPr="00E53590">
        <w:rPr>
          <w:rtl/>
        </w:rPr>
        <w:t>במקומות</w:t>
      </w:r>
      <w:r w:rsidR="00C975B7">
        <w:rPr>
          <w:rtl/>
        </w:rPr>
        <w:t xml:space="preserve"> </w:t>
      </w:r>
      <w:r w:rsidRPr="00E53590">
        <w:rPr>
          <w:rtl/>
        </w:rPr>
        <w:t>שלא צריך לבנות בהם.</w:t>
      </w:r>
      <w:r w:rsidR="00C975B7">
        <w:rPr>
          <w:rtl/>
        </w:rPr>
        <w:t xml:space="preserve"> </w:t>
      </w:r>
      <w:r w:rsidRPr="00E53590">
        <w:rPr>
          <w:rtl/>
        </w:rPr>
        <w:t>נכון שבניתם.</w:t>
      </w:r>
      <w:r w:rsidR="00C975B7">
        <w:rPr>
          <w:rtl/>
        </w:rPr>
        <w:t xml:space="preserve"> </w:t>
      </w:r>
      <w:r w:rsidRPr="00E53590">
        <w:rPr>
          <w:rtl/>
        </w:rPr>
        <w:t>אתם יכולתם לבנות גם 300,000 יחידות</w:t>
      </w:r>
      <w:r w:rsidR="00C975B7">
        <w:rPr>
          <w:rtl/>
        </w:rPr>
        <w:t xml:space="preserve"> </w:t>
      </w:r>
      <w:r w:rsidRPr="00E53590">
        <w:rPr>
          <w:rtl/>
        </w:rPr>
        <w:t>דיור; איפה? אחרי אילת, או באיזה מקום.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הייתם צריכים לבנות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נעמי בלומנטל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איפה, בתל</w:t>
      </w:r>
      <w:r w:rsidR="00C975B7">
        <w:rPr>
          <w:rtl/>
        </w:rPr>
        <w:t>-</w:t>
      </w:r>
      <w:r w:rsidRPr="00E53590">
        <w:rPr>
          <w:rtl/>
        </w:rPr>
        <w:t>אביב?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זה כל כך לא נכון.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נכון?</w:t>
      </w:r>
      <w:r w:rsidR="00C975B7">
        <w:rPr>
          <w:rtl/>
        </w:rPr>
        <w:t xml:space="preserve"> </w:t>
      </w:r>
      <w:r w:rsidRPr="00E53590">
        <w:rPr>
          <w:rtl/>
        </w:rPr>
        <w:t>תיסע</w:t>
      </w:r>
      <w:r w:rsidR="00C975B7">
        <w:rPr>
          <w:rtl/>
        </w:rPr>
        <w:t xml:space="preserve"> </w:t>
      </w:r>
      <w:r w:rsidRPr="00E53590">
        <w:rPr>
          <w:rtl/>
        </w:rPr>
        <w:t>לאופקים,</w:t>
      </w:r>
      <w:r w:rsidR="00C975B7">
        <w:rPr>
          <w:rtl/>
        </w:rPr>
        <w:t xml:space="preserve"> </w:t>
      </w:r>
      <w:r w:rsidRPr="00E53590">
        <w:rPr>
          <w:rtl/>
        </w:rPr>
        <w:t>תראה כמה בתים ריקים יש שם. אריק שרון בנה אותם.</w:t>
      </w:r>
      <w:r w:rsidR="00C975B7">
        <w:rPr>
          <w:rtl/>
        </w:rPr>
        <w:t xml:space="preserve"> </w:t>
      </w:r>
      <w:r w:rsidRPr="00E53590">
        <w:rPr>
          <w:rtl/>
        </w:rPr>
        <w:t xml:space="preserve">תיסע לירוחם, תיסע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נעמי בלומנטל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איפה צריך היה לבנות, בתל</w:t>
      </w:r>
      <w:r w:rsidR="00C975B7">
        <w:rPr>
          <w:rtl/>
        </w:rPr>
        <w:t>-</w:t>
      </w:r>
      <w:r w:rsidRPr="00E53590">
        <w:rPr>
          <w:rtl/>
        </w:rPr>
        <w:t>אביב?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תפסיקי</w:t>
      </w:r>
      <w:r w:rsidR="00C975B7">
        <w:rPr>
          <w:rtl/>
        </w:rPr>
        <w:t xml:space="preserve"> </w:t>
      </w:r>
      <w:r w:rsidRPr="00E53590">
        <w:rPr>
          <w:rtl/>
        </w:rPr>
        <w:t>עם הצעקנות שלך. אני לא מוכן להקשיב כל הזמן לצעקות שלך, חברת הכנסת</w:t>
      </w:r>
      <w:r w:rsidR="00C975B7">
        <w:rPr>
          <w:rtl/>
        </w:rPr>
        <w:t xml:space="preserve"> </w:t>
      </w:r>
      <w:r w:rsidRPr="00E53590">
        <w:rPr>
          <w:rtl/>
        </w:rPr>
        <w:t>נעמי</w:t>
      </w:r>
      <w:r w:rsidR="00C975B7">
        <w:rPr>
          <w:rtl/>
        </w:rPr>
        <w:t xml:space="preserve"> </w:t>
      </w:r>
      <w:r w:rsidRPr="00E53590">
        <w:rPr>
          <w:rtl/>
        </w:rPr>
        <w:t>בלומנטל.</w:t>
      </w:r>
      <w:r w:rsidR="00C975B7">
        <w:rPr>
          <w:rtl/>
        </w:rPr>
        <w:t xml:space="preserve"> </w:t>
      </w:r>
      <w:r w:rsidRPr="00E53590">
        <w:rPr>
          <w:rtl/>
        </w:rPr>
        <w:t>תפסיקי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ההפרעות</w:t>
      </w:r>
      <w:r w:rsidR="00C975B7">
        <w:rPr>
          <w:rtl/>
        </w:rPr>
        <w:t xml:space="preserve"> </w:t>
      </w:r>
      <w:r w:rsidRPr="00E53590">
        <w:rPr>
          <w:rtl/>
        </w:rPr>
        <w:t>שלך.</w:t>
      </w:r>
      <w:r w:rsidR="00C975B7">
        <w:rPr>
          <w:rtl/>
        </w:rPr>
        <w:t xml:space="preserve"> </w:t>
      </w: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>ראש, אני מבקש שתשמור על</w:t>
      </w:r>
      <w:r w:rsidR="00C975B7">
        <w:rPr>
          <w:rtl/>
        </w:rPr>
        <w:t xml:space="preserve"> </w:t>
      </w:r>
      <w:r w:rsidRPr="00E53590">
        <w:rPr>
          <w:rtl/>
        </w:rPr>
        <w:t>הסדר.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מבקש לא להפריע. זה מפריע לסגן השר.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תסלח לי, חבר הכנסת גור, זה מפריע לו.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הפרעות,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הקשבתי</w:t>
      </w:r>
      <w:r w:rsidR="00C975B7">
        <w:rPr>
          <w:rtl/>
        </w:rPr>
        <w:t xml:space="preserve"> </w:t>
      </w:r>
      <w:r w:rsidRPr="00E53590">
        <w:rPr>
          <w:rtl/>
        </w:rPr>
        <w:t>לכם. אתה תרצה, תשאל אותי אחר כך. תהיה</w:t>
      </w:r>
      <w:r w:rsidR="00C975B7">
        <w:rPr>
          <w:rtl/>
        </w:rPr>
        <w:t xml:space="preserve"> </w:t>
      </w:r>
      <w:r w:rsidRPr="00E53590">
        <w:rPr>
          <w:rtl/>
        </w:rPr>
        <w:t>מנומס, וגם זו שיושבת על</w:t>
      </w:r>
      <w:r w:rsidR="00C975B7">
        <w:rPr>
          <w:rtl/>
        </w:rPr>
        <w:t>-</w:t>
      </w:r>
      <w:r w:rsidRPr="00E53590">
        <w:rPr>
          <w:rtl/>
        </w:rPr>
        <w:t>ידך, שתהיה מנומסת.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אתה</w:t>
      </w:r>
      <w:r w:rsidR="00C975B7">
        <w:rPr>
          <w:rtl/>
        </w:rPr>
        <w:t xml:space="preserve"> </w:t>
      </w:r>
      <w:r w:rsidRPr="00E53590">
        <w:rPr>
          <w:rtl/>
        </w:rPr>
        <w:t>יודע,</w:t>
      </w:r>
      <w:r w:rsidR="00C975B7">
        <w:rPr>
          <w:rtl/>
        </w:rPr>
        <w:t xml:space="preserve"> </w:t>
      </w: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אפרים</w:t>
      </w:r>
      <w:r w:rsidR="00C975B7">
        <w:rPr>
          <w:rtl/>
        </w:rPr>
        <w:t xml:space="preserve"> </w:t>
      </w:r>
      <w:r w:rsidRPr="00E53590">
        <w:rPr>
          <w:rtl/>
        </w:rPr>
        <w:t>גור,</w:t>
      </w:r>
      <w:r w:rsidR="00C975B7">
        <w:rPr>
          <w:rtl/>
        </w:rPr>
        <w:t xml:space="preserve"> </w:t>
      </w:r>
      <w:r w:rsidRPr="00E53590">
        <w:rPr>
          <w:rtl/>
        </w:rPr>
        <w:t>שעשיתם</w:t>
      </w:r>
      <w:r w:rsidR="00C975B7">
        <w:rPr>
          <w:rtl/>
        </w:rPr>
        <w:t xml:space="preserve"> </w:t>
      </w:r>
      <w:r w:rsidRPr="00E53590">
        <w:rPr>
          <w:rtl/>
        </w:rPr>
        <w:t>הרבה מאוד שגיאות. הקמתם אתרי</w:t>
      </w:r>
      <w:r w:rsidR="00C975B7">
        <w:rPr>
          <w:rtl/>
        </w:rPr>
        <w:t xml:space="preserve"> </w:t>
      </w:r>
      <w:r w:rsidRPr="00E53590">
        <w:rPr>
          <w:rtl/>
        </w:rPr>
        <w:t>קרוונים.</w:t>
      </w:r>
      <w:r w:rsidR="00C975B7">
        <w:rPr>
          <w:rtl/>
        </w:rPr>
        <w:t xml:space="preserve"> </w:t>
      </w:r>
      <w:r w:rsidRPr="00E53590">
        <w:rPr>
          <w:rtl/>
        </w:rPr>
        <w:t>יש אלפי קרוונים ריקים במדינת ישראל; שכונות צללים של קרוונים. העברתם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מיני</w:t>
      </w:r>
      <w:r w:rsidR="00C975B7">
        <w:rPr>
          <w:rtl/>
        </w:rPr>
        <w:t xml:space="preserve"> </w:t>
      </w:r>
      <w:r w:rsidRPr="00E53590">
        <w:rPr>
          <w:rtl/>
        </w:rPr>
        <w:t>הסכמים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מיני</w:t>
      </w:r>
      <w:r w:rsidR="00C975B7">
        <w:rPr>
          <w:rtl/>
        </w:rPr>
        <w:t xml:space="preserve"> </w:t>
      </w:r>
      <w:r w:rsidRPr="00E53590">
        <w:rPr>
          <w:rtl/>
        </w:rPr>
        <w:t>מקורבים</w:t>
      </w:r>
      <w:r w:rsidR="00C975B7">
        <w:rPr>
          <w:rtl/>
        </w:rPr>
        <w:t xml:space="preserve"> </w:t>
      </w:r>
      <w:r w:rsidRPr="00E53590">
        <w:rPr>
          <w:rtl/>
        </w:rPr>
        <w:t>שהביאו</w:t>
      </w:r>
      <w:r w:rsidR="00C975B7">
        <w:rPr>
          <w:rtl/>
        </w:rPr>
        <w:t xml:space="preserve"> </w:t>
      </w:r>
      <w:r w:rsidRPr="00E53590">
        <w:rPr>
          <w:rtl/>
        </w:rPr>
        <w:t>אלפי קרוונים. הקרוונים עומדים</w:t>
      </w:r>
      <w:r w:rsidR="00C975B7">
        <w:rPr>
          <w:rtl/>
        </w:rPr>
        <w:t xml:space="preserve"> </w:t>
      </w:r>
      <w:r w:rsidRPr="00E53590">
        <w:rPr>
          <w:rtl/>
        </w:rPr>
        <w:t>מוזנחים,</w:t>
      </w:r>
      <w:r w:rsidR="00C975B7">
        <w:rPr>
          <w:rtl/>
        </w:rPr>
        <w:t xml:space="preserve"> </w:t>
      </w:r>
      <w:r w:rsidRPr="00E53590">
        <w:rPr>
          <w:rtl/>
        </w:rPr>
        <w:t>וכל</w:t>
      </w:r>
      <w:r w:rsidR="00C975B7">
        <w:rPr>
          <w:rtl/>
        </w:rPr>
        <w:t xml:space="preserve"> </w:t>
      </w:r>
      <w:r w:rsidRPr="00E53590">
        <w:rPr>
          <w:rtl/>
        </w:rPr>
        <w:t>קרוון</w:t>
      </w:r>
      <w:r w:rsidR="00C975B7">
        <w:rPr>
          <w:rtl/>
        </w:rPr>
        <w:t xml:space="preserve"> </w:t>
      </w:r>
      <w:r w:rsidRPr="00E53590">
        <w:rPr>
          <w:rtl/>
        </w:rPr>
        <w:t>עלה</w:t>
      </w:r>
      <w:r w:rsidR="00C975B7">
        <w:rPr>
          <w:rtl/>
        </w:rPr>
        <w:t xml:space="preserve"> </w:t>
      </w:r>
      <w:r w:rsidRPr="00E53590">
        <w:rPr>
          <w:rtl/>
        </w:rPr>
        <w:t>כמעט, אני לא אומר כמו מחיר דירה, כמו חצי מחיר דירה,</w:t>
      </w:r>
      <w:r w:rsidR="00C975B7">
        <w:rPr>
          <w:rtl/>
        </w:rPr>
        <w:t xml:space="preserve"> </w:t>
      </w:r>
      <w:r w:rsidRPr="00E53590">
        <w:rPr>
          <w:rtl/>
        </w:rPr>
        <w:t>אותם</w:t>
      </w:r>
      <w:r w:rsidR="00C975B7">
        <w:rPr>
          <w:rtl/>
        </w:rPr>
        <w:t xml:space="preserve"> </w:t>
      </w:r>
      <w:r w:rsidRPr="00E53590">
        <w:rPr>
          <w:rtl/>
        </w:rPr>
        <w:t>קרוונים</w:t>
      </w:r>
      <w:r w:rsidR="00C975B7">
        <w:rPr>
          <w:rtl/>
        </w:rPr>
        <w:t xml:space="preserve"> </w:t>
      </w:r>
      <w:r w:rsidRPr="00E53590">
        <w:rPr>
          <w:rtl/>
        </w:rPr>
        <w:t>מקרטונים.</w:t>
      </w:r>
      <w:r w:rsidR="00C975B7">
        <w:rPr>
          <w:rtl/>
        </w:rPr>
        <w:t xml:space="preserve"> </w:t>
      </w:r>
      <w:r w:rsidRPr="00E53590">
        <w:rPr>
          <w:rtl/>
        </w:rPr>
        <w:t>לך תבדוק כמה כאלה עומדים ריקים. אותו אריק שרון הביא</w:t>
      </w:r>
      <w:r w:rsidR="00C975B7">
        <w:rPr>
          <w:rtl/>
        </w:rPr>
        <w:t xml:space="preserve"> </w:t>
      </w:r>
      <w:r w:rsidRPr="00E53590">
        <w:rPr>
          <w:rtl/>
        </w:rPr>
        <w:t>אותם</w:t>
      </w:r>
      <w:r w:rsidR="00C975B7">
        <w:rPr>
          <w:rtl/>
        </w:rPr>
        <w:t xml:space="preserve"> </w:t>
      </w:r>
      <w:r w:rsidRPr="00E53590">
        <w:rPr>
          <w:rtl/>
        </w:rPr>
        <w:t>למדינת ישראל. בזמן הזה, שבו הקמתם את אתרי הקרוונים, ואתה אמרת בדבריך שזה</w:t>
      </w:r>
      <w:r w:rsidR="00C975B7">
        <w:rPr>
          <w:rtl/>
        </w:rPr>
        <w:t xml:space="preserve"> </w:t>
      </w:r>
      <w:r w:rsidRPr="00E53590">
        <w:rPr>
          <w:rtl/>
        </w:rPr>
        <w:t>לקח</w:t>
      </w:r>
      <w:r w:rsidR="00C975B7">
        <w:rPr>
          <w:rtl/>
        </w:rPr>
        <w:t xml:space="preserve"> </w:t>
      </w:r>
      <w:r w:rsidRPr="00E53590">
        <w:rPr>
          <w:rtl/>
        </w:rPr>
        <w:t>לכם 11 חודש, נכון? לקח לכם יותר מ</w:t>
      </w:r>
      <w:r w:rsidR="00C975B7">
        <w:rPr>
          <w:rtl/>
        </w:rPr>
        <w:t>-</w:t>
      </w:r>
      <w:r w:rsidRPr="00E53590">
        <w:rPr>
          <w:rtl/>
        </w:rPr>
        <w:t xml:space="preserve">11 חודש להביא קרוונים </w:t>
      </w:r>
      <w:r w:rsidR="00C975B7">
        <w:rPr>
          <w:rtl/>
        </w:rPr>
        <w:t>–</w:t>
      </w:r>
      <w:r w:rsidRPr="00E53590">
        <w:rPr>
          <w:rtl/>
        </w:rPr>
        <w:t xml:space="preserve"> הייתם כבר בונים</w:t>
      </w:r>
      <w:r w:rsidR="00C975B7">
        <w:rPr>
          <w:rtl/>
        </w:rPr>
        <w:t xml:space="preserve"> </w:t>
      </w:r>
      <w:r w:rsidRPr="00E53590">
        <w:rPr>
          <w:rtl/>
        </w:rPr>
        <w:t>בתים. למה הקמתם אתרי קרוונים, מעשה אידיוטי כזה?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זה היה באותו זמן.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לא,</w:t>
      </w:r>
      <w:r w:rsidR="00C975B7">
        <w:rPr>
          <w:rtl/>
        </w:rPr>
        <w:t xml:space="preserve"> </w:t>
      </w:r>
      <w:r w:rsidRPr="00E53590">
        <w:rPr>
          <w:rtl/>
        </w:rPr>
        <w:t>לא,</w:t>
      </w:r>
      <w:r w:rsidR="00C975B7">
        <w:rPr>
          <w:rtl/>
        </w:rPr>
        <w:t xml:space="preserve"> </w:t>
      </w:r>
      <w:r w:rsidRPr="00E53590">
        <w:rPr>
          <w:rtl/>
        </w:rPr>
        <w:t>זה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היה</w:t>
      </w:r>
      <w:r w:rsidR="00C975B7">
        <w:rPr>
          <w:rtl/>
        </w:rPr>
        <w:t xml:space="preserve"> </w:t>
      </w:r>
      <w:r w:rsidRPr="00E53590">
        <w:rPr>
          <w:rtl/>
        </w:rPr>
        <w:t>באותו זמן. אני יודע כמה זמן לקח להקים אתר קרוונים,</w:t>
      </w:r>
      <w:r w:rsidR="00C975B7">
        <w:rPr>
          <w:rtl/>
        </w:rPr>
        <w:t xml:space="preserve"> </w:t>
      </w:r>
      <w:r w:rsidRPr="00E53590">
        <w:rPr>
          <w:rtl/>
        </w:rPr>
        <w:t>חודשים</w:t>
      </w:r>
      <w:r w:rsidR="00C975B7">
        <w:rPr>
          <w:rtl/>
        </w:rPr>
        <w:t xml:space="preserve"> </w:t>
      </w:r>
      <w:r w:rsidRPr="00E53590">
        <w:rPr>
          <w:rtl/>
        </w:rPr>
        <w:t>על גבי חודשים, תשתיות, מים, חשמל. כל אתר חיכה שנה עד שיקימו אותו. בשנה</w:t>
      </w:r>
      <w:r w:rsidR="00C975B7">
        <w:rPr>
          <w:rtl/>
        </w:rPr>
        <w:t xml:space="preserve"> </w:t>
      </w:r>
      <w:r w:rsidRPr="00E53590">
        <w:rPr>
          <w:rtl/>
        </w:rPr>
        <w:t>הזאת, לפי מה שאמרת, אפשר היה לפתור את כל בעיות העולים.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כל הנתונים שאני מסרתי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אפרים גור, זה מפריע לסגן השר. אני מבקש ממך להפסיק.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חוזר ומדגיש: א. בניתם במקומות לא נכונים. לכן בניתם הרבה ואיש לא גר שם</w:t>
      </w:r>
      <w:r w:rsidR="00C975B7">
        <w:rPr>
          <w:rtl/>
        </w:rPr>
        <w:t xml:space="preserve"> </w:t>
      </w:r>
      <w:r w:rsidRPr="00E53590">
        <w:rPr>
          <w:rtl/>
        </w:rPr>
        <w:t>היום.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נעמי בלומנטל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אני לא מבינה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 יכולה לא להבין, כי בדרך כלל את לא מבינה. אני לא מחייב אותך להבין, חברת</w:t>
      </w:r>
      <w:r w:rsidR="00C975B7">
        <w:rPr>
          <w:rtl/>
        </w:rPr>
        <w:t xml:space="preserve"> </w:t>
      </w:r>
      <w:r w:rsidRPr="00E53590">
        <w:rPr>
          <w:rtl/>
        </w:rPr>
        <w:t>הכנסת בלומנטל. אל תצעקי. אני לא מוכן להפרעות שלך, לא מוכן לשמוע אותך.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נעמי בלומנטל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מה אתה רוצה, שכולם יגורו בתל</w:t>
      </w:r>
      <w:r w:rsidR="00C975B7">
        <w:rPr>
          <w:rtl/>
        </w:rPr>
        <w:t>-</w:t>
      </w:r>
      <w:r w:rsidRPr="00E53590">
        <w:rPr>
          <w:rtl/>
        </w:rPr>
        <w:t>אביב?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מיתממת, כולכם מיתממים, כאילו</w:t>
      </w:r>
      <w:r w:rsidR="00C975B7">
        <w:rPr>
          <w:rtl/>
        </w:rPr>
        <w:t xml:space="preserve"> </w:t>
      </w:r>
      <w:r w:rsidRPr="00E53590">
        <w:rPr>
          <w:rtl/>
        </w:rPr>
        <w:t>אתמול באתם למדינת ישראל. עשיתם שגיאה על</w:t>
      </w:r>
      <w:r w:rsidR="00C975B7">
        <w:rPr>
          <w:rtl/>
        </w:rPr>
        <w:t xml:space="preserve"> </w:t>
      </w:r>
      <w:r w:rsidRPr="00E53590">
        <w:rPr>
          <w:rtl/>
        </w:rPr>
        <w:t>גבי שגיאה.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נעמי בלומנטל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לא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עשיתם, אז תירגעי ותשמעי את האמת, זו האמת.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אמרתי:</w:t>
      </w:r>
      <w:r w:rsidR="00C975B7">
        <w:rPr>
          <w:rtl/>
        </w:rPr>
        <w:t xml:space="preserve"> </w:t>
      </w:r>
      <w:r w:rsidRPr="00E53590">
        <w:rPr>
          <w:rtl/>
        </w:rPr>
        <w:t>אתרי</w:t>
      </w:r>
      <w:r w:rsidR="00C975B7">
        <w:rPr>
          <w:rtl/>
        </w:rPr>
        <w:t xml:space="preserve"> </w:t>
      </w:r>
      <w:r w:rsidRPr="00E53590">
        <w:rPr>
          <w:rtl/>
        </w:rPr>
        <w:t>האוהלים</w:t>
      </w:r>
      <w:r w:rsidR="00C975B7">
        <w:rPr>
          <w:rtl/>
        </w:rPr>
        <w:t xml:space="preserve"> </w:t>
      </w:r>
      <w:r w:rsidRPr="00E53590">
        <w:rPr>
          <w:rtl/>
        </w:rPr>
        <w:t>קמו</w:t>
      </w:r>
      <w:r w:rsidR="00C975B7">
        <w:rPr>
          <w:rtl/>
        </w:rPr>
        <w:t xml:space="preserve"> </w:t>
      </w:r>
      <w:r w:rsidRPr="00E53590">
        <w:rPr>
          <w:rtl/>
        </w:rPr>
        <w:t>בתקופה הכי קשה, באותה תקופה, "תקופת הזהב" של</w:t>
      </w:r>
      <w:r w:rsidR="00C975B7">
        <w:rPr>
          <w:rtl/>
        </w:rPr>
        <w:t xml:space="preserve"> </w:t>
      </w:r>
      <w:r w:rsidRPr="00E53590">
        <w:rPr>
          <w:rtl/>
        </w:rPr>
        <w:t>אריק</w:t>
      </w:r>
      <w:r w:rsidR="00C975B7">
        <w:rPr>
          <w:rtl/>
        </w:rPr>
        <w:t xml:space="preserve"> </w:t>
      </w:r>
      <w:r w:rsidRPr="00E53590">
        <w:rPr>
          <w:rtl/>
        </w:rPr>
        <w:t>שרון,</w:t>
      </w:r>
      <w:r w:rsidR="00C975B7">
        <w:rPr>
          <w:rtl/>
        </w:rPr>
        <w:t xml:space="preserve"> </w:t>
      </w:r>
      <w:r w:rsidRPr="00E53590">
        <w:rPr>
          <w:rtl/>
        </w:rPr>
        <w:t>שאתה</w:t>
      </w:r>
      <w:r w:rsidR="00C975B7">
        <w:rPr>
          <w:rtl/>
        </w:rPr>
        <w:t xml:space="preserve"> </w:t>
      </w:r>
      <w:r w:rsidRPr="00E53590">
        <w:rPr>
          <w:rtl/>
        </w:rPr>
        <w:t>טוען שהמחירים ירדו והכול היה בסדר. הקמתם אתרי קרוונים שאינם</w:t>
      </w:r>
      <w:r w:rsidR="00C975B7">
        <w:rPr>
          <w:rtl/>
        </w:rPr>
        <w:t xml:space="preserve"> </w:t>
      </w:r>
      <w:r w:rsidRPr="00E53590">
        <w:rPr>
          <w:rtl/>
        </w:rPr>
        <w:t>ראויים</w:t>
      </w:r>
      <w:r w:rsidR="00C975B7">
        <w:rPr>
          <w:rtl/>
        </w:rPr>
        <w:t xml:space="preserve"> </w:t>
      </w:r>
      <w:r w:rsidRPr="00E53590">
        <w:rPr>
          <w:rtl/>
        </w:rPr>
        <w:t>למגורים.</w:t>
      </w:r>
      <w:r w:rsidR="00C975B7">
        <w:rPr>
          <w:rtl/>
        </w:rPr>
        <w:t xml:space="preserve"> </w:t>
      </w:r>
      <w:r w:rsidRPr="00E53590">
        <w:rPr>
          <w:rtl/>
        </w:rPr>
        <w:t>בושה</w:t>
      </w:r>
      <w:r w:rsidR="00C975B7">
        <w:rPr>
          <w:rtl/>
        </w:rPr>
        <w:t xml:space="preserve"> </w:t>
      </w:r>
      <w:r w:rsidRPr="00E53590">
        <w:rPr>
          <w:rtl/>
        </w:rPr>
        <w:t>וחרפה.</w:t>
      </w:r>
      <w:r w:rsidR="00C975B7">
        <w:rPr>
          <w:rtl/>
        </w:rPr>
        <w:t xml:space="preserve"> </w:t>
      </w:r>
      <w:r w:rsidRPr="00E53590">
        <w:rPr>
          <w:rtl/>
        </w:rPr>
        <w:t>לי כואב הלב כאשר אני רואה איך אנשים חיים בתוך</w:t>
      </w:r>
      <w:r w:rsidR="00C975B7">
        <w:rPr>
          <w:rtl/>
        </w:rPr>
        <w:t xml:space="preserve"> </w:t>
      </w:r>
      <w:r w:rsidRPr="00E53590">
        <w:rPr>
          <w:rtl/>
        </w:rPr>
        <w:t>קרוונים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רצפות</w:t>
      </w:r>
      <w:r w:rsidR="00C975B7">
        <w:rPr>
          <w:rtl/>
        </w:rPr>
        <w:t xml:space="preserve"> </w:t>
      </w:r>
      <w:r w:rsidRPr="00E53590">
        <w:rPr>
          <w:rtl/>
        </w:rPr>
        <w:t>רעועות,</w:t>
      </w:r>
      <w:r w:rsidR="00C975B7">
        <w:rPr>
          <w:rtl/>
        </w:rPr>
        <w:t xml:space="preserve"> </w:t>
      </w:r>
      <w:r w:rsidRPr="00E53590">
        <w:rPr>
          <w:rtl/>
        </w:rPr>
        <w:t>ושילמתם</w:t>
      </w:r>
      <w:r w:rsidR="00C975B7">
        <w:rPr>
          <w:rtl/>
        </w:rPr>
        <w:t xml:space="preserve"> </w:t>
      </w:r>
      <w:r w:rsidRPr="00E53590">
        <w:rPr>
          <w:rtl/>
        </w:rPr>
        <w:t>סכומי</w:t>
      </w:r>
      <w:r w:rsidR="00C975B7">
        <w:rPr>
          <w:rtl/>
        </w:rPr>
        <w:t xml:space="preserve"> </w:t>
      </w:r>
      <w:r w:rsidRPr="00E53590">
        <w:rPr>
          <w:rtl/>
        </w:rPr>
        <w:t>עתק</w:t>
      </w:r>
      <w:r w:rsidR="00C975B7">
        <w:rPr>
          <w:rtl/>
        </w:rPr>
        <w:t xml:space="preserve"> </w:t>
      </w:r>
      <w:r w:rsidRPr="00E53590">
        <w:rPr>
          <w:rtl/>
        </w:rPr>
        <w:t>בעד אותם קרונים, מחירי דירות</w:t>
      </w:r>
      <w:r w:rsidR="00C975B7">
        <w:rPr>
          <w:rtl/>
        </w:rPr>
        <w:t xml:space="preserve"> </w:t>
      </w:r>
      <w:r w:rsidRPr="00E53590">
        <w:rPr>
          <w:rtl/>
        </w:rPr>
        <w:t>שלמות.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למה אתה לא מוציא אותם מהקרוונים? תוציא אותם.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ודאי שנוציא אותם.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שכונות</w:t>
      </w:r>
      <w:r w:rsidR="00C975B7">
        <w:rPr>
          <w:rtl/>
        </w:rPr>
        <w:t xml:space="preserve"> </w:t>
      </w:r>
      <w:r w:rsidRPr="00E53590">
        <w:rPr>
          <w:rtl/>
        </w:rPr>
        <w:t>שלמות בערי פיתוח עומדות ריקות. ואתה מדבר על בנייה ציבורית. אתה רק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אומר</w:t>
      </w:r>
      <w:r w:rsidR="00C975B7">
        <w:rPr>
          <w:rtl/>
        </w:rPr>
        <w:t xml:space="preserve"> </w:t>
      </w:r>
      <w:r w:rsidRPr="00E53590">
        <w:rPr>
          <w:rtl/>
        </w:rPr>
        <w:t>לכל עם ישראל איפה בניתם. ואתה מדבר על עולים. דיברת 20 דקות על עולים.</w:t>
      </w:r>
      <w:r w:rsidR="00C975B7">
        <w:rPr>
          <w:rtl/>
        </w:rPr>
        <w:t xml:space="preserve"> </w:t>
      </w:r>
      <w:r w:rsidRPr="00E53590">
        <w:rPr>
          <w:rtl/>
        </w:rPr>
        <w:t>יש במדינת ישראל אלפי זוגות צעירים עם ילדים קטנים, שחיים עם ההורים שלהם.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נעמי בלומנטל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תדאג להם.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 דואגים להם, יותר ממך, חברת הכנסת בלומנטל. אל תדאגי.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נעמי בלומנטל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משפחות שחיות בעוני.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 הורדת אותם לעוני הזה, לא אני.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נעמי בלומנטל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ואתם לא דואגים.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דואגים.</w:t>
      </w:r>
      <w:r w:rsidR="00C975B7">
        <w:rPr>
          <w:rtl/>
        </w:rPr>
        <w:t xml:space="preserve"> </w:t>
      </w:r>
      <w:r w:rsidRPr="00E53590">
        <w:rPr>
          <w:rtl/>
        </w:rPr>
        <w:t>לצעוק</w:t>
      </w:r>
      <w:r w:rsidR="00C975B7">
        <w:rPr>
          <w:rtl/>
        </w:rPr>
        <w:t xml:space="preserve"> </w:t>
      </w:r>
      <w:r w:rsidRPr="00E53590">
        <w:rPr>
          <w:rtl/>
        </w:rPr>
        <w:t>את יודעת. עשיתם שגיאות, אל תאשימו אותנו בכל השגיאות שלכם.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אגיד</w:t>
      </w:r>
      <w:r w:rsidR="00C975B7">
        <w:rPr>
          <w:rtl/>
        </w:rPr>
        <w:t xml:space="preserve"> </w:t>
      </w:r>
      <w:r w:rsidRPr="00E53590">
        <w:rPr>
          <w:rtl/>
        </w:rPr>
        <w:t>לך</w:t>
      </w:r>
      <w:r w:rsidR="00C975B7">
        <w:rPr>
          <w:rtl/>
        </w:rPr>
        <w:t xml:space="preserve"> </w:t>
      </w:r>
      <w:r w:rsidRPr="00E53590">
        <w:rPr>
          <w:rtl/>
        </w:rPr>
        <w:t>מה אנחנו כן עושים, ואנחנו עושים, כי אם לא נעשה, העם יחליף אותנו</w:t>
      </w:r>
      <w:r w:rsidR="00C975B7">
        <w:rPr>
          <w:rtl/>
        </w:rPr>
        <w:t xml:space="preserve"> </w:t>
      </w:r>
      <w:r w:rsidRPr="00E53590">
        <w:rPr>
          <w:rtl/>
        </w:rPr>
        <w:t>כמו שהחליפו אתכם.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נעמי בלומנטל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נכון. אבל לא נותנים לו הזדמנות.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 נותנים הזדמנות? מה רצית, כל יום בחירות?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נעמי בלומנטל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למה אתם לא נותנים לו הזדמנות?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זה הזדמנות? יהיו בחירות, ואני מבטיח לך שתקבלו פחות מנדטים מאשר יש לכם</w:t>
      </w:r>
      <w:r w:rsidR="00C975B7">
        <w:rPr>
          <w:rtl/>
        </w:rPr>
        <w:t xml:space="preserve"> </w:t>
      </w:r>
      <w:r w:rsidRPr="00E53590">
        <w:rPr>
          <w:rtl/>
        </w:rPr>
        <w:t>היום.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נעמי בלומנטל (הליכוד):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נחיה ונראה. תסתכלי בתוך העם, את חיה מעל העם.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רבותי,</w:t>
      </w:r>
      <w:r w:rsidR="00C975B7">
        <w:rPr>
          <w:rtl/>
        </w:rPr>
        <w:t xml:space="preserve"> </w:t>
      </w:r>
      <w:r w:rsidRPr="00E53590">
        <w:rPr>
          <w:rtl/>
        </w:rPr>
        <w:t>זה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ייתכן.</w:t>
      </w:r>
      <w:r w:rsidR="00C975B7">
        <w:rPr>
          <w:rtl/>
        </w:rPr>
        <w:t xml:space="preserve"> </w:t>
      </w:r>
      <w:r w:rsidRPr="00E53590">
        <w:rPr>
          <w:rtl/>
        </w:rPr>
        <w:t>אתם</w:t>
      </w:r>
      <w:r w:rsidR="00C975B7">
        <w:rPr>
          <w:rtl/>
        </w:rPr>
        <w:t xml:space="preserve"> </w:t>
      </w:r>
      <w:r w:rsidRPr="00E53590">
        <w:rPr>
          <w:rtl/>
        </w:rPr>
        <w:t>כל הזמן משסעים את דבריו. אני מבקש להפסיק את</w:t>
      </w:r>
      <w:r w:rsidR="00C975B7">
        <w:rPr>
          <w:rtl/>
        </w:rPr>
        <w:t xml:space="preserve"> </w:t>
      </w:r>
      <w:r w:rsidRPr="00E53590">
        <w:rPr>
          <w:rtl/>
        </w:rPr>
        <w:t>קריאות הביניים.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אתה</w:t>
      </w:r>
      <w:r w:rsidR="00C975B7">
        <w:rPr>
          <w:rtl/>
        </w:rPr>
        <w:t xml:space="preserve">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תקפת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הנושא של שכר הדירה. נכון, לא אנחנו המצאנו את זה. אנחנו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מעדכנים את שכר הדירה ובאפריל נעדכן אותו שוב. אבל, לצערי, חבר הכנסת אפרים גור </w:t>
      </w:r>
      <w:r w:rsidR="00C975B7">
        <w:rPr>
          <w:rtl/>
        </w:rPr>
        <w:t xml:space="preserve">– </w:t>
      </w:r>
      <w:r w:rsidRPr="00E53590">
        <w:rPr>
          <w:rtl/>
        </w:rPr>
        <w:t xml:space="preserve">אני אומר דברים חמורים </w:t>
      </w:r>
      <w:r w:rsidR="00C975B7">
        <w:rPr>
          <w:rtl/>
        </w:rPr>
        <w:t>–</w:t>
      </w:r>
      <w:r w:rsidRPr="00E53590">
        <w:rPr>
          <w:rtl/>
        </w:rPr>
        <w:t xml:space="preserve"> לצערי, גם השימוש בנושא שכר דירה הוא שימוש לא הכי הוגן,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אני יודע שלפעמים על דירה אחת רשומות חמש משפחות, והם גרים יחד, אחד מפה וזוג</w:t>
      </w:r>
      <w:r w:rsidR="00C975B7">
        <w:rPr>
          <w:rtl/>
        </w:rPr>
        <w:t xml:space="preserve"> </w:t>
      </w:r>
      <w:r w:rsidRPr="00E53590">
        <w:rPr>
          <w:rtl/>
        </w:rPr>
        <w:t>משם, והם מקבלים מחמישה מקומות על דירה אחת. אני אומר דברים חמורים.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אמרת דבר חמור מאוד.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אמרתי לך שאני הולך להגיד דבר חמור מאוד ולא דבר נוח.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אתה</w:t>
      </w:r>
      <w:r w:rsidR="00C975B7">
        <w:rPr>
          <w:rtl/>
        </w:rPr>
        <w:t xml:space="preserve"> </w:t>
      </w:r>
      <w:r w:rsidRPr="00E53590">
        <w:rPr>
          <w:rtl/>
        </w:rPr>
        <w:t>טוען</w:t>
      </w:r>
      <w:r w:rsidR="00C975B7">
        <w:rPr>
          <w:rtl/>
        </w:rPr>
        <w:t xml:space="preserve"> </w:t>
      </w:r>
      <w:r w:rsidRPr="00E53590">
        <w:rPr>
          <w:rtl/>
        </w:rPr>
        <w:t>שיש דירות זמינות, חבר הכנסת אפרים גור. יש עוד הרבה מאוד בעיות,</w:t>
      </w:r>
      <w:r w:rsidR="00C975B7">
        <w:rPr>
          <w:rtl/>
        </w:rPr>
        <w:t xml:space="preserve"> </w:t>
      </w:r>
      <w:r w:rsidRPr="00E53590">
        <w:rPr>
          <w:rtl/>
        </w:rPr>
        <w:t>שאולי</w:t>
      </w:r>
      <w:r w:rsidR="00C975B7">
        <w:rPr>
          <w:rtl/>
        </w:rPr>
        <w:t xml:space="preserve"> </w:t>
      </w:r>
      <w:r w:rsidRPr="00E53590">
        <w:rPr>
          <w:rtl/>
        </w:rPr>
        <w:t>לא כדאי להעלות אותן מעל במת הכנסת. אז עזוב, לא הכול היה מושלם וורוד כמו</w:t>
      </w:r>
      <w:r w:rsidR="00C975B7">
        <w:rPr>
          <w:rtl/>
        </w:rPr>
        <w:t xml:space="preserve"> </w:t>
      </w:r>
      <w:r w:rsidRPr="00E53590">
        <w:rPr>
          <w:rtl/>
        </w:rPr>
        <w:t>שאתה</w:t>
      </w:r>
      <w:r w:rsidR="00C975B7">
        <w:rPr>
          <w:rtl/>
        </w:rPr>
        <w:t xml:space="preserve"> </w:t>
      </w:r>
      <w:r w:rsidRPr="00E53590">
        <w:rPr>
          <w:rtl/>
        </w:rPr>
        <w:t>מספר.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עוד</w:t>
      </w:r>
      <w:r w:rsidR="00C975B7">
        <w:rPr>
          <w:rtl/>
        </w:rPr>
        <w:t xml:space="preserve"> </w:t>
      </w:r>
      <w:r w:rsidRPr="00E53590">
        <w:rPr>
          <w:rtl/>
        </w:rPr>
        <w:t>הרבה דברים מעבר לזה. אבל לפחות אנחנו משתדלים לתקן את כל</w:t>
      </w:r>
      <w:r w:rsidR="00C975B7">
        <w:rPr>
          <w:rtl/>
        </w:rPr>
        <w:t xml:space="preserve"> </w:t>
      </w:r>
      <w:r w:rsidRPr="00E53590">
        <w:rPr>
          <w:rtl/>
        </w:rPr>
        <w:t>התחלואים. אי</w:t>
      </w:r>
      <w:r w:rsidR="00C975B7">
        <w:rPr>
          <w:rtl/>
        </w:rPr>
        <w:t>-</w:t>
      </w:r>
      <w:r w:rsidRPr="00E53590">
        <w:rPr>
          <w:rtl/>
        </w:rPr>
        <w:t>אפשר לתקן את כל התחלואים ביום אחד.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ועכשיו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מבקש,</w:t>
      </w:r>
      <w:r w:rsidR="00C975B7">
        <w:rPr>
          <w:rtl/>
        </w:rPr>
        <w:t xml:space="preserve"> </w:t>
      </w:r>
      <w:r w:rsidRPr="00E53590">
        <w:rPr>
          <w:rtl/>
        </w:rPr>
        <w:t>ברשותך, לעבור לנייר מסודר, ואני אקרא לך מתוך הנייר מה</w:t>
      </w:r>
      <w:r w:rsidR="00C975B7">
        <w:rPr>
          <w:rtl/>
        </w:rPr>
        <w:t xml:space="preserve"> </w:t>
      </w: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עושים, מה עשינו ומה אנחנו מתכוונים לעשות.</w:t>
      </w:r>
      <w:r w:rsidR="00C975B7">
        <w:rPr>
          <w:rtl/>
        </w:rPr>
        <w:t xml:space="preserve"> </w:t>
      </w:r>
      <w:r w:rsidRPr="00E53590">
        <w:rPr>
          <w:rtl/>
        </w:rPr>
        <w:t>אני רק כעסתי בגלל כל הנתונים</w:t>
      </w:r>
      <w:r w:rsidR="00C975B7">
        <w:rPr>
          <w:rtl/>
        </w:rPr>
        <w:t xml:space="preserve"> </w:t>
      </w:r>
      <w:r w:rsidRPr="00E53590">
        <w:rPr>
          <w:rtl/>
        </w:rPr>
        <w:t>האלה</w:t>
      </w:r>
      <w:r w:rsidR="00C975B7">
        <w:rPr>
          <w:rtl/>
        </w:rPr>
        <w:t xml:space="preserve"> </w:t>
      </w:r>
      <w:r w:rsidRPr="00E53590">
        <w:rPr>
          <w:rtl/>
        </w:rPr>
        <w:t>שאתה</w:t>
      </w:r>
      <w:r w:rsidR="00C975B7">
        <w:rPr>
          <w:rtl/>
        </w:rPr>
        <w:t xml:space="preserve"> </w:t>
      </w:r>
      <w:r w:rsidRPr="00E53590">
        <w:rPr>
          <w:rtl/>
        </w:rPr>
        <w:t>בא</w:t>
      </w:r>
      <w:r w:rsidR="00C975B7">
        <w:rPr>
          <w:rtl/>
        </w:rPr>
        <w:t xml:space="preserve"> </w:t>
      </w:r>
      <w:r w:rsidRPr="00E53590">
        <w:rPr>
          <w:rtl/>
        </w:rPr>
        <w:t>ומספר,</w:t>
      </w:r>
      <w:r w:rsidR="00C975B7">
        <w:rPr>
          <w:rtl/>
        </w:rPr>
        <w:t xml:space="preserve"> </w:t>
      </w:r>
      <w:r w:rsidRPr="00E53590">
        <w:rPr>
          <w:rtl/>
        </w:rPr>
        <w:t>הכול</w:t>
      </w:r>
      <w:r w:rsidR="00C975B7">
        <w:rPr>
          <w:rtl/>
        </w:rPr>
        <w:t xml:space="preserve"> </w:t>
      </w:r>
      <w:r w:rsidRPr="00E53590">
        <w:rPr>
          <w:rtl/>
        </w:rPr>
        <w:t>היה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>-</w:t>
      </w:r>
      <w:r w:rsidRPr="00E53590">
        <w:rPr>
          <w:rtl/>
        </w:rPr>
        <w:t>כך</w:t>
      </w:r>
      <w:r w:rsidR="00C975B7">
        <w:rPr>
          <w:rtl/>
        </w:rPr>
        <w:t xml:space="preserve"> </w:t>
      </w:r>
      <w:r w:rsidRPr="00E53590">
        <w:rPr>
          <w:rtl/>
        </w:rPr>
        <w:t>טוב, אז מה קרה? למה אנשים היו זרוקים</w:t>
      </w:r>
      <w:r w:rsidR="00C975B7">
        <w:rPr>
          <w:rtl/>
        </w:rPr>
        <w:t xml:space="preserve"> </w:t>
      </w:r>
      <w:r w:rsidRPr="00E53590">
        <w:rPr>
          <w:rtl/>
        </w:rPr>
        <w:t>ברחובות אז, בתקופה שלך?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>ראש, חברי הכנסת, משרד הבינוי והשיכון רואה בפינוי הדיור הזמני,</w:t>
      </w:r>
      <w:r w:rsidR="00C975B7">
        <w:rPr>
          <w:rtl/>
        </w:rPr>
        <w:t xml:space="preserve"> </w:t>
      </w:r>
      <w:r w:rsidRPr="00E53590">
        <w:rPr>
          <w:rtl/>
        </w:rPr>
        <w:t>תוך</w:t>
      </w:r>
      <w:r w:rsidR="00C975B7">
        <w:rPr>
          <w:rtl/>
        </w:rPr>
        <w:t xml:space="preserve"> </w:t>
      </w:r>
      <w:r w:rsidRPr="00E53590">
        <w:rPr>
          <w:rtl/>
        </w:rPr>
        <w:t>הבטחת</w:t>
      </w:r>
      <w:r w:rsidR="00C975B7">
        <w:rPr>
          <w:rtl/>
        </w:rPr>
        <w:t xml:space="preserve"> </w:t>
      </w:r>
      <w:r w:rsidRPr="00E53590">
        <w:rPr>
          <w:rtl/>
        </w:rPr>
        <w:t>בית</w:t>
      </w:r>
      <w:r w:rsidR="00C975B7">
        <w:rPr>
          <w:rtl/>
        </w:rPr>
        <w:t xml:space="preserve"> </w:t>
      </w:r>
      <w:r w:rsidRPr="00E53590">
        <w:rPr>
          <w:rtl/>
        </w:rPr>
        <w:t>חלופי</w:t>
      </w:r>
      <w:r w:rsidR="00C975B7">
        <w:rPr>
          <w:rtl/>
        </w:rPr>
        <w:t xml:space="preserve"> </w:t>
      </w:r>
      <w:r w:rsidRPr="00E53590">
        <w:rPr>
          <w:rtl/>
        </w:rPr>
        <w:t>ואתו</w:t>
      </w:r>
      <w:r w:rsidR="00C975B7">
        <w:rPr>
          <w:rtl/>
        </w:rPr>
        <w:t xml:space="preserve">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עתיד טוב יותר לאותם דיירים, יעד לאומי ממדרגה</w:t>
      </w:r>
      <w:r w:rsidR="00C975B7">
        <w:rPr>
          <w:rtl/>
        </w:rPr>
        <w:t xml:space="preserve"> </w:t>
      </w:r>
      <w:r w:rsidRPr="00E53590">
        <w:rPr>
          <w:rtl/>
        </w:rPr>
        <w:t>ראשונה.</w:t>
      </w:r>
      <w:r w:rsidR="00C975B7">
        <w:rPr>
          <w:rtl/>
        </w:rPr>
        <w:t xml:space="preserve"> </w:t>
      </w:r>
      <w:r w:rsidRPr="00E53590">
        <w:rPr>
          <w:rtl/>
        </w:rPr>
        <w:t>אוכלוסיית הדיור הזמני בקרב העולים, לא כוללת את המגזר הכפרי של מושבים</w:t>
      </w:r>
      <w:r w:rsidR="00C975B7">
        <w:rPr>
          <w:rtl/>
        </w:rPr>
        <w:t xml:space="preserve"> </w:t>
      </w:r>
      <w:r w:rsidRPr="00E53590">
        <w:rPr>
          <w:rtl/>
        </w:rPr>
        <w:t>וקיבוצים,</w:t>
      </w:r>
      <w:r w:rsidR="00C975B7">
        <w:rPr>
          <w:rtl/>
        </w:rPr>
        <w:t xml:space="preserve"> </w:t>
      </w:r>
      <w:r w:rsidRPr="00E53590">
        <w:rPr>
          <w:rtl/>
        </w:rPr>
        <w:t>כוללת</w:t>
      </w:r>
      <w:r w:rsidR="00C975B7">
        <w:rPr>
          <w:rtl/>
        </w:rPr>
        <w:t xml:space="preserve"> </w:t>
      </w:r>
      <w:r w:rsidRPr="00E53590">
        <w:rPr>
          <w:rtl/>
        </w:rPr>
        <w:t>15,433</w:t>
      </w:r>
      <w:r w:rsidR="00C975B7">
        <w:rPr>
          <w:rtl/>
        </w:rPr>
        <w:t xml:space="preserve"> </w:t>
      </w:r>
      <w:r w:rsidRPr="00E53590">
        <w:rPr>
          <w:rtl/>
        </w:rPr>
        <w:t>בתי</w:t>
      </w:r>
      <w:r w:rsidR="00C975B7">
        <w:rPr>
          <w:rtl/>
        </w:rPr>
        <w:t>-</w:t>
      </w:r>
      <w:r w:rsidRPr="00E53590">
        <w:rPr>
          <w:rtl/>
        </w:rPr>
        <w:t>אב,</w:t>
      </w:r>
      <w:r w:rsidR="00C975B7">
        <w:rPr>
          <w:rtl/>
        </w:rPr>
        <w:t xml:space="preserve"> </w:t>
      </w:r>
      <w:r w:rsidRPr="00E53590">
        <w:rPr>
          <w:rtl/>
        </w:rPr>
        <w:t>מהם</w:t>
      </w:r>
      <w:r w:rsidR="00C975B7">
        <w:rPr>
          <w:rtl/>
        </w:rPr>
        <w:t xml:space="preserve"> </w:t>
      </w:r>
      <w:r w:rsidRPr="00E53590">
        <w:rPr>
          <w:rtl/>
        </w:rPr>
        <w:t>10,960</w:t>
      </w:r>
      <w:r w:rsidR="00C975B7">
        <w:rPr>
          <w:rtl/>
        </w:rPr>
        <w:t xml:space="preserve"> </w:t>
      </w:r>
      <w:r w:rsidRPr="00E53590">
        <w:rPr>
          <w:rtl/>
        </w:rPr>
        <w:t>עולים מאתיופיה, לא מחבר העמים;</w:t>
      </w:r>
      <w:r w:rsidR="00C975B7">
        <w:rPr>
          <w:rtl/>
        </w:rPr>
        <w:t xml:space="preserve"> </w:t>
      </w:r>
      <w:r w:rsidRPr="00E53590">
        <w:rPr>
          <w:rtl/>
        </w:rPr>
        <w:t>46,405</w:t>
      </w:r>
      <w:r w:rsidR="00C975B7">
        <w:rPr>
          <w:rtl/>
        </w:rPr>
        <w:t xml:space="preserve"> </w:t>
      </w:r>
      <w:r w:rsidRPr="00E53590">
        <w:rPr>
          <w:rtl/>
        </w:rPr>
        <w:t>נפש,</w:t>
      </w:r>
      <w:r w:rsidR="00C975B7">
        <w:rPr>
          <w:rtl/>
        </w:rPr>
        <w:t xml:space="preserve"> </w:t>
      </w:r>
      <w:r w:rsidRPr="00E53590">
        <w:rPr>
          <w:rtl/>
        </w:rPr>
        <w:t>מהם</w:t>
      </w:r>
      <w:r w:rsidR="00C975B7">
        <w:rPr>
          <w:rtl/>
        </w:rPr>
        <w:t xml:space="preserve"> </w:t>
      </w:r>
      <w:r w:rsidRPr="00E53590">
        <w:rPr>
          <w:rtl/>
        </w:rPr>
        <w:t>34,511</w:t>
      </w:r>
      <w:r w:rsidR="00C975B7">
        <w:rPr>
          <w:rtl/>
        </w:rPr>
        <w:t xml:space="preserve"> </w:t>
      </w:r>
      <w:r w:rsidRPr="00E53590">
        <w:rPr>
          <w:rtl/>
        </w:rPr>
        <w:t>עולי</w:t>
      </w:r>
      <w:r w:rsidR="00C975B7">
        <w:rPr>
          <w:rtl/>
        </w:rPr>
        <w:t xml:space="preserve"> </w:t>
      </w:r>
      <w:r w:rsidRPr="00E53590">
        <w:rPr>
          <w:rtl/>
        </w:rPr>
        <w:t>אתיופיה. כלומר, באותם אתרי קרוונים שאתה דיברת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עליהם ואני מדבר עליהם, </w:t>
      </w:r>
      <w:r w:rsidR="00C975B7" w:rsidRPr="00E53590">
        <w:rPr>
          <w:rtl/>
        </w:rPr>
        <w:t>70</w:t>
      </w:r>
      <w:r w:rsidR="00C975B7">
        <w:rPr>
          <w:rtl/>
        </w:rPr>
        <w:t>%–</w:t>
      </w:r>
      <w:r w:rsidR="00C975B7" w:rsidRPr="00E53590">
        <w:rPr>
          <w:rtl/>
        </w:rPr>
        <w:t>75</w:t>
      </w:r>
      <w:r w:rsidR="00C975B7">
        <w:rPr>
          <w:rtl/>
        </w:rPr>
        <w:t>%</w:t>
      </w:r>
      <w:r w:rsidRPr="00E53590">
        <w:rPr>
          <w:rtl/>
        </w:rPr>
        <w:t xml:space="preserve"> הם עולי אתיופיה.</w:t>
      </w:r>
    </w:p>
    <w:p w:rsidR="00C975B7" w:rsidRDefault="00C975B7" w:rsidP="00C975B7">
      <w:pPr>
        <w:rPr>
          <w:rtl/>
        </w:rPr>
      </w:pPr>
    </w:p>
    <w:p w:rsidR="00C975B7" w:rsidRDefault="00E53590" w:rsidP="00556F00">
      <w:pPr>
        <w:rPr>
          <w:rtl/>
        </w:rPr>
      </w:pPr>
      <w:r w:rsidRPr="00E53590">
        <w:rPr>
          <w:rtl/>
        </w:rPr>
        <w:t>מינהלת</w:t>
      </w:r>
      <w:r w:rsidR="00C975B7">
        <w:rPr>
          <w:rtl/>
        </w:rPr>
        <w:t xml:space="preserve"> </w:t>
      </w:r>
      <w:r w:rsidRPr="00E53590">
        <w:rPr>
          <w:rtl/>
        </w:rPr>
        <w:t>"עתיד ובית", שהוקמה בסיוע האוצר, פועלת מאז יולי 1993 באינטנסיביות</w:t>
      </w:r>
      <w:r w:rsidR="00C975B7">
        <w:rPr>
          <w:rtl/>
        </w:rPr>
        <w:t xml:space="preserve"> </w:t>
      </w:r>
      <w:r w:rsidRPr="00E53590">
        <w:rPr>
          <w:rtl/>
        </w:rPr>
        <w:t>למתן</w:t>
      </w:r>
      <w:r w:rsidR="00C975B7">
        <w:rPr>
          <w:rtl/>
        </w:rPr>
        <w:t xml:space="preserve"> </w:t>
      </w:r>
      <w:r w:rsidRPr="00E53590">
        <w:rPr>
          <w:rtl/>
        </w:rPr>
        <w:t>סיוע</w:t>
      </w:r>
      <w:r w:rsidR="00C975B7">
        <w:rPr>
          <w:rtl/>
        </w:rPr>
        <w:t xml:space="preserve"> </w:t>
      </w:r>
      <w:r w:rsidRPr="00E53590">
        <w:rPr>
          <w:rtl/>
        </w:rPr>
        <w:t>לרכישת</w:t>
      </w:r>
      <w:r w:rsidR="00C975B7">
        <w:rPr>
          <w:rtl/>
        </w:rPr>
        <w:t xml:space="preserve"> </w:t>
      </w:r>
      <w:r w:rsidRPr="00E53590">
        <w:rPr>
          <w:rtl/>
        </w:rPr>
        <w:t>דירה</w:t>
      </w:r>
      <w:r w:rsidR="00C975B7">
        <w:rPr>
          <w:rtl/>
        </w:rPr>
        <w:t xml:space="preserve"> </w:t>
      </w:r>
      <w:r w:rsidRPr="00E53590">
        <w:rPr>
          <w:rtl/>
        </w:rPr>
        <w:t>לתושבי 14 אתרים שניתנה להם עדיפות. אנחנו נוקטים היום</w:t>
      </w:r>
      <w:r w:rsidR="00C975B7">
        <w:rPr>
          <w:rtl/>
        </w:rPr>
        <w:t xml:space="preserve"> </w:t>
      </w:r>
      <w:r w:rsidRPr="00E53590">
        <w:rPr>
          <w:rtl/>
        </w:rPr>
        <w:t>שיטה</w:t>
      </w:r>
      <w:r w:rsidR="00C975B7">
        <w:rPr>
          <w:rtl/>
        </w:rPr>
        <w:t xml:space="preserve"> </w:t>
      </w:r>
      <w:r w:rsidRPr="00E53590">
        <w:rPr>
          <w:rtl/>
        </w:rPr>
        <w:t>שנכנסים</w:t>
      </w:r>
      <w:r w:rsidR="00C975B7">
        <w:rPr>
          <w:rtl/>
        </w:rPr>
        <w:t xml:space="preserve"> </w:t>
      </w:r>
      <w:r w:rsidRPr="00E53590">
        <w:rPr>
          <w:rtl/>
        </w:rPr>
        <w:t>ל</w:t>
      </w:r>
      <w:r w:rsidR="00C975B7">
        <w:rPr>
          <w:rtl/>
        </w:rPr>
        <w:t>-</w:t>
      </w:r>
      <w:r w:rsidRPr="00E53590">
        <w:rPr>
          <w:rtl/>
        </w:rPr>
        <w:t>15</w:t>
      </w:r>
      <w:r w:rsidR="00556F00">
        <w:rPr>
          <w:rFonts w:hint="cs"/>
          <w:rtl/>
        </w:rPr>
        <w:t>-</w:t>
      </w:r>
      <w:r w:rsidRPr="00E53590">
        <w:rPr>
          <w:rtl/>
        </w:rPr>
        <w:t>14</w:t>
      </w:r>
      <w:r w:rsidR="00C975B7">
        <w:rPr>
          <w:rtl/>
        </w:rPr>
        <w:t xml:space="preserve"> </w:t>
      </w:r>
      <w:r w:rsidRPr="00E53590">
        <w:rPr>
          <w:rtl/>
        </w:rPr>
        <w:t>אתרים,</w:t>
      </w:r>
      <w:r w:rsidR="00C975B7">
        <w:rPr>
          <w:rtl/>
        </w:rPr>
        <w:t xml:space="preserve"> </w:t>
      </w:r>
      <w:r w:rsidRPr="00E53590">
        <w:rPr>
          <w:rtl/>
        </w:rPr>
        <w:t>מנסים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למצוא פתרונות, להזיז אנשים </w:t>
      </w:r>
      <w:r w:rsidR="00C975B7">
        <w:rPr>
          <w:rtl/>
        </w:rPr>
        <w:t>–</w:t>
      </w:r>
      <w:r w:rsidRPr="00E53590">
        <w:rPr>
          <w:rtl/>
        </w:rPr>
        <w:t xml:space="preserve"> ותיכף אגיע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לנתונים </w:t>
      </w:r>
      <w:r w:rsidR="00C975B7">
        <w:rPr>
          <w:rtl/>
        </w:rPr>
        <w:t>–</w:t>
      </w:r>
      <w:r w:rsidRPr="00E53590">
        <w:rPr>
          <w:rtl/>
        </w:rPr>
        <w:t xml:space="preserve"> וכשמסיימים שם ממשיכים לאתרים אחרים.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המינהלת</w:t>
      </w:r>
      <w:r w:rsidR="00C975B7">
        <w:rPr>
          <w:rtl/>
        </w:rPr>
        <w:t xml:space="preserve"> </w:t>
      </w:r>
      <w:r w:rsidRPr="00E53590">
        <w:rPr>
          <w:rtl/>
        </w:rPr>
        <w:t>מתמקדת</w:t>
      </w:r>
      <w:r w:rsidR="00C975B7">
        <w:rPr>
          <w:rtl/>
        </w:rPr>
        <w:t xml:space="preserve"> </w:t>
      </w:r>
      <w:r w:rsidRPr="00E53590">
        <w:rPr>
          <w:rtl/>
        </w:rPr>
        <w:t>בוותיקים</w:t>
      </w:r>
      <w:r w:rsidR="00C975B7">
        <w:rPr>
          <w:rtl/>
        </w:rPr>
        <w:t xml:space="preserve"> </w:t>
      </w:r>
      <w:r w:rsidRPr="00E53590">
        <w:rPr>
          <w:rtl/>
        </w:rPr>
        <w:t>ובעולים</w:t>
      </w:r>
      <w:r w:rsidR="00C975B7">
        <w:rPr>
          <w:rtl/>
        </w:rPr>
        <w:t xml:space="preserve"> </w:t>
      </w:r>
      <w:r w:rsidRPr="00E53590">
        <w:rPr>
          <w:rtl/>
        </w:rPr>
        <w:t>מברית</w:t>
      </w:r>
      <w:r w:rsidR="00C975B7">
        <w:rPr>
          <w:rtl/>
        </w:rPr>
        <w:t>-</w:t>
      </w:r>
      <w:r w:rsidRPr="00E53590">
        <w:rPr>
          <w:rtl/>
        </w:rPr>
        <w:t>המועצות,</w:t>
      </w:r>
      <w:r w:rsidR="00C975B7">
        <w:rPr>
          <w:rtl/>
        </w:rPr>
        <w:t xml:space="preserve"> </w:t>
      </w:r>
      <w:r w:rsidRPr="00E53590">
        <w:rPr>
          <w:rtl/>
        </w:rPr>
        <w:t>בעוד</w:t>
      </w:r>
      <w:r w:rsidR="00C975B7">
        <w:rPr>
          <w:rtl/>
        </w:rPr>
        <w:t xml:space="preserve"> </w:t>
      </w:r>
      <w:r w:rsidRPr="00E53590">
        <w:rPr>
          <w:rtl/>
        </w:rPr>
        <w:t>העולים מאתיופיה</w:t>
      </w:r>
      <w:r w:rsidR="00C975B7">
        <w:rPr>
          <w:rtl/>
        </w:rPr>
        <w:t xml:space="preserve"> </w:t>
      </w:r>
      <w:r w:rsidRPr="00E53590">
        <w:rPr>
          <w:rtl/>
        </w:rPr>
        <w:t>מטופלים על</w:t>
      </w:r>
      <w:r w:rsidR="00C975B7">
        <w:rPr>
          <w:rtl/>
        </w:rPr>
        <w:t>-</w:t>
      </w:r>
      <w:r w:rsidRPr="00E53590">
        <w:rPr>
          <w:rtl/>
        </w:rPr>
        <w:t>ידי המשרד לקליטת העלייה.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עד</w:t>
      </w:r>
      <w:r w:rsidR="00C975B7">
        <w:rPr>
          <w:rtl/>
        </w:rPr>
        <w:t xml:space="preserve"> </w:t>
      </w:r>
      <w:r w:rsidRPr="00E53590">
        <w:rPr>
          <w:rtl/>
        </w:rPr>
        <w:t>סוף</w:t>
      </w:r>
      <w:r w:rsidR="00C975B7">
        <w:rPr>
          <w:rtl/>
        </w:rPr>
        <w:t xml:space="preserve"> </w:t>
      </w:r>
      <w:r w:rsidRPr="00E53590">
        <w:rPr>
          <w:rtl/>
        </w:rPr>
        <w:t>אוקטובר 1993 רכשו דירות יותר מ</w:t>
      </w:r>
      <w:r w:rsidR="00C975B7">
        <w:rPr>
          <w:rtl/>
        </w:rPr>
        <w:t>-</w:t>
      </w:r>
      <w:r w:rsidRPr="00E53590">
        <w:rPr>
          <w:rtl/>
        </w:rPr>
        <w:t>1,000 בתי</w:t>
      </w:r>
      <w:r w:rsidR="00C975B7">
        <w:rPr>
          <w:rtl/>
        </w:rPr>
        <w:t>-</w:t>
      </w:r>
      <w:r w:rsidRPr="00E53590">
        <w:rPr>
          <w:rtl/>
        </w:rPr>
        <w:t>אב מתוך כ</w:t>
      </w:r>
      <w:r w:rsidR="00C975B7">
        <w:rPr>
          <w:rtl/>
        </w:rPr>
        <w:t>-</w:t>
      </w:r>
      <w:r w:rsidRPr="00E53590">
        <w:rPr>
          <w:rtl/>
        </w:rPr>
        <w:t>4,250 שבטיפול</w:t>
      </w:r>
      <w:r w:rsidR="00C975B7">
        <w:rPr>
          <w:rtl/>
        </w:rPr>
        <w:t xml:space="preserve"> </w:t>
      </w:r>
      <w:r w:rsidRPr="00E53590">
        <w:rPr>
          <w:rtl/>
        </w:rPr>
        <w:t>המינהלת</w:t>
      </w:r>
      <w:r w:rsidR="00C975B7">
        <w:rPr>
          <w:rtl/>
        </w:rPr>
        <w:t xml:space="preserve"> </w:t>
      </w:r>
      <w:r w:rsidRPr="00E53590">
        <w:rPr>
          <w:rtl/>
        </w:rPr>
        <w:t>"עתיד ובית", באותם אתרי קרוונים שדיברתי עליהם קודם. עוד כ</w:t>
      </w:r>
      <w:r w:rsidR="00C975B7">
        <w:rPr>
          <w:rtl/>
        </w:rPr>
        <w:t>-</w:t>
      </w:r>
      <w:r w:rsidRPr="00E53590">
        <w:rPr>
          <w:rtl/>
        </w:rPr>
        <w:t>1,100 אותרו</w:t>
      </w:r>
      <w:r w:rsidR="00C975B7">
        <w:rPr>
          <w:rtl/>
        </w:rPr>
        <w:t xml:space="preserve"> </w:t>
      </w:r>
      <w:r w:rsidRPr="00E53590">
        <w:rPr>
          <w:rtl/>
        </w:rPr>
        <w:t>כזכאים לדירות בשיכון ציבורי.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הרואים במספרים אלה הישג ראוי לציון, אך משרד השיכון סבור שהקצב אטי ויש</w:t>
      </w:r>
      <w:r w:rsidR="00C975B7">
        <w:rPr>
          <w:rtl/>
        </w:rPr>
        <w:t xml:space="preserve"> </w:t>
      </w:r>
      <w:r w:rsidRPr="00E53590">
        <w:rPr>
          <w:rtl/>
        </w:rPr>
        <w:t>להחישו.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הקצב לא מהיר מספיק, אנחנו מודים </w:t>
      </w:r>
      <w:r w:rsidR="00C975B7">
        <w:rPr>
          <w:rtl/>
        </w:rPr>
        <w:t>–</w:t>
      </w:r>
      <w:r w:rsidRPr="00E53590">
        <w:rPr>
          <w:rtl/>
        </w:rPr>
        <w:t xml:space="preserve"> לא כמו אחרים </w:t>
      </w:r>
      <w:r w:rsidR="00C975B7">
        <w:rPr>
          <w:rtl/>
        </w:rPr>
        <w:t>–</w:t>
      </w:r>
      <w:r w:rsidRPr="00E53590">
        <w:rPr>
          <w:rtl/>
        </w:rPr>
        <w:t xml:space="preserve"> שצריך לזרז ולהחיש את</w:t>
      </w:r>
      <w:r w:rsidR="00C975B7">
        <w:rPr>
          <w:rtl/>
        </w:rPr>
        <w:t xml:space="preserve"> </w:t>
      </w:r>
      <w:r w:rsidRPr="00E53590">
        <w:rPr>
          <w:rtl/>
        </w:rPr>
        <w:t>הקצב.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רובן המכריע של הדירות שנרכשו על</w:t>
      </w:r>
      <w:r w:rsidR="00C975B7">
        <w:rPr>
          <w:rtl/>
        </w:rPr>
        <w:t>-</w:t>
      </w:r>
      <w:r w:rsidRPr="00E53590">
        <w:rPr>
          <w:rtl/>
        </w:rPr>
        <w:t>ידי דיירי אתרי הדיור הזמני הן מתוך הדירות</w:t>
      </w:r>
      <w:r w:rsidR="00C975B7">
        <w:rPr>
          <w:rtl/>
        </w:rPr>
        <w:t xml:space="preserve"> </w:t>
      </w:r>
      <w:r w:rsidRPr="00E53590">
        <w:rPr>
          <w:rtl/>
        </w:rPr>
        <w:t>ששווקו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ידי</w:t>
      </w:r>
      <w:r w:rsidR="00C975B7">
        <w:rPr>
          <w:rtl/>
        </w:rPr>
        <w:t xml:space="preserve"> </w:t>
      </w:r>
      <w:r w:rsidRPr="00E53590">
        <w:rPr>
          <w:rtl/>
        </w:rPr>
        <w:t>"שיכון</w:t>
      </w:r>
      <w:r w:rsidR="00C975B7">
        <w:rPr>
          <w:rtl/>
        </w:rPr>
        <w:t xml:space="preserve"> </w:t>
      </w:r>
      <w:r w:rsidRPr="00E53590">
        <w:rPr>
          <w:rtl/>
        </w:rPr>
        <w:t>ופיתוח",</w:t>
      </w:r>
      <w:r w:rsidR="00C975B7">
        <w:rPr>
          <w:rtl/>
        </w:rPr>
        <w:t xml:space="preserve"> </w:t>
      </w:r>
      <w:r w:rsidRPr="00E53590">
        <w:rPr>
          <w:rtl/>
        </w:rPr>
        <w:t>חברה</w:t>
      </w:r>
      <w:r w:rsidR="00C975B7">
        <w:rPr>
          <w:rtl/>
        </w:rPr>
        <w:t>-</w:t>
      </w:r>
      <w:r w:rsidRPr="00E53590">
        <w:rPr>
          <w:rtl/>
        </w:rPr>
        <w:t>בת</w:t>
      </w:r>
      <w:r w:rsidR="00C975B7">
        <w:rPr>
          <w:rtl/>
        </w:rPr>
        <w:t xml:space="preserve"> </w:t>
      </w:r>
      <w:r w:rsidRPr="00E53590">
        <w:rPr>
          <w:rtl/>
        </w:rPr>
        <w:t>שלנו,</w:t>
      </w:r>
      <w:r w:rsidR="00C975B7">
        <w:rPr>
          <w:rtl/>
        </w:rPr>
        <w:t xml:space="preserve"> </w:t>
      </w:r>
      <w:r w:rsidRPr="00E53590">
        <w:rPr>
          <w:rtl/>
        </w:rPr>
        <w:t>אשר</w:t>
      </w:r>
      <w:r w:rsidR="00C975B7">
        <w:rPr>
          <w:rtl/>
        </w:rPr>
        <w:t xml:space="preserve"> </w:t>
      </w:r>
      <w:r w:rsidRPr="00E53590">
        <w:rPr>
          <w:rtl/>
        </w:rPr>
        <w:t>נכללו</w:t>
      </w:r>
      <w:r w:rsidR="00C975B7">
        <w:rPr>
          <w:rtl/>
        </w:rPr>
        <w:t xml:space="preserve"> </w:t>
      </w:r>
      <w:r w:rsidRPr="00E53590">
        <w:rPr>
          <w:rtl/>
        </w:rPr>
        <w:t>במבצעי</w:t>
      </w:r>
      <w:r w:rsidR="00C975B7">
        <w:rPr>
          <w:rtl/>
        </w:rPr>
        <w:t xml:space="preserve"> </w:t>
      </w:r>
      <w:r w:rsidRPr="00E53590">
        <w:rPr>
          <w:rtl/>
        </w:rPr>
        <w:t>המכירות,</w:t>
      </w:r>
      <w:r w:rsidR="00C975B7">
        <w:rPr>
          <w:rtl/>
        </w:rPr>
        <w:t xml:space="preserve"> </w:t>
      </w:r>
      <w:r w:rsidRPr="00E53590">
        <w:rPr>
          <w:rtl/>
        </w:rPr>
        <w:t>כשהרוכשים נהנו ממחירי דירות מוזלים ומהלוואות מקום.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אנו</w:t>
      </w:r>
      <w:r w:rsidR="00C975B7">
        <w:rPr>
          <w:rtl/>
        </w:rPr>
        <w:t xml:space="preserve"> </w:t>
      </w:r>
      <w:r w:rsidRPr="00E53590">
        <w:rPr>
          <w:rtl/>
        </w:rPr>
        <w:t>כבר</w:t>
      </w:r>
      <w:r w:rsidR="00C975B7">
        <w:rPr>
          <w:rtl/>
        </w:rPr>
        <w:t xml:space="preserve"> </w:t>
      </w:r>
      <w:r w:rsidRPr="00E53590">
        <w:rPr>
          <w:rtl/>
        </w:rPr>
        <w:t>"מגרדים" את רצפת המלאי. נותרו למכירה פחות מ</w:t>
      </w:r>
      <w:r w:rsidR="00C975B7">
        <w:rPr>
          <w:rtl/>
        </w:rPr>
        <w:t>-</w:t>
      </w:r>
      <w:r w:rsidRPr="00E53590">
        <w:rPr>
          <w:rtl/>
        </w:rPr>
        <w:t>3,600 דירות, ומתוכן</w:t>
      </w:r>
      <w:r w:rsidR="00C975B7">
        <w:rPr>
          <w:rtl/>
        </w:rPr>
        <w:t xml:space="preserve"> </w:t>
      </w:r>
      <w:r w:rsidRPr="00E53590">
        <w:rPr>
          <w:rtl/>
        </w:rPr>
        <w:t>כ</w:t>
      </w:r>
      <w:r w:rsidR="00C975B7">
        <w:rPr>
          <w:rtl/>
        </w:rPr>
        <w:t>-</w:t>
      </w:r>
      <w:r w:rsidRPr="00E53590">
        <w:rPr>
          <w:rtl/>
        </w:rPr>
        <w:t>1,000</w:t>
      </w:r>
      <w:r w:rsidR="00C975B7">
        <w:rPr>
          <w:rtl/>
        </w:rPr>
        <w:t xml:space="preserve"> </w:t>
      </w:r>
      <w:r w:rsidRPr="00E53590">
        <w:rPr>
          <w:rtl/>
        </w:rPr>
        <w:t xml:space="preserve">בצפון והיתר בדרום </w:t>
      </w:r>
      <w:r w:rsidR="00C975B7">
        <w:rPr>
          <w:rtl/>
        </w:rPr>
        <w:t>–</w:t>
      </w:r>
      <w:r w:rsidRPr="00E53590">
        <w:rPr>
          <w:rtl/>
        </w:rPr>
        <w:t xml:space="preserve"> כאשר אין כלל דירות בין כרמיאל בצפון לבין קריית</w:t>
      </w:r>
      <w:r w:rsidR="00C975B7">
        <w:rPr>
          <w:rtl/>
        </w:rPr>
        <w:t>-</w:t>
      </w:r>
      <w:r w:rsidRPr="00E53590">
        <w:rPr>
          <w:rtl/>
        </w:rPr>
        <w:t>גת</w:t>
      </w:r>
      <w:r w:rsidR="00C975B7">
        <w:rPr>
          <w:rtl/>
        </w:rPr>
        <w:t xml:space="preserve"> </w:t>
      </w:r>
      <w:r w:rsidRPr="00E53590">
        <w:rPr>
          <w:rtl/>
        </w:rPr>
        <w:t>בדרום.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במטרה</w:t>
      </w:r>
      <w:r w:rsidR="00C975B7">
        <w:rPr>
          <w:rtl/>
        </w:rPr>
        <w:t xml:space="preserve"> </w:t>
      </w:r>
      <w:r w:rsidRPr="00E53590">
        <w:rPr>
          <w:rtl/>
        </w:rPr>
        <w:t>להגדיל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היצע</w:t>
      </w:r>
      <w:r w:rsidR="00C975B7">
        <w:rPr>
          <w:rtl/>
        </w:rPr>
        <w:t xml:space="preserve"> </w:t>
      </w:r>
      <w:r w:rsidRPr="00E53590">
        <w:rPr>
          <w:rtl/>
        </w:rPr>
        <w:t>הדירות,</w:t>
      </w:r>
      <w:r w:rsidR="00C975B7">
        <w:rPr>
          <w:rtl/>
        </w:rPr>
        <w:t xml:space="preserve"> </w:t>
      </w:r>
      <w:r w:rsidRPr="00E53590">
        <w:rPr>
          <w:rtl/>
        </w:rPr>
        <w:t>הוחל</w:t>
      </w:r>
      <w:r w:rsidR="00C975B7">
        <w:rPr>
          <w:rtl/>
        </w:rPr>
        <w:t xml:space="preserve"> </w:t>
      </w:r>
      <w:r w:rsidRPr="00E53590">
        <w:rPr>
          <w:rtl/>
        </w:rPr>
        <w:t>בעבודת</w:t>
      </w:r>
      <w:r w:rsidR="00C975B7">
        <w:rPr>
          <w:rtl/>
        </w:rPr>
        <w:t xml:space="preserve"> </w:t>
      </w:r>
      <w:r w:rsidRPr="00E53590">
        <w:rPr>
          <w:rtl/>
        </w:rPr>
        <w:t>מטה משותפת של משרד הבינוי</w:t>
      </w:r>
      <w:r w:rsidR="00C975B7">
        <w:rPr>
          <w:rtl/>
        </w:rPr>
        <w:t xml:space="preserve"> </w:t>
      </w:r>
      <w:r w:rsidRPr="00E53590">
        <w:rPr>
          <w:rtl/>
        </w:rPr>
        <w:t>והשיכון</w:t>
      </w:r>
      <w:r w:rsidR="00C975B7">
        <w:rPr>
          <w:rtl/>
        </w:rPr>
        <w:t xml:space="preserve"> </w:t>
      </w:r>
      <w:r w:rsidRPr="00E53590">
        <w:rPr>
          <w:rtl/>
        </w:rPr>
        <w:t>ומשרד</w:t>
      </w:r>
      <w:r w:rsidR="00C975B7">
        <w:rPr>
          <w:rtl/>
        </w:rPr>
        <w:t xml:space="preserve"> </w:t>
      </w:r>
      <w:r w:rsidRPr="00E53590">
        <w:rPr>
          <w:rtl/>
        </w:rPr>
        <w:t>האוצר,</w:t>
      </w:r>
      <w:r w:rsidR="00C975B7">
        <w:rPr>
          <w:rtl/>
        </w:rPr>
        <w:t xml:space="preserve"> </w:t>
      </w:r>
      <w:r w:rsidRPr="00E53590">
        <w:rPr>
          <w:rtl/>
        </w:rPr>
        <w:t>כאשר אתה יודע שבכל הנושאים האלה אנחנו צריכים לעשות זאת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בשותפות מלאה עם משרד האוצר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רון נחמן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מה עם הדירות הריקות שמוכנות עכשיו לעולים?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למה הם לא עוברים לשם?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רון נחמן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כי המשרד שלך לא נתן להם להיכנס.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אתה עוד הפעם מושך זאת לכיוון אותן דירות ריקות שבניתם בבנייה ציבורית.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אפרים גור, העקרונות שמנחים את עבודת המטה הם: א. תוכנית לאיתור</w:t>
      </w:r>
      <w:r w:rsidR="00C975B7">
        <w:rPr>
          <w:rtl/>
        </w:rPr>
        <w:t xml:space="preserve"> </w:t>
      </w:r>
      <w:r w:rsidRPr="00E53590">
        <w:rPr>
          <w:rtl/>
        </w:rPr>
        <w:t>100,000</w:t>
      </w:r>
      <w:r w:rsidR="00C975B7">
        <w:rPr>
          <w:rtl/>
        </w:rPr>
        <w:t xml:space="preserve"> </w:t>
      </w:r>
      <w:r w:rsidRPr="00E53590">
        <w:rPr>
          <w:rtl/>
        </w:rPr>
        <w:t>יחידות דיור לבנייה רוויה, כאשר מטרת התוכנית לאפשר הפעלת 50,000 יחידות</w:t>
      </w:r>
      <w:r w:rsidR="00C975B7">
        <w:rPr>
          <w:rtl/>
        </w:rPr>
        <w:t xml:space="preserve"> </w:t>
      </w:r>
      <w:r w:rsidRPr="00E53590">
        <w:rPr>
          <w:rtl/>
        </w:rPr>
        <w:t>דיור</w:t>
      </w:r>
      <w:r w:rsidR="00C975B7">
        <w:rPr>
          <w:rtl/>
        </w:rPr>
        <w:t xml:space="preserve"> </w:t>
      </w:r>
      <w:r w:rsidRPr="00E53590">
        <w:rPr>
          <w:rtl/>
        </w:rPr>
        <w:t>בכל</w:t>
      </w:r>
      <w:r w:rsidR="00C975B7">
        <w:rPr>
          <w:rtl/>
        </w:rPr>
        <w:t xml:space="preserve"> </w:t>
      </w:r>
      <w:r w:rsidRPr="00E53590">
        <w:rPr>
          <w:rtl/>
        </w:rPr>
        <w:t>שנה</w:t>
      </w:r>
      <w:r w:rsidR="00C975B7">
        <w:rPr>
          <w:rtl/>
        </w:rPr>
        <w:t xml:space="preserve"> </w:t>
      </w:r>
      <w:r w:rsidRPr="00E53590">
        <w:rPr>
          <w:rtl/>
        </w:rPr>
        <w:t>בשנים</w:t>
      </w:r>
      <w:r w:rsidR="00C975B7">
        <w:rPr>
          <w:rtl/>
        </w:rPr>
        <w:t xml:space="preserve"> </w:t>
      </w:r>
      <w:r w:rsidRPr="00E53590">
        <w:rPr>
          <w:rtl/>
        </w:rPr>
        <w:t>1994 ו</w:t>
      </w:r>
      <w:r w:rsidR="00C975B7">
        <w:rPr>
          <w:rtl/>
        </w:rPr>
        <w:t>-</w:t>
      </w:r>
      <w:r w:rsidRPr="00E53590">
        <w:rPr>
          <w:rtl/>
        </w:rPr>
        <w:t>1995. מדובר על 100,000 יחידות דיור בבנייה רוויה.</w:t>
      </w:r>
      <w:r w:rsidR="00C975B7">
        <w:rPr>
          <w:rtl/>
        </w:rPr>
        <w:t xml:space="preserve"> </w:t>
      </w:r>
      <w:r w:rsidRPr="00E53590">
        <w:rPr>
          <w:rtl/>
        </w:rPr>
        <w:t>נוסף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קרקעות</w:t>
      </w:r>
      <w:r w:rsidR="00C975B7">
        <w:rPr>
          <w:rtl/>
        </w:rPr>
        <w:t xml:space="preserve"> </w:t>
      </w:r>
      <w:r w:rsidRPr="00E53590">
        <w:rPr>
          <w:rtl/>
        </w:rPr>
        <w:t>באזורי הביקוש יאותרו קרקעות באזורי הנגב והגליל שבהם יש ביקוש</w:t>
      </w:r>
      <w:r w:rsidR="00C975B7">
        <w:rPr>
          <w:rtl/>
        </w:rPr>
        <w:t xml:space="preserve"> </w:t>
      </w:r>
      <w:r w:rsidRPr="00E53590">
        <w:rPr>
          <w:rtl/>
        </w:rPr>
        <w:t>לדירות.</w:t>
      </w:r>
      <w:r w:rsidR="00C975B7">
        <w:rPr>
          <w:rtl/>
        </w:rPr>
        <w:t xml:space="preserve"> </w:t>
      </w:r>
      <w:r w:rsidRPr="00E53590">
        <w:rPr>
          <w:rtl/>
        </w:rPr>
        <w:t>במקומות</w:t>
      </w:r>
      <w:r w:rsidR="00C975B7">
        <w:rPr>
          <w:rtl/>
        </w:rPr>
        <w:t xml:space="preserve"> </w:t>
      </w:r>
      <w:r w:rsidRPr="00E53590">
        <w:rPr>
          <w:rtl/>
        </w:rPr>
        <w:t>שיש</w:t>
      </w:r>
      <w:r w:rsidR="00C975B7">
        <w:rPr>
          <w:rtl/>
        </w:rPr>
        <w:t xml:space="preserve"> </w:t>
      </w:r>
      <w:r w:rsidRPr="00E53590">
        <w:rPr>
          <w:rtl/>
        </w:rPr>
        <w:t>ביקוש</w:t>
      </w:r>
      <w:r w:rsidR="00C975B7">
        <w:rPr>
          <w:rtl/>
        </w:rPr>
        <w:t xml:space="preserve"> </w:t>
      </w:r>
      <w:r w:rsidRPr="00E53590">
        <w:rPr>
          <w:rtl/>
        </w:rPr>
        <w:t>לא נעשה אותן שגיאות שנעשו. אנחנו מתכוונים לבנות</w:t>
      </w:r>
      <w:r w:rsidR="00C975B7">
        <w:rPr>
          <w:rtl/>
        </w:rPr>
        <w:t xml:space="preserve"> </w:t>
      </w:r>
      <w:r w:rsidRPr="00E53590">
        <w:rPr>
          <w:rtl/>
        </w:rPr>
        <w:t>היכן</w:t>
      </w:r>
      <w:r w:rsidR="00C975B7">
        <w:rPr>
          <w:rtl/>
        </w:rPr>
        <w:t xml:space="preserve"> </w:t>
      </w:r>
      <w:r w:rsidRPr="00E53590">
        <w:rPr>
          <w:rtl/>
        </w:rPr>
        <w:t>שצריך</w:t>
      </w:r>
      <w:r w:rsidR="00C975B7">
        <w:rPr>
          <w:rtl/>
        </w:rPr>
        <w:t xml:space="preserve"> </w:t>
      </w:r>
      <w:r w:rsidRPr="00E53590">
        <w:rPr>
          <w:rtl/>
        </w:rPr>
        <w:t>לבנות,</w:t>
      </w:r>
      <w:r w:rsidR="00C975B7">
        <w:rPr>
          <w:rtl/>
        </w:rPr>
        <w:t xml:space="preserve"> </w:t>
      </w:r>
      <w:r w:rsidRPr="00E53590">
        <w:rPr>
          <w:rtl/>
        </w:rPr>
        <w:t>היכן</w:t>
      </w:r>
      <w:r w:rsidR="00C975B7">
        <w:rPr>
          <w:rtl/>
        </w:rPr>
        <w:t xml:space="preserve"> </w:t>
      </w:r>
      <w:r w:rsidRPr="00E53590">
        <w:rPr>
          <w:rtl/>
        </w:rPr>
        <w:t>שיש</w:t>
      </w:r>
      <w:r w:rsidR="00C975B7">
        <w:rPr>
          <w:rtl/>
        </w:rPr>
        <w:t xml:space="preserve"> </w:t>
      </w:r>
      <w:r w:rsidRPr="00E53590">
        <w:rPr>
          <w:rtl/>
        </w:rPr>
        <w:t>אנשים, היכן שמוכנים לגור, לא היכן שאיש לא מוכן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לגור, כמו שהיה </w:t>
      </w:r>
      <w:r w:rsidR="00C975B7">
        <w:rPr>
          <w:rtl/>
        </w:rPr>
        <w:t>–</w:t>
      </w:r>
      <w:r w:rsidRPr="00E53590">
        <w:rPr>
          <w:rtl/>
        </w:rPr>
        <w:t xml:space="preserve"> שבנו הרבה, אבל שכונות צללים עומדות ריקות, וצריך לשים שם שמירה</w:t>
      </w:r>
      <w:r w:rsidR="00C975B7">
        <w:rPr>
          <w:rtl/>
        </w:rPr>
        <w:t xml:space="preserve"> </w:t>
      </w:r>
      <w:r w:rsidRPr="00E53590">
        <w:rPr>
          <w:rtl/>
        </w:rPr>
        <w:t>פרטית</w:t>
      </w:r>
      <w:r w:rsidR="00C975B7">
        <w:rPr>
          <w:rtl/>
        </w:rPr>
        <w:t xml:space="preserve"> </w:t>
      </w:r>
      <w:r w:rsidRPr="00E53590">
        <w:rPr>
          <w:rtl/>
        </w:rPr>
        <w:t>כדי</w:t>
      </w:r>
      <w:r w:rsidR="00C975B7">
        <w:rPr>
          <w:rtl/>
        </w:rPr>
        <w:t xml:space="preserve"> </w:t>
      </w:r>
      <w:r w:rsidRPr="00E53590">
        <w:rPr>
          <w:rtl/>
        </w:rPr>
        <w:t>שלא</w:t>
      </w:r>
      <w:r w:rsidR="00C975B7">
        <w:rPr>
          <w:rtl/>
        </w:rPr>
        <w:t xml:space="preserve"> </w:t>
      </w:r>
      <w:r w:rsidRPr="00E53590">
        <w:rPr>
          <w:rtl/>
        </w:rPr>
        <w:t>יגנבו את הקערות מתוך הבתים, כי הבתים יפהפיים, אבל איש לא הולך</w:t>
      </w:r>
      <w:r w:rsidR="00C975B7">
        <w:rPr>
          <w:rtl/>
        </w:rPr>
        <w:t xml:space="preserve"> </w:t>
      </w:r>
      <w:r w:rsidRPr="00E53590">
        <w:rPr>
          <w:rtl/>
        </w:rPr>
        <w:t>לגור שם. אבל בניתם שם, נכון?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ב. קידום לסיום הליכי החקיקה של חוק התכנון והבנייה.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ג.</w:t>
      </w:r>
      <w:r w:rsidR="00C975B7">
        <w:rPr>
          <w:rtl/>
        </w:rPr>
        <w:t xml:space="preserve"> </w:t>
      </w:r>
      <w:r w:rsidRPr="00E53590">
        <w:rPr>
          <w:rtl/>
        </w:rPr>
        <w:t>הבאה</w:t>
      </w:r>
      <w:r w:rsidR="00C975B7">
        <w:rPr>
          <w:rtl/>
        </w:rPr>
        <w:t xml:space="preserve"> </w:t>
      </w:r>
      <w:r w:rsidRPr="00E53590">
        <w:rPr>
          <w:rtl/>
        </w:rPr>
        <w:t>לכלל</w:t>
      </w:r>
      <w:r w:rsidR="00C975B7">
        <w:rPr>
          <w:rtl/>
        </w:rPr>
        <w:t xml:space="preserve"> </w:t>
      </w:r>
      <w:r w:rsidRPr="00E53590">
        <w:rPr>
          <w:rtl/>
        </w:rPr>
        <w:t>ביצוע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תוכנית מפורטת להרחבת מימון הבנייה הניתן על</w:t>
      </w:r>
      <w:r w:rsidR="00C975B7">
        <w:rPr>
          <w:rtl/>
        </w:rPr>
        <w:t>-</w:t>
      </w:r>
      <w:r w:rsidRPr="00E53590">
        <w:rPr>
          <w:rtl/>
        </w:rPr>
        <w:t>ידי</w:t>
      </w:r>
      <w:r w:rsidR="00C975B7">
        <w:rPr>
          <w:rtl/>
        </w:rPr>
        <w:t xml:space="preserve"> </w:t>
      </w:r>
      <w:r w:rsidRPr="00E53590">
        <w:rPr>
          <w:rtl/>
        </w:rPr>
        <w:t>הבנקים</w:t>
      </w:r>
      <w:r w:rsidR="00C975B7">
        <w:rPr>
          <w:rtl/>
        </w:rPr>
        <w:t xml:space="preserve"> </w:t>
      </w:r>
      <w:r w:rsidRPr="00E53590">
        <w:rPr>
          <w:rtl/>
        </w:rPr>
        <w:t>באמצעות</w:t>
      </w:r>
      <w:r w:rsidR="00C975B7">
        <w:rPr>
          <w:rtl/>
        </w:rPr>
        <w:t xml:space="preserve"> </w:t>
      </w:r>
      <w:r w:rsidRPr="00E53590">
        <w:rPr>
          <w:rtl/>
        </w:rPr>
        <w:t>ביטוח</w:t>
      </w:r>
      <w:r w:rsidR="00C975B7">
        <w:rPr>
          <w:rtl/>
        </w:rPr>
        <w:t xml:space="preserve"> </w:t>
      </w:r>
      <w:r w:rsidRPr="00E53590">
        <w:rPr>
          <w:rtl/>
        </w:rPr>
        <w:t>הסיכון</w:t>
      </w:r>
      <w:r w:rsidR="00C975B7">
        <w:rPr>
          <w:rtl/>
        </w:rPr>
        <w:t xml:space="preserve"> </w:t>
      </w:r>
      <w:r w:rsidRPr="00E53590">
        <w:rPr>
          <w:rtl/>
        </w:rPr>
        <w:t>הראשון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ידי הממשלה. צריך לתת גם ביטוח לאותם</w:t>
      </w:r>
      <w:r w:rsidR="00C975B7">
        <w:rPr>
          <w:rtl/>
        </w:rPr>
        <w:t xml:space="preserve"> </w:t>
      </w:r>
      <w:r w:rsidRPr="00E53590">
        <w:rPr>
          <w:rtl/>
        </w:rPr>
        <w:t>קבלנים.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הנתונים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ביצוע</w:t>
      </w:r>
      <w:r w:rsidR="00C975B7">
        <w:rPr>
          <w:rtl/>
        </w:rPr>
        <w:t xml:space="preserve"> </w:t>
      </w:r>
      <w:r w:rsidRPr="00E53590">
        <w:rPr>
          <w:rtl/>
        </w:rPr>
        <w:t>ומימוש</w:t>
      </w:r>
      <w:r w:rsidR="00C975B7">
        <w:rPr>
          <w:rtl/>
        </w:rPr>
        <w:t xml:space="preserve"> </w:t>
      </w:r>
      <w:r w:rsidRPr="00E53590">
        <w:rPr>
          <w:rtl/>
        </w:rPr>
        <w:t>משכנתאות</w:t>
      </w:r>
      <w:r w:rsidR="00C975B7">
        <w:rPr>
          <w:rtl/>
        </w:rPr>
        <w:t xml:space="preserve"> </w:t>
      </w:r>
      <w:r w:rsidRPr="00E53590">
        <w:rPr>
          <w:rtl/>
        </w:rPr>
        <w:t>מוכוונות</w:t>
      </w:r>
      <w:r w:rsidR="00C975B7">
        <w:rPr>
          <w:rtl/>
        </w:rPr>
        <w:t xml:space="preserve"> </w:t>
      </w:r>
      <w:r w:rsidRPr="00E53590">
        <w:rPr>
          <w:rtl/>
        </w:rPr>
        <w:t>לשנת 1993 ביחס לשנים עברו</w:t>
      </w:r>
      <w:r w:rsidR="00C975B7">
        <w:rPr>
          <w:rtl/>
        </w:rPr>
        <w:t xml:space="preserve"> </w:t>
      </w:r>
      <w:r w:rsidRPr="00E53590">
        <w:rPr>
          <w:rtl/>
        </w:rPr>
        <w:t>מצביעים על גידול משמעותי בקרב משפחות העולים לפי הפירוט דלהלן, ואם אני לא טועה,</w:t>
      </w:r>
      <w:r w:rsidR="00C975B7">
        <w:rPr>
          <w:rtl/>
        </w:rPr>
        <w:t xml:space="preserve"> </w:t>
      </w:r>
      <w:r w:rsidRPr="00E53590">
        <w:rPr>
          <w:rtl/>
        </w:rPr>
        <w:t>זה גם פורסם לפני שבוע בעיתונים.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בשנת</w:t>
      </w:r>
      <w:r w:rsidR="00C975B7">
        <w:rPr>
          <w:rtl/>
        </w:rPr>
        <w:t xml:space="preserve"> </w:t>
      </w:r>
      <w:r w:rsidRPr="00E53590">
        <w:rPr>
          <w:rtl/>
        </w:rPr>
        <w:t>1992</w:t>
      </w:r>
      <w:r w:rsidR="00C975B7">
        <w:rPr>
          <w:rtl/>
        </w:rPr>
        <w:t xml:space="preserve"> – </w:t>
      </w:r>
      <w:r w:rsidRPr="00E53590">
        <w:rPr>
          <w:rtl/>
        </w:rPr>
        <w:t>53,763</w:t>
      </w:r>
      <w:r w:rsidR="00C975B7">
        <w:rPr>
          <w:rtl/>
        </w:rPr>
        <w:t xml:space="preserve"> </w:t>
      </w:r>
      <w:r w:rsidRPr="00E53590">
        <w:rPr>
          <w:rtl/>
        </w:rPr>
        <w:t>משפחות</w:t>
      </w:r>
      <w:r w:rsidR="00C975B7">
        <w:rPr>
          <w:rtl/>
        </w:rPr>
        <w:t xml:space="preserve"> </w:t>
      </w:r>
      <w:r w:rsidRPr="00E53590">
        <w:rPr>
          <w:rtl/>
        </w:rPr>
        <w:t>מימשו</w:t>
      </w:r>
      <w:r w:rsidR="00C975B7">
        <w:rPr>
          <w:rtl/>
        </w:rPr>
        <w:t xml:space="preserve"> </w:t>
      </w:r>
      <w:r w:rsidRPr="00E53590">
        <w:rPr>
          <w:rtl/>
        </w:rPr>
        <w:t>זכאותן לדיור. ב</w:t>
      </w:r>
      <w:r w:rsidR="00C975B7">
        <w:rPr>
          <w:rtl/>
        </w:rPr>
        <w:t>-</w:t>
      </w:r>
      <w:r w:rsidRPr="00E53590">
        <w:rPr>
          <w:rtl/>
        </w:rPr>
        <w:t>1992, זו היתה בדיוק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התקופה, לפני המעבר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חצי חצי.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הכול</w:t>
      </w:r>
      <w:r w:rsidR="00C975B7">
        <w:rPr>
          <w:rtl/>
        </w:rPr>
        <w:t xml:space="preserve"> </w:t>
      </w:r>
      <w:r w:rsidRPr="00E53590">
        <w:rPr>
          <w:rtl/>
        </w:rPr>
        <w:t>שלך.</w:t>
      </w:r>
      <w:r w:rsidR="00C975B7">
        <w:rPr>
          <w:rtl/>
        </w:rPr>
        <w:t xml:space="preserve"> </w:t>
      </w:r>
      <w:r w:rsidRPr="00E53590">
        <w:rPr>
          <w:rtl/>
        </w:rPr>
        <w:t xml:space="preserve">כל השנה שלכם </w:t>
      </w:r>
      <w:r w:rsidR="00C975B7">
        <w:rPr>
          <w:rtl/>
        </w:rPr>
        <w:t>–</w:t>
      </w:r>
      <w:r w:rsidRPr="00E53590">
        <w:rPr>
          <w:rtl/>
        </w:rPr>
        <w:t xml:space="preserve"> של השלטון הקודם. תיכף אגיד לך גם למה אני אומר</w:t>
      </w:r>
      <w:r w:rsidR="00C975B7">
        <w:rPr>
          <w:rtl/>
        </w:rPr>
        <w:t xml:space="preserve"> </w:t>
      </w:r>
      <w:r w:rsidRPr="00E53590">
        <w:rPr>
          <w:rtl/>
        </w:rPr>
        <w:t>זאת.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חוזר: ב</w:t>
      </w:r>
      <w:r w:rsidR="00C975B7">
        <w:rPr>
          <w:rtl/>
        </w:rPr>
        <w:t>-</w:t>
      </w:r>
      <w:r w:rsidRPr="00E53590">
        <w:rPr>
          <w:rtl/>
        </w:rPr>
        <w:t xml:space="preserve">1992 </w:t>
      </w:r>
      <w:r w:rsidR="00C975B7">
        <w:rPr>
          <w:rtl/>
        </w:rPr>
        <w:t>–</w:t>
      </w:r>
      <w:r w:rsidRPr="00E53590">
        <w:rPr>
          <w:rtl/>
        </w:rPr>
        <w:t xml:space="preserve"> 53,763 משפחות מימשו זכאותן לדיור, מתוכן 21,000 עולים.</w:t>
      </w:r>
      <w:r w:rsidR="00C975B7">
        <w:rPr>
          <w:rtl/>
        </w:rPr>
        <w:t xml:space="preserve"> </w:t>
      </w:r>
      <w:r w:rsidRPr="00E53590">
        <w:rPr>
          <w:rtl/>
        </w:rPr>
        <w:t>ואילו</w:t>
      </w:r>
      <w:r w:rsidR="00C975B7">
        <w:rPr>
          <w:rtl/>
        </w:rPr>
        <w:t xml:space="preserve"> </w:t>
      </w:r>
      <w:r w:rsidRPr="00E53590">
        <w:rPr>
          <w:rtl/>
        </w:rPr>
        <w:t>ב</w:t>
      </w:r>
      <w:r w:rsidR="00C975B7">
        <w:rPr>
          <w:rtl/>
        </w:rPr>
        <w:t>-</w:t>
      </w:r>
      <w:r w:rsidRPr="00E53590">
        <w:rPr>
          <w:rtl/>
        </w:rPr>
        <w:t>1993,</w:t>
      </w:r>
      <w:r w:rsidR="00C975B7">
        <w:rPr>
          <w:rtl/>
        </w:rPr>
        <w:t xml:space="preserve"> </w:t>
      </w:r>
      <w:r w:rsidRPr="00E53590">
        <w:rPr>
          <w:rtl/>
        </w:rPr>
        <w:t>מתוך</w:t>
      </w:r>
      <w:r w:rsidR="00C975B7">
        <w:rPr>
          <w:rtl/>
        </w:rPr>
        <w:t xml:space="preserve"> </w:t>
      </w:r>
      <w:r w:rsidRPr="00E53590">
        <w:rPr>
          <w:rtl/>
        </w:rPr>
        <w:t xml:space="preserve">64,502 משפחות שמימשו זכאותן לדיור </w:t>
      </w:r>
      <w:r w:rsidR="00C975B7">
        <w:rPr>
          <w:rtl/>
        </w:rPr>
        <w:t>–</w:t>
      </w:r>
      <w:r w:rsidRPr="00E53590">
        <w:rPr>
          <w:rtl/>
        </w:rPr>
        <w:t xml:space="preserve"> 35,000 עולים. כלומר,</w:t>
      </w:r>
      <w:r w:rsidR="00C975B7">
        <w:rPr>
          <w:rtl/>
        </w:rPr>
        <w:t xml:space="preserve"> </w:t>
      </w:r>
      <w:r w:rsidRPr="00E53590">
        <w:rPr>
          <w:rtl/>
        </w:rPr>
        <w:t>עלייה דרסטית בעולים זכאים שרכשו דירות.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הוותק עלה, והם התחילו לעבוד.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מגן (הליכוד):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נתונים אלה מצביעים על גידול של 14,000 מימושים בשנה.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נתון הראוי לציון מיוחד מתייחס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מגן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השאלה היא, האם אתה מסכים שהנתונים האלה ייבדקו בוועדה של הכנסת?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בסוף</w:t>
      </w:r>
      <w:r w:rsidR="00C975B7">
        <w:rPr>
          <w:rtl/>
        </w:rPr>
        <w:t xml:space="preserve"> </w:t>
      </w:r>
      <w:r w:rsidRPr="00E53590">
        <w:rPr>
          <w:rtl/>
        </w:rPr>
        <w:t>אענה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שאלות.</w:t>
      </w:r>
      <w:r w:rsidR="00C975B7">
        <w:rPr>
          <w:rtl/>
        </w:rPr>
        <w:t xml:space="preserve"> </w:t>
      </w:r>
      <w:r w:rsidRPr="00E53590">
        <w:rPr>
          <w:rtl/>
        </w:rPr>
        <w:t>לא נעים לי, כי כולם ממהרים פה. תרשה לי, חבר הכנסת</w:t>
      </w:r>
      <w:r w:rsidR="00C975B7">
        <w:rPr>
          <w:rtl/>
        </w:rPr>
        <w:t xml:space="preserve"> </w:t>
      </w:r>
      <w:r w:rsidRPr="00E53590">
        <w:rPr>
          <w:rtl/>
        </w:rPr>
        <w:t>מגן, אני מכבד אותך, אני מוכן אחר כך לענות לך, כשאני אסיים.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שמור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זכות הדיבור שלי, אני רוצה להתקרב לסיום וכולם</w:t>
      </w:r>
      <w:r w:rsidR="00C975B7">
        <w:rPr>
          <w:rtl/>
        </w:rPr>
        <w:t xml:space="preserve"> </w:t>
      </w:r>
      <w:r w:rsidRPr="00E53590">
        <w:rPr>
          <w:rtl/>
        </w:rPr>
        <w:t>בלחץ.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דוד מגן, פשוט הפריעו לו מאוד, ולכן אני מאפשר לו עוד שתי דקות.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יעקב שפי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רוצים ללכת הביתה.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יודע, מה לעשות?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 שפי, פשוט שיסעו את דבריו והפריעו לו בקריאות ביניים רבות. יש לו</w:t>
      </w:r>
      <w:r w:rsidR="00C975B7">
        <w:rPr>
          <w:rtl/>
        </w:rPr>
        <w:t xml:space="preserve"> </w:t>
      </w:r>
      <w:r w:rsidRPr="00E53590">
        <w:rPr>
          <w:rtl/>
        </w:rPr>
        <w:t>עוד שתי דקות, ובזה הוא יסיים.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המשכנתאות יוגדלו בשנת 1994.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בכמה יגדלו המשכתנאות?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אגיד</w:t>
      </w:r>
      <w:r w:rsidR="00C975B7">
        <w:rPr>
          <w:rtl/>
        </w:rPr>
        <w:t xml:space="preserve"> </w:t>
      </w:r>
      <w:r w:rsidRPr="00E53590">
        <w:rPr>
          <w:rtl/>
        </w:rPr>
        <w:t>לך</w:t>
      </w:r>
      <w:r w:rsidR="00C975B7">
        <w:rPr>
          <w:rtl/>
        </w:rPr>
        <w:t xml:space="preserve"> </w:t>
      </w:r>
      <w:r w:rsidRPr="00E53590">
        <w:rPr>
          <w:rtl/>
        </w:rPr>
        <w:t>בדיוק</w:t>
      </w:r>
      <w:r w:rsidR="00C975B7">
        <w:rPr>
          <w:rtl/>
        </w:rPr>
        <w:t xml:space="preserve"> </w:t>
      </w:r>
      <w:r w:rsidRPr="00E53590">
        <w:rPr>
          <w:rtl/>
        </w:rPr>
        <w:t>בכמה זה יתחיל, מתכוונים להגדיל זאת משמעותית ב</w:t>
      </w:r>
      <w:r w:rsidR="00C975B7">
        <w:rPr>
          <w:rtl/>
        </w:rPr>
        <w:t>-</w:t>
      </w:r>
      <w:r w:rsidRPr="00E53590">
        <w:rPr>
          <w:rtl/>
        </w:rPr>
        <w:t>1</w:t>
      </w:r>
      <w:r w:rsidR="00C975B7">
        <w:rPr>
          <w:rtl/>
        </w:rPr>
        <w:t xml:space="preserve"> </w:t>
      </w:r>
      <w:r w:rsidRPr="00E53590">
        <w:rPr>
          <w:rtl/>
        </w:rPr>
        <w:t>באפריל</w:t>
      </w:r>
      <w:r w:rsidR="00C975B7">
        <w:rPr>
          <w:rtl/>
        </w:rPr>
        <w:t xml:space="preserve"> </w:t>
      </w:r>
      <w:r w:rsidRPr="00E53590">
        <w:rPr>
          <w:rtl/>
        </w:rPr>
        <w:t>1994; לא</w:t>
      </w:r>
      <w:r w:rsidR="00C975B7">
        <w:rPr>
          <w:rtl/>
        </w:rPr>
        <w:t xml:space="preserve"> </w:t>
      </w:r>
      <w:r w:rsidRPr="00E53590">
        <w:rPr>
          <w:rtl/>
        </w:rPr>
        <w:t>רחוק, בעוד חודשיים בערך. חייבים לעדכן את זה, כי אנחנו יודעים</w:t>
      </w:r>
      <w:r w:rsidR="00C975B7">
        <w:rPr>
          <w:rtl/>
        </w:rPr>
        <w:t xml:space="preserve"> </w:t>
      </w:r>
      <w:r w:rsidRPr="00E53590">
        <w:rPr>
          <w:rtl/>
        </w:rPr>
        <w:t>שזה לא מכסה וזה לא מספיק.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נתון</w:t>
      </w:r>
      <w:r w:rsidR="00C975B7">
        <w:rPr>
          <w:rtl/>
        </w:rPr>
        <w:t xml:space="preserve"> </w:t>
      </w:r>
      <w:r w:rsidRPr="00E53590">
        <w:rPr>
          <w:rtl/>
        </w:rPr>
        <w:t>הראוי לציון מיוחד מתייחס למימושים בקרב המשפחות החד</w:t>
      </w:r>
      <w:r w:rsidR="00C975B7">
        <w:rPr>
          <w:rtl/>
        </w:rPr>
        <w:t>-</w:t>
      </w:r>
      <w:r w:rsidRPr="00E53590">
        <w:rPr>
          <w:rtl/>
        </w:rPr>
        <w:t xml:space="preserve">הוריות </w:t>
      </w:r>
      <w:r w:rsidR="00C975B7">
        <w:rPr>
          <w:rtl/>
        </w:rPr>
        <w:t>–</w:t>
      </w:r>
      <w:r w:rsidRPr="00E53590">
        <w:rPr>
          <w:rtl/>
        </w:rPr>
        <w:t xml:space="preserve"> המשפחות</w:t>
      </w:r>
      <w:r w:rsidR="00C975B7">
        <w:rPr>
          <w:rtl/>
        </w:rPr>
        <w:t xml:space="preserve"> </w:t>
      </w:r>
      <w:r w:rsidRPr="00E53590">
        <w:rPr>
          <w:rtl/>
        </w:rPr>
        <w:t>שעליהן</w:t>
      </w:r>
      <w:r w:rsidR="00C975B7">
        <w:rPr>
          <w:rtl/>
        </w:rPr>
        <w:t xml:space="preserve"> </w:t>
      </w:r>
      <w:r w:rsidRPr="00E53590">
        <w:rPr>
          <w:rtl/>
        </w:rPr>
        <w:t>דיברת</w:t>
      </w:r>
      <w:r w:rsidR="00C975B7">
        <w:rPr>
          <w:rtl/>
        </w:rPr>
        <w:t xml:space="preserve"> –</w:t>
      </w:r>
      <w:r w:rsidRPr="00E53590">
        <w:rPr>
          <w:rtl/>
        </w:rPr>
        <w:t xml:space="preserve"> ב</w:t>
      </w:r>
      <w:r w:rsidR="00C975B7">
        <w:rPr>
          <w:rtl/>
        </w:rPr>
        <w:t>-</w:t>
      </w:r>
      <w:r w:rsidRPr="00E53590">
        <w:rPr>
          <w:rtl/>
        </w:rPr>
        <w:t xml:space="preserve">1993, חבר הכנסת אפרים גור: מכלל 2,497 משפחות </w:t>
      </w:r>
      <w:r w:rsidR="00C975B7">
        <w:rPr>
          <w:rtl/>
        </w:rPr>
        <w:t>–</w:t>
      </w:r>
      <w:r w:rsidRPr="00E53590">
        <w:rPr>
          <w:rtl/>
        </w:rPr>
        <w:t xml:space="preserve"> 1,948 משפחות</w:t>
      </w:r>
      <w:r w:rsidR="00C975B7">
        <w:rPr>
          <w:rtl/>
        </w:rPr>
        <w:t xml:space="preserve"> </w:t>
      </w:r>
      <w:r w:rsidRPr="00E53590">
        <w:rPr>
          <w:rtl/>
        </w:rPr>
        <w:t>חד</w:t>
      </w:r>
      <w:r w:rsidR="00C975B7">
        <w:rPr>
          <w:rtl/>
        </w:rPr>
        <w:t>-</w:t>
      </w:r>
      <w:r w:rsidRPr="00E53590">
        <w:rPr>
          <w:rtl/>
        </w:rPr>
        <w:t>הוריות היו מקרב העולים החדשים, כלומר הרוב המוחלט. בשנת 1994 אנו צופים גידול</w:t>
      </w:r>
      <w:r w:rsidR="00C975B7">
        <w:rPr>
          <w:rtl/>
        </w:rPr>
        <w:t xml:space="preserve"> </w:t>
      </w:r>
      <w:r w:rsidRPr="00E53590">
        <w:rPr>
          <w:rtl/>
        </w:rPr>
        <w:t>משמעותי</w:t>
      </w:r>
      <w:r w:rsidR="00C975B7">
        <w:rPr>
          <w:rtl/>
        </w:rPr>
        <w:t xml:space="preserve"> </w:t>
      </w:r>
      <w:r w:rsidRPr="00E53590">
        <w:rPr>
          <w:rtl/>
        </w:rPr>
        <w:t>נוסף,</w:t>
      </w:r>
      <w:r w:rsidR="00C975B7">
        <w:rPr>
          <w:rtl/>
        </w:rPr>
        <w:t xml:space="preserve"> </w:t>
      </w:r>
      <w:r w:rsidRPr="00E53590">
        <w:rPr>
          <w:rtl/>
        </w:rPr>
        <w:t>לאור</w:t>
      </w:r>
      <w:r w:rsidR="00C975B7">
        <w:rPr>
          <w:rtl/>
        </w:rPr>
        <w:t xml:space="preserve"> </w:t>
      </w:r>
      <w:r w:rsidRPr="00E53590">
        <w:rPr>
          <w:rtl/>
        </w:rPr>
        <w:t>הגדלת</w:t>
      </w:r>
      <w:r w:rsidR="00C975B7">
        <w:rPr>
          <w:rtl/>
        </w:rPr>
        <w:t xml:space="preserve"> </w:t>
      </w:r>
      <w:r w:rsidRPr="00E53590">
        <w:rPr>
          <w:rtl/>
        </w:rPr>
        <w:t>הסיוע ל</w:t>
      </w:r>
      <w:r w:rsidR="00C975B7">
        <w:rPr>
          <w:rtl/>
        </w:rPr>
        <w:t>-</w:t>
      </w:r>
      <w:r w:rsidRPr="00E53590">
        <w:rPr>
          <w:rtl/>
        </w:rPr>
        <w:t>139,000 שקל במרכז הארץ למשפחות חד</w:t>
      </w:r>
      <w:r w:rsidR="00C975B7">
        <w:rPr>
          <w:rtl/>
        </w:rPr>
        <w:t>-</w:t>
      </w:r>
      <w:r w:rsidRPr="00E53590">
        <w:rPr>
          <w:rtl/>
        </w:rPr>
        <w:t>הוריות,</w:t>
      </w:r>
      <w:r w:rsidR="00C975B7">
        <w:rPr>
          <w:rtl/>
        </w:rPr>
        <w:t xml:space="preserve"> </w:t>
      </w:r>
      <w:r w:rsidRPr="00E53590">
        <w:rPr>
          <w:rtl/>
        </w:rPr>
        <w:t>ול</w:t>
      </w:r>
      <w:r w:rsidR="00C975B7">
        <w:rPr>
          <w:rtl/>
        </w:rPr>
        <w:t>-</w:t>
      </w:r>
      <w:r w:rsidRPr="00E53590">
        <w:rPr>
          <w:rtl/>
        </w:rPr>
        <w:t>148,500 שקל בירושלים, כי הבנייה יקרה יותר.</w:t>
      </w:r>
      <w:r w:rsidR="00C975B7">
        <w:rPr>
          <w:rtl/>
        </w:rPr>
        <w:t xml:space="preserve"> </w:t>
      </w:r>
      <w:r w:rsidRPr="00E53590">
        <w:rPr>
          <w:rtl/>
        </w:rPr>
        <w:t>כלומר, אנחנו מתכוונים לפתור עוד</w:t>
      </w:r>
      <w:r w:rsidR="00C975B7">
        <w:rPr>
          <w:rtl/>
        </w:rPr>
        <w:t xml:space="preserve"> </w:t>
      </w:r>
      <w:r w:rsidRPr="00E53590">
        <w:rPr>
          <w:rtl/>
        </w:rPr>
        <w:t>הרבה מאוד בעיות בשנת 1994.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מכלל</w:t>
      </w:r>
      <w:r w:rsidR="00C975B7">
        <w:rPr>
          <w:rtl/>
        </w:rPr>
        <w:t xml:space="preserve"> </w:t>
      </w:r>
      <w:r w:rsidRPr="00E53590">
        <w:rPr>
          <w:rtl/>
        </w:rPr>
        <w:t>35,000</w:t>
      </w:r>
      <w:r w:rsidR="00C975B7">
        <w:rPr>
          <w:rtl/>
        </w:rPr>
        <w:t xml:space="preserve"> </w:t>
      </w:r>
      <w:r w:rsidRPr="00E53590">
        <w:rPr>
          <w:rtl/>
        </w:rPr>
        <w:t>משפחות</w:t>
      </w:r>
      <w:r w:rsidR="00C975B7">
        <w:rPr>
          <w:rtl/>
        </w:rPr>
        <w:t xml:space="preserve"> </w:t>
      </w:r>
      <w:r w:rsidRPr="00E53590">
        <w:rPr>
          <w:rtl/>
        </w:rPr>
        <w:t>העולים</w:t>
      </w:r>
      <w:r w:rsidR="00C975B7">
        <w:rPr>
          <w:rtl/>
        </w:rPr>
        <w:t xml:space="preserve"> </w:t>
      </w:r>
      <w:r w:rsidRPr="00E53590">
        <w:rPr>
          <w:rtl/>
        </w:rPr>
        <w:t>שמימשו את זכאותן ב</w:t>
      </w:r>
      <w:r w:rsidR="00C975B7">
        <w:rPr>
          <w:rtl/>
        </w:rPr>
        <w:t>-</w:t>
      </w:r>
      <w:r w:rsidRPr="00E53590">
        <w:rPr>
          <w:rtl/>
        </w:rPr>
        <w:t xml:space="preserve">1993 </w:t>
      </w:r>
      <w:r w:rsidR="00C975B7">
        <w:rPr>
          <w:rtl/>
        </w:rPr>
        <w:t>–</w:t>
      </w:r>
      <w:r w:rsidRPr="00E53590">
        <w:rPr>
          <w:rtl/>
        </w:rPr>
        <w:t xml:space="preserve"> 12,000 משפחות עלו</w:t>
      </w:r>
      <w:r w:rsidR="00C975B7">
        <w:rPr>
          <w:rtl/>
        </w:rPr>
        <w:t xml:space="preserve"> </w:t>
      </w:r>
      <w:r w:rsidRPr="00E53590">
        <w:rPr>
          <w:rtl/>
        </w:rPr>
        <w:t>ב</w:t>
      </w:r>
      <w:r w:rsidR="00C975B7">
        <w:rPr>
          <w:rtl/>
        </w:rPr>
        <w:t>-</w:t>
      </w:r>
      <w:r w:rsidRPr="00E53590">
        <w:rPr>
          <w:rtl/>
        </w:rPr>
        <w:t>1990, 12,000 עלו ב</w:t>
      </w:r>
      <w:r w:rsidR="00C975B7">
        <w:rPr>
          <w:rtl/>
        </w:rPr>
        <w:t>-</w:t>
      </w:r>
      <w:r w:rsidRPr="00E53590">
        <w:rPr>
          <w:rtl/>
        </w:rPr>
        <w:t>1991, 7,500 עלו ב</w:t>
      </w:r>
      <w:r w:rsidR="00C975B7">
        <w:rPr>
          <w:rtl/>
        </w:rPr>
        <w:t>-</w:t>
      </w:r>
      <w:r w:rsidRPr="00E53590">
        <w:rPr>
          <w:rtl/>
        </w:rPr>
        <w:t>1992 ו</w:t>
      </w:r>
      <w:r w:rsidR="00C975B7">
        <w:rPr>
          <w:rtl/>
        </w:rPr>
        <w:t>-</w:t>
      </w:r>
      <w:r w:rsidRPr="00E53590">
        <w:rPr>
          <w:rtl/>
        </w:rPr>
        <w:t>3,500 עלו ב</w:t>
      </w:r>
      <w:r w:rsidR="00C975B7">
        <w:rPr>
          <w:rtl/>
        </w:rPr>
        <w:t>-</w:t>
      </w:r>
      <w:r w:rsidRPr="00E53590">
        <w:rPr>
          <w:rtl/>
        </w:rPr>
        <w:t>1993.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מרבית הרוכשים </w:t>
      </w:r>
      <w:r w:rsidR="00C975B7">
        <w:rPr>
          <w:rtl/>
        </w:rPr>
        <w:t>–</w:t>
      </w:r>
      <w:r w:rsidRPr="00E53590">
        <w:rPr>
          <w:rtl/>
        </w:rPr>
        <w:t xml:space="preserve"> כ</w:t>
      </w:r>
      <w:r w:rsidR="00C975B7">
        <w:rPr>
          <w:rtl/>
        </w:rPr>
        <w:t>-</w:t>
      </w:r>
      <w:r w:rsidR="00C975B7" w:rsidRPr="00E53590">
        <w:rPr>
          <w:rtl/>
        </w:rPr>
        <w:t>91</w:t>
      </w:r>
      <w:r w:rsidR="00C975B7">
        <w:rPr>
          <w:rtl/>
        </w:rPr>
        <w:t>%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היו עולים מחבר העמים.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במטרה</w:t>
      </w:r>
      <w:r w:rsidR="00C975B7">
        <w:rPr>
          <w:rtl/>
        </w:rPr>
        <w:t xml:space="preserve"> </w:t>
      </w:r>
      <w:r w:rsidRPr="00E53590">
        <w:rPr>
          <w:rtl/>
        </w:rPr>
        <w:t>להגדיל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פתרונות</w:t>
      </w:r>
      <w:r w:rsidR="00C975B7">
        <w:rPr>
          <w:rtl/>
        </w:rPr>
        <w:t xml:space="preserve"> </w:t>
      </w:r>
      <w:r w:rsidRPr="00E53590">
        <w:rPr>
          <w:rtl/>
        </w:rPr>
        <w:t>הדיור</w:t>
      </w:r>
      <w:r w:rsidR="00C975B7">
        <w:rPr>
          <w:rtl/>
        </w:rPr>
        <w:t xml:space="preserve"> </w:t>
      </w:r>
      <w:r w:rsidRPr="00E53590">
        <w:rPr>
          <w:rtl/>
        </w:rPr>
        <w:t>בקרב</w:t>
      </w:r>
      <w:r w:rsidR="00C975B7">
        <w:rPr>
          <w:rtl/>
        </w:rPr>
        <w:t xml:space="preserve"> </w:t>
      </w:r>
      <w:r w:rsidRPr="00E53590">
        <w:rPr>
          <w:rtl/>
        </w:rPr>
        <w:t>משפחות</w:t>
      </w:r>
      <w:r w:rsidR="00C975B7">
        <w:rPr>
          <w:rtl/>
        </w:rPr>
        <w:t xml:space="preserve"> </w:t>
      </w:r>
      <w:r w:rsidRPr="00E53590">
        <w:rPr>
          <w:rtl/>
        </w:rPr>
        <w:t>העולים</w:t>
      </w:r>
      <w:r w:rsidR="00C975B7">
        <w:rPr>
          <w:rtl/>
        </w:rPr>
        <w:t xml:space="preserve"> </w:t>
      </w:r>
      <w:r w:rsidRPr="00E53590">
        <w:rPr>
          <w:rtl/>
        </w:rPr>
        <w:t>בכלל ותושבי אתרי</w:t>
      </w:r>
      <w:r w:rsidR="00C975B7">
        <w:rPr>
          <w:rtl/>
        </w:rPr>
        <w:t xml:space="preserve"> </w:t>
      </w:r>
      <w:r w:rsidRPr="00E53590">
        <w:rPr>
          <w:rtl/>
        </w:rPr>
        <w:t>הקרוונים</w:t>
      </w:r>
      <w:r w:rsidR="00C975B7">
        <w:rPr>
          <w:rtl/>
        </w:rPr>
        <w:t xml:space="preserve"> </w:t>
      </w:r>
      <w:r w:rsidRPr="00E53590">
        <w:rPr>
          <w:rtl/>
        </w:rPr>
        <w:t>בפרט, הקצה המשרד בהתאם להחלטת הממשלה כ</w:t>
      </w:r>
      <w:r w:rsidR="00C975B7">
        <w:rPr>
          <w:rtl/>
        </w:rPr>
        <w:t>-</w:t>
      </w:r>
      <w:r w:rsidRPr="00E53590">
        <w:rPr>
          <w:rtl/>
        </w:rPr>
        <w:t>8,000 יחידות דיור חדשות, שאתה</w:t>
      </w:r>
      <w:r w:rsidR="00C975B7">
        <w:rPr>
          <w:rtl/>
        </w:rPr>
        <w:t xml:space="preserve"> </w:t>
      </w:r>
      <w:r w:rsidRPr="00E53590">
        <w:rPr>
          <w:rtl/>
        </w:rPr>
        <w:t>דיברת</w:t>
      </w:r>
      <w:r w:rsidR="00C975B7">
        <w:rPr>
          <w:rtl/>
        </w:rPr>
        <w:t xml:space="preserve"> </w:t>
      </w:r>
      <w:r w:rsidRPr="00E53590">
        <w:rPr>
          <w:rtl/>
        </w:rPr>
        <w:t>עליהן</w:t>
      </w:r>
      <w:r w:rsidR="00C975B7">
        <w:rPr>
          <w:rtl/>
        </w:rPr>
        <w:t xml:space="preserve"> </w:t>
      </w:r>
      <w:r w:rsidRPr="00E53590">
        <w:rPr>
          <w:rtl/>
        </w:rPr>
        <w:t>קודם,</w:t>
      </w:r>
      <w:r w:rsidR="00C975B7">
        <w:rPr>
          <w:rtl/>
        </w:rPr>
        <w:t xml:space="preserve"> </w:t>
      </w:r>
      <w:r w:rsidRPr="00E53590">
        <w:rPr>
          <w:rtl/>
        </w:rPr>
        <w:t>שיינתנו</w:t>
      </w:r>
      <w:r w:rsidR="00C975B7">
        <w:rPr>
          <w:rtl/>
        </w:rPr>
        <w:t xml:space="preserve"> </w:t>
      </w:r>
      <w:r w:rsidRPr="00E53590">
        <w:rPr>
          <w:rtl/>
        </w:rPr>
        <w:t>בתנאי</w:t>
      </w:r>
      <w:r w:rsidR="00C975B7">
        <w:rPr>
          <w:rtl/>
        </w:rPr>
        <w:t xml:space="preserve"> </w:t>
      </w:r>
      <w:r w:rsidRPr="00E53590">
        <w:rPr>
          <w:rtl/>
        </w:rPr>
        <w:t>שכירות</w:t>
      </w:r>
      <w:r w:rsidR="00C975B7">
        <w:rPr>
          <w:rtl/>
        </w:rPr>
        <w:t xml:space="preserve"> </w:t>
      </w:r>
      <w:r w:rsidRPr="00E53590">
        <w:rPr>
          <w:rtl/>
        </w:rPr>
        <w:t>מסובסדת</w:t>
      </w:r>
      <w:r w:rsidR="00C975B7">
        <w:rPr>
          <w:rtl/>
        </w:rPr>
        <w:t xml:space="preserve"> </w:t>
      </w:r>
      <w:r w:rsidRPr="00E53590">
        <w:rPr>
          <w:rtl/>
        </w:rPr>
        <w:t>למשפחות</w:t>
      </w:r>
      <w:r w:rsidR="00C975B7">
        <w:rPr>
          <w:rtl/>
        </w:rPr>
        <w:t xml:space="preserve"> </w:t>
      </w:r>
      <w:r w:rsidRPr="00E53590">
        <w:rPr>
          <w:rtl/>
        </w:rPr>
        <w:t>קשישים,</w:t>
      </w:r>
      <w:r w:rsidR="00C975B7">
        <w:rPr>
          <w:rtl/>
        </w:rPr>
        <w:t xml:space="preserve"> </w:t>
      </w:r>
      <w:r w:rsidRPr="00E53590">
        <w:rPr>
          <w:rtl/>
        </w:rPr>
        <w:t>נכים</w:t>
      </w:r>
      <w:r w:rsidR="00C975B7">
        <w:rPr>
          <w:rtl/>
        </w:rPr>
        <w:t xml:space="preserve"> </w:t>
      </w:r>
      <w:r w:rsidRPr="00E53590">
        <w:rPr>
          <w:rtl/>
        </w:rPr>
        <w:t>וחד</w:t>
      </w:r>
      <w:r w:rsidR="00C975B7">
        <w:rPr>
          <w:rtl/>
        </w:rPr>
        <w:t>-</w:t>
      </w:r>
      <w:r w:rsidRPr="00E53590">
        <w:rPr>
          <w:rtl/>
        </w:rPr>
        <w:t>הוריות,</w:t>
      </w:r>
      <w:r w:rsidR="00C975B7">
        <w:rPr>
          <w:rtl/>
        </w:rPr>
        <w:t xml:space="preserve"> </w:t>
      </w:r>
      <w:r w:rsidRPr="00E53590">
        <w:rPr>
          <w:rtl/>
        </w:rPr>
        <w:t>שגם</w:t>
      </w:r>
      <w:r w:rsidR="00C975B7">
        <w:rPr>
          <w:rtl/>
        </w:rPr>
        <w:t xml:space="preserve"> </w:t>
      </w:r>
      <w:r w:rsidRPr="00E53590">
        <w:rPr>
          <w:rtl/>
        </w:rPr>
        <w:t>להם צריך למצוא פתרון, והן האוכלוסיות הקשות ביותר. אני משוכנע</w:t>
      </w:r>
      <w:r w:rsidR="00C975B7">
        <w:rPr>
          <w:rtl/>
        </w:rPr>
        <w:t xml:space="preserve"> </w:t>
      </w:r>
      <w:r w:rsidRPr="00E53590">
        <w:rPr>
          <w:rtl/>
        </w:rPr>
        <w:t>שחבר הכנסת שילנסקי יסכים אתי במאה אחוז, כי הוא גם רגיש.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בתוכנית</w:t>
      </w:r>
      <w:r w:rsidR="00C975B7">
        <w:rPr>
          <w:rtl/>
        </w:rPr>
        <w:t xml:space="preserve"> </w:t>
      </w:r>
      <w:r w:rsidRPr="00E53590">
        <w:rPr>
          <w:rtl/>
        </w:rPr>
        <w:t>העבודה</w:t>
      </w:r>
      <w:r w:rsidR="00C975B7">
        <w:rPr>
          <w:rtl/>
        </w:rPr>
        <w:t xml:space="preserve"> </w:t>
      </w:r>
      <w:r w:rsidRPr="00E53590">
        <w:rPr>
          <w:rtl/>
        </w:rPr>
        <w:t>לשנת</w:t>
      </w:r>
      <w:r w:rsidR="00C975B7">
        <w:rPr>
          <w:rtl/>
        </w:rPr>
        <w:t xml:space="preserve"> </w:t>
      </w:r>
      <w:r w:rsidRPr="00E53590">
        <w:rPr>
          <w:rtl/>
        </w:rPr>
        <w:t>1994</w:t>
      </w:r>
      <w:r w:rsidR="00C975B7">
        <w:rPr>
          <w:rtl/>
        </w:rPr>
        <w:t xml:space="preserve"> </w:t>
      </w:r>
      <w:r w:rsidRPr="00E53590">
        <w:rPr>
          <w:rtl/>
        </w:rPr>
        <w:t>הוחל</w:t>
      </w:r>
      <w:r w:rsidR="00C975B7">
        <w:rPr>
          <w:rtl/>
        </w:rPr>
        <w:t xml:space="preserve"> </w:t>
      </w:r>
      <w:r w:rsidRPr="00E53590">
        <w:rPr>
          <w:rtl/>
        </w:rPr>
        <w:t>בבנייה</w:t>
      </w:r>
      <w:r w:rsidR="00C975B7">
        <w:rPr>
          <w:rtl/>
        </w:rPr>
        <w:t xml:space="preserve"> </w:t>
      </w:r>
      <w:r w:rsidRPr="00E53590">
        <w:rPr>
          <w:rtl/>
        </w:rPr>
        <w:t>ובתכנון של אלפי יחידות דיור של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הוסטלים במקומות מבוקשים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כמה הוסטלים?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אמרתי: אלפי הוסטלים, חלקם בשלבי בנייה, הלוואי שכמה שיותר אלפים.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בתוכנית</w:t>
      </w:r>
      <w:r w:rsidR="00C975B7">
        <w:rPr>
          <w:rtl/>
        </w:rPr>
        <w:t xml:space="preserve"> </w:t>
      </w:r>
      <w:r w:rsidRPr="00E53590">
        <w:rPr>
          <w:rtl/>
        </w:rPr>
        <w:t>העבודה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משרד</w:t>
      </w:r>
      <w:r w:rsidR="00C975B7">
        <w:rPr>
          <w:rtl/>
        </w:rPr>
        <w:t xml:space="preserve"> </w:t>
      </w:r>
      <w:r w:rsidRPr="00E53590">
        <w:rPr>
          <w:rtl/>
        </w:rPr>
        <w:t>השיכון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1,000</w:t>
      </w:r>
      <w:r w:rsidR="00C975B7">
        <w:rPr>
          <w:rtl/>
        </w:rPr>
        <w:t xml:space="preserve"> </w:t>
      </w:r>
      <w:r w:rsidRPr="00E53590">
        <w:rPr>
          <w:rtl/>
        </w:rPr>
        <w:t>הוסטלים בלבד. איך אפשר לומר</w:t>
      </w:r>
      <w:r w:rsidR="00C975B7">
        <w:rPr>
          <w:rtl/>
        </w:rPr>
        <w:t xml:space="preserve"> </w:t>
      </w:r>
      <w:r w:rsidRPr="00E53590">
        <w:rPr>
          <w:rtl/>
        </w:rPr>
        <w:t>"אלפי"?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סליחה, חבר הכנסת גור, סגן השר צריך לסיים את דבריו. הבהרת את דבריך.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גור, תאמין לי, אתה הכי מתאים להיות שר השיכון הבא. עזוב, די, אתה</w:t>
      </w:r>
      <w:r w:rsidR="00C975B7">
        <w:rPr>
          <w:rtl/>
        </w:rPr>
        <w:t xml:space="preserve"> </w:t>
      </w:r>
      <w:r w:rsidRPr="00E53590">
        <w:rPr>
          <w:rtl/>
        </w:rPr>
        <w:t>הרי יודע טוב יותר מאתנו מה קורה אצלנו. עזוב את המספרים, לא מעניין אותי, אתה גם</w:t>
      </w:r>
      <w:r w:rsidR="00C975B7">
        <w:rPr>
          <w:rtl/>
        </w:rPr>
        <w:t xml:space="preserve"> </w:t>
      </w:r>
      <w:r w:rsidRPr="00E53590">
        <w:rPr>
          <w:rtl/>
        </w:rPr>
        <w:t>קודם</w:t>
      </w:r>
      <w:r w:rsidR="00C975B7">
        <w:rPr>
          <w:rtl/>
        </w:rPr>
        <w:t xml:space="preserve"> </w:t>
      </w:r>
      <w:r w:rsidRPr="00E53590">
        <w:rPr>
          <w:rtl/>
        </w:rPr>
        <w:t>זרקת</w:t>
      </w:r>
      <w:r w:rsidR="00C975B7">
        <w:rPr>
          <w:rtl/>
        </w:rPr>
        <w:t xml:space="preserve"> </w:t>
      </w:r>
      <w:r w:rsidRPr="00E53590">
        <w:rPr>
          <w:rtl/>
        </w:rPr>
        <w:t>לי כל מיני מספרים, שהם מעניינים אותי כקליפת השום.</w:t>
      </w:r>
      <w:r w:rsidR="00C975B7">
        <w:rPr>
          <w:rtl/>
        </w:rPr>
        <w:t xml:space="preserve"> </w:t>
      </w:r>
      <w:r w:rsidRPr="00E53590">
        <w:rPr>
          <w:rtl/>
        </w:rPr>
        <w:t>כל המספרים שנתת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אבטלה</w:t>
      </w:r>
      <w:r w:rsidR="00C975B7">
        <w:rPr>
          <w:rtl/>
        </w:rPr>
        <w:t xml:space="preserve"> </w:t>
      </w:r>
      <w:r w:rsidRPr="00E53590">
        <w:rPr>
          <w:rtl/>
        </w:rPr>
        <w:t>ועל</w:t>
      </w:r>
      <w:r w:rsidR="00C975B7">
        <w:rPr>
          <w:rtl/>
        </w:rPr>
        <w:t xml:space="preserve"> </w:t>
      </w:r>
      <w:r w:rsidRPr="00E53590">
        <w:rPr>
          <w:rtl/>
        </w:rPr>
        <w:t>בנייה</w:t>
      </w:r>
      <w:r w:rsidR="00C975B7">
        <w:rPr>
          <w:rtl/>
        </w:rPr>
        <w:t xml:space="preserve"> – </w:t>
      </w:r>
      <w:r w:rsidRPr="00E53590">
        <w:rPr>
          <w:rtl/>
        </w:rPr>
        <w:t>מצד שני העוני גדל, הדלות גדלה, אין דירות, אנשים חיים</w:t>
      </w:r>
      <w:r w:rsidR="00C975B7">
        <w:rPr>
          <w:rtl/>
        </w:rPr>
        <w:t xml:space="preserve"> </w:t>
      </w:r>
      <w:r w:rsidRPr="00E53590">
        <w:rPr>
          <w:rtl/>
        </w:rPr>
        <w:t>באוהלים. תפסיק עם זה. על מה אתה מדבר? את מי אתה משגע פה, אני רוצה להבין.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דב שילנסקי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סגן השר, אני מסתובב בארץ ורואה תמונה אחרת. מסטטיסטיקה אי</w:t>
      </w:r>
      <w:r w:rsidR="00C975B7">
        <w:rPr>
          <w:rtl/>
        </w:rPr>
        <w:t>-</w:t>
      </w:r>
      <w:r w:rsidRPr="00E53590">
        <w:rPr>
          <w:rtl/>
        </w:rPr>
        <w:t>אפשר לקבל</w:t>
      </w:r>
      <w:r w:rsidR="00C975B7">
        <w:rPr>
          <w:rtl/>
        </w:rPr>
        <w:t xml:space="preserve"> </w:t>
      </w:r>
      <w:r w:rsidRPr="00E53590">
        <w:rPr>
          <w:rtl/>
        </w:rPr>
        <w:t xml:space="preserve">קורת גג. אדם בלי קורת גג </w:t>
      </w:r>
      <w:r w:rsidR="00C975B7">
        <w:rPr>
          <w:rtl/>
        </w:rPr>
        <w:t>–</w:t>
      </w:r>
      <w:r w:rsidRPr="00E53590">
        <w:rPr>
          <w:rtl/>
        </w:rPr>
        <w:t xml:space="preserve"> שום סטטיסטיקה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אתה</w:t>
      </w:r>
      <w:r w:rsidR="00C975B7">
        <w:rPr>
          <w:rtl/>
        </w:rPr>
        <w:t xml:space="preserve"> </w:t>
      </w:r>
      <w:r w:rsidRPr="00E53590">
        <w:rPr>
          <w:rtl/>
        </w:rPr>
        <w:t>אומר</w:t>
      </w:r>
      <w:r w:rsidR="00C975B7">
        <w:rPr>
          <w:rtl/>
        </w:rPr>
        <w:t xml:space="preserve"> </w:t>
      </w:r>
      <w:r w:rsidRPr="00E53590">
        <w:rPr>
          <w:rtl/>
        </w:rPr>
        <w:t>לי?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מסכים</w:t>
      </w:r>
      <w:r w:rsidR="00C975B7">
        <w:rPr>
          <w:rtl/>
        </w:rPr>
        <w:t xml:space="preserve"> </w:t>
      </w:r>
      <w:r w:rsidRPr="00E53590">
        <w:rPr>
          <w:rtl/>
        </w:rPr>
        <w:t>אתך במאה אחוז. הוא מביא לי רק סטטיסטיקות. אני</w:t>
      </w:r>
      <w:r w:rsidR="00C975B7">
        <w:rPr>
          <w:rtl/>
        </w:rPr>
        <w:t xml:space="preserve"> </w:t>
      </w:r>
      <w:r w:rsidRPr="00E53590">
        <w:rPr>
          <w:rtl/>
        </w:rPr>
        <w:t>רוצה להגיע לסיום.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מבקש לסיים.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בתוכנית העבודה לשנת 1994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אמרתי</w:t>
      </w:r>
      <w:r w:rsidR="00C975B7">
        <w:rPr>
          <w:rtl/>
        </w:rPr>
        <w:t xml:space="preserve"> </w:t>
      </w:r>
      <w:r w:rsidRPr="00E53590">
        <w:rPr>
          <w:rtl/>
        </w:rPr>
        <w:t>שאנחנו</w:t>
      </w:r>
      <w:r w:rsidR="00C975B7">
        <w:rPr>
          <w:rtl/>
        </w:rPr>
        <w:t xml:space="preserve"> </w:t>
      </w:r>
      <w:r w:rsidRPr="00E53590">
        <w:rPr>
          <w:rtl/>
        </w:rPr>
        <w:t>נקים הוסטלים.</w:t>
      </w:r>
      <w:r w:rsidR="00C975B7">
        <w:rPr>
          <w:rtl/>
        </w:rPr>
        <w:t xml:space="preserve"> </w:t>
      </w:r>
      <w:r w:rsidRPr="00E53590">
        <w:rPr>
          <w:rtl/>
        </w:rPr>
        <w:t>אתה אמרת: למה אלפים, זה רק אלף. אלף ואחד זה</w:t>
      </w:r>
      <w:r w:rsidR="00C975B7">
        <w:rPr>
          <w:rtl/>
        </w:rPr>
        <w:t xml:space="preserve"> </w:t>
      </w:r>
      <w:r w:rsidRPr="00E53590">
        <w:rPr>
          <w:rtl/>
        </w:rPr>
        <w:t>כבר עובר את האלף. אבל אנחנו מתכוונים לאלפים.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חושב שהבהרת את דבריך.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מגיע לסיום, אדוני היושב</w:t>
      </w:r>
      <w:r w:rsidR="00C975B7">
        <w:rPr>
          <w:rtl/>
        </w:rPr>
        <w:t>-</w:t>
      </w:r>
      <w:r w:rsidRPr="00E53590">
        <w:rPr>
          <w:rtl/>
        </w:rPr>
        <w:t>ראש. תן לי עוד שתי דקות.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מגן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תשאיר משהו לוועדה.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אעביר לוועדה, אין בעיה, אבל תן לי לסיים, אני חייב להעביר את הנתונים.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משרד הבינוי והשיכון מתכנן להפעיל ב</w:t>
      </w:r>
      <w:r w:rsidR="00C975B7">
        <w:rPr>
          <w:rtl/>
        </w:rPr>
        <w:t>-</w:t>
      </w:r>
      <w:r w:rsidRPr="00E53590">
        <w:rPr>
          <w:rtl/>
        </w:rPr>
        <w:t>1994 תוכנית ייחודית לבנייה של כ</w:t>
      </w:r>
      <w:r w:rsidR="00C975B7">
        <w:rPr>
          <w:rtl/>
        </w:rPr>
        <w:t>-</w:t>
      </w:r>
      <w:r w:rsidRPr="00E53590">
        <w:rPr>
          <w:rtl/>
        </w:rPr>
        <w:t>20,000</w:t>
      </w:r>
      <w:r w:rsidR="00C975B7">
        <w:rPr>
          <w:rtl/>
        </w:rPr>
        <w:t xml:space="preserve"> </w:t>
      </w:r>
      <w:r w:rsidRPr="00E53590">
        <w:rPr>
          <w:rtl/>
        </w:rPr>
        <w:t>יחידות</w:t>
      </w:r>
      <w:r w:rsidR="00C975B7">
        <w:rPr>
          <w:rtl/>
        </w:rPr>
        <w:t xml:space="preserve"> </w:t>
      </w:r>
      <w:r w:rsidRPr="00E53590">
        <w:rPr>
          <w:rtl/>
        </w:rPr>
        <w:t>דיור</w:t>
      </w:r>
      <w:r w:rsidR="00C975B7">
        <w:rPr>
          <w:rtl/>
        </w:rPr>
        <w:t xml:space="preserve"> </w:t>
      </w:r>
      <w:r w:rsidRPr="00E53590">
        <w:rPr>
          <w:rtl/>
        </w:rPr>
        <w:t>במסגרת</w:t>
      </w:r>
      <w:r w:rsidR="00C975B7">
        <w:rPr>
          <w:rtl/>
        </w:rPr>
        <w:t xml:space="preserve"> </w:t>
      </w:r>
      <w:r w:rsidRPr="00E53590">
        <w:rPr>
          <w:rtl/>
        </w:rPr>
        <w:t>"בנה</w:t>
      </w:r>
      <w:r w:rsidR="00C975B7">
        <w:rPr>
          <w:rtl/>
        </w:rPr>
        <w:t xml:space="preserve"> </w:t>
      </w:r>
      <w:r w:rsidRPr="00E53590">
        <w:rPr>
          <w:rtl/>
        </w:rPr>
        <w:t>דירתך". מטרת התוכנית היא להגדיל את מלאי הדירות מחד</w:t>
      </w:r>
      <w:r w:rsidR="00C975B7">
        <w:rPr>
          <w:rtl/>
        </w:rPr>
        <w:t xml:space="preserve"> </w:t>
      </w:r>
      <w:r w:rsidRPr="00E53590">
        <w:rPr>
          <w:rtl/>
        </w:rPr>
        <w:t>גיסא</w:t>
      </w:r>
      <w:r w:rsidR="00C975B7">
        <w:rPr>
          <w:rtl/>
        </w:rPr>
        <w:t xml:space="preserve"> </w:t>
      </w:r>
      <w:r w:rsidRPr="00E53590">
        <w:rPr>
          <w:rtl/>
        </w:rPr>
        <w:t xml:space="preserve">ולהוריד את המחיר מאידך גיסא, ולהוריד משמעותית </w:t>
      </w:r>
      <w:r w:rsidR="00C975B7">
        <w:rPr>
          <w:rtl/>
        </w:rPr>
        <w:t>–</w:t>
      </w:r>
      <w:r w:rsidRPr="00E53590">
        <w:rPr>
          <w:rtl/>
        </w:rPr>
        <w:t xml:space="preserve"> אנחנו מתכוונים להוזיל את</w:t>
      </w:r>
      <w:r w:rsidR="00C975B7">
        <w:rPr>
          <w:rtl/>
        </w:rPr>
        <w:t xml:space="preserve"> </w:t>
      </w:r>
      <w:r w:rsidRPr="00E53590">
        <w:rPr>
          <w:rtl/>
        </w:rPr>
        <w:t>מחירי</w:t>
      </w:r>
      <w:r w:rsidR="00C975B7">
        <w:rPr>
          <w:rtl/>
        </w:rPr>
        <w:t xml:space="preserve"> </w:t>
      </w:r>
      <w:r w:rsidRPr="00E53590">
        <w:rPr>
          <w:rtl/>
        </w:rPr>
        <w:t>הקרקעות</w:t>
      </w:r>
      <w:r w:rsidR="00C975B7">
        <w:rPr>
          <w:rtl/>
        </w:rPr>
        <w:t xml:space="preserve"> </w:t>
      </w:r>
      <w:r w:rsidRPr="00E53590">
        <w:rPr>
          <w:rtl/>
        </w:rPr>
        <w:t>ל</w:t>
      </w:r>
      <w:r w:rsidR="00C975B7">
        <w:rPr>
          <w:rtl/>
        </w:rPr>
        <w:t>-</w:t>
      </w:r>
      <w:r w:rsidR="00C975B7" w:rsidRPr="00E53590">
        <w:rPr>
          <w:rtl/>
        </w:rPr>
        <w:t>11</w:t>
      </w:r>
      <w:r w:rsidR="00C975B7">
        <w:rPr>
          <w:rtl/>
        </w:rPr>
        <w:t xml:space="preserve">% </w:t>
      </w:r>
      <w:r w:rsidRPr="00E53590">
        <w:rPr>
          <w:rtl/>
        </w:rPr>
        <w:t>מהערך האמיתי, כדי לעזור גם לוותיקים, זוגות צעירים שחיים</w:t>
      </w:r>
      <w:r w:rsidR="00C975B7">
        <w:rPr>
          <w:rtl/>
        </w:rPr>
        <w:t xml:space="preserve"> </w:t>
      </w:r>
      <w:r w:rsidRPr="00E53590">
        <w:rPr>
          <w:rtl/>
        </w:rPr>
        <w:t>באתרי הקרוונים.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רון נחמן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כשזה יהיה תספר לנו.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זה</w:t>
      </w:r>
      <w:r w:rsidR="00C975B7">
        <w:rPr>
          <w:rtl/>
        </w:rPr>
        <w:t xml:space="preserve"> </w:t>
      </w:r>
      <w:r w:rsidRPr="00E53590">
        <w:rPr>
          <w:rtl/>
        </w:rPr>
        <w:t>כבר</w:t>
      </w:r>
      <w:r w:rsidR="00C975B7">
        <w:rPr>
          <w:rtl/>
        </w:rPr>
        <w:t xml:space="preserve"> </w:t>
      </w:r>
      <w:r w:rsidRPr="00E53590">
        <w:rPr>
          <w:rtl/>
        </w:rPr>
        <w:t>עובד, אדוני חבר הכנסת רון נחמן, תבדוק בשטח. כבר יש איתור קרקעות,</w:t>
      </w:r>
      <w:r w:rsidR="00C975B7">
        <w:rPr>
          <w:rtl/>
        </w:rPr>
        <w:t xml:space="preserve"> </w:t>
      </w:r>
      <w:r w:rsidRPr="00E53590">
        <w:rPr>
          <w:rtl/>
        </w:rPr>
        <w:t>כבר יש הסכמים. זה יהיה הרבה יותר מהר ממה שאתה חושב.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מבקש להפסיק ולאפשר לסגן השר לסיים.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בקריטריונים</w:t>
      </w:r>
      <w:r w:rsidR="00C975B7">
        <w:rPr>
          <w:rtl/>
        </w:rPr>
        <w:t xml:space="preserve"> </w:t>
      </w:r>
      <w:r w:rsidRPr="00E53590">
        <w:rPr>
          <w:rtl/>
        </w:rPr>
        <w:t>שנקבעו</w:t>
      </w:r>
      <w:r w:rsidR="00C975B7">
        <w:rPr>
          <w:rtl/>
        </w:rPr>
        <w:t xml:space="preserve"> </w:t>
      </w:r>
      <w:r w:rsidRPr="00E53590">
        <w:rPr>
          <w:rtl/>
        </w:rPr>
        <w:t>בתוכנית לדיירי אתרי הדיור הזמני, שעליהם דיברתי קודם,</w:t>
      </w:r>
      <w:r w:rsidR="00C975B7">
        <w:rPr>
          <w:rtl/>
        </w:rPr>
        <w:t xml:space="preserve"> </w:t>
      </w: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נותנים</w:t>
      </w:r>
      <w:r w:rsidR="00C975B7">
        <w:rPr>
          <w:rtl/>
        </w:rPr>
        <w:t xml:space="preserve"> </w:t>
      </w:r>
      <w:r w:rsidRPr="00E53590">
        <w:rPr>
          <w:rtl/>
        </w:rPr>
        <w:t>עדיפות</w:t>
      </w:r>
      <w:r w:rsidR="00C975B7">
        <w:rPr>
          <w:rtl/>
        </w:rPr>
        <w:t xml:space="preserve"> </w:t>
      </w:r>
      <w:r w:rsidRPr="00E53590">
        <w:rPr>
          <w:rtl/>
        </w:rPr>
        <w:t>עליונה</w:t>
      </w:r>
      <w:r w:rsidR="00C975B7">
        <w:rPr>
          <w:rtl/>
        </w:rPr>
        <w:t xml:space="preserve"> </w:t>
      </w:r>
      <w:r w:rsidRPr="00E53590">
        <w:rPr>
          <w:rtl/>
        </w:rPr>
        <w:t>לחיסול</w:t>
      </w:r>
      <w:r w:rsidR="00C975B7">
        <w:rPr>
          <w:rtl/>
        </w:rPr>
        <w:t xml:space="preserve"> </w:t>
      </w:r>
      <w:r w:rsidRPr="00E53590">
        <w:rPr>
          <w:rtl/>
        </w:rPr>
        <w:t>אתרי</w:t>
      </w:r>
      <w:r w:rsidR="00C975B7">
        <w:rPr>
          <w:rtl/>
        </w:rPr>
        <w:t xml:space="preserve"> </w:t>
      </w:r>
      <w:r w:rsidRPr="00E53590">
        <w:rPr>
          <w:rtl/>
        </w:rPr>
        <w:t>הקרוונים,</w:t>
      </w:r>
      <w:r w:rsidR="00C975B7">
        <w:rPr>
          <w:rtl/>
        </w:rPr>
        <w:t xml:space="preserve"> </w:t>
      </w:r>
      <w:r w:rsidRPr="00E53590">
        <w:rPr>
          <w:rtl/>
        </w:rPr>
        <w:t>במסגרת התוכנית של "בנה</w:t>
      </w:r>
      <w:r w:rsidR="00C975B7">
        <w:rPr>
          <w:rtl/>
        </w:rPr>
        <w:t xml:space="preserve"> </w:t>
      </w:r>
      <w:r w:rsidRPr="00E53590">
        <w:rPr>
          <w:rtl/>
        </w:rPr>
        <w:t>דירתך".</w:t>
      </w:r>
      <w:r w:rsidR="00C975B7">
        <w:rPr>
          <w:rtl/>
        </w:rPr>
        <w:t xml:space="preserve"> </w:t>
      </w:r>
      <w:r w:rsidRPr="00E53590">
        <w:rPr>
          <w:rtl/>
        </w:rPr>
        <w:t>כאן</w:t>
      </w:r>
      <w:r w:rsidR="00C975B7">
        <w:rPr>
          <w:rtl/>
        </w:rPr>
        <w:t xml:space="preserve"> </w:t>
      </w:r>
      <w:r w:rsidRPr="00E53590">
        <w:rPr>
          <w:rtl/>
        </w:rPr>
        <w:t>שוב מדובר לא רק בעולים חדשים, אלא בעולים חדשים וותיקים</w:t>
      </w:r>
      <w:r w:rsidR="00C975B7">
        <w:rPr>
          <w:rtl/>
        </w:rPr>
        <w:t xml:space="preserve"> </w:t>
      </w:r>
      <w:r w:rsidRPr="00E53590">
        <w:rPr>
          <w:rtl/>
        </w:rPr>
        <w:t>ובזוגות</w:t>
      </w:r>
      <w:r w:rsidR="00C975B7">
        <w:rPr>
          <w:rtl/>
        </w:rPr>
        <w:t xml:space="preserve"> </w:t>
      </w:r>
      <w:r w:rsidRPr="00E53590">
        <w:rPr>
          <w:rtl/>
        </w:rPr>
        <w:t>צעירים שלנו, אלה שגרים באוהלים, שזרוקים בתוך קרוונים עם הילדים שלהם. גם הם בני</w:t>
      </w:r>
      <w:r w:rsidR="00C975B7">
        <w:rPr>
          <w:rtl/>
        </w:rPr>
        <w:t xml:space="preserve"> </w:t>
      </w:r>
      <w:r w:rsidRPr="00E53590">
        <w:rPr>
          <w:rtl/>
        </w:rPr>
        <w:t>אדם, ומגיעות להם אותן זכויות.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משרד</w:t>
      </w:r>
      <w:r w:rsidR="00C975B7">
        <w:rPr>
          <w:rtl/>
        </w:rPr>
        <w:t xml:space="preserve"> </w:t>
      </w:r>
      <w:r w:rsidRPr="00E53590">
        <w:rPr>
          <w:rtl/>
        </w:rPr>
        <w:t>הבינוי</w:t>
      </w:r>
      <w:r w:rsidR="00C975B7">
        <w:rPr>
          <w:rtl/>
        </w:rPr>
        <w:t xml:space="preserve"> </w:t>
      </w:r>
      <w:r w:rsidRPr="00E53590">
        <w:rPr>
          <w:rtl/>
        </w:rPr>
        <w:t>והשיכון הגיש למשרד האוצר תוכנית לקידום הפינוי של אתרי הדיור</w:t>
      </w:r>
      <w:r w:rsidR="00C975B7">
        <w:rPr>
          <w:rtl/>
        </w:rPr>
        <w:t xml:space="preserve"> </w:t>
      </w:r>
      <w:r w:rsidRPr="00E53590">
        <w:rPr>
          <w:rtl/>
        </w:rPr>
        <w:t>הזמני, זו התוכנית שאני מדבר עליה. חלקים גדולים כבר אושרו.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תוכנית נוספת לפתרון הבעיה, אשר הוגשה לשר האוצר, מתייחסת לפתרונות ייחודיים</w:t>
      </w:r>
      <w:r w:rsidR="00C975B7">
        <w:rPr>
          <w:rtl/>
        </w:rPr>
        <w:t xml:space="preserve"> </w:t>
      </w:r>
      <w:r w:rsidRPr="00E53590">
        <w:rPr>
          <w:rtl/>
        </w:rPr>
        <w:t>לעולי</w:t>
      </w:r>
      <w:r w:rsidR="00C975B7">
        <w:rPr>
          <w:rtl/>
        </w:rPr>
        <w:t xml:space="preserve"> </w:t>
      </w:r>
      <w:r w:rsidRPr="00E53590">
        <w:rPr>
          <w:rtl/>
        </w:rPr>
        <w:t>אתיופיה,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הם</w:t>
      </w:r>
      <w:r w:rsidR="00C975B7">
        <w:rPr>
          <w:rtl/>
        </w:rPr>
        <w:t xml:space="preserve"> </w:t>
      </w:r>
      <w:r w:rsidRPr="00E53590">
        <w:rPr>
          <w:rtl/>
        </w:rPr>
        <w:t>שכבה</w:t>
      </w:r>
      <w:r w:rsidR="00C975B7">
        <w:rPr>
          <w:rtl/>
        </w:rPr>
        <w:t xml:space="preserve"> </w:t>
      </w:r>
      <w:r w:rsidRPr="00E53590">
        <w:rPr>
          <w:rtl/>
        </w:rPr>
        <w:t>חלשה</w:t>
      </w:r>
      <w:r w:rsidR="00C975B7">
        <w:rPr>
          <w:rtl/>
        </w:rPr>
        <w:t xml:space="preserve"> </w:t>
      </w:r>
      <w:r w:rsidRPr="00E53590">
        <w:rPr>
          <w:rtl/>
        </w:rPr>
        <w:t>מאוד,</w:t>
      </w:r>
      <w:r w:rsidR="00C975B7">
        <w:rPr>
          <w:rtl/>
        </w:rPr>
        <w:t xml:space="preserve"> </w:t>
      </w:r>
      <w:r w:rsidRPr="00E53590">
        <w:rPr>
          <w:rtl/>
        </w:rPr>
        <w:t>ואתם</w:t>
      </w:r>
      <w:r w:rsidR="00C975B7">
        <w:rPr>
          <w:rtl/>
        </w:rPr>
        <w:t xml:space="preserve"> </w:t>
      </w:r>
      <w:r w:rsidRPr="00E53590">
        <w:rPr>
          <w:rtl/>
        </w:rPr>
        <w:t>יודעים שקשה מאוד אתם, ואנחנו</w:t>
      </w:r>
      <w:r w:rsidR="00C975B7">
        <w:rPr>
          <w:rtl/>
        </w:rPr>
        <w:t xml:space="preserve"> </w:t>
      </w:r>
      <w:r w:rsidRPr="00E53590">
        <w:rPr>
          <w:rtl/>
        </w:rPr>
        <w:t>מתכוונים לעזור להם במקסימום האפשרי, עזרה של מדינה, הן על</w:t>
      </w:r>
      <w:r w:rsidR="00C975B7">
        <w:rPr>
          <w:rtl/>
        </w:rPr>
        <w:t>-</w:t>
      </w:r>
      <w:r w:rsidRPr="00E53590">
        <w:rPr>
          <w:rtl/>
        </w:rPr>
        <w:t xml:space="preserve">ידי רכישת דירות נ"ר </w:t>
      </w:r>
      <w:r w:rsidR="00C975B7">
        <w:rPr>
          <w:rtl/>
        </w:rPr>
        <w:t xml:space="preserve">– </w:t>
      </w:r>
      <w:r w:rsidRPr="00E53590">
        <w:rPr>
          <w:rtl/>
        </w:rPr>
        <w:t xml:space="preserve">נכסי רכישה </w:t>
      </w:r>
      <w:r w:rsidR="00C975B7">
        <w:rPr>
          <w:rtl/>
        </w:rPr>
        <w:t>–</w:t>
      </w:r>
      <w:r w:rsidRPr="00E53590">
        <w:rPr>
          <w:rtl/>
        </w:rPr>
        <w:t xml:space="preserve"> והן על</w:t>
      </w:r>
      <w:r w:rsidR="00C975B7">
        <w:rPr>
          <w:rtl/>
        </w:rPr>
        <w:t>-</w:t>
      </w:r>
      <w:r w:rsidRPr="00E53590">
        <w:rPr>
          <w:rtl/>
        </w:rPr>
        <w:t>ידי הגדלת הסיוע לרכישת דירות על</w:t>
      </w:r>
      <w:r w:rsidR="00C975B7">
        <w:rPr>
          <w:rtl/>
        </w:rPr>
        <w:t>-</w:t>
      </w:r>
      <w:r w:rsidRPr="00E53590">
        <w:rPr>
          <w:rtl/>
        </w:rPr>
        <w:t>ידי עולי אתיופיה.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ביחס</w:t>
      </w:r>
      <w:r w:rsidR="00C975B7">
        <w:rPr>
          <w:rtl/>
        </w:rPr>
        <w:t xml:space="preserve"> </w:t>
      </w:r>
      <w:r w:rsidRPr="00E53590">
        <w:rPr>
          <w:rtl/>
        </w:rPr>
        <w:t>למשפחות</w:t>
      </w:r>
      <w:r w:rsidR="00C975B7">
        <w:rPr>
          <w:rtl/>
        </w:rPr>
        <w:t xml:space="preserve"> </w:t>
      </w:r>
      <w:r w:rsidRPr="00E53590">
        <w:rPr>
          <w:rtl/>
        </w:rPr>
        <w:t>שידן אינה משגת רכישת דירה, המשרד מסייע בהשתתפות בשכר דירה,</w:t>
      </w:r>
      <w:r w:rsidR="00C975B7">
        <w:rPr>
          <w:rtl/>
        </w:rPr>
        <w:t xml:space="preserve"> </w:t>
      </w:r>
      <w:r w:rsidRPr="00E53590">
        <w:rPr>
          <w:rtl/>
        </w:rPr>
        <w:t>כאשר</w:t>
      </w:r>
      <w:r w:rsidR="00C975B7">
        <w:rPr>
          <w:rtl/>
        </w:rPr>
        <w:t xml:space="preserve">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במקרה</w:t>
      </w:r>
      <w:r w:rsidR="00C975B7">
        <w:rPr>
          <w:rtl/>
        </w:rPr>
        <w:t xml:space="preserve"> </w:t>
      </w:r>
      <w:r w:rsidRPr="00E53590">
        <w:rPr>
          <w:rtl/>
        </w:rPr>
        <w:t>זה</w:t>
      </w:r>
      <w:r w:rsidR="00C975B7">
        <w:rPr>
          <w:rtl/>
        </w:rPr>
        <w:t xml:space="preserve"> </w:t>
      </w:r>
      <w:r w:rsidRPr="00E53590">
        <w:rPr>
          <w:rtl/>
        </w:rPr>
        <w:t>המשרד</w:t>
      </w:r>
      <w:r w:rsidR="00C975B7">
        <w:rPr>
          <w:rtl/>
        </w:rPr>
        <w:t xml:space="preserve"> </w:t>
      </w:r>
      <w:r w:rsidRPr="00E53590">
        <w:rPr>
          <w:rtl/>
        </w:rPr>
        <w:t>פנה</w:t>
      </w:r>
      <w:r w:rsidR="00C975B7">
        <w:rPr>
          <w:rtl/>
        </w:rPr>
        <w:t xml:space="preserve"> </w:t>
      </w:r>
      <w:r w:rsidRPr="00E53590">
        <w:rPr>
          <w:rtl/>
        </w:rPr>
        <w:t>לאוצר בבקשה להגדיל את ההשתתפות בשכר דירה. כבר</w:t>
      </w:r>
      <w:r w:rsidR="00C975B7">
        <w:rPr>
          <w:rtl/>
        </w:rPr>
        <w:t xml:space="preserve"> </w:t>
      </w:r>
      <w:r w:rsidRPr="00E53590">
        <w:rPr>
          <w:rtl/>
        </w:rPr>
        <w:t>אמרתי, שאני מעריך שבאפריל יהיו עדכונים גם במשכנתאות וגם בדברים נוספים.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בסיכומו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דבר,</w:t>
      </w:r>
      <w:r w:rsidR="00C975B7">
        <w:rPr>
          <w:rtl/>
        </w:rPr>
        <w:t xml:space="preserve"> </w:t>
      </w:r>
      <w:r w:rsidRPr="00E53590">
        <w:rPr>
          <w:rtl/>
        </w:rPr>
        <w:t>נתוני</w:t>
      </w:r>
      <w:r w:rsidR="00C975B7">
        <w:rPr>
          <w:rtl/>
        </w:rPr>
        <w:t xml:space="preserve"> </w:t>
      </w:r>
      <w:r w:rsidRPr="00E53590">
        <w:rPr>
          <w:rtl/>
        </w:rPr>
        <w:t>המימוש,</w:t>
      </w:r>
      <w:r w:rsidR="00C975B7">
        <w:rPr>
          <w:rtl/>
        </w:rPr>
        <w:t xml:space="preserve"> </w:t>
      </w:r>
      <w:r w:rsidRPr="00E53590">
        <w:rPr>
          <w:rtl/>
        </w:rPr>
        <w:t>שיפורים</w:t>
      </w:r>
      <w:r w:rsidR="00C975B7">
        <w:rPr>
          <w:rtl/>
        </w:rPr>
        <w:t xml:space="preserve"> </w:t>
      </w:r>
      <w:r w:rsidRPr="00E53590">
        <w:rPr>
          <w:rtl/>
        </w:rPr>
        <w:t>בתוכניות הסיוע והפעלת תוכניות</w:t>
      </w:r>
      <w:r w:rsidR="00C975B7">
        <w:rPr>
          <w:rtl/>
        </w:rPr>
        <w:t xml:space="preserve"> </w:t>
      </w:r>
      <w:r w:rsidRPr="00E53590">
        <w:rPr>
          <w:rtl/>
        </w:rPr>
        <w:t>ייחודיות ייתנו מענה על הבעיה המועלית בהצעתך, חבר הכנסת אפרים גור.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אוסיף</w:t>
      </w:r>
      <w:r w:rsidR="00C975B7">
        <w:rPr>
          <w:rtl/>
        </w:rPr>
        <w:t xml:space="preserve"> </w:t>
      </w:r>
      <w:r w:rsidRPr="00E53590">
        <w:rPr>
          <w:rtl/>
        </w:rPr>
        <w:t>ואומר, שעשרות אלפי עולים שרכשו דירות עד היום ועשרות האלפים שמקבלים</w:t>
      </w:r>
      <w:r w:rsidR="00C975B7">
        <w:rPr>
          <w:rtl/>
        </w:rPr>
        <w:t xml:space="preserve"> </w:t>
      </w:r>
      <w:r w:rsidRPr="00E53590">
        <w:rPr>
          <w:rtl/>
        </w:rPr>
        <w:t>השתתפות</w:t>
      </w:r>
      <w:r w:rsidR="00C975B7">
        <w:rPr>
          <w:rtl/>
        </w:rPr>
        <w:t xml:space="preserve"> </w:t>
      </w:r>
      <w:r w:rsidRPr="00E53590">
        <w:rPr>
          <w:rtl/>
        </w:rPr>
        <w:t>בשכר דירה מצביעים על מדיניות סיוע ואכלוס נכונה, מדיניות שנקבעה על</w:t>
      </w:r>
      <w:r w:rsidR="00C975B7">
        <w:rPr>
          <w:rtl/>
        </w:rPr>
        <w:t>-</w:t>
      </w:r>
      <w:r w:rsidRPr="00E53590">
        <w:rPr>
          <w:rtl/>
        </w:rPr>
        <w:t>ידי</w:t>
      </w:r>
      <w:r w:rsidR="00C975B7">
        <w:rPr>
          <w:rtl/>
        </w:rPr>
        <w:t xml:space="preserve"> </w:t>
      </w:r>
      <w:r w:rsidRPr="00E53590">
        <w:rPr>
          <w:rtl/>
        </w:rPr>
        <w:t>שר הבינוי והשיכון, ששם לו למטרה לתת פתרון דיור זול ונאות לכל משפחה בישראל.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חייב</w:t>
      </w:r>
      <w:r w:rsidR="00C975B7">
        <w:rPr>
          <w:rtl/>
        </w:rPr>
        <w:t xml:space="preserve"> </w:t>
      </w:r>
      <w:r w:rsidRPr="00E53590">
        <w:rPr>
          <w:rtl/>
        </w:rPr>
        <w:t>לומר עוד משפט לסיכום. ביום שישי בערב ראיתי בטלוויזיה דבר חמור.</w:t>
      </w:r>
      <w:r w:rsidR="00C975B7">
        <w:rPr>
          <w:rtl/>
        </w:rPr>
        <w:t xml:space="preserve"> </w:t>
      </w:r>
      <w:r w:rsidRPr="00E53590">
        <w:rPr>
          <w:rtl/>
        </w:rPr>
        <w:t>נכון</w:t>
      </w:r>
      <w:r w:rsidR="00C975B7">
        <w:rPr>
          <w:rtl/>
        </w:rPr>
        <w:t xml:space="preserve"> </w:t>
      </w:r>
      <w:r w:rsidRPr="00E53590">
        <w:rPr>
          <w:rtl/>
        </w:rPr>
        <w:t>שמפנים</w:t>
      </w:r>
      <w:r w:rsidR="00C975B7">
        <w:rPr>
          <w:rtl/>
        </w:rPr>
        <w:t xml:space="preserve"> </w:t>
      </w:r>
      <w:r w:rsidRPr="00E53590">
        <w:rPr>
          <w:rtl/>
        </w:rPr>
        <w:t>שכבות</w:t>
      </w:r>
      <w:r w:rsidR="00C975B7">
        <w:rPr>
          <w:rtl/>
        </w:rPr>
        <w:t xml:space="preserve"> </w:t>
      </w:r>
      <w:r w:rsidRPr="00E53590">
        <w:rPr>
          <w:rtl/>
        </w:rPr>
        <w:t>חלשות</w:t>
      </w:r>
      <w:r w:rsidR="00C975B7">
        <w:rPr>
          <w:rtl/>
        </w:rPr>
        <w:t xml:space="preserve"> </w:t>
      </w:r>
      <w:r w:rsidRPr="00E53590">
        <w:rPr>
          <w:rtl/>
        </w:rPr>
        <w:t>לאזורי</w:t>
      </w:r>
      <w:r w:rsidR="00C975B7">
        <w:rPr>
          <w:rtl/>
        </w:rPr>
        <w:t xml:space="preserve"> </w:t>
      </w:r>
      <w:r w:rsidRPr="00E53590">
        <w:rPr>
          <w:rtl/>
        </w:rPr>
        <w:t>פיתוח,</w:t>
      </w:r>
      <w:r w:rsidR="00C975B7">
        <w:rPr>
          <w:rtl/>
        </w:rPr>
        <w:t xml:space="preserve"> </w:t>
      </w:r>
      <w:r w:rsidRPr="00E53590">
        <w:rPr>
          <w:rtl/>
        </w:rPr>
        <w:t>ואני</w:t>
      </w:r>
      <w:r w:rsidR="00C975B7">
        <w:rPr>
          <w:rtl/>
        </w:rPr>
        <w:t xml:space="preserve"> </w:t>
      </w:r>
      <w:r w:rsidRPr="00E53590">
        <w:rPr>
          <w:rtl/>
        </w:rPr>
        <w:t>מדבר</w:t>
      </w:r>
      <w:r w:rsidR="00C975B7">
        <w:rPr>
          <w:rtl/>
        </w:rPr>
        <w:t xml:space="preserve"> </w:t>
      </w:r>
      <w:r w:rsidRPr="00E53590">
        <w:rPr>
          <w:rtl/>
        </w:rPr>
        <w:t>על מה שקרה עם האתיופים</w:t>
      </w:r>
      <w:r w:rsidR="00C975B7">
        <w:rPr>
          <w:rtl/>
        </w:rPr>
        <w:t xml:space="preserve"> </w:t>
      </w:r>
      <w:r w:rsidRPr="00E53590">
        <w:rPr>
          <w:rtl/>
        </w:rPr>
        <w:t>בקריית</w:t>
      </w:r>
      <w:r w:rsidR="00C975B7">
        <w:rPr>
          <w:rtl/>
        </w:rPr>
        <w:t>-</w:t>
      </w:r>
      <w:r w:rsidRPr="00E53590">
        <w:rPr>
          <w:rtl/>
        </w:rPr>
        <w:t>מלאכי. אני הגבתי, אבל את התגובה שלי לא הכניסו לשידור.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בקריית</w:t>
      </w:r>
      <w:r w:rsidR="00C975B7">
        <w:rPr>
          <w:rtl/>
        </w:rPr>
        <w:t>-</w:t>
      </w:r>
      <w:r w:rsidRPr="00E53590">
        <w:rPr>
          <w:rtl/>
        </w:rPr>
        <w:t>מלאכי ובכמה מקומות נוספים.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מה שקרה שם הוא דבר מביש. אני אומר לך, חבר הכנסת מגן, כי אתה היית ראש עיר.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ייתכן</w:t>
      </w:r>
      <w:r w:rsidR="00C975B7">
        <w:rPr>
          <w:rtl/>
        </w:rPr>
        <w:t xml:space="preserve"> </w:t>
      </w:r>
      <w:r w:rsidRPr="00E53590">
        <w:rPr>
          <w:rtl/>
        </w:rPr>
        <w:t>להגיע</w:t>
      </w:r>
      <w:r w:rsidR="00C975B7">
        <w:rPr>
          <w:rtl/>
        </w:rPr>
        <w:t xml:space="preserve"> </w:t>
      </w:r>
      <w:r w:rsidRPr="00E53590">
        <w:rPr>
          <w:rtl/>
        </w:rPr>
        <w:t>למצב</w:t>
      </w:r>
      <w:r w:rsidR="00C975B7">
        <w:rPr>
          <w:rtl/>
        </w:rPr>
        <w:t xml:space="preserve"> </w:t>
      </w:r>
      <w:r w:rsidRPr="00E53590">
        <w:rPr>
          <w:rtl/>
        </w:rPr>
        <w:t>כזה,</w:t>
      </w:r>
      <w:r w:rsidR="00C975B7">
        <w:rPr>
          <w:rtl/>
        </w:rPr>
        <w:t xml:space="preserve"> </w:t>
      </w:r>
      <w:r w:rsidRPr="00E53590">
        <w:rPr>
          <w:rtl/>
        </w:rPr>
        <w:t>שמוציאים ילדים אתיופים קטנים מבתי</w:t>
      </w:r>
      <w:r w:rsidR="00C975B7">
        <w:rPr>
          <w:rtl/>
        </w:rPr>
        <w:t>-</w:t>
      </w:r>
      <w:r w:rsidRPr="00E53590">
        <w:rPr>
          <w:rtl/>
        </w:rPr>
        <w:t>הספר. אני יודע</w:t>
      </w:r>
      <w:r w:rsidR="00C975B7">
        <w:rPr>
          <w:rtl/>
        </w:rPr>
        <w:t xml:space="preserve"> </w:t>
      </w:r>
      <w:r w:rsidRPr="00E53590">
        <w:rPr>
          <w:rtl/>
        </w:rPr>
        <w:t>שלערי</w:t>
      </w:r>
      <w:r w:rsidR="00C975B7">
        <w:rPr>
          <w:rtl/>
        </w:rPr>
        <w:t xml:space="preserve"> </w:t>
      </w:r>
      <w:r w:rsidRPr="00E53590">
        <w:rPr>
          <w:rtl/>
        </w:rPr>
        <w:t>הפיתוח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בעיות קשות, אבל לא הילד הקטן העולה החדש צריך להיות קורבן של</w:t>
      </w:r>
      <w:r w:rsidR="00C975B7">
        <w:rPr>
          <w:rtl/>
        </w:rPr>
        <w:t xml:space="preserve"> </w:t>
      </w:r>
      <w:r w:rsidRPr="00E53590">
        <w:rPr>
          <w:rtl/>
        </w:rPr>
        <w:t>המערכת.</w:t>
      </w:r>
      <w:r w:rsidR="00C975B7">
        <w:rPr>
          <w:rtl/>
        </w:rPr>
        <w:t xml:space="preserve"> </w:t>
      </w:r>
      <w:r w:rsidRPr="00E53590">
        <w:rPr>
          <w:rtl/>
        </w:rPr>
        <w:t>ראש</w:t>
      </w:r>
      <w:r w:rsidR="00C975B7">
        <w:rPr>
          <w:rtl/>
        </w:rPr>
        <w:t xml:space="preserve"> </w:t>
      </w:r>
      <w:r w:rsidRPr="00E53590">
        <w:rPr>
          <w:rtl/>
        </w:rPr>
        <w:t>עיר</w:t>
      </w:r>
      <w:r w:rsidR="00C975B7">
        <w:rPr>
          <w:rtl/>
        </w:rPr>
        <w:t xml:space="preserve"> </w:t>
      </w:r>
      <w:r w:rsidRPr="00E53590">
        <w:rPr>
          <w:rtl/>
        </w:rPr>
        <w:t>טוב, אותו ראש עיר שהוא בן שני ושלישי של בני המעברות של שנות</w:t>
      </w:r>
      <w:r w:rsidR="00C975B7">
        <w:rPr>
          <w:rtl/>
        </w:rPr>
        <w:t xml:space="preserve"> </w:t>
      </w:r>
      <w:r w:rsidRPr="00E53590">
        <w:rPr>
          <w:rtl/>
        </w:rPr>
        <w:t>ה</w:t>
      </w:r>
      <w:r w:rsidR="00C975B7">
        <w:rPr>
          <w:rtl/>
        </w:rPr>
        <w:t>-</w:t>
      </w:r>
      <w:r w:rsidRPr="00E53590">
        <w:rPr>
          <w:rtl/>
        </w:rPr>
        <w:t>50 צריך לשמש דוגמה.</w:t>
      </w:r>
      <w:r w:rsidR="00C975B7">
        <w:rPr>
          <w:rtl/>
        </w:rPr>
        <w:t xml:space="preserve"> </w:t>
      </w:r>
      <w:r w:rsidRPr="00E53590">
        <w:rPr>
          <w:rtl/>
        </w:rPr>
        <w:t>יש לו בעיות, שיסגור את כל היישוב על כל יושביו, ולא לקחת</w:t>
      </w:r>
      <w:r w:rsidR="00C975B7">
        <w:rPr>
          <w:rtl/>
        </w:rPr>
        <w:t xml:space="preserve"> </w:t>
      </w:r>
      <w:r w:rsidRPr="00E53590">
        <w:rPr>
          <w:rtl/>
        </w:rPr>
        <w:t>ילד</w:t>
      </w:r>
      <w:r w:rsidR="00C975B7">
        <w:rPr>
          <w:rtl/>
        </w:rPr>
        <w:t xml:space="preserve"> </w:t>
      </w:r>
      <w:r w:rsidRPr="00E53590">
        <w:rPr>
          <w:rtl/>
        </w:rPr>
        <w:t>ולהעניש</w:t>
      </w:r>
      <w:r w:rsidR="00C975B7">
        <w:rPr>
          <w:rtl/>
        </w:rPr>
        <w:t xml:space="preserve"> </w:t>
      </w:r>
      <w:r w:rsidRPr="00E53590">
        <w:rPr>
          <w:rtl/>
        </w:rPr>
        <w:t>אותו.</w:t>
      </w:r>
      <w:r w:rsidR="00C975B7">
        <w:rPr>
          <w:rtl/>
        </w:rPr>
        <w:t xml:space="preserve"> </w:t>
      </w:r>
      <w:r w:rsidRPr="00E53590">
        <w:rPr>
          <w:rtl/>
        </w:rPr>
        <w:t>זו בושה וחרפה. הוא צריך לפנות לכל המוסדות, שינהל את המאבק</w:t>
      </w:r>
      <w:r w:rsidR="00C975B7">
        <w:rPr>
          <w:rtl/>
        </w:rPr>
        <w:t xml:space="preserve"> </w:t>
      </w:r>
      <w:r w:rsidRPr="00E53590">
        <w:rPr>
          <w:rtl/>
        </w:rPr>
        <w:t>עם החזקים, שלא יעשה את המאבק על גב החלשים. אני מגנה את זה. אני מקווה שמהר מאוד</w:t>
      </w:r>
      <w:r w:rsidR="00C975B7">
        <w:rPr>
          <w:rtl/>
        </w:rPr>
        <w:t xml:space="preserve"> </w:t>
      </w:r>
      <w:r w:rsidRPr="00E53590">
        <w:rPr>
          <w:rtl/>
        </w:rPr>
        <w:t>יחזירו את הילדים הקטנטנים לבתי</w:t>
      </w:r>
      <w:r w:rsidR="00C975B7">
        <w:rPr>
          <w:rtl/>
        </w:rPr>
        <w:t>-</w:t>
      </w:r>
      <w:r w:rsidRPr="00E53590">
        <w:rPr>
          <w:rtl/>
        </w:rPr>
        <w:t>הספר, כדי שהם לא יסתובבו ברחובות.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אפרים גור, אני מציע להעביר את הנושא לוועדה; לכל ועדה שתציעו.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ועדת הכספים.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מגן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ועדת הכספים.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סגן שר הבינוי והשיכון א' בן</w:t>
      </w:r>
      <w:r>
        <w:rPr>
          <w:rtl/>
        </w:rPr>
        <w:t>-</w:t>
      </w:r>
      <w:r w:rsidRPr="00C975B7">
        <w:rPr>
          <w:rtl/>
        </w:rPr>
        <w:t>מנחם: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בעד.</w:t>
      </w:r>
      <w:r w:rsidR="00C975B7">
        <w:rPr>
          <w:rtl/>
        </w:rPr>
        <w:t xml:space="preserve"> </w:t>
      </w:r>
      <w:r w:rsidRPr="00E53590">
        <w:rPr>
          <w:rtl/>
        </w:rPr>
        <w:t>עוד יותר טוב. להעביר לוועדת הכספים, ואם יש עוד בעיות שעדיין לא</w:t>
      </w:r>
      <w:r w:rsidR="00C975B7">
        <w:rPr>
          <w:rtl/>
        </w:rPr>
        <w:t xml:space="preserve"> </w:t>
      </w:r>
      <w:r w:rsidRPr="00E53590">
        <w:rPr>
          <w:rtl/>
        </w:rPr>
        <w:t>דנו</w:t>
      </w:r>
      <w:r w:rsidR="00C975B7">
        <w:rPr>
          <w:rtl/>
        </w:rPr>
        <w:t xml:space="preserve"> </w:t>
      </w:r>
      <w:r w:rsidRPr="00E53590">
        <w:rPr>
          <w:rtl/>
        </w:rPr>
        <w:t>בהן,</w:t>
      </w:r>
      <w:r w:rsidR="00C975B7">
        <w:rPr>
          <w:rtl/>
        </w:rPr>
        <w:t xml:space="preserve"> </w:t>
      </w:r>
      <w:r w:rsidRPr="00E53590">
        <w:rPr>
          <w:rtl/>
        </w:rPr>
        <w:t>ויש</w:t>
      </w:r>
      <w:r w:rsidR="00C975B7">
        <w:rPr>
          <w:rtl/>
        </w:rPr>
        <w:t xml:space="preserve"> </w:t>
      </w:r>
      <w:r w:rsidRPr="00E53590">
        <w:rPr>
          <w:rtl/>
        </w:rPr>
        <w:t>עוד</w:t>
      </w:r>
      <w:r w:rsidR="00C975B7">
        <w:rPr>
          <w:rtl/>
        </w:rPr>
        <w:t xml:space="preserve"> </w:t>
      </w:r>
      <w:r w:rsidRPr="00E53590">
        <w:rPr>
          <w:rtl/>
        </w:rPr>
        <w:t>הרבה</w:t>
      </w:r>
      <w:r w:rsidR="00C975B7">
        <w:rPr>
          <w:rtl/>
        </w:rPr>
        <w:t xml:space="preserve"> </w:t>
      </w:r>
      <w:r w:rsidRPr="00E53590">
        <w:rPr>
          <w:rtl/>
        </w:rPr>
        <w:t>לתקן, ננסה ביחד לראות איך אפשר לעשות יותר למען אותן</w:t>
      </w:r>
      <w:r w:rsidR="00C975B7">
        <w:rPr>
          <w:rtl/>
        </w:rPr>
        <w:t xml:space="preserve"> </w:t>
      </w:r>
      <w:r w:rsidRPr="00E53590">
        <w:rPr>
          <w:rtl/>
        </w:rPr>
        <w:t>שכבות חלשות, גם מקרב העולים וגם מקרב הוותיקים.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לסגן השר אלי בן</w:t>
      </w:r>
      <w:r w:rsidR="00C975B7">
        <w:rPr>
          <w:rtl/>
        </w:rPr>
        <w:t>-</w:t>
      </w:r>
      <w:r w:rsidRPr="00E53590">
        <w:rPr>
          <w:rtl/>
        </w:rPr>
        <w:t>מנחם.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 הכנסת אפרים גור, האם אתה מסכים שהנושא יועבר לוועדת הכספים?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אפרים גור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כן, אדוני.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ניגשים</w:t>
      </w:r>
      <w:r w:rsidR="00C975B7">
        <w:rPr>
          <w:rtl/>
        </w:rPr>
        <w:t xml:space="preserve"> </w:t>
      </w:r>
      <w:r w:rsidRPr="00E53590">
        <w:rPr>
          <w:rtl/>
        </w:rPr>
        <w:t>להצבעה.</w:t>
      </w:r>
      <w:r w:rsidR="00C975B7">
        <w:rPr>
          <w:rtl/>
        </w:rPr>
        <w:t xml:space="preserve"> </w:t>
      </w:r>
      <w:r w:rsidRPr="00E53590">
        <w:rPr>
          <w:rtl/>
        </w:rPr>
        <w:t>מי</w:t>
      </w:r>
      <w:r w:rsidR="00C975B7">
        <w:rPr>
          <w:rtl/>
        </w:rPr>
        <w:t xml:space="preserve"> </w:t>
      </w:r>
      <w:r w:rsidRPr="00E53590">
        <w:rPr>
          <w:rtl/>
        </w:rPr>
        <w:t>בעד</w:t>
      </w:r>
      <w:r w:rsidR="00C975B7">
        <w:rPr>
          <w:rtl/>
        </w:rPr>
        <w:t xml:space="preserve"> </w:t>
      </w:r>
      <w:r w:rsidRPr="00E53590">
        <w:rPr>
          <w:rtl/>
        </w:rPr>
        <w:t>העברת</w:t>
      </w:r>
      <w:r w:rsidR="00C975B7">
        <w:rPr>
          <w:rtl/>
        </w:rPr>
        <w:t xml:space="preserve"> </w:t>
      </w:r>
      <w:r w:rsidRPr="00E53590">
        <w:rPr>
          <w:rtl/>
        </w:rPr>
        <w:t>הצעה לסדר</w:t>
      </w:r>
      <w:r w:rsidR="00C975B7">
        <w:rPr>
          <w:rtl/>
        </w:rPr>
        <w:t>-</w:t>
      </w:r>
      <w:r w:rsidRPr="00E53590">
        <w:rPr>
          <w:rtl/>
        </w:rPr>
        <w:t>היום מס' 3353: מדיניות</w:t>
      </w:r>
      <w:r w:rsidR="00C975B7">
        <w:rPr>
          <w:rtl/>
        </w:rPr>
        <w:t xml:space="preserve"> </w:t>
      </w:r>
      <w:r w:rsidRPr="00E53590">
        <w:rPr>
          <w:rtl/>
        </w:rPr>
        <w:t>שיכון העולים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הממשלה, של חבר הכנסת אפרים גור, לוועדת הכספים של הכנסת? מי</w:t>
      </w:r>
      <w:r w:rsidR="00C975B7">
        <w:rPr>
          <w:rtl/>
        </w:rPr>
        <w:t xml:space="preserve"> </w:t>
      </w:r>
      <w:r w:rsidRPr="00E53590">
        <w:rPr>
          <w:rtl/>
        </w:rPr>
        <w:t>נגד?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צבעה מס' 19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 xml:space="preserve">עד ההצעה להעביר את הנושא לוועדה </w:t>
      </w:r>
      <w:r>
        <w:rPr>
          <w:rtl/>
        </w:rPr>
        <w:t>–</w:t>
      </w:r>
      <w:r w:rsidR="00E53590" w:rsidRPr="00E53590">
        <w:rPr>
          <w:rtl/>
        </w:rPr>
        <w:t xml:space="preserve"> 14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גד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מנעים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הצעה להעביר את הנושא לוועדת הכספים נתקבלה.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14</w:t>
      </w:r>
      <w:r w:rsidR="00C975B7">
        <w:rPr>
          <w:rtl/>
        </w:rPr>
        <w:t xml:space="preserve"> </w:t>
      </w:r>
      <w:r w:rsidRPr="00E53590">
        <w:rPr>
          <w:rtl/>
        </w:rPr>
        <w:t>בעד,</w:t>
      </w:r>
      <w:r w:rsidR="00C975B7">
        <w:rPr>
          <w:rtl/>
        </w:rPr>
        <w:t xml:space="preserve"> </w:t>
      </w: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מתנגדים</w:t>
      </w:r>
      <w:r w:rsidR="00C975B7">
        <w:rPr>
          <w:rtl/>
        </w:rPr>
        <w:t xml:space="preserve"> </w:t>
      </w:r>
      <w:r w:rsidRPr="00E53590">
        <w:rPr>
          <w:rtl/>
        </w:rPr>
        <w:t>ואין</w:t>
      </w:r>
      <w:r w:rsidR="00C975B7">
        <w:rPr>
          <w:rtl/>
        </w:rPr>
        <w:t xml:space="preserve"> </w:t>
      </w:r>
      <w:r w:rsidRPr="00E53590">
        <w:rPr>
          <w:rtl/>
        </w:rPr>
        <w:t>נמנעים.</w:t>
      </w:r>
      <w:r w:rsidR="00C975B7">
        <w:rPr>
          <w:rtl/>
        </w:rPr>
        <w:t xml:space="preserve"> </w:t>
      </w:r>
      <w:r w:rsidRPr="00E53590">
        <w:rPr>
          <w:rtl/>
        </w:rPr>
        <w:t>הנושא אושר ויועבר לוועדת הכספים של</w:t>
      </w:r>
      <w:r w:rsidR="00C975B7">
        <w:rPr>
          <w:rtl/>
        </w:rPr>
        <w:t xml:space="preserve"> </w:t>
      </w:r>
      <w:r w:rsidRPr="00E53590">
        <w:rPr>
          <w:rtl/>
        </w:rPr>
        <w:t>הכנסת להמשך הדיון.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1"/>
        <w:rPr>
          <w:rtl/>
        </w:rPr>
      </w:pPr>
      <w:bookmarkStart w:id="70" w:name="_Toc457989649"/>
      <w:r w:rsidRPr="00C975B7">
        <w:rPr>
          <w:rtl/>
        </w:rPr>
        <w:t>הצעת חוק סייג לחנינה, התשנ"ד</w:t>
      </w:r>
      <w:r>
        <w:rPr>
          <w:rtl/>
        </w:rPr>
        <w:t>–</w:t>
      </w:r>
      <w:r w:rsidRPr="00C975B7">
        <w:rPr>
          <w:rtl/>
        </w:rPr>
        <w:t>1993</w:t>
      </w:r>
      <w:bookmarkEnd w:id="70"/>
    </w:p>
    <w:p w:rsidR="00C975B7" w:rsidRPr="00C975B7" w:rsidRDefault="00C975B7" w:rsidP="00C975B7">
      <w:pPr>
        <w:pStyle w:val="1"/>
        <w:rPr>
          <w:rtl/>
        </w:rPr>
      </w:pPr>
      <w:bookmarkStart w:id="71" w:name="_Toc457989650"/>
      <w:r w:rsidRPr="00C975B7">
        <w:rPr>
          <w:rtl/>
        </w:rPr>
        <w:t>(הצעת חבר הכנסת ז' המר)</w:t>
      </w:r>
      <w:bookmarkEnd w:id="71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ממשיכים</w:t>
      </w:r>
      <w:r w:rsidR="00C975B7">
        <w:rPr>
          <w:rtl/>
        </w:rPr>
        <w:t xml:space="preserve"> </w:t>
      </w:r>
      <w:r w:rsidRPr="00E53590">
        <w:rPr>
          <w:rtl/>
        </w:rPr>
        <w:t>בסדר</w:t>
      </w:r>
      <w:r w:rsidR="00C975B7">
        <w:rPr>
          <w:rtl/>
        </w:rPr>
        <w:t>-</w:t>
      </w:r>
      <w:r w:rsidRPr="00E53590">
        <w:rPr>
          <w:rtl/>
        </w:rPr>
        <w:t>היום.</w:t>
      </w:r>
      <w:r w:rsidR="00C975B7">
        <w:rPr>
          <w:rtl/>
        </w:rPr>
        <w:t xml:space="preserve"> </w:t>
      </w:r>
      <w:r w:rsidRPr="00E53590">
        <w:rPr>
          <w:rtl/>
        </w:rPr>
        <w:t>הצעת</w:t>
      </w:r>
      <w:r w:rsidR="00C975B7">
        <w:rPr>
          <w:rtl/>
        </w:rPr>
        <w:t xml:space="preserve"> </w:t>
      </w:r>
      <w:r w:rsidRPr="00E53590">
        <w:rPr>
          <w:rtl/>
        </w:rPr>
        <w:t>חוק</w:t>
      </w:r>
      <w:r w:rsidR="00C975B7">
        <w:rPr>
          <w:rtl/>
        </w:rPr>
        <w:t xml:space="preserve"> </w:t>
      </w:r>
      <w:r w:rsidRPr="00E53590">
        <w:rPr>
          <w:rtl/>
        </w:rPr>
        <w:t>תתשכ"ד</w:t>
      </w:r>
      <w:r w:rsidR="00C975B7">
        <w:rPr>
          <w:rtl/>
        </w:rPr>
        <w:t xml:space="preserve"> – </w:t>
      </w:r>
      <w:r w:rsidRPr="00E53590">
        <w:rPr>
          <w:rtl/>
        </w:rPr>
        <w:t>הצעת</w:t>
      </w:r>
      <w:r w:rsidR="00C975B7">
        <w:rPr>
          <w:rtl/>
        </w:rPr>
        <w:t xml:space="preserve"> </w:t>
      </w:r>
      <w:r w:rsidRPr="00E53590">
        <w:rPr>
          <w:rtl/>
        </w:rPr>
        <w:t>חוק סייג לחנינה,</w:t>
      </w:r>
      <w:r w:rsidR="00C975B7">
        <w:rPr>
          <w:rtl/>
        </w:rPr>
        <w:t xml:space="preserve"> </w:t>
      </w:r>
      <w:r w:rsidRPr="00E53590">
        <w:rPr>
          <w:rtl/>
        </w:rPr>
        <w:t>התשנ"ד</w:t>
      </w:r>
      <w:r w:rsidR="00C975B7">
        <w:rPr>
          <w:rtl/>
        </w:rPr>
        <w:t>–</w:t>
      </w:r>
      <w:r w:rsidRPr="00E53590">
        <w:rPr>
          <w:rtl/>
        </w:rPr>
        <w:t>1993. חבר הכנסת זבולון המר,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זבולון המר (מפד"ל):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>ראש, חברי הכנסת, אחנו עדיין לא יודעים מה תהיינה ההבנות שיושגו</w:t>
      </w:r>
      <w:r w:rsidR="00C975B7">
        <w:rPr>
          <w:rtl/>
        </w:rPr>
        <w:t xml:space="preserve"> </w:t>
      </w:r>
      <w:r w:rsidRPr="00E53590">
        <w:rPr>
          <w:rtl/>
        </w:rPr>
        <w:t>בדבוס</w:t>
      </w:r>
      <w:r w:rsidR="00C975B7">
        <w:rPr>
          <w:rtl/>
        </w:rPr>
        <w:t xml:space="preserve"> </w:t>
      </w:r>
      <w:r w:rsidRPr="00E53590">
        <w:rPr>
          <w:rtl/>
        </w:rPr>
        <w:t>או</w:t>
      </w:r>
      <w:r w:rsidR="00C975B7">
        <w:rPr>
          <w:rtl/>
        </w:rPr>
        <w:t xml:space="preserve"> </w:t>
      </w:r>
      <w:r w:rsidRPr="00E53590">
        <w:rPr>
          <w:rtl/>
        </w:rPr>
        <w:t>בקהיר</w:t>
      </w:r>
      <w:r w:rsidR="00C975B7">
        <w:rPr>
          <w:rtl/>
        </w:rPr>
        <w:t xml:space="preserve"> </w:t>
      </w:r>
      <w:r w:rsidRPr="00E53590">
        <w:rPr>
          <w:rtl/>
        </w:rPr>
        <w:t>לגבי</w:t>
      </w:r>
      <w:r w:rsidR="00C975B7">
        <w:rPr>
          <w:rtl/>
        </w:rPr>
        <w:t xml:space="preserve"> </w:t>
      </w:r>
      <w:r w:rsidRPr="00E53590">
        <w:rPr>
          <w:rtl/>
        </w:rPr>
        <w:t>צעדים מעוררי אמון שאנחנו נתבעים למלא כתנאי להסכמת אש"ף</w:t>
      </w:r>
      <w:r w:rsidR="00C975B7">
        <w:rPr>
          <w:rtl/>
        </w:rPr>
        <w:t xml:space="preserve"> </w:t>
      </w:r>
      <w:r w:rsidRPr="00E53590">
        <w:rPr>
          <w:rtl/>
        </w:rPr>
        <w:t>להסדר אתנו.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סוריה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נתבעת</w:t>
      </w:r>
      <w:r w:rsidR="00C975B7">
        <w:rPr>
          <w:rtl/>
        </w:rPr>
        <w:t xml:space="preserve"> </w:t>
      </w:r>
      <w:r w:rsidRPr="00E53590">
        <w:rPr>
          <w:rtl/>
        </w:rPr>
        <w:t>לצעדים כאלה. היא רשאית להפעיל את ה"חיזבאללה", שירצחו את</w:t>
      </w:r>
      <w:r w:rsidR="00C975B7">
        <w:rPr>
          <w:rtl/>
        </w:rPr>
        <w:t xml:space="preserve"> </w:t>
      </w:r>
      <w:r w:rsidRPr="00E53590">
        <w:rPr>
          <w:rtl/>
        </w:rPr>
        <w:t>חיילינו</w:t>
      </w:r>
      <w:r w:rsidR="00C975B7">
        <w:rPr>
          <w:rtl/>
        </w:rPr>
        <w:t xml:space="preserve"> </w:t>
      </w:r>
      <w:r w:rsidRPr="00E53590">
        <w:rPr>
          <w:rtl/>
        </w:rPr>
        <w:t>ברצועת</w:t>
      </w:r>
      <w:r w:rsidR="00C975B7">
        <w:rPr>
          <w:rtl/>
        </w:rPr>
        <w:t xml:space="preserve"> </w:t>
      </w:r>
      <w:r w:rsidRPr="00E53590">
        <w:rPr>
          <w:rtl/>
        </w:rPr>
        <w:t>הביטחון.</w:t>
      </w:r>
      <w:r w:rsidR="00C975B7">
        <w:rPr>
          <w:rtl/>
        </w:rPr>
        <w:t xml:space="preserve"> </w:t>
      </w:r>
      <w:r w:rsidRPr="00E53590">
        <w:rPr>
          <w:rtl/>
        </w:rPr>
        <w:t>אש"ף</w:t>
      </w:r>
      <w:r w:rsidR="00C975B7">
        <w:rPr>
          <w:rtl/>
        </w:rPr>
        <w:t xml:space="preserve"> </w:t>
      </w:r>
      <w:r w:rsidRPr="00E53590">
        <w:rPr>
          <w:rtl/>
        </w:rPr>
        <w:t>לא נדרש למלא את התחייבותו בדבר מחיקת הסעיפים</w:t>
      </w:r>
      <w:r w:rsidR="00C975B7">
        <w:rPr>
          <w:rtl/>
        </w:rPr>
        <w:t xml:space="preserve"> </w:t>
      </w:r>
      <w:r w:rsidRPr="00E53590">
        <w:rPr>
          <w:rtl/>
        </w:rPr>
        <w:t>באמנה</w:t>
      </w:r>
      <w:r w:rsidR="00C975B7">
        <w:rPr>
          <w:rtl/>
        </w:rPr>
        <w:t xml:space="preserve"> </w:t>
      </w:r>
      <w:r w:rsidRPr="00E53590">
        <w:rPr>
          <w:rtl/>
        </w:rPr>
        <w:t>הקוראים</w:t>
      </w:r>
      <w:r w:rsidR="00C975B7">
        <w:rPr>
          <w:rtl/>
        </w:rPr>
        <w:t xml:space="preserve"> </w:t>
      </w:r>
      <w:r w:rsidRPr="00E53590">
        <w:rPr>
          <w:rtl/>
        </w:rPr>
        <w:t>למחיקת</w:t>
      </w:r>
      <w:r w:rsidR="00C975B7">
        <w:rPr>
          <w:rtl/>
        </w:rPr>
        <w:t xml:space="preserve"> </w:t>
      </w:r>
      <w:r w:rsidRPr="00E53590">
        <w:rPr>
          <w:rtl/>
        </w:rPr>
        <w:t>מדינת</w:t>
      </w:r>
      <w:r w:rsidR="00C975B7">
        <w:rPr>
          <w:rtl/>
        </w:rPr>
        <w:t xml:space="preserve"> </w:t>
      </w:r>
      <w:r w:rsidRPr="00E53590">
        <w:rPr>
          <w:rtl/>
        </w:rPr>
        <w:t>ישראל.</w:t>
      </w:r>
      <w:r w:rsidR="00C975B7">
        <w:rPr>
          <w:rtl/>
        </w:rPr>
        <w:t xml:space="preserve"> </w:t>
      </w:r>
      <w:r w:rsidRPr="00E53590">
        <w:rPr>
          <w:rtl/>
        </w:rPr>
        <w:t>הוא גם לא נדרש למלא את התחייבותו בהפעלת</w:t>
      </w:r>
      <w:r w:rsidR="00C975B7">
        <w:rPr>
          <w:rtl/>
        </w:rPr>
        <w:t xml:space="preserve"> </w:t>
      </w:r>
      <w:r w:rsidRPr="00E53590">
        <w:rPr>
          <w:rtl/>
        </w:rPr>
        <w:t>מרותו</w:t>
      </w:r>
      <w:r w:rsidR="00C975B7">
        <w:rPr>
          <w:rtl/>
        </w:rPr>
        <w:t xml:space="preserve"> </w:t>
      </w:r>
      <w:r w:rsidRPr="00E53590">
        <w:rPr>
          <w:rtl/>
        </w:rPr>
        <w:t>על "ניצי הפתח", הממשיכים בטרור נגדנו.</w:t>
      </w:r>
      <w:r w:rsidR="00C975B7">
        <w:rPr>
          <w:rtl/>
        </w:rPr>
        <w:t xml:space="preserve"> </w:t>
      </w:r>
      <w:r w:rsidRPr="00E53590">
        <w:rPr>
          <w:rtl/>
        </w:rPr>
        <w:t>איש מהם לא נתבע, כתנאי, לשחרר את</w:t>
      </w:r>
      <w:r w:rsidR="00C975B7">
        <w:rPr>
          <w:rtl/>
        </w:rPr>
        <w:t xml:space="preserve"> </w:t>
      </w:r>
      <w:r w:rsidRPr="00E53590">
        <w:rPr>
          <w:rtl/>
        </w:rPr>
        <w:t>רון</w:t>
      </w:r>
      <w:r w:rsidR="00C975B7">
        <w:rPr>
          <w:rtl/>
        </w:rPr>
        <w:t xml:space="preserve"> </w:t>
      </w:r>
      <w:r w:rsidRPr="00E53590">
        <w:rPr>
          <w:rtl/>
        </w:rPr>
        <w:t>ארד,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זכריה באומל, את יהודה כץ, את צבי פלדמן, את רחמים אלשיך ואת יוסף</w:t>
      </w:r>
      <w:r w:rsidR="00C975B7">
        <w:rPr>
          <w:rtl/>
        </w:rPr>
        <w:t xml:space="preserve"> </w:t>
      </w:r>
      <w:r w:rsidRPr="00E53590">
        <w:rPr>
          <w:rtl/>
        </w:rPr>
        <w:t>פינק.</w:t>
      </w:r>
      <w:r w:rsidR="00C975B7">
        <w:rPr>
          <w:rtl/>
        </w:rPr>
        <w:t xml:space="preserve"> </w:t>
      </w:r>
      <w:r w:rsidRPr="00E53590">
        <w:rPr>
          <w:rtl/>
        </w:rPr>
        <w:t>אנחנו כן נדרשים, ונענים.</w:t>
      </w:r>
      <w:r w:rsidR="00C975B7">
        <w:rPr>
          <w:rtl/>
        </w:rPr>
        <w:t xml:space="preserve"> </w:t>
      </w:r>
      <w:r w:rsidRPr="00E53590">
        <w:rPr>
          <w:rtl/>
        </w:rPr>
        <w:t>הרי אנחנו הבלתי</w:t>
      </w:r>
      <w:r w:rsidR="00C975B7">
        <w:rPr>
          <w:rtl/>
        </w:rPr>
        <w:t>-</w:t>
      </w:r>
      <w:r w:rsidRPr="00E53590">
        <w:rPr>
          <w:rtl/>
        </w:rPr>
        <w:t>אמינים בכל הסיפור הזה וצריכים</w:t>
      </w:r>
      <w:r w:rsidR="00C975B7">
        <w:rPr>
          <w:rtl/>
        </w:rPr>
        <w:t xml:space="preserve"> </w:t>
      </w:r>
      <w:r w:rsidRPr="00E53590">
        <w:rPr>
          <w:rtl/>
        </w:rPr>
        <w:t>לשקם את אמינותנו.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בהקשר</w:t>
      </w:r>
      <w:r w:rsidR="00C975B7">
        <w:rPr>
          <w:rtl/>
        </w:rPr>
        <w:t xml:space="preserve"> </w:t>
      </w:r>
      <w:r w:rsidRPr="00E53590">
        <w:rPr>
          <w:rtl/>
        </w:rPr>
        <w:t>זה,</w:t>
      </w:r>
      <w:r w:rsidR="00C975B7">
        <w:rPr>
          <w:rtl/>
        </w:rPr>
        <w:t xml:space="preserve"> </w:t>
      </w:r>
      <w:r w:rsidRPr="00E53590">
        <w:rPr>
          <w:rtl/>
        </w:rPr>
        <w:t>אחד</w:t>
      </w:r>
      <w:r w:rsidR="00C975B7">
        <w:rPr>
          <w:rtl/>
        </w:rPr>
        <w:t xml:space="preserve"> </w:t>
      </w:r>
      <w:r w:rsidRPr="00E53590">
        <w:rPr>
          <w:rtl/>
        </w:rPr>
        <w:t>הצעדים שננקטים הוא שחרור המחבלים העצורים אצלנו, אלה שעשו</w:t>
      </w:r>
      <w:r w:rsidR="00C975B7">
        <w:rPr>
          <w:rtl/>
        </w:rPr>
        <w:t xml:space="preserve"> </w:t>
      </w:r>
      <w:r w:rsidRPr="00E53590">
        <w:rPr>
          <w:rtl/>
        </w:rPr>
        <w:t>הכול</w:t>
      </w:r>
      <w:r w:rsidR="00C975B7">
        <w:rPr>
          <w:rtl/>
        </w:rPr>
        <w:t xml:space="preserve"> </w:t>
      </w:r>
      <w:r w:rsidRPr="00E53590">
        <w:rPr>
          <w:rtl/>
        </w:rPr>
        <w:t>בשליחותו</w:t>
      </w:r>
      <w:r w:rsidR="00C975B7">
        <w:rPr>
          <w:rtl/>
        </w:rPr>
        <w:t xml:space="preserve"> </w:t>
      </w:r>
      <w:r w:rsidRPr="00E53590">
        <w:rPr>
          <w:rtl/>
        </w:rPr>
        <w:t xml:space="preserve">של ערפאת </w:t>
      </w:r>
      <w:r w:rsidR="00C975B7">
        <w:rPr>
          <w:rtl/>
        </w:rPr>
        <w:t>–</w:t>
      </w:r>
      <w:r w:rsidRPr="00E53590">
        <w:rPr>
          <w:rtl/>
        </w:rPr>
        <w:t xml:space="preserve"> להרוג יהודים, נשים, ילדים חפים מפשע, וערפאת לא רוצה</w:t>
      </w:r>
      <w:r w:rsidR="00C975B7">
        <w:rPr>
          <w:rtl/>
        </w:rPr>
        <w:t xml:space="preserve"> </w:t>
      </w:r>
      <w:r w:rsidRPr="00E53590">
        <w:rPr>
          <w:rtl/>
        </w:rPr>
        <w:t>להשאיר את הרוצחים שלו מאחור.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שחרור אלפי האסירים הוא בעייתי כשלעצמו, שהרי טרם הוכחו פירות</w:t>
      </w:r>
      <w:r w:rsidR="00C975B7">
        <w:rPr>
          <w:rtl/>
        </w:rPr>
        <w:t xml:space="preserve"> </w:t>
      </w:r>
      <w:r w:rsidRPr="00E53590">
        <w:rPr>
          <w:rtl/>
        </w:rPr>
        <w:t>ההסכם,</w:t>
      </w:r>
      <w:r w:rsidR="00C975B7">
        <w:rPr>
          <w:rtl/>
        </w:rPr>
        <w:t xml:space="preserve"> </w:t>
      </w:r>
      <w:r w:rsidRPr="00E53590">
        <w:rPr>
          <w:rtl/>
        </w:rPr>
        <w:t>טרם פסק הטרור. יש כאן גם שאלות מוסריות של חוטא שלא חזר למוטב והוא יוצא</w:t>
      </w:r>
      <w:r w:rsidR="00C975B7">
        <w:rPr>
          <w:rtl/>
        </w:rPr>
        <w:t xml:space="preserve"> </w:t>
      </w:r>
      <w:r w:rsidRPr="00E53590">
        <w:rPr>
          <w:rtl/>
        </w:rPr>
        <w:t>נשכר;</w:t>
      </w:r>
      <w:r w:rsidR="00C975B7">
        <w:rPr>
          <w:rtl/>
        </w:rPr>
        <w:t xml:space="preserve"> </w:t>
      </w:r>
      <w:r w:rsidRPr="00E53590">
        <w:rPr>
          <w:rtl/>
        </w:rPr>
        <w:t>ויש</w:t>
      </w:r>
      <w:r w:rsidR="00C975B7">
        <w:rPr>
          <w:rtl/>
        </w:rPr>
        <w:t xml:space="preserve"> </w:t>
      </w:r>
      <w:r w:rsidRPr="00E53590">
        <w:rPr>
          <w:rtl/>
        </w:rPr>
        <w:t>כאן</w:t>
      </w:r>
      <w:r w:rsidR="00C975B7">
        <w:rPr>
          <w:rtl/>
        </w:rPr>
        <w:t xml:space="preserve"> </w:t>
      </w:r>
      <w:r w:rsidRPr="00E53590">
        <w:rPr>
          <w:rtl/>
        </w:rPr>
        <w:t>שאלות</w:t>
      </w:r>
      <w:r w:rsidR="00C975B7">
        <w:rPr>
          <w:rtl/>
        </w:rPr>
        <w:t xml:space="preserve"> </w:t>
      </w:r>
      <w:r w:rsidRPr="00E53590">
        <w:rPr>
          <w:rtl/>
        </w:rPr>
        <w:t>ביטחוניות של פיקוח נפש, של עידוד רוצחים לפעול מפני שהם</w:t>
      </w:r>
      <w:r w:rsidR="00C975B7">
        <w:rPr>
          <w:rtl/>
        </w:rPr>
        <w:t xml:space="preserve"> </w:t>
      </w:r>
      <w:r w:rsidRPr="00E53590">
        <w:rPr>
          <w:rtl/>
        </w:rPr>
        <w:t>יודעים</w:t>
      </w:r>
      <w:r w:rsidR="00C975B7">
        <w:rPr>
          <w:rtl/>
        </w:rPr>
        <w:t xml:space="preserve"> </w:t>
      </w:r>
      <w:r w:rsidRPr="00E53590">
        <w:rPr>
          <w:rtl/>
        </w:rPr>
        <w:t>שהם</w:t>
      </w:r>
      <w:r w:rsidR="00C975B7">
        <w:rPr>
          <w:rtl/>
        </w:rPr>
        <w:t xml:space="preserve"> </w:t>
      </w:r>
      <w:r w:rsidRPr="00E53590">
        <w:rPr>
          <w:rtl/>
        </w:rPr>
        <w:t>ישוחררו</w:t>
      </w:r>
      <w:r w:rsidR="00C975B7">
        <w:rPr>
          <w:rtl/>
        </w:rPr>
        <w:t xml:space="preserve"> </w:t>
      </w:r>
      <w:r w:rsidRPr="00E53590">
        <w:rPr>
          <w:rtl/>
        </w:rPr>
        <w:t>במוקדם</w:t>
      </w:r>
      <w:r w:rsidR="00C975B7">
        <w:rPr>
          <w:rtl/>
        </w:rPr>
        <w:t xml:space="preserve"> </w:t>
      </w:r>
      <w:r w:rsidRPr="00E53590">
        <w:rPr>
          <w:rtl/>
        </w:rPr>
        <w:t>או</w:t>
      </w:r>
      <w:r w:rsidR="00C975B7">
        <w:rPr>
          <w:rtl/>
        </w:rPr>
        <w:t xml:space="preserve"> </w:t>
      </w:r>
      <w:r w:rsidRPr="00E53590">
        <w:rPr>
          <w:rtl/>
        </w:rPr>
        <w:t>במאוחר;</w:t>
      </w:r>
      <w:r w:rsidR="00C975B7">
        <w:rPr>
          <w:rtl/>
        </w:rPr>
        <w:t xml:space="preserve"> </w:t>
      </w:r>
      <w:r w:rsidRPr="00E53590">
        <w:rPr>
          <w:rtl/>
        </w:rPr>
        <w:t>ויש כאן חוסר רגישות ועוול נורא כלפי</w:t>
      </w:r>
      <w:r w:rsidR="00C975B7">
        <w:rPr>
          <w:rtl/>
        </w:rPr>
        <w:t xml:space="preserve"> </w:t>
      </w:r>
      <w:r w:rsidRPr="00E53590">
        <w:rPr>
          <w:rtl/>
        </w:rPr>
        <w:t>משפחות נפגעי הטרור שצופים ברוצחי יקיריהם צוהלים בצאתם לחופשי.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ויש</w:t>
      </w:r>
      <w:r w:rsidR="00C975B7">
        <w:rPr>
          <w:rtl/>
        </w:rPr>
        <w:t xml:space="preserve"> </w:t>
      </w:r>
      <w:r w:rsidRPr="00E53590">
        <w:rPr>
          <w:rtl/>
        </w:rPr>
        <w:t>גם רפיון צבאי. החיילים הלוחמים יאמרו בלבם: מדוע נצא להילחם בהם, לסכן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חיינו,</w:t>
      </w:r>
      <w:r w:rsidR="00C975B7">
        <w:rPr>
          <w:rtl/>
        </w:rPr>
        <w:t xml:space="preserve"> </w:t>
      </w: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במהרה</w:t>
      </w:r>
      <w:r w:rsidR="00C975B7">
        <w:rPr>
          <w:rtl/>
        </w:rPr>
        <w:t xml:space="preserve"> </w:t>
      </w:r>
      <w:r w:rsidRPr="00E53590">
        <w:rPr>
          <w:rtl/>
        </w:rPr>
        <w:t>ישחררו אותם בהמוניהם. אנחנו הרי יודעים בבירור שהטרור לא</w:t>
      </w:r>
      <w:r w:rsidR="00C975B7">
        <w:rPr>
          <w:rtl/>
        </w:rPr>
        <w:t xml:space="preserve"> </w:t>
      </w:r>
      <w:r w:rsidRPr="00E53590">
        <w:rPr>
          <w:rtl/>
        </w:rPr>
        <w:t>ייפסק זמן רב גם לאחר חתימת הסכם הנסיגה.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די</w:t>
      </w:r>
      <w:r w:rsidR="00C975B7">
        <w:rPr>
          <w:rtl/>
        </w:rPr>
        <w:t xml:space="preserve"> </w:t>
      </w:r>
      <w:r w:rsidRPr="00E53590">
        <w:rPr>
          <w:rtl/>
        </w:rPr>
        <w:t>לראות את הלעג והשמחה לאיד של הרוצחים המשתחררים ואת</w:t>
      </w:r>
      <w:r w:rsidR="00C975B7">
        <w:rPr>
          <w:rtl/>
        </w:rPr>
        <w:t xml:space="preserve"> </w:t>
      </w:r>
      <w:r w:rsidRPr="00E53590">
        <w:rPr>
          <w:rtl/>
        </w:rPr>
        <w:t>החגיגות</w:t>
      </w:r>
      <w:r w:rsidR="00C975B7">
        <w:rPr>
          <w:rtl/>
        </w:rPr>
        <w:t xml:space="preserve"> </w:t>
      </w:r>
      <w:r w:rsidRPr="00E53590">
        <w:rPr>
          <w:rtl/>
        </w:rPr>
        <w:t>ואת</w:t>
      </w:r>
      <w:r w:rsidR="00C975B7">
        <w:rPr>
          <w:rtl/>
        </w:rPr>
        <w:t xml:space="preserve"> </w:t>
      </w:r>
      <w:r w:rsidRPr="00E53590">
        <w:rPr>
          <w:rtl/>
        </w:rPr>
        <w:t>קבלות</w:t>
      </w:r>
      <w:r w:rsidR="00C975B7">
        <w:rPr>
          <w:rtl/>
        </w:rPr>
        <w:t xml:space="preserve"> </w:t>
      </w:r>
      <w:r w:rsidRPr="00E53590">
        <w:rPr>
          <w:rtl/>
        </w:rPr>
        <w:t>הפנים</w:t>
      </w:r>
      <w:r w:rsidR="00C975B7">
        <w:rPr>
          <w:rtl/>
        </w:rPr>
        <w:t xml:space="preserve"> </w:t>
      </w:r>
      <w:r w:rsidRPr="00E53590">
        <w:rPr>
          <w:rtl/>
        </w:rPr>
        <w:t>שעורכים</w:t>
      </w:r>
      <w:r w:rsidR="00C975B7">
        <w:rPr>
          <w:rtl/>
        </w:rPr>
        <w:t xml:space="preserve"> </w:t>
      </w:r>
      <w:r w:rsidRPr="00E53590">
        <w:rPr>
          <w:rtl/>
        </w:rPr>
        <w:t>לכבודם,</w:t>
      </w:r>
      <w:r w:rsidR="00C975B7">
        <w:rPr>
          <w:rtl/>
        </w:rPr>
        <w:t xml:space="preserve"> </w:t>
      </w:r>
      <w:r w:rsidRPr="00E53590">
        <w:rPr>
          <w:rtl/>
        </w:rPr>
        <w:t>ואת</w:t>
      </w:r>
      <w:r w:rsidR="00C975B7">
        <w:rPr>
          <w:rtl/>
        </w:rPr>
        <w:t xml:space="preserve"> </w:t>
      </w:r>
      <w:r w:rsidRPr="00E53590">
        <w:rPr>
          <w:rtl/>
        </w:rPr>
        <w:t>אלה מהם הממשיכים בטרור לאחר</w:t>
      </w:r>
      <w:r w:rsidR="00C975B7">
        <w:rPr>
          <w:rtl/>
        </w:rPr>
        <w:t xml:space="preserve"> </w:t>
      </w:r>
      <w:r w:rsidRPr="00E53590">
        <w:rPr>
          <w:rtl/>
        </w:rPr>
        <w:t>ששוחררו</w:t>
      </w:r>
      <w:r w:rsidR="00C975B7">
        <w:rPr>
          <w:rtl/>
        </w:rPr>
        <w:t xml:space="preserve"> – </w:t>
      </w:r>
      <w:r w:rsidRPr="00E53590">
        <w:rPr>
          <w:rtl/>
        </w:rPr>
        <w:t>ולעומתם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הכאב</w:t>
      </w:r>
      <w:r w:rsidR="00C975B7">
        <w:rPr>
          <w:rtl/>
        </w:rPr>
        <w:t xml:space="preserve"> </w:t>
      </w:r>
      <w:r w:rsidRPr="00E53590">
        <w:rPr>
          <w:rtl/>
        </w:rPr>
        <w:t>העצור</w:t>
      </w:r>
      <w:r w:rsidR="00C975B7">
        <w:rPr>
          <w:rtl/>
        </w:rPr>
        <w:t xml:space="preserve"> </w:t>
      </w:r>
      <w:r w:rsidRPr="00E53590">
        <w:rPr>
          <w:rtl/>
        </w:rPr>
        <w:t>והמתפרץ,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היגון והזעם של נפגעי הטרור</w:t>
      </w:r>
      <w:r w:rsidR="00C975B7">
        <w:rPr>
          <w:rtl/>
        </w:rPr>
        <w:t xml:space="preserve"> </w:t>
      </w:r>
      <w:r w:rsidRPr="00E53590">
        <w:rPr>
          <w:rtl/>
        </w:rPr>
        <w:t>ומשפחותיהם.</w:t>
      </w:r>
      <w:r w:rsidR="00C975B7">
        <w:rPr>
          <w:rtl/>
        </w:rPr>
        <w:t xml:space="preserve"> </w:t>
      </w:r>
      <w:r w:rsidRPr="00E53590">
        <w:rPr>
          <w:rtl/>
        </w:rPr>
        <w:t>די בכל אלה כדי לזעזע את אלו שנשמה בקרבם ולשבור את לבו של מי שלבו</w:t>
      </w:r>
      <w:r w:rsidR="00C975B7">
        <w:rPr>
          <w:rtl/>
        </w:rPr>
        <w:t xml:space="preserve"> </w:t>
      </w:r>
      <w:r w:rsidRPr="00E53590">
        <w:rPr>
          <w:rtl/>
        </w:rPr>
        <w:t>איננו לב אבן.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אבל המזוויע מכול הוא, שאלה אשר דם נקיים על ידיהם, שבמו ידיהם רצחו יהודים,</w:t>
      </w:r>
      <w:r w:rsidR="00C975B7">
        <w:rPr>
          <w:rtl/>
        </w:rPr>
        <w:t xml:space="preserve"> </w:t>
      </w:r>
      <w:r w:rsidRPr="00E53590">
        <w:rPr>
          <w:rtl/>
        </w:rPr>
        <w:t>אנשים, נשים וילדים, ונשפטו ונידונו, הם יהיו בין המשוחררים. וזה לא יסולח.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במלוא</w:t>
      </w:r>
      <w:r w:rsidR="00C975B7">
        <w:rPr>
          <w:rtl/>
        </w:rPr>
        <w:t xml:space="preserve"> </w:t>
      </w:r>
      <w:r w:rsidRPr="00E53590">
        <w:rPr>
          <w:rtl/>
        </w:rPr>
        <w:t>הענווה</w:t>
      </w:r>
      <w:r w:rsidR="00C975B7">
        <w:rPr>
          <w:rtl/>
        </w:rPr>
        <w:t xml:space="preserve"> </w:t>
      </w:r>
      <w:r w:rsidRPr="00E53590">
        <w:rPr>
          <w:rtl/>
        </w:rPr>
        <w:t>והכבוד</w:t>
      </w:r>
      <w:r w:rsidR="00C975B7">
        <w:rPr>
          <w:rtl/>
        </w:rPr>
        <w:t xml:space="preserve"> </w:t>
      </w:r>
      <w:r w:rsidRPr="00E53590">
        <w:rPr>
          <w:rtl/>
        </w:rPr>
        <w:t>אני אומר, שתשובת הממשלה, שמתנגדת להצעת החוק השוללת</w:t>
      </w:r>
      <w:r w:rsidR="00C975B7">
        <w:rPr>
          <w:rtl/>
        </w:rPr>
        <w:t xml:space="preserve"> </w:t>
      </w:r>
      <w:r w:rsidRPr="00E53590">
        <w:rPr>
          <w:rtl/>
        </w:rPr>
        <w:t>אפשרות חנינה לרוצחים</w:t>
      </w:r>
      <w:r w:rsidR="00C975B7">
        <w:rPr>
          <w:rtl/>
        </w:rPr>
        <w:t xml:space="preserve"> </w:t>
      </w:r>
      <w:r w:rsidRPr="00E53590">
        <w:rPr>
          <w:rtl/>
        </w:rPr>
        <w:t>אלה, היא מחרידה בגלל האטימות והציניות שבה. הממשלה טוענת</w:t>
      </w:r>
      <w:r w:rsidR="00C975B7">
        <w:rPr>
          <w:rtl/>
        </w:rPr>
        <w:t xml:space="preserve"> </w:t>
      </w:r>
      <w:r w:rsidRPr="00E53590">
        <w:rPr>
          <w:rtl/>
        </w:rPr>
        <w:t>שאין</w:t>
      </w:r>
      <w:r w:rsidR="00C975B7">
        <w:rPr>
          <w:rtl/>
        </w:rPr>
        <w:t xml:space="preserve"> </w:t>
      </w:r>
      <w:r w:rsidRPr="00E53590">
        <w:rPr>
          <w:rtl/>
        </w:rPr>
        <w:t>צורך בחוק מפני שלא ישחררו רוצחים, ובו בזמן היא אומרת שאין צורך בחוק מפני</w:t>
      </w:r>
      <w:r w:rsidR="00C975B7">
        <w:rPr>
          <w:rtl/>
        </w:rPr>
        <w:t xml:space="preserve"> </w:t>
      </w:r>
      <w:r w:rsidRPr="00E53590">
        <w:rPr>
          <w:rtl/>
        </w:rPr>
        <w:t>שאין</w:t>
      </w:r>
      <w:r w:rsidR="00C975B7">
        <w:rPr>
          <w:rtl/>
        </w:rPr>
        <w:t xml:space="preserve"> </w:t>
      </w:r>
      <w:r w:rsidRPr="00E53590">
        <w:rPr>
          <w:rtl/>
        </w:rPr>
        <w:t>הממשלה</w:t>
      </w:r>
      <w:r w:rsidR="00C975B7">
        <w:rPr>
          <w:rtl/>
        </w:rPr>
        <w:t xml:space="preserve"> </w:t>
      </w:r>
      <w:r w:rsidRPr="00E53590">
        <w:rPr>
          <w:rtl/>
        </w:rPr>
        <w:t>כובלת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עצמה</w:t>
      </w:r>
      <w:r w:rsidR="00C975B7">
        <w:rPr>
          <w:rtl/>
        </w:rPr>
        <w:t xml:space="preserve"> </w:t>
      </w:r>
      <w:r w:rsidRPr="00E53590">
        <w:rPr>
          <w:rtl/>
        </w:rPr>
        <w:t>בנדון. עצם התשובה הפרדוקסלית הזאת מעידה על צורך</w:t>
      </w:r>
      <w:r w:rsidR="00C975B7">
        <w:rPr>
          <w:rtl/>
        </w:rPr>
        <w:t xml:space="preserve"> </w:t>
      </w:r>
      <w:r w:rsidRPr="00E53590">
        <w:rPr>
          <w:rtl/>
        </w:rPr>
        <w:t>בחוק.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החוק</w:t>
      </w:r>
      <w:r w:rsidR="00C975B7">
        <w:rPr>
          <w:rtl/>
        </w:rPr>
        <w:t xml:space="preserve"> </w:t>
      </w:r>
      <w:r w:rsidRPr="00E53590">
        <w:rPr>
          <w:rtl/>
        </w:rPr>
        <w:t>יאמר</w:t>
      </w:r>
      <w:r w:rsidR="00C975B7">
        <w:rPr>
          <w:rtl/>
        </w:rPr>
        <w:t xml:space="preserve"> </w:t>
      </w:r>
      <w:r w:rsidRPr="00E53590">
        <w:rPr>
          <w:rtl/>
        </w:rPr>
        <w:t>באופן</w:t>
      </w:r>
      <w:r w:rsidR="00C975B7">
        <w:rPr>
          <w:rtl/>
        </w:rPr>
        <w:t xml:space="preserve"> </w:t>
      </w:r>
      <w:r w:rsidRPr="00E53590">
        <w:rPr>
          <w:rtl/>
        </w:rPr>
        <w:t>חד</w:t>
      </w:r>
      <w:r w:rsidR="00C975B7">
        <w:rPr>
          <w:rtl/>
        </w:rPr>
        <w:t>-</w:t>
      </w:r>
      <w:r w:rsidRPr="00E53590">
        <w:rPr>
          <w:rtl/>
        </w:rPr>
        <w:t>משמעי לאש"ף, שאנחנו נחרצים, שיש גבול לוויתור, שיהיו</w:t>
      </w:r>
      <w:r w:rsidR="00C975B7">
        <w:rPr>
          <w:rtl/>
        </w:rPr>
        <w:t xml:space="preserve"> </w:t>
      </w:r>
      <w:r w:rsidRPr="00E53590">
        <w:rPr>
          <w:rtl/>
        </w:rPr>
        <w:t>אשר</w:t>
      </w:r>
      <w:r w:rsidR="00C975B7">
        <w:rPr>
          <w:rtl/>
        </w:rPr>
        <w:t xml:space="preserve"> </w:t>
      </w:r>
      <w:r w:rsidRPr="00E53590">
        <w:rPr>
          <w:rtl/>
        </w:rPr>
        <w:t>יהיו הצעדים מעוררי האמון, רוצחים בפועל לא ייכללו ביניהם, מפני שאסור שמאות</w:t>
      </w:r>
      <w:r w:rsidR="00C975B7">
        <w:rPr>
          <w:rtl/>
        </w:rPr>
        <w:t xml:space="preserve"> </w:t>
      </w:r>
      <w:r w:rsidRPr="00E53590">
        <w:rPr>
          <w:rtl/>
        </w:rPr>
        <w:t>רוצחים</w:t>
      </w:r>
      <w:r w:rsidR="00C975B7">
        <w:rPr>
          <w:rtl/>
        </w:rPr>
        <w:t xml:space="preserve"> </w:t>
      </w:r>
      <w:r w:rsidRPr="00E53590">
        <w:rPr>
          <w:rtl/>
        </w:rPr>
        <w:t>שדם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ידיהם</w:t>
      </w:r>
      <w:r w:rsidR="00C975B7">
        <w:rPr>
          <w:rtl/>
        </w:rPr>
        <w:t xml:space="preserve"> </w:t>
      </w:r>
      <w:r w:rsidRPr="00E53590">
        <w:rPr>
          <w:rtl/>
        </w:rPr>
        <w:t>ישוחררו</w:t>
      </w:r>
      <w:r w:rsidR="00C975B7">
        <w:rPr>
          <w:rtl/>
        </w:rPr>
        <w:t xml:space="preserve"> </w:t>
      </w:r>
      <w:r w:rsidRPr="00E53590">
        <w:rPr>
          <w:rtl/>
        </w:rPr>
        <w:t>כאילו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עשו דבר, כאילו כלום לא קרה למשפחות</w:t>
      </w:r>
      <w:r w:rsidR="00C975B7">
        <w:rPr>
          <w:rtl/>
        </w:rPr>
        <w:t xml:space="preserve"> </w:t>
      </w:r>
      <w:r w:rsidRPr="00E53590">
        <w:rPr>
          <w:rtl/>
        </w:rPr>
        <w:t>הנפגעות.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החוק</w:t>
      </w:r>
      <w:r w:rsidR="00C975B7">
        <w:rPr>
          <w:rtl/>
        </w:rPr>
        <w:t xml:space="preserve"> </w:t>
      </w:r>
      <w:r w:rsidRPr="00E53590">
        <w:rPr>
          <w:rtl/>
        </w:rPr>
        <w:t>הזה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מבחן לכך </w:t>
      </w:r>
      <w:r w:rsidR="00C975B7">
        <w:rPr>
          <w:rtl/>
        </w:rPr>
        <w:t>–</w:t>
      </w:r>
      <w:r w:rsidRPr="00E53590">
        <w:rPr>
          <w:rtl/>
        </w:rPr>
        <w:t xml:space="preserve"> האם יש גבול להתבטלות שלנו. החוק הזה הוא קו</w:t>
      </w:r>
      <w:r w:rsidR="00C975B7">
        <w:rPr>
          <w:rtl/>
        </w:rPr>
        <w:t xml:space="preserve"> </w:t>
      </w:r>
      <w:r w:rsidRPr="00E53590">
        <w:rPr>
          <w:rtl/>
        </w:rPr>
        <w:t>פרשת</w:t>
      </w:r>
      <w:r w:rsidR="00C975B7">
        <w:rPr>
          <w:rtl/>
        </w:rPr>
        <w:t xml:space="preserve"> </w:t>
      </w:r>
      <w:r w:rsidRPr="00E53590">
        <w:rPr>
          <w:rtl/>
        </w:rPr>
        <w:t>הדם</w:t>
      </w:r>
      <w:r w:rsidR="00C975B7">
        <w:rPr>
          <w:rtl/>
        </w:rPr>
        <w:t xml:space="preserve"> </w:t>
      </w:r>
      <w:r w:rsidRPr="00E53590">
        <w:rPr>
          <w:rtl/>
        </w:rPr>
        <w:t>שלנו, וההתייחסות שלנו אליו מוכיחה ותעיד איזה סוג עם ואיזה מין מדינה</w:t>
      </w:r>
      <w:r w:rsidR="00C975B7">
        <w:rPr>
          <w:rtl/>
        </w:rPr>
        <w:t xml:space="preserve"> </w:t>
      </w:r>
      <w:r w:rsidRPr="00E53590">
        <w:rPr>
          <w:rtl/>
        </w:rPr>
        <w:t>אנחנו.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קורא</w:t>
      </w:r>
      <w:r w:rsidR="00C975B7">
        <w:rPr>
          <w:rtl/>
        </w:rPr>
        <w:t xml:space="preserve"> </w:t>
      </w:r>
      <w:r w:rsidRPr="00E53590">
        <w:rPr>
          <w:rtl/>
        </w:rPr>
        <w:t>לכנסת</w:t>
      </w:r>
      <w:r w:rsidR="00C975B7">
        <w:rPr>
          <w:rtl/>
        </w:rPr>
        <w:t xml:space="preserve"> </w:t>
      </w:r>
      <w:r w:rsidRPr="00E53590">
        <w:rPr>
          <w:rtl/>
        </w:rPr>
        <w:t>במסר</w:t>
      </w:r>
      <w:r w:rsidR="00C975B7">
        <w:rPr>
          <w:rtl/>
        </w:rPr>
        <w:t xml:space="preserve"> </w:t>
      </w:r>
      <w:r w:rsidRPr="00E53590">
        <w:rPr>
          <w:rtl/>
        </w:rPr>
        <w:t>אנושי, מוסרי, יהודי, ציוני, לאומי, שלא לתת למושכי</w:t>
      </w:r>
      <w:r w:rsidR="00C975B7">
        <w:rPr>
          <w:rtl/>
        </w:rPr>
        <w:t xml:space="preserve"> </w:t>
      </w:r>
      <w:r w:rsidRPr="00E53590">
        <w:rPr>
          <w:rtl/>
        </w:rPr>
        <w:t>החוטים לשנות עד כדי כך את הערכים שחונכנו עליהם.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חברי הכנסת, עוד אין הסדר קבע, עוד לא נבחן בפועל הסדר הביניים, עוד לא נפסק</w:t>
      </w:r>
      <w:r w:rsidR="00C975B7">
        <w:rPr>
          <w:rtl/>
        </w:rPr>
        <w:t xml:space="preserve"> </w:t>
      </w:r>
      <w:r w:rsidRPr="00E53590">
        <w:rPr>
          <w:rtl/>
        </w:rPr>
        <w:t>הטרור לרגע, עוד לא הוחזרו שבויינו, שכמעט איננו יודעים דבר על גורלם, וכבר נשחרר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אלפי עצירים </w:t>
      </w:r>
      <w:r w:rsidR="00C975B7">
        <w:rPr>
          <w:rtl/>
        </w:rPr>
        <w:t>–</w:t>
      </w:r>
      <w:r w:rsidRPr="00E53590">
        <w:rPr>
          <w:rtl/>
        </w:rPr>
        <w:t xml:space="preserve"> זו טעות גדולה.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העובדה</w:t>
      </w:r>
      <w:r w:rsidR="00C975B7">
        <w:rPr>
          <w:rtl/>
        </w:rPr>
        <w:t xml:space="preserve"> </w:t>
      </w:r>
      <w:r w:rsidRPr="00E53590">
        <w:rPr>
          <w:rtl/>
        </w:rPr>
        <w:t>שהממשלה לא מוכנה לחשק את עצמה ולהתחייב לכנסת שרוצחים היא לא תשחרר</w:t>
      </w:r>
      <w:r w:rsidR="00C975B7">
        <w:rPr>
          <w:rtl/>
        </w:rPr>
        <w:t xml:space="preserve"> – </w:t>
      </w:r>
      <w:r w:rsidRPr="00E53590">
        <w:rPr>
          <w:rtl/>
        </w:rPr>
        <w:t>זאת</w:t>
      </w:r>
      <w:r w:rsidR="00C975B7">
        <w:rPr>
          <w:rtl/>
        </w:rPr>
        <w:t xml:space="preserve"> </w:t>
      </w:r>
      <w:r w:rsidRPr="00E53590">
        <w:rPr>
          <w:rtl/>
        </w:rPr>
        <w:t>שערורייה וזוועה. ואם הכנסת לא תחייב את הממשלה בעניין ותעמוד מנגד, תהיה</w:t>
      </w:r>
      <w:r w:rsidR="00C975B7">
        <w:rPr>
          <w:rtl/>
        </w:rPr>
        <w:t xml:space="preserve">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היא</w:t>
      </w:r>
      <w:r w:rsidR="00C975B7">
        <w:rPr>
          <w:rtl/>
        </w:rPr>
        <w:t xml:space="preserve"> </w:t>
      </w:r>
      <w:r w:rsidRPr="00E53590">
        <w:rPr>
          <w:rtl/>
        </w:rPr>
        <w:t>עומדת</w:t>
      </w:r>
      <w:r w:rsidR="00C975B7">
        <w:rPr>
          <w:rtl/>
        </w:rPr>
        <w:t xml:space="preserve"> </w:t>
      </w:r>
      <w:r w:rsidRPr="00E53590">
        <w:rPr>
          <w:rtl/>
        </w:rPr>
        <w:t>על הדם, ודמנו בראשנו אם לא נאמר לעם בציון ולפלשתינים, שיש גבול</w:t>
      </w:r>
      <w:r w:rsidR="00C975B7">
        <w:rPr>
          <w:rtl/>
        </w:rPr>
        <w:t xml:space="preserve"> </w:t>
      </w:r>
      <w:r w:rsidRPr="00E53590">
        <w:rPr>
          <w:rtl/>
        </w:rPr>
        <w:t>לעסקות שלנו ויש קץ להרכנת הראש ורוצחים לא נשחרר.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זו</w:t>
      </w:r>
      <w:r w:rsidR="00C975B7">
        <w:rPr>
          <w:rtl/>
        </w:rPr>
        <w:t xml:space="preserve"> </w:t>
      </w:r>
      <w:r w:rsidRPr="00E53590">
        <w:rPr>
          <w:rtl/>
        </w:rPr>
        <w:t>מגמת</w:t>
      </w:r>
      <w:r w:rsidR="00C975B7">
        <w:rPr>
          <w:rtl/>
        </w:rPr>
        <w:t xml:space="preserve"> </w:t>
      </w:r>
      <w:r w:rsidRPr="00E53590">
        <w:rPr>
          <w:rtl/>
        </w:rPr>
        <w:t>החוק,</w:t>
      </w:r>
      <w:r w:rsidR="00C975B7">
        <w:rPr>
          <w:rtl/>
        </w:rPr>
        <w:t xml:space="preserve"> </w:t>
      </w:r>
      <w:r w:rsidRPr="00E53590">
        <w:rPr>
          <w:rtl/>
        </w:rPr>
        <w:t>ואני מקווה שגם אם הממשלה תעמוד בהתנגדותה ולא תסכים לנקוט</w:t>
      </w:r>
      <w:r w:rsidR="00C975B7">
        <w:rPr>
          <w:rtl/>
        </w:rPr>
        <w:t xml:space="preserve"> </w:t>
      </w:r>
      <w:r w:rsidRPr="00E53590">
        <w:rPr>
          <w:rtl/>
        </w:rPr>
        <w:t>צעדים</w:t>
      </w:r>
      <w:r w:rsidR="00C975B7">
        <w:rPr>
          <w:rtl/>
        </w:rPr>
        <w:t xml:space="preserve"> </w:t>
      </w:r>
      <w:r w:rsidRPr="00E53590">
        <w:rPr>
          <w:rtl/>
        </w:rPr>
        <w:t>מעוררי</w:t>
      </w:r>
      <w:r w:rsidR="00C975B7">
        <w:rPr>
          <w:rtl/>
        </w:rPr>
        <w:t xml:space="preserve"> </w:t>
      </w:r>
      <w:r w:rsidRPr="00E53590">
        <w:rPr>
          <w:rtl/>
        </w:rPr>
        <w:t>אמון</w:t>
      </w:r>
      <w:r w:rsidR="00C975B7">
        <w:rPr>
          <w:rtl/>
        </w:rPr>
        <w:t xml:space="preserve"> </w:t>
      </w:r>
      <w:r w:rsidRPr="00E53590">
        <w:rPr>
          <w:rtl/>
        </w:rPr>
        <w:t>כלפי</w:t>
      </w:r>
      <w:r w:rsidR="00C975B7">
        <w:rPr>
          <w:rtl/>
        </w:rPr>
        <w:t xml:space="preserve"> </w:t>
      </w:r>
      <w:r w:rsidRPr="00E53590">
        <w:rPr>
          <w:rtl/>
        </w:rPr>
        <w:t>בנות</w:t>
      </w:r>
      <w:r w:rsidR="00C975B7">
        <w:rPr>
          <w:rtl/>
        </w:rPr>
        <w:t xml:space="preserve"> </w:t>
      </w:r>
      <w:r w:rsidRPr="00E53590">
        <w:rPr>
          <w:rtl/>
        </w:rPr>
        <w:t>ובנים,</w:t>
      </w:r>
      <w:r w:rsidR="00C975B7">
        <w:rPr>
          <w:rtl/>
        </w:rPr>
        <w:t xml:space="preserve"> </w:t>
      </w:r>
      <w:r w:rsidRPr="00E53590">
        <w:rPr>
          <w:rtl/>
        </w:rPr>
        <w:t>נשים</w:t>
      </w:r>
      <w:r w:rsidR="00C975B7">
        <w:rPr>
          <w:rtl/>
        </w:rPr>
        <w:t xml:space="preserve"> </w:t>
      </w:r>
      <w:r w:rsidRPr="00E53590">
        <w:rPr>
          <w:rtl/>
        </w:rPr>
        <w:t>ובעלים,</w:t>
      </w:r>
      <w:r w:rsidR="00C975B7">
        <w:rPr>
          <w:rtl/>
        </w:rPr>
        <w:t xml:space="preserve"> </w:t>
      </w:r>
      <w:r w:rsidRPr="00E53590">
        <w:rPr>
          <w:rtl/>
        </w:rPr>
        <w:t>אבות ואמהות של הנרצחים</w:t>
      </w:r>
      <w:r w:rsidR="00C975B7">
        <w:rPr>
          <w:rtl/>
        </w:rPr>
        <w:t xml:space="preserve"> </w:t>
      </w:r>
      <w:r w:rsidRPr="00E53590">
        <w:rPr>
          <w:rtl/>
        </w:rPr>
        <w:t>היהודים,</w:t>
      </w:r>
      <w:r w:rsidR="00C975B7">
        <w:rPr>
          <w:rtl/>
        </w:rPr>
        <w:t xml:space="preserve"> </w:t>
      </w:r>
      <w:r w:rsidRPr="00E53590">
        <w:rPr>
          <w:rtl/>
        </w:rPr>
        <w:t>הרי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תגול</w:t>
      </w:r>
      <w:r w:rsidR="00C975B7">
        <w:rPr>
          <w:rtl/>
        </w:rPr>
        <w:t xml:space="preserve"> </w:t>
      </w:r>
      <w:r w:rsidRPr="00E53590">
        <w:rPr>
          <w:rtl/>
        </w:rPr>
        <w:t>את החרפה הזו, תחוקק את החוק המוסרי הזה ותוכיח שגם</w:t>
      </w:r>
      <w:r w:rsidR="00C975B7">
        <w:rPr>
          <w:rtl/>
        </w:rPr>
        <w:t xml:space="preserve"> </w:t>
      </w:r>
      <w:r w:rsidRPr="00E53590">
        <w:rPr>
          <w:rtl/>
        </w:rPr>
        <w:t>לנו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ערכים</w:t>
      </w:r>
      <w:r w:rsidR="00C975B7">
        <w:rPr>
          <w:rtl/>
        </w:rPr>
        <w:t xml:space="preserve"> </w:t>
      </w:r>
      <w:r w:rsidRPr="00E53590">
        <w:rPr>
          <w:rtl/>
        </w:rPr>
        <w:t>וקו</w:t>
      </w:r>
      <w:r w:rsidR="00C975B7">
        <w:rPr>
          <w:rtl/>
        </w:rPr>
        <w:t xml:space="preserve"> </w:t>
      </w:r>
      <w:r w:rsidRPr="00E53590">
        <w:rPr>
          <w:rtl/>
        </w:rPr>
        <w:t>אדום</w:t>
      </w:r>
      <w:r w:rsidR="00C975B7">
        <w:rPr>
          <w:rtl/>
        </w:rPr>
        <w:t xml:space="preserve"> –</w:t>
      </w:r>
      <w:r w:rsidRPr="00E53590">
        <w:rPr>
          <w:rtl/>
        </w:rPr>
        <w:t xml:space="preserve"> קו הדם שלנו. הצעת החוק היא נגד שופכי דם חינם בשני</w:t>
      </w:r>
      <w:r w:rsidR="00C975B7">
        <w:rPr>
          <w:rtl/>
        </w:rPr>
        <w:t xml:space="preserve"> </w:t>
      </w:r>
      <w:r w:rsidRPr="00E53590">
        <w:rPr>
          <w:rtl/>
        </w:rPr>
        <w:t>המובנים:</w:t>
      </w:r>
      <w:r w:rsidR="00C975B7">
        <w:rPr>
          <w:rtl/>
        </w:rPr>
        <w:t xml:space="preserve"> </w:t>
      </w:r>
      <w:r w:rsidRPr="00E53590">
        <w:rPr>
          <w:rtl/>
        </w:rPr>
        <w:t>אלה הרוצחים חפים מפשע ואלה שלא ייענשו.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מבקש מהכנסת לאשר את הצעת החוק.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</w:t>
      </w:r>
      <w:r w:rsidR="00C975B7">
        <w:rPr>
          <w:rtl/>
        </w:rPr>
        <w:t xml:space="preserve"> </w:t>
      </w:r>
      <w:r w:rsidRPr="00E53590">
        <w:rPr>
          <w:rtl/>
        </w:rPr>
        <w:t>רבה</w:t>
      </w:r>
      <w:r w:rsidR="00C975B7">
        <w:rPr>
          <w:rtl/>
        </w:rPr>
        <w:t xml:space="preserve"> </w:t>
      </w:r>
      <w:r w:rsidRPr="00E53590">
        <w:rPr>
          <w:rtl/>
        </w:rPr>
        <w:t>לחבר</w:t>
      </w:r>
      <w:r w:rsidR="00C975B7">
        <w:rPr>
          <w:rtl/>
        </w:rPr>
        <w:t xml:space="preserve"> </w:t>
      </w:r>
      <w:r w:rsidRPr="00E53590">
        <w:rPr>
          <w:rtl/>
        </w:rPr>
        <w:t>הכנסת זבולון המר. שר המשפטים, בבקשה.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מודה</w:t>
      </w:r>
      <w:r w:rsidR="00C975B7">
        <w:rPr>
          <w:rtl/>
        </w:rPr>
        <w:t xml:space="preserve"> </w:t>
      </w:r>
      <w:r w:rsidRPr="00E53590">
        <w:rPr>
          <w:rtl/>
        </w:rPr>
        <w:t>לחבר הכנסת המר שחסך לנו חמש דקות יקרות בשעה כל כך מאוחרת. אולי</w:t>
      </w:r>
      <w:r w:rsidR="00C975B7">
        <w:rPr>
          <w:rtl/>
        </w:rPr>
        <w:t xml:space="preserve"> </w:t>
      </w:r>
      <w:r w:rsidRPr="00E53590">
        <w:rPr>
          <w:rtl/>
        </w:rPr>
        <w:t>גם אחרים ילמדו ממנו, לכן אני מציין זאת קבל עם ועדה.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המשפטים ד' ליבאי: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 מוסד החנינה שבחוק</w:t>
      </w:r>
      <w:r w:rsidR="00C975B7">
        <w:rPr>
          <w:rtl/>
        </w:rPr>
        <w:t>-</w:t>
      </w:r>
      <w:r w:rsidRPr="00E53590">
        <w:rPr>
          <w:rtl/>
        </w:rPr>
        <w:t>יסוד: נשיא המדינה</w:t>
      </w:r>
      <w:r w:rsidR="00C975B7">
        <w:rPr>
          <w:rtl/>
        </w:rPr>
        <w:t xml:space="preserve"> </w:t>
      </w:r>
      <w:r w:rsidRPr="00E53590">
        <w:rPr>
          <w:rtl/>
        </w:rPr>
        <w:t>מקנה</w:t>
      </w:r>
      <w:r w:rsidR="00C975B7">
        <w:rPr>
          <w:rtl/>
        </w:rPr>
        <w:t xml:space="preserve"> </w:t>
      </w:r>
      <w:r w:rsidRPr="00E53590">
        <w:rPr>
          <w:rtl/>
        </w:rPr>
        <w:t>לנשיא</w:t>
      </w:r>
      <w:r w:rsidR="00C975B7">
        <w:rPr>
          <w:rtl/>
        </w:rPr>
        <w:t xml:space="preserve"> </w:t>
      </w:r>
      <w:r w:rsidRPr="00E53590">
        <w:rPr>
          <w:rtl/>
        </w:rPr>
        <w:t>המדינה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הסמכות</w:t>
      </w:r>
      <w:r w:rsidR="00C975B7">
        <w:rPr>
          <w:rtl/>
        </w:rPr>
        <w:t xml:space="preserve"> </w:t>
      </w:r>
      <w:r w:rsidRPr="00E53590">
        <w:rPr>
          <w:rtl/>
        </w:rPr>
        <w:t>המיוחדת</w:t>
      </w:r>
      <w:r w:rsidR="00C975B7">
        <w:rPr>
          <w:rtl/>
        </w:rPr>
        <w:t xml:space="preserve"> </w:t>
      </w:r>
      <w:r w:rsidRPr="00E53590">
        <w:rPr>
          <w:rtl/>
        </w:rPr>
        <w:t>לחון</w:t>
      </w:r>
      <w:r w:rsidR="00C975B7">
        <w:rPr>
          <w:rtl/>
        </w:rPr>
        <w:t xml:space="preserve"> </w:t>
      </w:r>
      <w:r w:rsidRPr="00E53590">
        <w:rPr>
          <w:rtl/>
        </w:rPr>
        <w:t>עבריינים, להפחית עונשים, וזאת בהתחשב</w:t>
      </w:r>
      <w:r w:rsidR="00C975B7">
        <w:rPr>
          <w:rtl/>
        </w:rPr>
        <w:t xml:space="preserve"> </w:t>
      </w:r>
      <w:r w:rsidRPr="00E53590">
        <w:rPr>
          <w:rtl/>
        </w:rPr>
        <w:t>בנסיבות</w:t>
      </w:r>
      <w:r w:rsidR="00C975B7">
        <w:rPr>
          <w:rtl/>
        </w:rPr>
        <w:t xml:space="preserve"> </w:t>
      </w:r>
      <w:r w:rsidRPr="00E53590">
        <w:rPr>
          <w:rtl/>
        </w:rPr>
        <w:t>האישיות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אותם</w:t>
      </w:r>
      <w:r w:rsidR="00C975B7">
        <w:rPr>
          <w:rtl/>
        </w:rPr>
        <w:t xml:space="preserve"> </w:t>
      </w:r>
      <w:r w:rsidRPr="00E53590">
        <w:rPr>
          <w:rtl/>
        </w:rPr>
        <w:t>עבריינים,</w:t>
      </w:r>
      <w:r w:rsidR="00C975B7">
        <w:rPr>
          <w:rtl/>
        </w:rPr>
        <w:t xml:space="preserve"> </w:t>
      </w:r>
      <w:r w:rsidRPr="00E53590">
        <w:rPr>
          <w:rtl/>
        </w:rPr>
        <w:t>בזמן</w:t>
      </w:r>
      <w:r w:rsidR="00C975B7">
        <w:rPr>
          <w:rtl/>
        </w:rPr>
        <w:t xml:space="preserve"> </w:t>
      </w:r>
      <w:r w:rsidRPr="00E53590">
        <w:rPr>
          <w:rtl/>
        </w:rPr>
        <w:t>שהוא מתבקש להפעיל את הסמכות. בתום</w:t>
      </w:r>
      <w:r w:rsidR="00C975B7">
        <w:rPr>
          <w:rtl/>
        </w:rPr>
        <w:t xml:space="preserve"> </w:t>
      </w:r>
      <w:r w:rsidRPr="00E53590">
        <w:rPr>
          <w:rtl/>
        </w:rPr>
        <w:t>הליכים</w:t>
      </w:r>
      <w:r w:rsidR="00C975B7">
        <w:rPr>
          <w:rtl/>
        </w:rPr>
        <w:t xml:space="preserve"> </w:t>
      </w:r>
      <w:r w:rsidRPr="00E53590">
        <w:rPr>
          <w:rtl/>
        </w:rPr>
        <w:t>משפטיים</w:t>
      </w:r>
      <w:r w:rsidR="00C975B7">
        <w:rPr>
          <w:rtl/>
        </w:rPr>
        <w:t xml:space="preserve"> </w:t>
      </w:r>
      <w:r w:rsidRPr="00E53590">
        <w:rPr>
          <w:rtl/>
        </w:rPr>
        <w:t>רגילים,</w:t>
      </w:r>
      <w:r w:rsidR="00C975B7">
        <w:rPr>
          <w:rtl/>
        </w:rPr>
        <w:t xml:space="preserve"> </w:t>
      </w:r>
      <w:r w:rsidRPr="00E53590">
        <w:rPr>
          <w:rtl/>
        </w:rPr>
        <w:t>מקנה</w:t>
      </w:r>
      <w:r w:rsidR="00C975B7">
        <w:rPr>
          <w:rtl/>
        </w:rPr>
        <w:t xml:space="preserve"> </w:t>
      </w:r>
      <w:r w:rsidRPr="00E53590">
        <w:rPr>
          <w:rtl/>
        </w:rPr>
        <w:t>כל מדינה לראש המדינה סמכות לחזור ולעיין במידות</w:t>
      </w:r>
      <w:r w:rsidR="00C975B7">
        <w:rPr>
          <w:rtl/>
        </w:rPr>
        <w:t xml:space="preserve"> </w:t>
      </w:r>
      <w:r w:rsidRPr="00E53590">
        <w:rPr>
          <w:rtl/>
        </w:rPr>
        <w:t>העונש שנגזרו או שגזרו בתי</w:t>
      </w:r>
      <w:r w:rsidR="00C975B7">
        <w:rPr>
          <w:rtl/>
        </w:rPr>
        <w:t>-</w:t>
      </w:r>
      <w:r w:rsidRPr="00E53590">
        <w:rPr>
          <w:rtl/>
        </w:rPr>
        <w:t>המשפט, בהתחשב בנסיבות המשתנות עם שינויי העתים.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מבקש</w:t>
      </w:r>
      <w:r w:rsidR="00C975B7">
        <w:rPr>
          <w:rtl/>
        </w:rPr>
        <w:t xml:space="preserve"> </w:t>
      </w:r>
      <w:r w:rsidRPr="00E53590">
        <w:rPr>
          <w:rtl/>
        </w:rPr>
        <w:t>חבר הכנסת זבולון המר הנכבד, שבחוק נשלול סמכות מנשיא המדינה, לחון או</w:t>
      </w:r>
      <w:r w:rsidR="00C975B7">
        <w:rPr>
          <w:rtl/>
        </w:rPr>
        <w:t xml:space="preserve"> </w:t>
      </w:r>
      <w:r w:rsidRPr="00E53590">
        <w:rPr>
          <w:rtl/>
        </w:rPr>
        <w:t>להפחית</w:t>
      </w:r>
      <w:r w:rsidR="00C975B7">
        <w:rPr>
          <w:rtl/>
        </w:rPr>
        <w:t xml:space="preserve"> </w:t>
      </w:r>
      <w:r w:rsidRPr="00E53590">
        <w:rPr>
          <w:rtl/>
        </w:rPr>
        <w:t>עונשים</w:t>
      </w:r>
      <w:r w:rsidR="00C975B7">
        <w:rPr>
          <w:rtl/>
        </w:rPr>
        <w:t xml:space="preserve"> </w:t>
      </w:r>
      <w:r w:rsidRPr="00E53590">
        <w:rPr>
          <w:rtl/>
        </w:rPr>
        <w:t>בנסיבות</w:t>
      </w:r>
      <w:r w:rsidR="00C975B7">
        <w:rPr>
          <w:rtl/>
        </w:rPr>
        <w:t xml:space="preserve"> </w:t>
      </w:r>
      <w:r w:rsidRPr="00E53590">
        <w:rPr>
          <w:rtl/>
        </w:rPr>
        <w:t>מסוימות.</w:t>
      </w:r>
      <w:r w:rsidR="00C975B7">
        <w:rPr>
          <w:rtl/>
        </w:rPr>
        <w:t xml:space="preserve"> </w:t>
      </w:r>
      <w:r w:rsidRPr="00E53590">
        <w:rPr>
          <w:rtl/>
        </w:rPr>
        <w:t>אם הוא מבקש לנצל את ההזדמנות כדי לנאום כאן</w:t>
      </w:r>
      <w:r w:rsidR="00C975B7">
        <w:rPr>
          <w:rtl/>
        </w:rPr>
        <w:t xml:space="preserve"> </w:t>
      </w:r>
      <w:r w:rsidRPr="00E53590">
        <w:rPr>
          <w:rtl/>
        </w:rPr>
        <w:t>נאום</w:t>
      </w:r>
      <w:r w:rsidR="00C975B7">
        <w:rPr>
          <w:rtl/>
        </w:rPr>
        <w:t xml:space="preserve"> </w:t>
      </w:r>
      <w:r w:rsidRPr="00E53590">
        <w:rPr>
          <w:rtl/>
        </w:rPr>
        <w:t>פוליטי</w:t>
      </w:r>
      <w:r w:rsidR="00C975B7">
        <w:rPr>
          <w:rtl/>
        </w:rPr>
        <w:t xml:space="preserve"> </w:t>
      </w:r>
      <w:r w:rsidRPr="00E53590">
        <w:rPr>
          <w:rtl/>
        </w:rPr>
        <w:t>נגד</w:t>
      </w:r>
      <w:r w:rsidR="00C975B7">
        <w:rPr>
          <w:rtl/>
        </w:rPr>
        <w:t xml:space="preserve"> </w:t>
      </w:r>
      <w:r w:rsidRPr="00E53590">
        <w:rPr>
          <w:rtl/>
        </w:rPr>
        <w:t>הסדרים</w:t>
      </w:r>
      <w:r w:rsidR="00C975B7">
        <w:rPr>
          <w:rtl/>
        </w:rPr>
        <w:t xml:space="preserve"> </w:t>
      </w:r>
      <w:r w:rsidRPr="00E53590">
        <w:rPr>
          <w:rtl/>
        </w:rPr>
        <w:t>או נגד קו של ממשלה, נאום אופוזיציוני, הרי שהוא זכאי</w:t>
      </w:r>
      <w:r w:rsidR="00C975B7">
        <w:rPr>
          <w:rtl/>
        </w:rPr>
        <w:t xml:space="preserve"> </w:t>
      </w:r>
      <w:r w:rsidRPr="00E53590">
        <w:rPr>
          <w:rtl/>
        </w:rPr>
        <w:t>לעשות</w:t>
      </w:r>
      <w:r w:rsidR="00C975B7">
        <w:rPr>
          <w:rtl/>
        </w:rPr>
        <w:t xml:space="preserve"> </w:t>
      </w:r>
      <w:r w:rsidRPr="00E53590">
        <w:rPr>
          <w:rtl/>
        </w:rPr>
        <w:t>זאת,</w:t>
      </w:r>
      <w:r w:rsidR="00C975B7">
        <w:rPr>
          <w:rtl/>
        </w:rPr>
        <w:t xml:space="preserve"> </w:t>
      </w:r>
      <w:r w:rsidRPr="00E53590">
        <w:rPr>
          <w:rtl/>
        </w:rPr>
        <w:t>בין</w:t>
      </w:r>
      <w:r w:rsidR="00C975B7">
        <w:rPr>
          <w:rtl/>
        </w:rPr>
        <w:t xml:space="preserve"> </w:t>
      </w:r>
      <w:r w:rsidRPr="00E53590">
        <w:rPr>
          <w:rtl/>
        </w:rPr>
        <w:t>עכשיו</w:t>
      </w:r>
      <w:r w:rsidR="00C975B7">
        <w:rPr>
          <w:rtl/>
        </w:rPr>
        <w:t xml:space="preserve"> </w:t>
      </w:r>
      <w:r w:rsidRPr="00E53590">
        <w:rPr>
          <w:rtl/>
        </w:rPr>
        <w:t>ובין במועד אחר. אבל הוא מבקש לסיים את נאומו בכך שנתקן</w:t>
      </w:r>
      <w:r w:rsidR="00C975B7">
        <w:rPr>
          <w:rtl/>
        </w:rPr>
        <w:t xml:space="preserve"> </w:t>
      </w:r>
      <w:r w:rsidRPr="00E53590">
        <w:rPr>
          <w:rtl/>
        </w:rPr>
        <w:t>חוק</w:t>
      </w:r>
      <w:r w:rsidR="00C975B7">
        <w:rPr>
          <w:rtl/>
        </w:rPr>
        <w:t>-</w:t>
      </w:r>
      <w:r w:rsidRPr="00E53590">
        <w:rPr>
          <w:rtl/>
        </w:rPr>
        <w:t>יסוד ונשלול סמכויות מכבוד נשיא המדינה.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ועכשיו,</w:t>
      </w:r>
      <w:r w:rsidR="00C975B7">
        <w:rPr>
          <w:rtl/>
        </w:rPr>
        <w:t xml:space="preserve"> </w:t>
      </w: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יאפשרו לזבולון המר הנכבד לשמוע, אשאל אותו:</w:t>
      </w:r>
      <w:r w:rsidR="00C975B7">
        <w:rPr>
          <w:rtl/>
        </w:rPr>
        <w:t xml:space="preserve"> </w:t>
      </w:r>
      <w:r w:rsidRPr="00E53590">
        <w:rPr>
          <w:rtl/>
        </w:rPr>
        <w:t>היו דברים מעולם,</w:t>
      </w:r>
      <w:r w:rsidR="00C975B7">
        <w:rPr>
          <w:rtl/>
        </w:rPr>
        <w:t xml:space="preserve"> </w:t>
      </w:r>
      <w:r w:rsidRPr="00E53590">
        <w:rPr>
          <w:rtl/>
        </w:rPr>
        <w:t>וחס</w:t>
      </w:r>
      <w:r w:rsidR="00C975B7">
        <w:rPr>
          <w:rtl/>
        </w:rPr>
        <w:t xml:space="preserve"> </w:t>
      </w:r>
      <w:r w:rsidRPr="00E53590">
        <w:rPr>
          <w:rtl/>
        </w:rPr>
        <w:t>וחלילה</w:t>
      </w:r>
      <w:r w:rsidR="00C975B7">
        <w:rPr>
          <w:rtl/>
        </w:rPr>
        <w:t xml:space="preserve"> </w:t>
      </w:r>
      <w:r w:rsidRPr="00E53590">
        <w:rPr>
          <w:rtl/>
        </w:rPr>
        <w:t>יכולים</w:t>
      </w:r>
      <w:r w:rsidR="00C975B7">
        <w:rPr>
          <w:rtl/>
        </w:rPr>
        <w:t xml:space="preserve"> </w:t>
      </w:r>
      <w:r w:rsidRPr="00E53590">
        <w:rPr>
          <w:rtl/>
        </w:rPr>
        <w:t>לקרות</w:t>
      </w:r>
      <w:r w:rsidR="00C975B7">
        <w:rPr>
          <w:rtl/>
        </w:rPr>
        <w:t xml:space="preserve"> </w:t>
      </w:r>
      <w:r w:rsidRPr="00E53590">
        <w:rPr>
          <w:rtl/>
        </w:rPr>
        <w:t>דברים.</w:t>
      </w:r>
      <w:r w:rsidR="00C975B7">
        <w:rPr>
          <w:rtl/>
        </w:rPr>
        <w:t xml:space="preserve"> </w:t>
      </w:r>
      <w:r w:rsidRPr="00E53590">
        <w:rPr>
          <w:rtl/>
        </w:rPr>
        <w:t>תאר</w:t>
      </w:r>
      <w:r w:rsidR="00C975B7">
        <w:rPr>
          <w:rtl/>
        </w:rPr>
        <w:t xml:space="preserve"> </w:t>
      </w:r>
      <w:r w:rsidRPr="00E53590">
        <w:rPr>
          <w:rtl/>
        </w:rPr>
        <w:t>לך</w:t>
      </w:r>
      <w:r w:rsidR="00C975B7">
        <w:rPr>
          <w:rtl/>
        </w:rPr>
        <w:t xml:space="preserve"> </w:t>
      </w:r>
      <w:r w:rsidRPr="00E53590">
        <w:rPr>
          <w:rtl/>
        </w:rPr>
        <w:t>שאויב, צר ומתנכל יתפוס מבנינו או</w:t>
      </w:r>
      <w:r w:rsidR="00C975B7">
        <w:rPr>
          <w:rtl/>
        </w:rPr>
        <w:t xml:space="preserve"> </w:t>
      </w:r>
      <w:r w:rsidRPr="00E53590">
        <w:rPr>
          <w:rtl/>
        </w:rPr>
        <w:t>בנותינו, בני ערובה או שבויים, ויאמר: אני מוציא אותם להורג, אלא אם כן אתה משחרר</w:t>
      </w:r>
      <w:r w:rsidR="00C975B7">
        <w:rPr>
          <w:rtl/>
        </w:rPr>
        <w:t xml:space="preserve"> </w:t>
      </w:r>
      <w:r w:rsidRPr="00E53590">
        <w:rPr>
          <w:rtl/>
        </w:rPr>
        <w:t>שניים</w:t>
      </w:r>
      <w:r w:rsidR="00C975B7">
        <w:rPr>
          <w:rtl/>
        </w:rPr>
        <w:t>-</w:t>
      </w:r>
      <w:r w:rsidRPr="00E53590">
        <w:rPr>
          <w:rtl/>
        </w:rPr>
        <w:t>שלושה</w:t>
      </w:r>
      <w:r w:rsidR="00C975B7">
        <w:rPr>
          <w:rtl/>
        </w:rPr>
        <w:t xml:space="preserve"> </w:t>
      </w:r>
      <w:r w:rsidRPr="00E53590">
        <w:rPr>
          <w:rtl/>
        </w:rPr>
        <w:t>או</w:t>
      </w:r>
      <w:r w:rsidR="00C975B7">
        <w:rPr>
          <w:rtl/>
        </w:rPr>
        <w:t xml:space="preserve"> </w:t>
      </w:r>
      <w:r w:rsidRPr="00E53590">
        <w:rPr>
          <w:rtl/>
        </w:rPr>
        <w:t>עשרה אסירים משלנו, ונניח שאנו רוצים לשקול בצר לנו את האפשרות,</w:t>
      </w:r>
      <w:r w:rsidR="00C975B7">
        <w:rPr>
          <w:rtl/>
        </w:rPr>
        <w:t xml:space="preserve"> </w:t>
      </w:r>
      <w:r w:rsidRPr="00E53590">
        <w:rPr>
          <w:rtl/>
        </w:rPr>
        <w:t>או</w:t>
      </w:r>
      <w:r w:rsidR="00C975B7">
        <w:rPr>
          <w:rtl/>
        </w:rPr>
        <w:t xml:space="preserve"> </w:t>
      </w:r>
      <w:r w:rsidRPr="00E53590">
        <w:rPr>
          <w:rtl/>
        </w:rPr>
        <w:t>להרוויח</w:t>
      </w:r>
      <w:r w:rsidR="00C975B7">
        <w:rPr>
          <w:rtl/>
        </w:rPr>
        <w:t xml:space="preserve"> </w:t>
      </w:r>
      <w:r w:rsidRPr="00E53590">
        <w:rPr>
          <w:rtl/>
        </w:rPr>
        <w:t>זמן</w:t>
      </w:r>
      <w:r w:rsidR="00C975B7">
        <w:rPr>
          <w:rtl/>
        </w:rPr>
        <w:t xml:space="preserve"> </w:t>
      </w:r>
      <w:r w:rsidRPr="00E53590">
        <w:rPr>
          <w:rtl/>
        </w:rPr>
        <w:t>ולהגיד</w:t>
      </w:r>
      <w:r w:rsidR="00C975B7">
        <w:rPr>
          <w:rtl/>
        </w:rPr>
        <w:t xml:space="preserve"> </w:t>
      </w:r>
      <w:r w:rsidRPr="00E53590">
        <w:rPr>
          <w:rtl/>
        </w:rPr>
        <w:t>שאנו</w:t>
      </w:r>
      <w:r w:rsidR="00C975B7">
        <w:rPr>
          <w:rtl/>
        </w:rPr>
        <w:t xml:space="preserve"> </w:t>
      </w:r>
      <w:r w:rsidRPr="00E53590">
        <w:rPr>
          <w:rtl/>
        </w:rPr>
        <w:t>שוקלים</w:t>
      </w:r>
      <w:r w:rsidR="00C975B7">
        <w:rPr>
          <w:rtl/>
        </w:rPr>
        <w:t xml:space="preserve"> </w:t>
      </w:r>
      <w:r w:rsidRPr="00E53590">
        <w:rPr>
          <w:rtl/>
        </w:rPr>
        <w:t>את האפשרות הזו.</w:t>
      </w:r>
      <w:r w:rsidR="00C975B7">
        <w:rPr>
          <w:rtl/>
        </w:rPr>
        <w:t xml:space="preserve"> </w:t>
      </w:r>
      <w:r w:rsidRPr="00E53590">
        <w:rPr>
          <w:rtl/>
        </w:rPr>
        <w:t>אבל אתה רוצה לחסום כל</w:t>
      </w:r>
      <w:r w:rsidR="00C975B7">
        <w:rPr>
          <w:rtl/>
        </w:rPr>
        <w:t xml:space="preserve"> </w:t>
      </w:r>
      <w:r w:rsidRPr="00E53590">
        <w:rPr>
          <w:rtl/>
        </w:rPr>
        <w:t>אפשרות</w:t>
      </w:r>
      <w:r w:rsidR="00C975B7">
        <w:rPr>
          <w:rtl/>
        </w:rPr>
        <w:t xml:space="preserve"> </w:t>
      </w:r>
      <w:r w:rsidRPr="00E53590">
        <w:rPr>
          <w:rtl/>
        </w:rPr>
        <w:t>שנשיא המדינה יוכל להפחית במקרים מסוימים עונשים.</w:t>
      </w:r>
      <w:r w:rsidR="00C975B7">
        <w:rPr>
          <w:rtl/>
        </w:rPr>
        <w:t xml:space="preserve"> </w:t>
      </w:r>
      <w:r w:rsidRPr="00E53590">
        <w:rPr>
          <w:rtl/>
        </w:rPr>
        <w:t>אם במקרה אותם בני</w:t>
      </w:r>
      <w:r w:rsidR="00C975B7">
        <w:rPr>
          <w:rtl/>
        </w:rPr>
        <w:t>-</w:t>
      </w:r>
      <w:r w:rsidRPr="00E53590">
        <w:rPr>
          <w:rtl/>
        </w:rPr>
        <w:t>אדם</w:t>
      </w:r>
      <w:r w:rsidR="00C975B7">
        <w:rPr>
          <w:rtl/>
        </w:rPr>
        <w:t xml:space="preserve"> </w:t>
      </w:r>
      <w:r w:rsidRPr="00E53590">
        <w:rPr>
          <w:rtl/>
        </w:rPr>
        <w:t>הם באותה רשימה שמגישים לנו כתנאי לכך שלא יוצאו בנינו ובנותינו להורג כשבויים או</w:t>
      </w:r>
      <w:r w:rsidR="00C975B7">
        <w:rPr>
          <w:rtl/>
        </w:rPr>
        <w:t xml:space="preserve"> </w:t>
      </w:r>
      <w:r w:rsidRPr="00E53590">
        <w:rPr>
          <w:rtl/>
        </w:rPr>
        <w:t>כבני</w:t>
      </w:r>
      <w:r w:rsidR="00C975B7">
        <w:rPr>
          <w:rtl/>
        </w:rPr>
        <w:t xml:space="preserve"> </w:t>
      </w:r>
      <w:r w:rsidRPr="00E53590">
        <w:rPr>
          <w:rtl/>
        </w:rPr>
        <w:t>ערובה,</w:t>
      </w:r>
      <w:r w:rsidR="00C975B7">
        <w:rPr>
          <w:rtl/>
        </w:rPr>
        <w:t xml:space="preserve"> </w:t>
      </w:r>
      <w:r w:rsidRPr="00E53590">
        <w:rPr>
          <w:rtl/>
        </w:rPr>
        <w:t>נעמוד</w:t>
      </w:r>
      <w:r w:rsidR="00C975B7">
        <w:rPr>
          <w:rtl/>
        </w:rPr>
        <w:t xml:space="preserve"> </w:t>
      </w:r>
      <w:r w:rsidRPr="00E53590">
        <w:rPr>
          <w:rtl/>
        </w:rPr>
        <w:t>נכלמים</w:t>
      </w:r>
      <w:r w:rsidR="00C975B7">
        <w:rPr>
          <w:rtl/>
        </w:rPr>
        <w:t xml:space="preserve"> </w:t>
      </w:r>
      <w:r w:rsidRPr="00E53590">
        <w:rPr>
          <w:rtl/>
        </w:rPr>
        <w:t>ונגיד:</w:t>
      </w:r>
      <w:r w:rsidR="00C975B7">
        <w:rPr>
          <w:rtl/>
        </w:rPr>
        <w:t xml:space="preserve"> </w:t>
      </w: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לעשות,</w:t>
      </w:r>
      <w:r w:rsidR="00C975B7">
        <w:rPr>
          <w:rtl/>
        </w:rPr>
        <w:t xml:space="preserve"> </w:t>
      </w:r>
      <w:r w:rsidRPr="00E53590">
        <w:rPr>
          <w:rtl/>
        </w:rPr>
        <w:t>אבל לאיש אין סמכות לעשות זאת.</w:t>
      </w:r>
      <w:r w:rsidR="00C975B7">
        <w:rPr>
          <w:rtl/>
        </w:rPr>
        <w:t xml:space="preserve"> </w:t>
      </w:r>
      <w:r w:rsidRPr="00E53590">
        <w:rPr>
          <w:rtl/>
        </w:rPr>
        <w:t>בתי</w:t>
      </w:r>
      <w:r w:rsidR="00C975B7">
        <w:rPr>
          <w:rtl/>
        </w:rPr>
        <w:t>-</w:t>
      </w:r>
      <w:r w:rsidRPr="00E53590">
        <w:rPr>
          <w:rtl/>
        </w:rPr>
        <w:t>המשפט</w:t>
      </w:r>
      <w:r w:rsidR="00C975B7">
        <w:rPr>
          <w:rtl/>
        </w:rPr>
        <w:t xml:space="preserve"> </w:t>
      </w:r>
      <w:r w:rsidRPr="00E53590">
        <w:rPr>
          <w:rtl/>
        </w:rPr>
        <w:t>גזרו ופסקו כי בנסיבות כאלה, כאשר יש הסכם פוליטי, כאשר יש דין ודברים</w:t>
      </w:r>
      <w:r w:rsidR="00C975B7">
        <w:rPr>
          <w:rtl/>
        </w:rPr>
        <w:t xml:space="preserve"> </w:t>
      </w:r>
      <w:r w:rsidRPr="00E53590">
        <w:rPr>
          <w:rtl/>
        </w:rPr>
        <w:t xml:space="preserve">אפילו עם אויב </w:t>
      </w:r>
      <w:r w:rsidR="00C975B7">
        <w:rPr>
          <w:rtl/>
        </w:rPr>
        <w:t>–</w:t>
      </w:r>
      <w:r w:rsidRPr="00E53590">
        <w:rPr>
          <w:rtl/>
        </w:rPr>
        <w:t xml:space="preserve"> אסור. למה?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זבולון המר (מפד"ל):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כדי שלא להחזיר בלי שני הדברים האלה.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המשפטים ד' ליבאי: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זבולון</w:t>
      </w:r>
      <w:r w:rsidR="00C975B7">
        <w:rPr>
          <w:rtl/>
        </w:rPr>
        <w:t xml:space="preserve"> </w:t>
      </w:r>
      <w:r w:rsidRPr="00E53590">
        <w:rPr>
          <w:rtl/>
        </w:rPr>
        <w:t>המר,</w:t>
      </w:r>
      <w:r w:rsidR="00C975B7">
        <w:rPr>
          <w:rtl/>
        </w:rPr>
        <w:t xml:space="preserve"> </w:t>
      </w:r>
      <w:r w:rsidRPr="00E53590">
        <w:rPr>
          <w:rtl/>
        </w:rPr>
        <w:t>שים נא לבך: אלפים מן הפלשתינים עצורים או יושבים</w:t>
      </w:r>
      <w:r w:rsidR="00C975B7">
        <w:rPr>
          <w:rtl/>
        </w:rPr>
        <w:t xml:space="preserve"> </w:t>
      </w:r>
      <w:r w:rsidRPr="00E53590">
        <w:rPr>
          <w:rtl/>
        </w:rPr>
        <w:t>בבתי</w:t>
      </w:r>
      <w:r w:rsidR="00C975B7">
        <w:rPr>
          <w:rtl/>
        </w:rPr>
        <w:t>-</w:t>
      </w:r>
      <w:r w:rsidRPr="00E53590">
        <w:rPr>
          <w:rtl/>
        </w:rPr>
        <w:t>סוהר,</w:t>
      </w:r>
      <w:r w:rsidR="00C975B7">
        <w:rPr>
          <w:rtl/>
        </w:rPr>
        <w:t xml:space="preserve"> </w:t>
      </w:r>
      <w:r w:rsidRPr="00E53590">
        <w:rPr>
          <w:rtl/>
        </w:rPr>
        <w:t>ועם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ההתקדמות</w:t>
      </w:r>
      <w:r w:rsidR="00C975B7">
        <w:rPr>
          <w:rtl/>
        </w:rPr>
        <w:t xml:space="preserve"> </w:t>
      </w:r>
      <w:r w:rsidRPr="00E53590">
        <w:rPr>
          <w:rtl/>
        </w:rPr>
        <w:t>ועם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הקשיים במשא</w:t>
      </w:r>
      <w:r w:rsidR="00C975B7">
        <w:rPr>
          <w:rtl/>
        </w:rPr>
        <w:t>-</w:t>
      </w:r>
      <w:r w:rsidRPr="00E53590">
        <w:rPr>
          <w:rtl/>
        </w:rPr>
        <w:t>ומתן, שוחררו מספר מסוים של</w:t>
      </w:r>
      <w:r w:rsidR="00C975B7">
        <w:rPr>
          <w:rtl/>
        </w:rPr>
        <w:t xml:space="preserve"> </w:t>
      </w:r>
      <w:r w:rsidRPr="00E53590">
        <w:rPr>
          <w:rtl/>
        </w:rPr>
        <w:t>עצורים</w:t>
      </w:r>
      <w:r w:rsidR="00C975B7">
        <w:rPr>
          <w:rtl/>
        </w:rPr>
        <w:t xml:space="preserve"> </w:t>
      </w:r>
      <w:r w:rsidRPr="00E53590">
        <w:rPr>
          <w:rtl/>
        </w:rPr>
        <w:t>או</w:t>
      </w:r>
      <w:r w:rsidR="00C975B7">
        <w:rPr>
          <w:rtl/>
        </w:rPr>
        <w:t xml:space="preserve"> </w:t>
      </w:r>
      <w:r w:rsidRPr="00E53590">
        <w:rPr>
          <w:rtl/>
        </w:rPr>
        <w:t>אסירים,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פי</w:t>
      </w:r>
      <w:r w:rsidR="00C975B7">
        <w:rPr>
          <w:rtl/>
        </w:rPr>
        <w:t xml:space="preserve"> </w:t>
      </w:r>
      <w:r w:rsidRPr="00E53590">
        <w:rPr>
          <w:rtl/>
        </w:rPr>
        <w:t>רוב אלה שהיו בסמוך לסיום תקופת מאסרם. אנשים שדם על</w:t>
      </w:r>
      <w:r w:rsidR="00C975B7">
        <w:rPr>
          <w:rtl/>
        </w:rPr>
        <w:t xml:space="preserve"> </w:t>
      </w:r>
      <w:r w:rsidRPr="00E53590">
        <w:rPr>
          <w:rtl/>
        </w:rPr>
        <w:t>ידיהם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שוחררו.</w:t>
      </w:r>
      <w:r w:rsidR="00C975B7">
        <w:rPr>
          <w:rtl/>
        </w:rPr>
        <w:t xml:space="preserve"> </w:t>
      </w:r>
      <w:r w:rsidRPr="00E53590">
        <w:rPr>
          <w:rtl/>
        </w:rPr>
        <w:t>זה</w:t>
      </w:r>
      <w:r w:rsidR="00C975B7">
        <w:rPr>
          <w:rtl/>
        </w:rPr>
        <w:t xml:space="preserve"> </w:t>
      </w:r>
      <w:r w:rsidRPr="00E53590">
        <w:rPr>
          <w:rtl/>
        </w:rPr>
        <w:t>היה</w:t>
      </w:r>
      <w:r w:rsidR="00C975B7">
        <w:rPr>
          <w:rtl/>
        </w:rPr>
        <w:t xml:space="preserve"> </w:t>
      </w:r>
      <w:r w:rsidRPr="00E53590">
        <w:rPr>
          <w:rtl/>
        </w:rPr>
        <w:t>קריטריון ברור וקבוע, שנקבע על</w:t>
      </w:r>
      <w:r w:rsidR="00C975B7">
        <w:rPr>
          <w:rtl/>
        </w:rPr>
        <w:t>-</w:t>
      </w:r>
      <w:r w:rsidRPr="00E53590">
        <w:rPr>
          <w:rtl/>
        </w:rPr>
        <w:t>ידי ראש הממשלה ושר</w:t>
      </w:r>
      <w:r w:rsidR="00C975B7">
        <w:rPr>
          <w:rtl/>
        </w:rPr>
        <w:t xml:space="preserve"> </w:t>
      </w:r>
      <w:r w:rsidRPr="00E53590">
        <w:rPr>
          <w:rtl/>
        </w:rPr>
        <w:t>הביטחון,</w:t>
      </w:r>
      <w:r w:rsidR="00C975B7">
        <w:rPr>
          <w:rtl/>
        </w:rPr>
        <w:t xml:space="preserve"> </w:t>
      </w:r>
      <w:r w:rsidRPr="00E53590">
        <w:rPr>
          <w:rtl/>
        </w:rPr>
        <w:t>והוא</w:t>
      </w:r>
      <w:r w:rsidR="00C975B7">
        <w:rPr>
          <w:rtl/>
        </w:rPr>
        <w:t xml:space="preserve"> </w:t>
      </w:r>
      <w:r w:rsidRPr="00E53590">
        <w:rPr>
          <w:rtl/>
        </w:rPr>
        <w:t>כובד היטב.</w:t>
      </w:r>
      <w:r w:rsidR="00C975B7">
        <w:rPr>
          <w:rtl/>
        </w:rPr>
        <w:t xml:space="preserve"> </w:t>
      </w:r>
      <w:r w:rsidRPr="00E53590">
        <w:rPr>
          <w:rtl/>
        </w:rPr>
        <w:t>לא הגיעה השעה לסנדל ולחשק את ראשי המדינה. האם נשיא</w:t>
      </w:r>
      <w:r w:rsidR="00C975B7">
        <w:rPr>
          <w:rtl/>
        </w:rPr>
        <w:t xml:space="preserve"> </w:t>
      </w:r>
      <w:r w:rsidRPr="00E53590">
        <w:rPr>
          <w:rtl/>
        </w:rPr>
        <w:t>המדינה</w:t>
      </w:r>
      <w:r w:rsidR="00C975B7">
        <w:rPr>
          <w:rtl/>
        </w:rPr>
        <w:t xml:space="preserve"> </w:t>
      </w:r>
      <w:r w:rsidRPr="00E53590">
        <w:rPr>
          <w:rtl/>
        </w:rPr>
        <w:t>אינו</w:t>
      </w:r>
      <w:r w:rsidR="00C975B7">
        <w:rPr>
          <w:rtl/>
        </w:rPr>
        <w:t xml:space="preserve"> </w:t>
      </w:r>
      <w:r w:rsidRPr="00E53590">
        <w:rPr>
          <w:rtl/>
        </w:rPr>
        <w:t>ער</w:t>
      </w:r>
      <w:r w:rsidR="00C975B7">
        <w:rPr>
          <w:rtl/>
        </w:rPr>
        <w:t xml:space="preserve"> </w:t>
      </w:r>
      <w:r w:rsidRPr="00E53590">
        <w:rPr>
          <w:rtl/>
        </w:rPr>
        <w:t>למתרחש?</w:t>
      </w:r>
      <w:r w:rsidR="00C975B7">
        <w:rPr>
          <w:rtl/>
        </w:rPr>
        <w:t xml:space="preserve"> </w:t>
      </w:r>
      <w:r w:rsidRPr="00E53590">
        <w:rPr>
          <w:rtl/>
        </w:rPr>
        <w:t>האם</w:t>
      </w:r>
      <w:r w:rsidR="00C975B7">
        <w:rPr>
          <w:rtl/>
        </w:rPr>
        <w:t xml:space="preserve"> </w:t>
      </w:r>
      <w:r w:rsidRPr="00E53590">
        <w:rPr>
          <w:rtl/>
        </w:rPr>
        <w:t>אין הוא מתעניין לדעת מה חושבים מגזרים שונים של</w:t>
      </w:r>
      <w:r w:rsidR="00C975B7">
        <w:rPr>
          <w:rtl/>
        </w:rPr>
        <w:t xml:space="preserve"> </w:t>
      </w:r>
      <w:r w:rsidRPr="00E53590">
        <w:rPr>
          <w:rtl/>
        </w:rPr>
        <w:t>הציבור?</w:t>
      </w:r>
      <w:r w:rsidR="00C975B7">
        <w:rPr>
          <w:rtl/>
        </w:rPr>
        <w:t xml:space="preserve"> </w:t>
      </w:r>
      <w:r w:rsidRPr="00E53590">
        <w:rPr>
          <w:rtl/>
        </w:rPr>
        <w:t>האם</w:t>
      </w:r>
      <w:r w:rsidR="00C975B7">
        <w:rPr>
          <w:rtl/>
        </w:rPr>
        <w:t xml:space="preserve"> </w:t>
      </w:r>
      <w:r w:rsidRPr="00E53590">
        <w:rPr>
          <w:rtl/>
        </w:rPr>
        <w:t>אי</w:t>
      </w:r>
      <w:r w:rsidR="00C975B7">
        <w:rPr>
          <w:rtl/>
        </w:rPr>
        <w:t>-</w:t>
      </w:r>
      <w:r w:rsidRPr="00E53590">
        <w:rPr>
          <w:rtl/>
        </w:rPr>
        <w:t>אפשר</w:t>
      </w:r>
      <w:r w:rsidR="00C975B7">
        <w:rPr>
          <w:rtl/>
        </w:rPr>
        <w:t xml:space="preserve"> </w:t>
      </w:r>
      <w:r w:rsidRPr="00E53590">
        <w:rPr>
          <w:rtl/>
        </w:rPr>
        <w:t>לפנות</w:t>
      </w:r>
      <w:r w:rsidR="00C975B7">
        <w:rPr>
          <w:rtl/>
        </w:rPr>
        <w:t xml:space="preserve"> </w:t>
      </w:r>
      <w:r w:rsidRPr="00E53590">
        <w:rPr>
          <w:rtl/>
        </w:rPr>
        <w:t>אליו</w:t>
      </w:r>
      <w:r w:rsidR="00C975B7">
        <w:rPr>
          <w:rtl/>
        </w:rPr>
        <w:t xml:space="preserve"> </w:t>
      </w:r>
      <w:r w:rsidRPr="00E53590">
        <w:rPr>
          <w:rtl/>
        </w:rPr>
        <w:t>ולהגיד לו: אדוני נשיא המדינה, בעניינים אלה</w:t>
      </w:r>
      <w:r w:rsidR="00C975B7">
        <w:rPr>
          <w:rtl/>
        </w:rPr>
        <w:t xml:space="preserve"> </w:t>
      </w:r>
      <w:r w:rsidRPr="00E53590">
        <w:rPr>
          <w:rtl/>
        </w:rPr>
        <w:t>היזהר</w:t>
      </w:r>
      <w:r w:rsidR="00C975B7">
        <w:rPr>
          <w:rtl/>
        </w:rPr>
        <w:t xml:space="preserve"> </w:t>
      </w:r>
      <w:r w:rsidRPr="00E53590">
        <w:rPr>
          <w:rtl/>
        </w:rPr>
        <w:t>לך?</w:t>
      </w:r>
      <w:r w:rsidR="00C975B7">
        <w:rPr>
          <w:rtl/>
        </w:rPr>
        <w:t xml:space="preserve"> </w:t>
      </w:r>
      <w:r w:rsidRPr="00E53590">
        <w:rPr>
          <w:rtl/>
        </w:rPr>
        <w:t>או</w:t>
      </w:r>
      <w:r w:rsidR="00C975B7">
        <w:rPr>
          <w:rtl/>
        </w:rPr>
        <w:t xml:space="preserve"> </w:t>
      </w:r>
      <w:r w:rsidRPr="00E53590">
        <w:rPr>
          <w:rtl/>
        </w:rPr>
        <w:t>ראש הממשלה, או שר המשפטים, או אלה המייצגים את ישראל במשא</w:t>
      </w:r>
      <w:r w:rsidR="00C975B7">
        <w:rPr>
          <w:rtl/>
        </w:rPr>
        <w:t>-</w:t>
      </w:r>
      <w:r w:rsidRPr="00E53590">
        <w:rPr>
          <w:rtl/>
        </w:rPr>
        <w:t>ומתן.</w:t>
      </w:r>
      <w:r w:rsidR="00C975B7">
        <w:rPr>
          <w:rtl/>
        </w:rPr>
        <w:t xml:space="preserve"> </w:t>
      </w:r>
      <w:r w:rsidRPr="00E53590">
        <w:rPr>
          <w:rtl/>
        </w:rPr>
        <w:t>בסך הכול העניינים מתנהלים באחריות, גם אם יש ויכוח על הדרך.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לכן,</w:t>
      </w:r>
      <w:r w:rsidR="00C975B7">
        <w:rPr>
          <w:rtl/>
        </w:rPr>
        <w:t xml:space="preserve"> </w:t>
      </w:r>
      <w:r w:rsidRPr="00E53590">
        <w:rPr>
          <w:rtl/>
        </w:rPr>
        <w:t>עם כל הכבוד, אני חושב שאין מקום בנסיבות אלה</w:t>
      </w:r>
      <w:r w:rsidR="00C975B7">
        <w:rPr>
          <w:rtl/>
        </w:rPr>
        <w:t xml:space="preserve"> </w:t>
      </w:r>
      <w:r w:rsidRPr="00E53590">
        <w:rPr>
          <w:rtl/>
        </w:rPr>
        <w:t>לתקן את חוק</w:t>
      </w:r>
      <w:r w:rsidR="00C975B7">
        <w:rPr>
          <w:rtl/>
        </w:rPr>
        <w:t>-</w:t>
      </w:r>
      <w:r w:rsidRPr="00E53590">
        <w:rPr>
          <w:rtl/>
        </w:rPr>
        <w:t>יסוד: נשיא</w:t>
      </w:r>
      <w:r w:rsidR="00C975B7">
        <w:rPr>
          <w:rtl/>
        </w:rPr>
        <w:t xml:space="preserve"> </w:t>
      </w:r>
      <w:r w:rsidRPr="00E53590">
        <w:rPr>
          <w:rtl/>
        </w:rPr>
        <w:t>המדינה,</w:t>
      </w:r>
      <w:r w:rsidR="00C975B7">
        <w:rPr>
          <w:rtl/>
        </w:rPr>
        <w:t xml:space="preserve"> </w:t>
      </w:r>
      <w:r w:rsidRPr="00E53590">
        <w:rPr>
          <w:rtl/>
        </w:rPr>
        <w:t>לשלול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סמכותו של נשיא המדינה במקרים מסוימים, או למנוע ממנו להפעיל</w:t>
      </w:r>
      <w:r w:rsidR="00C975B7">
        <w:rPr>
          <w:rtl/>
        </w:rPr>
        <w:t xml:space="preserve"> </w:t>
      </w:r>
      <w:r w:rsidRPr="00E53590">
        <w:rPr>
          <w:rtl/>
        </w:rPr>
        <w:t>או לממש את סמכותו, ויש להשאיר לו את חופש שיקול הדעת בהתאם לנסיבות.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מציע לדחות, או יותר נכון להסיר את ההצעה מסדר</w:t>
      </w:r>
      <w:r w:rsidR="00C975B7">
        <w:rPr>
          <w:rtl/>
        </w:rPr>
        <w:t>-</w:t>
      </w:r>
      <w:r w:rsidRPr="00E53590">
        <w:rPr>
          <w:rtl/>
        </w:rPr>
        <w:t>היום.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</w:t>
      </w:r>
      <w:r w:rsidR="00C975B7">
        <w:rPr>
          <w:rtl/>
        </w:rPr>
        <w:t xml:space="preserve"> </w:t>
      </w:r>
      <w:r w:rsidRPr="00E53590">
        <w:rPr>
          <w:rtl/>
        </w:rPr>
        <w:t>רבה.</w:t>
      </w:r>
      <w:r w:rsidR="00C975B7">
        <w:rPr>
          <w:rtl/>
        </w:rPr>
        <w:t xml:space="preserve"> </w:t>
      </w:r>
      <w:r w:rsidRPr="00E53590">
        <w:rPr>
          <w:rtl/>
        </w:rPr>
        <w:t>רבותי,</w:t>
      </w:r>
      <w:r w:rsidR="00C975B7">
        <w:rPr>
          <w:rtl/>
        </w:rPr>
        <w:t xml:space="preserve"> </w:t>
      </w:r>
      <w:r w:rsidRPr="00E53590">
        <w:rPr>
          <w:rtl/>
        </w:rPr>
        <w:t>אנו</w:t>
      </w:r>
      <w:r w:rsidR="00C975B7">
        <w:rPr>
          <w:rtl/>
        </w:rPr>
        <w:t xml:space="preserve"> </w:t>
      </w:r>
      <w:r w:rsidRPr="00E53590">
        <w:rPr>
          <w:rtl/>
        </w:rPr>
        <w:t>עוברים</w:t>
      </w:r>
      <w:r w:rsidR="00C975B7">
        <w:rPr>
          <w:rtl/>
        </w:rPr>
        <w:t xml:space="preserve"> </w:t>
      </w:r>
      <w:r w:rsidRPr="00E53590">
        <w:rPr>
          <w:rtl/>
        </w:rPr>
        <w:t>להצבעה.</w:t>
      </w:r>
      <w:r w:rsidR="00C975B7">
        <w:rPr>
          <w:rtl/>
        </w:rPr>
        <w:t xml:space="preserve"> </w:t>
      </w:r>
      <w:r w:rsidRPr="00E53590">
        <w:rPr>
          <w:rtl/>
        </w:rPr>
        <w:t>מי</w:t>
      </w:r>
      <w:r w:rsidR="00C975B7">
        <w:rPr>
          <w:rtl/>
        </w:rPr>
        <w:t xml:space="preserve"> </w:t>
      </w:r>
      <w:r w:rsidRPr="00E53590">
        <w:rPr>
          <w:rtl/>
        </w:rPr>
        <w:t>בעד</w:t>
      </w:r>
      <w:r w:rsidR="00C975B7">
        <w:rPr>
          <w:rtl/>
        </w:rPr>
        <w:t xml:space="preserve"> </w:t>
      </w:r>
      <w:r w:rsidRPr="00E53590">
        <w:rPr>
          <w:rtl/>
        </w:rPr>
        <w:t>הצעת</w:t>
      </w:r>
      <w:r w:rsidR="00C975B7">
        <w:rPr>
          <w:rtl/>
        </w:rPr>
        <w:t xml:space="preserve"> </w:t>
      </w:r>
      <w:r w:rsidRPr="00E53590">
        <w:rPr>
          <w:rtl/>
        </w:rPr>
        <w:t>חוק סייג לחנינה,</w:t>
      </w:r>
      <w:r w:rsidR="00C975B7">
        <w:rPr>
          <w:rtl/>
        </w:rPr>
        <w:t xml:space="preserve"> </w:t>
      </w:r>
      <w:r w:rsidRPr="00E53590">
        <w:rPr>
          <w:rtl/>
        </w:rPr>
        <w:t>התשנ"ד</w:t>
      </w:r>
      <w:r w:rsidR="00C975B7">
        <w:rPr>
          <w:rtl/>
        </w:rPr>
        <w:t>–</w:t>
      </w:r>
      <w:r w:rsidRPr="00E53590">
        <w:rPr>
          <w:rtl/>
        </w:rPr>
        <w:t xml:space="preserve">1993, מאת חבר הכנסת זבולון המר </w:t>
      </w:r>
      <w:r w:rsidR="00C975B7">
        <w:rPr>
          <w:rtl/>
        </w:rPr>
        <w:t>–</w:t>
      </w:r>
      <w:r w:rsidRPr="00E53590">
        <w:rPr>
          <w:rtl/>
        </w:rPr>
        <w:t xml:space="preserve"> נא להצביע.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צבעה מס' 20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53590" w:rsidRPr="00E53590">
        <w:rPr>
          <w:rtl/>
        </w:rPr>
        <w:t xml:space="preserve"> 12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>עד ההצעה להסיר את הצעת החוק מסדר</w:t>
      </w:r>
      <w:r>
        <w:rPr>
          <w:rtl/>
        </w:rPr>
        <w:t>-</w:t>
      </w:r>
      <w:r w:rsidR="00E53590" w:rsidRPr="00E53590">
        <w:rPr>
          <w:rtl/>
        </w:rPr>
        <w:t xml:space="preserve">היום </w:t>
      </w:r>
      <w:r>
        <w:rPr>
          <w:rtl/>
        </w:rPr>
        <w:t>–</w:t>
      </w:r>
      <w:r w:rsidR="00E53590" w:rsidRPr="00E53590">
        <w:rPr>
          <w:rtl/>
        </w:rPr>
        <w:t xml:space="preserve"> 10</w:t>
      </w:r>
    </w:p>
    <w:p w:rsidR="00DC7191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מנעים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  <w:r>
        <w:rPr>
          <w:rtl/>
        </w:rPr>
        <w:t xml:space="preserve"> </w:t>
      </w:r>
    </w:p>
    <w:p w:rsidR="00C975B7" w:rsidRDefault="00E53590" w:rsidP="00C975B7">
      <w:pPr>
        <w:pStyle w:val="3"/>
        <w:rPr>
          <w:rtl/>
        </w:rPr>
      </w:pPr>
      <w:r w:rsidRPr="00E53590">
        <w:rPr>
          <w:rtl/>
        </w:rPr>
        <w:t>ההצעה להעביר את הצעת חוק סייג לחנינה, התשנ"ד</w:t>
      </w:r>
      <w:r w:rsidR="00C975B7">
        <w:rPr>
          <w:rtl/>
        </w:rPr>
        <w:t>–</w:t>
      </w:r>
      <w:r w:rsidRPr="00E53590">
        <w:rPr>
          <w:rtl/>
        </w:rPr>
        <w:t>1993, לדיון מוקדם בוועדת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חוקה, חוק ומשפט נתקבלה.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12</w:t>
      </w:r>
      <w:r w:rsidR="00C975B7">
        <w:rPr>
          <w:rtl/>
        </w:rPr>
        <w:t xml:space="preserve"> </w:t>
      </w:r>
      <w:r w:rsidRPr="00E53590">
        <w:rPr>
          <w:rtl/>
        </w:rPr>
        <w:t>בעד, 10 נגד, אין נמנעים. הצעת החוק אושרה והיא עוברת לוועדת החוקה, חוק</w:t>
      </w:r>
      <w:r w:rsidR="00C975B7">
        <w:rPr>
          <w:rtl/>
        </w:rPr>
        <w:t xml:space="preserve"> </w:t>
      </w:r>
      <w:r w:rsidRPr="00E53590">
        <w:rPr>
          <w:rtl/>
        </w:rPr>
        <w:t>ומשפט, להכנה לקריאה ראשונה.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1"/>
        <w:rPr>
          <w:rtl/>
        </w:rPr>
      </w:pPr>
      <w:bookmarkStart w:id="72" w:name="_Toc457989651"/>
      <w:r w:rsidRPr="00C975B7">
        <w:rPr>
          <w:rtl/>
        </w:rPr>
        <w:t xml:space="preserve">הצעת חוק המקרקעין (תיקון </w:t>
      </w:r>
      <w:r>
        <w:rPr>
          <w:rtl/>
        </w:rPr>
        <w:t>–</w:t>
      </w:r>
      <w:r w:rsidRPr="00C975B7">
        <w:rPr>
          <w:rtl/>
        </w:rPr>
        <w:t xml:space="preserve"> עסקאות נוגדות), התשנ"ד</w:t>
      </w:r>
      <w:r>
        <w:rPr>
          <w:rtl/>
        </w:rPr>
        <w:t>–</w:t>
      </w:r>
      <w:r w:rsidRPr="00C975B7">
        <w:rPr>
          <w:rtl/>
        </w:rPr>
        <w:t>1993</w:t>
      </w:r>
      <w:bookmarkEnd w:id="72"/>
    </w:p>
    <w:p w:rsidR="00C975B7" w:rsidRPr="00C975B7" w:rsidRDefault="00C975B7" w:rsidP="00C975B7">
      <w:pPr>
        <w:pStyle w:val="1"/>
        <w:rPr>
          <w:rtl/>
        </w:rPr>
      </w:pPr>
      <w:bookmarkStart w:id="73" w:name="_Toc457989652"/>
      <w:r w:rsidRPr="00C975B7">
        <w:rPr>
          <w:rtl/>
        </w:rPr>
        <w:t>(הצעת חברת הכנסת נ' בלומנטל)</w:t>
      </w:r>
      <w:bookmarkEnd w:id="73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אנו ממשיכים בסדר</w:t>
      </w:r>
      <w:r w:rsidR="00C975B7">
        <w:rPr>
          <w:rtl/>
        </w:rPr>
        <w:t>-</w:t>
      </w:r>
      <w:r w:rsidRPr="00E53590">
        <w:rPr>
          <w:rtl/>
        </w:rPr>
        <w:t>היום: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הצעת חוק תתש"א, הצעת חוק המקרקעין (תיקון </w:t>
      </w:r>
      <w:r w:rsidR="00C975B7">
        <w:rPr>
          <w:rtl/>
        </w:rPr>
        <w:t>–</w:t>
      </w:r>
      <w:r w:rsidRPr="00E53590">
        <w:rPr>
          <w:rtl/>
        </w:rPr>
        <w:t xml:space="preserve"> עסקאות</w:t>
      </w:r>
      <w:r w:rsidR="00C975B7">
        <w:rPr>
          <w:rtl/>
        </w:rPr>
        <w:t xml:space="preserve"> </w:t>
      </w:r>
      <w:r w:rsidRPr="00E53590">
        <w:rPr>
          <w:rtl/>
        </w:rPr>
        <w:t>נוגדות), התשנ"ד</w:t>
      </w:r>
      <w:r w:rsidR="00C975B7">
        <w:rPr>
          <w:rtl/>
        </w:rPr>
        <w:t>–</w:t>
      </w:r>
      <w:r w:rsidRPr="00E53590">
        <w:rPr>
          <w:rtl/>
        </w:rPr>
        <w:t>1993. חברת הכנסת נעמי בלומנטל,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נעמי בלומנטל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כנסת</w:t>
      </w:r>
      <w:r w:rsidR="00C975B7">
        <w:rPr>
          <w:rtl/>
        </w:rPr>
        <w:t xml:space="preserve"> </w:t>
      </w:r>
      <w:r w:rsidRPr="00E53590">
        <w:rPr>
          <w:rtl/>
        </w:rPr>
        <w:t>נכבדה, יש כאן תיקון להצעת חוק המקרקעין, לסעיף 9.</w:t>
      </w:r>
      <w:r w:rsidR="00C975B7">
        <w:rPr>
          <w:rtl/>
        </w:rPr>
        <w:t xml:space="preserve"> </w:t>
      </w:r>
      <w:r w:rsidRPr="00E53590">
        <w:rPr>
          <w:rtl/>
        </w:rPr>
        <w:t>הצעת התיקון הזו באה לעודד אדם שעושה עסקת מקרקעין, על מנת שלא ייפול לתרמית, דבר</w:t>
      </w:r>
      <w:r w:rsidR="00C975B7">
        <w:rPr>
          <w:rtl/>
        </w:rPr>
        <w:t xml:space="preserve"> </w:t>
      </w:r>
      <w:r w:rsidRPr="00E53590">
        <w:rPr>
          <w:rtl/>
        </w:rPr>
        <w:t>שעלול</w:t>
      </w:r>
      <w:r w:rsidR="00C975B7">
        <w:rPr>
          <w:rtl/>
        </w:rPr>
        <w:t xml:space="preserve"> </w:t>
      </w:r>
      <w:r w:rsidRPr="00E53590">
        <w:rPr>
          <w:rtl/>
        </w:rPr>
        <w:t>מאוד לקרות, ושהמקרקעין שהוא רוכש לא יימכרו בפעם השנייה. התיקון בא לעודד</w:t>
      </w:r>
      <w:r w:rsidR="00C975B7">
        <w:rPr>
          <w:rtl/>
        </w:rPr>
        <w:t xml:space="preserve"> </w:t>
      </w:r>
      <w:r w:rsidRPr="00E53590">
        <w:rPr>
          <w:rtl/>
        </w:rPr>
        <w:t>רישום</w:t>
      </w:r>
      <w:r w:rsidR="00C975B7">
        <w:rPr>
          <w:rtl/>
        </w:rPr>
        <w:t xml:space="preserve"> </w:t>
      </w:r>
      <w:r w:rsidRPr="00E53590">
        <w:rPr>
          <w:rtl/>
        </w:rPr>
        <w:t>הערת</w:t>
      </w:r>
      <w:r w:rsidR="00C975B7">
        <w:rPr>
          <w:rtl/>
        </w:rPr>
        <w:t xml:space="preserve"> </w:t>
      </w:r>
      <w:r w:rsidRPr="00E53590">
        <w:rPr>
          <w:rtl/>
        </w:rPr>
        <w:t>אזהרה.</w:t>
      </w:r>
      <w:r w:rsidR="00C975B7">
        <w:rPr>
          <w:rtl/>
        </w:rPr>
        <w:t xml:space="preserve"> </w:t>
      </w:r>
      <w:r w:rsidRPr="00E53590">
        <w:rPr>
          <w:rtl/>
        </w:rPr>
        <w:t>כבר היום ברוב המקרים רושמים הערת אזהרה, אך עדיין אם השני</w:t>
      </w:r>
      <w:r w:rsidR="00C975B7">
        <w:rPr>
          <w:rtl/>
        </w:rPr>
        <w:t xml:space="preserve"> </w:t>
      </w:r>
      <w:r w:rsidRPr="00E53590">
        <w:rPr>
          <w:rtl/>
        </w:rPr>
        <w:t>מגיע ורושם קודם לכן, זכותו של השני עדיפה. זה בא לתקן משהו שהוא לא בדיוק עיוות,</w:t>
      </w:r>
      <w:r w:rsidR="00C975B7">
        <w:rPr>
          <w:rtl/>
        </w:rPr>
        <w:t xml:space="preserve"> </w:t>
      </w:r>
      <w:r w:rsidRPr="00E53590">
        <w:rPr>
          <w:rtl/>
        </w:rPr>
        <w:t>על מנת לעודד את הקונה הזהיר, זאת אומרת לעמוד על כך שתירשם הערת אזהרה.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אם במקרה שני הקונים מרומים על</w:t>
      </w:r>
      <w:r w:rsidR="00C975B7">
        <w:rPr>
          <w:rtl/>
        </w:rPr>
        <w:t>-</w:t>
      </w:r>
      <w:r w:rsidRPr="00E53590">
        <w:rPr>
          <w:rtl/>
        </w:rPr>
        <w:t>ידי מישהו, ושניהם לא רשמו הערת אזהרה, זכותו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הראשון</w:t>
      </w:r>
      <w:r w:rsidR="00C975B7">
        <w:rPr>
          <w:rtl/>
        </w:rPr>
        <w:t xml:space="preserve"> </w:t>
      </w:r>
      <w:r w:rsidRPr="00E53590">
        <w:rPr>
          <w:rtl/>
        </w:rPr>
        <w:t>עדיפה.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זה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התיקון.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תיקון</w:t>
      </w:r>
      <w:r w:rsidR="00C975B7">
        <w:rPr>
          <w:rtl/>
        </w:rPr>
        <w:t xml:space="preserve"> </w:t>
      </w:r>
      <w:r w:rsidRPr="00E53590">
        <w:rPr>
          <w:rtl/>
        </w:rPr>
        <w:t>לא גדול, ובוועדת הפנים נעמוד על רישום התיקון</w:t>
      </w:r>
      <w:r w:rsidR="00C975B7">
        <w:rPr>
          <w:rtl/>
        </w:rPr>
        <w:t xml:space="preserve"> </w:t>
      </w:r>
      <w:r w:rsidRPr="00E53590">
        <w:rPr>
          <w:rtl/>
        </w:rPr>
        <w:t>באופן המדויק והטוב ביותר. ההצעה הזו היא תוצאה של קריאה מן השטח. תודה.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לחברת הכנסת נעמי בלומנטל. שר המשפטים,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המשפטים ד' ליבאי: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חברי הכנסת, הצעה ברוח זו שהועלתה כאן, הועלתה בפני ועדת</w:t>
      </w:r>
      <w:r w:rsidR="00C975B7">
        <w:rPr>
          <w:rtl/>
        </w:rPr>
        <w:t xml:space="preserve"> </w:t>
      </w:r>
      <w:r w:rsidRPr="00E53590">
        <w:rPr>
          <w:rtl/>
        </w:rPr>
        <w:t>הקודיפיקציה</w:t>
      </w:r>
      <w:r w:rsidR="00C975B7">
        <w:rPr>
          <w:rtl/>
        </w:rPr>
        <w:t xml:space="preserve"> </w:t>
      </w:r>
      <w:r w:rsidRPr="00E53590">
        <w:rPr>
          <w:rtl/>
        </w:rPr>
        <w:t>בראשותו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כבוד</w:t>
      </w:r>
      <w:r w:rsidR="00C975B7">
        <w:rPr>
          <w:rtl/>
        </w:rPr>
        <w:t xml:space="preserve"> </w:t>
      </w:r>
      <w:r w:rsidRPr="00E53590">
        <w:rPr>
          <w:rtl/>
        </w:rPr>
        <w:t>השופט</w:t>
      </w:r>
      <w:r w:rsidR="00C975B7">
        <w:rPr>
          <w:rtl/>
        </w:rPr>
        <w:t xml:space="preserve"> </w:t>
      </w:r>
      <w:r w:rsidRPr="00E53590">
        <w:rPr>
          <w:rtl/>
        </w:rPr>
        <w:t>אהרן ברק ונדחתה על</w:t>
      </w:r>
      <w:r w:rsidR="00C975B7">
        <w:rPr>
          <w:rtl/>
        </w:rPr>
        <w:t>-</w:t>
      </w:r>
      <w:r w:rsidRPr="00E53590">
        <w:rPr>
          <w:rtl/>
        </w:rPr>
        <w:t>ידה. היא הועלתה בפני</w:t>
      </w:r>
      <w:r w:rsidR="00C975B7">
        <w:rPr>
          <w:rtl/>
        </w:rPr>
        <w:t xml:space="preserve"> </w:t>
      </w:r>
      <w:r w:rsidRPr="00E53590">
        <w:rPr>
          <w:rtl/>
        </w:rPr>
        <w:t>הוועדה</w:t>
      </w:r>
      <w:r w:rsidR="00C975B7">
        <w:rPr>
          <w:rtl/>
        </w:rPr>
        <w:t xml:space="preserve"> </w:t>
      </w:r>
      <w:r w:rsidRPr="00E53590">
        <w:rPr>
          <w:rtl/>
        </w:rPr>
        <w:t>להבטחת</w:t>
      </w:r>
      <w:r w:rsidR="00C975B7">
        <w:rPr>
          <w:rtl/>
        </w:rPr>
        <w:t xml:space="preserve"> </w:t>
      </w:r>
      <w:r w:rsidRPr="00E53590">
        <w:rPr>
          <w:rtl/>
        </w:rPr>
        <w:t>זכויות</w:t>
      </w:r>
      <w:r w:rsidR="00C975B7">
        <w:rPr>
          <w:rtl/>
        </w:rPr>
        <w:t xml:space="preserve"> </w:t>
      </w:r>
      <w:r w:rsidRPr="00E53590">
        <w:rPr>
          <w:rtl/>
        </w:rPr>
        <w:t>רוכשי</w:t>
      </w:r>
      <w:r w:rsidR="00C975B7">
        <w:rPr>
          <w:rtl/>
        </w:rPr>
        <w:t xml:space="preserve"> </w:t>
      </w:r>
      <w:r w:rsidRPr="00E53590">
        <w:rPr>
          <w:rtl/>
        </w:rPr>
        <w:t>דירות,</w:t>
      </w:r>
      <w:r w:rsidR="00C975B7">
        <w:rPr>
          <w:rtl/>
        </w:rPr>
        <w:t xml:space="preserve"> </w:t>
      </w:r>
      <w:r w:rsidRPr="00E53590">
        <w:rPr>
          <w:rtl/>
        </w:rPr>
        <w:t>והיא נדחתה על</w:t>
      </w:r>
      <w:r w:rsidR="00C975B7">
        <w:rPr>
          <w:rtl/>
        </w:rPr>
        <w:t>-</w:t>
      </w:r>
      <w:r w:rsidRPr="00E53590">
        <w:rPr>
          <w:rtl/>
        </w:rPr>
        <w:t>ידה. אלו הן סוגיות סבוכות</w:t>
      </w:r>
      <w:r w:rsidR="00C975B7">
        <w:rPr>
          <w:rtl/>
        </w:rPr>
        <w:t xml:space="preserve"> </w:t>
      </w:r>
      <w:r w:rsidRPr="00E53590">
        <w:rPr>
          <w:rtl/>
        </w:rPr>
        <w:t>בדיני</w:t>
      </w:r>
      <w:r w:rsidR="00C975B7">
        <w:rPr>
          <w:rtl/>
        </w:rPr>
        <w:t xml:space="preserve"> </w:t>
      </w:r>
      <w:r w:rsidRPr="00E53590">
        <w:rPr>
          <w:rtl/>
        </w:rPr>
        <w:t>המקרקעין.</w:t>
      </w:r>
      <w:r w:rsidR="00C975B7">
        <w:rPr>
          <w:rtl/>
        </w:rPr>
        <w:t xml:space="preserve"> </w:t>
      </w:r>
      <w:r w:rsidRPr="00E53590">
        <w:rPr>
          <w:rtl/>
        </w:rPr>
        <w:t>התיקון</w:t>
      </w:r>
      <w:r w:rsidR="00C975B7">
        <w:rPr>
          <w:rtl/>
        </w:rPr>
        <w:t xml:space="preserve"> </w:t>
      </w:r>
      <w:r w:rsidRPr="00E53590">
        <w:rPr>
          <w:rtl/>
        </w:rPr>
        <w:t>המוצע</w:t>
      </w:r>
      <w:r w:rsidR="00C975B7">
        <w:rPr>
          <w:rtl/>
        </w:rPr>
        <w:t xml:space="preserve"> </w:t>
      </w:r>
      <w:r w:rsidRPr="00E53590">
        <w:rPr>
          <w:rtl/>
        </w:rPr>
        <w:t>מעניק</w:t>
      </w:r>
      <w:r w:rsidR="00C975B7">
        <w:rPr>
          <w:rtl/>
        </w:rPr>
        <w:t xml:space="preserve"> </w:t>
      </w:r>
      <w:r w:rsidRPr="00E53590">
        <w:rPr>
          <w:rtl/>
        </w:rPr>
        <w:t>להערת</w:t>
      </w:r>
      <w:r w:rsidR="00C975B7">
        <w:rPr>
          <w:rtl/>
        </w:rPr>
        <w:t xml:space="preserve"> </w:t>
      </w:r>
      <w:r w:rsidRPr="00E53590">
        <w:rPr>
          <w:rtl/>
        </w:rPr>
        <w:t>האזהרה</w:t>
      </w:r>
      <w:r w:rsidR="00C975B7">
        <w:rPr>
          <w:rtl/>
        </w:rPr>
        <w:t xml:space="preserve"> </w:t>
      </w:r>
      <w:r w:rsidRPr="00E53590">
        <w:rPr>
          <w:rtl/>
        </w:rPr>
        <w:t>זכות קניינית, בעוד חוק</w:t>
      </w:r>
      <w:r w:rsidR="00C975B7">
        <w:rPr>
          <w:rtl/>
        </w:rPr>
        <w:t xml:space="preserve"> </w:t>
      </w:r>
      <w:r w:rsidRPr="00E53590">
        <w:rPr>
          <w:rtl/>
        </w:rPr>
        <w:t>המקרקעין רואה בהערת האזהרה רק זכות אובליגטורית.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חוק</w:t>
      </w:r>
      <w:r w:rsidR="00C975B7">
        <w:rPr>
          <w:rtl/>
        </w:rPr>
        <w:t xml:space="preserve"> </w:t>
      </w:r>
      <w:r w:rsidRPr="00E53590">
        <w:rPr>
          <w:rtl/>
        </w:rPr>
        <w:t>המקרקעין, אשר חוקק ב</w:t>
      </w:r>
      <w:r w:rsidR="00C975B7">
        <w:rPr>
          <w:rtl/>
        </w:rPr>
        <w:t>-</w:t>
      </w:r>
      <w:r w:rsidRPr="00E53590">
        <w:rPr>
          <w:rtl/>
        </w:rPr>
        <w:t>1969, ביטל את הזכויות שביושר וקבע בהוראה מפורשת</w:t>
      </w:r>
      <w:r w:rsidR="00C975B7">
        <w:rPr>
          <w:rtl/>
        </w:rPr>
        <w:t xml:space="preserve"> </w:t>
      </w:r>
      <w:r w:rsidRPr="00E53590">
        <w:rPr>
          <w:rtl/>
        </w:rPr>
        <w:t>בסעיף</w:t>
      </w:r>
      <w:r w:rsidR="00C975B7">
        <w:rPr>
          <w:rtl/>
        </w:rPr>
        <w:t xml:space="preserve"> </w:t>
      </w:r>
      <w:r w:rsidRPr="00E53590">
        <w:rPr>
          <w:rtl/>
        </w:rPr>
        <w:t>7</w:t>
      </w:r>
      <w:r w:rsidR="00C975B7">
        <w:rPr>
          <w:rtl/>
        </w:rPr>
        <w:t xml:space="preserve"> </w:t>
      </w:r>
      <w:r w:rsidRPr="00E53590">
        <w:rPr>
          <w:rtl/>
        </w:rPr>
        <w:t>לחוק</w:t>
      </w:r>
      <w:r w:rsidR="00C975B7">
        <w:rPr>
          <w:rtl/>
        </w:rPr>
        <w:t xml:space="preserve"> </w:t>
      </w:r>
      <w:r w:rsidRPr="00E53590">
        <w:rPr>
          <w:rtl/>
        </w:rPr>
        <w:t>כדלהלן:</w:t>
      </w:r>
      <w:r w:rsidR="00C975B7">
        <w:rPr>
          <w:rtl/>
        </w:rPr>
        <w:t xml:space="preserve"> </w:t>
      </w:r>
      <w:r w:rsidRPr="00E53590">
        <w:rPr>
          <w:rtl/>
        </w:rPr>
        <w:t>א.</w:t>
      </w:r>
      <w:r w:rsidR="00C975B7">
        <w:rPr>
          <w:rtl/>
        </w:rPr>
        <w:t xml:space="preserve"> </w:t>
      </w:r>
      <w:r w:rsidRPr="00E53590">
        <w:rPr>
          <w:rtl/>
        </w:rPr>
        <w:t>עסקה</w:t>
      </w:r>
      <w:r w:rsidR="00C975B7">
        <w:rPr>
          <w:rtl/>
        </w:rPr>
        <w:t xml:space="preserve"> </w:t>
      </w:r>
      <w:r w:rsidRPr="00E53590">
        <w:rPr>
          <w:rtl/>
        </w:rPr>
        <w:t>במקרקעין</w:t>
      </w:r>
      <w:r w:rsidR="00C975B7">
        <w:rPr>
          <w:rtl/>
        </w:rPr>
        <w:t xml:space="preserve"> </w:t>
      </w:r>
      <w:r w:rsidRPr="00E53590">
        <w:rPr>
          <w:rtl/>
        </w:rPr>
        <w:t>טעונה רישום. העסקה נגמרת ברישום,</w:t>
      </w:r>
      <w:r w:rsidR="00C975B7">
        <w:rPr>
          <w:rtl/>
        </w:rPr>
        <w:t xml:space="preserve"> </w:t>
      </w:r>
      <w:r w:rsidRPr="00E53590">
        <w:rPr>
          <w:rtl/>
        </w:rPr>
        <w:t>ורואים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השעה שבה אישר הרשם את העסקה לרישום, כשעת הרישום; ב. עסקה שלא נגמרה</w:t>
      </w:r>
      <w:r w:rsidR="00C975B7">
        <w:rPr>
          <w:rtl/>
        </w:rPr>
        <w:t xml:space="preserve"> </w:t>
      </w:r>
      <w:r w:rsidRPr="00E53590">
        <w:rPr>
          <w:rtl/>
        </w:rPr>
        <w:t>ברישום, רואים אותה כהתחייבות לעשות עסקה.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מתקשה להבין מה פירוש: החל ברישום הערת אזהרה, אשר המציעה מבקשת להעניק</w:t>
      </w:r>
      <w:r w:rsidR="00C975B7">
        <w:rPr>
          <w:rtl/>
        </w:rPr>
        <w:t xml:space="preserve"> </w:t>
      </w:r>
      <w:r w:rsidRPr="00E53590">
        <w:rPr>
          <w:rtl/>
        </w:rPr>
        <w:t>לה</w:t>
      </w:r>
      <w:r w:rsidR="00C975B7">
        <w:rPr>
          <w:rtl/>
        </w:rPr>
        <w:t xml:space="preserve"> </w:t>
      </w:r>
      <w:r w:rsidRPr="00E53590">
        <w:rPr>
          <w:rtl/>
        </w:rPr>
        <w:t>זכות עדיפות. אנחנו יודעים אם יש רישום או אין רישום, ומי שלא הולך ולא רושם,</w:t>
      </w:r>
      <w:r w:rsidR="00C975B7">
        <w:rPr>
          <w:rtl/>
        </w:rPr>
        <w:t xml:space="preserve"> </w:t>
      </w:r>
      <w:r w:rsidRPr="00E53590">
        <w:rPr>
          <w:rtl/>
        </w:rPr>
        <w:t>הרי</w:t>
      </w:r>
      <w:r w:rsidR="00C975B7">
        <w:rPr>
          <w:rtl/>
        </w:rPr>
        <w:t xml:space="preserve"> </w:t>
      </w:r>
      <w:r w:rsidRPr="00E53590">
        <w:rPr>
          <w:rtl/>
        </w:rPr>
        <w:t>שאינו</w:t>
      </w:r>
      <w:r w:rsidR="00C975B7">
        <w:rPr>
          <w:rtl/>
        </w:rPr>
        <w:t xml:space="preserve"> </w:t>
      </w:r>
      <w:r w:rsidRPr="00E53590">
        <w:rPr>
          <w:rtl/>
        </w:rPr>
        <w:t>מגן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זכויותיו.</w:t>
      </w:r>
      <w:r w:rsidR="00C975B7">
        <w:rPr>
          <w:rtl/>
        </w:rPr>
        <w:t xml:space="preserve"> </w:t>
      </w: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שני</w:t>
      </w:r>
      <w:r w:rsidR="00C975B7">
        <w:rPr>
          <w:rtl/>
        </w:rPr>
        <w:t xml:space="preserve"> </w:t>
      </w:r>
      <w:r w:rsidRPr="00E53590">
        <w:rPr>
          <w:rtl/>
        </w:rPr>
        <w:t>בא ומגן על זכויותיו, זכותו עדיפה.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בר</w:t>
      </w:r>
      <w:r w:rsidR="00C975B7">
        <w:rPr>
          <w:rtl/>
        </w:rPr>
        <w:t>-</w:t>
      </w:r>
      <w:r w:rsidRPr="00E53590">
        <w:rPr>
          <w:rtl/>
        </w:rPr>
        <w:t>בי</w:t>
      </w:r>
      <w:r w:rsidR="00C975B7">
        <w:rPr>
          <w:rtl/>
        </w:rPr>
        <w:t>-</w:t>
      </w:r>
      <w:r w:rsidRPr="00E53590">
        <w:rPr>
          <w:rtl/>
        </w:rPr>
        <w:t>רב</w:t>
      </w:r>
      <w:r w:rsidR="00C975B7">
        <w:rPr>
          <w:rtl/>
        </w:rPr>
        <w:t xml:space="preserve"> </w:t>
      </w:r>
      <w:r w:rsidRPr="00E53590">
        <w:rPr>
          <w:rtl/>
        </w:rPr>
        <w:t>יודע</w:t>
      </w:r>
      <w:r w:rsidR="00C975B7">
        <w:rPr>
          <w:rtl/>
        </w:rPr>
        <w:t xml:space="preserve"> </w:t>
      </w:r>
      <w:r w:rsidRPr="00E53590">
        <w:rPr>
          <w:rtl/>
        </w:rPr>
        <w:t>שכך</w:t>
      </w:r>
      <w:r w:rsidR="00C975B7">
        <w:rPr>
          <w:rtl/>
        </w:rPr>
        <w:t xml:space="preserve"> </w:t>
      </w:r>
      <w:r w:rsidRPr="00E53590">
        <w:rPr>
          <w:rtl/>
        </w:rPr>
        <w:t>הדברים</w:t>
      </w:r>
      <w:r w:rsidR="00C975B7">
        <w:rPr>
          <w:rtl/>
        </w:rPr>
        <w:t xml:space="preserve"> </w:t>
      </w:r>
      <w:r w:rsidRPr="00E53590">
        <w:rPr>
          <w:rtl/>
        </w:rPr>
        <w:t>במקרקעין, ולא צריך לזעזע את שוק המקרקעין. לכן אני</w:t>
      </w:r>
      <w:r w:rsidR="00C975B7">
        <w:rPr>
          <w:rtl/>
        </w:rPr>
        <w:t xml:space="preserve"> </w:t>
      </w:r>
      <w:r w:rsidRPr="00E53590">
        <w:rPr>
          <w:rtl/>
        </w:rPr>
        <w:t>סבור</w:t>
      </w:r>
      <w:r w:rsidR="00C975B7">
        <w:rPr>
          <w:rtl/>
        </w:rPr>
        <w:t xml:space="preserve"> </w:t>
      </w:r>
      <w:r w:rsidRPr="00E53590">
        <w:rPr>
          <w:rtl/>
        </w:rPr>
        <w:t>שיש</w:t>
      </w:r>
      <w:r w:rsidR="00C975B7">
        <w:rPr>
          <w:rtl/>
        </w:rPr>
        <w:t xml:space="preserve"> </w:t>
      </w:r>
      <w:r w:rsidRPr="00E53590">
        <w:rPr>
          <w:rtl/>
        </w:rPr>
        <w:t>להגן על העיקרון שהרישום ייתן ביטוי נכון לזהות בעלי הזכויות במקרקעין</w:t>
      </w:r>
      <w:r w:rsidR="00C975B7">
        <w:rPr>
          <w:rtl/>
        </w:rPr>
        <w:t xml:space="preserve"> </w:t>
      </w:r>
      <w:r w:rsidRPr="00E53590">
        <w:rPr>
          <w:rtl/>
        </w:rPr>
        <w:t>ובכך יבטיח את ההסתמכות על הרישום.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העובדה</w:t>
      </w:r>
      <w:r w:rsidR="00C975B7">
        <w:rPr>
          <w:rtl/>
        </w:rPr>
        <w:t xml:space="preserve"> </w:t>
      </w:r>
      <w:r w:rsidRPr="00E53590">
        <w:rPr>
          <w:rtl/>
        </w:rPr>
        <w:t>שבצד</w:t>
      </w:r>
      <w:r w:rsidR="00C975B7">
        <w:rPr>
          <w:rtl/>
        </w:rPr>
        <w:t xml:space="preserve"> </w:t>
      </w:r>
      <w:r w:rsidRPr="00E53590">
        <w:rPr>
          <w:rtl/>
        </w:rPr>
        <w:t>הזה של הכנסת יש שני צדיקים מחברי הכנסת שמכבדים אותנו</w:t>
      </w:r>
      <w:r w:rsidR="00C975B7">
        <w:rPr>
          <w:rtl/>
        </w:rPr>
        <w:t xml:space="preserve"> </w:t>
      </w:r>
      <w:r w:rsidRPr="00E53590">
        <w:rPr>
          <w:rtl/>
        </w:rPr>
        <w:t>ואילו</w:t>
      </w:r>
      <w:r w:rsidR="00C975B7">
        <w:rPr>
          <w:rtl/>
        </w:rPr>
        <w:t xml:space="preserve"> </w:t>
      </w:r>
      <w:r w:rsidRPr="00E53590">
        <w:rPr>
          <w:rtl/>
        </w:rPr>
        <w:t>בצד השני יש הרבה, אינה משכנעת אותי להסכים להצעת החוק כאשר אינני מסכים לה.</w:t>
      </w:r>
      <w:r w:rsidR="00C975B7">
        <w:rPr>
          <w:rtl/>
        </w:rPr>
        <w:t xml:space="preserve"> </w:t>
      </w:r>
      <w:r w:rsidRPr="00E53590">
        <w:rPr>
          <w:rtl/>
        </w:rPr>
        <w:t>לכן</w:t>
      </w:r>
      <w:r w:rsidR="00C975B7">
        <w:rPr>
          <w:rtl/>
        </w:rPr>
        <w:t xml:space="preserve"> </w:t>
      </w: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נשאל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הכנסת:</w:t>
      </w:r>
      <w:r w:rsidR="00C975B7">
        <w:rPr>
          <w:rtl/>
        </w:rPr>
        <w:t xml:space="preserve"> </w:t>
      </w:r>
      <w:r w:rsidRPr="00E53590">
        <w:rPr>
          <w:rtl/>
        </w:rPr>
        <w:t>אייכם? מדוע אתם לא כאן? מדוע אתם מאפשרים להעביר</w:t>
      </w:r>
      <w:r w:rsidR="00C975B7">
        <w:rPr>
          <w:rtl/>
        </w:rPr>
        <w:t xml:space="preserve"> </w:t>
      </w:r>
      <w:r w:rsidRPr="00E53590">
        <w:rPr>
          <w:rtl/>
        </w:rPr>
        <w:t>דברים שרוב חברי הכנסת, לפחות מבחינת ההשתייכות, היה מוכן לדחות?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הם הצביעו ברגליים, הם הצביעו ברגליים אי</w:t>
      </w:r>
      <w:r w:rsidR="00C975B7">
        <w:rPr>
          <w:rtl/>
        </w:rPr>
        <w:t>-</w:t>
      </w:r>
      <w:r w:rsidRPr="00E53590">
        <w:rPr>
          <w:rtl/>
        </w:rPr>
        <w:t>אמון בממשלה.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המשפטים ד' ליבאי: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לא, לא, כל אחד בפינתו.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הם הצביעו אי</w:t>
      </w:r>
      <w:r w:rsidR="00C975B7">
        <w:rPr>
          <w:rtl/>
        </w:rPr>
        <w:t>-</w:t>
      </w:r>
      <w:r w:rsidRPr="00E53590">
        <w:rPr>
          <w:rtl/>
        </w:rPr>
        <w:t>אמון בעמדת הממשלה.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המשפטים ד' ליבאי: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אחד</w:t>
      </w:r>
      <w:r w:rsidR="00C975B7">
        <w:rPr>
          <w:rtl/>
        </w:rPr>
        <w:t xml:space="preserve"> </w:t>
      </w:r>
      <w:r w:rsidRPr="00E53590">
        <w:rPr>
          <w:rtl/>
        </w:rPr>
        <w:t>בפינתו עסוק בענייני המדינה ובענייני שליחותו, אבל משום</w:t>
      </w:r>
      <w:r w:rsidR="00C975B7">
        <w:rPr>
          <w:rtl/>
        </w:rPr>
        <w:t>-</w:t>
      </w:r>
      <w:r w:rsidRPr="00E53590">
        <w:rPr>
          <w:rtl/>
        </w:rPr>
        <w:t>מה השליחות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מתבטאת</w:t>
      </w:r>
      <w:r w:rsidR="00C975B7">
        <w:rPr>
          <w:rtl/>
        </w:rPr>
        <w:t xml:space="preserve"> </w:t>
      </w:r>
      <w:r w:rsidRPr="00E53590">
        <w:rPr>
          <w:rtl/>
        </w:rPr>
        <w:t>כאן.</w:t>
      </w:r>
      <w:r w:rsidR="00C975B7">
        <w:rPr>
          <w:rtl/>
        </w:rPr>
        <w:t xml:space="preserve"> </w:t>
      </w:r>
      <w:r w:rsidRPr="00E53590">
        <w:rPr>
          <w:rtl/>
        </w:rPr>
        <w:t>לכן,</w:t>
      </w:r>
      <w:r w:rsidR="00C975B7">
        <w:rPr>
          <w:rtl/>
        </w:rPr>
        <w:t xml:space="preserve"> </w:t>
      </w:r>
      <w:r w:rsidRPr="00E53590">
        <w:rPr>
          <w:rtl/>
        </w:rPr>
        <w:t>הכבוד יהיה לרוב, כי בדמוקרטיה הרוב צודק, אבל אני חושב</w:t>
      </w:r>
      <w:r w:rsidR="00C975B7">
        <w:rPr>
          <w:rtl/>
        </w:rPr>
        <w:t xml:space="preserve"> </w:t>
      </w:r>
      <w:r w:rsidRPr="00E53590">
        <w:rPr>
          <w:rtl/>
        </w:rPr>
        <w:t>שהצעה זו אין לה מקום, ואני מציע להסיר אותה מסדר</w:t>
      </w:r>
      <w:r w:rsidR="00C975B7">
        <w:rPr>
          <w:rtl/>
        </w:rPr>
        <w:t>-</w:t>
      </w:r>
      <w:r w:rsidRPr="00E53590">
        <w:rPr>
          <w:rtl/>
        </w:rPr>
        <w:t>היום.</w:t>
      </w:r>
      <w:r w:rsidR="00C975B7">
        <w:rPr>
          <w:rtl/>
        </w:rPr>
        <w:t xml:space="preserve"> </w:t>
      </w:r>
      <w:r w:rsidRPr="00E53590">
        <w:rPr>
          <w:rtl/>
        </w:rPr>
        <w:t>תודה רבה.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רבותי,</w:t>
      </w:r>
      <w:r w:rsidR="00C975B7">
        <w:rPr>
          <w:rtl/>
        </w:rPr>
        <w:t xml:space="preserve"> </w:t>
      </w: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עוברים</w:t>
      </w:r>
      <w:r w:rsidR="00C975B7">
        <w:rPr>
          <w:rtl/>
        </w:rPr>
        <w:t xml:space="preserve"> </w:t>
      </w:r>
      <w:r w:rsidRPr="00E53590">
        <w:rPr>
          <w:rtl/>
        </w:rPr>
        <w:t>להצבעה.</w:t>
      </w:r>
      <w:r w:rsidR="00C975B7">
        <w:rPr>
          <w:rtl/>
        </w:rPr>
        <w:t xml:space="preserve"> </w:t>
      </w:r>
      <w:r w:rsidRPr="00E53590">
        <w:rPr>
          <w:rtl/>
        </w:rPr>
        <w:t>מי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בעד הצעת חוק המקרקעין (תיקון </w:t>
      </w:r>
      <w:r w:rsidR="00C975B7">
        <w:rPr>
          <w:rtl/>
        </w:rPr>
        <w:t>–</w:t>
      </w:r>
      <w:r w:rsidRPr="00E53590">
        <w:rPr>
          <w:rtl/>
        </w:rPr>
        <w:t xml:space="preserve"> עסקאות</w:t>
      </w:r>
      <w:r w:rsidR="00C975B7">
        <w:rPr>
          <w:rtl/>
        </w:rPr>
        <w:t xml:space="preserve"> </w:t>
      </w:r>
      <w:r w:rsidRPr="00E53590">
        <w:rPr>
          <w:rtl/>
        </w:rPr>
        <w:t>נוגדות), התשנ"ד</w:t>
      </w:r>
      <w:r w:rsidR="00C975B7">
        <w:rPr>
          <w:rtl/>
        </w:rPr>
        <w:t>–</w:t>
      </w:r>
      <w:r w:rsidRPr="00E53590">
        <w:rPr>
          <w:rtl/>
        </w:rPr>
        <w:t>1993, של חברת הכנסת נעמי בלומנטל? מי נגד?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מיכאל איתן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לפי</w:t>
      </w:r>
      <w:r w:rsidR="00C975B7">
        <w:rPr>
          <w:rtl/>
        </w:rPr>
        <w:t xml:space="preserve"> </w:t>
      </w:r>
      <w:r w:rsidRPr="00E53590">
        <w:rPr>
          <w:rtl/>
        </w:rPr>
        <w:t>התקנון</w:t>
      </w:r>
      <w:r w:rsidR="00C975B7">
        <w:rPr>
          <w:rtl/>
        </w:rPr>
        <w:t xml:space="preserve"> </w:t>
      </w: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יכולים</w:t>
      </w:r>
      <w:r w:rsidR="00C975B7">
        <w:rPr>
          <w:rtl/>
        </w:rPr>
        <w:t xml:space="preserve"> </w:t>
      </w:r>
      <w:r w:rsidRPr="00E53590">
        <w:rPr>
          <w:rtl/>
        </w:rPr>
        <w:t>לראות בהצבעה זו הצבעת אמון או אי</w:t>
      </w:r>
      <w:r w:rsidR="00C975B7">
        <w:rPr>
          <w:rtl/>
        </w:rPr>
        <w:t>-</w:t>
      </w:r>
      <w:r w:rsidRPr="00E53590">
        <w:rPr>
          <w:rtl/>
        </w:rPr>
        <w:t>אמון בממשלה,</w:t>
      </w:r>
      <w:r w:rsidR="00C975B7">
        <w:rPr>
          <w:rtl/>
        </w:rPr>
        <w:t xml:space="preserve"> </w:t>
      </w:r>
      <w:r w:rsidRPr="00E53590">
        <w:rPr>
          <w:rtl/>
        </w:rPr>
        <w:t>לא?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מי שהוא נגד, כמובן מצביע נגד.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חגי מירום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אתה יכול, אבל אז זה יעבור ליום שני.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צבעה מס' 21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53590" w:rsidRPr="00E53590">
        <w:rPr>
          <w:rtl/>
        </w:rPr>
        <w:t xml:space="preserve"> 15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>עד ההצעה להסיר את הצעת החוק מסדר</w:t>
      </w:r>
      <w:r>
        <w:rPr>
          <w:rtl/>
        </w:rPr>
        <w:t>-</w:t>
      </w:r>
      <w:r w:rsidR="00E53590" w:rsidRPr="00E53590">
        <w:rPr>
          <w:rtl/>
        </w:rPr>
        <w:t xml:space="preserve">היום </w:t>
      </w:r>
      <w:r>
        <w:rPr>
          <w:rtl/>
        </w:rPr>
        <w:t>–</w:t>
      </w:r>
      <w:r w:rsidR="00E53590" w:rsidRPr="00E53590">
        <w:rPr>
          <w:rtl/>
        </w:rPr>
        <w:t xml:space="preserve"> 2</w:t>
      </w:r>
    </w:p>
    <w:p w:rsidR="00DC7191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מנעים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  <w:r>
        <w:rPr>
          <w:rtl/>
        </w:rPr>
        <w:t xml:space="preserve"> </w:t>
      </w:r>
    </w:p>
    <w:p w:rsidR="00C975B7" w:rsidRDefault="00E53590" w:rsidP="00C975B7">
      <w:pPr>
        <w:pStyle w:val="3"/>
        <w:rPr>
          <w:rtl/>
        </w:rPr>
      </w:pPr>
      <w:r w:rsidRPr="00E53590">
        <w:rPr>
          <w:rtl/>
        </w:rPr>
        <w:t>ההצעה להעביר את הצעת חוק המקרקעין (תיקון</w:t>
      </w:r>
      <w:r w:rsidR="00C975B7">
        <w:rPr>
          <w:rtl/>
        </w:rPr>
        <w:t xml:space="preserve"> </w:t>
      </w:r>
      <w:r w:rsidRPr="00E53590">
        <w:rPr>
          <w:rtl/>
        </w:rPr>
        <w:t>עסקאות נוגדות),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תשנ"ד</w:t>
      </w:r>
      <w:r>
        <w:rPr>
          <w:rtl/>
        </w:rPr>
        <w:t>–</w:t>
      </w:r>
      <w:r w:rsidR="00E53590" w:rsidRPr="00E53590">
        <w:rPr>
          <w:rtl/>
        </w:rPr>
        <w:t>1993, לדיון מוקדם בוועדה נתקבלה.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בעד</w:t>
      </w:r>
      <w:r w:rsidR="00C975B7">
        <w:rPr>
          <w:rtl/>
        </w:rPr>
        <w:t xml:space="preserve"> – </w:t>
      </w:r>
      <w:r w:rsidRPr="00E53590">
        <w:rPr>
          <w:rtl/>
        </w:rPr>
        <w:t>15,</w:t>
      </w:r>
      <w:r w:rsidR="00C975B7">
        <w:rPr>
          <w:rtl/>
        </w:rPr>
        <w:t xml:space="preserve"> </w:t>
      </w:r>
      <w:r w:rsidRPr="00E53590">
        <w:rPr>
          <w:rtl/>
        </w:rPr>
        <w:t>נגד</w:t>
      </w:r>
      <w:r w:rsidR="00C975B7">
        <w:rPr>
          <w:rtl/>
        </w:rPr>
        <w:t xml:space="preserve"> –</w:t>
      </w:r>
      <w:r w:rsidRPr="00E53590">
        <w:rPr>
          <w:rtl/>
        </w:rPr>
        <w:t xml:space="preserve"> 2. ובכן, הצעת החוק אושרה והיא תועבר לוועדת החוקה, חוק</w:t>
      </w:r>
      <w:r w:rsidR="00C975B7">
        <w:rPr>
          <w:rtl/>
        </w:rPr>
        <w:t xml:space="preserve"> </w:t>
      </w:r>
      <w:r w:rsidRPr="00E53590">
        <w:rPr>
          <w:rtl/>
        </w:rPr>
        <w:t>ומשפט.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דב שילנסקי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פה ביקשו </w:t>
      </w:r>
      <w:r w:rsidR="00C975B7">
        <w:rPr>
          <w:rtl/>
        </w:rPr>
        <w:t>–</w:t>
      </w:r>
      <w:r w:rsidRPr="00E53590">
        <w:rPr>
          <w:rtl/>
        </w:rPr>
        <w:t xml:space="preserve"> ועדת הפנים, אז היא תועבר לוועדת הכנסת.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היא תועבר לוועדת הכנסת.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פיני בדש (צומת):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לוועדת הפנים.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נעמי בלומנטל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ועדת הפנים.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רבותי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חבל</w:t>
      </w:r>
      <w:r w:rsidR="00C975B7">
        <w:rPr>
          <w:rtl/>
        </w:rPr>
        <w:t xml:space="preserve"> </w:t>
      </w:r>
      <w:r w:rsidRPr="00E53590">
        <w:rPr>
          <w:rtl/>
        </w:rPr>
        <w:t>על הוויכוח. התקנון נותן מענה למקרה כפי זה שמונח</w:t>
      </w:r>
      <w:r w:rsidR="00C975B7">
        <w:rPr>
          <w:rtl/>
        </w:rPr>
        <w:t xml:space="preserve"> </w:t>
      </w:r>
      <w:r w:rsidRPr="00E53590">
        <w:rPr>
          <w:rtl/>
        </w:rPr>
        <w:t>לפנינו:</w:t>
      </w:r>
      <w:r w:rsidR="00C975B7">
        <w:rPr>
          <w:rtl/>
        </w:rPr>
        <w:t xml:space="preserve"> </w:t>
      </w:r>
      <w:r w:rsidRPr="00E53590">
        <w:rPr>
          <w:rtl/>
        </w:rPr>
        <w:t>אתה מעביר את זה לוועדת הכנסת, וועדת הכנסת תחליט באיזו ועדה תידון הצעת</w:t>
      </w:r>
      <w:r w:rsidR="00C975B7">
        <w:rPr>
          <w:rtl/>
        </w:rPr>
        <w:t xml:space="preserve"> </w:t>
      </w:r>
      <w:r w:rsidRPr="00E53590">
        <w:rPr>
          <w:rtl/>
        </w:rPr>
        <w:t>החוק.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1"/>
        <w:rPr>
          <w:rtl/>
        </w:rPr>
      </w:pPr>
      <w:bookmarkStart w:id="74" w:name="_Toc457989653"/>
      <w:r w:rsidRPr="00C975B7">
        <w:rPr>
          <w:rtl/>
        </w:rPr>
        <w:t xml:space="preserve">הצעת חוק המפלגות (תיקון </w:t>
      </w:r>
      <w:r>
        <w:rPr>
          <w:rtl/>
        </w:rPr>
        <w:t>–</w:t>
      </w:r>
      <w:r w:rsidRPr="00C975B7">
        <w:rPr>
          <w:rtl/>
        </w:rPr>
        <w:t xml:space="preserve"> פיקוח על איסור כפל חברות), התשנ"ג</w:t>
      </w:r>
      <w:r>
        <w:rPr>
          <w:rtl/>
        </w:rPr>
        <w:t>–</w:t>
      </w:r>
      <w:r w:rsidRPr="00C975B7">
        <w:rPr>
          <w:rtl/>
        </w:rPr>
        <w:t>1993</w:t>
      </w:r>
      <w:bookmarkEnd w:id="74"/>
    </w:p>
    <w:p w:rsidR="00C975B7" w:rsidRPr="00C975B7" w:rsidRDefault="00C975B7" w:rsidP="00C975B7">
      <w:pPr>
        <w:pStyle w:val="1"/>
        <w:rPr>
          <w:rtl/>
        </w:rPr>
      </w:pPr>
      <w:bookmarkStart w:id="75" w:name="_Toc457989654"/>
      <w:r w:rsidRPr="00C975B7">
        <w:rPr>
          <w:rtl/>
        </w:rPr>
        <w:t>(הצעת חבר הכנסת א' זנדברג)</w:t>
      </w:r>
      <w:bookmarkEnd w:id="75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ממשיכים</w:t>
      </w:r>
      <w:r w:rsidR="00C975B7">
        <w:rPr>
          <w:rtl/>
        </w:rPr>
        <w:t xml:space="preserve"> </w:t>
      </w:r>
      <w:r w:rsidRPr="00E53590">
        <w:rPr>
          <w:rtl/>
        </w:rPr>
        <w:t>בסדר</w:t>
      </w:r>
      <w:r w:rsidR="00C975B7">
        <w:rPr>
          <w:rtl/>
        </w:rPr>
        <w:t>-</w:t>
      </w:r>
      <w:r w:rsidRPr="00E53590">
        <w:rPr>
          <w:rtl/>
        </w:rPr>
        <w:t>היום:</w:t>
      </w:r>
      <w:r w:rsidR="00C975B7">
        <w:rPr>
          <w:rtl/>
        </w:rPr>
        <w:t xml:space="preserve"> </w:t>
      </w:r>
      <w:r w:rsidRPr="00E53590">
        <w:rPr>
          <w:rtl/>
        </w:rPr>
        <w:t>הצעת</w:t>
      </w:r>
      <w:r w:rsidR="00C975B7">
        <w:rPr>
          <w:rtl/>
        </w:rPr>
        <w:t xml:space="preserve"> </w:t>
      </w:r>
      <w:r w:rsidRPr="00E53590">
        <w:rPr>
          <w:rtl/>
        </w:rPr>
        <w:t>חוק</w:t>
      </w:r>
      <w:r w:rsidR="00C975B7">
        <w:rPr>
          <w:rtl/>
        </w:rPr>
        <w:t xml:space="preserve"> </w:t>
      </w:r>
      <w:r w:rsidRPr="00E53590">
        <w:rPr>
          <w:rtl/>
        </w:rPr>
        <w:t xml:space="preserve">תתל"ד </w:t>
      </w:r>
      <w:r w:rsidR="00C975B7">
        <w:rPr>
          <w:rtl/>
        </w:rPr>
        <w:t>–</w:t>
      </w:r>
      <w:r w:rsidRPr="00E53590">
        <w:rPr>
          <w:rtl/>
        </w:rPr>
        <w:t xml:space="preserve"> הצעת חוק המפלגות (תיקון </w:t>
      </w:r>
      <w:r w:rsidR="00C975B7">
        <w:rPr>
          <w:rtl/>
        </w:rPr>
        <w:t xml:space="preserve">– </w:t>
      </w:r>
      <w:r w:rsidRPr="00E53590">
        <w:rPr>
          <w:rtl/>
        </w:rPr>
        <w:t>פיקוח על איסור כפל חברות), התשנ"ג</w:t>
      </w:r>
      <w:r w:rsidR="00C975B7">
        <w:rPr>
          <w:rtl/>
        </w:rPr>
        <w:t>–</w:t>
      </w:r>
      <w:r w:rsidRPr="00E53590">
        <w:rPr>
          <w:rtl/>
        </w:rPr>
        <w:t>1993. חבר הכנסת אליעזר זנדברג,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אליעזר זנדברג (צומת):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רבותי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שר המשפטים, מטרת הצעת החוק</w:t>
      </w:r>
      <w:r w:rsidR="00C975B7">
        <w:rPr>
          <w:rtl/>
        </w:rPr>
        <w:t xml:space="preserve"> </w:t>
      </w:r>
      <w:r w:rsidRPr="00E53590">
        <w:rPr>
          <w:rtl/>
        </w:rPr>
        <w:t>פשוטה.</w:t>
      </w:r>
      <w:r w:rsidR="00C975B7">
        <w:rPr>
          <w:rtl/>
        </w:rPr>
        <w:t xml:space="preserve"> </w:t>
      </w:r>
      <w:r w:rsidRPr="00E53590">
        <w:rPr>
          <w:rtl/>
        </w:rPr>
        <w:t>בחוק המפלגות יש סעיף מפורש שאוסר כפל חברות וקובע שאדם לא יכול להיות</w:t>
      </w:r>
      <w:r w:rsidR="00C975B7">
        <w:rPr>
          <w:rtl/>
        </w:rPr>
        <w:t xml:space="preserve"> </w:t>
      </w: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בשתי</w:t>
      </w:r>
      <w:r w:rsidR="00C975B7">
        <w:rPr>
          <w:rtl/>
        </w:rPr>
        <w:t xml:space="preserve"> </w:t>
      </w:r>
      <w:r w:rsidRPr="00E53590">
        <w:rPr>
          <w:rtl/>
        </w:rPr>
        <w:t>מפלגות.</w:t>
      </w:r>
      <w:r w:rsidR="00C975B7">
        <w:rPr>
          <w:rtl/>
        </w:rPr>
        <w:t xml:space="preserve"> </w:t>
      </w:r>
      <w:r w:rsidRPr="00E53590">
        <w:rPr>
          <w:rtl/>
        </w:rPr>
        <w:t>לצערי, אין היום דרך לבוא ולאכוף את האיסור הזה, לבוא ולבדוק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האיסור הזה, למעט מקרים פרטיים של הלשנה פה והלשנה שם. אני מציע לתקן את החוק</w:t>
      </w:r>
      <w:r w:rsidR="00C975B7">
        <w:rPr>
          <w:rtl/>
        </w:rPr>
        <w:t xml:space="preserve"> </w:t>
      </w:r>
      <w:r w:rsidRPr="00E53590">
        <w:rPr>
          <w:rtl/>
        </w:rPr>
        <w:t>ולבנות את המכניזם, את המנגנון, שיאפשר את אכיפת האיסור.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אומר מראש: מדובר בהצעה היולית, שיכול להיות שתצטרך להשתנות קצת פה ושם.</w:t>
      </w:r>
      <w:r w:rsidR="00C975B7">
        <w:rPr>
          <w:rtl/>
        </w:rPr>
        <w:t xml:space="preserve"> </w:t>
      </w:r>
      <w:r w:rsidRPr="00E53590">
        <w:rPr>
          <w:rtl/>
        </w:rPr>
        <w:t>ההצעה</w:t>
      </w:r>
      <w:r w:rsidR="00C975B7">
        <w:rPr>
          <w:rtl/>
        </w:rPr>
        <w:t xml:space="preserve"> </w:t>
      </w:r>
      <w:r w:rsidRPr="00E53590">
        <w:rPr>
          <w:rtl/>
        </w:rPr>
        <w:t>היא</w:t>
      </w:r>
      <w:r w:rsidR="00C975B7">
        <w:rPr>
          <w:rtl/>
        </w:rPr>
        <w:t xml:space="preserve"> </w:t>
      </w:r>
      <w:r w:rsidRPr="00E53590">
        <w:rPr>
          <w:rtl/>
        </w:rPr>
        <w:t>מאוד פשוטה, והיא אומרת, שכל מפלגה תמסור, חודש לאחר תום שנת התקציב,</w:t>
      </w:r>
      <w:r w:rsidR="00C975B7">
        <w:rPr>
          <w:rtl/>
        </w:rPr>
        <w:t xml:space="preserve"> </w:t>
      </w:r>
      <w:r w:rsidRPr="00E53590">
        <w:rPr>
          <w:rtl/>
        </w:rPr>
        <w:t>את רשימת החברים שלה על גבי דיסקט של מחשב לרשם המפלגות, ורשם המפלגות יעשה הצלבה</w:t>
      </w:r>
      <w:r w:rsidR="00C975B7">
        <w:rPr>
          <w:rtl/>
        </w:rPr>
        <w:t xml:space="preserve"> </w:t>
      </w:r>
      <w:r w:rsidRPr="00E53590">
        <w:rPr>
          <w:rtl/>
        </w:rPr>
        <w:t>בין</w:t>
      </w:r>
      <w:r w:rsidR="00C975B7">
        <w:rPr>
          <w:rtl/>
        </w:rPr>
        <w:t xml:space="preserve"> </w:t>
      </w:r>
      <w:r w:rsidRPr="00E53590">
        <w:rPr>
          <w:rtl/>
        </w:rPr>
        <w:t>הרשימות</w:t>
      </w:r>
      <w:r w:rsidR="00C975B7">
        <w:rPr>
          <w:rtl/>
        </w:rPr>
        <w:t xml:space="preserve"> </w:t>
      </w:r>
      <w:r w:rsidRPr="00E53590">
        <w:rPr>
          <w:rtl/>
        </w:rPr>
        <w:t>השונות. מי שיימצא רשום כחבר בשתי המפלגות, יוציאו אותו, פשוט משום</w:t>
      </w:r>
      <w:r w:rsidR="00C975B7">
        <w:rPr>
          <w:rtl/>
        </w:rPr>
        <w:t xml:space="preserve"> </w:t>
      </w:r>
      <w:r w:rsidRPr="00E53590">
        <w:rPr>
          <w:rtl/>
        </w:rPr>
        <w:t>שהדבר הזה אסור ולא חוקי.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רק</w:t>
      </w:r>
      <w:r w:rsidR="00C975B7">
        <w:rPr>
          <w:rtl/>
        </w:rPr>
        <w:t xml:space="preserve"> </w:t>
      </w:r>
      <w:r w:rsidRPr="00E53590">
        <w:rPr>
          <w:rtl/>
        </w:rPr>
        <w:t>לבוא</w:t>
      </w:r>
      <w:r w:rsidR="00C975B7">
        <w:rPr>
          <w:rtl/>
        </w:rPr>
        <w:t xml:space="preserve"> </w:t>
      </w:r>
      <w:r w:rsidRPr="00E53590">
        <w:rPr>
          <w:rtl/>
        </w:rPr>
        <w:t>ולומר</w:t>
      </w:r>
      <w:r w:rsidR="00C975B7">
        <w:rPr>
          <w:rtl/>
        </w:rPr>
        <w:t xml:space="preserve"> </w:t>
      </w:r>
      <w:r w:rsidRPr="00E53590">
        <w:rPr>
          <w:rtl/>
        </w:rPr>
        <w:t>עוד</w:t>
      </w:r>
      <w:r w:rsidR="00C975B7">
        <w:rPr>
          <w:rtl/>
        </w:rPr>
        <w:t xml:space="preserve"> </w:t>
      </w:r>
      <w:r w:rsidRPr="00E53590">
        <w:rPr>
          <w:rtl/>
        </w:rPr>
        <w:t>משפט</w:t>
      </w:r>
      <w:r w:rsidR="00C975B7">
        <w:rPr>
          <w:rtl/>
        </w:rPr>
        <w:t xml:space="preserve"> </w:t>
      </w:r>
      <w:r w:rsidRPr="00E53590">
        <w:rPr>
          <w:rtl/>
        </w:rPr>
        <w:t>אחד,</w:t>
      </w:r>
      <w:r w:rsidR="00C975B7">
        <w:rPr>
          <w:rtl/>
        </w:rPr>
        <w:t xml:space="preserve"> </w:t>
      </w:r>
      <w:r w:rsidRPr="00E53590">
        <w:rPr>
          <w:rtl/>
        </w:rPr>
        <w:t>ובזה אסיים: עמדת הממשלה היתה</w:t>
      </w:r>
      <w:r w:rsidR="00C975B7">
        <w:rPr>
          <w:rtl/>
        </w:rPr>
        <w:t xml:space="preserve"> </w:t>
      </w:r>
      <w:r w:rsidRPr="00E53590">
        <w:rPr>
          <w:rtl/>
        </w:rPr>
        <w:t>התנגדות,</w:t>
      </w:r>
      <w:r w:rsidR="00C975B7">
        <w:rPr>
          <w:rtl/>
        </w:rPr>
        <w:t xml:space="preserve"> </w:t>
      </w:r>
      <w:r w:rsidRPr="00E53590">
        <w:rPr>
          <w:rtl/>
        </w:rPr>
        <w:t>התנגדות</w:t>
      </w:r>
      <w:r w:rsidR="00C975B7">
        <w:rPr>
          <w:rtl/>
        </w:rPr>
        <w:t xml:space="preserve"> </w:t>
      </w:r>
      <w:r w:rsidRPr="00E53590">
        <w:rPr>
          <w:rtl/>
        </w:rPr>
        <w:t>כפולה</w:t>
      </w:r>
      <w:r w:rsidR="00C975B7">
        <w:rPr>
          <w:rtl/>
        </w:rPr>
        <w:t xml:space="preserve"> – </w:t>
      </w:r>
      <w:r w:rsidRPr="00E53590">
        <w:rPr>
          <w:rtl/>
        </w:rPr>
        <w:t>האחת מסיבות של תקציב, ולדעתי זה לא רציני, והנימוק</w:t>
      </w:r>
      <w:r w:rsidR="00C975B7">
        <w:rPr>
          <w:rtl/>
        </w:rPr>
        <w:t xml:space="preserve"> </w:t>
      </w:r>
      <w:r w:rsidRPr="00E53590">
        <w:rPr>
          <w:rtl/>
        </w:rPr>
        <w:t>השני שלה אמר, שלא ראוי שהמדינה יהיה בידיה המידע הזה. אני אומר: אם באמת יש בעיה</w:t>
      </w:r>
      <w:r w:rsidR="00C975B7">
        <w:rPr>
          <w:rtl/>
        </w:rPr>
        <w:t xml:space="preserve"> </w:t>
      </w:r>
      <w:r w:rsidRPr="00E53590">
        <w:rPr>
          <w:rtl/>
        </w:rPr>
        <w:t>עם</w:t>
      </w:r>
      <w:r w:rsidR="00C975B7">
        <w:rPr>
          <w:rtl/>
        </w:rPr>
        <w:t xml:space="preserve"> </w:t>
      </w:r>
      <w:r w:rsidRPr="00E53590">
        <w:rPr>
          <w:rtl/>
        </w:rPr>
        <w:t>רשם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המפלגות </w:t>
      </w:r>
      <w:r w:rsidR="00C975B7">
        <w:rPr>
          <w:rtl/>
        </w:rPr>
        <w:t>–</w:t>
      </w:r>
      <w:r w:rsidRPr="00E53590">
        <w:rPr>
          <w:rtl/>
        </w:rPr>
        <w:t xml:space="preserve"> ולדעתי זה מדינה כמו שכל דבר הוא מדינה, אבל זה איזה גוף בפני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עצמו </w:t>
      </w:r>
      <w:r w:rsidR="00C975B7">
        <w:rPr>
          <w:rtl/>
        </w:rPr>
        <w:t>–</w:t>
      </w:r>
      <w:r w:rsidRPr="00E53590">
        <w:rPr>
          <w:rtl/>
        </w:rPr>
        <w:t xml:space="preserve"> אולי נעביר את זה למבקר המדינה. אני פתוח לבדוק את הדברים, אבל חשוב שיהיה</w:t>
      </w:r>
      <w:r w:rsidR="00C975B7">
        <w:rPr>
          <w:rtl/>
        </w:rPr>
        <w:t xml:space="preserve"> </w:t>
      </w:r>
      <w:r w:rsidRPr="00E53590">
        <w:rPr>
          <w:rtl/>
        </w:rPr>
        <w:t>מכניזם,</w:t>
      </w:r>
      <w:r w:rsidR="00C975B7">
        <w:rPr>
          <w:rtl/>
        </w:rPr>
        <w:t xml:space="preserve"> </w:t>
      </w:r>
      <w:r w:rsidRPr="00E53590">
        <w:rPr>
          <w:rtl/>
        </w:rPr>
        <w:t>חשוב שתהיה דרך שבה יעשו את ההצלבה הזאת, על מנת למנוע מצב שבו אדם יהיה</w:t>
      </w:r>
      <w:r w:rsidR="00C975B7">
        <w:rPr>
          <w:rtl/>
        </w:rPr>
        <w:t xml:space="preserve"> </w:t>
      </w: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בשתי</w:t>
      </w:r>
      <w:r w:rsidR="00C975B7">
        <w:rPr>
          <w:rtl/>
        </w:rPr>
        <w:t xml:space="preserve"> </w:t>
      </w:r>
      <w:r w:rsidRPr="00E53590">
        <w:rPr>
          <w:rtl/>
        </w:rPr>
        <w:t>מפלגות</w:t>
      </w:r>
      <w:r w:rsidR="00C975B7">
        <w:rPr>
          <w:rtl/>
        </w:rPr>
        <w:t xml:space="preserve"> </w:t>
      </w:r>
      <w:r w:rsidRPr="00E53590">
        <w:rPr>
          <w:rtl/>
        </w:rPr>
        <w:t>או</w:t>
      </w:r>
      <w:r w:rsidR="00C975B7">
        <w:rPr>
          <w:rtl/>
        </w:rPr>
        <w:t xml:space="preserve"> </w:t>
      </w:r>
      <w:r w:rsidRPr="00E53590">
        <w:rPr>
          <w:rtl/>
        </w:rPr>
        <w:t>יותר</w:t>
      </w:r>
      <w:r w:rsidR="00C975B7">
        <w:rPr>
          <w:rtl/>
        </w:rPr>
        <w:t xml:space="preserve"> </w:t>
      </w:r>
      <w:r w:rsidRPr="00E53590">
        <w:rPr>
          <w:rtl/>
        </w:rPr>
        <w:t>ואי</w:t>
      </w:r>
      <w:r w:rsidR="00C975B7">
        <w:rPr>
          <w:rtl/>
        </w:rPr>
        <w:t>-</w:t>
      </w:r>
      <w:r w:rsidRPr="00E53590">
        <w:rPr>
          <w:rtl/>
        </w:rPr>
        <w:t>אפשר</w:t>
      </w:r>
      <w:r w:rsidR="00C975B7">
        <w:rPr>
          <w:rtl/>
        </w:rPr>
        <w:t xml:space="preserve"> </w:t>
      </w:r>
      <w:r w:rsidRPr="00E53590">
        <w:rPr>
          <w:rtl/>
        </w:rPr>
        <w:t>לעשות</w:t>
      </w:r>
      <w:r w:rsidR="00C975B7">
        <w:rPr>
          <w:rtl/>
        </w:rPr>
        <w:t xml:space="preserve"> </w:t>
      </w:r>
      <w:r w:rsidRPr="00E53590">
        <w:rPr>
          <w:rtl/>
        </w:rPr>
        <w:t>שום</w:t>
      </w:r>
      <w:r w:rsidR="00C975B7">
        <w:rPr>
          <w:rtl/>
        </w:rPr>
        <w:t xml:space="preserve"> </w:t>
      </w:r>
      <w:r w:rsidRPr="00E53590">
        <w:rPr>
          <w:rtl/>
        </w:rPr>
        <w:t>דבר בעניין הזה. אנחנו בעידן</w:t>
      </w:r>
      <w:r w:rsidR="00C975B7">
        <w:rPr>
          <w:rtl/>
        </w:rPr>
        <w:t xml:space="preserve"> </w:t>
      </w:r>
      <w:r w:rsidRPr="00E53590">
        <w:rPr>
          <w:rtl/>
        </w:rPr>
        <w:t>הפריימריס,</w:t>
      </w:r>
      <w:r w:rsidR="00C975B7">
        <w:rPr>
          <w:rtl/>
        </w:rPr>
        <w:t xml:space="preserve"> </w:t>
      </w:r>
      <w:r w:rsidRPr="00E53590">
        <w:rPr>
          <w:rtl/>
        </w:rPr>
        <w:t>וכאשר</w:t>
      </w:r>
      <w:r w:rsidR="00C975B7">
        <w:rPr>
          <w:rtl/>
        </w:rPr>
        <w:t xml:space="preserve"> </w:t>
      </w:r>
      <w:r w:rsidRPr="00E53590">
        <w:rPr>
          <w:rtl/>
        </w:rPr>
        <w:t>כפל של חברות מתבצע יום יום, שעה שעה, זה גם משפיע על התוצאות</w:t>
      </w:r>
      <w:r w:rsidR="00C975B7">
        <w:rPr>
          <w:rtl/>
        </w:rPr>
        <w:t xml:space="preserve"> </w:t>
      </w:r>
      <w:r w:rsidRPr="00E53590">
        <w:rPr>
          <w:rtl/>
        </w:rPr>
        <w:t>ועל עיוות התוצאות ועל הרצון האמיתי של הבוחר. תודה רבה.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לחבר הכנסת זנדברג.</w:t>
      </w:r>
      <w:r w:rsidR="00C975B7">
        <w:rPr>
          <w:rtl/>
        </w:rPr>
        <w:t xml:space="preserve"> </w:t>
      </w:r>
      <w:r w:rsidRPr="00E53590">
        <w:rPr>
          <w:rtl/>
        </w:rPr>
        <w:t>שר המשפטים, בבקשה.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רבותי,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מאוד</w:t>
      </w:r>
      <w:r w:rsidR="00C975B7">
        <w:rPr>
          <w:rtl/>
        </w:rPr>
        <w:t xml:space="preserve"> </w:t>
      </w:r>
      <w:r w:rsidRPr="00E53590">
        <w:rPr>
          <w:rtl/>
        </w:rPr>
        <w:t>מעריך</w:t>
      </w:r>
      <w:r w:rsidR="00C975B7">
        <w:rPr>
          <w:rtl/>
        </w:rPr>
        <w:t xml:space="preserve"> </w:t>
      </w:r>
      <w:r w:rsidRPr="00E53590">
        <w:rPr>
          <w:rtl/>
        </w:rPr>
        <w:t>ומוקיר</w:t>
      </w:r>
      <w:r w:rsidR="00C975B7">
        <w:rPr>
          <w:rtl/>
        </w:rPr>
        <w:t xml:space="preserve"> </w:t>
      </w:r>
      <w:r w:rsidRPr="00E53590">
        <w:rPr>
          <w:rtl/>
        </w:rPr>
        <w:t>את העובדה שחברי הכנסת לא מנצלים את הזמן</w:t>
      </w:r>
      <w:r w:rsidR="00C975B7">
        <w:rPr>
          <w:rtl/>
        </w:rPr>
        <w:t xml:space="preserve"> </w:t>
      </w:r>
      <w:r w:rsidRPr="00E53590">
        <w:rPr>
          <w:rtl/>
        </w:rPr>
        <w:t>העומד לרשותם.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פיני בדש (צומת):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הם מחזיקים אותנו פה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אתם משפיעים עליהם.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המשפטים ד' ליבאי: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חשש.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אומר</w:t>
      </w:r>
      <w:r w:rsidR="00C975B7">
        <w:rPr>
          <w:rtl/>
        </w:rPr>
        <w:t xml:space="preserve"> </w:t>
      </w:r>
      <w:r w:rsidRPr="00E53590">
        <w:rPr>
          <w:rtl/>
        </w:rPr>
        <w:t>לאופוזיציה:</w:t>
      </w:r>
      <w:r w:rsidR="00C975B7">
        <w:rPr>
          <w:rtl/>
        </w:rPr>
        <w:t xml:space="preserve"> </w:t>
      </w:r>
      <w:r w:rsidRPr="00E53590">
        <w:rPr>
          <w:rtl/>
        </w:rPr>
        <w:t>אין חשש, חברי הקואליציה לא יופיעו בשעה</w:t>
      </w:r>
      <w:r w:rsidR="00C975B7">
        <w:rPr>
          <w:rtl/>
        </w:rPr>
        <w:t xml:space="preserve"> </w:t>
      </w:r>
      <w:r w:rsidRPr="00E53590">
        <w:rPr>
          <w:rtl/>
        </w:rPr>
        <w:t>הזאת,</w:t>
      </w:r>
      <w:r w:rsidR="00C975B7">
        <w:rPr>
          <w:rtl/>
        </w:rPr>
        <w:t xml:space="preserve"> </w:t>
      </w:r>
      <w:r w:rsidRPr="00E53590">
        <w:rPr>
          <w:rtl/>
        </w:rPr>
        <w:t>הם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יהיו</w:t>
      </w:r>
      <w:r w:rsidR="00C975B7">
        <w:rPr>
          <w:rtl/>
        </w:rPr>
        <w:t xml:space="preserve"> </w:t>
      </w:r>
      <w:r w:rsidRPr="00E53590">
        <w:rPr>
          <w:rtl/>
        </w:rPr>
        <w:t>כאן יש מאין. אילו היתה הצבעת אי</w:t>
      </w:r>
      <w:r w:rsidR="00C975B7">
        <w:rPr>
          <w:rtl/>
        </w:rPr>
        <w:t>-</w:t>
      </w:r>
      <w:r w:rsidRPr="00E53590">
        <w:rPr>
          <w:rtl/>
        </w:rPr>
        <w:t>אמון, אולי היו מטריחים את</w:t>
      </w:r>
      <w:r w:rsidR="00C975B7">
        <w:rPr>
          <w:rtl/>
        </w:rPr>
        <w:t xml:space="preserve"> </w:t>
      </w:r>
      <w:r w:rsidRPr="00E53590">
        <w:rPr>
          <w:rtl/>
        </w:rPr>
        <w:t>עצמם לבוא.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כבוד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 חברי חברי הכנסת, סעיף 15 לחוק המפלגות, התשנ"ב</w:t>
      </w:r>
      <w:r w:rsidR="00C975B7">
        <w:rPr>
          <w:rtl/>
        </w:rPr>
        <w:t>–</w:t>
      </w:r>
      <w:r w:rsidRPr="00E53590">
        <w:rPr>
          <w:rtl/>
        </w:rPr>
        <w:t>1992, קובע</w:t>
      </w:r>
      <w:r w:rsidR="00C975B7">
        <w:rPr>
          <w:rtl/>
        </w:rPr>
        <w:t xml:space="preserve"> </w:t>
      </w:r>
      <w:r w:rsidRPr="00E53590">
        <w:rPr>
          <w:rtl/>
        </w:rPr>
        <w:t>לאמור:</w:t>
      </w:r>
      <w:r w:rsidR="00C975B7">
        <w:rPr>
          <w:rtl/>
        </w:rPr>
        <w:t xml:space="preserve"> </w:t>
      </w:r>
      <w:r w:rsidRPr="00E53590">
        <w:rPr>
          <w:rtl/>
        </w:rPr>
        <w:t>"לא</w:t>
      </w:r>
      <w:r w:rsidR="00C975B7">
        <w:rPr>
          <w:rtl/>
        </w:rPr>
        <w:t xml:space="preserve"> </w:t>
      </w:r>
      <w:r w:rsidRPr="00E53590">
        <w:rPr>
          <w:rtl/>
        </w:rPr>
        <w:t>יירשם</w:t>
      </w:r>
      <w:r w:rsidR="00C975B7">
        <w:rPr>
          <w:rtl/>
        </w:rPr>
        <w:t xml:space="preserve"> </w:t>
      </w:r>
      <w:r w:rsidRPr="00E53590">
        <w:rPr>
          <w:rtl/>
        </w:rPr>
        <w:t>אדם</w:t>
      </w:r>
      <w:r w:rsidR="00C975B7">
        <w:rPr>
          <w:rtl/>
        </w:rPr>
        <w:t xml:space="preserve"> </w:t>
      </w:r>
      <w:r w:rsidRPr="00E53590">
        <w:rPr>
          <w:rtl/>
        </w:rPr>
        <w:t>כחבר</w:t>
      </w:r>
      <w:r w:rsidR="00C975B7">
        <w:rPr>
          <w:rtl/>
        </w:rPr>
        <w:t xml:space="preserve"> </w:t>
      </w:r>
      <w:r w:rsidRPr="00E53590">
        <w:rPr>
          <w:rtl/>
        </w:rPr>
        <w:t>ביותר</w:t>
      </w:r>
      <w:r w:rsidR="00C975B7">
        <w:rPr>
          <w:rtl/>
        </w:rPr>
        <w:t xml:space="preserve"> </w:t>
      </w:r>
      <w:r w:rsidRPr="00E53590">
        <w:rPr>
          <w:rtl/>
        </w:rPr>
        <w:t>ממפלגה אחת, אך יכול אדם להיות חבר במפלגה</w:t>
      </w:r>
      <w:r w:rsidR="00C975B7">
        <w:rPr>
          <w:rtl/>
        </w:rPr>
        <w:t xml:space="preserve"> </w:t>
      </w:r>
      <w:r w:rsidRPr="00E53590">
        <w:rPr>
          <w:rtl/>
        </w:rPr>
        <w:t>ובמערך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הכולל אותה מפלגה; לעניין זה 'מערך' </w:t>
      </w:r>
      <w:r w:rsidR="00C975B7">
        <w:rPr>
          <w:rtl/>
        </w:rPr>
        <w:t>–</w:t>
      </w:r>
      <w:r w:rsidRPr="00E53590">
        <w:rPr>
          <w:rtl/>
        </w:rPr>
        <w:t xml:space="preserve"> מסגרת משותפת למפלגה או למפלגות או</w:t>
      </w:r>
      <w:r w:rsidR="00C975B7">
        <w:rPr>
          <w:rtl/>
        </w:rPr>
        <w:t xml:space="preserve"> </w:t>
      </w:r>
      <w:r w:rsidRPr="00E53590">
        <w:rPr>
          <w:rtl/>
        </w:rPr>
        <w:t>לחוגי ציבור". החוק לא קבע סנקציה להפרת הלאו שנקבע בסעיף זה.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כעת,</w:t>
      </w:r>
      <w:r w:rsidR="00C975B7">
        <w:rPr>
          <w:rtl/>
        </w:rPr>
        <w:t xml:space="preserve"> </w:t>
      </w:r>
      <w:r w:rsidRPr="00E53590">
        <w:rPr>
          <w:rtl/>
        </w:rPr>
        <w:t>כפי ששמעתם, מציע חברי חבר הכנסת זנדברג הנכבד, שינוהל בכל מפלגה פנקס</w:t>
      </w:r>
      <w:r w:rsidR="00C975B7">
        <w:rPr>
          <w:rtl/>
        </w:rPr>
        <w:t xml:space="preserve"> </w:t>
      </w:r>
      <w:r w:rsidRPr="00E53590">
        <w:rPr>
          <w:rtl/>
        </w:rPr>
        <w:t>החברים</w:t>
      </w:r>
      <w:r w:rsidR="00C975B7">
        <w:rPr>
          <w:rtl/>
        </w:rPr>
        <w:t xml:space="preserve"> –</w:t>
      </w:r>
      <w:r w:rsidRPr="00E53590">
        <w:rPr>
          <w:rtl/>
        </w:rPr>
        <w:t xml:space="preserve"> ואת זה, אני מניח, כל מפלגה טורחת לנהל </w:t>
      </w:r>
      <w:r w:rsidR="00C975B7">
        <w:rPr>
          <w:rtl/>
        </w:rPr>
        <w:t>–</w:t>
      </w:r>
      <w:r w:rsidRPr="00E53590">
        <w:rPr>
          <w:rtl/>
        </w:rPr>
        <w:t xml:space="preserve"> אבל העוקץ שבהצעתו הוא, שפנקס</w:t>
      </w:r>
      <w:r w:rsidR="00C975B7">
        <w:rPr>
          <w:rtl/>
        </w:rPr>
        <w:t xml:space="preserve"> </w:t>
      </w:r>
      <w:r w:rsidRPr="00E53590">
        <w:rPr>
          <w:rtl/>
        </w:rPr>
        <w:t>החברים יועבר מדי שנה לרשם המפלגות על מנת שהרשם ינפה את הרישומים הכפולים.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ובכן,</w:t>
      </w:r>
      <w:r w:rsidR="00C975B7">
        <w:rPr>
          <w:rtl/>
        </w:rPr>
        <w:t xml:space="preserve"> </w:t>
      </w:r>
      <w:r w:rsidRPr="00E53590">
        <w:rPr>
          <w:rtl/>
        </w:rPr>
        <w:t>מעיד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שרשם המפלגות שוכן כבוד במשרד המשפטים, ושר המשפטים ממונה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החוק</w:t>
      </w:r>
      <w:r w:rsidR="00C975B7">
        <w:rPr>
          <w:rtl/>
        </w:rPr>
        <w:t xml:space="preserve"> </w:t>
      </w:r>
      <w:r w:rsidRPr="00E53590">
        <w:rPr>
          <w:rtl/>
        </w:rPr>
        <w:t>ועליו,</w:t>
      </w:r>
      <w:r w:rsidR="00C975B7">
        <w:rPr>
          <w:rtl/>
        </w:rPr>
        <w:t xml:space="preserve"> </w:t>
      </w:r>
      <w:r w:rsidRPr="00E53590">
        <w:rPr>
          <w:rtl/>
        </w:rPr>
        <w:t>ובכל</w:t>
      </w:r>
      <w:r w:rsidR="00C975B7">
        <w:rPr>
          <w:rtl/>
        </w:rPr>
        <w:t xml:space="preserve"> </w:t>
      </w:r>
      <w:r w:rsidRPr="00E53590">
        <w:rPr>
          <w:rtl/>
        </w:rPr>
        <w:t>זאת,</w:t>
      </w:r>
      <w:r w:rsidR="00C975B7">
        <w:rPr>
          <w:rtl/>
        </w:rPr>
        <w:t xml:space="preserve"> </w:t>
      </w:r>
      <w:r w:rsidRPr="00E53590">
        <w:rPr>
          <w:rtl/>
        </w:rPr>
        <w:t>משום</w:t>
      </w:r>
      <w:r w:rsidR="00C975B7">
        <w:rPr>
          <w:rtl/>
        </w:rPr>
        <w:t xml:space="preserve"> </w:t>
      </w:r>
      <w:r w:rsidRPr="00E53590">
        <w:rPr>
          <w:rtl/>
        </w:rPr>
        <w:t>ההיגיינה הציבורית וצנעת הפרט לא הייתי רוצה</w:t>
      </w:r>
      <w:r w:rsidR="00C975B7">
        <w:rPr>
          <w:rtl/>
        </w:rPr>
        <w:t xml:space="preserve"> </w:t>
      </w:r>
      <w:r w:rsidRPr="00E53590">
        <w:rPr>
          <w:rtl/>
        </w:rPr>
        <w:t>שרשימות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המפלגות</w:t>
      </w:r>
      <w:r w:rsidR="00C975B7">
        <w:rPr>
          <w:rtl/>
        </w:rPr>
        <w:t xml:space="preserve"> </w:t>
      </w:r>
      <w:r w:rsidRPr="00E53590">
        <w:rPr>
          <w:rtl/>
        </w:rPr>
        <w:t>ישכנו</w:t>
      </w:r>
      <w:r w:rsidR="00C975B7">
        <w:rPr>
          <w:rtl/>
        </w:rPr>
        <w:t xml:space="preserve"> </w:t>
      </w:r>
      <w:r w:rsidRPr="00E53590">
        <w:rPr>
          <w:rtl/>
        </w:rPr>
        <w:t>בתוך</w:t>
      </w:r>
      <w:r w:rsidR="00C975B7">
        <w:rPr>
          <w:rtl/>
        </w:rPr>
        <w:t xml:space="preserve"> </w:t>
      </w:r>
      <w:r w:rsidRPr="00E53590">
        <w:rPr>
          <w:rtl/>
        </w:rPr>
        <w:t>משרד</w:t>
      </w:r>
      <w:r w:rsidR="00C975B7">
        <w:rPr>
          <w:rtl/>
        </w:rPr>
        <w:t xml:space="preserve"> </w:t>
      </w:r>
      <w:r w:rsidRPr="00E53590">
        <w:rPr>
          <w:rtl/>
        </w:rPr>
        <w:t>ממשלתי, שהם יהיו נחלתה של ממשלה</w:t>
      </w:r>
      <w:r w:rsidR="00C975B7">
        <w:rPr>
          <w:rtl/>
        </w:rPr>
        <w:t xml:space="preserve"> </w:t>
      </w:r>
      <w:r w:rsidRPr="00E53590">
        <w:rPr>
          <w:rtl/>
        </w:rPr>
        <w:t>בישראל.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אברהם פורז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אבל,</w:t>
      </w:r>
      <w:r w:rsidR="00C975B7">
        <w:rPr>
          <w:rtl/>
        </w:rPr>
        <w:t xml:space="preserve"> </w:t>
      </w: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השר,</w:t>
      </w:r>
      <w:r w:rsidR="00C975B7">
        <w:rPr>
          <w:rtl/>
        </w:rPr>
        <w:t xml:space="preserve"> </w:t>
      </w:r>
      <w:r w:rsidRPr="00E53590">
        <w:rPr>
          <w:rtl/>
        </w:rPr>
        <w:t>במס הכנסה יודעים בדיוק מה ההון שלך, מפשיטים אותך עירום</w:t>
      </w:r>
      <w:r w:rsidR="00C975B7">
        <w:rPr>
          <w:rtl/>
        </w:rPr>
        <w:t xml:space="preserve"> </w:t>
      </w:r>
      <w:r w:rsidRPr="00E53590">
        <w:rPr>
          <w:rtl/>
        </w:rPr>
        <w:t>ועריה בהצהרת ההון, אז למה אי</w:t>
      </w:r>
      <w:r w:rsidR="00C975B7">
        <w:rPr>
          <w:rtl/>
        </w:rPr>
        <w:t>-</w:t>
      </w:r>
      <w:r w:rsidRPr="00E53590">
        <w:rPr>
          <w:rtl/>
        </w:rPr>
        <w:t xml:space="preserve">אפשר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המשפטים ד' ליבאי: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הליברליות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אדוני נוגעת ללבי.</w:t>
      </w:r>
      <w:r w:rsidR="00C975B7">
        <w:rPr>
          <w:rtl/>
        </w:rPr>
        <w:t xml:space="preserve"> </w:t>
      </w:r>
      <w:r w:rsidRPr="00E53590">
        <w:rPr>
          <w:rtl/>
        </w:rPr>
        <w:t>אם אדוני חושב שדין הצהרה למס הכנסה כדין</w:t>
      </w:r>
      <w:r w:rsidR="00C975B7">
        <w:rPr>
          <w:rtl/>
        </w:rPr>
        <w:t xml:space="preserve"> </w:t>
      </w:r>
      <w:r w:rsidRPr="00E53590">
        <w:rPr>
          <w:rtl/>
        </w:rPr>
        <w:t>חברות במפלגה וצריך לדווח לאח הגדול באיזו מפלגה אני חבר, אז הוא ודאי מייד יצביע</w:t>
      </w:r>
      <w:r w:rsidR="00C975B7">
        <w:rPr>
          <w:rtl/>
        </w:rPr>
        <w:t xml:space="preserve"> </w:t>
      </w:r>
      <w:r w:rsidRPr="00E53590">
        <w:rPr>
          <w:rtl/>
        </w:rPr>
        <w:t>בעד</w:t>
      </w:r>
      <w:r w:rsidR="00C975B7">
        <w:rPr>
          <w:rtl/>
        </w:rPr>
        <w:t xml:space="preserve"> </w:t>
      </w:r>
      <w:r w:rsidRPr="00E53590">
        <w:rPr>
          <w:rtl/>
        </w:rPr>
        <w:t>ההצעה</w:t>
      </w:r>
      <w:r w:rsidR="00C975B7">
        <w:rPr>
          <w:rtl/>
        </w:rPr>
        <w:t xml:space="preserve"> </w:t>
      </w:r>
      <w:r w:rsidRPr="00E53590">
        <w:rPr>
          <w:rtl/>
        </w:rPr>
        <w:t>הזאת ויתברך בה. מה אעשה ואני לא חושב כמו אדוני וחברי השרים לא חשבו</w:t>
      </w:r>
      <w:r w:rsidR="00C975B7">
        <w:rPr>
          <w:rtl/>
        </w:rPr>
        <w:t xml:space="preserve"> </w:t>
      </w:r>
      <w:r w:rsidRPr="00E53590">
        <w:rPr>
          <w:rtl/>
        </w:rPr>
        <w:t>כמו אדוני? לכאורה, ממשלה שמכהנת יכולה לומר: וכי מה רע, וכי למה לא נלך ונראה מי</w:t>
      </w:r>
      <w:r w:rsidR="00C975B7">
        <w:rPr>
          <w:rtl/>
        </w:rPr>
        <w:t xml:space="preserve"> </w:t>
      </w: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באיזו</w:t>
      </w:r>
      <w:r w:rsidR="00C975B7">
        <w:rPr>
          <w:rtl/>
        </w:rPr>
        <w:t xml:space="preserve"> </w:t>
      </w:r>
      <w:r w:rsidRPr="00E53590">
        <w:rPr>
          <w:rtl/>
        </w:rPr>
        <w:t>מפלגה</w:t>
      </w:r>
      <w:r w:rsidR="00C975B7">
        <w:rPr>
          <w:rtl/>
        </w:rPr>
        <w:t xml:space="preserve"> </w:t>
      </w:r>
      <w:r w:rsidRPr="00E53590">
        <w:rPr>
          <w:rtl/>
        </w:rPr>
        <w:t>ונספק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סקרנותנו?</w:t>
      </w:r>
      <w:r w:rsidR="00C975B7">
        <w:rPr>
          <w:rtl/>
        </w:rPr>
        <w:t xml:space="preserve"> </w:t>
      </w:r>
      <w:r w:rsidRPr="00E53590">
        <w:rPr>
          <w:rtl/>
        </w:rPr>
        <w:t>ולנו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כרגע יתרון, כי אנחנו בממשלה</w:t>
      </w:r>
      <w:r w:rsidR="00C975B7">
        <w:rPr>
          <w:rtl/>
        </w:rPr>
        <w:t xml:space="preserve"> </w:t>
      </w:r>
      <w:r w:rsidRPr="00E53590">
        <w:rPr>
          <w:rtl/>
        </w:rPr>
        <w:t>והאופוזיציה</w:t>
      </w:r>
      <w:r w:rsidR="00C975B7">
        <w:rPr>
          <w:rtl/>
        </w:rPr>
        <w:t xml:space="preserve"> </w:t>
      </w: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לה</w:t>
      </w:r>
      <w:r w:rsidR="00C975B7">
        <w:rPr>
          <w:rtl/>
        </w:rPr>
        <w:t xml:space="preserve"> </w:t>
      </w:r>
      <w:r w:rsidRPr="00E53590">
        <w:rPr>
          <w:rtl/>
        </w:rPr>
        <w:t>גישה</w:t>
      </w:r>
      <w:r w:rsidR="00C975B7">
        <w:rPr>
          <w:rtl/>
        </w:rPr>
        <w:t xml:space="preserve"> </w:t>
      </w:r>
      <w:r w:rsidRPr="00E53590">
        <w:rPr>
          <w:rtl/>
        </w:rPr>
        <w:t>לאותם</w:t>
      </w:r>
      <w:r w:rsidR="00C975B7">
        <w:rPr>
          <w:rtl/>
        </w:rPr>
        <w:t xml:space="preserve"> </w:t>
      </w:r>
      <w:r w:rsidRPr="00E53590">
        <w:rPr>
          <w:rtl/>
        </w:rPr>
        <w:t>רישומים.</w:t>
      </w:r>
      <w:r w:rsidR="00C975B7">
        <w:rPr>
          <w:rtl/>
        </w:rPr>
        <w:t xml:space="preserve"> </w:t>
      </w:r>
      <w:r w:rsidRPr="00E53590">
        <w:rPr>
          <w:rtl/>
        </w:rPr>
        <w:t>או שמא תאמר, שלמען תהיה גישה שווה</w:t>
      </w:r>
      <w:r w:rsidR="00C975B7">
        <w:rPr>
          <w:rtl/>
        </w:rPr>
        <w:t xml:space="preserve"> </w:t>
      </w:r>
      <w:r w:rsidRPr="00E53590">
        <w:rPr>
          <w:rtl/>
        </w:rPr>
        <w:t>ולכולם</w:t>
      </w:r>
      <w:r w:rsidR="00C975B7">
        <w:rPr>
          <w:rtl/>
        </w:rPr>
        <w:t xml:space="preserve"> </w:t>
      </w:r>
      <w:r w:rsidRPr="00E53590">
        <w:rPr>
          <w:rtl/>
        </w:rPr>
        <w:t>תהיה</w:t>
      </w:r>
      <w:r w:rsidR="00C975B7">
        <w:rPr>
          <w:rtl/>
        </w:rPr>
        <w:t xml:space="preserve"> </w:t>
      </w:r>
      <w:r w:rsidRPr="00E53590">
        <w:rPr>
          <w:rtl/>
        </w:rPr>
        <w:t>הזדמנות</w:t>
      </w:r>
      <w:r w:rsidR="00C975B7">
        <w:rPr>
          <w:rtl/>
        </w:rPr>
        <w:t xml:space="preserve"> </w:t>
      </w:r>
      <w:r w:rsidRPr="00E53590">
        <w:rPr>
          <w:rtl/>
        </w:rPr>
        <w:t>שווה לעיין, אולי בכלל נפתח את ספרי המפלגות לעיון הציבור</w:t>
      </w:r>
      <w:r w:rsidR="00C975B7">
        <w:rPr>
          <w:rtl/>
        </w:rPr>
        <w:t xml:space="preserve"> </w:t>
      </w:r>
      <w:r w:rsidRPr="00E53590">
        <w:rPr>
          <w:rtl/>
        </w:rPr>
        <w:t>וכל אחד יזדהה בפומבי?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אברהם פורז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כמו</w:t>
      </w:r>
      <w:r w:rsidR="00C975B7">
        <w:rPr>
          <w:rtl/>
        </w:rPr>
        <w:t xml:space="preserve"> </w:t>
      </w:r>
      <w:r w:rsidRPr="00E53590">
        <w:rPr>
          <w:rtl/>
        </w:rPr>
        <w:t>ששר</w:t>
      </w:r>
      <w:r w:rsidR="00C975B7">
        <w:rPr>
          <w:rtl/>
        </w:rPr>
        <w:t xml:space="preserve"> </w:t>
      </w:r>
      <w:r w:rsidRPr="00E53590">
        <w:rPr>
          <w:rtl/>
        </w:rPr>
        <w:t>האוצר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יכול</w:t>
      </w:r>
      <w:r w:rsidR="00C975B7">
        <w:rPr>
          <w:rtl/>
        </w:rPr>
        <w:t xml:space="preserve"> </w:t>
      </w:r>
      <w:r w:rsidRPr="00E53590">
        <w:rPr>
          <w:rtl/>
        </w:rPr>
        <w:t>לעיין בשומות של נישומים, כך שר המשפטים לא יוכל</w:t>
      </w:r>
      <w:r w:rsidR="00C975B7">
        <w:rPr>
          <w:rtl/>
        </w:rPr>
        <w:t xml:space="preserve"> </w:t>
      </w:r>
      <w:r w:rsidRPr="00E53590">
        <w:rPr>
          <w:rtl/>
        </w:rPr>
        <w:t>לעיין</w:t>
      </w:r>
      <w:r w:rsidR="00C975B7">
        <w:rPr>
          <w:rtl/>
        </w:rPr>
        <w:t xml:space="preserve"> </w:t>
      </w:r>
      <w:r w:rsidRPr="00E53590">
        <w:rPr>
          <w:rtl/>
        </w:rPr>
        <w:t>ברשימות</w:t>
      </w:r>
      <w:r w:rsidR="00C975B7">
        <w:rPr>
          <w:rtl/>
        </w:rPr>
        <w:t xml:space="preserve"> </w:t>
      </w:r>
      <w:r w:rsidRPr="00E53590">
        <w:rPr>
          <w:rtl/>
        </w:rPr>
        <w:t>המפלגות.</w:t>
      </w:r>
      <w:r w:rsidR="00C975B7">
        <w:rPr>
          <w:rtl/>
        </w:rPr>
        <w:t xml:space="preserve"> </w:t>
      </w:r>
      <w:r w:rsidRPr="00E53590">
        <w:rPr>
          <w:rtl/>
        </w:rPr>
        <w:t>זה יהיה רק רשם המפלגות, שהוא לא אישיות פוליטית, אחרת</w:t>
      </w:r>
      <w:r w:rsidR="00C975B7">
        <w:rPr>
          <w:rtl/>
        </w:rPr>
        <w:t xml:space="preserve"> </w:t>
      </w:r>
      <w:r w:rsidRPr="00E53590">
        <w:rPr>
          <w:rtl/>
        </w:rPr>
        <w:t>יצא שאנשים יהיו חברים בשתי מפלגות.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המשפטים ד' ליבאי: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שמח</w:t>
      </w:r>
      <w:r w:rsidR="00C975B7">
        <w:rPr>
          <w:rtl/>
        </w:rPr>
        <w:t xml:space="preserve"> </w:t>
      </w:r>
      <w:r w:rsidRPr="00E53590">
        <w:rPr>
          <w:rtl/>
        </w:rPr>
        <w:t>מאוד לראות שלאדוני יש אמון מלא ברשם המפלגות ובשר המשפטים ובמשרד</w:t>
      </w:r>
      <w:r w:rsidR="00C975B7">
        <w:rPr>
          <w:rtl/>
        </w:rPr>
        <w:t xml:space="preserve"> </w:t>
      </w:r>
      <w:r w:rsidRPr="00E53590">
        <w:rPr>
          <w:rtl/>
        </w:rPr>
        <w:t>המשפטים,</w:t>
      </w:r>
      <w:r w:rsidR="00C975B7">
        <w:rPr>
          <w:rtl/>
        </w:rPr>
        <w:t xml:space="preserve"> </w:t>
      </w:r>
      <w:r w:rsidRPr="00E53590">
        <w:rPr>
          <w:rtl/>
        </w:rPr>
        <w:t>ואני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לוקח את זה לתשומת לבי כמחמאה גדולה, ובכל זאת השאלה נשאלת </w:t>
      </w:r>
      <w:r w:rsidR="00C975B7">
        <w:rPr>
          <w:rtl/>
        </w:rPr>
        <w:t>–</w:t>
      </w:r>
      <w:r w:rsidRPr="00E53590">
        <w:rPr>
          <w:rtl/>
        </w:rPr>
        <w:t xml:space="preserve"> האם</w:t>
      </w:r>
      <w:r w:rsidR="00C975B7">
        <w:rPr>
          <w:rtl/>
        </w:rPr>
        <w:t xml:space="preserve"> </w:t>
      </w:r>
      <w:r w:rsidRPr="00E53590">
        <w:rPr>
          <w:rtl/>
        </w:rPr>
        <w:t>תושבי</w:t>
      </w:r>
      <w:r w:rsidR="00C975B7">
        <w:rPr>
          <w:rtl/>
        </w:rPr>
        <w:t xml:space="preserve"> </w:t>
      </w:r>
      <w:r w:rsidRPr="00E53590">
        <w:rPr>
          <w:rtl/>
        </w:rPr>
        <w:t>המדינה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המפלגה</w:t>
      </w:r>
      <w:r w:rsidR="00C975B7">
        <w:rPr>
          <w:rtl/>
        </w:rPr>
        <w:t xml:space="preserve"> </w:t>
      </w:r>
      <w:r w:rsidRPr="00E53590">
        <w:rPr>
          <w:rtl/>
        </w:rPr>
        <w:t>רוצים שכעניין שבחוק חברות שלהם במפלגה תדווח למשרד</w:t>
      </w:r>
      <w:r w:rsidR="00C975B7">
        <w:rPr>
          <w:rtl/>
        </w:rPr>
        <w:t xml:space="preserve"> </w:t>
      </w:r>
      <w:r w:rsidRPr="00E53590">
        <w:rPr>
          <w:rtl/>
        </w:rPr>
        <w:t>ממשלתי.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ששייך</w:t>
      </w:r>
      <w:r w:rsidR="00C975B7">
        <w:rPr>
          <w:rtl/>
        </w:rPr>
        <w:t xml:space="preserve"> </w:t>
      </w:r>
      <w:r w:rsidRPr="00E53590">
        <w:rPr>
          <w:rtl/>
        </w:rPr>
        <w:t>עוד לעניין מהבחינה שלי הוא, שאם אתם מבקשים להזין את רשם החברות</w:t>
      </w:r>
      <w:r w:rsidR="00C975B7">
        <w:rPr>
          <w:rtl/>
        </w:rPr>
        <w:t xml:space="preserve"> </w:t>
      </w:r>
      <w:r w:rsidRPr="00E53590">
        <w:rPr>
          <w:rtl/>
        </w:rPr>
        <w:t>במידע</w:t>
      </w:r>
      <w:r w:rsidR="00C975B7">
        <w:rPr>
          <w:rtl/>
        </w:rPr>
        <w:t xml:space="preserve"> </w:t>
      </w:r>
      <w:r w:rsidRPr="00E53590">
        <w:rPr>
          <w:rtl/>
        </w:rPr>
        <w:t>העשיר</w:t>
      </w:r>
      <w:r w:rsidR="00C975B7">
        <w:rPr>
          <w:rtl/>
        </w:rPr>
        <w:t xml:space="preserve"> </w:t>
      </w:r>
      <w:r w:rsidRPr="00E53590">
        <w:rPr>
          <w:rtl/>
        </w:rPr>
        <w:t>הזה,</w:t>
      </w:r>
      <w:r w:rsidR="00C975B7">
        <w:rPr>
          <w:rtl/>
        </w:rPr>
        <w:t xml:space="preserve"> </w:t>
      </w:r>
      <w:r w:rsidRPr="00E53590">
        <w:rPr>
          <w:rtl/>
        </w:rPr>
        <w:t>מי ומי חבר באיזו מפלגה, ודאי וודאי שנצטרך לרכוש מחשב רציני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לרשם המפלגות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אברהם פורז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לכן פנינו לארצות</w:t>
      </w:r>
      <w:r w:rsidR="00C975B7">
        <w:rPr>
          <w:rtl/>
        </w:rPr>
        <w:t>-</w:t>
      </w:r>
      <w:r w:rsidRPr="00E53590">
        <w:rPr>
          <w:rtl/>
        </w:rPr>
        <w:t>הברית לקבל מחשב.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המשפטים ד' ליבאי: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 – –</w:t>
      </w:r>
      <w:r w:rsidR="00E53590" w:rsidRPr="00E53590">
        <w:rPr>
          <w:rtl/>
        </w:rPr>
        <w:t xml:space="preserve"> מחשוב בעל עוצמה, ונצטרך להשקיע את העלות התקציבית. כרגע, חבר הכנסת</w:t>
      </w:r>
      <w:r>
        <w:rPr>
          <w:rtl/>
        </w:rPr>
        <w:t xml:space="preserve"> </w:t>
      </w:r>
      <w:r w:rsidR="00E53590" w:rsidRPr="00E53590">
        <w:rPr>
          <w:rtl/>
        </w:rPr>
        <w:t>הנכבד,</w:t>
      </w:r>
      <w:r>
        <w:rPr>
          <w:rtl/>
        </w:rPr>
        <w:t xml:space="preserve"> </w:t>
      </w:r>
      <w:r w:rsidR="00E53590" w:rsidRPr="00E53590">
        <w:rPr>
          <w:rtl/>
        </w:rPr>
        <w:t>מה</w:t>
      </w:r>
      <w:r>
        <w:rPr>
          <w:rtl/>
        </w:rPr>
        <w:t xml:space="preserve"> </w:t>
      </w:r>
      <w:r w:rsidR="00E53590" w:rsidRPr="00E53590">
        <w:rPr>
          <w:rtl/>
        </w:rPr>
        <w:t>אעשה,</w:t>
      </w:r>
      <w:r>
        <w:rPr>
          <w:rtl/>
        </w:rPr>
        <w:t xml:space="preserve"> </w:t>
      </w:r>
      <w:r w:rsidR="00E53590" w:rsidRPr="00E53590">
        <w:rPr>
          <w:rtl/>
        </w:rPr>
        <w:t>לא</w:t>
      </w:r>
      <w:r>
        <w:rPr>
          <w:rtl/>
        </w:rPr>
        <w:t xml:space="preserve"> </w:t>
      </w:r>
      <w:r w:rsidR="00E53590" w:rsidRPr="00E53590">
        <w:rPr>
          <w:rtl/>
        </w:rPr>
        <w:t>הציע למשרד המשפטים ולרשם המפלגות את התקציב הנדרש לרכישה</w:t>
      </w:r>
      <w:r>
        <w:rPr>
          <w:rtl/>
        </w:rPr>
        <w:t xml:space="preserve"> </w:t>
      </w:r>
      <w:r w:rsidR="00E53590" w:rsidRPr="00E53590">
        <w:rPr>
          <w:rtl/>
        </w:rPr>
        <w:t>הרצינית הזאת, כדי להזין במחשב שלנו את כל הפרטים האלה.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אבל</w:t>
      </w:r>
      <w:r w:rsidR="00C975B7">
        <w:rPr>
          <w:rtl/>
        </w:rPr>
        <w:t xml:space="preserve"> </w:t>
      </w:r>
      <w:r w:rsidRPr="00E53590">
        <w:rPr>
          <w:rtl/>
        </w:rPr>
        <w:t>עיקרו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דבר,</w:t>
      </w:r>
      <w:r w:rsidR="00C975B7">
        <w:rPr>
          <w:rtl/>
        </w:rPr>
        <w:t xml:space="preserve"> </w:t>
      </w:r>
      <w:r w:rsidRPr="00E53590">
        <w:rPr>
          <w:rtl/>
        </w:rPr>
        <w:t>אני עדיין חושב שיש בעיה. אני עדיין חושב שחברות בגוף</w:t>
      </w:r>
      <w:r w:rsidR="00C975B7">
        <w:rPr>
          <w:rtl/>
        </w:rPr>
        <w:t xml:space="preserve"> </w:t>
      </w:r>
      <w:r w:rsidRPr="00E53590">
        <w:rPr>
          <w:rtl/>
        </w:rPr>
        <w:t>וולונטרי</w:t>
      </w:r>
      <w:r w:rsidR="00C975B7">
        <w:rPr>
          <w:rtl/>
        </w:rPr>
        <w:t xml:space="preserve"> </w:t>
      </w:r>
      <w:r w:rsidRPr="00E53590">
        <w:rPr>
          <w:rtl/>
        </w:rPr>
        <w:t>היא</w:t>
      </w:r>
      <w:r w:rsidR="00C975B7">
        <w:rPr>
          <w:rtl/>
        </w:rPr>
        <w:t xml:space="preserve"> </w:t>
      </w:r>
      <w:r w:rsidRPr="00E53590">
        <w:rPr>
          <w:rtl/>
        </w:rPr>
        <w:t>עניין לגוף הוולונטרי.</w:t>
      </w:r>
      <w:r w:rsidR="00C975B7">
        <w:rPr>
          <w:rtl/>
        </w:rPr>
        <w:t xml:space="preserve"> </w:t>
      </w:r>
      <w:r w:rsidRPr="00E53590">
        <w:rPr>
          <w:rtl/>
        </w:rPr>
        <w:t>זה לא גוף ממלכתי ולא צריך לדווח, ומהסיבה</w:t>
      </w:r>
      <w:r w:rsidR="00C975B7">
        <w:rPr>
          <w:rtl/>
        </w:rPr>
        <w:t xml:space="preserve"> </w:t>
      </w:r>
      <w:r w:rsidRPr="00E53590">
        <w:rPr>
          <w:rtl/>
        </w:rPr>
        <w:t>העקרונית</w:t>
      </w:r>
      <w:r w:rsidR="00C975B7">
        <w:rPr>
          <w:rtl/>
        </w:rPr>
        <w:t xml:space="preserve"> </w:t>
      </w:r>
      <w:r w:rsidRPr="00E53590">
        <w:rPr>
          <w:rtl/>
        </w:rPr>
        <w:t>הזאת</w:t>
      </w:r>
      <w:r w:rsidR="00C975B7">
        <w:rPr>
          <w:rtl/>
        </w:rPr>
        <w:t xml:space="preserve"> </w:t>
      </w:r>
      <w:r w:rsidRPr="00E53590">
        <w:rPr>
          <w:rtl/>
        </w:rPr>
        <w:t>הייתי</w:t>
      </w:r>
      <w:r w:rsidR="00C975B7">
        <w:rPr>
          <w:rtl/>
        </w:rPr>
        <w:t xml:space="preserve"> </w:t>
      </w:r>
      <w:r w:rsidRPr="00E53590">
        <w:rPr>
          <w:rtl/>
        </w:rPr>
        <w:t>מציע שלא לקבל את ההצעה כפי שהיא, עם כל הכבוד שרוצים לתת</w:t>
      </w:r>
      <w:r w:rsidR="00C975B7">
        <w:rPr>
          <w:rtl/>
        </w:rPr>
        <w:t xml:space="preserve"> </w:t>
      </w:r>
      <w:r w:rsidRPr="00E53590">
        <w:rPr>
          <w:rtl/>
        </w:rPr>
        <w:t>למשרד שלנו ולרשם שלנו לקבל את כל הכבודה הזאת.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מציע</w:t>
      </w:r>
      <w:r w:rsidR="00C975B7">
        <w:rPr>
          <w:rtl/>
        </w:rPr>
        <w:t xml:space="preserve"> </w:t>
      </w:r>
      <w:r w:rsidRPr="00E53590">
        <w:rPr>
          <w:rtl/>
        </w:rPr>
        <w:t>להסיר את ההצעה מסדר</w:t>
      </w:r>
      <w:r w:rsidR="00C975B7">
        <w:rPr>
          <w:rtl/>
        </w:rPr>
        <w:t>-</w:t>
      </w:r>
      <w:r w:rsidRPr="00E53590">
        <w:rPr>
          <w:rtl/>
        </w:rPr>
        <w:t>היום, אבל אני מניח שזה יהיה לפי חישובים של</w:t>
      </w:r>
      <w:r w:rsidR="00C975B7">
        <w:rPr>
          <w:rtl/>
        </w:rPr>
        <w:t xml:space="preserve"> </w:t>
      </w:r>
      <w:r w:rsidRPr="00E53590">
        <w:rPr>
          <w:rtl/>
        </w:rPr>
        <w:t>קואליציה</w:t>
      </w:r>
      <w:r w:rsidR="00C975B7">
        <w:rPr>
          <w:rtl/>
        </w:rPr>
        <w:t xml:space="preserve"> </w:t>
      </w:r>
      <w:r w:rsidRPr="00E53590">
        <w:rPr>
          <w:rtl/>
        </w:rPr>
        <w:t>ואופוזיציה,</w:t>
      </w:r>
      <w:r w:rsidR="00C975B7">
        <w:rPr>
          <w:rtl/>
        </w:rPr>
        <w:t xml:space="preserve"> </w:t>
      </w:r>
      <w:r w:rsidRPr="00E53590">
        <w:rPr>
          <w:rtl/>
        </w:rPr>
        <w:t>והאופוזיציה גוברת על הקואליציה, ובכל זאת אני לא משנה את</w:t>
      </w:r>
      <w:r w:rsidR="00C975B7">
        <w:rPr>
          <w:rtl/>
        </w:rPr>
        <w:t xml:space="preserve"> </w:t>
      </w:r>
      <w:r w:rsidRPr="00E53590">
        <w:rPr>
          <w:rtl/>
        </w:rPr>
        <w:t>דעתי ואני מציע להסיר את הצעת החוק מסדר</w:t>
      </w:r>
      <w:r w:rsidR="00C975B7">
        <w:rPr>
          <w:rtl/>
        </w:rPr>
        <w:t>-</w:t>
      </w:r>
      <w:r w:rsidRPr="00E53590">
        <w:rPr>
          <w:rtl/>
        </w:rPr>
        <w:t>היום.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לשר המשפטים.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 מצביעים.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אברהם פורז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לוועדת החוקה.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פיני בדש (צומת):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לוועדת הפנים.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בעד הצעת חוק המפלגות (תיקון </w:t>
      </w:r>
      <w:r w:rsidR="00C975B7">
        <w:rPr>
          <w:rtl/>
        </w:rPr>
        <w:t>–</w:t>
      </w:r>
      <w:r w:rsidRPr="00E53590">
        <w:rPr>
          <w:rtl/>
        </w:rPr>
        <w:t xml:space="preserve"> פיקוח על איסור כפל חברות), התשנ"ג</w:t>
      </w:r>
      <w:r w:rsidR="00C975B7">
        <w:rPr>
          <w:rtl/>
        </w:rPr>
        <w:t>–</w:t>
      </w:r>
      <w:r w:rsidRPr="00E53590">
        <w:rPr>
          <w:rtl/>
        </w:rPr>
        <w:t>1993,</w:t>
      </w:r>
      <w:r w:rsidR="00C975B7">
        <w:rPr>
          <w:rtl/>
        </w:rPr>
        <w:t xml:space="preserve"> </w:t>
      </w:r>
      <w:r w:rsidRPr="00E53590">
        <w:rPr>
          <w:rtl/>
        </w:rPr>
        <w:t>של חבר הכנסת אליעזר זנדברג? מי נגד?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צבעה מס' 22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53590" w:rsidRPr="00E53590">
        <w:rPr>
          <w:rtl/>
        </w:rPr>
        <w:t xml:space="preserve"> 10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>עד ההצעה להסיר את הצעת החוק מסדר</w:t>
      </w:r>
      <w:r>
        <w:rPr>
          <w:rtl/>
        </w:rPr>
        <w:t>-</w:t>
      </w:r>
      <w:r w:rsidR="00E53590" w:rsidRPr="00E53590">
        <w:rPr>
          <w:rtl/>
        </w:rPr>
        <w:t xml:space="preserve">היום </w:t>
      </w:r>
      <w:r>
        <w:rPr>
          <w:rtl/>
        </w:rPr>
        <w:t>–</w:t>
      </w:r>
      <w:r w:rsidR="00E53590" w:rsidRPr="00E53590">
        <w:rPr>
          <w:rtl/>
        </w:rPr>
        <w:t xml:space="preserve"> 3</w:t>
      </w:r>
    </w:p>
    <w:p w:rsidR="00DC7191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מנעים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  <w:r>
        <w:rPr>
          <w:rtl/>
        </w:rPr>
        <w:t xml:space="preserve"> </w:t>
      </w:r>
    </w:p>
    <w:p w:rsidR="00C975B7" w:rsidRDefault="00E53590" w:rsidP="00C975B7">
      <w:pPr>
        <w:pStyle w:val="3"/>
        <w:rPr>
          <w:rtl/>
        </w:rPr>
      </w:pPr>
      <w:r w:rsidRPr="00E53590">
        <w:rPr>
          <w:rtl/>
        </w:rPr>
        <w:t>ההצעה להעביר את הצעת חוק המפלגות (תיקון</w:t>
      </w:r>
      <w:r w:rsidR="00C975B7">
        <w:rPr>
          <w:rtl/>
        </w:rPr>
        <w:t xml:space="preserve"> </w:t>
      </w:r>
      <w:r w:rsidRPr="00E53590">
        <w:rPr>
          <w:rtl/>
        </w:rPr>
        <w:t>פיקוח על איסור כפל חברות),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תשנ"ג</w:t>
      </w:r>
      <w:r>
        <w:rPr>
          <w:rtl/>
        </w:rPr>
        <w:t>–</w:t>
      </w:r>
      <w:r w:rsidR="00E53590" w:rsidRPr="00E53590">
        <w:rPr>
          <w:rtl/>
        </w:rPr>
        <w:t>1993, לדיון מוקדם בוועדת החוקה, חוק ומשפט נתקבלה.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הצעת החוק אושרה והיא תועבר לוועדת החוקה, חוק ומשפט להכנתה לקריאה ראשונה.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1"/>
        <w:rPr>
          <w:rtl/>
        </w:rPr>
      </w:pPr>
      <w:bookmarkStart w:id="76" w:name="_Toc457989655"/>
      <w:r w:rsidRPr="00C975B7">
        <w:rPr>
          <w:rtl/>
        </w:rPr>
        <w:t>הצעה לסדר</w:t>
      </w:r>
      <w:r>
        <w:rPr>
          <w:rtl/>
        </w:rPr>
        <w:t>-</w:t>
      </w:r>
      <w:r w:rsidRPr="00C975B7">
        <w:rPr>
          <w:rtl/>
        </w:rPr>
        <w:t>היום</w:t>
      </w:r>
      <w:bookmarkEnd w:id="76"/>
    </w:p>
    <w:p w:rsidR="00C975B7" w:rsidRPr="00C975B7" w:rsidRDefault="00C975B7" w:rsidP="00C975B7">
      <w:pPr>
        <w:pStyle w:val="1"/>
        <w:rPr>
          <w:rtl/>
        </w:rPr>
      </w:pPr>
      <w:bookmarkStart w:id="77" w:name="_Toc457989656"/>
      <w:r w:rsidRPr="00C975B7">
        <w:rPr>
          <w:rtl/>
        </w:rPr>
        <w:t>מרד ארנונה בעקבות ביטול ההנחות</w:t>
      </w:r>
      <w:bookmarkEnd w:id="77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 ממשיכים בהצעה לסדר</w:t>
      </w:r>
      <w:r w:rsidR="00C975B7">
        <w:rPr>
          <w:rtl/>
        </w:rPr>
        <w:t>-</w:t>
      </w:r>
      <w:r w:rsidRPr="00E53590">
        <w:rPr>
          <w:rtl/>
        </w:rPr>
        <w:t>היום מס' 3266: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מרד ארנונה בעקבות ביטול ההנחות </w:t>
      </w:r>
      <w:r w:rsidR="00C975B7">
        <w:rPr>
          <w:rtl/>
        </w:rPr>
        <w:t xml:space="preserve">– </w:t>
      </w:r>
      <w:r w:rsidRPr="00E53590">
        <w:rPr>
          <w:rtl/>
        </w:rPr>
        <w:t>של חבר הכנסת יוסף ונונו.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יוסף ונונו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כבוד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 חברי הכנסת, בחודש ינואר חולקו חשבונות המסים והארנונה לכל</w:t>
      </w:r>
      <w:r w:rsidR="00C975B7">
        <w:rPr>
          <w:rtl/>
        </w:rPr>
        <w:t xml:space="preserve"> </w:t>
      </w:r>
      <w:r w:rsidRPr="00E53590">
        <w:rPr>
          <w:rtl/>
        </w:rPr>
        <w:t>המשפחות</w:t>
      </w:r>
      <w:r w:rsidR="00C975B7">
        <w:rPr>
          <w:rtl/>
        </w:rPr>
        <w:t xml:space="preserve"> </w:t>
      </w:r>
      <w:r w:rsidRPr="00E53590">
        <w:rPr>
          <w:rtl/>
        </w:rPr>
        <w:t>ברחבי הארץ, והפעם על</w:t>
      </w:r>
      <w:r w:rsidR="00C975B7">
        <w:rPr>
          <w:rtl/>
        </w:rPr>
        <w:t>-</w:t>
      </w:r>
      <w:r w:rsidRPr="00E53590">
        <w:rPr>
          <w:rtl/>
        </w:rPr>
        <w:t>פי התקנות החדשות של הנחות בארנונה שקבע שר הפנים.</w:t>
      </w:r>
      <w:r w:rsidR="00C975B7">
        <w:rPr>
          <w:rtl/>
        </w:rPr>
        <w:t xml:space="preserve"> </w:t>
      </w:r>
      <w:r w:rsidRPr="00E53590">
        <w:rPr>
          <w:rtl/>
        </w:rPr>
        <w:t>התדהמה,</w:t>
      </w:r>
      <w:r w:rsidR="00C975B7">
        <w:rPr>
          <w:rtl/>
        </w:rPr>
        <w:t xml:space="preserve"> </w:t>
      </w:r>
      <w:r w:rsidRPr="00E53590">
        <w:rPr>
          <w:rtl/>
        </w:rPr>
        <w:t>ההלם וההפתעה היו גדולים כאשר נתגלה כי תשלומי הארנונה גדלו ותפחו במאות</w:t>
      </w:r>
      <w:r w:rsidR="00C975B7">
        <w:rPr>
          <w:rtl/>
        </w:rPr>
        <w:t xml:space="preserve"> </w:t>
      </w:r>
      <w:r w:rsidRPr="00E53590">
        <w:rPr>
          <w:rtl/>
        </w:rPr>
        <w:t>ובאלפי שקלים לעומת השנה הקודמת.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עדים היום לתחילתו של מרד ארנונה ברחבי הארץ, שהולך ומתרחב. כבר היום</w:t>
      </w:r>
      <w:r w:rsidR="00C975B7">
        <w:rPr>
          <w:rtl/>
        </w:rPr>
        <w:t xml:space="preserve"> </w:t>
      </w:r>
      <w:r w:rsidRPr="00E53590">
        <w:rPr>
          <w:rtl/>
        </w:rPr>
        <w:t>אנחנו שומעים על התארגנויות של ועדי שכונות בתל</w:t>
      </w:r>
      <w:r w:rsidR="00C975B7">
        <w:rPr>
          <w:rtl/>
        </w:rPr>
        <w:t>-</w:t>
      </w:r>
      <w:r w:rsidRPr="00E53590">
        <w:rPr>
          <w:rtl/>
        </w:rPr>
        <w:t xml:space="preserve">אביב ובערי הפיתוח </w:t>
      </w:r>
      <w:r w:rsidR="00C975B7">
        <w:rPr>
          <w:rtl/>
        </w:rPr>
        <w:t>–</w:t>
      </w:r>
      <w:r w:rsidRPr="00E53590">
        <w:rPr>
          <w:rtl/>
        </w:rPr>
        <w:t xml:space="preserve"> היום בצהריים</w:t>
      </w:r>
      <w:r w:rsidR="00C975B7">
        <w:rPr>
          <w:rtl/>
        </w:rPr>
        <w:t xml:space="preserve"> </w:t>
      </w:r>
      <w:r w:rsidRPr="00E53590">
        <w:rPr>
          <w:rtl/>
        </w:rPr>
        <w:t>הודיעו לי על הצטרפות ראשי ועדים משכונות בבאר</w:t>
      </w:r>
      <w:r w:rsidR="00C975B7">
        <w:rPr>
          <w:rtl/>
        </w:rPr>
        <w:t>-</w:t>
      </w:r>
      <w:r w:rsidRPr="00E53590">
        <w:rPr>
          <w:rtl/>
        </w:rPr>
        <w:t xml:space="preserve">שבע </w:t>
      </w:r>
      <w:r w:rsidR="00C975B7">
        <w:rPr>
          <w:rtl/>
        </w:rPr>
        <w:t>–</w:t>
      </w:r>
      <w:r w:rsidRPr="00E53590">
        <w:rPr>
          <w:rtl/>
        </w:rPr>
        <w:t xml:space="preserve"> המארגנים מחאות כדי שלא לשלם</w:t>
      </w:r>
      <w:r w:rsidR="00C975B7">
        <w:rPr>
          <w:rtl/>
        </w:rPr>
        <w:t xml:space="preserve"> </w:t>
      </w:r>
      <w:r w:rsidRPr="00E53590">
        <w:rPr>
          <w:rtl/>
        </w:rPr>
        <w:t>ארנונה.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ועדה</w:t>
      </w:r>
      <w:r w:rsidR="00C975B7">
        <w:rPr>
          <w:rtl/>
        </w:rPr>
        <w:t xml:space="preserve"> </w:t>
      </w:r>
      <w:r w:rsidRPr="00E53590">
        <w:rPr>
          <w:rtl/>
        </w:rPr>
        <w:t>מקצועית, בראשותו של דוד קפאח, ישבה על מדוכת הסדר ההנחות בארנונה כדי</w:t>
      </w:r>
      <w:r w:rsidR="00C975B7">
        <w:rPr>
          <w:rtl/>
        </w:rPr>
        <w:t xml:space="preserve"> </w:t>
      </w:r>
      <w:r w:rsidRPr="00E53590">
        <w:rPr>
          <w:rtl/>
        </w:rPr>
        <w:t>להביא</w:t>
      </w:r>
      <w:r w:rsidR="00C975B7">
        <w:rPr>
          <w:rtl/>
        </w:rPr>
        <w:t xml:space="preserve"> </w:t>
      </w:r>
      <w:r w:rsidRPr="00E53590">
        <w:rPr>
          <w:rtl/>
        </w:rPr>
        <w:t>לאחידות</w:t>
      </w:r>
      <w:r w:rsidR="00C975B7">
        <w:rPr>
          <w:rtl/>
        </w:rPr>
        <w:t xml:space="preserve"> </w:t>
      </w:r>
      <w:r w:rsidRPr="00E53590">
        <w:rPr>
          <w:rtl/>
        </w:rPr>
        <w:t>בכל</w:t>
      </w:r>
      <w:r w:rsidR="00C975B7">
        <w:rPr>
          <w:rtl/>
        </w:rPr>
        <w:t xml:space="preserve"> </w:t>
      </w:r>
      <w:r w:rsidRPr="00E53590">
        <w:rPr>
          <w:rtl/>
        </w:rPr>
        <w:t>הארץ ולבטל את הרבגוניות הקיימת בצווי המסים בכל רשות ורשות</w:t>
      </w:r>
      <w:r w:rsidR="00C975B7">
        <w:rPr>
          <w:rtl/>
        </w:rPr>
        <w:t xml:space="preserve"> </w:t>
      </w:r>
      <w:r w:rsidRPr="00E53590">
        <w:rPr>
          <w:rtl/>
        </w:rPr>
        <w:t>בנפרד.</w:t>
      </w:r>
      <w:r w:rsidR="00C975B7">
        <w:rPr>
          <w:rtl/>
        </w:rPr>
        <w:t xml:space="preserve"> </w:t>
      </w:r>
      <w:r w:rsidRPr="00E53590">
        <w:rPr>
          <w:rtl/>
        </w:rPr>
        <w:t>אולי המטרה טובה וברוכה, אך התוצאה שלה הביאה ליצירת עוול ועיוות גדולים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ידי</w:t>
      </w:r>
      <w:r w:rsidR="00C975B7">
        <w:rPr>
          <w:rtl/>
        </w:rPr>
        <w:t xml:space="preserve"> </w:t>
      </w:r>
      <w:r w:rsidRPr="00E53590">
        <w:rPr>
          <w:rtl/>
        </w:rPr>
        <w:t>כך</w:t>
      </w:r>
      <w:r w:rsidR="00C975B7">
        <w:rPr>
          <w:rtl/>
        </w:rPr>
        <w:t xml:space="preserve"> </w:t>
      </w:r>
      <w:r w:rsidRPr="00E53590">
        <w:rPr>
          <w:rtl/>
        </w:rPr>
        <w:t>שהתעלמו</w:t>
      </w:r>
      <w:r w:rsidR="00C975B7">
        <w:rPr>
          <w:rtl/>
        </w:rPr>
        <w:t xml:space="preserve"> </w:t>
      </w:r>
      <w:r w:rsidRPr="00E53590">
        <w:rPr>
          <w:rtl/>
        </w:rPr>
        <w:t>וביטלו</w:t>
      </w:r>
      <w:r w:rsidR="00C975B7">
        <w:rPr>
          <w:rtl/>
        </w:rPr>
        <w:t xml:space="preserve"> </w:t>
      </w:r>
      <w:r w:rsidRPr="00E53590">
        <w:rPr>
          <w:rtl/>
        </w:rPr>
        <w:t>מערכות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הנחות</w:t>
      </w:r>
      <w:r w:rsidR="00C975B7">
        <w:rPr>
          <w:rtl/>
        </w:rPr>
        <w:t xml:space="preserve"> </w:t>
      </w:r>
      <w:r w:rsidRPr="00E53590">
        <w:rPr>
          <w:rtl/>
        </w:rPr>
        <w:t>שקיימות</w:t>
      </w:r>
      <w:r w:rsidR="00C975B7">
        <w:rPr>
          <w:rtl/>
        </w:rPr>
        <w:t xml:space="preserve"> </w:t>
      </w:r>
      <w:r w:rsidRPr="00E53590">
        <w:rPr>
          <w:rtl/>
        </w:rPr>
        <w:t>שנים רבות והפכו את כל</w:t>
      </w:r>
      <w:r w:rsidR="00C975B7">
        <w:rPr>
          <w:rtl/>
        </w:rPr>
        <w:t xml:space="preserve"> </w:t>
      </w:r>
      <w:r w:rsidRPr="00E53590">
        <w:rPr>
          <w:rtl/>
        </w:rPr>
        <w:t>האוכלוסייה</w:t>
      </w:r>
      <w:r w:rsidR="00C975B7">
        <w:rPr>
          <w:rtl/>
        </w:rPr>
        <w:t xml:space="preserve"> </w:t>
      </w:r>
      <w:r w:rsidRPr="00E53590">
        <w:rPr>
          <w:rtl/>
        </w:rPr>
        <w:t>מהצפון,</w:t>
      </w:r>
      <w:r w:rsidR="00C975B7">
        <w:rPr>
          <w:rtl/>
        </w:rPr>
        <w:t xml:space="preserve"> </w:t>
      </w:r>
      <w:r w:rsidRPr="00E53590">
        <w:rPr>
          <w:rtl/>
        </w:rPr>
        <w:t>מהמרכז,</w:t>
      </w:r>
      <w:r w:rsidR="00C975B7">
        <w:rPr>
          <w:rtl/>
        </w:rPr>
        <w:t xml:space="preserve"> </w:t>
      </w:r>
      <w:r w:rsidRPr="00E53590">
        <w:rPr>
          <w:rtl/>
        </w:rPr>
        <w:t>מהדרום,</w:t>
      </w:r>
      <w:r w:rsidR="00C975B7">
        <w:rPr>
          <w:rtl/>
        </w:rPr>
        <w:t xml:space="preserve"> </w:t>
      </w:r>
      <w:r w:rsidRPr="00E53590">
        <w:rPr>
          <w:rtl/>
        </w:rPr>
        <w:t>מהשכונות ומיישובי הפיתוח לאוכלוסייה אחת</w:t>
      </w:r>
      <w:r w:rsidR="00C975B7">
        <w:rPr>
          <w:rtl/>
        </w:rPr>
        <w:t xml:space="preserve"> </w:t>
      </w:r>
      <w:r w:rsidRPr="00E53590">
        <w:rPr>
          <w:rtl/>
        </w:rPr>
        <w:t>בארץ, אבל שכחו שרמת השכר שונה בכל מקום ומקום.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כבר בשנה הקודמת קמה זעקה, ושר הפנים נענה לה והקפיא את התקנות. השנה אין שר</w:t>
      </w:r>
      <w:r w:rsidR="00C975B7">
        <w:rPr>
          <w:rtl/>
        </w:rPr>
        <w:t xml:space="preserve"> </w:t>
      </w:r>
      <w:r w:rsidRPr="00E53590">
        <w:rPr>
          <w:rtl/>
        </w:rPr>
        <w:t>פנים במשרה מלאה, אך הוחלט להפעיל את התקנות במלוא העוצמה והתוקף.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היום,</w:t>
      </w:r>
      <w:r w:rsidR="00C975B7">
        <w:rPr>
          <w:rtl/>
        </w:rPr>
        <w:t xml:space="preserve"> </w:t>
      </w:r>
      <w:r w:rsidRPr="00E53590">
        <w:rPr>
          <w:rtl/>
        </w:rPr>
        <w:t>עם קבלת החשבונות של המסים, המשפחות מרגישות בפועל את כובד המשא שנפל</w:t>
      </w:r>
      <w:r w:rsidR="00C975B7">
        <w:rPr>
          <w:rtl/>
        </w:rPr>
        <w:t xml:space="preserve"> </w:t>
      </w:r>
      <w:r w:rsidRPr="00E53590">
        <w:rPr>
          <w:rtl/>
        </w:rPr>
        <w:t>עליהן.</w:t>
      </w:r>
      <w:r w:rsidR="00C975B7">
        <w:rPr>
          <w:rtl/>
        </w:rPr>
        <w:t xml:space="preserve"> </w:t>
      </w:r>
      <w:r w:rsidRPr="00E53590">
        <w:rPr>
          <w:rtl/>
        </w:rPr>
        <w:t>משפחות ברוכות ילדים עם ארבעה, חמישה, שישה ועשרה ילדים מצאו את עצמן עם</w:t>
      </w:r>
      <w:r w:rsidR="00C975B7">
        <w:rPr>
          <w:rtl/>
        </w:rPr>
        <w:t xml:space="preserve"> </w:t>
      </w:r>
      <w:r w:rsidRPr="00E53590">
        <w:rPr>
          <w:rtl/>
        </w:rPr>
        <w:t>תוספת</w:t>
      </w:r>
      <w:r w:rsidR="00C975B7">
        <w:rPr>
          <w:rtl/>
        </w:rPr>
        <w:t xml:space="preserve"> </w:t>
      </w:r>
      <w:r w:rsidRPr="00E53590">
        <w:rPr>
          <w:rtl/>
        </w:rPr>
        <w:t>ארנונה של כ</w:t>
      </w:r>
      <w:r w:rsidR="00C975B7">
        <w:rPr>
          <w:rtl/>
        </w:rPr>
        <w:t>-</w:t>
      </w:r>
      <w:r w:rsidRPr="00E53590">
        <w:rPr>
          <w:rtl/>
        </w:rPr>
        <w:t>1,000 שקלים, זאת בימים שבהם מחפשים דרכים להוריד את קו העוני</w:t>
      </w:r>
      <w:r w:rsidR="00C975B7">
        <w:rPr>
          <w:rtl/>
        </w:rPr>
        <w:t xml:space="preserve"> </w:t>
      </w:r>
      <w:r w:rsidRPr="00E53590">
        <w:rPr>
          <w:rtl/>
        </w:rPr>
        <w:t>ולהפחית</w:t>
      </w:r>
      <w:r w:rsidR="00C975B7">
        <w:rPr>
          <w:rtl/>
        </w:rPr>
        <w:t xml:space="preserve"> </w:t>
      </w:r>
      <w:r w:rsidRPr="00E53590">
        <w:rPr>
          <w:rtl/>
        </w:rPr>
        <w:t>את מספר העניים; זאת, נוסף על כל התשלומים של האגרות לבתי</w:t>
      </w:r>
      <w:r w:rsidR="00C975B7">
        <w:rPr>
          <w:rtl/>
        </w:rPr>
        <w:t>-</w:t>
      </w:r>
      <w:r w:rsidRPr="00E53590">
        <w:rPr>
          <w:rtl/>
        </w:rPr>
        <w:t>הספר, שמגיעים</w:t>
      </w:r>
      <w:r w:rsidR="00C975B7">
        <w:rPr>
          <w:rtl/>
        </w:rPr>
        <w:t xml:space="preserve"> </w:t>
      </w:r>
      <w:r w:rsidRPr="00E53590">
        <w:rPr>
          <w:rtl/>
        </w:rPr>
        <w:t>לסכומים של אלפי שקלים.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האם טחו עינינו מראות? לפני כחודש התקיים בכנסת כנס של משפחות ברוכות ילדים,</w:t>
      </w:r>
      <w:r w:rsidR="00C975B7">
        <w:rPr>
          <w:rtl/>
        </w:rPr>
        <w:t xml:space="preserve"> </w:t>
      </w:r>
      <w:r w:rsidRPr="00E53590">
        <w:rPr>
          <w:rtl/>
        </w:rPr>
        <w:t>ושם דיברו המשפחות בכאב, בזעם ובדמעות.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הפחתת</w:t>
      </w:r>
      <w:r w:rsidR="00C975B7">
        <w:rPr>
          <w:rtl/>
        </w:rPr>
        <w:t xml:space="preserve"> </w:t>
      </w:r>
      <w:r w:rsidRPr="00E53590">
        <w:rPr>
          <w:rtl/>
        </w:rPr>
        <w:t>ההנחות</w:t>
      </w:r>
      <w:r w:rsidR="00C975B7">
        <w:rPr>
          <w:rtl/>
        </w:rPr>
        <w:t xml:space="preserve"> </w:t>
      </w:r>
      <w:r w:rsidRPr="00E53590">
        <w:rPr>
          <w:rtl/>
        </w:rPr>
        <w:t>לקשישים, לגמלאים, לנכים, לאלמנות ולמשפחות חד</w:t>
      </w:r>
      <w:r w:rsidR="00C975B7">
        <w:rPr>
          <w:rtl/>
        </w:rPr>
        <w:t>-</w:t>
      </w:r>
      <w:r w:rsidRPr="00E53590">
        <w:rPr>
          <w:rtl/>
        </w:rPr>
        <w:t>הוריות הוסיפה</w:t>
      </w:r>
      <w:r w:rsidR="00C975B7">
        <w:rPr>
          <w:rtl/>
        </w:rPr>
        <w:t xml:space="preserve"> </w:t>
      </w:r>
      <w:r w:rsidRPr="00E53590">
        <w:rPr>
          <w:rtl/>
        </w:rPr>
        <w:t>להם</w:t>
      </w:r>
      <w:r w:rsidR="00C975B7">
        <w:rPr>
          <w:rtl/>
        </w:rPr>
        <w:t xml:space="preserve"> </w:t>
      </w:r>
      <w:r w:rsidRPr="00E53590">
        <w:rPr>
          <w:rtl/>
        </w:rPr>
        <w:t>נטל נוסף של כ</w:t>
      </w:r>
      <w:r w:rsidR="00C975B7">
        <w:rPr>
          <w:rtl/>
        </w:rPr>
        <w:t>-</w:t>
      </w:r>
      <w:r w:rsidRPr="00E53590">
        <w:rPr>
          <w:rtl/>
        </w:rPr>
        <w:t>500 שקלים, במיוחד באזורי פיתוח ובשכונות, שם המשכורות זעומות</w:t>
      </w:r>
      <w:r w:rsidR="00C975B7">
        <w:rPr>
          <w:rtl/>
        </w:rPr>
        <w:t xml:space="preserve"> </w:t>
      </w:r>
      <w:r w:rsidRPr="00E53590">
        <w:rPr>
          <w:rtl/>
        </w:rPr>
        <w:t>ומגיעות לכ</w:t>
      </w:r>
      <w:r w:rsidR="00C975B7">
        <w:rPr>
          <w:rtl/>
        </w:rPr>
        <w:t>-</w:t>
      </w:r>
      <w:r w:rsidRPr="00E53590">
        <w:rPr>
          <w:rtl/>
        </w:rPr>
        <w:t>2,000 שקלים לחודש. איך הם יוכלו להתמודד עם הגזירות החדשות?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האם</w:t>
      </w:r>
      <w:r w:rsidR="00C975B7">
        <w:rPr>
          <w:rtl/>
        </w:rPr>
        <w:t xml:space="preserve"> </w:t>
      </w:r>
      <w:r w:rsidRPr="00E53590">
        <w:rPr>
          <w:rtl/>
        </w:rPr>
        <w:t>לכך</w:t>
      </w:r>
      <w:r w:rsidR="00C975B7">
        <w:rPr>
          <w:rtl/>
        </w:rPr>
        <w:t xml:space="preserve"> </w:t>
      </w:r>
      <w:r w:rsidRPr="00E53590">
        <w:rPr>
          <w:rtl/>
        </w:rPr>
        <w:t>התכוונה</w:t>
      </w:r>
      <w:r w:rsidR="00C975B7">
        <w:rPr>
          <w:rtl/>
        </w:rPr>
        <w:t xml:space="preserve"> </w:t>
      </w:r>
      <w:r w:rsidRPr="00E53590">
        <w:rPr>
          <w:rtl/>
        </w:rPr>
        <w:t>הממשלה</w:t>
      </w:r>
      <w:r w:rsidR="00C975B7">
        <w:rPr>
          <w:rtl/>
        </w:rPr>
        <w:t xml:space="preserve"> </w:t>
      </w:r>
      <w:r w:rsidRPr="00E53590">
        <w:rPr>
          <w:rtl/>
        </w:rPr>
        <w:t>הנוכחית בשינוי סדרי העדיפויות? נותנים מיליארדי</w:t>
      </w:r>
      <w:r w:rsidR="00C975B7">
        <w:rPr>
          <w:rtl/>
        </w:rPr>
        <w:t xml:space="preserve"> </w:t>
      </w:r>
      <w:r w:rsidRPr="00E53590">
        <w:rPr>
          <w:rtl/>
        </w:rPr>
        <w:t>שקלים</w:t>
      </w:r>
      <w:r w:rsidR="00C975B7">
        <w:rPr>
          <w:rtl/>
        </w:rPr>
        <w:t xml:space="preserve"> </w:t>
      </w:r>
      <w:r w:rsidRPr="00E53590">
        <w:rPr>
          <w:rtl/>
        </w:rPr>
        <w:t>לכל</w:t>
      </w:r>
      <w:r w:rsidR="00C975B7">
        <w:rPr>
          <w:rtl/>
        </w:rPr>
        <w:t xml:space="preserve"> </w:t>
      </w:r>
      <w:r w:rsidRPr="00E53590">
        <w:rPr>
          <w:rtl/>
        </w:rPr>
        <w:t>מיני מטרות חשובות, אך האם מצבן של המשפחות ברוכות הילדים איננו מטרה</w:t>
      </w:r>
      <w:r w:rsidR="00C975B7">
        <w:rPr>
          <w:rtl/>
        </w:rPr>
        <w:t xml:space="preserve"> </w:t>
      </w:r>
      <w:r w:rsidRPr="00E53590">
        <w:rPr>
          <w:rtl/>
        </w:rPr>
        <w:t>חשובה?</w:t>
      </w:r>
      <w:r w:rsidR="00C975B7">
        <w:rPr>
          <w:rtl/>
        </w:rPr>
        <w:t xml:space="preserve"> </w:t>
      </w:r>
      <w:r w:rsidRPr="00E53590">
        <w:rPr>
          <w:rtl/>
        </w:rPr>
        <w:t>גם</w:t>
      </w:r>
      <w:r w:rsidR="00C975B7">
        <w:rPr>
          <w:rtl/>
        </w:rPr>
        <w:t xml:space="preserve"> </w:t>
      </w:r>
      <w:r w:rsidRPr="00E53590">
        <w:rPr>
          <w:rtl/>
        </w:rPr>
        <w:t>בוטלו ההנחות לעובדי חינוך, לאנשי כוחות הביטחון, שמשכו אותם להתגורר</w:t>
      </w:r>
      <w:r w:rsidR="00C975B7">
        <w:rPr>
          <w:rtl/>
        </w:rPr>
        <w:t xml:space="preserve"> </w:t>
      </w:r>
      <w:r w:rsidRPr="00E53590">
        <w:rPr>
          <w:rtl/>
        </w:rPr>
        <w:t>באזורי</w:t>
      </w:r>
      <w:r w:rsidR="00C975B7">
        <w:rPr>
          <w:rtl/>
        </w:rPr>
        <w:t xml:space="preserve"> </w:t>
      </w:r>
      <w:r w:rsidRPr="00E53590">
        <w:rPr>
          <w:rtl/>
        </w:rPr>
        <w:t>פיתוח כדי לחזק את בסיס האוכלוסייה, ובמקום זה קלטו אלפי משפחות של עולים</w:t>
      </w:r>
      <w:r w:rsidR="00C975B7">
        <w:rPr>
          <w:rtl/>
        </w:rPr>
        <w:t xml:space="preserve"> </w:t>
      </w:r>
      <w:r w:rsidRPr="00E53590">
        <w:rPr>
          <w:rtl/>
        </w:rPr>
        <w:t>עם בעיות סוציאליות ומצוקה, שמחלישים את היישובים.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האם</w:t>
      </w:r>
      <w:r w:rsidR="00C975B7">
        <w:rPr>
          <w:rtl/>
        </w:rPr>
        <w:t xml:space="preserve"> </w:t>
      </w:r>
      <w:r w:rsidRPr="00E53590">
        <w:rPr>
          <w:rtl/>
        </w:rPr>
        <w:t>לכך</w:t>
      </w:r>
      <w:r w:rsidR="00C975B7">
        <w:rPr>
          <w:rtl/>
        </w:rPr>
        <w:t xml:space="preserve"> </w:t>
      </w:r>
      <w:r w:rsidRPr="00E53590">
        <w:rPr>
          <w:rtl/>
        </w:rPr>
        <w:t>התכוון שר הפנים במינוי של ועדת</w:t>
      </w:r>
      <w:r w:rsidR="00C975B7">
        <w:rPr>
          <w:rtl/>
        </w:rPr>
        <w:t>-</w:t>
      </w:r>
      <w:r w:rsidRPr="00E53590">
        <w:rPr>
          <w:rtl/>
        </w:rPr>
        <w:t>קפאח לקביעת הסדרי הנחות בארנונה?</w:t>
      </w:r>
      <w:r w:rsidR="00C975B7">
        <w:rPr>
          <w:rtl/>
        </w:rPr>
        <w:t xml:space="preserve"> </w:t>
      </w:r>
      <w:r w:rsidRPr="00E53590">
        <w:rPr>
          <w:rtl/>
        </w:rPr>
        <w:t>האם לכך התכוון בהטלת גזירות שאין הציבור יכול לעמוד בהן?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הליברליזציה</w:t>
      </w:r>
      <w:r w:rsidR="00C975B7">
        <w:rPr>
          <w:rtl/>
        </w:rPr>
        <w:t xml:space="preserve"> </w:t>
      </w:r>
      <w:r w:rsidRPr="00E53590">
        <w:rPr>
          <w:rtl/>
        </w:rPr>
        <w:t>חוגגת ומרד הארנונה הולך ומתפשט. אנחנו נהיה עדים היום לתעסוקה</w:t>
      </w:r>
      <w:r w:rsidR="00C975B7">
        <w:rPr>
          <w:rtl/>
        </w:rPr>
        <w:t xml:space="preserve"> </w:t>
      </w:r>
      <w:r w:rsidRPr="00E53590">
        <w:rPr>
          <w:rtl/>
        </w:rPr>
        <w:t>גדולה</w:t>
      </w:r>
      <w:r w:rsidR="00C975B7">
        <w:rPr>
          <w:rtl/>
        </w:rPr>
        <w:t xml:space="preserve"> </w:t>
      </w:r>
      <w:r w:rsidRPr="00E53590">
        <w:rPr>
          <w:rtl/>
        </w:rPr>
        <w:t>יותר</w:t>
      </w:r>
      <w:r w:rsidR="00C975B7">
        <w:rPr>
          <w:rtl/>
        </w:rPr>
        <w:t xml:space="preserve"> </w:t>
      </w:r>
      <w:r w:rsidRPr="00E53590">
        <w:rPr>
          <w:rtl/>
        </w:rPr>
        <w:t>בבתי</w:t>
      </w:r>
      <w:r w:rsidR="00C975B7">
        <w:rPr>
          <w:rtl/>
        </w:rPr>
        <w:t>-</w:t>
      </w:r>
      <w:r w:rsidRPr="00E53590">
        <w:rPr>
          <w:rtl/>
        </w:rPr>
        <w:t>המשפט</w:t>
      </w:r>
      <w:r w:rsidR="00C975B7">
        <w:rPr>
          <w:rtl/>
        </w:rPr>
        <w:t xml:space="preserve"> </w:t>
      </w:r>
      <w:r w:rsidRPr="00E53590">
        <w:rPr>
          <w:rtl/>
        </w:rPr>
        <w:t>כאשר</w:t>
      </w:r>
      <w:r w:rsidR="00C975B7">
        <w:rPr>
          <w:rtl/>
        </w:rPr>
        <w:t xml:space="preserve"> </w:t>
      </w:r>
      <w:r w:rsidRPr="00E53590">
        <w:rPr>
          <w:rtl/>
        </w:rPr>
        <w:t>יהיו תביעות, הוצאות לפועל וצווי מאסר. האם אנחנו</w:t>
      </w:r>
      <w:r w:rsidR="00C975B7">
        <w:rPr>
          <w:rtl/>
        </w:rPr>
        <w:t xml:space="preserve"> </w:t>
      </w:r>
      <w:r w:rsidRPr="00E53590">
        <w:rPr>
          <w:rtl/>
        </w:rPr>
        <w:t>רוצים</w:t>
      </w:r>
      <w:r w:rsidR="00C975B7">
        <w:rPr>
          <w:rtl/>
        </w:rPr>
        <w:t xml:space="preserve"> </w:t>
      </w:r>
      <w:r w:rsidRPr="00E53590">
        <w:rPr>
          <w:rtl/>
        </w:rPr>
        <w:t>להפוך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המדינה למדינת פקודות והוצאות לפועל למרבית האוכלוסייה? האם זו</w:t>
      </w:r>
      <w:r w:rsidR="00C975B7">
        <w:rPr>
          <w:rtl/>
        </w:rPr>
        <w:t xml:space="preserve"> </w:t>
      </w:r>
      <w:r w:rsidRPr="00E53590">
        <w:rPr>
          <w:rtl/>
        </w:rPr>
        <w:t>הבשורה שרצינו לבשר לאוכלוסייה ולרשויות המקומיות?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קורא</w:t>
      </w:r>
      <w:r w:rsidR="00C975B7">
        <w:rPr>
          <w:rtl/>
        </w:rPr>
        <w:t xml:space="preserve"> </w:t>
      </w:r>
      <w:r w:rsidRPr="00E53590">
        <w:rPr>
          <w:rtl/>
        </w:rPr>
        <w:t>לראש הממשלה, הממונה על משרד הפנים, לשנות את התקנות באופן מיידי</w:t>
      </w:r>
      <w:r w:rsidR="00C975B7">
        <w:rPr>
          <w:rtl/>
        </w:rPr>
        <w:t xml:space="preserve"> </w:t>
      </w:r>
      <w:r w:rsidRPr="00E53590">
        <w:rPr>
          <w:rtl/>
        </w:rPr>
        <w:t>ולתקן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העוול שנעשה למשפחות ברוכות הילדים, את העוול שנעשה לגמלאים ולקשישים,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העוול שנעשה לנכים, לאלמנות ולמשפחות החד</w:t>
      </w:r>
      <w:r w:rsidR="00C975B7">
        <w:rPr>
          <w:rtl/>
        </w:rPr>
        <w:t>-</w:t>
      </w:r>
      <w:r w:rsidRPr="00E53590">
        <w:rPr>
          <w:rtl/>
        </w:rPr>
        <w:t>הוריות. אני קורא לתקן את העוול ואת</w:t>
      </w:r>
      <w:r w:rsidR="00C975B7">
        <w:rPr>
          <w:rtl/>
        </w:rPr>
        <w:t xml:space="preserve"> </w:t>
      </w:r>
      <w:r w:rsidRPr="00E53590">
        <w:rPr>
          <w:rtl/>
        </w:rPr>
        <w:t>המעוות.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לחבר הכנסת ונונו.</w:t>
      </w:r>
      <w:r w:rsidR="00C975B7">
        <w:rPr>
          <w:rtl/>
        </w:rPr>
        <w:t xml:space="preserve"> </w:t>
      </w:r>
      <w:r w:rsidRPr="00E53590">
        <w:rPr>
          <w:rtl/>
        </w:rPr>
        <w:t>שר המשפטים מתבקש להשיב.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המשפטים ד' ליבאי: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>ראש, חברי הכנסת, ברשותכם, אשיב בשם שר הפנים.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סעיף</w:t>
      </w:r>
      <w:r w:rsidR="00C975B7">
        <w:rPr>
          <w:rtl/>
        </w:rPr>
        <w:t xml:space="preserve"> </w:t>
      </w:r>
      <w:r w:rsidRPr="00E53590">
        <w:rPr>
          <w:rtl/>
        </w:rPr>
        <w:t>12(ב)</w:t>
      </w:r>
      <w:r w:rsidR="00C975B7">
        <w:rPr>
          <w:rtl/>
        </w:rPr>
        <w:t xml:space="preserve"> </w:t>
      </w:r>
      <w:r w:rsidRPr="00E53590">
        <w:rPr>
          <w:rtl/>
        </w:rPr>
        <w:t>לחוק</w:t>
      </w:r>
      <w:r w:rsidR="00C975B7">
        <w:rPr>
          <w:rtl/>
        </w:rPr>
        <w:t xml:space="preserve"> </w:t>
      </w:r>
      <w:r w:rsidRPr="00E53590">
        <w:rPr>
          <w:rtl/>
        </w:rPr>
        <w:t>הסדרים</w:t>
      </w:r>
      <w:r w:rsidR="00C975B7">
        <w:rPr>
          <w:rtl/>
        </w:rPr>
        <w:t xml:space="preserve"> </w:t>
      </w:r>
      <w:r w:rsidRPr="00E53590">
        <w:rPr>
          <w:rtl/>
        </w:rPr>
        <w:t>במשק</w:t>
      </w:r>
      <w:r w:rsidR="00C975B7">
        <w:rPr>
          <w:rtl/>
        </w:rPr>
        <w:t xml:space="preserve"> </w:t>
      </w:r>
      <w:r w:rsidRPr="00E53590">
        <w:rPr>
          <w:rtl/>
        </w:rPr>
        <w:t>המדינה</w:t>
      </w:r>
      <w:r w:rsidR="00C975B7">
        <w:rPr>
          <w:rtl/>
        </w:rPr>
        <w:t xml:space="preserve"> </w:t>
      </w:r>
      <w:r w:rsidRPr="00E53590">
        <w:rPr>
          <w:rtl/>
        </w:rPr>
        <w:t>(תיקוני חקיקה להשגת יעדי תקציב),</w:t>
      </w:r>
      <w:r w:rsidR="00C975B7">
        <w:rPr>
          <w:rtl/>
        </w:rPr>
        <w:t xml:space="preserve"> </w:t>
      </w:r>
      <w:r w:rsidRPr="00E53590">
        <w:rPr>
          <w:rtl/>
        </w:rPr>
        <w:t>התשנ"ג</w:t>
      </w:r>
      <w:r w:rsidR="00C975B7">
        <w:rPr>
          <w:rtl/>
        </w:rPr>
        <w:t>–</w:t>
      </w:r>
      <w:r w:rsidRPr="00E53590">
        <w:rPr>
          <w:rtl/>
        </w:rPr>
        <w:t>1992,</w:t>
      </w:r>
      <w:r w:rsidR="00C975B7">
        <w:rPr>
          <w:rtl/>
        </w:rPr>
        <w:t xml:space="preserve"> </w:t>
      </w:r>
      <w:r w:rsidRPr="00E53590">
        <w:rPr>
          <w:rtl/>
        </w:rPr>
        <w:t>הסמיך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שר</w:t>
      </w:r>
      <w:r w:rsidR="00C975B7">
        <w:rPr>
          <w:rtl/>
        </w:rPr>
        <w:t xml:space="preserve"> </w:t>
      </w:r>
      <w:r w:rsidRPr="00E53590">
        <w:rPr>
          <w:rtl/>
        </w:rPr>
        <w:t>הפנים "לקבוע בתקנות תנאים וכללים למתן הנחות אחרות</w:t>
      </w:r>
      <w:r w:rsidR="00C975B7">
        <w:rPr>
          <w:rtl/>
        </w:rPr>
        <w:t xml:space="preserve"> </w:t>
      </w:r>
      <w:r w:rsidRPr="00E53590">
        <w:rPr>
          <w:rtl/>
        </w:rPr>
        <w:t>בתשלומי</w:t>
      </w:r>
      <w:r w:rsidR="00C975B7">
        <w:rPr>
          <w:rtl/>
        </w:rPr>
        <w:t xml:space="preserve"> </w:t>
      </w:r>
      <w:r w:rsidRPr="00E53590">
        <w:rPr>
          <w:rtl/>
        </w:rPr>
        <w:t>הארנונה</w:t>
      </w:r>
      <w:r w:rsidR="00C975B7">
        <w:rPr>
          <w:rtl/>
        </w:rPr>
        <w:t xml:space="preserve"> </w:t>
      </w:r>
      <w:r w:rsidRPr="00E53590">
        <w:rPr>
          <w:rtl/>
        </w:rPr>
        <w:t>הכללית</w:t>
      </w:r>
      <w:r w:rsidR="00C975B7">
        <w:rPr>
          <w:rtl/>
        </w:rPr>
        <w:t xml:space="preserve"> </w:t>
      </w:r>
      <w:r w:rsidRPr="00E53590">
        <w:rPr>
          <w:rtl/>
        </w:rPr>
        <w:t>ואת</w:t>
      </w:r>
      <w:r w:rsidR="00C975B7">
        <w:rPr>
          <w:rtl/>
        </w:rPr>
        <w:t xml:space="preserve"> </w:t>
      </w:r>
      <w:r w:rsidRPr="00E53590">
        <w:rPr>
          <w:rtl/>
        </w:rPr>
        <w:t>שיעורי ההנחה המרביים".</w:t>
      </w:r>
      <w:r w:rsidR="00C975B7">
        <w:rPr>
          <w:rtl/>
        </w:rPr>
        <w:t xml:space="preserve"> </w:t>
      </w:r>
      <w:r w:rsidRPr="00E53590">
        <w:rPr>
          <w:rtl/>
        </w:rPr>
        <w:t>כמו</w:t>
      </w:r>
      <w:r w:rsidR="00C975B7">
        <w:rPr>
          <w:rtl/>
        </w:rPr>
        <w:t>-</w:t>
      </w:r>
      <w:r w:rsidRPr="00E53590">
        <w:rPr>
          <w:rtl/>
        </w:rPr>
        <w:t>כן נקבע בסעיף 12(ג)</w:t>
      </w:r>
      <w:r w:rsidR="00C975B7">
        <w:rPr>
          <w:rtl/>
        </w:rPr>
        <w:t xml:space="preserve"> </w:t>
      </w:r>
      <w:r w:rsidRPr="00E53590">
        <w:rPr>
          <w:rtl/>
        </w:rPr>
        <w:t>לחוק</w:t>
      </w:r>
      <w:r w:rsidR="00C975B7">
        <w:rPr>
          <w:rtl/>
        </w:rPr>
        <w:t xml:space="preserve"> </w:t>
      </w:r>
      <w:r w:rsidRPr="00E53590">
        <w:rPr>
          <w:rtl/>
        </w:rPr>
        <w:t>ההסדרים,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"מועצה</w:t>
      </w:r>
      <w:r w:rsidR="00C975B7">
        <w:rPr>
          <w:rtl/>
        </w:rPr>
        <w:t xml:space="preserve"> </w:t>
      </w:r>
      <w:r w:rsidRPr="00E53590">
        <w:rPr>
          <w:rtl/>
        </w:rPr>
        <w:t>לא תפחית תשלומי ארנונה כללית אלא אם נתקיימו במחזיק</w:t>
      </w:r>
      <w:r w:rsidR="00C975B7">
        <w:rPr>
          <w:rtl/>
        </w:rPr>
        <w:t xml:space="preserve"> </w:t>
      </w:r>
      <w:r w:rsidRPr="00E53590">
        <w:rPr>
          <w:rtl/>
        </w:rPr>
        <w:t>הנכס התנאים שנקבעו בתקנות, ובהתאם לכללים ולשיעורים שנקבעו".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במקביל</w:t>
      </w:r>
      <w:r w:rsidR="00C975B7">
        <w:rPr>
          <w:rtl/>
        </w:rPr>
        <w:t xml:space="preserve"> </w:t>
      </w:r>
      <w:r w:rsidRPr="00E53590">
        <w:rPr>
          <w:rtl/>
        </w:rPr>
        <w:t>בוטל בחוק ההסדרים סעיף 280 לפקודת העיריות וכן הסעיף המקביל לו בצו</w:t>
      </w:r>
      <w:r w:rsidR="00C975B7">
        <w:rPr>
          <w:rtl/>
        </w:rPr>
        <w:t xml:space="preserve"> </w:t>
      </w:r>
      <w:r w:rsidRPr="00E53590">
        <w:rPr>
          <w:rtl/>
        </w:rPr>
        <w:t>המועצות המקומיות.</w:t>
      </w:r>
      <w:r w:rsidR="00C975B7">
        <w:rPr>
          <w:rtl/>
        </w:rPr>
        <w:t xml:space="preserve"> </w:t>
      </w:r>
      <w:r w:rsidRPr="00E53590">
        <w:rPr>
          <w:rtl/>
        </w:rPr>
        <w:t>סעיף 280 שבוטל קבע בזמנו: (א) המועצה רשאית להפחית ארנונה או</w:t>
      </w:r>
      <w:r w:rsidR="00C975B7">
        <w:rPr>
          <w:rtl/>
        </w:rPr>
        <w:t xml:space="preserve"> </w:t>
      </w:r>
      <w:r w:rsidRPr="00E53590">
        <w:rPr>
          <w:rtl/>
        </w:rPr>
        <w:t>לוותר</w:t>
      </w:r>
      <w:r w:rsidR="00C975B7">
        <w:rPr>
          <w:rtl/>
        </w:rPr>
        <w:t xml:space="preserve"> </w:t>
      </w:r>
      <w:r w:rsidRPr="00E53590">
        <w:rPr>
          <w:rtl/>
        </w:rPr>
        <w:t>עליה,</w:t>
      </w:r>
      <w:r w:rsidR="00C975B7">
        <w:rPr>
          <w:rtl/>
        </w:rPr>
        <w:t xml:space="preserve"> </w:t>
      </w:r>
      <w:r w:rsidRPr="00E53590">
        <w:rPr>
          <w:rtl/>
        </w:rPr>
        <w:t>בהתחשב במצבו החומרי של החייב בה, או בגלל סיבה אחרת שתאושר על</w:t>
      </w:r>
      <w:r w:rsidR="00C975B7">
        <w:rPr>
          <w:rtl/>
        </w:rPr>
        <w:t>-</w:t>
      </w:r>
      <w:r w:rsidRPr="00E53590">
        <w:rPr>
          <w:rtl/>
        </w:rPr>
        <w:t>ידי</w:t>
      </w:r>
      <w:r w:rsidR="00C975B7">
        <w:rPr>
          <w:rtl/>
        </w:rPr>
        <w:t xml:space="preserve"> </w:t>
      </w:r>
      <w:r w:rsidRPr="00E53590">
        <w:rPr>
          <w:rtl/>
        </w:rPr>
        <w:t>השר;</w:t>
      </w:r>
      <w:r w:rsidR="00C975B7">
        <w:rPr>
          <w:rtl/>
        </w:rPr>
        <w:t xml:space="preserve"> </w:t>
      </w:r>
      <w:r w:rsidRPr="00E53590">
        <w:rPr>
          <w:rtl/>
        </w:rPr>
        <w:t>(ב)</w:t>
      </w:r>
      <w:r w:rsidR="00C975B7">
        <w:rPr>
          <w:rtl/>
        </w:rPr>
        <w:t xml:space="preserve"> </w:t>
      </w:r>
      <w:r w:rsidRPr="00E53590">
        <w:rPr>
          <w:rtl/>
        </w:rPr>
        <w:t>מבלי</w:t>
      </w:r>
      <w:r w:rsidR="00C975B7">
        <w:rPr>
          <w:rtl/>
        </w:rPr>
        <w:t xml:space="preserve"> </w:t>
      </w:r>
      <w:r w:rsidRPr="00E53590">
        <w:rPr>
          <w:rtl/>
        </w:rPr>
        <w:t>לגרוע</w:t>
      </w:r>
      <w:r w:rsidR="00C975B7">
        <w:rPr>
          <w:rtl/>
        </w:rPr>
        <w:t xml:space="preserve"> </w:t>
      </w:r>
      <w:r w:rsidRPr="00E53590">
        <w:rPr>
          <w:rtl/>
        </w:rPr>
        <w:t>מהאמור</w:t>
      </w:r>
      <w:r w:rsidR="00C975B7">
        <w:rPr>
          <w:rtl/>
        </w:rPr>
        <w:t xml:space="preserve"> </w:t>
      </w:r>
      <w:r w:rsidRPr="00E53590">
        <w:rPr>
          <w:rtl/>
        </w:rPr>
        <w:t>בסעיף</w:t>
      </w:r>
      <w:r w:rsidR="00C975B7">
        <w:rPr>
          <w:rtl/>
        </w:rPr>
        <w:t xml:space="preserve"> </w:t>
      </w:r>
      <w:r w:rsidRPr="00E53590">
        <w:rPr>
          <w:rtl/>
        </w:rPr>
        <w:t xml:space="preserve">קטן (א), רשאית המועצה: 1. להפחית עד </w:t>
      </w:r>
      <w:r w:rsidR="00C975B7" w:rsidRPr="00E53590">
        <w:rPr>
          <w:rtl/>
        </w:rPr>
        <w:t>25</w:t>
      </w:r>
      <w:r w:rsidR="00C975B7">
        <w:rPr>
          <w:rtl/>
        </w:rPr>
        <w:t xml:space="preserve">% </w:t>
      </w:r>
      <w:r w:rsidRPr="00E53590">
        <w:rPr>
          <w:rtl/>
        </w:rPr>
        <w:t>מהארנונה</w:t>
      </w:r>
      <w:r w:rsidR="00C975B7">
        <w:rPr>
          <w:rtl/>
        </w:rPr>
        <w:t xml:space="preserve"> </w:t>
      </w:r>
      <w:r w:rsidRPr="00E53590">
        <w:rPr>
          <w:rtl/>
        </w:rPr>
        <w:t>למחזיק</w:t>
      </w:r>
      <w:r w:rsidR="00C975B7">
        <w:rPr>
          <w:rtl/>
        </w:rPr>
        <w:t xml:space="preserve"> </w:t>
      </w:r>
      <w:r w:rsidRPr="00E53590">
        <w:rPr>
          <w:rtl/>
        </w:rPr>
        <w:t>שהגיע</w:t>
      </w:r>
      <w:r w:rsidR="00C975B7">
        <w:rPr>
          <w:rtl/>
        </w:rPr>
        <w:t xml:space="preserve"> </w:t>
      </w:r>
      <w:r w:rsidRPr="00E53590">
        <w:rPr>
          <w:rtl/>
        </w:rPr>
        <w:t>לגיל</w:t>
      </w:r>
      <w:r w:rsidR="00C975B7">
        <w:rPr>
          <w:rtl/>
        </w:rPr>
        <w:t xml:space="preserve"> </w:t>
      </w:r>
      <w:r w:rsidRPr="00E53590">
        <w:rPr>
          <w:rtl/>
        </w:rPr>
        <w:t>65</w:t>
      </w:r>
      <w:r w:rsidR="00C975B7">
        <w:rPr>
          <w:rtl/>
        </w:rPr>
        <w:t xml:space="preserve"> </w:t>
      </w:r>
      <w:r w:rsidRPr="00E53590">
        <w:rPr>
          <w:rtl/>
        </w:rPr>
        <w:t>והמקבל</w:t>
      </w:r>
      <w:r w:rsidR="00C975B7">
        <w:rPr>
          <w:rtl/>
        </w:rPr>
        <w:t xml:space="preserve"> </w:t>
      </w:r>
      <w:r w:rsidRPr="00E53590">
        <w:rPr>
          <w:rtl/>
        </w:rPr>
        <w:t>מהביטוח הלאומי קצבת זיקנה; 2. לפטור</w:t>
      </w:r>
      <w:r w:rsidR="00C975B7">
        <w:rPr>
          <w:rtl/>
        </w:rPr>
        <w:t xml:space="preserve"> </w:t>
      </w:r>
      <w:r w:rsidRPr="00E53590">
        <w:rPr>
          <w:rtl/>
        </w:rPr>
        <w:t>מהארנונה</w:t>
      </w:r>
      <w:r w:rsidR="00C975B7">
        <w:rPr>
          <w:rtl/>
        </w:rPr>
        <w:t xml:space="preserve"> </w:t>
      </w:r>
      <w:r w:rsidRPr="00E53590">
        <w:rPr>
          <w:rtl/>
        </w:rPr>
        <w:t>בגין</w:t>
      </w:r>
      <w:r w:rsidR="00C975B7">
        <w:rPr>
          <w:rtl/>
        </w:rPr>
        <w:t xml:space="preserve"> </w:t>
      </w:r>
      <w:r w:rsidRPr="00E53590">
        <w:rPr>
          <w:rtl/>
        </w:rPr>
        <w:t>100</w:t>
      </w:r>
      <w:r w:rsidR="00C975B7">
        <w:rPr>
          <w:rtl/>
        </w:rPr>
        <w:t xml:space="preserve"> </w:t>
      </w:r>
      <w:r w:rsidRPr="00E53590">
        <w:rPr>
          <w:rtl/>
        </w:rPr>
        <w:t>מ"ר</w:t>
      </w:r>
      <w:r w:rsidR="00C975B7">
        <w:rPr>
          <w:rtl/>
        </w:rPr>
        <w:t xml:space="preserve"> </w:t>
      </w:r>
      <w:r w:rsidRPr="00E53590">
        <w:rPr>
          <w:rtl/>
        </w:rPr>
        <w:t>מחזיק שהגיע לגיל 65 והמקבל מהביטוח הלאומי קצבת זיקנה</w:t>
      </w:r>
      <w:r w:rsidR="00C975B7">
        <w:rPr>
          <w:rtl/>
        </w:rPr>
        <w:t xml:space="preserve"> </w:t>
      </w:r>
      <w:r w:rsidRPr="00E53590">
        <w:rPr>
          <w:rtl/>
        </w:rPr>
        <w:t>בצירוף הטבה סוציאלית בתנאי שאין לו דירת מגורים נוספת.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בהסתמך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הוראות חוק ההסדרים, כמפורט לעיל, התקין שר הפנים תקנות להסדרים</w:t>
      </w:r>
      <w:r w:rsidR="00C975B7">
        <w:rPr>
          <w:rtl/>
        </w:rPr>
        <w:t xml:space="preserve"> </w:t>
      </w:r>
      <w:r w:rsidRPr="00E53590">
        <w:rPr>
          <w:rtl/>
        </w:rPr>
        <w:t>במשק המדינה (הנחה מארנונה), התשנ"ג</w:t>
      </w:r>
      <w:r w:rsidR="00C975B7">
        <w:rPr>
          <w:rtl/>
        </w:rPr>
        <w:t>–</w:t>
      </w:r>
      <w:r w:rsidRPr="00E53590">
        <w:rPr>
          <w:rtl/>
        </w:rPr>
        <w:t>1993.</w:t>
      </w:r>
      <w:r w:rsidR="00C975B7">
        <w:rPr>
          <w:rtl/>
        </w:rPr>
        <w:t xml:space="preserve"> </w:t>
      </w:r>
      <w:r w:rsidRPr="00E53590">
        <w:rPr>
          <w:rtl/>
        </w:rPr>
        <w:t>בתקנות הופחת שיעור ההנחה למקבלי קצבת</w:t>
      </w:r>
      <w:r w:rsidR="00C975B7">
        <w:rPr>
          <w:rtl/>
        </w:rPr>
        <w:t xml:space="preserve"> </w:t>
      </w:r>
      <w:r w:rsidRPr="00E53590">
        <w:rPr>
          <w:rtl/>
        </w:rPr>
        <w:t>זיקנה</w:t>
      </w:r>
      <w:r w:rsidR="00C975B7">
        <w:rPr>
          <w:rtl/>
        </w:rPr>
        <w:t xml:space="preserve"> </w:t>
      </w:r>
      <w:r w:rsidRPr="00E53590">
        <w:rPr>
          <w:rtl/>
        </w:rPr>
        <w:t>ונקבע</w:t>
      </w:r>
      <w:r w:rsidR="00C975B7">
        <w:rPr>
          <w:rtl/>
        </w:rPr>
        <w:t xml:space="preserve"> </w:t>
      </w:r>
      <w:r w:rsidRPr="00E53590">
        <w:rPr>
          <w:rtl/>
        </w:rPr>
        <w:t>שיעור</w:t>
      </w:r>
      <w:r w:rsidR="00C975B7">
        <w:rPr>
          <w:rtl/>
        </w:rPr>
        <w:t xml:space="preserve"> </w:t>
      </w:r>
      <w:r w:rsidRPr="00E53590">
        <w:rPr>
          <w:rtl/>
        </w:rPr>
        <w:t>מרבי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="00C975B7" w:rsidRPr="00E53590">
        <w:rPr>
          <w:rtl/>
        </w:rPr>
        <w:t>20</w:t>
      </w:r>
      <w:r w:rsidR="00C975B7">
        <w:rPr>
          <w:rtl/>
        </w:rPr>
        <w:t>%</w:t>
      </w:r>
      <w:r w:rsidRPr="00E53590">
        <w:rPr>
          <w:rtl/>
        </w:rPr>
        <w:t>,</w:t>
      </w:r>
      <w:r w:rsidR="00C975B7">
        <w:rPr>
          <w:rtl/>
        </w:rPr>
        <w:t xml:space="preserve"> </w:t>
      </w:r>
      <w:r w:rsidRPr="00E53590">
        <w:rPr>
          <w:rtl/>
        </w:rPr>
        <w:t>לעומת</w:t>
      </w:r>
      <w:r w:rsidR="00C975B7">
        <w:rPr>
          <w:rtl/>
        </w:rPr>
        <w:t xml:space="preserve"> </w:t>
      </w:r>
      <w:r w:rsidR="00C975B7" w:rsidRPr="00E53590">
        <w:rPr>
          <w:rtl/>
        </w:rPr>
        <w:t>25</w:t>
      </w:r>
      <w:r w:rsidR="00C975B7">
        <w:rPr>
          <w:rtl/>
        </w:rPr>
        <w:t>%</w:t>
      </w:r>
      <w:r w:rsidRPr="00E53590">
        <w:rPr>
          <w:rtl/>
        </w:rPr>
        <w:t xml:space="preserve"> שהוענקו לפי סעיף 280(ב) שבוטל.</w:t>
      </w:r>
      <w:r w:rsidR="00C975B7">
        <w:rPr>
          <w:rtl/>
        </w:rPr>
        <w:t xml:space="preserve"> </w:t>
      </w:r>
      <w:r w:rsidRPr="00E53590">
        <w:rPr>
          <w:rtl/>
        </w:rPr>
        <w:t>כמו</w:t>
      </w:r>
      <w:r w:rsidR="00C975B7">
        <w:rPr>
          <w:rtl/>
        </w:rPr>
        <w:t>-</w:t>
      </w:r>
      <w:r w:rsidRPr="00E53590">
        <w:rPr>
          <w:rtl/>
        </w:rPr>
        <w:t>כן</w:t>
      </w:r>
      <w:r w:rsidR="00C975B7">
        <w:rPr>
          <w:rtl/>
        </w:rPr>
        <w:t xml:space="preserve"> </w:t>
      </w:r>
      <w:r w:rsidRPr="00E53590">
        <w:rPr>
          <w:rtl/>
        </w:rPr>
        <w:t>נקבע</w:t>
      </w:r>
      <w:r w:rsidR="00C975B7">
        <w:rPr>
          <w:rtl/>
        </w:rPr>
        <w:t xml:space="preserve"> </w:t>
      </w:r>
      <w:r w:rsidRPr="00E53590">
        <w:rPr>
          <w:rtl/>
        </w:rPr>
        <w:t>שיעור</w:t>
      </w:r>
      <w:r w:rsidR="00C975B7">
        <w:rPr>
          <w:rtl/>
        </w:rPr>
        <w:t xml:space="preserve"> </w:t>
      </w:r>
      <w:r w:rsidRPr="00E53590">
        <w:rPr>
          <w:rtl/>
        </w:rPr>
        <w:t>הנחה</w:t>
      </w:r>
      <w:r w:rsidR="00C975B7">
        <w:rPr>
          <w:rtl/>
        </w:rPr>
        <w:t xml:space="preserve"> </w:t>
      </w:r>
      <w:r w:rsidRPr="00E53590">
        <w:rPr>
          <w:rtl/>
        </w:rPr>
        <w:t>מרבי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של </w:t>
      </w:r>
      <w:r w:rsidR="00C975B7" w:rsidRPr="00E53590">
        <w:rPr>
          <w:rtl/>
        </w:rPr>
        <w:t>80</w:t>
      </w:r>
      <w:r w:rsidR="00C975B7">
        <w:rPr>
          <w:rtl/>
        </w:rPr>
        <w:t>%</w:t>
      </w:r>
      <w:r w:rsidRPr="00E53590">
        <w:rPr>
          <w:rtl/>
        </w:rPr>
        <w:t xml:space="preserve"> למקבלי קצבת זיקנה בצירוף הטבה סוציאלית</w:t>
      </w:r>
      <w:r w:rsidR="00C975B7">
        <w:rPr>
          <w:rtl/>
        </w:rPr>
        <w:t xml:space="preserve"> </w:t>
      </w:r>
      <w:r w:rsidRPr="00E53590">
        <w:rPr>
          <w:rtl/>
        </w:rPr>
        <w:t>ונקבעה</w:t>
      </w:r>
      <w:r w:rsidR="00C975B7">
        <w:rPr>
          <w:rtl/>
        </w:rPr>
        <w:t xml:space="preserve"> </w:t>
      </w:r>
      <w:r w:rsidRPr="00E53590">
        <w:rPr>
          <w:rtl/>
        </w:rPr>
        <w:t>הנחה</w:t>
      </w:r>
      <w:r w:rsidR="00C975B7">
        <w:rPr>
          <w:rtl/>
        </w:rPr>
        <w:t xml:space="preserve"> </w:t>
      </w:r>
      <w:r w:rsidRPr="00E53590">
        <w:rPr>
          <w:rtl/>
        </w:rPr>
        <w:t>לנשים</w:t>
      </w:r>
      <w:r w:rsidR="00C975B7">
        <w:rPr>
          <w:rtl/>
        </w:rPr>
        <w:t xml:space="preserve"> </w:t>
      </w:r>
      <w:r w:rsidRPr="00E53590">
        <w:rPr>
          <w:rtl/>
        </w:rPr>
        <w:t>בהגיען לגיל 60. תקנות אלו, כאמור, הותקנו על</w:t>
      </w:r>
      <w:r w:rsidR="00C975B7">
        <w:rPr>
          <w:rtl/>
        </w:rPr>
        <w:t>-</w:t>
      </w:r>
      <w:r w:rsidRPr="00E53590">
        <w:rPr>
          <w:rtl/>
        </w:rPr>
        <w:t>ידי שר הפנים.</w:t>
      </w:r>
      <w:r w:rsidR="00C975B7">
        <w:rPr>
          <w:rtl/>
        </w:rPr>
        <w:t xml:space="preserve"> </w:t>
      </w:r>
      <w:r w:rsidRPr="00E53590">
        <w:rPr>
          <w:rtl/>
        </w:rPr>
        <w:t>בעקבות</w:t>
      </w:r>
      <w:r w:rsidR="00C975B7">
        <w:rPr>
          <w:rtl/>
        </w:rPr>
        <w:t xml:space="preserve"> </w:t>
      </w:r>
      <w:r w:rsidRPr="00E53590">
        <w:rPr>
          <w:rtl/>
        </w:rPr>
        <w:t>פניות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רשויות</w:t>
      </w:r>
      <w:r w:rsidR="00C975B7">
        <w:rPr>
          <w:rtl/>
        </w:rPr>
        <w:t xml:space="preserve"> </w:t>
      </w:r>
      <w:r w:rsidRPr="00E53590">
        <w:rPr>
          <w:rtl/>
        </w:rPr>
        <w:t>מקומיות שלא הצליחו להפעילן במועד, נדחה ביצוע התקנות</w:t>
      </w:r>
      <w:r w:rsidR="00C975B7">
        <w:rPr>
          <w:rtl/>
        </w:rPr>
        <w:t xml:space="preserve"> </w:t>
      </w:r>
      <w:r w:rsidRPr="00E53590">
        <w:rPr>
          <w:rtl/>
        </w:rPr>
        <w:t>בשנה שלמה.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מהאמור</w:t>
      </w:r>
      <w:r w:rsidR="00C975B7">
        <w:rPr>
          <w:rtl/>
        </w:rPr>
        <w:t xml:space="preserve"> </w:t>
      </w:r>
      <w:r w:rsidRPr="00E53590">
        <w:rPr>
          <w:rtl/>
        </w:rPr>
        <w:t>לעיל עולה, כי עם פרסום חוק ההסדרים הוסמך שר הפנים לקבוע את הכללים</w:t>
      </w:r>
      <w:r w:rsidR="00C975B7">
        <w:rPr>
          <w:rtl/>
        </w:rPr>
        <w:t xml:space="preserve"> </w:t>
      </w:r>
      <w:r w:rsidRPr="00E53590">
        <w:rPr>
          <w:rtl/>
        </w:rPr>
        <w:t>האמורים,</w:t>
      </w:r>
      <w:r w:rsidR="00C975B7">
        <w:rPr>
          <w:rtl/>
        </w:rPr>
        <w:t xml:space="preserve"> </w:t>
      </w:r>
      <w:r w:rsidRPr="00E53590">
        <w:rPr>
          <w:rtl/>
        </w:rPr>
        <w:t>לעומת</w:t>
      </w:r>
      <w:r w:rsidR="00C975B7">
        <w:rPr>
          <w:rtl/>
        </w:rPr>
        <w:t xml:space="preserve"> </w:t>
      </w:r>
      <w:r w:rsidRPr="00E53590">
        <w:rPr>
          <w:rtl/>
        </w:rPr>
        <w:t>מצב</w:t>
      </w:r>
      <w:r w:rsidR="00C975B7">
        <w:rPr>
          <w:rtl/>
        </w:rPr>
        <w:t xml:space="preserve"> </w:t>
      </w:r>
      <w:r w:rsidRPr="00E53590">
        <w:rPr>
          <w:rtl/>
        </w:rPr>
        <w:t>משפטי</w:t>
      </w:r>
      <w:r w:rsidR="00C975B7">
        <w:rPr>
          <w:rtl/>
        </w:rPr>
        <w:t xml:space="preserve"> </w:t>
      </w:r>
      <w:r w:rsidRPr="00E53590">
        <w:rPr>
          <w:rtl/>
        </w:rPr>
        <w:t>שהיה</w:t>
      </w:r>
      <w:r w:rsidR="00C975B7">
        <w:rPr>
          <w:rtl/>
        </w:rPr>
        <w:t xml:space="preserve"> </w:t>
      </w:r>
      <w:r w:rsidRPr="00E53590">
        <w:rPr>
          <w:rtl/>
        </w:rPr>
        <w:t>קיים</w:t>
      </w:r>
      <w:r w:rsidR="00C975B7">
        <w:rPr>
          <w:rtl/>
        </w:rPr>
        <w:t xml:space="preserve"> </w:t>
      </w:r>
      <w:r w:rsidRPr="00E53590">
        <w:rPr>
          <w:rtl/>
        </w:rPr>
        <w:t>עד</w:t>
      </w:r>
      <w:r w:rsidR="00C975B7">
        <w:rPr>
          <w:rtl/>
        </w:rPr>
        <w:t xml:space="preserve"> </w:t>
      </w:r>
      <w:r w:rsidRPr="00E53590">
        <w:rPr>
          <w:rtl/>
        </w:rPr>
        <w:t>לפרסום</w:t>
      </w:r>
      <w:r w:rsidR="00C975B7">
        <w:rPr>
          <w:rtl/>
        </w:rPr>
        <w:t xml:space="preserve"> </w:t>
      </w:r>
      <w:r w:rsidRPr="00E53590">
        <w:rPr>
          <w:rtl/>
        </w:rPr>
        <w:t>חוק ההסדרים, שנתן לרשויות</w:t>
      </w:r>
      <w:r w:rsidR="00C975B7">
        <w:rPr>
          <w:rtl/>
        </w:rPr>
        <w:t xml:space="preserve"> </w:t>
      </w:r>
      <w:r w:rsidRPr="00E53590">
        <w:rPr>
          <w:rtl/>
        </w:rPr>
        <w:t>המקומיות שיקול דעת במתן הנחות בשל "מצבו החומרי של החייב". המצב הקודם נראה בלתי</w:t>
      </w:r>
      <w:r w:rsidR="00C975B7">
        <w:rPr>
          <w:rtl/>
        </w:rPr>
        <w:t xml:space="preserve"> </w:t>
      </w:r>
      <w:r w:rsidRPr="00E53590">
        <w:rPr>
          <w:rtl/>
        </w:rPr>
        <w:t>נסבל</w:t>
      </w:r>
      <w:r w:rsidR="00C975B7">
        <w:rPr>
          <w:rtl/>
        </w:rPr>
        <w:t xml:space="preserve"> </w:t>
      </w:r>
      <w:r w:rsidRPr="00E53590">
        <w:rPr>
          <w:rtl/>
        </w:rPr>
        <w:t>מבחינה</w:t>
      </w:r>
      <w:r w:rsidR="00C975B7">
        <w:rPr>
          <w:rtl/>
        </w:rPr>
        <w:t xml:space="preserve"> </w:t>
      </w:r>
      <w:r w:rsidRPr="00E53590">
        <w:rPr>
          <w:rtl/>
        </w:rPr>
        <w:t>זו שכל רשות יכלה לעשות דין לעצמה ועשתה זאת, כמובן, על חשבון קופת</w:t>
      </w:r>
      <w:r w:rsidR="00C975B7">
        <w:rPr>
          <w:rtl/>
        </w:rPr>
        <w:t xml:space="preserve"> </w:t>
      </w:r>
      <w:r w:rsidRPr="00E53590">
        <w:rPr>
          <w:rtl/>
        </w:rPr>
        <w:t>הציבור.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מאחר</w:t>
      </w:r>
      <w:r w:rsidR="00C975B7">
        <w:rPr>
          <w:rtl/>
        </w:rPr>
        <w:t xml:space="preserve"> </w:t>
      </w:r>
      <w:r w:rsidRPr="00E53590">
        <w:rPr>
          <w:rtl/>
        </w:rPr>
        <w:t>שהנושא</w:t>
      </w:r>
      <w:r w:rsidR="00C975B7">
        <w:rPr>
          <w:rtl/>
        </w:rPr>
        <w:t xml:space="preserve"> </w:t>
      </w:r>
      <w:r w:rsidRPr="00E53590">
        <w:rPr>
          <w:rtl/>
        </w:rPr>
        <w:t>בהחלט</w:t>
      </w:r>
      <w:r w:rsidR="00C975B7">
        <w:rPr>
          <w:rtl/>
        </w:rPr>
        <w:t xml:space="preserve"> </w:t>
      </w:r>
      <w:r w:rsidRPr="00E53590">
        <w:rPr>
          <w:rtl/>
        </w:rPr>
        <w:t>ראוי</w:t>
      </w:r>
      <w:r w:rsidR="00C975B7">
        <w:rPr>
          <w:rtl/>
        </w:rPr>
        <w:t xml:space="preserve"> </w:t>
      </w:r>
      <w:r w:rsidRPr="00E53590">
        <w:rPr>
          <w:rtl/>
        </w:rPr>
        <w:t>לדיון,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מציע</w:t>
      </w:r>
      <w:r w:rsidR="00C975B7">
        <w:rPr>
          <w:rtl/>
        </w:rPr>
        <w:t xml:space="preserve"> </w:t>
      </w:r>
      <w:r w:rsidRPr="00E53590">
        <w:rPr>
          <w:rtl/>
        </w:rPr>
        <w:t>להעביר אותו לוועדת הפנים של</w:t>
      </w:r>
      <w:r w:rsidR="00C975B7">
        <w:rPr>
          <w:rtl/>
        </w:rPr>
        <w:t xml:space="preserve"> </w:t>
      </w:r>
      <w:r w:rsidRPr="00E53590">
        <w:rPr>
          <w:rtl/>
        </w:rPr>
        <w:t>הכנסת.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רבה.</w:t>
      </w:r>
      <w:r w:rsidR="00C975B7">
        <w:rPr>
          <w:rtl/>
        </w:rPr>
        <w:t xml:space="preserve"> </w:t>
      </w:r>
      <w:r w:rsidRPr="00E53590">
        <w:rPr>
          <w:rtl/>
        </w:rPr>
        <w:t>חבר הכנסת דוד מגן מבקש להסיר את הנושא.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מגן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שר</w:t>
      </w:r>
      <w:r w:rsidR="00C975B7">
        <w:rPr>
          <w:rtl/>
        </w:rPr>
        <w:t xml:space="preserve"> </w:t>
      </w:r>
      <w:r w:rsidRPr="00E53590">
        <w:rPr>
          <w:rtl/>
        </w:rPr>
        <w:t>המשפטים,</w:t>
      </w:r>
      <w:r w:rsidR="00C975B7">
        <w:rPr>
          <w:rtl/>
        </w:rPr>
        <w:t xml:space="preserve"> </w:t>
      </w:r>
      <w:r w:rsidRPr="00E53590">
        <w:rPr>
          <w:rtl/>
        </w:rPr>
        <w:t>קשה</w:t>
      </w:r>
      <w:r w:rsidR="00C975B7">
        <w:rPr>
          <w:rtl/>
        </w:rPr>
        <w:t xml:space="preserve"> </w:t>
      </w:r>
      <w:r w:rsidRPr="00E53590">
        <w:rPr>
          <w:rtl/>
        </w:rPr>
        <w:t>לראות שלבים ראשונים של ביצוע</w:t>
      </w:r>
      <w:r w:rsidR="00C975B7">
        <w:rPr>
          <w:rtl/>
        </w:rPr>
        <w:t xml:space="preserve"> </w:t>
      </w:r>
      <w:r w:rsidRPr="00E53590">
        <w:rPr>
          <w:rtl/>
        </w:rPr>
        <w:t>רפורמה כואבת כל כך, שמגבילה את הרשויות המקומיות, כשאין שר פנים במשרה מלאה וראש</w:t>
      </w:r>
      <w:r w:rsidR="00C975B7">
        <w:rPr>
          <w:rtl/>
        </w:rPr>
        <w:t xml:space="preserve"> </w:t>
      </w:r>
      <w:r w:rsidRPr="00E53590">
        <w:rPr>
          <w:rtl/>
        </w:rPr>
        <w:t>הממשלה</w:t>
      </w:r>
      <w:r w:rsidR="00C975B7">
        <w:rPr>
          <w:rtl/>
        </w:rPr>
        <w:t xml:space="preserve"> </w:t>
      </w:r>
      <w:r w:rsidRPr="00E53590">
        <w:rPr>
          <w:rtl/>
        </w:rPr>
        <w:t>הוא האיש שממלא את התפקיד. בחלוף חודש וחצי מיום החלת הרפורמה הלכה למעשה</w:t>
      </w:r>
      <w:r w:rsidR="00C975B7">
        <w:rPr>
          <w:rtl/>
        </w:rPr>
        <w:t xml:space="preserve"> </w:t>
      </w:r>
      <w:r w:rsidRPr="00E53590">
        <w:rPr>
          <w:rtl/>
        </w:rPr>
        <w:t>אנחנו שומעים כי הרשויות המקומיות לא עומדות בלחץ, ועל כורחן הן נאלצות להמשיך את</w:t>
      </w:r>
      <w:r w:rsidR="00C975B7">
        <w:rPr>
          <w:rtl/>
        </w:rPr>
        <w:t xml:space="preserve"> </w:t>
      </w:r>
      <w:r w:rsidRPr="00E53590">
        <w:rPr>
          <w:rtl/>
        </w:rPr>
        <w:t>מסורת הענקת ההנחות.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מציע גם לחבר הכנסת ונונו לעבור ממסלול ההצעה לסדר</w:t>
      </w:r>
      <w:r w:rsidR="00C975B7">
        <w:rPr>
          <w:rtl/>
        </w:rPr>
        <w:t>-</w:t>
      </w:r>
      <w:r w:rsidRPr="00E53590">
        <w:rPr>
          <w:rtl/>
        </w:rPr>
        <w:t>היום למסלול של הצעת</w:t>
      </w:r>
      <w:r w:rsidR="00C975B7">
        <w:rPr>
          <w:rtl/>
        </w:rPr>
        <w:t xml:space="preserve"> </w:t>
      </w:r>
      <w:r w:rsidRPr="00E53590">
        <w:rPr>
          <w:rtl/>
        </w:rPr>
        <w:t>חוק.</w:t>
      </w:r>
      <w:r w:rsidR="00C975B7">
        <w:rPr>
          <w:rtl/>
        </w:rPr>
        <w:t xml:space="preserve"> </w:t>
      </w:r>
      <w:r w:rsidRPr="00E53590">
        <w:rPr>
          <w:rtl/>
        </w:rPr>
        <w:t>שר</w:t>
      </w:r>
      <w:r w:rsidR="00C975B7">
        <w:rPr>
          <w:rtl/>
        </w:rPr>
        <w:t xml:space="preserve"> </w:t>
      </w:r>
      <w:r w:rsidRPr="00E53590">
        <w:rPr>
          <w:rtl/>
        </w:rPr>
        <w:t>המשפטים הוא גם יושב</w:t>
      </w:r>
      <w:r w:rsidR="00C975B7">
        <w:rPr>
          <w:rtl/>
        </w:rPr>
        <w:t>-</w:t>
      </w:r>
      <w:r w:rsidRPr="00E53590">
        <w:rPr>
          <w:rtl/>
        </w:rPr>
        <w:t>ראש ועדת השרים לענייני חקיקה ואכיפת החוק. לנוכח</w:t>
      </w:r>
      <w:r w:rsidR="00C975B7">
        <w:rPr>
          <w:rtl/>
        </w:rPr>
        <w:t xml:space="preserve"> </w:t>
      </w:r>
      <w:r w:rsidRPr="00E53590">
        <w:rPr>
          <w:rtl/>
        </w:rPr>
        <w:t>הניסיון</w:t>
      </w:r>
      <w:r w:rsidR="00C975B7">
        <w:rPr>
          <w:rtl/>
        </w:rPr>
        <w:t xml:space="preserve"> </w:t>
      </w:r>
      <w:r w:rsidRPr="00E53590">
        <w:rPr>
          <w:rtl/>
        </w:rPr>
        <w:t>שהצטבר</w:t>
      </w:r>
      <w:r w:rsidR="00C975B7">
        <w:rPr>
          <w:rtl/>
        </w:rPr>
        <w:t xml:space="preserve"> </w:t>
      </w:r>
      <w:r w:rsidRPr="00E53590">
        <w:rPr>
          <w:rtl/>
        </w:rPr>
        <w:t>בתקופת</w:t>
      </w:r>
      <w:r w:rsidR="00C975B7">
        <w:rPr>
          <w:rtl/>
        </w:rPr>
        <w:t xml:space="preserve"> </w:t>
      </w:r>
      <w:r w:rsidRPr="00E53590">
        <w:rPr>
          <w:rtl/>
        </w:rPr>
        <w:t>40</w:t>
      </w:r>
      <w:r w:rsidR="00C975B7">
        <w:rPr>
          <w:rtl/>
        </w:rPr>
        <w:t xml:space="preserve"> </w:t>
      </w:r>
      <w:r w:rsidRPr="00E53590">
        <w:rPr>
          <w:rtl/>
        </w:rPr>
        <w:t>הימים</w:t>
      </w:r>
      <w:r w:rsidR="00C975B7">
        <w:rPr>
          <w:rtl/>
        </w:rPr>
        <w:t xml:space="preserve"> </w:t>
      </w:r>
      <w:r w:rsidRPr="00E53590">
        <w:rPr>
          <w:rtl/>
        </w:rPr>
        <w:t>האחרונים,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חושב</w:t>
      </w:r>
      <w:r w:rsidR="00C975B7">
        <w:rPr>
          <w:rtl/>
        </w:rPr>
        <w:t xml:space="preserve"> </w:t>
      </w:r>
      <w:r w:rsidRPr="00E53590">
        <w:rPr>
          <w:rtl/>
        </w:rPr>
        <w:t>שאין דרך לתקן את מצב</w:t>
      </w:r>
      <w:r w:rsidR="00C975B7">
        <w:rPr>
          <w:rtl/>
        </w:rPr>
        <w:t xml:space="preserve"> </w:t>
      </w:r>
      <w:r w:rsidRPr="00E53590">
        <w:rPr>
          <w:rtl/>
        </w:rPr>
        <w:t>העניינים</w:t>
      </w:r>
      <w:r w:rsidR="00C975B7">
        <w:rPr>
          <w:rtl/>
        </w:rPr>
        <w:t xml:space="preserve"> </w:t>
      </w:r>
      <w:r w:rsidRPr="00E53590">
        <w:rPr>
          <w:rtl/>
        </w:rPr>
        <w:t>אלא</w:t>
      </w:r>
      <w:r w:rsidR="00C975B7">
        <w:rPr>
          <w:rtl/>
        </w:rPr>
        <w:t xml:space="preserve"> </w:t>
      </w:r>
      <w:r w:rsidRPr="00E53590">
        <w:rPr>
          <w:rtl/>
        </w:rPr>
        <w:t>הדרך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חקיקה,</w:t>
      </w:r>
      <w:r w:rsidR="00C975B7">
        <w:rPr>
          <w:rtl/>
        </w:rPr>
        <w:t xml:space="preserve"> </w:t>
      </w:r>
      <w:r w:rsidRPr="00E53590">
        <w:rPr>
          <w:rtl/>
        </w:rPr>
        <w:t>כך</w:t>
      </w:r>
      <w:r w:rsidR="00C975B7">
        <w:rPr>
          <w:rtl/>
        </w:rPr>
        <w:t xml:space="preserve"> </w:t>
      </w:r>
      <w:r w:rsidRPr="00E53590">
        <w:rPr>
          <w:rtl/>
        </w:rPr>
        <w:t>שהתקנות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שר הפנים תהיינה מפורטות יותר</w:t>
      </w:r>
      <w:r w:rsidR="00C975B7">
        <w:rPr>
          <w:rtl/>
        </w:rPr>
        <w:t xml:space="preserve"> </w:t>
      </w:r>
      <w:r w:rsidRPr="00E53590">
        <w:rPr>
          <w:rtl/>
        </w:rPr>
        <w:t>ותאפשרנה</w:t>
      </w:r>
      <w:r w:rsidR="00C975B7">
        <w:rPr>
          <w:rtl/>
        </w:rPr>
        <w:t xml:space="preserve"> </w:t>
      </w:r>
      <w:r w:rsidRPr="00E53590">
        <w:rPr>
          <w:rtl/>
        </w:rPr>
        <w:t>לרשויות</w:t>
      </w:r>
      <w:r w:rsidR="00C975B7">
        <w:rPr>
          <w:rtl/>
        </w:rPr>
        <w:t xml:space="preserve"> </w:t>
      </w:r>
      <w:r w:rsidRPr="00E53590">
        <w:rPr>
          <w:rtl/>
        </w:rPr>
        <w:t>המקומיות</w:t>
      </w:r>
      <w:r w:rsidR="00C975B7">
        <w:rPr>
          <w:rtl/>
        </w:rPr>
        <w:t xml:space="preserve"> </w:t>
      </w:r>
      <w:r w:rsidRPr="00E53590">
        <w:rPr>
          <w:rtl/>
        </w:rPr>
        <w:t>לתמרן כל אחת בתחומה לפי המצב הסוציו</w:t>
      </w:r>
      <w:r w:rsidR="00C975B7">
        <w:rPr>
          <w:rtl/>
        </w:rPr>
        <w:t>-</w:t>
      </w:r>
      <w:r w:rsidRPr="00E53590">
        <w:rPr>
          <w:rtl/>
        </w:rPr>
        <w:t>אקונומי הקיים</w:t>
      </w:r>
      <w:r w:rsidR="00C975B7">
        <w:rPr>
          <w:rtl/>
        </w:rPr>
        <w:t xml:space="preserve"> </w:t>
      </w:r>
      <w:r w:rsidRPr="00E53590">
        <w:rPr>
          <w:rtl/>
        </w:rPr>
        <w:t>בה.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לחבר הכנסת מגן.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האם חבר הכנסת ונונו מסכים שהצעתו תועבר לוועדת הפנים ואיכות הסביבה?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יוסף ונונו (העבודה):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מסכים.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ובכן,</w:t>
      </w:r>
      <w:r w:rsidR="00C975B7">
        <w:rPr>
          <w:rtl/>
        </w:rPr>
        <w:t xml:space="preserve"> </w:t>
      </w: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עוברים להצבעה. מי בעד העברת ההצעה לסדר</w:t>
      </w:r>
      <w:r w:rsidR="00C975B7">
        <w:rPr>
          <w:rtl/>
        </w:rPr>
        <w:t>-</w:t>
      </w:r>
      <w:r w:rsidRPr="00E53590">
        <w:rPr>
          <w:rtl/>
        </w:rPr>
        <w:t>היום מס' 3266 של חבר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הכנסת ונונו לוועדת הפנים ואיכות הסביבה </w:t>
      </w:r>
      <w:r w:rsidR="00C975B7">
        <w:rPr>
          <w:rtl/>
        </w:rPr>
        <w:t>–</w:t>
      </w:r>
      <w:r w:rsidRPr="00E53590">
        <w:rPr>
          <w:rtl/>
        </w:rPr>
        <w:t xml:space="preserve"> בבקשה להצביע. מי נגד?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צבעה מס' 23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 xml:space="preserve">עד ההצעה להעביר את הנושא לוועדה </w:t>
      </w:r>
      <w:r>
        <w:rPr>
          <w:rtl/>
        </w:rPr>
        <w:t>–</w:t>
      </w:r>
      <w:r w:rsidR="00E53590" w:rsidRPr="00E53590">
        <w:rPr>
          <w:rtl/>
        </w:rPr>
        <w:t xml:space="preserve"> 7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>עד ההצעה שלא לכלול את הנושא בסדר</w:t>
      </w:r>
      <w:r>
        <w:rPr>
          <w:rtl/>
        </w:rPr>
        <w:t>-</w:t>
      </w:r>
      <w:r w:rsidR="00E53590" w:rsidRPr="00E53590">
        <w:rPr>
          <w:rtl/>
        </w:rPr>
        <w:t xml:space="preserve">היום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מנעים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הצעה להעביר את הנושא לוועדת הפנים ואיכות הסביבה נתקבלה.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שבעה בעד, אין מתנגדים, אין נמנעים. ההצעה אושרה ותועבר לוועדת הפנים ואיכות</w:t>
      </w:r>
      <w:r w:rsidR="00C975B7">
        <w:rPr>
          <w:rtl/>
        </w:rPr>
        <w:t xml:space="preserve"> </w:t>
      </w:r>
      <w:r w:rsidRPr="00E53590">
        <w:rPr>
          <w:rtl/>
        </w:rPr>
        <w:t>הסביבה לדיון.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עוברים</w:t>
      </w:r>
      <w:r w:rsidR="00C975B7">
        <w:rPr>
          <w:rtl/>
        </w:rPr>
        <w:t xml:space="preserve"> </w:t>
      </w:r>
      <w:r w:rsidRPr="00E53590">
        <w:rPr>
          <w:rtl/>
        </w:rPr>
        <w:t>לנושא:</w:t>
      </w:r>
      <w:r w:rsidR="00C975B7">
        <w:rPr>
          <w:rtl/>
        </w:rPr>
        <w:t xml:space="preserve"> </w:t>
      </w:r>
      <w:r w:rsidRPr="00E53590">
        <w:rPr>
          <w:rtl/>
        </w:rPr>
        <w:t>שטחי השיפוט בוועדות תכנון ובנייה ביישובים ערביים;</w:t>
      </w:r>
      <w:r w:rsidR="00C975B7">
        <w:rPr>
          <w:rtl/>
        </w:rPr>
        <w:t xml:space="preserve"> </w:t>
      </w:r>
      <w:r w:rsidRPr="00E53590">
        <w:rPr>
          <w:rtl/>
        </w:rPr>
        <w:t>הצעה לסדר</w:t>
      </w:r>
      <w:r w:rsidR="00C975B7">
        <w:rPr>
          <w:rtl/>
        </w:rPr>
        <w:t>-</w:t>
      </w:r>
      <w:r w:rsidRPr="00E53590">
        <w:rPr>
          <w:rtl/>
        </w:rPr>
        <w:t>היום של חבר הכנסת האשם מחאמיד. הוא איננו. הנושא נדחה.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1"/>
        <w:rPr>
          <w:rtl/>
        </w:rPr>
      </w:pPr>
      <w:bookmarkStart w:id="78" w:name="_Toc457989657"/>
      <w:r w:rsidRPr="00C975B7">
        <w:rPr>
          <w:rtl/>
        </w:rPr>
        <w:t xml:space="preserve">הצעת חוק הביטוח הלאומי (תיקון </w:t>
      </w:r>
      <w:r>
        <w:rPr>
          <w:rtl/>
        </w:rPr>
        <w:t>–</w:t>
      </w:r>
      <w:r w:rsidRPr="00C975B7">
        <w:rPr>
          <w:rtl/>
        </w:rPr>
        <w:t xml:space="preserve"> דמי קבורה), התשנ"ד</w:t>
      </w:r>
      <w:r>
        <w:rPr>
          <w:rtl/>
        </w:rPr>
        <w:t>–</w:t>
      </w:r>
      <w:r w:rsidRPr="00C975B7">
        <w:rPr>
          <w:rtl/>
        </w:rPr>
        <w:t>1993</w:t>
      </w:r>
      <w:bookmarkEnd w:id="78"/>
    </w:p>
    <w:p w:rsidR="00C975B7" w:rsidRPr="00C975B7" w:rsidRDefault="00C975B7" w:rsidP="00C975B7">
      <w:pPr>
        <w:pStyle w:val="1"/>
        <w:rPr>
          <w:rtl/>
        </w:rPr>
      </w:pPr>
      <w:bookmarkStart w:id="79" w:name="_Toc457989658"/>
      <w:r w:rsidRPr="00C975B7">
        <w:rPr>
          <w:rtl/>
        </w:rPr>
        <w:t>(הצעת חבר הכנסת ר' נחמן)</w:t>
      </w:r>
      <w:bookmarkEnd w:id="79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 עוברים לסעיף הבא: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הצעת חוק תתתמ"ה, הצעת חוק הביטוח הלאומי (תיקון </w:t>
      </w:r>
      <w:r w:rsidR="00C975B7">
        <w:rPr>
          <w:rtl/>
        </w:rPr>
        <w:t xml:space="preserve">– </w:t>
      </w:r>
      <w:r w:rsidRPr="00E53590">
        <w:rPr>
          <w:rtl/>
        </w:rPr>
        <w:t>דמי קבורה), התשנ"ד</w:t>
      </w:r>
      <w:r w:rsidR="00C975B7">
        <w:rPr>
          <w:rtl/>
        </w:rPr>
        <w:t>–</w:t>
      </w:r>
      <w:r w:rsidRPr="00E53590">
        <w:rPr>
          <w:rtl/>
        </w:rPr>
        <w:t>1993. חבר הכנסת רון נחמן,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המשפטים ד' ליבאי: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>ראש, אני יכול להשיב על הצעת חוק זו ועל זו שתבוא אחריה במשותף.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בסדר גמור.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המשפטים ד' ליבאי: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רון</w:t>
      </w:r>
      <w:r w:rsidR="00C975B7">
        <w:rPr>
          <w:rtl/>
        </w:rPr>
        <w:t xml:space="preserve"> </w:t>
      </w:r>
      <w:r w:rsidRPr="00E53590">
        <w:rPr>
          <w:rtl/>
        </w:rPr>
        <w:t>נחמן, כיוון שהממשלה מסכימה, אתה יכול לנמק מהמקום, וזה לא</w:t>
      </w:r>
      <w:r w:rsidR="00C975B7">
        <w:rPr>
          <w:rtl/>
        </w:rPr>
        <w:t xml:space="preserve"> </w:t>
      </w:r>
      <w:r w:rsidRPr="00E53590">
        <w:rPr>
          <w:rtl/>
        </w:rPr>
        <w:t xml:space="preserve">ייחשב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רון נחמן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אין דבר, שייחשב.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 xml:space="preserve">ראש, חברי הכנסת, הצעת חוק הביטוח הלאומי (תיקון </w:t>
      </w:r>
      <w:r w:rsidR="00C975B7">
        <w:rPr>
          <w:rtl/>
        </w:rPr>
        <w:t>–</w:t>
      </w:r>
      <w:r w:rsidRPr="00E53590">
        <w:rPr>
          <w:rtl/>
        </w:rPr>
        <w:t xml:space="preserve"> דמי קבורה),</w:t>
      </w:r>
      <w:r w:rsidR="00C975B7">
        <w:rPr>
          <w:rtl/>
        </w:rPr>
        <w:t xml:space="preserve"> </w:t>
      </w:r>
      <w:r w:rsidRPr="00E53590">
        <w:rPr>
          <w:rtl/>
        </w:rPr>
        <w:t>התשנ"ד</w:t>
      </w:r>
      <w:r w:rsidR="00C975B7">
        <w:rPr>
          <w:rtl/>
        </w:rPr>
        <w:t>–</w:t>
      </w:r>
      <w:r w:rsidRPr="00E53590">
        <w:rPr>
          <w:rtl/>
        </w:rPr>
        <w:t>1993,</w:t>
      </w:r>
      <w:r w:rsidR="00C975B7">
        <w:rPr>
          <w:rtl/>
        </w:rPr>
        <w:t xml:space="preserve"> </w:t>
      </w:r>
      <w:r w:rsidRPr="00E53590">
        <w:rPr>
          <w:rtl/>
        </w:rPr>
        <w:t>אשר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מציע היום לכנסת בקריאה טרומית, היא לתיקון סעיף 29 לחוק</w:t>
      </w:r>
      <w:r w:rsidR="00C975B7">
        <w:rPr>
          <w:rtl/>
        </w:rPr>
        <w:t xml:space="preserve"> </w:t>
      </w:r>
      <w:r w:rsidRPr="00E53590">
        <w:rPr>
          <w:rtl/>
        </w:rPr>
        <w:t>הביטוח</w:t>
      </w:r>
      <w:r w:rsidR="00C975B7">
        <w:rPr>
          <w:rtl/>
        </w:rPr>
        <w:t xml:space="preserve"> </w:t>
      </w:r>
      <w:r w:rsidRPr="00E53590">
        <w:rPr>
          <w:rtl/>
        </w:rPr>
        <w:t>הלאומי,</w:t>
      </w:r>
      <w:r w:rsidR="00C975B7">
        <w:rPr>
          <w:rtl/>
        </w:rPr>
        <w:t xml:space="preserve"> </w:t>
      </w:r>
      <w:r w:rsidRPr="00E53590">
        <w:rPr>
          <w:rtl/>
        </w:rPr>
        <w:t>ולפיה,</w:t>
      </w:r>
      <w:r w:rsidR="00C975B7">
        <w:rPr>
          <w:rtl/>
        </w:rPr>
        <w:t xml:space="preserve"> </w:t>
      </w:r>
      <w:r w:rsidRPr="00E53590">
        <w:rPr>
          <w:rtl/>
        </w:rPr>
        <w:t>אחרי</w:t>
      </w:r>
      <w:r w:rsidR="00C975B7">
        <w:rPr>
          <w:rtl/>
        </w:rPr>
        <w:t xml:space="preserve"> </w:t>
      </w:r>
      <w:r w:rsidRPr="00E53590">
        <w:rPr>
          <w:rtl/>
        </w:rPr>
        <w:t>סעיף קטן (א) ייאמר: "(א1) אדם המבקש בחייו לרכוש</w:t>
      </w:r>
      <w:r w:rsidR="00C975B7">
        <w:rPr>
          <w:rtl/>
        </w:rPr>
        <w:t xml:space="preserve"> </w:t>
      </w:r>
      <w:r w:rsidRPr="00E53590">
        <w:rPr>
          <w:rtl/>
        </w:rPr>
        <w:t>חלקת קבר ישלם את הסכום הקבוע על</w:t>
      </w:r>
      <w:r w:rsidR="00C975B7">
        <w:rPr>
          <w:rtl/>
        </w:rPr>
        <w:t>-</w:t>
      </w:r>
      <w:r w:rsidRPr="00E53590">
        <w:rPr>
          <w:rtl/>
        </w:rPr>
        <w:t>פי כללים ומבחנים שייקבעו בתקנות".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דברי</w:t>
      </w:r>
      <w:r w:rsidR="00C975B7">
        <w:rPr>
          <w:rtl/>
        </w:rPr>
        <w:t xml:space="preserve"> </w:t>
      </w:r>
      <w:r w:rsidRPr="00E53590">
        <w:rPr>
          <w:rtl/>
        </w:rPr>
        <w:t>ההסבר</w:t>
      </w:r>
      <w:r w:rsidR="00C975B7">
        <w:rPr>
          <w:rtl/>
        </w:rPr>
        <w:t xml:space="preserve"> </w:t>
      </w:r>
      <w:r w:rsidRPr="00E53590">
        <w:rPr>
          <w:rtl/>
        </w:rPr>
        <w:t>שהוספתי להצעת החוק אומרים בקצרה, מאחר שהשר כבר אמר מה עמדתו,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הדברים</w:t>
      </w:r>
      <w:r w:rsidR="00C975B7">
        <w:rPr>
          <w:rtl/>
        </w:rPr>
        <w:t xml:space="preserve"> </w:t>
      </w:r>
      <w:r w:rsidRPr="00E53590">
        <w:rPr>
          <w:rtl/>
        </w:rPr>
        <w:t>הבאים: היום שוק הקברים פרוץ, ואדם הרוצה לקנות חלקת קבר ליד בן זוגו</w:t>
      </w:r>
      <w:r w:rsidR="00C975B7">
        <w:rPr>
          <w:rtl/>
        </w:rPr>
        <w:t xml:space="preserve"> </w:t>
      </w:r>
      <w:r w:rsidRPr="00E53590">
        <w:rPr>
          <w:rtl/>
        </w:rPr>
        <w:t>שנפטר,</w:t>
      </w:r>
      <w:r w:rsidR="00C975B7">
        <w:rPr>
          <w:rtl/>
        </w:rPr>
        <w:t xml:space="preserve"> </w:t>
      </w:r>
      <w:r w:rsidRPr="00E53590">
        <w:rPr>
          <w:rtl/>
        </w:rPr>
        <w:t>נעשק ומשלם סכומים גדולים. מטרת השינוי המוצע היא להשוות את מחירי הקברים</w:t>
      </w:r>
      <w:r w:rsidR="00C975B7">
        <w:rPr>
          <w:rtl/>
        </w:rPr>
        <w:t xml:space="preserve"> </w:t>
      </w:r>
      <w:r w:rsidRPr="00E53590">
        <w:rPr>
          <w:rtl/>
        </w:rPr>
        <w:t>הנרכשים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ידי</w:t>
      </w:r>
      <w:r w:rsidR="00C975B7">
        <w:rPr>
          <w:rtl/>
        </w:rPr>
        <w:t xml:space="preserve"> </w:t>
      </w:r>
      <w:r w:rsidRPr="00E53590">
        <w:rPr>
          <w:rtl/>
        </w:rPr>
        <w:t>אנשים</w:t>
      </w:r>
      <w:r w:rsidR="00C975B7">
        <w:rPr>
          <w:rtl/>
        </w:rPr>
        <w:t xml:space="preserve"> </w:t>
      </w:r>
      <w:r w:rsidRPr="00E53590">
        <w:rPr>
          <w:rtl/>
        </w:rPr>
        <w:t>בעודם</w:t>
      </w:r>
      <w:r w:rsidR="00C975B7">
        <w:rPr>
          <w:rtl/>
        </w:rPr>
        <w:t xml:space="preserve"> </w:t>
      </w:r>
      <w:r w:rsidRPr="00E53590">
        <w:rPr>
          <w:rtl/>
        </w:rPr>
        <w:t>בחיים</w:t>
      </w:r>
      <w:r w:rsidR="00C975B7">
        <w:rPr>
          <w:rtl/>
        </w:rPr>
        <w:t xml:space="preserve"> </w:t>
      </w:r>
      <w:r w:rsidRPr="00E53590">
        <w:rPr>
          <w:rtl/>
        </w:rPr>
        <w:t>לאלו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מי שכבר נפטרו ומקבלים תשלום זה</w:t>
      </w:r>
      <w:r w:rsidR="00C975B7">
        <w:rPr>
          <w:rtl/>
        </w:rPr>
        <w:t xml:space="preserve"> </w:t>
      </w:r>
      <w:r w:rsidRPr="00E53590">
        <w:rPr>
          <w:rtl/>
        </w:rPr>
        <w:t>מהביטוח הלאומי.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השר,</w:t>
      </w:r>
      <w:r w:rsidR="00C975B7">
        <w:rPr>
          <w:rtl/>
        </w:rPr>
        <w:t xml:space="preserve"> </w:t>
      </w:r>
      <w:r w:rsidRPr="00E53590">
        <w:rPr>
          <w:rtl/>
        </w:rPr>
        <w:t>ההצעה שאני מציע היא, שניתן יהיה בתשלומים קבועים על</w:t>
      </w:r>
      <w:r w:rsidR="00C975B7">
        <w:rPr>
          <w:rtl/>
        </w:rPr>
        <w:t>-</w:t>
      </w:r>
      <w:r w:rsidRPr="00E53590">
        <w:rPr>
          <w:rtl/>
        </w:rPr>
        <w:t>פי תקנות,</w:t>
      </w:r>
      <w:r w:rsidR="00C975B7">
        <w:rPr>
          <w:rtl/>
        </w:rPr>
        <w:t xml:space="preserve"> </w:t>
      </w:r>
      <w:r w:rsidRPr="00E53590">
        <w:rPr>
          <w:rtl/>
        </w:rPr>
        <w:t>לרכוש</w:t>
      </w:r>
      <w:r w:rsidR="00C975B7">
        <w:rPr>
          <w:rtl/>
        </w:rPr>
        <w:t xml:space="preserve"> </w:t>
      </w:r>
      <w:r w:rsidRPr="00E53590">
        <w:rPr>
          <w:rtl/>
        </w:rPr>
        <w:t>חלקת</w:t>
      </w:r>
      <w:r w:rsidR="00C975B7">
        <w:rPr>
          <w:rtl/>
        </w:rPr>
        <w:t xml:space="preserve"> </w:t>
      </w:r>
      <w:r w:rsidRPr="00E53590">
        <w:rPr>
          <w:rtl/>
        </w:rPr>
        <w:t>קבר</w:t>
      </w:r>
      <w:r w:rsidR="00C975B7">
        <w:rPr>
          <w:rtl/>
        </w:rPr>
        <w:t xml:space="preserve"> </w:t>
      </w:r>
      <w:r w:rsidRPr="00E53590">
        <w:rPr>
          <w:rtl/>
        </w:rPr>
        <w:t>לשני</w:t>
      </w:r>
      <w:r w:rsidR="00C975B7">
        <w:rPr>
          <w:rtl/>
        </w:rPr>
        <w:t xml:space="preserve"> </w:t>
      </w:r>
      <w:r w:rsidRPr="00E53590">
        <w:rPr>
          <w:rtl/>
        </w:rPr>
        <w:t>בני זוג. הצעה זו תעשה חסד עם הרבה משפחות במדינת ישראל,</w:t>
      </w:r>
      <w:r w:rsidR="00C975B7">
        <w:rPr>
          <w:rtl/>
        </w:rPr>
        <w:t xml:space="preserve"> </w:t>
      </w:r>
      <w:r w:rsidRPr="00E53590">
        <w:rPr>
          <w:rtl/>
        </w:rPr>
        <w:t>ואני חושב שיהיה בה כדי לתקן עוול שנעשה להרבה משפחות.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הנושא עלה בהצעה לסדר</w:t>
      </w:r>
      <w:r w:rsidR="00C975B7">
        <w:rPr>
          <w:rtl/>
        </w:rPr>
        <w:t>-</w:t>
      </w:r>
      <w:r w:rsidRPr="00E53590">
        <w:rPr>
          <w:rtl/>
        </w:rPr>
        <w:t>היום לפני כמה חודשים, וגם לפני כמה שנים, ושמחתי לקבל</w:t>
      </w:r>
      <w:r w:rsidR="00C975B7">
        <w:rPr>
          <w:rtl/>
        </w:rPr>
        <w:t xml:space="preserve"> </w:t>
      </w:r>
      <w:r w:rsidRPr="00E53590">
        <w:rPr>
          <w:rtl/>
        </w:rPr>
        <w:t>את עמדת השר, שיש צורך לתקן את התיקון בנוסח זה או אחר, ואני מקווה שהחקיקה תפתור</w:t>
      </w:r>
      <w:r w:rsidR="00C975B7">
        <w:rPr>
          <w:rtl/>
        </w:rPr>
        <w:t xml:space="preserve"> </w:t>
      </w:r>
      <w:r w:rsidRPr="00E53590">
        <w:rPr>
          <w:rtl/>
        </w:rPr>
        <w:t>במהרה את הבעיה של המשפחות השכולות, שבזמן הקשה ביותר שלהן, כאשר הן אבלות ורוצות</w:t>
      </w:r>
      <w:r w:rsidR="00C975B7">
        <w:rPr>
          <w:rtl/>
        </w:rPr>
        <w:t xml:space="preserve"> </w:t>
      </w:r>
      <w:r w:rsidRPr="00E53590">
        <w:rPr>
          <w:rtl/>
        </w:rPr>
        <w:t>לרכוש</w:t>
      </w:r>
      <w:r w:rsidR="00C975B7">
        <w:rPr>
          <w:rtl/>
        </w:rPr>
        <w:t xml:space="preserve"> </w:t>
      </w:r>
      <w:r w:rsidRPr="00E53590">
        <w:rPr>
          <w:rtl/>
        </w:rPr>
        <w:t>חלקת קבר ליד יקיריהן, הן תוכלנה לעשות זאת.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מבקש</w:t>
      </w:r>
      <w:r w:rsidR="00C975B7">
        <w:rPr>
          <w:rtl/>
        </w:rPr>
        <w:t xml:space="preserve"> </w:t>
      </w:r>
      <w:r w:rsidRPr="00E53590">
        <w:rPr>
          <w:rtl/>
        </w:rPr>
        <w:t>להוסיף עוד נקודה. הטיעון שנשמע, שכאילו יהיה</w:t>
      </w:r>
      <w:r w:rsidR="00C975B7">
        <w:rPr>
          <w:rtl/>
        </w:rPr>
        <w:t xml:space="preserve"> </w:t>
      </w:r>
      <w:r w:rsidRPr="00E53590">
        <w:rPr>
          <w:rtl/>
        </w:rPr>
        <w:t>בכך</w:t>
      </w:r>
      <w:r w:rsidR="00C975B7">
        <w:rPr>
          <w:rtl/>
        </w:rPr>
        <w:t xml:space="preserve"> </w:t>
      </w:r>
      <w:r w:rsidRPr="00E53590">
        <w:rPr>
          <w:rtl/>
        </w:rPr>
        <w:t>משום</w:t>
      </w:r>
      <w:r w:rsidR="00C975B7">
        <w:rPr>
          <w:rtl/>
        </w:rPr>
        <w:t xml:space="preserve"> </w:t>
      </w:r>
      <w:r w:rsidRPr="00E53590">
        <w:rPr>
          <w:rtl/>
        </w:rPr>
        <w:t>תפיסת</w:t>
      </w:r>
      <w:r w:rsidR="00C975B7">
        <w:rPr>
          <w:rtl/>
        </w:rPr>
        <w:t xml:space="preserve"> </w:t>
      </w:r>
      <w:r w:rsidRPr="00E53590">
        <w:rPr>
          <w:rtl/>
        </w:rPr>
        <w:t>חלקות</w:t>
      </w:r>
      <w:r w:rsidR="00C975B7">
        <w:rPr>
          <w:rtl/>
        </w:rPr>
        <w:t xml:space="preserve"> </w:t>
      </w:r>
      <w:r w:rsidRPr="00E53590">
        <w:rPr>
          <w:rtl/>
        </w:rPr>
        <w:t>לעתיד, על</w:t>
      </w:r>
      <w:r w:rsidR="00C975B7">
        <w:rPr>
          <w:rtl/>
        </w:rPr>
        <w:t>-</w:t>
      </w:r>
      <w:r w:rsidRPr="00E53590">
        <w:rPr>
          <w:rtl/>
        </w:rPr>
        <w:t>ידי</w:t>
      </w:r>
      <w:r w:rsidR="00C975B7">
        <w:rPr>
          <w:rtl/>
        </w:rPr>
        <w:t xml:space="preserve"> </w:t>
      </w:r>
      <w:r w:rsidRPr="00E53590">
        <w:rPr>
          <w:rtl/>
        </w:rPr>
        <w:t>החברות שעוסקות בקבורה, אינו מקובל עלי.</w:t>
      </w:r>
      <w:r w:rsidR="00C975B7">
        <w:rPr>
          <w:rtl/>
        </w:rPr>
        <w:t xml:space="preserve"> </w:t>
      </w:r>
      <w:r w:rsidRPr="00E53590">
        <w:rPr>
          <w:rtl/>
        </w:rPr>
        <w:t>הטיעון</w:t>
      </w:r>
      <w:r w:rsidR="00C975B7">
        <w:rPr>
          <w:rtl/>
        </w:rPr>
        <w:t xml:space="preserve"> </w:t>
      </w:r>
      <w:r w:rsidRPr="00E53590">
        <w:rPr>
          <w:rtl/>
        </w:rPr>
        <w:t>הזה</w:t>
      </w:r>
      <w:r w:rsidR="00C975B7">
        <w:rPr>
          <w:rtl/>
        </w:rPr>
        <w:t xml:space="preserve"> </w:t>
      </w:r>
      <w:r w:rsidRPr="00E53590">
        <w:rPr>
          <w:rtl/>
        </w:rPr>
        <w:t>אינו</w:t>
      </w:r>
      <w:r w:rsidR="00C975B7">
        <w:rPr>
          <w:rtl/>
        </w:rPr>
        <w:t xml:space="preserve"> </w:t>
      </w:r>
      <w:r w:rsidRPr="00E53590">
        <w:rPr>
          <w:rtl/>
        </w:rPr>
        <w:t>רציני</w:t>
      </w:r>
      <w:r w:rsidR="00C975B7">
        <w:rPr>
          <w:rtl/>
        </w:rPr>
        <w:t xml:space="preserve"> </w:t>
      </w:r>
      <w:r w:rsidRPr="00E53590">
        <w:rPr>
          <w:rtl/>
        </w:rPr>
        <w:t>לדעתי,</w:t>
      </w:r>
      <w:r w:rsidR="00C975B7">
        <w:rPr>
          <w:rtl/>
        </w:rPr>
        <w:t xml:space="preserve"> </w:t>
      </w:r>
      <w:r w:rsidRPr="00E53590">
        <w:rPr>
          <w:rtl/>
        </w:rPr>
        <w:t>משום</w:t>
      </w:r>
      <w:r w:rsidR="00C975B7">
        <w:rPr>
          <w:rtl/>
        </w:rPr>
        <w:t xml:space="preserve"> </w:t>
      </w:r>
      <w:r w:rsidRPr="00E53590">
        <w:rPr>
          <w:rtl/>
        </w:rPr>
        <w:t>שאנשים שרוצים לרכוש את חלקות הקבר אינם</w:t>
      </w:r>
      <w:r w:rsidR="00C975B7">
        <w:rPr>
          <w:rtl/>
        </w:rPr>
        <w:t xml:space="preserve"> </w:t>
      </w:r>
      <w:r w:rsidRPr="00E53590">
        <w:rPr>
          <w:rtl/>
        </w:rPr>
        <w:t>אנשים</w:t>
      </w:r>
      <w:r w:rsidR="00C975B7">
        <w:rPr>
          <w:rtl/>
        </w:rPr>
        <w:t xml:space="preserve"> </w:t>
      </w:r>
      <w:r w:rsidRPr="00E53590">
        <w:rPr>
          <w:rtl/>
        </w:rPr>
        <w:t>צעירים</w:t>
      </w:r>
      <w:r w:rsidR="00C975B7">
        <w:rPr>
          <w:rtl/>
        </w:rPr>
        <w:t xml:space="preserve"> </w:t>
      </w:r>
      <w:r w:rsidRPr="00E53590">
        <w:rPr>
          <w:rtl/>
        </w:rPr>
        <w:t>בדרך</w:t>
      </w:r>
      <w:r w:rsidR="00C975B7">
        <w:rPr>
          <w:rtl/>
        </w:rPr>
        <w:t xml:space="preserve"> </w:t>
      </w:r>
      <w:r w:rsidRPr="00E53590">
        <w:rPr>
          <w:rtl/>
        </w:rPr>
        <w:t>כלל,</w:t>
      </w:r>
      <w:r w:rsidR="00C975B7">
        <w:rPr>
          <w:rtl/>
        </w:rPr>
        <w:t xml:space="preserve"> </w:t>
      </w:r>
      <w:r w:rsidRPr="00E53590">
        <w:rPr>
          <w:rtl/>
        </w:rPr>
        <w:t>אלא אנשים מבוגרים, אנשים שאחרי שנים רבות של נישואים</w:t>
      </w:r>
      <w:r w:rsidR="00C975B7">
        <w:rPr>
          <w:rtl/>
        </w:rPr>
        <w:t xml:space="preserve"> </w:t>
      </w:r>
      <w:r w:rsidRPr="00E53590">
        <w:rPr>
          <w:rtl/>
        </w:rPr>
        <w:t>רוצים להיות ביחד גם במנוחת העולמים. לכן אני מבקש לאשר את ההצעה. תודה רבה.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לחבר הכנסת רון נחמן.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1"/>
        <w:rPr>
          <w:rtl/>
        </w:rPr>
      </w:pPr>
      <w:bookmarkStart w:id="80" w:name="_Toc457989659"/>
      <w:r w:rsidRPr="00C975B7">
        <w:rPr>
          <w:rtl/>
        </w:rPr>
        <w:t xml:space="preserve">הצעת חוק הביטוח הלאומי (תיקון </w:t>
      </w:r>
      <w:r>
        <w:rPr>
          <w:rtl/>
        </w:rPr>
        <w:t>–</w:t>
      </w:r>
      <w:r w:rsidRPr="00C975B7">
        <w:rPr>
          <w:rtl/>
        </w:rPr>
        <w:t xml:space="preserve"> מחירי חלקת קבר), התשנ"ד</w:t>
      </w:r>
      <w:r>
        <w:rPr>
          <w:rtl/>
        </w:rPr>
        <w:t>–</w:t>
      </w:r>
      <w:r w:rsidRPr="00C975B7">
        <w:rPr>
          <w:rtl/>
        </w:rPr>
        <w:t>1993</w:t>
      </w:r>
      <w:bookmarkEnd w:id="80"/>
    </w:p>
    <w:p w:rsidR="00C975B7" w:rsidRPr="00C975B7" w:rsidRDefault="00C975B7" w:rsidP="00C975B7">
      <w:pPr>
        <w:pStyle w:val="1"/>
        <w:rPr>
          <w:rtl/>
        </w:rPr>
      </w:pPr>
      <w:bookmarkStart w:id="81" w:name="_Toc457989660"/>
      <w:r w:rsidRPr="00C975B7">
        <w:rPr>
          <w:rtl/>
        </w:rPr>
        <w:t>(הצעת חבר הכנסת ד' מגן)</w:t>
      </w:r>
      <w:bookmarkEnd w:id="81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עוברים</w:t>
      </w:r>
      <w:r w:rsidR="00C975B7">
        <w:rPr>
          <w:rtl/>
        </w:rPr>
        <w:t xml:space="preserve"> </w:t>
      </w:r>
      <w:r w:rsidRPr="00E53590">
        <w:rPr>
          <w:rtl/>
        </w:rPr>
        <w:t>להצעת</w:t>
      </w:r>
      <w:r w:rsidR="00C975B7">
        <w:rPr>
          <w:rtl/>
        </w:rPr>
        <w:t xml:space="preserve"> </w:t>
      </w:r>
      <w:r w:rsidRPr="00E53590">
        <w:rPr>
          <w:rtl/>
        </w:rPr>
        <w:t>חוק</w:t>
      </w:r>
      <w:r w:rsidR="00C975B7">
        <w:rPr>
          <w:rtl/>
        </w:rPr>
        <w:t xml:space="preserve"> </w:t>
      </w:r>
      <w:r w:rsidRPr="00E53590">
        <w:rPr>
          <w:rtl/>
        </w:rPr>
        <w:t xml:space="preserve">תתתקי"ג, הצעת חוק הביטוח הלאומי (תיקון </w:t>
      </w:r>
      <w:r w:rsidR="00C975B7">
        <w:rPr>
          <w:rtl/>
        </w:rPr>
        <w:t>–</w:t>
      </w:r>
      <w:r w:rsidRPr="00E53590">
        <w:rPr>
          <w:rtl/>
        </w:rPr>
        <w:t xml:space="preserve"> מחירי</w:t>
      </w:r>
      <w:r w:rsidR="00C975B7">
        <w:rPr>
          <w:rtl/>
        </w:rPr>
        <w:t xml:space="preserve"> </w:t>
      </w:r>
      <w:r w:rsidRPr="00E53590">
        <w:rPr>
          <w:rtl/>
        </w:rPr>
        <w:t>חלקת קבר), התשנ"ד</w:t>
      </w:r>
      <w:r w:rsidR="00C975B7">
        <w:rPr>
          <w:rtl/>
        </w:rPr>
        <w:t>–</w:t>
      </w:r>
      <w:r w:rsidRPr="00E53590">
        <w:rPr>
          <w:rtl/>
        </w:rPr>
        <w:t>1993. בבקשה, חבר הכנסת מגן.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מגן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בטוח</w:t>
      </w:r>
      <w:r w:rsidR="00C975B7">
        <w:rPr>
          <w:rtl/>
        </w:rPr>
        <w:t xml:space="preserve"> </w:t>
      </w:r>
      <w:r w:rsidRPr="00E53590">
        <w:rPr>
          <w:rtl/>
        </w:rPr>
        <w:t>שמזכיר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מר יעקבסון, שם לב שזו הנמקה</w:t>
      </w:r>
      <w:r w:rsidR="00C975B7">
        <w:rPr>
          <w:rtl/>
        </w:rPr>
        <w:t xml:space="preserve"> </w:t>
      </w:r>
      <w:r w:rsidRPr="00E53590">
        <w:rPr>
          <w:rtl/>
        </w:rPr>
        <w:t>מהמקום. קיבלתי את הצעתו של השר, ונא לזכות אותי במכסות.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ביום</w:t>
      </w:r>
      <w:r w:rsidR="00C975B7">
        <w:rPr>
          <w:rtl/>
        </w:rPr>
        <w:t xml:space="preserve"> </w:t>
      </w:r>
      <w:r w:rsidRPr="00E53590">
        <w:rPr>
          <w:rtl/>
        </w:rPr>
        <w:t>1 בדצמבר 1993 אישרה הכנסת את הצעתי לדון בנושא הפקעת מחירים של חברות</w:t>
      </w:r>
      <w:r w:rsidR="00C975B7">
        <w:rPr>
          <w:rtl/>
        </w:rPr>
        <w:t xml:space="preserve"> </w:t>
      </w:r>
      <w:r w:rsidRPr="00E53590">
        <w:rPr>
          <w:rtl/>
        </w:rPr>
        <w:t>קדישא, והנושא אומנם נמצא היום על סדר</w:t>
      </w:r>
      <w:r w:rsidR="00C975B7">
        <w:rPr>
          <w:rtl/>
        </w:rPr>
        <w:t>-</w:t>
      </w:r>
      <w:r w:rsidRPr="00E53590">
        <w:rPr>
          <w:rtl/>
        </w:rPr>
        <w:t>היום של ועדת העבודה והרווחה. חשבתי בהמשך,</w:t>
      </w:r>
      <w:r w:rsidR="00C975B7">
        <w:rPr>
          <w:rtl/>
        </w:rPr>
        <w:t xml:space="preserve"> </w:t>
      </w:r>
      <w:r w:rsidRPr="00E53590">
        <w:rPr>
          <w:rtl/>
        </w:rPr>
        <w:t>כי</w:t>
      </w:r>
      <w:r w:rsidR="00C975B7">
        <w:rPr>
          <w:rtl/>
        </w:rPr>
        <w:t xml:space="preserve"> </w:t>
      </w: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מנוס</w:t>
      </w:r>
      <w:r w:rsidR="00C975B7">
        <w:rPr>
          <w:rtl/>
        </w:rPr>
        <w:t xml:space="preserve"> </w:t>
      </w:r>
      <w:r w:rsidRPr="00E53590">
        <w:rPr>
          <w:rtl/>
        </w:rPr>
        <w:t>מלתקן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החוק, את חוק הביטוח הלאומי. אני רוצה ששר המשפטים ידע</w:t>
      </w:r>
      <w:r w:rsidR="00C975B7">
        <w:rPr>
          <w:rtl/>
        </w:rPr>
        <w:t xml:space="preserve"> </w:t>
      </w:r>
      <w:r w:rsidRPr="00E53590">
        <w:rPr>
          <w:rtl/>
        </w:rPr>
        <w:t>שהאלטרנטיבה היא תיקון חוק שירותי הדת היהודיים. מה שייראה לך כאכסניה יותר נוחה,</w:t>
      </w:r>
      <w:r w:rsidR="00C975B7">
        <w:rPr>
          <w:rtl/>
        </w:rPr>
        <w:t xml:space="preserve"> </w:t>
      </w:r>
      <w:r w:rsidRPr="00E53590">
        <w:rPr>
          <w:rtl/>
        </w:rPr>
        <w:t>אדוני השר, אני מוכן לקבל.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חייב לומר, שבין העלאת הנושא, לרבות המקרים המזעזעים של הפקעת המחירים,</w:t>
      </w:r>
      <w:r w:rsidR="00C975B7">
        <w:rPr>
          <w:rtl/>
        </w:rPr>
        <w:t xml:space="preserve"> </w:t>
      </w:r>
      <w:r w:rsidRPr="00E53590">
        <w:rPr>
          <w:rtl/>
        </w:rPr>
        <w:t>לבין</w:t>
      </w:r>
      <w:r w:rsidR="00C975B7">
        <w:rPr>
          <w:rtl/>
        </w:rPr>
        <w:t xml:space="preserve"> </w:t>
      </w:r>
      <w:r w:rsidRPr="00E53590">
        <w:rPr>
          <w:rtl/>
        </w:rPr>
        <w:t>הדיון</w:t>
      </w:r>
      <w:r w:rsidR="00C975B7">
        <w:rPr>
          <w:rtl/>
        </w:rPr>
        <w:t xml:space="preserve"> </w:t>
      </w:r>
      <w:r w:rsidRPr="00E53590">
        <w:rPr>
          <w:rtl/>
        </w:rPr>
        <w:t>היום,</w:t>
      </w:r>
      <w:r w:rsidR="00C975B7">
        <w:rPr>
          <w:rtl/>
        </w:rPr>
        <w:t xml:space="preserve"> </w:t>
      </w:r>
      <w:r w:rsidRPr="00E53590">
        <w:rPr>
          <w:rtl/>
        </w:rPr>
        <w:t>נפגשתי</w:t>
      </w:r>
      <w:r w:rsidR="00C975B7">
        <w:rPr>
          <w:rtl/>
        </w:rPr>
        <w:t xml:space="preserve"> </w:t>
      </w:r>
      <w:r w:rsidRPr="00E53590">
        <w:rPr>
          <w:rtl/>
        </w:rPr>
        <w:t>עם חבר מועצת עיריית תל</w:t>
      </w:r>
      <w:r w:rsidR="00C975B7">
        <w:rPr>
          <w:rtl/>
        </w:rPr>
        <w:t>-</w:t>
      </w:r>
      <w:r w:rsidRPr="00E53590">
        <w:rPr>
          <w:rtl/>
        </w:rPr>
        <w:t>אביב, מר שמואל גפן, שהוא גם</w:t>
      </w:r>
      <w:r w:rsidR="00C975B7">
        <w:rPr>
          <w:rtl/>
        </w:rPr>
        <w:t xml:space="preserve"> </w:t>
      </w:r>
      <w:r w:rsidRPr="00E53590">
        <w:rPr>
          <w:rtl/>
        </w:rPr>
        <w:t>יושב</w:t>
      </w:r>
      <w:r w:rsidR="00C975B7">
        <w:rPr>
          <w:rtl/>
        </w:rPr>
        <w:t>-</w:t>
      </w:r>
      <w:r w:rsidRPr="00E53590">
        <w:rPr>
          <w:rtl/>
        </w:rPr>
        <w:t>ראש</w:t>
      </w:r>
      <w:r w:rsidR="00C975B7">
        <w:rPr>
          <w:rtl/>
        </w:rPr>
        <w:t xml:space="preserve"> </w:t>
      </w:r>
      <w:r w:rsidRPr="00E53590">
        <w:rPr>
          <w:rtl/>
        </w:rPr>
        <w:t>חברות</w:t>
      </w:r>
      <w:r w:rsidR="00C975B7">
        <w:rPr>
          <w:rtl/>
        </w:rPr>
        <w:t>-</w:t>
      </w:r>
      <w:r w:rsidRPr="00E53590">
        <w:rPr>
          <w:rtl/>
        </w:rPr>
        <w:t>קדישא</w:t>
      </w:r>
      <w:r w:rsidR="00C975B7">
        <w:rPr>
          <w:rtl/>
        </w:rPr>
        <w:t xml:space="preserve"> </w:t>
      </w:r>
      <w:r w:rsidRPr="00E53590">
        <w:rPr>
          <w:rtl/>
        </w:rPr>
        <w:t>באזור. הוא הסביר לי את הפרובלמטיקה, ואומר אותה על רגל</w:t>
      </w:r>
      <w:r w:rsidR="00C975B7">
        <w:rPr>
          <w:rtl/>
        </w:rPr>
        <w:t xml:space="preserve"> </w:t>
      </w:r>
      <w:r w:rsidRPr="00E53590">
        <w:rPr>
          <w:rtl/>
        </w:rPr>
        <w:t>אחת.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המוסד</w:t>
      </w:r>
      <w:r w:rsidR="00C975B7">
        <w:rPr>
          <w:rtl/>
        </w:rPr>
        <w:t xml:space="preserve"> </w:t>
      </w:r>
      <w:r w:rsidRPr="00E53590">
        <w:rPr>
          <w:rtl/>
        </w:rPr>
        <w:t>לביטוח לאומי ישלם לחברה</w:t>
      </w:r>
      <w:r w:rsidR="00C975B7">
        <w:rPr>
          <w:rtl/>
        </w:rPr>
        <w:t>-</w:t>
      </w:r>
      <w:r w:rsidRPr="00E53590">
        <w:rPr>
          <w:rtl/>
        </w:rPr>
        <w:t>קדישא את העלויות בפועל של אחזקה ופיתוח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בתי</w:t>
      </w:r>
      <w:r w:rsidR="00C975B7">
        <w:rPr>
          <w:rtl/>
        </w:rPr>
        <w:t>-</w:t>
      </w:r>
      <w:r w:rsidRPr="00E53590">
        <w:rPr>
          <w:rtl/>
        </w:rPr>
        <w:t>העלמין, הציבור הרחב לא יהיה הקורבן של החברה</w:t>
      </w:r>
      <w:r w:rsidR="00C975B7">
        <w:rPr>
          <w:rtl/>
        </w:rPr>
        <w:t>-</w:t>
      </w:r>
      <w:r w:rsidRPr="00E53590">
        <w:rPr>
          <w:rtl/>
        </w:rPr>
        <w:t>קדישא בעת שהוא נזקק לקניית</w:t>
      </w:r>
      <w:r w:rsidR="00C975B7">
        <w:rPr>
          <w:rtl/>
        </w:rPr>
        <w:t xml:space="preserve"> </w:t>
      </w:r>
      <w:r w:rsidRPr="00E53590">
        <w:rPr>
          <w:rtl/>
        </w:rPr>
        <w:t>חלקת</w:t>
      </w:r>
      <w:r w:rsidR="00C975B7">
        <w:rPr>
          <w:rtl/>
        </w:rPr>
        <w:t xml:space="preserve"> </w:t>
      </w:r>
      <w:r w:rsidRPr="00E53590">
        <w:rPr>
          <w:rtl/>
        </w:rPr>
        <w:t>קבר</w:t>
      </w:r>
      <w:r w:rsidR="00C975B7">
        <w:rPr>
          <w:rtl/>
        </w:rPr>
        <w:t xml:space="preserve"> </w:t>
      </w:r>
      <w:r w:rsidRPr="00E53590">
        <w:rPr>
          <w:rtl/>
        </w:rPr>
        <w:t>מיוחדת.</w:t>
      </w:r>
      <w:r w:rsidR="00C975B7">
        <w:rPr>
          <w:rtl/>
        </w:rPr>
        <w:t xml:space="preserve"> </w:t>
      </w:r>
      <w:r w:rsidRPr="00E53590">
        <w:rPr>
          <w:rtl/>
        </w:rPr>
        <w:t>ההצעה</w:t>
      </w:r>
      <w:r w:rsidR="00C975B7">
        <w:rPr>
          <w:rtl/>
        </w:rPr>
        <w:t xml:space="preserve"> </w:t>
      </w:r>
      <w:r w:rsidRPr="00E53590">
        <w:rPr>
          <w:rtl/>
        </w:rPr>
        <w:t>הזאת,</w:t>
      </w:r>
      <w:r w:rsidR="00C975B7">
        <w:rPr>
          <w:rtl/>
        </w:rPr>
        <w:t xml:space="preserve"> </w:t>
      </w:r>
      <w:r w:rsidRPr="00E53590">
        <w:rPr>
          <w:rtl/>
        </w:rPr>
        <w:t>שתבוא</w:t>
      </w:r>
      <w:r w:rsidR="00C975B7">
        <w:rPr>
          <w:rtl/>
        </w:rPr>
        <w:t xml:space="preserve"> </w:t>
      </w:r>
      <w:r w:rsidRPr="00E53590">
        <w:rPr>
          <w:rtl/>
        </w:rPr>
        <w:t>כתיקון או לחוק הביטוח הלאומי או לחוק</w:t>
      </w:r>
      <w:r w:rsidR="00C975B7">
        <w:rPr>
          <w:rtl/>
        </w:rPr>
        <w:t xml:space="preserve"> </w:t>
      </w:r>
      <w:r w:rsidRPr="00E53590">
        <w:rPr>
          <w:rtl/>
        </w:rPr>
        <w:t>שירותי</w:t>
      </w:r>
      <w:r w:rsidR="00C975B7">
        <w:rPr>
          <w:rtl/>
        </w:rPr>
        <w:t xml:space="preserve"> </w:t>
      </w:r>
      <w:r w:rsidRPr="00E53590">
        <w:rPr>
          <w:rtl/>
        </w:rPr>
        <w:t>הדת</w:t>
      </w:r>
      <w:r w:rsidR="00C975B7">
        <w:rPr>
          <w:rtl/>
        </w:rPr>
        <w:t xml:space="preserve"> </w:t>
      </w:r>
      <w:r w:rsidRPr="00E53590">
        <w:rPr>
          <w:rtl/>
        </w:rPr>
        <w:t>היהודיים,</w:t>
      </w:r>
      <w:r w:rsidR="00C975B7">
        <w:rPr>
          <w:rtl/>
        </w:rPr>
        <w:t xml:space="preserve"> </w:t>
      </w:r>
      <w:r w:rsidRPr="00E53590">
        <w:rPr>
          <w:rtl/>
        </w:rPr>
        <w:t>תוכל</w:t>
      </w:r>
      <w:r w:rsidR="00C975B7">
        <w:rPr>
          <w:rtl/>
        </w:rPr>
        <w:t xml:space="preserve"> </w:t>
      </w:r>
      <w:r w:rsidRPr="00E53590">
        <w:rPr>
          <w:rtl/>
        </w:rPr>
        <w:t>לתת</w:t>
      </w:r>
      <w:r w:rsidR="00C975B7">
        <w:rPr>
          <w:rtl/>
        </w:rPr>
        <w:t xml:space="preserve"> </w:t>
      </w:r>
      <w:r w:rsidRPr="00E53590">
        <w:rPr>
          <w:rtl/>
        </w:rPr>
        <w:t>פתרון לנושא. אני מודה לשר המשפטים על כוונתו</w:t>
      </w:r>
      <w:r w:rsidR="00C975B7">
        <w:rPr>
          <w:rtl/>
        </w:rPr>
        <w:t xml:space="preserve"> </w:t>
      </w:r>
      <w:r w:rsidRPr="00E53590">
        <w:rPr>
          <w:rtl/>
        </w:rPr>
        <w:t>לתמוך בעניין.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לחבר הכנסת מגן.</w:t>
      </w:r>
      <w:r w:rsidR="00C975B7">
        <w:rPr>
          <w:rtl/>
        </w:rPr>
        <w:t xml:space="preserve"> </w:t>
      </w:r>
      <w:r w:rsidRPr="00E53590">
        <w:rPr>
          <w:rtl/>
        </w:rPr>
        <w:t>שר המשפטים ישיב על שתי ההצעות יחד.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המשפטים ד' ליבאי: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 אכן ראויות שתי הצעות חוק אלו לעבור לוועדה</w:t>
      </w:r>
      <w:r w:rsidR="00C975B7">
        <w:rPr>
          <w:rtl/>
        </w:rPr>
        <w:t xml:space="preserve"> </w:t>
      </w:r>
      <w:r w:rsidRPr="00E53590">
        <w:rPr>
          <w:rtl/>
        </w:rPr>
        <w:t>לבחינה ולעיון ולהוצאת המסקנות הנדרשות.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פי שתי ההצעות הללו מוצע, כי המוסד לביטוח לאומי יפקח על מחירי חלקות קבר</w:t>
      </w:r>
      <w:r w:rsidR="00C975B7">
        <w:rPr>
          <w:rtl/>
        </w:rPr>
        <w:t xml:space="preserve"> </w:t>
      </w:r>
      <w:r w:rsidRPr="00E53590">
        <w:rPr>
          <w:rtl/>
        </w:rPr>
        <w:t>שאדם רוכש בחייו על</w:t>
      </w:r>
      <w:r w:rsidR="00C975B7">
        <w:rPr>
          <w:rtl/>
        </w:rPr>
        <w:t>-</w:t>
      </w:r>
      <w:r w:rsidRPr="00E53590">
        <w:rPr>
          <w:rtl/>
        </w:rPr>
        <w:t>פי כללים ומבחנים שייקבעו בתקנות. לפי הצעתו של חבר הכנסת דוד</w:t>
      </w:r>
      <w:r w:rsidR="00C975B7">
        <w:rPr>
          <w:rtl/>
        </w:rPr>
        <w:t xml:space="preserve"> </w:t>
      </w:r>
      <w:r w:rsidRPr="00E53590">
        <w:rPr>
          <w:rtl/>
        </w:rPr>
        <w:t>מגן, יצטמצם</w:t>
      </w:r>
      <w:r w:rsidR="00C975B7">
        <w:rPr>
          <w:rtl/>
        </w:rPr>
        <w:t xml:space="preserve"> </w:t>
      </w:r>
      <w:r w:rsidRPr="00E53590">
        <w:rPr>
          <w:rtl/>
        </w:rPr>
        <w:t>הפיקוח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המוסד לביטוח לאומי לעניין מחירי חלקות הקבר</w:t>
      </w:r>
      <w:r w:rsidR="00C975B7">
        <w:rPr>
          <w:rtl/>
        </w:rPr>
        <w:t xml:space="preserve"> </w:t>
      </w:r>
      <w:r w:rsidRPr="00E53590">
        <w:rPr>
          <w:rtl/>
        </w:rPr>
        <w:t>שאדם רוכש</w:t>
      </w:r>
      <w:r w:rsidR="00C975B7">
        <w:rPr>
          <w:rtl/>
        </w:rPr>
        <w:t xml:space="preserve"> </w:t>
      </w:r>
      <w:r w:rsidRPr="00E53590">
        <w:rPr>
          <w:rtl/>
        </w:rPr>
        <w:t>לעצמו,</w:t>
      </w:r>
      <w:r w:rsidR="00C975B7">
        <w:rPr>
          <w:rtl/>
        </w:rPr>
        <w:t xml:space="preserve"> </w:t>
      </w:r>
      <w:r w:rsidRPr="00E53590">
        <w:rPr>
          <w:rtl/>
        </w:rPr>
        <w:t>לבן</w:t>
      </w:r>
      <w:r w:rsidR="00C975B7">
        <w:rPr>
          <w:rtl/>
        </w:rPr>
        <w:t xml:space="preserve"> </w:t>
      </w:r>
      <w:r w:rsidRPr="00E53590">
        <w:rPr>
          <w:rtl/>
        </w:rPr>
        <w:t>זוגו,</w:t>
      </w:r>
      <w:r w:rsidR="00C975B7">
        <w:rPr>
          <w:rtl/>
        </w:rPr>
        <w:t xml:space="preserve"> </w:t>
      </w:r>
      <w:r w:rsidRPr="00E53590">
        <w:rPr>
          <w:rtl/>
        </w:rPr>
        <w:t>להוריו</w:t>
      </w:r>
      <w:r w:rsidR="00C975B7">
        <w:rPr>
          <w:rtl/>
        </w:rPr>
        <w:t xml:space="preserve"> </w:t>
      </w:r>
      <w:r w:rsidRPr="00E53590">
        <w:rPr>
          <w:rtl/>
        </w:rPr>
        <w:t>או לילדיו. הצעתו של חבר הכנסת רון נחמן יותר מקיפה.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>-</w:t>
      </w:r>
      <w:r w:rsidRPr="00E53590">
        <w:rPr>
          <w:rtl/>
        </w:rPr>
        <w:t>פיה יפקח המוסד לביטוח לאומי על מחירים של כל חלקות הקבר הנרכשות על</w:t>
      </w:r>
      <w:r w:rsidR="00C975B7">
        <w:rPr>
          <w:rtl/>
        </w:rPr>
        <w:t>-</w:t>
      </w:r>
      <w:r w:rsidRPr="00E53590">
        <w:rPr>
          <w:rtl/>
        </w:rPr>
        <w:t>ידי אדם.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דווקא</w:t>
      </w:r>
      <w:r w:rsidR="00C975B7">
        <w:rPr>
          <w:rtl/>
        </w:rPr>
        <w:t xml:space="preserve"> </w:t>
      </w:r>
      <w:r w:rsidRPr="00E53590">
        <w:rPr>
          <w:rtl/>
        </w:rPr>
        <w:t>בגלל</w:t>
      </w:r>
      <w:r w:rsidR="00C975B7">
        <w:rPr>
          <w:rtl/>
        </w:rPr>
        <w:t xml:space="preserve"> </w:t>
      </w:r>
      <w:r w:rsidRPr="00E53590">
        <w:rPr>
          <w:rtl/>
        </w:rPr>
        <w:t>הקושי</w:t>
      </w:r>
      <w:r w:rsidR="00C975B7">
        <w:rPr>
          <w:rtl/>
        </w:rPr>
        <w:t xml:space="preserve"> </w:t>
      </w:r>
      <w:r w:rsidRPr="00E53590">
        <w:rPr>
          <w:rtl/>
        </w:rPr>
        <w:t>בהגדרת</w:t>
      </w:r>
      <w:r w:rsidR="00C975B7">
        <w:rPr>
          <w:rtl/>
        </w:rPr>
        <w:t xml:space="preserve"> </w:t>
      </w:r>
      <w:r w:rsidRPr="00E53590">
        <w:rPr>
          <w:rtl/>
        </w:rPr>
        <w:t>סוגי חלקות הקבר אשר מן הראוי לפקח על</w:t>
      </w:r>
      <w:r w:rsidR="00C975B7">
        <w:rPr>
          <w:rtl/>
        </w:rPr>
        <w:t xml:space="preserve"> </w:t>
      </w:r>
      <w:r w:rsidRPr="00E53590">
        <w:rPr>
          <w:rtl/>
        </w:rPr>
        <w:t>מחיריהן</w:t>
      </w:r>
      <w:r w:rsidR="00C975B7">
        <w:rPr>
          <w:rtl/>
        </w:rPr>
        <w:t xml:space="preserve"> </w:t>
      </w:r>
      <w:r w:rsidRPr="00E53590">
        <w:rPr>
          <w:rtl/>
        </w:rPr>
        <w:t>עמדת</w:t>
      </w:r>
      <w:r w:rsidR="00C975B7">
        <w:rPr>
          <w:rtl/>
        </w:rPr>
        <w:t xml:space="preserve"> </w:t>
      </w:r>
      <w:r w:rsidRPr="00E53590">
        <w:rPr>
          <w:rtl/>
        </w:rPr>
        <w:t>ועדת</w:t>
      </w:r>
      <w:r w:rsidR="00C975B7">
        <w:rPr>
          <w:rtl/>
        </w:rPr>
        <w:t xml:space="preserve"> </w:t>
      </w:r>
      <w:r w:rsidRPr="00E53590">
        <w:rPr>
          <w:rtl/>
        </w:rPr>
        <w:t>השרים</w:t>
      </w:r>
      <w:r w:rsidR="00C975B7">
        <w:rPr>
          <w:rtl/>
        </w:rPr>
        <w:t xml:space="preserve"> </w:t>
      </w:r>
      <w:r w:rsidRPr="00E53590">
        <w:rPr>
          <w:rtl/>
        </w:rPr>
        <w:t>לענייני</w:t>
      </w:r>
      <w:r w:rsidR="00C975B7">
        <w:rPr>
          <w:rtl/>
        </w:rPr>
        <w:t xml:space="preserve"> </w:t>
      </w:r>
      <w:r w:rsidRPr="00E53590">
        <w:rPr>
          <w:rtl/>
        </w:rPr>
        <w:t>החקיקה</w:t>
      </w:r>
      <w:r w:rsidR="00C975B7">
        <w:rPr>
          <w:rtl/>
        </w:rPr>
        <w:t xml:space="preserve"> </w:t>
      </w:r>
      <w:r w:rsidRPr="00E53590">
        <w:rPr>
          <w:rtl/>
        </w:rPr>
        <w:t>היא לתמוך בהעברת הנושא כולו לוועדה מוועדות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הכנסת. נראה לנו שלאו דווקא ועדת העבודה והרווחה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מגן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ועדת הפנים.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המשפטים ד' ליבאי: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אשר עוסקת בענייני הביטוח הלאומי. בעינינו, הוועדה הראויה </w:t>
      </w:r>
      <w:r>
        <w:rPr>
          <w:rtl/>
        </w:rPr>
        <w:t>–</w:t>
      </w:r>
      <w:r w:rsidR="00E53590" w:rsidRPr="00E53590">
        <w:rPr>
          <w:rtl/>
        </w:rPr>
        <w:t xml:space="preserve"> כפי שאומר</w:t>
      </w:r>
      <w:r>
        <w:rPr>
          <w:rtl/>
        </w:rPr>
        <w:t xml:space="preserve"> </w:t>
      </w:r>
      <w:r w:rsidR="00E53590" w:rsidRPr="00E53590">
        <w:rPr>
          <w:rtl/>
        </w:rPr>
        <w:t>חבר</w:t>
      </w:r>
      <w:r>
        <w:rPr>
          <w:rtl/>
        </w:rPr>
        <w:t xml:space="preserve"> </w:t>
      </w:r>
      <w:r w:rsidR="00E53590" w:rsidRPr="00E53590">
        <w:rPr>
          <w:rtl/>
        </w:rPr>
        <w:t>הכנסת</w:t>
      </w:r>
      <w:r>
        <w:rPr>
          <w:rtl/>
        </w:rPr>
        <w:t xml:space="preserve"> </w:t>
      </w:r>
      <w:r w:rsidR="00E53590" w:rsidRPr="00E53590">
        <w:rPr>
          <w:rtl/>
        </w:rPr>
        <w:t>דוד</w:t>
      </w:r>
      <w:r>
        <w:rPr>
          <w:rtl/>
        </w:rPr>
        <w:t xml:space="preserve"> </w:t>
      </w:r>
      <w:r w:rsidR="00E53590" w:rsidRPr="00E53590">
        <w:rPr>
          <w:rtl/>
        </w:rPr>
        <w:t>מגן</w:t>
      </w:r>
      <w:r>
        <w:rPr>
          <w:rtl/>
        </w:rPr>
        <w:t xml:space="preserve"> –</w:t>
      </w:r>
      <w:r w:rsidR="00E53590" w:rsidRPr="00E53590">
        <w:rPr>
          <w:rtl/>
        </w:rPr>
        <w:t xml:space="preserve"> היא ועדת הפנים, שבמהלך דיוניה תוכל לשמוע את כל הנוגעים</w:t>
      </w:r>
      <w:r>
        <w:rPr>
          <w:rtl/>
        </w:rPr>
        <w:t xml:space="preserve"> </w:t>
      </w:r>
      <w:r w:rsidR="00E53590" w:rsidRPr="00E53590">
        <w:rPr>
          <w:rtl/>
        </w:rPr>
        <w:t>בדבר,</w:t>
      </w:r>
      <w:r>
        <w:rPr>
          <w:rtl/>
        </w:rPr>
        <w:t xml:space="preserve"> </w:t>
      </w:r>
      <w:r w:rsidR="00E53590" w:rsidRPr="00E53590">
        <w:rPr>
          <w:rtl/>
        </w:rPr>
        <w:t>לרבות</w:t>
      </w:r>
      <w:r>
        <w:rPr>
          <w:rtl/>
        </w:rPr>
        <w:t xml:space="preserve"> </w:t>
      </w:r>
      <w:r w:rsidR="00E53590" w:rsidRPr="00E53590">
        <w:rPr>
          <w:rtl/>
        </w:rPr>
        <w:t>משרדי הממשלה והארגונים הפועלים בשטח, ולהגיע למסקנות באשר לנסיבות</w:t>
      </w:r>
      <w:r>
        <w:rPr>
          <w:rtl/>
        </w:rPr>
        <w:t xml:space="preserve"> </w:t>
      </w:r>
      <w:r w:rsidR="00E53590" w:rsidRPr="00E53590">
        <w:rPr>
          <w:rtl/>
        </w:rPr>
        <w:t>שבהן ראוי שיהא פיקוח על מחירי החלקות.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טעם</w:t>
      </w:r>
      <w:r w:rsidR="00C975B7">
        <w:rPr>
          <w:rtl/>
        </w:rPr>
        <w:t xml:space="preserve"> </w:t>
      </w:r>
      <w:r w:rsidRPr="00E53590">
        <w:rPr>
          <w:rtl/>
        </w:rPr>
        <w:t>נוסף</w:t>
      </w:r>
      <w:r w:rsidR="00C975B7">
        <w:rPr>
          <w:rtl/>
        </w:rPr>
        <w:t xml:space="preserve"> </w:t>
      </w:r>
      <w:r w:rsidRPr="00E53590">
        <w:rPr>
          <w:rtl/>
        </w:rPr>
        <w:t>המצדיק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העברת</w:t>
      </w:r>
      <w:r w:rsidR="00C975B7">
        <w:rPr>
          <w:rtl/>
        </w:rPr>
        <w:t xml:space="preserve"> </w:t>
      </w:r>
      <w:r w:rsidRPr="00E53590">
        <w:rPr>
          <w:rtl/>
        </w:rPr>
        <w:t>נושא הצעות חוק אלו לוועדה מוועדות הכנסת הוא</w:t>
      </w:r>
      <w:r w:rsidR="00C975B7">
        <w:rPr>
          <w:rtl/>
        </w:rPr>
        <w:t xml:space="preserve"> </w:t>
      </w:r>
      <w:r w:rsidRPr="00E53590">
        <w:rPr>
          <w:rtl/>
        </w:rPr>
        <w:t>התנגדות</w:t>
      </w:r>
      <w:r w:rsidR="00C975B7">
        <w:rPr>
          <w:rtl/>
        </w:rPr>
        <w:t xml:space="preserve"> </w:t>
      </w:r>
      <w:r w:rsidRPr="00E53590">
        <w:rPr>
          <w:rtl/>
        </w:rPr>
        <w:t>המוסד</w:t>
      </w:r>
      <w:r w:rsidR="00C975B7">
        <w:rPr>
          <w:rtl/>
        </w:rPr>
        <w:t xml:space="preserve"> </w:t>
      </w:r>
      <w:r w:rsidRPr="00E53590">
        <w:rPr>
          <w:rtl/>
        </w:rPr>
        <w:t>לביטוח</w:t>
      </w:r>
      <w:r w:rsidR="00C975B7">
        <w:rPr>
          <w:rtl/>
        </w:rPr>
        <w:t xml:space="preserve"> </w:t>
      </w:r>
      <w:r w:rsidRPr="00E53590">
        <w:rPr>
          <w:rtl/>
        </w:rPr>
        <w:t>לאומי</w:t>
      </w:r>
      <w:r w:rsidR="00C975B7">
        <w:rPr>
          <w:rtl/>
        </w:rPr>
        <w:t xml:space="preserve"> </w:t>
      </w:r>
      <w:r w:rsidRPr="00E53590">
        <w:rPr>
          <w:rtl/>
        </w:rPr>
        <w:t>להתערבות שלו למחירי החלקות. כיום, על</w:t>
      </w:r>
      <w:r w:rsidR="00C975B7">
        <w:rPr>
          <w:rtl/>
        </w:rPr>
        <w:t>-</w:t>
      </w:r>
      <w:r w:rsidRPr="00E53590">
        <w:rPr>
          <w:rtl/>
        </w:rPr>
        <w:t>פי סעיף 29</w:t>
      </w:r>
      <w:r w:rsidR="00C975B7">
        <w:rPr>
          <w:rtl/>
        </w:rPr>
        <w:t xml:space="preserve"> </w:t>
      </w:r>
      <w:r w:rsidRPr="00E53590">
        <w:rPr>
          <w:rtl/>
        </w:rPr>
        <w:t>לחוק הביטוח הלאומי והתקנות על</w:t>
      </w:r>
      <w:r w:rsidR="00C975B7">
        <w:rPr>
          <w:rtl/>
        </w:rPr>
        <w:t>-</w:t>
      </w:r>
      <w:r w:rsidRPr="00E53590">
        <w:rPr>
          <w:rtl/>
        </w:rPr>
        <w:t>פיו, משלם המוסד דמי קבורה בסכומים הקבועים בתקנות</w:t>
      </w:r>
      <w:r w:rsidR="00C975B7">
        <w:rPr>
          <w:rtl/>
        </w:rPr>
        <w:t xml:space="preserve"> </w:t>
      </w:r>
      <w:r w:rsidRPr="00E53590">
        <w:rPr>
          <w:rtl/>
        </w:rPr>
        <w:t>לרשות מקומית, למוסד ציבורי אחר או לכל אדם המורשה כדין לעסוק בקבורת מתים שטיפלו</w:t>
      </w:r>
      <w:r w:rsidR="00C975B7">
        <w:rPr>
          <w:rtl/>
        </w:rPr>
        <w:t xml:space="preserve"> </w:t>
      </w:r>
      <w:r w:rsidRPr="00E53590">
        <w:rPr>
          <w:rtl/>
        </w:rPr>
        <w:t>בקבורת</w:t>
      </w:r>
      <w:r w:rsidR="00C975B7">
        <w:rPr>
          <w:rtl/>
        </w:rPr>
        <w:t xml:space="preserve"> </w:t>
      </w:r>
      <w:r w:rsidRPr="00E53590">
        <w:rPr>
          <w:rtl/>
        </w:rPr>
        <w:t>המת.</w:t>
      </w:r>
      <w:r w:rsidR="00C975B7">
        <w:rPr>
          <w:rtl/>
        </w:rPr>
        <w:t xml:space="preserve"> </w:t>
      </w:r>
      <w:r w:rsidRPr="00E53590">
        <w:rPr>
          <w:rtl/>
        </w:rPr>
        <w:t>המוסד</w:t>
      </w:r>
      <w:r w:rsidR="00C975B7">
        <w:rPr>
          <w:rtl/>
        </w:rPr>
        <w:t xml:space="preserve"> </w:t>
      </w:r>
      <w:r w:rsidRPr="00E53590">
        <w:rPr>
          <w:rtl/>
        </w:rPr>
        <w:t>מוסמך</w:t>
      </w:r>
      <w:r w:rsidR="00C975B7">
        <w:rPr>
          <w:rtl/>
        </w:rPr>
        <w:t xml:space="preserve"> </w:t>
      </w:r>
      <w:r w:rsidRPr="00E53590">
        <w:rPr>
          <w:rtl/>
        </w:rPr>
        <w:t>אף הוא לפקח על דמי הקבורה שגובים הגופים הללו מכוח</w:t>
      </w:r>
      <w:r w:rsidR="00C975B7">
        <w:rPr>
          <w:rtl/>
        </w:rPr>
        <w:t xml:space="preserve"> </w:t>
      </w:r>
      <w:r w:rsidRPr="00E53590">
        <w:rPr>
          <w:rtl/>
        </w:rPr>
        <w:t>סעיף 29(ג) לחוק הביטוח הלאומי.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טוען</w:t>
      </w:r>
      <w:r w:rsidR="00C975B7">
        <w:rPr>
          <w:rtl/>
        </w:rPr>
        <w:t xml:space="preserve"> </w:t>
      </w:r>
      <w:r w:rsidRPr="00E53590">
        <w:rPr>
          <w:rtl/>
        </w:rPr>
        <w:t>המוסד, שבעוד הוא משלם בעד דמי קבורה ומפקח עליהם, אין לו הכלים לבחון</w:t>
      </w:r>
      <w:r w:rsidR="00C975B7">
        <w:rPr>
          <w:rtl/>
        </w:rPr>
        <w:t xml:space="preserve"> </w:t>
      </w:r>
      <w:r w:rsidRPr="00E53590">
        <w:rPr>
          <w:rtl/>
        </w:rPr>
        <w:t>ולפקח על מחירי חלקות קבר, מה גם שהוא אינו המשרד הממונה על בתי</w:t>
      </w:r>
      <w:r w:rsidR="00C975B7">
        <w:rPr>
          <w:rtl/>
        </w:rPr>
        <w:t>-</w:t>
      </w:r>
      <w:r w:rsidRPr="00E53590">
        <w:rPr>
          <w:rtl/>
        </w:rPr>
        <w:t>קברות.</w:t>
      </w:r>
      <w:r w:rsidR="00C975B7">
        <w:rPr>
          <w:rtl/>
        </w:rPr>
        <w:t xml:space="preserve"> </w:t>
      </w:r>
      <w:r w:rsidRPr="00E53590">
        <w:rPr>
          <w:rtl/>
        </w:rPr>
        <w:t>שאלה זו,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איזה</w:t>
      </w:r>
      <w:r w:rsidR="00C975B7">
        <w:rPr>
          <w:rtl/>
        </w:rPr>
        <w:t xml:space="preserve"> </w:t>
      </w:r>
      <w:r w:rsidRPr="00E53590">
        <w:rPr>
          <w:rtl/>
        </w:rPr>
        <w:t>גוף מטעם הממשלה להטיל את האחריות באשר לפיקוח על מחירי חלקות הקבר, מן</w:t>
      </w:r>
      <w:r w:rsidR="00C975B7">
        <w:rPr>
          <w:rtl/>
        </w:rPr>
        <w:t xml:space="preserve"> </w:t>
      </w:r>
      <w:r w:rsidRPr="00E53590">
        <w:rPr>
          <w:rtl/>
        </w:rPr>
        <w:t>הראוי שגם היא תתברר בדיוני אותה ועדה.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מהטעמים</w:t>
      </w:r>
      <w:r w:rsidR="00C975B7">
        <w:rPr>
          <w:rtl/>
        </w:rPr>
        <w:t xml:space="preserve"> </w:t>
      </w:r>
      <w:r w:rsidRPr="00E53590">
        <w:rPr>
          <w:rtl/>
        </w:rPr>
        <w:t>הללו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מציע להעביר את שתי הצעות החוק לוועדה. לי נראה שהוועדה</w:t>
      </w:r>
      <w:r w:rsidR="00C975B7">
        <w:rPr>
          <w:rtl/>
        </w:rPr>
        <w:t xml:space="preserve"> </w:t>
      </w:r>
      <w:r w:rsidRPr="00E53590">
        <w:rPr>
          <w:rtl/>
        </w:rPr>
        <w:t>המתאימה</w:t>
      </w:r>
      <w:r w:rsidR="00C975B7">
        <w:rPr>
          <w:rtl/>
        </w:rPr>
        <w:t xml:space="preserve"> </w:t>
      </w:r>
      <w:r w:rsidRPr="00E53590">
        <w:rPr>
          <w:rtl/>
        </w:rPr>
        <w:t>היא</w:t>
      </w:r>
      <w:r w:rsidR="00C975B7">
        <w:rPr>
          <w:rtl/>
        </w:rPr>
        <w:t xml:space="preserve"> </w:t>
      </w:r>
      <w:r w:rsidRPr="00E53590">
        <w:rPr>
          <w:rtl/>
        </w:rPr>
        <w:t>ועדת</w:t>
      </w:r>
      <w:r w:rsidR="00C975B7">
        <w:rPr>
          <w:rtl/>
        </w:rPr>
        <w:t xml:space="preserve"> </w:t>
      </w:r>
      <w:r w:rsidRPr="00E53590">
        <w:rPr>
          <w:rtl/>
        </w:rPr>
        <w:t>הפנים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שתחליט גם כתיקון לאיזה חוק יופיע התיקון</w:t>
      </w:r>
      <w:r w:rsidR="00C975B7">
        <w:rPr>
          <w:rtl/>
        </w:rPr>
        <w:t xml:space="preserve"> </w:t>
      </w:r>
      <w:r w:rsidRPr="00E53590">
        <w:rPr>
          <w:rtl/>
        </w:rPr>
        <w:t>המוצע. תודה רבה.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לשר המשפטים.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עוברים</w:t>
      </w:r>
      <w:r w:rsidR="00C975B7">
        <w:rPr>
          <w:rtl/>
        </w:rPr>
        <w:t xml:space="preserve"> </w:t>
      </w:r>
      <w:r w:rsidRPr="00E53590">
        <w:rPr>
          <w:rtl/>
        </w:rPr>
        <w:t>להצבעה.</w:t>
      </w:r>
      <w:r w:rsidR="00C975B7">
        <w:rPr>
          <w:rtl/>
        </w:rPr>
        <w:t xml:space="preserve"> </w:t>
      </w:r>
      <w:r w:rsidRPr="00E53590">
        <w:rPr>
          <w:rtl/>
        </w:rPr>
        <w:t>מי</w:t>
      </w:r>
      <w:r w:rsidR="00C975B7">
        <w:rPr>
          <w:rtl/>
        </w:rPr>
        <w:t xml:space="preserve"> </w:t>
      </w:r>
      <w:r w:rsidRPr="00E53590">
        <w:rPr>
          <w:rtl/>
        </w:rPr>
        <w:t>בעד</w:t>
      </w:r>
      <w:r w:rsidR="00C975B7">
        <w:rPr>
          <w:rtl/>
        </w:rPr>
        <w:t xml:space="preserve"> </w:t>
      </w:r>
      <w:r w:rsidRPr="00E53590">
        <w:rPr>
          <w:rtl/>
        </w:rPr>
        <w:t>הצעת</w:t>
      </w:r>
      <w:r w:rsidR="00C975B7">
        <w:rPr>
          <w:rtl/>
        </w:rPr>
        <w:t xml:space="preserve"> </w:t>
      </w:r>
      <w:r w:rsidRPr="00E53590">
        <w:rPr>
          <w:rtl/>
        </w:rPr>
        <w:t>חוק תתתמ"ה, הצעת חוק הביטוח הלאומי</w:t>
      </w:r>
      <w:r w:rsidR="00C975B7">
        <w:rPr>
          <w:rtl/>
        </w:rPr>
        <w:t xml:space="preserve"> </w:t>
      </w:r>
      <w:r w:rsidRPr="00E53590">
        <w:rPr>
          <w:rtl/>
        </w:rPr>
        <w:t xml:space="preserve">(תיקון </w:t>
      </w:r>
      <w:r w:rsidR="00C975B7">
        <w:rPr>
          <w:rtl/>
        </w:rPr>
        <w:t>–</w:t>
      </w:r>
      <w:r w:rsidRPr="00E53590">
        <w:rPr>
          <w:rtl/>
        </w:rPr>
        <w:t xml:space="preserve"> דמי קבורה), התשנ"ד</w:t>
      </w:r>
      <w:r w:rsidR="00C975B7">
        <w:rPr>
          <w:rtl/>
        </w:rPr>
        <w:t>–</w:t>
      </w:r>
      <w:r w:rsidRPr="00E53590">
        <w:rPr>
          <w:rtl/>
        </w:rPr>
        <w:t>1993, של חבר הכנסת רון נחמן.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מגן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אפשר להצביע יחד עם ההצעה שלי.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מקובל</w:t>
      </w:r>
      <w:r w:rsidR="00C975B7">
        <w:rPr>
          <w:rtl/>
        </w:rPr>
        <w:t xml:space="preserve"> </w:t>
      </w:r>
      <w:r w:rsidRPr="00E53590">
        <w:rPr>
          <w:rtl/>
        </w:rPr>
        <w:t>שמצביעים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הצעות</w:t>
      </w:r>
      <w:r w:rsidR="00C975B7">
        <w:rPr>
          <w:rtl/>
        </w:rPr>
        <w:t xml:space="preserve"> </w:t>
      </w:r>
      <w:r w:rsidRPr="00E53590">
        <w:rPr>
          <w:rtl/>
        </w:rPr>
        <w:t>חוק</w:t>
      </w:r>
      <w:r w:rsidR="00C975B7">
        <w:rPr>
          <w:rtl/>
        </w:rPr>
        <w:t xml:space="preserve"> </w:t>
      </w:r>
      <w:r w:rsidRPr="00E53590">
        <w:rPr>
          <w:rtl/>
        </w:rPr>
        <w:t>ביחד. נצביע תחילה על האחת, אחר כך על</w:t>
      </w:r>
      <w:r w:rsidR="00C975B7">
        <w:rPr>
          <w:rtl/>
        </w:rPr>
        <w:t xml:space="preserve"> </w:t>
      </w:r>
      <w:r w:rsidRPr="00E53590">
        <w:rPr>
          <w:rtl/>
        </w:rPr>
        <w:t>השנייה. ממילא יש הסכמה לגבי שתיהן, וזה יעבור פה</w:t>
      </w:r>
      <w:r w:rsidR="00C975B7">
        <w:rPr>
          <w:rtl/>
        </w:rPr>
        <w:t>-</w:t>
      </w:r>
      <w:r w:rsidRPr="00E53590">
        <w:rPr>
          <w:rtl/>
        </w:rPr>
        <w:t>אחד.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צבעה מס' 24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53590" w:rsidRPr="00E53590">
        <w:rPr>
          <w:rtl/>
        </w:rPr>
        <w:t xml:space="preserve"> 7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גד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</w:p>
    <w:p w:rsidR="00DC7191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מנעים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  <w:r>
        <w:rPr>
          <w:rtl/>
        </w:rPr>
        <w:t xml:space="preserve"> </w:t>
      </w:r>
    </w:p>
    <w:p w:rsidR="00C975B7" w:rsidRDefault="00E53590" w:rsidP="00C975B7">
      <w:pPr>
        <w:pStyle w:val="3"/>
        <w:rPr>
          <w:rtl/>
        </w:rPr>
      </w:pPr>
      <w:r w:rsidRPr="00E53590">
        <w:rPr>
          <w:rtl/>
        </w:rPr>
        <w:t>ההצעה להעביר את הצעת חוק הביטוח הלאומי (תיקון דמי קבורה), התשנ"ד</w:t>
      </w:r>
      <w:r w:rsidR="00C975B7">
        <w:rPr>
          <w:rtl/>
        </w:rPr>
        <w:t>–</w:t>
      </w:r>
      <w:r w:rsidRPr="00E53590">
        <w:rPr>
          <w:rtl/>
        </w:rPr>
        <w:t>1993,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ל</w:t>
      </w:r>
      <w:r w:rsidR="00E53590" w:rsidRPr="00E53590">
        <w:rPr>
          <w:rtl/>
        </w:rPr>
        <w:t>דיוון</w:t>
      </w:r>
      <w:r>
        <w:rPr>
          <w:rtl/>
        </w:rPr>
        <w:t xml:space="preserve"> </w:t>
      </w:r>
      <w:r w:rsidR="00E53590" w:rsidRPr="00E53590">
        <w:rPr>
          <w:rtl/>
        </w:rPr>
        <w:t>מוקדם</w:t>
      </w:r>
      <w:r>
        <w:rPr>
          <w:rtl/>
        </w:rPr>
        <w:t xml:space="preserve"> </w:t>
      </w:r>
      <w:r w:rsidR="00E53590" w:rsidRPr="00E53590">
        <w:rPr>
          <w:rtl/>
        </w:rPr>
        <w:t>בוועדת</w:t>
      </w:r>
      <w:r>
        <w:rPr>
          <w:rtl/>
        </w:rPr>
        <w:t xml:space="preserve"> </w:t>
      </w:r>
      <w:r w:rsidR="00E53590" w:rsidRPr="00E53590">
        <w:rPr>
          <w:rtl/>
        </w:rPr>
        <w:t>הפנים</w:t>
      </w:r>
      <w:r>
        <w:rPr>
          <w:rtl/>
        </w:rPr>
        <w:t xml:space="preserve"> </w:t>
      </w:r>
      <w:r w:rsidR="00E53590" w:rsidRPr="00E53590">
        <w:rPr>
          <w:rtl/>
        </w:rPr>
        <w:t>ואיכות</w:t>
      </w:r>
      <w:r>
        <w:rPr>
          <w:rtl/>
        </w:rPr>
        <w:t xml:space="preserve"> </w:t>
      </w:r>
      <w:r w:rsidR="00E53590" w:rsidRPr="00E53590">
        <w:rPr>
          <w:rtl/>
        </w:rPr>
        <w:t>הסביבה</w:t>
      </w:r>
      <w:r>
        <w:rPr>
          <w:rtl/>
        </w:rPr>
        <w:t xml:space="preserve"> </w:t>
      </w:r>
      <w:r w:rsidR="00E53590" w:rsidRPr="00E53590">
        <w:rPr>
          <w:rtl/>
        </w:rPr>
        <w:t>נתקבלה.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</w:t>
      </w:r>
      <w:r>
        <w:rPr>
          <w:rtl/>
        </w:rPr>
        <w:t xml:space="preserve"> </w:t>
      </w:r>
      <w:r w:rsidRPr="00C975B7">
        <w:rPr>
          <w:rtl/>
        </w:rPr>
        <w:t>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שבעה</w:t>
      </w:r>
      <w:r w:rsidR="00C975B7">
        <w:rPr>
          <w:rtl/>
        </w:rPr>
        <w:t xml:space="preserve"> </w:t>
      </w:r>
      <w:r w:rsidRPr="00E53590">
        <w:rPr>
          <w:rtl/>
        </w:rPr>
        <w:t>בעד,</w:t>
      </w:r>
      <w:r w:rsidR="00C975B7">
        <w:rPr>
          <w:rtl/>
        </w:rPr>
        <w:t xml:space="preserve"> </w:t>
      </w:r>
      <w:r w:rsidRPr="00E53590">
        <w:rPr>
          <w:rtl/>
        </w:rPr>
        <w:t>אין מתנגדים ואין נמנעים. הצעת החוק האמורה אושרה ותועבר לוועדת</w:t>
      </w:r>
      <w:r w:rsidR="00C975B7">
        <w:rPr>
          <w:rtl/>
        </w:rPr>
        <w:t xml:space="preserve"> </w:t>
      </w:r>
      <w:r w:rsidRPr="00E53590">
        <w:rPr>
          <w:rtl/>
        </w:rPr>
        <w:t>הפנים ואיכות הסביבה של הכנסת להכנה לקריאה ראשונה.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</w:t>
      </w:r>
      <w:r w:rsidR="00C975B7">
        <w:rPr>
          <w:rtl/>
        </w:rPr>
        <w:t xml:space="preserve"> </w:t>
      </w:r>
      <w:r w:rsidRPr="00E53590">
        <w:rPr>
          <w:rtl/>
        </w:rPr>
        <w:t>ממשיכים</w:t>
      </w:r>
      <w:r w:rsidR="00C975B7">
        <w:rPr>
          <w:rtl/>
        </w:rPr>
        <w:t xml:space="preserve"> </w:t>
      </w:r>
      <w:r w:rsidRPr="00E53590">
        <w:rPr>
          <w:rtl/>
        </w:rPr>
        <w:t>בהצבעות.</w:t>
      </w:r>
      <w:r w:rsidR="00C975B7">
        <w:rPr>
          <w:rtl/>
        </w:rPr>
        <w:t xml:space="preserve"> </w:t>
      </w:r>
      <w:r w:rsidRPr="00E53590">
        <w:rPr>
          <w:rtl/>
        </w:rPr>
        <w:t>מי בעד הצעת חוק תתתקי"ג, הצעת חוק הביטוח הלאומי</w:t>
      </w:r>
      <w:r w:rsidR="00C975B7">
        <w:rPr>
          <w:rtl/>
        </w:rPr>
        <w:t xml:space="preserve"> </w:t>
      </w:r>
      <w:r w:rsidRPr="00E53590">
        <w:rPr>
          <w:rtl/>
        </w:rPr>
        <w:t xml:space="preserve">(תיקון </w:t>
      </w:r>
      <w:r w:rsidR="00C975B7">
        <w:rPr>
          <w:rtl/>
        </w:rPr>
        <w:t>–</w:t>
      </w:r>
      <w:r w:rsidRPr="00E53590">
        <w:rPr>
          <w:rtl/>
        </w:rPr>
        <w:t xml:space="preserve"> מחירי חלקת קבר), התשנ"ד</w:t>
      </w:r>
      <w:r w:rsidR="00C975B7">
        <w:rPr>
          <w:rtl/>
        </w:rPr>
        <w:t>–</w:t>
      </w:r>
      <w:r w:rsidRPr="00E53590">
        <w:rPr>
          <w:rtl/>
        </w:rPr>
        <w:t xml:space="preserve">1993, של חבר הכנסת דוד מגן </w:t>
      </w:r>
      <w:r w:rsidR="00C975B7">
        <w:rPr>
          <w:rtl/>
        </w:rPr>
        <w:t>–</w:t>
      </w:r>
      <w:r w:rsidRPr="00E53590">
        <w:rPr>
          <w:rtl/>
        </w:rPr>
        <w:t xml:space="preserve"> נא להצביע.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מגן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היה כדאי להעמיד להצבעה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גדל באחד.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מגן (הליכוד):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  <w:r w:rsidR="00E53590" w:rsidRPr="00E53590">
        <w:rPr>
          <w:rtl/>
        </w:rPr>
        <w:t xml:space="preserve"> </w:t>
      </w:r>
      <w:r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זהו, זה גדל באחד, נדמה לי.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צבעה מס' 25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53590" w:rsidRPr="00E53590">
        <w:rPr>
          <w:rtl/>
        </w:rPr>
        <w:t xml:space="preserve"> 8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גד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</w:p>
    <w:p w:rsidR="00DC7191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מנעים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  <w:r>
        <w:rPr>
          <w:rtl/>
        </w:rPr>
        <w:t xml:space="preserve"> </w:t>
      </w:r>
    </w:p>
    <w:p w:rsidR="00C975B7" w:rsidRDefault="00E53590" w:rsidP="00C975B7">
      <w:pPr>
        <w:pStyle w:val="3"/>
        <w:rPr>
          <w:rtl/>
        </w:rPr>
      </w:pPr>
      <w:r w:rsidRPr="00E53590">
        <w:rPr>
          <w:rtl/>
        </w:rPr>
        <w:t>ההצעה להעביר את הצעת חוק הביטוח הלאומי (תיקון</w:t>
      </w:r>
      <w:r w:rsidR="00C975B7">
        <w:rPr>
          <w:rtl/>
        </w:rPr>
        <w:t xml:space="preserve"> </w:t>
      </w:r>
      <w:r w:rsidRPr="00E53590">
        <w:rPr>
          <w:rtl/>
        </w:rPr>
        <w:t>מחירי חלקת קבר),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תשנ"ד</w:t>
      </w:r>
      <w:r>
        <w:rPr>
          <w:rtl/>
        </w:rPr>
        <w:t>–</w:t>
      </w:r>
      <w:r w:rsidR="00E53590" w:rsidRPr="00E53590">
        <w:rPr>
          <w:rtl/>
        </w:rPr>
        <w:t>1993, לדיון מוקדם בוועדת הפנים ואיכות הסביבה נתקבלה.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כצפוי,</w:t>
      </w:r>
      <w:r w:rsidR="00C975B7">
        <w:rPr>
          <w:rtl/>
        </w:rPr>
        <w:t xml:space="preserve"> </w:t>
      </w:r>
      <w:r w:rsidRPr="00E53590">
        <w:rPr>
          <w:rtl/>
        </w:rPr>
        <w:t>שמונה בעד, אין מתנגדים, אין נמנעים, גם הצעת חוק זאת אושרה פה</w:t>
      </w:r>
      <w:r w:rsidR="00C975B7">
        <w:rPr>
          <w:rtl/>
        </w:rPr>
        <w:t>-</w:t>
      </w:r>
      <w:r w:rsidRPr="00E53590">
        <w:rPr>
          <w:rtl/>
        </w:rPr>
        <w:t>אחד,</w:t>
      </w:r>
      <w:r w:rsidR="00C975B7">
        <w:rPr>
          <w:rtl/>
        </w:rPr>
        <w:t xml:space="preserve"> </w:t>
      </w:r>
      <w:r w:rsidRPr="00E53590">
        <w:rPr>
          <w:rtl/>
        </w:rPr>
        <w:t>והיא תועבר לוועדת הפנים ואיכות הסביבה להכנה לקריאה ראשונה.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1"/>
        <w:rPr>
          <w:rtl/>
        </w:rPr>
      </w:pPr>
      <w:bookmarkStart w:id="82" w:name="_Toc457989661"/>
      <w:r w:rsidRPr="00C975B7">
        <w:rPr>
          <w:rtl/>
        </w:rPr>
        <w:t>הצעת חוק הרשויות המקומיות (ערר על קביעת ארנונה כללית)</w:t>
      </w:r>
      <w:bookmarkEnd w:id="82"/>
    </w:p>
    <w:p w:rsidR="00C975B7" w:rsidRDefault="00C975B7" w:rsidP="00C975B7">
      <w:pPr>
        <w:pStyle w:val="1"/>
        <w:rPr>
          <w:rtl/>
        </w:rPr>
      </w:pPr>
      <w:bookmarkStart w:id="83" w:name="_Toc457989662"/>
      <w:r w:rsidRPr="00C975B7">
        <w:rPr>
          <w:rtl/>
        </w:rPr>
        <w:t xml:space="preserve">(תיקון </w:t>
      </w:r>
      <w:r>
        <w:rPr>
          <w:rtl/>
        </w:rPr>
        <w:t>–</w:t>
      </w:r>
      <w:r w:rsidRPr="00C975B7">
        <w:rPr>
          <w:rtl/>
        </w:rPr>
        <w:t xml:space="preserve"> השגה בשל אי</w:t>
      </w:r>
      <w:r>
        <w:rPr>
          <w:rtl/>
        </w:rPr>
        <w:t>-</w:t>
      </w:r>
      <w:r w:rsidRPr="00C975B7">
        <w:rPr>
          <w:rtl/>
        </w:rPr>
        <w:t>החזקה בנכס), התשנ"ד</w:t>
      </w:r>
      <w:r>
        <w:rPr>
          <w:rtl/>
        </w:rPr>
        <w:t>–</w:t>
      </w:r>
      <w:r w:rsidRPr="00C975B7">
        <w:rPr>
          <w:rtl/>
        </w:rPr>
        <w:t>1993</w:t>
      </w:r>
      <w:bookmarkEnd w:id="83"/>
    </w:p>
    <w:p w:rsidR="00C975B7" w:rsidRPr="00C975B7" w:rsidRDefault="00C975B7" w:rsidP="00C975B7">
      <w:pPr>
        <w:pStyle w:val="1"/>
        <w:rPr>
          <w:rtl/>
        </w:rPr>
      </w:pPr>
      <w:bookmarkStart w:id="84" w:name="_Toc457989663"/>
      <w:r w:rsidRPr="00C975B7">
        <w:rPr>
          <w:rtl/>
        </w:rPr>
        <w:t>(הצעת חבר הכנסת ד' מגן)</w:t>
      </w:r>
      <w:bookmarkEnd w:id="84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הצעת</w:t>
      </w:r>
      <w:r w:rsidR="00C975B7">
        <w:rPr>
          <w:rtl/>
        </w:rPr>
        <w:t xml:space="preserve"> </w:t>
      </w:r>
      <w:r w:rsidRPr="00E53590">
        <w:rPr>
          <w:rtl/>
        </w:rPr>
        <w:t>חוק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הרשויות המקומיות (ערר על קביעת ארנונה כללית) (תיקון </w:t>
      </w:r>
      <w:r w:rsidR="00C975B7">
        <w:rPr>
          <w:rtl/>
        </w:rPr>
        <w:t>–</w:t>
      </w:r>
      <w:r w:rsidRPr="00E53590">
        <w:rPr>
          <w:rtl/>
        </w:rPr>
        <w:t xml:space="preserve"> השגה בשל</w:t>
      </w:r>
      <w:r w:rsidR="00C975B7">
        <w:rPr>
          <w:rtl/>
        </w:rPr>
        <w:t xml:space="preserve"> </w:t>
      </w:r>
      <w:r w:rsidRPr="00E53590">
        <w:rPr>
          <w:rtl/>
        </w:rPr>
        <w:t>אי</w:t>
      </w:r>
      <w:r w:rsidR="00C975B7">
        <w:rPr>
          <w:rtl/>
        </w:rPr>
        <w:t>-</w:t>
      </w:r>
      <w:r w:rsidRPr="00E53590">
        <w:rPr>
          <w:rtl/>
        </w:rPr>
        <w:t>החזקה בנכס), התשנ"ד</w:t>
      </w:r>
      <w:r w:rsidR="00C975B7">
        <w:rPr>
          <w:rtl/>
        </w:rPr>
        <w:t>–</w:t>
      </w:r>
      <w:r w:rsidRPr="00E53590">
        <w:rPr>
          <w:rtl/>
        </w:rPr>
        <w:t>1993, הצעת חוק תתתס"ה, מאת חבר הכנסת דוד מגן. בבקשה.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דוד מגן (הליכוד):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לאחר שלמדתי נושא זה בעיריית נתניה, ואני רוצה להעלות על</w:t>
      </w:r>
      <w:r w:rsidR="00C975B7">
        <w:rPr>
          <w:rtl/>
        </w:rPr>
        <w:t xml:space="preserve"> </w:t>
      </w:r>
      <w:r w:rsidRPr="00E53590">
        <w:rPr>
          <w:rtl/>
        </w:rPr>
        <w:t>נס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יוזמתו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סגן</w:t>
      </w:r>
      <w:r w:rsidR="00C975B7">
        <w:rPr>
          <w:rtl/>
        </w:rPr>
        <w:t xml:space="preserve"> </w:t>
      </w:r>
      <w:r w:rsidRPr="00E53590">
        <w:rPr>
          <w:rtl/>
        </w:rPr>
        <w:t>מנהל אגף ההכנסות בעיריית נתניה, שלימדני כי בין העילות</w:t>
      </w:r>
      <w:r w:rsidR="00C975B7">
        <w:rPr>
          <w:rtl/>
        </w:rPr>
        <w:t xml:space="preserve"> </w:t>
      </w:r>
      <w:r w:rsidRPr="00E53590">
        <w:rPr>
          <w:rtl/>
        </w:rPr>
        <w:t>שבגינן</w:t>
      </w:r>
      <w:r w:rsidR="00C975B7">
        <w:rPr>
          <w:rtl/>
        </w:rPr>
        <w:t xml:space="preserve"> </w:t>
      </w:r>
      <w:r w:rsidRPr="00E53590">
        <w:rPr>
          <w:rtl/>
        </w:rPr>
        <w:t>ניתן</w:t>
      </w:r>
      <w:r w:rsidR="00C975B7">
        <w:rPr>
          <w:rtl/>
        </w:rPr>
        <w:t xml:space="preserve"> </w:t>
      </w:r>
      <w:r w:rsidRPr="00E53590">
        <w:rPr>
          <w:rtl/>
        </w:rPr>
        <w:t>להגיש</w:t>
      </w:r>
      <w:r w:rsidR="00C975B7">
        <w:rPr>
          <w:rtl/>
        </w:rPr>
        <w:t xml:space="preserve"> </w:t>
      </w:r>
      <w:r w:rsidRPr="00E53590">
        <w:rPr>
          <w:rtl/>
        </w:rPr>
        <w:t>השגה</w:t>
      </w:r>
      <w:r w:rsidR="00C975B7">
        <w:rPr>
          <w:rtl/>
        </w:rPr>
        <w:t xml:space="preserve"> </w:t>
      </w:r>
      <w:r w:rsidRPr="00E53590">
        <w:rPr>
          <w:rtl/>
        </w:rPr>
        <w:t>על חיוב בתשלום ארנונה כללית לפי סעיף 3 לחוק הרשויות</w:t>
      </w:r>
      <w:r w:rsidR="00C975B7">
        <w:rPr>
          <w:rtl/>
        </w:rPr>
        <w:t xml:space="preserve"> </w:t>
      </w:r>
      <w:r w:rsidRPr="00E53590">
        <w:rPr>
          <w:rtl/>
        </w:rPr>
        <w:t>המקומיות,</w:t>
      </w:r>
      <w:r w:rsidR="00C975B7">
        <w:rPr>
          <w:rtl/>
        </w:rPr>
        <w:t xml:space="preserve"> </w:t>
      </w:r>
      <w:r w:rsidRPr="00E53590">
        <w:rPr>
          <w:rtl/>
        </w:rPr>
        <w:t>ערר</w:t>
      </w:r>
      <w:r w:rsidR="00C975B7">
        <w:rPr>
          <w:rtl/>
        </w:rPr>
        <w:t xml:space="preserve"> </w:t>
      </w:r>
      <w:r w:rsidRPr="00E53590">
        <w:rPr>
          <w:rtl/>
        </w:rPr>
        <w:t>על</w:t>
      </w:r>
      <w:r w:rsidR="00C975B7">
        <w:rPr>
          <w:rtl/>
        </w:rPr>
        <w:t xml:space="preserve"> </w:t>
      </w:r>
      <w:r w:rsidRPr="00E53590">
        <w:rPr>
          <w:rtl/>
        </w:rPr>
        <w:t>קביעת</w:t>
      </w:r>
      <w:r w:rsidR="00C975B7">
        <w:rPr>
          <w:rtl/>
        </w:rPr>
        <w:t xml:space="preserve"> </w:t>
      </w:r>
      <w:r w:rsidRPr="00E53590">
        <w:rPr>
          <w:rtl/>
        </w:rPr>
        <w:t>ארנונה כללית, התשל"ו</w:t>
      </w:r>
      <w:r w:rsidR="00C975B7">
        <w:rPr>
          <w:rtl/>
        </w:rPr>
        <w:t>–</w:t>
      </w:r>
      <w:r w:rsidRPr="00E53590">
        <w:rPr>
          <w:rtl/>
        </w:rPr>
        <w:t>1976, לא מצויה טענה שאדם שחויב</w:t>
      </w:r>
      <w:r w:rsidR="00C975B7">
        <w:rPr>
          <w:rtl/>
        </w:rPr>
        <w:t xml:space="preserve"> </w:t>
      </w:r>
      <w:r w:rsidRPr="00E53590">
        <w:rPr>
          <w:rtl/>
        </w:rPr>
        <w:t>איננו</w:t>
      </w:r>
      <w:r w:rsidR="00C975B7">
        <w:rPr>
          <w:rtl/>
        </w:rPr>
        <w:t xml:space="preserve"> </w:t>
      </w:r>
      <w:r w:rsidRPr="00E53590">
        <w:rPr>
          <w:rtl/>
        </w:rPr>
        <w:t>כלל</w:t>
      </w:r>
      <w:r w:rsidR="00C975B7">
        <w:rPr>
          <w:rtl/>
        </w:rPr>
        <w:t xml:space="preserve"> </w:t>
      </w:r>
      <w:r w:rsidRPr="00E53590">
        <w:rPr>
          <w:rtl/>
        </w:rPr>
        <w:t>מחזיק</w:t>
      </w:r>
      <w:r w:rsidR="00C975B7">
        <w:rPr>
          <w:rtl/>
        </w:rPr>
        <w:t xml:space="preserve"> </w:t>
      </w:r>
      <w:r w:rsidRPr="00E53590">
        <w:rPr>
          <w:rtl/>
        </w:rPr>
        <w:t>בנכס,</w:t>
      </w:r>
      <w:r w:rsidR="00C975B7">
        <w:rPr>
          <w:rtl/>
        </w:rPr>
        <w:t xml:space="preserve"> </w:t>
      </w: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משום</w:t>
      </w:r>
      <w:r w:rsidR="00C975B7">
        <w:rPr>
          <w:rtl/>
        </w:rPr>
        <w:t xml:space="preserve"> </w:t>
      </w:r>
      <w:r w:rsidRPr="00E53590">
        <w:rPr>
          <w:rtl/>
        </w:rPr>
        <w:t>שמכר</w:t>
      </w:r>
      <w:r w:rsidR="00C975B7">
        <w:rPr>
          <w:rtl/>
        </w:rPr>
        <w:t xml:space="preserve"> </w:t>
      </w:r>
      <w:r w:rsidRPr="00E53590">
        <w:rPr>
          <w:rtl/>
        </w:rPr>
        <w:t>אותו לאחר ואם משום שמעולם הוא לא היה</w:t>
      </w:r>
      <w:r w:rsidR="00C975B7">
        <w:rPr>
          <w:rtl/>
        </w:rPr>
        <w:t xml:space="preserve"> </w:t>
      </w:r>
      <w:r w:rsidRPr="00E53590">
        <w:rPr>
          <w:rtl/>
        </w:rPr>
        <w:t>המחזיק.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מציע,</w:t>
      </w:r>
      <w:r w:rsidR="00C975B7">
        <w:rPr>
          <w:rtl/>
        </w:rPr>
        <w:t xml:space="preserve"> </w:t>
      </w:r>
      <w:r w:rsidRPr="00E53590">
        <w:rPr>
          <w:rtl/>
        </w:rPr>
        <w:t>נוכח</w:t>
      </w:r>
      <w:r w:rsidR="00C975B7">
        <w:rPr>
          <w:rtl/>
        </w:rPr>
        <w:t xml:space="preserve"> </w:t>
      </w:r>
      <w:r w:rsidRPr="00E53590">
        <w:rPr>
          <w:rtl/>
        </w:rPr>
        <w:t>הניסיון הזה, לתקן את החוק ולהוסיף לעילות ההשגה את הטענה</w:t>
      </w:r>
      <w:r w:rsidR="00C975B7">
        <w:rPr>
          <w:rtl/>
        </w:rPr>
        <w:t xml:space="preserve"> </w:t>
      </w:r>
      <w:r w:rsidRPr="00E53590">
        <w:rPr>
          <w:rtl/>
        </w:rPr>
        <w:t>הבסיסית שהסברתי אותה.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 רבה לחבר הכנסת דוד מגן. שר המשפטים מתבקש להשיב.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המשפטים ד' ליבאי: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 מסכימים להצעת החוק. ניתן לעבור להצבעה.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</w:t>
      </w:r>
      <w:r w:rsidR="00C975B7">
        <w:rPr>
          <w:rtl/>
        </w:rPr>
        <w:t xml:space="preserve"> </w:t>
      </w:r>
      <w:r w:rsidRPr="00E53590">
        <w:rPr>
          <w:rtl/>
        </w:rPr>
        <w:t>רבה.</w:t>
      </w:r>
      <w:r w:rsidR="00C975B7">
        <w:rPr>
          <w:rtl/>
        </w:rPr>
        <w:t xml:space="preserve"> </w:t>
      </w:r>
      <w:r w:rsidRPr="00E53590">
        <w:rPr>
          <w:rtl/>
        </w:rPr>
        <w:t>מי</w:t>
      </w:r>
      <w:r w:rsidR="00C975B7">
        <w:rPr>
          <w:rtl/>
        </w:rPr>
        <w:t xml:space="preserve"> </w:t>
      </w:r>
      <w:r w:rsidRPr="00E53590">
        <w:rPr>
          <w:rtl/>
        </w:rPr>
        <w:t>בעד</w:t>
      </w:r>
      <w:r w:rsidR="00C975B7">
        <w:rPr>
          <w:rtl/>
        </w:rPr>
        <w:t xml:space="preserve"> </w:t>
      </w:r>
      <w:r w:rsidRPr="00E53590">
        <w:rPr>
          <w:rtl/>
        </w:rPr>
        <w:t>הצעת</w:t>
      </w:r>
      <w:r w:rsidR="00C975B7">
        <w:rPr>
          <w:rtl/>
        </w:rPr>
        <w:t xml:space="preserve"> </w:t>
      </w:r>
      <w:r w:rsidRPr="00E53590">
        <w:rPr>
          <w:rtl/>
        </w:rPr>
        <w:t>חוק</w:t>
      </w:r>
      <w:r w:rsidR="00C975B7">
        <w:rPr>
          <w:rtl/>
        </w:rPr>
        <w:t xml:space="preserve"> </w:t>
      </w:r>
      <w:r w:rsidRPr="00E53590">
        <w:rPr>
          <w:rtl/>
        </w:rPr>
        <w:t>תתתס"ה, הצעת חוק הרשויות המקומיות (ערר על</w:t>
      </w:r>
      <w:r w:rsidR="00C975B7">
        <w:rPr>
          <w:rtl/>
        </w:rPr>
        <w:t xml:space="preserve"> </w:t>
      </w:r>
      <w:r w:rsidRPr="00E53590">
        <w:rPr>
          <w:rtl/>
        </w:rPr>
        <w:t>קביעת</w:t>
      </w:r>
      <w:r w:rsidR="00C975B7">
        <w:rPr>
          <w:rtl/>
        </w:rPr>
        <w:t xml:space="preserve"> </w:t>
      </w:r>
      <w:r w:rsidRPr="00E53590">
        <w:rPr>
          <w:rtl/>
        </w:rPr>
        <w:t>ארנונה</w:t>
      </w:r>
      <w:r w:rsidR="00C975B7">
        <w:rPr>
          <w:rtl/>
        </w:rPr>
        <w:t xml:space="preserve"> </w:t>
      </w:r>
      <w:r w:rsidRPr="00E53590">
        <w:rPr>
          <w:rtl/>
        </w:rPr>
        <w:t>כללית)</w:t>
      </w:r>
      <w:r w:rsidR="00C975B7">
        <w:rPr>
          <w:rtl/>
        </w:rPr>
        <w:t xml:space="preserve"> </w:t>
      </w:r>
      <w:r w:rsidRPr="00E53590">
        <w:rPr>
          <w:rtl/>
        </w:rPr>
        <w:t>(תיקון</w:t>
      </w:r>
      <w:r w:rsidR="00C975B7">
        <w:rPr>
          <w:rtl/>
        </w:rPr>
        <w:t xml:space="preserve"> – </w:t>
      </w:r>
      <w:r w:rsidRPr="00E53590">
        <w:rPr>
          <w:rtl/>
        </w:rPr>
        <w:t>השגה</w:t>
      </w:r>
      <w:r w:rsidR="00C975B7">
        <w:rPr>
          <w:rtl/>
        </w:rPr>
        <w:t xml:space="preserve"> </w:t>
      </w:r>
      <w:r w:rsidRPr="00E53590">
        <w:rPr>
          <w:rtl/>
        </w:rPr>
        <w:t>בשל אי</w:t>
      </w:r>
      <w:r w:rsidR="00C975B7">
        <w:rPr>
          <w:rtl/>
        </w:rPr>
        <w:t>-</w:t>
      </w:r>
      <w:r w:rsidRPr="00E53590">
        <w:rPr>
          <w:rtl/>
        </w:rPr>
        <w:t>החזקה בנכס), התשנ"ד</w:t>
      </w:r>
      <w:r w:rsidR="00C975B7">
        <w:rPr>
          <w:rtl/>
        </w:rPr>
        <w:t>–</w:t>
      </w:r>
      <w:r w:rsidRPr="00E53590">
        <w:rPr>
          <w:rtl/>
        </w:rPr>
        <w:t>1993, של</w:t>
      </w:r>
      <w:r w:rsidR="00C975B7">
        <w:rPr>
          <w:rtl/>
        </w:rPr>
        <w:t xml:space="preserve"> </w:t>
      </w:r>
      <w:r w:rsidRPr="00E53590">
        <w:rPr>
          <w:rtl/>
        </w:rPr>
        <w:t xml:space="preserve">חבר הכנסת דוד מגן </w:t>
      </w:r>
      <w:r w:rsidR="00C975B7">
        <w:rPr>
          <w:rtl/>
        </w:rPr>
        <w:t>–</w:t>
      </w:r>
      <w:r w:rsidRPr="00E53590">
        <w:rPr>
          <w:rtl/>
        </w:rPr>
        <w:t xml:space="preserve"> יצביע. מי שנגד </w:t>
      </w:r>
      <w:r w:rsidR="00C975B7">
        <w:rPr>
          <w:rtl/>
        </w:rPr>
        <w:t>–</w:t>
      </w:r>
      <w:r w:rsidRPr="00E53590">
        <w:rPr>
          <w:rtl/>
        </w:rPr>
        <w:t xml:space="preserve"> יצביע נגד.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צבעה מס' 26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53590" w:rsidRPr="00E53590">
        <w:rPr>
          <w:rtl/>
        </w:rPr>
        <w:t xml:space="preserve"> 7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גד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>מנעים</w:t>
      </w:r>
      <w:r>
        <w:rPr>
          <w:rtl/>
        </w:rPr>
        <w:t xml:space="preserve"> – </w:t>
      </w:r>
      <w:r w:rsidR="00E53590" w:rsidRPr="00E53590">
        <w:rPr>
          <w:rtl/>
        </w:rPr>
        <w:t>אין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ההצעה</w:t>
      </w:r>
      <w:r w:rsidR="00C975B7">
        <w:rPr>
          <w:rtl/>
        </w:rPr>
        <w:t xml:space="preserve"> </w:t>
      </w:r>
      <w:r w:rsidRPr="00E53590">
        <w:rPr>
          <w:rtl/>
        </w:rPr>
        <w:t>להעביר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הצעת</w:t>
      </w:r>
      <w:r w:rsidR="00C975B7">
        <w:rPr>
          <w:rtl/>
        </w:rPr>
        <w:t xml:space="preserve"> </w:t>
      </w:r>
      <w:r w:rsidRPr="00E53590">
        <w:rPr>
          <w:rtl/>
        </w:rPr>
        <w:t>חוק הרשויות המקומיות (ערר על קביעת ארנונה כללית)</w:t>
      </w:r>
      <w:r w:rsidR="00C975B7">
        <w:rPr>
          <w:rtl/>
        </w:rPr>
        <w:t xml:space="preserve"> </w:t>
      </w:r>
      <w:r w:rsidRPr="00E53590">
        <w:rPr>
          <w:rtl/>
        </w:rPr>
        <w:t>(תיקון</w:t>
      </w:r>
      <w:r w:rsidR="00C975B7">
        <w:rPr>
          <w:rtl/>
        </w:rPr>
        <w:t xml:space="preserve"> </w:t>
      </w:r>
      <w:r w:rsidRPr="00E53590">
        <w:rPr>
          <w:rtl/>
        </w:rPr>
        <w:t>השגה בשל אי</w:t>
      </w:r>
      <w:r w:rsidR="00C975B7">
        <w:rPr>
          <w:rtl/>
        </w:rPr>
        <w:t>-</w:t>
      </w:r>
      <w:r w:rsidRPr="00E53590">
        <w:rPr>
          <w:rtl/>
        </w:rPr>
        <w:t>החזקה בנכס), התשנ"ד</w:t>
      </w:r>
      <w:r w:rsidR="00C975B7">
        <w:rPr>
          <w:rtl/>
        </w:rPr>
        <w:t>–</w:t>
      </w:r>
      <w:r w:rsidRPr="00E53590">
        <w:rPr>
          <w:rtl/>
        </w:rPr>
        <w:t>1993, לדיון מוקדם בוועדת הפנים ואיכות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סביבה נתקבלה.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 xml:space="preserve">חושב שגם כאן </w:t>
      </w:r>
      <w:r w:rsidR="00C975B7">
        <w:rPr>
          <w:rtl/>
        </w:rPr>
        <w:t>–</w:t>
      </w:r>
      <w:r w:rsidRPr="00E53590">
        <w:rPr>
          <w:rtl/>
        </w:rPr>
        <w:t xml:space="preserve"> פה</w:t>
      </w:r>
      <w:r w:rsidR="00C975B7">
        <w:rPr>
          <w:rtl/>
        </w:rPr>
        <w:t>-</w:t>
      </w:r>
      <w:r w:rsidRPr="00E53590">
        <w:rPr>
          <w:rtl/>
        </w:rPr>
        <w:t>אחד. שבעה בעד, אין מתנגדים, אין נמנעים, הנושא אושר</w:t>
      </w:r>
      <w:r w:rsidR="00C975B7">
        <w:rPr>
          <w:rtl/>
        </w:rPr>
        <w:t xml:space="preserve"> </w:t>
      </w:r>
      <w:r w:rsidRPr="00E53590">
        <w:rPr>
          <w:rtl/>
        </w:rPr>
        <w:t>והוא</w:t>
      </w:r>
      <w:r w:rsidR="00C975B7">
        <w:rPr>
          <w:rtl/>
        </w:rPr>
        <w:t xml:space="preserve"> </w:t>
      </w:r>
      <w:r w:rsidRPr="00E53590">
        <w:rPr>
          <w:rtl/>
        </w:rPr>
        <w:t>יועבר לוועדת הפנים ואיכות הסביבה להכנה לקריאה ראשונה, חבר הכנסת דוד מגן.</w:t>
      </w:r>
      <w:r w:rsidR="00C975B7">
        <w:rPr>
          <w:rtl/>
        </w:rPr>
        <w:t xml:space="preserve"> </w:t>
      </w:r>
      <w:r w:rsidRPr="00E53590">
        <w:rPr>
          <w:rtl/>
        </w:rPr>
        <w:t>תודה רבה.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1"/>
        <w:rPr>
          <w:rtl/>
        </w:rPr>
      </w:pPr>
      <w:bookmarkStart w:id="85" w:name="_Toc457989664"/>
      <w:r w:rsidRPr="00C975B7">
        <w:rPr>
          <w:rtl/>
        </w:rPr>
        <w:t xml:space="preserve">הצעת חוק התכנון והבנייה (תיקון </w:t>
      </w:r>
      <w:r>
        <w:rPr>
          <w:rtl/>
        </w:rPr>
        <w:t>–</w:t>
      </w:r>
      <w:r w:rsidRPr="00C975B7">
        <w:rPr>
          <w:rtl/>
        </w:rPr>
        <w:t xml:space="preserve"> הצמדת מקומות חנייה לדירות), התשנ"ג</w:t>
      </w:r>
      <w:r>
        <w:rPr>
          <w:rtl/>
        </w:rPr>
        <w:t>–</w:t>
      </w:r>
      <w:r w:rsidRPr="00C975B7">
        <w:rPr>
          <w:rtl/>
        </w:rPr>
        <w:t>1993</w:t>
      </w:r>
      <w:bookmarkEnd w:id="85"/>
    </w:p>
    <w:p w:rsidR="00C975B7" w:rsidRPr="00C975B7" w:rsidRDefault="00C975B7" w:rsidP="00C975B7">
      <w:pPr>
        <w:pStyle w:val="1"/>
        <w:rPr>
          <w:rtl/>
        </w:rPr>
      </w:pPr>
      <w:bookmarkStart w:id="86" w:name="_Toc457989665"/>
      <w:r w:rsidRPr="00C975B7">
        <w:rPr>
          <w:rtl/>
        </w:rPr>
        <w:t>(הצעת חבר הכנסת א' פורז)</w:t>
      </w:r>
      <w:bookmarkEnd w:id="86"/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אברהם</w:t>
      </w:r>
      <w:r w:rsidR="00C975B7">
        <w:rPr>
          <w:rtl/>
        </w:rPr>
        <w:t xml:space="preserve"> </w:t>
      </w:r>
      <w:r w:rsidRPr="00E53590">
        <w:rPr>
          <w:rtl/>
        </w:rPr>
        <w:t>פורז</w:t>
      </w:r>
      <w:r w:rsidR="00C975B7">
        <w:rPr>
          <w:rtl/>
        </w:rPr>
        <w:t xml:space="preserve"> </w:t>
      </w:r>
      <w:r w:rsidRPr="00E53590">
        <w:rPr>
          <w:rtl/>
        </w:rPr>
        <w:t>ידבר</w:t>
      </w:r>
      <w:r w:rsidR="00C975B7">
        <w:rPr>
          <w:rtl/>
        </w:rPr>
        <w:t xml:space="preserve"> </w:t>
      </w:r>
      <w:r w:rsidRPr="00E53590">
        <w:rPr>
          <w:rtl/>
        </w:rPr>
        <w:t>על הצעת חוק תשי"א, הצעת חוק התכנון והבנייה</w:t>
      </w:r>
      <w:r w:rsidR="00C975B7">
        <w:rPr>
          <w:rtl/>
        </w:rPr>
        <w:t xml:space="preserve"> </w:t>
      </w:r>
      <w:r w:rsidRPr="00E53590">
        <w:rPr>
          <w:rtl/>
        </w:rPr>
        <w:t>(תיקון</w:t>
      </w:r>
      <w:r w:rsidR="00C975B7">
        <w:rPr>
          <w:rtl/>
        </w:rPr>
        <w:t xml:space="preserve"> – </w:t>
      </w:r>
      <w:r w:rsidRPr="00E53590">
        <w:rPr>
          <w:rtl/>
        </w:rPr>
        <w:t>הצמדת</w:t>
      </w:r>
      <w:r w:rsidR="00C975B7">
        <w:rPr>
          <w:rtl/>
        </w:rPr>
        <w:t xml:space="preserve"> </w:t>
      </w:r>
      <w:r w:rsidRPr="00E53590">
        <w:rPr>
          <w:rtl/>
        </w:rPr>
        <w:t>מקומות</w:t>
      </w:r>
      <w:r w:rsidR="00C975B7">
        <w:rPr>
          <w:rtl/>
        </w:rPr>
        <w:t xml:space="preserve"> </w:t>
      </w:r>
      <w:r w:rsidRPr="00E53590">
        <w:rPr>
          <w:rtl/>
        </w:rPr>
        <w:t>חנייה לדירות), התשנ"ג</w:t>
      </w:r>
      <w:r w:rsidR="00C975B7">
        <w:rPr>
          <w:rtl/>
        </w:rPr>
        <w:t>–</w:t>
      </w:r>
      <w:r w:rsidRPr="00E53590">
        <w:rPr>
          <w:rtl/>
        </w:rPr>
        <w:t>1993, וזה גם יהיה הנושא האחרון</w:t>
      </w:r>
      <w:r w:rsidR="00C975B7">
        <w:rPr>
          <w:rtl/>
        </w:rPr>
        <w:t xml:space="preserve"> </w:t>
      </w:r>
      <w:r w:rsidRPr="00E53590">
        <w:rPr>
          <w:rtl/>
        </w:rPr>
        <w:t>שלנו להיום.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אברהם פורז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היושב</w:t>
      </w:r>
      <w:r w:rsidR="00C975B7">
        <w:rPr>
          <w:rtl/>
        </w:rPr>
        <w:t>-</w:t>
      </w:r>
      <w:r w:rsidRPr="00E53590">
        <w:rPr>
          <w:rtl/>
        </w:rPr>
        <w:t>ראש,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השר,</w:t>
      </w:r>
      <w:r w:rsidR="00C975B7">
        <w:rPr>
          <w:rtl/>
        </w:rPr>
        <w:t xml:space="preserve"> </w:t>
      </w:r>
      <w:r w:rsidRPr="00E53590">
        <w:rPr>
          <w:rtl/>
        </w:rPr>
        <w:t>יש בעיה קשה בנושא של החנייה</w:t>
      </w:r>
      <w:r w:rsidR="00C975B7">
        <w:rPr>
          <w:rtl/>
        </w:rPr>
        <w:t xml:space="preserve"> </w:t>
      </w:r>
      <w:r w:rsidRPr="00E53590">
        <w:rPr>
          <w:rtl/>
        </w:rPr>
        <w:t>אצלנו. חוק התכנון והבנייה, התקנות שהותקנו על</w:t>
      </w:r>
      <w:r w:rsidR="00C975B7">
        <w:rPr>
          <w:rtl/>
        </w:rPr>
        <w:t>-</w:t>
      </w:r>
      <w:r w:rsidRPr="00E53590">
        <w:rPr>
          <w:rtl/>
        </w:rPr>
        <w:t>פיו, קובעים תקני חנייה. בדרך כלל,</w:t>
      </w:r>
      <w:r w:rsidR="00C975B7">
        <w:rPr>
          <w:rtl/>
        </w:rPr>
        <w:t xml:space="preserve"> </w:t>
      </w:r>
      <w:r w:rsidRPr="00E53590">
        <w:rPr>
          <w:rtl/>
        </w:rPr>
        <w:t>התקן</w:t>
      </w:r>
      <w:r w:rsidR="00C975B7">
        <w:rPr>
          <w:rtl/>
        </w:rPr>
        <w:t xml:space="preserve"> </w:t>
      </w:r>
      <w:r w:rsidRPr="00E53590">
        <w:rPr>
          <w:rtl/>
        </w:rPr>
        <w:t>הוא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מקום</w:t>
      </w:r>
      <w:r w:rsidR="00C975B7">
        <w:rPr>
          <w:rtl/>
        </w:rPr>
        <w:t xml:space="preserve"> </w:t>
      </w:r>
      <w:r w:rsidRPr="00E53590">
        <w:rPr>
          <w:rtl/>
        </w:rPr>
        <w:t>חנייה אחד לדירה. ואולם הבעיה היא זאת: בשום מקום אין הוראה</w:t>
      </w:r>
      <w:r w:rsidR="00C975B7">
        <w:rPr>
          <w:rtl/>
        </w:rPr>
        <w:t xml:space="preserve"> </w:t>
      </w:r>
      <w:r w:rsidRPr="00E53590">
        <w:rPr>
          <w:rtl/>
        </w:rPr>
        <w:t>האומרת</w:t>
      </w:r>
      <w:r w:rsidR="00C975B7">
        <w:rPr>
          <w:rtl/>
        </w:rPr>
        <w:t xml:space="preserve"> </w:t>
      </w:r>
      <w:r w:rsidRPr="00E53590">
        <w:rPr>
          <w:rtl/>
        </w:rPr>
        <w:t>שמקומות</w:t>
      </w:r>
      <w:r w:rsidR="00C975B7">
        <w:rPr>
          <w:rtl/>
        </w:rPr>
        <w:t xml:space="preserve"> </w:t>
      </w:r>
      <w:r w:rsidRPr="00E53590">
        <w:rPr>
          <w:rtl/>
        </w:rPr>
        <w:t>החנייה</w:t>
      </w:r>
      <w:r w:rsidR="00C975B7">
        <w:rPr>
          <w:rtl/>
        </w:rPr>
        <w:t xml:space="preserve"> </w:t>
      </w:r>
      <w:r w:rsidRPr="00E53590">
        <w:rPr>
          <w:rtl/>
        </w:rPr>
        <w:t>צריכים</w:t>
      </w:r>
      <w:r w:rsidR="00C975B7">
        <w:rPr>
          <w:rtl/>
        </w:rPr>
        <w:t xml:space="preserve"> </w:t>
      </w:r>
      <w:r w:rsidRPr="00E53590">
        <w:rPr>
          <w:rtl/>
        </w:rPr>
        <w:t>להיות</w:t>
      </w:r>
      <w:r w:rsidR="00C975B7">
        <w:rPr>
          <w:rtl/>
        </w:rPr>
        <w:t xml:space="preserve"> </w:t>
      </w:r>
      <w:r w:rsidRPr="00E53590">
        <w:rPr>
          <w:rtl/>
        </w:rPr>
        <w:t>צמודים</w:t>
      </w:r>
      <w:r w:rsidR="00C975B7">
        <w:rPr>
          <w:rtl/>
        </w:rPr>
        <w:t xml:space="preserve"> </w:t>
      </w:r>
      <w:r w:rsidRPr="00E53590">
        <w:rPr>
          <w:rtl/>
        </w:rPr>
        <w:t>לדירות.</w:t>
      </w:r>
      <w:r w:rsidR="00C975B7">
        <w:rPr>
          <w:rtl/>
        </w:rPr>
        <w:t xml:space="preserve"> </w:t>
      </w:r>
      <w:r w:rsidRPr="00E53590">
        <w:rPr>
          <w:rtl/>
        </w:rPr>
        <w:t>התוצאה היא, שלעתים די</w:t>
      </w:r>
      <w:r w:rsidR="00C975B7">
        <w:rPr>
          <w:rtl/>
        </w:rPr>
        <w:t xml:space="preserve"> </w:t>
      </w:r>
      <w:r w:rsidRPr="00E53590">
        <w:rPr>
          <w:rtl/>
        </w:rPr>
        <w:t>קרובות,</w:t>
      </w:r>
      <w:r w:rsidR="00C975B7">
        <w:rPr>
          <w:rtl/>
        </w:rPr>
        <w:t xml:space="preserve"> </w:t>
      </w:r>
      <w:r w:rsidRPr="00E53590">
        <w:rPr>
          <w:rtl/>
        </w:rPr>
        <w:t>ואני</w:t>
      </w:r>
      <w:r w:rsidR="00C975B7">
        <w:rPr>
          <w:rtl/>
        </w:rPr>
        <w:t xml:space="preserve"> </w:t>
      </w:r>
      <w:r w:rsidRPr="00E53590">
        <w:rPr>
          <w:rtl/>
        </w:rPr>
        <w:t>מוכן,</w:t>
      </w:r>
      <w:r w:rsidR="00C975B7">
        <w:rPr>
          <w:rtl/>
        </w:rPr>
        <w:t xml:space="preserve"> </w:t>
      </w: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השר,</w:t>
      </w:r>
      <w:r w:rsidR="00C975B7">
        <w:rPr>
          <w:rtl/>
        </w:rPr>
        <w:t xml:space="preserve"> </w:t>
      </w:r>
      <w:r w:rsidRPr="00E53590">
        <w:rPr>
          <w:rtl/>
        </w:rPr>
        <w:t>אם תרצה, לעשות אתך סיור או להביא לך תמונות,</w:t>
      </w:r>
      <w:r w:rsidR="00C975B7">
        <w:rPr>
          <w:rtl/>
        </w:rPr>
        <w:t xml:space="preserve"> </w:t>
      </w:r>
      <w:r w:rsidRPr="00E53590">
        <w:rPr>
          <w:rtl/>
        </w:rPr>
        <w:t>להראות</w:t>
      </w:r>
      <w:r w:rsidR="00C975B7">
        <w:rPr>
          <w:rtl/>
        </w:rPr>
        <w:t xml:space="preserve"> </w:t>
      </w:r>
      <w:r w:rsidRPr="00E53590">
        <w:rPr>
          <w:rtl/>
        </w:rPr>
        <w:t>לך שבהרבה מאוד מקומות, בעיקר כשהחנייה היא תת</w:t>
      </w:r>
      <w:r w:rsidR="00C975B7">
        <w:rPr>
          <w:rtl/>
        </w:rPr>
        <w:t>-</w:t>
      </w:r>
      <w:r w:rsidRPr="00E53590">
        <w:rPr>
          <w:rtl/>
        </w:rPr>
        <w:t>קרקעית, הלך הקבלן והתחכם,</w:t>
      </w:r>
      <w:r w:rsidR="00C975B7">
        <w:rPr>
          <w:rtl/>
        </w:rPr>
        <w:t xml:space="preserve"> </w:t>
      </w:r>
      <w:r w:rsidRPr="00E53590">
        <w:rPr>
          <w:rtl/>
        </w:rPr>
        <w:t>הצמיד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כל</w:t>
      </w:r>
      <w:r w:rsidR="00C975B7">
        <w:rPr>
          <w:rtl/>
        </w:rPr>
        <w:t xml:space="preserve"> </w:t>
      </w:r>
      <w:r w:rsidRPr="00E53590">
        <w:rPr>
          <w:rtl/>
        </w:rPr>
        <w:t>מקומות</w:t>
      </w:r>
      <w:r w:rsidR="00C975B7">
        <w:rPr>
          <w:rtl/>
        </w:rPr>
        <w:t xml:space="preserve"> </w:t>
      </w:r>
      <w:r w:rsidRPr="00E53590">
        <w:rPr>
          <w:rtl/>
        </w:rPr>
        <w:t>החנייה לדירה אחת, לפעמים אפילו לא לדירה, לפעמים הוא רשם</w:t>
      </w:r>
      <w:r w:rsidR="00C975B7">
        <w:rPr>
          <w:rtl/>
        </w:rPr>
        <w:t xml:space="preserve"> </w:t>
      </w:r>
      <w:r w:rsidRPr="00E53590">
        <w:rPr>
          <w:rtl/>
        </w:rPr>
        <w:t>בקומת</w:t>
      </w:r>
      <w:r w:rsidR="00C975B7">
        <w:rPr>
          <w:rtl/>
        </w:rPr>
        <w:t xml:space="preserve"> </w:t>
      </w:r>
      <w:r w:rsidRPr="00E53590">
        <w:rPr>
          <w:rtl/>
        </w:rPr>
        <w:t>הקרקע איזה חדר קטן ומחסן, הצמיד את כל מקומות החנייה לאותו מחסן, ואחר</w:t>
      </w:r>
      <w:r w:rsidR="00C975B7">
        <w:rPr>
          <w:rtl/>
        </w:rPr>
        <w:t>-</w:t>
      </w:r>
      <w:r w:rsidRPr="00E53590">
        <w:rPr>
          <w:rtl/>
        </w:rPr>
        <w:t>כך</w:t>
      </w:r>
      <w:r w:rsidR="00C975B7">
        <w:rPr>
          <w:rtl/>
        </w:rPr>
        <w:t xml:space="preserve"> </w:t>
      </w:r>
      <w:r w:rsidRPr="00E53590">
        <w:rPr>
          <w:rtl/>
        </w:rPr>
        <w:t>מכר</w:t>
      </w:r>
      <w:r w:rsidR="00C975B7">
        <w:rPr>
          <w:rtl/>
        </w:rPr>
        <w:t xml:space="preserve"> </w:t>
      </w:r>
      <w:r w:rsidRPr="00E53590">
        <w:rPr>
          <w:rtl/>
        </w:rPr>
        <w:t>את כל מקומות החנייה לגורם מסוים, ועבר איזה זמן, מקומות החנייה האלה, כולם,</w:t>
      </w:r>
      <w:r w:rsidR="00C975B7">
        <w:rPr>
          <w:rtl/>
        </w:rPr>
        <w:t xml:space="preserve"> </w:t>
      </w:r>
      <w:r w:rsidRPr="00E53590">
        <w:rPr>
          <w:rtl/>
        </w:rPr>
        <w:t>באופן</w:t>
      </w:r>
      <w:r w:rsidR="00C975B7">
        <w:rPr>
          <w:rtl/>
        </w:rPr>
        <w:t xml:space="preserve"> </w:t>
      </w:r>
      <w:r w:rsidRPr="00E53590">
        <w:rPr>
          <w:rtl/>
        </w:rPr>
        <w:t>בלתי</w:t>
      </w:r>
      <w:r w:rsidR="00C975B7">
        <w:rPr>
          <w:rtl/>
        </w:rPr>
        <w:t>-</w:t>
      </w:r>
      <w:r w:rsidRPr="00E53590">
        <w:rPr>
          <w:rtl/>
        </w:rPr>
        <w:t>חוקי</w:t>
      </w:r>
      <w:r w:rsidR="00C975B7">
        <w:rPr>
          <w:rtl/>
        </w:rPr>
        <w:t xml:space="preserve"> </w:t>
      </w:r>
      <w:r w:rsidRPr="00E53590">
        <w:rPr>
          <w:rtl/>
        </w:rPr>
        <w:t>הפכו</w:t>
      </w:r>
      <w:r w:rsidR="00C975B7">
        <w:rPr>
          <w:rtl/>
        </w:rPr>
        <w:t xml:space="preserve"> </w:t>
      </w:r>
      <w:r w:rsidRPr="00E53590">
        <w:rPr>
          <w:rtl/>
        </w:rPr>
        <w:t>מחסן</w:t>
      </w:r>
      <w:r w:rsidR="00C975B7">
        <w:rPr>
          <w:rtl/>
        </w:rPr>
        <w:t xml:space="preserve"> </w:t>
      </w:r>
      <w:r w:rsidRPr="00E53590">
        <w:rPr>
          <w:rtl/>
        </w:rPr>
        <w:t>או חנות מכירה. מתחמים את זה, שמים שער, והכול טוב</w:t>
      </w:r>
      <w:r w:rsidR="00C975B7">
        <w:rPr>
          <w:rtl/>
        </w:rPr>
        <w:t xml:space="preserve"> </w:t>
      </w:r>
      <w:r w:rsidRPr="00E53590">
        <w:rPr>
          <w:rtl/>
        </w:rPr>
        <w:t>ויפה. זאת עובדה שיש בעיה ואיש לא יוכל לחלוק עליה.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יודע</w:t>
      </w:r>
      <w:r w:rsidR="00C975B7">
        <w:rPr>
          <w:rtl/>
        </w:rPr>
        <w:t xml:space="preserve"> </w:t>
      </w:r>
      <w:r w:rsidRPr="00E53590">
        <w:rPr>
          <w:rtl/>
        </w:rPr>
        <w:t>שוועדת השרים לענייני חקיקה בממשלה התלבטה. משרד הפנים אמר, שמאחר</w:t>
      </w:r>
      <w:r w:rsidR="00C975B7">
        <w:rPr>
          <w:rtl/>
        </w:rPr>
        <w:t xml:space="preserve"> </w:t>
      </w:r>
      <w:r w:rsidRPr="00E53590">
        <w:rPr>
          <w:rtl/>
        </w:rPr>
        <w:t>שאלה</w:t>
      </w:r>
      <w:r w:rsidR="00C975B7">
        <w:rPr>
          <w:rtl/>
        </w:rPr>
        <w:t xml:space="preserve"> </w:t>
      </w:r>
      <w:r w:rsidRPr="00E53590">
        <w:rPr>
          <w:rtl/>
        </w:rPr>
        <w:t>הם</w:t>
      </w:r>
      <w:r w:rsidR="00C975B7">
        <w:rPr>
          <w:rtl/>
        </w:rPr>
        <w:t xml:space="preserve"> </w:t>
      </w:r>
      <w:r w:rsidRPr="00E53590">
        <w:rPr>
          <w:rtl/>
        </w:rPr>
        <w:t>דיני קניין, זה</w:t>
      </w:r>
      <w:r w:rsidR="00C975B7">
        <w:rPr>
          <w:rtl/>
        </w:rPr>
        <w:t xml:space="preserve"> </w:t>
      </w:r>
      <w:r w:rsidRPr="00E53590">
        <w:rPr>
          <w:rtl/>
        </w:rPr>
        <w:t>צריך להיות במשרד המשפטים. משרד המשפטים אמר, שזה צריך</w:t>
      </w:r>
      <w:r w:rsidR="00C975B7">
        <w:rPr>
          <w:rtl/>
        </w:rPr>
        <w:t xml:space="preserve"> </w:t>
      </w:r>
      <w:r w:rsidRPr="00E53590">
        <w:rPr>
          <w:rtl/>
        </w:rPr>
        <w:t>להיות,</w:t>
      </w:r>
      <w:r w:rsidR="00C975B7">
        <w:rPr>
          <w:rtl/>
        </w:rPr>
        <w:t xml:space="preserve"> </w:t>
      </w:r>
      <w:r w:rsidRPr="00E53590">
        <w:rPr>
          <w:rtl/>
        </w:rPr>
        <w:t>בעצם,</w:t>
      </w:r>
      <w:r w:rsidR="00C975B7">
        <w:rPr>
          <w:rtl/>
        </w:rPr>
        <w:t xml:space="preserve"> </w:t>
      </w:r>
      <w:r w:rsidRPr="00E53590">
        <w:rPr>
          <w:rtl/>
        </w:rPr>
        <w:t>בתכנון</w:t>
      </w:r>
      <w:r w:rsidR="00C975B7">
        <w:rPr>
          <w:rtl/>
        </w:rPr>
        <w:t xml:space="preserve"> </w:t>
      </w:r>
      <w:r w:rsidRPr="00E53590">
        <w:rPr>
          <w:rtl/>
        </w:rPr>
        <w:t>ובנייה, ושר הבינוי והשיכון, מטעמים מוזרים מאוד, אמר שזה</w:t>
      </w:r>
      <w:r w:rsidR="00C975B7">
        <w:rPr>
          <w:rtl/>
        </w:rPr>
        <w:t xml:space="preserve"> </w:t>
      </w:r>
      <w:r w:rsidRPr="00E53590">
        <w:rPr>
          <w:rtl/>
        </w:rPr>
        <w:t>ייקר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מחירי הדירות. אני לא יכול להבין מדוע, שהרי החובה להתקין מקומות חנייה</w:t>
      </w:r>
      <w:r w:rsidR="00C975B7">
        <w:rPr>
          <w:rtl/>
        </w:rPr>
        <w:t xml:space="preserve"> </w:t>
      </w:r>
      <w:r w:rsidRPr="00E53590">
        <w:rPr>
          <w:rtl/>
        </w:rPr>
        <w:t>תמיד</w:t>
      </w:r>
      <w:r w:rsidR="00C975B7">
        <w:rPr>
          <w:rtl/>
        </w:rPr>
        <w:t xml:space="preserve"> </w:t>
      </w:r>
      <w:r w:rsidRPr="00E53590">
        <w:rPr>
          <w:rtl/>
        </w:rPr>
        <w:t>קיימת,</w:t>
      </w:r>
      <w:r w:rsidR="00C975B7">
        <w:rPr>
          <w:rtl/>
        </w:rPr>
        <w:t xml:space="preserve"> </w:t>
      </w:r>
      <w:r w:rsidRPr="00E53590">
        <w:rPr>
          <w:rtl/>
        </w:rPr>
        <w:t>ואין</w:t>
      </w:r>
      <w:r w:rsidR="00C975B7">
        <w:rPr>
          <w:rtl/>
        </w:rPr>
        <w:t xml:space="preserve"> </w:t>
      </w:r>
      <w:r w:rsidRPr="00E53590">
        <w:rPr>
          <w:rtl/>
        </w:rPr>
        <w:t>פה שום ייקור, אבל באיזה מקום צריך למצוא איזה מכניזם שבו לא</w:t>
      </w:r>
      <w:r w:rsidR="00C975B7">
        <w:rPr>
          <w:rtl/>
        </w:rPr>
        <w:t xml:space="preserve"> </w:t>
      </w:r>
      <w:r w:rsidRPr="00E53590">
        <w:rPr>
          <w:rtl/>
        </w:rPr>
        <w:t>יאפשרו</w:t>
      </w:r>
      <w:r w:rsidR="00C975B7">
        <w:rPr>
          <w:rtl/>
        </w:rPr>
        <w:t xml:space="preserve"> </w:t>
      </w:r>
      <w:r w:rsidRPr="00E53590">
        <w:rPr>
          <w:rtl/>
        </w:rPr>
        <w:t>לאנשים לרמות את החוק, לעשות רווחים גדולים, ובסופו של דבר הדיירים או כל</w:t>
      </w:r>
      <w:r w:rsidR="00C975B7">
        <w:rPr>
          <w:rtl/>
        </w:rPr>
        <w:t xml:space="preserve"> </w:t>
      </w:r>
      <w:r w:rsidRPr="00E53590">
        <w:rPr>
          <w:rtl/>
        </w:rPr>
        <w:t xml:space="preserve">מי שנזקק לחנייה </w:t>
      </w:r>
      <w:r w:rsidR="00C975B7">
        <w:rPr>
          <w:rtl/>
        </w:rPr>
        <w:t>–</w:t>
      </w:r>
      <w:r w:rsidRPr="00E53590">
        <w:rPr>
          <w:rtl/>
        </w:rPr>
        <w:t xml:space="preserve"> היא איננה. התוצאה היא לא רק שפה יש בעיה קניינית, אלא שמקומות</w:t>
      </w:r>
      <w:r w:rsidR="00C975B7">
        <w:rPr>
          <w:rtl/>
        </w:rPr>
        <w:t xml:space="preserve"> </w:t>
      </w:r>
      <w:r w:rsidRPr="00E53590">
        <w:rPr>
          <w:rtl/>
        </w:rPr>
        <w:t>חנייה,</w:t>
      </w:r>
      <w:r w:rsidR="00C975B7">
        <w:rPr>
          <w:rtl/>
        </w:rPr>
        <w:t xml:space="preserve"> </w:t>
      </w:r>
      <w:r w:rsidRPr="00E53590">
        <w:rPr>
          <w:rtl/>
        </w:rPr>
        <w:t>והמחוקק</w:t>
      </w:r>
      <w:r w:rsidR="00C975B7">
        <w:rPr>
          <w:rtl/>
        </w:rPr>
        <w:t xml:space="preserve"> </w:t>
      </w:r>
      <w:r w:rsidRPr="00E53590">
        <w:rPr>
          <w:rtl/>
        </w:rPr>
        <w:t>רצה שתהיה חנייה, בסוף אינם חנייה אלא בנייה בלתי</w:t>
      </w:r>
      <w:r w:rsidR="00C975B7">
        <w:rPr>
          <w:rtl/>
        </w:rPr>
        <w:t>-</w:t>
      </w:r>
      <w:r w:rsidRPr="00E53590">
        <w:rPr>
          <w:rtl/>
        </w:rPr>
        <w:t>חוקית, והבעיה</w:t>
      </w:r>
      <w:r w:rsidR="00C975B7">
        <w:rPr>
          <w:rtl/>
        </w:rPr>
        <w:t xml:space="preserve"> </w:t>
      </w:r>
      <w:r w:rsidRPr="00E53590">
        <w:rPr>
          <w:rtl/>
        </w:rPr>
        <w:t>באכיפה בעניין הבנייה הבלתי</w:t>
      </w:r>
      <w:r w:rsidR="00C975B7">
        <w:rPr>
          <w:rtl/>
        </w:rPr>
        <w:t>-</w:t>
      </w:r>
      <w:r w:rsidRPr="00E53590">
        <w:rPr>
          <w:rtl/>
        </w:rPr>
        <w:t>חוקית היא פרובלמטית מאוד מאוד אצלנו.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אינני</w:t>
      </w:r>
      <w:r w:rsidR="00C975B7">
        <w:rPr>
          <w:rtl/>
        </w:rPr>
        <w:t xml:space="preserve"> </w:t>
      </w:r>
      <w:r w:rsidRPr="00E53590">
        <w:rPr>
          <w:rtl/>
        </w:rPr>
        <w:t>מציע</w:t>
      </w:r>
      <w:r w:rsidR="00C975B7">
        <w:rPr>
          <w:rtl/>
        </w:rPr>
        <w:t xml:space="preserve"> </w:t>
      </w:r>
      <w:r w:rsidRPr="00E53590">
        <w:rPr>
          <w:rtl/>
        </w:rPr>
        <w:t>לשנות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דיני</w:t>
      </w:r>
      <w:r w:rsidR="00C975B7">
        <w:rPr>
          <w:rtl/>
        </w:rPr>
        <w:t xml:space="preserve"> </w:t>
      </w:r>
      <w:r w:rsidRPr="00E53590">
        <w:rPr>
          <w:rtl/>
        </w:rPr>
        <w:t>המקרקעין,</w:t>
      </w:r>
      <w:r w:rsidR="00C975B7">
        <w:rPr>
          <w:rtl/>
        </w:rPr>
        <w:t xml:space="preserve"> </w:t>
      </w:r>
      <w:r w:rsidRPr="00E53590">
        <w:rPr>
          <w:rtl/>
        </w:rPr>
        <w:t>אני מציע שתהיה סמכות לוועדה</w:t>
      </w:r>
      <w:r w:rsidR="00C975B7">
        <w:rPr>
          <w:rtl/>
        </w:rPr>
        <w:t xml:space="preserve"> </w:t>
      </w:r>
      <w:r w:rsidRPr="00E53590">
        <w:rPr>
          <w:rtl/>
        </w:rPr>
        <w:t>המקומית</w:t>
      </w:r>
      <w:r w:rsidR="00C975B7">
        <w:rPr>
          <w:rtl/>
        </w:rPr>
        <w:t xml:space="preserve"> </w:t>
      </w:r>
      <w:r w:rsidRPr="00E53590">
        <w:rPr>
          <w:rtl/>
        </w:rPr>
        <w:t>לתכנון</w:t>
      </w:r>
      <w:r w:rsidR="00C975B7">
        <w:rPr>
          <w:rtl/>
        </w:rPr>
        <w:t xml:space="preserve"> </w:t>
      </w:r>
      <w:r w:rsidRPr="00E53590">
        <w:rPr>
          <w:rtl/>
        </w:rPr>
        <w:t>ולבנייה</w:t>
      </w:r>
      <w:r w:rsidR="00C975B7">
        <w:rPr>
          <w:rtl/>
        </w:rPr>
        <w:t xml:space="preserve"> </w:t>
      </w:r>
      <w:r w:rsidRPr="00E53590">
        <w:rPr>
          <w:rtl/>
        </w:rPr>
        <w:t>להתנות בהיתר הבנייה, כמו שהיא מתנה תנאים אחרים, לגבי</w:t>
      </w:r>
      <w:r w:rsidR="00C975B7">
        <w:rPr>
          <w:rtl/>
        </w:rPr>
        <w:t xml:space="preserve"> </w:t>
      </w:r>
      <w:r w:rsidRPr="00E53590">
        <w:rPr>
          <w:rtl/>
        </w:rPr>
        <w:t>הנושא</w:t>
      </w:r>
      <w:r w:rsidR="00C975B7">
        <w:rPr>
          <w:rtl/>
        </w:rPr>
        <w:t xml:space="preserve"> </w:t>
      </w:r>
      <w:r w:rsidRPr="00E53590">
        <w:rPr>
          <w:rtl/>
        </w:rPr>
        <w:t>הזה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הצמדת</w:t>
      </w:r>
      <w:r w:rsidR="00C975B7">
        <w:rPr>
          <w:rtl/>
        </w:rPr>
        <w:t xml:space="preserve"> </w:t>
      </w:r>
      <w:r w:rsidRPr="00E53590">
        <w:rPr>
          <w:rtl/>
        </w:rPr>
        <w:t>מקומות החנייה, ואותו גורם שיקבל היתר בנייה ולא יקיים את</w:t>
      </w:r>
      <w:r w:rsidR="00C975B7">
        <w:rPr>
          <w:rtl/>
        </w:rPr>
        <w:t xml:space="preserve"> </w:t>
      </w:r>
      <w:r w:rsidRPr="00E53590">
        <w:rPr>
          <w:rtl/>
        </w:rPr>
        <w:t>התנאי</w:t>
      </w:r>
      <w:r w:rsidR="00C975B7">
        <w:rPr>
          <w:rtl/>
        </w:rPr>
        <w:t xml:space="preserve"> </w:t>
      </w:r>
      <w:r w:rsidRPr="00E53590">
        <w:rPr>
          <w:rtl/>
        </w:rPr>
        <w:t>של</w:t>
      </w:r>
      <w:r w:rsidR="00C975B7">
        <w:rPr>
          <w:rtl/>
        </w:rPr>
        <w:t xml:space="preserve"> </w:t>
      </w:r>
      <w:r w:rsidRPr="00E53590">
        <w:rPr>
          <w:rtl/>
        </w:rPr>
        <w:t>ההצמדה</w:t>
      </w:r>
      <w:r w:rsidR="00C975B7">
        <w:rPr>
          <w:rtl/>
        </w:rPr>
        <w:t xml:space="preserve"> </w:t>
      </w:r>
      <w:r w:rsidRPr="00E53590">
        <w:rPr>
          <w:rtl/>
        </w:rPr>
        <w:t>כפי</w:t>
      </w:r>
      <w:r w:rsidR="00C975B7">
        <w:rPr>
          <w:rtl/>
        </w:rPr>
        <w:t xml:space="preserve"> </w:t>
      </w:r>
      <w:r w:rsidRPr="00E53590">
        <w:rPr>
          <w:rtl/>
        </w:rPr>
        <w:t>שתקבע</w:t>
      </w:r>
      <w:r w:rsidR="00C975B7">
        <w:rPr>
          <w:rtl/>
        </w:rPr>
        <w:t xml:space="preserve"> </w:t>
      </w:r>
      <w:r w:rsidRPr="00E53590">
        <w:rPr>
          <w:rtl/>
        </w:rPr>
        <w:t>הוועדה</w:t>
      </w:r>
      <w:r w:rsidR="00C975B7">
        <w:rPr>
          <w:rtl/>
        </w:rPr>
        <w:t xml:space="preserve"> </w:t>
      </w:r>
      <w:r w:rsidRPr="00E53590">
        <w:rPr>
          <w:rtl/>
        </w:rPr>
        <w:t>המקומית,</w:t>
      </w:r>
      <w:r w:rsidR="00C975B7">
        <w:rPr>
          <w:rtl/>
        </w:rPr>
        <w:t xml:space="preserve"> </w:t>
      </w:r>
      <w:r w:rsidRPr="00E53590">
        <w:rPr>
          <w:rtl/>
        </w:rPr>
        <w:t>זאת תהיה עבירה לפי חוק התכנון</w:t>
      </w:r>
      <w:r w:rsidR="00C975B7">
        <w:rPr>
          <w:rtl/>
        </w:rPr>
        <w:t xml:space="preserve"> </w:t>
      </w:r>
      <w:r w:rsidRPr="00E53590">
        <w:rPr>
          <w:rtl/>
        </w:rPr>
        <w:t>והבנייה.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מאחר</w:t>
      </w:r>
      <w:r w:rsidR="00C975B7">
        <w:rPr>
          <w:rtl/>
        </w:rPr>
        <w:t xml:space="preserve"> </w:t>
      </w:r>
      <w:r w:rsidRPr="00E53590">
        <w:rPr>
          <w:rtl/>
        </w:rPr>
        <w:t>שזאת</w:t>
      </w:r>
      <w:r w:rsidR="00C975B7">
        <w:rPr>
          <w:rtl/>
        </w:rPr>
        <w:t xml:space="preserve"> </w:t>
      </w:r>
      <w:r w:rsidRPr="00E53590">
        <w:rPr>
          <w:rtl/>
        </w:rPr>
        <w:t>הדרך</w:t>
      </w:r>
      <w:r w:rsidR="00C975B7">
        <w:rPr>
          <w:rtl/>
        </w:rPr>
        <w:t xml:space="preserve"> </w:t>
      </w:r>
      <w:r w:rsidRPr="00E53590">
        <w:rPr>
          <w:rtl/>
        </w:rPr>
        <w:t>הנאותה לעשות את זה, אינני מציע שום תיקון לחוק המקרקעין.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אינני</w:t>
      </w:r>
      <w:r w:rsidR="00C975B7">
        <w:rPr>
          <w:rtl/>
        </w:rPr>
        <w:t xml:space="preserve"> </w:t>
      </w:r>
      <w:r w:rsidRPr="00E53590">
        <w:rPr>
          <w:rtl/>
        </w:rPr>
        <w:t>מציע</w:t>
      </w:r>
      <w:r w:rsidR="00C975B7">
        <w:rPr>
          <w:rtl/>
        </w:rPr>
        <w:t xml:space="preserve"> </w:t>
      </w:r>
      <w:r w:rsidRPr="00E53590">
        <w:rPr>
          <w:rtl/>
        </w:rPr>
        <w:t>לשנות</w:t>
      </w:r>
      <w:r w:rsidR="00C975B7">
        <w:rPr>
          <w:rtl/>
        </w:rPr>
        <w:t xml:space="preserve"> </w:t>
      </w:r>
      <w:r w:rsidRPr="00E53590">
        <w:rPr>
          <w:rtl/>
        </w:rPr>
        <w:t>את דיני המקרקעין, אלא לאפשר לרשות התכנון לקבוע הוראות</w:t>
      </w:r>
      <w:r w:rsidR="00C975B7">
        <w:rPr>
          <w:rtl/>
        </w:rPr>
        <w:t xml:space="preserve"> </w:t>
      </w:r>
      <w:r w:rsidRPr="00E53590">
        <w:rPr>
          <w:rtl/>
        </w:rPr>
        <w:t>בעניין</w:t>
      </w:r>
      <w:r w:rsidR="00C975B7">
        <w:rPr>
          <w:rtl/>
        </w:rPr>
        <w:t xml:space="preserve"> </w:t>
      </w:r>
      <w:r w:rsidRPr="00E53590">
        <w:rPr>
          <w:rtl/>
        </w:rPr>
        <w:t>הזה.</w:t>
      </w:r>
      <w:r w:rsidR="00C975B7">
        <w:rPr>
          <w:rtl/>
        </w:rPr>
        <w:t xml:space="preserve"> </w:t>
      </w:r>
      <w:r w:rsidRPr="00E53590">
        <w:rPr>
          <w:rtl/>
        </w:rPr>
        <w:t>לדעתי זה תקין וסביר, ואני מציע על</w:t>
      </w:r>
      <w:r w:rsidR="00C975B7">
        <w:rPr>
          <w:rtl/>
        </w:rPr>
        <w:t>-</w:t>
      </w:r>
      <w:r w:rsidRPr="00E53590">
        <w:rPr>
          <w:rtl/>
        </w:rPr>
        <w:t>כן לאשר את החוק.</w:t>
      </w:r>
      <w:r w:rsidR="00C975B7">
        <w:rPr>
          <w:rtl/>
        </w:rPr>
        <w:t xml:space="preserve"> </w:t>
      </w:r>
      <w:r w:rsidRPr="00E53590">
        <w:rPr>
          <w:rtl/>
        </w:rPr>
        <w:t>וכמובן, מאחר</w:t>
      </w:r>
      <w:r w:rsidR="00C975B7">
        <w:rPr>
          <w:rtl/>
        </w:rPr>
        <w:t xml:space="preserve"> </w:t>
      </w:r>
      <w:r w:rsidRPr="00E53590">
        <w:rPr>
          <w:rtl/>
        </w:rPr>
        <w:t>שמדובר</w:t>
      </w:r>
      <w:r w:rsidR="00C975B7">
        <w:rPr>
          <w:rtl/>
        </w:rPr>
        <w:t xml:space="preserve"> </w:t>
      </w:r>
      <w:r w:rsidRPr="00E53590">
        <w:rPr>
          <w:rtl/>
        </w:rPr>
        <w:t>בתיקון</w:t>
      </w:r>
      <w:r w:rsidR="00C975B7">
        <w:rPr>
          <w:rtl/>
        </w:rPr>
        <w:t xml:space="preserve"> </w:t>
      </w:r>
      <w:r w:rsidRPr="00E53590">
        <w:rPr>
          <w:rtl/>
        </w:rPr>
        <w:t>לחוק</w:t>
      </w:r>
      <w:r w:rsidR="00C975B7">
        <w:rPr>
          <w:rtl/>
        </w:rPr>
        <w:t xml:space="preserve"> </w:t>
      </w:r>
      <w:r w:rsidRPr="00E53590">
        <w:rPr>
          <w:rtl/>
        </w:rPr>
        <w:t>התכנון והבנייה, ההופך את העניין הזה לעבירה, להעביר את זה</w:t>
      </w:r>
      <w:r w:rsidR="00C975B7">
        <w:rPr>
          <w:rtl/>
        </w:rPr>
        <w:t xml:space="preserve"> </w:t>
      </w:r>
      <w:r w:rsidRPr="00E53590">
        <w:rPr>
          <w:rtl/>
        </w:rPr>
        <w:t>לוועדת הפנים ואיכות הסביבה, שהיא הוועדה העוסקת בענייני תכנון ובנייה. תודה רבה.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תודה</w:t>
      </w:r>
      <w:r w:rsidR="00C975B7">
        <w:rPr>
          <w:rtl/>
        </w:rPr>
        <w:t xml:space="preserve"> </w:t>
      </w:r>
      <w:r w:rsidRPr="00E53590">
        <w:rPr>
          <w:rtl/>
        </w:rPr>
        <w:t>רבה</w:t>
      </w:r>
      <w:r w:rsidR="00C975B7">
        <w:rPr>
          <w:rtl/>
        </w:rPr>
        <w:t xml:space="preserve"> </w:t>
      </w:r>
      <w:r w:rsidRPr="00E53590">
        <w:rPr>
          <w:rtl/>
        </w:rPr>
        <w:t>לחבר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פורז. שר המשפטים, בבקשה. היום ההספק של שר המשפטים</w:t>
      </w:r>
      <w:r w:rsidR="00C975B7">
        <w:rPr>
          <w:rtl/>
        </w:rPr>
        <w:t xml:space="preserve"> </w:t>
      </w:r>
      <w:r w:rsidRPr="00E53590">
        <w:rPr>
          <w:rtl/>
        </w:rPr>
        <w:t>הוא הספק רב.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המשפטים ד' ליבאי: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 היושב</w:t>
      </w:r>
      <w:r w:rsidR="00C975B7">
        <w:rPr>
          <w:rtl/>
        </w:rPr>
        <w:t>-</w:t>
      </w:r>
      <w:r w:rsidRPr="00E53590">
        <w:rPr>
          <w:rtl/>
        </w:rPr>
        <w:t>ראש, חברי הכנסת, אני הבינותי מהדברים האחרונים שחבר הכנסת פורז</w:t>
      </w:r>
      <w:r w:rsidR="00C975B7">
        <w:rPr>
          <w:rtl/>
        </w:rPr>
        <w:t xml:space="preserve"> </w:t>
      </w:r>
      <w:r w:rsidRPr="00E53590">
        <w:rPr>
          <w:rtl/>
        </w:rPr>
        <w:t>רוצה לתקן את חוק התכנון והבנייה, ודומני שהוא הגיש הצעת חוק לתיקון חוק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המקרקעין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אברהם פורז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לא.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המשפטים ד' ליבאי: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זאת אותה הצעת חוק שהיתה קודם כתיקון לחוק המקרקעין?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אברהם פורז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לא. תמיד היא היתה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>. בין המשרדים היה ויכוח איפה המיקום הנכון שלה.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המשפטים ד' ליבאי: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טוב.</w:t>
      </w:r>
      <w:r w:rsidR="00C975B7">
        <w:rPr>
          <w:rtl/>
        </w:rPr>
        <w:t xml:space="preserve"> </w:t>
      </w: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רוצה</w:t>
      </w:r>
      <w:r w:rsidR="00C975B7">
        <w:rPr>
          <w:rtl/>
        </w:rPr>
        <w:t xml:space="preserve"> </w:t>
      </w:r>
      <w:r w:rsidRPr="00E53590">
        <w:rPr>
          <w:rtl/>
        </w:rPr>
        <w:t>להיות</w:t>
      </w:r>
      <w:r w:rsidR="00C975B7">
        <w:rPr>
          <w:rtl/>
        </w:rPr>
        <w:t xml:space="preserve"> </w:t>
      </w:r>
      <w:r w:rsidRPr="00E53590">
        <w:rPr>
          <w:rtl/>
        </w:rPr>
        <w:t>משוכנע שאני דן בהצעה המתאימה, מכל מקום, אתה מבקש</w:t>
      </w:r>
      <w:r w:rsidR="00C975B7">
        <w:rPr>
          <w:rtl/>
        </w:rPr>
        <w:t xml:space="preserve"> </w:t>
      </w:r>
      <w:r w:rsidRPr="00E53590">
        <w:rPr>
          <w:rtl/>
        </w:rPr>
        <w:t>להצמיד לכל דירה מקום חנייה?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אברהם פורז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 מציע שהוועדה המקומית תוכל לקבוע הסדרים כאלה.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המשפטים ד' ליבאי: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כן,</w:t>
      </w:r>
      <w:r w:rsidR="00C975B7">
        <w:rPr>
          <w:rtl/>
        </w:rPr>
        <w:t xml:space="preserve"> </w:t>
      </w:r>
      <w:r w:rsidRPr="00E53590">
        <w:rPr>
          <w:rtl/>
        </w:rPr>
        <w:t>מקומות</w:t>
      </w:r>
      <w:r w:rsidR="00C975B7">
        <w:rPr>
          <w:rtl/>
        </w:rPr>
        <w:t xml:space="preserve"> </w:t>
      </w:r>
      <w:r w:rsidRPr="00E53590">
        <w:rPr>
          <w:rtl/>
        </w:rPr>
        <w:t>חנייה שנקבעו לפי חוק זה יוצמדו, כולם, לדירות בבניין, כך שלכל</w:t>
      </w:r>
      <w:r w:rsidR="00C975B7">
        <w:rPr>
          <w:rtl/>
        </w:rPr>
        <w:t xml:space="preserve"> </w:t>
      </w:r>
      <w:r w:rsidRPr="00E53590">
        <w:rPr>
          <w:rtl/>
        </w:rPr>
        <w:t>דירה יהיה צמוד לפחות מקום חנייה אחד.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אברהם פורז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 xml:space="preserve">הוועדה המחוזית רשאית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המשפטים ד' ליבאי: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אני</w:t>
      </w:r>
      <w:r w:rsidR="00C975B7">
        <w:rPr>
          <w:rtl/>
        </w:rPr>
        <w:t xml:space="preserve"> </w:t>
      </w:r>
      <w:r w:rsidRPr="00E53590">
        <w:rPr>
          <w:rtl/>
        </w:rPr>
        <w:t>מבין</w:t>
      </w:r>
      <w:r w:rsidR="00C975B7">
        <w:rPr>
          <w:rtl/>
        </w:rPr>
        <w:t xml:space="preserve"> </w:t>
      </w:r>
      <w:r w:rsidRPr="00E53590">
        <w:rPr>
          <w:rtl/>
        </w:rPr>
        <w:t>שבעבור</w:t>
      </w:r>
      <w:r w:rsidR="00C975B7">
        <w:rPr>
          <w:rtl/>
        </w:rPr>
        <w:t xml:space="preserve"> </w:t>
      </w:r>
      <w:r w:rsidRPr="00E53590">
        <w:rPr>
          <w:rtl/>
        </w:rPr>
        <w:t>מקום חנייה משלמים, ואתה לא מציע בחוק שהקבלנים יתרמו את</w:t>
      </w:r>
      <w:r w:rsidR="00C975B7">
        <w:rPr>
          <w:rtl/>
        </w:rPr>
        <w:t xml:space="preserve"> </w:t>
      </w:r>
      <w:r w:rsidRPr="00E53590">
        <w:rPr>
          <w:rtl/>
        </w:rPr>
        <w:t>מקומות</w:t>
      </w:r>
      <w:r w:rsidR="00C975B7">
        <w:rPr>
          <w:rtl/>
        </w:rPr>
        <w:t xml:space="preserve"> </w:t>
      </w:r>
      <w:r w:rsidRPr="00E53590">
        <w:rPr>
          <w:rtl/>
        </w:rPr>
        <w:t>החנייה לדיירים. אמר לי קשיש אחד, שהוא חסך בקושי ומסוגל לקנות דירה, אבל</w:t>
      </w:r>
      <w:r w:rsidR="00C975B7">
        <w:rPr>
          <w:rtl/>
        </w:rPr>
        <w:t xml:space="preserve"> </w:t>
      </w:r>
      <w:r w:rsidRPr="00E53590">
        <w:rPr>
          <w:rtl/>
        </w:rPr>
        <w:t>מה</w:t>
      </w:r>
      <w:r w:rsidR="00C975B7">
        <w:rPr>
          <w:rtl/>
        </w:rPr>
        <w:t xml:space="preserve"> </w:t>
      </w:r>
      <w:r w:rsidRPr="00E53590">
        <w:rPr>
          <w:rtl/>
        </w:rPr>
        <w:t>לעשות,</w:t>
      </w:r>
      <w:r w:rsidR="00C975B7">
        <w:rPr>
          <w:rtl/>
        </w:rPr>
        <w:t xml:space="preserve"> </w:t>
      </w:r>
      <w:r w:rsidRPr="00E53590">
        <w:rPr>
          <w:rtl/>
        </w:rPr>
        <w:t>אין</w:t>
      </w:r>
      <w:r w:rsidR="00C975B7">
        <w:rPr>
          <w:rtl/>
        </w:rPr>
        <w:t xml:space="preserve"> </w:t>
      </w:r>
      <w:r w:rsidRPr="00E53590">
        <w:rPr>
          <w:rtl/>
        </w:rPr>
        <w:t>לו</w:t>
      </w:r>
      <w:r w:rsidR="00C975B7">
        <w:rPr>
          <w:rtl/>
        </w:rPr>
        <w:t xml:space="preserve"> </w:t>
      </w:r>
      <w:r w:rsidRPr="00E53590">
        <w:rPr>
          <w:rtl/>
        </w:rPr>
        <w:t>רכב</w:t>
      </w:r>
      <w:r w:rsidR="00C975B7">
        <w:rPr>
          <w:rtl/>
        </w:rPr>
        <w:t xml:space="preserve"> </w:t>
      </w:r>
      <w:r w:rsidRPr="00E53590">
        <w:rPr>
          <w:rtl/>
        </w:rPr>
        <w:t>פרטי והוא לא זקוק למקום החנייה, והוא לא יודע למה חבר</w:t>
      </w:r>
      <w:r w:rsidR="00C975B7">
        <w:rPr>
          <w:rtl/>
        </w:rPr>
        <w:t xml:space="preserve"> </w:t>
      </w:r>
      <w:r w:rsidRPr="00E53590">
        <w:rPr>
          <w:rtl/>
        </w:rPr>
        <w:t>הכנסת פורז רוצה לחייב אותו לשלם גם בעבור מקום חנייה. שמעתי מאיזה זוג צעיר אחד,</w:t>
      </w:r>
      <w:r w:rsidR="00C975B7">
        <w:rPr>
          <w:rtl/>
        </w:rPr>
        <w:t xml:space="preserve"> </w:t>
      </w:r>
      <w:r w:rsidRPr="00E53590">
        <w:rPr>
          <w:rtl/>
        </w:rPr>
        <w:t>שהם</w:t>
      </w:r>
      <w:r w:rsidR="00C975B7">
        <w:rPr>
          <w:rtl/>
        </w:rPr>
        <w:t xml:space="preserve"> </w:t>
      </w:r>
      <w:r w:rsidRPr="00E53590">
        <w:rPr>
          <w:rtl/>
        </w:rPr>
        <w:t>שמחים</w:t>
      </w:r>
      <w:r w:rsidR="00C975B7">
        <w:rPr>
          <w:rtl/>
        </w:rPr>
        <w:t xml:space="preserve"> </w:t>
      </w:r>
      <w:r w:rsidRPr="00E53590">
        <w:rPr>
          <w:rtl/>
        </w:rPr>
        <w:t>שהם</w:t>
      </w:r>
      <w:r w:rsidR="00C975B7">
        <w:rPr>
          <w:rtl/>
        </w:rPr>
        <w:t xml:space="preserve"> </w:t>
      </w:r>
      <w:r w:rsidRPr="00E53590">
        <w:rPr>
          <w:rtl/>
        </w:rPr>
        <w:t>הצליחו</w:t>
      </w:r>
      <w:r w:rsidR="00C975B7">
        <w:rPr>
          <w:rtl/>
        </w:rPr>
        <w:t xml:space="preserve"> </w:t>
      </w:r>
      <w:r w:rsidRPr="00E53590">
        <w:rPr>
          <w:rtl/>
        </w:rPr>
        <w:t>סוף סוף לחסוך, ועם משכנתה גדולה להיכנס לדירה, אבל חבר</w:t>
      </w:r>
      <w:r w:rsidR="00C975B7">
        <w:rPr>
          <w:rtl/>
        </w:rPr>
        <w:t xml:space="preserve"> </w:t>
      </w:r>
      <w:r w:rsidRPr="00E53590">
        <w:rPr>
          <w:rtl/>
        </w:rPr>
        <w:t>הכנסת</w:t>
      </w:r>
      <w:r w:rsidR="00C975B7">
        <w:rPr>
          <w:rtl/>
        </w:rPr>
        <w:t xml:space="preserve"> </w:t>
      </w:r>
      <w:r w:rsidRPr="00E53590">
        <w:rPr>
          <w:rtl/>
        </w:rPr>
        <w:t>פורז רוצה שהם גם יקנו מכונית, וזה קשה להם. אבל הוא רוצה, משום שהוא רוצה</w:t>
      </w:r>
      <w:r w:rsidR="00C975B7">
        <w:rPr>
          <w:rtl/>
        </w:rPr>
        <w:t xml:space="preserve"> </w:t>
      </w:r>
      <w:r w:rsidRPr="00E53590">
        <w:rPr>
          <w:rtl/>
        </w:rPr>
        <w:t>להצמיד להם, לדירה, גם מקום חנייה.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אברהם פורז (מרצ):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אדוני</w:t>
      </w:r>
      <w:r w:rsidR="00C975B7">
        <w:rPr>
          <w:rtl/>
        </w:rPr>
        <w:t xml:space="preserve"> </w:t>
      </w:r>
      <w:r w:rsidRPr="00E53590">
        <w:rPr>
          <w:rtl/>
        </w:rPr>
        <w:t>השר,</w:t>
      </w:r>
      <w:r w:rsidR="00C975B7">
        <w:rPr>
          <w:rtl/>
        </w:rPr>
        <w:t xml:space="preserve"> </w:t>
      </w:r>
      <w:r w:rsidRPr="00E53590">
        <w:rPr>
          <w:rtl/>
        </w:rPr>
        <w:t>אם</w:t>
      </w:r>
      <w:r w:rsidR="00C975B7">
        <w:rPr>
          <w:rtl/>
        </w:rPr>
        <w:t xml:space="preserve"> </w:t>
      </w:r>
      <w:r w:rsidRPr="00E53590">
        <w:rPr>
          <w:rtl/>
        </w:rPr>
        <w:t>החוק</w:t>
      </w:r>
      <w:r w:rsidR="00C975B7">
        <w:rPr>
          <w:rtl/>
        </w:rPr>
        <w:t xml:space="preserve"> </w:t>
      </w:r>
      <w:r w:rsidRPr="00E53590">
        <w:rPr>
          <w:rtl/>
        </w:rPr>
        <w:t>קובע שמקום החנייה צמוד לדירה, באותו רגע אין לו ערך</w:t>
      </w:r>
      <w:r w:rsidR="00C975B7">
        <w:rPr>
          <w:rtl/>
        </w:rPr>
        <w:t xml:space="preserve"> </w:t>
      </w:r>
      <w:r w:rsidRPr="00E53590">
        <w:rPr>
          <w:rtl/>
        </w:rPr>
        <w:t xml:space="preserve">כלכלי כי הקבלן לא יכול לעשות עם זה כלום. או שהוא נותן את זה לדייר או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</w:t>
      </w:r>
      <w:r w:rsidR="00C975B7">
        <w:rPr>
          <w:rtl/>
        </w:rPr>
        <w:t>–</w:t>
      </w:r>
      <w:r w:rsidRPr="00E53590">
        <w:rPr>
          <w:rtl/>
        </w:rPr>
        <w:t xml:space="preserve"> חסר</w:t>
      </w:r>
      <w:r w:rsidR="00C975B7">
        <w:rPr>
          <w:rtl/>
        </w:rPr>
        <w:t xml:space="preserve"> </w:t>
      </w:r>
      <w:r w:rsidRPr="00E53590">
        <w:rPr>
          <w:rtl/>
        </w:rPr>
        <w:t>ערך</w:t>
      </w:r>
      <w:r w:rsidR="00C975B7">
        <w:rPr>
          <w:rtl/>
        </w:rPr>
        <w:t xml:space="preserve"> </w:t>
      </w:r>
      <w:r w:rsidRPr="00E53590">
        <w:rPr>
          <w:rtl/>
        </w:rPr>
        <w:t>כלכלי</w:t>
      </w:r>
      <w:r w:rsidR="00C975B7">
        <w:rPr>
          <w:rtl/>
        </w:rPr>
        <w:t xml:space="preserve"> </w:t>
      </w:r>
      <w:r w:rsidRPr="00E53590">
        <w:rPr>
          <w:rtl/>
        </w:rPr>
        <w:t>אם הוא לא יכול לסחור בזה. יש ערך כלכלי בדבר שאתה יכול להעביר לאחר.</w:t>
      </w:r>
      <w:r w:rsidR="00C975B7">
        <w:rPr>
          <w:rtl/>
        </w:rPr>
        <w:t xml:space="preserve"> </w:t>
      </w:r>
      <w:r w:rsidRPr="00E53590">
        <w:rPr>
          <w:rtl/>
        </w:rPr>
        <w:t>דבר שאתה לא יכול לסחור בו, אין לו ערך כלכלי.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שר המשפטים ד' ליבאי: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אם אתה רוצה לפתור בעיות חנייה, זה דבר אחד, ואם אתה רוצה לחייב כל אחד, שאם</w:t>
      </w:r>
      <w:r w:rsidR="00C975B7">
        <w:rPr>
          <w:rtl/>
        </w:rPr>
        <w:t xml:space="preserve"> </w:t>
      </w:r>
      <w:r w:rsidRPr="00E53590">
        <w:rPr>
          <w:rtl/>
        </w:rPr>
        <w:t>יש</w:t>
      </w:r>
      <w:r w:rsidR="00C975B7">
        <w:rPr>
          <w:rtl/>
        </w:rPr>
        <w:t xml:space="preserve"> </w:t>
      </w:r>
      <w:r w:rsidRPr="00E53590">
        <w:rPr>
          <w:rtl/>
        </w:rPr>
        <w:t>לו</w:t>
      </w:r>
      <w:r w:rsidR="00C975B7">
        <w:rPr>
          <w:rtl/>
        </w:rPr>
        <w:t xml:space="preserve"> </w:t>
      </w:r>
      <w:r w:rsidRPr="00E53590">
        <w:rPr>
          <w:rtl/>
        </w:rPr>
        <w:t>שטח הוא דווקא יקדיש אותו למגרש חנייה ולא יקדיש אותו למחסן או לצורך אחר</w:t>
      </w:r>
      <w:r w:rsidR="00C975B7">
        <w:rPr>
          <w:rtl/>
        </w:rPr>
        <w:t xml:space="preserve"> </w:t>
      </w:r>
      <w:r w:rsidRPr="00E53590">
        <w:rPr>
          <w:rtl/>
        </w:rPr>
        <w:t xml:space="preserve">שהוא ראוי לו </w:t>
      </w:r>
      <w:r w:rsidR="00C975B7">
        <w:rPr>
          <w:rtl/>
        </w:rPr>
        <w:t>–</w:t>
      </w:r>
      <w:r w:rsidRPr="00E53590">
        <w:rPr>
          <w:rtl/>
        </w:rPr>
        <w:t xml:space="preserve"> זה דבר אחר. ברגע שאתה מחייב שהשטח יהיה דווקא לחנייה, ואם אין לו</w:t>
      </w:r>
      <w:r w:rsidR="00C975B7">
        <w:rPr>
          <w:rtl/>
        </w:rPr>
        <w:t xml:space="preserve"> </w:t>
      </w:r>
      <w:r w:rsidRPr="00E53590">
        <w:rPr>
          <w:rtl/>
        </w:rPr>
        <w:t>רכב הוא</w:t>
      </w:r>
      <w:r w:rsidR="00C975B7">
        <w:rPr>
          <w:rtl/>
        </w:rPr>
        <w:t xml:space="preserve"> </w:t>
      </w:r>
      <w:r w:rsidRPr="00E53590">
        <w:rPr>
          <w:rtl/>
        </w:rPr>
        <w:t>לא</w:t>
      </w:r>
      <w:r w:rsidR="00C975B7">
        <w:rPr>
          <w:rtl/>
        </w:rPr>
        <w:t xml:space="preserve"> </w:t>
      </w:r>
      <w:r w:rsidRPr="00E53590">
        <w:rPr>
          <w:rtl/>
        </w:rPr>
        <w:t>יכול</w:t>
      </w:r>
      <w:r w:rsidR="00C975B7">
        <w:rPr>
          <w:rtl/>
        </w:rPr>
        <w:t xml:space="preserve"> </w:t>
      </w:r>
      <w:r w:rsidRPr="00E53590">
        <w:rPr>
          <w:rtl/>
        </w:rPr>
        <w:t>להפוך</w:t>
      </w:r>
      <w:r w:rsidR="00C975B7">
        <w:rPr>
          <w:rtl/>
        </w:rPr>
        <w:t xml:space="preserve"> </w:t>
      </w:r>
      <w:r w:rsidRPr="00E53590">
        <w:rPr>
          <w:rtl/>
        </w:rPr>
        <w:t>את</w:t>
      </w:r>
      <w:r w:rsidR="00C975B7">
        <w:rPr>
          <w:rtl/>
        </w:rPr>
        <w:t xml:space="preserve"> </w:t>
      </w:r>
      <w:r w:rsidRPr="00E53590">
        <w:rPr>
          <w:rtl/>
        </w:rPr>
        <w:t>זה למחסן, אז הוא צריך לרוץ עם הביורוקרטיה</w:t>
      </w:r>
      <w:r w:rsidR="00C975B7">
        <w:rPr>
          <w:rtl/>
        </w:rPr>
        <w:t xml:space="preserve"> </w:t>
      </w:r>
      <w:r w:rsidRPr="00E53590">
        <w:rPr>
          <w:rtl/>
        </w:rPr>
        <w:t>ולבקש</w:t>
      </w:r>
      <w:r w:rsidR="00C975B7">
        <w:rPr>
          <w:rtl/>
        </w:rPr>
        <w:t xml:space="preserve"> </w:t>
      </w:r>
      <w:r w:rsidRPr="00E53590">
        <w:rPr>
          <w:rtl/>
        </w:rPr>
        <w:t>היתרים.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לנו</w:t>
      </w:r>
      <w:r w:rsidR="00C975B7">
        <w:rPr>
          <w:rtl/>
        </w:rPr>
        <w:t xml:space="preserve"> </w:t>
      </w:r>
      <w:r w:rsidRPr="00E53590">
        <w:rPr>
          <w:rtl/>
        </w:rPr>
        <w:t>נראה, כי ההצעה שלך באה להכביד ולא באה להקל. מכל מקום, ההחלטה של ועדת</w:t>
      </w:r>
      <w:r w:rsidR="00C975B7">
        <w:rPr>
          <w:rtl/>
        </w:rPr>
        <w:t xml:space="preserve"> </w:t>
      </w:r>
      <w:r w:rsidRPr="00E53590">
        <w:rPr>
          <w:rtl/>
        </w:rPr>
        <w:t>השרים היתה להתנגד להצעת החוק הזאת עם כל גלגוליה מתיקון חוק המקרקעין לתיקון חוק</w:t>
      </w:r>
      <w:r w:rsidR="00C975B7">
        <w:rPr>
          <w:rtl/>
        </w:rPr>
        <w:t xml:space="preserve"> </w:t>
      </w:r>
      <w:r w:rsidRPr="00E53590">
        <w:rPr>
          <w:rtl/>
        </w:rPr>
        <w:t>התכנון והבנייה וחוזר חלילה.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אנחנו מציעים שלא ללכת בדרך הזאת. תודה.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רבותי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אנחנו ניגשים להצבעה. נא לשבת. מי בעד הצעת חוק תשי"א,</w:t>
      </w:r>
      <w:r w:rsidR="00C975B7">
        <w:rPr>
          <w:rtl/>
        </w:rPr>
        <w:t xml:space="preserve"> </w:t>
      </w:r>
      <w:r w:rsidRPr="00E53590">
        <w:rPr>
          <w:rtl/>
        </w:rPr>
        <w:t>הצעת</w:t>
      </w:r>
      <w:r w:rsidR="00C975B7">
        <w:rPr>
          <w:rtl/>
        </w:rPr>
        <w:t xml:space="preserve"> </w:t>
      </w:r>
      <w:r w:rsidRPr="00E53590">
        <w:rPr>
          <w:rtl/>
        </w:rPr>
        <w:t>חוק</w:t>
      </w:r>
      <w:r w:rsidR="00C975B7">
        <w:rPr>
          <w:rtl/>
        </w:rPr>
        <w:t xml:space="preserve"> </w:t>
      </w:r>
      <w:r w:rsidRPr="00E53590">
        <w:rPr>
          <w:rtl/>
        </w:rPr>
        <w:t xml:space="preserve">התכנון והבנייה (תיקון </w:t>
      </w:r>
      <w:r w:rsidR="00C975B7">
        <w:rPr>
          <w:rtl/>
        </w:rPr>
        <w:t>–</w:t>
      </w:r>
      <w:r w:rsidRPr="00E53590">
        <w:rPr>
          <w:rtl/>
        </w:rPr>
        <w:t xml:space="preserve"> הצמדת מקומות חנייה לדירות), התשנ"ג</w:t>
      </w:r>
      <w:r w:rsidR="00C975B7">
        <w:rPr>
          <w:rtl/>
        </w:rPr>
        <w:t>–</w:t>
      </w:r>
      <w:r w:rsidRPr="00E53590">
        <w:rPr>
          <w:rtl/>
        </w:rPr>
        <w:t>1993, של</w:t>
      </w:r>
      <w:r w:rsidR="00C975B7">
        <w:rPr>
          <w:rtl/>
        </w:rPr>
        <w:t xml:space="preserve"> </w:t>
      </w:r>
      <w:r w:rsidRPr="00E53590">
        <w:rPr>
          <w:rtl/>
        </w:rPr>
        <w:t xml:space="preserve">חבר הכנסת אברהם פורז </w:t>
      </w:r>
      <w:r w:rsidR="00C975B7">
        <w:rPr>
          <w:rtl/>
        </w:rPr>
        <w:t>–</w:t>
      </w:r>
      <w:r w:rsidRPr="00E53590">
        <w:rPr>
          <w:rtl/>
        </w:rPr>
        <w:t xml:space="preserve"> יצביע.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צבעה מס' 27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 xml:space="preserve">עד ההצעה להעביר את הצעת החוק לדיון מוקדם בוועדה </w:t>
      </w:r>
      <w:r>
        <w:rPr>
          <w:rtl/>
        </w:rPr>
        <w:t>–</w:t>
      </w:r>
      <w:r w:rsidR="00E53590" w:rsidRPr="00E53590">
        <w:rPr>
          <w:rtl/>
        </w:rPr>
        <w:t xml:space="preserve"> 5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ב</w:t>
      </w:r>
      <w:r w:rsidR="00E53590" w:rsidRPr="00E53590">
        <w:rPr>
          <w:rtl/>
        </w:rPr>
        <w:t>עד ההצעה להסיר את הצעת החוק מסדר</w:t>
      </w:r>
      <w:r>
        <w:rPr>
          <w:rtl/>
        </w:rPr>
        <w:t>-</w:t>
      </w:r>
      <w:r w:rsidR="00E53590" w:rsidRPr="00E53590">
        <w:rPr>
          <w:rtl/>
        </w:rPr>
        <w:t xml:space="preserve">היום </w:t>
      </w:r>
      <w:r>
        <w:rPr>
          <w:rtl/>
        </w:rPr>
        <w:t>–</w:t>
      </w:r>
      <w:r w:rsidR="00E53590" w:rsidRPr="00E53590">
        <w:rPr>
          <w:rtl/>
        </w:rPr>
        <w:t xml:space="preserve"> 2</w:t>
      </w:r>
    </w:p>
    <w:p w:rsidR="00DC7191" w:rsidRDefault="00C975B7" w:rsidP="00C975B7">
      <w:pPr>
        <w:pStyle w:val="3"/>
        <w:rPr>
          <w:rtl/>
        </w:rPr>
      </w:pPr>
      <w:r w:rsidRPr="00E53590">
        <w:rPr>
          <w:rtl/>
        </w:rPr>
        <w:t>נ</w:t>
      </w:r>
      <w:r w:rsidR="00E53590" w:rsidRPr="00E53590">
        <w:rPr>
          <w:rtl/>
        </w:rPr>
        <w:t xml:space="preserve">מנעים </w:t>
      </w:r>
      <w:r>
        <w:rPr>
          <w:rtl/>
        </w:rPr>
        <w:t>–</w:t>
      </w:r>
      <w:r w:rsidR="00E53590" w:rsidRPr="00E53590">
        <w:rPr>
          <w:rtl/>
        </w:rPr>
        <w:t xml:space="preserve"> אין</w:t>
      </w:r>
      <w:r>
        <w:rPr>
          <w:rtl/>
        </w:rPr>
        <w:t xml:space="preserve"> </w:t>
      </w:r>
    </w:p>
    <w:p w:rsidR="00C975B7" w:rsidRDefault="00E53590" w:rsidP="00C975B7">
      <w:pPr>
        <w:pStyle w:val="3"/>
        <w:rPr>
          <w:rtl/>
        </w:rPr>
      </w:pPr>
      <w:r w:rsidRPr="00E53590">
        <w:rPr>
          <w:rtl/>
        </w:rPr>
        <w:t>ההצעה להעביר את הצעת חוק התכנון והבנייה (תיקון</w:t>
      </w:r>
      <w:r w:rsidR="00C975B7">
        <w:rPr>
          <w:rtl/>
        </w:rPr>
        <w:t xml:space="preserve"> </w:t>
      </w:r>
      <w:r w:rsidRPr="00E53590">
        <w:rPr>
          <w:rtl/>
        </w:rPr>
        <w:t>הצמדת מקומות חנייה לדירות),</w:t>
      </w: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תשנ"ג</w:t>
      </w:r>
      <w:r>
        <w:rPr>
          <w:rtl/>
        </w:rPr>
        <w:t>–</w:t>
      </w:r>
      <w:r w:rsidR="00E53590" w:rsidRPr="00E53590">
        <w:rPr>
          <w:rtl/>
        </w:rPr>
        <w:t>1993, לדיון מוקדם בוועדת הפנים ואיכות הסביבה נתקבלה.</w:t>
      </w:r>
    </w:p>
    <w:p w:rsidR="00C975B7" w:rsidRDefault="00C975B7" w:rsidP="00C975B7">
      <w:pPr>
        <w:rPr>
          <w:rtl/>
        </w:rPr>
      </w:pPr>
    </w:p>
    <w:p w:rsidR="00C975B7" w:rsidRPr="00C975B7" w:rsidRDefault="00C975B7" w:rsidP="00C975B7">
      <w:pPr>
        <w:pStyle w:val="a4"/>
        <w:rPr>
          <w:rtl/>
        </w:rPr>
      </w:pPr>
      <w:r w:rsidRPr="00C975B7">
        <w:rPr>
          <w:rtl/>
        </w:rPr>
        <w:t>היו"ר ע' עלי: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סליחה,</w:t>
      </w:r>
      <w:r w:rsidR="00C975B7">
        <w:rPr>
          <w:rtl/>
        </w:rPr>
        <w:t xml:space="preserve"> </w:t>
      </w:r>
      <w:r w:rsidRPr="00E53590">
        <w:rPr>
          <w:rtl/>
        </w:rPr>
        <w:t>חבר הכנסת פורז, כעת מצביעים, ובשעת ההצבעה אין מדברים. אני מפנה את</w:t>
      </w:r>
      <w:r w:rsidR="00C975B7">
        <w:rPr>
          <w:rtl/>
        </w:rPr>
        <w:t xml:space="preserve"> </w:t>
      </w:r>
      <w:r w:rsidRPr="00E53590">
        <w:rPr>
          <w:rtl/>
        </w:rPr>
        <w:t>תשומת לבך לכך שהצעת החוק שלך עוברת בלאו הכי.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בעד</w:t>
      </w:r>
      <w:r w:rsidR="00C975B7">
        <w:rPr>
          <w:rtl/>
        </w:rPr>
        <w:t xml:space="preserve"> – </w:t>
      </w:r>
      <w:r w:rsidRPr="00E53590">
        <w:rPr>
          <w:rtl/>
        </w:rPr>
        <w:t>5,</w:t>
      </w:r>
      <w:r w:rsidR="00C975B7">
        <w:rPr>
          <w:rtl/>
        </w:rPr>
        <w:t xml:space="preserve"> </w:t>
      </w:r>
      <w:r w:rsidRPr="00E53590">
        <w:rPr>
          <w:rtl/>
        </w:rPr>
        <w:t xml:space="preserve">נגד </w:t>
      </w:r>
      <w:r w:rsidR="00C975B7">
        <w:rPr>
          <w:rtl/>
        </w:rPr>
        <w:t>–</w:t>
      </w:r>
      <w:r w:rsidRPr="00E53590">
        <w:rPr>
          <w:rtl/>
        </w:rPr>
        <w:t xml:space="preserve"> 2. ובכן, הצעת החוק אושרה והיא תועבר לוועדת הפנים ואיכות</w:t>
      </w:r>
      <w:r w:rsidR="00C975B7">
        <w:rPr>
          <w:rtl/>
        </w:rPr>
        <w:t xml:space="preserve"> </w:t>
      </w:r>
      <w:r w:rsidRPr="00E53590">
        <w:rPr>
          <w:rtl/>
        </w:rPr>
        <w:t>הסביבה להכנה לקריאה ראשונה.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רבותי</w:t>
      </w:r>
      <w:r w:rsidR="00C975B7">
        <w:rPr>
          <w:rtl/>
        </w:rPr>
        <w:t xml:space="preserve"> </w:t>
      </w:r>
      <w:r w:rsidRPr="00E53590">
        <w:rPr>
          <w:rtl/>
        </w:rPr>
        <w:t>חברי</w:t>
      </w:r>
      <w:r w:rsidR="00C975B7">
        <w:rPr>
          <w:rtl/>
        </w:rPr>
        <w:t xml:space="preserve"> </w:t>
      </w:r>
      <w:r w:rsidRPr="00E53590">
        <w:rPr>
          <w:rtl/>
        </w:rPr>
        <w:t>הכנסת,</w:t>
      </w:r>
      <w:r w:rsidR="00C975B7">
        <w:rPr>
          <w:rtl/>
        </w:rPr>
        <w:t xml:space="preserve"> </w:t>
      </w:r>
      <w:r w:rsidRPr="00E53590">
        <w:rPr>
          <w:rtl/>
        </w:rPr>
        <w:t>הישיבה</w:t>
      </w:r>
      <w:r w:rsidR="00C975B7">
        <w:rPr>
          <w:rtl/>
        </w:rPr>
        <w:t xml:space="preserve"> </w:t>
      </w:r>
      <w:r w:rsidRPr="00E53590">
        <w:rPr>
          <w:rtl/>
        </w:rPr>
        <w:t>הבאה</w:t>
      </w:r>
      <w:r w:rsidR="00C975B7">
        <w:rPr>
          <w:rtl/>
        </w:rPr>
        <w:t xml:space="preserve"> </w:t>
      </w:r>
      <w:r w:rsidRPr="00E53590">
        <w:rPr>
          <w:rtl/>
        </w:rPr>
        <w:t>תתקיים, אם ירצה השם, ביום שני, ג' באדר</w:t>
      </w:r>
      <w:r w:rsidR="00C975B7">
        <w:rPr>
          <w:rtl/>
        </w:rPr>
        <w:t xml:space="preserve"> </w:t>
      </w:r>
      <w:r w:rsidRPr="00E53590">
        <w:rPr>
          <w:rtl/>
        </w:rPr>
        <w:t>התשנ"ד, 14 בפברואר 1994, בשעה 16:00.</w:t>
      </w:r>
    </w:p>
    <w:p w:rsidR="00C975B7" w:rsidRDefault="00C975B7" w:rsidP="00C975B7">
      <w:pPr>
        <w:rPr>
          <w:rtl/>
        </w:rPr>
      </w:pPr>
    </w:p>
    <w:p w:rsidR="00C975B7" w:rsidRDefault="00E53590" w:rsidP="00C975B7">
      <w:pPr>
        <w:rPr>
          <w:rtl/>
        </w:rPr>
      </w:pPr>
      <w:r w:rsidRPr="00E53590">
        <w:rPr>
          <w:rtl/>
        </w:rPr>
        <w:t>ישיבת הכנסת נעולה.</w:t>
      </w:r>
    </w:p>
    <w:p w:rsidR="00C975B7" w:rsidRDefault="00C975B7" w:rsidP="00C975B7">
      <w:pPr>
        <w:rPr>
          <w:rtl/>
        </w:rPr>
      </w:pPr>
    </w:p>
    <w:p w:rsidR="00C975B7" w:rsidRDefault="00C975B7" w:rsidP="00C975B7">
      <w:pPr>
        <w:rPr>
          <w:rtl/>
        </w:rPr>
      </w:pPr>
    </w:p>
    <w:p w:rsidR="00C975B7" w:rsidRDefault="00C975B7" w:rsidP="00C975B7">
      <w:pPr>
        <w:pStyle w:val="3"/>
        <w:rPr>
          <w:rtl/>
        </w:rPr>
      </w:pPr>
      <w:r w:rsidRPr="00E53590">
        <w:rPr>
          <w:rtl/>
        </w:rPr>
        <w:t>ה</w:t>
      </w:r>
      <w:r w:rsidR="00E53590" w:rsidRPr="00E53590">
        <w:rPr>
          <w:rtl/>
        </w:rPr>
        <w:t>ישיבה ננעלה בשעה 20:40.</w:t>
      </w:r>
    </w:p>
    <w:p w:rsidR="00F61FD7" w:rsidRPr="00E53590" w:rsidRDefault="00F61FD7" w:rsidP="00C975B7">
      <w:pPr>
        <w:pStyle w:val="3"/>
        <w:rPr>
          <w:rtl/>
        </w:rPr>
      </w:pPr>
    </w:p>
    <w:sectPr w:rsidR="00F61FD7" w:rsidRPr="00E53590">
      <w:pgSz w:w="11906" w:h="16838"/>
      <w:pgMar w:top="1440" w:right="1800" w:bottom="1440" w:left="1800" w:header="709" w:footer="709" w:gutter="0"/>
      <w:cols w:space="709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 Transparent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linkStyl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3C1"/>
    <w:rsid w:val="004F56BC"/>
    <w:rsid w:val="00556F00"/>
    <w:rsid w:val="009863C1"/>
    <w:rsid w:val="00C975B7"/>
    <w:rsid w:val="00D23F53"/>
    <w:rsid w:val="00DC7191"/>
    <w:rsid w:val="00E53590"/>
    <w:rsid w:val="00F6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393D6DF-BC6A-4C56-A8F1-E097EABC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6BC"/>
    <w:pPr>
      <w:autoSpaceDE w:val="0"/>
      <w:autoSpaceDN w:val="0"/>
      <w:bidi/>
      <w:spacing w:after="0" w:line="360" w:lineRule="auto"/>
      <w:ind w:firstLine="720"/>
      <w:jc w:val="both"/>
    </w:pPr>
    <w:rPr>
      <w:rFonts w:ascii="Arial" w:eastAsia="Times New Roman" w:hAnsi="Arial" w:cs="Arial"/>
      <w:sz w:val="20"/>
    </w:rPr>
  </w:style>
  <w:style w:type="paragraph" w:styleId="1">
    <w:name w:val="heading 1"/>
    <w:basedOn w:val="a"/>
    <w:next w:val="a"/>
    <w:link w:val="10"/>
    <w:qFormat/>
    <w:rsid w:val="004F56BC"/>
    <w:pPr>
      <w:keepNext/>
      <w:ind w:firstLine="0"/>
      <w:jc w:val="center"/>
      <w:outlineLvl w:val="0"/>
    </w:pPr>
    <w:rPr>
      <w:b/>
      <w:bCs/>
      <w:kern w:val="32"/>
      <w:sz w:val="24"/>
      <w:szCs w:val="24"/>
      <w:u w:val="single"/>
    </w:rPr>
  </w:style>
  <w:style w:type="paragraph" w:styleId="2">
    <w:name w:val="heading 2"/>
    <w:basedOn w:val="a"/>
    <w:next w:val="a"/>
    <w:link w:val="20"/>
    <w:qFormat/>
    <w:rsid w:val="004F56BC"/>
    <w:pPr>
      <w:keepNext/>
      <w:ind w:firstLine="0"/>
      <w:outlineLvl w:val="1"/>
    </w:pPr>
    <w:rPr>
      <w:b/>
      <w:bCs/>
      <w:u w:val="single"/>
    </w:rPr>
  </w:style>
  <w:style w:type="paragraph" w:styleId="3">
    <w:name w:val="heading 3"/>
    <w:basedOn w:val="a"/>
    <w:next w:val="a"/>
    <w:link w:val="30"/>
    <w:qFormat/>
    <w:rsid w:val="004F56BC"/>
    <w:pPr>
      <w:keepNext/>
      <w:ind w:firstLine="0"/>
      <w:jc w:val="center"/>
      <w:outlineLvl w:val="2"/>
    </w:pPr>
  </w:style>
  <w:style w:type="character" w:default="1" w:styleId="a0">
    <w:name w:val="Default Paragraph Font"/>
    <w:semiHidden/>
    <w:rsid w:val="004F56BC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4F56BC"/>
  </w:style>
  <w:style w:type="character" w:customStyle="1" w:styleId="10">
    <w:name w:val="כותרת 1 תו"/>
    <w:basedOn w:val="a0"/>
    <w:link w:val="1"/>
    <w:rsid w:val="00E53590"/>
    <w:rPr>
      <w:rFonts w:ascii="Arial" w:eastAsia="Times New Roman" w:hAnsi="Arial" w:cs="Arial"/>
      <w:b/>
      <w:bCs/>
      <w:kern w:val="32"/>
      <w:sz w:val="24"/>
      <w:szCs w:val="24"/>
      <w:u w:val="single"/>
    </w:rPr>
  </w:style>
  <w:style w:type="character" w:customStyle="1" w:styleId="20">
    <w:name w:val="כותרת 2 תו"/>
    <w:basedOn w:val="a0"/>
    <w:link w:val="2"/>
    <w:rsid w:val="00E53590"/>
    <w:rPr>
      <w:rFonts w:ascii="Arial" w:eastAsia="Times New Roman" w:hAnsi="Arial" w:cs="Arial"/>
      <w:b/>
      <w:bCs/>
      <w:sz w:val="20"/>
      <w:u w:val="single"/>
    </w:rPr>
  </w:style>
  <w:style w:type="character" w:customStyle="1" w:styleId="30">
    <w:name w:val="כותרת 3 תו"/>
    <w:basedOn w:val="a0"/>
    <w:link w:val="3"/>
    <w:rsid w:val="00E53590"/>
    <w:rPr>
      <w:rFonts w:ascii="Arial" w:eastAsia="Times New Roman" w:hAnsi="Arial" w:cs="Arial"/>
      <w:sz w:val="20"/>
    </w:rPr>
  </w:style>
  <w:style w:type="paragraph" w:customStyle="1" w:styleId="a3">
    <w:name w:val="הקול קול יעקב"/>
    <w:basedOn w:val="a"/>
    <w:autoRedefine/>
    <w:uiPriority w:val="99"/>
    <w:rPr>
      <w:rFonts w:cs="David Transparent"/>
      <w:szCs w:val="36"/>
    </w:rPr>
  </w:style>
  <w:style w:type="paragraph" w:customStyle="1" w:styleId="a4">
    <w:name w:val="דובר"/>
    <w:basedOn w:val="2"/>
    <w:rsid w:val="004F56BC"/>
  </w:style>
  <w:style w:type="paragraph" w:customStyle="1" w:styleId="a5">
    <w:name w:val="רגיל לא מוזח"/>
    <w:basedOn w:val="a"/>
    <w:link w:val="a6"/>
    <w:qFormat/>
    <w:rsid w:val="004F56BC"/>
    <w:pPr>
      <w:ind w:firstLine="0"/>
    </w:pPr>
  </w:style>
  <w:style w:type="character" w:customStyle="1" w:styleId="a6">
    <w:name w:val="רגיל לא מוזח תו"/>
    <w:link w:val="a5"/>
    <w:rsid w:val="004F56BC"/>
    <w:rPr>
      <w:rFonts w:ascii="Arial" w:eastAsia="Times New Roman" w:hAnsi="Arial" w:cs="Arial"/>
      <w:sz w:val="20"/>
    </w:rPr>
  </w:style>
  <w:style w:type="paragraph" w:styleId="TOC1">
    <w:name w:val="toc 1"/>
    <w:basedOn w:val="a"/>
    <w:next w:val="a"/>
    <w:autoRedefine/>
    <w:uiPriority w:val="39"/>
    <w:unhideWhenUsed/>
    <w:rsid w:val="00556F00"/>
    <w:pPr>
      <w:spacing w:after="100"/>
    </w:pPr>
  </w:style>
  <w:style w:type="character" w:styleId="Hyperlink">
    <w:name w:val="Hyperlink"/>
    <w:basedOn w:val="a0"/>
    <w:uiPriority w:val="99"/>
    <w:unhideWhenUsed/>
    <w:rsid w:val="00556F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r\divrei_haknesset$\&#1502;&#1488;&#1511;&#1512;&#1493;\&#1491;&#1489;&#1512;&#1497;%20&#1492;&#1499;&#1504;&#1505;&#1514;%20-%20&#1514;&#1489;&#1504;&#1497;&#1514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דברי הכנסת - תבנית</Template>
  <TotalTime>0</TotalTime>
  <Pages>3</Pages>
  <Words>59824</Words>
  <Characters>299120</Characters>
  <Application>Microsoft Office Word</Application>
  <DocSecurity>0</DocSecurity>
  <Lines>2492</Lines>
  <Paragraphs>716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מספר-זיהוי: 10</vt:lpstr>
    </vt:vector>
  </TitlesOfParts>
  <Company>כנסת</Company>
  <LinksUpToDate>false</LinksUpToDate>
  <CharactersWithSpaces>358228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מספר-זיהוי: 10</dc:title>
  <dc:subject/>
  <dc:creator>אליסף מובשוביץ</dc:creator>
  <cp:keywords/>
  <dc:description/>
  <cp:lastModifiedBy>אסף בן שאול</cp:lastModifiedBy>
  <cp:revision>2</cp:revision>
  <dcterms:created xsi:type="dcterms:W3CDTF">2016-10-30T08:47:00Z</dcterms:created>
  <dcterms:modified xsi:type="dcterms:W3CDTF">2016-10-30T08:47:00Z</dcterms:modified>
</cp:coreProperties>
</file>