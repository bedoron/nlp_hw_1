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37" w:rsidRDefault="00515A37" w:rsidP="00515A37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rPr>
          <w:b/>
          <w:bCs/>
          <w:u w:val="single"/>
          <w:rtl/>
        </w:rPr>
      </w:pPr>
    </w:p>
    <w:p w:rsidR="00515A37" w:rsidRPr="00515A37" w:rsidRDefault="00515A37" w:rsidP="00515A37">
      <w:pPr>
        <w:pStyle w:val="3"/>
        <w:rPr>
          <w:b/>
          <w:bCs/>
          <w:u w:val="single"/>
          <w:rtl/>
        </w:rPr>
      </w:pPr>
      <w:r w:rsidRPr="00515A37">
        <w:rPr>
          <w:b/>
          <w:bCs/>
          <w:u w:val="single"/>
          <w:rtl/>
        </w:rPr>
        <w:t>ה</w:t>
      </w:r>
      <w:r w:rsidR="009214BE" w:rsidRPr="00515A37">
        <w:rPr>
          <w:b/>
          <w:bCs/>
          <w:u w:val="single"/>
          <w:rtl/>
        </w:rPr>
        <w:t>ישיבה המאה</w:t>
      </w:r>
      <w:r w:rsidRPr="00515A37">
        <w:rPr>
          <w:b/>
          <w:bCs/>
          <w:u w:val="single"/>
          <w:rtl/>
        </w:rPr>
        <w:t>-</w:t>
      </w:r>
      <w:r w:rsidR="009214BE" w:rsidRPr="00515A37">
        <w:rPr>
          <w:b/>
          <w:bCs/>
          <w:u w:val="single"/>
          <w:rtl/>
        </w:rPr>
        <w:t>ועשרים</w:t>
      </w:r>
      <w:r w:rsidRPr="00515A37">
        <w:rPr>
          <w:b/>
          <w:bCs/>
          <w:u w:val="single"/>
          <w:rtl/>
        </w:rPr>
        <w:t>-</w:t>
      </w:r>
      <w:r w:rsidR="009214BE" w:rsidRPr="00515A37">
        <w:rPr>
          <w:b/>
          <w:bCs/>
          <w:u w:val="single"/>
          <w:rtl/>
        </w:rPr>
        <w:t>ואחת של הכנסת השלוש</w:t>
      </w:r>
      <w:r w:rsidRPr="00515A37">
        <w:rPr>
          <w:b/>
          <w:bCs/>
          <w:u w:val="single"/>
          <w:rtl/>
        </w:rPr>
        <w:t>-</w:t>
      </w:r>
      <w:r w:rsidR="009214BE" w:rsidRPr="00515A37">
        <w:rPr>
          <w:b/>
          <w:bCs/>
          <w:u w:val="single"/>
          <w:rtl/>
        </w:rPr>
        <w:t>עשרה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י</w:t>
      </w:r>
      <w:r w:rsidR="009214BE" w:rsidRPr="009214BE">
        <w:rPr>
          <w:rtl/>
        </w:rPr>
        <w:t>ום רביעי, י' באב התשנ"ג (28 ביולי 1993)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י</w:t>
      </w:r>
      <w:r w:rsidR="009214BE" w:rsidRPr="009214BE">
        <w:rPr>
          <w:rtl/>
        </w:rPr>
        <w:t>רושלים, הכנסת, שעה 14:04</w:t>
      </w:r>
    </w:p>
    <w:p w:rsidR="00515A37" w:rsidRDefault="00515A37" w:rsidP="00515A37">
      <w:pPr>
        <w:rPr>
          <w:rtl/>
        </w:rPr>
      </w:pPr>
    </w:p>
    <w:p w:rsidR="00101741" w:rsidRDefault="00101741">
      <w:pPr>
        <w:autoSpaceDE/>
        <w:autoSpaceDN/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101741" w:rsidRDefault="00101741" w:rsidP="00101741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0" w:history="1">
        <w:r w:rsidR="00101741" w:rsidRPr="00EE1219">
          <w:rPr>
            <w:rStyle w:val="Hyperlink"/>
            <w:rFonts w:hint="eastAsia"/>
            <w:noProof/>
            <w:rtl/>
          </w:rPr>
          <w:t>הודעת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הממשלה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בעניין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פעולות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צה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בדרום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לבנון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1" w:history="1">
        <w:r w:rsidR="00101741" w:rsidRPr="00EE1219">
          <w:rPr>
            <w:rStyle w:val="Hyperlink"/>
            <w:rFonts w:hint="eastAsia"/>
            <w:noProof/>
            <w:rtl/>
          </w:rPr>
          <w:t>הצעת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ועדת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הכנסת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ליטול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חסינות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מחבר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הכנסת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ר</w:t>
        </w:r>
        <w:r w:rsidR="00101741" w:rsidRPr="00EE1219">
          <w:rPr>
            <w:rStyle w:val="Hyperlink"/>
            <w:noProof/>
            <w:rtl/>
          </w:rPr>
          <w:t xml:space="preserve">' </w:t>
        </w:r>
        <w:r w:rsidR="00101741" w:rsidRPr="00EE1219">
          <w:rPr>
            <w:rStyle w:val="Hyperlink"/>
            <w:rFonts w:hint="eastAsia"/>
            <w:noProof/>
            <w:rtl/>
          </w:rPr>
          <w:t>פנחסי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2" w:history="1">
        <w:r w:rsidR="00101741" w:rsidRPr="00EE1219">
          <w:rPr>
            <w:rStyle w:val="Hyperlink"/>
            <w:rFonts w:hint="eastAsia"/>
            <w:noProof/>
            <w:rtl/>
          </w:rPr>
          <w:t>מסמכים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שהונחו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שולחן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הכנסת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3" w:history="1">
        <w:r w:rsidR="00101741" w:rsidRPr="00EE1219">
          <w:rPr>
            <w:rStyle w:val="Hyperlink"/>
            <w:rFonts w:hint="eastAsia"/>
            <w:noProof/>
            <w:rtl/>
          </w:rPr>
          <w:t>החלטות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בדבר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אישור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הוראות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בתיקונים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מס</w:t>
        </w:r>
        <w:r w:rsidR="00101741" w:rsidRPr="00EE1219">
          <w:rPr>
            <w:rStyle w:val="Hyperlink"/>
            <w:noProof/>
            <w:rtl/>
          </w:rPr>
          <w:t xml:space="preserve">' 27 </w:t>
        </w:r>
        <w:r w:rsidR="00101741" w:rsidRPr="00EE1219">
          <w:rPr>
            <w:rStyle w:val="Hyperlink"/>
            <w:rFonts w:hint="eastAsia"/>
            <w:noProof/>
            <w:rtl/>
          </w:rPr>
          <w:t>ו</w:t>
        </w:r>
        <w:r w:rsidR="00101741" w:rsidRPr="00EE1219">
          <w:rPr>
            <w:rStyle w:val="Hyperlink"/>
            <w:noProof/>
            <w:rtl/>
          </w:rPr>
          <w:t xml:space="preserve">-29 </w:t>
        </w:r>
        <w:r w:rsidR="00101741" w:rsidRPr="00EE1219">
          <w:rPr>
            <w:rStyle w:val="Hyperlink"/>
            <w:rFonts w:hint="eastAsia"/>
            <w:noProof/>
            <w:rtl/>
          </w:rPr>
          <w:t>לצו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תעריף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המכס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והפטורים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4" w:history="1">
        <w:r w:rsidR="00101741" w:rsidRPr="00EE1219">
          <w:rPr>
            <w:rStyle w:val="Hyperlink"/>
            <w:rFonts w:hint="eastAsia"/>
            <w:noProof/>
            <w:rtl/>
          </w:rPr>
          <w:t>ומס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קנייה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טובין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5" w:history="1">
        <w:r w:rsidR="00101741" w:rsidRPr="00EE1219">
          <w:rPr>
            <w:rStyle w:val="Hyperlink"/>
            <w:rFonts w:hint="eastAsia"/>
            <w:noProof/>
            <w:rtl/>
          </w:rPr>
          <w:t>החלטה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בדבר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חלוקת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הצעת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חוק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צער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בעלי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חיים</w:t>
        </w:r>
        <w:r w:rsidR="00101741" w:rsidRPr="00EE1219">
          <w:rPr>
            <w:rStyle w:val="Hyperlink"/>
            <w:noProof/>
            <w:rtl/>
          </w:rPr>
          <w:t xml:space="preserve">, </w:t>
        </w:r>
        <w:r w:rsidR="00101741" w:rsidRPr="00EE1219">
          <w:rPr>
            <w:rStyle w:val="Hyperlink"/>
            <w:rFonts w:hint="eastAsia"/>
            <w:noProof/>
            <w:rtl/>
          </w:rPr>
          <w:t>התשנ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ב</w:t>
        </w:r>
        <w:r w:rsidR="00101741" w:rsidRPr="00EE1219">
          <w:rPr>
            <w:rStyle w:val="Hyperlink"/>
            <w:noProof/>
            <w:rtl/>
          </w:rPr>
          <w:t>–1992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6" w:history="1">
        <w:r w:rsidR="00101741" w:rsidRPr="00EE1219">
          <w:rPr>
            <w:rStyle w:val="Hyperlink"/>
            <w:rFonts w:hint="eastAsia"/>
            <w:noProof/>
            <w:rtl/>
          </w:rPr>
          <w:t>הצעת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חוק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הסדרים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במגזר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החקלאי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המשפחתי</w:t>
        </w:r>
        <w:r w:rsidR="00101741" w:rsidRPr="00EE1219">
          <w:rPr>
            <w:rStyle w:val="Hyperlink"/>
            <w:noProof/>
            <w:rtl/>
          </w:rPr>
          <w:t xml:space="preserve"> (</w:t>
        </w:r>
        <w:r w:rsidR="00101741" w:rsidRPr="00EE1219">
          <w:rPr>
            <w:rStyle w:val="Hyperlink"/>
            <w:rFonts w:hint="eastAsia"/>
            <w:noProof/>
            <w:rtl/>
          </w:rPr>
          <w:t>תיקון</w:t>
        </w:r>
        <w:r w:rsidR="00101741" w:rsidRPr="00EE1219">
          <w:rPr>
            <w:rStyle w:val="Hyperlink"/>
            <w:noProof/>
            <w:rtl/>
          </w:rPr>
          <w:t xml:space="preserve">), </w:t>
        </w:r>
        <w:r w:rsidR="00101741" w:rsidRPr="00EE1219">
          <w:rPr>
            <w:rStyle w:val="Hyperlink"/>
            <w:rFonts w:hint="eastAsia"/>
            <w:noProof/>
            <w:rtl/>
          </w:rPr>
          <w:t>התשנ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ג</w:t>
        </w:r>
        <w:r w:rsidR="00101741" w:rsidRPr="00EE1219">
          <w:rPr>
            <w:rStyle w:val="Hyperlink"/>
            <w:noProof/>
            <w:rtl/>
          </w:rPr>
          <w:t>–1993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7" w:history="1">
        <w:r w:rsidR="00101741" w:rsidRPr="00EE1219">
          <w:rPr>
            <w:rStyle w:val="Hyperlink"/>
            <w:noProof/>
            <w:rtl/>
          </w:rPr>
          <w:t>(</w:t>
        </w:r>
        <w:r w:rsidR="00101741" w:rsidRPr="00EE1219">
          <w:rPr>
            <w:rStyle w:val="Hyperlink"/>
            <w:rFonts w:hint="eastAsia"/>
            <w:noProof/>
            <w:rtl/>
          </w:rPr>
          <w:t>קריאה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ראשונה</w:t>
        </w:r>
        <w:r w:rsidR="00101741" w:rsidRPr="00EE1219">
          <w:rPr>
            <w:rStyle w:val="Hyperlink"/>
            <w:noProof/>
            <w:rtl/>
          </w:rPr>
          <w:t>)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8" w:history="1">
        <w:r w:rsidR="00101741" w:rsidRPr="00EE1219">
          <w:rPr>
            <w:rStyle w:val="Hyperlink"/>
            <w:rFonts w:hint="eastAsia"/>
            <w:noProof/>
            <w:rtl/>
          </w:rPr>
          <w:t>הצעת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חוק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הרשויות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המקומיות</w:t>
        </w:r>
        <w:r w:rsidR="00101741" w:rsidRPr="00EE1219">
          <w:rPr>
            <w:rStyle w:val="Hyperlink"/>
            <w:noProof/>
            <w:rtl/>
          </w:rPr>
          <w:t xml:space="preserve"> (</w:t>
        </w:r>
        <w:r w:rsidR="00101741" w:rsidRPr="00EE1219">
          <w:rPr>
            <w:rStyle w:val="Hyperlink"/>
            <w:rFonts w:hint="eastAsia"/>
            <w:noProof/>
            <w:rtl/>
          </w:rPr>
          <w:t>בחירת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ראש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הרשות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וסגניו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וכהונתם</w:t>
        </w:r>
        <w:r w:rsidR="00101741" w:rsidRPr="00EE1219">
          <w:rPr>
            <w:rStyle w:val="Hyperlink"/>
            <w:noProof/>
            <w:rtl/>
          </w:rPr>
          <w:t>) (</w:t>
        </w:r>
        <w:r w:rsidR="00101741" w:rsidRPr="00EE1219">
          <w:rPr>
            <w:rStyle w:val="Hyperlink"/>
            <w:rFonts w:hint="eastAsia"/>
            <w:noProof/>
            <w:rtl/>
          </w:rPr>
          <w:t>תיקון</w:t>
        </w:r>
        <w:r w:rsidR="00101741" w:rsidRPr="00EE1219">
          <w:rPr>
            <w:rStyle w:val="Hyperlink"/>
            <w:noProof/>
            <w:rtl/>
          </w:rPr>
          <w:t xml:space="preserve"> – </w:t>
        </w:r>
        <w:r w:rsidR="00101741" w:rsidRPr="00EE1219">
          <w:rPr>
            <w:rStyle w:val="Hyperlink"/>
            <w:rFonts w:hint="eastAsia"/>
            <w:noProof/>
            <w:rtl/>
          </w:rPr>
          <w:t>ראש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רשות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79" w:history="1">
        <w:r w:rsidR="00101741" w:rsidRPr="00EE1219">
          <w:rPr>
            <w:rStyle w:val="Hyperlink"/>
            <w:rFonts w:hint="eastAsia"/>
            <w:noProof/>
            <w:rtl/>
          </w:rPr>
          <w:t>שהתפטר</w:t>
        </w:r>
        <w:r w:rsidR="00101741" w:rsidRPr="00EE1219">
          <w:rPr>
            <w:rStyle w:val="Hyperlink"/>
            <w:noProof/>
            <w:rtl/>
          </w:rPr>
          <w:t xml:space="preserve">), </w:t>
        </w:r>
        <w:r w:rsidR="00101741" w:rsidRPr="00EE1219">
          <w:rPr>
            <w:rStyle w:val="Hyperlink"/>
            <w:rFonts w:hint="eastAsia"/>
            <w:noProof/>
            <w:rtl/>
          </w:rPr>
          <w:t>התשנ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ג</w:t>
        </w:r>
        <w:r w:rsidR="00101741" w:rsidRPr="00EE1219">
          <w:rPr>
            <w:rStyle w:val="Hyperlink"/>
            <w:noProof/>
            <w:rtl/>
          </w:rPr>
          <w:t>–1993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0" w:history="1">
        <w:r w:rsidR="00101741" w:rsidRPr="00EE1219">
          <w:rPr>
            <w:rStyle w:val="Hyperlink"/>
            <w:noProof/>
            <w:rtl/>
          </w:rPr>
          <w:t>(</w:t>
        </w:r>
        <w:r w:rsidR="00101741" w:rsidRPr="00EE1219">
          <w:rPr>
            <w:rStyle w:val="Hyperlink"/>
            <w:rFonts w:hint="eastAsia"/>
            <w:noProof/>
            <w:rtl/>
          </w:rPr>
          <w:t>קריאה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ראשונה</w:t>
        </w:r>
        <w:r w:rsidR="00101741" w:rsidRPr="00EE1219">
          <w:rPr>
            <w:rStyle w:val="Hyperlink"/>
            <w:noProof/>
            <w:rtl/>
          </w:rPr>
          <w:t>)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1" w:history="1">
        <w:r w:rsidR="00101741" w:rsidRPr="00EE1219">
          <w:rPr>
            <w:rStyle w:val="Hyperlink"/>
            <w:rFonts w:hint="eastAsia"/>
            <w:noProof/>
            <w:rtl/>
          </w:rPr>
          <w:t>הצעת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חוק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יסודות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התקציב</w:t>
        </w:r>
        <w:r w:rsidR="00101741" w:rsidRPr="00EE1219">
          <w:rPr>
            <w:rStyle w:val="Hyperlink"/>
            <w:noProof/>
            <w:rtl/>
          </w:rPr>
          <w:t xml:space="preserve"> (</w:t>
        </w:r>
        <w:r w:rsidR="00101741" w:rsidRPr="00EE1219">
          <w:rPr>
            <w:rStyle w:val="Hyperlink"/>
            <w:rFonts w:hint="eastAsia"/>
            <w:noProof/>
            <w:rtl/>
          </w:rPr>
          <w:t>תיקון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מס</w:t>
        </w:r>
        <w:r w:rsidR="00101741" w:rsidRPr="00EE1219">
          <w:rPr>
            <w:rStyle w:val="Hyperlink"/>
            <w:noProof/>
            <w:rtl/>
          </w:rPr>
          <w:t>' 17) (</w:t>
        </w:r>
        <w:r w:rsidR="00101741" w:rsidRPr="00EE1219">
          <w:rPr>
            <w:rStyle w:val="Hyperlink"/>
            <w:rFonts w:hint="eastAsia"/>
            <w:noProof/>
            <w:rtl/>
          </w:rPr>
          <w:t>תקציב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הכנסת</w:t>
        </w:r>
        <w:r w:rsidR="00101741" w:rsidRPr="00EE1219">
          <w:rPr>
            <w:rStyle w:val="Hyperlink"/>
            <w:noProof/>
            <w:rtl/>
          </w:rPr>
          <w:t xml:space="preserve">), </w:t>
        </w:r>
        <w:r w:rsidR="00101741" w:rsidRPr="00EE1219">
          <w:rPr>
            <w:rStyle w:val="Hyperlink"/>
            <w:rFonts w:hint="eastAsia"/>
            <w:noProof/>
            <w:rtl/>
          </w:rPr>
          <w:t>התשנ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ג</w:t>
        </w:r>
        <w:r w:rsidR="00101741" w:rsidRPr="00EE1219">
          <w:rPr>
            <w:rStyle w:val="Hyperlink"/>
            <w:noProof/>
            <w:rtl/>
          </w:rPr>
          <w:t>–1993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2" w:history="1">
        <w:r w:rsidR="00101741" w:rsidRPr="00EE1219">
          <w:rPr>
            <w:rStyle w:val="Hyperlink"/>
            <w:noProof/>
            <w:rtl/>
          </w:rPr>
          <w:t>(</w:t>
        </w:r>
        <w:r w:rsidR="00101741" w:rsidRPr="00EE1219">
          <w:rPr>
            <w:rStyle w:val="Hyperlink"/>
            <w:rFonts w:hint="eastAsia"/>
            <w:noProof/>
            <w:rtl/>
          </w:rPr>
          <w:t>קריאה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ראשונה</w:t>
        </w:r>
        <w:r w:rsidR="00101741" w:rsidRPr="00EE1219">
          <w:rPr>
            <w:rStyle w:val="Hyperlink"/>
            <w:noProof/>
            <w:rtl/>
          </w:rPr>
          <w:t>)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3" w:history="1">
        <w:r w:rsidR="00101741" w:rsidRPr="00EE1219">
          <w:rPr>
            <w:rStyle w:val="Hyperlink"/>
            <w:rFonts w:hint="eastAsia"/>
            <w:noProof/>
            <w:rtl/>
          </w:rPr>
          <w:t>הצעת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חוק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לימוד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חובה</w:t>
        </w:r>
        <w:r w:rsidR="00101741" w:rsidRPr="00EE1219">
          <w:rPr>
            <w:rStyle w:val="Hyperlink"/>
            <w:noProof/>
            <w:rtl/>
          </w:rPr>
          <w:t xml:space="preserve"> (</w:t>
        </w:r>
        <w:r w:rsidR="00101741" w:rsidRPr="00EE1219">
          <w:rPr>
            <w:rStyle w:val="Hyperlink"/>
            <w:rFonts w:hint="eastAsia"/>
            <w:noProof/>
            <w:rtl/>
          </w:rPr>
          <w:t>תיקון</w:t>
        </w:r>
        <w:r w:rsidR="00101741" w:rsidRPr="00EE1219">
          <w:rPr>
            <w:rStyle w:val="Hyperlink"/>
            <w:noProof/>
            <w:rtl/>
          </w:rPr>
          <w:t xml:space="preserve"> – </w:t>
        </w:r>
        <w:r w:rsidR="00101741" w:rsidRPr="00EE1219">
          <w:rPr>
            <w:rStyle w:val="Hyperlink"/>
            <w:rFonts w:hint="eastAsia"/>
            <w:noProof/>
            <w:rtl/>
          </w:rPr>
          <w:t>ביטוח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תאונות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אישיות</w:t>
        </w:r>
        <w:r w:rsidR="00101741" w:rsidRPr="00EE1219">
          <w:rPr>
            <w:rStyle w:val="Hyperlink"/>
            <w:noProof/>
            <w:rtl/>
          </w:rPr>
          <w:t xml:space="preserve">), </w:t>
        </w:r>
        <w:r w:rsidR="00101741" w:rsidRPr="00EE1219">
          <w:rPr>
            <w:rStyle w:val="Hyperlink"/>
            <w:rFonts w:hint="eastAsia"/>
            <w:noProof/>
            <w:rtl/>
          </w:rPr>
          <w:t>התשנ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ג</w:t>
        </w:r>
        <w:r w:rsidR="00101741" w:rsidRPr="00EE1219">
          <w:rPr>
            <w:rStyle w:val="Hyperlink"/>
            <w:noProof/>
            <w:rtl/>
          </w:rPr>
          <w:t>–1992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4" w:history="1">
        <w:r w:rsidR="00101741" w:rsidRPr="00EE1219">
          <w:rPr>
            <w:rStyle w:val="Hyperlink"/>
            <w:noProof/>
            <w:rtl/>
          </w:rPr>
          <w:t>(</w:t>
        </w:r>
        <w:r w:rsidR="00101741" w:rsidRPr="00EE1219">
          <w:rPr>
            <w:rStyle w:val="Hyperlink"/>
            <w:rFonts w:hint="eastAsia"/>
            <w:noProof/>
            <w:rtl/>
          </w:rPr>
          <w:t>הצעת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קבוצת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חברי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הכנסת</w:t>
        </w:r>
        <w:r w:rsidR="00101741" w:rsidRPr="00EE1219">
          <w:rPr>
            <w:rStyle w:val="Hyperlink"/>
            <w:noProof/>
            <w:rtl/>
          </w:rPr>
          <w:t>)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5" w:history="1">
        <w:r w:rsidR="00101741" w:rsidRPr="00EE1219">
          <w:rPr>
            <w:rStyle w:val="Hyperlink"/>
            <w:rFonts w:hint="eastAsia"/>
            <w:noProof/>
            <w:rtl/>
          </w:rPr>
          <w:t>שאילתות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ותשובות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6" w:history="1">
        <w:r w:rsidR="00101741" w:rsidRPr="00EE1219">
          <w:rPr>
            <w:rStyle w:val="Hyperlink"/>
            <w:rFonts w:hint="eastAsia"/>
            <w:noProof/>
            <w:rtl/>
          </w:rPr>
          <w:t>דרכי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גישה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לנכים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בבתי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ספר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7" w:history="1">
        <w:r w:rsidR="00101741" w:rsidRPr="00EE1219">
          <w:rPr>
            <w:rStyle w:val="Hyperlink"/>
            <w:rFonts w:hint="eastAsia"/>
            <w:noProof/>
            <w:rtl/>
          </w:rPr>
          <w:t>הפצת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עיתון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ש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ס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באמצעות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רשת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החינוך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שלה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8" w:history="1">
        <w:r w:rsidR="00101741" w:rsidRPr="00EE1219">
          <w:rPr>
            <w:rStyle w:val="Hyperlink"/>
            <w:rFonts w:hint="eastAsia"/>
            <w:noProof/>
            <w:rtl/>
          </w:rPr>
          <w:t>תשלום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אגרות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שירותים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במהלך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שביתת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המורים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89" w:history="1">
        <w:r w:rsidR="00101741" w:rsidRPr="00EE1219">
          <w:rPr>
            <w:rStyle w:val="Hyperlink"/>
            <w:rFonts w:hint="eastAsia"/>
            <w:noProof/>
            <w:rtl/>
          </w:rPr>
          <w:t>קיצוץ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התמיכה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מכון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מאיר</w:t>
        </w:r>
        <w:r w:rsidR="00101741" w:rsidRPr="00EE1219">
          <w:rPr>
            <w:rStyle w:val="Hyperlink"/>
            <w:noProof/>
            <w:rtl/>
          </w:rPr>
          <w:t>"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0" w:history="1">
        <w:r w:rsidR="00101741" w:rsidRPr="00EE1219">
          <w:rPr>
            <w:rStyle w:val="Hyperlink"/>
            <w:rFonts w:hint="eastAsia"/>
            <w:noProof/>
            <w:rtl/>
          </w:rPr>
          <w:t>ביטול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לימודים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לצורכי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הפגנות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פוליטיות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1" w:history="1">
        <w:r w:rsidR="00101741" w:rsidRPr="00EE1219">
          <w:rPr>
            <w:rStyle w:val="Hyperlink"/>
            <w:rFonts w:hint="eastAsia"/>
            <w:noProof/>
            <w:rtl/>
          </w:rPr>
          <w:t>נשירה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ממסגרות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חינוכיות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2" w:history="1">
        <w:r w:rsidR="00101741" w:rsidRPr="00EE1219">
          <w:rPr>
            <w:rStyle w:val="Hyperlink"/>
            <w:rFonts w:hint="eastAsia"/>
            <w:noProof/>
            <w:rtl/>
          </w:rPr>
          <w:t>קבלת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סטודנטים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ערבים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למכללת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בית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ברל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3" w:history="1">
        <w:r w:rsidR="00101741" w:rsidRPr="00EE1219">
          <w:rPr>
            <w:rStyle w:val="Hyperlink"/>
            <w:rFonts w:hint="eastAsia"/>
            <w:noProof/>
            <w:rtl/>
          </w:rPr>
          <w:t>חינוך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מיני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וחינוך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לחיי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משפחה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4" w:history="1">
        <w:r w:rsidR="00101741" w:rsidRPr="00EE1219">
          <w:rPr>
            <w:rStyle w:val="Hyperlink"/>
            <w:rFonts w:hint="eastAsia"/>
            <w:noProof/>
            <w:rtl/>
          </w:rPr>
          <w:t>הרחקת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תלמידים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עקב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חובות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ההורים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5" w:history="1">
        <w:r w:rsidR="00101741" w:rsidRPr="00EE1219">
          <w:rPr>
            <w:rStyle w:val="Hyperlink"/>
            <w:rFonts w:hint="eastAsia"/>
            <w:noProof/>
            <w:rtl/>
          </w:rPr>
          <w:t>תשלומים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עבור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בחינות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בגרות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6" w:history="1">
        <w:r w:rsidR="00101741" w:rsidRPr="00EE1219">
          <w:rPr>
            <w:rStyle w:val="Hyperlink"/>
            <w:rFonts w:hint="eastAsia"/>
            <w:noProof/>
            <w:rtl/>
          </w:rPr>
          <w:t>קבלת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סטודנטים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ערבים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למכללת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בית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ברל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7" w:history="1">
        <w:r w:rsidR="00101741" w:rsidRPr="00EE1219">
          <w:rPr>
            <w:rStyle w:val="Hyperlink"/>
            <w:rFonts w:hint="eastAsia"/>
            <w:noProof/>
            <w:rtl/>
          </w:rPr>
          <w:t>תקציב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ליישום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חוק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חינוך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מיוחד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8" w:history="1">
        <w:r w:rsidR="00101741" w:rsidRPr="00EE1219">
          <w:rPr>
            <w:rStyle w:val="Hyperlink"/>
            <w:rFonts w:hint="eastAsia"/>
            <w:noProof/>
            <w:rtl/>
          </w:rPr>
          <w:t>שכר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הלימוד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במכללות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ללימודי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משפטים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1999" w:history="1">
        <w:r w:rsidR="00101741" w:rsidRPr="00EE1219">
          <w:rPr>
            <w:rStyle w:val="Hyperlink"/>
            <w:rFonts w:hint="eastAsia"/>
            <w:noProof/>
            <w:rtl/>
          </w:rPr>
          <w:t>מימון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הסעות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לתלמידי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פרויקט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ייחודי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במעלות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0" w:history="1">
        <w:r w:rsidR="00101741" w:rsidRPr="00EE1219">
          <w:rPr>
            <w:rStyle w:val="Hyperlink"/>
            <w:rFonts w:hint="eastAsia"/>
            <w:noProof/>
            <w:rtl/>
          </w:rPr>
          <w:t>העסקת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ילדים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בשוק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התקווה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בשעות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הלימודים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1" w:history="1">
        <w:r w:rsidR="00101741" w:rsidRPr="00EE1219">
          <w:rPr>
            <w:rStyle w:val="Hyperlink"/>
            <w:rFonts w:hint="eastAsia"/>
            <w:noProof/>
            <w:rtl/>
          </w:rPr>
          <w:t>פעילות</w:t>
        </w:r>
        <w:r w:rsidR="00101741" w:rsidRPr="00EE1219">
          <w:rPr>
            <w:rStyle w:val="Hyperlink"/>
            <w:noProof/>
            <w:rtl/>
          </w:rPr>
          <w:t xml:space="preserve"> "</w:t>
        </w:r>
        <w:r w:rsidR="00101741" w:rsidRPr="00EE1219">
          <w:rPr>
            <w:rStyle w:val="Hyperlink"/>
            <w:rFonts w:hint="eastAsia"/>
            <w:noProof/>
            <w:rtl/>
          </w:rPr>
          <w:t>אל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סם</w:t>
        </w:r>
        <w:r w:rsidR="00101741" w:rsidRPr="00EE1219">
          <w:rPr>
            <w:rStyle w:val="Hyperlink"/>
            <w:noProof/>
            <w:rtl/>
          </w:rPr>
          <w:t xml:space="preserve">" </w:t>
        </w:r>
        <w:r w:rsidR="00101741" w:rsidRPr="00EE1219">
          <w:rPr>
            <w:rStyle w:val="Hyperlink"/>
            <w:rFonts w:hint="eastAsia"/>
            <w:noProof/>
            <w:rtl/>
          </w:rPr>
          <w:t>בבתי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ספר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2" w:history="1">
        <w:r w:rsidR="00101741" w:rsidRPr="00EE1219">
          <w:rPr>
            <w:rStyle w:val="Hyperlink"/>
            <w:rFonts w:hint="eastAsia"/>
            <w:noProof/>
            <w:rtl/>
          </w:rPr>
          <w:t>הקמת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מתנ</w:t>
        </w:r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סים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ביישובים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ערביים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בנגב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3" w:history="1">
        <w:r w:rsidR="00101741" w:rsidRPr="00EE1219">
          <w:rPr>
            <w:rStyle w:val="Hyperlink"/>
            <w:rFonts w:hint="eastAsia"/>
            <w:noProof/>
            <w:rtl/>
          </w:rPr>
          <w:t>ניהול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כספי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של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כפר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הנוער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בנהלל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4" w:history="1">
        <w:r w:rsidR="00101741" w:rsidRPr="00EE1219">
          <w:rPr>
            <w:rStyle w:val="Hyperlink"/>
            <w:rFonts w:hint="eastAsia"/>
            <w:noProof/>
            <w:rtl/>
          </w:rPr>
          <w:t>ניהול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בית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הספר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החקלאי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בנהלל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5" w:history="1">
        <w:r w:rsidR="00101741" w:rsidRPr="00EE1219">
          <w:rPr>
            <w:rStyle w:val="Hyperlink"/>
            <w:rFonts w:hint="eastAsia"/>
            <w:noProof/>
            <w:rtl/>
          </w:rPr>
          <w:t>פעילות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המפקחים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המקצועיים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בבתי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הספר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ביפו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6" w:history="1">
        <w:r w:rsidR="00101741" w:rsidRPr="00EE1219">
          <w:rPr>
            <w:rStyle w:val="Hyperlink"/>
            <w:rFonts w:hint="eastAsia"/>
            <w:noProof/>
            <w:rtl/>
          </w:rPr>
          <w:t>תשלום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אגרה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עבור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בחינות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הבגרות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7" w:history="1">
        <w:r w:rsidR="00101741" w:rsidRPr="00EE1219">
          <w:rPr>
            <w:rStyle w:val="Hyperlink"/>
            <w:rFonts w:hint="eastAsia"/>
            <w:noProof/>
            <w:rtl/>
          </w:rPr>
          <w:t>פתיחת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בית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הספר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באום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אל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קטף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8" w:history="1">
        <w:r w:rsidR="00101741" w:rsidRPr="00EE1219">
          <w:rPr>
            <w:rStyle w:val="Hyperlink"/>
            <w:rFonts w:hint="eastAsia"/>
            <w:noProof/>
            <w:rtl/>
          </w:rPr>
          <w:t>חטיבה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לגיל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הרך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בכפר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אבו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קוידר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09" w:history="1">
        <w:r w:rsidR="00101741" w:rsidRPr="00EE1219">
          <w:rPr>
            <w:rStyle w:val="Hyperlink"/>
            <w:rFonts w:hint="eastAsia"/>
            <w:noProof/>
            <w:rtl/>
          </w:rPr>
          <w:t>מפקחים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במערכת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החינוך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הערבית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0" w:history="1">
        <w:r w:rsidR="00101741" w:rsidRPr="00EE1219">
          <w:rPr>
            <w:rStyle w:val="Hyperlink"/>
            <w:rFonts w:hint="eastAsia"/>
            <w:noProof/>
            <w:rtl/>
          </w:rPr>
          <w:t>מפקחים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במערכת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החינוך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הערבית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1" w:history="1">
        <w:r w:rsidR="00101741" w:rsidRPr="00EE1219">
          <w:rPr>
            <w:rStyle w:val="Hyperlink"/>
            <w:rFonts w:hint="eastAsia"/>
            <w:noProof/>
            <w:rtl/>
          </w:rPr>
          <w:t>נשירה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בקרב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תלמידי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תיכון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בתל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אביב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2" w:history="1">
        <w:r w:rsidR="00101741" w:rsidRPr="00EE1219">
          <w:rPr>
            <w:rStyle w:val="Hyperlink"/>
            <w:rFonts w:hint="eastAsia"/>
            <w:noProof/>
            <w:rtl/>
          </w:rPr>
          <w:t>נשירה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מלימודים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בערי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פיתוח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3" w:history="1">
        <w:r w:rsidR="00101741" w:rsidRPr="00EE1219">
          <w:rPr>
            <w:rStyle w:val="Hyperlink"/>
            <w:rFonts w:hint="eastAsia"/>
            <w:noProof/>
            <w:rtl/>
          </w:rPr>
          <w:t>מורים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לא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מוסמכים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בבתי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ספר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ערביים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4" w:history="1">
        <w:r w:rsidR="00101741" w:rsidRPr="00EE1219">
          <w:rPr>
            <w:rStyle w:val="Hyperlink"/>
            <w:rFonts w:hint="eastAsia"/>
            <w:noProof/>
            <w:rtl/>
          </w:rPr>
          <w:t>המכללה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השרעית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באום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אל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פחם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5" w:history="1">
        <w:r w:rsidR="00101741" w:rsidRPr="00EE1219">
          <w:rPr>
            <w:rStyle w:val="Hyperlink"/>
            <w:rFonts w:hint="eastAsia"/>
            <w:noProof/>
            <w:rtl/>
          </w:rPr>
          <w:t>שבוע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לימודים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קצר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בבתי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ספר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ערביים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בנגב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6" w:history="1">
        <w:r w:rsidR="00101741" w:rsidRPr="00EE1219">
          <w:rPr>
            <w:rStyle w:val="Hyperlink"/>
            <w:noProof/>
            <w:rtl/>
          </w:rPr>
          <w:t>"</w:t>
        </w:r>
        <w:r w:rsidR="00101741" w:rsidRPr="00EE1219">
          <w:rPr>
            <w:rStyle w:val="Hyperlink"/>
            <w:rFonts w:hint="eastAsia"/>
            <w:noProof/>
            <w:rtl/>
          </w:rPr>
          <w:t>כת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השטן</w:t>
        </w:r>
        <w:r w:rsidR="00101741" w:rsidRPr="00EE1219">
          <w:rPr>
            <w:rStyle w:val="Hyperlink"/>
            <w:noProof/>
            <w:rtl/>
          </w:rPr>
          <w:t xml:space="preserve">" </w:t>
        </w:r>
        <w:r w:rsidR="00101741" w:rsidRPr="00EE1219">
          <w:rPr>
            <w:rStyle w:val="Hyperlink"/>
            <w:rFonts w:hint="eastAsia"/>
            <w:noProof/>
            <w:rtl/>
          </w:rPr>
          <w:t>בבית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שאן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7" w:history="1">
        <w:r w:rsidR="00101741" w:rsidRPr="00EE1219">
          <w:rPr>
            <w:rStyle w:val="Hyperlink"/>
            <w:rFonts w:hint="eastAsia"/>
            <w:noProof/>
            <w:rtl/>
          </w:rPr>
          <w:t>חילול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מערות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קבורה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בנגב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8" w:history="1">
        <w:r w:rsidR="00101741" w:rsidRPr="00EE1219">
          <w:rPr>
            <w:rStyle w:val="Hyperlink"/>
            <w:rFonts w:hint="eastAsia"/>
            <w:noProof/>
            <w:rtl/>
          </w:rPr>
          <w:t>המועצה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לחילופי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נוער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19" w:history="1">
        <w:r w:rsidR="00101741" w:rsidRPr="00EE1219">
          <w:rPr>
            <w:rStyle w:val="Hyperlink"/>
            <w:rFonts w:hint="eastAsia"/>
            <w:noProof/>
            <w:rtl/>
          </w:rPr>
          <w:t>אגרת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בחינות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הבגרות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0" w:history="1">
        <w:r w:rsidR="00101741" w:rsidRPr="00EE1219">
          <w:rPr>
            <w:rStyle w:val="Hyperlink"/>
            <w:rFonts w:hint="eastAsia"/>
            <w:noProof/>
            <w:rtl/>
          </w:rPr>
          <w:t>ניהול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לקוי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בכפר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הנוער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נהלל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1" w:history="1">
        <w:r w:rsidR="00101741" w:rsidRPr="00EE1219">
          <w:rPr>
            <w:rStyle w:val="Hyperlink"/>
            <w:rFonts w:hint="eastAsia"/>
            <w:noProof/>
            <w:rtl/>
          </w:rPr>
          <w:t>חיסון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נגד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דלקת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קרום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המוח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2" w:history="1">
        <w:r w:rsidR="00101741" w:rsidRPr="00EE1219">
          <w:rPr>
            <w:rStyle w:val="Hyperlink"/>
            <w:rFonts w:hint="eastAsia"/>
            <w:noProof/>
            <w:rtl/>
          </w:rPr>
          <w:t>תרופות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לחולי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גושה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3" w:history="1">
        <w:r w:rsidR="00101741" w:rsidRPr="00EE1219">
          <w:rPr>
            <w:rStyle w:val="Hyperlink"/>
            <w:rFonts w:hint="eastAsia"/>
            <w:noProof/>
            <w:rtl/>
          </w:rPr>
          <w:t>מחלות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בקרב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יוצאי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אתיופיה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4" w:history="1">
        <w:r w:rsidR="00101741" w:rsidRPr="00EE1219">
          <w:rPr>
            <w:rStyle w:val="Hyperlink"/>
            <w:rFonts w:hint="eastAsia"/>
            <w:noProof/>
            <w:rtl/>
          </w:rPr>
          <w:t>תרופות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לחולי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גושה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5" w:history="1">
        <w:r w:rsidR="00101741" w:rsidRPr="00EE1219">
          <w:rPr>
            <w:rStyle w:val="Hyperlink"/>
            <w:rFonts w:hint="eastAsia"/>
            <w:noProof/>
            <w:rtl/>
          </w:rPr>
          <w:t>חיסונים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למטיילים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במזרח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הרחוק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6" w:history="1">
        <w:r w:rsidR="00101741" w:rsidRPr="00EE1219">
          <w:rPr>
            <w:rStyle w:val="Hyperlink"/>
            <w:rFonts w:hint="eastAsia"/>
            <w:noProof/>
            <w:rtl/>
          </w:rPr>
          <w:t>העברת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חולים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מבתי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חולים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ממשלתיים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לבתי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חולים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של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קופת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חולים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7" w:history="1">
        <w:r w:rsidR="00101741" w:rsidRPr="00EE1219">
          <w:rPr>
            <w:rStyle w:val="Hyperlink"/>
            <w:rFonts w:hint="eastAsia"/>
            <w:noProof/>
            <w:rtl/>
          </w:rPr>
          <w:t>ניתוחי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מוח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בישראל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8" w:history="1">
        <w:r w:rsidR="00101741" w:rsidRPr="00EE1219">
          <w:rPr>
            <w:rStyle w:val="Hyperlink"/>
            <w:rFonts w:hint="eastAsia"/>
            <w:noProof/>
            <w:rtl/>
          </w:rPr>
          <w:t>סגירת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תחנת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מגן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דוד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אדום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רמלה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לוד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29" w:history="1">
        <w:r w:rsidR="00101741" w:rsidRPr="00EE1219">
          <w:rPr>
            <w:rStyle w:val="Hyperlink"/>
            <w:rFonts w:hint="eastAsia"/>
            <w:noProof/>
            <w:rtl/>
          </w:rPr>
          <w:t>תרופות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לחולי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גושה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30" w:history="1">
        <w:r w:rsidR="00101741" w:rsidRPr="00EE1219">
          <w:rPr>
            <w:rStyle w:val="Hyperlink"/>
            <w:rFonts w:hint="eastAsia"/>
            <w:noProof/>
            <w:rtl/>
          </w:rPr>
          <w:t>ביצוע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מסקנות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ועדת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העבודה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והרווחה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בנושא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ההפלות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31" w:history="1">
        <w:r w:rsidR="00101741" w:rsidRPr="00EE1219">
          <w:rPr>
            <w:rStyle w:val="Hyperlink"/>
            <w:rFonts w:hint="eastAsia"/>
            <w:noProof/>
            <w:rtl/>
          </w:rPr>
          <w:t>עמותת</w:t>
        </w:r>
        <w:r w:rsidR="00101741" w:rsidRPr="00EE1219">
          <w:rPr>
            <w:rStyle w:val="Hyperlink"/>
            <w:noProof/>
            <w:rtl/>
          </w:rPr>
          <w:t xml:space="preserve"> "</w:t>
        </w:r>
        <w:r w:rsidR="00101741" w:rsidRPr="00EE1219">
          <w:rPr>
            <w:rStyle w:val="Hyperlink"/>
            <w:rFonts w:hint="eastAsia"/>
            <w:noProof/>
            <w:rtl/>
          </w:rPr>
          <w:t>עמך</w:t>
        </w:r>
        <w:r w:rsidR="00101741" w:rsidRPr="00EE1219">
          <w:rPr>
            <w:rStyle w:val="Hyperlink"/>
            <w:noProof/>
            <w:rtl/>
          </w:rPr>
          <w:t>"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32" w:history="1">
        <w:r w:rsidR="00101741" w:rsidRPr="00EE1219">
          <w:rPr>
            <w:rStyle w:val="Hyperlink"/>
            <w:rFonts w:hint="eastAsia"/>
            <w:noProof/>
            <w:rtl/>
          </w:rPr>
          <w:t>ביצוע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ברית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מילה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על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ידי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מוהלים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מתלמדים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33" w:history="1">
        <w:r w:rsidR="00101741" w:rsidRPr="00EE1219">
          <w:rPr>
            <w:rStyle w:val="Hyperlink"/>
            <w:rFonts w:hint="eastAsia"/>
            <w:noProof/>
            <w:rtl/>
          </w:rPr>
          <w:t>בחינות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ברפואה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לבוגרי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אוניברסיטאות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בחוץ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לארץ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34" w:history="1">
        <w:r w:rsidR="00101741" w:rsidRPr="00EE1219">
          <w:rPr>
            <w:rStyle w:val="Hyperlink"/>
            <w:rFonts w:hint="eastAsia"/>
            <w:noProof/>
            <w:rtl/>
          </w:rPr>
          <w:t>צריכת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כדורים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על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ידי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בני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נוער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35" w:history="1">
        <w:r w:rsidR="00101741" w:rsidRPr="00EE1219">
          <w:rPr>
            <w:rStyle w:val="Hyperlink"/>
            <w:rFonts w:hint="eastAsia"/>
            <w:noProof/>
            <w:rtl/>
          </w:rPr>
          <w:t>זיהום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מי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הים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36" w:history="1">
        <w:r w:rsidR="00101741" w:rsidRPr="00EE1219">
          <w:rPr>
            <w:rStyle w:val="Hyperlink"/>
            <w:rFonts w:hint="eastAsia"/>
            <w:noProof/>
            <w:rtl/>
          </w:rPr>
          <w:t>סרטן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כתוצאה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מעישון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סביל</w:t>
        </w:r>
      </w:hyperlink>
    </w:p>
    <w:p w:rsidR="00101741" w:rsidRDefault="00A02996" w:rsidP="00101741">
      <w:pPr>
        <w:pStyle w:val="TOC1"/>
        <w:tabs>
          <w:tab w:val="right" w:leader="dot" w:pos="8296"/>
        </w:tabs>
        <w:rPr>
          <w:noProof/>
          <w:rtl/>
        </w:rPr>
      </w:pPr>
      <w:hyperlink w:anchor="_Toc457722037" w:history="1">
        <w:r w:rsidR="00101741" w:rsidRPr="00EE1219">
          <w:rPr>
            <w:rStyle w:val="Hyperlink"/>
            <w:rFonts w:hint="eastAsia"/>
            <w:noProof/>
            <w:rtl/>
          </w:rPr>
          <w:t>בדיקות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אולטרה</w:t>
        </w:r>
        <w:r w:rsidR="00101741" w:rsidRPr="00EE1219">
          <w:rPr>
            <w:rStyle w:val="Hyperlink"/>
            <w:noProof/>
            <w:rtl/>
          </w:rPr>
          <w:t>-</w:t>
        </w:r>
        <w:r w:rsidR="00101741" w:rsidRPr="00EE1219">
          <w:rPr>
            <w:rStyle w:val="Hyperlink"/>
            <w:rFonts w:hint="eastAsia"/>
            <w:noProof/>
            <w:rtl/>
          </w:rPr>
          <w:t>סאונד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לנשים</w:t>
        </w:r>
        <w:r w:rsidR="00101741" w:rsidRPr="00EE1219">
          <w:rPr>
            <w:rStyle w:val="Hyperlink"/>
            <w:noProof/>
            <w:rtl/>
          </w:rPr>
          <w:t xml:space="preserve"> </w:t>
        </w:r>
        <w:r w:rsidR="00101741" w:rsidRPr="00EE1219">
          <w:rPr>
            <w:rStyle w:val="Hyperlink"/>
            <w:rFonts w:hint="eastAsia"/>
            <w:noProof/>
            <w:rtl/>
          </w:rPr>
          <w:t>הרות</w:t>
        </w:r>
      </w:hyperlink>
    </w:p>
    <w:p w:rsidR="00101741" w:rsidRDefault="00101741" w:rsidP="00101741">
      <w:pPr>
        <w:jc w:val="center"/>
        <w:rPr>
          <w:rtl/>
        </w:rPr>
      </w:pPr>
      <w:r>
        <w:rPr>
          <w:rtl/>
        </w:rPr>
        <w:fldChar w:fldCharType="end"/>
      </w:r>
    </w:p>
    <w:p w:rsidR="00101741" w:rsidRDefault="00101741" w:rsidP="00101741">
      <w:pPr>
        <w:bidi w:val="0"/>
        <w:rPr>
          <w:rtl/>
        </w:rPr>
      </w:pPr>
      <w:r>
        <w:rPr>
          <w:rtl/>
        </w:rPr>
        <w:br w:type="page"/>
      </w:r>
    </w:p>
    <w:p w:rsidR="00515A37" w:rsidRPr="00101741" w:rsidRDefault="00515A37" w:rsidP="00101741">
      <w:pPr>
        <w:jc w:val="center"/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1" w:name="_Toc457721970"/>
      <w:r w:rsidRPr="00515A37">
        <w:rPr>
          <w:rtl/>
        </w:rPr>
        <w:t>הודעת הממשלה בעניין פעולות צה"ל בדרום</w:t>
      </w:r>
      <w:r>
        <w:rPr>
          <w:rtl/>
        </w:rPr>
        <w:t>-</w:t>
      </w:r>
      <w:r w:rsidRPr="00515A37">
        <w:rPr>
          <w:rtl/>
        </w:rPr>
        <w:t>לבנון</w:t>
      </w:r>
      <w:bookmarkEnd w:id="1"/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נא</w:t>
      </w:r>
      <w:r w:rsidR="00515A37">
        <w:rPr>
          <w:rtl/>
        </w:rPr>
        <w:t xml:space="preserve"> </w:t>
      </w:r>
      <w:r w:rsidRPr="009214BE">
        <w:rPr>
          <w:rtl/>
        </w:rPr>
        <w:t>לשבת.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פותח בזה את ישיבת הכנסת, יום רביעי, י' באב</w:t>
      </w:r>
      <w:r w:rsidR="00515A37">
        <w:rPr>
          <w:rtl/>
        </w:rPr>
        <w:t xml:space="preserve"> </w:t>
      </w:r>
      <w:r w:rsidRPr="009214BE">
        <w:rPr>
          <w:rtl/>
        </w:rPr>
        <w:t>התשנ"ג, 28 ביולי 1993.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מקיימים היום דיון חשוב בנושא חשוב, ובראשיתו אני רוצה</w:t>
      </w:r>
      <w:r w:rsidR="00515A37">
        <w:rPr>
          <w:rtl/>
        </w:rPr>
        <w:t xml:space="preserve"> </w:t>
      </w:r>
      <w:r w:rsidRPr="009214BE">
        <w:rPr>
          <w:rtl/>
        </w:rPr>
        <w:t>להביע בשם הכנסת את תנחומינו למשפחות ששכלו את יקיריהן בימים האחרונים.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מאוד,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מאוד</w:t>
      </w:r>
      <w:r w:rsidR="00515A37">
        <w:rPr>
          <w:rtl/>
        </w:rPr>
        <w:t xml:space="preserve"> </w:t>
      </w:r>
      <w:r w:rsidRPr="009214BE">
        <w:rPr>
          <w:rtl/>
        </w:rPr>
        <w:t>לאפשר לקיים את הדיון, שבוודאי הוא עמוס מטען</w:t>
      </w:r>
      <w:r w:rsidR="00515A37">
        <w:rPr>
          <w:rtl/>
        </w:rPr>
        <w:t xml:space="preserve"> </w:t>
      </w:r>
      <w:r w:rsidRPr="009214BE">
        <w:rPr>
          <w:rtl/>
        </w:rPr>
        <w:t>אידיאולוגי,</w:t>
      </w:r>
      <w:r w:rsidR="00515A37">
        <w:rPr>
          <w:rtl/>
        </w:rPr>
        <w:t xml:space="preserve"> </w:t>
      </w:r>
      <w:r w:rsidRPr="009214BE">
        <w:rPr>
          <w:rtl/>
        </w:rPr>
        <w:t>פוליטי,</w:t>
      </w:r>
      <w:r w:rsidR="00515A37">
        <w:rPr>
          <w:rtl/>
        </w:rPr>
        <w:t xml:space="preserve"> </w:t>
      </w:r>
      <w:r w:rsidRPr="009214BE">
        <w:rPr>
          <w:rtl/>
        </w:rPr>
        <w:t xml:space="preserve">רגשי, כיאה לכנסת, כשברור שעיני כל הארץ </w:t>
      </w:r>
      <w:r w:rsidR="00515A37">
        <w:rPr>
          <w:rtl/>
        </w:rPr>
        <w:t>–</w:t>
      </w:r>
      <w:r w:rsidRPr="009214BE">
        <w:rPr>
          <w:rtl/>
        </w:rPr>
        <w:t xml:space="preserve"> ולפי דעתי גם כל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העולם </w:t>
      </w:r>
      <w:r w:rsidR="00515A37">
        <w:rPr>
          <w:rtl/>
        </w:rPr>
        <w:t>–</w:t>
      </w:r>
      <w:r w:rsidRPr="009214BE">
        <w:rPr>
          <w:rtl/>
        </w:rPr>
        <w:t xml:space="preserve"> נשואות אלינו.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מזמין</w:t>
      </w:r>
      <w:r w:rsidR="00515A37">
        <w:rPr>
          <w:rtl/>
        </w:rPr>
        <w:t xml:space="preserve"> </w:t>
      </w:r>
      <w:r w:rsidRPr="009214BE">
        <w:rPr>
          <w:rtl/>
        </w:rPr>
        <w:t>עכשיו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למסור הודעת הממשלה בעניין פעולות צה"ל</w:t>
      </w:r>
      <w:r w:rsidR="00515A37">
        <w:rPr>
          <w:rtl/>
        </w:rPr>
        <w:t xml:space="preserve"> </w:t>
      </w:r>
      <w:r w:rsidRPr="009214BE">
        <w:rPr>
          <w:rtl/>
        </w:rPr>
        <w:t>בדרום</w:t>
      </w:r>
      <w:r w:rsidR="00515A37">
        <w:rPr>
          <w:rtl/>
        </w:rPr>
        <w:t>-</w:t>
      </w:r>
      <w:r w:rsidRPr="009214BE">
        <w:rPr>
          <w:rtl/>
        </w:rPr>
        <w:t>לבנון.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הצעה לסדר.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לא, לא. אין הצעות לסדר.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הצעה לסדר.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עכשיו הצעות לסדר.</w:t>
      </w:r>
      <w:r w:rsidR="00515A37">
        <w:rPr>
          <w:rtl/>
        </w:rPr>
        <w:t xml:space="preserve"> </w:t>
      </w:r>
      <w:r w:rsidRPr="009214BE">
        <w:rPr>
          <w:rtl/>
        </w:rPr>
        <w:t>להצעות לסדר יש פרוצדורה, מגישים בכתב לפני הישיבה.</w:t>
      </w:r>
      <w:r w:rsidR="00515A37">
        <w:rPr>
          <w:rtl/>
        </w:rPr>
        <w:t xml:space="preserve"> </w:t>
      </w:r>
      <w:r w:rsidRPr="009214BE">
        <w:rPr>
          <w:rtl/>
        </w:rPr>
        <w:t>ראה תקנון. תודה. נא לשבת.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חושב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לא, לא, לא. לא נתחיל כך. חבר הכנסת זיאד, תקשיב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מקשיב לך, אתה לא מקשיב.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תשב, תשב בטובך.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 תקנון.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לא צריך עזרה, חבר הכנסת דן תיכון.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דן</w:t>
      </w:r>
      <w:r w:rsidR="00515A37">
        <w:rPr>
          <w:rtl/>
        </w:rPr>
        <w:t xml:space="preserve"> </w:t>
      </w:r>
      <w:r w:rsidRPr="009214BE">
        <w:rPr>
          <w:rtl/>
        </w:rPr>
        <w:t>תיכון,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בדיוק</w:t>
      </w:r>
      <w:r w:rsidR="00515A37">
        <w:rPr>
          <w:rtl/>
        </w:rPr>
        <w:t xml:space="preserve"> </w:t>
      </w:r>
      <w:r w:rsidRPr="009214BE">
        <w:rPr>
          <w:rtl/>
        </w:rPr>
        <w:t>מה שאתה רוצה? חברי הכנסת. אדוני סגן שר</w:t>
      </w:r>
      <w:r w:rsidR="00515A37">
        <w:rPr>
          <w:rtl/>
        </w:rPr>
        <w:t xml:space="preserve"> </w:t>
      </w:r>
      <w:r w:rsidRPr="009214BE">
        <w:rPr>
          <w:rtl/>
        </w:rPr>
        <w:t>החינוך, ענייני המשרד אחר כך.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רבותי,</w:t>
      </w:r>
      <w:r w:rsidR="00515A37">
        <w:rPr>
          <w:rtl/>
        </w:rPr>
        <w:t xml:space="preserve"> </w:t>
      </w:r>
      <w:r w:rsidRPr="009214BE">
        <w:rPr>
          <w:rtl/>
        </w:rPr>
        <w:t>יש תקנון. הצעות לסדר יש אפשרות להגיש ליושב</w:t>
      </w:r>
      <w:r w:rsidR="00515A37">
        <w:rPr>
          <w:rtl/>
        </w:rPr>
        <w:t>-</w:t>
      </w:r>
      <w:r w:rsidRPr="009214BE">
        <w:rPr>
          <w:rtl/>
        </w:rPr>
        <w:t>ראש הכנסת לפני הישיבה,</w:t>
      </w:r>
      <w:r w:rsidR="00515A37">
        <w:rPr>
          <w:rtl/>
        </w:rPr>
        <w:t xml:space="preserve"> </w:t>
      </w:r>
      <w:r w:rsidRPr="009214BE">
        <w:rPr>
          <w:rtl/>
        </w:rPr>
        <w:t>בכתב,</w:t>
      </w:r>
      <w:r w:rsidR="00515A37">
        <w:rPr>
          <w:rtl/>
        </w:rPr>
        <w:t xml:space="preserve"> </w:t>
      </w:r>
      <w:r w:rsidRPr="009214BE">
        <w:rPr>
          <w:rtl/>
        </w:rPr>
        <w:t>והוא קובע אם הוא מאשר או לא מאשר. אני מבקש להקפיד על כך. שנית, כאשר חבר</w:t>
      </w:r>
      <w:r w:rsidR="00515A37">
        <w:rPr>
          <w:rtl/>
        </w:rPr>
        <w:t xml:space="preserve"> </w:t>
      </w:r>
      <w:r w:rsidRPr="009214BE">
        <w:rPr>
          <w:rtl/>
        </w:rPr>
        <w:t>כנסת יוצא בקריאה או בהצעה, כל ניסיון לסייע לי הוא סיוע למפריע. תודה.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נקיים את הדיון על</w:t>
      </w:r>
      <w:r w:rsidR="00515A37">
        <w:rPr>
          <w:rtl/>
        </w:rPr>
        <w:t>-</w:t>
      </w:r>
      <w:r w:rsidRPr="009214BE">
        <w:rPr>
          <w:rtl/>
        </w:rPr>
        <w:t>פי התקנון. אדוני ראש הממשלה,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בחיים זה לא הולך ככה. מבקשים הצעה לסדר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זיאד, שב בבקשה. חבר הכנסת זיאד, שב בבקשה.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מרשה לעצמי לומר דבר, ואני מקווה שלא תיפגע. אני נמצא במליאת הכנסת זמן</w:t>
      </w:r>
      <w:r w:rsidR="00515A37">
        <w:rPr>
          <w:rtl/>
        </w:rPr>
        <w:t xml:space="preserve"> </w:t>
      </w:r>
      <w:r w:rsidRPr="009214BE">
        <w:rPr>
          <w:rtl/>
        </w:rPr>
        <w:t>רב</w:t>
      </w:r>
      <w:r w:rsidR="00515A37">
        <w:rPr>
          <w:rtl/>
        </w:rPr>
        <w:t xml:space="preserve"> </w:t>
      </w:r>
      <w:r w:rsidRPr="009214BE">
        <w:rPr>
          <w:rtl/>
        </w:rPr>
        <w:t>יותר מרוב החברים הנוכחים פה, גם ממך. תאמין לי שאני יודע מה הוא הסדר במליאת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  <w:r w:rsidR="00515A37">
        <w:rPr>
          <w:rtl/>
        </w:rPr>
        <w:t xml:space="preserve"> </w:t>
      </w:r>
      <w:r w:rsidRPr="009214BE">
        <w:rPr>
          <w:rtl/>
        </w:rPr>
        <w:t>תהיה</w:t>
      </w:r>
      <w:r w:rsidR="00515A37">
        <w:rPr>
          <w:rtl/>
        </w:rPr>
        <w:t xml:space="preserve"> </w:t>
      </w:r>
      <w:r w:rsidRPr="009214BE">
        <w:rPr>
          <w:rtl/>
        </w:rPr>
        <w:t>לך זכות הדיבור, תוכל להתבטא בכל העוצמה שאתה יודע להפעילה.</w:t>
      </w:r>
      <w:r w:rsidR="00515A37">
        <w:rPr>
          <w:rtl/>
        </w:rPr>
        <w:t xml:space="preserve"> </w:t>
      </w:r>
      <w:r w:rsidRPr="009214BE">
        <w:rPr>
          <w:rtl/>
        </w:rPr>
        <w:t>תודה.</w:t>
      </w:r>
      <w:r w:rsidR="00515A37">
        <w:rPr>
          <w:rtl/>
        </w:rPr>
        <w:t xml:space="preserve"> </w:t>
      </w:r>
      <w:r w:rsidRPr="009214BE">
        <w:rPr>
          <w:rtl/>
        </w:rPr>
        <w:t>בבקשה, אדוני ראש הממשלה.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בשעה זו פועלים כוחות צה"ל בלבנון כדי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לאפשר ביטחון וחיים תקינים לתושבי הצפון; אנשי עיר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חבר הכנסת דראושה. חבר הכנסת דראושה, אני קורא אותך לסדר.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דראושה, אני קורא אותך לסדר.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דראושה, אני קורא לך לסדר בפעם הראשונה. בלי הסברים.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כל כך מהר?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יודע למה. ראש הממשלה עוד לא אמר משפט אחד.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 xml:space="preserve">– – – </w:t>
      </w:r>
      <w:r w:rsidR="009214BE" w:rsidRPr="009214BE">
        <w:rPr>
          <w:rtl/>
        </w:rPr>
        <w:t>אנשי</w:t>
      </w:r>
      <w:r>
        <w:rPr>
          <w:rtl/>
        </w:rPr>
        <w:t xml:space="preserve"> </w:t>
      </w:r>
      <w:r w:rsidR="009214BE" w:rsidRPr="009214BE">
        <w:rPr>
          <w:rtl/>
        </w:rPr>
        <w:t>עיר</w:t>
      </w:r>
      <w:r>
        <w:rPr>
          <w:rtl/>
        </w:rPr>
        <w:t xml:space="preserve"> </w:t>
      </w:r>
      <w:r w:rsidR="009214BE" w:rsidRPr="009214BE">
        <w:rPr>
          <w:rtl/>
        </w:rPr>
        <w:t>ובני עיירות פיתוח, חברי קיבוצים ומושבים, ובהם דור שני</w:t>
      </w:r>
      <w:r>
        <w:rPr>
          <w:rtl/>
        </w:rPr>
        <w:t xml:space="preserve"> </w:t>
      </w:r>
      <w:r w:rsidR="009214BE" w:rsidRPr="009214BE">
        <w:rPr>
          <w:rtl/>
        </w:rPr>
        <w:t>ושלישי של ילדי הפגזים וה"קטיושות", שעשו ימיהם ולילותיהם במקלטים.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מטרת</w:t>
      </w:r>
      <w:r w:rsidR="00515A37">
        <w:rPr>
          <w:rtl/>
        </w:rPr>
        <w:t xml:space="preserve"> </w:t>
      </w:r>
      <w:r w:rsidRPr="009214BE">
        <w:rPr>
          <w:rtl/>
        </w:rPr>
        <w:t>הפעולה</w:t>
      </w:r>
      <w:r w:rsidR="00515A37">
        <w:rPr>
          <w:rtl/>
        </w:rPr>
        <w:t xml:space="preserve"> </w:t>
      </w:r>
      <w:r w:rsidRPr="009214BE">
        <w:rPr>
          <w:rtl/>
        </w:rPr>
        <w:t>בימים</w:t>
      </w:r>
      <w:r w:rsidR="00515A37">
        <w:rPr>
          <w:rtl/>
        </w:rPr>
        <w:t xml:space="preserve"> </w:t>
      </w: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בדרום</w:t>
      </w:r>
      <w:r w:rsidR="00515A37">
        <w:rPr>
          <w:rtl/>
        </w:rPr>
        <w:t>-</w:t>
      </w:r>
      <w:r w:rsidRPr="009214BE">
        <w:rPr>
          <w:rtl/>
        </w:rPr>
        <w:t>לבנון</w:t>
      </w:r>
      <w:r w:rsidR="00515A37">
        <w:rPr>
          <w:rtl/>
        </w:rPr>
        <w:t xml:space="preserve"> </w:t>
      </w:r>
      <w:r w:rsidRPr="009214BE">
        <w:rPr>
          <w:rtl/>
        </w:rPr>
        <w:t>היא להחזיר את הביטחון לחיי התושבים</w:t>
      </w:r>
      <w:r w:rsidR="00515A37">
        <w:rPr>
          <w:rtl/>
        </w:rPr>
        <w:t xml:space="preserve"> </w:t>
      </w:r>
      <w:r w:rsidRPr="009214BE">
        <w:rPr>
          <w:rtl/>
        </w:rPr>
        <w:t>ביישובי</w:t>
      </w:r>
      <w:r w:rsidR="00515A37">
        <w:rPr>
          <w:rtl/>
        </w:rPr>
        <w:t xml:space="preserve"> </w:t>
      </w:r>
      <w:r w:rsidRPr="009214BE">
        <w:rPr>
          <w:rtl/>
        </w:rPr>
        <w:t>הצפון.</w:t>
      </w:r>
      <w:r w:rsidR="00515A37">
        <w:rPr>
          <w:rtl/>
        </w:rPr>
        <w:t xml:space="preserve"> </w:t>
      </w:r>
      <w:r w:rsidRPr="009214BE">
        <w:rPr>
          <w:rtl/>
        </w:rPr>
        <w:t>אנו</w:t>
      </w:r>
      <w:r w:rsidR="00515A37">
        <w:rPr>
          <w:rtl/>
        </w:rPr>
        <w:t xml:space="preserve"> </w:t>
      </w:r>
      <w:r w:rsidRPr="009214BE">
        <w:rPr>
          <w:rtl/>
        </w:rPr>
        <w:t>נמשיך בפעולה זו עד שנשיג את יעדנו זה, אם בדרך צבאית ואם</w:t>
      </w:r>
      <w:r w:rsidR="00515A37">
        <w:rPr>
          <w:rtl/>
        </w:rPr>
        <w:t xml:space="preserve"> </w:t>
      </w:r>
      <w:r w:rsidRPr="009214BE">
        <w:rPr>
          <w:rtl/>
        </w:rPr>
        <w:t>בשילוב של דרך צבאית ומדינית. כל האופציות פתוחות בפנינו כדי להשיג את המטרה, ובל</w:t>
      </w:r>
      <w:r w:rsidR="00515A37">
        <w:rPr>
          <w:rtl/>
        </w:rPr>
        <w:t xml:space="preserve"> </w:t>
      </w:r>
      <w:r w:rsidRPr="009214BE">
        <w:rPr>
          <w:rtl/>
        </w:rPr>
        <w:t>יטעה</w:t>
      </w:r>
      <w:r w:rsidR="00515A37">
        <w:rPr>
          <w:rtl/>
        </w:rPr>
        <w:t xml:space="preserve"> </w:t>
      </w:r>
      <w:r w:rsidRPr="009214BE">
        <w:rPr>
          <w:rtl/>
        </w:rPr>
        <w:t>מישהו</w:t>
      </w:r>
      <w:r w:rsidR="00515A37">
        <w:rPr>
          <w:rtl/>
        </w:rPr>
        <w:t xml:space="preserve"> </w:t>
      </w:r>
      <w:r w:rsidRPr="009214BE">
        <w:rPr>
          <w:rtl/>
        </w:rPr>
        <w:t>לחשוב, שפרסומים שונים יגרמו לכך שנירתע. אנו נחושים בהחלטתנו לפעול</w:t>
      </w:r>
      <w:r w:rsidR="00515A37">
        <w:rPr>
          <w:rtl/>
        </w:rPr>
        <w:t xml:space="preserve"> </w:t>
      </w:r>
      <w:r w:rsidRPr="009214BE">
        <w:rPr>
          <w:rtl/>
        </w:rPr>
        <w:t>ולהשיג את מטרותינו.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הקרב</w:t>
      </w:r>
      <w:r w:rsidR="00515A37">
        <w:rPr>
          <w:rtl/>
        </w:rPr>
        <w:t xml:space="preserve"> </w:t>
      </w:r>
      <w:r w:rsidRPr="009214BE">
        <w:rPr>
          <w:rtl/>
        </w:rPr>
        <w:t>בימים אלה בצפון ידע קורבנות; גם חיילי צה"ל, גם אזרחים</w:t>
      </w:r>
      <w:r w:rsidR="00515A37">
        <w:rPr>
          <w:rtl/>
        </w:rPr>
        <w:t xml:space="preserve"> </w:t>
      </w:r>
      <w:r w:rsidRPr="009214BE">
        <w:rPr>
          <w:rtl/>
        </w:rPr>
        <w:t>תושבי</w:t>
      </w:r>
      <w:r w:rsidR="00515A37">
        <w:rPr>
          <w:rtl/>
        </w:rPr>
        <w:t xml:space="preserve"> </w:t>
      </w:r>
      <w:r w:rsidRPr="009214BE">
        <w:rPr>
          <w:rtl/>
        </w:rPr>
        <w:t>קריית</w:t>
      </w:r>
      <w:r w:rsidR="00515A37">
        <w:rPr>
          <w:rtl/>
        </w:rPr>
        <w:t>-</w:t>
      </w:r>
      <w:r w:rsidRPr="009214BE">
        <w:rPr>
          <w:rtl/>
        </w:rPr>
        <w:t>שמונה</w:t>
      </w:r>
      <w:r w:rsidR="00515A37">
        <w:rPr>
          <w:rtl/>
        </w:rPr>
        <w:t xml:space="preserve"> </w:t>
      </w:r>
      <w:r w:rsidRPr="009214BE">
        <w:rPr>
          <w:rtl/>
        </w:rPr>
        <w:t>נפלו</w:t>
      </w:r>
      <w:r w:rsidR="00515A37">
        <w:rPr>
          <w:rtl/>
        </w:rPr>
        <w:t xml:space="preserve"> </w:t>
      </w:r>
      <w:r w:rsidRPr="009214BE">
        <w:rPr>
          <w:rtl/>
        </w:rPr>
        <w:t>במאבק</w:t>
      </w:r>
      <w:r w:rsidR="00515A37">
        <w:rPr>
          <w:rtl/>
        </w:rPr>
        <w:t xml:space="preserve"> </w:t>
      </w:r>
      <w:r w:rsidRPr="009214BE">
        <w:rPr>
          <w:rtl/>
        </w:rPr>
        <w:t>נגד מחבלי ה"חיזב</w:t>
      </w:r>
      <w:r w:rsidR="00515A37">
        <w:rPr>
          <w:rtl/>
        </w:rPr>
        <w:t>-</w:t>
      </w:r>
      <w:r w:rsidRPr="009214BE">
        <w:rPr>
          <w:rtl/>
        </w:rPr>
        <w:t>אללה".</w:t>
      </w:r>
      <w:r w:rsidR="00515A37">
        <w:rPr>
          <w:rtl/>
        </w:rPr>
        <w:t xml:space="preserve"> </w:t>
      </w:r>
      <w:r w:rsidRPr="009214BE">
        <w:rPr>
          <w:rtl/>
        </w:rPr>
        <w:t>לבנו היום עם המשפחות</w:t>
      </w:r>
      <w:r w:rsidR="00515A37">
        <w:rPr>
          <w:rtl/>
        </w:rPr>
        <w:t xml:space="preserve"> </w:t>
      </w:r>
      <w:r w:rsidRPr="009214BE">
        <w:rPr>
          <w:rtl/>
        </w:rPr>
        <w:t>השכולות.</w:t>
      </w:r>
      <w:r w:rsidR="00515A37">
        <w:rPr>
          <w:rtl/>
        </w:rPr>
        <w:t xml:space="preserve"> </w:t>
      </w:r>
      <w:r w:rsidRPr="009214BE">
        <w:rPr>
          <w:rtl/>
        </w:rPr>
        <w:t>מכאן, מירושלים, אנו משתתפים בכאבן ובצערן, שולחים תנחומינו, אני מאמין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תנחומי הבית כולו, כי ברגעים עצובים אלה אין שמאל ואין ימין, אין קואליציה ואין</w:t>
      </w:r>
      <w:r w:rsidR="00515A37">
        <w:rPr>
          <w:rtl/>
        </w:rPr>
        <w:t xml:space="preserve"> </w:t>
      </w:r>
      <w:r w:rsidRPr="009214BE">
        <w:rPr>
          <w:rtl/>
        </w:rPr>
        <w:t>אופוזיציה, כולנו מדינת ישראל.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 ועוד איך.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תענה לה, חבר הכנסת בגין, אתה יודע מה יהיה ההמשך.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מכל הלב, איחולי החלמה לפצועים, חיילים ואזרחים.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תודתנו, הוקרתנו, הערכתנו היום לתושבי הצפון. אלה יודעים עכשיו</w:t>
      </w:r>
      <w:r w:rsidR="00515A37">
        <w:rPr>
          <w:rtl/>
        </w:rPr>
        <w:t xml:space="preserve"> </w:t>
      </w:r>
      <w:r w:rsidRPr="009214BE">
        <w:rPr>
          <w:rtl/>
        </w:rPr>
        <w:t>שעות</w:t>
      </w:r>
      <w:r w:rsidR="00515A37">
        <w:rPr>
          <w:rtl/>
        </w:rPr>
        <w:t xml:space="preserve"> </w:t>
      </w:r>
      <w:r w:rsidRPr="009214BE">
        <w:rPr>
          <w:rtl/>
        </w:rPr>
        <w:t>קשות,</w:t>
      </w:r>
      <w:r w:rsidR="00515A37">
        <w:rPr>
          <w:rtl/>
        </w:rPr>
        <w:t xml:space="preserve"> </w:t>
      </w:r>
      <w:r w:rsidRPr="009214BE">
        <w:rPr>
          <w:rtl/>
        </w:rPr>
        <w:t>ימים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דאגה ולילות של חרדה. אלפים שרויים במקלטים בקריית</w:t>
      </w:r>
      <w:r w:rsidR="00515A37">
        <w:rPr>
          <w:rtl/>
        </w:rPr>
        <w:t>-</w:t>
      </w:r>
      <w:r w:rsidRPr="009214BE">
        <w:rPr>
          <w:rtl/>
        </w:rPr>
        <w:t>שמונה,</w:t>
      </w:r>
      <w:r w:rsidR="00515A37">
        <w:rPr>
          <w:rtl/>
        </w:rPr>
        <w:t xml:space="preserve"> </w:t>
      </w:r>
      <w:r w:rsidRPr="009214BE">
        <w:rPr>
          <w:rtl/>
        </w:rPr>
        <w:t>בדישון,</w:t>
      </w:r>
      <w:r w:rsidR="00515A37">
        <w:rPr>
          <w:rtl/>
        </w:rPr>
        <w:t xml:space="preserve"> </w:t>
      </w:r>
      <w:r w:rsidRPr="009214BE">
        <w:rPr>
          <w:rtl/>
        </w:rPr>
        <w:t>בגשר</w:t>
      </w:r>
      <w:r w:rsidR="00515A37">
        <w:rPr>
          <w:rtl/>
        </w:rPr>
        <w:t>-</w:t>
      </w:r>
      <w:r w:rsidRPr="009214BE">
        <w:rPr>
          <w:rtl/>
        </w:rPr>
        <w:t>הזיו,</w:t>
      </w:r>
      <w:r w:rsidR="00515A37">
        <w:rPr>
          <w:rtl/>
        </w:rPr>
        <w:t xml:space="preserve"> </w:t>
      </w:r>
      <w:r w:rsidRPr="009214BE">
        <w:rPr>
          <w:rtl/>
        </w:rPr>
        <w:t>בלימן, בנהרייה, באדמית, בשומרה, בכפר</w:t>
      </w:r>
      <w:r w:rsidR="00515A37">
        <w:rPr>
          <w:rtl/>
        </w:rPr>
        <w:t>-</w:t>
      </w:r>
      <w:r w:rsidRPr="009214BE">
        <w:rPr>
          <w:rtl/>
        </w:rPr>
        <w:t>יובל ובעשרות יישובים</w:t>
      </w:r>
      <w:r w:rsidR="00515A37">
        <w:rPr>
          <w:rtl/>
        </w:rPr>
        <w:t xml:space="preserve"> </w:t>
      </w:r>
      <w:r w:rsidRPr="009214BE">
        <w:rPr>
          <w:rtl/>
        </w:rPr>
        <w:t>אחרים, ואנו אומרים להם: אנשי הצפון, צה"ל יסיר את החרב המונחת על צווארכם.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עמידתם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אנשי</w:t>
      </w:r>
      <w:r w:rsidR="00515A37">
        <w:rPr>
          <w:rtl/>
        </w:rPr>
        <w:t xml:space="preserve"> </w:t>
      </w:r>
      <w:r w:rsidRPr="009214BE">
        <w:rPr>
          <w:rtl/>
        </w:rPr>
        <w:t>הצפון במערכה הקשה על זכותם לביטחון לא היתה אפשרית אלמלא</w:t>
      </w:r>
      <w:r w:rsidR="00515A37">
        <w:rPr>
          <w:rtl/>
        </w:rPr>
        <w:t xml:space="preserve"> </w:t>
      </w:r>
      <w:r w:rsidRPr="009214BE">
        <w:rPr>
          <w:rtl/>
        </w:rPr>
        <w:t>כוחם ועוז רוחם של חיילי צה"ל.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התותחנים,</w:t>
      </w:r>
      <w:r w:rsidR="00515A37">
        <w:rPr>
          <w:rtl/>
        </w:rPr>
        <w:t xml:space="preserve"> </w:t>
      </w:r>
      <w:r w:rsidRPr="009214BE">
        <w:rPr>
          <w:rtl/>
        </w:rPr>
        <w:t>הטייסים</w:t>
      </w:r>
      <w:r w:rsidR="00515A37">
        <w:rPr>
          <w:rtl/>
        </w:rPr>
        <w:t xml:space="preserve"> </w:t>
      </w:r>
      <w:r w:rsidRPr="009214BE">
        <w:rPr>
          <w:rtl/>
        </w:rPr>
        <w:t>וחיילי</w:t>
      </w:r>
      <w:r w:rsidR="00515A37">
        <w:rPr>
          <w:rtl/>
        </w:rPr>
        <w:t xml:space="preserve"> </w:t>
      </w:r>
      <w:r w:rsidRPr="009214BE">
        <w:rPr>
          <w:rtl/>
        </w:rPr>
        <w:t>חיל</w:t>
      </w:r>
      <w:r w:rsidR="00515A37">
        <w:rPr>
          <w:rtl/>
        </w:rPr>
        <w:t>-</w:t>
      </w:r>
      <w:r w:rsidRPr="009214BE">
        <w:rPr>
          <w:rtl/>
        </w:rPr>
        <w:t>הרגלים,</w:t>
      </w:r>
      <w:r w:rsidR="00515A37">
        <w:rPr>
          <w:rtl/>
        </w:rPr>
        <w:t xml:space="preserve"> </w:t>
      </w:r>
      <w:r w:rsidRPr="009214BE">
        <w:rPr>
          <w:rtl/>
        </w:rPr>
        <w:t>השריונאים</w:t>
      </w:r>
      <w:r w:rsidR="00515A37">
        <w:rPr>
          <w:rtl/>
        </w:rPr>
        <w:t xml:space="preserve"> </w:t>
      </w:r>
      <w:r w:rsidRPr="009214BE">
        <w:rPr>
          <w:rtl/>
        </w:rPr>
        <w:t>ואנשי</w:t>
      </w:r>
      <w:r w:rsidR="00515A37">
        <w:rPr>
          <w:rtl/>
        </w:rPr>
        <w:t xml:space="preserve"> </w:t>
      </w:r>
      <w:r w:rsidRPr="009214BE">
        <w:rPr>
          <w:rtl/>
        </w:rPr>
        <w:t>חיל</w:t>
      </w:r>
      <w:r w:rsidR="00515A37">
        <w:rPr>
          <w:rtl/>
        </w:rPr>
        <w:t>-</w:t>
      </w:r>
      <w:r w:rsidRPr="009214BE">
        <w:rPr>
          <w:rtl/>
        </w:rPr>
        <w:t>הים,</w:t>
      </w:r>
      <w:r w:rsidR="00515A37">
        <w:rPr>
          <w:rtl/>
        </w:rPr>
        <w:t xml:space="preserve"> </w:t>
      </w:r>
      <w:r w:rsidRPr="009214BE">
        <w:rPr>
          <w:rtl/>
        </w:rPr>
        <w:t>אנשי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התחזוקה וההנדסה, הקשר והרפואה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350,000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 xml:space="preserve">– – – </w:t>
      </w:r>
      <w:r w:rsidR="009214BE" w:rsidRPr="009214BE">
        <w:rPr>
          <w:rtl/>
        </w:rPr>
        <w:t>שניים</w:t>
      </w:r>
      <w:r>
        <w:rPr>
          <w:rtl/>
        </w:rPr>
        <w:t xml:space="preserve"> </w:t>
      </w:r>
      <w:r w:rsidR="009214BE" w:rsidRPr="009214BE">
        <w:rPr>
          <w:rtl/>
        </w:rPr>
        <w:t>מאנשי</w:t>
      </w:r>
      <w:r>
        <w:rPr>
          <w:rtl/>
        </w:rPr>
        <w:t xml:space="preserve"> </w:t>
      </w:r>
      <w:r w:rsidR="009214BE" w:rsidRPr="009214BE">
        <w:rPr>
          <w:rtl/>
        </w:rPr>
        <w:t xml:space="preserve">הרפואה נהרגו באחרונה בהיחלצם לסייע לפצועים </w:t>
      </w:r>
      <w:r>
        <w:rPr>
          <w:rtl/>
        </w:rPr>
        <w:t>–</w:t>
      </w:r>
      <w:r w:rsidR="009214BE" w:rsidRPr="009214BE">
        <w:rPr>
          <w:rtl/>
        </w:rPr>
        <w:t xml:space="preserve"> ורבים</w:t>
      </w:r>
      <w:r>
        <w:rPr>
          <w:rtl/>
        </w:rPr>
        <w:t xml:space="preserve"> </w:t>
      </w:r>
      <w:r w:rsidR="009214BE" w:rsidRPr="009214BE">
        <w:rPr>
          <w:rtl/>
        </w:rPr>
        <w:t xml:space="preserve">אחרים שלא מניתי, הם החוצצים היום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נשים לבנוניות ופלשתיניות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מנע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מנע, אתה לא מבין שאתה עוזר לו?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דראושה, אני קורא אותך לסדר.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הכנסת גונן שגב, אתה רוצה לסייע לו? הרי כל התערבות שלכם </w:t>
      </w:r>
      <w:r w:rsidR="00515A37">
        <w:rPr>
          <w:rtl/>
        </w:rPr>
        <w:t>–</w:t>
      </w:r>
      <w:r w:rsidRPr="009214BE">
        <w:rPr>
          <w:rtl/>
        </w:rPr>
        <w:t xml:space="preserve"> זה שקוף למה</w:t>
      </w:r>
      <w:r w:rsidR="00515A37">
        <w:rPr>
          <w:rtl/>
        </w:rPr>
        <w:t xml:space="preserve"> </w:t>
      </w:r>
      <w:r w:rsidRPr="009214BE">
        <w:rPr>
          <w:rtl/>
        </w:rPr>
        <w:t>אתם מגיבים אחרי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יצחק</w:t>
      </w:r>
      <w:r w:rsidR="00515A37">
        <w:rPr>
          <w:rtl/>
        </w:rPr>
        <w:t xml:space="preserve"> </w:t>
      </w:r>
      <w:r w:rsidRPr="009214BE">
        <w:rPr>
          <w:rtl/>
        </w:rPr>
        <w:t>לוי, אתה לא מבין שאנחנו מבינים מדוע אתם עונים לו? אנחנו</w:t>
      </w:r>
      <w:r w:rsidR="00515A37">
        <w:rPr>
          <w:rtl/>
        </w:rPr>
        <w:t xml:space="preserve"> </w:t>
      </w:r>
      <w:r w:rsidRPr="009214BE">
        <w:rPr>
          <w:rtl/>
        </w:rPr>
        <w:t>לא מבינים את הפרינציפ?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מנחם פרוש (יהדות התורה):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פרוש,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הממשלה נואם עכשיו. גם לכל נואם אחר לא הייתי מאפשר</w:t>
      </w:r>
      <w:r w:rsidR="00515A37">
        <w:rPr>
          <w:rtl/>
        </w:rPr>
        <w:t xml:space="preserve"> </w:t>
      </w:r>
      <w:r w:rsidRPr="009214BE">
        <w:rPr>
          <w:rtl/>
        </w:rPr>
        <w:t>להפריע. גם כאשר אתם תנאמו אני לא אאפשר להפריע לכם.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אנשי הרפואה </w:t>
      </w:r>
      <w:r>
        <w:rPr>
          <w:rtl/>
        </w:rPr>
        <w:t>–</w:t>
      </w:r>
      <w:r w:rsidR="009214BE" w:rsidRPr="009214BE">
        <w:rPr>
          <w:rtl/>
        </w:rPr>
        <w:t xml:space="preserve"> ושניים מאנשי החיל נהרגו באחרונה בהיחלצם לסייע לפצועים</w:t>
      </w:r>
      <w:r>
        <w:rPr>
          <w:rtl/>
        </w:rPr>
        <w:t xml:space="preserve"> – </w:t>
      </w:r>
      <w:r w:rsidR="009214BE" w:rsidRPr="009214BE">
        <w:rPr>
          <w:rtl/>
        </w:rPr>
        <w:t>ורבים</w:t>
      </w:r>
      <w:r>
        <w:rPr>
          <w:rtl/>
        </w:rPr>
        <w:t xml:space="preserve"> </w:t>
      </w:r>
      <w:r w:rsidR="009214BE" w:rsidRPr="009214BE">
        <w:rPr>
          <w:rtl/>
        </w:rPr>
        <w:t>אחרים שלא מניתי אותם, הם החוצצים היום בין החיים לבין המוות, בין השקט</w:t>
      </w:r>
      <w:r>
        <w:rPr>
          <w:rtl/>
        </w:rPr>
        <w:t xml:space="preserve"> </w:t>
      </w:r>
      <w:r w:rsidR="009214BE" w:rsidRPr="009214BE">
        <w:rPr>
          <w:rtl/>
        </w:rPr>
        <w:t>והביטחון</w:t>
      </w:r>
      <w:r>
        <w:rPr>
          <w:rtl/>
        </w:rPr>
        <w:t xml:space="preserve"> </w:t>
      </w:r>
      <w:r w:rsidR="009214BE" w:rsidRPr="009214BE">
        <w:rPr>
          <w:rtl/>
        </w:rPr>
        <w:t>לבין</w:t>
      </w:r>
      <w:r>
        <w:rPr>
          <w:rtl/>
        </w:rPr>
        <w:t xml:space="preserve"> </w:t>
      </w:r>
      <w:r w:rsidR="009214BE" w:rsidRPr="009214BE">
        <w:rPr>
          <w:rtl/>
        </w:rPr>
        <w:t>הפיגועים</w:t>
      </w:r>
      <w:r>
        <w:rPr>
          <w:rtl/>
        </w:rPr>
        <w:t xml:space="preserve"> </w:t>
      </w:r>
      <w:r w:rsidR="009214BE" w:rsidRPr="009214BE">
        <w:rPr>
          <w:rtl/>
        </w:rPr>
        <w:t>וההרס</w:t>
      </w:r>
      <w:r>
        <w:rPr>
          <w:rtl/>
        </w:rPr>
        <w:t xml:space="preserve"> </w:t>
      </w:r>
      <w:r w:rsidR="009214BE" w:rsidRPr="009214BE">
        <w:rPr>
          <w:rtl/>
        </w:rPr>
        <w:t>בגבול</w:t>
      </w:r>
      <w:r>
        <w:rPr>
          <w:rtl/>
        </w:rPr>
        <w:t xml:space="preserve"> </w:t>
      </w:r>
      <w:r w:rsidR="009214BE" w:rsidRPr="009214BE">
        <w:rPr>
          <w:rtl/>
        </w:rPr>
        <w:t>ישראל</w:t>
      </w:r>
      <w:r>
        <w:rPr>
          <w:rtl/>
        </w:rPr>
        <w:t>-</w:t>
      </w:r>
      <w:r w:rsidR="009214BE" w:rsidRPr="009214BE">
        <w:rPr>
          <w:rtl/>
        </w:rPr>
        <w:t>לבנון,</w:t>
      </w:r>
      <w:r>
        <w:rPr>
          <w:rtl/>
        </w:rPr>
        <w:t xml:space="preserve"> </w:t>
      </w:r>
      <w:r w:rsidR="009214BE" w:rsidRPr="009214BE">
        <w:rPr>
          <w:rtl/>
        </w:rPr>
        <w:t>הם</w:t>
      </w:r>
      <w:r>
        <w:rPr>
          <w:rtl/>
        </w:rPr>
        <w:t xml:space="preserve"> </w:t>
      </w:r>
      <w:r w:rsidR="009214BE" w:rsidRPr="009214BE">
        <w:rPr>
          <w:rtl/>
        </w:rPr>
        <w:t>העומדים</w:t>
      </w:r>
      <w:r>
        <w:rPr>
          <w:rtl/>
        </w:rPr>
        <w:t xml:space="preserve"> </w:t>
      </w:r>
      <w:r w:rsidR="009214BE" w:rsidRPr="009214BE">
        <w:rPr>
          <w:rtl/>
        </w:rPr>
        <w:t>מול</w:t>
      </w:r>
      <w:r>
        <w:rPr>
          <w:rtl/>
        </w:rPr>
        <w:t xml:space="preserve"> </w:t>
      </w:r>
      <w:r w:rsidR="009214BE" w:rsidRPr="009214BE">
        <w:rPr>
          <w:rtl/>
        </w:rPr>
        <w:t>מחבלי</w:t>
      </w:r>
      <w:r>
        <w:rPr>
          <w:rtl/>
        </w:rPr>
        <w:t xml:space="preserve"> </w:t>
      </w:r>
      <w:r w:rsidR="009214BE" w:rsidRPr="009214BE">
        <w:rPr>
          <w:rtl/>
        </w:rPr>
        <w:t>ה"חיזב</w:t>
      </w:r>
      <w:r>
        <w:rPr>
          <w:rtl/>
        </w:rPr>
        <w:t>-</w:t>
      </w:r>
      <w:r w:rsidR="009214BE" w:rsidRPr="009214BE">
        <w:rPr>
          <w:rtl/>
        </w:rPr>
        <w:t>אללה"</w:t>
      </w:r>
      <w:r>
        <w:rPr>
          <w:rtl/>
        </w:rPr>
        <w:t xml:space="preserve"> </w:t>
      </w:r>
      <w:r w:rsidR="009214BE" w:rsidRPr="009214BE">
        <w:rPr>
          <w:rtl/>
        </w:rPr>
        <w:t xml:space="preserve">אשר אינם מסתירים כוונותיהם ומטרותיהם והן </w:t>
      </w:r>
      <w:r>
        <w:rPr>
          <w:rtl/>
        </w:rPr>
        <w:t>–</w:t>
      </w:r>
      <w:r w:rsidR="009214BE" w:rsidRPr="009214BE">
        <w:rPr>
          <w:rtl/>
        </w:rPr>
        <w:t xml:space="preserve"> לקעקע את אזור הביטחון</w:t>
      </w:r>
      <w:r>
        <w:rPr>
          <w:rtl/>
        </w:rPr>
        <w:t xml:space="preserve"> </w:t>
      </w:r>
      <w:r w:rsidR="009214BE" w:rsidRPr="009214BE">
        <w:rPr>
          <w:rtl/>
        </w:rPr>
        <w:t>בדרום</w:t>
      </w:r>
      <w:r>
        <w:rPr>
          <w:rtl/>
        </w:rPr>
        <w:t>-</w:t>
      </w:r>
      <w:r w:rsidR="009214BE" w:rsidRPr="009214BE">
        <w:rPr>
          <w:rtl/>
        </w:rPr>
        <w:t>לבנון, לפגוע ביישובי הצפון, ומעל הכול לגרום להפסקת המשא</w:t>
      </w:r>
      <w:r>
        <w:rPr>
          <w:rtl/>
        </w:rPr>
        <w:t>-</w:t>
      </w:r>
      <w:r w:rsidR="009214BE" w:rsidRPr="009214BE">
        <w:rPr>
          <w:rtl/>
        </w:rPr>
        <w:t>ומתן לשלום.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בשם הבית כולו, אני מקווה, ובוודאי בשם אזרחי מדינת ישראל כולם, אומר לחיילי</w:t>
      </w:r>
      <w:r w:rsidR="00515A37">
        <w:rPr>
          <w:rtl/>
        </w:rPr>
        <w:t xml:space="preserve"> </w:t>
      </w:r>
      <w:r w:rsidRPr="009214BE">
        <w:rPr>
          <w:rtl/>
        </w:rPr>
        <w:t>צה"ל:</w:t>
      </w:r>
      <w:r w:rsidR="00515A37">
        <w:rPr>
          <w:rtl/>
        </w:rPr>
        <w:t xml:space="preserve"> </w:t>
      </w:r>
      <w:r w:rsidRPr="009214BE">
        <w:rPr>
          <w:rtl/>
        </w:rPr>
        <w:t>תודה.</w:t>
      </w:r>
      <w:r w:rsidR="00515A37">
        <w:rPr>
          <w:rtl/>
        </w:rPr>
        <w:t xml:space="preserve"> </w:t>
      </w:r>
      <w:r w:rsidRPr="009214BE">
        <w:rPr>
          <w:rtl/>
        </w:rPr>
        <w:t>הערכתנו גם לחיילי צבא דרום</w:t>
      </w:r>
      <w:r w:rsidR="00515A37">
        <w:rPr>
          <w:rtl/>
        </w:rPr>
        <w:t>-</w:t>
      </w:r>
      <w:r w:rsidRPr="009214BE">
        <w:rPr>
          <w:rtl/>
        </w:rPr>
        <w:t>לבנון העומדים במערכה הקשה אתנו.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ממתי הקוויזלינגים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משלמים להם.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מאז תום מלחמת לבנון, מאז פינה צה"ל אזורים נרחבים בלבנון כדי</w:t>
      </w:r>
      <w:r w:rsidR="00515A37">
        <w:rPr>
          <w:rtl/>
        </w:rPr>
        <w:t xml:space="preserve"> </w:t>
      </w:r>
      <w:r w:rsidRPr="009214BE">
        <w:rPr>
          <w:rtl/>
        </w:rPr>
        <w:t>להיערך</w:t>
      </w:r>
      <w:r w:rsidR="00515A37">
        <w:rPr>
          <w:rtl/>
        </w:rPr>
        <w:t xml:space="preserve"> </w:t>
      </w:r>
      <w:r w:rsidRPr="009214BE">
        <w:rPr>
          <w:rtl/>
        </w:rPr>
        <w:t>להגנה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יישובי</w:t>
      </w:r>
      <w:r w:rsidR="00515A37">
        <w:rPr>
          <w:rtl/>
        </w:rPr>
        <w:t xml:space="preserve"> </w:t>
      </w:r>
      <w:r w:rsidRPr="009214BE">
        <w:rPr>
          <w:rtl/>
        </w:rPr>
        <w:t>הצפון ועל אזור הביטחון, פעל צה"ל תוך חופש פעולה נגד</w:t>
      </w:r>
      <w:r w:rsidR="00515A37">
        <w:rPr>
          <w:rtl/>
        </w:rPr>
        <w:t xml:space="preserve"> </w:t>
      </w:r>
      <w:r w:rsidRPr="009214BE">
        <w:rPr>
          <w:rtl/>
        </w:rPr>
        <w:t>המחבלים בלבנון. מטוסי חיל</w:t>
      </w:r>
      <w:r w:rsidR="00515A37">
        <w:rPr>
          <w:rtl/>
        </w:rPr>
        <w:t>-</w:t>
      </w:r>
      <w:r w:rsidRPr="009214BE">
        <w:rPr>
          <w:rtl/>
        </w:rPr>
        <w:t xml:space="preserve">האוויר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בכאב הזה.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גוז'נסקי, מספיק.</w:t>
      </w:r>
      <w:r w:rsidR="00515A37">
        <w:rPr>
          <w:rtl/>
        </w:rPr>
        <w:t xml:space="preserve"> </w:t>
      </w:r>
      <w:r w:rsidRPr="009214BE">
        <w:rPr>
          <w:rtl/>
        </w:rPr>
        <w:t>חבר הכנסת דראושה, אני קורא אותך לסדר.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הכנסת דראושה, תקשיב לי, אם אתה רוצה שאני אוציא אותך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רוצה.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לא פותח את הפה, ואתה רוצה להוציא אותי.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תסלח לי, תראה באיזו סבלנות אני מטפל בקריאות הביניים שלך.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עכשיו הוא נואם. אנחנו מבינים את העיקרון.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הוא הפגין ב</w:t>
      </w:r>
      <w:r>
        <w:rPr>
          <w:rtl/>
        </w:rPr>
        <w:t>-</w:t>
      </w:r>
      <w:r w:rsidR="009214BE" w:rsidRPr="009214BE">
        <w:rPr>
          <w:rtl/>
        </w:rPr>
        <w:t xml:space="preserve">1982 נגד הליכוד. הוא גרוע יותר מהליכוד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דראושה,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קורא</w:t>
      </w:r>
      <w:r w:rsidR="00515A37">
        <w:rPr>
          <w:rtl/>
        </w:rPr>
        <w:t xml:space="preserve"> </w:t>
      </w:r>
      <w:r w:rsidRPr="009214BE">
        <w:rPr>
          <w:rtl/>
        </w:rPr>
        <w:t>אותך</w:t>
      </w:r>
      <w:r w:rsidR="00515A37">
        <w:rPr>
          <w:rtl/>
        </w:rPr>
        <w:t xml:space="preserve"> </w:t>
      </w:r>
      <w:r w:rsidRPr="009214BE">
        <w:rPr>
          <w:rtl/>
        </w:rPr>
        <w:t>לסדר</w:t>
      </w:r>
      <w:r w:rsidR="00515A37">
        <w:rPr>
          <w:rtl/>
        </w:rPr>
        <w:t xml:space="preserve"> </w:t>
      </w:r>
      <w:r w:rsidRPr="009214BE">
        <w:rPr>
          <w:rtl/>
        </w:rPr>
        <w:t>פעם שנייה. דיברתי אתך גם לפני</w:t>
      </w:r>
      <w:r w:rsidR="00515A37">
        <w:rPr>
          <w:rtl/>
        </w:rPr>
        <w:t xml:space="preserve"> </w:t>
      </w:r>
      <w:r w:rsidRPr="009214BE">
        <w:rPr>
          <w:rtl/>
        </w:rPr>
        <w:t>הישיבה.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 מה?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 זה שאני מבקש שתירגעו.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פשע נגד מדינת ישראל, פשע נגד העם היהודי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גוז'נסקי, תקשיבי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פשע נגד האנושות.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דראושה, תקשיב לי רגע. חבר הכנסת אלסאנע, תקשיב לי. אל תעזרו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מצא, אתה לא מבין שזה עוזר להם?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יגאל ביבי (מפד"ל):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יצחק לוי, חבר הכנסת יגאל ביבי. חבר הכנסת אלסאנע, תקשיב לי. אני</w:t>
      </w:r>
      <w:r w:rsidR="00515A37">
        <w:rPr>
          <w:rtl/>
        </w:rPr>
        <w:t xml:space="preserve"> </w:t>
      </w:r>
      <w:r w:rsidRPr="009214BE">
        <w:rPr>
          <w:rtl/>
        </w:rPr>
        <w:t>פונה</w:t>
      </w:r>
      <w:r w:rsidR="00515A37">
        <w:rPr>
          <w:rtl/>
        </w:rPr>
        <w:t xml:space="preserve"> </w:t>
      </w:r>
      <w:r w:rsidRPr="009214BE">
        <w:rPr>
          <w:rtl/>
        </w:rPr>
        <w:t>פנייה</w:t>
      </w:r>
      <w:r w:rsidR="00515A37">
        <w:rPr>
          <w:rtl/>
        </w:rPr>
        <w:t xml:space="preserve"> </w:t>
      </w:r>
      <w:r w:rsidRPr="009214BE">
        <w:rPr>
          <w:rtl/>
        </w:rPr>
        <w:t>אישית.</w:t>
      </w:r>
      <w:r w:rsidR="00515A37">
        <w:rPr>
          <w:rtl/>
        </w:rPr>
        <w:t xml:space="preserve"> </w:t>
      </w:r>
      <w:r w:rsidRPr="009214BE">
        <w:rPr>
          <w:rtl/>
        </w:rPr>
        <w:t>אל תדבר עכשיו, אני פונה אליך. חבר הכנסת אלסאנע, אני קורא</w:t>
      </w:r>
      <w:r w:rsidR="00515A37">
        <w:rPr>
          <w:rtl/>
        </w:rPr>
        <w:t xml:space="preserve"> </w:t>
      </w:r>
      <w:r w:rsidRPr="009214BE">
        <w:rPr>
          <w:rtl/>
        </w:rPr>
        <w:t>אותך לסדר, תקשיב לי עכשיו.</w:t>
      </w:r>
      <w:r w:rsidR="00515A37">
        <w:rPr>
          <w:rtl/>
        </w:rPr>
        <w:t xml:space="preserve"> </w:t>
      </w:r>
      <w:r w:rsidRPr="009214BE">
        <w:rPr>
          <w:rtl/>
        </w:rPr>
        <w:t>אל תעזרו לי. חבר הכנסת דראושה, תקשיב לי. יש אינטרס</w:t>
      </w:r>
      <w:r w:rsidR="00515A37">
        <w:rPr>
          <w:rtl/>
        </w:rPr>
        <w:t xml:space="preserve"> </w:t>
      </w:r>
      <w:r w:rsidRPr="009214BE">
        <w:rPr>
          <w:rtl/>
        </w:rPr>
        <w:t>עליון</w:t>
      </w:r>
      <w:r w:rsidR="00515A37">
        <w:rPr>
          <w:rtl/>
        </w:rPr>
        <w:t xml:space="preserve"> </w:t>
      </w:r>
      <w:r w:rsidRPr="009214BE">
        <w:rPr>
          <w:rtl/>
        </w:rPr>
        <w:t>לכל חברי הכנסת מכל סיעה שהבית הזה יוכל לקיים דיונים; זה מעל כל רווח קטן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קריאת</w:t>
      </w:r>
      <w:r w:rsidR="00515A37">
        <w:rPr>
          <w:rtl/>
        </w:rPr>
        <w:t xml:space="preserve"> </w:t>
      </w:r>
      <w:r w:rsidRPr="009214BE">
        <w:rPr>
          <w:rtl/>
        </w:rPr>
        <w:t>ביניים.</w:t>
      </w:r>
      <w:r w:rsidR="00515A37">
        <w:rPr>
          <w:rtl/>
        </w:rPr>
        <w:t xml:space="preserve"> </w:t>
      </w:r>
      <w:r w:rsidRPr="009214BE">
        <w:rPr>
          <w:rtl/>
        </w:rPr>
        <w:t>אני מקווה שאני מובן.</w:t>
      </w:r>
      <w:r w:rsidR="00515A37">
        <w:rPr>
          <w:rtl/>
        </w:rPr>
        <w:t xml:space="preserve"> </w:t>
      </w:r>
      <w:r w:rsidRPr="009214BE">
        <w:rPr>
          <w:rtl/>
        </w:rPr>
        <w:t>אל תאלצו אותי לעשות דבר שאינני רוצה</w:t>
      </w:r>
      <w:r w:rsidR="00515A37">
        <w:rPr>
          <w:rtl/>
        </w:rPr>
        <w:t xml:space="preserve"> </w:t>
      </w:r>
      <w:r w:rsidRPr="009214BE">
        <w:rPr>
          <w:rtl/>
        </w:rPr>
        <w:t>בו, דווקא על רקע הדיון הזה, דווקא משום שיש לכם עומס של רגשות כאן.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דליה איציק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 זה רק "עוזר".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יש גבול מה אפשר לעשות למען השלום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אלסאנע, קראתי אותך לסדר. תגיד לי מה אתה רוצה שאעשה אתך?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יעקב שמאי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שמאי, אתה עוזר לו. ברור לך? זה שקוף שאתה עוזר לו.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גוז'נסקי, אני קורא אותך לסדר.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יחזקאל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גדעון שגיא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דראושה, תקשיב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גוז'נסקי. חבר הכנסת דראושה, תקשיב לי. חבר הכנסת רן כהן, תעשה</w:t>
      </w:r>
      <w:r w:rsidR="00515A37">
        <w:rPr>
          <w:rtl/>
        </w:rPr>
        <w:t xml:space="preserve"> </w:t>
      </w:r>
      <w:r w:rsidRPr="009214BE">
        <w:rPr>
          <w:rtl/>
        </w:rPr>
        <w:t>לי טובה, תיגש אליו ותבקש שיקשיב לי רגע. חבר הכנסת דראושה, תקשיב לי רגע.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יצחק לוי, אל תעזור לי. חבר הכנסת מצא, אל תעזור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גוז'נסקי, תקשיבי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תופיק</w:t>
      </w:r>
      <w:r w:rsidR="00515A37">
        <w:rPr>
          <w:rtl/>
        </w:rPr>
        <w:t xml:space="preserve"> </w:t>
      </w:r>
      <w:r w:rsidRPr="009214BE">
        <w:rPr>
          <w:rtl/>
        </w:rPr>
        <w:t>זיאד,</w:t>
      </w:r>
      <w:r w:rsidR="00515A37">
        <w:rPr>
          <w:rtl/>
        </w:rPr>
        <w:t xml:space="preserve"> </w:t>
      </w:r>
      <w:r w:rsidRPr="009214BE">
        <w:rPr>
          <w:rtl/>
        </w:rPr>
        <w:t>תקשיב לי.</w:t>
      </w:r>
      <w:r w:rsidR="00515A37">
        <w:rPr>
          <w:rtl/>
        </w:rPr>
        <w:t xml:space="preserve"> </w:t>
      </w:r>
      <w:r w:rsidRPr="009214BE">
        <w:rPr>
          <w:rtl/>
        </w:rPr>
        <w:t>הדיון פה יתקיים. אני האחרון בבית הזה</w:t>
      </w:r>
      <w:r w:rsidR="00515A37">
        <w:rPr>
          <w:rtl/>
        </w:rPr>
        <w:t xml:space="preserve"> </w:t>
      </w:r>
      <w:r w:rsidRPr="009214BE">
        <w:rPr>
          <w:rtl/>
        </w:rPr>
        <w:t>שרוצה</w:t>
      </w:r>
      <w:r w:rsidR="00515A37">
        <w:rPr>
          <w:rtl/>
        </w:rPr>
        <w:t xml:space="preserve"> </w:t>
      </w:r>
      <w:r w:rsidRPr="009214BE">
        <w:rPr>
          <w:rtl/>
        </w:rPr>
        <w:t>להוציא</w:t>
      </w:r>
      <w:r w:rsidR="00515A37">
        <w:rPr>
          <w:rtl/>
        </w:rPr>
        <w:t xml:space="preserve"> </w:t>
      </w:r>
      <w:r w:rsidRPr="009214BE">
        <w:rPr>
          <w:rtl/>
        </w:rPr>
        <w:t>מישהו</w:t>
      </w:r>
      <w:r w:rsidR="00515A37">
        <w:rPr>
          <w:rtl/>
        </w:rPr>
        <w:t xml:space="preserve"> </w:t>
      </w:r>
      <w:r w:rsidRPr="009214BE">
        <w:rPr>
          <w:rtl/>
        </w:rPr>
        <w:t>בדיון</w:t>
      </w:r>
      <w:r w:rsidR="00515A37">
        <w:rPr>
          <w:rtl/>
        </w:rPr>
        <w:t xml:space="preserve"> </w:t>
      </w:r>
      <w:r w:rsidRPr="009214BE">
        <w:rPr>
          <w:rtl/>
        </w:rPr>
        <w:t>הזה.</w:t>
      </w:r>
      <w:r w:rsidR="00515A37">
        <w:rPr>
          <w:rtl/>
        </w:rPr>
        <w:t xml:space="preserve"> </w:t>
      </w:r>
      <w:r w:rsidRPr="009214BE">
        <w:rPr>
          <w:rtl/>
        </w:rPr>
        <w:t>בוודאי אינני רוצה להוציא מישהו שרוצה שאוציא</w:t>
      </w:r>
      <w:r w:rsidR="00515A37">
        <w:rPr>
          <w:rtl/>
        </w:rPr>
        <w:t xml:space="preserve"> </w:t>
      </w:r>
      <w:r w:rsidRPr="009214BE">
        <w:rPr>
          <w:rtl/>
        </w:rPr>
        <w:t>אותו. אבל אנחנו נקיים את הדיון הזה.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פעמיים קראתי לסדר את חבר הכנסת דראושה, ואת חברת הכנסת גוז'נסקי </w:t>
      </w:r>
      <w:r w:rsidR="00515A37">
        <w:rPr>
          <w:rtl/>
        </w:rPr>
        <w:t>–</w:t>
      </w:r>
      <w:r w:rsidRPr="009214BE">
        <w:rPr>
          <w:rtl/>
        </w:rPr>
        <w:t xml:space="preserve"> פעם אחת.</w:t>
      </w:r>
      <w:r w:rsidR="00515A37">
        <w:rPr>
          <w:rtl/>
        </w:rPr>
        <w:t xml:space="preserve"> </w:t>
      </w:r>
      <w:r w:rsidRPr="009214BE">
        <w:rPr>
          <w:rtl/>
        </w:rPr>
        <w:t>אני אוציא מהאולם אם לא תהיה לי ברירה. אל תאלצו אותי לעשות זאת, נקודה.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מטוסי</w:t>
      </w:r>
      <w:r w:rsidR="00515A37">
        <w:rPr>
          <w:rtl/>
        </w:rPr>
        <w:t xml:space="preserve"> </w:t>
      </w:r>
      <w:r w:rsidRPr="009214BE">
        <w:rPr>
          <w:rtl/>
        </w:rPr>
        <w:t>חיל</w:t>
      </w:r>
      <w:r w:rsidR="00515A37">
        <w:rPr>
          <w:rtl/>
        </w:rPr>
        <w:t>-</w:t>
      </w:r>
      <w:r w:rsidRPr="009214BE">
        <w:rPr>
          <w:rtl/>
        </w:rPr>
        <w:t>האוויר</w:t>
      </w:r>
      <w:r w:rsidR="00515A37">
        <w:rPr>
          <w:rtl/>
        </w:rPr>
        <w:t xml:space="preserve"> </w:t>
      </w:r>
      <w:r w:rsidRPr="009214BE">
        <w:rPr>
          <w:rtl/>
        </w:rPr>
        <w:t>וכוחות</w:t>
      </w:r>
      <w:r w:rsidR="00515A37">
        <w:rPr>
          <w:rtl/>
        </w:rPr>
        <w:t xml:space="preserve"> </w:t>
      </w:r>
      <w:r w:rsidRPr="009214BE">
        <w:rPr>
          <w:rtl/>
        </w:rPr>
        <w:t>היבשה</w:t>
      </w:r>
      <w:r w:rsidR="00515A37">
        <w:rPr>
          <w:rtl/>
        </w:rPr>
        <w:t xml:space="preserve"> </w:t>
      </w:r>
      <w:r w:rsidRPr="009214BE">
        <w:rPr>
          <w:rtl/>
        </w:rPr>
        <w:t>פעלו יום ולילה במשך שנים להגן על יישובי</w:t>
      </w:r>
      <w:r w:rsidR="00515A37">
        <w:rPr>
          <w:rtl/>
        </w:rPr>
        <w:t xml:space="preserve"> </w:t>
      </w:r>
      <w:r w:rsidRPr="009214BE">
        <w:rPr>
          <w:rtl/>
        </w:rPr>
        <w:t>הצפון.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ואכן,</w:t>
      </w:r>
      <w:r w:rsidR="00515A37">
        <w:rPr>
          <w:rtl/>
        </w:rPr>
        <w:t xml:space="preserve"> </w:t>
      </w:r>
      <w:r w:rsidRPr="009214BE">
        <w:rPr>
          <w:rtl/>
        </w:rPr>
        <w:t>בשנים</w:t>
      </w:r>
      <w:r w:rsidR="00515A37">
        <w:rPr>
          <w:rtl/>
        </w:rPr>
        <w:t xml:space="preserve"> </w:t>
      </w:r>
      <w:r w:rsidRPr="009214BE">
        <w:rPr>
          <w:rtl/>
        </w:rPr>
        <w:t>האחרונות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הצליחה אף לא חוליית מחבלים אחת לחדור על הקרקע</w:t>
      </w:r>
      <w:r w:rsidR="00515A37">
        <w:rPr>
          <w:rtl/>
        </w:rPr>
        <w:t xml:space="preserve"> </w:t>
      </w:r>
      <w:r w:rsidRPr="009214BE">
        <w:rPr>
          <w:rtl/>
        </w:rPr>
        <w:t>עמוק</w:t>
      </w:r>
      <w:r w:rsidR="00515A37">
        <w:rPr>
          <w:rtl/>
        </w:rPr>
        <w:t xml:space="preserve"> </w:t>
      </w:r>
      <w:r w:rsidRPr="009214BE">
        <w:rPr>
          <w:rtl/>
        </w:rPr>
        <w:t>לתוך</w:t>
      </w:r>
      <w:r w:rsidR="00515A37">
        <w:rPr>
          <w:rtl/>
        </w:rPr>
        <w:t xml:space="preserve"> </w:t>
      </w:r>
      <w:r w:rsidRPr="009214BE">
        <w:rPr>
          <w:rtl/>
        </w:rPr>
        <w:t>שטח</w:t>
      </w:r>
      <w:r w:rsidR="00515A37">
        <w:rPr>
          <w:rtl/>
        </w:rPr>
        <w:t xml:space="preserve"> </w:t>
      </w:r>
      <w:r w:rsidRPr="009214BE">
        <w:rPr>
          <w:rtl/>
        </w:rPr>
        <w:t>ישראל.</w:t>
      </w:r>
      <w:r w:rsidR="00515A37">
        <w:rPr>
          <w:rtl/>
        </w:rPr>
        <w:t xml:space="preserve"> </w:t>
      </w:r>
      <w:r w:rsidRPr="009214BE">
        <w:rPr>
          <w:rtl/>
        </w:rPr>
        <w:t>כל ניסיונות החדירה התנפצו על גדר הביטחון, סמוך לה או</w:t>
      </w:r>
      <w:r w:rsidR="00515A37">
        <w:rPr>
          <w:rtl/>
        </w:rPr>
        <w:t xml:space="preserve"> </w:t>
      </w:r>
      <w:r w:rsidRPr="009214BE">
        <w:rPr>
          <w:rtl/>
        </w:rPr>
        <w:t>רחוק ממנה, בתוך אזור הביטחון ומצפון לו.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בשמונה</w:t>
      </w:r>
      <w:r w:rsidR="00515A37">
        <w:rPr>
          <w:rtl/>
        </w:rPr>
        <w:t xml:space="preserve"> </w:t>
      </w:r>
      <w:r w:rsidRPr="009214BE">
        <w:rPr>
          <w:rtl/>
        </w:rPr>
        <w:t>השנים</w:t>
      </w:r>
      <w:r w:rsidR="00515A37">
        <w:rPr>
          <w:rtl/>
        </w:rPr>
        <w:t xml:space="preserve"> </w:t>
      </w:r>
      <w:r w:rsidRPr="009214BE">
        <w:rPr>
          <w:rtl/>
        </w:rPr>
        <w:t>האחרונות, בעקבות היערכות צה"ל מחדש בתום מלחמת לבנון, נהרגו</w:t>
      </w:r>
      <w:r w:rsidR="00515A37">
        <w:rPr>
          <w:rtl/>
        </w:rPr>
        <w:t xml:space="preserve"> </w:t>
      </w:r>
      <w:r w:rsidRPr="009214BE">
        <w:rPr>
          <w:rtl/>
        </w:rPr>
        <w:t>למעלה</w:t>
      </w:r>
      <w:r w:rsidR="00515A37">
        <w:rPr>
          <w:rtl/>
        </w:rPr>
        <w:t xml:space="preserve"> </w:t>
      </w:r>
      <w:r w:rsidRPr="009214BE">
        <w:rPr>
          <w:rtl/>
        </w:rPr>
        <w:t>מ</w:t>
      </w:r>
      <w:r w:rsidR="00515A37">
        <w:rPr>
          <w:rtl/>
        </w:rPr>
        <w:t>-</w:t>
      </w:r>
      <w:r w:rsidRPr="009214BE">
        <w:rPr>
          <w:rtl/>
        </w:rPr>
        <w:t>1,000</w:t>
      </w:r>
      <w:r w:rsidR="00515A37">
        <w:rPr>
          <w:rtl/>
        </w:rPr>
        <w:t xml:space="preserve"> </w:t>
      </w:r>
      <w:r w:rsidRPr="009214BE">
        <w:rPr>
          <w:rtl/>
        </w:rPr>
        <w:t>מחבלים</w:t>
      </w:r>
      <w:r w:rsidR="00515A37">
        <w:rPr>
          <w:rtl/>
        </w:rPr>
        <w:t xml:space="preserve"> </w:t>
      </w:r>
      <w:r w:rsidRPr="009214BE">
        <w:rPr>
          <w:rtl/>
        </w:rPr>
        <w:t>מארגוני</w:t>
      </w:r>
      <w:r w:rsidR="00515A37">
        <w:rPr>
          <w:rtl/>
        </w:rPr>
        <w:t xml:space="preserve"> </w:t>
      </w:r>
      <w:r w:rsidRPr="009214BE">
        <w:rPr>
          <w:rtl/>
        </w:rPr>
        <w:t>טרור</w:t>
      </w:r>
      <w:r w:rsidR="00515A37">
        <w:rPr>
          <w:rtl/>
        </w:rPr>
        <w:t xml:space="preserve"> </w:t>
      </w:r>
      <w:r w:rsidRPr="009214BE">
        <w:rPr>
          <w:rtl/>
        </w:rPr>
        <w:t>שונים ונפצעו 900 אחרים. את מחיר הביטחון</w:t>
      </w:r>
      <w:r w:rsidR="00515A37">
        <w:rPr>
          <w:rtl/>
        </w:rPr>
        <w:t xml:space="preserve"> </w:t>
      </w:r>
      <w:r w:rsidRPr="009214BE">
        <w:rPr>
          <w:rtl/>
        </w:rPr>
        <w:t>בצפון</w:t>
      </w:r>
      <w:r w:rsidR="00515A37">
        <w:rPr>
          <w:rtl/>
        </w:rPr>
        <w:t xml:space="preserve"> </w:t>
      </w:r>
      <w:r w:rsidRPr="009214BE">
        <w:rPr>
          <w:rtl/>
        </w:rPr>
        <w:t>שילמו</w:t>
      </w:r>
      <w:r w:rsidR="00515A37">
        <w:rPr>
          <w:rtl/>
        </w:rPr>
        <w:t xml:space="preserve"> </w:t>
      </w:r>
      <w:r w:rsidRPr="009214BE">
        <w:rPr>
          <w:rtl/>
        </w:rPr>
        <w:t>מאז</w:t>
      </w:r>
      <w:r w:rsidR="00515A37">
        <w:rPr>
          <w:rtl/>
        </w:rPr>
        <w:t xml:space="preserve"> </w:t>
      </w:r>
      <w:r w:rsidRPr="009214BE">
        <w:rPr>
          <w:rtl/>
        </w:rPr>
        <w:t>בחייהם 92 חיילי צה"ל ואזרחים אשר נפלו בקרב או בפיגועי טרור,</w:t>
      </w:r>
      <w:r w:rsidR="00515A37">
        <w:rPr>
          <w:rtl/>
        </w:rPr>
        <w:t xml:space="preserve"> </w:t>
      </w:r>
      <w:r w:rsidRPr="009214BE">
        <w:rPr>
          <w:rtl/>
        </w:rPr>
        <w:t>וכ</w:t>
      </w:r>
      <w:r w:rsidR="00515A37">
        <w:rPr>
          <w:rtl/>
        </w:rPr>
        <w:t>-</w:t>
      </w:r>
      <w:r w:rsidRPr="009214BE">
        <w:rPr>
          <w:rtl/>
        </w:rPr>
        <w:t>320 אשר נפצעו באזור הביטחון ובפעילות נגד המחבלים.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המאבק</w:t>
      </w:r>
      <w:r w:rsidR="00515A37">
        <w:rPr>
          <w:rtl/>
        </w:rPr>
        <w:t xml:space="preserve"> </w:t>
      </w:r>
      <w:r w:rsidRPr="009214BE">
        <w:rPr>
          <w:rtl/>
        </w:rPr>
        <w:t>העיקרי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באזור</w:t>
      </w:r>
      <w:r w:rsidR="00515A37">
        <w:rPr>
          <w:rtl/>
        </w:rPr>
        <w:t xml:space="preserve"> </w:t>
      </w:r>
      <w:r w:rsidRPr="009214BE">
        <w:rPr>
          <w:rtl/>
        </w:rPr>
        <w:t>הביטחון</w:t>
      </w:r>
      <w:r w:rsidR="00515A37">
        <w:rPr>
          <w:rtl/>
        </w:rPr>
        <w:t xml:space="preserve"> </w:t>
      </w:r>
      <w:r w:rsidRPr="009214BE">
        <w:rPr>
          <w:rtl/>
        </w:rPr>
        <w:t>בלבנון</w:t>
      </w:r>
      <w:r w:rsidR="00515A37">
        <w:rPr>
          <w:rtl/>
        </w:rPr>
        <w:t xml:space="preserve"> </w:t>
      </w:r>
      <w:r w:rsidRPr="009214BE">
        <w:rPr>
          <w:rtl/>
        </w:rPr>
        <w:t>ומצפון</w:t>
      </w:r>
      <w:r w:rsidR="00515A37">
        <w:rPr>
          <w:rtl/>
        </w:rPr>
        <w:t xml:space="preserve"> </w:t>
      </w:r>
      <w:r w:rsidRPr="009214BE">
        <w:rPr>
          <w:rtl/>
        </w:rPr>
        <w:t>לו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</w:t>
      </w:r>
      <w:r w:rsidRPr="009214BE">
        <w:rPr>
          <w:rtl/>
        </w:rPr>
        <w:t>מחבלי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אללה",</w:t>
      </w:r>
      <w:r w:rsidR="00515A37">
        <w:rPr>
          <w:rtl/>
        </w:rPr>
        <w:t xml:space="preserve"> </w:t>
      </w:r>
      <w:r w:rsidRPr="009214BE">
        <w:rPr>
          <w:rtl/>
        </w:rPr>
        <w:t>שנתמך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האירנים,</w:t>
      </w:r>
      <w:r w:rsidR="00515A37">
        <w:rPr>
          <w:rtl/>
        </w:rPr>
        <w:t xml:space="preserve"> </w:t>
      </w:r>
      <w:r w:rsidRPr="009214BE">
        <w:rPr>
          <w:rtl/>
        </w:rPr>
        <w:t>אך</w:t>
      </w:r>
      <w:r w:rsidR="00515A37">
        <w:rPr>
          <w:rtl/>
        </w:rPr>
        <w:t xml:space="preserve"> </w:t>
      </w:r>
      <w:r w:rsidRPr="009214BE">
        <w:rPr>
          <w:rtl/>
        </w:rPr>
        <w:t>גם ארגוני מחבלים פלשתיניים משתתפים</w:t>
      </w:r>
      <w:r w:rsidR="00515A37">
        <w:rPr>
          <w:rtl/>
        </w:rPr>
        <w:t xml:space="preserve"> </w:t>
      </w:r>
      <w:r w:rsidRPr="009214BE">
        <w:rPr>
          <w:rtl/>
        </w:rPr>
        <w:t>בפעולות הטרור.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איך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350,000 איש?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תענה</w:t>
      </w:r>
      <w:r w:rsidR="00515A37">
        <w:rPr>
          <w:rtl/>
        </w:rPr>
        <w:t xml:space="preserve"> </w:t>
      </w:r>
      <w:r w:rsidRPr="009214BE">
        <w:rPr>
          <w:rtl/>
        </w:rPr>
        <w:t>לה,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יצחק</w:t>
      </w:r>
      <w:r w:rsidR="00515A37">
        <w:rPr>
          <w:rtl/>
        </w:rPr>
        <w:t xml:space="preserve"> </w:t>
      </w:r>
      <w:r w:rsidRPr="009214BE">
        <w:rPr>
          <w:rtl/>
        </w:rPr>
        <w:t>לוי.</w:t>
      </w:r>
      <w:r w:rsidR="00515A37">
        <w:rPr>
          <w:rtl/>
        </w:rPr>
        <w:t xml:space="preserve"> </w:t>
      </w:r>
      <w:r w:rsidRPr="009214BE">
        <w:rPr>
          <w:rtl/>
        </w:rPr>
        <w:t>אתה משחק לידיים של מי שקורא קריאות</w:t>
      </w:r>
      <w:r w:rsidR="00515A37">
        <w:rPr>
          <w:rtl/>
        </w:rPr>
        <w:t xml:space="preserve"> </w:t>
      </w:r>
      <w:r w:rsidRPr="009214BE">
        <w:rPr>
          <w:rtl/>
        </w:rPr>
        <w:t>ביניים.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תמר גוז'נסקי, אני קורא אותך לסדר פעם שנייה.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מצא,</w:t>
      </w:r>
      <w:r w:rsidR="00515A37">
        <w:rPr>
          <w:rtl/>
        </w:rPr>
        <w:t xml:space="preserve"> </w:t>
      </w:r>
      <w:r w:rsidRPr="009214BE">
        <w:rPr>
          <w:rtl/>
        </w:rPr>
        <w:t>אל תאלץ אותי לקרוא אותך לסדר. אל תעזור למי שקורא קריאות</w:t>
      </w:r>
      <w:r w:rsidR="00515A37">
        <w:rPr>
          <w:rtl/>
        </w:rPr>
        <w:t xml:space="preserve"> </w:t>
      </w:r>
      <w:r w:rsidRPr="009214BE">
        <w:rPr>
          <w:rtl/>
        </w:rPr>
        <w:t>ביניים.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_ _ _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תעזור למי שצועק קריאות ביניים. אל תעזור לי לעשות סדר פה. קשה לי מספיק</w:t>
      </w:r>
      <w:r w:rsidR="00515A37">
        <w:rPr>
          <w:rtl/>
        </w:rPr>
        <w:t xml:space="preserve"> </w:t>
      </w:r>
      <w:r w:rsidRPr="009214BE">
        <w:rPr>
          <w:rtl/>
        </w:rPr>
        <w:t>בלעדיך.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מאז</w:t>
      </w:r>
      <w:r w:rsidR="00515A37">
        <w:rPr>
          <w:rtl/>
        </w:rPr>
        <w:t xml:space="preserve"> </w:t>
      </w:r>
      <w:r w:rsidRPr="009214BE">
        <w:rPr>
          <w:rtl/>
        </w:rPr>
        <w:t>הבחירות</w:t>
      </w:r>
      <w:r w:rsidR="00515A37">
        <w:rPr>
          <w:rtl/>
        </w:rPr>
        <w:t xml:space="preserve"> </w:t>
      </w:r>
      <w:r w:rsidRPr="009214BE">
        <w:rPr>
          <w:rtl/>
        </w:rPr>
        <w:t>בלבנון</w:t>
      </w:r>
      <w:r w:rsidR="00515A37">
        <w:rPr>
          <w:rtl/>
        </w:rPr>
        <w:t xml:space="preserve"> </w:t>
      </w:r>
      <w:r w:rsidRPr="009214BE">
        <w:rPr>
          <w:rtl/>
        </w:rPr>
        <w:t>בספטמבר</w:t>
      </w:r>
      <w:r w:rsidR="00515A37">
        <w:rPr>
          <w:rtl/>
        </w:rPr>
        <w:t xml:space="preserve"> </w:t>
      </w:r>
      <w:r w:rsidRPr="009214BE">
        <w:rPr>
          <w:rtl/>
        </w:rPr>
        <w:t>1992</w:t>
      </w:r>
      <w:r w:rsidR="00515A37">
        <w:rPr>
          <w:rtl/>
        </w:rPr>
        <w:t xml:space="preserve"> </w:t>
      </w:r>
      <w:r w:rsidRPr="009214BE">
        <w:rPr>
          <w:rtl/>
        </w:rPr>
        <w:t>הסתמן</w:t>
      </w:r>
      <w:r w:rsidR="00515A37">
        <w:rPr>
          <w:rtl/>
        </w:rPr>
        <w:t xml:space="preserve"> </w:t>
      </w:r>
      <w:r w:rsidRPr="009214BE">
        <w:rPr>
          <w:rtl/>
        </w:rPr>
        <w:t>שינוי</w:t>
      </w:r>
      <w:r w:rsidR="00515A37">
        <w:rPr>
          <w:rtl/>
        </w:rPr>
        <w:t xml:space="preserve"> </w:t>
      </w:r>
      <w:r w:rsidRPr="009214BE">
        <w:rPr>
          <w:rtl/>
        </w:rPr>
        <w:t>בדרכי</w:t>
      </w:r>
      <w:r w:rsidR="00515A37">
        <w:rPr>
          <w:rtl/>
        </w:rPr>
        <w:t xml:space="preserve"> </w:t>
      </w:r>
      <w:r w:rsidRPr="009214BE">
        <w:rPr>
          <w:rtl/>
        </w:rPr>
        <w:t>הפעולה של ארגון</w:t>
      </w:r>
      <w:r w:rsidR="00515A37">
        <w:rPr>
          <w:rtl/>
        </w:rPr>
        <w:t xml:space="preserve"> </w:t>
      </w:r>
      <w:r w:rsidRPr="009214BE">
        <w:rPr>
          <w:rtl/>
        </w:rPr>
        <w:t>"חיזב</w:t>
      </w:r>
      <w:r w:rsidR="00515A37">
        <w:rPr>
          <w:rtl/>
        </w:rPr>
        <w:t>-</w:t>
      </w:r>
      <w:r w:rsidRPr="009214BE">
        <w:rPr>
          <w:rtl/>
        </w:rPr>
        <w:t>אללה" בדרום</w:t>
      </w:r>
      <w:r w:rsidR="00515A37">
        <w:rPr>
          <w:rtl/>
        </w:rPr>
        <w:t>-</w:t>
      </w:r>
      <w:r w:rsidRPr="009214BE">
        <w:rPr>
          <w:rtl/>
        </w:rPr>
        <w:t>לבנון.</w:t>
      </w:r>
      <w:r w:rsidR="00515A37">
        <w:rPr>
          <w:rtl/>
        </w:rPr>
        <w:t xml:space="preserve"> </w:t>
      </w:r>
      <w:r w:rsidRPr="009214BE">
        <w:rPr>
          <w:rtl/>
        </w:rPr>
        <w:t>ההצלחות של צה"ל במניעת חדירתם של מחבלים לישראל, בתוך</w:t>
      </w:r>
      <w:r w:rsidR="00515A37">
        <w:rPr>
          <w:rtl/>
        </w:rPr>
        <w:t xml:space="preserve"> </w:t>
      </w:r>
      <w:r w:rsidRPr="009214BE">
        <w:rPr>
          <w:rtl/>
        </w:rPr>
        <w:t>אזור</w:t>
      </w:r>
      <w:r w:rsidR="00515A37">
        <w:rPr>
          <w:rtl/>
        </w:rPr>
        <w:t xml:space="preserve"> </w:t>
      </w:r>
      <w:r w:rsidRPr="009214BE">
        <w:rPr>
          <w:rtl/>
        </w:rPr>
        <w:t>הביטחון</w:t>
      </w:r>
      <w:r w:rsidR="00515A37">
        <w:rPr>
          <w:rtl/>
        </w:rPr>
        <w:t xml:space="preserve"> </w:t>
      </w:r>
      <w:r w:rsidRPr="009214BE">
        <w:rPr>
          <w:rtl/>
        </w:rPr>
        <w:t>וצפונה</w:t>
      </w:r>
      <w:r w:rsidR="00515A37">
        <w:rPr>
          <w:rtl/>
        </w:rPr>
        <w:t xml:space="preserve"> </w:t>
      </w:r>
      <w:r w:rsidRPr="009214BE">
        <w:rPr>
          <w:rtl/>
        </w:rPr>
        <w:t>לו,</w:t>
      </w:r>
      <w:r w:rsidR="00515A37">
        <w:rPr>
          <w:rtl/>
        </w:rPr>
        <w:t xml:space="preserve"> </w:t>
      </w:r>
      <w:r w:rsidRPr="009214BE">
        <w:rPr>
          <w:rtl/>
        </w:rPr>
        <w:t>הנחילו</w:t>
      </w:r>
      <w:r w:rsidR="00515A37">
        <w:rPr>
          <w:rtl/>
        </w:rPr>
        <w:t xml:space="preserve"> </w:t>
      </w:r>
      <w:r w:rsidRPr="009214BE">
        <w:rPr>
          <w:rtl/>
        </w:rPr>
        <w:t>כישלון ל"חיזב</w:t>
      </w:r>
      <w:r w:rsidR="00515A37">
        <w:rPr>
          <w:rtl/>
        </w:rPr>
        <w:t>-</w:t>
      </w:r>
      <w:r w:rsidRPr="009214BE">
        <w:rPr>
          <w:rtl/>
        </w:rPr>
        <w:t>אללה" בקרב על אזור הביטחון.</w:t>
      </w:r>
      <w:r w:rsidR="00515A37">
        <w:rPr>
          <w:rtl/>
        </w:rPr>
        <w:t xml:space="preserve"> </w:t>
      </w:r>
      <w:r w:rsidRPr="009214BE">
        <w:rPr>
          <w:rtl/>
        </w:rPr>
        <w:t>כיוון שכך, העביר ה"חיזב</w:t>
      </w:r>
      <w:r w:rsidR="00515A37">
        <w:rPr>
          <w:rtl/>
        </w:rPr>
        <w:t>-</w:t>
      </w:r>
      <w:r w:rsidRPr="009214BE">
        <w:rPr>
          <w:rtl/>
        </w:rPr>
        <w:t>אללה" את פעילותו באש לתוך שטח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הפעילות</w:t>
      </w:r>
      <w:r w:rsidR="00515A37">
        <w:rPr>
          <w:rtl/>
        </w:rPr>
        <w:t xml:space="preserve"> </w:t>
      </w:r>
      <w:r w:rsidRPr="009214BE">
        <w:rPr>
          <w:rtl/>
        </w:rPr>
        <w:t>היעילה</w:t>
      </w:r>
      <w:r w:rsidR="00515A37">
        <w:rPr>
          <w:rtl/>
        </w:rPr>
        <w:t xml:space="preserve"> </w:t>
      </w:r>
      <w:r w:rsidRPr="009214BE">
        <w:rPr>
          <w:rtl/>
        </w:rPr>
        <w:t>של כוחות צה"ל וצד"ל נגד מחבלי ה"חיזב</w:t>
      </w:r>
      <w:r w:rsidR="00515A37">
        <w:rPr>
          <w:rtl/>
        </w:rPr>
        <w:t>-</w:t>
      </w:r>
      <w:r w:rsidRPr="009214BE">
        <w:rPr>
          <w:rtl/>
        </w:rPr>
        <w:t>אללה" שילחו</w:t>
      </w:r>
      <w:r w:rsidR="00515A37">
        <w:rPr>
          <w:rtl/>
        </w:rPr>
        <w:t xml:space="preserve"> </w:t>
      </w: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"קטיושות"</w:t>
      </w:r>
      <w:r w:rsidR="00515A37">
        <w:rPr>
          <w:rtl/>
        </w:rPr>
        <w:t xml:space="preserve"> </w:t>
      </w:r>
      <w:r w:rsidRPr="009214BE">
        <w:rPr>
          <w:rtl/>
        </w:rPr>
        <w:t>לעבר</w:t>
      </w:r>
      <w:r w:rsidR="00515A37">
        <w:rPr>
          <w:rtl/>
        </w:rPr>
        <w:t xml:space="preserve"> </w:t>
      </w:r>
      <w:r w:rsidRPr="009214BE">
        <w:rPr>
          <w:rtl/>
        </w:rPr>
        <w:t>יישובי הצפון. מעלות ושלומי, קריית</w:t>
      </w:r>
      <w:r w:rsidR="00515A37">
        <w:rPr>
          <w:rtl/>
        </w:rPr>
        <w:t>-</w:t>
      </w:r>
      <w:r w:rsidRPr="009214BE">
        <w:rPr>
          <w:rtl/>
        </w:rPr>
        <w:t>שמונה ונהרייה, מרגליות</w:t>
      </w:r>
      <w:r w:rsidR="00515A37">
        <w:rPr>
          <w:rtl/>
        </w:rPr>
        <w:t xml:space="preserve"> </w:t>
      </w:r>
      <w:r w:rsidRPr="009214BE">
        <w:rPr>
          <w:rtl/>
        </w:rPr>
        <w:t>ואביבים</w:t>
      </w:r>
      <w:r w:rsidR="00515A37">
        <w:rPr>
          <w:rtl/>
        </w:rPr>
        <w:t xml:space="preserve"> </w:t>
      </w:r>
      <w:r w:rsidRPr="009214BE">
        <w:rPr>
          <w:rtl/>
        </w:rPr>
        <w:t>הפכו</w:t>
      </w:r>
      <w:r w:rsidR="00515A37">
        <w:rPr>
          <w:rtl/>
        </w:rPr>
        <w:t xml:space="preserve"> </w:t>
      </w:r>
      <w:r w:rsidRPr="009214BE">
        <w:rPr>
          <w:rtl/>
        </w:rPr>
        <w:t>להיות</w:t>
      </w:r>
      <w:r w:rsidR="00515A37">
        <w:rPr>
          <w:rtl/>
        </w:rPr>
        <w:t xml:space="preserve"> </w:t>
      </w:r>
      <w:r w:rsidRPr="009214BE">
        <w:rPr>
          <w:rtl/>
        </w:rPr>
        <w:t>בני ערובה בידי ה"קטיושות" של ה"חיזב</w:t>
      </w:r>
      <w:r w:rsidR="00515A37">
        <w:rPr>
          <w:rtl/>
        </w:rPr>
        <w:t>-</w:t>
      </w:r>
      <w:r w:rsidRPr="009214BE">
        <w:rPr>
          <w:rtl/>
        </w:rPr>
        <w:t>אללה".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ניסה להעביר ולהחזיר את המלחמה מלבנון אל בתי</w:t>
      </w:r>
      <w:r w:rsidR="00515A37">
        <w:rPr>
          <w:rtl/>
        </w:rPr>
        <w:t>-</w:t>
      </w:r>
      <w:r w:rsidRPr="009214BE">
        <w:rPr>
          <w:rtl/>
        </w:rPr>
        <w:t>התינוקות של יישובי הצפון.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אנו</w:t>
      </w:r>
      <w:r w:rsidR="00515A37">
        <w:rPr>
          <w:rtl/>
        </w:rPr>
        <w:t xml:space="preserve"> </w:t>
      </w:r>
      <w:r w:rsidRPr="009214BE">
        <w:rPr>
          <w:rtl/>
        </w:rPr>
        <w:t>מצדנו</w:t>
      </w:r>
      <w:r w:rsidR="00515A37">
        <w:rPr>
          <w:rtl/>
        </w:rPr>
        <w:t xml:space="preserve"> </w:t>
      </w:r>
      <w:r w:rsidRPr="009214BE">
        <w:rPr>
          <w:rtl/>
        </w:rPr>
        <w:t>נהגנו</w:t>
      </w:r>
      <w:r w:rsidR="00515A37">
        <w:rPr>
          <w:rtl/>
        </w:rPr>
        <w:t xml:space="preserve"> </w:t>
      </w:r>
      <w:r w:rsidRPr="009214BE">
        <w:rPr>
          <w:rtl/>
        </w:rPr>
        <w:t>בשלב מסוים באיפוק. קיווינו וציפינו, שגורמי הכוח בלבנון</w:t>
      </w:r>
      <w:r w:rsidR="00515A37">
        <w:rPr>
          <w:rtl/>
        </w:rPr>
        <w:t xml:space="preserve"> </w:t>
      </w:r>
      <w:r w:rsidRPr="009214BE">
        <w:rPr>
          <w:rtl/>
        </w:rPr>
        <w:t>ומחוצה לה יגבילו את פעילות ה"חיזב</w:t>
      </w:r>
      <w:r w:rsidR="00515A37">
        <w:rPr>
          <w:rtl/>
        </w:rPr>
        <w:t>-</w:t>
      </w:r>
      <w:r w:rsidRPr="009214BE">
        <w:rPr>
          <w:rtl/>
        </w:rPr>
        <w:t>אללה" וימנעו מהם לפגוע ביישובי הצפון, ולו גם</w:t>
      </w:r>
      <w:r w:rsidR="00515A37">
        <w:rPr>
          <w:rtl/>
        </w:rPr>
        <w:t xml:space="preserve"> </w:t>
      </w:r>
      <w:r w:rsidRPr="009214BE">
        <w:rPr>
          <w:rtl/>
        </w:rPr>
        <w:t>מתוך הערכה שלהם, כי כאשר יקיץ הקץ על התאפקותה של ישראל תהיה תגובתה קשה וכואבת.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כך קרה. סוריה העלימה עין, לבנון לא נקפה אצבע, וה"קטיושות" המשיכו לפגוע</w:t>
      </w:r>
      <w:r w:rsidR="00515A37">
        <w:rPr>
          <w:rtl/>
        </w:rPr>
        <w:t xml:space="preserve"> </w:t>
      </w:r>
      <w:r w:rsidRPr="009214BE">
        <w:rPr>
          <w:rtl/>
        </w:rPr>
        <w:t>ביישובי</w:t>
      </w:r>
      <w:r w:rsidR="00515A37">
        <w:rPr>
          <w:rtl/>
        </w:rPr>
        <w:t xml:space="preserve"> </w:t>
      </w:r>
      <w:r w:rsidRPr="009214BE">
        <w:rPr>
          <w:rtl/>
        </w:rPr>
        <w:t>הצפון.</w:t>
      </w:r>
      <w:r w:rsidR="00515A37">
        <w:rPr>
          <w:rtl/>
        </w:rPr>
        <w:t xml:space="preserve"> </w:t>
      </w:r>
      <w:r w:rsidRPr="009214BE">
        <w:rPr>
          <w:rtl/>
        </w:rPr>
        <w:t>הממשלה המתחזקת והולכת בביירות לא עשתה דבר וחצי דבר נגד ארגון</w:t>
      </w:r>
      <w:r w:rsidR="00515A37">
        <w:rPr>
          <w:rtl/>
        </w:rPr>
        <w:t xml:space="preserve"> </w:t>
      </w:r>
      <w:r w:rsidRPr="009214BE">
        <w:rPr>
          <w:rtl/>
        </w:rPr>
        <w:t>"חיזב</w:t>
      </w:r>
      <w:r w:rsidR="00515A37">
        <w:rPr>
          <w:rtl/>
        </w:rPr>
        <w:t>-</w:t>
      </w:r>
      <w:r w:rsidRPr="009214BE">
        <w:rPr>
          <w:rtl/>
        </w:rPr>
        <w:t>אללה", אשר בשנתיים האחרונות השתלט על דרום</w:t>
      </w:r>
      <w:r w:rsidR="00515A37">
        <w:rPr>
          <w:rtl/>
        </w:rPr>
        <w:t>-</w:t>
      </w:r>
      <w:r w:rsidRPr="009214BE">
        <w:rPr>
          <w:rtl/>
        </w:rPr>
        <w:t>לבנון מצפון לאזור הביטחון. אף</w:t>
      </w:r>
      <w:r w:rsidR="00515A37">
        <w:rPr>
          <w:rtl/>
        </w:rPr>
        <w:t xml:space="preserve"> </w:t>
      </w:r>
      <w:r w:rsidRPr="009214BE">
        <w:rPr>
          <w:rtl/>
        </w:rPr>
        <w:t>גרוע מזה:</w:t>
      </w:r>
      <w:r w:rsidR="00515A37">
        <w:rPr>
          <w:rtl/>
        </w:rPr>
        <w:t xml:space="preserve"> </w:t>
      </w:r>
      <w:r w:rsidRPr="009214BE">
        <w:rPr>
          <w:rtl/>
        </w:rPr>
        <w:t>ממשלת לבנון, אשר פירקה את הנשק הכבד מכל המיליציות והכנופיות בלבנון,</w:t>
      </w:r>
      <w:r w:rsidR="00515A37">
        <w:rPr>
          <w:rtl/>
        </w:rPr>
        <w:t xml:space="preserve"> </w:t>
      </w:r>
      <w:r w:rsidRPr="009214BE">
        <w:rPr>
          <w:rtl/>
        </w:rPr>
        <w:t>בכלל</w:t>
      </w:r>
      <w:r w:rsidR="00515A37">
        <w:rPr>
          <w:rtl/>
        </w:rPr>
        <w:t xml:space="preserve"> </w:t>
      </w:r>
      <w:r w:rsidRPr="009214BE">
        <w:rPr>
          <w:rtl/>
        </w:rPr>
        <w:t>זה הפלשתיניות, לא עשתה זאת כאשר מדובר בארגון "חיזב</w:t>
      </w:r>
      <w:r w:rsidR="00515A37">
        <w:rPr>
          <w:rtl/>
        </w:rPr>
        <w:t>-</w:t>
      </w:r>
      <w:r w:rsidRPr="009214BE">
        <w:rPr>
          <w:rtl/>
        </w:rPr>
        <w:t>אללה". במעשה זה עודדה</w:t>
      </w:r>
      <w:r w:rsidR="00515A37">
        <w:rPr>
          <w:rtl/>
        </w:rPr>
        <w:t xml:space="preserve"> </w:t>
      </w:r>
      <w:r w:rsidRPr="009214BE">
        <w:rPr>
          <w:rtl/>
        </w:rPr>
        <w:t>את המחבלים של ה"חיזב</w:t>
      </w:r>
      <w:r w:rsidR="00515A37">
        <w:rPr>
          <w:rtl/>
        </w:rPr>
        <w:t>-</w:t>
      </w:r>
      <w:r w:rsidRPr="009214BE">
        <w:rPr>
          <w:rtl/>
        </w:rPr>
        <w:t>אללה" לפעול עוד ועוד נגד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אנשי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אללה",</w:t>
      </w:r>
      <w:r w:rsidR="00515A37">
        <w:rPr>
          <w:rtl/>
        </w:rPr>
        <w:t xml:space="preserve"> </w:t>
      </w:r>
      <w:r w:rsidRPr="009214BE">
        <w:rPr>
          <w:rtl/>
        </w:rPr>
        <w:t>נתמכים</w:t>
      </w:r>
      <w:r w:rsidR="00515A37">
        <w:rPr>
          <w:rtl/>
        </w:rPr>
        <w:t xml:space="preserve"> </w:t>
      </w:r>
      <w:r w:rsidRPr="009214BE">
        <w:rPr>
          <w:rtl/>
        </w:rPr>
        <w:t>ומסתייעים באירן, הצטיידו בשנה האחרונה באמצעי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לחימה משופרים </w:t>
      </w:r>
      <w:r w:rsidR="00515A37">
        <w:rPr>
          <w:rtl/>
        </w:rPr>
        <w:t>–</w:t>
      </w:r>
      <w:r w:rsidRPr="009214BE">
        <w:rPr>
          <w:rtl/>
        </w:rPr>
        <w:t xml:space="preserve"> מ"קטיושות" ארוכות</w:t>
      </w:r>
      <w:r w:rsidR="00515A37">
        <w:rPr>
          <w:rtl/>
        </w:rPr>
        <w:t>-</w:t>
      </w:r>
      <w:r w:rsidRPr="009214BE">
        <w:rPr>
          <w:rtl/>
        </w:rPr>
        <w:t>טווח ועד לטילים נגד טנקים מטיפוס "סאגר", אשר</w:t>
      </w:r>
      <w:r w:rsidR="00515A37">
        <w:rPr>
          <w:rtl/>
        </w:rPr>
        <w:t xml:space="preserve"> </w:t>
      </w:r>
      <w:r w:rsidRPr="009214BE">
        <w:rPr>
          <w:rtl/>
        </w:rPr>
        <w:t>נורו הן אל חיילי צה"ל וצד"ל באזור הביטחון והן על אזרחים שלווים במדינת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אש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וארגוני</w:t>
      </w:r>
      <w:r w:rsidR="00515A37">
        <w:rPr>
          <w:rtl/>
        </w:rPr>
        <w:t xml:space="preserve"> </w:t>
      </w:r>
      <w:r w:rsidRPr="009214BE">
        <w:rPr>
          <w:rtl/>
        </w:rPr>
        <w:t>הטרור</w:t>
      </w:r>
      <w:r w:rsidR="00515A37">
        <w:rPr>
          <w:rtl/>
        </w:rPr>
        <w:t xml:space="preserve"> </w:t>
      </w:r>
      <w:r w:rsidRPr="009214BE">
        <w:rPr>
          <w:rtl/>
        </w:rPr>
        <w:t>האחרים</w:t>
      </w:r>
      <w:r w:rsidR="00515A37">
        <w:rPr>
          <w:rtl/>
        </w:rPr>
        <w:t xml:space="preserve"> </w:t>
      </w:r>
      <w:r w:rsidRPr="009214BE">
        <w:rPr>
          <w:rtl/>
        </w:rPr>
        <w:t>על יישובי הצפון, החליטה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לעשות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הנדרש</w:t>
      </w:r>
      <w:r w:rsidR="00515A37">
        <w:rPr>
          <w:rtl/>
        </w:rPr>
        <w:t xml:space="preserve"> </w:t>
      </w:r>
      <w:r w:rsidRPr="009214BE">
        <w:rPr>
          <w:rtl/>
        </w:rPr>
        <w:t>כדי להחזיר את הביטחון לחיי התושבים ביישובי הצפון. זו</w:t>
      </w:r>
      <w:r w:rsidR="00515A37">
        <w:rPr>
          <w:rtl/>
        </w:rPr>
        <w:t xml:space="preserve"> </w:t>
      </w:r>
      <w:r w:rsidRPr="009214BE">
        <w:rPr>
          <w:rtl/>
        </w:rPr>
        <w:t>המטרה האחת והיחידה של מבצע "דין</w:t>
      </w:r>
      <w:r w:rsidR="00515A37">
        <w:rPr>
          <w:rtl/>
        </w:rPr>
        <w:t>-</w:t>
      </w:r>
      <w:r w:rsidRPr="009214BE">
        <w:rPr>
          <w:rtl/>
        </w:rPr>
        <w:t>וחשבון", שהחל ביום ראשון ונמשך גם ברגעים אלה.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אלף פגזים על נבטיה לא יביאו את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בכוונתנו להחזיר את הביטחון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כמה בתים נהרסו בקריית</w:t>
      </w:r>
      <w:r w:rsidR="00515A37">
        <w:rPr>
          <w:rtl/>
        </w:rPr>
        <w:t>-</w:t>
      </w:r>
      <w:r w:rsidRPr="009214BE">
        <w:rPr>
          <w:rtl/>
        </w:rPr>
        <w:t>שמונה?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תענו לחברת הכנסת גוז'נסקי, לא יהיה פה שקט. חבר הכנסת אלסאנע. חבר הכנסת</w:t>
      </w:r>
      <w:r w:rsidR="00515A37">
        <w:rPr>
          <w:rtl/>
        </w:rPr>
        <w:t xml:space="preserve"> </w:t>
      </w:r>
      <w:r w:rsidRPr="009214BE">
        <w:rPr>
          <w:rtl/>
        </w:rPr>
        <w:t>חיים דיין, אתה שומע שאני פונה אליך?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חבר הכנסת אלסאנע, כשאני פונה אליך, תקשיב לי. חבר הכנסת אלסאנע, אתה</w:t>
      </w:r>
      <w:r w:rsidR="00515A37">
        <w:rPr>
          <w:rtl/>
        </w:rPr>
        <w:t xml:space="preserve"> </w:t>
      </w:r>
      <w:r w:rsidRPr="009214BE">
        <w:rPr>
          <w:rtl/>
        </w:rPr>
        <w:t>וכל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כנסת אחר, כשיושב</w:t>
      </w:r>
      <w:r w:rsidR="00515A37">
        <w:rPr>
          <w:rtl/>
        </w:rPr>
        <w:t>-</w:t>
      </w:r>
      <w:r w:rsidRPr="009214BE">
        <w:rPr>
          <w:rtl/>
        </w:rPr>
        <w:t>ראש ישיבה פונה, תקשיב. חבר הכנסת דיין, אני הערתי את</w:t>
      </w:r>
      <w:r w:rsidR="00515A37">
        <w:rPr>
          <w:rtl/>
        </w:rPr>
        <w:t xml:space="preserve"> </w:t>
      </w:r>
      <w:r w:rsidRPr="009214BE">
        <w:rPr>
          <w:rtl/>
        </w:rPr>
        <w:t>זה קודם גם לחברי כנסת אחרים. אני יודע שאתם רוצים לעזור, אבל זה מפריע. אני יודע</w:t>
      </w:r>
      <w:r w:rsidR="00515A37">
        <w:rPr>
          <w:rtl/>
        </w:rPr>
        <w:t xml:space="preserve"> </w:t>
      </w:r>
      <w:r w:rsidRPr="009214BE">
        <w:rPr>
          <w:rtl/>
        </w:rPr>
        <w:t>שהכוונה תמה, כנה, אבל זה מפריע. עכשיו ראש הממשלה ממשיך.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בכוונתנו</w:t>
      </w:r>
      <w:r w:rsidR="00515A37">
        <w:rPr>
          <w:rtl/>
        </w:rPr>
        <w:t xml:space="preserve"> </w:t>
      </w:r>
      <w:r w:rsidRPr="009214BE">
        <w:rPr>
          <w:rtl/>
        </w:rPr>
        <w:t>להחזיר</w:t>
      </w:r>
      <w:r w:rsidR="00515A37">
        <w:rPr>
          <w:rtl/>
        </w:rPr>
        <w:t xml:space="preserve"> </w:t>
      </w:r>
      <w:r w:rsidRPr="009214BE">
        <w:rPr>
          <w:rtl/>
        </w:rPr>
        <w:t>את הביטחון לחייהם של התושבים בצפון על</w:t>
      </w:r>
      <w:r w:rsidR="00515A37">
        <w:rPr>
          <w:rtl/>
        </w:rPr>
        <w:t>-</w:t>
      </w:r>
      <w:r w:rsidRPr="009214BE">
        <w:rPr>
          <w:rtl/>
        </w:rPr>
        <w:t>ידי פגיעה קשה ככל</w:t>
      </w:r>
      <w:r w:rsidR="00515A37">
        <w:rPr>
          <w:rtl/>
        </w:rPr>
        <w:t xml:space="preserve"> </w:t>
      </w:r>
      <w:r w:rsidRPr="009214BE">
        <w:rPr>
          <w:rtl/>
        </w:rPr>
        <w:t>האפשר</w:t>
      </w:r>
      <w:r w:rsidR="00515A37">
        <w:rPr>
          <w:rtl/>
        </w:rPr>
        <w:t xml:space="preserve"> </w:t>
      </w:r>
      <w:r w:rsidRPr="009214BE">
        <w:rPr>
          <w:rtl/>
        </w:rPr>
        <w:t>ב"חיזב</w:t>
      </w:r>
      <w:r w:rsidR="00515A37">
        <w:rPr>
          <w:rtl/>
        </w:rPr>
        <w:t>-</w:t>
      </w:r>
      <w:r w:rsidRPr="009214BE">
        <w:rPr>
          <w:rtl/>
        </w:rPr>
        <w:t>אללה".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לאפשר</w:t>
      </w:r>
      <w:r w:rsidR="00515A37">
        <w:rPr>
          <w:rtl/>
        </w:rPr>
        <w:t xml:space="preserve"> </w:t>
      </w:r>
      <w:r w:rsidRPr="009214BE">
        <w:rPr>
          <w:rtl/>
        </w:rPr>
        <w:t>זאת תורחק צפונה האוכלוסייה הלבנונית האזרחית</w:t>
      </w:r>
      <w:r w:rsidR="00515A37">
        <w:rPr>
          <w:rtl/>
        </w:rPr>
        <w:t xml:space="preserve"> </w:t>
      </w:r>
      <w:r w:rsidRPr="009214BE">
        <w:rPr>
          <w:rtl/>
        </w:rPr>
        <w:t>בדרום</w:t>
      </w:r>
      <w:r w:rsidR="00515A37">
        <w:rPr>
          <w:rtl/>
        </w:rPr>
        <w:t>-</w:t>
      </w:r>
      <w:r w:rsidRPr="009214BE">
        <w:rPr>
          <w:rtl/>
        </w:rPr>
        <w:t xml:space="preserve">לבנון מתוך הכפרים שמהם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גירוש. מה שאתה עושה זה גירוש.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דראושה. חבר הכנסת דראושה, שב.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בא</w:t>
      </w:r>
      <w:r w:rsidR="00515A37">
        <w:rPr>
          <w:rtl/>
        </w:rPr>
        <w:t>-</w:t>
      </w:r>
      <w:r w:rsidRPr="009214BE">
        <w:rPr>
          <w:rtl/>
        </w:rPr>
        <w:t>גד. חבר הכנסת דראושה, שב.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דראושה, תקשיב לי. חבר הכנסת בא</w:t>
      </w:r>
      <w:r w:rsidR="00515A37">
        <w:rPr>
          <w:rtl/>
        </w:rPr>
        <w:t>-</w:t>
      </w:r>
      <w:r w:rsidRPr="009214BE">
        <w:rPr>
          <w:rtl/>
        </w:rPr>
        <w:t>גד, יש לי אליך בקשה. חבר הכנסת</w:t>
      </w:r>
      <w:r w:rsidR="00515A37">
        <w:rPr>
          <w:rtl/>
        </w:rPr>
        <w:t xml:space="preserve"> </w:t>
      </w:r>
      <w:r w:rsidRPr="009214BE">
        <w:rPr>
          <w:rtl/>
        </w:rPr>
        <w:t>בא</w:t>
      </w:r>
      <w:r w:rsidR="00515A37">
        <w:rPr>
          <w:rtl/>
        </w:rPr>
        <w:t>-</w:t>
      </w:r>
      <w:r w:rsidRPr="009214BE">
        <w:rPr>
          <w:rtl/>
        </w:rPr>
        <w:t>גד,</w:t>
      </w:r>
      <w:r w:rsidR="00515A37">
        <w:rPr>
          <w:rtl/>
        </w:rPr>
        <w:t xml:space="preserve"> </w:t>
      </w:r>
      <w:r w:rsidRPr="009214BE">
        <w:rPr>
          <w:rtl/>
        </w:rPr>
        <w:t>תקשיב</w:t>
      </w:r>
      <w:r w:rsidR="00515A37">
        <w:rPr>
          <w:rtl/>
        </w:rPr>
        <w:t xml:space="preserve"> </w:t>
      </w:r>
      <w:r w:rsidRPr="009214BE">
        <w:rPr>
          <w:rtl/>
        </w:rPr>
        <w:t>לי.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כל פעם שחבר הכנסת דראושה קם אתה חייב לקום. זה לא כתוב</w:t>
      </w:r>
      <w:r w:rsidR="00515A37">
        <w:rPr>
          <w:rtl/>
        </w:rPr>
        <w:t xml:space="preserve"> </w:t>
      </w:r>
      <w:r w:rsidRPr="009214BE">
        <w:rPr>
          <w:rtl/>
        </w:rPr>
        <w:t>בתקנון. שב.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לא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שב. אתה תעבור בשתיקה, וכולנו. כאן הכנסת. שב. שב.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יותר מדי.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אלסאנע, מספיק. חבר הכנסת אלסאנע, אני קורא אותך לסדר. חבר הכנסת</w:t>
      </w:r>
      <w:r w:rsidR="00515A37">
        <w:rPr>
          <w:rtl/>
        </w:rPr>
        <w:t xml:space="preserve"> </w:t>
      </w:r>
      <w:r w:rsidRPr="009214BE">
        <w:rPr>
          <w:rtl/>
        </w:rPr>
        <w:t>אלסאנע,</w:t>
      </w:r>
      <w:r w:rsidR="00515A37">
        <w:rPr>
          <w:rtl/>
        </w:rPr>
        <w:t xml:space="preserve"> </w:t>
      </w:r>
      <w:r w:rsidRPr="009214BE">
        <w:rPr>
          <w:rtl/>
        </w:rPr>
        <w:t>תקשיב</w:t>
      </w:r>
      <w:r w:rsidR="00515A37">
        <w:rPr>
          <w:rtl/>
        </w:rPr>
        <w:t xml:space="preserve"> </w:t>
      </w:r>
      <w:r w:rsidRPr="009214BE">
        <w:rPr>
          <w:rtl/>
        </w:rPr>
        <w:t>לי.</w:t>
      </w:r>
      <w:r w:rsidR="00515A37">
        <w:rPr>
          <w:rtl/>
        </w:rPr>
        <w:t xml:space="preserve"> </w:t>
      </w:r>
      <w:r w:rsidRPr="009214BE">
        <w:rPr>
          <w:rtl/>
        </w:rPr>
        <w:t>חברי הכנסת, מי שמתקומם נגד קריאות הביניים יאפשר לי להעיר,</w:t>
      </w:r>
      <w:r w:rsidR="00515A37">
        <w:rPr>
          <w:rtl/>
        </w:rPr>
        <w:t xml:space="preserve"> </w:t>
      </w:r>
      <w:r w:rsidRPr="009214BE">
        <w:rPr>
          <w:rtl/>
        </w:rPr>
        <w:t>כי אחרת אין לזה סוף. זאת כל בקשתי.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לאפשר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תורחק צפונה האוכלוסייה הלבנונית האזרחית בדרום</w:t>
      </w:r>
      <w:r w:rsidR="00515A37">
        <w:rPr>
          <w:rtl/>
        </w:rPr>
        <w:t>-</w:t>
      </w:r>
      <w:r w:rsidRPr="009214BE">
        <w:rPr>
          <w:rtl/>
        </w:rPr>
        <w:t>לבנון מתוך</w:t>
      </w:r>
      <w:r w:rsidR="00515A37">
        <w:rPr>
          <w:rtl/>
        </w:rPr>
        <w:t xml:space="preserve"> </w:t>
      </w:r>
      <w:r w:rsidRPr="009214BE">
        <w:rPr>
          <w:rtl/>
        </w:rPr>
        <w:t>הכפרים שבהם פועלים מחבלי ה"חיזב</w:t>
      </w:r>
      <w:r w:rsidR="00515A37">
        <w:rPr>
          <w:rtl/>
        </w:rPr>
        <w:t>-</w:t>
      </w:r>
      <w:r w:rsidRPr="009214BE">
        <w:rPr>
          <w:rtl/>
        </w:rPr>
        <w:t>אללה".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קורא</w:t>
      </w:r>
      <w:r w:rsidR="00515A37">
        <w:rPr>
          <w:rtl/>
        </w:rPr>
        <w:t xml:space="preserve"> </w:t>
      </w:r>
      <w:r w:rsidRPr="009214BE">
        <w:rPr>
          <w:rtl/>
        </w:rPr>
        <w:t>אותך לסדר בפעם השנייה, חבר הכנסת אלסאנע. אתה מתחרה על מנת שאני</w:t>
      </w:r>
      <w:r w:rsidR="00515A37">
        <w:rPr>
          <w:rtl/>
        </w:rPr>
        <w:t xml:space="preserve"> </w:t>
      </w:r>
      <w:r w:rsidRPr="009214BE">
        <w:rPr>
          <w:rtl/>
        </w:rPr>
        <w:t>אוציא אותך. אל תעשה תחרות עם אחרים פה. זה שקוף מדי, זה שקוף מאוד.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קראתי אותך לסדר בפעם השנייה, הבנת אותי? הבנת? מה אתם עושים? אתם רוצים</w:t>
      </w:r>
      <w:r w:rsidR="00515A37">
        <w:rPr>
          <w:rtl/>
        </w:rPr>
        <w:t xml:space="preserve"> </w:t>
      </w:r>
      <w:r w:rsidRPr="009214BE">
        <w:rPr>
          <w:rtl/>
        </w:rPr>
        <w:t>להרוס את הדיון? לכם יש עניין שלא תהיה כנסת?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תודה, אל תעזור לי. אל תעזור לי, חבר הכנסת דיין.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דראושה, חרף המאמץ שלך אני לא רוצה אוטומטית להוציא אותך; עם כל</w:t>
      </w:r>
      <w:r w:rsidR="00515A37">
        <w:rPr>
          <w:rtl/>
        </w:rPr>
        <w:t xml:space="preserve"> </w:t>
      </w:r>
      <w:r w:rsidRPr="009214BE">
        <w:rPr>
          <w:rtl/>
        </w:rPr>
        <w:t>המאמץ שאתה עושה, השקוף, הברור.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ראש הממשלה, בבקשה להמשיך.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ההרחקה</w:t>
      </w:r>
      <w:r w:rsidR="00515A37">
        <w:rPr>
          <w:rtl/>
        </w:rPr>
        <w:t xml:space="preserve"> </w:t>
      </w:r>
      <w:r w:rsidRPr="009214BE">
        <w:rPr>
          <w:rtl/>
        </w:rPr>
        <w:t>נועדה</w:t>
      </w:r>
      <w:r w:rsidR="00515A37">
        <w:rPr>
          <w:rtl/>
        </w:rPr>
        <w:t xml:space="preserve"> </w:t>
      </w:r>
      <w:r w:rsidRPr="009214BE">
        <w:rPr>
          <w:rtl/>
        </w:rPr>
        <w:t>לאפשר</w:t>
      </w:r>
      <w:r w:rsidR="00515A37">
        <w:rPr>
          <w:rtl/>
        </w:rPr>
        <w:t xml:space="preserve"> </w:t>
      </w:r>
      <w:r w:rsidRPr="009214BE">
        <w:rPr>
          <w:rtl/>
        </w:rPr>
        <w:t>חופש</w:t>
      </w:r>
      <w:r w:rsidR="00515A37">
        <w:rPr>
          <w:rtl/>
        </w:rPr>
        <w:t xml:space="preserve"> </w:t>
      </w:r>
      <w:r w:rsidRPr="009214BE">
        <w:rPr>
          <w:rtl/>
        </w:rPr>
        <w:t>פעולה</w:t>
      </w:r>
      <w:r w:rsidR="00515A37">
        <w:rPr>
          <w:rtl/>
        </w:rPr>
        <w:t xml:space="preserve"> </w:t>
      </w:r>
      <w:r w:rsidRPr="009214BE">
        <w:rPr>
          <w:rtl/>
        </w:rPr>
        <w:t>ללחימה</w:t>
      </w:r>
      <w:r w:rsidR="00515A37">
        <w:rPr>
          <w:rtl/>
        </w:rPr>
        <w:t xml:space="preserve"> </w:t>
      </w:r>
      <w:r w:rsidRPr="009214BE">
        <w:rPr>
          <w:rtl/>
        </w:rPr>
        <w:t>במחבלים</w:t>
      </w:r>
      <w:r w:rsidR="00515A37">
        <w:rPr>
          <w:rtl/>
        </w:rPr>
        <w:t xml:space="preserve">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לפגוע באוכלוסייה</w:t>
      </w:r>
      <w:r w:rsidR="00515A37">
        <w:rPr>
          <w:rtl/>
        </w:rPr>
        <w:t xml:space="preserve"> </w:t>
      </w:r>
      <w:r w:rsidRPr="009214BE">
        <w:rPr>
          <w:rtl/>
        </w:rPr>
        <w:t>האזרחית;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בעקבות פעולה זו </w:t>
      </w:r>
      <w:r w:rsidR="00515A37">
        <w:rPr>
          <w:rtl/>
        </w:rPr>
        <w:t>–</w:t>
      </w:r>
      <w:r w:rsidRPr="009214BE">
        <w:rPr>
          <w:rtl/>
        </w:rPr>
        <w:t xml:space="preserve"> לתת הזדמנות לממשלת לבנון ולתומכים בה מבחוץ לרסן את</w:t>
      </w:r>
      <w:r w:rsidR="00515A37">
        <w:rPr>
          <w:rtl/>
        </w:rPr>
        <w:t xml:space="preserve"> </w:t>
      </w:r>
      <w:r w:rsidRPr="009214BE">
        <w:rPr>
          <w:rtl/>
        </w:rPr>
        <w:t>מחבלי ה"חיזב</w:t>
      </w:r>
      <w:r w:rsidR="00515A37">
        <w:rPr>
          <w:rtl/>
        </w:rPr>
        <w:t>-</w:t>
      </w:r>
      <w:r w:rsidRPr="009214BE">
        <w:rPr>
          <w:rtl/>
        </w:rPr>
        <w:t>אללה" בשטח הנתון לשליטת ממשלת לבנון.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ברצוני</w:t>
      </w:r>
      <w:r w:rsidR="00515A37">
        <w:rPr>
          <w:rtl/>
        </w:rPr>
        <w:t xml:space="preserve"> </w:t>
      </w:r>
      <w:r w:rsidRPr="009214BE">
        <w:rPr>
          <w:rtl/>
        </w:rPr>
        <w:t>להבהיר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בדעתנו ואין בכוונתנו להבליג על ירי</w:t>
      </w:r>
      <w:r w:rsidR="00515A37">
        <w:rPr>
          <w:rtl/>
        </w:rPr>
        <w:t xml:space="preserve"> </w:t>
      </w:r>
      <w:r w:rsidRPr="009214BE">
        <w:rPr>
          <w:rtl/>
        </w:rPr>
        <w:t>ה"קטיושות"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יישובי</w:t>
      </w:r>
      <w:r w:rsidR="00515A37">
        <w:rPr>
          <w:rtl/>
        </w:rPr>
        <w:t xml:space="preserve"> </w:t>
      </w:r>
      <w:r w:rsidRPr="009214BE">
        <w:rPr>
          <w:rtl/>
        </w:rPr>
        <w:t>הצפון.</w:t>
      </w:r>
      <w:r w:rsidR="00515A37">
        <w:rPr>
          <w:rtl/>
        </w:rPr>
        <w:t xml:space="preserve"> </w:t>
      </w:r>
      <w:r w:rsidRPr="009214BE">
        <w:rPr>
          <w:rtl/>
        </w:rPr>
        <w:t>לא יהיו פשרות בעניין ביטחונם של יישובי הצפון.</w:t>
      </w:r>
      <w:r w:rsidR="00515A37">
        <w:rPr>
          <w:rtl/>
        </w:rPr>
        <w:t xml:space="preserve"> </w:t>
      </w:r>
      <w:r w:rsidRPr="009214BE">
        <w:rPr>
          <w:rtl/>
        </w:rPr>
        <w:t>אומר לכם כי לא יהיו פשרות במלחמה נגד ה"חיזב</w:t>
      </w:r>
      <w:r w:rsidR="00515A37">
        <w:rPr>
          <w:rtl/>
        </w:rPr>
        <w:t>-</w:t>
      </w:r>
      <w:r w:rsidRPr="009214BE">
        <w:rPr>
          <w:rtl/>
        </w:rPr>
        <w:t xml:space="preserve">אללה"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זה מה שאמר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ב</w:t>
      </w:r>
      <w:r w:rsidR="00515A37">
        <w:rPr>
          <w:rtl/>
        </w:rPr>
        <w:t>-</w:t>
      </w:r>
      <w:r w:rsidRPr="009214BE">
        <w:rPr>
          <w:rtl/>
        </w:rPr>
        <w:t>1982.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 xml:space="preserve">– – </w:t>
      </w:r>
      <w:r w:rsidR="009214BE" w:rsidRPr="009214BE">
        <w:rPr>
          <w:rtl/>
        </w:rPr>
        <w:t>אם ימשיכו לפגוע ביישובים. נרדוף אחריהם בכל מקום, לכל מקום, ולא תהיה</w:t>
      </w:r>
      <w:r>
        <w:rPr>
          <w:rtl/>
        </w:rPr>
        <w:t xml:space="preserve"> </w:t>
      </w:r>
      <w:r w:rsidR="009214BE" w:rsidRPr="009214BE">
        <w:rPr>
          <w:rtl/>
        </w:rPr>
        <w:t>חסינות לאיש מהם. אנו נפגע בהם ללא רחם וללא הרף.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אמרנו</w:t>
      </w:r>
      <w:r w:rsidR="00515A37">
        <w:rPr>
          <w:rtl/>
        </w:rPr>
        <w:t xml:space="preserve"> </w:t>
      </w:r>
      <w:r w:rsidRPr="009214BE">
        <w:rPr>
          <w:rtl/>
        </w:rPr>
        <w:t>ואנו</w:t>
      </w:r>
      <w:r w:rsidR="00515A37">
        <w:rPr>
          <w:rtl/>
        </w:rPr>
        <w:t xml:space="preserve"> </w:t>
      </w:r>
      <w:r w:rsidRPr="009214BE">
        <w:rPr>
          <w:rtl/>
        </w:rPr>
        <w:t>חוזרים</w:t>
      </w:r>
      <w:r w:rsidR="00515A37">
        <w:rPr>
          <w:rtl/>
        </w:rPr>
        <w:t xml:space="preserve"> </w:t>
      </w:r>
      <w:r w:rsidRPr="009214BE">
        <w:rPr>
          <w:rtl/>
        </w:rPr>
        <w:t>ואומרים:</w:t>
      </w:r>
      <w:r w:rsidR="00515A37">
        <w:rPr>
          <w:rtl/>
        </w:rPr>
        <w:t xml:space="preserve"> </w:t>
      </w:r>
      <w:r w:rsidRPr="009214BE">
        <w:rPr>
          <w:rtl/>
        </w:rPr>
        <w:t>אם לא יהיה ביטחון ושקט ביישובינו בצפון, לא</w:t>
      </w:r>
      <w:r w:rsidR="00515A37">
        <w:rPr>
          <w:rtl/>
        </w:rPr>
        <w:t xml:space="preserve"> </w:t>
      </w:r>
      <w:r w:rsidRPr="009214BE">
        <w:rPr>
          <w:rtl/>
        </w:rPr>
        <w:t>יהיה</w:t>
      </w:r>
      <w:r w:rsidR="00515A37">
        <w:rPr>
          <w:rtl/>
        </w:rPr>
        <w:t xml:space="preserve"> </w:t>
      </w:r>
      <w:r w:rsidRPr="009214BE">
        <w:rPr>
          <w:rtl/>
        </w:rPr>
        <w:t>ביטחון</w:t>
      </w:r>
      <w:r w:rsidR="00515A37">
        <w:rPr>
          <w:rtl/>
        </w:rPr>
        <w:t xml:space="preserve"> </w:t>
      </w:r>
      <w:r w:rsidRPr="009214BE">
        <w:rPr>
          <w:rtl/>
        </w:rPr>
        <w:t>ושקט</w:t>
      </w:r>
      <w:r w:rsidR="00515A37">
        <w:rPr>
          <w:rtl/>
        </w:rPr>
        <w:t xml:space="preserve"> </w:t>
      </w:r>
      <w:r w:rsidRPr="009214BE">
        <w:rPr>
          <w:rtl/>
        </w:rPr>
        <w:t>לתושבי</w:t>
      </w:r>
      <w:r w:rsidR="00515A37">
        <w:rPr>
          <w:rtl/>
        </w:rPr>
        <w:t xml:space="preserve"> </w:t>
      </w:r>
      <w:r w:rsidRPr="009214BE">
        <w:rPr>
          <w:rtl/>
        </w:rPr>
        <w:t>דרום</w:t>
      </w:r>
      <w:r w:rsidR="00515A37">
        <w:rPr>
          <w:rtl/>
        </w:rPr>
        <w:t>-</w:t>
      </w:r>
      <w:r w:rsidRPr="009214BE">
        <w:rPr>
          <w:rtl/>
        </w:rPr>
        <w:t>לבנון</w:t>
      </w:r>
      <w:r w:rsidR="00515A37">
        <w:rPr>
          <w:rtl/>
        </w:rPr>
        <w:t xml:space="preserve"> </w:t>
      </w:r>
      <w:r w:rsidRPr="009214BE">
        <w:rPr>
          <w:rtl/>
        </w:rPr>
        <w:t>מצפון לאזור הביטחון. צר לנו על סבלה של</w:t>
      </w:r>
      <w:r w:rsidR="00515A37">
        <w:rPr>
          <w:rtl/>
        </w:rPr>
        <w:t xml:space="preserve"> </w:t>
      </w:r>
      <w:r w:rsidRPr="009214BE">
        <w:rPr>
          <w:rtl/>
        </w:rPr>
        <w:t>האוכלוסייה הלבנונית, הנעה בימים ובשעות אלו בדרכים.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הם ברחו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מספיק.</w:t>
      </w:r>
      <w:r w:rsidR="00515A37">
        <w:rPr>
          <w:rtl/>
        </w:rPr>
        <w:t xml:space="preserve"> </w:t>
      </w:r>
      <w:r w:rsidRPr="009214BE">
        <w:rPr>
          <w:rtl/>
        </w:rPr>
        <w:t>חבר הכנסת דראושה, תקשיב לי. חבר הכנסת דראושה, אני קורא אותך לסדר</w:t>
      </w:r>
      <w:r w:rsidR="00515A37">
        <w:rPr>
          <w:rtl/>
        </w:rPr>
        <w:t xml:space="preserve"> </w:t>
      </w:r>
      <w:r w:rsidRPr="009214BE">
        <w:rPr>
          <w:rtl/>
        </w:rPr>
        <w:t>בפעם השלישית, ולפי הזמנתך האישית, לדאבוני. אני מבקש לצאת מן האולם.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דראושה, אני מוציא אותך, אתה יודע למה; בצער רב. אתה רצית את זה.</w:t>
      </w:r>
      <w:r w:rsidR="00515A37">
        <w:rPr>
          <w:rtl/>
        </w:rPr>
        <w:t xml:space="preserve"> </w:t>
      </w:r>
      <w:r w:rsidRPr="009214BE">
        <w:rPr>
          <w:rtl/>
        </w:rPr>
        <w:t>עשית הכול כדי שאוציא אותך; הכול ובאופן שקוף. אני מבקש שתצא.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דראושה, אני מבקש שתצא.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דראושה, קראתי אותך לסדר בפעם השלישית.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בצער רב, אתה רצית לצאת, אל תגיד לי שלא. אתה רוצה לצאת.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מוציא אותך. אל תתווכח אתי.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לא נכון, מה שאתה אומר.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תתווכח</w:t>
      </w:r>
      <w:r w:rsidR="00515A37">
        <w:rPr>
          <w:rtl/>
        </w:rPr>
        <w:t xml:space="preserve"> </w:t>
      </w:r>
      <w:r w:rsidRPr="009214BE">
        <w:rPr>
          <w:rtl/>
        </w:rPr>
        <w:t>אתי.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ממך, חבר הכנסת דראושה, קראתי אותך לסדר בפעם</w:t>
      </w:r>
      <w:r w:rsidR="00515A37">
        <w:rPr>
          <w:rtl/>
        </w:rPr>
        <w:t xml:space="preserve"> </w:t>
      </w:r>
      <w:r w:rsidRPr="009214BE">
        <w:rPr>
          <w:rtl/>
        </w:rPr>
        <w:t>השלישית.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עבד</w:t>
      </w:r>
      <w:r>
        <w:rPr>
          <w:rtl/>
        </w:rPr>
        <w:t>-</w:t>
      </w:r>
      <w:r w:rsidRPr="00515A37">
        <w:rPr>
          <w:rtl/>
        </w:rPr>
        <w:t>אלוהב דראושה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לא בסדר.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דראושה,</w:t>
      </w:r>
      <w:r w:rsidR="00515A37">
        <w:rPr>
          <w:rtl/>
        </w:rPr>
        <w:t xml:space="preserve"> </w:t>
      </w:r>
      <w:r w:rsidRPr="009214BE">
        <w:rPr>
          <w:rtl/>
        </w:rPr>
        <w:t>תקשיב</w:t>
      </w:r>
      <w:r w:rsidR="00515A37">
        <w:rPr>
          <w:rtl/>
        </w:rPr>
        <w:t xml:space="preserve"> </w:t>
      </w:r>
      <w:r w:rsidRPr="009214BE">
        <w:rPr>
          <w:rtl/>
        </w:rPr>
        <w:t>לי רגע. אני הבנתי. חבר הכנסת דראושה, קראתי לך</w:t>
      </w:r>
      <w:r w:rsidR="00515A37">
        <w:rPr>
          <w:rtl/>
        </w:rPr>
        <w:t xml:space="preserve"> </w:t>
      </w:r>
      <w:r w:rsidRPr="009214BE">
        <w:rPr>
          <w:rtl/>
        </w:rPr>
        <w:t>לצאת.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שתוציאו</w:t>
      </w:r>
      <w:r w:rsidR="00515A37">
        <w:rPr>
          <w:rtl/>
        </w:rPr>
        <w:t xml:space="preserve"> </w:t>
      </w:r>
      <w:r w:rsidRPr="009214BE">
        <w:rPr>
          <w:rtl/>
        </w:rPr>
        <w:t>אותו</w:t>
      </w:r>
      <w:r w:rsidR="00515A37">
        <w:rPr>
          <w:rtl/>
        </w:rPr>
        <w:t xml:space="preserve"> </w:t>
      </w:r>
      <w:r w:rsidRPr="009214BE">
        <w:rPr>
          <w:rtl/>
        </w:rPr>
        <w:t>בכוח.</w:t>
      </w:r>
      <w:r w:rsidR="00515A37">
        <w:rPr>
          <w:rtl/>
        </w:rPr>
        <w:t xml:space="preserve"> </w:t>
      </w:r>
      <w:r w:rsidRPr="009214BE">
        <w:rPr>
          <w:rtl/>
        </w:rPr>
        <w:t>אני מבקש שתצא מן האולם.</w:t>
      </w:r>
      <w:r w:rsidR="00515A37">
        <w:rPr>
          <w:rtl/>
        </w:rPr>
        <w:t xml:space="preserve"> </w:t>
      </w:r>
      <w:r w:rsidRPr="009214BE">
        <w:rPr>
          <w:rtl/>
        </w:rPr>
        <w:t>חבר הכנסת</w:t>
      </w:r>
      <w:r w:rsidR="00515A37">
        <w:rPr>
          <w:rtl/>
        </w:rPr>
        <w:t xml:space="preserve"> </w:t>
      </w:r>
      <w:r w:rsidRPr="009214BE">
        <w:rPr>
          <w:rtl/>
        </w:rPr>
        <w:t>דראושה,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 שתצא מן האולם.</w:t>
      </w:r>
      <w:r w:rsidR="00515A37">
        <w:rPr>
          <w:rtl/>
        </w:rPr>
        <w:t xml:space="preserve"> </w:t>
      </w:r>
      <w:r w:rsidRPr="009214BE">
        <w:rPr>
          <w:rtl/>
        </w:rPr>
        <w:t>לא, לא, לא.</w:t>
      </w:r>
      <w:r w:rsidR="00515A37">
        <w:rPr>
          <w:rtl/>
        </w:rPr>
        <w:t xml:space="preserve"> </w:t>
      </w:r>
      <w:r w:rsidRPr="009214BE">
        <w:rPr>
          <w:rtl/>
        </w:rPr>
        <w:t>הוא יצא לבד, הוא יצא לבד.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דראושה, צא מן האולם,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קריאה: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אל תעזרו לי, אתם אינכם יודעים איך זה נראה כשאתם עוזרים לי.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(חבר הכנסת עבד</w:t>
      </w:r>
      <w:r w:rsidR="00515A37">
        <w:rPr>
          <w:rtl/>
        </w:rPr>
        <w:t>-</w:t>
      </w:r>
      <w:r w:rsidRPr="009214BE">
        <w:rPr>
          <w:rtl/>
        </w:rPr>
        <w:t>אלוהב דראושה יוצא מאולם המליאה.)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אלסאנע. חבר הכנסת אלסאנע, תקשיב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אלסאנע, אני מדבר אליך, תקשיב לי. אתה גם תרצה שאני אקשיב לך.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מתנצל,</w:t>
      </w:r>
      <w:r w:rsidR="00515A37">
        <w:rPr>
          <w:rtl/>
        </w:rPr>
        <w:t xml:space="preserve"> </w:t>
      </w:r>
      <w:r w:rsidRPr="009214BE">
        <w:rPr>
          <w:rtl/>
        </w:rPr>
        <w:t>אני מבהיר: יושב</w:t>
      </w:r>
      <w:r w:rsidR="00515A37">
        <w:rPr>
          <w:rtl/>
        </w:rPr>
        <w:t>-</w:t>
      </w:r>
      <w:r w:rsidRPr="009214BE">
        <w:rPr>
          <w:rtl/>
        </w:rPr>
        <w:t>ראש הכנסת אחר היה מוציא את</w:t>
      </w:r>
      <w:r w:rsidR="00515A37">
        <w:rPr>
          <w:rtl/>
        </w:rPr>
        <w:t xml:space="preserve"> </w:t>
      </w:r>
      <w:r w:rsidRPr="009214BE">
        <w:rPr>
          <w:rtl/>
        </w:rPr>
        <w:t>המפריעים</w:t>
      </w:r>
      <w:r w:rsidR="00515A37">
        <w:rPr>
          <w:rtl/>
        </w:rPr>
        <w:t xml:space="preserve"> </w:t>
      </w:r>
      <w:r w:rsidRPr="009214BE">
        <w:rPr>
          <w:rtl/>
        </w:rPr>
        <w:t>לפני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עשר דקות. היה פה מעשה, לדאבוני </w:t>
      </w:r>
      <w:r w:rsidR="00515A37">
        <w:rPr>
          <w:rtl/>
        </w:rPr>
        <w:t>–</w:t>
      </w:r>
      <w:r w:rsidRPr="009214BE">
        <w:rPr>
          <w:rtl/>
        </w:rPr>
        <w:t xml:space="preserve"> ובכאב</w:t>
      </w:r>
      <w:r w:rsidR="00515A37">
        <w:rPr>
          <w:rtl/>
        </w:rPr>
        <w:t>-</w:t>
      </w:r>
      <w:r w:rsidRPr="009214BE">
        <w:rPr>
          <w:rtl/>
        </w:rPr>
        <w:t xml:space="preserve">לב אני אומר את זה </w:t>
      </w:r>
      <w:r w:rsidR="00515A37">
        <w:rPr>
          <w:rtl/>
        </w:rPr>
        <w:t>–</w:t>
      </w:r>
      <w:r w:rsidRPr="009214BE">
        <w:rPr>
          <w:rtl/>
        </w:rPr>
        <w:t xml:space="preserve"> היה</w:t>
      </w:r>
      <w:r w:rsidR="00515A37">
        <w:rPr>
          <w:rtl/>
        </w:rPr>
        <w:t xml:space="preserve"> </w:t>
      </w:r>
      <w:r w:rsidRPr="009214BE">
        <w:rPr>
          <w:rtl/>
        </w:rPr>
        <w:t>מעשה שקוף של רצון לצאת, בניגוד לרצוני. אני קיימתי את רצון המפריע. 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ואם</w:t>
      </w:r>
      <w:r w:rsidR="00515A37">
        <w:rPr>
          <w:rtl/>
        </w:rPr>
        <w:t xml:space="preserve"> </w:t>
      </w: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תדבר,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יהיה</w:t>
      </w:r>
      <w:r w:rsidR="00515A37">
        <w:rPr>
          <w:rtl/>
        </w:rPr>
        <w:t xml:space="preserve"> </w:t>
      </w:r>
      <w:r w:rsidRPr="009214BE">
        <w:rPr>
          <w:rtl/>
        </w:rPr>
        <w:t>גם לגביך. חבר הכנסת אלסאנע, אתה עושה טעות שאתה</w:t>
      </w:r>
      <w:r w:rsidR="00515A37">
        <w:rPr>
          <w:rtl/>
        </w:rPr>
        <w:t xml:space="preserve"> </w:t>
      </w:r>
      <w:r w:rsidRPr="009214BE">
        <w:rPr>
          <w:rtl/>
        </w:rPr>
        <w:t>מאלץ</w:t>
      </w:r>
      <w:r w:rsidR="00515A37">
        <w:rPr>
          <w:rtl/>
        </w:rPr>
        <w:t xml:space="preserve"> </w:t>
      </w:r>
      <w:r w:rsidRPr="009214BE">
        <w:rPr>
          <w:rtl/>
        </w:rPr>
        <w:t>אותי</w:t>
      </w:r>
      <w:r w:rsidR="00515A37">
        <w:rPr>
          <w:rtl/>
        </w:rPr>
        <w:t xml:space="preserve"> </w:t>
      </w:r>
      <w:r w:rsidRPr="009214BE">
        <w:rPr>
          <w:rtl/>
        </w:rPr>
        <w:t>להוציא אותך, ואתה מבין מה שאני אומר. תודה. גם חבר הכנסת דראושה עשה</w:t>
      </w:r>
      <w:r w:rsidR="00515A37">
        <w:rPr>
          <w:rtl/>
        </w:rPr>
        <w:t xml:space="preserve"> </w:t>
      </w:r>
      <w:r w:rsidRPr="009214BE">
        <w:rPr>
          <w:rtl/>
        </w:rPr>
        <w:t>טעות שאילץ אותי לעשות את זה. מספיק.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ראש הממשלה ימשיך.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מספיק, חבר הכנסת מצא. חבר הכנסת מצא, מספיק.</w:t>
      </w:r>
      <w:r w:rsidR="00515A37">
        <w:rPr>
          <w:rtl/>
        </w:rPr>
        <w:t xml:space="preserve"> </w:t>
      </w:r>
      <w:r w:rsidRPr="009214BE">
        <w:rPr>
          <w:rtl/>
        </w:rPr>
        <w:t>חבר הכנסת מצא, אני קורא אותך</w:t>
      </w:r>
      <w:r w:rsidR="00515A37">
        <w:rPr>
          <w:rtl/>
        </w:rPr>
        <w:t xml:space="preserve"> </w:t>
      </w:r>
      <w:r w:rsidRPr="009214BE">
        <w:rPr>
          <w:rtl/>
        </w:rPr>
        <w:t>לסדר. אל תעשה לי את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עוזר לך.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 עזרה? אתה רוצה להפריע לנאום ראש הממשלה? מספיק.</w:t>
      </w:r>
      <w:r w:rsidR="00515A37">
        <w:rPr>
          <w:rtl/>
        </w:rPr>
        <w:t xml:space="preserve"> </w:t>
      </w:r>
      <w:r w:rsidRPr="009214BE">
        <w:rPr>
          <w:rtl/>
        </w:rPr>
        <w:t>נא להמשיך.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צר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על סבלה של האוכלוסייה הלבנונית, הנעה בימים ובשעות אלו בדרכים. אך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עוד</w:t>
      </w:r>
      <w:r w:rsidR="00515A37">
        <w:rPr>
          <w:rtl/>
        </w:rPr>
        <w:t xml:space="preserve"> </w:t>
      </w:r>
      <w:r w:rsidRPr="009214BE">
        <w:rPr>
          <w:rtl/>
        </w:rPr>
        <w:t>יושב</w:t>
      </w:r>
      <w:r w:rsidR="00515A37">
        <w:rPr>
          <w:rtl/>
        </w:rPr>
        <w:t xml:space="preserve"> </w:t>
      </w:r>
      <w:r w:rsidRPr="009214BE">
        <w:rPr>
          <w:rtl/>
        </w:rPr>
        <w:t>אחרון תושבי קריית</w:t>
      </w:r>
      <w:r w:rsidR="00515A37">
        <w:rPr>
          <w:rtl/>
        </w:rPr>
        <w:t>-</w:t>
      </w:r>
      <w:r w:rsidRPr="009214BE">
        <w:rPr>
          <w:rtl/>
        </w:rPr>
        <w:t>שמונה במקלט, כל עוד ילדי הגן במרגליות ותלמידי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בכפר</w:t>
      </w:r>
      <w:r w:rsidR="00515A37">
        <w:rPr>
          <w:rtl/>
        </w:rPr>
        <w:t>-</w:t>
      </w:r>
      <w:r w:rsidRPr="009214BE">
        <w:rPr>
          <w:rtl/>
        </w:rPr>
        <w:t>בלום</w:t>
      </w:r>
      <w:r w:rsidR="00515A37">
        <w:rPr>
          <w:rtl/>
        </w:rPr>
        <w:t xml:space="preserve"> </w:t>
      </w:r>
      <w:r w:rsidRPr="009214BE">
        <w:rPr>
          <w:rtl/>
        </w:rPr>
        <w:t>חיים בין קירות הבטון מתחת לאדמה, יכאיבו לנו, אולי, מראות</w:t>
      </w:r>
      <w:r w:rsidR="00515A37">
        <w:rPr>
          <w:rtl/>
        </w:rPr>
        <w:t xml:space="preserve"> </w:t>
      </w:r>
      <w:r w:rsidRPr="009214BE">
        <w:rPr>
          <w:rtl/>
        </w:rPr>
        <w:t>הלבנונים</w:t>
      </w:r>
      <w:r w:rsidR="00515A37">
        <w:rPr>
          <w:rtl/>
        </w:rPr>
        <w:t xml:space="preserve"> </w:t>
      </w:r>
      <w:r w:rsidRPr="009214BE">
        <w:rPr>
          <w:rtl/>
        </w:rPr>
        <w:t>הנמלטים מבתיהם, אך נאמר להם:</w:t>
      </w:r>
      <w:r w:rsidR="00515A37">
        <w:rPr>
          <w:rtl/>
        </w:rPr>
        <w:t xml:space="preserve"> </w:t>
      </w:r>
      <w:r w:rsidRPr="009214BE">
        <w:rPr>
          <w:rtl/>
        </w:rPr>
        <w:t>יש לממשלתכם אפשרות, שצבא לבנון ימנע את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ירי ה"קטיושות" על היישובים בישראל. רק אם תחדל האש על היישובים בצפון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גוז'נסקי, חברת הכנסת גוז'נסקי, את רוצה שאוציא אותך? אל תבואי</w:t>
      </w:r>
      <w:r w:rsidR="00515A37">
        <w:rPr>
          <w:rtl/>
        </w:rPr>
        <w:t xml:space="preserve"> </w:t>
      </w:r>
      <w:r w:rsidRPr="009214BE">
        <w:rPr>
          <w:rtl/>
        </w:rPr>
        <w:t>אחר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בטענות</w:t>
      </w:r>
      <w:r w:rsidR="00515A37">
        <w:rPr>
          <w:rtl/>
        </w:rPr>
        <w:t xml:space="preserve"> </w:t>
      </w:r>
      <w:r w:rsidRPr="009214BE">
        <w:rPr>
          <w:rtl/>
        </w:rPr>
        <w:t>שאני עושה את זה. תחליטי ותגידי לי. הגיע הזמן לגילוי לב פה. זה</w:t>
      </w:r>
      <w:r w:rsidR="00515A37">
        <w:rPr>
          <w:rtl/>
        </w:rPr>
        <w:t xml:space="preserve"> </w:t>
      </w:r>
      <w:r w:rsidRPr="009214BE">
        <w:rPr>
          <w:rtl/>
        </w:rPr>
        <w:t>שקוף.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ידעתי שחד"ש הפכו להיות משרתי אירן.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 xml:space="preserve">ראש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גונן שגב, אני קורא אותך לסדר.</w:t>
      </w:r>
      <w:r w:rsidR="00515A37">
        <w:rPr>
          <w:rtl/>
        </w:rPr>
        <w:t xml:space="preserve"> </w:t>
      </w:r>
      <w:r w:rsidRPr="009214BE">
        <w:rPr>
          <w:rtl/>
        </w:rPr>
        <w:t>חברת הכנסת ג'וזנסקי, עוד פעם אחת</w:t>
      </w:r>
      <w:r w:rsidR="00515A37">
        <w:rPr>
          <w:rtl/>
        </w:rPr>
        <w:t xml:space="preserve"> – </w:t>
      </w:r>
      <w:r w:rsidRPr="009214BE">
        <w:rPr>
          <w:rtl/>
        </w:rPr>
        <w:t>אני מוציא אותך, זה הכול.</w:t>
      </w:r>
      <w:r w:rsidR="00515A37">
        <w:rPr>
          <w:rtl/>
        </w:rPr>
        <w:t xml:space="preserve"> </w:t>
      </w:r>
      <w:r w:rsidRPr="009214BE">
        <w:rPr>
          <w:rtl/>
        </w:rPr>
        <w:t>חבר הכנסת גונן שגב, קראתי אותך לסדר, אתה לא הבנת?</w:t>
      </w:r>
      <w:r w:rsidR="00515A37">
        <w:rPr>
          <w:rtl/>
        </w:rPr>
        <w:t xml:space="preserve"> </w:t>
      </w:r>
      <w:r w:rsidRPr="009214BE">
        <w:rPr>
          <w:rtl/>
        </w:rPr>
        <w:t>תגיד</w:t>
      </w:r>
      <w:r w:rsidR="00515A37">
        <w:rPr>
          <w:rtl/>
        </w:rPr>
        <w:t xml:space="preserve"> </w:t>
      </w:r>
      <w:r w:rsidRPr="009214BE">
        <w:rPr>
          <w:rtl/>
        </w:rPr>
        <w:t>לי,</w:t>
      </w:r>
      <w:r w:rsidR="00515A37">
        <w:rPr>
          <w:rtl/>
        </w:rPr>
        <w:t xml:space="preserve"> </w:t>
      </w:r>
      <w:r w:rsidRPr="009214BE">
        <w:rPr>
          <w:rtl/>
        </w:rPr>
        <w:t>גונן שגב, למה אתה חותר ברעש הזה עכשיו? תסביר את עצמך.</w:t>
      </w:r>
      <w:r w:rsidR="00515A37">
        <w:rPr>
          <w:rtl/>
        </w:rPr>
        <w:t xml:space="preserve"> </w:t>
      </w:r>
      <w:r w:rsidRPr="009214BE">
        <w:rPr>
          <w:rtl/>
        </w:rPr>
        <w:t>בבקשה, אדוני</w:t>
      </w:r>
      <w:r w:rsidR="00515A37">
        <w:rPr>
          <w:rtl/>
        </w:rPr>
        <w:t xml:space="preserve"> </w:t>
      </w:r>
      <w:r w:rsidRPr="009214BE">
        <w:rPr>
          <w:rtl/>
        </w:rPr>
        <w:t>ראש הממשלה.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חוזר</w:t>
      </w:r>
      <w:r w:rsidR="00515A37">
        <w:rPr>
          <w:rtl/>
        </w:rPr>
        <w:t xml:space="preserve"> </w:t>
      </w:r>
      <w:r w:rsidRPr="009214BE">
        <w:rPr>
          <w:rtl/>
        </w:rPr>
        <w:t>ואומר לתושבי לבנון: יש לממשלתכם אפשרות, שצבא לבנון ימנע את ירי</w:t>
      </w:r>
      <w:r w:rsidR="00515A37">
        <w:rPr>
          <w:rtl/>
        </w:rPr>
        <w:t xml:space="preserve"> </w:t>
      </w:r>
      <w:r w:rsidRPr="009214BE">
        <w:rPr>
          <w:rtl/>
        </w:rPr>
        <w:t>ה"קטיושות"</w:t>
      </w:r>
      <w:r w:rsidR="00515A37">
        <w:rPr>
          <w:rtl/>
        </w:rPr>
        <w:t xml:space="preserve"> </w:t>
      </w:r>
      <w:r w:rsidRPr="009214BE">
        <w:rPr>
          <w:rtl/>
        </w:rPr>
        <w:t>על היישובים בישראל. רק אם תחדל האש על היישובים בצפון, תחזרו לבתיכם</w:t>
      </w:r>
      <w:r w:rsidR="00515A37">
        <w:rPr>
          <w:rtl/>
        </w:rPr>
        <w:t xml:space="preserve"> </w:t>
      </w:r>
      <w:r w:rsidRPr="009214BE">
        <w:rPr>
          <w:rtl/>
        </w:rPr>
        <w:t>בדרום.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אתם מוכנים לצאת מלבנון?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תופיק זיאד, אי</w:t>
      </w:r>
      <w:r w:rsidR="00515A37">
        <w:rPr>
          <w:rtl/>
        </w:rPr>
        <w:t>-</w:t>
      </w:r>
      <w:r w:rsidRPr="009214BE">
        <w:rPr>
          <w:rtl/>
        </w:rPr>
        <w:t>אפשר כך להמשיך. באמת, יש גבול, כבר עברנו אותו.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אנו קוראים היום לראש ממשלת לבנון ליטול יוזמה ולמנוע את מחבלי 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מלפתוח באש על חיילי צה"ל ועל היישובים בשטח ישראל. אנו מאמינים שראש ממשלת לבנון</w:t>
      </w:r>
      <w:r w:rsidR="00515A37">
        <w:rPr>
          <w:rtl/>
        </w:rPr>
        <w:t xml:space="preserve"> </w:t>
      </w:r>
      <w:r w:rsidRPr="009214BE">
        <w:rPr>
          <w:rtl/>
        </w:rPr>
        <w:t>וצבאו ועמו מסוגלים לכך.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לבנון,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זכתה בדור האחרון אף לא לרגע אחד של חסד ורחמים, נמצאת</w:t>
      </w:r>
      <w:r w:rsidR="00515A37">
        <w:rPr>
          <w:rtl/>
        </w:rPr>
        <w:t xml:space="preserve"> </w:t>
      </w:r>
      <w:r w:rsidRPr="009214BE">
        <w:rPr>
          <w:rtl/>
        </w:rPr>
        <w:t>בתהליך שיקום.</w:t>
      </w:r>
      <w:r w:rsidR="00515A37">
        <w:rPr>
          <w:rtl/>
        </w:rPr>
        <w:t xml:space="preserve"> </w:t>
      </w:r>
      <w:r w:rsidRPr="009214BE">
        <w:rPr>
          <w:rtl/>
        </w:rPr>
        <w:t>אם לבנון אינה רוצה להחזיר את הגלגל אחורה, אל שעותיה המרות, יהיה</w:t>
      </w:r>
      <w:r w:rsidR="00515A37">
        <w:rPr>
          <w:rtl/>
        </w:rPr>
        <w:t xml:space="preserve"> </w:t>
      </w:r>
      <w:r w:rsidRPr="009214BE">
        <w:rPr>
          <w:rtl/>
        </w:rPr>
        <w:t>עליה לעשות הכול נגד ה"חיזב</w:t>
      </w:r>
      <w:r w:rsidR="00515A37">
        <w:rPr>
          <w:rtl/>
        </w:rPr>
        <w:t>-</w:t>
      </w:r>
      <w:r w:rsidRPr="009214BE">
        <w:rPr>
          <w:rtl/>
        </w:rPr>
        <w:t xml:space="preserve">אללה" </w:t>
      </w:r>
      <w:r w:rsidR="00515A37">
        <w:rPr>
          <w:rtl/>
        </w:rPr>
        <w:t>–</w:t>
      </w:r>
      <w:r w:rsidRPr="009214BE">
        <w:rPr>
          <w:rtl/>
        </w:rPr>
        <w:t xml:space="preserve"> האויב שיכרסם בה מבפנים.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לא נעלמה מעינינו העובדה, שמאחורי "חיזב</w:t>
      </w:r>
      <w:r w:rsidR="00515A37">
        <w:rPr>
          <w:rtl/>
        </w:rPr>
        <w:t>-</w:t>
      </w:r>
      <w:r w:rsidRPr="009214BE">
        <w:rPr>
          <w:rtl/>
        </w:rPr>
        <w:t>אללה" עומדת גם סוריה,</w:t>
      </w:r>
      <w:r w:rsidR="00515A37">
        <w:rPr>
          <w:rtl/>
        </w:rPr>
        <w:t xml:space="preserve"> </w:t>
      </w:r>
      <w:r w:rsidRPr="009214BE">
        <w:rPr>
          <w:rtl/>
        </w:rPr>
        <w:t>שלמעלה</w:t>
      </w:r>
      <w:r w:rsidR="00515A37">
        <w:rPr>
          <w:rtl/>
        </w:rPr>
        <w:t xml:space="preserve"> </w:t>
      </w:r>
      <w:r w:rsidRPr="009214BE">
        <w:rPr>
          <w:rtl/>
        </w:rPr>
        <w:t>מ</w:t>
      </w:r>
      <w:r w:rsidR="00515A37">
        <w:rPr>
          <w:rtl/>
        </w:rPr>
        <w:t>-</w:t>
      </w:r>
      <w:r w:rsidRPr="009214BE">
        <w:rPr>
          <w:rtl/>
        </w:rPr>
        <w:t>30,000</w:t>
      </w:r>
      <w:r w:rsidR="00515A37">
        <w:rPr>
          <w:rtl/>
        </w:rPr>
        <w:t xml:space="preserve"> </w:t>
      </w:r>
      <w:r w:rsidRPr="009214BE">
        <w:rPr>
          <w:rtl/>
        </w:rPr>
        <w:t>מחייליה</w:t>
      </w:r>
      <w:r w:rsidR="00515A37">
        <w:rPr>
          <w:rtl/>
        </w:rPr>
        <w:t xml:space="preserve"> </w:t>
      </w:r>
      <w:r w:rsidRPr="009214BE">
        <w:rPr>
          <w:rtl/>
        </w:rPr>
        <w:t>נמצאים</w:t>
      </w:r>
      <w:r w:rsidR="00515A37">
        <w:rPr>
          <w:rtl/>
        </w:rPr>
        <w:t xml:space="preserve"> </w:t>
      </w:r>
      <w:r w:rsidRPr="009214BE">
        <w:rPr>
          <w:rtl/>
        </w:rPr>
        <w:t>בלבנון. זו סוריה ששליחיה לשלום יושבים מולנו</w:t>
      </w:r>
      <w:r w:rsidR="00515A37">
        <w:rPr>
          <w:rtl/>
        </w:rPr>
        <w:t xml:space="preserve"> </w:t>
      </w:r>
      <w:r w:rsidRPr="009214BE">
        <w:rPr>
          <w:rtl/>
        </w:rPr>
        <w:t>בוושינגטון ושליחיה העקיפים למלחמה משגרים "קטיושות" מרמת</w:t>
      </w:r>
      <w:r w:rsidR="00515A37">
        <w:rPr>
          <w:rtl/>
        </w:rPr>
        <w:t>-</w:t>
      </w:r>
      <w:r w:rsidRPr="009214BE">
        <w:rPr>
          <w:rtl/>
        </w:rPr>
        <w:t>נבטיה. זו, כנראה, דרכם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הסורים,</w:t>
      </w:r>
      <w:r w:rsidR="00515A37">
        <w:rPr>
          <w:rtl/>
        </w:rPr>
        <w:t xml:space="preserve"> </w:t>
      </w:r>
      <w:r w:rsidRPr="009214BE">
        <w:rPr>
          <w:rtl/>
        </w:rPr>
        <w:t>דרכם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הסורים ללחוץ עלינו. אנו לא נילחץ, לא נילחץ כהוא</w:t>
      </w:r>
      <w:r w:rsidR="00515A37">
        <w:rPr>
          <w:rtl/>
        </w:rPr>
        <w:t>-</w:t>
      </w:r>
      <w:r w:rsidRPr="009214BE">
        <w:rPr>
          <w:rtl/>
        </w:rPr>
        <w:t>זה. אנו</w:t>
      </w:r>
      <w:r w:rsidR="00515A37">
        <w:rPr>
          <w:rtl/>
        </w:rPr>
        <w:t xml:space="preserve"> </w:t>
      </w:r>
      <w:r w:rsidRPr="009214BE">
        <w:rPr>
          <w:rtl/>
        </w:rPr>
        <w:t>קוראים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לסוריה</w:t>
      </w:r>
      <w:r w:rsidR="00515A37">
        <w:rPr>
          <w:rtl/>
        </w:rPr>
        <w:t xml:space="preserve"> </w:t>
      </w:r>
      <w:r w:rsidRPr="009214BE">
        <w:rPr>
          <w:rtl/>
        </w:rPr>
        <w:t>להפעיל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השפעתה</w:t>
      </w:r>
      <w:r w:rsidR="00515A37">
        <w:rPr>
          <w:rtl/>
        </w:rPr>
        <w:t xml:space="preserve"> </w:t>
      </w:r>
      <w:r w:rsidRPr="009214BE">
        <w:rPr>
          <w:rtl/>
        </w:rPr>
        <w:t>ויכולתה למנוע מאנשי ה"חיזב</w:t>
      </w:r>
      <w:r w:rsidR="00515A37">
        <w:rPr>
          <w:rtl/>
        </w:rPr>
        <w:t>-</w:t>
      </w:r>
      <w:r w:rsidRPr="009214BE">
        <w:rPr>
          <w:rtl/>
        </w:rPr>
        <w:t>אללה" לפעול</w:t>
      </w:r>
      <w:r w:rsidR="00515A37">
        <w:rPr>
          <w:rtl/>
        </w:rPr>
        <w:t xml:space="preserve"> </w:t>
      </w:r>
      <w:r w:rsidRPr="009214BE">
        <w:rPr>
          <w:rtl/>
        </w:rPr>
        <w:t>נגדנו.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תשומת הלב ממוקדת בימים אלה, מטבע הדברים, בפעולות בדרום</w:t>
      </w:r>
      <w:r w:rsidR="00515A37">
        <w:rPr>
          <w:rtl/>
        </w:rPr>
        <w:t>-</w:t>
      </w:r>
      <w:r w:rsidRPr="009214BE">
        <w:rPr>
          <w:rtl/>
        </w:rPr>
        <w:t>לבנון.</w:t>
      </w:r>
      <w:r w:rsidR="00515A37">
        <w:rPr>
          <w:rtl/>
        </w:rPr>
        <w:t xml:space="preserve"> </w:t>
      </w:r>
      <w:r w:rsidRPr="009214BE">
        <w:rPr>
          <w:rtl/>
        </w:rPr>
        <w:t>ואולם העיסוק בכך</w:t>
      </w:r>
      <w:r w:rsidR="00515A37">
        <w:rPr>
          <w:rtl/>
        </w:rPr>
        <w:t xml:space="preserve"> </w:t>
      </w:r>
      <w:r w:rsidRPr="009214BE">
        <w:rPr>
          <w:rtl/>
        </w:rPr>
        <w:t>אינו משכיח מלבנו את המשא</w:t>
      </w:r>
      <w:r w:rsidR="00515A37">
        <w:rPr>
          <w:rtl/>
        </w:rPr>
        <w:t>-</w:t>
      </w:r>
      <w:r w:rsidRPr="009214BE">
        <w:rPr>
          <w:rtl/>
        </w:rPr>
        <w:t>ומתן לשלום, שהוא היעד המדיני המרכזי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ישראל. בימים הקרובים</w:t>
      </w:r>
      <w:r w:rsidR="00515A37">
        <w:rPr>
          <w:rtl/>
        </w:rPr>
        <w:t xml:space="preserve"> </w:t>
      </w:r>
      <w:r w:rsidRPr="009214BE">
        <w:rPr>
          <w:rtl/>
        </w:rPr>
        <w:t>יגיע לכאן מזכיר המדינה, וורן כריסטופר, במאמץ לקדם את</w:t>
      </w:r>
      <w:r w:rsidR="00515A37">
        <w:rPr>
          <w:rtl/>
        </w:rPr>
        <w:t xml:space="preserve"> </w:t>
      </w:r>
      <w:r w:rsidRPr="009214BE">
        <w:rPr>
          <w:rtl/>
        </w:rPr>
        <w:t>המשא</w:t>
      </w:r>
      <w:r w:rsidR="00515A37">
        <w:rPr>
          <w:rtl/>
        </w:rPr>
        <w:t>-</w:t>
      </w:r>
      <w:r w:rsidRPr="009214BE">
        <w:rPr>
          <w:rtl/>
        </w:rPr>
        <w:t>ומתן.</w:t>
      </w:r>
      <w:r w:rsidR="00515A37">
        <w:rPr>
          <w:rtl/>
        </w:rPr>
        <w:t xml:space="preserve"> </w:t>
      </w:r>
      <w:r w:rsidRPr="009214BE">
        <w:rPr>
          <w:rtl/>
        </w:rPr>
        <w:t>אנו רואים בחיוב את ביקורו של מזכיר המדינה ורוצים בהצלחתו.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המאמצים</w:t>
      </w:r>
      <w:r w:rsidR="00515A37">
        <w:rPr>
          <w:rtl/>
        </w:rPr>
        <w:t xml:space="preserve"> </w:t>
      </w:r>
      <w:r w:rsidRPr="009214BE">
        <w:rPr>
          <w:rtl/>
        </w:rPr>
        <w:t>לקדם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המשא</w:t>
      </w:r>
      <w:r w:rsidR="00515A37">
        <w:rPr>
          <w:rtl/>
        </w:rPr>
        <w:t>-</w:t>
      </w:r>
      <w:r w:rsidRPr="009214BE">
        <w:rPr>
          <w:rtl/>
        </w:rPr>
        <w:t>ומתן</w:t>
      </w:r>
      <w:r w:rsidR="00515A37">
        <w:rPr>
          <w:rtl/>
        </w:rPr>
        <w:t xml:space="preserve"> </w:t>
      </w:r>
      <w:r w:rsidRPr="009214BE">
        <w:rPr>
          <w:rtl/>
        </w:rPr>
        <w:t>לשלום</w:t>
      </w:r>
      <w:r w:rsidR="00515A37">
        <w:rPr>
          <w:rtl/>
        </w:rPr>
        <w:t xml:space="preserve"> </w:t>
      </w:r>
      <w:r w:rsidRPr="009214BE">
        <w:rPr>
          <w:rtl/>
        </w:rPr>
        <w:t>להימשך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תושג</w:t>
      </w:r>
      <w:r w:rsidR="00515A37">
        <w:rPr>
          <w:rtl/>
        </w:rPr>
        <w:t xml:space="preserve"> </w:t>
      </w:r>
      <w:r w:rsidRPr="009214BE">
        <w:rPr>
          <w:rtl/>
        </w:rPr>
        <w:t>מטרתם של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וארגוני הטרור, אשר רוצים לטרפד כל התקדמות לשלום. אנו מאמינים, כי</w:t>
      </w:r>
      <w:r w:rsidR="00515A37">
        <w:rPr>
          <w:rtl/>
        </w:rPr>
        <w:t xml:space="preserve"> </w:t>
      </w:r>
      <w:r w:rsidRPr="009214BE">
        <w:rPr>
          <w:rtl/>
        </w:rPr>
        <w:t>האירועים</w:t>
      </w:r>
      <w:r w:rsidR="00515A37">
        <w:rPr>
          <w:rtl/>
        </w:rPr>
        <w:t xml:space="preserve"> </w:t>
      </w:r>
      <w:r w:rsidRPr="009214BE">
        <w:rPr>
          <w:rtl/>
        </w:rPr>
        <w:t>בדרום</w:t>
      </w:r>
      <w:r w:rsidR="00515A37">
        <w:rPr>
          <w:rtl/>
        </w:rPr>
        <w:t>-</w:t>
      </w:r>
      <w:r w:rsidRPr="009214BE">
        <w:rPr>
          <w:rtl/>
        </w:rPr>
        <w:t>לבנון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יפגעו</w:t>
      </w:r>
      <w:r w:rsidR="00515A37">
        <w:rPr>
          <w:rtl/>
        </w:rPr>
        <w:t xml:space="preserve"> </w:t>
      </w:r>
      <w:r w:rsidRPr="009214BE">
        <w:rPr>
          <w:rtl/>
        </w:rPr>
        <w:t>בקידום המשא</w:t>
      </w:r>
      <w:r w:rsidR="00515A37">
        <w:rPr>
          <w:rtl/>
        </w:rPr>
        <w:t>-</w:t>
      </w:r>
      <w:r w:rsidRPr="009214BE">
        <w:rPr>
          <w:rtl/>
        </w:rPr>
        <w:t>ומתן לשלום. אדרבה, המסר הברור של</w:t>
      </w:r>
      <w:r w:rsidR="00515A37">
        <w:rPr>
          <w:rtl/>
        </w:rPr>
        <w:t xml:space="preserve"> </w:t>
      </w:r>
      <w:r w:rsidRPr="009214BE">
        <w:rPr>
          <w:rtl/>
        </w:rPr>
        <w:t>נחישותנו הביטחונית להגן על חיי אזרחינו ולהבטיח את שלום יישובינו</w:t>
      </w:r>
      <w:r w:rsidR="00515A37">
        <w:rPr>
          <w:rtl/>
        </w:rPr>
        <w:t xml:space="preserve"> </w:t>
      </w:r>
      <w:r w:rsidRPr="009214BE">
        <w:rPr>
          <w:rtl/>
        </w:rPr>
        <w:t>בא בכפיפה אחת</w:t>
      </w:r>
      <w:r w:rsidR="00515A37">
        <w:rPr>
          <w:rtl/>
        </w:rPr>
        <w:t xml:space="preserve"> </w:t>
      </w:r>
      <w:r w:rsidRPr="009214BE">
        <w:rPr>
          <w:rtl/>
        </w:rPr>
        <w:t>עם המסר הנחוש של דבקותנו במשא</w:t>
      </w:r>
      <w:r w:rsidR="00515A37">
        <w:rPr>
          <w:rtl/>
        </w:rPr>
        <w:t>-</w:t>
      </w:r>
      <w:r w:rsidRPr="009214BE">
        <w:rPr>
          <w:rtl/>
        </w:rPr>
        <w:t>ומתן לשלום.</w:t>
      </w:r>
    </w:p>
    <w:p w:rsidR="00515A37" w:rsidRDefault="00515A37" w:rsidP="00515A37">
      <w:pPr>
        <w:rPr>
          <w:rtl/>
        </w:rPr>
      </w:pPr>
    </w:p>
    <w:p w:rsidR="00515A37" w:rsidRDefault="009214BE" w:rsidP="007710B3">
      <w:pPr>
        <w:rPr>
          <w:rtl/>
        </w:rPr>
      </w:pPr>
      <w:r w:rsidRPr="009214BE">
        <w:rPr>
          <w:rtl/>
        </w:rPr>
        <w:t>בסיוע</w:t>
      </w:r>
      <w:r w:rsidR="00515A37">
        <w:rPr>
          <w:rtl/>
        </w:rPr>
        <w:t xml:space="preserve"> </w:t>
      </w:r>
      <w:r w:rsidRPr="009214BE">
        <w:rPr>
          <w:rtl/>
        </w:rPr>
        <w:t>מזכיר</w:t>
      </w:r>
      <w:r w:rsidR="00515A37">
        <w:rPr>
          <w:rtl/>
        </w:rPr>
        <w:t xml:space="preserve"> </w:t>
      </w:r>
      <w:r w:rsidRPr="009214BE">
        <w:rPr>
          <w:rtl/>
        </w:rPr>
        <w:t>המדינה,</w:t>
      </w:r>
      <w:r w:rsidR="00515A37">
        <w:rPr>
          <w:rtl/>
        </w:rPr>
        <w:t xml:space="preserve"> </w:t>
      </w:r>
      <w:r w:rsidRPr="009214BE">
        <w:rPr>
          <w:rtl/>
        </w:rPr>
        <w:t>אנו צופים לניסיון לדיאלוג עם הנהגת סוריה, שביכולתה</w:t>
      </w:r>
      <w:r w:rsidR="00515A37">
        <w:rPr>
          <w:rtl/>
        </w:rPr>
        <w:t xml:space="preserve"> </w:t>
      </w:r>
      <w:r w:rsidRPr="009214BE">
        <w:rPr>
          <w:rtl/>
        </w:rPr>
        <w:t>לתרום</w:t>
      </w:r>
      <w:r w:rsidR="00515A37">
        <w:rPr>
          <w:rtl/>
        </w:rPr>
        <w:t xml:space="preserve"> </w:t>
      </w:r>
      <w:r w:rsidRPr="009214BE">
        <w:rPr>
          <w:rtl/>
        </w:rPr>
        <w:t>ליציבות</w:t>
      </w:r>
      <w:r w:rsidR="00515A37">
        <w:rPr>
          <w:rtl/>
        </w:rPr>
        <w:t xml:space="preserve"> </w:t>
      </w:r>
      <w:r w:rsidRPr="009214BE">
        <w:rPr>
          <w:rtl/>
        </w:rPr>
        <w:t>ולשלום,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תרצה בכך. אנו מקווים כי הפלשתינים ייתנו ידם למאמץ</w:t>
      </w:r>
      <w:r w:rsidR="00515A37">
        <w:rPr>
          <w:rtl/>
        </w:rPr>
        <w:t xml:space="preserve"> </w:t>
      </w:r>
      <w:r w:rsidRPr="009214BE">
        <w:rPr>
          <w:rtl/>
        </w:rPr>
        <w:t>לנסח את הצהרת העקרונות, ועם זאת ישקלו במלוא כובד הראש את ההצעות להעברת סמכויות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מוקדמת </w:t>
      </w:r>
      <w:r w:rsidR="00515A37">
        <w:rPr>
          <w:rtl/>
        </w:rPr>
        <w:t>–</w:t>
      </w:r>
      <w:r w:rsidRPr="009214BE">
        <w:rPr>
          <w:rtl/>
        </w:rPr>
        <w:t xml:space="preserve"> מה שהאמריקנים קוראים </w:t>
      </w:r>
      <w:r w:rsidR="007710B3" w:rsidRPr="007710B3">
        <w:t>EARLY EMPOWERMENT</w:t>
      </w:r>
      <w:r w:rsidR="007710B3" w:rsidRPr="007710B3">
        <w:rPr>
          <w:rtl/>
        </w:rPr>
        <w:t>,</w:t>
      </w:r>
      <w:r w:rsidR="007710B3">
        <w:rPr>
          <w:rFonts w:hint="cs"/>
          <w:rtl/>
        </w:rPr>
        <w:t xml:space="preserve"> </w:t>
      </w:r>
      <w:r w:rsidRPr="009214BE">
        <w:rPr>
          <w:rtl/>
        </w:rPr>
        <w:t>שיש בהן פוטנציאל חיובי רב לכל</w:t>
      </w:r>
      <w:r w:rsidR="00515A37">
        <w:rPr>
          <w:rtl/>
        </w:rPr>
        <w:t xml:space="preserve"> </w:t>
      </w:r>
      <w:r w:rsidRPr="009214BE">
        <w:rPr>
          <w:rtl/>
        </w:rPr>
        <w:t>הנוגעים</w:t>
      </w:r>
      <w:r w:rsidR="00515A37">
        <w:rPr>
          <w:rtl/>
        </w:rPr>
        <w:t xml:space="preserve"> </w:t>
      </w:r>
      <w:r w:rsidRPr="009214BE">
        <w:rPr>
          <w:rtl/>
        </w:rPr>
        <w:t>בדבר. ואנו מקווים, כי ירדן תמשיך במחויבותה ותעסוק בנושאי מהות חשובים,</w:t>
      </w:r>
      <w:r w:rsidR="00515A37">
        <w:rPr>
          <w:rtl/>
        </w:rPr>
        <w:t xml:space="preserve"> </w:t>
      </w:r>
      <w:r w:rsidRPr="009214BE">
        <w:rPr>
          <w:rtl/>
        </w:rPr>
        <w:t>שעומדים</w:t>
      </w:r>
      <w:r w:rsidR="00515A37">
        <w:rPr>
          <w:rtl/>
        </w:rPr>
        <w:t xml:space="preserve"> </w:t>
      </w:r>
      <w:r w:rsidRPr="009214BE">
        <w:rPr>
          <w:rtl/>
        </w:rPr>
        <w:t>על הפרק במשא</w:t>
      </w:r>
      <w:r w:rsidR="00515A37">
        <w:rPr>
          <w:rtl/>
        </w:rPr>
        <w:t>-</w:t>
      </w:r>
      <w:r w:rsidRPr="009214BE">
        <w:rPr>
          <w:rtl/>
        </w:rPr>
        <w:t>ומתן.</w:t>
      </w:r>
      <w:r w:rsidR="00515A37">
        <w:rPr>
          <w:rtl/>
        </w:rPr>
        <w:t xml:space="preserve"> </w:t>
      </w:r>
      <w:r w:rsidRPr="009214BE">
        <w:rPr>
          <w:rtl/>
        </w:rPr>
        <w:t>המאבק בטרור בדרום</w:t>
      </w:r>
      <w:r w:rsidR="00515A37">
        <w:rPr>
          <w:rtl/>
        </w:rPr>
        <w:t>-</w:t>
      </w:r>
      <w:r w:rsidRPr="009214BE">
        <w:rPr>
          <w:rtl/>
        </w:rPr>
        <w:t>לבנון יכול לפתוח פתח להסדרים עם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לבנון</w:t>
      </w:r>
      <w:r w:rsidR="00515A37">
        <w:rPr>
          <w:rtl/>
        </w:rPr>
        <w:t xml:space="preserve"> </w:t>
      </w:r>
      <w:r w:rsidRPr="009214BE">
        <w:rPr>
          <w:rtl/>
        </w:rPr>
        <w:t>בתחומים</w:t>
      </w:r>
      <w:r w:rsidR="00515A37">
        <w:rPr>
          <w:rtl/>
        </w:rPr>
        <w:t xml:space="preserve"> </w:t>
      </w:r>
      <w:r w:rsidRPr="009214BE">
        <w:rPr>
          <w:rtl/>
        </w:rPr>
        <w:t>הביטחוניים</w:t>
      </w:r>
      <w:r w:rsidR="00515A37">
        <w:rPr>
          <w:rtl/>
        </w:rPr>
        <w:t xml:space="preserve"> </w:t>
      </w:r>
      <w:r w:rsidRPr="009214BE">
        <w:rPr>
          <w:rtl/>
        </w:rPr>
        <w:t>והאחרים כמוצע על</w:t>
      </w:r>
      <w:r w:rsidR="00515A37">
        <w:rPr>
          <w:rtl/>
        </w:rPr>
        <w:t>-</w:t>
      </w:r>
      <w:r w:rsidRPr="009214BE">
        <w:rPr>
          <w:rtl/>
        </w:rPr>
        <w:t>ידינו במשא</w:t>
      </w:r>
      <w:r w:rsidR="00515A37">
        <w:rPr>
          <w:rtl/>
        </w:rPr>
        <w:t>-</w:t>
      </w:r>
      <w:r w:rsidRPr="009214BE">
        <w:rPr>
          <w:rtl/>
        </w:rPr>
        <w:t>ומתן. כל אלה הן</w:t>
      </w:r>
      <w:r w:rsidR="00515A37">
        <w:rPr>
          <w:rtl/>
        </w:rPr>
        <w:t xml:space="preserve"> </w:t>
      </w:r>
      <w:r w:rsidRPr="009214BE">
        <w:rPr>
          <w:rtl/>
        </w:rPr>
        <w:t>אפשרויות שיש לבודקן ולמצותן.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לתושבי</w:t>
      </w:r>
      <w:r w:rsidR="00515A37">
        <w:rPr>
          <w:rtl/>
        </w:rPr>
        <w:t xml:space="preserve"> </w:t>
      </w:r>
      <w:r w:rsidRPr="009214BE">
        <w:rPr>
          <w:rtl/>
        </w:rPr>
        <w:t>יישובי</w:t>
      </w:r>
      <w:r w:rsidR="00515A37">
        <w:rPr>
          <w:rtl/>
        </w:rPr>
        <w:t xml:space="preserve"> </w:t>
      </w:r>
      <w:r w:rsidRPr="009214BE">
        <w:rPr>
          <w:rtl/>
        </w:rPr>
        <w:t>הצפון</w:t>
      </w:r>
      <w:r w:rsidR="00515A37">
        <w:rPr>
          <w:rtl/>
        </w:rPr>
        <w:t xml:space="preserve"> </w:t>
      </w:r>
      <w:r w:rsidRPr="009214BE">
        <w:rPr>
          <w:rtl/>
        </w:rPr>
        <w:t>אומר:</w:t>
      </w:r>
      <w:r w:rsidR="00515A37">
        <w:rPr>
          <w:rtl/>
        </w:rPr>
        <w:t xml:space="preserve"> </w:t>
      </w:r>
      <w:r w:rsidRPr="009214BE">
        <w:rPr>
          <w:rtl/>
        </w:rPr>
        <w:t>איני</w:t>
      </w:r>
      <w:r w:rsidR="00515A37">
        <w:rPr>
          <w:rtl/>
        </w:rPr>
        <w:t xml:space="preserve"> </w:t>
      </w:r>
      <w:r w:rsidRPr="009214BE">
        <w:rPr>
          <w:rtl/>
        </w:rPr>
        <w:t>חייל היום, ואתם אינכם חיילים, אך אני</w:t>
      </w:r>
      <w:r w:rsidR="00515A37">
        <w:rPr>
          <w:rtl/>
        </w:rPr>
        <w:t xml:space="preserve"> </w:t>
      </w:r>
      <w:r w:rsidRPr="009214BE">
        <w:rPr>
          <w:rtl/>
        </w:rPr>
        <w:t>מצדיע לכם, בשם כולנו.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אתם</w:t>
      </w:r>
      <w:r w:rsidR="00515A37">
        <w:rPr>
          <w:rtl/>
        </w:rPr>
        <w:t xml:space="preserve"> </w:t>
      </w:r>
      <w:r w:rsidRPr="009214BE">
        <w:rPr>
          <w:rtl/>
        </w:rPr>
        <w:t>צריכים</w:t>
      </w:r>
      <w:r w:rsidR="00515A37">
        <w:rPr>
          <w:rtl/>
        </w:rPr>
        <w:t xml:space="preserve"> </w:t>
      </w:r>
      <w:r w:rsidRPr="009214BE">
        <w:rPr>
          <w:rtl/>
        </w:rPr>
        <w:t>לבקש</w:t>
      </w:r>
      <w:r w:rsidR="00515A37">
        <w:rPr>
          <w:rtl/>
        </w:rPr>
        <w:t xml:space="preserve"> </w:t>
      </w:r>
      <w:r w:rsidRPr="009214BE">
        <w:rPr>
          <w:rtl/>
        </w:rPr>
        <w:t>סליחה</w:t>
      </w:r>
      <w:r w:rsidR="00515A37">
        <w:rPr>
          <w:rtl/>
        </w:rPr>
        <w:t xml:space="preserve"> </w:t>
      </w:r>
      <w:r w:rsidRPr="009214BE">
        <w:rPr>
          <w:rtl/>
        </w:rPr>
        <w:t>מאריק</w:t>
      </w:r>
      <w:r w:rsidR="00515A37">
        <w:rPr>
          <w:rtl/>
        </w:rPr>
        <w:t xml:space="preserve"> </w:t>
      </w:r>
      <w:r w:rsidRPr="009214BE">
        <w:rPr>
          <w:rtl/>
        </w:rPr>
        <w:t>שרון.</w:t>
      </w:r>
      <w:r w:rsidR="00515A37">
        <w:rPr>
          <w:rtl/>
        </w:rPr>
        <w:t xml:space="preserve"> </w:t>
      </w:r>
      <w:r w:rsidRPr="009214BE">
        <w:rPr>
          <w:rtl/>
        </w:rPr>
        <w:t>משרון</w:t>
      </w:r>
      <w:r w:rsidR="00515A37">
        <w:rPr>
          <w:rtl/>
        </w:rPr>
        <w:t xml:space="preserve"> </w:t>
      </w:r>
      <w:r w:rsidRPr="009214BE">
        <w:rPr>
          <w:rtl/>
        </w:rPr>
        <w:t>תבקשו סליחה. אתם הוצאתם את</w:t>
      </w:r>
      <w:r w:rsidR="00515A37">
        <w:rPr>
          <w:rtl/>
        </w:rPr>
        <w:t xml:space="preserve"> </w:t>
      </w:r>
      <w:r w:rsidRPr="009214BE">
        <w:rPr>
          <w:rtl/>
        </w:rPr>
        <w:t>החיילים ב</w:t>
      </w:r>
      <w:r w:rsidR="00515A37">
        <w:rPr>
          <w:rtl/>
        </w:rPr>
        <w:t>-</w:t>
      </w:r>
      <w:r w:rsidRPr="009214BE">
        <w:rPr>
          <w:rtl/>
        </w:rPr>
        <w:t xml:space="preserve">1983, מי יוציא עכשיו את החיילים מלבנון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קריאות: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גוז'נסקי, מה יהיה?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גוז'נסקי, שאלתי אותך משהו, חברת הכנסת גוז'נסקי.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פנחס בדש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בדש.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נותן דקה להתגוששות, בבקשה.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אנחנו עוברים לדיון, אם תאפשרו אותו.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זאת צביעות לומר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גוז'נסקי.</w:t>
      </w:r>
      <w:r w:rsidR="00515A37">
        <w:rPr>
          <w:rtl/>
        </w:rPr>
        <w:t xml:space="preserve"> </w:t>
      </w:r>
      <w:r w:rsidRPr="009214BE">
        <w:rPr>
          <w:rtl/>
        </w:rPr>
        <w:t>בדיון כזה כל כך הייתי רוצה שתשתתפו ולא איאלץ להוציא</w:t>
      </w:r>
      <w:r w:rsidR="00515A37">
        <w:rPr>
          <w:rtl/>
        </w:rPr>
        <w:t xml:space="preserve"> </w:t>
      </w:r>
      <w:r w:rsidRPr="009214BE">
        <w:rPr>
          <w:rtl/>
        </w:rPr>
        <w:t>מישהו. זה דיון כל כך חשוב.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גוז'נסקי. חברת הכנסת גוז'נסקי, תקשיבי לי רגע.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דיין, שמענו אותך.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גונן שגב, כבר שמענו אותך היום.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אלסאנע וגוז'נסקי, אני רוצה לפנות אליכם אישית: הדברים פה מאוד</w:t>
      </w:r>
      <w:r w:rsidR="00515A37">
        <w:rPr>
          <w:rtl/>
        </w:rPr>
        <w:t xml:space="preserve"> </w:t>
      </w:r>
      <w:r w:rsidRPr="009214BE">
        <w:rPr>
          <w:rtl/>
        </w:rPr>
        <w:t>שקופים.</w:t>
      </w:r>
      <w:r w:rsidR="00515A37">
        <w:rPr>
          <w:rtl/>
        </w:rPr>
        <w:t xml:space="preserve"> </w:t>
      </w:r>
      <w:r w:rsidRPr="009214BE">
        <w:rPr>
          <w:rtl/>
        </w:rPr>
        <w:t>הדיון</w:t>
      </w:r>
      <w:r w:rsidR="00515A37">
        <w:rPr>
          <w:rtl/>
        </w:rPr>
        <w:t xml:space="preserve"> </w:t>
      </w:r>
      <w:r w:rsidRPr="009214BE">
        <w:rPr>
          <w:rtl/>
        </w:rPr>
        <w:t>הרי</w:t>
      </w:r>
      <w:r w:rsidR="00515A37">
        <w:rPr>
          <w:rtl/>
        </w:rPr>
        <w:t xml:space="preserve"> </w:t>
      </w:r>
      <w:r w:rsidRPr="009214BE">
        <w:rPr>
          <w:rtl/>
        </w:rPr>
        <w:t>יתקיים.</w:t>
      </w:r>
      <w:r w:rsidR="00515A37">
        <w:rPr>
          <w:rtl/>
        </w:rPr>
        <w:t xml:space="preserve"> </w:t>
      </w:r>
      <w:r w:rsidRPr="009214BE">
        <w:rPr>
          <w:rtl/>
        </w:rPr>
        <w:t>אם תמשיכו לרעוש, אני איאלץ להוציא אתכם. אל תאלצו</w:t>
      </w:r>
      <w:r w:rsidR="00515A37">
        <w:rPr>
          <w:rtl/>
        </w:rPr>
        <w:t xml:space="preserve"> </w:t>
      </w:r>
      <w:r w:rsidRPr="009214BE">
        <w:rPr>
          <w:rtl/>
        </w:rPr>
        <w:t>אותי לעשות את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אלסאנע, הרי אתה כל כך יודע שאני צודק, שאני לא רוצה להוציא אותך</w:t>
      </w:r>
      <w:r w:rsidR="00515A37">
        <w:rPr>
          <w:rtl/>
        </w:rPr>
        <w:t xml:space="preserve"> </w:t>
      </w:r>
      <w:r w:rsidRPr="009214BE">
        <w:rPr>
          <w:rtl/>
        </w:rPr>
        <w:t>ואתה רוצה לאלץ אותי. זה כל כך שקוף.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ראשון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הדוברים </w:t>
      </w:r>
      <w:r w:rsidR="00515A37">
        <w:rPr>
          <w:rtl/>
        </w:rPr>
        <w:t>–</w:t>
      </w:r>
      <w:r w:rsidRPr="009214BE">
        <w:rPr>
          <w:rtl/>
        </w:rPr>
        <w:t xml:space="preserve"> חבר הכנסת נתניהו, בבקשה. שמונה דקות.</w:t>
      </w:r>
      <w:r w:rsidR="00515A37">
        <w:rPr>
          <w:rtl/>
        </w:rPr>
        <w:t xml:space="preserve"> </w:t>
      </w:r>
      <w:r w:rsidRPr="009214BE">
        <w:rPr>
          <w:rtl/>
        </w:rPr>
        <w:t>אני אקפיד על הזמן.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סדר</w:t>
      </w:r>
      <w:r w:rsidR="00515A37">
        <w:rPr>
          <w:rtl/>
        </w:rPr>
        <w:t>-</w:t>
      </w:r>
      <w:r w:rsidRPr="009214BE">
        <w:rPr>
          <w:rtl/>
        </w:rPr>
        <w:t>יום</w:t>
      </w:r>
      <w:r w:rsidR="00515A37">
        <w:rPr>
          <w:rtl/>
        </w:rPr>
        <w:t xml:space="preserve"> </w:t>
      </w:r>
      <w:r w:rsidRPr="009214BE">
        <w:rPr>
          <w:rtl/>
        </w:rPr>
        <w:t>גדוש</w:t>
      </w:r>
      <w:r w:rsidR="00515A37">
        <w:rPr>
          <w:rtl/>
        </w:rPr>
        <w:t xml:space="preserve"> </w:t>
      </w:r>
      <w:r w:rsidRPr="009214BE">
        <w:rPr>
          <w:rtl/>
        </w:rPr>
        <w:t>מאוד.</w:t>
      </w:r>
      <w:r w:rsidR="00515A37">
        <w:rPr>
          <w:rtl/>
        </w:rPr>
        <w:t xml:space="preserve"> </w:t>
      </w:r>
      <w:r w:rsidRPr="009214BE">
        <w:rPr>
          <w:rtl/>
        </w:rPr>
        <w:t>חלוקת הזמן היא על דעת הסיעות, הן חילקו את הזמן.</w:t>
      </w:r>
      <w:r w:rsidR="00515A37">
        <w:rPr>
          <w:rtl/>
        </w:rPr>
        <w:t xml:space="preserve"> </w:t>
      </w:r>
      <w:r w:rsidRPr="009214BE">
        <w:rPr>
          <w:rtl/>
        </w:rPr>
        <w:t>בבקשה, 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בנימין נתניהו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ראש הממשלה, אנחנו מחזקים את ידי הממשלה ואת ידיו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 צה"ל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הוא משחק לידיים שלו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זיאד, הרי לא תוכל להגיע לכלל דיבור אם אתה תפריע.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מי</w:t>
      </w:r>
      <w:r w:rsidR="00515A37">
        <w:rPr>
          <w:rtl/>
        </w:rPr>
        <w:t xml:space="preserve"> </w:t>
      </w:r>
      <w:r w:rsidRPr="009214BE">
        <w:rPr>
          <w:rtl/>
        </w:rPr>
        <w:t>שהחליט</w:t>
      </w:r>
      <w:r w:rsidR="00515A37">
        <w:rPr>
          <w:rtl/>
        </w:rPr>
        <w:t xml:space="preserve"> </w:t>
      </w:r>
      <w:r w:rsidRPr="009214BE">
        <w:rPr>
          <w:rtl/>
        </w:rPr>
        <w:t>לצאת</w:t>
      </w:r>
      <w:r w:rsidR="00515A37">
        <w:rPr>
          <w:rtl/>
        </w:rPr>
        <w:t xml:space="preserve"> </w:t>
      </w:r>
      <w:r w:rsidRPr="009214BE">
        <w:rPr>
          <w:rtl/>
        </w:rPr>
        <w:t>מהמליאה, יצא. סגן השר אלי בן</w:t>
      </w:r>
      <w:r w:rsidR="00515A37">
        <w:rPr>
          <w:rtl/>
        </w:rPr>
        <w:t>-</w:t>
      </w:r>
      <w:r w:rsidRPr="009214BE">
        <w:rPr>
          <w:rtl/>
        </w:rPr>
        <w:t>מנחם. סגנית היושב</w:t>
      </w:r>
      <w:r w:rsidR="00515A37">
        <w:rPr>
          <w:rtl/>
        </w:rPr>
        <w:t>-</w:t>
      </w:r>
      <w:r w:rsidRPr="009214BE">
        <w:rPr>
          <w:rtl/>
        </w:rPr>
        <w:t>ראש ענת</w:t>
      </w:r>
      <w:r w:rsidR="00515A37">
        <w:rPr>
          <w:rtl/>
        </w:rPr>
        <w:t xml:space="preserve"> </w:t>
      </w:r>
      <w:r w:rsidRPr="009214BE">
        <w:rPr>
          <w:rtl/>
        </w:rPr>
        <w:t>מאור.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חובה</w:t>
      </w:r>
      <w:r w:rsidR="00515A37">
        <w:rPr>
          <w:rtl/>
        </w:rPr>
        <w:t xml:space="preserve"> </w:t>
      </w:r>
      <w:r w:rsidRPr="009214BE">
        <w:rPr>
          <w:rtl/>
        </w:rPr>
        <w:t>תקנונית</w:t>
      </w:r>
      <w:r w:rsidR="00515A37">
        <w:rPr>
          <w:rtl/>
        </w:rPr>
        <w:t xml:space="preserve"> </w:t>
      </w:r>
      <w:r w:rsidRPr="009214BE">
        <w:rPr>
          <w:rtl/>
        </w:rPr>
        <w:t>להסתובב</w:t>
      </w:r>
      <w:r w:rsidR="00515A37">
        <w:rPr>
          <w:rtl/>
        </w:rPr>
        <w:t xml:space="preserve"> </w:t>
      </w:r>
      <w:r w:rsidRPr="009214BE">
        <w:rPr>
          <w:rtl/>
        </w:rPr>
        <w:t>במליאה</w:t>
      </w:r>
      <w:r w:rsidR="00515A37">
        <w:rPr>
          <w:rtl/>
        </w:rPr>
        <w:t xml:space="preserve"> </w:t>
      </w:r>
      <w:r w:rsidRPr="009214BE">
        <w:rPr>
          <w:rtl/>
        </w:rPr>
        <w:t>בזמן שיש דיונים. אגב, גם אין חובה</w:t>
      </w:r>
      <w:r w:rsidR="00515A37">
        <w:rPr>
          <w:rtl/>
        </w:rPr>
        <w:t xml:space="preserve"> </w:t>
      </w:r>
      <w:r w:rsidRPr="009214BE">
        <w:rPr>
          <w:rtl/>
        </w:rPr>
        <w:t>תקנונית לעבור מתחת לדוכן הנואם בזמן שהוא נואם.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בנימין נתניהו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ייתכן</w:t>
      </w:r>
      <w:r w:rsidR="00515A37">
        <w:rPr>
          <w:rtl/>
        </w:rPr>
        <w:t xml:space="preserve"> </w:t>
      </w:r>
      <w:r w:rsidRPr="009214BE">
        <w:rPr>
          <w:rtl/>
        </w:rPr>
        <w:t>שחברי</w:t>
      </w:r>
      <w:r w:rsidR="00515A37">
        <w:rPr>
          <w:rtl/>
        </w:rPr>
        <w:t xml:space="preserve"> </w:t>
      </w:r>
      <w:r w:rsidRPr="009214BE">
        <w:rPr>
          <w:rtl/>
        </w:rPr>
        <w:t>הבית שומעים פה קולות מפתיעים, שחד"ש רוצה</w:t>
      </w:r>
      <w:r w:rsidR="00515A37">
        <w:rPr>
          <w:rtl/>
        </w:rPr>
        <w:t xml:space="preserve"> </w:t>
      </w:r>
      <w:r w:rsidRPr="009214BE">
        <w:rPr>
          <w:rtl/>
        </w:rPr>
        <w:t>לתמוך בליכוד פתאום, הליכוד רוצה לתמוך ואכן תומך בממשלה בעניין הזה, אבל זה משקף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ההזדהות</w:t>
      </w:r>
      <w:r w:rsidR="00515A37">
        <w:rPr>
          <w:rtl/>
        </w:rPr>
        <w:t xml:space="preserve"> </w:t>
      </w:r>
      <w:r w:rsidRPr="009214BE">
        <w:rPr>
          <w:rtl/>
        </w:rPr>
        <w:t>שלנו</w:t>
      </w:r>
      <w:r w:rsidR="00515A37">
        <w:rPr>
          <w:rtl/>
        </w:rPr>
        <w:t xml:space="preserve"> </w:t>
      </w:r>
      <w:r w:rsidRPr="009214BE">
        <w:rPr>
          <w:rtl/>
        </w:rPr>
        <w:t>בעיצומה</w:t>
      </w:r>
      <w:r w:rsidR="00515A37">
        <w:rPr>
          <w:rtl/>
        </w:rPr>
        <w:t xml:space="preserve"> </w:t>
      </w:r>
      <w:r w:rsidRPr="009214BE">
        <w:rPr>
          <w:rtl/>
        </w:rPr>
        <w:t>של מלחמה עם המעמד של ממשלת ישראל וצה"ל, עם סבלם של</w:t>
      </w:r>
      <w:r w:rsidR="00515A37">
        <w:rPr>
          <w:rtl/>
        </w:rPr>
        <w:t xml:space="preserve"> </w:t>
      </w:r>
      <w:r w:rsidRPr="009214BE">
        <w:rPr>
          <w:rtl/>
        </w:rPr>
        <w:t>האזרחים</w:t>
      </w:r>
      <w:r w:rsidR="00515A37">
        <w:rPr>
          <w:rtl/>
        </w:rPr>
        <w:t xml:space="preserve"> </w:t>
      </w:r>
      <w:r w:rsidRPr="009214BE">
        <w:rPr>
          <w:rtl/>
        </w:rPr>
        <w:t>שנמצאים</w:t>
      </w:r>
      <w:r w:rsidR="00515A37">
        <w:rPr>
          <w:rtl/>
        </w:rPr>
        <w:t xml:space="preserve"> </w:t>
      </w:r>
      <w:r w:rsidRPr="009214BE">
        <w:rPr>
          <w:rtl/>
        </w:rPr>
        <w:t>בגבול</w:t>
      </w:r>
      <w:r w:rsidR="00515A37">
        <w:rPr>
          <w:rtl/>
        </w:rPr>
        <w:t xml:space="preserve"> </w:t>
      </w:r>
      <w:r w:rsidRPr="009214BE">
        <w:rPr>
          <w:rtl/>
        </w:rPr>
        <w:t>הצפון,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צערן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המשפחות, של חייל צה"ל גדי סואד,</w:t>
      </w:r>
      <w:r w:rsidR="00515A37">
        <w:rPr>
          <w:rtl/>
        </w:rPr>
        <w:t xml:space="preserve"> </w:t>
      </w:r>
      <w:r w:rsidRPr="009214BE">
        <w:rPr>
          <w:rtl/>
        </w:rPr>
        <w:t>זיכרונו לברכה, ושל תושבי קריית</w:t>
      </w:r>
      <w:r w:rsidR="00515A37">
        <w:rPr>
          <w:rtl/>
        </w:rPr>
        <w:t>-</w:t>
      </w:r>
      <w:r w:rsidRPr="009214BE">
        <w:rPr>
          <w:rtl/>
        </w:rPr>
        <w:t>שמונה, מוטי בן</w:t>
      </w:r>
      <w:r w:rsidR="00515A37">
        <w:rPr>
          <w:rtl/>
        </w:rPr>
        <w:t>-</w:t>
      </w:r>
      <w:r w:rsidRPr="009214BE">
        <w:rPr>
          <w:rtl/>
        </w:rPr>
        <w:t>דוד וגבי שמעוני, זיכרונם לברכה.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הממשלה,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רוצים</w:t>
      </w:r>
      <w:r w:rsidR="00515A37">
        <w:rPr>
          <w:rtl/>
        </w:rPr>
        <w:t xml:space="preserve"> </w:t>
      </w:r>
      <w:r w:rsidRPr="009214BE">
        <w:rPr>
          <w:rtl/>
        </w:rPr>
        <w:t>שתצליחו, אנחנו רוצים שהמבצע הזה יצליח,</w:t>
      </w:r>
      <w:r w:rsidR="00515A37">
        <w:rPr>
          <w:rtl/>
        </w:rPr>
        <w:t xml:space="preserve"> </w:t>
      </w:r>
      <w:r w:rsidRPr="009214BE">
        <w:rPr>
          <w:rtl/>
        </w:rPr>
        <w:t>והשאלה</w:t>
      </w:r>
      <w:r w:rsidR="00515A37">
        <w:rPr>
          <w:rtl/>
        </w:rPr>
        <w:t xml:space="preserve"> </w:t>
      </w:r>
      <w:r w:rsidRPr="009214BE">
        <w:rPr>
          <w:rtl/>
        </w:rPr>
        <w:t>היא,</w:t>
      </w:r>
      <w:r w:rsidR="00515A37">
        <w:rPr>
          <w:rtl/>
        </w:rPr>
        <w:t xml:space="preserve"> </w:t>
      </w:r>
      <w:r w:rsidRPr="009214BE">
        <w:rPr>
          <w:rtl/>
        </w:rPr>
        <w:t>כמובן, במה תיבחן ההצלחה. אתה הגדרת, ואני שותף להגדרה הזאת, שמבחן</w:t>
      </w:r>
      <w:r w:rsidR="00515A37">
        <w:rPr>
          <w:rtl/>
        </w:rPr>
        <w:t xml:space="preserve"> </w:t>
      </w:r>
      <w:r w:rsidRPr="009214BE">
        <w:rPr>
          <w:rtl/>
        </w:rPr>
        <w:t>ההצלחה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השבת</w:t>
      </w:r>
      <w:r w:rsidR="00515A37">
        <w:rPr>
          <w:rtl/>
        </w:rPr>
        <w:t xml:space="preserve"> </w:t>
      </w:r>
      <w:r w:rsidRPr="009214BE">
        <w:rPr>
          <w:rtl/>
        </w:rPr>
        <w:t>הביטחון,</w:t>
      </w:r>
      <w:r w:rsidR="00515A37">
        <w:rPr>
          <w:rtl/>
        </w:rPr>
        <w:t xml:space="preserve"> </w:t>
      </w:r>
      <w:r w:rsidRPr="009214BE">
        <w:rPr>
          <w:rtl/>
        </w:rPr>
        <w:t>החזרת הביטחון ליישובי הצפון. כלומר, לא להשיג איזו</w:t>
      </w:r>
      <w:r w:rsidR="00515A37">
        <w:rPr>
          <w:rtl/>
        </w:rPr>
        <w:t xml:space="preserve"> </w:t>
      </w:r>
      <w:r w:rsidRPr="009214BE">
        <w:rPr>
          <w:rtl/>
        </w:rPr>
        <w:t>הפסקת אש לשבוע</w:t>
      </w:r>
      <w:r w:rsidR="00515A37">
        <w:rPr>
          <w:rtl/>
        </w:rPr>
        <w:t>-</w:t>
      </w:r>
      <w:r w:rsidRPr="009214BE">
        <w:rPr>
          <w:rtl/>
        </w:rPr>
        <w:t>שבועיים, שתנציח את הסטטוס</w:t>
      </w:r>
      <w:r w:rsidR="00515A37">
        <w:rPr>
          <w:rtl/>
        </w:rPr>
        <w:t>-</w:t>
      </w:r>
      <w:r w:rsidRPr="009214BE">
        <w:rPr>
          <w:rtl/>
        </w:rPr>
        <w:t>קוו שהיה, אלא להביא לשינוי יסודי במצב</w:t>
      </w:r>
      <w:r w:rsidR="00515A37">
        <w:rPr>
          <w:rtl/>
        </w:rPr>
        <w:t xml:space="preserve"> </w:t>
      </w:r>
      <w:r w:rsidRPr="009214BE">
        <w:rPr>
          <w:rtl/>
        </w:rPr>
        <w:t>הביטחון</w:t>
      </w:r>
      <w:r w:rsidR="00515A37">
        <w:rPr>
          <w:rtl/>
        </w:rPr>
        <w:t xml:space="preserve"> </w:t>
      </w:r>
      <w:r w:rsidRPr="009214BE">
        <w:rPr>
          <w:rtl/>
        </w:rPr>
        <w:t>בצפון,</w:t>
      </w:r>
      <w:r w:rsidR="00515A37">
        <w:rPr>
          <w:rtl/>
        </w:rPr>
        <w:t xml:space="preserve"> </w:t>
      </w:r>
      <w:r w:rsidRPr="009214BE">
        <w:rPr>
          <w:rtl/>
        </w:rPr>
        <w:t>ולטעמי</w:t>
      </w:r>
      <w:r w:rsidR="00515A37">
        <w:rPr>
          <w:rtl/>
        </w:rPr>
        <w:t xml:space="preserve"> </w:t>
      </w:r>
      <w:r w:rsidRPr="009214BE">
        <w:rPr>
          <w:rtl/>
        </w:rPr>
        <w:t>פירוש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הדבר </w:t>
      </w:r>
      <w:r w:rsidR="00515A37">
        <w:rPr>
          <w:rtl/>
        </w:rPr>
        <w:t>–</w:t>
      </w:r>
      <w:r w:rsidRPr="009214BE">
        <w:rPr>
          <w:rtl/>
        </w:rPr>
        <w:t xml:space="preserve"> הסרת איום ירי ה"קטיושות". אני לא מתכוון</w:t>
      </w:r>
      <w:r w:rsidR="00515A37">
        <w:rPr>
          <w:rtl/>
        </w:rPr>
        <w:t xml:space="preserve"> </w:t>
      </w:r>
      <w:r w:rsidRPr="009214BE">
        <w:rPr>
          <w:rtl/>
        </w:rPr>
        <w:t>ל"קטיושה" בודדת פה ושם, אני מתכוון למטחים השיטתיים ההרסניים, כי זו הבעיה.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החדירות</w:t>
      </w:r>
      <w:r w:rsidR="00515A37">
        <w:rPr>
          <w:rtl/>
        </w:rPr>
        <w:t xml:space="preserve"> </w:t>
      </w:r>
      <w:r w:rsidRPr="009214BE">
        <w:rPr>
          <w:rtl/>
        </w:rPr>
        <w:t>הקרקעיות עצרנו כבר לפני עשר שנים, את מטחי ה"קטיושות" שהתגברו</w:t>
      </w:r>
      <w:r w:rsidR="00515A37">
        <w:rPr>
          <w:rtl/>
        </w:rPr>
        <w:t xml:space="preserve"> </w:t>
      </w:r>
      <w:r w:rsidRPr="009214BE">
        <w:rPr>
          <w:rtl/>
        </w:rPr>
        <w:t>לאחרונה</w:t>
      </w:r>
      <w:r w:rsidR="00515A37">
        <w:rPr>
          <w:rtl/>
        </w:rPr>
        <w:t xml:space="preserve"> </w:t>
      </w:r>
      <w:r w:rsidRPr="009214BE">
        <w:rPr>
          <w:rtl/>
        </w:rPr>
        <w:t>איננו</w:t>
      </w:r>
      <w:r w:rsidR="00515A37">
        <w:rPr>
          <w:rtl/>
        </w:rPr>
        <w:t xml:space="preserve"> </w:t>
      </w:r>
      <w:r w:rsidRPr="009214BE">
        <w:rPr>
          <w:rtl/>
        </w:rPr>
        <w:t>עוצרים,</w:t>
      </w:r>
      <w:r w:rsidR="00515A37">
        <w:rPr>
          <w:rtl/>
        </w:rPr>
        <w:t xml:space="preserve"> </w:t>
      </w:r>
      <w:r w:rsidRPr="009214BE">
        <w:rPr>
          <w:rtl/>
        </w:rPr>
        <w:t>ומבחן</w:t>
      </w:r>
      <w:r w:rsidR="00515A37">
        <w:rPr>
          <w:rtl/>
        </w:rPr>
        <w:t xml:space="preserve"> </w:t>
      </w:r>
      <w:r w:rsidRPr="009214BE">
        <w:rPr>
          <w:rtl/>
        </w:rPr>
        <w:t>ההצלחה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מבצע</w:t>
      </w:r>
      <w:r w:rsidR="00515A37">
        <w:rPr>
          <w:rtl/>
        </w:rPr>
        <w:t xml:space="preserve"> </w:t>
      </w:r>
      <w:r w:rsidRPr="009214BE">
        <w:rPr>
          <w:rtl/>
        </w:rPr>
        <w:t>"דין</w:t>
      </w:r>
      <w:r w:rsidR="00515A37">
        <w:rPr>
          <w:rtl/>
        </w:rPr>
        <w:t>-</w:t>
      </w:r>
      <w:r w:rsidRPr="009214BE">
        <w:rPr>
          <w:rtl/>
        </w:rPr>
        <w:t>וחשבון"</w:t>
      </w:r>
      <w:r w:rsidR="00515A37">
        <w:rPr>
          <w:rtl/>
        </w:rPr>
        <w:t xml:space="preserve"> </w:t>
      </w:r>
      <w:r w:rsidRPr="009214BE">
        <w:rPr>
          <w:rtl/>
        </w:rPr>
        <w:t>יהיה הסרת איום</w:t>
      </w:r>
      <w:r w:rsidR="00515A37">
        <w:rPr>
          <w:rtl/>
        </w:rPr>
        <w:t xml:space="preserve"> </w:t>
      </w:r>
      <w:r w:rsidRPr="009214BE">
        <w:rPr>
          <w:rtl/>
        </w:rPr>
        <w:t>ה"קטיושות" מגבול הלבנון.</w:t>
      </w:r>
      <w:r w:rsidR="00515A37">
        <w:rPr>
          <w:rtl/>
        </w:rPr>
        <w:t xml:space="preserve"> </w:t>
      </w:r>
      <w:r w:rsidRPr="009214BE">
        <w:rPr>
          <w:rtl/>
        </w:rPr>
        <w:t>השאלה היא, כמובן, כיצד משיגים את היעד הזה.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שומע לפעמים קבוצות מסוימות בבית הזה שאומרות:</w:t>
      </w:r>
      <w:r w:rsidR="00515A37">
        <w:rPr>
          <w:rtl/>
        </w:rPr>
        <w:t xml:space="preserve"> </w:t>
      </w: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אפשר להשיג, נגד טרור</w:t>
      </w:r>
      <w:r w:rsidR="00515A37">
        <w:rPr>
          <w:rtl/>
        </w:rPr>
        <w:t xml:space="preserve"> </w:t>
      </w: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אפשר</w:t>
      </w:r>
      <w:r w:rsidR="00515A37">
        <w:rPr>
          <w:rtl/>
        </w:rPr>
        <w:t xml:space="preserve"> </w:t>
      </w:r>
      <w:r w:rsidRPr="009214BE">
        <w:rPr>
          <w:rtl/>
        </w:rPr>
        <w:t>להצליח.</w:t>
      </w:r>
      <w:r w:rsidR="00515A37">
        <w:rPr>
          <w:rtl/>
        </w:rPr>
        <w:t xml:space="preserve"> </w:t>
      </w:r>
      <w:r w:rsidRPr="009214BE">
        <w:rPr>
          <w:rtl/>
        </w:rPr>
        <w:t>בסרט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כבר</w:t>
      </w:r>
      <w:r w:rsidR="00515A37">
        <w:rPr>
          <w:rtl/>
        </w:rPr>
        <w:t xml:space="preserve"> </w:t>
      </w:r>
      <w:r w:rsidRPr="009214BE">
        <w:rPr>
          <w:rtl/>
        </w:rPr>
        <w:t>היינו,</w:t>
      </w:r>
      <w:r w:rsidR="00515A37">
        <w:rPr>
          <w:rtl/>
        </w:rPr>
        <w:t xml:space="preserve"> </w:t>
      </w:r>
      <w:r w:rsidRPr="009214BE">
        <w:rPr>
          <w:rtl/>
        </w:rPr>
        <w:t>גם במישור הבין</w:t>
      </w:r>
      <w:r w:rsidR="00515A37">
        <w:rPr>
          <w:rtl/>
        </w:rPr>
        <w:t>-</w:t>
      </w:r>
      <w:r w:rsidRPr="009214BE">
        <w:rPr>
          <w:rtl/>
        </w:rPr>
        <w:t>לאומי, שם נאמר ואמרו</w:t>
      </w:r>
      <w:r w:rsidR="00515A37">
        <w:rPr>
          <w:rtl/>
        </w:rPr>
        <w:t xml:space="preserve"> </w:t>
      </w:r>
      <w:r w:rsidRPr="009214BE">
        <w:rPr>
          <w:rtl/>
        </w:rPr>
        <w:t>שדמוקרטיות</w:t>
      </w:r>
      <w:r w:rsidR="00515A37">
        <w:rPr>
          <w:rtl/>
        </w:rPr>
        <w:t xml:space="preserve"> </w:t>
      </w:r>
      <w:r w:rsidRPr="009214BE">
        <w:rPr>
          <w:rtl/>
        </w:rPr>
        <w:t>אינן</w:t>
      </w:r>
      <w:r w:rsidR="00515A37">
        <w:rPr>
          <w:rtl/>
        </w:rPr>
        <w:t xml:space="preserve"> </w:t>
      </w:r>
      <w:r w:rsidRPr="009214BE">
        <w:rPr>
          <w:rtl/>
        </w:rPr>
        <w:t>יכולות</w:t>
      </w:r>
      <w:r w:rsidR="00515A37">
        <w:rPr>
          <w:rtl/>
        </w:rPr>
        <w:t xml:space="preserve"> </w:t>
      </w:r>
      <w:r w:rsidRPr="009214BE">
        <w:rPr>
          <w:rtl/>
        </w:rPr>
        <w:t>להילחם</w:t>
      </w:r>
      <w:r w:rsidR="00515A37">
        <w:rPr>
          <w:rtl/>
        </w:rPr>
        <w:t xml:space="preserve"> </w:t>
      </w:r>
      <w:r w:rsidRPr="009214BE">
        <w:rPr>
          <w:rtl/>
        </w:rPr>
        <w:t>בטרור</w:t>
      </w:r>
      <w:r w:rsidR="00515A37">
        <w:rPr>
          <w:rtl/>
        </w:rPr>
        <w:t xml:space="preserve"> </w:t>
      </w:r>
      <w:r w:rsidRPr="009214BE">
        <w:rPr>
          <w:rtl/>
        </w:rPr>
        <w:t>הבין</w:t>
      </w:r>
      <w:r w:rsidR="00515A37">
        <w:rPr>
          <w:rtl/>
        </w:rPr>
        <w:t>-</w:t>
      </w:r>
      <w:r w:rsidRPr="009214BE">
        <w:rPr>
          <w:rtl/>
        </w:rPr>
        <w:t>לאומי, שהן נידונות לחטיפת מטוסים</w:t>
      </w:r>
      <w:r w:rsidR="00515A37">
        <w:rPr>
          <w:rtl/>
        </w:rPr>
        <w:t xml:space="preserve"> </w:t>
      </w:r>
      <w:r w:rsidRPr="009214BE">
        <w:rPr>
          <w:rtl/>
        </w:rPr>
        <w:t>ולאיומים</w:t>
      </w:r>
      <w:r w:rsidR="00515A37">
        <w:rPr>
          <w:rtl/>
        </w:rPr>
        <w:t xml:space="preserve"> </w:t>
      </w:r>
      <w:r w:rsidRPr="009214BE">
        <w:rPr>
          <w:rtl/>
        </w:rPr>
        <w:t>אחרים</w:t>
      </w:r>
      <w:r w:rsidR="00515A37">
        <w:rPr>
          <w:rtl/>
        </w:rPr>
        <w:t xml:space="preserve"> </w:t>
      </w:r>
      <w:r w:rsidRPr="009214BE">
        <w:rPr>
          <w:rtl/>
        </w:rPr>
        <w:t>ולהתקפות</w:t>
      </w:r>
      <w:r w:rsidR="00515A37">
        <w:rPr>
          <w:rtl/>
        </w:rPr>
        <w:t xml:space="preserve"> </w:t>
      </w:r>
      <w:r w:rsidRPr="009214BE">
        <w:rPr>
          <w:rtl/>
        </w:rPr>
        <w:t>כאלו ואחרות.</w:t>
      </w:r>
      <w:r w:rsidR="00515A37">
        <w:rPr>
          <w:rtl/>
        </w:rPr>
        <w:t xml:space="preserve"> </w:t>
      </w:r>
      <w:r w:rsidRPr="009214BE">
        <w:rPr>
          <w:rtl/>
        </w:rPr>
        <w:t>אני תמיד גרסתי אחרת ואני גורס אחרת גם</w:t>
      </w:r>
      <w:r w:rsidR="00515A37">
        <w:rPr>
          <w:rtl/>
        </w:rPr>
        <w:t xml:space="preserve"> </w:t>
      </w:r>
      <w:r w:rsidRPr="009214BE">
        <w:rPr>
          <w:rtl/>
        </w:rPr>
        <w:t>כאן, אדוני ראש הממשלה.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השאלה המרכזית</w:t>
      </w:r>
      <w:r w:rsidR="00515A37">
        <w:rPr>
          <w:rtl/>
        </w:rPr>
        <w:t xml:space="preserve"> </w:t>
      </w:r>
      <w:r w:rsidRPr="009214BE">
        <w:rPr>
          <w:rtl/>
        </w:rPr>
        <w:t>במלחמה</w:t>
      </w:r>
      <w:r w:rsidR="00515A37">
        <w:rPr>
          <w:rtl/>
        </w:rPr>
        <w:t xml:space="preserve"> </w:t>
      </w:r>
      <w:r w:rsidRPr="009214BE">
        <w:rPr>
          <w:rtl/>
        </w:rPr>
        <w:t>בטרור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השאלה,</w:t>
      </w:r>
      <w:r w:rsidR="00515A37">
        <w:rPr>
          <w:rtl/>
        </w:rPr>
        <w:t xml:space="preserve"> </w:t>
      </w:r>
      <w:r w:rsidRPr="009214BE">
        <w:rPr>
          <w:rtl/>
        </w:rPr>
        <w:t>נגד מי פועלים. נגד הטרוריסטים,</w:t>
      </w:r>
      <w:r w:rsidR="00515A37">
        <w:rPr>
          <w:rtl/>
        </w:rPr>
        <w:t xml:space="preserve"> </w:t>
      </w:r>
      <w:r w:rsidRPr="009214BE">
        <w:rPr>
          <w:rtl/>
        </w:rPr>
        <w:t>בוודאי,</w:t>
      </w:r>
      <w:r w:rsidR="00515A37">
        <w:rPr>
          <w:rtl/>
        </w:rPr>
        <w:t xml:space="preserve"> </w:t>
      </w:r>
      <w:r w:rsidRPr="009214BE">
        <w:rPr>
          <w:rtl/>
        </w:rPr>
        <w:t>אבל הטרוריסטים אינם פועלים בחלל, הם לא פועלים בחלל החיצון, הם לא באים</w:t>
      </w:r>
      <w:r w:rsidR="00515A37">
        <w:rPr>
          <w:rtl/>
        </w:rPr>
        <w:t xml:space="preserve"> </w:t>
      </w:r>
      <w:r w:rsidRPr="009214BE">
        <w:rPr>
          <w:rtl/>
        </w:rPr>
        <w:t>מהמאדים.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באים</w:t>
      </w:r>
      <w:r w:rsidR="00515A37">
        <w:rPr>
          <w:rtl/>
        </w:rPr>
        <w:t xml:space="preserve"> </w:t>
      </w:r>
      <w:r w:rsidRPr="009214BE">
        <w:rPr>
          <w:rtl/>
        </w:rPr>
        <w:t>מקרקע של מדינה, תמיד, ולא חשוב מתי ואיפה זירת פעולתם.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תמיד פועלים מתוך מדינה ובחסות מדינה.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שמיוחד</w:t>
      </w:r>
      <w:r w:rsidR="00515A37">
        <w:rPr>
          <w:rtl/>
        </w:rPr>
        <w:t xml:space="preserve"> </w:t>
      </w:r>
      <w:r w:rsidRPr="009214BE">
        <w:rPr>
          <w:rtl/>
        </w:rPr>
        <w:t>במקרה</w:t>
      </w:r>
      <w:r w:rsidR="00515A37">
        <w:rPr>
          <w:rtl/>
        </w:rPr>
        <w:t xml:space="preserve"> </w:t>
      </w:r>
      <w:r w:rsidRPr="009214BE">
        <w:rPr>
          <w:rtl/>
        </w:rPr>
        <w:t>שלפנינו הוא, שהטרוריסטים פועלים מתוך מדינה שאינה שולטת</w:t>
      </w:r>
      <w:r w:rsidR="00515A37">
        <w:rPr>
          <w:rtl/>
        </w:rPr>
        <w:t xml:space="preserve"> </w:t>
      </w:r>
      <w:r w:rsidRPr="009214BE">
        <w:rPr>
          <w:rtl/>
        </w:rPr>
        <w:t>בשטח</w:t>
      </w:r>
      <w:r w:rsidR="00515A37">
        <w:rPr>
          <w:rtl/>
        </w:rPr>
        <w:t xml:space="preserve"> </w:t>
      </w:r>
      <w:r w:rsidRPr="009214BE">
        <w:rPr>
          <w:rtl/>
        </w:rPr>
        <w:t>המדינה,</w:t>
      </w:r>
      <w:r w:rsidR="00515A37">
        <w:rPr>
          <w:rtl/>
        </w:rPr>
        <w:t xml:space="preserve"> </w:t>
      </w:r>
      <w:r w:rsidRPr="009214BE">
        <w:rPr>
          <w:rtl/>
        </w:rPr>
        <w:t>והם</w:t>
      </w:r>
      <w:r w:rsidR="00515A37">
        <w:rPr>
          <w:rtl/>
        </w:rPr>
        <w:t xml:space="preserve"> </w:t>
      </w:r>
      <w:r w:rsidRPr="009214BE">
        <w:rPr>
          <w:rtl/>
        </w:rPr>
        <w:t>פועלים</w:t>
      </w:r>
      <w:r w:rsidR="00515A37">
        <w:rPr>
          <w:rtl/>
        </w:rPr>
        <w:t xml:space="preserve"> </w:t>
      </w:r>
      <w:r w:rsidRPr="009214BE">
        <w:rPr>
          <w:rtl/>
        </w:rPr>
        <w:t>למעשה</w:t>
      </w:r>
      <w:r w:rsidR="00515A37">
        <w:rPr>
          <w:rtl/>
        </w:rPr>
        <w:t xml:space="preserve"> </w:t>
      </w:r>
      <w:r w:rsidRPr="009214BE">
        <w:rPr>
          <w:rtl/>
        </w:rPr>
        <w:t>בחסותן</w:t>
      </w:r>
      <w:r w:rsidR="00515A37">
        <w:rPr>
          <w:rtl/>
        </w:rPr>
        <w:t xml:space="preserve"> </w:t>
      </w:r>
      <w:r w:rsidRPr="009214BE">
        <w:rPr>
          <w:rtl/>
        </w:rPr>
        <w:t>ובעידודן ובסיוען של שתי מדינות מחוץ</w:t>
      </w:r>
      <w:r w:rsidR="00515A37">
        <w:rPr>
          <w:rtl/>
        </w:rPr>
        <w:t xml:space="preserve"> </w:t>
      </w:r>
      <w:r w:rsidRPr="009214BE">
        <w:rPr>
          <w:rtl/>
        </w:rPr>
        <w:t>ללבנון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של אירן, שעליה אין לנו השפעה מיידית או השפעה עקיפה אפילו, לצערי, ושל</w:t>
      </w:r>
      <w:r w:rsidR="00515A37">
        <w:rPr>
          <w:rtl/>
        </w:rPr>
        <w:t xml:space="preserve"> </w:t>
      </w:r>
      <w:r w:rsidRPr="009214BE">
        <w:rPr>
          <w:rtl/>
        </w:rPr>
        <w:t>סוריה, שעליה יש לנו השפעה מרבית, לדעתי, בוודאי גדולה יותר ממה שהפעלנו עד היום.</w:t>
      </w:r>
      <w:r w:rsidR="00515A37">
        <w:rPr>
          <w:rtl/>
        </w:rPr>
        <w:t xml:space="preserve"> </w:t>
      </w: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כשאנחנו</w:t>
      </w:r>
      <w:r w:rsidR="00515A37">
        <w:rPr>
          <w:rtl/>
        </w:rPr>
        <w:t xml:space="preserve"> </w:t>
      </w:r>
      <w:r w:rsidRPr="009214BE">
        <w:rPr>
          <w:rtl/>
        </w:rPr>
        <w:t>פועלים,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צריכים</w:t>
      </w:r>
      <w:r w:rsidR="00515A37">
        <w:rPr>
          <w:rtl/>
        </w:rPr>
        <w:t xml:space="preserve"> </w:t>
      </w:r>
      <w:r w:rsidRPr="009214BE">
        <w:rPr>
          <w:rtl/>
        </w:rPr>
        <w:t>לפעול</w:t>
      </w:r>
      <w:r w:rsidR="00515A37">
        <w:rPr>
          <w:rtl/>
        </w:rPr>
        <w:t xml:space="preserve"> </w:t>
      </w:r>
      <w:r w:rsidRPr="009214BE">
        <w:rPr>
          <w:rtl/>
        </w:rPr>
        <w:t>בשתי</w:t>
      </w:r>
      <w:r w:rsidR="00515A37">
        <w:rPr>
          <w:rtl/>
        </w:rPr>
        <w:t xml:space="preserve"> </w:t>
      </w:r>
      <w:r w:rsidRPr="009214BE">
        <w:rPr>
          <w:rtl/>
        </w:rPr>
        <w:t>חזיתות</w:t>
      </w:r>
      <w:r w:rsidR="00515A37">
        <w:rPr>
          <w:rtl/>
        </w:rPr>
        <w:t xml:space="preserve"> – </w:t>
      </w:r>
      <w:r w:rsidRPr="009214BE">
        <w:rPr>
          <w:rtl/>
        </w:rPr>
        <w:t>פעולה צבאית נגד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 ופעולה מדינית נגד סוריה.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נדמה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שרבים</w:t>
      </w:r>
      <w:r w:rsidR="00515A37">
        <w:rPr>
          <w:rtl/>
        </w:rPr>
        <w:t xml:space="preserve"> </w:t>
      </w:r>
      <w:r w:rsidRPr="009214BE">
        <w:rPr>
          <w:rtl/>
        </w:rPr>
        <w:t>מחברי</w:t>
      </w:r>
      <w:r w:rsidR="00515A37">
        <w:rPr>
          <w:rtl/>
        </w:rPr>
        <w:t xml:space="preserve"> </w:t>
      </w:r>
      <w:r w:rsidRPr="009214BE">
        <w:rPr>
          <w:rtl/>
        </w:rPr>
        <w:t>הבית</w:t>
      </w:r>
      <w:r w:rsidR="00515A37">
        <w:rPr>
          <w:rtl/>
        </w:rPr>
        <w:t xml:space="preserve"> </w:t>
      </w:r>
      <w:r w:rsidRPr="009214BE">
        <w:rPr>
          <w:rtl/>
        </w:rPr>
        <w:t>סובלים מטעות אופטית ביחס</w:t>
      </w:r>
      <w:r w:rsidR="00515A37">
        <w:rPr>
          <w:rtl/>
        </w:rPr>
        <w:t xml:space="preserve"> </w:t>
      </w:r>
      <w:r w:rsidRPr="009214BE">
        <w:rPr>
          <w:rtl/>
        </w:rPr>
        <w:t>לסוריה.</w:t>
      </w:r>
      <w:r w:rsidR="00515A37">
        <w:rPr>
          <w:rtl/>
        </w:rPr>
        <w:t xml:space="preserve"> </w:t>
      </w:r>
      <w:r w:rsidRPr="009214BE">
        <w:rPr>
          <w:rtl/>
        </w:rPr>
        <w:t>ההנחה</w:t>
      </w:r>
      <w:r w:rsidR="00515A37">
        <w:rPr>
          <w:rtl/>
        </w:rPr>
        <w:t xml:space="preserve"> </w:t>
      </w:r>
      <w:r w:rsidRPr="009214BE">
        <w:rPr>
          <w:rtl/>
        </w:rPr>
        <w:t>שלנו,</w:t>
      </w:r>
      <w:r w:rsidR="00515A37">
        <w:rPr>
          <w:rtl/>
        </w:rPr>
        <w:t xml:space="preserve"> </w:t>
      </w:r>
      <w:r w:rsidRPr="009214BE">
        <w:rPr>
          <w:rtl/>
        </w:rPr>
        <w:t>שבעקבות מלחמת המפרץ וועידת</w:t>
      </w:r>
      <w:r w:rsidR="00515A37">
        <w:rPr>
          <w:rtl/>
        </w:rPr>
        <w:t>-</w:t>
      </w:r>
      <w:r w:rsidRPr="009214BE">
        <w:rPr>
          <w:rtl/>
        </w:rPr>
        <w:t>מדריד סוריה פנתה לשלום. אני</w:t>
      </w:r>
      <w:r w:rsidR="00515A37">
        <w:rPr>
          <w:rtl/>
        </w:rPr>
        <w:t xml:space="preserve"> </w:t>
      </w:r>
      <w:r w:rsidRPr="009214BE">
        <w:rPr>
          <w:rtl/>
        </w:rPr>
        <w:t>קורא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הזמן:</w:t>
      </w:r>
      <w:r w:rsidR="00515A37">
        <w:rPr>
          <w:rtl/>
        </w:rPr>
        <w:t xml:space="preserve"> </w:t>
      </w:r>
      <w:r w:rsidRPr="009214BE">
        <w:rPr>
          <w:rtl/>
        </w:rPr>
        <w:t>סוריה פניה לשלום; סוריה בתהליך שלום, במשא</w:t>
      </w:r>
      <w:r w:rsidR="00515A37">
        <w:rPr>
          <w:rtl/>
        </w:rPr>
        <w:t>-</w:t>
      </w:r>
      <w:r w:rsidRPr="009214BE">
        <w:rPr>
          <w:rtl/>
        </w:rPr>
        <w:t>ומתן מדיני</w:t>
      </w:r>
      <w:r w:rsidR="00515A37">
        <w:rPr>
          <w:rtl/>
        </w:rPr>
        <w:t xml:space="preserve"> </w:t>
      </w:r>
      <w:r w:rsidRPr="009214BE">
        <w:rPr>
          <w:rtl/>
        </w:rPr>
        <w:t>לשלום.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מרשה לעצמי לכפור בהנחה הזאת.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הייתי צריך להשוות את מדיניותה של סוריה לזו של מדינה כלשהי, הייתי משווה</w:t>
      </w:r>
      <w:r w:rsidR="00515A37">
        <w:rPr>
          <w:rtl/>
        </w:rPr>
        <w:t xml:space="preserve"> </w:t>
      </w:r>
      <w:r w:rsidRPr="009214BE">
        <w:rPr>
          <w:rtl/>
        </w:rPr>
        <w:t>אותה למדיניותה של ברית</w:t>
      </w:r>
      <w:r w:rsidR="00515A37">
        <w:rPr>
          <w:rtl/>
        </w:rPr>
        <w:t>-</w:t>
      </w:r>
      <w:r w:rsidRPr="009214BE">
        <w:rPr>
          <w:rtl/>
        </w:rPr>
        <w:t>המועצות בשנות ה</w:t>
      </w:r>
      <w:r w:rsidR="00515A37">
        <w:rPr>
          <w:rtl/>
        </w:rPr>
        <w:t>-</w:t>
      </w:r>
      <w:r w:rsidRPr="009214BE">
        <w:rPr>
          <w:rtl/>
        </w:rPr>
        <w:t>70 ועד אמצע שנות ה</w:t>
      </w:r>
      <w:r w:rsidR="00515A37">
        <w:rPr>
          <w:rtl/>
        </w:rPr>
        <w:t>-</w:t>
      </w:r>
      <w:r w:rsidRPr="009214BE">
        <w:rPr>
          <w:rtl/>
        </w:rPr>
        <w:t>80.</w:t>
      </w:r>
      <w:r w:rsidR="00515A37">
        <w:rPr>
          <w:rtl/>
        </w:rPr>
        <w:t xml:space="preserve"> </w:t>
      </w:r>
      <w:r w:rsidRPr="009214BE">
        <w:rPr>
          <w:rtl/>
        </w:rPr>
        <w:t>ברית</w:t>
      </w:r>
      <w:r w:rsidR="00515A37">
        <w:rPr>
          <w:rtl/>
        </w:rPr>
        <w:t>-</w:t>
      </w:r>
      <w:r w:rsidRPr="009214BE">
        <w:rPr>
          <w:rtl/>
        </w:rPr>
        <w:t>המועצות לא</w:t>
      </w:r>
      <w:r w:rsidR="00515A37">
        <w:rPr>
          <w:rtl/>
        </w:rPr>
        <w:t xml:space="preserve"> </w:t>
      </w:r>
      <w:r w:rsidRPr="009214BE">
        <w:rPr>
          <w:rtl/>
        </w:rPr>
        <w:t>ויתרה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המאבק</w:t>
      </w:r>
      <w:r w:rsidR="00515A37">
        <w:rPr>
          <w:rtl/>
        </w:rPr>
        <w:t xml:space="preserve"> </w:t>
      </w:r>
      <w:r w:rsidRPr="009214BE">
        <w:rPr>
          <w:rtl/>
        </w:rPr>
        <w:t>במערב</w:t>
      </w:r>
      <w:r w:rsidR="00515A37">
        <w:rPr>
          <w:rtl/>
        </w:rPr>
        <w:t xml:space="preserve"> </w:t>
      </w:r>
      <w:r w:rsidRPr="009214BE">
        <w:rPr>
          <w:rtl/>
        </w:rPr>
        <w:t>ובארצות</w:t>
      </w:r>
      <w:r w:rsidR="00515A37">
        <w:rPr>
          <w:rtl/>
        </w:rPr>
        <w:t>-</w:t>
      </w:r>
      <w:r w:rsidRPr="009214BE">
        <w:rPr>
          <w:rtl/>
        </w:rPr>
        <w:t>הברית,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אמרה</w:t>
      </w:r>
      <w:r w:rsidR="00515A37">
        <w:rPr>
          <w:rtl/>
        </w:rPr>
        <w:t xml:space="preserve"> </w:t>
      </w:r>
      <w:r w:rsidRPr="009214BE">
        <w:rPr>
          <w:rtl/>
        </w:rPr>
        <w:t>שהיא תנהל את המאבק הזה</w:t>
      </w:r>
      <w:r w:rsidR="00515A37">
        <w:rPr>
          <w:rtl/>
        </w:rPr>
        <w:t xml:space="preserve"> </w:t>
      </w:r>
      <w:r w:rsidRPr="009214BE">
        <w:rPr>
          <w:rtl/>
        </w:rPr>
        <w:t>במדיניות</w:t>
      </w:r>
      <w:r w:rsidR="00515A37">
        <w:rPr>
          <w:rtl/>
        </w:rPr>
        <w:t xml:space="preserve"> </w:t>
      </w:r>
      <w:r w:rsidRPr="009214BE">
        <w:rPr>
          <w:rtl/>
        </w:rPr>
        <w:t>חדשה,</w:t>
      </w:r>
      <w:r w:rsidR="00515A37">
        <w:rPr>
          <w:rtl/>
        </w:rPr>
        <w:t xml:space="preserve"> </w:t>
      </w:r>
      <w:r w:rsidRPr="009214BE">
        <w:rPr>
          <w:rtl/>
        </w:rPr>
        <w:t>קראו</w:t>
      </w:r>
      <w:r w:rsidR="00515A37">
        <w:rPr>
          <w:rtl/>
        </w:rPr>
        <w:t xml:space="preserve"> </w:t>
      </w:r>
      <w:r w:rsidRPr="009214BE">
        <w:rPr>
          <w:rtl/>
        </w:rPr>
        <w:t>לזה</w:t>
      </w:r>
      <w:r w:rsidR="00515A37">
        <w:rPr>
          <w:rtl/>
        </w:rPr>
        <w:t xml:space="preserve"> </w:t>
      </w:r>
      <w:r w:rsidRPr="009214BE">
        <w:rPr>
          <w:rtl/>
        </w:rPr>
        <w:t>"מדיניות</w:t>
      </w:r>
      <w:r w:rsidR="00515A37">
        <w:rPr>
          <w:rtl/>
        </w:rPr>
        <w:t xml:space="preserve"> </w:t>
      </w:r>
      <w:r w:rsidRPr="009214BE">
        <w:rPr>
          <w:rtl/>
        </w:rPr>
        <w:t>הדטאנט":</w:t>
      </w:r>
      <w:r w:rsidR="00515A37">
        <w:rPr>
          <w:rtl/>
        </w:rPr>
        <w:t xml:space="preserve"> </w:t>
      </w:r>
      <w:r w:rsidRPr="009214BE">
        <w:rPr>
          <w:rtl/>
        </w:rPr>
        <w:t>מצד אחד מדברים ומצד שני מטפחים</w:t>
      </w:r>
      <w:r w:rsidR="00515A37">
        <w:rPr>
          <w:rtl/>
        </w:rPr>
        <w:t xml:space="preserve"> </w:t>
      </w:r>
      <w:r w:rsidRPr="009214BE">
        <w:rPr>
          <w:rtl/>
        </w:rPr>
        <w:t>מלחמות</w:t>
      </w:r>
      <w:r w:rsidR="00515A37">
        <w:rPr>
          <w:rtl/>
        </w:rPr>
        <w:t xml:space="preserve"> </w:t>
      </w:r>
      <w:r w:rsidRPr="009214BE">
        <w:rPr>
          <w:rtl/>
        </w:rPr>
        <w:t>עקיפות,</w:t>
      </w:r>
      <w:r w:rsidR="00515A37">
        <w:rPr>
          <w:rtl/>
        </w:rPr>
        <w:t xml:space="preserve"> </w:t>
      </w:r>
      <w:r w:rsidRPr="009214BE">
        <w:rPr>
          <w:rtl/>
        </w:rPr>
        <w:t>מלחמות</w:t>
      </w:r>
      <w:r w:rsidR="00515A37">
        <w:rPr>
          <w:rtl/>
        </w:rPr>
        <w:t xml:space="preserve"> </w:t>
      </w:r>
      <w:r w:rsidRPr="009214BE">
        <w:t>PROXY</w:t>
      </w:r>
      <w:r w:rsidRPr="009214BE">
        <w:rPr>
          <w:rtl/>
        </w:rPr>
        <w:t>,</w:t>
      </w:r>
      <w:r w:rsidR="00515A37">
        <w:rPr>
          <w:rtl/>
        </w:rPr>
        <w:t xml:space="preserve"> </w:t>
      </w:r>
      <w:r w:rsidRPr="009214BE">
        <w:rPr>
          <w:rtl/>
        </w:rPr>
        <w:t>מלחמות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 שליחים </w:t>
      </w:r>
      <w:r w:rsidR="00515A37">
        <w:rPr>
          <w:rtl/>
        </w:rPr>
        <w:t>–</w:t>
      </w:r>
      <w:r w:rsidRPr="009214BE">
        <w:rPr>
          <w:rtl/>
        </w:rPr>
        <w:t xml:space="preserve"> באנגולה, באמריקה הלטינית,</w:t>
      </w:r>
      <w:r w:rsidR="00515A37">
        <w:rPr>
          <w:rtl/>
        </w:rPr>
        <w:t xml:space="preserve"> </w:t>
      </w:r>
      <w:r w:rsidRPr="009214BE">
        <w:rPr>
          <w:rtl/>
        </w:rPr>
        <w:t>במקומות</w:t>
      </w:r>
      <w:r w:rsidR="00515A37">
        <w:rPr>
          <w:rtl/>
        </w:rPr>
        <w:t xml:space="preserve"> </w:t>
      </w:r>
      <w:r w:rsidRPr="009214BE">
        <w:rPr>
          <w:rtl/>
        </w:rPr>
        <w:t>אחרים</w:t>
      </w:r>
      <w:r w:rsidR="00515A37">
        <w:rPr>
          <w:rtl/>
        </w:rPr>
        <w:t xml:space="preserve"> </w:t>
      </w:r>
      <w:r w:rsidRPr="009214BE">
        <w:rPr>
          <w:rtl/>
        </w:rPr>
        <w:t>בעולם.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בדיוק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שסוריה עושה אתנו. היא מנהלת נגדנו מאבק</w:t>
      </w:r>
      <w:r w:rsidR="00515A37">
        <w:rPr>
          <w:rtl/>
        </w:rPr>
        <w:t xml:space="preserve"> </w:t>
      </w:r>
      <w:r w:rsidRPr="009214BE">
        <w:rPr>
          <w:rtl/>
        </w:rPr>
        <w:t>במישור</w:t>
      </w:r>
      <w:r w:rsidR="00515A37">
        <w:rPr>
          <w:rtl/>
        </w:rPr>
        <w:t xml:space="preserve"> </w:t>
      </w:r>
      <w:r w:rsidRPr="009214BE">
        <w:rPr>
          <w:rtl/>
        </w:rPr>
        <w:t>המדיני על מנת להשיג את מטרותיה, למשל החזרת רמת</w:t>
      </w:r>
      <w:r w:rsidR="00515A37">
        <w:rPr>
          <w:rtl/>
        </w:rPr>
        <w:t>-</w:t>
      </w:r>
      <w:r w:rsidRPr="009214BE">
        <w:rPr>
          <w:rtl/>
        </w:rPr>
        <w:t>הגולן, רק כצעד אחד, אבל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היא גם מפעילה נגדנו מלחמת </w:t>
      </w:r>
      <w:r w:rsidRPr="009214BE">
        <w:t>PROXY</w:t>
      </w:r>
      <w:r w:rsidRPr="009214BE">
        <w:rPr>
          <w:rtl/>
        </w:rPr>
        <w:t>, מלחמה עקיפה, באמצעות לבנון.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סוריה</w:t>
      </w:r>
      <w:r w:rsidR="00515A37">
        <w:rPr>
          <w:rtl/>
        </w:rPr>
        <w:t xml:space="preserve"> </w:t>
      </w:r>
      <w:r w:rsidRPr="009214BE">
        <w:rPr>
          <w:rtl/>
        </w:rPr>
        <w:t>וגם</w:t>
      </w:r>
      <w:r w:rsidR="00515A37">
        <w:rPr>
          <w:rtl/>
        </w:rPr>
        <w:t xml:space="preserve"> </w:t>
      </w:r>
      <w:r w:rsidRPr="009214BE">
        <w:rPr>
          <w:rtl/>
        </w:rPr>
        <w:t>אירן,</w:t>
      </w:r>
      <w:r w:rsidR="00515A37">
        <w:rPr>
          <w:rtl/>
        </w:rPr>
        <w:t xml:space="preserve"> </w:t>
      </w:r>
      <w:r w:rsidRPr="009214BE">
        <w:rPr>
          <w:rtl/>
        </w:rPr>
        <w:t>לכל אחת היכולת להטיל וטו על הפעילות הזאת ולעצור את</w:t>
      </w:r>
      <w:r w:rsidR="00515A37">
        <w:rPr>
          <w:rtl/>
        </w:rPr>
        <w:t xml:space="preserve"> </w:t>
      </w:r>
      <w:r w:rsidRPr="009214BE">
        <w:rPr>
          <w:rtl/>
        </w:rPr>
        <w:t>מטחי ה"קטיושות", ולכן השאלה היא, כיצד מפעילים לחץ על סוריה.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הממשלה, אני מסופק </w:t>
      </w:r>
      <w:r w:rsidR="00515A37">
        <w:rPr>
          <w:rtl/>
        </w:rPr>
        <w:t>–</w:t>
      </w:r>
      <w:r w:rsidRPr="009214BE">
        <w:rPr>
          <w:rtl/>
        </w:rPr>
        <w:t xml:space="preserve"> אני מוכרח להגיד לך </w:t>
      </w:r>
      <w:r w:rsidR="00515A37">
        <w:rPr>
          <w:rtl/>
        </w:rPr>
        <w:t>–</w:t>
      </w:r>
      <w:r w:rsidRPr="009214BE">
        <w:rPr>
          <w:rtl/>
        </w:rPr>
        <w:t xml:space="preserve"> אם לחץ האוכלוסייה על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לבנון,</w:t>
      </w:r>
      <w:r w:rsidR="00515A37">
        <w:rPr>
          <w:rtl/>
        </w:rPr>
        <w:t xml:space="preserve"> </w:t>
      </w:r>
      <w:r w:rsidRPr="009214BE">
        <w:rPr>
          <w:rtl/>
        </w:rPr>
        <w:t>שתפעיל לחץ על סוריה, אם הדבר הזה יהיה אפקטיבי. אם יצליח, בבקשה.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מסופק. אני חושב שהלחץ מוושינגטון על סוריה הוא לאין ערוך אפקטיבי יותר מאשר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הלחץ מלבנון, ואני חושב שבביקור של שר החוץ כריסטופר, את הקריאה שהשמעת כאן </w:t>
      </w:r>
      <w:r w:rsidR="00515A37">
        <w:rPr>
          <w:rtl/>
        </w:rPr>
        <w:t>–</w:t>
      </w:r>
      <w:r w:rsidRPr="009214BE">
        <w:rPr>
          <w:rtl/>
        </w:rPr>
        <w:t xml:space="preserve"> אני</w:t>
      </w:r>
      <w:r w:rsidR="00515A37">
        <w:rPr>
          <w:rtl/>
        </w:rPr>
        <w:t xml:space="preserve"> </w:t>
      </w:r>
      <w:r w:rsidRPr="009214BE">
        <w:rPr>
          <w:rtl/>
        </w:rPr>
        <w:t>הייתי</w:t>
      </w:r>
      <w:r w:rsidR="00515A37">
        <w:rPr>
          <w:rtl/>
        </w:rPr>
        <w:t xml:space="preserve"> </w:t>
      </w:r>
      <w:r w:rsidRPr="009214BE">
        <w:rPr>
          <w:rtl/>
        </w:rPr>
        <w:t>קורא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לזה תביעה </w:t>
      </w:r>
      <w:r w:rsidR="00515A37">
        <w:rPr>
          <w:rtl/>
        </w:rPr>
        <w:t>–</w:t>
      </w:r>
      <w:r w:rsidRPr="009214BE">
        <w:rPr>
          <w:rtl/>
        </w:rPr>
        <w:t xml:space="preserve"> את התביעה מסוריה לבחור מה היא רוצה, האם היא רוצה לנהל</w:t>
      </w:r>
      <w:r w:rsidR="00515A37">
        <w:rPr>
          <w:rtl/>
        </w:rPr>
        <w:t xml:space="preserve"> </w:t>
      </w:r>
      <w:r w:rsidRPr="009214BE">
        <w:rPr>
          <w:rtl/>
        </w:rPr>
        <w:t>שיחות</w:t>
      </w:r>
      <w:r w:rsidR="00515A37">
        <w:rPr>
          <w:rtl/>
        </w:rPr>
        <w:t xml:space="preserve"> </w:t>
      </w:r>
      <w:r w:rsidRPr="009214BE">
        <w:rPr>
          <w:rtl/>
        </w:rPr>
        <w:t>שלום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רוצה לנהל מלחמה, את הברירה הזאת צריך לחדד. והתביעה הזאת צריכה</w:t>
      </w:r>
      <w:r w:rsidR="00515A37">
        <w:rPr>
          <w:rtl/>
        </w:rPr>
        <w:t xml:space="preserve"> </w:t>
      </w:r>
      <w:r w:rsidRPr="009214BE">
        <w:rPr>
          <w:rtl/>
        </w:rPr>
        <w:t>לבוא</w:t>
      </w:r>
      <w:r w:rsidR="00515A37">
        <w:rPr>
          <w:rtl/>
        </w:rPr>
        <w:t xml:space="preserve"> </w:t>
      </w:r>
      <w:r w:rsidRPr="009214BE">
        <w:rPr>
          <w:rtl/>
        </w:rPr>
        <w:t>מאתנו.</w:t>
      </w:r>
      <w:r w:rsidR="00515A37">
        <w:rPr>
          <w:rtl/>
        </w:rPr>
        <w:t xml:space="preserve"> </w:t>
      </w:r>
      <w:r w:rsidRPr="009214BE">
        <w:rPr>
          <w:rtl/>
        </w:rPr>
        <w:t>אם היא לא תבוא מאתנו, היא לא תבוא מאמריקה. חשוב הדבר שהבעת אותה</w:t>
      </w:r>
      <w:r w:rsidR="00515A37">
        <w:rPr>
          <w:rtl/>
        </w:rPr>
        <w:t xml:space="preserve"> </w:t>
      </w:r>
      <w:r w:rsidRPr="009214BE">
        <w:rPr>
          <w:rtl/>
        </w:rPr>
        <w:t>כאן היום.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שהנושא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סוריה</w:t>
      </w:r>
      <w:r w:rsidR="00515A37">
        <w:rPr>
          <w:rtl/>
        </w:rPr>
        <w:t xml:space="preserve"> </w:t>
      </w:r>
      <w:r w:rsidRPr="009214BE">
        <w:rPr>
          <w:rtl/>
        </w:rPr>
        <w:t>ותמיכת סוריה בטרור צריך להיות הנושא המרכזי,</w:t>
      </w:r>
      <w:r w:rsidR="00515A37">
        <w:rPr>
          <w:rtl/>
        </w:rPr>
        <w:t xml:space="preserve"> </w:t>
      </w:r>
      <w:r w:rsidRPr="009214BE">
        <w:rPr>
          <w:rtl/>
        </w:rPr>
        <w:t>הנושא,</w:t>
      </w:r>
      <w:r w:rsidR="00515A37">
        <w:rPr>
          <w:rtl/>
        </w:rPr>
        <w:t xml:space="preserve"> </w:t>
      </w:r>
      <w:r w:rsidRPr="009214BE">
        <w:rPr>
          <w:rtl/>
        </w:rPr>
        <w:t>בביקורו</w:t>
      </w:r>
      <w:r w:rsidR="00515A37">
        <w:rPr>
          <w:rtl/>
        </w:rPr>
        <w:t xml:space="preserve"> </w:t>
      </w:r>
      <w:r w:rsidRPr="009214BE">
        <w:rPr>
          <w:rtl/>
        </w:rPr>
        <w:t>של השר כריסטופר. אני חושב גם שתמצא תהודה טובה לתביעה כזאת בין</w:t>
      </w:r>
      <w:r w:rsidR="00515A37">
        <w:rPr>
          <w:rtl/>
        </w:rPr>
        <w:t xml:space="preserve"> </w:t>
      </w:r>
      <w:r w:rsidRPr="009214BE">
        <w:rPr>
          <w:rtl/>
        </w:rPr>
        <w:t>ידידינו, ידידי</w:t>
      </w:r>
      <w:r w:rsidR="00515A37">
        <w:rPr>
          <w:rtl/>
        </w:rPr>
        <w:t xml:space="preserve"> </w:t>
      </w:r>
      <w:r w:rsidRPr="009214BE">
        <w:rPr>
          <w:rtl/>
        </w:rPr>
        <w:t>ישראל בארצות</w:t>
      </w:r>
      <w:r w:rsidR="00515A37">
        <w:rPr>
          <w:rtl/>
        </w:rPr>
        <w:t>-</w:t>
      </w:r>
      <w:r w:rsidRPr="009214BE">
        <w:rPr>
          <w:rtl/>
        </w:rPr>
        <w:t>הברית. אינני רואה שום סיבה, מדוע לא תהיה יוזמה של</w:t>
      </w:r>
      <w:r w:rsidR="00515A37">
        <w:rPr>
          <w:rtl/>
        </w:rPr>
        <w:t xml:space="preserve"> </w:t>
      </w:r>
      <w:r w:rsidRPr="009214BE">
        <w:rPr>
          <w:rtl/>
        </w:rPr>
        <w:t>ידידים בסנאט של ארצות</w:t>
      </w:r>
      <w:r w:rsidR="00515A37">
        <w:rPr>
          <w:rtl/>
        </w:rPr>
        <w:t>-</w:t>
      </w:r>
      <w:r w:rsidRPr="009214BE">
        <w:rPr>
          <w:rtl/>
        </w:rPr>
        <w:t>הברית למנוע או להודיע לסוריה שהיא לא תוסר מרשימת המדינות</w:t>
      </w:r>
      <w:r w:rsidR="00515A37">
        <w:rPr>
          <w:rtl/>
        </w:rPr>
        <w:t xml:space="preserve"> </w:t>
      </w:r>
      <w:r w:rsidRPr="009214BE">
        <w:rPr>
          <w:rtl/>
        </w:rPr>
        <w:t>התומכות</w:t>
      </w:r>
      <w:r w:rsidR="00515A37">
        <w:rPr>
          <w:rtl/>
        </w:rPr>
        <w:t xml:space="preserve"> </w:t>
      </w:r>
      <w:r w:rsidRPr="009214BE">
        <w:rPr>
          <w:rtl/>
        </w:rPr>
        <w:t>בטרור.</w:t>
      </w:r>
      <w:r w:rsidR="00515A37">
        <w:rPr>
          <w:rtl/>
        </w:rPr>
        <w:t xml:space="preserve"> </w:t>
      </w:r>
      <w:r w:rsidRPr="009214BE">
        <w:rPr>
          <w:rtl/>
        </w:rPr>
        <w:t>סוריה</w:t>
      </w:r>
      <w:r w:rsidR="00515A37">
        <w:rPr>
          <w:rtl/>
        </w:rPr>
        <w:t xml:space="preserve"> </w:t>
      </w:r>
      <w:r w:rsidRPr="009214BE">
        <w:rPr>
          <w:rtl/>
        </w:rPr>
        <w:t>מנסה</w:t>
      </w:r>
      <w:r w:rsidR="00515A37">
        <w:rPr>
          <w:rtl/>
        </w:rPr>
        <w:t xml:space="preserve"> </w:t>
      </w:r>
      <w:r w:rsidRPr="009214BE">
        <w:rPr>
          <w:rtl/>
        </w:rPr>
        <w:t>שנים ארוכות להוריד את עצמה מהרשימה הזאת. יש לזה</w:t>
      </w:r>
      <w:r w:rsidR="00515A37">
        <w:rPr>
          <w:rtl/>
        </w:rPr>
        <w:t xml:space="preserve"> </w:t>
      </w:r>
      <w:r w:rsidRPr="009214BE">
        <w:rPr>
          <w:rtl/>
        </w:rPr>
        <w:t>משמעות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מיליארדים</w:t>
      </w:r>
      <w:r w:rsidR="00515A37">
        <w:rPr>
          <w:rtl/>
        </w:rPr>
        <w:t xml:space="preserve"> </w:t>
      </w:r>
      <w:r w:rsidRPr="009214BE">
        <w:rPr>
          <w:rtl/>
        </w:rPr>
        <w:t>בעבורה,</w:t>
      </w:r>
      <w:r w:rsidR="00515A37">
        <w:rPr>
          <w:rtl/>
        </w:rPr>
        <w:t xml:space="preserve"> </w:t>
      </w:r>
      <w:r w:rsidRPr="009214BE">
        <w:rPr>
          <w:rtl/>
        </w:rPr>
        <w:t>הרבה</w:t>
      </w:r>
      <w:r w:rsidR="00515A37">
        <w:rPr>
          <w:rtl/>
        </w:rPr>
        <w:t xml:space="preserve"> </w:t>
      </w:r>
      <w:r w:rsidRPr="009214BE">
        <w:rPr>
          <w:rtl/>
        </w:rPr>
        <w:t>כסף;</w:t>
      </w:r>
      <w:r w:rsidR="00515A37">
        <w:rPr>
          <w:rtl/>
        </w:rPr>
        <w:t xml:space="preserve"> </w:t>
      </w:r>
      <w:r w:rsidRPr="009214BE">
        <w:rPr>
          <w:rtl/>
        </w:rPr>
        <w:t>לא רק כסף, גם טכנולוגיה, כל הדברים</w:t>
      </w:r>
      <w:r w:rsidR="00515A37">
        <w:rPr>
          <w:rtl/>
        </w:rPr>
        <w:t xml:space="preserve"> </w:t>
      </w:r>
      <w:r w:rsidRPr="009214BE">
        <w:rPr>
          <w:rtl/>
        </w:rPr>
        <w:t>שסוריה זקוקה להם מאז נפילתה של ברית</w:t>
      </w:r>
      <w:r w:rsidR="00515A37">
        <w:rPr>
          <w:rtl/>
        </w:rPr>
        <w:t>-</w:t>
      </w:r>
      <w:r w:rsidRPr="009214BE">
        <w:rPr>
          <w:rtl/>
        </w:rPr>
        <w:t>המועצות.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ארצות</w:t>
      </w:r>
      <w:r w:rsidR="00515A37">
        <w:rPr>
          <w:rtl/>
        </w:rPr>
        <w:t>-</w:t>
      </w:r>
      <w:r w:rsidRPr="009214BE">
        <w:rPr>
          <w:rtl/>
        </w:rPr>
        <w:t>הברית תביע את עמדתה גם במישור הדיפלומטי וגם במישור הקונגרסיונלי,</w:t>
      </w:r>
      <w:r w:rsidR="00515A37">
        <w:rPr>
          <w:rtl/>
        </w:rPr>
        <w:t xml:space="preserve"> </w:t>
      </w:r>
      <w:r w:rsidRPr="009214BE">
        <w:rPr>
          <w:rtl/>
        </w:rPr>
        <w:t>בתביעה לסוריה להפסיק את הטרור של "חיזב</w:t>
      </w:r>
      <w:r w:rsidR="00515A37">
        <w:rPr>
          <w:rtl/>
        </w:rPr>
        <w:t>-</w:t>
      </w:r>
      <w:r w:rsidRPr="009214BE">
        <w:rPr>
          <w:rtl/>
        </w:rPr>
        <w:t>אללה", שאם לא כן, לא תוסר אי</w:t>
      </w:r>
      <w:r w:rsidR="00515A37">
        <w:rPr>
          <w:rtl/>
        </w:rPr>
        <w:t>-</w:t>
      </w:r>
      <w:r w:rsidRPr="009214BE">
        <w:rPr>
          <w:rtl/>
        </w:rPr>
        <w:t>פעם ולעולם</w:t>
      </w:r>
      <w:r w:rsidR="00515A37">
        <w:rPr>
          <w:rtl/>
        </w:rPr>
        <w:t xml:space="preserve"> </w:t>
      </w:r>
      <w:r w:rsidRPr="009214BE">
        <w:rPr>
          <w:rtl/>
        </w:rPr>
        <w:t>מרשימת</w:t>
      </w:r>
      <w:r w:rsidR="00515A37">
        <w:rPr>
          <w:rtl/>
        </w:rPr>
        <w:t xml:space="preserve"> </w:t>
      </w:r>
      <w:r w:rsidRPr="009214BE">
        <w:rPr>
          <w:rtl/>
        </w:rPr>
        <w:t>המדינות</w:t>
      </w:r>
      <w:r w:rsidR="00515A37">
        <w:rPr>
          <w:rtl/>
        </w:rPr>
        <w:t xml:space="preserve"> </w:t>
      </w:r>
      <w:r w:rsidRPr="009214BE">
        <w:rPr>
          <w:rtl/>
        </w:rPr>
        <w:t>התומכות בטרור, אני מבטיח לך, אדוני ראש הממשלה, שהדבר הזה ימצא</w:t>
      </w:r>
      <w:r w:rsidR="00515A37">
        <w:rPr>
          <w:rtl/>
        </w:rPr>
        <w:t xml:space="preserve"> </w:t>
      </w:r>
      <w:r w:rsidRPr="009214BE">
        <w:rPr>
          <w:rtl/>
        </w:rPr>
        <w:t>תהודה לא פחות טובה בדמשק מאשר קריאותיו של ראש ממשלת לבנון.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ראש הממשלה ושר הביטחון י' רבין: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בנימין נתניהו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הממשלה,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הדברים</w:t>
      </w:r>
      <w:r w:rsidR="00515A37">
        <w:rPr>
          <w:rtl/>
        </w:rPr>
        <w:t xml:space="preserve"> </w:t>
      </w:r>
      <w:r w:rsidRPr="009214BE">
        <w:rPr>
          <w:rtl/>
        </w:rPr>
        <w:t>שסוריה מנסה לעשותו מאז מלחמת המפרץ, מאז</w:t>
      </w:r>
      <w:r w:rsidR="00515A37">
        <w:rPr>
          <w:rtl/>
        </w:rPr>
        <w:t xml:space="preserve"> </w:t>
      </w:r>
      <w:r w:rsidRPr="009214BE">
        <w:rPr>
          <w:rtl/>
        </w:rPr>
        <w:t>הצטרפותה לקואליציה בראשות ארצות</w:t>
      </w:r>
      <w:r w:rsidR="00515A37">
        <w:rPr>
          <w:rtl/>
        </w:rPr>
        <w:t>-</w:t>
      </w:r>
      <w:r w:rsidRPr="009214BE">
        <w:rPr>
          <w:rtl/>
        </w:rPr>
        <w:t xml:space="preserve">הברית, הוא להסיר את עצמה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שר הבריאות ח' רמון: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נתניהו, חברי קונגרס אמריקנים אומרים זאת לסוריה יום</w:t>
      </w:r>
      <w:r w:rsidR="00515A37">
        <w:rPr>
          <w:rtl/>
        </w:rPr>
        <w:t>-</w:t>
      </w:r>
      <w:r w:rsidRPr="009214BE">
        <w:rPr>
          <w:rtl/>
        </w:rPr>
        <w:t>יום וזה לא</w:t>
      </w:r>
      <w:r w:rsidR="00515A37">
        <w:rPr>
          <w:rtl/>
        </w:rPr>
        <w:t xml:space="preserve"> </w:t>
      </w:r>
      <w:r w:rsidRPr="009214BE">
        <w:rPr>
          <w:rtl/>
        </w:rPr>
        <w:t>עוזר.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הזמן תם, אל תכבידו על חבר הכנסת נתניהו.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בנימין נתניהו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הממשלה,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שהדבר</w:t>
      </w:r>
      <w:r w:rsidR="00515A37">
        <w:rPr>
          <w:rtl/>
        </w:rPr>
        <w:t xml:space="preserve"> </w:t>
      </w:r>
      <w:r w:rsidRPr="009214BE">
        <w:rPr>
          <w:rtl/>
        </w:rPr>
        <w:t>שאתה צריך לעשות הוא להגביר את הלחץ</w:t>
      </w:r>
      <w:r w:rsidR="00515A37">
        <w:rPr>
          <w:rtl/>
        </w:rPr>
        <w:t xml:space="preserve"> </w:t>
      </w:r>
      <w:r w:rsidRPr="009214BE">
        <w:rPr>
          <w:rtl/>
        </w:rPr>
        <w:t>המדיני</w:t>
      </w:r>
      <w:r w:rsidR="00515A37">
        <w:rPr>
          <w:rtl/>
        </w:rPr>
        <w:t xml:space="preserve"> </w:t>
      </w:r>
      <w:r w:rsidRPr="009214BE">
        <w:rPr>
          <w:rtl/>
        </w:rPr>
        <w:t>על סוריה ולא להתפתות לאלה שמייעצים לעשות עסקה עם סוריה: אנחנו ניתן להם</w:t>
      </w:r>
      <w:r w:rsidR="00515A37">
        <w:rPr>
          <w:rtl/>
        </w:rPr>
        <w:t xml:space="preserve"> </w:t>
      </w:r>
      <w:r w:rsidRPr="009214BE">
        <w:rPr>
          <w:rtl/>
        </w:rPr>
        <w:t>את הגולן והם ייתנו לנו שקט בלבנון. במקום להרחיק סכנה אחת, אנחנו נקרב שתיים.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והדבר</w:t>
      </w:r>
      <w:r w:rsidR="00515A37">
        <w:rPr>
          <w:rtl/>
        </w:rPr>
        <w:t xml:space="preserve"> </w:t>
      </w:r>
      <w:r w:rsidRPr="009214BE">
        <w:rPr>
          <w:rtl/>
        </w:rPr>
        <w:t>השני,</w:t>
      </w:r>
      <w:r w:rsidR="00515A37">
        <w:rPr>
          <w:rtl/>
        </w:rPr>
        <w:t xml:space="preserve"> </w:t>
      </w:r>
      <w:r w:rsidRPr="009214BE">
        <w:rPr>
          <w:rtl/>
        </w:rPr>
        <w:t>בקיצור,</w:t>
      </w:r>
      <w:r w:rsidR="00515A37">
        <w:rPr>
          <w:rtl/>
        </w:rPr>
        <w:t xml:space="preserve"> </w:t>
      </w:r>
      <w:r w:rsidRPr="009214BE">
        <w:rPr>
          <w:rtl/>
        </w:rPr>
        <w:t>זה הלחץ הצבאי על "חיזב</w:t>
      </w:r>
      <w:r w:rsidR="00515A37">
        <w:rPr>
          <w:rtl/>
        </w:rPr>
        <w:t>-</w:t>
      </w:r>
      <w:r w:rsidRPr="009214BE">
        <w:rPr>
          <w:rtl/>
        </w:rPr>
        <w:t>אללה". אדוני ראש הממשלה, אף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מאתנו לא מייעץ לך צבאית כאן. זה לא תפקידנו. אתה שר הביטחון, יש רמטכ"ל, יש</w:t>
      </w:r>
      <w:r w:rsidR="00515A37">
        <w:rPr>
          <w:rtl/>
        </w:rPr>
        <w:t xml:space="preserve"> </w:t>
      </w:r>
      <w:r w:rsidRPr="009214BE">
        <w:rPr>
          <w:rtl/>
        </w:rPr>
        <w:t>צבא.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אני עץ לך עצה אחת: אל תגביל את עצמך. אל תשדר אילו אופציות לא תממש,</w:t>
      </w:r>
      <w:r w:rsidR="00515A37">
        <w:rPr>
          <w:rtl/>
        </w:rPr>
        <w:t xml:space="preserve"> </w:t>
      </w:r>
      <w:r w:rsidRPr="009214BE">
        <w:rPr>
          <w:rtl/>
        </w:rPr>
        <w:t>אילו אופציות אינן עומדות על הפרק. כי ברגע שאתה מגביל את עצמך, אתה בעצם מבטל את</w:t>
      </w:r>
      <w:r w:rsidR="00515A37">
        <w:rPr>
          <w:rtl/>
        </w:rPr>
        <w:t xml:space="preserve"> </w:t>
      </w:r>
      <w:r w:rsidRPr="009214BE">
        <w:rPr>
          <w:rtl/>
        </w:rPr>
        <w:t>התוצאה</w:t>
      </w:r>
      <w:r w:rsidR="00515A37">
        <w:rPr>
          <w:rtl/>
        </w:rPr>
        <w:t xml:space="preserve"> </w:t>
      </w:r>
      <w:r w:rsidRPr="009214BE">
        <w:rPr>
          <w:rtl/>
        </w:rPr>
        <w:t>שאתה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להשיגה.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 שהאויב צריך לדעת, שכל האופציות פתוחות,</w:t>
      </w:r>
      <w:r w:rsidR="00515A37">
        <w:rPr>
          <w:rtl/>
        </w:rPr>
        <w:t xml:space="preserve"> </w:t>
      </w:r>
      <w:r w:rsidRPr="009214BE">
        <w:rPr>
          <w:rtl/>
        </w:rPr>
        <w:t>שהאופציה</w:t>
      </w:r>
      <w:r w:rsidR="00515A37">
        <w:rPr>
          <w:rtl/>
        </w:rPr>
        <w:t xml:space="preserve"> </w:t>
      </w:r>
      <w:r w:rsidRPr="009214BE">
        <w:rPr>
          <w:rtl/>
        </w:rPr>
        <w:t>הקרקעית פתוחה, שהאופציה של הרחבת אזור הביטחון היא דבר שאתה שוקל אותו</w:t>
      </w:r>
      <w:r w:rsidR="00515A37">
        <w:rPr>
          <w:rtl/>
        </w:rPr>
        <w:t xml:space="preserve"> </w:t>
      </w:r>
      <w:r w:rsidRPr="009214BE">
        <w:rPr>
          <w:rtl/>
        </w:rPr>
        <w:t>ולא מבטל אותו.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בנימין נתניהו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ואם</w:t>
      </w:r>
      <w:r w:rsidR="00515A37">
        <w:rPr>
          <w:rtl/>
        </w:rPr>
        <w:t xml:space="preserve"> </w:t>
      </w:r>
      <w:r w:rsidRPr="009214BE">
        <w:rPr>
          <w:rtl/>
        </w:rPr>
        <w:t>האויב</w:t>
      </w:r>
      <w:r w:rsidR="00515A37">
        <w:rPr>
          <w:rtl/>
        </w:rPr>
        <w:t xml:space="preserve"> </w:t>
      </w:r>
      <w:r w:rsidRPr="009214BE">
        <w:rPr>
          <w:rtl/>
        </w:rPr>
        <w:t>יודע</w:t>
      </w:r>
      <w:r w:rsidR="00515A37">
        <w:rPr>
          <w:rtl/>
        </w:rPr>
        <w:t xml:space="preserve"> </w:t>
      </w:r>
      <w:r w:rsidRPr="009214BE">
        <w:rPr>
          <w:rtl/>
        </w:rPr>
        <w:t>זאת, הרי הוא ישקול אחרת את צעדיו. אבל, לצערי, אדוני ראש</w:t>
      </w:r>
      <w:r w:rsidR="00515A37">
        <w:rPr>
          <w:rtl/>
        </w:rPr>
        <w:t xml:space="preserve"> </w:t>
      </w:r>
      <w:r w:rsidRPr="009214BE">
        <w:rPr>
          <w:rtl/>
        </w:rPr>
        <w:t>הממשלה,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אינו יודע זאת. הוא קרא אתמול בעיתון "הארץ", שהמבצע יארך שבועיים,</w:t>
      </w:r>
      <w:r w:rsidR="00515A37">
        <w:rPr>
          <w:rtl/>
        </w:rPr>
        <w:t xml:space="preserve"> </w:t>
      </w:r>
      <w:r w:rsidRPr="009214BE">
        <w:rPr>
          <w:rtl/>
        </w:rPr>
        <w:t>שאין</w:t>
      </w:r>
      <w:r w:rsidR="00515A37">
        <w:rPr>
          <w:rtl/>
        </w:rPr>
        <w:t xml:space="preserve"> </w:t>
      </w:r>
      <w:r w:rsidRPr="009214BE">
        <w:rPr>
          <w:rtl/>
        </w:rPr>
        <w:t>שום</w:t>
      </w:r>
      <w:r w:rsidR="00515A37">
        <w:rPr>
          <w:rtl/>
        </w:rPr>
        <w:t xml:space="preserve"> </w:t>
      </w:r>
      <w:r w:rsidRPr="009214BE">
        <w:rPr>
          <w:rtl/>
        </w:rPr>
        <w:t>ביטחון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ינחל</w:t>
      </w:r>
      <w:r w:rsidR="00515A37">
        <w:rPr>
          <w:rtl/>
        </w:rPr>
        <w:t xml:space="preserve"> </w:t>
      </w:r>
      <w:r w:rsidRPr="009214BE">
        <w:rPr>
          <w:rtl/>
        </w:rPr>
        <w:t>הצלחה</w:t>
      </w:r>
      <w:r w:rsidR="00515A37">
        <w:rPr>
          <w:rtl/>
        </w:rPr>
        <w:t xml:space="preserve"> </w:t>
      </w:r>
      <w:r w:rsidRPr="009214BE">
        <w:rPr>
          <w:rtl/>
        </w:rPr>
        <w:t>וישיג את מטרותיו. ואני שומע שרים בכירים,</w:t>
      </w:r>
      <w:r w:rsidR="00515A37">
        <w:rPr>
          <w:rtl/>
        </w:rPr>
        <w:t xml:space="preserve"> </w:t>
      </w:r>
      <w:r w:rsidRPr="009214BE">
        <w:rPr>
          <w:rtl/>
        </w:rPr>
        <w:t>לפעמים</w:t>
      </w:r>
      <w:r w:rsidR="00515A37">
        <w:rPr>
          <w:rtl/>
        </w:rPr>
        <w:t xml:space="preserve"> </w:t>
      </w:r>
      <w:r w:rsidRPr="009214BE">
        <w:rPr>
          <w:rtl/>
        </w:rPr>
        <w:t>אנונימים,</w:t>
      </w:r>
      <w:r w:rsidR="00515A37">
        <w:rPr>
          <w:rtl/>
        </w:rPr>
        <w:t xml:space="preserve"> </w:t>
      </w:r>
      <w:r w:rsidRPr="009214BE">
        <w:rPr>
          <w:rtl/>
        </w:rPr>
        <w:t>לפעמים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אנונימים, מסבירים, מדוע אי</w:t>
      </w:r>
      <w:r w:rsidR="00515A37">
        <w:rPr>
          <w:rtl/>
        </w:rPr>
        <w:t>-</w:t>
      </w:r>
      <w:r w:rsidRPr="009214BE">
        <w:rPr>
          <w:rtl/>
        </w:rPr>
        <w:t>אפשר להשיג את היעדים</w:t>
      </w:r>
      <w:r w:rsidR="00515A37">
        <w:rPr>
          <w:rtl/>
        </w:rPr>
        <w:t xml:space="preserve"> </w:t>
      </w:r>
      <w:r w:rsidRPr="009214BE">
        <w:rPr>
          <w:rtl/>
        </w:rPr>
        <w:t>הללו.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עכשיו,</w:t>
      </w:r>
      <w:r w:rsidR="00515A37">
        <w:rPr>
          <w:rtl/>
        </w:rPr>
        <w:t xml:space="preserve"> </w:t>
      </w:r>
      <w:r w:rsidRPr="009214BE">
        <w:rPr>
          <w:rtl/>
        </w:rPr>
        <w:t>השאלה</w:t>
      </w:r>
      <w:r w:rsidR="00515A37">
        <w:rPr>
          <w:rtl/>
        </w:rPr>
        <w:t xml:space="preserve"> </w:t>
      </w:r>
      <w:r w:rsidRPr="009214BE">
        <w:rPr>
          <w:rtl/>
        </w:rPr>
        <w:t>היא, מה הם צריכים לחשוב שם ב"חיזב</w:t>
      </w:r>
      <w:r w:rsidR="00515A37">
        <w:rPr>
          <w:rtl/>
        </w:rPr>
        <w:t>-</w:t>
      </w:r>
      <w:r w:rsidRPr="009214BE">
        <w:rPr>
          <w:rtl/>
        </w:rPr>
        <w:t>אללה" כשהם שומעים הצהרות</w:t>
      </w:r>
      <w:r w:rsidR="00515A37">
        <w:rPr>
          <w:rtl/>
        </w:rPr>
        <w:t xml:space="preserve"> </w:t>
      </w:r>
      <w:r w:rsidRPr="009214BE">
        <w:rPr>
          <w:rtl/>
        </w:rPr>
        <w:t>כאלה?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להגיד לך מה הם חושבים, כי הם אומרים את זה. למשל, שלשום, נעים</w:t>
      </w:r>
      <w:r w:rsidR="00515A37">
        <w:rPr>
          <w:rtl/>
        </w:rPr>
        <w:t xml:space="preserve"> </w:t>
      </w:r>
      <w:r w:rsidRPr="009214BE">
        <w:rPr>
          <w:rtl/>
        </w:rPr>
        <w:t>קאסם,</w:t>
      </w:r>
      <w:r w:rsidR="00515A37">
        <w:rPr>
          <w:rtl/>
        </w:rPr>
        <w:t xml:space="preserve"> </w:t>
      </w:r>
      <w:r w:rsidRPr="009214BE">
        <w:rPr>
          <w:rtl/>
        </w:rPr>
        <w:t>שהוא סגן מזכ"ל "חיזב</w:t>
      </w:r>
      <w:r w:rsidR="00515A37">
        <w:rPr>
          <w:rtl/>
        </w:rPr>
        <w:t>-</w:t>
      </w:r>
      <w:r w:rsidRPr="009214BE">
        <w:rPr>
          <w:rtl/>
        </w:rPr>
        <w:t>אללה", אמר את הדבר הבא ברדיו "נור" הלבנוני:</w:t>
      </w:r>
      <w:r w:rsidR="00515A37">
        <w:rPr>
          <w:rtl/>
        </w:rPr>
        <w:t xml:space="preserve"> </w:t>
      </w:r>
      <w:r w:rsidRPr="009214BE">
        <w:rPr>
          <w:rtl/>
        </w:rPr>
        <w:t>האויב</w:t>
      </w:r>
      <w:r w:rsidR="00515A37">
        <w:rPr>
          <w:rtl/>
        </w:rPr>
        <w:t xml:space="preserve"> </w:t>
      </w:r>
      <w:r w:rsidRPr="009214BE">
        <w:rPr>
          <w:rtl/>
        </w:rPr>
        <w:t>נתון במבוכה, ולא יגשים את מטרותיו.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שומע בבית הזה ביקורת מימין ומשמאל ומתוך הממשלה. אדוני ראש הממשלה, את</w:t>
      </w:r>
      <w:r w:rsidR="00515A37">
        <w:rPr>
          <w:rtl/>
        </w:rPr>
        <w:t xml:space="preserve"> </w:t>
      </w:r>
      <w:r w:rsidRPr="009214BE">
        <w:rPr>
          <w:rtl/>
        </w:rPr>
        <w:t>הביקורת שלנו ואת ההערות שיש לנו נשמיע בחדרים סגורים. זה לא הזמן להשמיע ביקורת.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בעיצומה</w:t>
      </w:r>
      <w:r w:rsidR="00515A37">
        <w:rPr>
          <w:rtl/>
        </w:rPr>
        <w:t xml:space="preserve"> </w:t>
      </w:r>
      <w:r w:rsidRPr="009214BE">
        <w:rPr>
          <w:rtl/>
        </w:rPr>
        <w:t>של מלחמה, שהיא מלחמת מגן. זכותה של כל מדינה להגן על אזרחיה, על</w:t>
      </w:r>
      <w:r w:rsidR="00515A37">
        <w:rPr>
          <w:rtl/>
        </w:rPr>
        <w:t xml:space="preserve"> </w:t>
      </w:r>
      <w:r w:rsidRPr="009214BE">
        <w:rPr>
          <w:rtl/>
        </w:rPr>
        <w:t>יישוביה, על ילדיה.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תזכה</w:t>
      </w:r>
      <w:r w:rsidR="00515A37">
        <w:rPr>
          <w:rtl/>
        </w:rPr>
        <w:t xml:space="preserve"> </w:t>
      </w:r>
      <w:r w:rsidRPr="009214BE">
        <w:rPr>
          <w:rtl/>
        </w:rPr>
        <w:t>למלוא האמון במימוש ההגנה הזאת, במימוש הזכות הזאת. ואני מציע לך</w:t>
      </w:r>
      <w:r w:rsidR="00515A37">
        <w:rPr>
          <w:rtl/>
        </w:rPr>
        <w:t xml:space="preserve"> </w:t>
      </w:r>
      <w:r w:rsidRPr="009214BE">
        <w:rPr>
          <w:rtl/>
        </w:rPr>
        <w:t>לשדר את הדבר הזה, את המשמעת הזאת, בתוך ממשלתך.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מודה לחבר הכנסת נתניהו.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אלי דיין, שמונה דקות.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 הכנסת, אכן, הממשלה הזאת ראויה לכל הערכה על</w:t>
      </w:r>
      <w:r w:rsidR="00515A37">
        <w:rPr>
          <w:rtl/>
        </w:rPr>
        <w:t xml:space="preserve"> </w:t>
      </w:r>
      <w:r w:rsidRPr="009214BE">
        <w:rPr>
          <w:rtl/>
        </w:rPr>
        <w:t>שיקול</w:t>
      </w:r>
      <w:r w:rsidR="00515A37">
        <w:rPr>
          <w:rtl/>
        </w:rPr>
        <w:t xml:space="preserve"> </w:t>
      </w:r>
      <w:r w:rsidRPr="009214BE">
        <w:rPr>
          <w:rtl/>
        </w:rPr>
        <w:t>הדעת, על הזהירות, על האיפוק הרב שגילתה עד שהלכה לצעד שלא היה מנוס ממנו.</w:t>
      </w:r>
      <w:r w:rsidR="00515A37">
        <w:rPr>
          <w:rtl/>
        </w:rPr>
        <w:t xml:space="preserve"> </w:t>
      </w:r>
      <w:r w:rsidRPr="009214BE">
        <w:rPr>
          <w:rtl/>
        </w:rPr>
        <w:t>האיפוק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בראש</w:t>
      </w:r>
      <w:r w:rsidR="00515A37">
        <w:rPr>
          <w:rtl/>
        </w:rPr>
        <w:t xml:space="preserve"> </w:t>
      </w:r>
      <w:r w:rsidRPr="009214BE">
        <w:rPr>
          <w:rtl/>
        </w:rPr>
        <w:t>ובראשונה</w:t>
      </w:r>
      <w:r w:rsidR="00515A37">
        <w:rPr>
          <w:rtl/>
        </w:rPr>
        <w:t xml:space="preserve"> </w:t>
      </w:r>
      <w:r w:rsidRPr="009214BE">
        <w:rPr>
          <w:rtl/>
        </w:rPr>
        <w:t>מתוך דאגה לתושבי קו העימות, מתוך דאגה לתושבי</w:t>
      </w:r>
      <w:r w:rsidR="00515A37">
        <w:rPr>
          <w:rtl/>
        </w:rPr>
        <w:t xml:space="preserve"> </w:t>
      </w:r>
      <w:r w:rsidRPr="009214BE">
        <w:rPr>
          <w:rtl/>
        </w:rPr>
        <w:t>היישובים בצפון.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ההזדמנות לברך גם את חברי האופוזיציה על תמיכתם בממשלה, על תמיכתם בצה"ל</w:t>
      </w:r>
      <w:r w:rsidR="00515A37">
        <w:rPr>
          <w:rtl/>
        </w:rPr>
        <w:t xml:space="preserve"> </w:t>
      </w:r>
      <w:r w:rsidRPr="009214BE">
        <w:rPr>
          <w:rtl/>
        </w:rPr>
        <w:t>ומפקדיו,</w:t>
      </w:r>
      <w:r w:rsidR="00515A37">
        <w:rPr>
          <w:rtl/>
        </w:rPr>
        <w:t xml:space="preserve"> </w:t>
      </w:r>
      <w:r w:rsidRPr="009214BE">
        <w:rPr>
          <w:rtl/>
        </w:rPr>
        <w:t>שבוודאי ראויים להצדעה, להערכה ולהוקרה של כל העם על שליחותם למען השבת</w:t>
      </w:r>
      <w:r w:rsidR="00515A37">
        <w:rPr>
          <w:rtl/>
        </w:rPr>
        <w:t xml:space="preserve"> </w:t>
      </w:r>
      <w:r w:rsidRPr="009214BE">
        <w:rPr>
          <w:rtl/>
        </w:rPr>
        <w:t>הביטחון והשקט לגבול הצפון.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כולנו מברכים את תושבי קו העימות ומצדיעים להם על עמידתם האיתנה. הרבה מחברי</w:t>
      </w:r>
      <w:r w:rsidR="00515A37">
        <w:rPr>
          <w:rtl/>
        </w:rPr>
        <w:t xml:space="preserve"> </w:t>
      </w:r>
      <w:r w:rsidRPr="009214BE">
        <w:rPr>
          <w:rtl/>
        </w:rPr>
        <w:t>הבית,</w:t>
      </w:r>
      <w:r w:rsidR="00515A37">
        <w:rPr>
          <w:rtl/>
        </w:rPr>
        <w:t xml:space="preserve"> </w:t>
      </w:r>
      <w:r w:rsidRPr="009214BE">
        <w:rPr>
          <w:rtl/>
        </w:rPr>
        <w:t>שרים</w:t>
      </w:r>
      <w:r w:rsidR="00515A37">
        <w:rPr>
          <w:rtl/>
        </w:rPr>
        <w:t xml:space="preserve"> </w:t>
      </w:r>
      <w:r w:rsidRPr="009214BE">
        <w:rPr>
          <w:rtl/>
        </w:rPr>
        <w:t>וחברי</w:t>
      </w:r>
      <w:r w:rsidR="00515A37">
        <w:rPr>
          <w:rtl/>
        </w:rPr>
        <w:t xml:space="preserve"> </w:t>
      </w:r>
      <w:r w:rsidRPr="009214BE">
        <w:rPr>
          <w:rtl/>
        </w:rPr>
        <w:t>כנסת,</w:t>
      </w:r>
      <w:r w:rsidR="00515A37">
        <w:rPr>
          <w:rtl/>
        </w:rPr>
        <w:t xml:space="preserve"> </w:t>
      </w:r>
      <w:r w:rsidRPr="009214BE">
        <w:rPr>
          <w:rtl/>
        </w:rPr>
        <w:t>ביקרו</w:t>
      </w:r>
      <w:r w:rsidR="00515A37">
        <w:rPr>
          <w:rtl/>
        </w:rPr>
        <w:t xml:space="preserve"> </w:t>
      </w:r>
      <w:r w:rsidRPr="009214BE">
        <w:rPr>
          <w:rtl/>
        </w:rPr>
        <w:t>בצפון ועמדו על עוז רוחם ועל עמידתם האיתנה של</w:t>
      </w:r>
      <w:r w:rsidR="00515A37">
        <w:rPr>
          <w:rtl/>
        </w:rPr>
        <w:t xml:space="preserve"> </w:t>
      </w:r>
      <w:r w:rsidRPr="009214BE">
        <w:rPr>
          <w:rtl/>
        </w:rPr>
        <w:t>תושבי הצפון, הראויים לברכה, להוקרה ולכל סיוע.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המקום לציין, שאנו חלוקים בבית הזה לגבי ההמשך של</w:t>
      </w:r>
      <w:r w:rsidR="00515A37">
        <w:rPr>
          <w:rtl/>
        </w:rPr>
        <w:t xml:space="preserve"> </w:t>
      </w:r>
      <w:r w:rsidRPr="009214BE">
        <w:rPr>
          <w:rtl/>
        </w:rPr>
        <w:t>תהליך</w:t>
      </w:r>
      <w:r w:rsidR="00515A37">
        <w:rPr>
          <w:rtl/>
        </w:rPr>
        <w:t xml:space="preserve"> </w:t>
      </w:r>
      <w:r w:rsidRPr="009214BE">
        <w:rPr>
          <w:rtl/>
        </w:rPr>
        <w:t>השלום,</w:t>
      </w:r>
      <w:r w:rsidR="00515A37">
        <w:rPr>
          <w:rtl/>
        </w:rPr>
        <w:t xml:space="preserve"> </w:t>
      </w:r>
      <w:r w:rsidRPr="009214BE">
        <w:rPr>
          <w:rtl/>
        </w:rPr>
        <w:t>וזה הזמן להדגיש, דווקא כאשר אנו נמצאים בעת מבצע צבאי, שממשלה זו</w:t>
      </w:r>
      <w:r w:rsidR="00515A37">
        <w:rPr>
          <w:rtl/>
        </w:rPr>
        <w:t xml:space="preserve"> </w:t>
      </w:r>
      <w:r w:rsidRPr="009214BE">
        <w:rPr>
          <w:rtl/>
        </w:rPr>
        <w:t>תמשיך בקידום תהליך השלום, שהוא הוא הפתרון האמיתי לכל הבעיות שאנו נתקלים בהן.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לא אומר שהממשלה לא תגיב ולא תנקוט אמצעים כדי להבטיח את הביטחון לתושבי</w:t>
      </w:r>
      <w:r w:rsidR="00515A37">
        <w:rPr>
          <w:rtl/>
        </w:rPr>
        <w:t xml:space="preserve"> </w:t>
      </w:r>
      <w:r w:rsidRPr="009214BE">
        <w:rPr>
          <w:rtl/>
        </w:rPr>
        <w:t>הצפון.</w:t>
      </w:r>
      <w:r w:rsidR="00515A37">
        <w:rPr>
          <w:rtl/>
        </w:rPr>
        <w:t xml:space="preserve"> </w:t>
      </w:r>
      <w:r w:rsidRPr="009214BE">
        <w:rPr>
          <w:rtl/>
        </w:rPr>
        <w:t>תושבי</w:t>
      </w:r>
      <w:r w:rsidR="00515A37">
        <w:rPr>
          <w:rtl/>
        </w:rPr>
        <w:t xml:space="preserve"> </w:t>
      </w:r>
      <w:r w:rsidRPr="009214BE">
        <w:rPr>
          <w:rtl/>
        </w:rPr>
        <w:t>הצפון</w:t>
      </w:r>
      <w:r w:rsidR="00515A37">
        <w:rPr>
          <w:rtl/>
        </w:rPr>
        <w:t xml:space="preserve"> </w:t>
      </w:r>
      <w:r w:rsidRPr="009214BE">
        <w:rPr>
          <w:rtl/>
        </w:rPr>
        <w:t>אינם</w:t>
      </w:r>
      <w:r w:rsidR="00515A37">
        <w:rPr>
          <w:rtl/>
        </w:rPr>
        <w:t xml:space="preserve"> </w:t>
      </w:r>
      <w:r w:rsidRPr="009214BE">
        <w:rPr>
          <w:rtl/>
        </w:rPr>
        <w:t>בני</w:t>
      </w:r>
      <w:r w:rsidR="00515A37">
        <w:rPr>
          <w:rtl/>
        </w:rPr>
        <w:t xml:space="preserve"> </w:t>
      </w:r>
      <w:r w:rsidRPr="009214BE">
        <w:rPr>
          <w:rtl/>
        </w:rPr>
        <w:t>ערובה</w:t>
      </w:r>
      <w:r w:rsidR="00515A37">
        <w:rPr>
          <w:rtl/>
        </w:rPr>
        <w:t xml:space="preserve"> </w:t>
      </w:r>
      <w:r w:rsidRPr="009214BE">
        <w:rPr>
          <w:rtl/>
        </w:rPr>
        <w:t>ולא יהיו בני ערובה. הממשלה תנקוט את כל</w:t>
      </w:r>
      <w:r w:rsidR="00515A37">
        <w:rPr>
          <w:rtl/>
        </w:rPr>
        <w:t xml:space="preserve"> </w:t>
      </w:r>
      <w:r w:rsidRPr="009214BE">
        <w:rPr>
          <w:rtl/>
        </w:rPr>
        <w:t>האמצעים הדרושים כדי להבטיח להם אורח חיים תקין וכדי להבטיח את שלומם.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גם לומר, שמי שביקר שם ראה שאכן התנאים הם קשים מאוד. התושבים הנפלאים</w:t>
      </w:r>
      <w:r w:rsidR="00515A37">
        <w:rPr>
          <w:rtl/>
        </w:rPr>
        <w:t xml:space="preserve"> </w:t>
      </w:r>
      <w:r w:rsidRPr="009214BE">
        <w:rPr>
          <w:rtl/>
        </w:rPr>
        <w:t>האלה,</w:t>
      </w:r>
      <w:r w:rsidR="00515A37">
        <w:rPr>
          <w:rtl/>
        </w:rPr>
        <w:t xml:space="preserve"> </w:t>
      </w:r>
      <w:r w:rsidRPr="009214BE">
        <w:rPr>
          <w:rtl/>
        </w:rPr>
        <w:t>שעברו</w:t>
      </w:r>
      <w:r w:rsidR="00515A37">
        <w:rPr>
          <w:rtl/>
        </w:rPr>
        <w:t xml:space="preserve"> </w:t>
      </w:r>
      <w:r w:rsidRPr="009214BE">
        <w:rPr>
          <w:rtl/>
        </w:rPr>
        <w:t>ועדיין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עליהם</w:t>
      </w:r>
      <w:r w:rsidR="00515A37">
        <w:rPr>
          <w:rtl/>
        </w:rPr>
        <w:t xml:space="preserve"> </w:t>
      </w:r>
      <w:r w:rsidRPr="009214BE">
        <w:rPr>
          <w:rtl/>
        </w:rPr>
        <w:t>ימים</w:t>
      </w:r>
      <w:r w:rsidR="00515A37">
        <w:rPr>
          <w:rtl/>
        </w:rPr>
        <w:t xml:space="preserve"> </w:t>
      </w:r>
      <w:r w:rsidRPr="009214BE">
        <w:rPr>
          <w:rtl/>
        </w:rPr>
        <w:t>קשים, נמצאים במקלטים, בחדרי ביטחון.</w:t>
      </w:r>
      <w:r w:rsidR="00515A37">
        <w:rPr>
          <w:rtl/>
        </w:rPr>
        <w:t xml:space="preserve"> </w:t>
      </w:r>
      <w:r w:rsidRPr="009214BE">
        <w:rPr>
          <w:rtl/>
        </w:rPr>
        <w:t>אומנם, מי שנמצא במקלטים או בחדרי הביטחון יש לו הביטחון, אבל צריך להמשיך ולעשות</w:t>
      </w:r>
      <w:r w:rsidR="00515A37">
        <w:rPr>
          <w:rtl/>
        </w:rPr>
        <w:t xml:space="preserve"> </w:t>
      </w:r>
      <w:r w:rsidRPr="009214BE">
        <w:rPr>
          <w:rtl/>
        </w:rPr>
        <w:t>את כל המאמצים כדי לשפר את תנאי החיים במקלטים. וכמובן, צה"ל יעשה הכול כדי להביא</w:t>
      </w:r>
      <w:r w:rsidR="00515A37">
        <w:rPr>
          <w:rtl/>
        </w:rPr>
        <w:t xml:space="preserve"> </w:t>
      </w:r>
      <w:r w:rsidRPr="009214BE">
        <w:rPr>
          <w:rtl/>
        </w:rPr>
        <w:t>להם את השקט ואת הביטחון בהקדם האפשרי.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המקום</w:t>
      </w:r>
      <w:r w:rsidR="00515A37">
        <w:rPr>
          <w:rtl/>
        </w:rPr>
        <w:t xml:space="preserve"> </w:t>
      </w:r>
      <w:r w:rsidRPr="009214BE">
        <w:rPr>
          <w:rtl/>
        </w:rPr>
        <w:t>לשבח גם את עמדתה של ממשלת ארצות</w:t>
      </w:r>
      <w:r w:rsidR="00515A37">
        <w:rPr>
          <w:rtl/>
        </w:rPr>
        <w:t>-</w:t>
      </w:r>
      <w:r w:rsidRPr="009214BE">
        <w:rPr>
          <w:rtl/>
        </w:rPr>
        <w:t>הברית ואת</w:t>
      </w:r>
      <w:r w:rsidR="00515A37">
        <w:rPr>
          <w:rtl/>
        </w:rPr>
        <w:t xml:space="preserve"> </w:t>
      </w:r>
      <w:r w:rsidRPr="009214BE">
        <w:rPr>
          <w:rtl/>
        </w:rPr>
        <w:t>עמדתן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ממשלות</w:t>
      </w:r>
      <w:r w:rsidR="00515A37">
        <w:rPr>
          <w:rtl/>
        </w:rPr>
        <w:t xml:space="preserve"> </w:t>
      </w:r>
      <w:r w:rsidRPr="009214BE">
        <w:rPr>
          <w:rtl/>
        </w:rPr>
        <w:t>אחרות,</w:t>
      </w:r>
      <w:r w:rsidR="00515A37">
        <w:rPr>
          <w:rtl/>
        </w:rPr>
        <w:t xml:space="preserve"> </w:t>
      </w:r>
      <w:r w:rsidRPr="009214BE">
        <w:rPr>
          <w:rtl/>
        </w:rPr>
        <w:t>שכולן</w:t>
      </w:r>
      <w:r w:rsidR="00515A37">
        <w:rPr>
          <w:rtl/>
        </w:rPr>
        <w:t xml:space="preserve"> </w:t>
      </w:r>
      <w:r w:rsidRPr="009214BE">
        <w:rPr>
          <w:rtl/>
        </w:rPr>
        <w:t>גילו הבנה לעמדתה של ממשלת ישראל, לכך שהממשלה</w:t>
      </w:r>
      <w:r w:rsidR="00515A37">
        <w:rPr>
          <w:rtl/>
        </w:rPr>
        <w:t xml:space="preserve"> </w:t>
      </w:r>
      <w:r w:rsidRPr="009214BE">
        <w:rPr>
          <w:rtl/>
        </w:rPr>
        <w:t>התאפקה</w:t>
      </w:r>
      <w:r w:rsidR="00515A37">
        <w:rPr>
          <w:rtl/>
        </w:rPr>
        <w:t xml:space="preserve"> </w:t>
      </w:r>
      <w:r w:rsidRPr="009214BE">
        <w:rPr>
          <w:rtl/>
        </w:rPr>
        <w:t>ונהגה</w:t>
      </w:r>
      <w:r w:rsidR="00515A37">
        <w:rPr>
          <w:rtl/>
        </w:rPr>
        <w:t xml:space="preserve"> </w:t>
      </w:r>
      <w:r w:rsidRPr="009214BE">
        <w:rPr>
          <w:rtl/>
        </w:rPr>
        <w:t>בזהירות</w:t>
      </w:r>
      <w:r w:rsidR="00515A37">
        <w:rPr>
          <w:rtl/>
        </w:rPr>
        <w:t xml:space="preserve"> </w:t>
      </w:r>
      <w:r w:rsidRPr="009214BE">
        <w:rPr>
          <w:rtl/>
        </w:rPr>
        <w:t>ושקלה</w:t>
      </w:r>
      <w:r w:rsidR="00515A37">
        <w:rPr>
          <w:rtl/>
        </w:rPr>
        <w:t xml:space="preserve"> </w:t>
      </w:r>
      <w:r w:rsidRPr="009214BE">
        <w:rPr>
          <w:rtl/>
        </w:rPr>
        <w:t>היטב</w:t>
      </w:r>
      <w:r w:rsidR="00515A37">
        <w:rPr>
          <w:rtl/>
        </w:rPr>
        <w:t xml:space="preserve"> </w:t>
      </w:r>
      <w:r w:rsidRPr="009214BE">
        <w:rPr>
          <w:rtl/>
        </w:rPr>
        <w:t>את צעדיה עד שהלכה למבצע "דין</w:t>
      </w:r>
      <w:r w:rsidR="00515A37">
        <w:rPr>
          <w:rtl/>
        </w:rPr>
        <w:t>-</w:t>
      </w:r>
      <w:r w:rsidRPr="009214BE">
        <w:rPr>
          <w:rtl/>
        </w:rPr>
        <w:t>וחשבון", כפי</w:t>
      </w:r>
      <w:r w:rsidR="00515A37">
        <w:rPr>
          <w:rtl/>
        </w:rPr>
        <w:t xml:space="preserve"> </w:t>
      </w:r>
      <w:r w:rsidRPr="009214BE">
        <w:rPr>
          <w:rtl/>
        </w:rPr>
        <w:t>שעשתה בשבוע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לשבח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ארצות</w:t>
      </w:r>
      <w:r w:rsidR="00515A37">
        <w:rPr>
          <w:rtl/>
        </w:rPr>
        <w:t>-</w:t>
      </w:r>
      <w:r w:rsidRPr="009214BE">
        <w:rPr>
          <w:rtl/>
        </w:rPr>
        <w:t>הברית,</w:t>
      </w:r>
      <w:r w:rsidR="00515A37">
        <w:rPr>
          <w:rtl/>
        </w:rPr>
        <w:t xml:space="preserve"> </w:t>
      </w:r>
      <w:r w:rsidRPr="009214BE">
        <w:rPr>
          <w:rtl/>
        </w:rPr>
        <w:t>שממשיכה לדבוק בעמדתה, ואת מזכיר המדינה</w:t>
      </w:r>
      <w:r w:rsidR="00515A37">
        <w:rPr>
          <w:rtl/>
        </w:rPr>
        <w:t xml:space="preserve"> </w:t>
      </w:r>
      <w:r w:rsidRPr="009214BE">
        <w:rPr>
          <w:rtl/>
        </w:rPr>
        <w:t>כריסטופר, שיבקר בישראל בשבוע הבא וימשיך במאמציו לקידום תהליך השלום.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מייחלים</w:t>
      </w:r>
      <w:r w:rsidR="00515A37">
        <w:rPr>
          <w:rtl/>
        </w:rPr>
        <w:t xml:space="preserve"> </w:t>
      </w:r>
      <w:r w:rsidRPr="009214BE">
        <w:rPr>
          <w:rtl/>
        </w:rPr>
        <w:t>שהמבצע הזה יהיה קצר ככל האפשר, וודאי שאנחנו מצדנו והממשלה</w:t>
      </w:r>
      <w:r w:rsidR="00515A37">
        <w:rPr>
          <w:rtl/>
        </w:rPr>
        <w:t xml:space="preserve"> </w:t>
      </w:r>
      <w:r w:rsidRPr="009214BE">
        <w:rPr>
          <w:rtl/>
        </w:rPr>
        <w:t>הזאת נעשה הכול כדי שזה לא יפגע בתהליך השלום.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תהליך</w:t>
      </w:r>
      <w:r w:rsidR="00515A37">
        <w:rPr>
          <w:rtl/>
        </w:rPr>
        <w:t xml:space="preserve"> </w:t>
      </w:r>
      <w:r w:rsidRPr="009214BE">
        <w:rPr>
          <w:rtl/>
        </w:rPr>
        <w:t>השלום</w:t>
      </w:r>
      <w:r w:rsidR="00515A37">
        <w:rPr>
          <w:rtl/>
        </w:rPr>
        <w:t xml:space="preserve"> </w:t>
      </w:r>
      <w:r w:rsidRPr="009214BE">
        <w:rPr>
          <w:rtl/>
        </w:rPr>
        <w:t>חשוב לסוריה, עליה להבין ולהביא לכך ש"חיזב</w:t>
      </w:r>
      <w:r w:rsidR="00515A37">
        <w:rPr>
          <w:rtl/>
        </w:rPr>
        <w:t>-</w:t>
      </w:r>
      <w:r w:rsidRPr="009214BE">
        <w:rPr>
          <w:rtl/>
        </w:rPr>
        <w:t>אללה" הקיצוני</w:t>
      </w:r>
      <w:r w:rsidR="00515A37">
        <w:rPr>
          <w:rtl/>
        </w:rPr>
        <w:t xml:space="preserve"> </w:t>
      </w:r>
      <w:r w:rsidRPr="009214BE">
        <w:rPr>
          <w:rtl/>
        </w:rPr>
        <w:t>והמטורף יחדל לפגוע ביישובי הצפון.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לתמוך</w:t>
      </w:r>
      <w:r w:rsidR="00515A37">
        <w:rPr>
          <w:rtl/>
        </w:rPr>
        <w:t xml:space="preserve"> </w:t>
      </w:r>
      <w:r w:rsidRPr="009214BE">
        <w:rPr>
          <w:rtl/>
        </w:rPr>
        <w:t>במדיניות</w:t>
      </w:r>
      <w:r w:rsidR="00515A37">
        <w:rPr>
          <w:rtl/>
        </w:rPr>
        <w:t xml:space="preserve"> </w:t>
      </w:r>
      <w:r w:rsidRPr="009214BE">
        <w:rPr>
          <w:rtl/>
        </w:rPr>
        <w:t>הממשלה ובאמצעים שצה"ל נוקט כדי ליצור מצוקה בממשל</w:t>
      </w:r>
      <w:r w:rsidR="00515A37">
        <w:rPr>
          <w:rtl/>
        </w:rPr>
        <w:t xml:space="preserve"> </w:t>
      </w:r>
      <w:r w:rsidRPr="009214BE">
        <w:rPr>
          <w:rtl/>
        </w:rPr>
        <w:t>הלבנוני, וכדי שהוא ישתק את פעילות "חיזב</w:t>
      </w:r>
      <w:r w:rsidR="00515A37">
        <w:rPr>
          <w:rtl/>
        </w:rPr>
        <w:t>-</w:t>
      </w:r>
      <w:r w:rsidRPr="009214BE">
        <w:rPr>
          <w:rtl/>
        </w:rPr>
        <w:t>אללה" ולא ייתן להם לפגוע ביישובי הצפון</w:t>
      </w:r>
      <w:r w:rsidR="00515A37">
        <w:rPr>
          <w:rtl/>
        </w:rPr>
        <w:t xml:space="preserve"> </w:t>
      </w:r>
      <w:r w:rsidRPr="009214BE">
        <w:rPr>
          <w:rtl/>
        </w:rPr>
        <w:t>ובתהליך השלום.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לאלה שמציעים להרחיב את רצועת הביטחון הייתי מציע, שלא</w:t>
      </w:r>
      <w:r w:rsidR="00515A37">
        <w:rPr>
          <w:rtl/>
        </w:rPr>
        <w:t xml:space="preserve"> </w:t>
      </w:r>
      <w:r w:rsidRPr="009214BE">
        <w:rPr>
          <w:rtl/>
        </w:rPr>
        <w:t>להעלות</w:t>
      </w:r>
      <w:r w:rsidR="00515A37">
        <w:rPr>
          <w:rtl/>
        </w:rPr>
        <w:t xml:space="preserve"> </w:t>
      </w:r>
      <w:r w:rsidRPr="009214BE">
        <w:rPr>
          <w:rtl/>
        </w:rPr>
        <w:t>הצעה</w:t>
      </w:r>
      <w:r w:rsidR="00515A37">
        <w:rPr>
          <w:rtl/>
        </w:rPr>
        <w:t xml:space="preserve"> </w:t>
      </w:r>
      <w:r w:rsidRPr="009214BE">
        <w:rPr>
          <w:rtl/>
        </w:rPr>
        <w:t>כזאת. אלה הן הצעות שראינו למה הן גרמו בעבר. אלה הן הצעות שעלולות</w:t>
      </w:r>
      <w:r w:rsidR="00515A37">
        <w:rPr>
          <w:rtl/>
        </w:rPr>
        <w:t xml:space="preserve"> </w:t>
      </w:r>
      <w:r w:rsidRPr="009214BE">
        <w:rPr>
          <w:rtl/>
        </w:rPr>
        <w:t>לסבך את ישראל בתסבוכת מיותרת, שאנחנו לא מעוניינים בה.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להסיר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ההצעות</w:t>
      </w:r>
      <w:r w:rsidR="00515A37">
        <w:rPr>
          <w:rtl/>
        </w:rPr>
        <w:t xml:space="preserve"> </w:t>
      </w:r>
      <w:r w:rsidRPr="009214BE">
        <w:rPr>
          <w:rtl/>
        </w:rPr>
        <w:t>האלה</w:t>
      </w:r>
      <w:r w:rsidR="00515A37">
        <w:rPr>
          <w:rtl/>
        </w:rPr>
        <w:t xml:space="preserve"> </w:t>
      </w:r>
      <w:r w:rsidRPr="009214BE">
        <w:rPr>
          <w:rtl/>
        </w:rPr>
        <w:t>מסדר</w:t>
      </w:r>
      <w:r w:rsidR="00515A37">
        <w:rPr>
          <w:rtl/>
        </w:rPr>
        <w:t>-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ולהשאיר את כל האופציות בידי</w:t>
      </w:r>
      <w:r w:rsidR="00515A37">
        <w:rPr>
          <w:rtl/>
        </w:rPr>
        <w:t xml:space="preserve"> </w:t>
      </w:r>
      <w:r w:rsidRPr="009214BE">
        <w:rPr>
          <w:rtl/>
        </w:rPr>
        <w:t>הממשלה, שמגלה</w:t>
      </w:r>
      <w:r w:rsidR="00515A37">
        <w:rPr>
          <w:rtl/>
        </w:rPr>
        <w:t xml:space="preserve"> </w:t>
      </w:r>
      <w:r w:rsidRPr="009214BE">
        <w:rPr>
          <w:rtl/>
        </w:rPr>
        <w:t>איפוק, שמגלה זהירות ומתחשבת בכל האפשרויות הניתנות כדי להביא שקט</w:t>
      </w:r>
      <w:r w:rsidR="00515A37">
        <w:rPr>
          <w:rtl/>
        </w:rPr>
        <w:t xml:space="preserve"> </w:t>
      </w:r>
      <w:r w:rsidRPr="009214BE">
        <w:rPr>
          <w:rtl/>
        </w:rPr>
        <w:t>לתושבי הצפון וכדי לקדם את תהליך השלום.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 חברי הכנסת, הממשלה הזאת מגלה רגישות מיוחדת כלפי תושבי לבנון.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איפה?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נקטה את כל האמצעים, וצריך לומר זאת בגאון ובגאווה. היא גם מתריעה, היא</w:t>
      </w:r>
      <w:r w:rsidR="00515A37">
        <w:rPr>
          <w:rtl/>
        </w:rPr>
        <w:t xml:space="preserve"> </w:t>
      </w:r>
      <w:r w:rsidRPr="009214BE">
        <w:rPr>
          <w:rtl/>
        </w:rPr>
        <w:t xml:space="preserve">גם נותנת הזדמנות לתושבים לעזוב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היא גם מפציצה.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 xml:space="preserve">– – </w:t>
      </w:r>
      <w:r w:rsidR="009214BE" w:rsidRPr="009214BE">
        <w:rPr>
          <w:rtl/>
        </w:rPr>
        <w:t>היא אפילו עיכבה מבצעים אלה או אחרים כדי לאפשר לתושבים לעזוב את אזור</w:t>
      </w:r>
      <w:r>
        <w:rPr>
          <w:rtl/>
        </w:rPr>
        <w:t xml:space="preserve"> </w:t>
      </w:r>
      <w:r w:rsidR="009214BE" w:rsidRPr="009214BE">
        <w:rPr>
          <w:rtl/>
        </w:rPr>
        <w:t>הקרבות,</w:t>
      </w:r>
      <w:r>
        <w:rPr>
          <w:rtl/>
        </w:rPr>
        <w:t xml:space="preserve"> </w:t>
      </w:r>
      <w:r w:rsidR="009214BE" w:rsidRPr="009214BE">
        <w:rPr>
          <w:rtl/>
        </w:rPr>
        <w:t>לעזוב</w:t>
      </w:r>
      <w:r>
        <w:rPr>
          <w:rtl/>
        </w:rPr>
        <w:t xml:space="preserve"> </w:t>
      </w:r>
      <w:r w:rsidR="009214BE" w:rsidRPr="009214BE">
        <w:rPr>
          <w:rtl/>
        </w:rPr>
        <w:t>את</w:t>
      </w:r>
      <w:r>
        <w:rPr>
          <w:rtl/>
        </w:rPr>
        <w:t xml:space="preserve"> </w:t>
      </w:r>
      <w:r w:rsidR="009214BE" w:rsidRPr="009214BE">
        <w:rPr>
          <w:rtl/>
        </w:rPr>
        <w:t>אזור</w:t>
      </w:r>
      <w:r>
        <w:rPr>
          <w:rtl/>
        </w:rPr>
        <w:t xml:space="preserve"> </w:t>
      </w:r>
      <w:r w:rsidR="009214BE" w:rsidRPr="009214BE">
        <w:rPr>
          <w:rtl/>
        </w:rPr>
        <w:t>הפגיעות. הממשלה הזאת רגישה לסבלם של תושבי לבנון והיא</w:t>
      </w:r>
      <w:r>
        <w:rPr>
          <w:rtl/>
        </w:rPr>
        <w:t xml:space="preserve"> </w:t>
      </w:r>
      <w:r w:rsidR="009214BE" w:rsidRPr="009214BE">
        <w:rPr>
          <w:rtl/>
        </w:rPr>
        <w:t xml:space="preserve">עושה הכול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איפה?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אלסאנע, אני רוצה לתת לך הפעם עצה. אם חלילה אצטרך להוציא אותך,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לעשות,</w:t>
      </w:r>
      <w:r w:rsidR="00515A37">
        <w:rPr>
          <w:rtl/>
        </w:rPr>
        <w:t xml:space="preserve"> </w:t>
      </w:r>
      <w:r w:rsidRPr="009214BE">
        <w:rPr>
          <w:rtl/>
        </w:rPr>
        <w:t>לא יהיה דובר לסיעה שלך. אז לפחות מבחינת האינטרס של</w:t>
      </w:r>
      <w:r w:rsidR="00515A37">
        <w:rPr>
          <w:rtl/>
        </w:rPr>
        <w:t xml:space="preserve"> </w:t>
      </w:r>
      <w:r w:rsidRPr="009214BE">
        <w:rPr>
          <w:rtl/>
        </w:rPr>
        <w:t>הסיעה שלך, אל תפריע עכשיו.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להודות,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הזאת</w:t>
      </w:r>
      <w:r w:rsidR="00515A37">
        <w:rPr>
          <w:rtl/>
        </w:rPr>
        <w:t xml:space="preserve"> </w:t>
      </w:r>
      <w:r w:rsidRPr="009214BE">
        <w:rPr>
          <w:rtl/>
        </w:rPr>
        <w:t>מגלה</w:t>
      </w:r>
      <w:r w:rsidR="00515A37">
        <w:rPr>
          <w:rtl/>
        </w:rPr>
        <w:t xml:space="preserve"> </w:t>
      </w:r>
      <w:r w:rsidRPr="009214BE">
        <w:rPr>
          <w:rtl/>
        </w:rPr>
        <w:t>רגישות והיא כואבת, כפי שכל תושבי ישראל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כואבים את סבלם של כל תושבי לבנון החפים מפשע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מאוד מאוד.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 –</w:t>
      </w:r>
      <w:r w:rsidR="009214BE" w:rsidRPr="009214BE">
        <w:rPr>
          <w:rtl/>
        </w:rPr>
        <w:t xml:space="preserve"> אבל הממשלה הזאת אחראית בראש ובראשונה לשלומם ולביטחונם של תושבי מדינת</w:t>
      </w:r>
      <w:r>
        <w:rPr>
          <w:rtl/>
        </w:rPr>
        <w:t xml:space="preserve"> </w:t>
      </w:r>
      <w:r w:rsidR="009214BE" w:rsidRPr="009214BE">
        <w:rPr>
          <w:rtl/>
        </w:rPr>
        <w:t>ישראל</w:t>
      </w:r>
      <w:r>
        <w:rPr>
          <w:rtl/>
        </w:rPr>
        <w:t xml:space="preserve"> </w:t>
      </w:r>
      <w:r w:rsidR="009214BE" w:rsidRPr="009214BE">
        <w:rPr>
          <w:rtl/>
        </w:rPr>
        <w:t>בכלל, ושל תושבי הצפון בפרט.</w:t>
      </w:r>
      <w:r>
        <w:rPr>
          <w:rtl/>
        </w:rPr>
        <w:t xml:space="preserve"> </w:t>
      </w:r>
      <w:r w:rsidR="009214BE" w:rsidRPr="009214BE">
        <w:rPr>
          <w:rtl/>
        </w:rPr>
        <w:t>ואתם יודעים שהממשלה הזאת גילתה איפוק ושקלה</w:t>
      </w:r>
      <w:r>
        <w:rPr>
          <w:rtl/>
        </w:rPr>
        <w:t xml:space="preserve"> </w:t>
      </w:r>
      <w:r w:rsidR="009214BE" w:rsidRPr="009214BE">
        <w:rPr>
          <w:rtl/>
        </w:rPr>
        <w:t>את</w:t>
      </w:r>
      <w:r>
        <w:rPr>
          <w:rtl/>
        </w:rPr>
        <w:t xml:space="preserve"> </w:t>
      </w:r>
      <w:r w:rsidR="009214BE" w:rsidRPr="009214BE">
        <w:rPr>
          <w:rtl/>
        </w:rPr>
        <w:t>צעדיה.</w:t>
      </w:r>
      <w:r>
        <w:rPr>
          <w:rtl/>
        </w:rPr>
        <w:t xml:space="preserve"> </w:t>
      </w:r>
      <w:r w:rsidR="009214BE" w:rsidRPr="009214BE">
        <w:rPr>
          <w:rtl/>
        </w:rPr>
        <w:t>וגם</w:t>
      </w:r>
      <w:r>
        <w:rPr>
          <w:rtl/>
        </w:rPr>
        <w:t xml:space="preserve"> </w:t>
      </w:r>
      <w:r w:rsidR="009214BE" w:rsidRPr="009214BE">
        <w:rPr>
          <w:rtl/>
        </w:rPr>
        <w:t>בעת</w:t>
      </w:r>
      <w:r>
        <w:rPr>
          <w:rtl/>
        </w:rPr>
        <w:t xml:space="preserve"> </w:t>
      </w:r>
      <w:r w:rsidR="009214BE" w:rsidRPr="009214BE">
        <w:rPr>
          <w:rtl/>
        </w:rPr>
        <w:t>המבצע</w:t>
      </w:r>
      <w:r>
        <w:rPr>
          <w:rtl/>
        </w:rPr>
        <w:t xml:space="preserve"> </w:t>
      </w:r>
      <w:r w:rsidR="009214BE" w:rsidRPr="009214BE">
        <w:rPr>
          <w:rtl/>
        </w:rPr>
        <w:t>היא מגבילה את עצמה ומגבילה את צה"ל, ונוקטת את כל</w:t>
      </w:r>
      <w:r>
        <w:rPr>
          <w:rtl/>
        </w:rPr>
        <w:t xml:space="preserve"> </w:t>
      </w:r>
      <w:r w:rsidR="009214BE" w:rsidRPr="009214BE">
        <w:rPr>
          <w:rtl/>
        </w:rPr>
        <w:t>האמצעים</w:t>
      </w:r>
      <w:r>
        <w:rPr>
          <w:rtl/>
        </w:rPr>
        <w:t xml:space="preserve"> </w:t>
      </w:r>
      <w:r w:rsidR="009214BE" w:rsidRPr="009214BE">
        <w:rPr>
          <w:rtl/>
        </w:rPr>
        <w:t>כדי</w:t>
      </w:r>
      <w:r>
        <w:rPr>
          <w:rtl/>
        </w:rPr>
        <w:t xml:space="preserve"> </w:t>
      </w:r>
      <w:r w:rsidR="009214BE" w:rsidRPr="009214BE">
        <w:rPr>
          <w:rtl/>
        </w:rPr>
        <w:t>לצמצם</w:t>
      </w:r>
      <w:r>
        <w:rPr>
          <w:rtl/>
        </w:rPr>
        <w:t xml:space="preserve"> </w:t>
      </w:r>
      <w:r w:rsidR="009214BE" w:rsidRPr="009214BE">
        <w:rPr>
          <w:rtl/>
        </w:rPr>
        <w:t>למינימום</w:t>
      </w:r>
      <w:r>
        <w:rPr>
          <w:rtl/>
        </w:rPr>
        <w:t xml:space="preserve"> </w:t>
      </w:r>
      <w:r w:rsidR="009214BE" w:rsidRPr="009214BE">
        <w:rPr>
          <w:rtl/>
        </w:rPr>
        <w:t>את</w:t>
      </w:r>
      <w:r>
        <w:rPr>
          <w:rtl/>
        </w:rPr>
        <w:t xml:space="preserve"> </w:t>
      </w:r>
      <w:r w:rsidR="009214BE" w:rsidRPr="009214BE">
        <w:rPr>
          <w:rtl/>
        </w:rPr>
        <w:t>הפגיעה בתושבי לבנון החפים מפשע, ובוודאי כדי</w:t>
      </w:r>
      <w:r>
        <w:rPr>
          <w:rtl/>
        </w:rPr>
        <w:t xml:space="preserve"> </w:t>
      </w:r>
      <w:r w:rsidR="009214BE" w:rsidRPr="009214BE">
        <w:rPr>
          <w:rtl/>
        </w:rPr>
        <w:t>למנוע סבל מיותר מהאוכלוסייה.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חושב שהדברים האלה נאמרים בכנות.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 צביעות.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שום צביעות. אני חושב שאתם מבחינים במדיניות של הממשלה הזאת. ואתם</w:t>
      </w:r>
      <w:r w:rsidR="00515A37">
        <w:rPr>
          <w:rtl/>
        </w:rPr>
        <w:t xml:space="preserve"> </w:t>
      </w:r>
      <w:r w:rsidRPr="009214BE">
        <w:rPr>
          <w:rtl/>
        </w:rPr>
        <w:t>כחברי</w:t>
      </w:r>
      <w:r w:rsidR="00515A37">
        <w:rPr>
          <w:rtl/>
        </w:rPr>
        <w:t xml:space="preserve"> </w:t>
      </w:r>
      <w:r w:rsidRPr="009214BE">
        <w:rPr>
          <w:rtl/>
        </w:rPr>
        <w:t>הכנסת חייבים לגלות אחריות גם כלפי תושבי המדינה שסובלים. הממשלה הזאת הרי</w:t>
      </w:r>
      <w:r w:rsidR="00515A37">
        <w:rPr>
          <w:rtl/>
        </w:rPr>
        <w:t xml:space="preserve"> </w:t>
      </w:r>
      <w:r w:rsidRPr="009214BE">
        <w:rPr>
          <w:rtl/>
        </w:rPr>
        <w:t>מחויבת</w:t>
      </w:r>
      <w:r w:rsidR="00515A37">
        <w:rPr>
          <w:rtl/>
        </w:rPr>
        <w:t xml:space="preserve"> </w:t>
      </w:r>
      <w:r w:rsidRPr="009214BE">
        <w:rPr>
          <w:rtl/>
        </w:rPr>
        <w:t>בראש</w:t>
      </w:r>
      <w:r w:rsidR="00515A37">
        <w:rPr>
          <w:rtl/>
        </w:rPr>
        <w:t xml:space="preserve"> </w:t>
      </w:r>
      <w:r w:rsidRPr="009214BE">
        <w:rPr>
          <w:rtl/>
        </w:rPr>
        <w:t>ובראשונה</w:t>
      </w:r>
      <w:r w:rsidR="00515A37">
        <w:rPr>
          <w:rtl/>
        </w:rPr>
        <w:t xml:space="preserve"> </w:t>
      </w:r>
      <w:r w:rsidRPr="009214BE">
        <w:rPr>
          <w:rtl/>
        </w:rPr>
        <w:t>לתושבי</w:t>
      </w:r>
      <w:r w:rsidR="00515A37">
        <w:rPr>
          <w:rtl/>
        </w:rPr>
        <w:t xml:space="preserve"> </w:t>
      </w:r>
      <w:r w:rsidRPr="009214BE">
        <w:rPr>
          <w:rtl/>
        </w:rPr>
        <w:t>המדינה.</w:t>
      </w:r>
      <w:r w:rsidR="00515A37">
        <w:rPr>
          <w:rtl/>
        </w:rPr>
        <w:t xml:space="preserve"> </w:t>
      </w:r>
      <w:r w:rsidRPr="009214BE">
        <w:rPr>
          <w:rtl/>
        </w:rPr>
        <w:t>אבל היא גם נקטה את כל האמצעים כדי שלא</w:t>
      </w:r>
      <w:r w:rsidR="00515A37">
        <w:rPr>
          <w:rtl/>
        </w:rPr>
        <w:t xml:space="preserve"> </w:t>
      </w:r>
      <w:r w:rsidRPr="009214BE">
        <w:rPr>
          <w:rtl/>
        </w:rPr>
        <w:t>לפגוע,</w:t>
      </w:r>
      <w:r w:rsidR="00515A37">
        <w:rPr>
          <w:rtl/>
        </w:rPr>
        <w:t xml:space="preserve"> </w:t>
      </w:r>
      <w:r w:rsidRPr="009214BE">
        <w:rPr>
          <w:rtl/>
        </w:rPr>
        <w:t>ואני יודע שהיא אפילו עיכבה פעולות מסוימות, בכלל זה במהלך המבצע, ואפילו</w:t>
      </w:r>
      <w:r w:rsidR="00515A37">
        <w:rPr>
          <w:rtl/>
        </w:rPr>
        <w:t xml:space="preserve"> </w:t>
      </w:r>
      <w:r w:rsidRPr="009214BE">
        <w:rPr>
          <w:rtl/>
        </w:rPr>
        <w:t>המתינה</w:t>
      </w:r>
      <w:r w:rsidR="00515A37">
        <w:rPr>
          <w:rtl/>
        </w:rPr>
        <w:t xml:space="preserve"> </w:t>
      </w:r>
      <w:r w:rsidRPr="009214BE">
        <w:rPr>
          <w:rtl/>
        </w:rPr>
        <w:t>שעות</w:t>
      </w:r>
      <w:r w:rsidR="00515A37">
        <w:rPr>
          <w:rtl/>
        </w:rPr>
        <w:t xml:space="preserve"> </w:t>
      </w:r>
      <w:r w:rsidRPr="009214BE">
        <w:rPr>
          <w:rtl/>
        </w:rPr>
        <w:t>מספר,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לאפשר לכפריים ולתושבי לבנון לעזוב את האזור ולמנוע את</w:t>
      </w:r>
      <w:r w:rsidR="00515A37">
        <w:rPr>
          <w:rtl/>
        </w:rPr>
        <w:t xml:space="preserve"> </w:t>
      </w:r>
      <w:r w:rsidRPr="009214BE">
        <w:rPr>
          <w:rtl/>
        </w:rPr>
        <w:t>הסבל.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>ראש, חברי הכנסת, אני מקווה שהיום יתאחד הבית כולו ויחזק את ידי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הממשלה, יחזק את ידי צה"ל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 סיכוי.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ויזדהה עם עמידתם האיתנה של התושבים הנפלאים, תושבי הצפון.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אלי דיין. חבר הכנסת אלי דיין, ברשותך, היתה לך טעות</w:t>
      </w:r>
      <w:r w:rsidR="00515A37">
        <w:rPr>
          <w:rtl/>
        </w:rPr>
        <w:t xml:space="preserve"> </w:t>
      </w:r>
      <w:r w:rsidRPr="009214BE">
        <w:rPr>
          <w:rtl/>
        </w:rPr>
        <w:t>קלה. אתה ביקשת להסיר את ההצעות מסדר</w:t>
      </w:r>
      <w:r w:rsidR="00515A37">
        <w:rPr>
          <w:rtl/>
        </w:rPr>
        <w:t>-</w:t>
      </w:r>
      <w:r w:rsidRPr="009214BE">
        <w:rPr>
          <w:rtl/>
        </w:rPr>
        <w:t>היום. היום זה לא אי</w:t>
      </w:r>
      <w:r w:rsidR="00515A37">
        <w:rPr>
          <w:rtl/>
        </w:rPr>
        <w:t>-</w:t>
      </w:r>
      <w:r w:rsidRPr="009214BE">
        <w:rPr>
          <w:rtl/>
        </w:rPr>
        <w:t xml:space="preserve">אמון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ביקשתי להסיר.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לך</w:t>
      </w:r>
      <w:r w:rsidR="00515A37">
        <w:rPr>
          <w:rtl/>
        </w:rPr>
        <w:t xml:space="preserve"> </w:t>
      </w:r>
      <w:r w:rsidRPr="009214BE">
        <w:rPr>
          <w:rtl/>
        </w:rPr>
        <w:t>קטע</w:t>
      </w:r>
      <w:r w:rsidR="00515A37">
        <w:rPr>
          <w:rtl/>
        </w:rPr>
        <w:t xml:space="preserve"> </w:t>
      </w:r>
      <w:r w:rsidRPr="009214BE">
        <w:rPr>
          <w:rtl/>
        </w:rPr>
        <w:t>כזה.</w:t>
      </w:r>
      <w:r w:rsidR="00515A37">
        <w:rPr>
          <w:rtl/>
        </w:rPr>
        <w:t xml:space="preserve"> </w:t>
      </w:r>
      <w:r w:rsidRPr="009214BE">
        <w:rPr>
          <w:rtl/>
        </w:rPr>
        <w:t>אם כך, אני מוחק את זה, כי אתה בוודאי לא רוצה להסיר את</w:t>
      </w:r>
      <w:r w:rsidR="00515A37">
        <w:rPr>
          <w:rtl/>
        </w:rPr>
        <w:t xml:space="preserve"> </w:t>
      </w:r>
      <w:r w:rsidRPr="009214BE">
        <w:rPr>
          <w:rtl/>
        </w:rPr>
        <w:t>הנאום של ראש הממשלה מסדר</w:t>
      </w:r>
      <w:r w:rsidR="00515A37">
        <w:rPr>
          <w:rtl/>
        </w:rPr>
        <w:t>-</w:t>
      </w:r>
      <w:r w:rsidRPr="009214BE">
        <w:rPr>
          <w:rtl/>
        </w:rPr>
        <w:t>היום. תודה.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חבר הכנסת דוד צוקר, בבקשה.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משה פלד.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חברי הכנסת, לפני שאפרוס כאן את השקפת תנועתי</w:t>
      </w:r>
      <w:r w:rsidR="00515A37">
        <w:rPr>
          <w:rtl/>
        </w:rPr>
        <w:t>-</w:t>
      </w:r>
      <w:r w:rsidRPr="009214BE">
        <w:rPr>
          <w:rtl/>
        </w:rPr>
        <w:t>שולחתי, שיש</w:t>
      </w:r>
      <w:r w:rsidR="00515A37">
        <w:rPr>
          <w:rtl/>
        </w:rPr>
        <w:t xml:space="preserve"> </w:t>
      </w:r>
      <w:r w:rsidRPr="009214BE">
        <w:rPr>
          <w:rtl/>
        </w:rPr>
        <w:t>לה</w:t>
      </w:r>
      <w:r w:rsidR="00515A37">
        <w:rPr>
          <w:rtl/>
        </w:rPr>
        <w:t xml:space="preserve"> </w:t>
      </w:r>
      <w:r w:rsidRPr="009214BE">
        <w:rPr>
          <w:rtl/>
        </w:rPr>
        <w:t>השגות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ויש לה ויכוח עם עמדת הרוב בממשלה, לפני כן צריך לומר </w:t>
      </w:r>
      <w:r w:rsidR="00515A37">
        <w:rPr>
          <w:rtl/>
        </w:rPr>
        <w:t>–</w:t>
      </w:r>
      <w:r w:rsidRPr="009214BE">
        <w:rPr>
          <w:rtl/>
        </w:rPr>
        <w:t xml:space="preserve"> ואני אומר זאת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למתנגדים</w:t>
      </w:r>
      <w:r w:rsidR="00515A37">
        <w:rPr>
          <w:rtl/>
        </w:rPr>
        <w:t xml:space="preserve"> </w:t>
      </w:r>
      <w:r w:rsidRPr="009214BE">
        <w:rPr>
          <w:rtl/>
        </w:rPr>
        <w:t>למהלך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בתוך</w:t>
      </w:r>
      <w:r w:rsidR="00515A37">
        <w:rPr>
          <w:rtl/>
        </w:rPr>
        <w:t xml:space="preserve"> </w:t>
      </w:r>
      <w:r w:rsidRPr="009214BE">
        <w:rPr>
          <w:rtl/>
        </w:rPr>
        <w:t>הבית</w:t>
      </w:r>
      <w:r w:rsidR="00515A37">
        <w:rPr>
          <w:rtl/>
        </w:rPr>
        <w:t xml:space="preserve"> – </w:t>
      </w:r>
      <w:r w:rsidRPr="009214BE">
        <w:rPr>
          <w:rtl/>
        </w:rPr>
        <w:t>שמופגזי</w:t>
      </w:r>
      <w:r w:rsidR="00515A37">
        <w:rPr>
          <w:rtl/>
        </w:rPr>
        <w:t xml:space="preserve"> </w:t>
      </w:r>
      <w:r w:rsidRPr="009214BE">
        <w:rPr>
          <w:rtl/>
        </w:rPr>
        <w:t>עירך</w:t>
      </w:r>
      <w:r w:rsidR="00515A37">
        <w:rPr>
          <w:rtl/>
        </w:rPr>
        <w:t xml:space="preserve"> </w:t>
      </w:r>
      <w:r w:rsidRPr="009214BE">
        <w:rPr>
          <w:rtl/>
        </w:rPr>
        <w:t>קודמים.</w:t>
      </w:r>
      <w:r w:rsidR="00515A37">
        <w:rPr>
          <w:rtl/>
        </w:rPr>
        <w:t xml:space="preserve"> </w:t>
      </w:r>
      <w:r w:rsidRPr="009214BE">
        <w:rPr>
          <w:rtl/>
        </w:rPr>
        <w:t>ועם כל הקושי</w:t>
      </w:r>
      <w:r w:rsidR="00515A37">
        <w:rPr>
          <w:rtl/>
        </w:rPr>
        <w:t xml:space="preserve"> </w:t>
      </w:r>
      <w:r w:rsidRPr="009214BE">
        <w:rPr>
          <w:rtl/>
        </w:rPr>
        <w:t>האינטלקטואלי שיש בעניין הזה, מוסרית, מופגזי עירי קודמים.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השאלה למה הם מופגזים.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תמר</w:t>
      </w:r>
      <w:r w:rsidR="00515A37">
        <w:rPr>
          <w:rtl/>
        </w:rPr>
        <w:t xml:space="preserve"> </w:t>
      </w:r>
      <w:r w:rsidRPr="009214BE">
        <w:rPr>
          <w:rtl/>
        </w:rPr>
        <w:t>גוז'נסקי,</w:t>
      </w:r>
      <w:r w:rsidR="00515A37">
        <w:rPr>
          <w:rtl/>
        </w:rPr>
        <w:t xml:space="preserve"> </w:t>
      </w:r>
      <w:r w:rsidRPr="009214BE">
        <w:rPr>
          <w:rtl/>
        </w:rPr>
        <w:t>חכי</w:t>
      </w:r>
      <w:r w:rsidR="00515A37">
        <w:rPr>
          <w:rtl/>
        </w:rPr>
        <w:t xml:space="preserve"> </w:t>
      </w:r>
      <w:r w:rsidRPr="009214BE">
        <w:rPr>
          <w:rtl/>
        </w:rPr>
        <w:t>עד הסוף. אני רק מציע שזאת תהיה נקודת מוצא של האחריות</w:t>
      </w:r>
      <w:r w:rsidR="00515A37">
        <w:rPr>
          <w:rtl/>
        </w:rPr>
        <w:t xml:space="preserve"> </w:t>
      </w:r>
      <w:r w:rsidRPr="009214BE">
        <w:rPr>
          <w:rtl/>
        </w:rPr>
        <w:t>שלי, שלך, של כולנו, כלפי מה שקורה כאן.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 בעיה.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שלוש</w:t>
      </w:r>
      <w:r w:rsidR="00515A37">
        <w:rPr>
          <w:rtl/>
        </w:rPr>
        <w:t xml:space="preserve"> </w:t>
      </w:r>
      <w:r w:rsidRPr="009214BE">
        <w:rPr>
          <w:rtl/>
        </w:rPr>
        <w:t>הן נקודות המוצא שלנו:</w:t>
      </w:r>
      <w:r w:rsidR="00515A37">
        <w:rPr>
          <w:rtl/>
        </w:rPr>
        <w:t xml:space="preserve"> </w:t>
      </w:r>
      <w:r w:rsidRPr="009214BE">
        <w:rPr>
          <w:rtl/>
        </w:rPr>
        <w:t>האחת, ה"חיזב</w:t>
      </w:r>
      <w:r w:rsidR="00515A37">
        <w:rPr>
          <w:rtl/>
        </w:rPr>
        <w:t>-</w:t>
      </w:r>
      <w:r w:rsidRPr="009214BE">
        <w:rPr>
          <w:rtl/>
        </w:rPr>
        <w:t>אללה" בני</w:t>
      </w:r>
      <w:r w:rsidR="00515A37">
        <w:rPr>
          <w:rtl/>
        </w:rPr>
        <w:t>-</w:t>
      </w:r>
      <w:r w:rsidRPr="009214BE">
        <w:rPr>
          <w:rtl/>
        </w:rPr>
        <w:t>עונשין, וכל צעד הננקט</w:t>
      </w:r>
      <w:r w:rsidR="00515A37">
        <w:rPr>
          <w:rtl/>
        </w:rPr>
        <w:t xml:space="preserve"> </w:t>
      </w:r>
      <w:r w:rsidRPr="009214BE">
        <w:rPr>
          <w:rtl/>
        </w:rPr>
        <w:t>נגדם לגיטימי ומותר. הם בני</w:t>
      </w:r>
      <w:r w:rsidR="00515A37">
        <w:rPr>
          <w:rtl/>
        </w:rPr>
        <w:t>-</w:t>
      </w:r>
      <w:r w:rsidRPr="009214BE">
        <w:rPr>
          <w:rtl/>
        </w:rPr>
        <w:t>עונשין משום שהם בני</w:t>
      </w:r>
      <w:r w:rsidR="00515A37">
        <w:rPr>
          <w:rtl/>
        </w:rPr>
        <w:t>-</w:t>
      </w:r>
      <w:r w:rsidRPr="009214BE">
        <w:rPr>
          <w:rtl/>
        </w:rPr>
        <w:t>עוולה.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השנייה, ישראל מנצלת את זכותה הטבעית, על</w:t>
      </w:r>
      <w:r w:rsidR="00515A37">
        <w:rPr>
          <w:rtl/>
        </w:rPr>
        <w:t>-</w:t>
      </w:r>
      <w:r w:rsidRPr="009214BE">
        <w:rPr>
          <w:rtl/>
        </w:rPr>
        <w:t>פי חוק ועל</w:t>
      </w:r>
      <w:r w:rsidR="00515A37">
        <w:rPr>
          <w:rtl/>
        </w:rPr>
        <w:t>-</w:t>
      </w:r>
      <w:r w:rsidRPr="009214BE">
        <w:rPr>
          <w:rtl/>
        </w:rPr>
        <w:t>פי צדק, לאפשר למי שבחר</w:t>
      </w:r>
      <w:r w:rsidR="00515A37">
        <w:rPr>
          <w:rtl/>
        </w:rPr>
        <w:t xml:space="preserve"> </w:t>
      </w:r>
      <w:r w:rsidRPr="009214BE">
        <w:rPr>
          <w:rtl/>
        </w:rPr>
        <w:t>להתגורר בצפון הארץ לישון במיטה שלו ולא לרדת למקלט.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 בעניין הזה אני מקווה שאינני מתווכח עם איש, גם לא אתך.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ונקודת</w:t>
      </w:r>
      <w:r w:rsidR="00515A37">
        <w:rPr>
          <w:rtl/>
        </w:rPr>
        <w:t xml:space="preserve"> </w:t>
      </w:r>
      <w:r w:rsidRPr="009214BE">
        <w:rPr>
          <w:rtl/>
        </w:rPr>
        <w:t>המוצא</w:t>
      </w:r>
      <w:r w:rsidR="00515A37">
        <w:rPr>
          <w:rtl/>
        </w:rPr>
        <w:t xml:space="preserve"> </w:t>
      </w:r>
      <w:r w:rsidRPr="009214BE">
        <w:rPr>
          <w:rtl/>
        </w:rPr>
        <w:t>השלישית</w:t>
      </w:r>
      <w:r w:rsidR="00515A37">
        <w:rPr>
          <w:rtl/>
        </w:rPr>
        <w:t xml:space="preserve"> </w:t>
      </w:r>
      <w:r w:rsidRPr="009214BE">
        <w:rPr>
          <w:rtl/>
        </w:rPr>
        <w:t>שלי</w:t>
      </w:r>
      <w:r w:rsidR="00515A37">
        <w:rPr>
          <w:rtl/>
        </w:rPr>
        <w:t xml:space="preserve"> – </w:t>
      </w:r>
      <w:r w:rsidRPr="009214BE">
        <w:rPr>
          <w:rtl/>
        </w:rPr>
        <w:t xml:space="preserve">לצערי, חלק גדול מהבית איננו שותף לה </w:t>
      </w:r>
      <w:r w:rsidR="00515A37">
        <w:rPr>
          <w:rtl/>
        </w:rPr>
        <w:t>–</w:t>
      </w:r>
      <w:r w:rsidRPr="009214BE">
        <w:rPr>
          <w:rtl/>
        </w:rPr>
        <w:t xml:space="preserve"> היא</w:t>
      </w:r>
      <w:r w:rsidR="00515A37">
        <w:rPr>
          <w:rtl/>
        </w:rPr>
        <w:t xml:space="preserve"> </w:t>
      </w:r>
      <w:r w:rsidRPr="009214BE">
        <w:rPr>
          <w:rtl/>
        </w:rPr>
        <w:t>שכולנו</w:t>
      </w:r>
      <w:r w:rsidR="00515A37">
        <w:rPr>
          <w:rtl/>
        </w:rPr>
        <w:t xml:space="preserve"> </w:t>
      </w:r>
      <w:r w:rsidRPr="009214BE">
        <w:rPr>
          <w:rtl/>
        </w:rPr>
        <w:t>תלמידי</w:t>
      </w:r>
      <w:r w:rsidR="00515A37">
        <w:rPr>
          <w:rtl/>
        </w:rPr>
        <w:t xml:space="preserve"> </w:t>
      </w:r>
      <w:r w:rsidRPr="009214BE">
        <w:rPr>
          <w:rtl/>
        </w:rPr>
        <w:t>לבנון</w:t>
      </w:r>
      <w:r w:rsidR="00515A37">
        <w:rPr>
          <w:rtl/>
        </w:rPr>
        <w:t xml:space="preserve"> </w:t>
      </w:r>
      <w:r w:rsidRPr="009214BE">
        <w:rPr>
          <w:rtl/>
        </w:rPr>
        <w:t>82'.</w:t>
      </w:r>
      <w:r w:rsidR="00515A37">
        <w:rPr>
          <w:rtl/>
        </w:rPr>
        <w:t xml:space="preserve"> </w:t>
      </w:r>
      <w:r w:rsidRPr="009214BE">
        <w:rPr>
          <w:rtl/>
        </w:rPr>
        <w:t>הלוואי שיכולתי לומר את זה על כל הבית הזה, שכולנו</w:t>
      </w:r>
      <w:r w:rsidR="00515A37">
        <w:rPr>
          <w:rtl/>
        </w:rPr>
        <w:t xml:space="preserve"> </w:t>
      </w:r>
      <w:r w:rsidRPr="009214BE">
        <w:rPr>
          <w:rtl/>
        </w:rPr>
        <w:t>תלמידי לבנון 82'.</w:t>
      </w:r>
      <w:r w:rsidR="00515A37">
        <w:rPr>
          <w:rtl/>
        </w:rPr>
        <w:t xml:space="preserve"> </w:t>
      </w:r>
      <w:r w:rsidRPr="009214BE">
        <w:rPr>
          <w:rtl/>
        </w:rPr>
        <w:t>אני רק מצטער שהיו בבית הזה גם אנשים מן השמאל שלא היו תלמידי</w:t>
      </w:r>
      <w:r w:rsidR="00515A37">
        <w:rPr>
          <w:rtl/>
        </w:rPr>
        <w:t xml:space="preserve"> </w:t>
      </w:r>
      <w:r w:rsidRPr="009214BE">
        <w:rPr>
          <w:rtl/>
        </w:rPr>
        <w:t>82', תמר גוז'נסקי, ובהזדמנות החגיגית הזאת נתנו איזו לגיטימציה לשר הביטחון דאז.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גוז'נסקי,</w:t>
      </w:r>
      <w:r w:rsidR="00515A37">
        <w:rPr>
          <w:rtl/>
        </w:rPr>
        <w:t xml:space="preserve"> </w:t>
      </w:r>
      <w:r w:rsidRPr="009214BE">
        <w:rPr>
          <w:rtl/>
        </w:rPr>
        <w:t>שום דבר ב</w:t>
      </w:r>
      <w:r w:rsidR="00515A37">
        <w:rPr>
          <w:rtl/>
        </w:rPr>
        <w:t>-</w:t>
      </w:r>
      <w:r w:rsidRPr="009214BE">
        <w:rPr>
          <w:rtl/>
        </w:rPr>
        <w:t>1982 איננו דומה לשום דבר ב</w:t>
      </w:r>
      <w:r w:rsidR="00515A37">
        <w:rPr>
          <w:rtl/>
        </w:rPr>
        <w:t>-</w:t>
      </w:r>
      <w:r w:rsidRPr="009214BE">
        <w:rPr>
          <w:rtl/>
        </w:rPr>
        <w:t>1993, לבד מן</w:t>
      </w:r>
      <w:r w:rsidR="00515A37">
        <w:rPr>
          <w:rtl/>
        </w:rPr>
        <w:t xml:space="preserve"> </w:t>
      </w:r>
      <w:r w:rsidRPr="009214BE">
        <w:rPr>
          <w:rtl/>
        </w:rPr>
        <w:t>העובדה</w:t>
      </w:r>
      <w:r w:rsidR="00515A37">
        <w:rPr>
          <w:rtl/>
        </w:rPr>
        <w:t xml:space="preserve"> </w:t>
      </w:r>
      <w:r w:rsidRPr="009214BE">
        <w:rPr>
          <w:rtl/>
        </w:rPr>
        <w:t>שזה</w:t>
      </w:r>
      <w:r w:rsidR="00515A37">
        <w:rPr>
          <w:rtl/>
        </w:rPr>
        <w:t xml:space="preserve"> </w:t>
      </w:r>
      <w:r w:rsidRPr="009214BE">
        <w:rPr>
          <w:rtl/>
        </w:rPr>
        <w:t>סיפור בלתי פתיר, מלבד העובדה שהתושבים בשני הצדדים, בכלל זה מופגזי</w:t>
      </w:r>
      <w:r w:rsidR="00515A37">
        <w:rPr>
          <w:rtl/>
        </w:rPr>
        <w:t xml:space="preserve"> </w:t>
      </w:r>
      <w:r w:rsidRPr="009214BE">
        <w:rPr>
          <w:rtl/>
        </w:rPr>
        <w:t>עירי הקודמים, נתונים לחיים בלתי נסבלים, בלא שפתרון ייראה לעין.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אלו נקודות המוצא, אחרי כל אלה צריך גם לשאול את ראש הממשלה וצריך</w:t>
      </w:r>
      <w:r w:rsidR="00515A37">
        <w:rPr>
          <w:rtl/>
        </w:rPr>
        <w:t xml:space="preserve"> </w:t>
      </w:r>
      <w:r w:rsidRPr="009214BE">
        <w:rPr>
          <w:rtl/>
        </w:rPr>
        <w:t>לשאול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כולה ואת קברניטי המדינה כמה שאלות קשות, אלו השאלות שהנחו את</w:t>
      </w:r>
      <w:r w:rsidR="00515A37">
        <w:rPr>
          <w:rtl/>
        </w:rPr>
        <w:t xml:space="preserve"> </w:t>
      </w:r>
      <w:r w:rsidRPr="009214BE">
        <w:rPr>
          <w:rtl/>
        </w:rPr>
        <w:t>נציגינו בממשלה בהתנגדותם למהלכים מן המהלכים שהוחלט עליהם.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השאלה</w:t>
      </w:r>
      <w:r w:rsidR="00515A37">
        <w:rPr>
          <w:rtl/>
        </w:rPr>
        <w:t xml:space="preserve"> </w:t>
      </w:r>
      <w:r w:rsidRPr="009214BE">
        <w:rPr>
          <w:rtl/>
        </w:rPr>
        <w:t>הראשונה</w:t>
      </w:r>
      <w:r w:rsidR="00515A37">
        <w:rPr>
          <w:rtl/>
        </w:rPr>
        <w:t xml:space="preserve"> </w:t>
      </w:r>
      <w:r w:rsidRPr="009214BE">
        <w:rPr>
          <w:rtl/>
        </w:rPr>
        <w:t>שצריך</w:t>
      </w:r>
      <w:r w:rsidR="00515A37">
        <w:rPr>
          <w:rtl/>
        </w:rPr>
        <w:t xml:space="preserve"> </w:t>
      </w:r>
      <w:r w:rsidRPr="009214BE">
        <w:rPr>
          <w:rtl/>
        </w:rPr>
        <w:t>לשאול היא, האם בכלל אפשר, אדוני ראש הממשלה, להפעיל</w:t>
      </w:r>
      <w:r w:rsidR="00515A37">
        <w:rPr>
          <w:rtl/>
        </w:rPr>
        <w:t xml:space="preserve"> </w:t>
      </w:r>
      <w:r w:rsidRPr="009214BE">
        <w:rPr>
          <w:rtl/>
        </w:rPr>
        <w:t>לחץ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לבנון,</w:t>
      </w:r>
      <w:r w:rsidR="00515A37">
        <w:rPr>
          <w:rtl/>
        </w:rPr>
        <w:t xml:space="preserve"> </w:t>
      </w:r>
      <w:r w:rsidRPr="009214BE">
        <w:rPr>
          <w:rtl/>
        </w:rPr>
        <w:t>כשאנחנו</w:t>
      </w:r>
      <w:r w:rsidR="00515A37">
        <w:rPr>
          <w:rtl/>
        </w:rPr>
        <w:t xml:space="preserve"> </w:t>
      </w:r>
      <w:r w:rsidRPr="009214BE">
        <w:rPr>
          <w:rtl/>
        </w:rPr>
        <w:t>הסברנו במשך כל השנים שהיא איננה ממשלה המסוגלת</w:t>
      </w:r>
      <w:r w:rsidR="00515A37">
        <w:rPr>
          <w:rtl/>
        </w:rPr>
        <w:t xml:space="preserve"> </w:t>
      </w:r>
      <w:r w:rsidRPr="009214BE">
        <w:rPr>
          <w:rtl/>
        </w:rPr>
        <w:t>להשליט</w:t>
      </w:r>
      <w:r w:rsidR="00515A37">
        <w:rPr>
          <w:rtl/>
        </w:rPr>
        <w:t xml:space="preserve"> </w:t>
      </w:r>
      <w:r w:rsidRPr="009214BE">
        <w:rPr>
          <w:rtl/>
        </w:rPr>
        <w:t>סדר</w:t>
      </w:r>
      <w:r w:rsidR="00515A37">
        <w:rPr>
          <w:rtl/>
        </w:rPr>
        <w:t xml:space="preserve"> </w:t>
      </w:r>
      <w:r w:rsidRPr="009214BE">
        <w:rPr>
          <w:rtl/>
        </w:rPr>
        <w:t>ולהשליט את מרותה וריבונותה בדרום</w:t>
      </w:r>
      <w:r w:rsidR="00515A37">
        <w:rPr>
          <w:rtl/>
        </w:rPr>
        <w:t>-</w:t>
      </w:r>
      <w:r w:rsidRPr="009214BE">
        <w:rPr>
          <w:rtl/>
        </w:rPr>
        <w:t>לבנון. הרי אנחנו הסברנו את זה כל</w:t>
      </w:r>
      <w:r w:rsidR="00515A37">
        <w:rPr>
          <w:rtl/>
        </w:rPr>
        <w:t xml:space="preserve"> </w:t>
      </w:r>
      <w:r w:rsidRPr="009214BE">
        <w:rPr>
          <w:rtl/>
        </w:rPr>
        <w:t>השנים,</w:t>
      </w:r>
      <w:r w:rsidR="00515A37">
        <w:rPr>
          <w:rtl/>
        </w:rPr>
        <w:t xml:space="preserve"> </w:t>
      </w:r>
      <w:r w:rsidRPr="009214BE">
        <w:rPr>
          <w:rtl/>
        </w:rPr>
        <w:t>שאי</w:t>
      </w:r>
      <w:r w:rsidR="00515A37">
        <w:rPr>
          <w:rtl/>
        </w:rPr>
        <w:t>-</w:t>
      </w:r>
      <w:r w:rsidRPr="009214BE">
        <w:rPr>
          <w:rtl/>
        </w:rPr>
        <w:t>אפשר</w:t>
      </w:r>
      <w:r w:rsidR="00515A37">
        <w:rPr>
          <w:rtl/>
        </w:rPr>
        <w:t xml:space="preserve"> </w:t>
      </w:r>
      <w:r w:rsidRPr="009214BE">
        <w:rPr>
          <w:rtl/>
        </w:rPr>
        <w:t>לצפות</w:t>
      </w:r>
      <w:r w:rsidR="00515A37">
        <w:rPr>
          <w:rtl/>
        </w:rPr>
        <w:t xml:space="preserve"> </w:t>
      </w:r>
      <w:r w:rsidRPr="009214BE">
        <w:rPr>
          <w:rtl/>
        </w:rPr>
        <w:t>מן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הזאת, גם לא מממשלת חרירי, שתפעיל את מרותה</w:t>
      </w:r>
      <w:r w:rsidR="00515A37">
        <w:rPr>
          <w:rtl/>
        </w:rPr>
        <w:t xml:space="preserve"> </w:t>
      </w:r>
      <w:r w:rsidRPr="009214BE">
        <w:rPr>
          <w:rtl/>
        </w:rPr>
        <w:t>בדרום</w:t>
      </w:r>
      <w:r w:rsidR="00515A37">
        <w:rPr>
          <w:rtl/>
        </w:rPr>
        <w:t>-</w:t>
      </w:r>
      <w:r w:rsidRPr="009214BE">
        <w:rPr>
          <w:rtl/>
        </w:rPr>
        <w:t>לבנון.</w:t>
      </w:r>
      <w:r w:rsidR="00515A37">
        <w:rPr>
          <w:rtl/>
        </w:rPr>
        <w:t xml:space="preserve"> </w:t>
      </w:r>
      <w:r w:rsidRPr="009214BE">
        <w:rPr>
          <w:rtl/>
        </w:rPr>
        <w:t>והנה כל האסטרטגיה כולה מבוססת עכשיו על ההנחה, שאם אנחנו "נייצר"</w:t>
      </w:r>
      <w:r w:rsidR="00515A37">
        <w:rPr>
          <w:rtl/>
        </w:rPr>
        <w:t xml:space="preserve"> </w:t>
      </w:r>
      <w:r w:rsidRPr="009214BE">
        <w:rPr>
          <w:rtl/>
        </w:rPr>
        <w:t>פליטים,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יזרמו</w:t>
      </w:r>
      <w:r w:rsidR="00515A37">
        <w:rPr>
          <w:rtl/>
        </w:rPr>
        <w:t xml:space="preserve"> </w:t>
      </w:r>
      <w:r w:rsidRPr="009214BE">
        <w:rPr>
          <w:rtl/>
        </w:rPr>
        <w:t>לביירות</w:t>
      </w:r>
      <w:r w:rsidR="00515A37">
        <w:rPr>
          <w:rtl/>
        </w:rPr>
        <w:t xml:space="preserve"> </w:t>
      </w:r>
      <w:r w:rsidRPr="009214BE">
        <w:rPr>
          <w:rtl/>
        </w:rPr>
        <w:t>וייצרו לחץ שיחייב את ממשלת לבנון להפעיל את מרותה,</w:t>
      </w:r>
      <w:r w:rsidR="00515A37">
        <w:rPr>
          <w:rtl/>
        </w:rPr>
        <w:t xml:space="preserve"> </w:t>
      </w:r>
      <w:r w:rsidRPr="009214BE">
        <w:rPr>
          <w:rtl/>
        </w:rPr>
        <w:t>סמכותה</w:t>
      </w:r>
      <w:r w:rsidR="00515A37">
        <w:rPr>
          <w:rtl/>
        </w:rPr>
        <w:t xml:space="preserve"> </w:t>
      </w:r>
      <w:r w:rsidRPr="009214BE">
        <w:rPr>
          <w:rtl/>
        </w:rPr>
        <w:t>וריבונותה</w:t>
      </w:r>
      <w:r w:rsidR="00515A37">
        <w:rPr>
          <w:rtl/>
        </w:rPr>
        <w:t xml:space="preserve"> </w:t>
      </w:r>
      <w:r w:rsidRPr="009214BE">
        <w:rPr>
          <w:rtl/>
        </w:rPr>
        <w:t>בדרום</w:t>
      </w:r>
      <w:r w:rsidR="00515A37">
        <w:rPr>
          <w:rtl/>
        </w:rPr>
        <w:t>-</w:t>
      </w:r>
      <w:r w:rsidRPr="009214BE">
        <w:rPr>
          <w:rtl/>
        </w:rPr>
        <w:t>לבנון. אבל אנחנו הסברנו במשך שנים, שזה בלתי אפשרי וזה</w:t>
      </w:r>
      <w:r w:rsidR="00515A37">
        <w:rPr>
          <w:rtl/>
        </w:rPr>
        <w:t xml:space="preserve"> </w:t>
      </w:r>
      <w:r w:rsidRPr="009214BE">
        <w:rPr>
          <w:rtl/>
        </w:rPr>
        <w:t>לא עובד, כי זאת איננה ממשלה. אז אולי משהו שגוי פה.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חנן פורת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המסקנה? שאנחנו צריכים להשליט שם 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חנן</w:t>
      </w:r>
      <w:r w:rsidR="00515A37">
        <w:rPr>
          <w:rtl/>
        </w:rPr>
        <w:t xml:space="preserve"> </w:t>
      </w:r>
      <w:r w:rsidRPr="009214BE">
        <w:rPr>
          <w:rtl/>
        </w:rPr>
        <w:t>פורת, אמרתי שאני מצטער שחלק מאתנו אינם תלמידי לבנון; אם אתה חושב, או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מישהו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שהכוונה היא לתפוס עוד שטח, זו לא הכוונה. את התרגיל הזה עברנו.</w:t>
      </w:r>
      <w:r w:rsidR="00515A37">
        <w:rPr>
          <w:rtl/>
        </w:rPr>
        <w:t xml:space="preserve"> </w:t>
      </w:r>
      <w:r w:rsidRPr="009214BE">
        <w:rPr>
          <w:rtl/>
        </w:rPr>
        <w:t>השארנו</w:t>
      </w:r>
      <w:r w:rsidR="00515A37">
        <w:rPr>
          <w:rtl/>
        </w:rPr>
        <w:t xml:space="preserve"> </w:t>
      </w:r>
      <w:r w:rsidRPr="009214BE">
        <w:rPr>
          <w:rtl/>
        </w:rPr>
        <w:t>שם</w:t>
      </w:r>
      <w:r w:rsidR="00515A37">
        <w:rPr>
          <w:rtl/>
        </w:rPr>
        <w:t xml:space="preserve"> </w:t>
      </w: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מדי מאות בחורים מכדי שנחזור עוד הפעם על השגיאה הזאת, הנוראה,</w:t>
      </w:r>
      <w:r w:rsidR="00515A37">
        <w:rPr>
          <w:rtl/>
        </w:rPr>
        <w:t xml:space="preserve"> </w:t>
      </w:r>
      <w:r w:rsidRPr="009214BE">
        <w:rPr>
          <w:rtl/>
        </w:rPr>
        <w:t>המחרידה, הקטלנית, ההורגת, חנן פורת.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שאלה שנייה, ואני שואל את זה את עצמנו, קודם כול אותנו בתוך הקואליציה: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השימוש</w:t>
      </w:r>
      <w:r w:rsidR="00515A37">
        <w:rPr>
          <w:rtl/>
        </w:rPr>
        <w:t xml:space="preserve"> </w:t>
      </w:r>
      <w:r w:rsidRPr="009214BE">
        <w:rPr>
          <w:rtl/>
        </w:rPr>
        <w:t>שנעשה,</w:t>
      </w:r>
      <w:r w:rsidR="00515A37">
        <w:rPr>
          <w:rtl/>
        </w:rPr>
        <w:t xml:space="preserve"> </w:t>
      </w:r>
      <w:r w:rsidRPr="009214BE">
        <w:rPr>
          <w:rtl/>
        </w:rPr>
        <w:t>בהיקף</w:t>
      </w:r>
      <w:r w:rsidR="00515A37">
        <w:rPr>
          <w:rtl/>
        </w:rPr>
        <w:t xml:space="preserve"> </w:t>
      </w:r>
      <w:r w:rsidRPr="009214BE">
        <w:rPr>
          <w:rtl/>
        </w:rPr>
        <w:t>שנעשה</w:t>
      </w:r>
      <w:r w:rsidR="00515A37">
        <w:rPr>
          <w:rtl/>
        </w:rPr>
        <w:t xml:space="preserve"> </w:t>
      </w:r>
      <w:r w:rsidRPr="009214BE">
        <w:rPr>
          <w:rtl/>
        </w:rPr>
        <w:t>ובעומק שנעשה, באוכלוסייה אזרחית לבנונית, האם הוא</w:t>
      </w:r>
      <w:r w:rsidR="00515A37">
        <w:rPr>
          <w:rtl/>
        </w:rPr>
        <w:t xml:space="preserve"> </w:t>
      </w:r>
      <w:r w:rsidRPr="009214BE">
        <w:rPr>
          <w:rtl/>
        </w:rPr>
        <w:t>מותר?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הולם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המטרות?</w:t>
      </w:r>
      <w:r w:rsidR="00515A37">
        <w:rPr>
          <w:rtl/>
        </w:rPr>
        <w:t xml:space="preserve"> </w:t>
      </w:r>
      <w:r w:rsidRPr="009214BE">
        <w:rPr>
          <w:rtl/>
        </w:rPr>
        <w:t>האם הוא יעיל? האם הוא מקרב אותנו להשגת חלק</w:t>
      </w:r>
      <w:r w:rsidR="00515A37">
        <w:rPr>
          <w:rtl/>
        </w:rPr>
        <w:t xml:space="preserve"> </w:t>
      </w:r>
      <w:r w:rsidRPr="009214BE">
        <w:rPr>
          <w:rtl/>
        </w:rPr>
        <w:t>מהמטרות? או שמא ה</w:t>
      </w:r>
      <w:r w:rsidR="00515A37">
        <w:rPr>
          <w:rtl/>
        </w:rPr>
        <w:t>-</w:t>
      </w:r>
      <w:r w:rsidRPr="009214BE">
        <w:t>CNN</w:t>
      </w:r>
      <w:r w:rsidRPr="009214BE">
        <w:rPr>
          <w:rtl/>
        </w:rPr>
        <w:t xml:space="preserve"> יעיל יותר, ואולי תמונתה של הילדה הרועדת שראינו אתמול,</w:t>
      </w:r>
      <w:r w:rsidR="00515A37">
        <w:rPr>
          <w:rtl/>
        </w:rPr>
        <w:t xml:space="preserve"> </w:t>
      </w:r>
      <w:r w:rsidRPr="009214BE">
        <w:rPr>
          <w:rtl/>
        </w:rPr>
        <w:t xml:space="preserve">זו הילדה הפצועה נוטפת הדם, אפקטיבית יותר מאשר חלק מן הצעדים הצבאיים </w:t>
      </w:r>
      <w:r w:rsidR="00515A37">
        <w:rPr>
          <w:rtl/>
        </w:rPr>
        <w:t>–</w:t>
      </w:r>
      <w:r w:rsidRPr="009214BE">
        <w:rPr>
          <w:rtl/>
        </w:rPr>
        <w:t xml:space="preserve"> אם אנחנו</w:t>
      </w:r>
      <w:r w:rsidR="00515A37">
        <w:rPr>
          <w:rtl/>
        </w:rPr>
        <w:t xml:space="preserve"> </w:t>
      </w:r>
      <w:r w:rsidRPr="009214BE">
        <w:rPr>
          <w:rtl/>
        </w:rPr>
        <w:t>תלמידי לבנון 82', מי מאתנו שבחר להיות תלמיד לבנון 82'.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הרי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ללמוד</w:t>
      </w:r>
      <w:r w:rsidR="00515A37">
        <w:rPr>
          <w:rtl/>
        </w:rPr>
        <w:t xml:space="preserve"> </w:t>
      </w:r>
      <w:r w:rsidRPr="009214BE">
        <w:rPr>
          <w:rtl/>
        </w:rPr>
        <w:t>מלבנון 82', אולי גם לפני 82', וודאי שאחרי 82'. זו מדינה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וארץ, חבר הכנסת שגב, שלמדה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חבר הכנסת חיים אורון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צוקר, האם אתה מהקואליציה או מהאופוזיציה? אני רוצה להבין את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תמתין</w:t>
      </w:r>
      <w:r w:rsidR="00515A37">
        <w:rPr>
          <w:rtl/>
        </w:rPr>
        <w:t xml:space="preserve"> </w:t>
      </w:r>
      <w:r w:rsidRPr="009214BE">
        <w:rPr>
          <w:rtl/>
        </w:rPr>
        <w:t>עד הסוף, אשיב על כך. חבר הכנסת שאול יהלום שאל פה שאלה, שאת סוף</w:t>
      </w:r>
      <w:r w:rsidR="00515A37">
        <w:rPr>
          <w:rtl/>
        </w:rPr>
        <w:t xml:space="preserve"> </w:t>
      </w:r>
      <w:r w:rsidRPr="009214BE">
        <w:rPr>
          <w:rtl/>
        </w:rPr>
        <w:t>נאומי אקדיש רק לה, משום שזאת שאלה רצינית מאוד. אגיע לזה.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אדם</w:t>
      </w:r>
      <w:r w:rsidR="00515A37">
        <w:rPr>
          <w:rtl/>
        </w:rPr>
        <w:t xml:space="preserve"> </w:t>
      </w:r>
      <w:r w:rsidRPr="009214BE">
        <w:rPr>
          <w:rtl/>
        </w:rPr>
        <w:t>נבון,</w:t>
      </w:r>
      <w:r w:rsidR="00515A37">
        <w:rPr>
          <w:rtl/>
        </w:rPr>
        <w:t xml:space="preserve"> </w:t>
      </w:r>
      <w:r w:rsidRPr="009214BE">
        <w:rPr>
          <w:rtl/>
        </w:rPr>
        <w:t>אנשים אחראים צריכים לשאול את עצמם: מדינה שהסכינה והתרגלה</w:t>
      </w:r>
      <w:r w:rsidR="00515A37">
        <w:rPr>
          <w:rtl/>
        </w:rPr>
        <w:t xml:space="preserve"> </w:t>
      </w:r>
      <w:r w:rsidRPr="009214BE">
        <w:rPr>
          <w:rtl/>
        </w:rPr>
        <w:t>ולמדה לחיות עם גלי פליטים חוזרים ונשנים אחת לפרק זמן, האם היא מושפעת מן העובדה</w:t>
      </w:r>
      <w:r w:rsidR="00515A37">
        <w:rPr>
          <w:rtl/>
        </w:rPr>
        <w:t xml:space="preserve"> </w:t>
      </w:r>
      <w:r w:rsidRPr="009214BE">
        <w:rPr>
          <w:rtl/>
        </w:rPr>
        <w:t>שיהיה</w:t>
      </w:r>
      <w:r w:rsidR="00515A37">
        <w:rPr>
          <w:rtl/>
        </w:rPr>
        <w:t xml:space="preserve"> </w:t>
      </w:r>
      <w:r w:rsidRPr="009214BE">
        <w:rPr>
          <w:rtl/>
        </w:rPr>
        <w:t>גל</w:t>
      </w:r>
      <w:r w:rsidR="00515A37">
        <w:rPr>
          <w:rtl/>
        </w:rPr>
        <w:t xml:space="preserve"> </w:t>
      </w:r>
      <w:r w:rsidRPr="009214BE">
        <w:rPr>
          <w:rtl/>
        </w:rPr>
        <w:t>פליטים חדש? וזה כבר מעבר לשאלה המוסרית של הזכות והסמכות לפעול בהיקף</w:t>
      </w:r>
      <w:r w:rsidR="00515A37">
        <w:rPr>
          <w:rtl/>
        </w:rPr>
        <w:t xml:space="preserve"> </w:t>
      </w:r>
      <w:r w:rsidRPr="009214BE">
        <w:rPr>
          <w:rtl/>
        </w:rPr>
        <w:t>כל כך נורא.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מדבר בכנס של מרצ עכשיו?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שגב, אני לפחות איני חבר במפלגה של מי שאחראי לגדול הכישלונות של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ישראל</w:t>
      </w:r>
      <w:r w:rsidR="00515A37">
        <w:rPr>
          <w:rtl/>
        </w:rPr>
        <w:t xml:space="preserve"> </w:t>
      </w:r>
      <w:r w:rsidRPr="009214BE">
        <w:rPr>
          <w:rtl/>
        </w:rPr>
        <w:t>מאז</w:t>
      </w:r>
      <w:r w:rsidR="00515A37">
        <w:rPr>
          <w:rtl/>
        </w:rPr>
        <w:t xml:space="preserve"> </w:t>
      </w:r>
      <w:r w:rsidRPr="009214BE">
        <w:rPr>
          <w:rtl/>
        </w:rPr>
        <w:t>קומה.</w:t>
      </w:r>
      <w:r w:rsidR="00515A37">
        <w:rPr>
          <w:rtl/>
        </w:rPr>
        <w:t xml:space="preserve"> </w:t>
      </w:r>
      <w:r w:rsidRPr="009214BE">
        <w:rPr>
          <w:rtl/>
        </w:rPr>
        <w:t>אני לפחות אינני מציית למנהיג, שעכשיו מציע להרחיב את</w:t>
      </w:r>
      <w:r w:rsidR="00515A37">
        <w:rPr>
          <w:rtl/>
        </w:rPr>
        <w:t xml:space="preserve"> </w:t>
      </w:r>
      <w:r w:rsidRPr="009214BE">
        <w:rPr>
          <w:rtl/>
        </w:rPr>
        <w:t>רצועת הביטחון ל</w:t>
      </w:r>
      <w:r w:rsidR="00515A37">
        <w:rPr>
          <w:rtl/>
        </w:rPr>
        <w:t>-</w:t>
      </w:r>
      <w:r w:rsidRPr="009214BE">
        <w:rPr>
          <w:rtl/>
        </w:rPr>
        <w:t>20 ק"מ, ל</w:t>
      </w:r>
      <w:r w:rsidR="00515A37">
        <w:rPr>
          <w:rtl/>
        </w:rPr>
        <w:t>-</w:t>
      </w:r>
      <w:r w:rsidRPr="009214BE">
        <w:rPr>
          <w:rtl/>
        </w:rPr>
        <w:t>25 ק"מ. חבר הכנסת גונן שגב, אני במקומך לא הייתי עושה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את הטעות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יודע שאותך לא שומעים, אז עכשיו תקשיב לי. אני במקומך לא הייתי עושה את</w:t>
      </w:r>
      <w:r w:rsidR="00515A37">
        <w:rPr>
          <w:rtl/>
        </w:rPr>
        <w:t xml:space="preserve"> </w:t>
      </w:r>
      <w:r w:rsidRPr="009214BE">
        <w:rPr>
          <w:rtl/>
        </w:rPr>
        <w:t>הטעות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הייתי</w:t>
      </w:r>
      <w:r w:rsidR="00515A37">
        <w:rPr>
          <w:rtl/>
        </w:rPr>
        <w:t xml:space="preserve"> </w:t>
      </w:r>
      <w:r w:rsidRPr="009214BE">
        <w:rPr>
          <w:rtl/>
        </w:rPr>
        <w:t>פוצה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בדיון הזה. אני במקומך לא הייתי מזכיר את מלחמת</w:t>
      </w:r>
      <w:r w:rsidR="00515A37">
        <w:rPr>
          <w:rtl/>
        </w:rPr>
        <w:t xml:space="preserve"> </w:t>
      </w:r>
      <w:r w:rsidRPr="009214BE">
        <w:rPr>
          <w:rtl/>
        </w:rPr>
        <w:t>לבנון. אני במקומך הייתי מתחבא היום.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בנימין טמקין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שגב מבקש סדר חדש בלבנון.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שגב, אני מבקש להפסיק את קריאות הביניים. ביקשת לשאול שאלה, תשאל</w:t>
      </w:r>
      <w:r w:rsidR="00515A37">
        <w:rPr>
          <w:rtl/>
        </w:rPr>
        <w:t xml:space="preserve"> </w:t>
      </w:r>
      <w:r w:rsidRPr="009214BE">
        <w:rPr>
          <w:rtl/>
        </w:rPr>
        <w:t>אותה</w:t>
      </w:r>
      <w:r w:rsidR="00515A37">
        <w:rPr>
          <w:rtl/>
        </w:rPr>
        <w:t xml:space="preserve"> </w:t>
      </w:r>
      <w:r w:rsidRPr="009214BE">
        <w:rPr>
          <w:rtl/>
        </w:rPr>
        <w:t>בסוף, אולי, אם הנואם יסכים. אני מבקש להפסיק את ההפרעות. ואנא, תמנעו ממני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האי</w:t>
      </w:r>
      <w:r w:rsidR="00515A37">
        <w:rPr>
          <w:rtl/>
        </w:rPr>
        <w:t>-</w:t>
      </w:r>
      <w:r w:rsidRPr="009214BE">
        <w:rPr>
          <w:rtl/>
        </w:rPr>
        <w:t>נעימות</w:t>
      </w:r>
      <w:r w:rsidR="00515A37">
        <w:rPr>
          <w:rtl/>
        </w:rPr>
        <w:t xml:space="preserve"> </w:t>
      </w:r>
      <w:r w:rsidRPr="009214BE">
        <w:rPr>
          <w:rtl/>
        </w:rPr>
        <w:t>לקרוא למישהו לסדר. אני לא אהסס לעשות זאת היום. עכשיו שום שאלה.</w:t>
      </w:r>
      <w:r w:rsidR="00515A37">
        <w:rPr>
          <w:rtl/>
        </w:rPr>
        <w:t xml:space="preserve"> </w:t>
      </w:r>
      <w:r w:rsidRPr="009214BE">
        <w:rPr>
          <w:rtl/>
        </w:rPr>
        <w:t>נא לאפשר לחבר הכנסת צוקר לסיים את דבריו.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 מיטב ידיעתי, זה נאמר לי היום, חברת "גינס" עומדת להציג במהדורה החדשה</w:t>
      </w:r>
      <w:r w:rsidR="00515A37">
        <w:rPr>
          <w:rtl/>
        </w:rPr>
        <w:t xml:space="preserve"> </w:t>
      </w:r>
      <w:r w:rsidRPr="009214BE">
        <w:rPr>
          <w:rtl/>
        </w:rPr>
        <w:t>שלה,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 זאת בוודאות מלאה, את עמדת צומת כשיא החוצפה העולמי. לבוא ולומר,</w:t>
      </w:r>
      <w:r w:rsidR="00515A37">
        <w:rPr>
          <w:rtl/>
        </w:rPr>
        <w:t xml:space="preserve"> </w:t>
      </w:r>
      <w:r w:rsidRPr="009214BE">
        <w:rPr>
          <w:rtl/>
        </w:rPr>
        <w:t>אחרי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שעברנו</w:t>
      </w:r>
      <w:r w:rsidR="00515A37">
        <w:rPr>
          <w:rtl/>
        </w:rPr>
        <w:t xml:space="preserve"> </w:t>
      </w:r>
      <w:r w:rsidRPr="009214BE">
        <w:rPr>
          <w:rtl/>
        </w:rPr>
        <w:t>ב</w:t>
      </w:r>
      <w:r w:rsidR="00515A37">
        <w:rPr>
          <w:rtl/>
        </w:rPr>
        <w:t>-</w:t>
      </w:r>
      <w:r w:rsidRPr="009214BE">
        <w:rPr>
          <w:rtl/>
        </w:rPr>
        <w:t>1982, ב</w:t>
      </w:r>
      <w:r w:rsidR="00515A37">
        <w:rPr>
          <w:rtl/>
        </w:rPr>
        <w:t>-</w:t>
      </w:r>
      <w:r w:rsidRPr="009214BE">
        <w:rPr>
          <w:rtl/>
        </w:rPr>
        <w:t>1983 וב</w:t>
      </w:r>
      <w:r w:rsidR="00515A37">
        <w:rPr>
          <w:rtl/>
        </w:rPr>
        <w:t>-</w:t>
      </w:r>
      <w:r w:rsidRPr="009214BE">
        <w:rPr>
          <w:rtl/>
        </w:rPr>
        <w:t>1984, להציע אותן הצעות עצמן, את הרחבת אותה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רצועת ביטחון </w:t>
      </w:r>
      <w:r w:rsidR="00515A37">
        <w:rPr>
          <w:rtl/>
        </w:rPr>
        <w:t>–</w:t>
      </w:r>
      <w:r w:rsidRPr="009214BE">
        <w:rPr>
          <w:rtl/>
        </w:rPr>
        <w:t xml:space="preserve"> לא למדו דבר, לא יודעים דבר ולא שכחו דבר.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הסתייגויות</w:t>
      </w:r>
      <w:r w:rsidR="00515A37">
        <w:rPr>
          <w:rtl/>
        </w:rPr>
        <w:t xml:space="preserve"> </w:t>
      </w:r>
      <w:r w:rsidRPr="009214BE">
        <w:rPr>
          <w:rtl/>
        </w:rPr>
        <w:t>מן</w:t>
      </w:r>
      <w:r w:rsidR="00515A37">
        <w:rPr>
          <w:rtl/>
        </w:rPr>
        <w:t xml:space="preserve"> </w:t>
      </w:r>
      <w:r w:rsidRPr="009214BE">
        <w:rPr>
          <w:rtl/>
        </w:rPr>
        <w:t>המבצע.</w:t>
      </w:r>
      <w:r w:rsidR="00515A37">
        <w:rPr>
          <w:rtl/>
        </w:rPr>
        <w:t xml:space="preserve"> </w:t>
      </w:r>
      <w:r w:rsidRPr="009214BE">
        <w:rPr>
          <w:rtl/>
        </w:rPr>
        <w:t>אני אומר לך, חבר הכנסת יהלום, שאני מקווה</w:t>
      </w:r>
      <w:r w:rsidR="00515A37">
        <w:rPr>
          <w:rtl/>
        </w:rPr>
        <w:t xml:space="preserve"> </w:t>
      </w:r>
      <w:r w:rsidRPr="009214BE">
        <w:rPr>
          <w:rtl/>
        </w:rPr>
        <w:t>שהספקות הללו שלנו יופרכו כולם אחד לאחד. באמונה שלמה, אני מקווה, שהספקות יופרכו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לאחד, שאכן מה שנעשה יהיה כן יעיל, אם אפשר לדעת מה יעיל בלבנון. אני מקווה,</w:t>
      </w:r>
      <w:r w:rsidR="00515A37">
        <w:rPr>
          <w:rtl/>
        </w:rPr>
        <w:t xml:space="preserve"> </w:t>
      </w:r>
      <w:r w:rsidRPr="009214BE">
        <w:rPr>
          <w:rtl/>
        </w:rPr>
        <w:t>באמונה</w:t>
      </w:r>
      <w:r w:rsidR="00515A37">
        <w:rPr>
          <w:rtl/>
        </w:rPr>
        <w:t xml:space="preserve"> </w:t>
      </w:r>
      <w:r w:rsidRPr="009214BE">
        <w:rPr>
          <w:rtl/>
        </w:rPr>
        <w:t>שלמה, שאנחנו טועים כשאנחנו אומרים שהשימוש שנעשה ב</w:t>
      </w:r>
      <w:r w:rsidR="00515A37">
        <w:rPr>
          <w:rtl/>
        </w:rPr>
        <w:t>-</w:t>
      </w:r>
      <w:r w:rsidRPr="009214BE">
        <w:rPr>
          <w:rtl/>
        </w:rPr>
        <w:t>200,000 או ב</w:t>
      </w:r>
      <w:r w:rsidR="00515A37">
        <w:rPr>
          <w:rtl/>
        </w:rPr>
        <w:t>-</w:t>
      </w:r>
      <w:r w:rsidRPr="009214BE">
        <w:rPr>
          <w:rtl/>
        </w:rPr>
        <w:t>300,000</w:t>
      </w:r>
      <w:r w:rsidR="00515A37">
        <w:rPr>
          <w:rtl/>
        </w:rPr>
        <w:t xml:space="preserve"> </w:t>
      </w:r>
      <w:r w:rsidRPr="009214BE">
        <w:rPr>
          <w:rtl/>
        </w:rPr>
        <w:t>אזרחים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שהוא פסול, הוא גם בלתי אובייקטיבי, כי הוא איננו הולם את המטרות</w:t>
      </w:r>
      <w:r w:rsidR="00515A37">
        <w:rPr>
          <w:rtl/>
        </w:rPr>
        <w:t xml:space="preserve"> </w:t>
      </w:r>
      <w:r w:rsidRPr="009214BE">
        <w:rPr>
          <w:rtl/>
        </w:rPr>
        <w:t>ואיננו מקרב אותנו למטרות.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אתה מצדיק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מקווה</w:t>
      </w:r>
      <w:r w:rsidR="00515A37">
        <w:rPr>
          <w:rtl/>
        </w:rPr>
        <w:t xml:space="preserve"> </w:t>
      </w:r>
      <w:r w:rsidRPr="009214BE">
        <w:rPr>
          <w:rtl/>
        </w:rPr>
        <w:t>שזה</w:t>
      </w:r>
      <w:r w:rsidR="00515A37">
        <w:rPr>
          <w:rtl/>
        </w:rPr>
        <w:t xml:space="preserve"> </w:t>
      </w:r>
      <w:r w:rsidRPr="009214BE">
        <w:rPr>
          <w:rtl/>
        </w:rPr>
        <w:t>יופרך.</w:t>
      </w:r>
      <w:r w:rsidR="00515A37">
        <w:rPr>
          <w:rtl/>
        </w:rPr>
        <w:t xml:space="preserve"> </w:t>
      </w:r>
      <w:r w:rsidRPr="009214BE">
        <w:rPr>
          <w:rtl/>
        </w:rPr>
        <w:t>אבל צריך להיות ברור לגמרי מה אנחנו עושים שם, מה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מחפשים</w:t>
      </w:r>
      <w:r w:rsidR="00515A37">
        <w:rPr>
          <w:rtl/>
        </w:rPr>
        <w:t xml:space="preserve"> </w:t>
      </w:r>
      <w:r w:rsidRPr="009214BE">
        <w:rPr>
          <w:rtl/>
        </w:rPr>
        <w:t>בממשלה</w:t>
      </w:r>
      <w:r w:rsidR="00515A37">
        <w:rPr>
          <w:rtl/>
        </w:rPr>
        <w:t xml:space="preserve"> </w:t>
      </w:r>
      <w:r w:rsidRPr="009214BE">
        <w:rPr>
          <w:rtl/>
        </w:rPr>
        <w:t>ומה עמדתנו בממשלה. ראשית, אנחנו נותנים גיבוי ותמיכה לכל</w:t>
      </w:r>
      <w:r w:rsidR="00515A37">
        <w:rPr>
          <w:rtl/>
        </w:rPr>
        <w:t xml:space="preserve"> </w:t>
      </w:r>
      <w:r w:rsidRPr="009214BE">
        <w:rPr>
          <w:rtl/>
        </w:rPr>
        <w:t>מהלך</w:t>
      </w:r>
      <w:r w:rsidR="00515A37">
        <w:rPr>
          <w:rtl/>
        </w:rPr>
        <w:t xml:space="preserve"> </w:t>
      </w:r>
      <w:r w:rsidRPr="009214BE">
        <w:rPr>
          <w:rtl/>
        </w:rPr>
        <w:t>שיפגע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חורמה, עד השמדה, עד נזק בלתי הפיך ב"חיזב</w:t>
      </w:r>
      <w:r w:rsidR="00515A37">
        <w:rPr>
          <w:rtl/>
        </w:rPr>
        <w:t>-</w:t>
      </w:r>
      <w:r w:rsidRPr="009214BE">
        <w:rPr>
          <w:rtl/>
        </w:rPr>
        <w:t>אללה" ובמי שנותן להם</w:t>
      </w:r>
      <w:r w:rsidR="00515A37">
        <w:rPr>
          <w:rtl/>
        </w:rPr>
        <w:t xml:space="preserve"> </w:t>
      </w:r>
      <w:r w:rsidRPr="009214BE">
        <w:rPr>
          <w:rtl/>
        </w:rPr>
        <w:t>במישרין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החסות, את העורף, את העורף הלוגיסטי, ובמי שמשמש מטריית מגן בעבורם.</w:t>
      </w:r>
      <w:r w:rsidR="00515A37">
        <w:rPr>
          <w:rtl/>
        </w:rPr>
        <w:t xml:space="preserve"> </w:t>
      </w:r>
      <w:r w:rsidRPr="009214BE">
        <w:rPr>
          <w:rtl/>
        </w:rPr>
        <w:t>יש לפגוע בו ולא להתיר, משום שאמרתי לכם: נקודת המוצא היא, מופגזי עירי קודמים.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שואל אותך רק ב"כן או לא": אתה מצדיק את הפעולות של צה"ל שנעשות עכשיו,</w:t>
      </w:r>
      <w:r w:rsidR="00515A37">
        <w:rPr>
          <w:rtl/>
        </w:rPr>
        <w:t xml:space="preserve"> </w:t>
      </w:r>
      <w:r w:rsidRPr="009214BE">
        <w:rPr>
          <w:rtl/>
        </w:rPr>
        <w:t>כן או לא?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חושב שביטאתי במשך עשר דקות את הספקות שלי לגבי חלק מן הצעדים. אם נכנסת</w:t>
      </w:r>
      <w:r w:rsidR="00515A37">
        <w:rPr>
          <w:rtl/>
        </w:rPr>
        <w:t xml:space="preserve"> </w:t>
      </w:r>
      <w:r w:rsidRPr="009214BE">
        <w:rPr>
          <w:rtl/>
        </w:rPr>
        <w:t>רק עכשיו, אני מצטער, אני אעמיד לרשותך את הפרוטוקול.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כן או לא?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עוד תפקיד, חבר הכנסת יהלום, בתוך המערכת, במובן הרחב ביותר של המלה. יש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גורמים שצריך לרסנם. זה תפקידנו המרכזי היום בתוך המערכת. כן, אנחנו רואים את</w:t>
      </w:r>
      <w:r w:rsidR="00515A37">
        <w:rPr>
          <w:rtl/>
        </w:rPr>
        <w:t xml:space="preserve"> </w:t>
      </w:r>
      <w:r w:rsidRPr="009214BE">
        <w:rPr>
          <w:rtl/>
        </w:rPr>
        <w:t>עצמנו</w:t>
      </w:r>
      <w:r w:rsidR="00515A37">
        <w:rPr>
          <w:rtl/>
        </w:rPr>
        <w:t xml:space="preserve"> </w:t>
      </w:r>
      <w:r w:rsidRPr="009214BE">
        <w:rPr>
          <w:rtl/>
        </w:rPr>
        <w:t>כגורם בולם, כגורם מרסן, לא לבדנו, בשום פנים לא לבדנו. המערכת הזאת זקוקה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לשיקול דעת, היא זקוקה למחשבה אטית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אפרים סנה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צוקר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איננה</w:t>
      </w:r>
      <w:r w:rsidR="00515A37">
        <w:rPr>
          <w:rtl/>
        </w:rPr>
        <w:t xml:space="preserve"> </w:t>
      </w:r>
      <w:r w:rsidRPr="009214BE">
        <w:rPr>
          <w:rtl/>
        </w:rPr>
        <w:t>זקוקה לחלומות, לא באספמיה ולא בלבנון. היא איננה זקוקה להזיות,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איננה זקוקה לאשליות, ובזה אנחנו רואים את עיקר תפקידנו: להכות ב"חיזב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ובתומכיו הישירים עד חורמה, עד כתישה, ולפעול בשיקול דעת ובשום שכל.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 לחבר הכנסת צוקר.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אפשר לשאול שאלה?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רבותי, זמנו תם, אני מצטער.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חבר הכנסת משה פלד, בבקשה.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זבולון המר.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צוקר, אתה כיסית בים של מלים בלי להגיד עמדה. הוא לא אמר שום דבר,</w:t>
      </w:r>
      <w:r w:rsidR="00515A37">
        <w:rPr>
          <w:rtl/>
        </w:rPr>
        <w:t xml:space="preserve"> </w:t>
      </w:r>
      <w:r w:rsidRPr="009214BE">
        <w:rPr>
          <w:rtl/>
        </w:rPr>
        <w:t>רק מלים.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 בראשית דברי אני מצטרף אל קודמי ומביע בשמי,</w:t>
      </w:r>
      <w:r w:rsidR="00515A37">
        <w:rPr>
          <w:rtl/>
        </w:rPr>
        <w:t xml:space="preserve"> </w:t>
      </w:r>
      <w:r w:rsidRPr="009214BE">
        <w:rPr>
          <w:rtl/>
        </w:rPr>
        <w:t>בשם</w:t>
      </w:r>
      <w:r w:rsidR="00515A37">
        <w:rPr>
          <w:rtl/>
        </w:rPr>
        <w:t xml:space="preserve"> </w:t>
      </w:r>
      <w:r w:rsidRPr="009214BE">
        <w:rPr>
          <w:rtl/>
        </w:rPr>
        <w:t>סיעת</w:t>
      </w:r>
      <w:r w:rsidR="00515A37">
        <w:rPr>
          <w:rtl/>
        </w:rPr>
        <w:t xml:space="preserve"> </w:t>
      </w:r>
      <w:r w:rsidRPr="009214BE">
        <w:rPr>
          <w:rtl/>
        </w:rPr>
        <w:t>צומת</w:t>
      </w:r>
      <w:r w:rsidR="00515A37">
        <w:rPr>
          <w:rtl/>
        </w:rPr>
        <w:t xml:space="preserve"> </w:t>
      </w:r>
      <w:r w:rsidRPr="009214BE">
        <w:rPr>
          <w:rtl/>
        </w:rPr>
        <w:t>בכנסת ובשם כל אנשי צומת באשר הם הזדהות עם תושבי הצפון, בערים,</w:t>
      </w:r>
      <w:r w:rsidR="00515A37">
        <w:rPr>
          <w:rtl/>
        </w:rPr>
        <w:t xml:space="preserve"> </w:t>
      </w:r>
      <w:r w:rsidRPr="009214BE">
        <w:rPr>
          <w:rtl/>
        </w:rPr>
        <w:t>במושבים,</w:t>
      </w:r>
      <w:r w:rsidR="00515A37">
        <w:rPr>
          <w:rtl/>
        </w:rPr>
        <w:t xml:space="preserve"> </w:t>
      </w:r>
      <w:r w:rsidRPr="009214BE">
        <w:rPr>
          <w:rtl/>
        </w:rPr>
        <w:t>בקיבוצים ובכפרים, ומחזק ידם בברכת אחים נאמנה. כמו</w:t>
      </w:r>
      <w:r w:rsidR="00515A37">
        <w:rPr>
          <w:rtl/>
        </w:rPr>
        <w:t>-</w:t>
      </w:r>
      <w:r w:rsidRPr="009214BE">
        <w:rPr>
          <w:rtl/>
        </w:rPr>
        <w:t>כן אני שולח איחולי</w:t>
      </w:r>
      <w:r w:rsidR="00515A37">
        <w:rPr>
          <w:rtl/>
        </w:rPr>
        <w:t xml:space="preserve"> </w:t>
      </w:r>
      <w:r w:rsidRPr="009214BE">
        <w:rPr>
          <w:rtl/>
        </w:rPr>
        <w:t>הצלחה</w:t>
      </w:r>
      <w:r w:rsidR="00515A37">
        <w:rPr>
          <w:rtl/>
        </w:rPr>
        <w:t xml:space="preserve"> </w:t>
      </w:r>
      <w:r w:rsidRPr="009214BE">
        <w:rPr>
          <w:rtl/>
        </w:rPr>
        <w:t>ו"יישר</w:t>
      </w:r>
      <w:r w:rsidR="00515A37">
        <w:rPr>
          <w:rtl/>
        </w:rPr>
        <w:t xml:space="preserve"> </w:t>
      </w:r>
      <w:r w:rsidRPr="009214BE">
        <w:rPr>
          <w:rtl/>
        </w:rPr>
        <w:t>כוח"</w:t>
      </w:r>
      <w:r w:rsidR="00515A37">
        <w:rPr>
          <w:rtl/>
        </w:rPr>
        <w:t xml:space="preserve"> </w:t>
      </w:r>
      <w:r w:rsidRPr="009214BE">
        <w:rPr>
          <w:rtl/>
        </w:rPr>
        <w:t>לחיילי</w:t>
      </w:r>
      <w:r w:rsidR="00515A37">
        <w:rPr>
          <w:rtl/>
        </w:rPr>
        <w:t xml:space="preserve"> </w:t>
      </w:r>
      <w:r w:rsidRPr="009214BE">
        <w:rPr>
          <w:rtl/>
        </w:rPr>
        <w:t>צה"ל</w:t>
      </w:r>
      <w:r w:rsidR="00515A37">
        <w:rPr>
          <w:rtl/>
        </w:rPr>
        <w:t xml:space="preserve"> </w:t>
      </w:r>
      <w:r w:rsidRPr="009214BE">
        <w:rPr>
          <w:rtl/>
        </w:rPr>
        <w:t>ולמפקדיו,</w:t>
      </w:r>
      <w:r w:rsidR="00515A37">
        <w:rPr>
          <w:rtl/>
        </w:rPr>
        <w:t xml:space="preserve"> </w:t>
      </w:r>
      <w:r w:rsidRPr="009214BE">
        <w:rPr>
          <w:rtl/>
        </w:rPr>
        <w:t>הפועלים בשטח, ומקווה שכולם יחזרו</w:t>
      </w:r>
      <w:r w:rsidR="00515A37">
        <w:rPr>
          <w:rtl/>
        </w:rPr>
        <w:t xml:space="preserve"> </w:t>
      </w:r>
      <w:r w:rsidRPr="009214BE">
        <w:rPr>
          <w:rtl/>
        </w:rPr>
        <w:t>בשלום.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צומת</w:t>
      </w:r>
      <w:r w:rsidR="00515A37">
        <w:rPr>
          <w:rtl/>
        </w:rPr>
        <w:t xml:space="preserve"> </w:t>
      </w:r>
      <w:r w:rsidRPr="009214BE">
        <w:rPr>
          <w:rtl/>
        </w:rPr>
        <w:t>מחזקת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בהחלטתה</w:t>
      </w:r>
      <w:r w:rsidR="00515A37">
        <w:rPr>
          <w:rtl/>
        </w:rPr>
        <w:t xml:space="preserve"> </w:t>
      </w:r>
      <w:r w:rsidRPr="009214BE">
        <w:rPr>
          <w:rtl/>
        </w:rPr>
        <w:t>לקחת יוזמה ולפעול נגד ארגוני הטרור</w:t>
      </w:r>
      <w:r w:rsidR="00515A37">
        <w:rPr>
          <w:rtl/>
        </w:rPr>
        <w:t xml:space="preserve"> </w:t>
      </w:r>
      <w:r w:rsidRPr="009214BE">
        <w:rPr>
          <w:rtl/>
        </w:rPr>
        <w:t>בלבנון,</w:t>
      </w:r>
      <w:r w:rsidR="00515A37">
        <w:rPr>
          <w:rtl/>
        </w:rPr>
        <w:t xml:space="preserve"> </w:t>
      </w:r>
      <w:r w:rsidRPr="009214BE">
        <w:rPr>
          <w:rtl/>
        </w:rPr>
        <w:t>שהרי</w:t>
      </w:r>
      <w:r w:rsidR="00515A37">
        <w:rPr>
          <w:rtl/>
        </w:rPr>
        <w:t xml:space="preserve"> </w:t>
      </w:r>
      <w:r w:rsidRPr="009214BE">
        <w:rPr>
          <w:rtl/>
        </w:rPr>
        <w:t>כבר</w:t>
      </w:r>
      <w:r w:rsidR="00515A37">
        <w:rPr>
          <w:rtl/>
        </w:rPr>
        <w:t xml:space="preserve"> </w:t>
      </w:r>
      <w:r w:rsidRPr="009214BE">
        <w:rPr>
          <w:rtl/>
        </w:rPr>
        <w:t>למעלה מחצי שנה אנחנו אומרים מעל כל במה אפשרית: בדרום</w:t>
      </w:r>
      <w:r w:rsidR="00515A37">
        <w:rPr>
          <w:rtl/>
        </w:rPr>
        <w:t>-</w:t>
      </w:r>
      <w:r w:rsidRPr="009214BE">
        <w:rPr>
          <w:rtl/>
        </w:rPr>
        <w:t>לבנון</w:t>
      </w:r>
      <w:r w:rsidR="00515A37">
        <w:rPr>
          <w:rtl/>
        </w:rPr>
        <w:t xml:space="preserve"> </w:t>
      </w:r>
      <w:r w:rsidRPr="009214BE">
        <w:rPr>
          <w:rtl/>
        </w:rPr>
        <w:t>מתקיים</w:t>
      </w:r>
      <w:r w:rsidR="00515A37">
        <w:rPr>
          <w:rtl/>
        </w:rPr>
        <w:t xml:space="preserve"> </w:t>
      </w:r>
      <w:r w:rsidRPr="009214BE">
        <w:rPr>
          <w:rtl/>
        </w:rPr>
        <w:t>תהליך</w:t>
      </w:r>
      <w:r w:rsidR="00515A37">
        <w:rPr>
          <w:rtl/>
        </w:rPr>
        <w:t xml:space="preserve"> </w:t>
      </w:r>
      <w:r w:rsidRPr="009214BE">
        <w:rPr>
          <w:rtl/>
        </w:rPr>
        <w:t>בנייתו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כוח משלוח אירני קיצוני, שחובה עלינו לגדוע את צמיחתו</w:t>
      </w:r>
      <w:r w:rsidR="00515A37">
        <w:rPr>
          <w:rtl/>
        </w:rPr>
        <w:t xml:space="preserve"> </w:t>
      </w:r>
      <w:r w:rsidRPr="009214BE">
        <w:rPr>
          <w:rtl/>
        </w:rPr>
        <w:t>ולחסל את התהוותו בעודו קטן וחלש.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הממשלה מר רבין חזר פעמים רבות על דבריו הברורים והחד</w:t>
      </w:r>
      <w:r w:rsidR="00515A37">
        <w:rPr>
          <w:rtl/>
        </w:rPr>
        <w:t>-</w:t>
      </w:r>
      <w:r w:rsidRPr="009214BE">
        <w:rPr>
          <w:rtl/>
        </w:rPr>
        <w:t>משמעיים כי, ואני</w:t>
      </w:r>
      <w:r w:rsidR="00515A37">
        <w:rPr>
          <w:rtl/>
        </w:rPr>
        <w:t xml:space="preserve"> </w:t>
      </w:r>
      <w:r w:rsidRPr="009214BE">
        <w:rPr>
          <w:rtl/>
        </w:rPr>
        <w:t>מצטט:</w:t>
      </w:r>
      <w:r w:rsidR="00515A37">
        <w:rPr>
          <w:rtl/>
        </w:rPr>
        <w:t xml:space="preserve"> </w:t>
      </w:r>
      <w:r w:rsidRPr="009214BE">
        <w:rPr>
          <w:rtl/>
        </w:rPr>
        <w:t>"נילחם בטרור כאילו אין תהליך מדיני ונקיים תהליך מדיני כאילו אין טרור".</w:t>
      </w:r>
      <w:r w:rsidR="00515A37">
        <w:rPr>
          <w:rtl/>
        </w:rPr>
        <w:t xml:space="preserve"> </w:t>
      </w:r>
      <w:r w:rsidRPr="009214BE">
        <w:rPr>
          <w:rtl/>
        </w:rPr>
        <w:t>אולם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התהליך המדיני כאילו נמשך, ובצפון </w:t>
      </w:r>
      <w:r w:rsidR="00515A37">
        <w:rPr>
          <w:rtl/>
        </w:rPr>
        <w:t>–</w:t>
      </w:r>
      <w:r w:rsidRPr="009214BE">
        <w:rPr>
          <w:rtl/>
        </w:rPr>
        <w:t xml:space="preserve"> פסטורלה, כאילו שום דבר לא קורה, כאילו</w:t>
      </w:r>
      <w:r w:rsidR="00515A37">
        <w:rPr>
          <w:rtl/>
        </w:rPr>
        <w:t xml:space="preserve"> </w:t>
      </w:r>
      <w:r w:rsidRPr="009214BE">
        <w:rPr>
          <w:rtl/>
        </w:rPr>
        <w:t>"היורה</w:t>
      </w:r>
      <w:r w:rsidR="00515A37">
        <w:rPr>
          <w:rtl/>
        </w:rPr>
        <w:t xml:space="preserve"> </w:t>
      </w:r>
      <w:r w:rsidRPr="009214BE">
        <w:rPr>
          <w:rtl/>
        </w:rPr>
        <w:t>הרותחת"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אכן רק מתחת לפני השטח, ומעליו, נעבעך, אין כלום. לכן צומת</w:t>
      </w:r>
      <w:r w:rsidR="00515A37">
        <w:rPr>
          <w:rtl/>
        </w:rPr>
        <w:t xml:space="preserve"> </w:t>
      </w:r>
      <w:r w:rsidRPr="009214BE">
        <w:rPr>
          <w:rtl/>
        </w:rPr>
        <w:t>תומכת בהחלטת הממשלה לפעול, בחזקת מוטב מאוחר מלעולם לא.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אולם ברצוני להעיר כמה הערות על המצב.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אתה יודע מה כתוב במקורות? </w:t>
      </w:r>
      <w:r w:rsidR="00515A37">
        <w:rPr>
          <w:rtl/>
        </w:rPr>
        <w:t>–</w:t>
      </w:r>
      <w:r w:rsidRPr="009214BE">
        <w:rPr>
          <w:rtl/>
        </w:rPr>
        <w:t xml:space="preserve"> רשעים מלאכתם נעשית בידי אחרים.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 הרי כבר ביקשת סליחה מאריק שרון, וזה יקרה וזה יימשך. אל תדאגי.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ביקשתי סליחה.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לא דואג, גברת גוז'נסקי, אני לא מודאג.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הערה ראשונה לשיטת הפעולה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אריק שרון אינו היחיד במעשים האלה.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אלסאנע, יושב</w:t>
      </w:r>
      <w:r w:rsidR="00515A37">
        <w:rPr>
          <w:rtl/>
        </w:rPr>
        <w:t>-</w:t>
      </w:r>
      <w:r w:rsidRPr="009214BE">
        <w:rPr>
          <w:rtl/>
        </w:rPr>
        <w:t>ראש הכנסת כבר קרא אותך לסדר פעמיים, אני חושב. אני</w:t>
      </w:r>
      <w:r w:rsidR="00515A37">
        <w:rPr>
          <w:rtl/>
        </w:rPr>
        <w:t xml:space="preserve"> </w:t>
      </w:r>
      <w:r w:rsidRPr="009214BE">
        <w:rPr>
          <w:rtl/>
        </w:rPr>
        <w:t>מתרה בך, תיכף אקרא אותך לסדר בפעם השלישית.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הערה</w:t>
      </w:r>
      <w:r w:rsidR="00515A37">
        <w:rPr>
          <w:rtl/>
        </w:rPr>
        <w:t xml:space="preserve"> </w:t>
      </w:r>
      <w:r w:rsidRPr="009214BE">
        <w:rPr>
          <w:rtl/>
        </w:rPr>
        <w:t>ראשונה</w:t>
      </w:r>
      <w:r w:rsidR="00515A37">
        <w:rPr>
          <w:rtl/>
        </w:rPr>
        <w:t xml:space="preserve"> </w:t>
      </w:r>
      <w:r w:rsidRPr="009214BE">
        <w:rPr>
          <w:rtl/>
        </w:rPr>
        <w:t>לשיטת</w:t>
      </w:r>
      <w:r w:rsidR="00515A37">
        <w:rPr>
          <w:rtl/>
        </w:rPr>
        <w:t xml:space="preserve"> </w:t>
      </w:r>
      <w:r w:rsidRPr="009214BE">
        <w:rPr>
          <w:rtl/>
        </w:rPr>
        <w:t>הפעולה: מלחמות אינן מוכרעות באש, אפילו תהיה האש חכמה</w:t>
      </w:r>
      <w:r w:rsidR="00515A37">
        <w:rPr>
          <w:rtl/>
        </w:rPr>
        <w:t xml:space="preserve"> </w:t>
      </w:r>
      <w:r w:rsidRPr="009214BE">
        <w:rPr>
          <w:rtl/>
        </w:rPr>
        <w:t>ביותר,</w:t>
      </w:r>
      <w:r w:rsidR="00515A37">
        <w:rPr>
          <w:rtl/>
        </w:rPr>
        <w:t xml:space="preserve"> </w:t>
      </w:r>
      <w:r w:rsidRPr="009214BE">
        <w:rPr>
          <w:rtl/>
        </w:rPr>
        <w:t>מדויקת</w:t>
      </w:r>
      <w:r w:rsidR="00515A37">
        <w:rPr>
          <w:rtl/>
        </w:rPr>
        <w:t xml:space="preserve"> </w:t>
      </w:r>
      <w:r w:rsidRPr="009214BE">
        <w:rPr>
          <w:rtl/>
        </w:rPr>
        <w:t>וכואבת</w:t>
      </w:r>
      <w:r w:rsidR="00515A37">
        <w:rPr>
          <w:rtl/>
        </w:rPr>
        <w:t xml:space="preserve"> </w:t>
      </w:r>
      <w:r w:rsidRPr="009214BE">
        <w:rPr>
          <w:rtl/>
        </w:rPr>
        <w:t>ביותר.</w:t>
      </w:r>
      <w:r w:rsidR="00515A37">
        <w:rPr>
          <w:rtl/>
        </w:rPr>
        <w:t xml:space="preserve"> </w:t>
      </w:r>
      <w:r w:rsidRPr="009214BE">
        <w:rPr>
          <w:rtl/>
        </w:rPr>
        <w:t>מלחמות כמעט כולן הוכרעו במגע פיסי בשטח, בכניסה</w:t>
      </w:r>
      <w:r w:rsidR="00515A37">
        <w:rPr>
          <w:rtl/>
        </w:rPr>
        <w:t xml:space="preserve"> </w:t>
      </w:r>
      <w:r w:rsidRPr="009214BE">
        <w:rPr>
          <w:rtl/>
        </w:rPr>
        <w:t>מהירה</w:t>
      </w:r>
      <w:r w:rsidR="00515A37">
        <w:rPr>
          <w:rtl/>
        </w:rPr>
        <w:t xml:space="preserve"> </w:t>
      </w:r>
      <w:r w:rsidRPr="009214BE">
        <w:rPr>
          <w:rtl/>
        </w:rPr>
        <w:t>ונחושה</w:t>
      </w:r>
      <w:r w:rsidR="00515A37">
        <w:rPr>
          <w:rtl/>
        </w:rPr>
        <w:t xml:space="preserve"> </w:t>
      </w:r>
      <w:r w:rsidRPr="009214BE">
        <w:rPr>
          <w:rtl/>
        </w:rPr>
        <w:t>של כוחות קרקע, שריון ורגלים, ובמיגור האויב הפיסי, מה שנקרא בשפה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הצבאית </w:t>
      </w:r>
      <w:r w:rsidR="00515A37">
        <w:rPr>
          <w:rtl/>
        </w:rPr>
        <w:t xml:space="preserve">– </w:t>
      </w:r>
      <w:r w:rsidRPr="009214BE">
        <w:rPr>
          <w:rtl/>
        </w:rPr>
        <w:t>אויב בעין.</w:t>
      </w:r>
      <w:r w:rsidR="00515A37">
        <w:rPr>
          <w:rtl/>
        </w:rPr>
        <w:t xml:space="preserve"> </w:t>
      </w:r>
      <w:r w:rsidRPr="009214BE">
        <w:rPr>
          <w:rtl/>
        </w:rPr>
        <w:t>לכן תמוהות בעיני ההשתהות והעצירה שבהכנסת העוצבות הלוחמות</w:t>
      </w:r>
      <w:r w:rsidR="00515A37">
        <w:rPr>
          <w:rtl/>
        </w:rPr>
        <w:t xml:space="preserve"> </w:t>
      </w:r>
      <w:r w:rsidRPr="009214BE">
        <w:rPr>
          <w:rtl/>
        </w:rPr>
        <w:t>פנימה אל המגע ואל אזורי ההתמודדות וההכרעה.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 לי חשש כבד, שאם לא יוכנסו, ומהר ככל האפשר, עוצבות הקרקע, סופו של המבצע</w:t>
      </w:r>
      <w:r w:rsidR="00515A37">
        <w:rPr>
          <w:rtl/>
        </w:rPr>
        <w:t xml:space="preserve"> </w:t>
      </w:r>
      <w:r w:rsidRPr="009214BE">
        <w:rPr>
          <w:rtl/>
        </w:rPr>
        <w:t>יידחה</w:t>
      </w:r>
      <w:r w:rsidR="00515A37">
        <w:rPr>
          <w:rtl/>
        </w:rPr>
        <w:t xml:space="preserve"> </w:t>
      </w:r>
      <w:r w:rsidRPr="009214BE">
        <w:rPr>
          <w:rtl/>
        </w:rPr>
        <w:t>ואפילו</w:t>
      </w:r>
      <w:r w:rsidR="00515A37">
        <w:rPr>
          <w:rtl/>
        </w:rPr>
        <w:t xml:space="preserve"> </w:t>
      </w:r>
      <w:r w:rsidRPr="009214BE">
        <w:rPr>
          <w:rtl/>
        </w:rPr>
        <w:t>יצא</w:t>
      </w:r>
      <w:r w:rsidR="00515A37">
        <w:rPr>
          <w:rtl/>
        </w:rPr>
        <w:t xml:space="preserve"> </w:t>
      </w:r>
      <w:r w:rsidRPr="009214BE">
        <w:rPr>
          <w:rtl/>
        </w:rPr>
        <w:t>משליטתנו.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לממש</w:t>
      </w:r>
      <w:r w:rsidR="00515A37">
        <w:rPr>
          <w:rtl/>
        </w:rPr>
        <w:t xml:space="preserve"> </w:t>
      </w:r>
      <w:r w:rsidRPr="009214BE">
        <w:rPr>
          <w:rtl/>
        </w:rPr>
        <w:t>במהירות את המושג הנקרא "ניצול הצלחה"</w:t>
      </w:r>
      <w:r w:rsidR="00515A37">
        <w:rPr>
          <w:rtl/>
        </w:rPr>
        <w:t xml:space="preserve"> </w:t>
      </w:r>
      <w:r w:rsidRPr="009214BE">
        <w:rPr>
          <w:rtl/>
        </w:rPr>
        <w:t>ולהביא</w:t>
      </w:r>
      <w:r w:rsidR="00515A37">
        <w:rPr>
          <w:rtl/>
        </w:rPr>
        <w:t xml:space="preserve"> </w:t>
      </w:r>
      <w:r w:rsidRPr="009214BE">
        <w:rPr>
          <w:rtl/>
        </w:rPr>
        <w:t>להכרעה</w:t>
      </w:r>
      <w:r w:rsidR="00515A37">
        <w:rPr>
          <w:rtl/>
        </w:rPr>
        <w:t xml:space="preserve"> </w:t>
      </w:r>
      <w:r w:rsidRPr="009214BE">
        <w:rPr>
          <w:rtl/>
        </w:rPr>
        <w:t>בשטח.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לצפות להכרעה שתבוא, לא מצד הממשל הלבנוני החלש, לא</w:t>
      </w:r>
      <w:r w:rsidR="00515A37">
        <w:rPr>
          <w:rtl/>
        </w:rPr>
        <w:t xml:space="preserve"> </w:t>
      </w:r>
      <w:r w:rsidRPr="009214BE">
        <w:rPr>
          <w:rtl/>
        </w:rPr>
        <w:t>מתושבי</w:t>
      </w:r>
      <w:r w:rsidR="00515A37">
        <w:rPr>
          <w:rtl/>
        </w:rPr>
        <w:t xml:space="preserve"> </w:t>
      </w:r>
      <w:r w:rsidRPr="009214BE">
        <w:rPr>
          <w:rtl/>
        </w:rPr>
        <w:t>הכפרים</w:t>
      </w:r>
      <w:r w:rsidR="00515A37">
        <w:rPr>
          <w:rtl/>
        </w:rPr>
        <w:t xml:space="preserve"> </w:t>
      </w:r>
      <w:r w:rsidRPr="009214BE">
        <w:rPr>
          <w:rtl/>
        </w:rPr>
        <w:t>החפים</w:t>
      </w:r>
      <w:r w:rsidR="00515A37">
        <w:rPr>
          <w:rtl/>
        </w:rPr>
        <w:t xml:space="preserve"> </w:t>
      </w:r>
      <w:r w:rsidRPr="009214BE">
        <w:rPr>
          <w:rtl/>
        </w:rPr>
        <w:t>מכל</w:t>
      </w:r>
      <w:r w:rsidR="00515A37">
        <w:rPr>
          <w:rtl/>
        </w:rPr>
        <w:t xml:space="preserve"> </w:t>
      </w:r>
      <w:r w:rsidRPr="009214BE">
        <w:rPr>
          <w:rtl/>
        </w:rPr>
        <w:t>פשע ואפילו לא מהצד של הסורים. אגב, זו הפעם הראשונה</w:t>
      </w:r>
      <w:r w:rsidR="00515A37">
        <w:rPr>
          <w:rtl/>
        </w:rPr>
        <w:t xml:space="preserve"> </w:t>
      </w:r>
      <w:r w:rsidRPr="009214BE">
        <w:rPr>
          <w:rtl/>
        </w:rPr>
        <w:t>בתולדות</w:t>
      </w:r>
      <w:r w:rsidR="00515A37">
        <w:rPr>
          <w:rtl/>
        </w:rPr>
        <w:t xml:space="preserve"> </w:t>
      </w:r>
      <w:r w:rsidRPr="009214BE">
        <w:rPr>
          <w:rtl/>
        </w:rPr>
        <w:t>מלחמות</w:t>
      </w:r>
      <w:r w:rsidR="00515A37">
        <w:rPr>
          <w:rtl/>
        </w:rPr>
        <w:t xml:space="preserve"> </w:t>
      </w:r>
      <w:r w:rsidRPr="009214BE">
        <w:rPr>
          <w:rtl/>
        </w:rPr>
        <w:t>ישראל</w:t>
      </w:r>
      <w:r w:rsidR="00515A37">
        <w:rPr>
          <w:rtl/>
        </w:rPr>
        <w:t xml:space="preserve"> </w:t>
      </w:r>
      <w:r w:rsidRPr="009214BE">
        <w:rPr>
          <w:rtl/>
        </w:rPr>
        <w:t>שההכרעה,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 התוכנית, מתוכננת לבוא מגורם או מגורמים</w:t>
      </w:r>
      <w:r w:rsidR="00515A37">
        <w:rPr>
          <w:rtl/>
        </w:rPr>
        <w:t xml:space="preserve"> </w:t>
      </w:r>
      <w:r w:rsidRPr="009214BE">
        <w:rPr>
          <w:rtl/>
        </w:rPr>
        <w:t>שאינם צה"ל.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הערה שנייה </w:t>
      </w:r>
      <w:r w:rsidR="00515A37">
        <w:rPr>
          <w:rtl/>
        </w:rPr>
        <w:t>–</w:t>
      </w:r>
      <w:r w:rsidRPr="009214BE">
        <w:rPr>
          <w:rtl/>
        </w:rPr>
        <w:t xml:space="preserve"> אל מקבלי ההחלטות: לרבין יתרון אדיר במבצע "דין</w:t>
      </w:r>
      <w:r w:rsidR="00515A37">
        <w:rPr>
          <w:rtl/>
        </w:rPr>
        <w:t>-</w:t>
      </w:r>
      <w:r w:rsidRPr="009214BE">
        <w:rPr>
          <w:rtl/>
        </w:rPr>
        <w:t xml:space="preserve">וחשבון"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חיים דיין, חברת הכנסת תמר גוז'נסקי, אני מבקש מאוד.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הערה שנייה </w:t>
      </w:r>
      <w:r w:rsidR="00515A37">
        <w:rPr>
          <w:rtl/>
        </w:rPr>
        <w:t>–</w:t>
      </w:r>
      <w:r w:rsidRPr="009214BE">
        <w:rPr>
          <w:rtl/>
        </w:rPr>
        <w:t xml:space="preserve"> אל מקבלי ההחלטות: לרבין יש יתרון אדיר במבצע "דין</w:t>
      </w:r>
      <w:r w:rsidR="00515A37">
        <w:rPr>
          <w:rtl/>
        </w:rPr>
        <w:t>-</w:t>
      </w:r>
      <w:r w:rsidRPr="009214BE">
        <w:rPr>
          <w:rtl/>
        </w:rPr>
        <w:t>וחשבון" בכך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לו</w:t>
      </w:r>
      <w:r w:rsidR="00515A37">
        <w:rPr>
          <w:rtl/>
        </w:rPr>
        <w:t xml:space="preserve"> </w:t>
      </w:r>
      <w:r w:rsidRPr="009214BE">
        <w:rPr>
          <w:rtl/>
        </w:rPr>
        <w:t>אופוזיציה אחראית, אופוזיציה מגבה ותומכת, וזאת, להבדיל אלף אלפי הבדלות</w:t>
      </w:r>
      <w:r w:rsidR="00515A37">
        <w:rPr>
          <w:rtl/>
        </w:rPr>
        <w:t xml:space="preserve"> </w:t>
      </w:r>
      <w:r w:rsidRPr="009214BE">
        <w:rPr>
          <w:rtl/>
        </w:rPr>
        <w:t>מהאופוזיציה שהיתה לבגין, זיכרונו לברכה, בשל"ג.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ב</w:t>
      </w:r>
      <w:r w:rsidR="00515A37">
        <w:rPr>
          <w:rtl/>
        </w:rPr>
        <w:t>-</w:t>
      </w:r>
      <w:r w:rsidRPr="009214BE">
        <w:rPr>
          <w:rtl/>
        </w:rPr>
        <w:t xml:space="preserve">1982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בגין, מהיום הראשון למלחמה נלחם בשתי חזיתות, זו שבלבנון וזו שבבית.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יורם לס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אולי</w:t>
      </w:r>
      <w:r w:rsidR="00515A37">
        <w:rPr>
          <w:rtl/>
        </w:rPr>
        <w:t xml:space="preserve"> </w:t>
      </w:r>
      <w:r w:rsidRPr="009214BE">
        <w:rPr>
          <w:rtl/>
        </w:rPr>
        <w:t>תענה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השאלה:</w:t>
      </w:r>
      <w:r w:rsidR="00515A37">
        <w:rPr>
          <w:rtl/>
        </w:rPr>
        <w:t xml:space="preserve"> </w:t>
      </w:r>
      <w:r w:rsidRPr="009214BE">
        <w:rPr>
          <w:rtl/>
        </w:rPr>
        <w:t>מי העביר את קמפ</w:t>
      </w:r>
      <w:r w:rsidR="00515A37">
        <w:rPr>
          <w:rtl/>
        </w:rPr>
        <w:t>-</w:t>
      </w:r>
      <w:r w:rsidRPr="009214BE">
        <w:rPr>
          <w:rtl/>
        </w:rPr>
        <w:t>דייוויד? בזכות איזו אופוזיציה</w:t>
      </w:r>
      <w:r w:rsidR="00515A37">
        <w:rPr>
          <w:rtl/>
        </w:rPr>
        <w:t xml:space="preserve"> </w:t>
      </w:r>
      <w:r w:rsidRPr="009214BE">
        <w:rPr>
          <w:rtl/>
        </w:rPr>
        <w:t>העבירו את קמפ</w:t>
      </w:r>
      <w:r w:rsidR="00515A37">
        <w:rPr>
          <w:rtl/>
        </w:rPr>
        <w:t>-</w:t>
      </w:r>
      <w:r w:rsidRPr="009214BE">
        <w:rPr>
          <w:rtl/>
        </w:rPr>
        <w:t>דייוויד?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יורם לס, אני קורא אותך לסדר פעם ראשונה.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יורם לס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אולי תענה על השאלה?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מבקש ממך להפסיק.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עצת ידיד למר רבין:</w:t>
      </w:r>
      <w:r w:rsidR="00515A37">
        <w:rPr>
          <w:rtl/>
        </w:rPr>
        <w:t xml:space="preserve"> </w:t>
      </w:r>
      <w:r w:rsidRPr="009214BE">
        <w:rPr>
          <w:rtl/>
        </w:rPr>
        <w:t>ממש את המושג הצבאי "ניצול הצלחה", שאם לא כן</w:t>
      </w:r>
      <w:r w:rsidR="00515A37">
        <w:rPr>
          <w:rtl/>
        </w:rPr>
        <w:t xml:space="preserve"> </w:t>
      </w:r>
      <w:r w:rsidRPr="009214BE">
        <w:rPr>
          <w:rtl/>
        </w:rPr>
        <w:t>תמיכתנו אינה בכיסך לנצח.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המדהים</w:t>
      </w:r>
      <w:r w:rsidR="00515A37">
        <w:rPr>
          <w:rtl/>
        </w:rPr>
        <w:t xml:space="preserve"> </w:t>
      </w:r>
      <w:r w:rsidRPr="009214BE">
        <w:rPr>
          <w:rtl/>
        </w:rPr>
        <w:t>בחלוקה</w:t>
      </w:r>
      <w:r w:rsidR="00515A37">
        <w:rPr>
          <w:rtl/>
        </w:rPr>
        <w:t xml:space="preserve"> </w:t>
      </w:r>
      <w:r w:rsidRPr="009214BE">
        <w:rPr>
          <w:rtl/>
        </w:rPr>
        <w:t>הזו של הקואליציה והאופוזיציה הוא בכך, שלרבין, בתוך ממשלתו</w:t>
      </w:r>
      <w:r w:rsidR="00515A37">
        <w:rPr>
          <w:rtl/>
        </w:rPr>
        <w:t xml:space="preserve"> </w:t>
      </w:r>
      <w:r w:rsidRPr="009214BE">
        <w:rPr>
          <w:rtl/>
        </w:rPr>
        <w:t>פנימה,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אופוזיציה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קטנה ולא שקטה, וזו תופעה חמורה של חוסר אחריות וחוסר</w:t>
      </w:r>
      <w:r w:rsidR="00515A37">
        <w:rPr>
          <w:rtl/>
        </w:rPr>
        <w:t xml:space="preserve"> </w:t>
      </w:r>
      <w:r w:rsidRPr="009214BE">
        <w:rPr>
          <w:rtl/>
        </w:rPr>
        <w:t>לויאליות ברמה הלאומית, הרגישה ביותר.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הערה</w:t>
      </w:r>
      <w:r w:rsidR="00515A37">
        <w:rPr>
          <w:rtl/>
        </w:rPr>
        <w:t xml:space="preserve"> </w:t>
      </w:r>
      <w:r w:rsidRPr="009214BE">
        <w:rPr>
          <w:rtl/>
        </w:rPr>
        <w:t>שלישית,</w:t>
      </w:r>
      <w:r w:rsidR="00515A37">
        <w:rPr>
          <w:rtl/>
        </w:rPr>
        <w:t xml:space="preserve"> </w:t>
      </w:r>
      <w:r w:rsidRPr="009214BE">
        <w:rPr>
          <w:rtl/>
        </w:rPr>
        <w:t>בעיקר</w:t>
      </w:r>
      <w:r w:rsidR="00515A37">
        <w:rPr>
          <w:rtl/>
        </w:rPr>
        <w:t xml:space="preserve"> </w:t>
      </w:r>
      <w:r w:rsidRPr="009214BE">
        <w:rPr>
          <w:rtl/>
        </w:rPr>
        <w:t>למרצ.</w:t>
      </w:r>
      <w:r w:rsidR="00515A37">
        <w:rPr>
          <w:rtl/>
        </w:rPr>
        <w:t xml:space="preserve"> </w:t>
      </w:r>
      <w:r w:rsidRPr="009214BE">
        <w:rPr>
          <w:rtl/>
        </w:rPr>
        <w:t>הניסיון</w:t>
      </w:r>
      <w:r w:rsidR="00515A37">
        <w:rPr>
          <w:rtl/>
        </w:rPr>
        <w:t xml:space="preserve"> </w:t>
      </w:r>
      <w:r w:rsidRPr="009214BE">
        <w:rPr>
          <w:rtl/>
        </w:rPr>
        <w:t>שלכם ליהנות משני העולמות נועד מראש</w:t>
      </w:r>
      <w:r w:rsidR="00515A37">
        <w:rPr>
          <w:rtl/>
        </w:rPr>
        <w:t xml:space="preserve"> </w:t>
      </w:r>
      <w:r w:rsidRPr="009214BE">
        <w:rPr>
          <w:rtl/>
        </w:rPr>
        <w:t>לכישלון.</w:t>
      </w:r>
      <w:r w:rsidR="00515A37">
        <w:rPr>
          <w:rtl/>
        </w:rPr>
        <w:t xml:space="preserve"> </w:t>
      </w:r>
      <w:r w:rsidRPr="009214BE">
        <w:rPr>
          <w:rtl/>
        </w:rPr>
        <w:t>הרי הציבור איננו מטומטם, ובעיקר לא הציבור שלכם. אתם אומרים משהו אחד</w:t>
      </w:r>
      <w:r w:rsidR="00515A37">
        <w:rPr>
          <w:rtl/>
        </w:rPr>
        <w:t xml:space="preserve"> </w:t>
      </w:r>
      <w:r w:rsidRPr="009214BE">
        <w:rPr>
          <w:rtl/>
        </w:rPr>
        <w:t>ועושים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אחר. והדוגמה של מבצע "דין</w:t>
      </w:r>
      <w:r w:rsidR="00515A37">
        <w:rPr>
          <w:rtl/>
        </w:rPr>
        <w:t>-</w:t>
      </w:r>
      <w:r w:rsidRPr="009214BE">
        <w:rPr>
          <w:rtl/>
        </w:rPr>
        <w:t>וחשבון" היא החמה והאקטואלית ביותר. שכן,</w:t>
      </w:r>
      <w:r w:rsidR="00515A37">
        <w:rPr>
          <w:rtl/>
        </w:rPr>
        <w:t xml:space="preserve"> </w:t>
      </w:r>
      <w:r w:rsidRPr="009214BE">
        <w:rPr>
          <w:rtl/>
        </w:rPr>
        <w:t>אם המבצע יצליח: אנחנו בממשלה, אנחנו בין מקבלי ההחלטות; אם המבצע לא יצליח, אזי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תבואנה האמירות: "אמרנו לכם" </w:t>
      </w:r>
      <w:r w:rsidR="00515A37">
        <w:rPr>
          <w:rtl/>
        </w:rPr>
        <w:t>–</w:t>
      </w:r>
      <w:r w:rsidRPr="009214BE">
        <w:rPr>
          <w:rtl/>
        </w:rPr>
        <w:t xml:space="preserve"> וזו הצביעות הצרופה בהתגלמותה.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מכך,</w:t>
      </w:r>
      <w:r w:rsidR="00515A37">
        <w:rPr>
          <w:rtl/>
        </w:rPr>
        <w:t xml:space="preserve"> </w:t>
      </w:r>
      <w:r w:rsidRPr="009214BE">
        <w:rPr>
          <w:rtl/>
        </w:rPr>
        <w:t>אתם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שותפים לתוכנית שבהגדרתה היא תוכנית, ואני מצטט מפי רבין </w:t>
      </w:r>
      <w:r w:rsidR="00515A37">
        <w:rPr>
          <w:rtl/>
        </w:rPr>
        <w:t xml:space="preserve">– </w:t>
      </w:r>
      <w:r w:rsidRPr="009214BE">
        <w:rPr>
          <w:rtl/>
        </w:rPr>
        <w:t>"הנעת האוכלוסייה הכפרית מהדרום אל הצפון, תוך תקווה שצעד זה יאותת לשלטון המרכזי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רבבות פליטים עשויים להגיע עד ביירות". הרי אילו הייתם באופוזיציה ורק היייתם</w:t>
      </w:r>
      <w:r w:rsidR="00515A37">
        <w:rPr>
          <w:rtl/>
        </w:rPr>
        <w:t xml:space="preserve"> </w:t>
      </w:r>
      <w:r w:rsidRPr="009214BE">
        <w:rPr>
          <w:rtl/>
        </w:rPr>
        <w:t>שומעים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תוכנית</w:t>
      </w:r>
      <w:r w:rsidR="00515A37">
        <w:rPr>
          <w:rtl/>
        </w:rPr>
        <w:t xml:space="preserve"> </w:t>
      </w:r>
      <w:r w:rsidRPr="009214BE">
        <w:rPr>
          <w:rtl/>
        </w:rPr>
        <w:t>שכזו, הייתם מייד זועקים לשמים, מוציאים 40,000 אזרחים לכיכר</w:t>
      </w:r>
      <w:r w:rsidR="00515A37">
        <w:rPr>
          <w:rtl/>
        </w:rPr>
        <w:t xml:space="preserve"> </w:t>
      </w:r>
      <w:r w:rsidRPr="009214BE">
        <w:rPr>
          <w:rtl/>
        </w:rPr>
        <w:t>בתל</w:t>
      </w:r>
      <w:r w:rsidR="00515A37">
        <w:rPr>
          <w:rtl/>
        </w:rPr>
        <w:t>-</w:t>
      </w:r>
      <w:r w:rsidRPr="009214BE">
        <w:rPr>
          <w:rtl/>
        </w:rPr>
        <w:t>אביב,</w:t>
      </w:r>
      <w:r w:rsidR="00515A37">
        <w:rPr>
          <w:rtl/>
        </w:rPr>
        <w:t xml:space="preserve"> </w:t>
      </w:r>
      <w:r w:rsidRPr="009214BE">
        <w:rPr>
          <w:rtl/>
        </w:rPr>
        <w:t>אומרים</w:t>
      </w:r>
      <w:r w:rsidR="00515A37">
        <w:rPr>
          <w:rtl/>
        </w:rPr>
        <w:t xml:space="preserve"> </w:t>
      </w:r>
      <w:r w:rsidRPr="009214BE">
        <w:rPr>
          <w:rtl/>
        </w:rPr>
        <w:t>שהיו</w:t>
      </w:r>
      <w:r w:rsidR="00515A37">
        <w:rPr>
          <w:rtl/>
        </w:rPr>
        <w:t xml:space="preserve"> </w:t>
      </w:r>
      <w:r w:rsidRPr="009214BE">
        <w:rPr>
          <w:rtl/>
        </w:rPr>
        <w:t>400,000, בדיוק</w:t>
      </w:r>
      <w:r w:rsidR="00515A37">
        <w:rPr>
          <w:rtl/>
        </w:rPr>
        <w:t xml:space="preserve"> </w:t>
      </w:r>
      <w:r w:rsidRPr="009214BE">
        <w:rPr>
          <w:rtl/>
        </w:rPr>
        <w:t>כפי שעשיתם בסברה ושאתילה, לאחר שידעתם</w:t>
      </w:r>
      <w:r w:rsidR="00515A37">
        <w:rPr>
          <w:rtl/>
        </w:rPr>
        <w:t xml:space="preserve"> </w:t>
      </w:r>
      <w:r w:rsidRPr="009214BE">
        <w:rPr>
          <w:rtl/>
        </w:rPr>
        <w:t>שחיילינו לא פגעו במחנות, ובכל זאת הוצאתם את האלפים אל הרחובות.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תבינו אותי לא נכון, לא נהייתי פתאום אוהד הלבנונים, אני רק מוחה ומציג</w:t>
      </w:r>
      <w:r w:rsidR="00515A37">
        <w:rPr>
          <w:rtl/>
        </w:rPr>
        <w:t xml:space="preserve"> </w:t>
      </w:r>
      <w:r w:rsidRPr="009214BE">
        <w:rPr>
          <w:rtl/>
        </w:rPr>
        <w:t>צביעותכם ומערומיכם. זו מרצ.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רן כהן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איזה</w:t>
      </w:r>
      <w:r w:rsidR="00515A37">
        <w:rPr>
          <w:rtl/>
        </w:rPr>
        <w:t xml:space="preserve"> </w:t>
      </w:r>
      <w:r w:rsidRPr="009214BE">
        <w:rPr>
          <w:rtl/>
        </w:rPr>
        <w:t>רחמים?</w:t>
      </w:r>
      <w:r w:rsidR="00515A37">
        <w:rPr>
          <w:rtl/>
        </w:rPr>
        <w:t xml:space="preserve"> </w:t>
      </w:r>
      <w:r w:rsidRPr="009214BE">
        <w:rPr>
          <w:rtl/>
        </w:rPr>
        <w:t xml:space="preserve">תשאל את חבר הכנסת רפאל איתן. מובילי הרחמנות על הלבנונים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 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דיברתי</w:t>
      </w:r>
      <w:r w:rsidR="00515A37">
        <w:rPr>
          <w:rtl/>
        </w:rPr>
        <w:t xml:space="preserve"> </w:t>
      </w:r>
      <w:r w:rsidRPr="009214BE">
        <w:rPr>
          <w:rtl/>
        </w:rPr>
        <w:t>על הלבנונים, דיברתי על מרצ. זו מרצ: אומרים דבר אחד ועושים דבר</w:t>
      </w:r>
      <w:r w:rsidR="00515A37">
        <w:rPr>
          <w:rtl/>
        </w:rPr>
        <w:t xml:space="preserve"> </w:t>
      </w:r>
      <w:r w:rsidRPr="009214BE">
        <w:rPr>
          <w:rtl/>
        </w:rPr>
        <w:t>שני.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רן כהן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 צריכים להגיד מה שאנחנו לא חושבים?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פלד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לסיום,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לזכור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איננו ארגון טרור במובן הפשוט והמוכר.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הוא ארגון צבאי במובן הארגוני, במובן האימונים שהוא מקיים.</w:t>
      </w:r>
      <w:r w:rsidR="00515A37">
        <w:rPr>
          <w:rtl/>
        </w:rPr>
        <w:t xml:space="preserve"> </w:t>
      </w:r>
      <w:r w:rsidRPr="009214BE">
        <w:rPr>
          <w:rtl/>
        </w:rPr>
        <w:t>ועובדה</w:t>
      </w:r>
      <w:r w:rsidR="00515A37">
        <w:rPr>
          <w:rtl/>
        </w:rPr>
        <w:t xml:space="preserve"> – </w:t>
      </w:r>
      <w:r w:rsidRPr="009214BE">
        <w:rPr>
          <w:rtl/>
        </w:rPr>
        <w:t>לפני</w:t>
      </w:r>
      <w:r w:rsidR="00515A37">
        <w:rPr>
          <w:rtl/>
        </w:rPr>
        <w:t xml:space="preserve"> </w:t>
      </w:r>
      <w:r w:rsidRPr="009214BE">
        <w:rPr>
          <w:rtl/>
        </w:rPr>
        <w:t>זמן קצר "התבשרנו" על אימון גדוד שעברו חייליו.</w:t>
      </w:r>
      <w:r w:rsidR="00515A37">
        <w:rPr>
          <w:rtl/>
        </w:rPr>
        <w:t xml:space="preserve"> </w:t>
      </w:r>
      <w:r w:rsidRPr="009214BE">
        <w:rPr>
          <w:rtl/>
        </w:rPr>
        <w:t>ארגון ה"חיזב</w:t>
      </w:r>
      <w:r w:rsidR="00515A37">
        <w:rPr>
          <w:rtl/>
        </w:rPr>
        <w:t>-</w:t>
      </w:r>
      <w:r w:rsidRPr="009214BE">
        <w:rPr>
          <w:rtl/>
        </w:rPr>
        <w:t>אללה" הוא</w:t>
      </w:r>
      <w:r w:rsidR="00515A37">
        <w:rPr>
          <w:rtl/>
        </w:rPr>
        <w:t xml:space="preserve"> </w:t>
      </w:r>
      <w:r w:rsidRPr="009214BE">
        <w:rPr>
          <w:rtl/>
        </w:rPr>
        <w:t>צבא בעיקר במובן האמל"חי, ולדוגמה, ה"סאגרים" הפוגעים בטנקי צה"ל ובעמדותיו.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מבצע</w:t>
      </w:r>
      <w:r w:rsidR="00515A37">
        <w:rPr>
          <w:rtl/>
        </w:rPr>
        <w:t xml:space="preserve"> </w:t>
      </w:r>
      <w:r w:rsidRPr="009214BE">
        <w:rPr>
          <w:rtl/>
        </w:rPr>
        <w:t>"דין</w:t>
      </w:r>
      <w:r w:rsidR="00515A37">
        <w:rPr>
          <w:rtl/>
        </w:rPr>
        <w:t>-</w:t>
      </w:r>
      <w:r w:rsidRPr="009214BE">
        <w:rPr>
          <w:rtl/>
        </w:rPr>
        <w:t>וחשבון"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לסיים רק כשתושג מלוא מטרתו, שהיא</w:t>
      </w:r>
      <w:r w:rsidR="00515A37">
        <w:rPr>
          <w:rtl/>
        </w:rPr>
        <w:t xml:space="preserve"> </w:t>
      </w:r>
      <w:r w:rsidRPr="009214BE">
        <w:rPr>
          <w:rtl/>
        </w:rPr>
        <w:t>שקט וביטחון</w:t>
      </w:r>
      <w:r w:rsidR="00515A37">
        <w:rPr>
          <w:rtl/>
        </w:rPr>
        <w:t xml:space="preserve"> </w:t>
      </w:r>
      <w:r w:rsidRPr="009214BE">
        <w:rPr>
          <w:rtl/>
        </w:rPr>
        <w:t>לתושבי</w:t>
      </w:r>
      <w:r w:rsidR="00515A37">
        <w:rPr>
          <w:rtl/>
        </w:rPr>
        <w:t xml:space="preserve"> </w:t>
      </w:r>
      <w:r w:rsidRPr="009214BE">
        <w:rPr>
          <w:rtl/>
        </w:rPr>
        <w:t>הצפון.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לסמוך</w:t>
      </w:r>
      <w:r w:rsidR="00515A37">
        <w:rPr>
          <w:rtl/>
        </w:rPr>
        <w:t xml:space="preserve"> </w:t>
      </w:r>
      <w:r w:rsidRPr="009214BE">
        <w:rPr>
          <w:rtl/>
        </w:rPr>
        <w:t>במבצע הזה על איזה גורם ערבי או אחר שימלאו את תנאי</w:t>
      </w:r>
      <w:r w:rsidR="00515A37">
        <w:rPr>
          <w:rtl/>
        </w:rPr>
        <w:t xml:space="preserve"> </w:t>
      </w:r>
      <w:r w:rsidRPr="009214BE">
        <w:rPr>
          <w:rtl/>
        </w:rPr>
        <w:t>השקט והביטחון הללו.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לדאוג</w:t>
      </w:r>
      <w:r w:rsidR="00515A37">
        <w:rPr>
          <w:rtl/>
        </w:rPr>
        <w:t xml:space="preserve"> </w:t>
      </w:r>
      <w:r w:rsidRPr="009214BE">
        <w:rPr>
          <w:rtl/>
        </w:rPr>
        <w:t>לכך</w:t>
      </w:r>
      <w:r w:rsidR="00515A37">
        <w:rPr>
          <w:rtl/>
        </w:rPr>
        <w:t xml:space="preserve"> </w:t>
      </w:r>
      <w:r w:rsidRPr="009214BE">
        <w:rPr>
          <w:rtl/>
        </w:rPr>
        <w:t>שאזור הביטחון יוכל להמשיך ולהתקיים גם ביום שלמחרת, היינו,</w:t>
      </w:r>
      <w:r w:rsidR="00515A37">
        <w:rPr>
          <w:rtl/>
        </w:rPr>
        <w:t xml:space="preserve"> </w:t>
      </w: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סיום</w:t>
      </w:r>
      <w:r w:rsidR="00515A37">
        <w:rPr>
          <w:rtl/>
        </w:rPr>
        <w:t xml:space="preserve"> </w:t>
      </w:r>
      <w:r w:rsidRPr="009214BE">
        <w:rPr>
          <w:rtl/>
        </w:rPr>
        <w:t>המבצע.</w:t>
      </w:r>
      <w:r w:rsidR="00515A37">
        <w:rPr>
          <w:rtl/>
        </w:rPr>
        <w:t xml:space="preserve"> </w:t>
      </w:r>
      <w:r w:rsidRPr="009214BE">
        <w:rPr>
          <w:rtl/>
        </w:rPr>
        <w:t>אני מקווה מאוד שתושבי הכפרים שברחו יבינו את המסר ולא יחזרו</w:t>
      </w:r>
      <w:r w:rsidR="00515A37">
        <w:rPr>
          <w:rtl/>
        </w:rPr>
        <w:t xml:space="preserve"> </w:t>
      </w:r>
      <w:r w:rsidRPr="009214BE">
        <w:rPr>
          <w:rtl/>
        </w:rPr>
        <w:t>ויתרפקו בזרועות ה"חיזב</w:t>
      </w:r>
      <w:r w:rsidR="00515A37">
        <w:rPr>
          <w:rtl/>
        </w:rPr>
        <w:t>-</w:t>
      </w:r>
      <w:r w:rsidRPr="009214BE">
        <w:rPr>
          <w:rtl/>
        </w:rPr>
        <w:t>אללה".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ספק</w:t>
      </w:r>
      <w:r w:rsidR="00515A37">
        <w:rPr>
          <w:rtl/>
        </w:rPr>
        <w:t xml:space="preserve"> </w:t>
      </w:r>
      <w:r w:rsidRPr="009214BE">
        <w:rPr>
          <w:rtl/>
        </w:rPr>
        <w:t>שטרור לא מדבירים במאה אחוזים, או שניתן לחסל טרור לעולמי עד,</w:t>
      </w:r>
      <w:r w:rsidR="00515A37">
        <w:rPr>
          <w:rtl/>
        </w:rPr>
        <w:t xml:space="preserve"> </w:t>
      </w:r>
      <w:r w:rsidRPr="009214BE">
        <w:rPr>
          <w:rtl/>
        </w:rPr>
        <w:t>אולם</w:t>
      </w:r>
      <w:r w:rsidR="00515A37">
        <w:rPr>
          <w:rtl/>
        </w:rPr>
        <w:t xml:space="preserve"> </w:t>
      </w:r>
      <w:r w:rsidRPr="009214BE">
        <w:rPr>
          <w:rtl/>
        </w:rPr>
        <w:t>מבצע</w:t>
      </w:r>
      <w:r w:rsidR="00515A37">
        <w:rPr>
          <w:rtl/>
        </w:rPr>
        <w:t xml:space="preserve"> </w:t>
      </w:r>
      <w:r w:rsidRPr="009214BE">
        <w:rPr>
          <w:rtl/>
        </w:rPr>
        <w:t>"דין</w:t>
      </w:r>
      <w:r w:rsidR="00515A37">
        <w:rPr>
          <w:rtl/>
        </w:rPr>
        <w:t>-</w:t>
      </w:r>
      <w:r w:rsidRPr="009214BE">
        <w:rPr>
          <w:rtl/>
        </w:rPr>
        <w:t>וחשבון"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להביא</w:t>
      </w:r>
      <w:r w:rsidR="00515A37">
        <w:rPr>
          <w:rtl/>
        </w:rPr>
        <w:t xml:space="preserve"> </w:t>
      </w:r>
      <w:r w:rsidRPr="009214BE">
        <w:rPr>
          <w:rtl/>
        </w:rPr>
        <w:t>לנו, אם יימשך בצורה מושכלת ונחושה, ימים</w:t>
      </w:r>
      <w:r w:rsidR="00515A37">
        <w:rPr>
          <w:rtl/>
        </w:rPr>
        <w:t xml:space="preserve"> </w:t>
      </w:r>
      <w:r w:rsidRPr="009214BE">
        <w:rPr>
          <w:rtl/>
        </w:rPr>
        <w:t>רגועים ובטוחים.</w:t>
      </w:r>
      <w:r w:rsidR="00515A37">
        <w:rPr>
          <w:rtl/>
        </w:rPr>
        <w:t xml:space="preserve"> </w:t>
      </w:r>
      <w:r w:rsidRPr="009214BE">
        <w:rPr>
          <w:rtl/>
        </w:rPr>
        <w:t>על כן, אני מסיים בחיזוק התושבים שבצפון והחיילים שבצפון.</w:t>
      </w:r>
      <w:r w:rsidR="00515A37">
        <w:rPr>
          <w:rtl/>
        </w:rPr>
        <w:t xml:space="preserve"> </w:t>
      </w: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משה פלד.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זבולון המר, בבקשה; אחריו </w:t>
      </w:r>
      <w:r w:rsidR="00515A37">
        <w:rPr>
          <w:rtl/>
        </w:rPr>
        <w:t>–</w:t>
      </w:r>
      <w:r w:rsidRPr="009214BE">
        <w:rPr>
          <w:rtl/>
        </w:rPr>
        <w:t xml:space="preserve"> חבר</w:t>
      </w:r>
      <w:r w:rsidR="00515A37">
        <w:rPr>
          <w:rtl/>
        </w:rPr>
        <w:t xml:space="preserve"> </w:t>
      </w:r>
      <w:r w:rsidRPr="009214BE">
        <w:rPr>
          <w:rtl/>
        </w:rPr>
        <w:t>הכנסת שלמה בניזרי.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זבולון המר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חיילי</w:t>
      </w:r>
      <w:r w:rsidR="00515A37">
        <w:rPr>
          <w:rtl/>
        </w:rPr>
        <w:t xml:space="preserve"> </w:t>
      </w:r>
      <w:r w:rsidRPr="009214BE">
        <w:rPr>
          <w:rtl/>
        </w:rPr>
        <w:t>צה"ל</w:t>
      </w:r>
      <w:r w:rsidR="00515A37">
        <w:rPr>
          <w:rtl/>
        </w:rPr>
        <w:t xml:space="preserve"> </w:t>
      </w:r>
      <w:r w:rsidRPr="009214BE">
        <w:rPr>
          <w:rtl/>
        </w:rPr>
        <w:t>במלחמה,</w:t>
      </w:r>
      <w:r w:rsidR="00515A37">
        <w:rPr>
          <w:rtl/>
        </w:rPr>
        <w:t xml:space="preserve"> </w:t>
      </w:r>
      <w:r w:rsidRPr="009214BE">
        <w:rPr>
          <w:rtl/>
        </w:rPr>
        <w:t>יישובי</w:t>
      </w:r>
      <w:r w:rsidR="00515A37">
        <w:rPr>
          <w:rtl/>
        </w:rPr>
        <w:t xml:space="preserve"> </w:t>
      </w:r>
      <w:r w:rsidRPr="009214BE">
        <w:rPr>
          <w:rtl/>
        </w:rPr>
        <w:t>הצפון</w:t>
      </w:r>
      <w:r w:rsidR="00515A37">
        <w:rPr>
          <w:rtl/>
        </w:rPr>
        <w:t xml:space="preserve"> </w:t>
      </w:r>
      <w:r w:rsidRPr="009214BE">
        <w:rPr>
          <w:rtl/>
        </w:rPr>
        <w:t>תחת</w:t>
      </w:r>
      <w:r w:rsidR="00515A37">
        <w:rPr>
          <w:rtl/>
        </w:rPr>
        <w:t xml:space="preserve"> </w:t>
      </w:r>
      <w:r w:rsidRPr="009214BE">
        <w:rPr>
          <w:rtl/>
        </w:rPr>
        <w:t>"קטיושות".</w:t>
      </w:r>
      <w:r w:rsidR="00515A37">
        <w:rPr>
          <w:rtl/>
        </w:rPr>
        <w:t xml:space="preserve"> </w:t>
      </w:r>
      <w:r w:rsidRPr="009214BE">
        <w:rPr>
          <w:rtl/>
        </w:rPr>
        <w:t>היתה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הכרעה</w:t>
      </w:r>
      <w:r w:rsidR="00515A37">
        <w:rPr>
          <w:rtl/>
        </w:rPr>
        <w:t xml:space="preserve"> </w:t>
      </w:r>
      <w:r w:rsidRPr="009214BE">
        <w:rPr>
          <w:rtl/>
        </w:rPr>
        <w:t>אמיצה של הממשלה לחלץ את הצפון מהטרור. יש לברך את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ההחלטה ולתת לה גיבוי, בעיקר כשעולים מתוך הממשלה קולות שאינם נותנים</w:t>
      </w:r>
      <w:r w:rsidR="00515A37">
        <w:rPr>
          <w:rtl/>
        </w:rPr>
        <w:t xml:space="preserve"> </w:t>
      </w:r>
      <w:r w:rsidRPr="009214BE">
        <w:rPr>
          <w:rtl/>
        </w:rPr>
        <w:t>לה</w:t>
      </w:r>
      <w:r w:rsidR="00515A37">
        <w:rPr>
          <w:rtl/>
        </w:rPr>
        <w:t xml:space="preserve"> </w:t>
      </w:r>
      <w:r w:rsidRPr="009214BE">
        <w:rPr>
          <w:rtl/>
        </w:rPr>
        <w:t>גיבוי.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לגיטימי לגמרי שיהיה ויכוח בממשלה. חמור מאוד שהוויכוח הזה מוצג ביום הראשון</w:t>
      </w:r>
      <w:r w:rsidR="00515A37">
        <w:rPr>
          <w:rtl/>
        </w:rPr>
        <w:t xml:space="preserve"> </w:t>
      </w:r>
      <w:r w:rsidRPr="009214BE">
        <w:rPr>
          <w:rtl/>
        </w:rPr>
        <w:t>וביום השני למלחמה, לעיני כול ולאוזני כול, בטלוויזיה ובתקשורת, על</w:t>
      </w:r>
      <w:r w:rsidR="00515A37">
        <w:rPr>
          <w:rtl/>
        </w:rPr>
        <w:t>-</w:t>
      </w:r>
      <w:r w:rsidRPr="009214BE">
        <w:rPr>
          <w:rtl/>
        </w:rPr>
        <w:t>ידי שרי ממשלה</w:t>
      </w:r>
      <w:r w:rsidR="00515A37">
        <w:rPr>
          <w:rtl/>
        </w:rPr>
        <w:t xml:space="preserve"> </w:t>
      </w:r>
      <w:r w:rsidRPr="009214BE">
        <w:rPr>
          <w:rtl/>
        </w:rPr>
        <w:t>ונציגי</w:t>
      </w:r>
      <w:r w:rsidR="00515A37">
        <w:rPr>
          <w:rtl/>
        </w:rPr>
        <w:t xml:space="preserve"> </w:t>
      </w:r>
      <w:r w:rsidRPr="009214BE">
        <w:rPr>
          <w:rtl/>
        </w:rPr>
        <w:t>הקואליציה.</w:t>
      </w:r>
      <w:r w:rsidR="00515A37">
        <w:rPr>
          <w:rtl/>
        </w:rPr>
        <w:t xml:space="preserve"> </w:t>
      </w:r>
      <w:r w:rsidRPr="009214BE">
        <w:rPr>
          <w:rtl/>
        </w:rPr>
        <w:t>למשל,</w:t>
      </w:r>
      <w:r w:rsidR="00515A37">
        <w:rPr>
          <w:rtl/>
        </w:rPr>
        <w:t xml:space="preserve"> </w:t>
      </w:r>
      <w:r w:rsidRPr="009214BE">
        <w:rPr>
          <w:rtl/>
        </w:rPr>
        <w:t>כששר אומר: אני הצבעתי נגד, והוא מעיד על עצמו באותה</w:t>
      </w:r>
      <w:r w:rsidR="00515A37">
        <w:rPr>
          <w:rtl/>
        </w:rPr>
        <w:t xml:space="preserve"> </w:t>
      </w:r>
      <w:r w:rsidRPr="009214BE">
        <w:rPr>
          <w:rtl/>
        </w:rPr>
        <w:t>הזדמנות</w:t>
      </w:r>
      <w:r w:rsidR="00515A37">
        <w:rPr>
          <w:rtl/>
        </w:rPr>
        <w:t xml:space="preserve"> </w:t>
      </w:r>
      <w:r w:rsidRPr="009214BE">
        <w:rPr>
          <w:rtl/>
        </w:rPr>
        <w:t>שהוא אדם חכם, ומוסיף ואומר:</w:t>
      </w:r>
      <w:r w:rsidR="00515A37">
        <w:rPr>
          <w:rtl/>
        </w:rPr>
        <w:t xml:space="preserve"> </w:t>
      </w:r>
      <w:r w:rsidRPr="009214BE">
        <w:rPr>
          <w:rtl/>
        </w:rPr>
        <w:t>אני מקווה שההערכות שלי יתבדו. או כשמפלגה</w:t>
      </w:r>
      <w:r w:rsidR="00515A37">
        <w:rPr>
          <w:rtl/>
        </w:rPr>
        <w:t xml:space="preserve"> </w:t>
      </w:r>
      <w:r w:rsidRPr="009214BE">
        <w:rPr>
          <w:rtl/>
        </w:rPr>
        <w:t>קואליציונית</w:t>
      </w:r>
      <w:r w:rsidR="00515A37">
        <w:rPr>
          <w:rtl/>
        </w:rPr>
        <w:t xml:space="preserve"> </w:t>
      </w:r>
      <w:r w:rsidRPr="009214BE">
        <w:rPr>
          <w:rtl/>
        </w:rPr>
        <w:t>מתכנסת,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אתמול, ומחליטה נגד החלטת הממשלה </w:t>
      </w:r>
      <w:r w:rsidR="00515A37">
        <w:rPr>
          <w:rtl/>
        </w:rPr>
        <w:t>–</w:t>
      </w:r>
      <w:r w:rsidRPr="009214BE">
        <w:rPr>
          <w:rtl/>
        </w:rPr>
        <w:t xml:space="preserve"> מה צריך החייל</w:t>
      </w:r>
      <w:r w:rsidR="00515A37">
        <w:rPr>
          <w:rtl/>
        </w:rPr>
        <w:t xml:space="preserve"> </w:t>
      </w:r>
      <w:r w:rsidRPr="009214BE">
        <w:rPr>
          <w:rtl/>
        </w:rPr>
        <w:t>בצה"ל ומה צריך האויב להבין מכך? האם זה לא פוגע בסיכויי המלחמה? כאשר אנשי השמאל</w:t>
      </w:r>
      <w:r w:rsidR="00515A37">
        <w:rPr>
          <w:rtl/>
        </w:rPr>
        <w:t xml:space="preserve"> </w:t>
      </w:r>
      <w:r w:rsidRPr="009214BE">
        <w:rPr>
          <w:rtl/>
        </w:rPr>
        <w:t>הפגינו</w:t>
      </w:r>
      <w:r w:rsidR="00515A37">
        <w:rPr>
          <w:rtl/>
        </w:rPr>
        <w:t xml:space="preserve"> </w:t>
      </w:r>
      <w:r w:rsidRPr="009214BE">
        <w:rPr>
          <w:rtl/>
        </w:rPr>
        <w:t>בשבוע</w:t>
      </w:r>
      <w:r w:rsidR="00515A37">
        <w:rPr>
          <w:rtl/>
        </w:rPr>
        <w:t xml:space="preserve"> </w:t>
      </w:r>
      <w:r w:rsidRPr="009214BE">
        <w:rPr>
          <w:rtl/>
        </w:rPr>
        <w:t>שעבר לוויתור על ירושלים, וכאשר הם קוראים השבוע להפגנה נגד המבצע</w:t>
      </w:r>
      <w:r w:rsidR="00515A37">
        <w:rPr>
          <w:rtl/>
        </w:rPr>
        <w:t xml:space="preserve"> </w:t>
      </w:r>
      <w:r w:rsidRPr="009214BE">
        <w:rPr>
          <w:rtl/>
        </w:rPr>
        <w:t>בלבנון</w:t>
      </w:r>
      <w:r w:rsidR="00515A37">
        <w:rPr>
          <w:rtl/>
        </w:rPr>
        <w:t xml:space="preserve"> –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ברירה, גם בהיותנו באופוזיציה, אלא לתת גיבוי לממשלה, למהלך</w:t>
      </w:r>
      <w:r w:rsidR="00515A37">
        <w:rPr>
          <w:rtl/>
        </w:rPr>
        <w:t xml:space="preserve"> </w:t>
      </w:r>
      <w:r w:rsidRPr="009214BE">
        <w:rPr>
          <w:rtl/>
        </w:rPr>
        <w:t>ולצדקתו.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ברור שצה"ל לא יסמוך רק על סוריה שתעצור את ה"חיזב</w:t>
      </w:r>
      <w:r w:rsidR="00515A37">
        <w:rPr>
          <w:rtl/>
        </w:rPr>
        <w:t>-</w:t>
      </w:r>
      <w:r w:rsidRPr="009214BE">
        <w:rPr>
          <w:rtl/>
        </w:rPr>
        <w:t>אללה",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יעשה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שצריך</w:t>
      </w:r>
      <w:r w:rsidR="00515A37">
        <w:rPr>
          <w:rtl/>
        </w:rPr>
        <w:t xml:space="preserve"> </w:t>
      </w:r>
      <w:r w:rsidRPr="009214BE">
        <w:rPr>
          <w:rtl/>
        </w:rPr>
        <w:t>כדי שהגליל לא ייפגע וכדי שאזור הביטחון לא יתמוטט, גם כדי</w:t>
      </w:r>
      <w:r w:rsidR="00515A37">
        <w:rPr>
          <w:rtl/>
        </w:rPr>
        <w:t xml:space="preserve"> </w:t>
      </w:r>
      <w:r w:rsidRPr="009214BE">
        <w:rPr>
          <w:rtl/>
        </w:rPr>
        <w:t>שהמשא</w:t>
      </w:r>
      <w:r w:rsidR="00515A37">
        <w:rPr>
          <w:rtl/>
        </w:rPr>
        <w:t>-</w:t>
      </w:r>
      <w:r w:rsidRPr="009214BE">
        <w:rPr>
          <w:rtl/>
        </w:rPr>
        <w:t>ומתן</w:t>
      </w:r>
      <w:r w:rsidR="00515A37">
        <w:rPr>
          <w:rtl/>
        </w:rPr>
        <w:t xml:space="preserve"> </w:t>
      </w:r>
      <w:r w:rsidRPr="009214BE">
        <w:rPr>
          <w:rtl/>
        </w:rPr>
        <w:t>המדיני</w:t>
      </w:r>
      <w:r w:rsidR="00515A37">
        <w:rPr>
          <w:rtl/>
        </w:rPr>
        <w:t xml:space="preserve"> </w:t>
      </w:r>
      <w:r w:rsidRPr="009214BE">
        <w:rPr>
          <w:rtl/>
        </w:rPr>
        <w:t>שלנו לא יתקיים תחת לחץ, כשתושבי קריית</w:t>
      </w:r>
      <w:r w:rsidR="00515A37">
        <w:rPr>
          <w:rtl/>
        </w:rPr>
        <w:t>-</w:t>
      </w:r>
      <w:r w:rsidRPr="009214BE">
        <w:rPr>
          <w:rtl/>
        </w:rPr>
        <w:t>שמונה, מטולה, נהרייה</w:t>
      </w:r>
      <w:r w:rsidR="00515A37">
        <w:rPr>
          <w:rtl/>
        </w:rPr>
        <w:t xml:space="preserve"> </w:t>
      </w:r>
      <w:r w:rsidRPr="009214BE">
        <w:rPr>
          <w:rtl/>
        </w:rPr>
        <w:t>ויישובי הצפון האחרים סובלים במקלטים ומקיזים דם.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שום</w:t>
      </w:r>
      <w:r w:rsidR="00515A37">
        <w:rPr>
          <w:rtl/>
        </w:rPr>
        <w:t xml:space="preserve"> </w:t>
      </w:r>
      <w:r w:rsidRPr="009214BE">
        <w:rPr>
          <w:rtl/>
        </w:rPr>
        <w:t>רצון</w:t>
      </w:r>
      <w:r w:rsidR="00515A37">
        <w:rPr>
          <w:rtl/>
        </w:rPr>
        <w:t xml:space="preserve"> </w:t>
      </w:r>
      <w:r w:rsidRPr="009214BE">
        <w:rPr>
          <w:rtl/>
        </w:rPr>
        <w:t>לשלוט</w:t>
      </w:r>
      <w:r w:rsidR="00515A37">
        <w:rPr>
          <w:rtl/>
        </w:rPr>
        <w:t xml:space="preserve"> </w:t>
      </w:r>
      <w:r w:rsidRPr="009214BE">
        <w:rPr>
          <w:rtl/>
        </w:rPr>
        <w:t>בשטחי</w:t>
      </w:r>
      <w:r w:rsidR="00515A37">
        <w:rPr>
          <w:rtl/>
        </w:rPr>
        <w:t xml:space="preserve"> </w:t>
      </w:r>
      <w:r w:rsidRPr="009214BE">
        <w:rPr>
          <w:rtl/>
        </w:rPr>
        <w:t>לבנון ועל אזרחיה, אלא רק להשיב את המצב</w:t>
      </w:r>
      <w:r w:rsidR="00515A37">
        <w:rPr>
          <w:rtl/>
        </w:rPr>
        <w:t xml:space="preserve"> </w:t>
      </w:r>
      <w:r w:rsidRPr="009214BE">
        <w:rPr>
          <w:rtl/>
        </w:rPr>
        <w:t>לקדמותו,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כפי</w:t>
      </w:r>
      <w:r w:rsidR="00515A37">
        <w:rPr>
          <w:rtl/>
        </w:rPr>
        <w:t xml:space="preserve"> </w:t>
      </w:r>
      <w:r w:rsidRPr="009214BE">
        <w:rPr>
          <w:rtl/>
        </w:rPr>
        <w:t>שדרדרו</w:t>
      </w:r>
      <w:r w:rsidR="00515A37">
        <w:rPr>
          <w:rtl/>
        </w:rPr>
        <w:t xml:space="preserve"> </w:t>
      </w:r>
      <w:r w:rsidRPr="009214BE">
        <w:rPr>
          <w:rtl/>
        </w:rPr>
        <w:t>אותו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לסבלם של אזרחי ישראל ושל אזרחי</w:t>
      </w:r>
      <w:r w:rsidR="00515A37">
        <w:rPr>
          <w:rtl/>
        </w:rPr>
        <w:t xml:space="preserve"> </w:t>
      </w:r>
      <w:r w:rsidRPr="009214BE">
        <w:rPr>
          <w:rtl/>
        </w:rPr>
        <w:t>לבנון.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נחוץ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שיהיה לנו בסוף המבצע הסכם, גם בלתי כתוב, מכל מקום </w:t>
      </w:r>
      <w:r w:rsidR="00515A37">
        <w:rPr>
          <w:rtl/>
        </w:rPr>
        <w:t>–</w:t>
      </w:r>
      <w:r w:rsidRPr="009214BE">
        <w:rPr>
          <w:rtl/>
        </w:rPr>
        <w:t xml:space="preserve"> הבנה ומציאות של</w:t>
      </w:r>
      <w:r w:rsidR="00515A37">
        <w:rPr>
          <w:rtl/>
        </w:rPr>
        <w:t xml:space="preserve"> </w:t>
      </w:r>
      <w:r w:rsidRPr="009214BE">
        <w:rPr>
          <w:rtl/>
        </w:rPr>
        <w:t>שקט וביטחון לצפון המדינה, ללא "קטיושות", ללא טרור.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כמו השלום עם ג'מאייל...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זבולון המר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לסורים נוח לנהל משא</w:t>
      </w:r>
      <w:r w:rsidR="00515A37">
        <w:rPr>
          <w:rtl/>
        </w:rPr>
        <w:t>-</w:t>
      </w:r>
      <w:r w:rsidRPr="009214BE">
        <w:rPr>
          <w:rtl/>
        </w:rPr>
        <w:t>ומתן כשהם יורים בנו באמצעות ה"חיזב</w:t>
      </w:r>
      <w:r w:rsidR="00515A37">
        <w:rPr>
          <w:rtl/>
        </w:rPr>
        <w:t>-</w:t>
      </w:r>
      <w:r w:rsidRPr="009214BE">
        <w:rPr>
          <w:rtl/>
        </w:rPr>
        <w:t>אללה".</w:t>
      </w:r>
      <w:r w:rsidR="00515A37">
        <w:rPr>
          <w:rtl/>
        </w:rPr>
        <w:t xml:space="preserve"> </w:t>
      </w: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לא פלא שהם פוסלים במומם כאשר הם טוענים עכשיו נגדנו, שכל מטרתנו במבצע הזה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לשפר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מעמדנו</w:t>
      </w:r>
      <w:r w:rsidR="00515A37">
        <w:rPr>
          <w:rtl/>
        </w:rPr>
        <w:t xml:space="preserve"> </w:t>
      </w:r>
      <w:r w:rsidRPr="009214BE">
        <w:rPr>
          <w:rtl/>
        </w:rPr>
        <w:t>במשא</w:t>
      </w:r>
      <w:r w:rsidR="00515A37">
        <w:rPr>
          <w:rtl/>
        </w:rPr>
        <w:t>-</w:t>
      </w:r>
      <w:r w:rsidRPr="009214BE">
        <w:rPr>
          <w:rtl/>
        </w:rPr>
        <w:t>ומתן.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אסור</w:t>
      </w:r>
      <w:r w:rsidR="00515A37">
        <w:rPr>
          <w:rtl/>
        </w:rPr>
        <w:t xml:space="preserve"> </w:t>
      </w:r>
      <w:r w:rsidRPr="009214BE">
        <w:rPr>
          <w:rtl/>
        </w:rPr>
        <w:t>להסכים לכך.</w:t>
      </w:r>
      <w:r w:rsidR="00515A37">
        <w:rPr>
          <w:rtl/>
        </w:rPr>
        <w:t xml:space="preserve"> </w:t>
      </w:r>
      <w:r w:rsidRPr="009214BE">
        <w:rPr>
          <w:rtl/>
        </w:rPr>
        <w:t>עלינו לתבוע מסוריה</w:t>
      </w:r>
      <w:r w:rsidR="00515A37">
        <w:rPr>
          <w:rtl/>
        </w:rPr>
        <w:t xml:space="preserve"> </w:t>
      </w:r>
      <w:r w:rsidRPr="009214BE">
        <w:rPr>
          <w:rtl/>
        </w:rPr>
        <w:t>שהמשא</w:t>
      </w:r>
      <w:r w:rsidR="00515A37">
        <w:rPr>
          <w:rtl/>
        </w:rPr>
        <w:t>-</w:t>
      </w:r>
      <w:r w:rsidRPr="009214BE">
        <w:rPr>
          <w:rtl/>
        </w:rPr>
        <w:t>ומתן</w:t>
      </w:r>
      <w:r w:rsidR="00515A37">
        <w:rPr>
          <w:rtl/>
        </w:rPr>
        <w:t xml:space="preserve"> </w:t>
      </w:r>
      <w:r w:rsidRPr="009214BE">
        <w:rPr>
          <w:rtl/>
        </w:rPr>
        <w:t>בינינו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יהיה תחת לחץ טרור שבחסותם. לכן חיוני שהמבצע יסתיים בכך</w:t>
      </w:r>
      <w:r w:rsidR="00515A37">
        <w:rPr>
          <w:rtl/>
        </w:rPr>
        <w:t xml:space="preserve"> </w:t>
      </w:r>
      <w:r w:rsidRPr="009214BE">
        <w:rPr>
          <w:rtl/>
        </w:rPr>
        <w:t>שיעדיו יושגו, ולא שנקרא לו באיזה שם אחר ונסתלק משם. אחרת מצבנו לא יישאר במקום,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יוסג</w:t>
      </w:r>
      <w:r w:rsidR="00515A37">
        <w:rPr>
          <w:rtl/>
        </w:rPr>
        <w:t xml:space="preserve"> </w:t>
      </w:r>
      <w:r w:rsidRPr="009214BE">
        <w:rPr>
          <w:rtl/>
        </w:rPr>
        <w:t>לאחור,</w:t>
      </w:r>
      <w:r w:rsidR="00515A37">
        <w:rPr>
          <w:rtl/>
        </w:rPr>
        <w:t xml:space="preserve"> </w:t>
      </w:r>
      <w:r w:rsidRPr="009214BE">
        <w:rPr>
          <w:rtl/>
        </w:rPr>
        <w:t>חס</w:t>
      </w:r>
      <w:r w:rsidR="00515A37">
        <w:rPr>
          <w:rtl/>
        </w:rPr>
        <w:t xml:space="preserve"> </w:t>
      </w:r>
      <w:r w:rsidRPr="009214BE">
        <w:rPr>
          <w:rtl/>
        </w:rPr>
        <w:t>ושלום.</w:t>
      </w:r>
      <w:r w:rsidR="00515A37">
        <w:rPr>
          <w:rtl/>
        </w:rPr>
        <w:t xml:space="preserve"> </w:t>
      </w:r>
      <w:r w:rsidRPr="009214BE">
        <w:rPr>
          <w:rtl/>
        </w:rPr>
        <w:t>כמו כן, אסור שהתוצאה של המבצע תהיה שהאוכלוסייה</w:t>
      </w:r>
      <w:r w:rsidR="00515A37">
        <w:rPr>
          <w:rtl/>
        </w:rPr>
        <w:t xml:space="preserve"> </w:t>
      </w:r>
      <w:r w:rsidRPr="009214BE">
        <w:rPr>
          <w:rtl/>
        </w:rPr>
        <w:t>ברחה,</w:t>
      </w:r>
      <w:r w:rsidR="00515A37">
        <w:rPr>
          <w:rtl/>
        </w:rPr>
        <w:t xml:space="preserve"> </w:t>
      </w:r>
      <w:r w:rsidRPr="009214BE">
        <w:rPr>
          <w:rtl/>
        </w:rPr>
        <w:t>ועלינו</w:t>
      </w:r>
      <w:r w:rsidR="00515A37">
        <w:rPr>
          <w:rtl/>
        </w:rPr>
        <w:t xml:space="preserve"> </w:t>
      </w:r>
      <w:r w:rsidRPr="009214BE">
        <w:rPr>
          <w:rtl/>
        </w:rPr>
        <w:t>מוטל</w:t>
      </w:r>
      <w:r w:rsidR="00515A37">
        <w:rPr>
          <w:rtl/>
        </w:rPr>
        <w:t xml:space="preserve"> </w:t>
      </w:r>
      <w:r w:rsidRPr="009214BE">
        <w:rPr>
          <w:rtl/>
        </w:rPr>
        <w:t>איסור להיכנס אפילו זמנית ונקודתית כדי לפגוע ב"חיזב</w:t>
      </w:r>
      <w:r w:rsidR="00515A37">
        <w:rPr>
          <w:rtl/>
        </w:rPr>
        <w:t>-</w:t>
      </w:r>
      <w:r w:rsidRPr="009214BE">
        <w:rPr>
          <w:rtl/>
        </w:rPr>
        <w:t>אללה",</w:t>
      </w:r>
      <w:r w:rsidR="00515A37">
        <w:rPr>
          <w:rtl/>
        </w:rPr>
        <w:t xml:space="preserve"> </w:t>
      </w:r>
      <w:r w:rsidRPr="009214BE">
        <w:rPr>
          <w:rtl/>
        </w:rPr>
        <w:t>מפני שלזה מרצ לא מסכימה.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אסור</w:t>
      </w:r>
      <w:r w:rsidR="00515A37">
        <w:rPr>
          <w:rtl/>
        </w:rPr>
        <w:t xml:space="preserve"> </w:t>
      </w:r>
      <w:r w:rsidRPr="009214BE">
        <w:rPr>
          <w:rtl/>
        </w:rPr>
        <w:t>שה"קטיושות" ימשיכו ליפול על הגליל ואחינו בגליל העליון</w:t>
      </w:r>
      <w:r w:rsidR="00515A37">
        <w:rPr>
          <w:rtl/>
        </w:rPr>
        <w:t xml:space="preserve"> </w:t>
      </w:r>
      <w:r w:rsidRPr="009214BE">
        <w:rPr>
          <w:rtl/>
        </w:rPr>
        <w:t>והמערבי</w:t>
      </w:r>
      <w:r w:rsidR="00515A37">
        <w:rPr>
          <w:rtl/>
        </w:rPr>
        <w:t xml:space="preserve"> </w:t>
      </w:r>
      <w:r w:rsidRPr="009214BE">
        <w:rPr>
          <w:rtl/>
        </w:rPr>
        <w:t>יהיו</w:t>
      </w:r>
      <w:r w:rsidR="00515A37">
        <w:rPr>
          <w:rtl/>
        </w:rPr>
        <w:t xml:space="preserve"> </w:t>
      </w:r>
      <w:r w:rsidRPr="009214BE">
        <w:rPr>
          <w:rtl/>
        </w:rPr>
        <w:t>ספונים במקלטים בהתשה בלתי אפשרית, והאויב ישגר ויטפטף "קטיושות",</w:t>
      </w:r>
      <w:r w:rsidR="00515A37">
        <w:rPr>
          <w:rtl/>
        </w:rPr>
        <w:t xml:space="preserve"> </w:t>
      </w:r>
      <w:r w:rsidRPr="009214BE">
        <w:rPr>
          <w:rtl/>
        </w:rPr>
        <w:t>והמשא</w:t>
      </w:r>
      <w:r w:rsidR="00515A37">
        <w:rPr>
          <w:rtl/>
        </w:rPr>
        <w:t>-</w:t>
      </w:r>
      <w:r w:rsidRPr="009214BE">
        <w:rPr>
          <w:rtl/>
        </w:rPr>
        <w:t>והמתן</w:t>
      </w:r>
      <w:r w:rsidR="00515A37">
        <w:rPr>
          <w:rtl/>
        </w:rPr>
        <w:t xml:space="preserve"> </w:t>
      </w:r>
      <w:r w:rsidRPr="009214BE">
        <w:rPr>
          <w:rtl/>
        </w:rPr>
        <w:t>המדיני</w:t>
      </w:r>
      <w:r w:rsidR="00515A37">
        <w:rPr>
          <w:rtl/>
        </w:rPr>
        <w:t xml:space="preserve"> </w:t>
      </w:r>
      <w:r w:rsidRPr="009214BE">
        <w:rPr>
          <w:rtl/>
        </w:rPr>
        <w:t>יהיה</w:t>
      </w:r>
      <w:r w:rsidR="00515A37">
        <w:rPr>
          <w:rtl/>
        </w:rPr>
        <w:t xml:space="preserve"> </w:t>
      </w:r>
      <w:r w:rsidRPr="009214BE">
        <w:rPr>
          <w:rtl/>
        </w:rPr>
        <w:t>תחת</w:t>
      </w:r>
      <w:r w:rsidR="00515A37">
        <w:rPr>
          <w:rtl/>
        </w:rPr>
        <w:t xml:space="preserve"> </w:t>
      </w:r>
      <w:r w:rsidRPr="009214BE">
        <w:rPr>
          <w:rtl/>
        </w:rPr>
        <w:t>לחץ</w:t>
      </w:r>
      <w:r w:rsidR="00515A37">
        <w:rPr>
          <w:rtl/>
        </w:rPr>
        <w:t xml:space="preserve"> </w:t>
      </w:r>
      <w:r w:rsidRPr="009214BE">
        <w:rPr>
          <w:rtl/>
        </w:rPr>
        <w:t>טרור. צריך שחיינו בצפון יהיו נורמליים כמו</w:t>
      </w:r>
      <w:r w:rsidR="00515A37">
        <w:rPr>
          <w:rtl/>
        </w:rPr>
        <w:t xml:space="preserve"> </w:t>
      </w:r>
      <w:r w:rsidRPr="009214BE">
        <w:rPr>
          <w:rtl/>
        </w:rPr>
        <w:t>בתל</w:t>
      </w:r>
      <w:r w:rsidR="00515A37">
        <w:rPr>
          <w:rtl/>
        </w:rPr>
        <w:t>-</w:t>
      </w:r>
      <w:r w:rsidRPr="009214BE">
        <w:rPr>
          <w:rtl/>
        </w:rPr>
        <w:t>אביב.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שהמשא</w:t>
      </w:r>
      <w:r w:rsidR="00515A37">
        <w:rPr>
          <w:rtl/>
        </w:rPr>
        <w:t>-</w:t>
      </w:r>
      <w:r w:rsidRPr="009214BE">
        <w:rPr>
          <w:rtl/>
        </w:rPr>
        <w:t>והמתן המדיני יתנהל כשידינו ואזרחינו חופשיים. אסור לנהל</w:t>
      </w:r>
      <w:r w:rsidR="00515A37">
        <w:rPr>
          <w:rtl/>
        </w:rPr>
        <w:t xml:space="preserve"> </w:t>
      </w:r>
      <w:r w:rsidRPr="009214BE">
        <w:rPr>
          <w:rtl/>
        </w:rPr>
        <w:t>אותו תחת טרור ו"קטיושות".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מצב</w:t>
      </w:r>
      <w:r w:rsidR="00515A37">
        <w:rPr>
          <w:rtl/>
        </w:rPr>
        <w:t xml:space="preserve"> </w:t>
      </w:r>
      <w:r w:rsidRPr="009214BE">
        <w:rPr>
          <w:rtl/>
        </w:rPr>
        <w:t>מאות</w:t>
      </w:r>
      <w:r w:rsidR="00515A37">
        <w:rPr>
          <w:rtl/>
        </w:rPr>
        <w:t xml:space="preserve"> </w:t>
      </w:r>
      <w:r w:rsidRPr="009214BE">
        <w:rPr>
          <w:rtl/>
        </w:rPr>
        <w:t>אלפי</w:t>
      </w:r>
      <w:r w:rsidR="00515A37">
        <w:rPr>
          <w:rtl/>
        </w:rPr>
        <w:t xml:space="preserve"> </w:t>
      </w:r>
      <w:r w:rsidRPr="009214BE">
        <w:rPr>
          <w:rtl/>
        </w:rPr>
        <w:t>האזרחים</w:t>
      </w:r>
      <w:r w:rsidR="00515A37">
        <w:rPr>
          <w:rtl/>
        </w:rPr>
        <w:t xml:space="preserve"> </w:t>
      </w:r>
      <w:r w:rsidRPr="009214BE">
        <w:rPr>
          <w:rtl/>
        </w:rPr>
        <w:t>הלבנונים</w:t>
      </w:r>
      <w:r w:rsidR="00515A37">
        <w:rPr>
          <w:rtl/>
        </w:rPr>
        <w:t xml:space="preserve"> </w:t>
      </w:r>
      <w:r w:rsidRPr="009214BE">
        <w:rPr>
          <w:rtl/>
        </w:rPr>
        <w:t>קשה,</w:t>
      </w:r>
      <w:r w:rsidR="00515A37">
        <w:rPr>
          <w:rtl/>
        </w:rPr>
        <w:t xml:space="preserve"> </w:t>
      </w:r>
      <w:r w:rsidRPr="009214BE">
        <w:rPr>
          <w:rtl/>
        </w:rPr>
        <w:t>ואנו תקווה שממשלות לבנון וסוריה</w:t>
      </w:r>
      <w:r w:rsidR="00515A37">
        <w:rPr>
          <w:rtl/>
        </w:rPr>
        <w:t xml:space="preserve"> </w:t>
      </w:r>
      <w:r w:rsidRPr="009214BE">
        <w:rPr>
          <w:rtl/>
        </w:rPr>
        <w:t>יסייעו</w:t>
      </w:r>
      <w:r w:rsidR="00515A37">
        <w:rPr>
          <w:rtl/>
        </w:rPr>
        <w:t xml:space="preserve"> </w:t>
      </w:r>
      <w:r w:rsidRPr="009214BE">
        <w:rPr>
          <w:rtl/>
        </w:rPr>
        <w:t>בפתרון</w:t>
      </w:r>
      <w:r w:rsidR="00515A37">
        <w:rPr>
          <w:rtl/>
        </w:rPr>
        <w:t xml:space="preserve"> </w:t>
      </w:r>
      <w:r w:rsidRPr="009214BE">
        <w:rPr>
          <w:rtl/>
        </w:rPr>
        <w:t>הבעיה. הרי באמת, סוריה ולבנון שולטות בלבנון, והן מסוגלות למנוע</w:t>
      </w:r>
      <w:r w:rsidR="00515A37">
        <w:rPr>
          <w:rtl/>
        </w:rPr>
        <w:t xml:space="preserve"> </w:t>
      </w:r>
      <w:r w:rsidRPr="009214BE">
        <w:rPr>
          <w:rtl/>
        </w:rPr>
        <w:t>את הטרור הזה כלפי היישובים שלנו וכלפי אזור הביטחון. הן נושאות באחריות.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תנו להם את השליטה בשטח.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זבולון המר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זאת הבעיה של השליטה שלהם, הקטע הזה של הגנה על הצפון?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אתם שולטים ואומרים שהם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אלסאנע, ביקשתי ממך להפסיק את ההפרעות. תיכף אקרא אותך לסדר בפעם</w:t>
      </w:r>
      <w:r w:rsidR="00515A37">
        <w:rPr>
          <w:rtl/>
        </w:rPr>
        <w:t xml:space="preserve"> </w:t>
      </w:r>
      <w:r w:rsidRPr="009214BE">
        <w:rPr>
          <w:rtl/>
        </w:rPr>
        <w:t>השלישית</w:t>
      </w:r>
      <w:r w:rsidR="00515A37">
        <w:rPr>
          <w:rtl/>
        </w:rPr>
        <w:t xml:space="preserve"> </w:t>
      </w:r>
      <w:r w:rsidRPr="009214BE">
        <w:rPr>
          <w:rtl/>
        </w:rPr>
        <w:t>ואוציא אותך החוצה; תאבד את זכותך לדבר. יש לך עשר דקות לדבר, תוכל לומר</w:t>
      </w:r>
      <w:r w:rsidR="00515A37">
        <w:rPr>
          <w:rtl/>
        </w:rPr>
        <w:t xml:space="preserve"> </w:t>
      </w:r>
      <w:r w:rsidRPr="009214BE">
        <w:rPr>
          <w:rtl/>
        </w:rPr>
        <w:t>כל אשר עם לבך. אל תפריע לדיון.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זבולון המר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הריצה</w:t>
      </w:r>
      <w:r w:rsidR="00515A37">
        <w:rPr>
          <w:rtl/>
        </w:rPr>
        <w:t xml:space="preserve"> </w:t>
      </w:r>
      <w:r w:rsidRPr="009214BE">
        <w:rPr>
          <w:rtl/>
        </w:rPr>
        <w:t>לתוניס</w:t>
      </w:r>
      <w:r w:rsidR="00515A37">
        <w:rPr>
          <w:rtl/>
        </w:rPr>
        <w:t xml:space="preserve"> </w:t>
      </w:r>
      <w:r w:rsidRPr="009214BE">
        <w:rPr>
          <w:rtl/>
        </w:rPr>
        <w:t>וניהול</w:t>
      </w:r>
      <w:r w:rsidR="00515A37">
        <w:rPr>
          <w:rtl/>
        </w:rPr>
        <w:t xml:space="preserve"> </w:t>
      </w:r>
      <w:r w:rsidRPr="009214BE">
        <w:rPr>
          <w:rtl/>
        </w:rPr>
        <w:t>המשא</w:t>
      </w:r>
      <w:r w:rsidR="00515A37">
        <w:rPr>
          <w:rtl/>
        </w:rPr>
        <w:t>-</w:t>
      </w:r>
      <w:r w:rsidRPr="009214BE">
        <w:rPr>
          <w:rtl/>
        </w:rPr>
        <w:t>ומתן</w:t>
      </w:r>
      <w:r w:rsidR="00515A37">
        <w:rPr>
          <w:rtl/>
        </w:rPr>
        <w:t xml:space="preserve"> </w:t>
      </w:r>
      <w:r w:rsidRPr="009214BE">
        <w:rPr>
          <w:rtl/>
        </w:rPr>
        <w:t>המקביל והאחר של חלק מחברי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והקואליציה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אש"ף</w:t>
      </w:r>
      <w:r w:rsidR="00515A37">
        <w:rPr>
          <w:rtl/>
        </w:rPr>
        <w:t>-</w:t>
      </w:r>
      <w:r w:rsidRPr="009214BE">
        <w:rPr>
          <w:rtl/>
        </w:rPr>
        <w:t>תוניס</w:t>
      </w:r>
      <w:r w:rsidR="00515A37">
        <w:rPr>
          <w:rtl/>
        </w:rPr>
        <w:t xml:space="preserve"> </w:t>
      </w:r>
      <w:r w:rsidRPr="009214BE">
        <w:rPr>
          <w:rtl/>
        </w:rPr>
        <w:t>וערפאת, כל עוד מנהלים טרור נגדנו, הוא חמור</w:t>
      </w:r>
      <w:r w:rsidR="00515A37">
        <w:rPr>
          <w:rtl/>
        </w:rPr>
        <w:t xml:space="preserve"> </w:t>
      </w:r>
      <w:r w:rsidRPr="009214BE">
        <w:rPr>
          <w:rtl/>
        </w:rPr>
        <w:t>ומאפיין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הממשלה הזאת, שההרכב שלה מכתיב זאת. וזה תסריט שיכול היה להיות ידוע</w:t>
      </w:r>
      <w:r w:rsidR="00515A37">
        <w:rPr>
          <w:rtl/>
        </w:rPr>
        <w:t xml:space="preserve"> </w:t>
      </w:r>
      <w:r w:rsidRPr="009214BE">
        <w:rPr>
          <w:rtl/>
        </w:rPr>
        <w:t>מראש.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אפילו</w:t>
      </w:r>
      <w:r w:rsidR="00515A37">
        <w:rPr>
          <w:rtl/>
        </w:rPr>
        <w:t xml:space="preserve"> </w:t>
      </w:r>
      <w:r w:rsidRPr="009214BE">
        <w:rPr>
          <w:rtl/>
        </w:rPr>
        <w:t>איפה ואיפה כאשר אומרים שהטרור של ה"חיזב</w:t>
      </w:r>
      <w:r w:rsidR="00515A37">
        <w:rPr>
          <w:rtl/>
        </w:rPr>
        <w:t>-</w:t>
      </w:r>
      <w:r w:rsidRPr="009214BE">
        <w:rPr>
          <w:rtl/>
        </w:rPr>
        <w:t>אללה", כפי שאומר פה</w:t>
      </w:r>
      <w:r w:rsidR="00515A37">
        <w:rPr>
          <w:rtl/>
        </w:rPr>
        <w:t xml:space="preserve"> </w:t>
      </w:r>
      <w:r w:rsidRPr="009214BE">
        <w:rPr>
          <w:rtl/>
        </w:rPr>
        <w:t>נציג</w:t>
      </w:r>
      <w:r w:rsidR="00515A37">
        <w:rPr>
          <w:rtl/>
        </w:rPr>
        <w:t xml:space="preserve"> </w:t>
      </w:r>
      <w:r w:rsidRPr="009214BE">
        <w:rPr>
          <w:rtl/>
        </w:rPr>
        <w:t>מרצ,</w:t>
      </w:r>
      <w:r w:rsidR="00515A37">
        <w:rPr>
          <w:rtl/>
        </w:rPr>
        <w:t xml:space="preserve"> </w:t>
      </w:r>
      <w:r w:rsidRPr="009214BE">
        <w:rPr>
          <w:rtl/>
        </w:rPr>
        <w:t>הטרור</w:t>
      </w:r>
      <w:r w:rsidR="00515A37">
        <w:rPr>
          <w:rtl/>
        </w:rPr>
        <w:t xml:space="preserve"> </w:t>
      </w:r>
      <w:r w:rsidRPr="009214BE">
        <w:rPr>
          <w:rtl/>
        </w:rPr>
        <w:t>של "חיזב</w:t>
      </w:r>
      <w:r w:rsidR="00515A37">
        <w:rPr>
          <w:rtl/>
        </w:rPr>
        <w:t>-</w:t>
      </w:r>
      <w:r w:rsidRPr="009214BE">
        <w:rPr>
          <w:rtl/>
        </w:rPr>
        <w:t>אללה" הוא בר</w:t>
      </w:r>
      <w:r w:rsidR="00515A37">
        <w:rPr>
          <w:rtl/>
        </w:rPr>
        <w:t>-</w:t>
      </w:r>
      <w:r w:rsidRPr="009214BE">
        <w:rPr>
          <w:rtl/>
        </w:rPr>
        <w:t>עונשין, אבל מובלע שהטרור של "פתח" הוא</w:t>
      </w:r>
      <w:r w:rsidR="00515A37">
        <w:rPr>
          <w:rtl/>
        </w:rPr>
        <w:t xml:space="preserve"> </w:t>
      </w:r>
      <w:r w:rsidRPr="009214BE">
        <w:rPr>
          <w:rtl/>
        </w:rPr>
        <w:t>מוגן.</w:t>
      </w:r>
      <w:r w:rsidR="00515A37">
        <w:rPr>
          <w:rtl/>
        </w:rPr>
        <w:t xml:space="preserve"> </w:t>
      </w:r>
      <w:r w:rsidRPr="009214BE">
        <w:rPr>
          <w:rtl/>
        </w:rPr>
        <w:t>ומי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לאש"ף</w:t>
      </w:r>
      <w:r w:rsidR="00515A37">
        <w:rPr>
          <w:rtl/>
        </w:rPr>
        <w:t xml:space="preserve"> </w:t>
      </w:r>
      <w:r w:rsidRPr="009214BE">
        <w:rPr>
          <w:rtl/>
        </w:rPr>
        <w:t>שהוא בר</w:t>
      </w:r>
      <w:r w:rsidR="00515A37">
        <w:rPr>
          <w:rtl/>
        </w:rPr>
        <w:t>-</w:t>
      </w:r>
      <w:r w:rsidRPr="009214BE">
        <w:rPr>
          <w:rtl/>
        </w:rPr>
        <w:t>שיח רצוי, על אף הטרור שהוא מנהל? ארצות</w:t>
      </w:r>
      <w:r w:rsidR="00515A37">
        <w:rPr>
          <w:rtl/>
        </w:rPr>
        <w:t>-</w:t>
      </w:r>
      <w:r w:rsidRPr="009214BE">
        <w:rPr>
          <w:rtl/>
        </w:rPr>
        <w:t>הברית</w:t>
      </w:r>
      <w:r w:rsidR="00515A37">
        <w:rPr>
          <w:rtl/>
        </w:rPr>
        <w:t xml:space="preserve"> </w:t>
      </w:r>
      <w:r w:rsidRPr="009214BE">
        <w:rPr>
          <w:rtl/>
        </w:rPr>
        <w:t>מבינה</w:t>
      </w:r>
      <w:r w:rsidR="00515A37">
        <w:rPr>
          <w:rtl/>
        </w:rPr>
        <w:t xml:space="preserve"> </w:t>
      </w:r>
      <w:r w:rsidRPr="009214BE">
        <w:rPr>
          <w:rtl/>
        </w:rPr>
        <w:t>זאת,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מתי</w:t>
      </w:r>
      <w:r w:rsidR="00515A37">
        <w:rPr>
          <w:rtl/>
        </w:rPr>
        <w:t xml:space="preserve"> </w:t>
      </w:r>
      <w:r w:rsidRPr="009214BE">
        <w:rPr>
          <w:rtl/>
        </w:rPr>
        <w:t>תהיה היא צדקת יותר מאתנו? מה צריכה סוריה להבין מכך?</w:t>
      </w:r>
      <w:r w:rsidR="00515A37">
        <w:rPr>
          <w:rtl/>
        </w:rPr>
        <w:t xml:space="preserve"> </w:t>
      </w:r>
      <w:r w:rsidRPr="009214BE">
        <w:rPr>
          <w:rtl/>
        </w:rPr>
        <w:t>שטרור</w:t>
      </w:r>
      <w:r w:rsidR="00515A37">
        <w:rPr>
          <w:rtl/>
        </w:rPr>
        <w:t xml:space="preserve"> </w:t>
      </w:r>
      <w:r w:rsidRPr="009214BE">
        <w:rPr>
          <w:rtl/>
        </w:rPr>
        <w:t>ומשא</w:t>
      </w:r>
      <w:r w:rsidR="00515A37">
        <w:rPr>
          <w:rtl/>
        </w:rPr>
        <w:t>-</w:t>
      </w:r>
      <w:r w:rsidRPr="009214BE">
        <w:rPr>
          <w:rtl/>
        </w:rPr>
        <w:t>ומתן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יחד </w:t>
      </w:r>
      <w:r w:rsidR="00515A37">
        <w:rPr>
          <w:rtl/>
        </w:rPr>
        <w:t>–</w:t>
      </w:r>
      <w:r w:rsidRPr="009214BE">
        <w:rPr>
          <w:rtl/>
        </w:rPr>
        <w:t xml:space="preserve"> לגיטימי לממשלה הזאת; אפשר לנהל משא</w:t>
      </w:r>
      <w:r w:rsidR="00515A37">
        <w:rPr>
          <w:rtl/>
        </w:rPr>
        <w:t>-</w:t>
      </w:r>
      <w:r w:rsidRPr="009214BE">
        <w:rPr>
          <w:rtl/>
        </w:rPr>
        <w:t>ומתן מדיני נחות תחת</w:t>
      </w:r>
      <w:r w:rsidR="00515A37">
        <w:rPr>
          <w:rtl/>
        </w:rPr>
        <w:t xml:space="preserve"> </w:t>
      </w:r>
      <w:r w:rsidRPr="009214BE">
        <w:rPr>
          <w:rtl/>
        </w:rPr>
        <w:t>לחץ וטרור.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מרדכי גור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זבולון המר, לך זה לא מתאים. אתה ישבת בממשלה, ובאותו זמן ניהלו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מגעים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אני לא אומר את זה בהתרסה. מאז מלחמת העולם השנייה כך עושים.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זבולון המר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עונה</w:t>
      </w:r>
      <w:r w:rsidR="00515A37">
        <w:rPr>
          <w:rtl/>
        </w:rPr>
        <w:t xml:space="preserve"> </w:t>
      </w:r>
      <w:r w:rsidRPr="009214BE">
        <w:rPr>
          <w:rtl/>
        </w:rPr>
        <w:t>לך</w:t>
      </w:r>
      <w:r w:rsidR="00515A37">
        <w:rPr>
          <w:rtl/>
        </w:rPr>
        <w:t xml:space="preserve">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התרסה.</w:t>
      </w:r>
      <w:r w:rsidR="00515A37">
        <w:rPr>
          <w:rtl/>
        </w:rPr>
        <w:t xml:space="preserve"> </w:t>
      </w:r>
      <w:r w:rsidRPr="009214BE">
        <w:rPr>
          <w:rtl/>
        </w:rPr>
        <w:t>יש פה שתי נקודות: נקודה אחת, כאשר אתה בא לדבר</w:t>
      </w:r>
      <w:r w:rsidR="00515A37">
        <w:rPr>
          <w:rtl/>
        </w:rPr>
        <w:t xml:space="preserve"> </w:t>
      </w:r>
      <w:r w:rsidRPr="009214BE">
        <w:rPr>
          <w:rtl/>
        </w:rPr>
        <w:t>ישירות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אש"ף</w:t>
      </w:r>
      <w:r w:rsidR="00515A37">
        <w:rPr>
          <w:rtl/>
        </w:rPr>
        <w:t>-</w:t>
      </w:r>
      <w:r w:rsidRPr="009214BE">
        <w:rPr>
          <w:rtl/>
        </w:rPr>
        <w:t>תוניס</w:t>
      </w:r>
      <w:r w:rsidR="00515A37">
        <w:rPr>
          <w:rtl/>
        </w:rPr>
        <w:t>–</w:t>
      </w:r>
      <w:r w:rsidRPr="009214BE">
        <w:rPr>
          <w:rtl/>
        </w:rPr>
        <w:t>"פתח", ואני דיברתי עכשיו על החברים שהולכים לדבר ישירות.</w:t>
      </w:r>
      <w:r w:rsidR="00515A37">
        <w:rPr>
          <w:rtl/>
        </w:rPr>
        <w:t xml:space="preserve"> </w:t>
      </w:r>
      <w:r w:rsidRPr="009214BE">
        <w:rPr>
          <w:rtl/>
        </w:rPr>
        <w:t>אמרתי</w:t>
      </w:r>
      <w:r w:rsidR="00515A37">
        <w:rPr>
          <w:rtl/>
        </w:rPr>
        <w:t xml:space="preserve"> </w:t>
      </w:r>
      <w:r w:rsidRPr="009214BE">
        <w:rPr>
          <w:rtl/>
        </w:rPr>
        <w:t>שאותו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עושה</w:t>
      </w:r>
      <w:r w:rsidR="00515A37">
        <w:rPr>
          <w:rtl/>
        </w:rPr>
        <w:t xml:space="preserve"> </w:t>
      </w:r>
      <w:r w:rsidRPr="009214BE">
        <w:rPr>
          <w:rtl/>
        </w:rPr>
        <w:t>עכשיו הממשלה בצפון, כשהיא אומרת לסורים: אני לא מסכימה</w:t>
      </w:r>
      <w:r w:rsidR="00515A37">
        <w:rPr>
          <w:rtl/>
        </w:rPr>
        <w:t xml:space="preserve"> </w:t>
      </w:r>
      <w:r w:rsidRPr="009214BE">
        <w:rPr>
          <w:rtl/>
        </w:rPr>
        <w:t>שאתם תירו בנו דרך ה"חיזב</w:t>
      </w:r>
      <w:r w:rsidR="00515A37">
        <w:rPr>
          <w:rtl/>
        </w:rPr>
        <w:t>-</w:t>
      </w:r>
      <w:r w:rsidRPr="009214BE">
        <w:rPr>
          <w:rtl/>
        </w:rPr>
        <w:t>אללה". זה מה שאמרתי, ואני עומד מאחורי הדברים האלה.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שאפשר</w:t>
      </w:r>
      <w:r w:rsidR="00515A37">
        <w:rPr>
          <w:rtl/>
        </w:rPr>
        <w:t xml:space="preserve"> </w:t>
      </w:r>
      <w:r w:rsidRPr="009214BE">
        <w:rPr>
          <w:rtl/>
        </w:rPr>
        <w:t>לנהל</w:t>
      </w:r>
      <w:r w:rsidR="00515A37">
        <w:rPr>
          <w:rtl/>
        </w:rPr>
        <w:t xml:space="preserve"> </w:t>
      </w:r>
      <w:r w:rsidRPr="009214BE">
        <w:rPr>
          <w:rtl/>
        </w:rPr>
        <w:t>משא</w:t>
      </w:r>
      <w:r w:rsidR="00515A37">
        <w:rPr>
          <w:rtl/>
        </w:rPr>
        <w:t>-</w:t>
      </w:r>
      <w:r w:rsidRPr="009214BE">
        <w:rPr>
          <w:rtl/>
        </w:rPr>
        <w:t>ומתן</w:t>
      </w:r>
      <w:r w:rsidR="00515A37">
        <w:rPr>
          <w:rtl/>
        </w:rPr>
        <w:t xml:space="preserve"> </w:t>
      </w:r>
      <w:r w:rsidRPr="009214BE">
        <w:rPr>
          <w:rtl/>
        </w:rPr>
        <w:t>מדיני נחות תחת לחץ וטרור, אך אפשר וצריך</w:t>
      </w:r>
      <w:r w:rsidR="00515A37">
        <w:rPr>
          <w:rtl/>
        </w:rPr>
        <w:t xml:space="preserve"> </w:t>
      </w:r>
      <w:r w:rsidRPr="009214BE">
        <w:rPr>
          <w:rtl/>
        </w:rPr>
        <w:t>להגיע</w:t>
      </w:r>
      <w:r w:rsidR="00515A37">
        <w:rPr>
          <w:rtl/>
        </w:rPr>
        <w:t xml:space="preserve"> </w:t>
      </w:r>
      <w:r w:rsidRPr="009214BE">
        <w:rPr>
          <w:rtl/>
        </w:rPr>
        <w:t>למצב</w:t>
      </w:r>
      <w:r w:rsidR="00515A37">
        <w:rPr>
          <w:rtl/>
        </w:rPr>
        <w:t xml:space="preserve"> </w:t>
      </w:r>
      <w:r w:rsidRPr="009214BE">
        <w:rPr>
          <w:rtl/>
        </w:rPr>
        <w:t>אחר,</w:t>
      </w:r>
      <w:r w:rsidR="00515A37">
        <w:rPr>
          <w:rtl/>
        </w:rPr>
        <w:t xml:space="preserve"> </w:t>
      </w:r>
      <w:r w:rsidRPr="009214BE">
        <w:rPr>
          <w:rtl/>
        </w:rPr>
        <w:t>שהרי</w:t>
      </w:r>
      <w:r w:rsidR="00515A37">
        <w:rPr>
          <w:rtl/>
        </w:rPr>
        <w:t xml:space="preserve"> </w:t>
      </w:r>
      <w:r w:rsidRPr="009214BE">
        <w:rPr>
          <w:rtl/>
        </w:rPr>
        <w:t>סוריה והפלשתינים מעוניינים בשלום וצריכים אותו לא פחות</w:t>
      </w:r>
      <w:r w:rsidR="00515A37">
        <w:rPr>
          <w:rtl/>
        </w:rPr>
        <w:t xml:space="preserve"> </w:t>
      </w:r>
      <w:r w:rsidRPr="009214BE">
        <w:rPr>
          <w:rtl/>
        </w:rPr>
        <w:t>מאתנו.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כפי שהבינה הממשלה שאי</w:t>
      </w:r>
      <w:r w:rsidR="00515A37">
        <w:rPr>
          <w:rtl/>
        </w:rPr>
        <w:t>-</w:t>
      </w:r>
      <w:r w:rsidRPr="009214BE">
        <w:rPr>
          <w:rtl/>
        </w:rPr>
        <w:t>אפשר לנהל משא</w:t>
      </w:r>
      <w:r w:rsidR="00515A37">
        <w:rPr>
          <w:rtl/>
        </w:rPr>
        <w:t>-</w:t>
      </w:r>
      <w:r w:rsidRPr="009214BE">
        <w:rPr>
          <w:rtl/>
        </w:rPr>
        <w:t>ומתן תחת לחץ "קטיושות" בצפון, כך עליה</w:t>
      </w:r>
      <w:r w:rsidR="00515A37">
        <w:rPr>
          <w:rtl/>
        </w:rPr>
        <w:t xml:space="preserve"> </w:t>
      </w:r>
      <w:r w:rsidRPr="009214BE">
        <w:rPr>
          <w:rtl/>
        </w:rPr>
        <w:t>לנהוג</w:t>
      </w:r>
      <w:r w:rsidR="00515A37">
        <w:rPr>
          <w:rtl/>
        </w:rPr>
        <w:t xml:space="preserve"> </w:t>
      </w:r>
      <w:r w:rsidRPr="009214BE">
        <w:rPr>
          <w:rtl/>
        </w:rPr>
        <w:t>כלפי הטרור של "פתח", ולא לתת לשמאל שבתוכה לכוון משא</w:t>
      </w:r>
      <w:r w:rsidR="00515A37">
        <w:rPr>
          <w:rtl/>
        </w:rPr>
        <w:t>-</w:t>
      </w:r>
      <w:r w:rsidRPr="009214BE">
        <w:rPr>
          <w:rtl/>
        </w:rPr>
        <w:t>ומתן עם אש"ף</w:t>
      </w:r>
      <w:r w:rsidR="00515A37">
        <w:rPr>
          <w:rtl/>
        </w:rPr>
        <w:t>-</w:t>
      </w:r>
      <w:r w:rsidRPr="009214BE">
        <w:rPr>
          <w:rtl/>
        </w:rPr>
        <w:t>תוניס,</w:t>
      </w:r>
      <w:r w:rsidR="00515A37">
        <w:rPr>
          <w:rtl/>
        </w:rPr>
        <w:t xml:space="preserve"> </w:t>
      </w:r>
      <w:r w:rsidRPr="009214BE">
        <w:rPr>
          <w:rtl/>
        </w:rPr>
        <w:t>שמפעיל נגדנו טרור בחלקים אחרים של הארץ וגם בצפון.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אני רוצה לסיים את דברי ולצפות שהממשלה וצה"ל, על המפקדים</w:t>
      </w:r>
      <w:r w:rsidR="00515A37">
        <w:rPr>
          <w:rtl/>
        </w:rPr>
        <w:t xml:space="preserve"> </w:t>
      </w:r>
      <w:r w:rsidRPr="009214BE">
        <w:rPr>
          <w:rtl/>
        </w:rPr>
        <w:t>והחיילים,</w:t>
      </w:r>
      <w:r w:rsidR="00515A37">
        <w:rPr>
          <w:rtl/>
        </w:rPr>
        <w:t xml:space="preserve"> </w:t>
      </w:r>
      <w:r w:rsidRPr="009214BE">
        <w:rPr>
          <w:rtl/>
        </w:rPr>
        <w:t>יצליחו</w:t>
      </w:r>
      <w:r w:rsidR="00515A37">
        <w:rPr>
          <w:rtl/>
        </w:rPr>
        <w:t xml:space="preserve"> </w:t>
      </w:r>
      <w:r w:rsidRPr="009214BE">
        <w:rPr>
          <w:rtl/>
        </w:rPr>
        <w:t>במלחמה</w:t>
      </w:r>
      <w:r w:rsidR="00515A37">
        <w:rPr>
          <w:rtl/>
        </w:rPr>
        <w:t xml:space="preserve"> </w:t>
      </w:r>
      <w:r w:rsidRPr="009214BE">
        <w:rPr>
          <w:rtl/>
        </w:rPr>
        <w:t>הצודקת שלהם, במלחמה בארגוני הטרור. אני רוצה לברך את</w:t>
      </w:r>
      <w:r w:rsidR="00515A37">
        <w:rPr>
          <w:rtl/>
        </w:rPr>
        <w:t xml:space="preserve"> </w:t>
      </w:r>
      <w:r w:rsidRPr="009214BE">
        <w:rPr>
          <w:rtl/>
        </w:rPr>
        <w:t>אחינו בצפון ולחזק את רוחם, לנחם את משפחות הנופלים, חיילים ואזרחים, ולאחל רפואה</w:t>
      </w:r>
      <w:r w:rsidR="00515A37">
        <w:rPr>
          <w:rtl/>
        </w:rPr>
        <w:t xml:space="preserve"> </w:t>
      </w:r>
      <w:r w:rsidRPr="009214BE">
        <w:rPr>
          <w:rtl/>
        </w:rPr>
        <w:t>שלמה</w:t>
      </w:r>
      <w:r w:rsidR="00515A37">
        <w:rPr>
          <w:rtl/>
        </w:rPr>
        <w:t xml:space="preserve"> </w:t>
      </w:r>
      <w:r w:rsidRPr="009214BE">
        <w:rPr>
          <w:rtl/>
        </w:rPr>
        <w:t>לפצועים.</w:t>
      </w:r>
      <w:r w:rsidR="00515A37">
        <w:rPr>
          <w:rtl/>
        </w:rPr>
        <w:t xml:space="preserve"> </w:t>
      </w:r>
      <w:r w:rsidRPr="009214BE">
        <w:rPr>
          <w:rtl/>
        </w:rPr>
        <w:t>אנחנו מצפים שנשיג את היעדים שהוכרזו במלחמה הזאת. אנו מצפים גם</w:t>
      </w:r>
      <w:r w:rsidR="00515A37">
        <w:rPr>
          <w:rtl/>
        </w:rPr>
        <w:t xml:space="preserve"> </w:t>
      </w:r>
      <w:r w:rsidRPr="009214BE">
        <w:rPr>
          <w:rtl/>
        </w:rPr>
        <w:t>שיפיקו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הלקח,</w:t>
      </w:r>
      <w:r w:rsidR="00515A37">
        <w:rPr>
          <w:rtl/>
        </w:rPr>
        <w:t xml:space="preserve"> </w:t>
      </w:r>
      <w:r w:rsidRPr="009214BE">
        <w:rPr>
          <w:rtl/>
        </w:rPr>
        <w:t>שהמדינה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מוכנה</w:t>
      </w:r>
      <w:r w:rsidR="00515A37">
        <w:rPr>
          <w:rtl/>
        </w:rPr>
        <w:t xml:space="preserve"> </w:t>
      </w:r>
      <w:r w:rsidRPr="009214BE">
        <w:rPr>
          <w:rtl/>
        </w:rPr>
        <w:t>לדבר</w:t>
      </w:r>
      <w:r w:rsidR="00515A37">
        <w:rPr>
          <w:rtl/>
        </w:rPr>
        <w:t xml:space="preserve"> </w:t>
      </w:r>
      <w:r w:rsidRPr="009214BE">
        <w:rPr>
          <w:rtl/>
        </w:rPr>
        <w:t>תחת טרור, ואלה שמבינים את זה לגבי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אללה", יבינו את זה גם לגבי כל מי שמפעיל טרור נגדנו, לרבות הפלשתינים.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תודה רבה לחבר הכנסת המר. רשות הדיבור לחבר הכנסת שלמה בניזרי; אחריו </w:t>
      </w:r>
      <w:r w:rsidR="00515A37">
        <w:rPr>
          <w:rtl/>
        </w:rPr>
        <w:t>–</w:t>
      </w:r>
      <w:r w:rsidRPr="009214BE">
        <w:rPr>
          <w:rtl/>
        </w:rPr>
        <w:t xml:space="preserve"> לחבר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הכנסת אברהם שפירא, ואחריו </w:t>
      </w:r>
      <w:r w:rsidR="00515A37">
        <w:rPr>
          <w:rtl/>
        </w:rPr>
        <w:t>–</w:t>
      </w:r>
      <w:r w:rsidRPr="009214BE">
        <w:rPr>
          <w:rtl/>
        </w:rPr>
        <w:t xml:space="preserve"> לחבר הכנסת תופיק זיאד.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שלמה בניזרי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 נכבדה, ברצוני לומר כמה דברים קצרים, אך ורק לחיזוק</w:t>
      </w:r>
      <w:r w:rsidR="00515A37">
        <w:rPr>
          <w:rtl/>
        </w:rPr>
        <w:t xml:space="preserve"> </w:t>
      </w:r>
      <w:r w:rsidRPr="009214BE">
        <w:rPr>
          <w:rtl/>
        </w:rPr>
        <w:t>צעדי</w:t>
      </w:r>
      <w:r w:rsidR="00515A37">
        <w:rPr>
          <w:rtl/>
        </w:rPr>
        <w:t xml:space="preserve"> </w:t>
      </w:r>
      <w:r w:rsidRPr="009214BE">
        <w:rPr>
          <w:rtl/>
        </w:rPr>
        <w:t>הממשלה.</w:t>
      </w:r>
      <w:r w:rsidR="00515A37">
        <w:rPr>
          <w:rtl/>
        </w:rPr>
        <w:t xml:space="preserve"> </w:t>
      </w:r>
      <w:r w:rsidRPr="009214BE">
        <w:rPr>
          <w:rtl/>
        </w:rPr>
        <w:t>אומר בקצרה למערערים על צעדי הממשלה: יש הקבלה רבה בין הימים הללו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האבלות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חורבן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המקדש,</w:t>
      </w:r>
      <w:r w:rsidR="00515A37">
        <w:rPr>
          <w:rtl/>
        </w:rPr>
        <w:t xml:space="preserve"> </w:t>
      </w:r>
      <w:r w:rsidRPr="009214BE">
        <w:rPr>
          <w:rtl/>
        </w:rPr>
        <w:t>הנקראים</w:t>
      </w:r>
      <w:r w:rsidR="00515A37">
        <w:rPr>
          <w:rtl/>
        </w:rPr>
        <w:t xml:space="preserve"> </w:t>
      </w:r>
      <w:r w:rsidRPr="009214BE">
        <w:rPr>
          <w:rtl/>
        </w:rPr>
        <w:t>ימי בין</w:t>
      </w:r>
      <w:r w:rsidR="00515A37">
        <w:rPr>
          <w:rtl/>
        </w:rPr>
        <w:t>-</w:t>
      </w:r>
      <w:r w:rsidRPr="009214BE">
        <w:rPr>
          <w:rtl/>
        </w:rPr>
        <w:t>המצרים, לבין המצב הביטחוני</w:t>
      </w:r>
      <w:r w:rsidR="00515A37">
        <w:rPr>
          <w:rtl/>
        </w:rPr>
        <w:t xml:space="preserve"> </w:t>
      </w:r>
      <w:r w:rsidRPr="009214BE">
        <w:rPr>
          <w:rtl/>
        </w:rPr>
        <w:t>בצפון,</w:t>
      </w:r>
      <w:r w:rsidR="00515A37">
        <w:rPr>
          <w:rtl/>
        </w:rPr>
        <w:t xml:space="preserve"> </w:t>
      </w:r>
      <w:r w:rsidRPr="009214BE">
        <w:rPr>
          <w:rtl/>
        </w:rPr>
        <w:t>שבו</w:t>
      </w:r>
      <w:r w:rsidR="00515A37">
        <w:rPr>
          <w:rtl/>
        </w:rPr>
        <w:t xml:space="preserve"> </w:t>
      </w:r>
      <w:r w:rsidRPr="009214BE">
        <w:rPr>
          <w:rtl/>
        </w:rPr>
        <w:t>תושבי ישראל בגליל יושבים גם כן בין המצרים בשל המצרים, שהפעם הם לא</w:t>
      </w:r>
      <w:r w:rsidR="00515A37">
        <w:rPr>
          <w:rtl/>
        </w:rPr>
        <w:t xml:space="preserve"> </w:t>
      </w:r>
      <w:r w:rsidRPr="009214BE">
        <w:rPr>
          <w:rtl/>
        </w:rPr>
        <w:t>הבבלים או הרומאים אלא אנשי ה"חיזב</w:t>
      </w:r>
      <w:r w:rsidR="00515A37">
        <w:rPr>
          <w:rtl/>
        </w:rPr>
        <w:t>-</w:t>
      </w:r>
      <w:r w:rsidRPr="009214BE">
        <w:rPr>
          <w:rtl/>
        </w:rPr>
        <w:t>אללה", שתכליתם ומהותם היא השמדת העם היהודי.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אנשי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בוחלים בכל דרך לפגוע ביהודי באשר הוא יהודי, וברוב</w:t>
      </w:r>
      <w:r w:rsidR="00515A37">
        <w:rPr>
          <w:rtl/>
        </w:rPr>
        <w:t xml:space="preserve"> </w:t>
      </w:r>
      <w:r w:rsidRPr="009214BE">
        <w:rPr>
          <w:rtl/>
        </w:rPr>
        <w:t>חוצפתם הם לא נענים לכל קריאה לשלום או לאי</w:t>
      </w:r>
      <w:r w:rsidR="00515A37">
        <w:rPr>
          <w:rtl/>
        </w:rPr>
        <w:t>-</w:t>
      </w:r>
      <w:r w:rsidRPr="009214BE">
        <w:rPr>
          <w:rtl/>
        </w:rPr>
        <w:t>לוחמה לפחות. לכן, כשנקטה ממשלת ישראל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הצעד</w:t>
      </w:r>
      <w:r w:rsidR="00515A37">
        <w:rPr>
          <w:rtl/>
        </w:rPr>
        <w:t xml:space="preserve"> </w:t>
      </w:r>
      <w:r w:rsidRPr="009214BE">
        <w:rPr>
          <w:rtl/>
        </w:rPr>
        <w:t>החשוב</w:t>
      </w:r>
      <w:r w:rsidR="00515A37">
        <w:rPr>
          <w:rtl/>
        </w:rPr>
        <w:t xml:space="preserve"> </w:t>
      </w:r>
      <w:r w:rsidRPr="009214BE">
        <w:rPr>
          <w:rtl/>
        </w:rPr>
        <w:t>של התקפת מעוזי המחבלים, עלינו רק לברך ולחזק את ידי הממשלה ואת</w:t>
      </w:r>
      <w:r w:rsidR="00515A37">
        <w:rPr>
          <w:rtl/>
        </w:rPr>
        <w:t xml:space="preserve"> </w:t>
      </w:r>
      <w:r w:rsidRPr="009214BE">
        <w:rPr>
          <w:rtl/>
        </w:rPr>
        <w:t>צה"ל</w:t>
      </w:r>
      <w:r w:rsidR="00515A37">
        <w:rPr>
          <w:rtl/>
        </w:rPr>
        <w:t xml:space="preserve"> </w:t>
      </w:r>
      <w:r w:rsidRPr="009214BE">
        <w:rPr>
          <w:rtl/>
        </w:rPr>
        <w:t>במלחמתו,</w:t>
      </w:r>
      <w:r w:rsidR="00515A37">
        <w:rPr>
          <w:rtl/>
        </w:rPr>
        <w:t xml:space="preserve"> </w:t>
      </w:r>
      <w:r w:rsidRPr="009214BE">
        <w:rPr>
          <w:rtl/>
        </w:rPr>
        <w:t>שאני מקווה שהפעם היא תהיה מלחמת חורמה במחבלים ולא "החטפת זבנג"</w:t>
      </w:r>
      <w:r w:rsidR="00515A37">
        <w:rPr>
          <w:rtl/>
        </w:rPr>
        <w:t xml:space="preserve"> </w:t>
      </w:r>
      <w:r w:rsidRPr="009214BE">
        <w:rPr>
          <w:rtl/>
        </w:rPr>
        <w:t>וחזרה</w:t>
      </w:r>
      <w:r w:rsidR="00515A37">
        <w:rPr>
          <w:rtl/>
        </w:rPr>
        <w:t xml:space="preserve"> </w:t>
      </w:r>
      <w:r w:rsidRPr="009214BE">
        <w:rPr>
          <w:rtl/>
        </w:rPr>
        <w:t>לשגרה.</w:t>
      </w:r>
      <w:r w:rsidR="00515A37">
        <w:rPr>
          <w:rtl/>
        </w:rPr>
        <w:t xml:space="preserve"> </w:t>
      </w:r>
      <w:r w:rsidRPr="009214BE">
        <w:rPr>
          <w:rtl/>
        </w:rPr>
        <w:t>המחבלים</w:t>
      </w:r>
      <w:r w:rsidR="00515A37">
        <w:rPr>
          <w:rtl/>
        </w:rPr>
        <w:t xml:space="preserve"> </w:t>
      </w:r>
      <w:r w:rsidRPr="009214BE">
        <w:rPr>
          <w:rtl/>
        </w:rPr>
        <w:t>הללו</w:t>
      </w:r>
      <w:r w:rsidR="00515A37">
        <w:rPr>
          <w:rtl/>
        </w:rPr>
        <w:t xml:space="preserve"> </w:t>
      </w:r>
      <w:r w:rsidRPr="009214BE">
        <w:rPr>
          <w:rtl/>
        </w:rPr>
        <w:t>מנצלים</w:t>
      </w:r>
      <w:r w:rsidR="00515A37">
        <w:rPr>
          <w:rtl/>
        </w:rPr>
        <w:t xml:space="preserve"> </w:t>
      </w:r>
      <w:r w:rsidRPr="009214BE">
        <w:rPr>
          <w:rtl/>
        </w:rPr>
        <w:t>כל פתח של חולשה או של אי</w:t>
      </w:r>
      <w:r w:rsidR="00515A37">
        <w:rPr>
          <w:rtl/>
        </w:rPr>
        <w:t>-</w:t>
      </w:r>
      <w:r w:rsidRPr="009214BE">
        <w:rPr>
          <w:rtl/>
        </w:rPr>
        <w:t>תגובה, המתפרשת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ידם</w:t>
      </w:r>
      <w:r w:rsidR="00515A37">
        <w:rPr>
          <w:rtl/>
        </w:rPr>
        <w:t xml:space="preserve"> </w:t>
      </w:r>
      <w:r w:rsidRPr="009214BE">
        <w:rPr>
          <w:rtl/>
        </w:rPr>
        <w:t>כחולשה.</w:t>
      </w:r>
      <w:r w:rsidR="00515A37">
        <w:rPr>
          <w:rtl/>
        </w:rPr>
        <w:t xml:space="preserve"> </w:t>
      </w:r>
      <w:r w:rsidRPr="009214BE">
        <w:rPr>
          <w:rtl/>
        </w:rPr>
        <w:t>לפיכך, הטיפול הנכון לחיסולם הוא טיפול שורש, אשר יביא לסילוקם</w:t>
      </w:r>
      <w:r w:rsidR="00515A37">
        <w:rPr>
          <w:rtl/>
        </w:rPr>
        <w:t xml:space="preserve"> </w:t>
      </w:r>
      <w:r w:rsidRPr="009214BE">
        <w:rPr>
          <w:rtl/>
        </w:rPr>
        <w:t>מלבנון, וייתן לאזרחי ישראל ולבנון לחזור לשגרת חיים נורמלית.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צר</w:t>
      </w:r>
      <w:r w:rsidR="00515A37">
        <w:rPr>
          <w:rtl/>
        </w:rPr>
        <w:t xml:space="preserve"> </w:t>
      </w:r>
      <w:r w:rsidRPr="009214BE">
        <w:rPr>
          <w:rtl/>
        </w:rPr>
        <w:t>לי לשמוע קולות בתוככי הממשלה, אשר מפקפקים בצעדי הממשלה וטורחים להזכיר</w:t>
      </w:r>
      <w:r w:rsidR="00515A37">
        <w:rPr>
          <w:rtl/>
        </w:rPr>
        <w:t xml:space="preserve"> </w:t>
      </w:r>
      <w:r w:rsidRPr="009214BE">
        <w:rPr>
          <w:rtl/>
        </w:rPr>
        <w:t>לראש הממשלה את מלחמת של"ג, ולומדים גזירה שווה מאותה מלחמה. לפיכך, לשיטתם, אסור</w:t>
      </w:r>
      <w:r w:rsidR="00515A37">
        <w:rPr>
          <w:rtl/>
        </w:rPr>
        <w:t xml:space="preserve"> </w:t>
      </w:r>
      <w:r w:rsidRPr="009214BE">
        <w:rPr>
          <w:rtl/>
        </w:rPr>
        <w:t>לפתוח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פעולה</w:t>
      </w:r>
      <w:r w:rsidR="00515A37">
        <w:rPr>
          <w:rtl/>
        </w:rPr>
        <w:t xml:space="preserve"> </w:t>
      </w:r>
      <w:r w:rsidRPr="009214BE">
        <w:rPr>
          <w:rtl/>
        </w:rPr>
        <w:t>שהיא</w:t>
      </w:r>
      <w:r w:rsidR="00515A37">
        <w:rPr>
          <w:rtl/>
        </w:rPr>
        <w:t xml:space="preserve"> </w:t>
      </w:r>
      <w:r w:rsidRPr="009214BE">
        <w:rPr>
          <w:rtl/>
        </w:rPr>
        <w:t>הקשורה ללבנון. הרי זה טירוף הדעת. כיוון שנוצר מצב חדש</w:t>
      </w:r>
      <w:r w:rsidR="00515A37">
        <w:rPr>
          <w:rtl/>
        </w:rPr>
        <w:t xml:space="preserve"> </w:t>
      </w:r>
      <w:r w:rsidRPr="009214BE">
        <w:rPr>
          <w:rtl/>
        </w:rPr>
        <w:t>היום,</w:t>
      </w:r>
      <w:r w:rsidR="00515A37">
        <w:rPr>
          <w:rtl/>
        </w:rPr>
        <w:t xml:space="preserve"> </w:t>
      </w:r>
      <w:r w:rsidRPr="009214BE">
        <w:rPr>
          <w:rtl/>
        </w:rPr>
        <w:t>המצריך</w:t>
      </w:r>
      <w:r w:rsidR="00515A37">
        <w:rPr>
          <w:rtl/>
        </w:rPr>
        <w:t xml:space="preserve"> </w:t>
      </w:r>
      <w:r w:rsidRPr="009214BE">
        <w:rPr>
          <w:rtl/>
        </w:rPr>
        <w:t>פעולה</w:t>
      </w:r>
      <w:r w:rsidR="00515A37">
        <w:rPr>
          <w:rtl/>
        </w:rPr>
        <w:t xml:space="preserve"> </w:t>
      </w:r>
      <w:r w:rsidRPr="009214BE">
        <w:rPr>
          <w:rtl/>
        </w:rPr>
        <w:t>בלבנון,</w:t>
      </w:r>
      <w:r w:rsidR="00515A37">
        <w:rPr>
          <w:rtl/>
        </w:rPr>
        <w:t xml:space="preserve"> </w:t>
      </w: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לפקפק בכך ואין להסתכל אחורה לגבי של"ג,</w:t>
      </w:r>
      <w:r w:rsidR="00515A37">
        <w:rPr>
          <w:rtl/>
        </w:rPr>
        <w:t xml:space="preserve"> </w:t>
      </w:r>
      <w:r w:rsidRPr="009214BE">
        <w:rPr>
          <w:rtl/>
        </w:rPr>
        <w:t>מחדלים,</w:t>
      </w:r>
      <w:r w:rsidR="00515A37">
        <w:rPr>
          <w:rtl/>
        </w:rPr>
        <w:t xml:space="preserve"> </w:t>
      </w:r>
      <w:r w:rsidRPr="009214BE">
        <w:rPr>
          <w:rtl/>
        </w:rPr>
        <w:t>או פעולות שנעשו. היום נוצר מצב חדש, אנחנו חייבים להיות צמודים ועירנים</w:t>
      </w:r>
      <w:r w:rsidR="00515A37">
        <w:rPr>
          <w:rtl/>
        </w:rPr>
        <w:t xml:space="preserve"> </w:t>
      </w:r>
      <w:r w:rsidRPr="009214BE">
        <w:rPr>
          <w:rtl/>
        </w:rPr>
        <w:t>ולנקוט פעולות כדי שיחזירו את הביטחון לתושבי מדינת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אנא</w:t>
      </w:r>
      <w:r w:rsidR="00515A37">
        <w:rPr>
          <w:rtl/>
        </w:rPr>
        <w:t xml:space="preserve"> </w:t>
      </w:r>
      <w:r w:rsidRPr="009214BE">
        <w:rPr>
          <w:rtl/>
        </w:rPr>
        <w:t>מכם,</w:t>
      </w:r>
      <w:r w:rsidR="00515A37">
        <w:rPr>
          <w:rtl/>
        </w:rPr>
        <w:t xml:space="preserve"> </w:t>
      </w:r>
      <w:r w:rsidRPr="009214BE">
        <w:rPr>
          <w:rtl/>
        </w:rPr>
        <w:t>אלה שמערערים על פעולות צה"ל בלבנון, השאירו את החיילים לעשות את</w:t>
      </w:r>
      <w:r w:rsidR="00515A37">
        <w:rPr>
          <w:rtl/>
        </w:rPr>
        <w:t xml:space="preserve"> </w:t>
      </w:r>
      <w:r w:rsidRPr="009214BE">
        <w:rPr>
          <w:rtl/>
        </w:rPr>
        <w:t>עבודתם</w:t>
      </w:r>
      <w:r w:rsidR="00515A37">
        <w:rPr>
          <w:rtl/>
        </w:rPr>
        <w:t xml:space="preserve"> </w:t>
      </w:r>
      <w:r w:rsidRPr="009214BE">
        <w:rPr>
          <w:rtl/>
        </w:rPr>
        <w:t>ואל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תרפו את ידי הממשלה וכוחות הביטחון. כי אם תערערו על החלטת הממשלה </w:t>
      </w:r>
      <w:r w:rsidR="00515A37">
        <w:rPr>
          <w:rtl/>
        </w:rPr>
        <w:t xml:space="preserve">– </w:t>
      </w:r>
      <w:r w:rsidRPr="009214BE">
        <w:rPr>
          <w:rtl/>
        </w:rPr>
        <w:t>מה יאמרו הגויים, מה יאמרו אומות העולם כשישמעו את הקולות המתנגדים מתוכנו?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כמה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אירוני הדבר, כשבתוכנו נשמעים מקטרגים על פעולת צה"ל, מצד יהודים </w:t>
      </w:r>
      <w:r w:rsidR="00515A37">
        <w:rPr>
          <w:rtl/>
        </w:rPr>
        <w:t>–</w:t>
      </w:r>
      <w:r w:rsidRPr="009214BE">
        <w:rPr>
          <w:rtl/>
        </w:rPr>
        <w:t xml:space="preserve"> 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מדבר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אנשים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שבאמת רוצים לדאוג לבני עמם, הערבים שיושבים פה בכנסת </w:t>
      </w:r>
      <w:r w:rsidR="00515A37">
        <w:rPr>
          <w:rtl/>
        </w:rPr>
        <w:t>–</w:t>
      </w:r>
      <w:r w:rsidRPr="009214BE">
        <w:rPr>
          <w:rtl/>
        </w:rPr>
        <w:t xml:space="preserve"> שהם</w:t>
      </w:r>
      <w:r w:rsidR="00515A37">
        <w:rPr>
          <w:rtl/>
        </w:rPr>
        <w:t xml:space="preserve"> </w:t>
      </w:r>
      <w:r w:rsidRPr="009214BE">
        <w:rPr>
          <w:rtl/>
        </w:rPr>
        <w:t>שלוחי</w:t>
      </w:r>
      <w:r w:rsidR="00515A37">
        <w:rPr>
          <w:rtl/>
        </w:rPr>
        <w:t xml:space="preserve"> </w:t>
      </w:r>
      <w:r w:rsidRPr="009214BE">
        <w:rPr>
          <w:rtl/>
        </w:rPr>
        <w:t>העם,</w:t>
      </w:r>
      <w:r w:rsidR="00515A37">
        <w:rPr>
          <w:rtl/>
        </w:rPr>
        <w:t xml:space="preserve"> </w:t>
      </w:r>
      <w:r w:rsidRPr="009214BE">
        <w:rPr>
          <w:rtl/>
        </w:rPr>
        <w:t>שלוחי</w:t>
      </w:r>
      <w:r w:rsidR="00515A37">
        <w:rPr>
          <w:rtl/>
        </w:rPr>
        <w:t xml:space="preserve"> </w:t>
      </w:r>
      <w:r w:rsidRPr="009214BE">
        <w:rPr>
          <w:rtl/>
        </w:rPr>
        <w:t>התושבים היושבים בקו העימות, בזמן שגרמניה וארצות</w:t>
      </w:r>
      <w:r w:rsidR="00515A37">
        <w:rPr>
          <w:rtl/>
        </w:rPr>
        <w:t>-</w:t>
      </w:r>
      <w:r w:rsidRPr="009214BE">
        <w:rPr>
          <w:rtl/>
        </w:rPr>
        <w:t>הברית ושאר</w:t>
      </w:r>
      <w:r w:rsidR="00515A37">
        <w:rPr>
          <w:rtl/>
        </w:rPr>
        <w:t xml:space="preserve"> </w:t>
      </w:r>
      <w:r w:rsidRPr="009214BE">
        <w:rPr>
          <w:rtl/>
        </w:rPr>
        <w:t>האומות מלמדות זכות על פעולה זו ואף מודות שה"חיזב</w:t>
      </w:r>
      <w:r w:rsidR="00515A37">
        <w:rPr>
          <w:rtl/>
        </w:rPr>
        <w:t>-</w:t>
      </w:r>
      <w:r w:rsidRPr="009214BE">
        <w:rPr>
          <w:rtl/>
        </w:rPr>
        <w:t>אללה" עברו את הגבול.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צר</w:t>
      </w:r>
      <w:r w:rsidR="00515A37">
        <w:rPr>
          <w:rtl/>
        </w:rPr>
        <w:t xml:space="preserve"> </w:t>
      </w:r>
      <w:r w:rsidRPr="009214BE">
        <w:rPr>
          <w:rtl/>
        </w:rPr>
        <w:t>לשמוע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חברת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תמר</w:t>
      </w:r>
      <w:r w:rsidR="00515A37">
        <w:rPr>
          <w:rtl/>
        </w:rPr>
        <w:t xml:space="preserve"> </w:t>
      </w:r>
      <w:r w:rsidRPr="009214BE">
        <w:rPr>
          <w:rtl/>
        </w:rPr>
        <w:t>גוז'נסקי</w:t>
      </w:r>
      <w:r w:rsidR="00515A37">
        <w:rPr>
          <w:rtl/>
        </w:rPr>
        <w:t xml:space="preserve"> </w:t>
      </w:r>
      <w:r w:rsidRPr="009214BE">
        <w:rPr>
          <w:rtl/>
        </w:rPr>
        <w:t>שאמרה</w:t>
      </w:r>
      <w:r w:rsidR="00515A37">
        <w:rPr>
          <w:rtl/>
        </w:rPr>
        <w:t xml:space="preserve"> </w:t>
      </w:r>
      <w:r w:rsidRPr="009214BE">
        <w:rPr>
          <w:rtl/>
        </w:rPr>
        <w:t>כרגע</w:t>
      </w:r>
      <w:r w:rsidR="00515A37">
        <w:rPr>
          <w:rtl/>
        </w:rPr>
        <w:t xml:space="preserve"> </w:t>
      </w:r>
      <w:r w:rsidRPr="009214BE">
        <w:rPr>
          <w:rtl/>
        </w:rPr>
        <w:t>משפט, שאומנם לקוח</w:t>
      </w:r>
      <w:r w:rsidR="00515A37">
        <w:rPr>
          <w:rtl/>
        </w:rPr>
        <w:t xml:space="preserve"> </w:t>
      </w:r>
      <w:r w:rsidRPr="009214BE">
        <w:rPr>
          <w:rtl/>
        </w:rPr>
        <w:t>מהמקורות, "יישר כוח" על הפסוק, אבל הוא כל כך לא מתאים. היא אמרה: רשעים, מלאכתם</w:t>
      </w:r>
      <w:r w:rsidR="00515A37">
        <w:rPr>
          <w:rtl/>
        </w:rPr>
        <w:t xml:space="preserve"> </w:t>
      </w:r>
      <w:r w:rsidRPr="009214BE">
        <w:rPr>
          <w:rtl/>
        </w:rPr>
        <w:t>נעשית</w:t>
      </w:r>
      <w:r w:rsidR="00515A37">
        <w:rPr>
          <w:rtl/>
        </w:rPr>
        <w:t xml:space="preserve"> </w:t>
      </w:r>
      <w:r w:rsidRPr="009214BE">
        <w:rPr>
          <w:rtl/>
        </w:rPr>
        <w:t>בידי אחרים. כששאלתי אותה מה פירוש, היא אומרת לי: רשעים, אלה כביכול אנשי</w:t>
      </w:r>
      <w:r w:rsidR="00515A37">
        <w:rPr>
          <w:rtl/>
        </w:rPr>
        <w:t xml:space="preserve"> </w:t>
      </w:r>
      <w:r w:rsidRPr="009214BE">
        <w:rPr>
          <w:rtl/>
        </w:rPr>
        <w:t>האופוזיציה,</w:t>
      </w:r>
      <w:r w:rsidR="00515A37">
        <w:rPr>
          <w:rtl/>
        </w:rPr>
        <w:t xml:space="preserve"> </w:t>
      </w:r>
      <w:r w:rsidRPr="009214BE">
        <w:rPr>
          <w:rtl/>
        </w:rPr>
        <w:t>ומלאכתם</w:t>
      </w:r>
      <w:r w:rsidR="00515A37">
        <w:rPr>
          <w:rtl/>
        </w:rPr>
        <w:t xml:space="preserve"> </w:t>
      </w:r>
      <w:r w:rsidRPr="009214BE">
        <w:rPr>
          <w:rtl/>
        </w:rPr>
        <w:t>נעשית</w:t>
      </w:r>
      <w:r w:rsidR="00515A37">
        <w:rPr>
          <w:rtl/>
        </w:rPr>
        <w:t xml:space="preserve"> </w:t>
      </w:r>
      <w:r w:rsidRPr="009214BE">
        <w:rPr>
          <w:rtl/>
        </w:rPr>
        <w:t>בידי</w:t>
      </w:r>
      <w:r w:rsidR="00515A37">
        <w:rPr>
          <w:rtl/>
        </w:rPr>
        <w:t xml:space="preserve"> </w:t>
      </w:r>
      <w:r w:rsidRPr="009214BE">
        <w:rPr>
          <w:rtl/>
        </w:rPr>
        <w:t>אחרים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זו הממשלה. אני רוצה לשאול אותה כמה</w:t>
      </w:r>
      <w:r w:rsidR="00515A37">
        <w:rPr>
          <w:rtl/>
        </w:rPr>
        <w:t xml:space="preserve"> </w:t>
      </w:r>
      <w:r w:rsidRPr="009214BE">
        <w:rPr>
          <w:rtl/>
        </w:rPr>
        <w:t>שאלות: האם הגנה על חיי יהודים היא מעשה רשעות?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בניזרי,</w:t>
      </w:r>
      <w:r w:rsidR="00515A37">
        <w:rPr>
          <w:rtl/>
        </w:rPr>
        <w:t xml:space="preserve"> </w:t>
      </w: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יודע</w:t>
      </w:r>
      <w:r w:rsidR="00515A37">
        <w:rPr>
          <w:rtl/>
        </w:rPr>
        <w:t xml:space="preserve"> </w:t>
      </w:r>
      <w:r w:rsidRPr="009214BE">
        <w:rPr>
          <w:rtl/>
        </w:rPr>
        <w:t>שהיא</w:t>
      </w:r>
      <w:r w:rsidR="00515A37">
        <w:rPr>
          <w:rtl/>
        </w:rPr>
        <w:t xml:space="preserve"> </w:t>
      </w:r>
      <w:r w:rsidRPr="009214BE">
        <w:rPr>
          <w:rtl/>
        </w:rPr>
        <w:t>סירסה את הכתוב. היא דיברה על צדיקים</w:t>
      </w:r>
      <w:r w:rsidR="00515A37">
        <w:rPr>
          <w:rtl/>
        </w:rPr>
        <w:t xml:space="preserve"> </w:t>
      </w:r>
      <w:r w:rsidRPr="009214BE">
        <w:rPr>
          <w:rtl/>
        </w:rPr>
        <w:t>בוודאי.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שלמה בניזרי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אומר לך מה שאלתי אותה ומה היא הבהירה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שנאמר הוא: "צדיקים מלאכתם נעשית בידי אחרים".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שלמה בניזרי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לך</w:t>
      </w:r>
      <w:r w:rsidR="00515A37">
        <w:rPr>
          <w:rtl/>
        </w:rPr>
        <w:t xml:space="preserve"> </w:t>
      </w:r>
      <w:r w:rsidRPr="009214BE">
        <w:rPr>
          <w:rtl/>
        </w:rPr>
        <w:t>מה שהיא אמרה, ואני מתייחס היטב לדבריה. אני חושב שהם חמורים</w:t>
      </w:r>
      <w:r w:rsidR="00515A37">
        <w:rPr>
          <w:rtl/>
        </w:rPr>
        <w:t xml:space="preserve"> </w:t>
      </w:r>
      <w:r w:rsidRPr="009214BE">
        <w:rPr>
          <w:rtl/>
        </w:rPr>
        <w:t>ביותר.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מקווה שתינתן לי הזדמנות לענות לך.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שלמה בניזרי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בבקשה.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רק לשאול אותך, האם הגנה על חיי יהודים היא מעשה רשעות;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הגנה</w:t>
      </w:r>
      <w:r w:rsidR="00515A37">
        <w:rPr>
          <w:rtl/>
        </w:rPr>
        <w:t xml:space="preserve"> </w:t>
      </w:r>
      <w:r w:rsidRPr="009214BE">
        <w:rPr>
          <w:rtl/>
        </w:rPr>
        <w:t>על חיי ילדים, נשים וזקנים היא רשעות; האם הגנה על רכוש תושבים יהודים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רשעות?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רשעות,</w:t>
      </w:r>
      <w:r w:rsidR="00515A37">
        <w:rPr>
          <w:rtl/>
        </w:rPr>
        <w:t xml:space="preserve"> </w:t>
      </w:r>
      <w:r w:rsidRPr="009214BE">
        <w:rPr>
          <w:rtl/>
        </w:rPr>
        <w:t>גברתי, אני לא יודע מהי צדיקות. נראה שבלקסיקון שלך</w:t>
      </w:r>
      <w:r w:rsidR="00515A37">
        <w:rPr>
          <w:rtl/>
        </w:rPr>
        <w:t xml:space="preserve"> </w:t>
      </w:r>
      <w:r w:rsidRPr="009214BE">
        <w:rPr>
          <w:rtl/>
        </w:rPr>
        <w:t>צדיקות</w:t>
      </w:r>
      <w:r w:rsidR="00515A37">
        <w:rPr>
          <w:rtl/>
        </w:rPr>
        <w:t xml:space="preserve"> </w:t>
      </w:r>
      <w:r w:rsidRPr="009214BE">
        <w:rPr>
          <w:rtl/>
        </w:rPr>
        <w:t>זו הגנה על מרצחים של "חיזב</w:t>
      </w:r>
      <w:r w:rsidR="00515A37">
        <w:rPr>
          <w:rtl/>
        </w:rPr>
        <w:t>-</w:t>
      </w:r>
      <w:r w:rsidRPr="009214BE">
        <w:rPr>
          <w:rtl/>
        </w:rPr>
        <w:t>אללה" וילדיהם, ורשעות זו הגנה על ילדי ישראל</w:t>
      </w:r>
      <w:r w:rsidR="00515A37">
        <w:rPr>
          <w:rtl/>
        </w:rPr>
        <w:t xml:space="preserve"> </w:t>
      </w:r>
      <w:r w:rsidRPr="009214BE">
        <w:rPr>
          <w:rtl/>
        </w:rPr>
        <w:t>והוריהם.</w:t>
      </w:r>
      <w:r w:rsidR="00515A37">
        <w:rPr>
          <w:rtl/>
        </w:rPr>
        <w:t xml:space="preserve"> </w:t>
      </w:r>
      <w:r w:rsidRPr="009214BE">
        <w:rPr>
          <w:rtl/>
        </w:rPr>
        <w:t>כך, מכל מקום, זה משתמע מן הדברים. זה חמור מאוד.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אתה הופך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שלמה בניזרי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 הופך.</w:t>
      </w:r>
      <w:r w:rsidR="00515A37">
        <w:rPr>
          <w:rtl/>
        </w:rPr>
        <w:t xml:space="preserve"> </w:t>
      </w:r>
      <w:r w:rsidRPr="009214BE">
        <w:rPr>
          <w:rtl/>
        </w:rPr>
        <w:t>שאלתי אותה לפני שעליתי על הבמה. אמרתי לה: תסלחי לי, גברתי,</w:t>
      </w:r>
      <w:r w:rsidR="00515A37">
        <w:rPr>
          <w:rtl/>
        </w:rPr>
        <w:t xml:space="preserve"> </w:t>
      </w:r>
      <w:r w:rsidRPr="009214BE">
        <w:rPr>
          <w:rtl/>
        </w:rPr>
        <w:t>למי</w:t>
      </w:r>
      <w:r w:rsidR="00515A37">
        <w:rPr>
          <w:rtl/>
        </w:rPr>
        <w:t xml:space="preserve"> </w:t>
      </w:r>
      <w:r w:rsidRPr="009214BE">
        <w:rPr>
          <w:rtl/>
        </w:rPr>
        <w:t>התכוונת</w:t>
      </w:r>
      <w:r w:rsidR="00515A37">
        <w:rPr>
          <w:rtl/>
        </w:rPr>
        <w:t xml:space="preserve"> </w:t>
      </w:r>
      <w:r w:rsidRPr="009214BE">
        <w:rPr>
          <w:rtl/>
        </w:rPr>
        <w:t>במלה</w:t>
      </w:r>
      <w:r w:rsidR="00515A37">
        <w:rPr>
          <w:rtl/>
        </w:rPr>
        <w:t xml:space="preserve"> </w:t>
      </w:r>
      <w:r w:rsidRPr="009214BE">
        <w:rPr>
          <w:rtl/>
        </w:rPr>
        <w:t>"רשעים"</w:t>
      </w:r>
      <w:r w:rsidR="00515A37">
        <w:rPr>
          <w:rtl/>
        </w:rPr>
        <w:t xml:space="preserve"> </w:t>
      </w:r>
      <w:r w:rsidRPr="009214BE">
        <w:rPr>
          <w:rtl/>
        </w:rPr>
        <w:t>ומה זו רשעות? היא לא התביישה וחזרה על המלים הללו.</w:t>
      </w:r>
      <w:r w:rsidR="00515A37">
        <w:rPr>
          <w:rtl/>
        </w:rPr>
        <w:t xml:space="preserve"> </w:t>
      </w:r>
      <w:r w:rsidRPr="009214BE">
        <w:rPr>
          <w:rtl/>
        </w:rPr>
        <w:t>תשאל אותה והיא תהיה מוכנה לחזור. הנה היא מצביעה אפילו.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לפיכך,</w:t>
      </w:r>
      <w:r w:rsidR="00515A37">
        <w:rPr>
          <w:rtl/>
        </w:rPr>
        <w:t xml:space="preserve"> </w:t>
      </w:r>
      <w:r w:rsidRPr="009214BE">
        <w:rPr>
          <w:rtl/>
        </w:rPr>
        <w:t>אדוני ראש הממשלה, שלא נמצא פה, תחזקנה ידיך וידי כל העושים במלאכה,</w:t>
      </w:r>
      <w:r w:rsidR="00515A37">
        <w:rPr>
          <w:rtl/>
        </w:rPr>
        <w:t xml:space="preserve"> </w:t>
      </w:r>
      <w:r w:rsidRPr="009214BE">
        <w:rPr>
          <w:rtl/>
        </w:rPr>
        <w:t>ובראשם</w:t>
      </w:r>
      <w:r w:rsidR="00515A37">
        <w:rPr>
          <w:rtl/>
        </w:rPr>
        <w:t xml:space="preserve"> </w:t>
      </w:r>
      <w:r w:rsidRPr="009214BE">
        <w:rPr>
          <w:rtl/>
        </w:rPr>
        <w:t>צה"ל,</w:t>
      </w:r>
      <w:r w:rsidR="00515A37">
        <w:rPr>
          <w:rtl/>
        </w:rPr>
        <w:t xml:space="preserve"> </w:t>
      </w:r>
      <w:r w:rsidRPr="009214BE">
        <w:rPr>
          <w:rtl/>
        </w:rPr>
        <w:t>המשיכו</w:t>
      </w:r>
      <w:r w:rsidR="00515A37">
        <w:rPr>
          <w:rtl/>
        </w:rPr>
        <w:t xml:space="preserve"> </w:t>
      </w:r>
      <w:r w:rsidRPr="009214BE">
        <w:rPr>
          <w:rtl/>
        </w:rPr>
        <w:t>בפעולה חשובה זו להחזרת הביטחון לתושבי המדינה, בהתחשבות,</w:t>
      </w:r>
      <w:r w:rsidR="00515A37">
        <w:rPr>
          <w:rtl/>
        </w:rPr>
        <w:t xml:space="preserve"> </w:t>
      </w:r>
      <w:r w:rsidRPr="009214BE">
        <w:rPr>
          <w:rtl/>
        </w:rPr>
        <w:t>כמובן, באזרחי המדינה החפים מפשע שהמחבלים בסך הכול תופסים טרמפ על הגב שלהם. אני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שמדינת ישראל נוקטת את הצעדים הכי הומניטריים, ואין לכם פה מה לצעוק ולעשות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מיני</w:t>
      </w:r>
      <w:r w:rsidR="00515A37">
        <w:rPr>
          <w:rtl/>
        </w:rPr>
        <w:t xml:space="preserve"> </w:t>
      </w:r>
      <w:r w:rsidRPr="009214BE">
        <w:rPr>
          <w:rtl/>
        </w:rPr>
        <w:t>צעדי מחאה, כאילו ממשלת ישראל מתאכזרת כלפי התושבים. תראו לי מדינה אחת</w:t>
      </w:r>
      <w:r w:rsidR="00515A37">
        <w:rPr>
          <w:rtl/>
        </w:rPr>
        <w:t xml:space="preserve"> </w:t>
      </w:r>
      <w:r w:rsidRPr="009214BE">
        <w:rPr>
          <w:rtl/>
        </w:rPr>
        <w:t>בעולם,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שנוחתות עליה "קטיושות", שנהרגים בה אזרחים, והיא עוד נותנת להם אזהרות </w:t>
      </w:r>
      <w:r w:rsidR="00515A37">
        <w:rPr>
          <w:rtl/>
        </w:rPr>
        <w:t xml:space="preserve">– </w:t>
      </w:r>
      <w:r w:rsidRPr="009214BE">
        <w:rPr>
          <w:rtl/>
        </w:rPr>
        <w:t>עד שעה פלונית לצאת, כי עומדים להפגיז. נותנים להם לברוח מאותו מקום ורק לאחר מכן</w:t>
      </w:r>
      <w:r w:rsidR="00515A37">
        <w:rPr>
          <w:rtl/>
        </w:rPr>
        <w:t xml:space="preserve"> </w:t>
      </w:r>
      <w:r w:rsidRPr="009214BE">
        <w:rPr>
          <w:rtl/>
        </w:rPr>
        <w:t>תוקפים. אתם צריכים לחזק את ידי הממשלה ולהגיד לה "יישר כוח".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רבה. רשות הדיבור לחבר הכנסת אברהם שפירא.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>ראש, אני מבקשת להעיר.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עד שיבוא חבר הכנסת שפירא, את יכולה להגיד מה שאת רוצה.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בניזרי, דווקא משום הדאגה לתושבי קריית</w:t>
      </w:r>
      <w:r w:rsidR="00515A37">
        <w:rPr>
          <w:rtl/>
        </w:rPr>
        <w:t>-</w:t>
      </w:r>
      <w:r w:rsidRPr="009214BE">
        <w:rPr>
          <w:rtl/>
        </w:rPr>
        <w:t>שמונה, דווקא משום כך אני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</w:t>
      </w:r>
      <w:r w:rsidRPr="009214BE">
        <w:rPr>
          <w:rtl/>
        </w:rPr>
        <w:t>המלחמה.</w:t>
      </w:r>
      <w:r w:rsidR="00515A37">
        <w:rPr>
          <w:rtl/>
        </w:rPr>
        <w:t xml:space="preserve"> </w:t>
      </w:r>
      <w:r w:rsidRPr="009214BE">
        <w:rPr>
          <w:rtl/>
        </w:rPr>
        <w:t>המלחמה</w:t>
      </w:r>
      <w:r w:rsidR="00515A37">
        <w:rPr>
          <w:rtl/>
        </w:rPr>
        <w:t xml:space="preserve"> </w:t>
      </w:r>
      <w:r w:rsidRPr="009214BE">
        <w:rPr>
          <w:rtl/>
        </w:rPr>
        <w:t>הזאת</w:t>
      </w:r>
      <w:r w:rsidR="00515A37">
        <w:rPr>
          <w:rtl/>
        </w:rPr>
        <w:t xml:space="preserve"> </w:t>
      </w:r>
      <w:r w:rsidRPr="009214BE">
        <w:rPr>
          <w:rtl/>
        </w:rPr>
        <w:t>ממיטה</w:t>
      </w:r>
      <w:r w:rsidR="00515A37">
        <w:rPr>
          <w:rtl/>
        </w:rPr>
        <w:t xml:space="preserve"> </w:t>
      </w:r>
      <w:r w:rsidRPr="009214BE">
        <w:rPr>
          <w:rtl/>
        </w:rPr>
        <w:t>אסון</w:t>
      </w:r>
      <w:r w:rsidR="00515A37">
        <w:rPr>
          <w:rtl/>
        </w:rPr>
        <w:t xml:space="preserve"> </w:t>
      </w:r>
      <w:r w:rsidRPr="009214BE">
        <w:rPr>
          <w:rtl/>
        </w:rPr>
        <w:t>על קריית</w:t>
      </w:r>
      <w:r w:rsidR="00515A37">
        <w:rPr>
          <w:rtl/>
        </w:rPr>
        <w:t>-</w:t>
      </w:r>
      <w:r w:rsidRPr="009214BE">
        <w:rPr>
          <w:rtl/>
        </w:rPr>
        <w:t>שמונה. היא לא תפתור את בעיית</w:t>
      </w:r>
      <w:r w:rsidR="00515A37">
        <w:rPr>
          <w:rtl/>
        </w:rPr>
        <w:t xml:space="preserve"> </w:t>
      </w:r>
      <w:r w:rsidRPr="009214BE">
        <w:rPr>
          <w:rtl/>
        </w:rPr>
        <w:t>לבנון,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לא תפתור את בעיית "חיזב</w:t>
      </w:r>
      <w:r w:rsidR="00515A37">
        <w:rPr>
          <w:rtl/>
        </w:rPr>
        <w:t>-</w:t>
      </w:r>
      <w:r w:rsidRPr="009214BE">
        <w:rPr>
          <w:rtl/>
        </w:rPr>
        <w:t>אללה". היא מגדילה את האיבה, היא מגדילה את</w:t>
      </w:r>
      <w:r w:rsidR="00515A37">
        <w:rPr>
          <w:rtl/>
        </w:rPr>
        <w:t xml:space="preserve"> </w:t>
      </w:r>
      <w:r w:rsidRPr="009214BE">
        <w:rPr>
          <w:rtl/>
        </w:rPr>
        <w:t>האימה. רק שלום והסדר יפתרו את הבעיה.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רוצים שלום עם "קטיושות".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גוז'נסקי, זמנך תם.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עם הגויים היתה מלחמה אלפיים שנה, והיא לא תפסיק.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תופיק זיאד, אתה מדבר אחריו ויהיו לך עשר דקות. תגיד בהן מה שאתה</w:t>
      </w:r>
      <w:r w:rsidR="00515A37">
        <w:rPr>
          <w:rtl/>
        </w:rPr>
        <w:t xml:space="preserve"> </w:t>
      </w:r>
      <w:r w:rsidRPr="009214BE">
        <w:rPr>
          <w:rtl/>
        </w:rPr>
        <w:t>רוצה. ואני אגן על זכותך לומר את דבריך. אני מבקש להפסיק.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שפירא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 היושב</w:t>
      </w:r>
      <w:r w:rsidR="00515A37">
        <w:rPr>
          <w:rtl/>
        </w:rPr>
        <w:t>-</w:t>
      </w:r>
      <w:r w:rsidRPr="009214BE">
        <w:rPr>
          <w:rtl/>
        </w:rPr>
        <w:t>ראש, חברי הכנסת, בשם סיעת יהדות התורה אני רוצה קודם כול להגיד,</w:t>
      </w:r>
      <w:r w:rsidR="00515A37">
        <w:rPr>
          <w:rtl/>
        </w:rPr>
        <w:t xml:space="preserve"> </w:t>
      </w:r>
      <w:r w:rsidRPr="009214BE">
        <w:rPr>
          <w:rtl/>
        </w:rPr>
        <w:t>שאנו</w:t>
      </w:r>
      <w:r w:rsidR="00515A37">
        <w:rPr>
          <w:rtl/>
        </w:rPr>
        <w:t xml:space="preserve"> </w:t>
      </w:r>
      <w:r w:rsidRPr="009214BE">
        <w:rPr>
          <w:rtl/>
        </w:rPr>
        <w:t>מחזקים</w:t>
      </w:r>
      <w:r w:rsidR="00515A37">
        <w:rPr>
          <w:rtl/>
        </w:rPr>
        <w:t xml:space="preserve"> </w:t>
      </w:r>
      <w:r w:rsidRPr="009214BE">
        <w:rPr>
          <w:rtl/>
        </w:rPr>
        <w:t>את כל תושבי הצפון, שסובלים במקלטים, בחום הזה, ימים ולילות יושבים</w:t>
      </w:r>
      <w:r w:rsidR="00515A37">
        <w:rPr>
          <w:rtl/>
        </w:rPr>
        <w:t xml:space="preserve"> </w:t>
      </w:r>
      <w:r w:rsidRPr="009214BE">
        <w:rPr>
          <w:rtl/>
        </w:rPr>
        <w:t>שם.</w:t>
      </w:r>
      <w:r w:rsidR="00515A37">
        <w:rPr>
          <w:rtl/>
        </w:rPr>
        <w:t xml:space="preserve"> </w:t>
      </w:r>
      <w:r w:rsidRPr="009214BE">
        <w:rPr>
          <w:rtl/>
        </w:rPr>
        <w:t>מי שמקנא בהם, אני אומר לצעקנים, ילכו גם הם למקלטים ויראו את התענוג שעובר</w:t>
      </w:r>
      <w:r w:rsidR="00515A37">
        <w:rPr>
          <w:rtl/>
        </w:rPr>
        <w:t xml:space="preserve"> </w:t>
      </w:r>
      <w:r w:rsidRPr="009214BE">
        <w:rPr>
          <w:rtl/>
        </w:rPr>
        <w:t>עליהם.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חיזוק</w:t>
      </w:r>
      <w:r w:rsidR="00515A37">
        <w:rPr>
          <w:rtl/>
        </w:rPr>
        <w:t xml:space="preserve"> </w:t>
      </w:r>
      <w:r w:rsidRPr="009214BE">
        <w:rPr>
          <w:rtl/>
        </w:rPr>
        <w:t>לצה"ל.</w:t>
      </w:r>
      <w:r w:rsidR="00515A37">
        <w:rPr>
          <w:rtl/>
        </w:rPr>
        <w:t xml:space="preserve"> </w:t>
      </w:r>
      <w:r w:rsidRPr="009214BE">
        <w:rPr>
          <w:rtl/>
        </w:rPr>
        <w:t>אנחנו מחזקים את ראש הממשלה ושר הביטחון. שימו לב, לא אמרתי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ישראל, אלא ראש הממשלה ושר הביטחון. לצערי הרב, חלק משרי הממשלה לא אומרים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שראש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צריך לשמוע. הם אומרים בפירוש את ההיפך. אני מחזק את הידיים של</w:t>
      </w:r>
      <w:r w:rsidR="00515A37">
        <w:rPr>
          <w:rtl/>
        </w:rPr>
        <w:t xml:space="preserve"> </w:t>
      </w:r>
      <w:r w:rsidRPr="009214BE">
        <w:rPr>
          <w:rtl/>
        </w:rPr>
        <w:t>יצחק רבין, ראש הממשלה ושר הביטחון.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בימי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>-</w:t>
      </w:r>
      <w:r w:rsidRPr="009214BE">
        <w:rPr>
          <w:rtl/>
        </w:rPr>
        <w:t>המצרים, בתשעת הימים בחודש אב, אני הייתי מציע לאלה שרוצים להפסיק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המלחמה,</w:t>
      </w:r>
      <w:r w:rsidR="00515A37">
        <w:rPr>
          <w:rtl/>
        </w:rPr>
        <w:t xml:space="preserve"> </w:t>
      </w:r>
      <w:r w:rsidRPr="009214BE">
        <w:rPr>
          <w:rtl/>
        </w:rPr>
        <w:t>ומרחמים,</w:t>
      </w:r>
      <w:r w:rsidR="00515A37">
        <w:rPr>
          <w:rtl/>
        </w:rPr>
        <w:t xml:space="preserve"> </w:t>
      </w:r>
      <w:r w:rsidRPr="009214BE">
        <w:rPr>
          <w:rtl/>
        </w:rPr>
        <w:t>בצדק,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תושבי</w:t>
      </w:r>
      <w:r w:rsidR="00515A37">
        <w:rPr>
          <w:rtl/>
        </w:rPr>
        <w:t xml:space="preserve"> </w:t>
      </w:r>
      <w:r w:rsidRPr="009214BE">
        <w:rPr>
          <w:rtl/>
        </w:rPr>
        <w:t>דרום</w:t>
      </w:r>
      <w:r w:rsidR="00515A37">
        <w:rPr>
          <w:rtl/>
        </w:rPr>
        <w:t>-</w:t>
      </w:r>
      <w:r w:rsidRPr="009214BE">
        <w:rPr>
          <w:rtl/>
        </w:rPr>
        <w:t>לבנון,</w:t>
      </w:r>
      <w:r w:rsidR="00515A37">
        <w:rPr>
          <w:rtl/>
        </w:rPr>
        <w:t xml:space="preserve"> </w:t>
      </w:r>
      <w:r w:rsidRPr="009214BE">
        <w:rPr>
          <w:rtl/>
        </w:rPr>
        <w:t>שיצעקו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אללה",</w:t>
      </w:r>
      <w:r w:rsidR="00515A37">
        <w:rPr>
          <w:rtl/>
        </w:rPr>
        <w:t xml:space="preserve"> </w:t>
      </w:r>
      <w:r w:rsidRPr="009214BE">
        <w:rPr>
          <w:rtl/>
        </w:rPr>
        <w:t>שיפסיקו</w:t>
      </w:r>
      <w:r w:rsidR="00515A37">
        <w:rPr>
          <w:rtl/>
        </w:rPr>
        <w:t xml:space="preserve"> </w:t>
      </w:r>
      <w:r w:rsidRPr="009214BE">
        <w:rPr>
          <w:rtl/>
        </w:rPr>
        <w:t>לשלוח</w:t>
      </w:r>
      <w:r w:rsidR="00515A37">
        <w:rPr>
          <w:rtl/>
        </w:rPr>
        <w:t xml:space="preserve"> </w:t>
      </w:r>
      <w:r w:rsidRPr="009214BE">
        <w:rPr>
          <w:rtl/>
        </w:rPr>
        <w:t>"קטיושות".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מפסיק לשלוח</w:t>
      </w:r>
      <w:r w:rsidR="00515A37">
        <w:rPr>
          <w:rtl/>
        </w:rPr>
        <w:t xml:space="preserve"> </w:t>
      </w:r>
      <w:r w:rsidRPr="009214BE">
        <w:rPr>
          <w:rtl/>
        </w:rPr>
        <w:t>"קטיושות",</w:t>
      </w:r>
      <w:r w:rsidR="00515A37">
        <w:rPr>
          <w:rtl/>
        </w:rPr>
        <w:t xml:space="preserve"> </w:t>
      </w:r>
      <w:r w:rsidRPr="009214BE">
        <w:rPr>
          <w:rtl/>
        </w:rPr>
        <w:t>מר</w:t>
      </w:r>
      <w:r w:rsidR="00515A37">
        <w:rPr>
          <w:rtl/>
        </w:rPr>
        <w:t xml:space="preserve"> </w:t>
      </w:r>
      <w:r w:rsidRPr="009214BE">
        <w:rPr>
          <w:rtl/>
        </w:rPr>
        <w:t>רבין היה עוצר את המלחמה מייד.</w:t>
      </w:r>
      <w:r w:rsidR="00515A37">
        <w:rPr>
          <w:rtl/>
        </w:rPr>
        <w:t xml:space="preserve"> </w:t>
      </w:r>
      <w:r w:rsidRPr="009214BE">
        <w:rPr>
          <w:rtl/>
        </w:rPr>
        <w:t>פה המקום לצעוק? תצאו לשם ותצעקו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שם. באותו רגע שהם לא ישלחו "קטיושות" </w:t>
      </w:r>
      <w:r w:rsidR="00515A37">
        <w:rPr>
          <w:rtl/>
        </w:rPr>
        <w:t>–</w:t>
      </w:r>
      <w:r w:rsidRPr="009214BE">
        <w:rPr>
          <w:rtl/>
        </w:rPr>
        <w:t xml:space="preserve"> הכול נגמר.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סיעת</w:t>
      </w:r>
      <w:r w:rsidR="00515A37">
        <w:rPr>
          <w:rtl/>
        </w:rPr>
        <w:t xml:space="preserve"> </w:t>
      </w:r>
      <w:r w:rsidRPr="009214BE">
        <w:rPr>
          <w:rtl/>
        </w:rPr>
        <w:t>יהדות התורה, כמו כל יתר הסיעות ששייכות ליהודים, תתמוך בממשלת ישראל,</w:t>
      </w:r>
      <w:r w:rsidR="00515A37">
        <w:rPr>
          <w:rtl/>
        </w:rPr>
        <w:t xml:space="preserve"> </w:t>
      </w:r>
      <w:r w:rsidRPr="009214BE">
        <w:rPr>
          <w:rtl/>
        </w:rPr>
        <w:t>ביצחק</w:t>
      </w:r>
      <w:r w:rsidR="00515A37">
        <w:rPr>
          <w:rtl/>
        </w:rPr>
        <w:t xml:space="preserve"> </w:t>
      </w:r>
      <w:r w:rsidRPr="009214BE">
        <w:rPr>
          <w:rtl/>
        </w:rPr>
        <w:t>רבין, אף שהייתי רוצה לשאול אותו: הוא ראה כבר היום את פרצוף השותפים שלו.</w:t>
      </w:r>
      <w:r w:rsidR="00515A37">
        <w:rPr>
          <w:rtl/>
        </w:rPr>
        <w:t xml:space="preserve"> </w:t>
      </w:r>
      <w:r w:rsidRPr="009214BE">
        <w:rPr>
          <w:rtl/>
        </w:rPr>
        <w:t>להם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נתן 226 כיתות לימוד. יהדות התורה, ילדים שלומדים בתלמודי תורה, לומדים</w:t>
      </w:r>
      <w:r w:rsidR="00515A37">
        <w:rPr>
          <w:rtl/>
        </w:rPr>
        <w:t xml:space="preserve"> </w:t>
      </w:r>
      <w:r w:rsidRPr="009214BE">
        <w:rPr>
          <w:rtl/>
        </w:rPr>
        <w:t>במקלטים,</w:t>
      </w:r>
      <w:r w:rsidR="00515A37">
        <w:rPr>
          <w:rtl/>
        </w:rPr>
        <w:t xml:space="preserve"> </w:t>
      </w:r>
      <w:r w:rsidRPr="009214BE">
        <w:rPr>
          <w:rtl/>
        </w:rPr>
        <w:t>ואפילו</w:t>
      </w:r>
      <w:r w:rsidR="00515A37">
        <w:rPr>
          <w:rtl/>
        </w:rPr>
        <w:t xml:space="preserve"> </w:t>
      </w:r>
      <w:r w:rsidRPr="009214BE">
        <w:rPr>
          <w:rtl/>
        </w:rPr>
        <w:t>הם לא בצפון. הם חייבים ללמוד במקלטים, כי אין להם איפה ללמוד.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אופוזיציה.</w:t>
      </w:r>
      <w:r w:rsidR="00515A37">
        <w:rPr>
          <w:rtl/>
        </w:rPr>
        <w:t xml:space="preserve"> </w:t>
      </w:r>
      <w:r w:rsidRPr="009214BE">
        <w:rPr>
          <w:rtl/>
        </w:rPr>
        <w:t>אוי ואבוי לקואליציה הזאת.</w:t>
      </w:r>
      <w:r w:rsidR="00515A37">
        <w:rPr>
          <w:rtl/>
        </w:rPr>
        <w:t xml:space="preserve"> </w:t>
      </w:r>
      <w:r w:rsidRPr="009214BE">
        <w:rPr>
          <w:rtl/>
        </w:rPr>
        <w:t>אין בושה גדולה מזו.</w:t>
      </w:r>
      <w:r w:rsidR="00515A37">
        <w:rPr>
          <w:rtl/>
        </w:rPr>
        <w:t xml:space="preserve"> </w:t>
      </w:r>
      <w:r w:rsidRPr="009214BE">
        <w:rPr>
          <w:rtl/>
        </w:rPr>
        <w:t>ראש הממשלה</w:t>
      </w:r>
      <w:r w:rsidR="00515A37">
        <w:rPr>
          <w:rtl/>
        </w:rPr>
        <w:t xml:space="preserve"> </w:t>
      </w:r>
      <w:r w:rsidRPr="009214BE">
        <w:rPr>
          <w:rtl/>
        </w:rPr>
        <w:t>כמעט</w:t>
      </w:r>
      <w:r w:rsidR="00515A37">
        <w:rPr>
          <w:rtl/>
        </w:rPr>
        <w:t xml:space="preserve"> </w:t>
      </w:r>
      <w:r w:rsidRPr="009214BE">
        <w:rPr>
          <w:rtl/>
        </w:rPr>
        <w:t>לא יכול היה לדבר פה.</w:t>
      </w:r>
      <w:r w:rsidR="00515A37">
        <w:rPr>
          <w:rtl/>
        </w:rPr>
        <w:t xml:space="preserve"> </w:t>
      </w:r>
      <w:r w:rsidRPr="009214BE">
        <w:rPr>
          <w:rtl/>
        </w:rPr>
        <w:t>להם נותנים מאות מיליונים, ליישובים. לנו, כל מוסדות</w:t>
      </w:r>
      <w:r w:rsidR="00515A37">
        <w:rPr>
          <w:rtl/>
        </w:rPr>
        <w:t xml:space="preserve"> </w:t>
      </w:r>
      <w:r w:rsidRPr="009214BE">
        <w:rPr>
          <w:rtl/>
        </w:rPr>
        <w:t>התורה,</w:t>
      </w:r>
      <w:r w:rsidR="00515A37">
        <w:rPr>
          <w:rtl/>
        </w:rPr>
        <w:t xml:space="preserve"> </w:t>
      </w:r>
      <w:r w:rsidRPr="009214BE">
        <w:rPr>
          <w:rtl/>
        </w:rPr>
        <w:t>במשך שנה וחצי לא קיבלו תיקון, אפילו לא תיקון לפי הצמדה. אם נשארה רזרבה</w:t>
      </w:r>
      <w:r w:rsidR="00515A37">
        <w:rPr>
          <w:rtl/>
        </w:rPr>
        <w:t xml:space="preserve"> </w:t>
      </w:r>
      <w:r w:rsidRPr="009214BE">
        <w:rPr>
          <w:rtl/>
        </w:rPr>
        <w:t>מפני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עשו</w:t>
      </w:r>
      <w:r w:rsidR="00515A37">
        <w:rPr>
          <w:rtl/>
        </w:rPr>
        <w:t xml:space="preserve"> </w:t>
      </w:r>
      <w:r w:rsidRPr="009214BE">
        <w:rPr>
          <w:rtl/>
        </w:rPr>
        <w:t>תיקון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לפי ההצמדה </w:t>
      </w:r>
      <w:r w:rsidR="00515A37">
        <w:rPr>
          <w:rtl/>
        </w:rPr>
        <w:t>–</w:t>
      </w:r>
      <w:r w:rsidRPr="009214BE">
        <w:rPr>
          <w:rtl/>
        </w:rPr>
        <w:t xml:space="preserve"> העבירו את הכסף לתעסוקה או לכיתות שלהם; להם</w:t>
      </w:r>
      <w:r w:rsidR="00515A37">
        <w:rPr>
          <w:rtl/>
        </w:rPr>
        <w:t xml:space="preserve"> </w:t>
      </w:r>
      <w:r w:rsidRPr="009214BE">
        <w:rPr>
          <w:rtl/>
        </w:rPr>
        <w:t>נתנו</w:t>
      </w:r>
      <w:r w:rsidR="00515A37">
        <w:rPr>
          <w:rtl/>
        </w:rPr>
        <w:t xml:space="preserve"> </w:t>
      </w:r>
      <w:r w:rsidRPr="009214BE">
        <w:rPr>
          <w:rtl/>
        </w:rPr>
        <w:t>226</w:t>
      </w:r>
      <w:r w:rsidR="00515A37">
        <w:rPr>
          <w:rtl/>
        </w:rPr>
        <w:t xml:space="preserve"> </w:t>
      </w:r>
      <w:r w:rsidRPr="009214BE">
        <w:rPr>
          <w:rtl/>
        </w:rPr>
        <w:t>כיתות.</w:t>
      </w:r>
      <w:r w:rsidR="00515A37">
        <w:rPr>
          <w:rtl/>
        </w:rPr>
        <w:t xml:space="preserve"> </w:t>
      </w:r>
      <w:r w:rsidRPr="009214BE">
        <w:rPr>
          <w:rtl/>
        </w:rPr>
        <w:t>השר</w:t>
      </w:r>
      <w:r w:rsidR="00515A37">
        <w:rPr>
          <w:rtl/>
        </w:rPr>
        <w:t xml:space="preserve"> </w:t>
      </w:r>
      <w:r w:rsidRPr="009214BE">
        <w:rPr>
          <w:rtl/>
        </w:rPr>
        <w:t>חיים רמון אמר את זה בגאווה פה. את כל מוסדות התורה שלנו</w:t>
      </w:r>
      <w:r w:rsidR="00515A37">
        <w:rPr>
          <w:rtl/>
        </w:rPr>
        <w:t xml:space="preserve"> </w:t>
      </w:r>
      <w:r w:rsidRPr="009214BE">
        <w:rPr>
          <w:rtl/>
        </w:rPr>
        <w:t>מרעיבים, מתנהגים אליהם כפי שהשותפים אומרים להם.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זה קשור למלחמה בלבנון? עם כל הכבוד.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שפירא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 לא קושרים את זה; להיפך.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דיון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מבצע</w:t>
      </w:r>
      <w:r w:rsidR="00515A37">
        <w:rPr>
          <w:rtl/>
        </w:rPr>
        <w:t xml:space="preserve"> </w:t>
      </w:r>
      <w:r w:rsidRPr="009214BE">
        <w:rPr>
          <w:rtl/>
        </w:rPr>
        <w:t>שחיילים לוחמים בו ומסתכנים בו, ולצערי גם נופלים, ואתה</w:t>
      </w:r>
      <w:r w:rsidR="00515A37">
        <w:rPr>
          <w:rtl/>
        </w:rPr>
        <w:t xml:space="preserve"> </w:t>
      </w:r>
      <w:r w:rsidRPr="009214BE">
        <w:rPr>
          <w:rtl/>
        </w:rPr>
        <w:t>עוסק כעת בתקציבים למוסדות.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שפירא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מדבר</w:t>
      </w:r>
      <w:r w:rsidR="00515A37">
        <w:rPr>
          <w:rtl/>
        </w:rPr>
        <w:t xml:space="preserve"> </w:t>
      </w:r>
      <w:r w:rsidRPr="009214BE">
        <w:rPr>
          <w:rtl/>
        </w:rPr>
        <w:t>על תקציבים. תשים לב, אמרתי: תיקון לפי הצמדה. אני דיברתי על</w:t>
      </w:r>
      <w:r w:rsidR="00515A37">
        <w:rPr>
          <w:rtl/>
        </w:rPr>
        <w:t xml:space="preserve"> </w:t>
      </w:r>
      <w:r w:rsidRPr="009214BE">
        <w:rPr>
          <w:rtl/>
        </w:rPr>
        <w:t>תקציבים?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אותה גברת בשינוי אדרת. אתה עוסק בכספים למוסדות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זאבי, הוא עוסק גם בדמים.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שפירא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באירופה,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שומע</w:t>
      </w:r>
      <w:r w:rsidR="00515A37">
        <w:rPr>
          <w:rtl/>
        </w:rPr>
        <w:t xml:space="preserve"> </w:t>
      </w:r>
      <w:r w:rsidRPr="009214BE">
        <w:rPr>
          <w:rtl/>
        </w:rPr>
        <w:t>שבכל</w:t>
      </w:r>
      <w:r w:rsidR="00515A37">
        <w:rPr>
          <w:rtl/>
        </w:rPr>
        <w:t xml:space="preserve"> </w:t>
      </w:r>
      <w:r w:rsidRPr="009214BE">
        <w:rPr>
          <w:rtl/>
        </w:rPr>
        <w:t>אירופה, בטלוויזיה, תומכים בפעולה. המקום היחיד</w:t>
      </w:r>
      <w:r w:rsidR="00515A37">
        <w:rPr>
          <w:rtl/>
        </w:rPr>
        <w:t xml:space="preserve"> </w:t>
      </w:r>
      <w:r w:rsidRPr="009214BE">
        <w:rPr>
          <w:rtl/>
        </w:rPr>
        <w:t>שבו צועקים שלא היו צריכים לעשות את הפעולה, זה פה בכנסת.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תמר גוז'נסקי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גאה בזה.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שפירא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יכולה</w:t>
      </w:r>
      <w:r w:rsidR="00515A37">
        <w:rPr>
          <w:rtl/>
        </w:rPr>
        <w:t xml:space="preserve"> </w:t>
      </w:r>
      <w:r w:rsidRPr="009214BE">
        <w:rPr>
          <w:rtl/>
        </w:rPr>
        <w:t>להיות</w:t>
      </w:r>
      <w:r w:rsidR="00515A37">
        <w:rPr>
          <w:rtl/>
        </w:rPr>
        <w:t xml:space="preserve"> </w:t>
      </w:r>
      <w:r w:rsidRPr="009214BE">
        <w:rPr>
          <w:rtl/>
        </w:rPr>
        <w:t>גאה,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 לך מה האמת: תצעקי שהם יפסיקו לשלוח</w:t>
      </w:r>
      <w:r w:rsidR="00515A37">
        <w:rPr>
          <w:rtl/>
        </w:rPr>
        <w:t xml:space="preserve"> </w:t>
      </w:r>
      <w:r w:rsidRPr="009214BE">
        <w:rPr>
          <w:rtl/>
        </w:rPr>
        <w:t>"קטיושות", ואז אנחנו נצעק אתך ביחד להפסיק את המלחמה. כל עוד תיפול "קטיושה", כל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מה שמר רבין עושה </w:t>
      </w:r>
      <w:r w:rsidR="00515A37">
        <w:rPr>
          <w:rtl/>
        </w:rPr>
        <w:t>–</w:t>
      </w:r>
      <w:r w:rsidRPr="009214BE">
        <w:rPr>
          <w:rtl/>
        </w:rPr>
        <w:t xml:space="preserve"> צריך לברך אותו.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לנחם את המשפחות של אלה שנפלו ולשלוח רפואה שלמה לכל הפצועים, שבסך</w:t>
      </w:r>
      <w:r w:rsidR="00515A37">
        <w:rPr>
          <w:rtl/>
        </w:rPr>
        <w:t xml:space="preserve"> </w:t>
      </w:r>
      <w:r w:rsidRPr="009214BE">
        <w:rPr>
          <w:rtl/>
        </w:rPr>
        <w:t>הכול שומרים על היהודים שגרים בצפון.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מהממשלה,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נמצא כאן סגן שר הביטחון. אני אומר: תעשו ממשלת</w:t>
      </w:r>
      <w:r w:rsidR="00515A37">
        <w:rPr>
          <w:rtl/>
        </w:rPr>
        <w:t xml:space="preserve"> </w:t>
      </w:r>
      <w:r w:rsidRPr="009214BE">
        <w:rPr>
          <w:rtl/>
        </w:rPr>
        <w:t>חירום</w:t>
      </w:r>
      <w:r w:rsidR="00515A37">
        <w:rPr>
          <w:rtl/>
        </w:rPr>
        <w:t xml:space="preserve"> </w:t>
      </w:r>
      <w:r w:rsidRPr="009214BE">
        <w:rPr>
          <w:rtl/>
        </w:rPr>
        <w:t>לאומית, כי לדעתי אין לכם, לא שלטון ולא קואליציה. אתם רואים, כשבא רגע של</w:t>
      </w:r>
      <w:r w:rsidR="00515A37">
        <w:rPr>
          <w:rtl/>
        </w:rPr>
        <w:t xml:space="preserve"> </w:t>
      </w:r>
      <w:r w:rsidRPr="009214BE">
        <w:rPr>
          <w:rtl/>
        </w:rPr>
        <w:t>אמת</w:t>
      </w:r>
      <w:r w:rsidR="00515A37">
        <w:rPr>
          <w:rtl/>
        </w:rPr>
        <w:t xml:space="preserve"> –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האופוזיציה של הבית הזה אין לכם רוב. אני לא אומר שתעשו ממשלת אחדות</w:t>
      </w:r>
      <w:r w:rsidR="00515A37">
        <w:rPr>
          <w:rtl/>
        </w:rPr>
        <w:t xml:space="preserve"> </w:t>
      </w:r>
      <w:r w:rsidRPr="009214BE">
        <w:rPr>
          <w:rtl/>
        </w:rPr>
        <w:t>לאומית,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צריך.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מדבר</w:t>
      </w:r>
      <w:r w:rsidR="00515A37">
        <w:rPr>
          <w:rtl/>
        </w:rPr>
        <w:t xml:space="preserve"> </w:t>
      </w:r>
      <w:r w:rsidRPr="009214BE">
        <w:rPr>
          <w:rtl/>
        </w:rPr>
        <w:t>על ממשלת חירום לאומית, אפילו לשלושה חודשים, כדי</w:t>
      </w:r>
      <w:r w:rsidR="00515A37">
        <w:rPr>
          <w:rtl/>
        </w:rPr>
        <w:t xml:space="preserve"> </w:t>
      </w:r>
      <w:r w:rsidRPr="009214BE">
        <w:rPr>
          <w:rtl/>
        </w:rPr>
        <w:t>ש</w:t>
      </w:r>
      <w:r w:rsidR="00515A37">
        <w:rPr>
          <w:rtl/>
        </w:rPr>
        <w:t>-</w:t>
      </w:r>
      <w:r w:rsidR="00515A37" w:rsidRPr="009214BE">
        <w:rPr>
          <w:rtl/>
        </w:rPr>
        <w:t>95</w:t>
      </w:r>
      <w:r w:rsidR="00515A37">
        <w:rPr>
          <w:rtl/>
        </w:rPr>
        <w:t>%</w:t>
      </w:r>
      <w:r w:rsidRPr="009214BE">
        <w:rPr>
          <w:rtl/>
        </w:rPr>
        <w:t xml:space="preserve"> יתמכו בממשלה.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ממשלת מלחמה ימנית.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שפירא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זאבי, אני מאמין שלכל הצעדים צריך עוד הרבה סייעתא דשמיא. לא תבוא</w:t>
      </w:r>
      <w:r w:rsidR="00515A37">
        <w:rPr>
          <w:rtl/>
        </w:rPr>
        <w:t xml:space="preserve"> </w:t>
      </w:r>
      <w:r w:rsidRPr="009214BE">
        <w:rPr>
          <w:rtl/>
        </w:rPr>
        <w:t>סייעתא</w:t>
      </w:r>
      <w:r w:rsidR="00515A37">
        <w:rPr>
          <w:rtl/>
        </w:rPr>
        <w:t xml:space="preserve"> </w:t>
      </w:r>
      <w:r w:rsidRPr="009214BE">
        <w:rPr>
          <w:rtl/>
        </w:rPr>
        <w:t>דשמיא</w:t>
      </w:r>
      <w:r w:rsidR="00515A37">
        <w:rPr>
          <w:rtl/>
        </w:rPr>
        <w:t xml:space="preserve"> </w:t>
      </w:r>
      <w:r w:rsidRPr="009214BE">
        <w:rPr>
          <w:rtl/>
        </w:rPr>
        <w:t>מבשר</w:t>
      </w:r>
      <w:r w:rsidR="00515A37">
        <w:rPr>
          <w:rtl/>
        </w:rPr>
        <w:t xml:space="preserve"> </w:t>
      </w:r>
      <w:r w:rsidRPr="009214BE">
        <w:rPr>
          <w:rtl/>
        </w:rPr>
        <w:t>טרף,</w:t>
      </w:r>
      <w:r w:rsidR="00515A37">
        <w:rPr>
          <w:rtl/>
        </w:rPr>
        <w:t xml:space="preserve"> </w:t>
      </w:r>
      <w:r w:rsidRPr="009214BE">
        <w:rPr>
          <w:rtl/>
        </w:rPr>
        <w:t>שעשרות טונות ממנו כבר נמצאות בחיפה, ולא תבוא סייעתא</w:t>
      </w:r>
      <w:r w:rsidR="00515A37">
        <w:rPr>
          <w:rtl/>
        </w:rPr>
        <w:t xml:space="preserve"> </w:t>
      </w:r>
      <w:r w:rsidRPr="009214BE">
        <w:rPr>
          <w:rtl/>
        </w:rPr>
        <w:t>דשמיא, בשום פנים ואופן, אם רודפים מוסדות התורה.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דיברתי על תקציבים אלא על רדיפה. לכן אני מקווה, בעזרת השם, שהשם יחזק את</w:t>
      </w:r>
      <w:r w:rsidR="00515A37">
        <w:rPr>
          <w:rtl/>
        </w:rPr>
        <w:t xml:space="preserve"> </w:t>
      </w:r>
      <w:r w:rsidRPr="009214BE">
        <w:rPr>
          <w:rtl/>
        </w:rPr>
        <w:t>צה"ל, יחזק את שר הביטחון להצליח בכל דרכיו, אמן.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שפירא.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תופיק זיאד, בבקשה; אחריו </w:t>
      </w:r>
      <w:r w:rsidR="00515A37">
        <w:rPr>
          <w:rtl/>
        </w:rPr>
        <w:t>–</w:t>
      </w:r>
      <w:r w:rsidRPr="009214BE">
        <w:rPr>
          <w:rtl/>
        </w:rPr>
        <w:t xml:space="preserve"> חבר</w:t>
      </w:r>
      <w:r w:rsidR="00515A37">
        <w:rPr>
          <w:rtl/>
        </w:rPr>
        <w:t xml:space="preserve"> </w:t>
      </w:r>
      <w:r w:rsidRPr="009214BE">
        <w:rPr>
          <w:rtl/>
        </w:rPr>
        <w:t>הכנסת רחבעם זאבי.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 נכבדה, מה שקורה בלבנון אינו פעולת תגמול אלא מלחמה</w:t>
      </w:r>
      <w:r w:rsidR="00515A37">
        <w:rPr>
          <w:rtl/>
        </w:rPr>
        <w:t xml:space="preserve"> </w:t>
      </w:r>
      <w:r w:rsidRPr="009214BE">
        <w:rPr>
          <w:rtl/>
        </w:rPr>
        <w:t>נגד אזרחים, נגד עם בשלמותו, מלחמת השמדת עם, הייתי אומר. מה שקורה בלבנון זה פשע</w:t>
      </w:r>
      <w:r w:rsidR="00515A37">
        <w:rPr>
          <w:rtl/>
        </w:rPr>
        <w:t xml:space="preserve"> </w:t>
      </w:r>
      <w:r w:rsidRPr="009214BE">
        <w:rPr>
          <w:rtl/>
        </w:rPr>
        <w:t>ברברי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</w:t>
      </w:r>
      <w:r w:rsidRPr="009214BE">
        <w:rPr>
          <w:rtl/>
        </w:rPr>
        <w:t>העם</w:t>
      </w:r>
      <w:r w:rsidR="00515A37">
        <w:rPr>
          <w:rtl/>
        </w:rPr>
        <w:t xml:space="preserve"> </w:t>
      </w:r>
      <w:r w:rsidRPr="009214BE">
        <w:rPr>
          <w:rtl/>
        </w:rPr>
        <w:t>הלבנוני,</w:t>
      </w:r>
      <w:r w:rsidR="00515A37">
        <w:rPr>
          <w:rtl/>
        </w:rPr>
        <w:t xml:space="preserve"> </w:t>
      </w:r>
      <w:r w:rsidRPr="009214BE">
        <w:rPr>
          <w:rtl/>
        </w:rPr>
        <w:t>הפלשתיני, נגד השלום ונגד האנושות. זו מלחמה רחבה נגד</w:t>
      </w:r>
      <w:r w:rsidR="00515A37">
        <w:rPr>
          <w:rtl/>
        </w:rPr>
        <w:t xml:space="preserve"> </w:t>
      </w:r>
      <w:r w:rsidRPr="009214BE">
        <w:rPr>
          <w:rtl/>
        </w:rPr>
        <w:t>אנשים, נשים, ילדים וטף, מלאת דם והרס למדינה ולעם בשלמותו.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קציר</w:t>
      </w:r>
      <w:r w:rsidR="00515A37">
        <w:rPr>
          <w:rtl/>
        </w:rPr>
        <w:t xml:space="preserve"> </w:t>
      </w:r>
      <w:r w:rsidRPr="009214BE">
        <w:rPr>
          <w:rtl/>
        </w:rPr>
        <w:t>הדמים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עשרות</w:t>
      </w:r>
      <w:r w:rsidR="00515A37">
        <w:rPr>
          <w:rtl/>
        </w:rPr>
        <w:t xml:space="preserve"> </w:t>
      </w:r>
      <w:r w:rsidRPr="009214BE">
        <w:rPr>
          <w:rtl/>
        </w:rPr>
        <w:t>הרוגים, מאות פצועים, אלפי בתים הרוסים.</w:t>
      </w:r>
      <w:r w:rsidR="00515A37">
        <w:rPr>
          <w:rtl/>
        </w:rPr>
        <w:t xml:space="preserve"> </w:t>
      </w:r>
      <w:r w:rsidRPr="009214BE">
        <w:rPr>
          <w:rtl/>
        </w:rPr>
        <w:t>הפצצות מן האוויר, מהקרקע, מהים, הפצצות שכיסו את לבנון מטריפולי בצפון עד הדרום.</w:t>
      </w:r>
      <w:r w:rsidR="00515A37">
        <w:rPr>
          <w:rtl/>
        </w:rPr>
        <w:t xml:space="preserve"> </w:t>
      </w:r>
      <w:r w:rsidRPr="009214BE">
        <w:rPr>
          <w:rtl/>
        </w:rPr>
        <w:t>יותר מ</w:t>
      </w:r>
      <w:r w:rsidR="00515A37">
        <w:rPr>
          <w:rtl/>
        </w:rPr>
        <w:t>-</w:t>
      </w:r>
      <w:r w:rsidRPr="009214BE">
        <w:rPr>
          <w:rtl/>
        </w:rPr>
        <w:t>10,000 פצצות נגד יותר מ</w:t>
      </w:r>
      <w:r w:rsidR="00515A37">
        <w:rPr>
          <w:rtl/>
        </w:rPr>
        <w:t>-</w:t>
      </w:r>
      <w:r w:rsidRPr="009214BE">
        <w:rPr>
          <w:rtl/>
        </w:rPr>
        <w:t>60 כפרים וערים.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יחזקאל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זה התחיל?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והטרגדיה היותר קשה היא גירושם של 350,000 או 400,000 אנשים מהבתים, מהכפרים</w:t>
      </w:r>
      <w:r w:rsidR="00515A37">
        <w:rPr>
          <w:rtl/>
        </w:rPr>
        <w:t xml:space="preserve"> </w:t>
      </w:r>
      <w:r w:rsidRPr="009214BE">
        <w:rPr>
          <w:rtl/>
        </w:rPr>
        <w:t>שלהם. עכשיו מדברים על פסק</w:t>
      </w:r>
      <w:r w:rsidR="00515A37">
        <w:rPr>
          <w:rtl/>
        </w:rPr>
        <w:t>-</w:t>
      </w:r>
      <w:r w:rsidRPr="009214BE">
        <w:rPr>
          <w:rtl/>
        </w:rPr>
        <w:t xml:space="preserve">זמן, תראו את הציניות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יורם לס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אנשים עזבו את קריית</w:t>
      </w:r>
      <w:r w:rsidR="00515A37">
        <w:rPr>
          <w:rtl/>
        </w:rPr>
        <w:t>-</w:t>
      </w:r>
      <w:r w:rsidRPr="009214BE">
        <w:rPr>
          <w:rtl/>
        </w:rPr>
        <w:t>שמונה?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 – –</w:t>
      </w:r>
      <w:r w:rsidR="009214BE" w:rsidRPr="009214BE">
        <w:rPr>
          <w:rtl/>
        </w:rPr>
        <w:t xml:space="preserve"> פסק</w:t>
      </w:r>
      <w:r>
        <w:rPr>
          <w:rtl/>
        </w:rPr>
        <w:t>-</w:t>
      </w:r>
      <w:r w:rsidR="009214BE" w:rsidRPr="009214BE">
        <w:rPr>
          <w:rtl/>
        </w:rPr>
        <w:t>זמן לאפשר לתושבי לבנון לברוח מהכפרים שלהם, מכיוון שעדיין צריך</w:t>
      </w:r>
      <w:r>
        <w:rPr>
          <w:rtl/>
        </w:rPr>
        <w:t xml:space="preserve"> </w:t>
      </w:r>
      <w:r w:rsidR="009214BE" w:rsidRPr="009214BE">
        <w:rPr>
          <w:rtl/>
        </w:rPr>
        <w:t>להפציץ את הכפרים שלהם.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לס, אני מבקש שלא להפריע לו.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יורם לס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רציתי לשאול שאלה.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נא לאפשר לו לדבר.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אולי תקבל תשובה באמצע דברי.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שקורה</w:t>
      </w:r>
      <w:r w:rsidR="00515A37">
        <w:rPr>
          <w:rtl/>
        </w:rPr>
        <w:t xml:space="preserve"> </w:t>
      </w:r>
      <w:r w:rsidRPr="009214BE">
        <w:rPr>
          <w:rtl/>
        </w:rPr>
        <w:t>זה ונדליזם. זה הרס למען הרס, הרג למען הרג.</w:t>
      </w:r>
      <w:r w:rsidR="00515A37">
        <w:rPr>
          <w:rtl/>
        </w:rPr>
        <w:t xml:space="preserve"> </w:t>
      </w:r>
      <w:r w:rsidRPr="009214BE">
        <w:rPr>
          <w:rtl/>
        </w:rPr>
        <w:t>ומהצד השני, למלחמה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הרחבה הזאת יש מחיר ישראלי </w:t>
      </w:r>
      <w:r w:rsidR="00515A37">
        <w:rPr>
          <w:rtl/>
        </w:rPr>
        <w:t>–</w:t>
      </w:r>
      <w:r w:rsidRPr="009214BE">
        <w:rPr>
          <w:rtl/>
        </w:rPr>
        <w:t xml:space="preserve"> שלושה הרוגים ישראלים ו</w:t>
      </w:r>
      <w:r w:rsidR="00515A37">
        <w:rPr>
          <w:rtl/>
        </w:rPr>
        <w:t>-</w:t>
      </w:r>
      <w:r w:rsidRPr="009214BE">
        <w:rPr>
          <w:rtl/>
        </w:rPr>
        <w:t>150,000 במקלטים.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מי יצר את ה"חיזב</w:t>
      </w:r>
      <w:r w:rsidR="00515A37">
        <w:rPr>
          <w:rtl/>
        </w:rPr>
        <w:t>-</w:t>
      </w:r>
      <w:r w:rsidRPr="009214BE">
        <w:rPr>
          <w:rtl/>
        </w:rPr>
        <w:t>אללה"?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יחזקאל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הדיבורים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"חיזב</w:t>
      </w:r>
      <w:r w:rsidR="00515A37">
        <w:rPr>
          <w:rtl/>
        </w:rPr>
        <w:t>-</w:t>
      </w:r>
      <w:r w:rsidRPr="009214BE">
        <w:rPr>
          <w:rtl/>
        </w:rPr>
        <w:t>אללה" הם כדי לכסות על המטרה האסטרטגית האמיתית. מי</w:t>
      </w:r>
      <w:r w:rsidR="00515A37">
        <w:rPr>
          <w:rtl/>
        </w:rPr>
        <w:t xml:space="preserve"> </w:t>
      </w:r>
      <w:r w:rsidRPr="009214BE">
        <w:rPr>
          <w:rtl/>
        </w:rPr>
        <w:t>יצר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"חיזב</w:t>
      </w:r>
      <w:r w:rsidR="00515A37">
        <w:rPr>
          <w:rtl/>
        </w:rPr>
        <w:t>-</w:t>
      </w:r>
      <w:r w:rsidRPr="009214BE">
        <w:rPr>
          <w:rtl/>
        </w:rPr>
        <w:t>אללה"?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מלחמת 1982 והכיבוש הישראלי בדרום</w:t>
      </w:r>
      <w:r w:rsidR="00515A37">
        <w:rPr>
          <w:rtl/>
        </w:rPr>
        <w:t>-</w:t>
      </w:r>
      <w:r w:rsidRPr="009214BE">
        <w:rPr>
          <w:rtl/>
        </w:rPr>
        <w:t>לבנון. טבעתם אז בבוץ</w:t>
      </w:r>
      <w:r w:rsidR="00515A37">
        <w:rPr>
          <w:rtl/>
        </w:rPr>
        <w:t xml:space="preserve"> </w:t>
      </w:r>
      <w:r w:rsidRPr="009214BE">
        <w:rPr>
          <w:rtl/>
        </w:rPr>
        <w:t>הלבנוני.</w:t>
      </w:r>
      <w:r w:rsidR="00515A37">
        <w:rPr>
          <w:rtl/>
        </w:rPr>
        <w:t xml:space="preserve"> </w:t>
      </w:r>
      <w:r w:rsidRPr="009214BE">
        <w:rPr>
          <w:rtl/>
        </w:rPr>
        <w:t>שילמתם מחיר כבד של דמים, מאות הרוגים ישראלים, והארץ לא שקטה 40 שנה.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אתם</w:t>
      </w:r>
      <w:r w:rsidR="00515A37">
        <w:rPr>
          <w:rtl/>
        </w:rPr>
        <w:t xml:space="preserve"> </w:t>
      </w:r>
      <w:r w:rsidRPr="009214BE">
        <w:rPr>
          <w:rtl/>
        </w:rPr>
        <w:t>רוצים</w:t>
      </w:r>
      <w:r w:rsidR="00515A37">
        <w:rPr>
          <w:rtl/>
        </w:rPr>
        <w:t xml:space="preserve"> </w:t>
      </w:r>
      <w:r w:rsidRPr="009214BE">
        <w:rPr>
          <w:rtl/>
        </w:rPr>
        <w:t>כיבוש</w:t>
      </w:r>
      <w:r w:rsidR="00515A37">
        <w:rPr>
          <w:rtl/>
        </w:rPr>
        <w:t xml:space="preserve"> </w:t>
      </w:r>
      <w:r w:rsidRPr="009214BE">
        <w:rPr>
          <w:rtl/>
        </w:rPr>
        <w:t>נקי.</w:t>
      </w:r>
      <w:r w:rsidR="00515A37">
        <w:rPr>
          <w:rtl/>
        </w:rPr>
        <w:t xml:space="preserve"> </w:t>
      </w:r>
      <w:r w:rsidRPr="009214BE">
        <w:rPr>
          <w:rtl/>
        </w:rPr>
        <w:t>אתם רוצים לדכא עם, לכבוש את האדמה שלו בלי מחיר.</w:t>
      </w:r>
      <w:r w:rsidR="00515A37">
        <w:rPr>
          <w:rtl/>
        </w:rPr>
        <w:t xml:space="preserve"> </w:t>
      </w:r>
      <w:r w:rsidRPr="009214BE">
        <w:rPr>
          <w:rtl/>
        </w:rPr>
        <w:t>כיבוש</w:t>
      </w:r>
      <w:r w:rsidR="00515A37">
        <w:rPr>
          <w:rtl/>
        </w:rPr>
        <w:t xml:space="preserve"> </w:t>
      </w:r>
      <w:r w:rsidRPr="009214BE">
        <w:rPr>
          <w:rtl/>
        </w:rPr>
        <w:t>נקי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אין דבר כזה. כיבוש בלי קורבנות לכובש </w:t>
      </w:r>
      <w:r w:rsidR="00515A37">
        <w:rPr>
          <w:rtl/>
        </w:rPr>
        <w:t>–</w:t>
      </w:r>
      <w:r w:rsidRPr="009214BE">
        <w:rPr>
          <w:rtl/>
        </w:rPr>
        <w:t xml:space="preserve"> אין דבר כזה, לא בהיסטוריה</w:t>
      </w:r>
      <w:r w:rsidR="00515A37">
        <w:rPr>
          <w:rtl/>
        </w:rPr>
        <w:t xml:space="preserve"> </w:t>
      </w:r>
      <w:r w:rsidRPr="009214BE">
        <w:rPr>
          <w:rtl/>
        </w:rPr>
        <w:t>ולא בחיים.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לבנון היא מדינה עצמאית, יש לה ממשלה ויש לה אינטרס לאומי וכבוד לאומי משלה.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שקוראים</w:t>
      </w:r>
      <w:r w:rsidR="00515A37">
        <w:rPr>
          <w:rtl/>
        </w:rPr>
        <w:t xml:space="preserve"> </w:t>
      </w:r>
      <w:r w:rsidRPr="009214BE">
        <w:rPr>
          <w:rtl/>
        </w:rPr>
        <w:t>לו</w:t>
      </w:r>
      <w:r w:rsidR="00515A37">
        <w:rPr>
          <w:rtl/>
        </w:rPr>
        <w:t xml:space="preserve"> </w:t>
      </w:r>
      <w:r w:rsidRPr="009214BE">
        <w:rPr>
          <w:rtl/>
        </w:rPr>
        <w:t>אהבת המולדת. אתם לא יודעים מה זה אהבת המולדת, מה הנכונות</w:t>
      </w:r>
      <w:r w:rsidR="00515A37">
        <w:rPr>
          <w:rtl/>
        </w:rPr>
        <w:t xml:space="preserve"> </w:t>
      </w:r>
      <w:r w:rsidRPr="009214BE">
        <w:rPr>
          <w:rtl/>
        </w:rPr>
        <w:t>להקריב</w:t>
      </w:r>
      <w:r w:rsidR="00515A37">
        <w:rPr>
          <w:rtl/>
        </w:rPr>
        <w:t xml:space="preserve"> </w:t>
      </w:r>
      <w:r w:rsidRPr="009214BE">
        <w:rPr>
          <w:rtl/>
        </w:rPr>
        <w:t>בעד</w:t>
      </w:r>
      <w:r w:rsidR="00515A37">
        <w:rPr>
          <w:rtl/>
        </w:rPr>
        <w:t xml:space="preserve"> </w:t>
      </w:r>
      <w:r w:rsidRPr="009214BE">
        <w:rPr>
          <w:rtl/>
        </w:rPr>
        <w:t>שחרור</w:t>
      </w:r>
      <w:r w:rsidR="00515A37">
        <w:rPr>
          <w:rtl/>
        </w:rPr>
        <w:t xml:space="preserve"> </w:t>
      </w:r>
      <w:r w:rsidRPr="009214BE">
        <w:rPr>
          <w:rtl/>
        </w:rPr>
        <w:t>חלק</w:t>
      </w:r>
      <w:r w:rsidR="00515A37">
        <w:rPr>
          <w:rtl/>
        </w:rPr>
        <w:t xml:space="preserve"> </w:t>
      </w:r>
      <w:r w:rsidRPr="009214BE">
        <w:rPr>
          <w:rtl/>
        </w:rPr>
        <w:t>מהמולדת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כבוש.</w:t>
      </w:r>
      <w:r w:rsidR="00515A37">
        <w:rPr>
          <w:rtl/>
        </w:rPr>
        <w:t xml:space="preserve"> </w:t>
      </w:r>
      <w:r w:rsidRPr="009214BE">
        <w:rPr>
          <w:rtl/>
        </w:rPr>
        <w:t>במקום אהבת המולדת אתם מצטיינים</w:t>
      </w:r>
      <w:r w:rsidR="00515A37">
        <w:rPr>
          <w:rtl/>
        </w:rPr>
        <w:t xml:space="preserve"> </w:t>
      </w:r>
      <w:r w:rsidRPr="009214BE">
        <w:rPr>
          <w:rtl/>
        </w:rPr>
        <w:t>בהתנשאות לאומית ובשוביניזם לבן.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הרסתם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הכלכלה</w:t>
      </w:r>
      <w:r w:rsidR="00515A37">
        <w:rPr>
          <w:rtl/>
        </w:rPr>
        <w:t xml:space="preserve"> </w:t>
      </w:r>
      <w:r w:rsidRPr="009214BE">
        <w:rPr>
          <w:rtl/>
        </w:rPr>
        <w:t>הלבנונית</w:t>
      </w:r>
      <w:r w:rsidR="00515A37">
        <w:rPr>
          <w:rtl/>
        </w:rPr>
        <w:t xml:space="preserve"> </w:t>
      </w:r>
      <w:r w:rsidRPr="009214BE">
        <w:rPr>
          <w:rtl/>
        </w:rPr>
        <w:t>פעמים</w:t>
      </w:r>
      <w:r w:rsidR="00515A37">
        <w:rPr>
          <w:rtl/>
        </w:rPr>
        <w:t xml:space="preserve"> </w:t>
      </w:r>
      <w:r w:rsidRPr="009214BE">
        <w:rPr>
          <w:rtl/>
        </w:rPr>
        <w:t>מספר.</w:t>
      </w:r>
      <w:r w:rsidR="00515A37">
        <w:rPr>
          <w:rtl/>
        </w:rPr>
        <w:t xml:space="preserve"> </w:t>
      </w:r>
      <w:r w:rsidRPr="009214BE">
        <w:rPr>
          <w:rtl/>
        </w:rPr>
        <w:t>השפלתם את לבנון, הממשלה והעם.</w:t>
      </w:r>
      <w:r w:rsidR="00515A37">
        <w:rPr>
          <w:rtl/>
        </w:rPr>
        <w:t xml:space="preserve"> </w:t>
      </w:r>
      <w:r w:rsidRPr="009214BE">
        <w:rPr>
          <w:rtl/>
        </w:rPr>
        <w:t>הרסתם</w:t>
      </w:r>
      <w:r w:rsidR="00515A37">
        <w:rPr>
          <w:rtl/>
        </w:rPr>
        <w:t xml:space="preserve"> </w:t>
      </w:r>
      <w:r w:rsidRPr="009214BE">
        <w:rPr>
          <w:rtl/>
        </w:rPr>
        <w:t>את ביירות ועשרות ערים וכפרים, ואתם ממשיכים את הכיבוש, את ההרג ואת ההרס.</w:t>
      </w:r>
      <w:r w:rsidR="00515A37">
        <w:rPr>
          <w:rtl/>
        </w:rPr>
        <w:t xml:space="preserve"> </w:t>
      </w:r>
      <w:r w:rsidRPr="009214BE">
        <w:rPr>
          <w:rtl/>
        </w:rPr>
        <w:t>אתם</w:t>
      </w:r>
      <w:r w:rsidR="00515A37">
        <w:rPr>
          <w:rtl/>
        </w:rPr>
        <w:t xml:space="preserve"> </w:t>
      </w:r>
      <w:r w:rsidRPr="009214BE">
        <w:rPr>
          <w:rtl/>
        </w:rPr>
        <w:t>עושים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זה ואתם לא רוצים אפילו "קטיושה" שתרד על הצפון, על היישובים</w:t>
      </w:r>
      <w:r w:rsidR="00515A37">
        <w:rPr>
          <w:rtl/>
        </w:rPr>
        <w:t xml:space="preserve"> </w:t>
      </w:r>
      <w:r w:rsidRPr="009214BE">
        <w:rPr>
          <w:rtl/>
        </w:rPr>
        <w:t>הישראליים.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האמת </w:t>
      </w:r>
      <w:r w:rsidR="00515A37">
        <w:rPr>
          <w:rtl/>
        </w:rPr>
        <w:t>–</w:t>
      </w:r>
      <w:r w:rsidRPr="009214BE">
        <w:rPr>
          <w:rtl/>
        </w:rPr>
        <w:t xml:space="preserve"> שלכם תמיד, כל הזמן היא חד</w:t>
      </w:r>
      <w:r w:rsidR="00515A37">
        <w:rPr>
          <w:rtl/>
        </w:rPr>
        <w:t>-</w:t>
      </w:r>
      <w:r w:rsidRPr="009214BE">
        <w:rPr>
          <w:rtl/>
        </w:rPr>
        <w:t>סטרית. אבל האמת היא תמיד דו</w:t>
      </w:r>
      <w:r w:rsidR="00515A37">
        <w:rPr>
          <w:rtl/>
        </w:rPr>
        <w:t>-</w:t>
      </w:r>
      <w:r w:rsidRPr="009214BE">
        <w:rPr>
          <w:rtl/>
        </w:rPr>
        <w:t>סטרית.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הירשזון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שלכם?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אתם שמגינים על המלחמות, על ההרג והדם.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הירשזון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לא חבר 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חבר כנסת, אבל אני מתנגד למלחמה. אני בעד שלום צודק.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כולנו בעד שלום.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</w:t>
      </w:r>
      <w:r w:rsidR="00515A37">
        <w:rPr>
          <w:rtl/>
        </w:rPr>
        <w:t xml:space="preserve"> </w:t>
      </w:r>
      <w:r w:rsidRPr="009214BE">
        <w:rPr>
          <w:rtl/>
        </w:rPr>
        <w:t>אתם</w:t>
      </w:r>
      <w:r w:rsidR="00515A37">
        <w:rPr>
          <w:rtl/>
        </w:rPr>
        <w:t xml:space="preserve"> </w:t>
      </w:r>
      <w:r w:rsidRPr="009214BE">
        <w:rPr>
          <w:rtl/>
        </w:rPr>
        <w:t>שקרנים</w:t>
      </w:r>
      <w:r w:rsidR="00515A37">
        <w:rPr>
          <w:rtl/>
        </w:rPr>
        <w:t xml:space="preserve"> </w:t>
      </w:r>
      <w:r w:rsidRPr="009214BE">
        <w:rPr>
          <w:rtl/>
        </w:rPr>
        <w:t>כשאתם</w:t>
      </w:r>
      <w:r w:rsidR="00515A37">
        <w:rPr>
          <w:rtl/>
        </w:rPr>
        <w:t xml:space="preserve"> </w:t>
      </w:r>
      <w:r w:rsidRPr="009214BE">
        <w:rPr>
          <w:rtl/>
        </w:rPr>
        <w:t>אומרים שאתם בעד שלום. אתם בעד כיבוש, בעד התנשאות</w:t>
      </w:r>
      <w:r w:rsidR="00515A37">
        <w:rPr>
          <w:rtl/>
        </w:rPr>
        <w:t xml:space="preserve"> </w:t>
      </w:r>
      <w:r w:rsidRPr="009214BE">
        <w:rPr>
          <w:rtl/>
        </w:rPr>
        <w:t>ובעד הרס. אתם בעד סיפוחים, בעד השפלה.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קריאות: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היא המטרה האסטרטגית? אין כאן עניין של "חיזב</w:t>
      </w:r>
      <w:r w:rsidR="00515A37">
        <w:rPr>
          <w:rtl/>
        </w:rPr>
        <w:t>-</w:t>
      </w:r>
      <w:r w:rsidRPr="009214BE">
        <w:rPr>
          <w:rtl/>
        </w:rPr>
        <w:t>אללה".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מבקש מהיושב</w:t>
      </w:r>
      <w:r w:rsidR="00515A37">
        <w:rPr>
          <w:rtl/>
        </w:rPr>
        <w:t>-</w:t>
      </w:r>
      <w:r w:rsidRPr="009214BE">
        <w:rPr>
          <w:rtl/>
        </w:rPr>
        <w:t>ראש שיגן על זכותי לדבר.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צריך לחזור בך.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רבותי, אני מבקש.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מי רקד על הגגות בזמן נפילת הטילים? מי רקד על הגגות?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אלו הן שאלות פרובוקטיביות.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רבותי, אני מבקש להפסיק את קריאות הביניים.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שיחזור בו.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בא</w:t>
      </w:r>
      <w:r w:rsidR="00515A37">
        <w:rPr>
          <w:rtl/>
        </w:rPr>
        <w:t>-</w:t>
      </w:r>
      <w:r w:rsidRPr="009214BE">
        <w:rPr>
          <w:rtl/>
        </w:rPr>
        <w:t>גד,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 להפסיק את קריאות הביניים. לצערי הרב, זה הפך</w:t>
      </w:r>
      <w:r w:rsidR="00515A37">
        <w:rPr>
          <w:rtl/>
        </w:rPr>
        <w:t xml:space="preserve"> </w:t>
      </w:r>
      <w:r w:rsidRPr="009214BE">
        <w:rPr>
          <w:rtl/>
        </w:rPr>
        <w:t>ביטוי פרלמנטרי. זה לא מקובל עלי, אבל זה ביטוי, מה לעשות.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המטרה</w:t>
      </w:r>
      <w:r w:rsidR="00515A37">
        <w:rPr>
          <w:rtl/>
        </w:rPr>
        <w:t xml:space="preserve"> </w:t>
      </w:r>
      <w:r w:rsidRPr="009214BE">
        <w:rPr>
          <w:rtl/>
        </w:rPr>
        <w:t>האסטרטגית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המלחמה</w:t>
      </w:r>
      <w:r w:rsidR="00515A37">
        <w:rPr>
          <w:rtl/>
        </w:rPr>
        <w:t xml:space="preserve"> </w:t>
      </w:r>
      <w:r w:rsidRPr="009214BE">
        <w:rPr>
          <w:rtl/>
        </w:rPr>
        <w:t>הזאת</w:t>
      </w:r>
      <w:r w:rsidR="00515A37">
        <w:rPr>
          <w:rtl/>
        </w:rPr>
        <w:t xml:space="preserve"> </w:t>
      </w:r>
      <w:r w:rsidRPr="009214BE">
        <w:rPr>
          <w:rtl/>
        </w:rPr>
        <w:t>אינה</w:t>
      </w:r>
      <w:r w:rsidR="00515A37">
        <w:rPr>
          <w:rtl/>
        </w:rPr>
        <w:t xml:space="preserve"> </w:t>
      </w:r>
      <w:r w:rsidRPr="009214BE">
        <w:rPr>
          <w:rtl/>
        </w:rPr>
        <w:t>העניין של ה"חיזב</w:t>
      </w:r>
      <w:r w:rsidR="00515A37">
        <w:rPr>
          <w:rtl/>
        </w:rPr>
        <w:t>-</w:t>
      </w:r>
      <w:r w:rsidRPr="009214BE">
        <w:rPr>
          <w:rtl/>
        </w:rPr>
        <w:t>אללה".</w:t>
      </w:r>
      <w:r w:rsidR="00515A37">
        <w:rPr>
          <w:rtl/>
        </w:rPr>
        <w:t xml:space="preserve"> </w:t>
      </w:r>
      <w:r w:rsidRPr="009214BE">
        <w:rPr>
          <w:rtl/>
        </w:rPr>
        <w:t>המטרה</w:t>
      </w:r>
      <w:r w:rsidR="00515A37">
        <w:rPr>
          <w:rtl/>
        </w:rPr>
        <w:t xml:space="preserve"> </w:t>
      </w:r>
      <w:r w:rsidRPr="009214BE">
        <w:rPr>
          <w:rtl/>
        </w:rPr>
        <w:t>האסטרטגית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כל הפעולה הזאת, של כל המלחמה הזאת, זה לא העניין של "חיזב</w:t>
      </w:r>
      <w:r w:rsidR="00515A37">
        <w:rPr>
          <w:rtl/>
        </w:rPr>
        <w:t>-</w:t>
      </w:r>
      <w:r w:rsidRPr="009214BE">
        <w:rPr>
          <w:rtl/>
        </w:rPr>
        <w:t>אללה".</w:t>
      </w:r>
      <w:r w:rsidR="00515A37">
        <w:rPr>
          <w:rtl/>
        </w:rPr>
        <w:t xml:space="preserve"> </w:t>
      </w:r>
      <w:r w:rsidRPr="009214BE">
        <w:rPr>
          <w:rtl/>
        </w:rPr>
        <w:t>המטרה המוצהרת היא להכריח את התושבים לנוע צפונה בשביל ליצור לחץ על ממשלת לבנון,</w:t>
      </w:r>
      <w:r w:rsidR="00515A37">
        <w:rPr>
          <w:rtl/>
        </w:rPr>
        <w:t xml:space="preserve"> </w:t>
      </w:r>
      <w:r w:rsidRPr="009214BE">
        <w:rPr>
          <w:rtl/>
        </w:rPr>
        <w:t>שתלחץ על סוריה, שתלחץ על "חיזב</w:t>
      </w:r>
      <w:r w:rsidR="00515A37">
        <w:rPr>
          <w:rtl/>
        </w:rPr>
        <w:t>-</w:t>
      </w:r>
      <w:r w:rsidRPr="009214BE">
        <w:rPr>
          <w:rtl/>
        </w:rPr>
        <w:t xml:space="preserve">אללה". זה מה שמוצהר. אבל המטרה האסטרטגית </w:t>
      </w:r>
      <w:r w:rsidR="00515A37">
        <w:rPr>
          <w:rtl/>
        </w:rPr>
        <w:t>–</w:t>
      </w:r>
      <w:r w:rsidRPr="009214BE">
        <w:rPr>
          <w:rtl/>
        </w:rPr>
        <w:t xml:space="preserve"> אותה</w:t>
      </w:r>
      <w:r w:rsidR="00515A37">
        <w:rPr>
          <w:rtl/>
        </w:rPr>
        <w:t xml:space="preserve"> </w:t>
      </w:r>
      <w:r w:rsidRPr="009214BE">
        <w:rPr>
          <w:rtl/>
        </w:rPr>
        <w:t>רואים</w:t>
      </w:r>
      <w:r w:rsidR="00515A37">
        <w:rPr>
          <w:rtl/>
        </w:rPr>
        <w:t xml:space="preserve"> </w:t>
      </w:r>
      <w:r w:rsidRPr="009214BE">
        <w:rPr>
          <w:rtl/>
        </w:rPr>
        <w:t>כשקופץ</w:t>
      </w:r>
      <w:r w:rsidR="00515A37">
        <w:rPr>
          <w:rtl/>
        </w:rPr>
        <w:t xml:space="preserve"> </w:t>
      </w:r>
      <w:r w:rsidRPr="009214BE">
        <w:rPr>
          <w:rtl/>
        </w:rPr>
        <w:t>העכבר</w:t>
      </w:r>
      <w:r w:rsidR="00515A37">
        <w:rPr>
          <w:rtl/>
        </w:rPr>
        <w:t xml:space="preserve"> </w:t>
      </w:r>
      <w:r w:rsidRPr="009214BE">
        <w:rPr>
          <w:rtl/>
        </w:rPr>
        <w:t>מהקיר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מאיימים על סוריה, מתגרים בסוריה, מנסים לגרור את</w:t>
      </w:r>
      <w:r w:rsidR="00515A37">
        <w:rPr>
          <w:rtl/>
        </w:rPr>
        <w:t xml:space="preserve"> </w:t>
      </w:r>
      <w:r w:rsidRPr="009214BE">
        <w:rPr>
          <w:rtl/>
        </w:rPr>
        <w:t>סוריה לעימות צבאי חדש, בשביל לתת מכת מוות לכל תהליך השלום ולכל המשא</w:t>
      </w:r>
      <w:r w:rsidR="00515A37">
        <w:rPr>
          <w:rtl/>
        </w:rPr>
        <w:t>-</w:t>
      </w:r>
      <w:r w:rsidRPr="009214BE">
        <w:rPr>
          <w:rtl/>
        </w:rPr>
        <w:t>ומתן.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משוכנע</w:t>
      </w:r>
      <w:r w:rsidR="00515A37">
        <w:rPr>
          <w:rtl/>
        </w:rPr>
        <w:t xml:space="preserve"> </w:t>
      </w:r>
      <w:r w:rsidRPr="009214BE">
        <w:rPr>
          <w:rtl/>
        </w:rPr>
        <w:t>שיש אור ירוק לכל המצב הזה מארצות</w:t>
      </w:r>
      <w:r w:rsidR="00515A37">
        <w:rPr>
          <w:rtl/>
        </w:rPr>
        <w:t>-</w:t>
      </w:r>
      <w:r w:rsidRPr="009214BE">
        <w:rPr>
          <w:rtl/>
        </w:rPr>
        <w:t>הברית, והמטרה האסטרטגית היא</w:t>
      </w:r>
      <w:r w:rsidR="00515A37">
        <w:rPr>
          <w:rtl/>
        </w:rPr>
        <w:t xml:space="preserve"> </w:t>
      </w:r>
      <w:r w:rsidRPr="009214BE">
        <w:rPr>
          <w:rtl/>
        </w:rPr>
        <w:t>להכריח</w:t>
      </w:r>
      <w:r w:rsidR="00515A37">
        <w:rPr>
          <w:rtl/>
        </w:rPr>
        <w:t xml:space="preserve"> </w:t>
      </w:r>
      <w:r w:rsidRPr="009214BE">
        <w:rPr>
          <w:rtl/>
        </w:rPr>
        <w:t>את סוריה ולבנון ללכת לשלום נפרד ולעזוב את כל מה שקשור לבעיה הפלשתינית.</w:t>
      </w:r>
      <w:r w:rsidR="00515A37">
        <w:rPr>
          <w:rtl/>
        </w:rPr>
        <w:t xml:space="preserve"> </w:t>
      </w:r>
      <w:r w:rsidRPr="009214BE">
        <w:rPr>
          <w:rtl/>
        </w:rPr>
        <w:t>התוכנית</w:t>
      </w:r>
      <w:r w:rsidR="00515A37">
        <w:rPr>
          <w:rtl/>
        </w:rPr>
        <w:t xml:space="preserve"> </w:t>
      </w:r>
      <w:r w:rsidRPr="009214BE">
        <w:rPr>
          <w:rtl/>
        </w:rPr>
        <w:t>הזאת</w:t>
      </w:r>
      <w:r w:rsidR="00515A37">
        <w:rPr>
          <w:rtl/>
        </w:rPr>
        <w:t xml:space="preserve"> </w:t>
      </w:r>
      <w:r w:rsidRPr="009214BE">
        <w:rPr>
          <w:rtl/>
        </w:rPr>
        <w:t>מוכנה</w:t>
      </w:r>
      <w:r w:rsidR="00515A37">
        <w:rPr>
          <w:rtl/>
        </w:rPr>
        <w:t xml:space="preserve"> </w:t>
      </w:r>
      <w:r w:rsidRPr="009214BE">
        <w:rPr>
          <w:rtl/>
        </w:rPr>
        <w:t>כבר עשרה חודשים ויותר. עכשיו בא הזמן לבצע אותה בתיאום עם</w:t>
      </w:r>
      <w:r w:rsidR="00515A37">
        <w:rPr>
          <w:rtl/>
        </w:rPr>
        <w:t xml:space="preserve"> </w:t>
      </w:r>
      <w:r w:rsidRPr="009214BE">
        <w:rPr>
          <w:rtl/>
        </w:rPr>
        <w:t>ארצות</w:t>
      </w:r>
      <w:r w:rsidR="00515A37">
        <w:rPr>
          <w:rtl/>
        </w:rPr>
        <w:t>-</w:t>
      </w:r>
      <w:r w:rsidRPr="009214BE">
        <w:rPr>
          <w:rtl/>
        </w:rPr>
        <w:t>הברית.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לכם:</w:t>
      </w:r>
      <w:r w:rsidR="00515A37">
        <w:rPr>
          <w:rtl/>
        </w:rPr>
        <w:t xml:space="preserve"> </w:t>
      </w:r>
      <w:r w:rsidRPr="009214BE">
        <w:rPr>
          <w:rtl/>
        </w:rPr>
        <w:t>שלום נפרד לא יהיה, אפילו אם תהיה נסיגה כללית,</w:t>
      </w:r>
      <w:r w:rsidR="00515A37">
        <w:rPr>
          <w:rtl/>
        </w:rPr>
        <w:t xml:space="preserve"> </w:t>
      </w:r>
      <w:r w:rsidRPr="009214BE">
        <w:rPr>
          <w:rtl/>
        </w:rPr>
        <w:t>כוללת, מרמת</w:t>
      </w:r>
      <w:r w:rsidR="00515A37">
        <w:rPr>
          <w:rtl/>
        </w:rPr>
        <w:t>-</w:t>
      </w:r>
      <w:r w:rsidRPr="009214BE">
        <w:rPr>
          <w:rtl/>
        </w:rPr>
        <w:t>הגולן, זאת אומרת בלי פתרון של הבעיה הפלשתינית.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ועוד דבר, שלום נפרד זה הוא לא לטובתכם.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>ראש, לקחו הרבה זמן מהזמן שלי.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חושב שיחסית היה כאן דיון שקט, אבל אני אתן לך עוד דקה.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זה עוד דקה? לקחו יותר משלוש דקות מהזמן שלי.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שלום</w:t>
      </w:r>
      <w:r w:rsidR="00515A37">
        <w:rPr>
          <w:rtl/>
        </w:rPr>
        <w:t xml:space="preserve"> </w:t>
      </w:r>
      <w:r w:rsidRPr="009214BE">
        <w:rPr>
          <w:rtl/>
        </w:rPr>
        <w:t>נפרד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לא לטובת ישראל, מכיוון שמה שדרוש הוא שלום כולל ויציב. היה</w:t>
      </w:r>
      <w:r w:rsidR="00515A37">
        <w:rPr>
          <w:rtl/>
        </w:rPr>
        <w:t xml:space="preserve"> </w:t>
      </w:r>
      <w:r w:rsidRPr="009214BE">
        <w:rPr>
          <w:rtl/>
        </w:rPr>
        <w:t>שלום נפרד עם מצרים, זה פתר משהו? שום דבר יסודי זה לא פתר.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ראש הממשלה והשרים לא יוצאים מהאפשרות להרחיב את הרפתקת הדמים הזאת ומגבירים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כוחות צה"ל בצפון. שמענו את ראש הממשלה אומר: אם לא יהיה שקט פה, לא יהיה שקט</w:t>
      </w:r>
      <w:r w:rsidR="00515A37">
        <w:rPr>
          <w:rtl/>
        </w:rPr>
        <w:t xml:space="preserve"> </w:t>
      </w:r>
      <w:r w:rsidRPr="009214BE">
        <w:rPr>
          <w:rtl/>
        </w:rPr>
        <w:t>שם.</w:t>
      </w:r>
      <w:r w:rsidR="00515A37">
        <w:rPr>
          <w:rtl/>
        </w:rPr>
        <w:t xml:space="preserve"> </w:t>
      </w:r>
      <w:r w:rsidRPr="009214BE">
        <w:rPr>
          <w:rtl/>
        </w:rPr>
        <w:t>למה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הפורמולה לא הפוכה </w:t>
      </w:r>
      <w:r w:rsidR="00515A37">
        <w:rPr>
          <w:rtl/>
        </w:rPr>
        <w:t>–</w:t>
      </w:r>
      <w:r w:rsidRPr="009214BE">
        <w:rPr>
          <w:rtl/>
        </w:rPr>
        <w:t xml:space="preserve"> אם לא יהיה כיבוש שמה, או כל עוד יהיה כיבוש שמה,</w:t>
      </w:r>
      <w:r w:rsidR="00515A37">
        <w:rPr>
          <w:rtl/>
        </w:rPr>
        <w:t xml:space="preserve"> </w:t>
      </w:r>
      <w:r w:rsidRPr="009214BE">
        <w:rPr>
          <w:rtl/>
        </w:rPr>
        <w:t>יהיו "קטיושות" ותהיה תגובה?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יחזקאל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היה שקט לפני הכיבוש?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תופיק זיאד (חד"ש):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אתם</w:t>
      </w:r>
      <w:r w:rsidR="00515A37">
        <w:rPr>
          <w:rtl/>
        </w:rPr>
        <w:t xml:space="preserve"> </w:t>
      </w:r>
      <w:r w:rsidRPr="009214BE">
        <w:rPr>
          <w:rtl/>
        </w:rPr>
        <w:t>מתנהגים,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המנהיגים</w:t>
      </w:r>
      <w:r w:rsidR="00515A37">
        <w:rPr>
          <w:rtl/>
        </w:rPr>
        <w:t xml:space="preserve"> </w:t>
      </w:r>
      <w:r w:rsidRPr="009214BE">
        <w:rPr>
          <w:rtl/>
        </w:rPr>
        <w:t>ובראשם חברי הממשלה, אתם מתנהגים כמו</w:t>
      </w:r>
      <w:r w:rsidR="00515A37">
        <w:rPr>
          <w:rtl/>
        </w:rPr>
        <w:t xml:space="preserve"> </w:t>
      </w:r>
      <w:r w:rsidRPr="009214BE">
        <w:rPr>
          <w:rtl/>
        </w:rPr>
        <w:t>ספרטה,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מדבר</w:t>
      </w:r>
      <w:r w:rsidR="00515A37">
        <w:rPr>
          <w:rtl/>
        </w:rPr>
        <w:t xml:space="preserve"> </w:t>
      </w: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הקברניטים של ספרטה. ספרטה לא רוצה להבין שהחרב גם מביאה</w:t>
      </w:r>
      <w:r w:rsidR="00515A37">
        <w:rPr>
          <w:rtl/>
        </w:rPr>
        <w:t xml:space="preserve"> </w:t>
      </w:r>
      <w:r w:rsidRPr="009214BE">
        <w:rPr>
          <w:rtl/>
        </w:rPr>
        <w:t>לשפיכות</w:t>
      </w:r>
      <w:r w:rsidR="00515A37">
        <w:rPr>
          <w:rtl/>
        </w:rPr>
        <w:t xml:space="preserve"> </w:t>
      </w:r>
      <w:r w:rsidRPr="009214BE">
        <w:rPr>
          <w:rtl/>
        </w:rPr>
        <w:t>דמים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העם</w:t>
      </w:r>
      <w:r w:rsidR="00515A37">
        <w:rPr>
          <w:rtl/>
        </w:rPr>
        <w:t xml:space="preserve"> </w:t>
      </w:r>
      <w:r w:rsidRPr="009214BE">
        <w:rPr>
          <w:rtl/>
        </w:rPr>
        <w:t>הספרטני.</w:t>
      </w:r>
      <w:r w:rsidR="00515A37">
        <w:rPr>
          <w:rtl/>
        </w:rPr>
        <w:t xml:space="preserve"> </w:t>
      </w:r>
      <w:r w:rsidRPr="009214BE">
        <w:rPr>
          <w:rtl/>
        </w:rPr>
        <w:t>ספרטה לא רוצה להבין שהחרב לא תפתור כל בעיה.</w:t>
      </w:r>
      <w:r w:rsidR="00515A37">
        <w:rPr>
          <w:rtl/>
        </w:rPr>
        <w:t xml:space="preserve"> </w:t>
      </w:r>
      <w:r w:rsidRPr="009214BE">
        <w:rPr>
          <w:rtl/>
        </w:rPr>
        <w:t>הפתרון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פוליטי. יש שני צדדים שקובעים את כללי המשחק; שני צדדים. אתם לא שני</w:t>
      </w:r>
      <w:r w:rsidR="00515A37">
        <w:rPr>
          <w:rtl/>
        </w:rPr>
        <w:t xml:space="preserve"> </w:t>
      </w:r>
      <w:r w:rsidRPr="009214BE">
        <w:rPr>
          <w:rtl/>
        </w:rPr>
        <w:t>צדדים, אתם צד אחד, ואתם לא תקבעו לבד את כללי המשחק.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המטרה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טרפוד</w:t>
      </w:r>
      <w:r w:rsidR="00515A37">
        <w:rPr>
          <w:rtl/>
        </w:rPr>
        <w:t xml:space="preserve"> </w:t>
      </w:r>
      <w:r w:rsidRPr="009214BE">
        <w:rPr>
          <w:rtl/>
        </w:rPr>
        <w:t>המשא</w:t>
      </w:r>
      <w:r w:rsidR="00515A37">
        <w:rPr>
          <w:rtl/>
        </w:rPr>
        <w:t>-</w:t>
      </w:r>
      <w:r w:rsidRPr="009214BE">
        <w:rPr>
          <w:rtl/>
        </w:rPr>
        <w:t>ומתן,</w:t>
      </w:r>
      <w:r w:rsidR="00515A37">
        <w:rPr>
          <w:rtl/>
        </w:rPr>
        <w:t xml:space="preserve"> </w:t>
      </w:r>
      <w:r w:rsidRPr="009214BE">
        <w:rPr>
          <w:rtl/>
        </w:rPr>
        <w:t>טרפוד</w:t>
      </w:r>
      <w:r w:rsidR="00515A37">
        <w:rPr>
          <w:rtl/>
        </w:rPr>
        <w:t xml:space="preserve"> </w:t>
      </w:r>
      <w:r w:rsidRPr="009214BE">
        <w:rPr>
          <w:rtl/>
        </w:rPr>
        <w:t>תהליך</w:t>
      </w:r>
      <w:r w:rsidR="00515A37">
        <w:rPr>
          <w:rtl/>
        </w:rPr>
        <w:t xml:space="preserve"> </w:t>
      </w:r>
      <w:r w:rsidRPr="009214BE">
        <w:rPr>
          <w:rtl/>
        </w:rPr>
        <w:t>השלום.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המטרה של הגירוש</w:t>
      </w:r>
      <w:r w:rsidR="00515A37">
        <w:rPr>
          <w:rtl/>
        </w:rPr>
        <w:t xml:space="preserve"> </w:t>
      </w:r>
      <w:r w:rsidRPr="009214BE">
        <w:rPr>
          <w:rtl/>
        </w:rPr>
        <w:t>הקולקטיבי, של הטרנספר כביכול הוולונטרי, מרצון.</w:t>
      </w:r>
      <w:r w:rsidR="00515A37">
        <w:rPr>
          <w:rtl/>
        </w:rPr>
        <w:t xml:space="preserve"> </w:t>
      </w:r>
      <w:r w:rsidRPr="009214BE">
        <w:rPr>
          <w:rtl/>
        </w:rPr>
        <w:t>זו המטרה של דיכוי הדמים בשטחים</w:t>
      </w:r>
      <w:r w:rsidR="00515A37">
        <w:rPr>
          <w:rtl/>
        </w:rPr>
        <w:t xml:space="preserve"> </w:t>
      </w:r>
      <w:r w:rsidRPr="009214BE">
        <w:rPr>
          <w:rtl/>
        </w:rPr>
        <w:t>הכבושים הפלשתיניים,</w:t>
      </w:r>
      <w:r w:rsidR="00515A37">
        <w:rPr>
          <w:rtl/>
        </w:rPr>
        <w:t xml:space="preserve"> </w:t>
      </w:r>
      <w:r w:rsidRPr="009214BE">
        <w:rPr>
          <w:rtl/>
        </w:rPr>
        <w:t>הנמשך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ונמצא בתהליך של הסלמה מתמדת. רק פתרון פוליטי </w:t>
      </w:r>
      <w:r w:rsidR="00515A37">
        <w:rPr>
          <w:rtl/>
        </w:rPr>
        <w:t>–</w:t>
      </w:r>
      <w:r w:rsidRPr="009214BE">
        <w:rPr>
          <w:rtl/>
        </w:rPr>
        <w:t xml:space="preserve"> שום</w:t>
      </w:r>
      <w:r w:rsidR="00515A37">
        <w:rPr>
          <w:rtl/>
        </w:rPr>
        <w:t xml:space="preserve"> </w:t>
      </w:r>
      <w:r w:rsidRPr="009214BE">
        <w:rPr>
          <w:rtl/>
        </w:rPr>
        <w:t>דבר אחר, רק פתרון פוליטי.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כמה</w:t>
      </w:r>
      <w:r w:rsidR="00515A37">
        <w:rPr>
          <w:rtl/>
        </w:rPr>
        <w:t xml:space="preserve"> </w:t>
      </w:r>
      <w:r w:rsidRPr="009214BE">
        <w:rPr>
          <w:rtl/>
        </w:rPr>
        <w:t>מלים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רן כהן ולחברי הכנסת ממרצ. היום הניחו חברי הכנסת על</w:t>
      </w:r>
      <w:r w:rsidR="00515A37">
        <w:rPr>
          <w:rtl/>
        </w:rPr>
        <w:t xml:space="preserve"> </w:t>
      </w:r>
      <w:r w:rsidRPr="009214BE">
        <w:rPr>
          <w:rtl/>
        </w:rPr>
        <w:t>שולחן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רן כהן לחקירת מלחמת לבנון, 1982. איזו</w:t>
      </w:r>
      <w:r w:rsidR="00515A37">
        <w:rPr>
          <w:rtl/>
        </w:rPr>
        <w:t xml:space="preserve"> </w:t>
      </w:r>
      <w:r w:rsidRPr="009214BE">
        <w:rPr>
          <w:rtl/>
        </w:rPr>
        <w:t>ציניות,</w:t>
      </w:r>
      <w:r w:rsidR="00515A37">
        <w:rPr>
          <w:rtl/>
        </w:rPr>
        <w:t xml:space="preserve"> </w:t>
      </w:r>
      <w:r w:rsidRPr="009214BE">
        <w:rPr>
          <w:rtl/>
        </w:rPr>
        <w:t>איזו צביעות של חבר הכנסת רן כהן ושל חברי מרצ, היום, בזמן מלחמת לבנון,</w:t>
      </w:r>
      <w:r w:rsidR="00515A37">
        <w:rPr>
          <w:rtl/>
        </w:rPr>
        <w:t xml:space="preserve"> </w:t>
      </w:r>
      <w:r w:rsidRPr="009214BE">
        <w:rPr>
          <w:rtl/>
        </w:rPr>
        <w:t>1993, רוצים לחקור את מלחמת לבנון של 1982.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רק בנסיגה כללית מהאזורים הפלשתיניים הכבושים, לרבות ירושלים המזרחית, והכרה</w:t>
      </w:r>
      <w:r w:rsidR="00515A37">
        <w:rPr>
          <w:rtl/>
        </w:rPr>
        <w:t xml:space="preserve"> </w:t>
      </w:r>
      <w:r w:rsidRPr="009214BE">
        <w:rPr>
          <w:rtl/>
        </w:rPr>
        <w:t>בזכות</w:t>
      </w:r>
      <w:r w:rsidR="00515A37">
        <w:rPr>
          <w:rtl/>
        </w:rPr>
        <w:t xml:space="preserve"> </w:t>
      </w:r>
      <w:r w:rsidRPr="009214BE">
        <w:rPr>
          <w:rtl/>
        </w:rPr>
        <w:t>ההגדרה העצמית של העם הערבי הפלשתיני ובזכותו להקמת מדינה משלו יבוא שלום,</w:t>
      </w:r>
      <w:r w:rsidR="00515A37">
        <w:rPr>
          <w:rtl/>
        </w:rPr>
        <w:t xml:space="preserve"> </w:t>
      </w:r>
      <w:r w:rsidRPr="009214BE">
        <w:rPr>
          <w:rtl/>
        </w:rPr>
        <w:t>וזאת</w:t>
      </w:r>
      <w:r w:rsidR="00515A37">
        <w:rPr>
          <w:rtl/>
        </w:rPr>
        <w:t xml:space="preserve"> </w:t>
      </w:r>
      <w:r w:rsidRPr="009214BE">
        <w:rPr>
          <w:rtl/>
        </w:rPr>
        <w:t>נוסף על הנסיגה הכוללת מרמת</w:t>
      </w:r>
      <w:r w:rsidR="00515A37">
        <w:rPr>
          <w:rtl/>
        </w:rPr>
        <w:t>-</w:t>
      </w:r>
      <w:r w:rsidRPr="009214BE">
        <w:rPr>
          <w:rtl/>
        </w:rPr>
        <w:t>הגולן ומהצפון הלבנוני; אחרת, חברי הכנסת, הארץ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תשקוט</w:t>
      </w:r>
      <w:r w:rsidR="00515A37">
        <w:rPr>
          <w:rtl/>
        </w:rPr>
        <w:t xml:space="preserve"> </w:t>
      </w:r>
      <w:r w:rsidRPr="009214BE">
        <w:rPr>
          <w:rtl/>
        </w:rPr>
        <w:t>40</w:t>
      </w:r>
      <w:r w:rsidR="00515A37">
        <w:rPr>
          <w:rtl/>
        </w:rPr>
        <w:t xml:space="preserve"> </w:t>
      </w:r>
      <w:r w:rsidRPr="009214BE">
        <w:rPr>
          <w:rtl/>
        </w:rPr>
        <w:t>שנה,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40 יום, אלא הארץ תמשיך לבעור עוד 40 שנה, אם לא תגיעו</w:t>
      </w:r>
      <w:r w:rsidR="00515A37">
        <w:rPr>
          <w:rtl/>
        </w:rPr>
        <w:t xml:space="preserve"> </w:t>
      </w:r>
      <w:r w:rsidRPr="009214BE">
        <w:rPr>
          <w:rtl/>
        </w:rPr>
        <w:t>לפתרון פוליטי.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סיעתנו דורשת לראות בהצבעה היום הצבעת אי</w:t>
      </w:r>
      <w:r w:rsidR="00515A37">
        <w:rPr>
          <w:rtl/>
        </w:rPr>
        <w:t>-</w:t>
      </w:r>
      <w:r w:rsidRPr="009214BE">
        <w:rPr>
          <w:rtl/>
        </w:rPr>
        <w:t>אמון. 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רבה.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רחבעם זאבי, בבקשה. ואחריו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טלב אלסאנע.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להבהיר:</w:t>
      </w:r>
      <w:r w:rsidR="00515A37">
        <w:rPr>
          <w:rtl/>
        </w:rPr>
        <w:t xml:space="preserve"> </w:t>
      </w:r>
      <w:r w:rsidRPr="009214BE">
        <w:rPr>
          <w:rtl/>
        </w:rPr>
        <w:t>הואיל וסיעת חד"ש ביקשה לראות הצבעה זו כהצבעת</w:t>
      </w:r>
      <w:r w:rsidR="00515A37">
        <w:rPr>
          <w:rtl/>
        </w:rPr>
        <w:t xml:space="preserve"> </w:t>
      </w: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אמון, ברור שההצבעה תהיה ביום שני הבא.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קריאה: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תהיינה הודעות סיעות?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תהיינה</w:t>
      </w:r>
      <w:r w:rsidR="00515A37">
        <w:rPr>
          <w:rtl/>
        </w:rPr>
        <w:t xml:space="preserve"> </w:t>
      </w:r>
      <w:r w:rsidRPr="009214BE">
        <w:rPr>
          <w:rtl/>
        </w:rPr>
        <w:t>הודעות</w:t>
      </w:r>
      <w:r w:rsidR="00515A37">
        <w:rPr>
          <w:rtl/>
        </w:rPr>
        <w:t xml:space="preserve"> </w:t>
      </w:r>
      <w:r w:rsidRPr="009214BE">
        <w:rPr>
          <w:rtl/>
        </w:rPr>
        <w:t>סיעות,</w:t>
      </w:r>
      <w:r w:rsidR="00515A37">
        <w:rPr>
          <w:rtl/>
        </w:rPr>
        <w:t xml:space="preserve"> </w:t>
      </w:r>
      <w:r w:rsidRPr="009214BE">
        <w:rPr>
          <w:rtl/>
        </w:rPr>
        <w:t>תהיה</w:t>
      </w:r>
      <w:r w:rsidR="00515A37">
        <w:rPr>
          <w:rtl/>
        </w:rPr>
        <w:t xml:space="preserve"> </w:t>
      </w:r>
      <w:r w:rsidRPr="009214BE">
        <w:rPr>
          <w:rtl/>
        </w:rPr>
        <w:t>הצבעה.</w:t>
      </w:r>
      <w:r w:rsidR="00515A37">
        <w:rPr>
          <w:rtl/>
        </w:rPr>
        <w:t xml:space="preserve"> </w:t>
      </w:r>
      <w:r w:rsidRPr="009214BE">
        <w:rPr>
          <w:rtl/>
        </w:rPr>
        <w:t>אחרי הצבעת האי</w:t>
      </w:r>
      <w:r w:rsidR="00515A37">
        <w:rPr>
          <w:rtl/>
        </w:rPr>
        <w:t>-</w:t>
      </w:r>
      <w:r w:rsidRPr="009214BE">
        <w:rPr>
          <w:rtl/>
        </w:rPr>
        <w:t>אמון יכולות לבוא</w:t>
      </w:r>
      <w:r w:rsidR="00515A37">
        <w:rPr>
          <w:rtl/>
        </w:rPr>
        <w:t xml:space="preserve"> </w:t>
      </w:r>
      <w:r w:rsidRPr="009214BE">
        <w:rPr>
          <w:rtl/>
        </w:rPr>
        <w:t>הודעות</w:t>
      </w:r>
      <w:r w:rsidR="00515A37">
        <w:rPr>
          <w:rtl/>
        </w:rPr>
        <w:t xml:space="preserve"> </w:t>
      </w:r>
      <w:r w:rsidRPr="009214BE">
        <w:rPr>
          <w:rtl/>
        </w:rPr>
        <w:t>הסיעות.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לא תהיינה הצעות סיכום מטעם הסיעות. ביום שני הבא תתקיים</w:t>
      </w:r>
      <w:r w:rsidR="00515A37">
        <w:rPr>
          <w:rtl/>
        </w:rPr>
        <w:t xml:space="preserve"> </w:t>
      </w:r>
      <w:r w:rsidRPr="009214BE">
        <w:rPr>
          <w:rtl/>
        </w:rPr>
        <w:t>הצבעת</w:t>
      </w:r>
      <w:r w:rsidR="00515A37">
        <w:rPr>
          <w:rtl/>
        </w:rPr>
        <w:t xml:space="preserve"> </w:t>
      </w: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אמון</w:t>
      </w:r>
      <w:r w:rsidR="00515A37">
        <w:rPr>
          <w:rtl/>
        </w:rPr>
        <w:t xml:space="preserve"> </w:t>
      </w:r>
      <w:r w:rsidRPr="009214BE">
        <w:rPr>
          <w:rtl/>
        </w:rPr>
        <w:t>ללא</w:t>
      </w:r>
      <w:r w:rsidR="00515A37">
        <w:rPr>
          <w:rtl/>
        </w:rPr>
        <w:t xml:space="preserve"> </w:t>
      </w:r>
      <w:r w:rsidRPr="009214BE">
        <w:rPr>
          <w:rtl/>
        </w:rPr>
        <w:t>דיון,</w:t>
      </w:r>
      <w:r w:rsidR="00515A37">
        <w:rPr>
          <w:rtl/>
        </w:rPr>
        <w:t xml:space="preserve"> </w:t>
      </w:r>
      <w:r w:rsidRPr="009214BE">
        <w:rPr>
          <w:rtl/>
        </w:rPr>
        <w:t>וסיעות שתרצינה למסור הודעות, תוכלנה לעשות זאת לאחר</w:t>
      </w:r>
      <w:r w:rsidR="00515A37">
        <w:rPr>
          <w:rtl/>
        </w:rPr>
        <w:t xml:space="preserve"> </w:t>
      </w:r>
      <w:r w:rsidRPr="009214BE">
        <w:rPr>
          <w:rtl/>
        </w:rPr>
        <w:t>ההצבעה.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זאבי,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הנוכחים,</w:t>
      </w:r>
      <w:r w:rsidR="00515A37">
        <w:rPr>
          <w:rtl/>
        </w:rPr>
        <w:t xml:space="preserve"> </w:t>
      </w:r>
      <w:r w:rsidRPr="009214BE">
        <w:rPr>
          <w:rtl/>
        </w:rPr>
        <w:t>אני מבקש למחות על כך, שבדיון על</w:t>
      </w:r>
      <w:r w:rsidR="00515A37">
        <w:rPr>
          <w:rtl/>
        </w:rPr>
        <w:t xml:space="preserve"> </w:t>
      </w:r>
      <w:r w:rsidRPr="009214BE">
        <w:rPr>
          <w:rtl/>
        </w:rPr>
        <w:t>הודעת הממשלה, שולחן הממשלה ריק.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ראשית,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לברך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חיילי צה"ל ומפקדיו ואת המתיישבים בגבול הצפון</w:t>
      </w:r>
      <w:r w:rsidR="00515A37">
        <w:rPr>
          <w:rtl/>
        </w:rPr>
        <w:t xml:space="preserve"> </w:t>
      </w:r>
      <w:r w:rsidRPr="009214BE">
        <w:rPr>
          <w:rtl/>
        </w:rPr>
        <w:t>שעומדים בקו האש, לשלוח תנחומים למשפחות החללים ואיחולי החלמה מהירה לפצועים.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שנית,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לברך</w:t>
      </w:r>
      <w:r w:rsidR="00515A37">
        <w:rPr>
          <w:rtl/>
        </w:rPr>
        <w:t xml:space="preserve"> </w:t>
      </w:r>
      <w:r w:rsidRPr="009214BE">
        <w:rPr>
          <w:rtl/>
        </w:rPr>
        <w:t>את מרצ על מפלגותיה, שהוכיחה לנו פעם נוספת, כי אין</w:t>
      </w:r>
      <w:r w:rsidR="00515A37">
        <w:rPr>
          <w:rtl/>
        </w:rPr>
        <w:t xml:space="preserve"> </w:t>
      </w:r>
      <w:r w:rsidRPr="009214BE">
        <w:rPr>
          <w:rtl/>
        </w:rPr>
        <w:t>להתחשב</w:t>
      </w:r>
      <w:r w:rsidR="00515A37">
        <w:rPr>
          <w:rtl/>
        </w:rPr>
        <w:t xml:space="preserve"> </w:t>
      </w:r>
      <w:r w:rsidRPr="009214BE">
        <w:rPr>
          <w:rtl/>
        </w:rPr>
        <w:t>ולקחת</w:t>
      </w:r>
      <w:r w:rsidR="00515A37">
        <w:rPr>
          <w:rtl/>
        </w:rPr>
        <w:t xml:space="preserve"> </w:t>
      </w:r>
      <w:r w:rsidRPr="009214BE">
        <w:rPr>
          <w:rtl/>
        </w:rPr>
        <w:t>ברצינות את מחאותיה והסתייגויותיה, אלא יש לשפוט אותה לפי המעשים.</w:t>
      </w:r>
      <w:r w:rsidR="00515A37">
        <w:rPr>
          <w:rtl/>
        </w:rPr>
        <w:t xml:space="preserve"> </w:t>
      </w:r>
      <w:r w:rsidRPr="009214BE">
        <w:rPr>
          <w:rtl/>
        </w:rPr>
        <w:t>במעשה</w:t>
      </w:r>
      <w:r w:rsidR="00515A37">
        <w:rPr>
          <w:rtl/>
        </w:rPr>
        <w:t xml:space="preserve"> </w:t>
      </w:r>
      <w:r w:rsidRPr="009214BE">
        <w:rPr>
          <w:rtl/>
        </w:rPr>
        <w:t>מרצ</w:t>
      </w:r>
      <w:r w:rsidR="00515A37">
        <w:rPr>
          <w:rtl/>
        </w:rPr>
        <w:t xml:space="preserve"> </w:t>
      </w:r>
      <w:r w:rsidRPr="009214BE">
        <w:rPr>
          <w:rtl/>
        </w:rPr>
        <w:t>תומכת בממשלה, שיצאה למלחמה נגד המחבלים בלבנון. מרצ היא חלק מהממשלה</w:t>
      </w:r>
      <w:r w:rsidR="00515A37">
        <w:rPr>
          <w:rtl/>
        </w:rPr>
        <w:t xml:space="preserve"> </w:t>
      </w:r>
      <w:r w:rsidRPr="009214BE">
        <w:rPr>
          <w:rtl/>
        </w:rPr>
        <w:t>הזאת</w:t>
      </w:r>
      <w:r w:rsidR="00515A37">
        <w:rPr>
          <w:rtl/>
        </w:rPr>
        <w:t xml:space="preserve"> </w:t>
      </w:r>
      <w:r w:rsidRPr="009214BE">
        <w:rPr>
          <w:rtl/>
        </w:rPr>
        <w:t>ונושאת באחריות למעשיה.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מכירים</w:t>
      </w:r>
      <w:r w:rsidR="00515A37">
        <w:rPr>
          <w:rtl/>
        </w:rPr>
        <w:t xml:space="preserve"> </w:t>
      </w:r>
      <w:r w:rsidRPr="009214BE">
        <w:rPr>
          <w:rtl/>
        </w:rPr>
        <w:t>התנהגות</w:t>
      </w:r>
      <w:r w:rsidR="00515A37">
        <w:rPr>
          <w:rtl/>
        </w:rPr>
        <w:t xml:space="preserve"> </w:t>
      </w:r>
      <w:r w:rsidRPr="009214BE">
        <w:rPr>
          <w:rtl/>
        </w:rPr>
        <w:t>כזאת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מפ"ם</w:t>
      </w:r>
      <w:r w:rsidR="00515A37">
        <w:rPr>
          <w:rtl/>
        </w:rPr>
        <w:t xml:space="preserve"> </w:t>
      </w:r>
      <w:r w:rsidRPr="009214BE">
        <w:rPr>
          <w:rtl/>
        </w:rPr>
        <w:t>במשך שנים רבות, כאשר רוממות המוסר</w:t>
      </w:r>
      <w:r w:rsidR="00515A37">
        <w:rPr>
          <w:rtl/>
        </w:rPr>
        <w:t xml:space="preserve"> </w:t>
      </w:r>
      <w:r w:rsidRPr="009214BE">
        <w:rPr>
          <w:rtl/>
        </w:rPr>
        <w:t>ואחוות</w:t>
      </w:r>
      <w:r w:rsidR="00515A37">
        <w:rPr>
          <w:rtl/>
        </w:rPr>
        <w:t xml:space="preserve"> </w:t>
      </w:r>
      <w:r w:rsidRPr="009214BE">
        <w:rPr>
          <w:rtl/>
        </w:rPr>
        <w:t>העמים</w:t>
      </w:r>
      <w:r w:rsidR="00515A37">
        <w:rPr>
          <w:rtl/>
        </w:rPr>
        <w:t xml:space="preserve"> </w:t>
      </w:r>
      <w:r w:rsidRPr="009214BE">
        <w:rPr>
          <w:rtl/>
        </w:rPr>
        <w:t>קישטו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עיתונה</w:t>
      </w:r>
      <w:r w:rsidR="00515A37">
        <w:rPr>
          <w:rtl/>
        </w:rPr>
        <w:t xml:space="preserve"> </w:t>
      </w:r>
      <w:r w:rsidRPr="009214BE">
        <w:rPr>
          <w:rtl/>
        </w:rPr>
        <w:t>ואת</w:t>
      </w:r>
      <w:r w:rsidR="00515A37">
        <w:rPr>
          <w:rtl/>
        </w:rPr>
        <w:t xml:space="preserve"> </w:t>
      </w:r>
      <w:r w:rsidRPr="009214BE">
        <w:rPr>
          <w:rtl/>
        </w:rPr>
        <w:t>דבריה, והיא הקימה 75 קיבוצים של "הקיבוץ</w:t>
      </w:r>
      <w:r w:rsidR="00515A37">
        <w:rPr>
          <w:rtl/>
        </w:rPr>
        <w:t xml:space="preserve"> </w:t>
      </w:r>
      <w:r w:rsidRPr="009214BE">
        <w:rPr>
          <w:rtl/>
        </w:rPr>
        <w:t>הארצי"</w:t>
      </w:r>
      <w:r w:rsidR="00515A37">
        <w:rPr>
          <w:rtl/>
        </w:rPr>
        <w:t xml:space="preserve"> </w:t>
      </w:r>
      <w:r w:rsidRPr="009214BE">
        <w:rPr>
          <w:rtl/>
        </w:rPr>
        <w:t>במקומם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75 כפרים ערביים שנכבשו, או שגורשו, או שנקנו, או שטרונספרו.</w:t>
      </w:r>
      <w:r w:rsidR="00515A37">
        <w:rPr>
          <w:rtl/>
        </w:rPr>
        <w:t xml:space="preserve"> </w:t>
      </w:r>
      <w:r w:rsidRPr="009214BE">
        <w:rPr>
          <w:rtl/>
        </w:rPr>
        <w:t>תולדות</w:t>
      </w:r>
      <w:r w:rsidR="00515A37">
        <w:rPr>
          <w:rtl/>
        </w:rPr>
        <w:t xml:space="preserve"> </w:t>
      </w:r>
      <w:r w:rsidRPr="009214BE">
        <w:rPr>
          <w:rtl/>
        </w:rPr>
        <w:t>הציונות מלמדות אותנו, שהעיקר הוא המעשה ולא הדקלרציה, ובמעשים אתם טובים</w:t>
      </w:r>
      <w:r w:rsidR="00515A37">
        <w:rPr>
          <w:rtl/>
        </w:rPr>
        <w:t xml:space="preserve"> </w:t>
      </w:r>
      <w:r w:rsidRPr="009214BE">
        <w:rPr>
          <w:rtl/>
        </w:rPr>
        <w:t>וציונים וחלוצים. הידד לכם.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ישראל מילאה את חובתה לתושביה, ולא היתה ברירה אלא לצאת לפעולה צבאית</w:t>
      </w:r>
      <w:r w:rsidR="00515A37">
        <w:rPr>
          <w:rtl/>
        </w:rPr>
        <w:t xml:space="preserve"> </w:t>
      </w:r>
      <w:r w:rsidRPr="009214BE">
        <w:rPr>
          <w:rtl/>
        </w:rPr>
        <w:t>כנגד בסיסי ה"חיזב</w:t>
      </w:r>
      <w:r w:rsidR="00515A37">
        <w:rPr>
          <w:rtl/>
        </w:rPr>
        <w:t>-</w:t>
      </w:r>
      <w:r w:rsidRPr="009214BE">
        <w:rPr>
          <w:rtl/>
        </w:rPr>
        <w:t>אללה", ואנחנו תומכים בהחלטה הזאת. חבל רק שהערכות המצב, בחינת</w:t>
      </w:r>
      <w:r w:rsidR="00515A37">
        <w:rPr>
          <w:rtl/>
        </w:rPr>
        <w:t xml:space="preserve"> </w:t>
      </w:r>
      <w:r w:rsidRPr="009214BE">
        <w:rPr>
          <w:rtl/>
        </w:rPr>
        <w:t>החלופות</w:t>
      </w:r>
      <w:r w:rsidR="00515A37">
        <w:rPr>
          <w:rtl/>
        </w:rPr>
        <w:t xml:space="preserve"> </w:t>
      </w:r>
      <w:r w:rsidRPr="009214BE">
        <w:rPr>
          <w:rtl/>
        </w:rPr>
        <w:t>השונות,</w:t>
      </w:r>
      <w:r w:rsidR="00515A37">
        <w:rPr>
          <w:rtl/>
        </w:rPr>
        <w:t xml:space="preserve"> </w:t>
      </w:r>
      <w:r w:rsidRPr="009214BE">
        <w:rPr>
          <w:rtl/>
        </w:rPr>
        <w:t>עמדות</w:t>
      </w:r>
      <w:r w:rsidR="00515A37">
        <w:rPr>
          <w:rtl/>
        </w:rPr>
        <w:t xml:space="preserve"> </w:t>
      </w:r>
      <w:r w:rsidRPr="009214BE">
        <w:rPr>
          <w:rtl/>
        </w:rPr>
        <w:t>השרים</w:t>
      </w:r>
      <w:r w:rsidR="00515A37">
        <w:rPr>
          <w:rtl/>
        </w:rPr>
        <w:t xml:space="preserve"> </w:t>
      </w:r>
      <w:r w:rsidRPr="009214BE">
        <w:rPr>
          <w:rtl/>
        </w:rPr>
        <w:t>והסיעות</w:t>
      </w:r>
      <w:r w:rsidR="00515A37">
        <w:rPr>
          <w:rtl/>
        </w:rPr>
        <w:t xml:space="preserve"> </w:t>
      </w:r>
      <w:r w:rsidRPr="009214BE">
        <w:rPr>
          <w:rtl/>
        </w:rPr>
        <w:t>בממשלה</w:t>
      </w:r>
      <w:r w:rsidR="00515A37">
        <w:rPr>
          <w:rtl/>
        </w:rPr>
        <w:t xml:space="preserve"> </w:t>
      </w:r>
      <w:r w:rsidRPr="009214BE">
        <w:rPr>
          <w:rtl/>
        </w:rPr>
        <w:t>חשופות וגלויות ומובאות במלואן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בתקשורת, וממנה </w:t>
      </w:r>
      <w:r w:rsidR="00515A37">
        <w:rPr>
          <w:rtl/>
        </w:rPr>
        <w:t>–</w:t>
      </w:r>
      <w:r w:rsidRPr="009214BE">
        <w:rPr>
          <w:rtl/>
        </w:rPr>
        <w:t xml:space="preserve"> לידי האויב ופטרוניו. כך אי</w:t>
      </w:r>
      <w:r w:rsidR="00515A37">
        <w:rPr>
          <w:rtl/>
        </w:rPr>
        <w:t>-</w:t>
      </w:r>
      <w:r w:rsidRPr="009214BE">
        <w:rPr>
          <w:rtl/>
        </w:rPr>
        <w:t>אפשר ואסור לנהל מלחמה.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ער לבעיות הקואליציה והצורך בתמיכה של שותפים לשלטון, אבל כך לא מנהלים</w:t>
      </w:r>
      <w:r w:rsidR="00515A37">
        <w:rPr>
          <w:rtl/>
        </w:rPr>
        <w:t xml:space="preserve"> </w:t>
      </w:r>
      <w:r w:rsidRPr="009214BE">
        <w:rPr>
          <w:rtl/>
        </w:rPr>
        <w:t>מלחמה.</w:t>
      </w:r>
      <w:r w:rsidR="00515A37">
        <w:rPr>
          <w:rtl/>
        </w:rPr>
        <w:t xml:space="preserve"> </w:t>
      </w:r>
      <w:r w:rsidRPr="009214BE">
        <w:rPr>
          <w:rtl/>
        </w:rPr>
        <w:t>יש להקים לאלתר קבינט מלחמה במקום ועדת השרים לביטחון שהיא מחצית הממשלה.</w:t>
      </w:r>
      <w:r w:rsidR="00515A37">
        <w:rPr>
          <w:rtl/>
        </w:rPr>
        <w:t xml:space="preserve"> </w:t>
      </w:r>
      <w:r w:rsidRPr="009214BE">
        <w:rPr>
          <w:rtl/>
        </w:rPr>
        <w:t>קבינט המלחמה צריך להיות מורכב משרים בתוקף תפקידם ולא כמייצגי מפלגות.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להפסיק</w:t>
      </w:r>
      <w:r w:rsidR="00515A37">
        <w:rPr>
          <w:rtl/>
        </w:rPr>
        <w:t xml:space="preserve"> </w:t>
      </w:r>
      <w:r w:rsidRPr="009214BE">
        <w:rPr>
          <w:rtl/>
        </w:rPr>
        <w:t>בבכחנליה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פרשנות ומתן עצות מצד יועצים ופרשנים של כל</w:t>
      </w:r>
      <w:r w:rsidR="00515A37">
        <w:rPr>
          <w:rtl/>
        </w:rPr>
        <w:t xml:space="preserve"> </w:t>
      </w:r>
      <w:r w:rsidRPr="009214BE">
        <w:rPr>
          <w:rtl/>
        </w:rPr>
        <w:t>המי</w:t>
      </w:r>
      <w:r w:rsidR="00515A37">
        <w:rPr>
          <w:rtl/>
        </w:rPr>
        <w:t>-</w:t>
      </w:r>
      <w:r w:rsidRPr="009214BE">
        <w:rPr>
          <w:rtl/>
        </w:rPr>
        <w:t>ומי.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לי יש עצות ורעיונות, ואגיד אותם לראש הממשלה ושר הביטחון, אם הוא</w:t>
      </w:r>
      <w:r w:rsidR="00515A37">
        <w:rPr>
          <w:rtl/>
        </w:rPr>
        <w:t xml:space="preserve"> </w:t>
      </w:r>
      <w:r w:rsidRPr="009214BE">
        <w:rPr>
          <w:rtl/>
        </w:rPr>
        <w:t>יבקש 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נדרש להגיד כמה דברים ומקווה שלא אחטא לביטחון.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הדיבורים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הרחבת</w:t>
      </w:r>
      <w:r w:rsidR="00515A37">
        <w:rPr>
          <w:rtl/>
        </w:rPr>
        <w:t xml:space="preserve"> </w:t>
      </w:r>
      <w:r w:rsidRPr="009214BE">
        <w:rPr>
          <w:rtl/>
        </w:rPr>
        <w:t>אזור</w:t>
      </w:r>
      <w:r w:rsidR="00515A37">
        <w:rPr>
          <w:rtl/>
        </w:rPr>
        <w:t xml:space="preserve"> </w:t>
      </w:r>
      <w:r w:rsidRPr="009214BE">
        <w:rPr>
          <w:rtl/>
        </w:rPr>
        <w:t>הביטחון הם לא שקולים, וישראל איננה צריכה לעשות</w:t>
      </w:r>
      <w:r w:rsidR="00515A37">
        <w:rPr>
          <w:rtl/>
        </w:rPr>
        <w:t xml:space="preserve"> </w:t>
      </w:r>
      <w:r w:rsidRPr="009214BE">
        <w:rPr>
          <w:rtl/>
        </w:rPr>
        <w:t>זאת.</w:t>
      </w:r>
      <w:r w:rsidR="00515A37">
        <w:rPr>
          <w:rtl/>
        </w:rPr>
        <w:t xml:space="preserve"> </w:t>
      </w:r>
      <w:r w:rsidRPr="009214BE">
        <w:rPr>
          <w:rtl/>
        </w:rPr>
        <w:t>עומק</w:t>
      </w:r>
      <w:r w:rsidR="00515A37">
        <w:rPr>
          <w:rtl/>
        </w:rPr>
        <w:t xml:space="preserve"> </w:t>
      </w:r>
      <w:r w:rsidRPr="009214BE">
        <w:rPr>
          <w:rtl/>
        </w:rPr>
        <w:t>אזור הביטחון נקבע בזמנו כדי למנוע חדירות של חוליות מחבלים ולא כדי</w:t>
      </w:r>
      <w:r w:rsidR="00515A37">
        <w:rPr>
          <w:rtl/>
        </w:rPr>
        <w:t xml:space="preserve"> </w:t>
      </w:r>
      <w:r w:rsidRPr="009214BE">
        <w:rPr>
          <w:rtl/>
        </w:rPr>
        <w:t>להרחיק את ה"קטיושות" או נשק תלול מסלול אחר.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להרחבת</w:t>
      </w:r>
      <w:r w:rsidR="00515A37">
        <w:rPr>
          <w:rtl/>
        </w:rPr>
        <w:t xml:space="preserve"> </w:t>
      </w:r>
      <w:r w:rsidRPr="009214BE">
        <w:rPr>
          <w:rtl/>
        </w:rPr>
        <w:t>אזור</w:t>
      </w:r>
      <w:r w:rsidR="00515A37">
        <w:rPr>
          <w:rtl/>
        </w:rPr>
        <w:t xml:space="preserve"> </w:t>
      </w:r>
      <w:r w:rsidRPr="009214BE">
        <w:rPr>
          <w:rtl/>
        </w:rPr>
        <w:t>הביטחון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חסרונות</w:t>
      </w:r>
      <w:r w:rsidR="00515A37">
        <w:rPr>
          <w:rtl/>
        </w:rPr>
        <w:t xml:space="preserve"> </w:t>
      </w:r>
      <w:r w:rsidRPr="009214BE">
        <w:rPr>
          <w:rtl/>
        </w:rPr>
        <w:t>שונים, החל מהכפלת או השלשת האוכלוסייה</w:t>
      </w:r>
      <w:r w:rsidR="00515A37">
        <w:rPr>
          <w:rtl/>
        </w:rPr>
        <w:t xml:space="preserve"> </w:t>
      </w:r>
      <w:r w:rsidRPr="009214BE">
        <w:rPr>
          <w:rtl/>
        </w:rPr>
        <w:t>האזרחית</w:t>
      </w:r>
      <w:r w:rsidR="00515A37">
        <w:rPr>
          <w:rtl/>
        </w:rPr>
        <w:t xml:space="preserve"> </w:t>
      </w:r>
      <w:r w:rsidRPr="009214BE">
        <w:rPr>
          <w:rtl/>
        </w:rPr>
        <w:t>הלבנונית שבשליטתנו ועד לצורך בהכפלת סדר הכוחות המבצעי ושחיקה נוספת של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צה"ל, ואחרי כל זה </w:t>
      </w:r>
      <w:r w:rsidR="00515A37">
        <w:rPr>
          <w:rtl/>
        </w:rPr>
        <w:t>–</w:t>
      </w:r>
      <w:r w:rsidRPr="009214BE">
        <w:rPr>
          <w:rtl/>
        </w:rPr>
        <w:t xml:space="preserve"> לא יימנעו "קטיושות" על יישובינו.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הפוליטיקאים</w:t>
      </w:r>
      <w:r w:rsidR="00515A37">
        <w:rPr>
          <w:rtl/>
        </w:rPr>
        <w:t xml:space="preserve"> </w:t>
      </w:r>
      <w:r w:rsidRPr="009214BE">
        <w:rPr>
          <w:rtl/>
        </w:rPr>
        <w:t>והתקשורת</w:t>
      </w:r>
      <w:r w:rsidR="00515A37">
        <w:rPr>
          <w:rtl/>
        </w:rPr>
        <w:t xml:space="preserve"> </w:t>
      </w:r>
      <w:r w:rsidRPr="009214BE">
        <w:rPr>
          <w:rtl/>
        </w:rPr>
        <w:t>מצפים</w:t>
      </w:r>
      <w:r w:rsidR="00515A37">
        <w:rPr>
          <w:rtl/>
        </w:rPr>
        <w:t xml:space="preserve"> </w:t>
      </w:r>
      <w:r w:rsidRPr="009214BE">
        <w:rPr>
          <w:rtl/>
        </w:rPr>
        <w:t>לסיום</w:t>
      </w:r>
      <w:r w:rsidR="00515A37">
        <w:rPr>
          <w:rtl/>
        </w:rPr>
        <w:t xml:space="preserve"> </w:t>
      </w:r>
      <w:r w:rsidRPr="009214BE">
        <w:rPr>
          <w:rtl/>
        </w:rPr>
        <w:t>המבצע ולהישגים, והם חסרי סבלנות. אני</w:t>
      </w:r>
      <w:r w:rsidR="00515A37">
        <w:rPr>
          <w:rtl/>
        </w:rPr>
        <w:t xml:space="preserve"> </w:t>
      </w:r>
      <w:r w:rsidRPr="009214BE">
        <w:rPr>
          <w:rtl/>
        </w:rPr>
        <w:t>חושש</w:t>
      </w:r>
      <w:r w:rsidR="00515A37">
        <w:rPr>
          <w:rtl/>
        </w:rPr>
        <w:t xml:space="preserve"> </w:t>
      </w:r>
      <w:r w:rsidRPr="009214BE">
        <w:rPr>
          <w:rtl/>
        </w:rPr>
        <w:t>שגם ראש הממשלה, בשל לחצים מבחוץ ושל שותפיו מבית, ירצה לסיים זאת מהר, וזו</w:t>
      </w:r>
      <w:r w:rsidR="00515A37">
        <w:rPr>
          <w:rtl/>
        </w:rPr>
        <w:t xml:space="preserve"> </w:t>
      </w:r>
      <w:r w:rsidRPr="009214BE">
        <w:rPr>
          <w:rtl/>
        </w:rPr>
        <w:t>תהיה</w:t>
      </w:r>
      <w:r w:rsidR="00515A37">
        <w:rPr>
          <w:rtl/>
        </w:rPr>
        <w:t xml:space="preserve"> </w:t>
      </w:r>
      <w:r w:rsidRPr="009214BE">
        <w:rPr>
          <w:rtl/>
        </w:rPr>
        <w:t>שגיאה</w:t>
      </w:r>
      <w:r w:rsidR="00515A37">
        <w:rPr>
          <w:rtl/>
        </w:rPr>
        <w:t xml:space="preserve"> </w:t>
      </w:r>
      <w:r w:rsidRPr="009214BE">
        <w:rPr>
          <w:rtl/>
        </w:rPr>
        <w:t>חמורה.</w:t>
      </w:r>
      <w:r w:rsidR="00515A37">
        <w:rPr>
          <w:rtl/>
        </w:rPr>
        <w:t xml:space="preserve"> </w:t>
      </w:r>
      <w:r w:rsidRPr="009214BE">
        <w:rPr>
          <w:rtl/>
        </w:rPr>
        <w:t>הפסקת הפעולה בשל חוסר סבלנות תהיה ניצחון של ה"חיזב</w:t>
      </w:r>
      <w:r w:rsidR="00515A37">
        <w:rPr>
          <w:rtl/>
        </w:rPr>
        <w:t>-</w:t>
      </w:r>
      <w:r w:rsidRPr="009214BE">
        <w:rPr>
          <w:rtl/>
        </w:rPr>
        <w:t>אללה".</w:t>
      </w:r>
      <w:r w:rsidR="00515A37">
        <w:rPr>
          <w:rtl/>
        </w:rPr>
        <w:t xml:space="preserve"> </w:t>
      </w:r>
      <w:r w:rsidRPr="009214BE">
        <w:rPr>
          <w:rtl/>
        </w:rPr>
        <w:t>צה"ל</w:t>
      </w:r>
      <w:r w:rsidR="00515A37">
        <w:rPr>
          <w:rtl/>
        </w:rPr>
        <w:t xml:space="preserve"> </w:t>
      </w:r>
      <w:r w:rsidRPr="009214BE">
        <w:rPr>
          <w:rtl/>
        </w:rPr>
        <w:t>פינק</w:t>
      </w:r>
      <w:r w:rsidR="00515A37">
        <w:rPr>
          <w:rtl/>
        </w:rPr>
        <w:t xml:space="preserve"> </w:t>
      </w:r>
      <w:r w:rsidRPr="009214BE">
        <w:rPr>
          <w:rtl/>
        </w:rPr>
        <w:t>אותנו במלחמות קצרות, אבל למלחמה הזאת יש אופי שונה ממלחמה סדורה ויש</w:t>
      </w:r>
      <w:r w:rsidR="00515A37">
        <w:rPr>
          <w:rtl/>
        </w:rPr>
        <w:t xml:space="preserve"> </w:t>
      </w:r>
      <w:r w:rsidRPr="009214BE">
        <w:rPr>
          <w:rtl/>
        </w:rPr>
        <w:t>לה</w:t>
      </w:r>
      <w:r w:rsidR="00515A37">
        <w:rPr>
          <w:rtl/>
        </w:rPr>
        <w:t xml:space="preserve"> </w:t>
      </w:r>
      <w:r w:rsidRPr="009214BE">
        <w:rPr>
          <w:rtl/>
        </w:rPr>
        <w:t>אילוצים</w:t>
      </w:r>
      <w:r w:rsidR="00515A37">
        <w:rPr>
          <w:rtl/>
        </w:rPr>
        <w:t xml:space="preserve"> </w:t>
      </w:r>
      <w:r w:rsidRPr="009214BE">
        <w:rPr>
          <w:rtl/>
        </w:rPr>
        <w:t>והגבלות שמחייבים הרבה סבלנות.</w:t>
      </w:r>
      <w:r w:rsidR="00515A37">
        <w:rPr>
          <w:rtl/>
        </w:rPr>
        <w:t xml:space="preserve"> </w:t>
      </w:r>
      <w:r w:rsidRPr="009214BE">
        <w:rPr>
          <w:rtl/>
        </w:rPr>
        <w:t>יחלפו הרבה שבועות, ואולי יותר מזה,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שאפשר</w:t>
      </w:r>
      <w:r w:rsidR="00515A37">
        <w:rPr>
          <w:rtl/>
        </w:rPr>
        <w:t xml:space="preserve"> </w:t>
      </w:r>
      <w:r w:rsidRPr="009214BE">
        <w:rPr>
          <w:rtl/>
        </w:rPr>
        <w:t>יהיה לקטוף את פירות המבצע.</w:t>
      </w:r>
      <w:r w:rsidR="00515A37">
        <w:rPr>
          <w:rtl/>
        </w:rPr>
        <w:t xml:space="preserve"> </w:t>
      </w:r>
      <w:r w:rsidRPr="009214BE">
        <w:rPr>
          <w:rtl/>
        </w:rPr>
        <w:t>בינתיים יש קיץ ואין הגבלות מזג</w:t>
      </w:r>
      <w:r w:rsidR="00515A37">
        <w:rPr>
          <w:rtl/>
        </w:rPr>
        <w:t>-</w:t>
      </w:r>
      <w:r w:rsidRPr="009214BE">
        <w:rPr>
          <w:rtl/>
        </w:rPr>
        <w:t>אוויר על</w:t>
      </w:r>
      <w:r w:rsidR="00515A37">
        <w:rPr>
          <w:rtl/>
        </w:rPr>
        <w:t xml:space="preserve"> </w:t>
      </w:r>
      <w:r w:rsidRPr="009214BE">
        <w:rPr>
          <w:rtl/>
        </w:rPr>
        <w:t>היכולת של האיסוף המודיעיני והפעלת חיל</w:t>
      </w:r>
      <w:r w:rsidR="00515A37">
        <w:rPr>
          <w:rtl/>
        </w:rPr>
        <w:t>-</w:t>
      </w:r>
      <w:r w:rsidRPr="009214BE">
        <w:rPr>
          <w:rtl/>
        </w:rPr>
        <w:t>האוויר.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במגע</w:t>
      </w:r>
      <w:r w:rsidR="00515A37">
        <w:rPr>
          <w:rtl/>
        </w:rPr>
        <w:t xml:space="preserve"> </w:t>
      </w:r>
      <w:r w:rsidRPr="009214BE">
        <w:rPr>
          <w:rtl/>
        </w:rPr>
        <w:t>קרוב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השיעים זה יותר מעשור, והגיע הזמן שנבין את המנטליות</w:t>
      </w:r>
      <w:r w:rsidR="00515A37">
        <w:rPr>
          <w:rtl/>
        </w:rPr>
        <w:t xml:space="preserve"> </w:t>
      </w:r>
      <w:r w:rsidRPr="009214BE">
        <w:rPr>
          <w:rtl/>
        </w:rPr>
        <w:t>וההיגיון</w:t>
      </w:r>
      <w:r w:rsidR="00515A37">
        <w:rPr>
          <w:rtl/>
        </w:rPr>
        <w:t xml:space="preserve"> </w:t>
      </w:r>
      <w:r w:rsidRPr="009214BE">
        <w:rPr>
          <w:rtl/>
        </w:rPr>
        <w:t>שלהם, את נכונותם לסבול ולהקריב, את כושרם ויכולתם לפעול במלחמה זעירה,</w:t>
      </w:r>
      <w:r w:rsidR="00515A37">
        <w:rPr>
          <w:rtl/>
        </w:rPr>
        <w:t xml:space="preserve"> </w:t>
      </w:r>
      <w:r w:rsidRPr="009214BE">
        <w:rPr>
          <w:rtl/>
        </w:rPr>
        <w:t>ואת</w:t>
      </w:r>
      <w:r w:rsidR="00515A37">
        <w:rPr>
          <w:rtl/>
        </w:rPr>
        <w:t xml:space="preserve"> </w:t>
      </w:r>
      <w:r w:rsidRPr="009214BE">
        <w:rPr>
          <w:rtl/>
        </w:rPr>
        <w:t>ההשפעה</w:t>
      </w:r>
      <w:r w:rsidR="00515A37">
        <w:rPr>
          <w:rtl/>
        </w:rPr>
        <w:t xml:space="preserve"> </w:t>
      </w:r>
      <w:r w:rsidRPr="009214BE">
        <w:rPr>
          <w:rtl/>
        </w:rPr>
        <w:t>האירנית</w:t>
      </w:r>
      <w:r w:rsidR="00515A37">
        <w:rPr>
          <w:rtl/>
        </w:rPr>
        <w:t xml:space="preserve"> </w:t>
      </w:r>
      <w:r w:rsidRPr="009214BE">
        <w:rPr>
          <w:rtl/>
        </w:rPr>
        <w:t>הקיצונית</w:t>
      </w:r>
      <w:r w:rsidR="00515A37">
        <w:rPr>
          <w:rtl/>
        </w:rPr>
        <w:t xml:space="preserve"> </w:t>
      </w:r>
      <w:r w:rsidRPr="009214BE">
        <w:rPr>
          <w:rtl/>
        </w:rPr>
        <w:t>וחדורת</w:t>
      </w:r>
      <w:r w:rsidR="00515A37">
        <w:rPr>
          <w:rtl/>
        </w:rPr>
        <w:t xml:space="preserve"> </w:t>
      </w:r>
      <w:r w:rsidRPr="009214BE">
        <w:rPr>
          <w:rtl/>
        </w:rPr>
        <w:t>השנאה.</w:t>
      </w:r>
      <w:r w:rsidR="00515A37">
        <w:rPr>
          <w:rtl/>
        </w:rPr>
        <w:t xml:space="preserve"> </w:t>
      </w:r>
      <w:r w:rsidRPr="009214BE">
        <w:rPr>
          <w:rtl/>
        </w:rPr>
        <w:t>לפיכך,</w:t>
      </w:r>
      <w:r w:rsidR="00515A37">
        <w:rPr>
          <w:rtl/>
        </w:rPr>
        <w:t xml:space="preserve"> </w:t>
      </w:r>
      <w:r w:rsidRPr="009214BE">
        <w:rPr>
          <w:rtl/>
        </w:rPr>
        <w:t>נכון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לעשות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ה"דין</w:t>
      </w:r>
      <w:r w:rsidR="00515A37">
        <w:rPr>
          <w:rtl/>
        </w:rPr>
        <w:t>-</w:t>
      </w:r>
      <w:r w:rsidRPr="009214BE">
        <w:rPr>
          <w:rtl/>
        </w:rPr>
        <w:t>וחשבון"</w:t>
      </w:r>
      <w:r w:rsidR="00515A37">
        <w:rPr>
          <w:rtl/>
        </w:rPr>
        <w:t xml:space="preserve">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שלבים ולא מדורג, כי אם במכה ראשונה ומשמעותית, במלוא העוצמה</w:t>
      </w:r>
      <w:r w:rsidR="00515A37">
        <w:rPr>
          <w:rtl/>
        </w:rPr>
        <w:t xml:space="preserve"> </w:t>
      </w:r>
      <w:r w:rsidRPr="009214BE">
        <w:rPr>
          <w:rtl/>
        </w:rPr>
        <w:t>והכוח,</w:t>
      </w:r>
      <w:r w:rsidR="00515A37">
        <w:rPr>
          <w:rtl/>
        </w:rPr>
        <w:t xml:space="preserve"> </w:t>
      </w:r>
      <w:r w:rsidRPr="009214BE">
        <w:rPr>
          <w:rtl/>
        </w:rPr>
        <w:t>אף</w:t>
      </w:r>
      <w:r w:rsidR="00515A37">
        <w:rPr>
          <w:rtl/>
        </w:rPr>
        <w:t xml:space="preserve"> </w:t>
      </w:r>
      <w:r w:rsidRPr="009214BE">
        <w:rPr>
          <w:rtl/>
        </w:rPr>
        <w:t>שהדבר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מסב</w:t>
      </w:r>
      <w:r w:rsidR="00515A37">
        <w:rPr>
          <w:rtl/>
        </w:rPr>
        <w:t xml:space="preserve"> </w:t>
      </w:r>
      <w:r w:rsidRPr="009214BE">
        <w:rPr>
          <w:rtl/>
        </w:rPr>
        <w:t>להם</w:t>
      </w:r>
      <w:r w:rsidR="00515A37">
        <w:rPr>
          <w:rtl/>
        </w:rPr>
        <w:t xml:space="preserve"> </w:t>
      </w:r>
      <w:r w:rsidRPr="009214BE">
        <w:rPr>
          <w:rtl/>
        </w:rPr>
        <w:t>קורבנות</w:t>
      </w:r>
      <w:r w:rsidR="00515A37">
        <w:rPr>
          <w:rtl/>
        </w:rPr>
        <w:t xml:space="preserve"> </w:t>
      </w:r>
      <w:r w:rsidRPr="009214BE">
        <w:rPr>
          <w:rtl/>
        </w:rPr>
        <w:t>רבים</w:t>
      </w:r>
      <w:r w:rsidR="00515A37">
        <w:rPr>
          <w:rtl/>
        </w:rPr>
        <w:t xml:space="preserve"> </w:t>
      </w:r>
      <w:r w:rsidRPr="009214BE">
        <w:rPr>
          <w:rtl/>
        </w:rPr>
        <w:t>מאוד,</w:t>
      </w:r>
      <w:r w:rsidR="00515A37">
        <w:rPr>
          <w:rtl/>
        </w:rPr>
        <w:t xml:space="preserve"> </w:t>
      </w:r>
      <w:r w:rsidRPr="009214BE">
        <w:rPr>
          <w:rtl/>
        </w:rPr>
        <w:t>וזה</w:t>
      </w:r>
      <w:r w:rsidR="00515A37">
        <w:rPr>
          <w:rtl/>
        </w:rPr>
        <w:t xml:space="preserve"> </w:t>
      </w:r>
      <w:r w:rsidRPr="009214BE">
        <w:rPr>
          <w:rtl/>
        </w:rPr>
        <w:t>היה זוכה לגינויים</w:t>
      </w:r>
      <w:r w:rsidR="00515A37">
        <w:rPr>
          <w:rtl/>
        </w:rPr>
        <w:t xml:space="preserve"> </w:t>
      </w:r>
      <w:r w:rsidRPr="009214BE">
        <w:rPr>
          <w:rtl/>
        </w:rPr>
        <w:t>ולהסתייגויות בכל העולם. אבל, אולי דווקא בשל כך זה היה מצליח יותר.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הכול</w:t>
      </w:r>
      <w:r w:rsidR="00515A37">
        <w:rPr>
          <w:rtl/>
        </w:rPr>
        <w:t xml:space="preserve"> </w:t>
      </w:r>
      <w:r w:rsidRPr="009214BE">
        <w:rPr>
          <w:rtl/>
        </w:rPr>
        <w:t>מסכימים, שבלי הסכמת סוריה לא היה זורם חימוש ל"חיזב</w:t>
      </w:r>
      <w:r w:rsidR="00515A37">
        <w:rPr>
          <w:rtl/>
        </w:rPr>
        <w:t>-</w:t>
      </w:r>
      <w:r w:rsidRPr="009214BE">
        <w:rPr>
          <w:rtl/>
        </w:rPr>
        <w:t>אללה", וכי בכוחה</w:t>
      </w:r>
      <w:r w:rsidR="00515A37">
        <w:rPr>
          <w:rtl/>
        </w:rPr>
        <w:t xml:space="preserve"> </w:t>
      </w:r>
      <w:r w:rsidRPr="009214BE">
        <w:rPr>
          <w:rtl/>
        </w:rPr>
        <w:t>להכתיב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להם את הפסקת שיגור הטילים. אם זה כך </w:t>
      </w:r>
      <w:r w:rsidR="00515A37">
        <w:rPr>
          <w:rtl/>
        </w:rPr>
        <w:t>–</w:t>
      </w:r>
      <w:r w:rsidRPr="009214BE">
        <w:rPr>
          <w:rtl/>
        </w:rPr>
        <w:t xml:space="preserve"> מדוע אנחנו לא משעים את השיחות עם</w:t>
      </w:r>
      <w:r w:rsidR="00515A37">
        <w:rPr>
          <w:rtl/>
        </w:rPr>
        <w:t xml:space="preserve"> </w:t>
      </w:r>
      <w:r w:rsidRPr="009214BE">
        <w:rPr>
          <w:rtl/>
        </w:rPr>
        <w:t>הסורים, שנקראות בטעות ובשקר "שיחות שלום"? התשובה המצויה על שאלה נוקבת זאת היא,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רצונם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אנשי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</w:t>
      </w:r>
      <w:r w:rsidRPr="009214BE">
        <w:rPr>
          <w:rtl/>
        </w:rPr>
        <w:t>ופטרוניהם בטהרן. אז מה? אם הסורים חפצים</w:t>
      </w:r>
      <w:r w:rsidR="00515A37">
        <w:rPr>
          <w:rtl/>
        </w:rPr>
        <w:t xml:space="preserve"> </w:t>
      </w:r>
      <w:r w:rsidRPr="009214BE">
        <w:rPr>
          <w:rtl/>
        </w:rPr>
        <w:t>בשיחות</w:t>
      </w:r>
      <w:r w:rsidR="00515A37">
        <w:rPr>
          <w:rtl/>
        </w:rPr>
        <w:t xml:space="preserve"> </w:t>
      </w:r>
      <w:r w:rsidRPr="009214BE">
        <w:rPr>
          <w:rtl/>
        </w:rPr>
        <w:t>ומאמינים</w:t>
      </w:r>
      <w:r w:rsidR="00515A37">
        <w:rPr>
          <w:rtl/>
        </w:rPr>
        <w:t xml:space="preserve"> </w:t>
      </w:r>
      <w:r w:rsidRPr="009214BE">
        <w:rPr>
          <w:rtl/>
        </w:rPr>
        <w:t>שיזכו</w:t>
      </w:r>
      <w:r w:rsidR="00515A37">
        <w:rPr>
          <w:rtl/>
        </w:rPr>
        <w:t xml:space="preserve"> </w:t>
      </w:r>
      <w:r w:rsidRPr="009214BE">
        <w:rPr>
          <w:rtl/>
        </w:rPr>
        <w:t>לקבל לידיהם את הגולן, הרי יש להם אינטרס בקיום השיחות,</w:t>
      </w:r>
      <w:r w:rsidR="00515A37">
        <w:rPr>
          <w:rtl/>
        </w:rPr>
        <w:t xml:space="preserve"> </w:t>
      </w:r>
      <w:r w:rsidRPr="009214BE">
        <w:rPr>
          <w:rtl/>
        </w:rPr>
        <w:t>והתנאי</w:t>
      </w:r>
      <w:r w:rsidR="00515A37">
        <w:rPr>
          <w:rtl/>
        </w:rPr>
        <w:t xml:space="preserve"> </w:t>
      </w:r>
      <w:r w:rsidRPr="009214BE">
        <w:rPr>
          <w:rtl/>
        </w:rPr>
        <w:t>לקיומן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להיות</w:t>
      </w:r>
      <w:r w:rsidR="00515A37">
        <w:rPr>
          <w:rtl/>
        </w:rPr>
        <w:t xml:space="preserve"> </w:t>
      </w:r>
      <w:r w:rsidRPr="009214BE">
        <w:rPr>
          <w:rtl/>
        </w:rPr>
        <w:t>הפסקת הטרור השיעי מלבנון. ארצות</w:t>
      </w:r>
      <w:r w:rsidR="00515A37">
        <w:rPr>
          <w:rtl/>
        </w:rPr>
        <w:t>-</w:t>
      </w:r>
      <w:r w:rsidRPr="009214BE">
        <w:rPr>
          <w:rtl/>
        </w:rPr>
        <w:t>הברית, דומני נשיא</w:t>
      </w:r>
      <w:r w:rsidR="00515A37">
        <w:rPr>
          <w:rtl/>
        </w:rPr>
        <w:t xml:space="preserve"> </w:t>
      </w:r>
      <w:r w:rsidRPr="009214BE">
        <w:rPr>
          <w:rtl/>
        </w:rPr>
        <w:t>ארצות</w:t>
      </w:r>
      <w:r w:rsidR="00515A37">
        <w:rPr>
          <w:rtl/>
        </w:rPr>
        <w:t>-</w:t>
      </w:r>
      <w:r w:rsidRPr="009214BE">
        <w:rPr>
          <w:rtl/>
        </w:rPr>
        <w:t>הברית</w:t>
      </w:r>
      <w:r w:rsidR="00515A37">
        <w:rPr>
          <w:rtl/>
        </w:rPr>
        <w:t xml:space="preserve"> </w:t>
      </w:r>
      <w:r w:rsidRPr="009214BE">
        <w:rPr>
          <w:rtl/>
        </w:rPr>
        <w:t>שיבח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סוריה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האיפוק הרב שהיא נוהגת נוכח ההסלמה במצב. איזו</w:t>
      </w:r>
      <w:r w:rsidR="00515A37">
        <w:rPr>
          <w:rtl/>
        </w:rPr>
        <w:t xml:space="preserve"> </w:t>
      </w:r>
      <w:r w:rsidRPr="009214BE">
        <w:rPr>
          <w:rtl/>
        </w:rPr>
        <w:t>צביעות היא זו מצד האמריקנים, וחסר רק שגם אצלנו יגידו כך.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עם לבנון יש לנו הסכם שלום משנת 1983, שבו כתוב כי </w:t>
      </w:r>
      <w:r w:rsidR="00515A37">
        <w:rPr>
          <w:rtl/>
        </w:rPr>
        <w:t>–</w:t>
      </w:r>
      <w:r w:rsidRPr="009214BE">
        <w:rPr>
          <w:rtl/>
        </w:rPr>
        <w:t xml:space="preserve"> אני מצטט: "שטח ארצו של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צד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ישמש כבסיס לפעילות עוינת או לפעילות טרור נגד הצד האחר, שטח ארצו או</w:t>
      </w:r>
      <w:r w:rsidR="00515A37">
        <w:rPr>
          <w:rtl/>
        </w:rPr>
        <w:t xml:space="preserve"> </w:t>
      </w:r>
      <w:r w:rsidRPr="009214BE">
        <w:rPr>
          <w:rtl/>
        </w:rPr>
        <w:t>בני</w:t>
      </w:r>
      <w:r w:rsidR="00515A37">
        <w:rPr>
          <w:rtl/>
        </w:rPr>
        <w:t xml:space="preserve"> </w:t>
      </w:r>
      <w:r w:rsidRPr="009214BE">
        <w:rPr>
          <w:rtl/>
        </w:rPr>
        <w:t>עמו".</w:t>
      </w:r>
      <w:r w:rsidR="00515A37">
        <w:rPr>
          <w:rtl/>
        </w:rPr>
        <w:t xml:space="preserve"> </w:t>
      </w:r>
      <w:r w:rsidRPr="009214BE">
        <w:rPr>
          <w:rtl/>
        </w:rPr>
        <w:t>וכן</w:t>
      </w:r>
      <w:r w:rsidR="00515A37">
        <w:rPr>
          <w:rtl/>
        </w:rPr>
        <w:t xml:space="preserve"> </w:t>
      </w:r>
      <w:r w:rsidRPr="009214BE">
        <w:rPr>
          <w:rtl/>
        </w:rPr>
        <w:t>כתוב</w:t>
      </w:r>
      <w:r w:rsidR="00515A37">
        <w:rPr>
          <w:rtl/>
        </w:rPr>
        <w:t xml:space="preserve"> </w:t>
      </w:r>
      <w:r w:rsidRPr="009214BE">
        <w:rPr>
          <w:rtl/>
        </w:rPr>
        <w:t>בו:</w:t>
      </w:r>
      <w:r w:rsidR="00515A37">
        <w:rPr>
          <w:rtl/>
        </w:rPr>
        <w:t xml:space="preserve"> </w:t>
      </w:r>
      <w:r w:rsidRPr="009214BE">
        <w:rPr>
          <w:rtl/>
        </w:rPr>
        <w:t>"כל צד ימנע קיומם או ארגונם של כוחות בלתי סדירים,</w:t>
      </w:r>
      <w:r w:rsidR="00515A37">
        <w:rPr>
          <w:rtl/>
        </w:rPr>
        <w:t xml:space="preserve"> </w:t>
      </w:r>
      <w:r w:rsidRPr="009214BE">
        <w:rPr>
          <w:rtl/>
        </w:rPr>
        <w:t>כנופיות</w:t>
      </w:r>
      <w:r w:rsidR="00515A37">
        <w:rPr>
          <w:rtl/>
        </w:rPr>
        <w:t xml:space="preserve"> </w:t>
      </w:r>
      <w:r w:rsidRPr="009214BE">
        <w:rPr>
          <w:rtl/>
        </w:rPr>
        <w:t>מזוינות,</w:t>
      </w:r>
      <w:r w:rsidR="00515A37">
        <w:rPr>
          <w:rtl/>
        </w:rPr>
        <w:t xml:space="preserve"> </w:t>
      </w:r>
      <w:r w:rsidRPr="009214BE">
        <w:rPr>
          <w:rtl/>
        </w:rPr>
        <w:t>ארגונים,</w:t>
      </w:r>
      <w:r w:rsidR="00515A37">
        <w:rPr>
          <w:rtl/>
        </w:rPr>
        <w:t xml:space="preserve"> </w:t>
      </w:r>
      <w:r w:rsidRPr="009214BE">
        <w:rPr>
          <w:rtl/>
        </w:rPr>
        <w:t>בסיסים, משרדים או תשתית, שתכליתם ומטרותיהם כוללות</w:t>
      </w:r>
      <w:r w:rsidR="00515A37">
        <w:rPr>
          <w:rtl/>
        </w:rPr>
        <w:t xml:space="preserve"> </w:t>
      </w:r>
      <w:r w:rsidRPr="009214BE">
        <w:rPr>
          <w:rtl/>
        </w:rPr>
        <w:t>חדירות או מעשה טרור כלשהו" וכו'. ממשלת לבנון לא פעלה מעולם לפי זה.</w:t>
      </w:r>
      <w:r w:rsidR="00515A37">
        <w:rPr>
          <w:rtl/>
        </w:rPr>
        <w:t xml:space="preserve"> </w:t>
      </w:r>
      <w:r w:rsidRPr="009214BE">
        <w:rPr>
          <w:rtl/>
        </w:rPr>
        <w:t>כדאי שאנשי</w:t>
      </w:r>
      <w:r w:rsidR="00515A37">
        <w:rPr>
          <w:rtl/>
        </w:rPr>
        <w:t xml:space="preserve"> </w:t>
      </w:r>
      <w:r w:rsidRPr="009214BE">
        <w:rPr>
          <w:rtl/>
        </w:rPr>
        <w:t>"השלום" והתבוסנים אצלנו יעיינו בהסכם הזה ובתוצאותיו ויבחנו את הישגי "השלום בכל</w:t>
      </w:r>
      <w:r w:rsidR="00515A37">
        <w:rPr>
          <w:rtl/>
        </w:rPr>
        <w:t xml:space="preserve"> </w:t>
      </w:r>
      <w:r w:rsidRPr="009214BE">
        <w:rPr>
          <w:rtl/>
        </w:rPr>
        <w:t>מחיר".</w:t>
      </w:r>
      <w:r w:rsidR="00515A37">
        <w:rPr>
          <w:rtl/>
        </w:rPr>
        <w:t xml:space="preserve"> </w:t>
      </w:r>
      <w:r w:rsidRPr="009214BE">
        <w:rPr>
          <w:rtl/>
        </w:rPr>
        <w:t>שלום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מדינות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מחייב</w:t>
      </w:r>
      <w:r w:rsidR="00515A37">
        <w:rPr>
          <w:rtl/>
        </w:rPr>
        <w:t xml:space="preserve"> </w:t>
      </w:r>
      <w:r w:rsidRPr="009214BE">
        <w:rPr>
          <w:rtl/>
        </w:rPr>
        <w:t>חילופי שגרירים, טובין ותרבות, אבל גם לא</w:t>
      </w:r>
      <w:r w:rsidR="00515A37">
        <w:rPr>
          <w:rtl/>
        </w:rPr>
        <w:t xml:space="preserve"> </w:t>
      </w:r>
      <w:r w:rsidRPr="009214BE">
        <w:rPr>
          <w:rtl/>
        </w:rPr>
        <w:t>חילופי פצצות ופגזים.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צריכה</w:t>
      </w:r>
      <w:r w:rsidR="00515A37">
        <w:rPr>
          <w:rtl/>
        </w:rPr>
        <w:t xml:space="preserve"> </w:t>
      </w:r>
      <w:r w:rsidRPr="009214BE">
        <w:rPr>
          <w:rtl/>
        </w:rPr>
        <w:t>לעשות</w:t>
      </w:r>
      <w:r w:rsidR="00515A37">
        <w:rPr>
          <w:rtl/>
        </w:rPr>
        <w:t xml:space="preserve"> </w:t>
      </w:r>
      <w:r w:rsidRPr="009214BE">
        <w:rPr>
          <w:rtl/>
        </w:rPr>
        <w:t>למען</w:t>
      </w:r>
      <w:r w:rsidR="00515A37">
        <w:rPr>
          <w:rtl/>
        </w:rPr>
        <w:t xml:space="preserve"> </w:t>
      </w:r>
      <w:r w:rsidRPr="009214BE">
        <w:rPr>
          <w:rtl/>
        </w:rPr>
        <w:t>יישובי</w:t>
      </w:r>
      <w:r w:rsidR="00515A37">
        <w:rPr>
          <w:rtl/>
        </w:rPr>
        <w:t xml:space="preserve"> </w:t>
      </w:r>
      <w:r w:rsidRPr="009214BE">
        <w:rPr>
          <w:rtl/>
        </w:rPr>
        <w:t>הצפון</w:t>
      </w:r>
      <w:r w:rsidR="00515A37">
        <w:rPr>
          <w:rtl/>
        </w:rPr>
        <w:t xml:space="preserve"> </w:t>
      </w:r>
      <w:r w:rsidRPr="009214BE">
        <w:rPr>
          <w:rtl/>
        </w:rPr>
        <w:t>בשיפור</w:t>
      </w:r>
      <w:r w:rsidR="00515A37">
        <w:rPr>
          <w:rtl/>
        </w:rPr>
        <w:t xml:space="preserve"> </w:t>
      </w:r>
      <w:r w:rsidRPr="009214BE">
        <w:rPr>
          <w:rtl/>
        </w:rPr>
        <w:t>המקלטים</w:t>
      </w:r>
      <w:r w:rsidR="00515A37">
        <w:rPr>
          <w:rtl/>
        </w:rPr>
        <w:t xml:space="preserve"> </w:t>
      </w:r>
      <w:r w:rsidRPr="009214BE">
        <w:rPr>
          <w:rtl/>
        </w:rPr>
        <w:t>וחדרי הביטחון</w:t>
      </w:r>
      <w:r w:rsidR="00515A37">
        <w:rPr>
          <w:rtl/>
        </w:rPr>
        <w:t xml:space="preserve"> </w:t>
      </w:r>
      <w:r w:rsidRPr="009214BE">
        <w:rPr>
          <w:rtl/>
        </w:rPr>
        <w:t>ובהיערכות</w:t>
      </w:r>
      <w:r w:rsidR="00515A37">
        <w:rPr>
          <w:rtl/>
        </w:rPr>
        <w:t xml:space="preserve"> </w:t>
      </w:r>
      <w:r w:rsidRPr="009214BE">
        <w:rPr>
          <w:rtl/>
        </w:rPr>
        <w:t>לספיגה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טילים</w:t>
      </w:r>
      <w:r w:rsidR="00515A37">
        <w:rPr>
          <w:rtl/>
        </w:rPr>
        <w:t xml:space="preserve"> </w:t>
      </w:r>
      <w:r w:rsidRPr="009214BE">
        <w:rPr>
          <w:rtl/>
        </w:rPr>
        <w:t>ופיגועים</w:t>
      </w:r>
      <w:r w:rsidR="00515A37">
        <w:rPr>
          <w:rtl/>
        </w:rPr>
        <w:t xml:space="preserve"> </w:t>
      </w:r>
      <w:r w:rsidRPr="009214BE">
        <w:rPr>
          <w:rtl/>
        </w:rPr>
        <w:t>במשך</w:t>
      </w:r>
      <w:r w:rsidR="00515A37">
        <w:rPr>
          <w:rtl/>
        </w:rPr>
        <w:t xml:space="preserve"> </w:t>
      </w:r>
      <w:r w:rsidRPr="009214BE">
        <w:rPr>
          <w:rtl/>
        </w:rPr>
        <w:t>תקופה</w:t>
      </w:r>
      <w:r w:rsidR="00515A37">
        <w:rPr>
          <w:rtl/>
        </w:rPr>
        <w:t xml:space="preserve"> </w:t>
      </w:r>
      <w:r w:rsidRPr="009214BE">
        <w:rPr>
          <w:rtl/>
        </w:rPr>
        <w:t>ארוכה. המחסור הזמני בטילי</w:t>
      </w:r>
      <w:r w:rsidR="00515A37">
        <w:rPr>
          <w:rtl/>
        </w:rPr>
        <w:t xml:space="preserve"> </w:t>
      </w:r>
      <w:r w:rsidRPr="009214BE">
        <w:rPr>
          <w:rtl/>
        </w:rPr>
        <w:t>"קטיושה"</w:t>
      </w:r>
      <w:r w:rsidR="00515A37">
        <w:rPr>
          <w:rtl/>
        </w:rPr>
        <w:t xml:space="preserve"> </w:t>
      </w:r>
      <w:r w:rsidRPr="009214BE">
        <w:rPr>
          <w:rtl/>
        </w:rPr>
        <w:t>אצל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 יעבור, ומחסניהם ימולאו בטילים חדשים מאירן ומסוריה,</w:t>
      </w:r>
      <w:r w:rsidR="00515A37">
        <w:rPr>
          <w:rtl/>
        </w:rPr>
        <w:t xml:space="preserve"> </w:t>
      </w:r>
      <w:r w:rsidRPr="009214BE">
        <w:rPr>
          <w:rtl/>
        </w:rPr>
        <w:t>או לפחות בהרשאה סורית, ועלינו להיערך למלחמה ארוכה.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חוסנה</w:t>
      </w:r>
      <w:r w:rsidR="00515A37">
        <w:rPr>
          <w:rtl/>
        </w:rPr>
        <w:t xml:space="preserve"> </w:t>
      </w:r>
      <w:r w:rsidRPr="009214BE">
        <w:rPr>
          <w:rtl/>
        </w:rPr>
        <w:t>ויכולת</w:t>
      </w:r>
      <w:r w:rsidR="00515A37">
        <w:rPr>
          <w:rtl/>
        </w:rPr>
        <w:t xml:space="preserve"> </w:t>
      </w:r>
      <w:r w:rsidRPr="009214BE">
        <w:rPr>
          <w:rtl/>
        </w:rPr>
        <w:t>עמידתה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האוכלוסייה</w:t>
      </w:r>
      <w:r w:rsidR="00515A37">
        <w:rPr>
          <w:rtl/>
        </w:rPr>
        <w:t xml:space="preserve"> </w:t>
      </w:r>
      <w:r w:rsidRPr="009214BE">
        <w:rPr>
          <w:rtl/>
        </w:rPr>
        <w:t>האזרחית</w:t>
      </w:r>
      <w:r w:rsidR="00515A37">
        <w:rPr>
          <w:rtl/>
        </w:rPr>
        <w:t xml:space="preserve"> </w:t>
      </w:r>
      <w:r w:rsidRPr="009214BE">
        <w:rPr>
          <w:rtl/>
        </w:rPr>
        <w:t>שלנו מותנים גם במצבה</w:t>
      </w:r>
      <w:r w:rsidR="00515A37">
        <w:rPr>
          <w:rtl/>
        </w:rPr>
        <w:t xml:space="preserve"> </w:t>
      </w:r>
      <w:r w:rsidRPr="009214BE">
        <w:rPr>
          <w:rtl/>
        </w:rPr>
        <w:t>הכלכלי,</w:t>
      </w:r>
      <w:r w:rsidR="00515A37">
        <w:rPr>
          <w:rtl/>
        </w:rPr>
        <w:t xml:space="preserve"> </w:t>
      </w:r>
      <w:r w:rsidRPr="009214BE">
        <w:rPr>
          <w:rtl/>
        </w:rPr>
        <w:t>בתעסוקה</w:t>
      </w:r>
      <w:r w:rsidR="00515A37">
        <w:rPr>
          <w:rtl/>
        </w:rPr>
        <w:t xml:space="preserve"> </w:t>
      </w:r>
      <w:r w:rsidRPr="009214BE">
        <w:rPr>
          <w:rtl/>
        </w:rPr>
        <w:t>ובפרנסה,</w:t>
      </w:r>
      <w:r w:rsidR="00515A37">
        <w:rPr>
          <w:rtl/>
        </w:rPr>
        <w:t xml:space="preserve"> </w:t>
      </w:r>
      <w:r w:rsidRPr="009214BE">
        <w:rPr>
          <w:rtl/>
        </w:rPr>
        <w:t>או, כמו שאמר לי אתמול מובטל בקריית</w:t>
      </w:r>
      <w:r w:rsidR="00515A37">
        <w:rPr>
          <w:rtl/>
        </w:rPr>
        <w:t>-</w:t>
      </w:r>
      <w:r w:rsidRPr="009214BE">
        <w:rPr>
          <w:rtl/>
        </w:rPr>
        <w:t>שמונה:</w:t>
      </w:r>
      <w:r w:rsidR="00515A37">
        <w:rPr>
          <w:rtl/>
        </w:rPr>
        <w:t xml:space="preserve"> </w:t>
      </w: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אפשר</w:t>
      </w:r>
      <w:r w:rsidR="00515A37">
        <w:rPr>
          <w:rtl/>
        </w:rPr>
        <w:t xml:space="preserve"> </w:t>
      </w:r>
      <w:r w:rsidRPr="009214BE">
        <w:rPr>
          <w:rtl/>
        </w:rPr>
        <w:t>לחטוף</w:t>
      </w:r>
      <w:r w:rsidR="00515A37">
        <w:rPr>
          <w:rtl/>
        </w:rPr>
        <w:t xml:space="preserve"> </w:t>
      </w:r>
      <w:r w:rsidRPr="009214BE">
        <w:rPr>
          <w:rtl/>
        </w:rPr>
        <w:t>טילים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בטן ריקה.</w:t>
      </w:r>
      <w:r w:rsidR="00515A37">
        <w:rPr>
          <w:rtl/>
        </w:rPr>
        <w:t xml:space="preserve"> </w:t>
      </w:r>
      <w:r w:rsidRPr="009214BE">
        <w:rPr>
          <w:rtl/>
        </w:rPr>
        <w:t>הממשלה חייבת להפנות תעשיות ומלאכות ליישובי הצפון,</w:t>
      </w:r>
      <w:r w:rsidR="00515A37">
        <w:rPr>
          <w:rtl/>
        </w:rPr>
        <w:t xml:space="preserve"> </w:t>
      </w:r>
      <w:r w:rsidRPr="009214BE">
        <w:rPr>
          <w:rtl/>
        </w:rPr>
        <w:t>לתמוך</w:t>
      </w:r>
      <w:r w:rsidR="00515A37">
        <w:rPr>
          <w:rtl/>
        </w:rPr>
        <w:t xml:space="preserve"> </w:t>
      </w:r>
      <w:r w:rsidRPr="009214BE">
        <w:rPr>
          <w:rtl/>
        </w:rPr>
        <w:t>בחקלאים</w:t>
      </w:r>
      <w:r w:rsidR="00515A37">
        <w:rPr>
          <w:rtl/>
        </w:rPr>
        <w:t xml:space="preserve"> </w:t>
      </w:r>
      <w:r w:rsidRPr="009214BE">
        <w:rPr>
          <w:rtl/>
        </w:rPr>
        <w:t>ביישובים</w:t>
      </w:r>
      <w:r w:rsidR="00515A37">
        <w:rPr>
          <w:rtl/>
        </w:rPr>
        <w:t xml:space="preserve"> </w:t>
      </w:r>
      <w:r w:rsidRPr="009214BE">
        <w:rPr>
          <w:rtl/>
        </w:rPr>
        <w:t>החקלאיים</w:t>
      </w:r>
      <w:r w:rsidR="00515A37">
        <w:rPr>
          <w:rtl/>
        </w:rPr>
        <w:t xml:space="preserve"> </w:t>
      </w:r>
      <w:r w:rsidRPr="009214BE">
        <w:rPr>
          <w:rtl/>
        </w:rPr>
        <w:t>הפזורים על גבול הצפון. יכולתם לעמוד בתלאות</w:t>
      </w:r>
      <w:r w:rsidR="00515A37">
        <w:rPr>
          <w:rtl/>
        </w:rPr>
        <w:t xml:space="preserve"> </w:t>
      </w:r>
      <w:r w:rsidRPr="009214BE">
        <w:rPr>
          <w:rtl/>
        </w:rPr>
        <w:t>הביטחון מושפעת מחוסנם הכלכלי.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קוראים</w:t>
      </w:r>
      <w:r w:rsidR="00515A37">
        <w:rPr>
          <w:rtl/>
        </w:rPr>
        <w:t xml:space="preserve"> </w:t>
      </w:r>
      <w:r w:rsidRPr="009214BE">
        <w:rPr>
          <w:rtl/>
        </w:rPr>
        <w:t>לממשלת</w:t>
      </w:r>
      <w:r w:rsidR="00515A37">
        <w:rPr>
          <w:rtl/>
        </w:rPr>
        <w:t xml:space="preserve"> </w:t>
      </w:r>
      <w:r w:rsidRPr="009214BE">
        <w:rPr>
          <w:rtl/>
        </w:rPr>
        <w:t>ישראל</w:t>
      </w:r>
      <w:r w:rsidR="00515A37">
        <w:rPr>
          <w:rtl/>
        </w:rPr>
        <w:t xml:space="preserve"> </w:t>
      </w:r>
      <w:r w:rsidRPr="009214BE">
        <w:rPr>
          <w:rtl/>
        </w:rPr>
        <w:t>להמשיך</w:t>
      </w:r>
      <w:r w:rsidR="00515A37">
        <w:rPr>
          <w:rtl/>
        </w:rPr>
        <w:t xml:space="preserve"> </w:t>
      </w:r>
      <w:r w:rsidRPr="009214BE">
        <w:rPr>
          <w:rtl/>
        </w:rPr>
        <w:t>ולהתמיד</w:t>
      </w:r>
      <w:r w:rsidR="00515A37">
        <w:rPr>
          <w:rtl/>
        </w:rPr>
        <w:t xml:space="preserve"> </w:t>
      </w:r>
      <w:r w:rsidRPr="009214BE">
        <w:rPr>
          <w:rtl/>
        </w:rPr>
        <w:t>במבצע הזה בלבנון באורך</w:t>
      </w:r>
      <w:r w:rsidR="00515A37">
        <w:rPr>
          <w:rtl/>
        </w:rPr>
        <w:t>-</w:t>
      </w:r>
      <w:r w:rsidRPr="009214BE">
        <w:rPr>
          <w:rtl/>
        </w:rPr>
        <w:t>רוח</w:t>
      </w:r>
      <w:r w:rsidR="00515A37">
        <w:rPr>
          <w:rtl/>
        </w:rPr>
        <w:t xml:space="preserve"> </w:t>
      </w:r>
      <w:r w:rsidRPr="009214BE">
        <w:rPr>
          <w:rtl/>
        </w:rPr>
        <w:t>ובסבלנות,</w:t>
      </w:r>
      <w:r w:rsidR="00515A37">
        <w:rPr>
          <w:rtl/>
        </w:rPr>
        <w:t xml:space="preserve"> </w:t>
      </w:r>
      <w:r w:rsidRPr="009214BE">
        <w:rPr>
          <w:rtl/>
        </w:rPr>
        <w:t>להדוף לחצים מבחוץ ובכיות וטרוניות של תבוסנים ויפי</w:t>
      </w:r>
      <w:r w:rsidR="00515A37">
        <w:rPr>
          <w:rtl/>
        </w:rPr>
        <w:t>-</w:t>
      </w:r>
      <w:r w:rsidRPr="009214BE">
        <w:rPr>
          <w:rtl/>
        </w:rPr>
        <w:t>נפש. תפקיד הממשלה</w:t>
      </w:r>
      <w:r w:rsidR="00515A37">
        <w:rPr>
          <w:rtl/>
        </w:rPr>
        <w:t xml:space="preserve"> </w:t>
      </w:r>
      <w:r w:rsidRPr="009214BE">
        <w:rPr>
          <w:rtl/>
        </w:rPr>
        <w:t>למשול</w:t>
      </w:r>
      <w:r w:rsidR="00515A37">
        <w:rPr>
          <w:rtl/>
        </w:rPr>
        <w:t xml:space="preserve"> </w:t>
      </w:r>
      <w:r w:rsidRPr="009214BE">
        <w:rPr>
          <w:rtl/>
        </w:rPr>
        <w:t>וחובתה</w:t>
      </w:r>
      <w:r w:rsidR="00515A37">
        <w:rPr>
          <w:rtl/>
        </w:rPr>
        <w:t xml:space="preserve"> </w:t>
      </w:r>
      <w:r w:rsidRPr="009214BE">
        <w:rPr>
          <w:rtl/>
        </w:rPr>
        <w:t>להבטיח</w:t>
      </w:r>
      <w:r w:rsidR="00515A37">
        <w:rPr>
          <w:rtl/>
        </w:rPr>
        <w:t xml:space="preserve"> </w:t>
      </w:r>
      <w:r w:rsidRPr="009214BE">
        <w:rPr>
          <w:rtl/>
        </w:rPr>
        <w:t>ביטחון לאזרחיה.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כל עוד תנהגו כך </w:t>
      </w:r>
      <w:r w:rsidR="00515A37">
        <w:rPr>
          <w:rtl/>
        </w:rPr>
        <w:t>–</w:t>
      </w:r>
      <w:r w:rsidRPr="009214BE">
        <w:rPr>
          <w:rtl/>
        </w:rPr>
        <w:t xml:space="preserve"> תזכו לתמיכתנו. תודה,</w:t>
      </w:r>
      <w:r w:rsidR="00515A37">
        <w:rPr>
          <w:rtl/>
        </w:rPr>
        <w:t xml:space="preserve"> </w:t>
      </w:r>
      <w:r w:rsidRPr="009214BE">
        <w:rPr>
          <w:rtl/>
        </w:rPr>
        <w:t>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 לחבר הכנסת רחבעם זאבי.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טלב אלסאנע, בבקשה. אחריו </w:t>
      </w:r>
      <w:r w:rsidR="00515A37">
        <w:rPr>
          <w:rtl/>
        </w:rPr>
        <w:t>–</w:t>
      </w:r>
      <w:r w:rsidRPr="009214BE">
        <w:rPr>
          <w:rtl/>
        </w:rPr>
        <w:t xml:space="preserve"> 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שלמה בוחבוט.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משה קצב. אחרון בדיון זה </w:t>
      </w:r>
      <w:r w:rsidR="00515A37">
        <w:rPr>
          <w:rtl/>
        </w:rPr>
        <w:t>–</w:t>
      </w:r>
      <w:r w:rsidRPr="009214BE">
        <w:rPr>
          <w:rtl/>
        </w:rPr>
        <w:t xml:space="preserve"> חבר הכנסת אורי</w:t>
      </w:r>
      <w:r w:rsidR="00515A37">
        <w:rPr>
          <w:rtl/>
        </w:rPr>
        <w:t xml:space="preserve"> </w:t>
      </w:r>
      <w:r w:rsidRPr="009214BE">
        <w:rPr>
          <w:rtl/>
        </w:rPr>
        <w:t>אור.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כנסת נכבדה, ממשלת ישראל, אשר נבחרה לשם מנדט של שלום ועל</w:t>
      </w:r>
      <w:r w:rsidR="00515A37">
        <w:rPr>
          <w:rtl/>
        </w:rPr>
        <w:t xml:space="preserve"> </w:t>
      </w:r>
      <w:r w:rsidRPr="009214BE">
        <w:rPr>
          <w:rtl/>
        </w:rPr>
        <w:t>מנת</w:t>
      </w:r>
      <w:r w:rsidR="00515A37">
        <w:rPr>
          <w:rtl/>
        </w:rPr>
        <w:t xml:space="preserve"> </w:t>
      </w:r>
      <w:r w:rsidRPr="009214BE">
        <w:rPr>
          <w:rtl/>
        </w:rPr>
        <w:t>לקדם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תהליך</w:t>
      </w:r>
      <w:r w:rsidR="00515A37">
        <w:rPr>
          <w:rtl/>
        </w:rPr>
        <w:t xml:space="preserve"> </w:t>
      </w:r>
      <w:r w:rsidRPr="009214BE">
        <w:rPr>
          <w:rtl/>
        </w:rPr>
        <w:t>השלום,</w:t>
      </w:r>
      <w:r w:rsidR="00515A37">
        <w:rPr>
          <w:rtl/>
        </w:rPr>
        <w:t xml:space="preserve"> </w:t>
      </w:r>
      <w:r w:rsidRPr="009214BE">
        <w:rPr>
          <w:rtl/>
        </w:rPr>
        <w:t>מכריזה</w:t>
      </w:r>
      <w:r w:rsidR="00515A37">
        <w:rPr>
          <w:rtl/>
        </w:rPr>
        <w:t xml:space="preserve"> </w:t>
      </w:r>
      <w:r w:rsidRPr="009214BE">
        <w:rPr>
          <w:rtl/>
        </w:rPr>
        <w:t>מלחמה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דרום</w:t>
      </w:r>
      <w:r w:rsidR="00515A37">
        <w:rPr>
          <w:rtl/>
        </w:rPr>
        <w:t>-</w:t>
      </w:r>
      <w:r w:rsidRPr="009214BE">
        <w:rPr>
          <w:rtl/>
        </w:rPr>
        <w:t>לבנון. היא מגרשת 350,000</w:t>
      </w:r>
      <w:r w:rsidR="00515A37">
        <w:rPr>
          <w:rtl/>
        </w:rPr>
        <w:t xml:space="preserve"> </w:t>
      </w:r>
      <w:r w:rsidRPr="009214BE">
        <w:rPr>
          <w:rtl/>
        </w:rPr>
        <w:t>לבנונים, בני אדם, לרבות ילדים, נשים, זקנים, שזכותם לחיות, זכותם לגור בבתיהם לא</w:t>
      </w:r>
      <w:r w:rsidR="00515A37">
        <w:rPr>
          <w:rtl/>
        </w:rPr>
        <w:t xml:space="preserve"> </w:t>
      </w:r>
      <w:r w:rsidRPr="009214BE">
        <w:rPr>
          <w:rtl/>
        </w:rPr>
        <w:t>פחותה מזכותם של תושבי ואזרחי מדינת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מדינת</w:t>
      </w:r>
      <w:r w:rsidR="00515A37">
        <w:rPr>
          <w:rtl/>
        </w:rPr>
        <w:t xml:space="preserve"> </w:t>
      </w:r>
      <w:r w:rsidRPr="009214BE">
        <w:rPr>
          <w:rtl/>
        </w:rPr>
        <w:t>ישראל</w:t>
      </w:r>
      <w:r w:rsidR="00515A37">
        <w:rPr>
          <w:rtl/>
        </w:rPr>
        <w:t xml:space="preserve"> –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הלבנונים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"חיזב</w:t>
      </w:r>
      <w:r w:rsidR="00515A37">
        <w:rPr>
          <w:rtl/>
        </w:rPr>
        <w:t>-</w:t>
      </w:r>
      <w:r w:rsidRPr="009214BE">
        <w:rPr>
          <w:rtl/>
        </w:rPr>
        <w:t>אללה"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היא אשר מחזיקה בשטחים</w:t>
      </w:r>
      <w:r w:rsidR="00515A37">
        <w:rPr>
          <w:rtl/>
        </w:rPr>
        <w:t xml:space="preserve"> </w:t>
      </w:r>
      <w:r w:rsidRPr="009214BE">
        <w:rPr>
          <w:rtl/>
        </w:rPr>
        <w:t>לבנוניים</w:t>
      </w:r>
      <w:r w:rsidR="00515A37">
        <w:rPr>
          <w:rtl/>
        </w:rPr>
        <w:t xml:space="preserve"> </w:t>
      </w:r>
      <w:r w:rsidRPr="009214BE">
        <w:rPr>
          <w:rtl/>
        </w:rPr>
        <w:t>תחת</w:t>
      </w:r>
      <w:r w:rsidR="00515A37">
        <w:rPr>
          <w:rtl/>
        </w:rPr>
        <w:t xml:space="preserve"> </w:t>
      </w:r>
      <w:r w:rsidRPr="009214BE">
        <w:rPr>
          <w:rtl/>
        </w:rPr>
        <w:t>כיבוש,</w:t>
      </w:r>
      <w:r w:rsidR="00515A37">
        <w:rPr>
          <w:rtl/>
        </w:rPr>
        <w:t xml:space="preserve"> </w:t>
      </w:r>
      <w:r w:rsidRPr="009214BE">
        <w:rPr>
          <w:rtl/>
        </w:rPr>
        <w:t>והיא</w:t>
      </w:r>
      <w:r w:rsidR="00515A37">
        <w:rPr>
          <w:rtl/>
        </w:rPr>
        <w:t xml:space="preserve"> </w:t>
      </w:r>
      <w:r w:rsidRPr="009214BE">
        <w:rPr>
          <w:rtl/>
        </w:rPr>
        <w:t>מנציחה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הכיבוש של שטחים של מדינה ריבונית אחרת</w:t>
      </w:r>
      <w:r w:rsidR="00515A37">
        <w:rPr>
          <w:rtl/>
        </w:rPr>
        <w:t xml:space="preserve"> </w:t>
      </w:r>
      <w:r w:rsidRPr="009214BE">
        <w:rPr>
          <w:rtl/>
        </w:rPr>
        <w:t>ודורשת ממנה בנבזות וברשעות להימנע מפעולות מלחמה נגד הכובש.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ממשלת ישראל היא זו אשר משתמשת באוכלוסייה האזרחית על מנת להשיג תוצאות ולחץ</w:t>
      </w:r>
      <w:r w:rsidR="00515A37">
        <w:rPr>
          <w:rtl/>
        </w:rPr>
        <w:t xml:space="preserve"> </w:t>
      </w:r>
      <w:r w:rsidRPr="009214BE">
        <w:rPr>
          <w:rtl/>
        </w:rPr>
        <w:t>פוליטי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לבנון</w:t>
      </w:r>
      <w:r w:rsidR="00515A37">
        <w:rPr>
          <w:rtl/>
        </w:rPr>
        <w:t xml:space="preserve"> </w:t>
      </w:r>
      <w:r w:rsidRPr="009214BE">
        <w:rPr>
          <w:rtl/>
        </w:rPr>
        <w:t>ועל</w:t>
      </w:r>
      <w:r w:rsidR="00515A37">
        <w:rPr>
          <w:rtl/>
        </w:rPr>
        <w:t xml:space="preserve"> </w:t>
      </w:r>
      <w:r w:rsidRPr="009214BE">
        <w:rPr>
          <w:rtl/>
        </w:rPr>
        <w:t>הממשלה הסורית, והיא באה בטענות כביכול שהלבנונים</w:t>
      </w:r>
      <w:r w:rsidR="00515A37">
        <w:rPr>
          <w:rtl/>
        </w:rPr>
        <w:t xml:space="preserve"> </w:t>
      </w:r>
      <w:r w:rsidRPr="009214BE">
        <w:rPr>
          <w:rtl/>
        </w:rPr>
        <w:t>משתמשים</w:t>
      </w:r>
      <w:r w:rsidR="00515A37">
        <w:rPr>
          <w:rtl/>
        </w:rPr>
        <w:t xml:space="preserve"> </w:t>
      </w:r>
      <w:r w:rsidRPr="009214BE">
        <w:rPr>
          <w:rtl/>
        </w:rPr>
        <w:t>באזרחים,</w:t>
      </w:r>
      <w:r w:rsidR="00515A37">
        <w:rPr>
          <w:rtl/>
        </w:rPr>
        <w:t xml:space="preserve"> </w:t>
      </w:r>
      <w:r w:rsidRPr="009214BE">
        <w:rPr>
          <w:rtl/>
        </w:rPr>
        <w:t>וזאת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להצדיק</w:t>
      </w:r>
      <w:r w:rsidR="00515A37">
        <w:rPr>
          <w:rtl/>
        </w:rPr>
        <w:t xml:space="preserve"> </w:t>
      </w:r>
      <w:r w:rsidRPr="009214BE">
        <w:rPr>
          <w:rtl/>
        </w:rPr>
        <w:t>את הרצח והקטל בקרב אזרחים חפים מפשע וכדי</w:t>
      </w:r>
      <w:r w:rsidR="00515A37">
        <w:rPr>
          <w:rtl/>
        </w:rPr>
        <w:t xml:space="preserve"> </w:t>
      </w:r>
      <w:r w:rsidRPr="009214BE">
        <w:rPr>
          <w:rtl/>
        </w:rPr>
        <w:t>להצטדק בטענה שהיא באה להגן על אזרחים ישראלים בגליל ובצפון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המשוואה</w:t>
      </w:r>
      <w:r w:rsidR="00515A37">
        <w:rPr>
          <w:rtl/>
        </w:rPr>
        <w:t xml:space="preserve"> </w:t>
      </w:r>
      <w:r w:rsidRPr="009214BE">
        <w:rPr>
          <w:rtl/>
        </w:rPr>
        <w:t>המעוותת</w:t>
      </w:r>
      <w:r w:rsidR="00515A37">
        <w:rPr>
          <w:rtl/>
        </w:rPr>
        <w:t xml:space="preserve"> </w:t>
      </w:r>
      <w:r w:rsidRPr="009214BE">
        <w:rPr>
          <w:rtl/>
        </w:rPr>
        <w:t>הזאת,</w:t>
      </w:r>
      <w:r w:rsidR="00515A37">
        <w:rPr>
          <w:rtl/>
        </w:rPr>
        <w:t xml:space="preserve"> </w:t>
      </w:r>
      <w:r w:rsidRPr="009214BE">
        <w:rPr>
          <w:rtl/>
        </w:rPr>
        <w:t>שביטחון</w:t>
      </w:r>
      <w:r w:rsidR="00515A37">
        <w:rPr>
          <w:rtl/>
        </w:rPr>
        <w:t xml:space="preserve"> </w:t>
      </w:r>
      <w:r w:rsidRPr="009214BE">
        <w:rPr>
          <w:rtl/>
        </w:rPr>
        <w:t>ניתן</w:t>
      </w:r>
      <w:r w:rsidR="00515A37">
        <w:rPr>
          <w:rtl/>
        </w:rPr>
        <w:t xml:space="preserve"> </w:t>
      </w:r>
      <w:r w:rsidRPr="009214BE">
        <w:rPr>
          <w:rtl/>
        </w:rPr>
        <w:t>להשיג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 כיבוש ועל</w:t>
      </w:r>
      <w:r w:rsidR="00515A37">
        <w:rPr>
          <w:rtl/>
        </w:rPr>
        <w:t>-</w:t>
      </w:r>
      <w:r w:rsidRPr="009214BE">
        <w:rPr>
          <w:rtl/>
        </w:rPr>
        <w:t>ידי הכרזת</w:t>
      </w:r>
      <w:r w:rsidR="00515A37">
        <w:rPr>
          <w:rtl/>
        </w:rPr>
        <w:t xml:space="preserve"> </w:t>
      </w:r>
      <w:r w:rsidRPr="009214BE">
        <w:rPr>
          <w:rtl/>
        </w:rPr>
        <w:t>מלחמה, פשטה רגל.</w:t>
      </w:r>
      <w:r w:rsidR="00515A37">
        <w:rPr>
          <w:rtl/>
        </w:rPr>
        <w:t xml:space="preserve"> </w:t>
      </w:r>
      <w:r w:rsidRPr="009214BE">
        <w:rPr>
          <w:rtl/>
        </w:rPr>
        <w:t>כולנו סבורים היינו שדווקא מפלגת העבודה תסיק את המסקנות מאותו</w:t>
      </w:r>
      <w:r w:rsidR="00515A37">
        <w:rPr>
          <w:rtl/>
        </w:rPr>
        <w:t xml:space="preserve"> </w:t>
      </w:r>
      <w:r w:rsidRPr="009214BE">
        <w:rPr>
          <w:rtl/>
        </w:rPr>
        <w:t>מבצע</w:t>
      </w:r>
      <w:r w:rsidR="00515A37">
        <w:rPr>
          <w:rtl/>
        </w:rPr>
        <w:t xml:space="preserve"> </w:t>
      </w:r>
      <w:r w:rsidRPr="009214BE">
        <w:rPr>
          <w:rtl/>
        </w:rPr>
        <w:t>מרושע של "שלום הגליל" ולא תחזור על אותה טעות.</w:t>
      </w:r>
      <w:r w:rsidR="00515A37">
        <w:rPr>
          <w:rtl/>
        </w:rPr>
        <w:t xml:space="preserve"> </w:t>
      </w:r>
      <w:r w:rsidRPr="009214BE">
        <w:rPr>
          <w:rtl/>
        </w:rPr>
        <w:t>שלום לא ניתן להשיג 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מלחמה.</w:t>
      </w:r>
      <w:r w:rsidR="00515A37">
        <w:rPr>
          <w:rtl/>
        </w:rPr>
        <w:t xml:space="preserve"> </w:t>
      </w:r>
      <w:r w:rsidRPr="009214BE">
        <w:rPr>
          <w:rtl/>
        </w:rPr>
        <w:t>שלום</w:t>
      </w:r>
      <w:r w:rsidR="00515A37">
        <w:rPr>
          <w:rtl/>
        </w:rPr>
        <w:t xml:space="preserve"> </w:t>
      </w:r>
      <w:r w:rsidRPr="009214BE">
        <w:rPr>
          <w:rtl/>
        </w:rPr>
        <w:t>ניתן להשיג על</w:t>
      </w:r>
      <w:r w:rsidR="00515A37">
        <w:rPr>
          <w:rtl/>
        </w:rPr>
        <w:t>-</w:t>
      </w:r>
      <w:r w:rsidRPr="009214BE">
        <w:rPr>
          <w:rtl/>
        </w:rPr>
        <w:t>ידי כיבוד רצונו של העם האחר, על</w:t>
      </w:r>
      <w:r w:rsidR="00515A37">
        <w:rPr>
          <w:rtl/>
        </w:rPr>
        <w:t>-</w:t>
      </w:r>
      <w:r w:rsidRPr="009214BE">
        <w:rPr>
          <w:rtl/>
        </w:rPr>
        <w:t>ידי כיבוד ריבונותו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העם</w:t>
      </w:r>
      <w:r w:rsidR="00515A37">
        <w:rPr>
          <w:rtl/>
        </w:rPr>
        <w:t xml:space="preserve"> </w:t>
      </w:r>
      <w:r w:rsidRPr="009214BE">
        <w:rPr>
          <w:rtl/>
        </w:rPr>
        <w:t>האחר, ולא על</w:t>
      </w:r>
      <w:r w:rsidR="00515A37">
        <w:rPr>
          <w:rtl/>
        </w:rPr>
        <w:t>-</w:t>
      </w:r>
      <w:r w:rsidRPr="009214BE">
        <w:rPr>
          <w:rtl/>
        </w:rPr>
        <w:t>ידי פגיעה באזרחים חפים מפשע. יותר מ</w:t>
      </w:r>
      <w:r w:rsidR="00515A37">
        <w:rPr>
          <w:rtl/>
        </w:rPr>
        <w:t>-</w:t>
      </w:r>
      <w:r w:rsidRPr="009214BE">
        <w:rPr>
          <w:rtl/>
        </w:rPr>
        <w:t>100 אנשים כבר נהרגו,</w:t>
      </w:r>
      <w:r w:rsidR="00515A37">
        <w:rPr>
          <w:rtl/>
        </w:rPr>
        <w:t xml:space="preserve"> </w:t>
      </w:r>
      <w:r w:rsidRPr="009214BE">
        <w:rPr>
          <w:rtl/>
        </w:rPr>
        <w:t>כ</w:t>
      </w:r>
      <w:r w:rsidR="00515A37">
        <w:rPr>
          <w:rtl/>
        </w:rPr>
        <w:t>-</w:t>
      </w:r>
      <w:r w:rsidRPr="009214BE">
        <w:rPr>
          <w:rtl/>
        </w:rPr>
        <w:t>400 נפצעו, לרבות ילדים, אזרחים. דמם אינו פחות אדום מהדם של האזרחים הישראלים.</w:t>
      </w:r>
      <w:r w:rsidR="00515A37">
        <w:rPr>
          <w:rtl/>
        </w:rPr>
        <w:t xml:space="preserve"> </w:t>
      </w:r>
      <w:r w:rsidRPr="009214BE">
        <w:rPr>
          <w:rtl/>
        </w:rPr>
        <w:t>מי</w:t>
      </w:r>
      <w:r w:rsidR="00515A37">
        <w:rPr>
          <w:rtl/>
        </w:rPr>
        <w:t xml:space="preserve"> </w:t>
      </w:r>
      <w:r w:rsidRPr="009214BE">
        <w:rPr>
          <w:rtl/>
        </w:rPr>
        <w:t>שמקים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קול צעקה, צריך להקים קול צעקה לגבי אותם אזרחים המגורשים מהבתים</w:t>
      </w:r>
      <w:r w:rsidR="00515A37">
        <w:rPr>
          <w:rtl/>
        </w:rPr>
        <w:t xml:space="preserve"> </w:t>
      </w:r>
      <w:r w:rsidRPr="009214BE">
        <w:rPr>
          <w:rtl/>
        </w:rPr>
        <w:t>שלהם, שהבתים שלהם נהרסים.</w:t>
      </w:r>
      <w:r w:rsidR="00515A37">
        <w:rPr>
          <w:rtl/>
        </w:rPr>
        <w:t xml:space="preserve"> </w:t>
      </w:r>
      <w:r w:rsidRPr="009214BE">
        <w:rPr>
          <w:rtl/>
        </w:rPr>
        <w:t>אחרת אנחנו אשמים בצביעות, בכפל מוסר.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אלכס גולדפרב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שותף לקואליציה.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לא שותף לקואליציה, ואני נגד הממשלה. אתה תשמע ממני בהמשך.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הממשלה הזאת החלה את המדיניות הזאת במבצע גירושם של 215 פלשתינים בטענה שהיא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לקדם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תהליך השלום. היום היא נוקטת מדיניות של הפצצת בתים בגדה המערבית</w:t>
      </w:r>
      <w:r w:rsidR="00515A37">
        <w:rPr>
          <w:rtl/>
        </w:rPr>
        <w:t xml:space="preserve"> </w:t>
      </w:r>
      <w:r w:rsidRPr="009214BE">
        <w:rPr>
          <w:rtl/>
        </w:rPr>
        <w:t>וברצועת</w:t>
      </w:r>
      <w:r w:rsidR="00515A37">
        <w:rPr>
          <w:rtl/>
        </w:rPr>
        <w:t>-</w:t>
      </w:r>
      <w:r w:rsidRPr="009214BE">
        <w:rPr>
          <w:rtl/>
        </w:rPr>
        <w:t>עזה</w:t>
      </w:r>
      <w:r w:rsidR="00515A37">
        <w:rPr>
          <w:rtl/>
        </w:rPr>
        <w:t xml:space="preserve"> </w:t>
      </w:r>
      <w:r w:rsidRPr="009214BE">
        <w:rPr>
          <w:rtl/>
        </w:rPr>
        <w:t>והוצאה</w:t>
      </w:r>
      <w:r w:rsidR="00515A37">
        <w:rPr>
          <w:rtl/>
        </w:rPr>
        <w:t xml:space="preserve"> </w:t>
      </w:r>
      <w:r w:rsidRPr="009214BE">
        <w:rPr>
          <w:rtl/>
        </w:rPr>
        <w:t>להורג של מבוקשים. הליכוד מגיש הצעת חוק בדבר הוצאה להורג,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הזאת</w:t>
      </w:r>
      <w:r w:rsidR="00515A37">
        <w:rPr>
          <w:rtl/>
        </w:rPr>
        <w:t xml:space="preserve"> </w:t>
      </w:r>
      <w:r w:rsidRPr="009214BE">
        <w:rPr>
          <w:rtl/>
        </w:rPr>
        <w:t>מוציאה בפועל גזרי</w:t>
      </w:r>
      <w:r w:rsidR="00515A37">
        <w:rPr>
          <w:rtl/>
        </w:rPr>
        <w:t>-</w:t>
      </w:r>
      <w:r w:rsidRPr="009214BE">
        <w:rPr>
          <w:rtl/>
        </w:rPr>
        <w:t>דין מוות. גנדי מטיף לטרנספר, והממשלה הזאת</w:t>
      </w:r>
      <w:r w:rsidR="00515A37">
        <w:rPr>
          <w:rtl/>
        </w:rPr>
        <w:t xml:space="preserve"> </w:t>
      </w:r>
      <w:r w:rsidRPr="009214BE">
        <w:rPr>
          <w:rtl/>
        </w:rPr>
        <w:t>מבצעת את הטרנספר. הם מדברים, ולצערנו, הממשלה הזאת מבצעת.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אליהו בן</w:t>
      </w:r>
      <w:r>
        <w:rPr>
          <w:rtl/>
        </w:rPr>
        <w:t>-</w:t>
      </w:r>
      <w:r w:rsidRPr="00515A37">
        <w:rPr>
          <w:rtl/>
        </w:rPr>
        <w:t>מנחם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אפשר לשאול אותך שאלה?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אלכס גולדפרב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 צביעות.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ימים קשים שאליהם הגענו. בואו נראה לאן הגענו לאחר שהממשלה הזאת נבחרה,</w:t>
      </w:r>
      <w:r w:rsidR="00515A37">
        <w:rPr>
          <w:rtl/>
        </w:rPr>
        <w:t xml:space="preserve"> </w:t>
      </w:r>
      <w:r w:rsidRPr="009214BE">
        <w:rPr>
          <w:rtl/>
        </w:rPr>
        <w:t>ולאיזה</w:t>
      </w:r>
      <w:r w:rsidR="00515A37">
        <w:rPr>
          <w:rtl/>
        </w:rPr>
        <w:t xml:space="preserve"> </w:t>
      </w:r>
      <w:r w:rsidRPr="009214BE">
        <w:rPr>
          <w:rtl/>
        </w:rPr>
        <w:t>מנדט.</w:t>
      </w:r>
      <w:r w:rsidR="00515A37">
        <w:rPr>
          <w:rtl/>
        </w:rPr>
        <w:t xml:space="preserve"> </w:t>
      </w:r>
      <w:r w:rsidRPr="009214BE">
        <w:rPr>
          <w:rtl/>
        </w:rPr>
        <w:t>ברוב</w:t>
      </w:r>
      <w:r w:rsidR="00515A37">
        <w:rPr>
          <w:rtl/>
        </w:rPr>
        <w:t xml:space="preserve"> </w:t>
      </w:r>
      <w:r w:rsidRPr="009214BE">
        <w:rPr>
          <w:rtl/>
        </w:rPr>
        <w:t>ציניות קיבלה הממשלה הזאת בבחירות מנדט להשיג שלום. ודיברו</w:t>
      </w:r>
      <w:r w:rsidR="00515A37">
        <w:rPr>
          <w:rtl/>
        </w:rPr>
        <w:t xml:space="preserve"> </w:t>
      </w:r>
      <w:r w:rsidRPr="009214BE">
        <w:rPr>
          <w:rtl/>
        </w:rPr>
        <w:t>הרבה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מהפך.</w:t>
      </w:r>
      <w:r w:rsidR="00515A37">
        <w:rPr>
          <w:rtl/>
        </w:rPr>
        <w:t xml:space="preserve"> </w:t>
      </w:r>
      <w:r w:rsidRPr="009214BE">
        <w:rPr>
          <w:rtl/>
        </w:rPr>
        <w:t>איזה</w:t>
      </w:r>
      <w:r w:rsidR="00515A37">
        <w:rPr>
          <w:rtl/>
        </w:rPr>
        <w:t xml:space="preserve"> </w:t>
      </w:r>
      <w:r w:rsidRPr="009214BE">
        <w:rPr>
          <w:rtl/>
        </w:rPr>
        <w:t>מהפך? מהפך של גירוש, מהפך של הפצצת בתים, מהפך של שימוש</w:t>
      </w:r>
      <w:r w:rsidR="00515A37">
        <w:rPr>
          <w:rtl/>
        </w:rPr>
        <w:t xml:space="preserve"> </w:t>
      </w:r>
      <w:r w:rsidRPr="009214BE">
        <w:rPr>
          <w:rtl/>
        </w:rPr>
        <w:t>באוכלוסייה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מאות</w:t>
      </w:r>
      <w:r w:rsidR="00515A37">
        <w:rPr>
          <w:rtl/>
        </w:rPr>
        <w:t xml:space="preserve"> </w:t>
      </w:r>
      <w:r w:rsidRPr="009214BE">
        <w:rPr>
          <w:rtl/>
        </w:rPr>
        <w:t>אלפים.</w:t>
      </w:r>
      <w:r w:rsidR="00515A37">
        <w:rPr>
          <w:rtl/>
        </w:rPr>
        <w:t xml:space="preserve"> </w:t>
      </w:r>
      <w:r w:rsidRPr="009214BE">
        <w:rPr>
          <w:rtl/>
        </w:rPr>
        <w:t>המקרה</w:t>
      </w:r>
      <w:r w:rsidR="00515A37">
        <w:rPr>
          <w:rtl/>
        </w:rPr>
        <w:t xml:space="preserve"> </w:t>
      </w:r>
      <w:r w:rsidRPr="009214BE">
        <w:rPr>
          <w:rtl/>
        </w:rPr>
        <w:t>האחרון שבו היה שימוש באזרחים, באוכלוסייה</w:t>
      </w:r>
      <w:r w:rsidR="00515A37">
        <w:rPr>
          <w:rtl/>
        </w:rPr>
        <w:t xml:space="preserve"> </w:t>
      </w:r>
      <w:r w:rsidRPr="009214BE">
        <w:rPr>
          <w:rtl/>
        </w:rPr>
        <w:t>אזרחית,</w:t>
      </w:r>
      <w:r w:rsidR="00515A37">
        <w:rPr>
          <w:rtl/>
        </w:rPr>
        <w:t xml:space="preserve"> </w:t>
      </w:r>
      <w:r w:rsidRPr="009214BE">
        <w:rPr>
          <w:rtl/>
        </w:rPr>
        <w:t>היה במלחמת העולם השנייה. אז השתמשו באוכלוסייה אזרחית, ודובר על תנודות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מאות אלפי אזרחים תוך כדי המלחמה.</w:t>
      </w:r>
      <w:r w:rsidR="00515A37">
        <w:rPr>
          <w:rtl/>
        </w:rPr>
        <w:t xml:space="preserve"> </w:t>
      </w:r>
      <w:r w:rsidRPr="009214BE">
        <w:rPr>
          <w:rtl/>
        </w:rPr>
        <w:t>היום המעשים הנוראים והנפשעים האלה חוזרים</w:t>
      </w:r>
      <w:r w:rsidR="00515A37">
        <w:rPr>
          <w:rtl/>
        </w:rPr>
        <w:t xml:space="preserve"> </w:t>
      </w:r>
      <w:r w:rsidRPr="009214BE">
        <w:rPr>
          <w:rtl/>
        </w:rPr>
        <w:t>בתקופת כהונתה של ממשלה של מפלגת העבודה ומרצ.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על מה אתה מדבר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לדעת כמה מטוסים יש ללבנונים.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אליהו בן</w:t>
      </w:r>
      <w:r>
        <w:rPr>
          <w:rtl/>
        </w:rPr>
        <w:t>-</w:t>
      </w:r>
      <w:r w:rsidRPr="00515A37">
        <w:rPr>
          <w:rtl/>
        </w:rPr>
        <w:t>מנחם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אתה יודע שהממשלה רוצה שלום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גבול לצביעות.</w:t>
      </w:r>
      <w:r w:rsidR="00515A37">
        <w:rPr>
          <w:rtl/>
        </w:rPr>
        <w:t xml:space="preserve"> </w:t>
      </w:r>
      <w:r w:rsidRPr="009214BE">
        <w:rPr>
          <w:rtl/>
        </w:rPr>
        <w:t>מרימים את הססמה של קידום השלום, ותחת הססמה הזאת מבצעים</w:t>
      </w:r>
      <w:r w:rsidR="00515A37">
        <w:rPr>
          <w:rtl/>
        </w:rPr>
        <w:t xml:space="preserve"> </w:t>
      </w:r>
      <w:r w:rsidRPr="009214BE">
        <w:rPr>
          <w:rtl/>
        </w:rPr>
        <w:t>פשעים,</w:t>
      </w:r>
      <w:r w:rsidR="00515A37">
        <w:rPr>
          <w:rtl/>
        </w:rPr>
        <w:t xml:space="preserve"> </w:t>
      </w:r>
      <w:r w:rsidRPr="009214BE">
        <w:rPr>
          <w:rtl/>
        </w:rPr>
        <w:t>רוצחים</w:t>
      </w:r>
      <w:r w:rsidR="00515A37">
        <w:rPr>
          <w:rtl/>
        </w:rPr>
        <w:t xml:space="preserve"> </w:t>
      </w:r>
      <w:r w:rsidRPr="009214BE">
        <w:rPr>
          <w:rtl/>
        </w:rPr>
        <w:t>ומגרשים.</w:t>
      </w:r>
      <w:r w:rsidR="00515A37">
        <w:rPr>
          <w:rtl/>
        </w:rPr>
        <w:t xml:space="preserve"> </w:t>
      </w:r>
      <w:r w:rsidRPr="009214BE">
        <w:rPr>
          <w:rtl/>
        </w:rPr>
        <w:t>תהליך</w:t>
      </w:r>
      <w:r w:rsidR="00515A37">
        <w:rPr>
          <w:rtl/>
        </w:rPr>
        <w:t xml:space="preserve"> </w:t>
      </w:r>
      <w:r w:rsidRPr="009214BE">
        <w:rPr>
          <w:rtl/>
        </w:rPr>
        <w:t>שלום</w:t>
      </w:r>
      <w:r w:rsidR="00515A37">
        <w:rPr>
          <w:rtl/>
        </w:rPr>
        <w:t xml:space="preserve"> </w:t>
      </w:r>
      <w:r w:rsidRPr="009214BE">
        <w:rPr>
          <w:rtl/>
        </w:rPr>
        <w:t>מקדמים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משא</w:t>
      </w:r>
      <w:r w:rsidR="00515A37">
        <w:rPr>
          <w:rtl/>
        </w:rPr>
        <w:t>-</w:t>
      </w:r>
      <w:r w:rsidRPr="009214BE">
        <w:rPr>
          <w:rtl/>
        </w:rPr>
        <w:t>ומתן,</w:t>
      </w:r>
      <w:r w:rsidR="00515A37">
        <w:rPr>
          <w:rtl/>
        </w:rPr>
        <w:t xml:space="preserve"> </w:t>
      </w:r>
      <w:r w:rsidRPr="009214BE">
        <w:rPr>
          <w:rtl/>
        </w:rPr>
        <w:t>ליד</w:t>
      </w:r>
      <w:r w:rsidR="00515A37">
        <w:rPr>
          <w:rtl/>
        </w:rPr>
        <w:t xml:space="preserve"> </w:t>
      </w:r>
      <w:r w:rsidRPr="009214BE">
        <w:rPr>
          <w:rtl/>
        </w:rPr>
        <w:t>שולחן</w:t>
      </w:r>
      <w:r w:rsidR="00515A37">
        <w:rPr>
          <w:rtl/>
        </w:rPr>
        <w:t xml:space="preserve"> </w:t>
      </w:r>
      <w:r w:rsidRPr="009214BE">
        <w:rPr>
          <w:rtl/>
        </w:rPr>
        <w:t>המשא</w:t>
      </w:r>
      <w:r w:rsidR="00515A37">
        <w:rPr>
          <w:rtl/>
        </w:rPr>
        <w:t>-</w:t>
      </w:r>
      <w:r w:rsidRPr="009214BE">
        <w:rPr>
          <w:rtl/>
        </w:rPr>
        <w:t>ומתן.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שהממשלה</w:t>
      </w:r>
      <w:r w:rsidR="00515A37">
        <w:rPr>
          <w:rtl/>
        </w:rPr>
        <w:t xml:space="preserve"> </w:t>
      </w:r>
      <w:r w:rsidRPr="009214BE">
        <w:rPr>
          <w:rtl/>
        </w:rPr>
        <w:t>הלבנונית תשלוט בכל שטחי לבנון, מה היה קל מלהכריז על</w:t>
      </w:r>
      <w:r w:rsidR="00515A37">
        <w:rPr>
          <w:rtl/>
        </w:rPr>
        <w:t xml:space="preserve"> </w:t>
      </w:r>
      <w:r w:rsidRPr="009214BE">
        <w:rPr>
          <w:rtl/>
        </w:rPr>
        <w:t>נסיגה</w:t>
      </w:r>
      <w:r w:rsidR="00515A37">
        <w:rPr>
          <w:rtl/>
        </w:rPr>
        <w:t xml:space="preserve"> </w:t>
      </w:r>
      <w:r w:rsidRPr="009214BE">
        <w:rPr>
          <w:rtl/>
        </w:rPr>
        <w:t>מכל השטח הלבנוני הכבוש? למה ממשיכים לצייד ולהחזיק את צד"ל כשממשלת לבנון</w:t>
      </w:r>
      <w:r w:rsidR="00515A37">
        <w:rPr>
          <w:rtl/>
        </w:rPr>
        <w:t xml:space="preserve"> </w:t>
      </w:r>
      <w:r w:rsidRPr="009214BE">
        <w:rPr>
          <w:rtl/>
        </w:rPr>
        <w:t>דורשת</w:t>
      </w:r>
      <w:r w:rsidR="00515A37">
        <w:rPr>
          <w:rtl/>
        </w:rPr>
        <w:t xml:space="preserve"> </w:t>
      </w:r>
      <w:r w:rsidRPr="009214BE">
        <w:rPr>
          <w:rtl/>
        </w:rPr>
        <w:t>לפרק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המיליציות</w:t>
      </w:r>
      <w:r w:rsidR="00515A37">
        <w:rPr>
          <w:rtl/>
        </w:rPr>
        <w:t xml:space="preserve"> </w:t>
      </w:r>
      <w:r w:rsidRPr="009214BE">
        <w:rPr>
          <w:rtl/>
        </w:rPr>
        <w:t>הנמצאות בלבנון? למה ממשלת ישראל לא נוקטת יוזמה</w:t>
      </w:r>
      <w:r w:rsidR="00515A37">
        <w:rPr>
          <w:rtl/>
        </w:rPr>
        <w:t xml:space="preserve"> </w:t>
      </w:r>
      <w:r w:rsidRPr="009214BE">
        <w:rPr>
          <w:rtl/>
        </w:rPr>
        <w:t>לפירוק</w:t>
      </w:r>
      <w:r w:rsidR="00515A37">
        <w:rPr>
          <w:rtl/>
        </w:rPr>
        <w:t xml:space="preserve"> </w:t>
      </w:r>
      <w:r w:rsidRPr="009214BE">
        <w:rPr>
          <w:rtl/>
        </w:rPr>
        <w:t>צד"ל ולהחזרת השליטה המלאה בשטחים הכבושים לממשלת לבנון? הרי אתם ממשיכים</w:t>
      </w:r>
      <w:r w:rsidR="00515A37">
        <w:rPr>
          <w:rtl/>
        </w:rPr>
        <w:t xml:space="preserve"> </w:t>
      </w:r>
      <w:r w:rsidRPr="009214BE">
        <w:rPr>
          <w:rtl/>
        </w:rPr>
        <w:t>באותה מנטליות שהיתה של הימין, הימין המטורף, ואתם רוצים להשליט שלטון כפוי על עם</w:t>
      </w:r>
      <w:r w:rsidR="00515A37">
        <w:rPr>
          <w:rtl/>
        </w:rPr>
        <w:t xml:space="preserve"> </w:t>
      </w:r>
      <w:r w:rsidRPr="009214BE">
        <w:rPr>
          <w:rtl/>
        </w:rPr>
        <w:t>אחר ולא רוצים שתהיה התנגדות. זה נוגד את הטבע.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אליהו בן</w:t>
      </w:r>
      <w:r>
        <w:rPr>
          <w:rtl/>
        </w:rPr>
        <w:t>-</w:t>
      </w:r>
      <w:r w:rsidRPr="00515A37">
        <w:rPr>
          <w:rtl/>
        </w:rPr>
        <w:t>מנחם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מגנה כל מעשה רצח, משני הכיוונים. אבל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חיים דיין, אני מבקש שתאפשר לדובר להשלים את דבריו. אתם מפריעים</w:t>
      </w:r>
      <w:r w:rsidR="00515A37">
        <w:rPr>
          <w:rtl/>
        </w:rPr>
        <w:t xml:space="preserve"> </w:t>
      </w:r>
      <w:r w:rsidRPr="009214BE">
        <w:rPr>
          <w:rtl/>
        </w:rPr>
        <w:t>לו כל הזמן.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הוא בא בטענות, צריך להשיב לו.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עם כל הכבוד, אין זה תפקידך להשיב. יש ממשלה שתשיב. אתה מפריע לו לדבר.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יורשה לי, אני מבקש לומר משהו.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אחר</w:t>
      </w:r>
      <w:r w:rsidR="00515A37">
        <w:rPr>
          <w:rtl/>
        </w:rPr>
        <w:t>-</w:t>
      </w:r>
      <w:r w:rsidRPr="009214BE">
        <w:rPr>
          <w:rtl/>
        </w:rPr>
        <w:t>כך אאפשר לסגן שר הביטחון, בסדר?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הוא שאל שאלות, הוא זכאי לתשובות.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הוא יקבל תשובות.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הרי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מצב,</w:t>
      </w:r>
      <w:r w:rsidR="00515A37">
        <w:rPr>
          <w:rtl/>
        </w:rPr>
        <w:t xml:space="preserve"> </w:t>
      </w:r>
      <w:r w:rsidRPr="009214BE">
        <w:rPr>
          <w:rtl/>
        </w:rPr>
        <w:t>לאן</w:t>
      </w:r>
      <w:r w:rsidR="00515A37">
        <w:rPr>
          <w:rtl/>
        </w:rPr>
        <w:t xml:space="preserve"> </w:t>
      </w:r>
      <w:r w:rsidRPr="009214BE">
        <w:rPr>
          <w:rtl/>
        </w:rPr>
        <w:t>שיגיע</w:t>
      </w:r>
      <w:r w:rsidR="00515A37">
        <w:rPr>
          <w:rtl/>
        </w:rPr>
        <w:t xml:space="preserve"> </w:t>
      </w:r>
      <w:r w:rsidRPr="009214BE">
        <w:rPr>
          <w:rtl/>
        </w:rPr>
        <w:t>הכיבוש, תהיה התנגדות לו. ואם ירחיבו את זה עוד</w:t>
      </w:r>
      <w:r w:rsidR="00515A37">
        <w:rPr>
          <w:rtl/>
        </w:rPr>
        <w:t xml:space="preserve"> </w:t>
      </w:r>
      <w:r w:rsidRPr="009214BE">
        <w:rPr>
          <w:rtl/>
        </w:rPr>
        <w:t>ב</w:t>
      </w:r>
      <w:r w:rsidR="00515A37">
        <w:rPr>
          <w:rtl/>
        </w:rPr>
        <w:t>-</w:t>
      </w:r>
      <w:r w:rsidRPr="009214BE">
        <w:rPr>
          <w:rtl/>
        </w:rPr>
        <w:t>10 קילומטר,</w:t>
      </w:r>
      <w:r w:rsidR="00515A37">
        <w:rPr>
          <w:rtl/>
        </w:rPr>
        <w:t xml:space="preserve"> </w:t>
      </w:r>
      <w:r w:rsidRPr="009214BE">
        <w:rPr>
          <w:rtl/>
        </w:rPr>
        <w:t>תהיה</w:t>
      </w:r>
      <w:r w:rsidR="00515A37">
        <w:rPr>
          <w:rtl/>
        </w:rPr>
        <w:t xml:space="preserve"> </w:t>
      </w:r>
      <w:r w:rsidRPr="009214BE">
        <w:rPr>
          <w:rtl/>
        </w:rPr>
        <w:t>התנגדות</w:t>
      </w:r>
      <w:r w:rsidR="00515A37">
        <w:rPr>
          <w:rtl/>
        </w:rPr>
        <w:t xml:space="preserve"> </w:t>
      </w:r>
      <w:r w:rsidRPr="009214BE">
        <w:rPr>
          <w:rtl/>
        </w:rPr>
        <w:t>בקילומטר</w:t>
      </w:r>
      <w:r w:rsidR="00515A37">
        <w:rPr>
          <w:rtl/>
        </w:rPr>
        <w:t xml:space="preserve"> </w:t>
      </w:r>
      <w:r w:rsidRPr="009214BE">
        <w:rPr>
          <w:rtl/>
        </w:rPr>
        <w:t>ה</w:t>
      </w:r>
      <w:r w:rsidR="00515A37">
        <w:rPr>
          <w:rtl/>
        </w:rPr>
        <w:t>-</w:t>
      </w:r>
      <w:r w:rsidRPr="009214BE">
        <w:rPr>
          <w:rtl/>
        </w:rPr>
        <w:t>11.</w:t>
      </w:r>
      <w:r w:rsidR="00515A37">
        <w:rPr>
          <w:rtl/>
        </w:rPr>
        <w:t xml:space="preserve"> </w:t>
      </w:r>
      <w:r w:rsidRPr="009214BE">
        <w:rPr>
          <w:rtl/>
        </w:rPr>
        <w:t>אם ירחיבו ל</w:t>
      </w:r>
      <w:r w:rsidR="00515A37">
        <w:rPr>
          <w:rtl/>
        </w:rPr>
        <w:t>-</w:t>
      </w:r>
      <w:r w:rsidRPr="009214BE">
        <w:rPr>
          <w:rtl/>
        </w:rPr>
        <w:t>40 קילומטר, תהיה</w:t>
      </w:r>
      <w:r w:rsidR="00515A37">
        <w:rPr>
          <w:rtl/>
        </w:rPr>
        <w:t xml:space="preserve"> </w:t>
      </w:r>
      <w:r w:rsidRPr="009214BE">
        <w:rPr>
          <w:rtl/>
        </w:rPr>
        <w:t>התנגדות בקילומטר ה</w:t>
      </w:r>
      <w:r w:rsidR="00515A37">
        <w:rPr>
          <w:rtl/>
        </w:rPr>
        <w:t>-</w:t>
      </w:r>
      <w:r w:rsidRPr="009214BE">
        <w:rPr>
          <w:rtl/>
        </w:rPr>
        <w:t>41.</w:t>
      </w:r>
      <w:r w:rsidR="00515A37">
        <w:rPr>
          <w:rtl/>
        </w:rPr>
        <w:t xml:space="preserve"> </w:t>
      </w:r>
      <w:r w:rsidRPr="009214BE">
        <w:rPr>
          <w:rtl/>
        </w:rPr>
        <w:t>אבל מה עושים? יוצרים סיבות חדשות ומניעים חדשים. אני לא</w:t>
      </w:r>
      <w:r w:rsidR="00515A37">
        <w:rPr>
          <w:rtl/>
        </w:rPr>
        <w:t xml:space="preserve"> </w:t>
      </w:r>
      <w:r w:rsidRPr="009214BE">
        <w:rPr>
          <w:rtl/>
        </w:rPr>
        <w:t>מבין</w:t>
      </w:r>
      <w:r w:rsidR="00515A37">
        <w:rPr>
          <w:rtl/>
        </w:rPr>
        <w:t xml:space="preserve"> </w:t>
      </w:r>
      <w:r w:rsidRPr="009214BE">
        <w:rPr>
          <w:rtl/>
        </w:rPr>
        <w:t>למה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לומדים</w:t>
      </w:r>
      <w:r w:rsidR="00515A37">
        <w:rPr>
          <w:rtl/>
        </w:rPr>
        <w:t xml:space="preserve"> </w:t>
      </w:r>
      <w:r w:rsidRPr="009214BE">
        <w:rPr>
          <w:rtl/>
        </w:rPr>
        <w:t>מניסיון העבר.</w:t>
      </w:r>
      <w:r w:rsidR="00515A37">
        <w:rPr>
          <w:rtl/>
        </w:rPr>
        <w:t xml:space="preserve"> </w:t>
      </w:r>
      <w:r w:rsidRPr="009214BE">
        <w:rPr>
          <w:rtl/>
        </w:rPr>
        <w:t>כבר התנסיתם בזה, כבר היו תוצאות. מה תעשו</w:t>
      </w:r>
      <w:r w:rsidR="00515A37">
        <w:rPr>
          <w:rtl/>
        </w:rPr>
        <w:t xml:space="preserve"> </w:t>
      </w: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ממה</w:t>
      </w:r>
      <w:r w:rsidR="00515A37">
        <w:rPr>
          <w:rtl/>
        </w:rPr>
        <w:t xml:space="preserve"> </w:t>
      </w:r>
      <w:r w:rsidRPr="009214BE">
        <w:rPr>
          <w:rtl/>
        </w:rPr>
        <w:t>שעשה הליכוד? אתם רוצים להגיע עד מעבר לביירות? הוא הגיע לביירות. ומה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זה עזר להם? נרצחים רבים יותר, הרוגים יותר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 תקשיב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אאפשר</w:t>
      </w:r>
      <w:r w:rsidR="00515A37">
        <w:rPr>
          <w:rtl/>
        </w:rPr>
        <w:t xml:space="preserve"> </w:t>
      </w:r>
      <w:r w:rsidRPr="009214BE">
        <w:rPr>
          <w:rtl/>
        </w:rPr>
        <w:t>לסגן</w:t>
      </w:r>
      <w:r w:rsidR="00515A37">
        <w:rPr>
          <w:rtl/>
        </w:rPr>
        <w:t xml:space="preserve"> </w:t>
      </w:r>
      <w:r w:rsidRPr="009214BE">
        <w:rPr>
          <w:rtl/>
        </w:rPr>
        <w:t>שר הביטחון לומר את דבריו אחר כך, אחרי שהוא יסיים. יש לו</w:t>
      </w:r>
      <w:r w:rsidR="00515A37">
        <w:rPr>
          <w:rtl/>
        </w:rPr>
        <w:t xml:space="preserve"> </w:t>
      </w:r>
      <w:r w:rsidRPr="009214BE">
        <w:rPr>
          <w:rtl/>
        </w:rPr>
        <w:t>עוד שתי דקות. הוא יסיים, אחר כך אתה תדבר, לפני הדובר הבא.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דורשים להורות מייד על הפסקת מעשי הרצח של העם הפלשתיני, להורות מייד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הפסקת מעשי הטרנספר, להורות מייד על הפסקת הניסיון להרוס כפרים שלמים, כשמתוך</w:t>
      </w:r>
      <w:r w:rsidR="00515A37">
        <w:rPr>
          <w:rtl/>
        </w:rPr>
        <w:t xml:space="preserve"> </w:t>
      </w:r>
      <w:r w:rsidRPr="009214BE">
        <w:rPr>
          <w:rtl/>
        </w:rPr>
        <w:t>איזה</w:t>
      </w:r>
      <w:r w:rsidR="00515A37">
        <w:rPr>
          <w:rtl/>
        </w:rPr>
        <w:t xml:space="preserve"> </w:t>
      </w:r>
      <w:r w:rsidRPr="009214BE">
        <w:rPr>
          <w:rtl/>
        </w:rPr>
        <w:t>מעטה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תחושה של דאגנות מכריזים שעתיים קודם לכן שעליהם לפנות את הכפרים</w:t>
      </w:r>
      <w:r w:rsidR="00515A37">
        <w:rPr>
          <w:rtl/>
        </w:rPr>
        <w:t xml:space="preserve"> </w:t>
      </w:r>
      <w:r w:rsidRPr="009214BE">
        <w:rPr>
          <w:rtl/>
        </w:rPr>
        <w:t>שלהם,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שייתנו</w:t>
      </w:r>
      <w:r w:rsidR="00515A37">
        <w:rPr>
          <w:rtl/>
        </w:rPr>
        <w:t xml:space="preserve"> </w:t>
      </w:r>
      <w:r w:rsidRPr="009214BE">
        <w:rPr>
          <w:rtl/>
        </w:rPr>
        <w:t>לצה"ל</w:t>
      </w:r>
      <w:r w:rsidR="00515A37">
        <w:rPr>
          <w:rtl/>
        </w:rPr>
        <w:t xml:space="preserve"> </w:t>
      </w:r>
      <w:r w:rsidRPr="009214BE">
        <w:rPr>
          <w:rtl/>
        </w:rPr>
        <w:t>להרוס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הבתים</w:t>
      </w:r>
      <w:r w:rsidR="00515A37">
        <w:rPr>
          <w:rtl/>
        </w:rPr>
        <w:t xml:space="preserve"> </w:t>
      </w:r>
      <w:r w:rsidRPr="009214BE">
        <w:rPr>
          <w:rtl/>
        </w:rPr>
        <w:t>האלה</w:t>
      </w:r>
      <w:r w:rsidR="00515A37">
        <w:rPr>
          <w:rtl/>
        </w:rPr>
        <w:t xml:space="preserve"> </w:t>
      </w:r>
      <w:r w:rsidRPr="009214BE">
        <w:rPr>
          <w:rtl/>
        </w:rPr>
        <w:t>באין מפריע. זה שיא הציניות.</w:t>
      </w:r>
      <w:r w:rsidR="00515A37">
        <w:rPr>
          <w:rtl/>
        </w:rPr>
        <w:t xml:space="preserve"> </w:t>
      </w:r>
      <w:r w:rsidRPr="009214BE">
        <w:rPr>
          <w:rtl/>
        </w:rPr>
        <w:t>ומציגים</w:t>
      </w:r>
      <w:r w:rsidR="00515A37">
        <w:rPr>
          <w:rtl/>
        </w:rPr>
        <w:t xml:space="preserve"> </w:t>
      </w:r>
      <w:r w:rsidRPr="009214BE">
        <w:rPr>
          <w:rtl/>
        </w:rPr>
        <w:t>את זה כאילו עושים זאת מתוך אנושיות. אנושיות היא לא לפלוש ולא לתקוף עם</w:t>
      </w:r>
      <w:r w:rsidR="00515A37">
        <w:rPr>
          <w:rtl/>
        </w:rPr>
        <w:t xml:space="preserve"> </w:t>
      </w:r>
      <w:r w:rsidRPr="009214BE">
        <w:rPr>
          <w:rtl/>
        </w:rPr>
        <w:t>אחר.</w:t>
      </w:r>
      <w:r w:rsidR="00515A37">
        <w:rPr>
          <w:rtl/>
        </w:rPr>
        <w:t xml:space="preserve"> </w:t>
      </w:r>
      <w:r w:rsidRPr="009214BE">
        <w:rPr>
          <w:rtl/>
        </w:rPr>
        <w:t>אנושיות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לדעת</w:t>
      </w:r>
      <w:r w:rsidR="00515A37">
        <w:rPr>
          <w:rtl/>
        </w:rPr>
        <w:t xml:space="preserve"> </w:t>
      </w:r>
      <w:r w:rsidRPr="009214BE">
        <w:rPr>
          <w:rtl/>
        </w:rPr>
        <w:t>להתקיים</w:t>
      </w:r>
      <w:r w:rsidR="00515A37">
        <w:rPr>
          <w:rtl/>
        </w:rPr>
        <w:t xml:space="preserve"> </w:t>
      </w:r>
      <w:r w:rsidRPr="009214BE">
        <w:rPr>
          <w:rtl/>
        </w:rPr>
        <w:t>במזרח</w:t>
      </w:r>
      <w:r w:rsidR="00515A37">
        <w:rPr>
          <w:rtl/>
        </w:rPr>
        <w:t xml:space="preserve"> </w:t>
      </w:r>
      <w:r w:rsidRPr="009214BE">
        <w:rPr>
          <w:rtl/>
        </w:rPr>
        <w:t>התיכון בשכנות טובה, בשלום, עם מדינות</w:t>
      </w:r>
      <w:r w:rsidR="00515A37">
        <w:rPr>
          <w:rtl/>
        </w:rPr>
        <w:t xml:space="preserve"> </w:t>
      </w:r>
      <w:r w:rsidRPr="009214BE">
        <w:rPr>
          <w:rtl/>
        </w:rPr>
        <w:t>הנמצאות במזרח התיכון.</w:t>
      </w:r>
      <w:r w:rsidR="00515A37">
        <w:rPr>
          <w:rtl/>
        </w:rPr>
        <w:t xml:space="preserve"> </w:t>
      </w:r>
      <w:r w:rsidRPr="009214BE">
        <w:rPr>
          <w:rtl/>
        </w:rPr>
        <w:t>אם הרצון הוא להשתלב, אם הרצון הוא לכבד, צריך לכבד גם את</w:t>
      </w:r>
      <w:r w:rsidR="00515A37">
        <w:rPr>
          <w:rtl/>
        </w:rPr>
        <w:t xml:space="preserve"> </w:t>
      </w:r>
      <w:r w:rsidRPr="009214BE">
        <w:rPr>
          <w:rtl/>
        </w:rPr>
        <w:t>זכותו של עם אחר לשלוט במלוא המדינה ואת זכותו לחיות בצורה עצמאית, ולא תחת כיבוש</w:t>
      </w:r>
      <w:r w:rsidR="00515A37">
        <w:rPr>
          <w:rtl/>
        </w:rPr>
        <w:t xml:space="preserve"> </w:t>
      </w:r>
      <w:r w:rsidRPr="009214BE">
        <w:rPr>
          <w:rtl/>
        </w:rPr>
        <w:t>זר.</w:t>
      </w:r>
      <w:r w:rsidR="00515A37">
        <w:rPr>
          <w:rtl/>
        </w:rPr>
        <w:t xml:space="preserve"> </w:t>
      </w:r>
      <w:r w:rsidRPr="009214BE">
        <w:rPr>
          <w:rtl/>
        </w:rPr>
        <w:t>צריך להבין את זה. אחרי 45 שנים, כשיש התנגדות, צריך להגיע למסקנה שללא גישה</w:t>
      </w:r>
      <w:r w:rsidR="00515A37">
        <w:rPr>
          <w:rtl/>
        </w:rPr>
        <w:t xml:space="preserve"> </w:t>
      </w:r>
      <w:r w:rsidRPr="009214BE">
        <w:rPr>
          <w:rtl/>
        </w:rPr>
        <w:t>אחרת,</w:t>
      </w:r>
      <w:r w:rsidR="00515A37">
        <w:rPr>
          <w:rtl/>
        </w:rPr>
        <w:t xml:space="preserve"> </w:t>
      </w:r>
      <w:r w:rsidRPr="009214BE">
        <w:rPr>
          <w:rtl/>
        </w:rPr>
        <w:t>ללא הכרה בזכותם של העמים הסמוכים לריבונות על כל השטחים הכבושים, לא יהיה</w:t>
      </w:r>
      <w:r w:rsidR="00515A37">
        <w:rPr>
          <w:rtl/>
        </w:rPr>
        <w:t xml:space="preserve"> </w:t>
      </w:r>
      <w:r w:rsidRPr="009214BE">
        <w:rPr>
          <w:rtl/>
        </w:rPr>
        <w:t>שלום.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ולכן</w:t>
      </w:r>
      <w:r w:rsidR="00515A37">
        <w:rPr>
          <w:rtl/>
        </w:rPr>
        <w:t xml:space="preserve"> </w:t>
      </w:r>
      <w:r w:rsidRPr="009214BE">
        <w:rPr>
          <w:rtl/>
        </w:rPr>
        <w:t>אנו</w:t>
      </w:r>
      <w:r w:rsidR="00515A37">
        <w:rPr>
          <w:rtl/>
        </w:rPr>
        <w:t xml:space="preserve"> </w:t>
      </w:r>
      <w:r w:rsidRPr="009214BE">
        <w:rPr>
          <w:rtl/>
        </w:rPr>
        <w:t>חוזרים</w:t>
      </w:r>
      <w:r w:rsidR="00515A37">
        <w:rPr>
          <w:rtl/>
        </w:rPr>
        <w:t xml:space="preserve"> </w:t>
      </w:r>
      <w:r w:rsidRPr="009214BE">
        <w:rPr>
          <w:rtl/>
        </w:rPr>
        <w:t>ודורשים</w:t>
      </w:r>
      <w:r w:rsidR="00515A37">
        <w:rPr>
          <w:rtl/>
        </w:rPr>
        <w:t xml:space="preserve"> </w:t>
      </w:r>
      <w:r w:rsidRPr="009214BE">
        <w:rPr>
          <w:rtl/>
        </w:rPr>
        <w:t>להורות מייד על הפסקת המעשה הנפשע הזה, רצח העם</w:t>
      </w:r>
      <w:r w:rsidR="00515A37">
        <w:rPr>
          <w:rtl/>
        </w:rPr>
        <w:t xml:space="preserve"> </w:t>
      </w:r>
      <w:r w:rsidRPr="009214BE">
        <w:rPr>
          <w:rtl/>
        </w:rPr>
        <w:t>הזה,</w:t>
      </w:r>
      <w:r w:rsidR="00515A37">
        <w:rPr>
          <w:rtl/>
        </w:rPr>
        <w:t xml:space="preserve"> </w:t>
      </w:r>
      <w:r w:rsidRPr="009214BE">
        <w:rPr>
          <w:rtl/>
        </w:rPr>
        <w:t>מעשה</w:t>
      </w:r>
      <w:r w:rsidR="00515A37">
        <w:rPr>
          <w:rtl/>
        </w:rPr>
        <w:t xml:space="preserve"> </w:t>
      </w:r>
      <w:r w:rsidRPr="009214BE">
        <w:rPr>
          <w:rtl/>
        </w:rPr>
        <w:t>הטרנספר,</w:t>
      </w:r>
      <w:r w:rsidR="00515A37">
        <w:rPr>
          <w:rtl/>
        </w:rPr>
        <w:t xml:space="preserve"> </w:t>
      </w:r>
      <w:r w:rsidRPr="009214BE">
        <w:rPr>
          <w:rtl/>
        </w:rPr>
        <w:t>ואנו</w:t>
      </w:r>
      <w:r w:rsidR="00515A37">
        <w:rPr>
          <w:rtl/>
        </w:rPr>
        <w:t xml:space="preserve"> </w:t>
      </w:r>
      <w:r w:rsidRPr="009214BE">
        <w:rPr>
          <w:rtl/>
        </w:rPr>
        <w:t>מבקשים</w:t>
      </w:r>
      <w:r w:rsidR="00515A37">
        <w:rPr>
          <w:rtl/>
        </w:rPr>
        <w:t xml:space="preserve"> </w:t>
      </w:r>
      <w:r w:rsidRPr="009214BE">
        <w:rPr>
          <w:rtl/>
        </w:rPr>
        <w:t>לראות את ההצבעה על הודעה זו כהצבעת אי</w:t>
      </w:r>
      <w:r w:rsidR="00515A37">
        <w:rPr>
          <w:rtl/>
        </w:rPr>
        <w:t>-</w:t>
      </w:r>
      <w:r w:rsidRPr="009214BE">
        <w:rPr>
          <w:rtl/>
        </w:rPr>
        <w:t>אמון</w:t>
      </w:r>
      <w:r w:rsidR="00515A37">
        <w:rPr>
          <w:rtl/>
        </w:rPr>
        <w:t xml:space="preserve"> </w:t>
      </w:r>
      <w:r w:rsidRPr="009214BE">
        <w:rPr>
          <w:rtl/>
        </w:rPr>
        <w:t>בממשלה.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רבה.</w:t>
      </w:r>
      <w:r w:rsidR="00515A37">
        <w:rPr>
          <w:rtl/>
        </w:rPr>
        <w:t xml:space="preserve"> </w:t>
      </w:r>
      <w:r w:rsidRPr="009214BE">
        <w:rPr>
          <w:rtl/>
        </w:rPr>
        <w:t>סגן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הביטחון מרדכי גור, בבקשה, מהמיקרופון. ובינתיים, חבר</w:t>
      </w:r>
      <w:r w:rsidR="00515A37">
        <w:rPr>
          <w:rtl/>
        </w:rPr>
        <w:t xml:space="preserve"> </w:t>
      </w:r>
      <w:r w:rsidRPr="009214BE">
        <w:rPr>
          <w:rtl/>
        </w:rPr>
        <w:t>הכנסת שלמה בוחבוט, אתה יכול לעלות לדוכן.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>ראש, חברי הכנסת, בכל זאת יש גבול לכל עיוות היסטורי. אני הייתי</w:t>
      </w:r>
      <w:r w:rsidR="00515A37">
        <w:rPr>
          <w:rtl/>
        </w:rPr>
        <w:t xml:space="preserve"> </w:t>
      </w:r>
      <w:r w:rsidRPr="009214BE">
        <w:rPr>
          <w:rtl/>
        </w:rPr>
        <w:t>אלוף</w:t>
      </w:r>
      <w:r w:rsidR="00515A37">
        <w:rPr>
          <w:rtl/>
        </w:rPr>
        <w:t xml:space="preserve"> </w:t>
      </w:r>
      <w:r w:rsidRPr="009214BE">
        <w:rPr>
          <w:rtl/>
        </w:rPr>
        <w:t>פיקוד</w:t>
      </w:r>
      <w:r w:rsidR="00515A37">
        <w:rPr>
          <w:rtl/>
        </w:rPr>
        <w:t xml:space="preserve"> </w:t>
      </w:r>
      <w:r w:rsidRPr="009214BE">
        <w:rPr>
          <w:rtl/>
        </w:rPr>
        <w:t>הצפון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שום</w:t>
      </w:r>
      <w:r w:rsidR="00515A37">
        <w:rPr>
          <w:rtl/>
        </w:rPr>
        <w:t xml:space="preserve"> </w:t>
      </w:r>
      <w:r w:rsidRPr="009214BE">
        <w:rPr>
          <w:rtl/>
        </w:rPr>
        <w:t>חייל של צה"ל לא היה בלבנון. ונפגשתי מדי חודש עם</w:t>
      </w:r>
      <w:r w:rsidR="00515A37">
        <w:rPr>
          <w:rtl/>
        </w:rPr>
        <w:t xml:space="preserve"> </w:t>
      </w:r>
      <w:r w:rsidRPr="009214BE">
        <w:rPr>
          <w:rtl/>
        </w:rPr>
        <w:t>הגנרל סאעד.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דיין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הוא לא יודע את ההיסטוריה.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תקשיב, הרי אתה לא יודע מה קרה כאן.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חיים קופמן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לא מעניין אותו.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כוחות</w:t>
      </w:r>
      <w:r w:rsidR="00515A37">
        <w:rPr>
          <w:rtl/>
        </w:rPr>
        <w:t xml:space="preserve"> </w:t>
      </w:r>
      <w:r w:rsidRPr="009214BE">
        <w:rPr>
          <w:rtl/>
        </w:rPr>
        <w:t>צה"ל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מדרום</w:t>
      </w:r>
      <w:r w:rsidR="00515A37">
        <w:rPr>
          <w:rtl/>
        </w:rPr>
        <w:t xml:space="preserve"> </w:t>
      </w:r>
      <w:r w:rsidRPr="009214BE">
        <w:rPr>
          <w:rtl/>
        </w:rPr>
        <w:t>לגבול. ובדרום</w:t>
      </w:r>
      <w:r w:rsidR="00515A37">
        <w:rPr>
          <w:rtl/>
        </w:rPr>
        <w:t>-</w:t>
      </w:r>
      <w:r w:rsidRPr="009214BE">
        <w:rPr>
          <w:rtl/>
        </w:rPr>
        <w:t>לבנון התחילו התושבים לתת מקלט</w:t>
      </w:r>
      <w:r w:rsidR="00515A37">
        <w:rPr>
          <w:rtl/>
        </w:rPr>
        <w:t xml:space="preserve"> </w:t>
      </w:r>
      <w:r w:rsidRPr="009214BE">
        <w:rPr>
          <w:rtl/>
        </w:rPr>
        <w:t>לפלשתינים</w:t>
      </w:r>
      <w:r w:rsidR="00515A37">
        <w:rPr>
          <w:rtl/>
        </w:rPr>
        <w:t xml:space="preserve"> </w:t>
      </w:r>
      <w:r w:rsidRPr="009214BE">
        <w:rPr>
          <w:rtl/>
        </w:rPr>
        <w:t>שבאו</w:t>
      </w:r>
      <w:r w:rsidR="00515A37">
        <w:rPr>
          <w:rtl/>
        </w:rPr>
        <w:t xml:space="preserve"> </w:t>
      </w:r>
      <w:r w:rsidRPr="009214BE">
        <w:rPr>
          <w:rtl/>
        </w:rPr>
        <w:t>מירדן</w:t>
      </w:r>
      <w:r w:rsidR="00515A37">
        <w:rPr>
          <w:rtl/>
        </w:rPr>
        <w:t xml:space="preserve"> </w:t>
      </w:r>
      <w:r w:rsidRPr="009214BE">
        <w:rPr>
          <w:rtl/>
        </w:rPr>
        <w:t>לבנות את ה"פתח</w:t>
      </w:r>
      <w:r w:rsidR="00515A37">
        <w:rPr>
          <w:rtl/>
        </w:rPr>
        <w:t>-</w:t>
      </w:r>
      <w:r w:rsidRPr="009214BE">
        <w:rPr>
          <w:rtl/>
        </w:rPr>
        <w:t>לנד" ולפעול נגד היישובים שלנו. מדי חודש</w:t>
      </w:r>
      <w:r w:rsidR="00515A37">
        <w:rPr>
          <w:rtl/>
        </w:rPr>
        <w:t xml:space="preserve"> </w:t>
      </w:r>
      <w:r w:rsidRPr="009214BE">
        <w:rPr>
          <w:rtl/>
        </w:rPr>
        <w:t>הייתי</w:t>
      </w:r>
      <w:r w:rsidR="00515A37">
        <w:rPr>
          <w:rtl/>
        </w:rPr>
        <w:t xml:space="preserve"> </w:t>
      </w:r>
      <w:r w:rsidRPr="009214BE">
        <w:rPr>
          <w:rtl/>
        </w:rPr>
        <w:t>נפגש</w:t>
      </w:r>
      <w:r w:rsidR="00515A37">
        <w:rPr>
          <w:rtl/>
        </w:rPr>
        <w:t xml:space="preserve"> </w:t>
      </w:r>
      <w:r w:rsidRPr="009214BE">
        <w:rPr>
          <w:rtl/>
        </w:rPr>
        <w:t>בראש</w:t>
      </w:r>
      <w:r w:rsidR="00515A37">
        <w:rPr>
          <w:rtl/>
        </w:rPr>
        <w:t>-</w:t>
      </w:r>
      <w:r w:rsidRPr="009214BE">
        <w:rPr>
          <w:rtl/>
        </w:rPr>
        <w:t>הנקרה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הגנרל</w:t>
      </w:r>
      <w:r w:rsidR="00515A37">
        <w:rPr>
          <w:rtl/>
        </w:rPr>
        <w:t xml:space="preserve"> </w:t>
      </w:r>
      <w:r w:rsidRPr="009214BE">
        <w:rPr>
          <w:rtl/>
        </w:rPr>
        <w:t>סאעד,</w:t>
      </w:r>
      <w:r w:rsidR="00515A37">
        <w:rPr>
          <w:rtl/>
        </w:rPr>
        <w:t xml:space="preserve"> </w:t>
      </w:r>
      <w:r w:rsidRPr="009214BE">
        <w:rPr>
          <w:rtl/>
        </w:rPr>
        <w:t>שהיה מפקד הצבא הלבנוני בדרום</w:t>
      </w:r>
      <w:r w:rsidR="00515A37">
        <w:rPr>
          <w:rtl/>
        </w:rPr>
        <w:t>-</w:t>
      </w:r>
      <w:r w:rsidRPr="009214BE">
        <w:rPr>
          <w:rtl/>
        </w:rPr>
        <w:t>לבנון,</w:t>
      </w:r>
      <w:r w:rsidR="00515A37">
        <w:rPr>
          <w:rtl/>
        </w:rPr>
        <w:t xml:space="preserve"> </w:t>
      </w:r>
      <w:r w:rsidRPr="009214BE">
        <w:rPr>
          <w:rtl/>
        </w:rPr>
        <w:t>ומתחנן לפניו לקחת את העניינים בידיים, כי יש לנו אחריות כלפי התושבים שלנו. והוא</w:t>
      </w:r>
      <w:r w:rsidR="00515A37">
        <w:rPr>
          <w:rtl/>
        </w:rPr>
        <w:t xml:space="preserve"> </w:t>
      </w:r>
      <w:r w:rsidRPr="009214BE">
        <w:rPr>
          <w:rtl/>
        </w:rPr>
        <w:t>אמר</w:t>
      </w:r>
      <w:r w:rsidR="00515A37">
        <w:rPr>
          <w:rtl/>
        </w:rPr>
        <w:t xml:space="preserve"> </w:t>
      </w:r>
      <w:r w:rsidRPr="009214BE">
        <w:rPr>
          <w:rtl/>
        </w:rPr>
        <w:t>לי:</w:t>
      </w:r>
      <w:r w:rsidR="00515A37">
        <w:rPr>
          <w:rtl/>
        </w:rPr>
        <w:t xml:space="preserve"> </w:t>
      </w:r>
      <w:r w:rsidRPr="009214BE">
        <w:rPr>
          <w:rtl/>
        </w:rPr>
        <w:t>גנרל</w:t>
      </w:r>
      <w:r w:rsidR="00515A37">
        <w:rPr>
          <w:rtl/>
        </w:rPr>
        <w:t xml:space="preserve"> </w:t>
      </w:r>
      <w:r w:rsidRPr="009214BE">
        <w:rPr>
          <w:rtl/>
        </w:rPr>
        <w:t>גור, מה אני יכול לעשות? אין לנו כוח ואין לנו שליטה. אמרתי לו:</w:t>
      </w:r>
      <w:r w:rsidR="00515A37">
        <w:rPr>
          <w:rtl/>
        </w:rPr>
        <w:t xml:space="preserve"> </w:t>
      </w:r>
      <w:r w:rsidRPr="009214BE">
        <w:rPr>
          <w:rtl/>
        </w:rPr>
        <w:t>בסופו</w:t>
      </w:r>
      <w:r w:rsidR="00515A37">
        <w:rPr>
          <w:rtl/>
        </w:rPr>
        <w:t xml:space="preserve"> </w:t>
      </w:r>
      <w:r w:rsidRPr="009214BE">
        <w:rPr>
          <w:rtl/>
        </w:rPr>
        <w:t>של דבר, אף שבעיקרון אתם מדינה ידידותית, תחייבו אותנו להגן על עצמנו. וכך</w:t>
      </w:r>
      <w:r w:rsidR="00515A37">
        <w:rPr>
          <w:rtl/>
        </w:rPr>
        <w:t xml:space="preserve"> </w:t>
      </w:r>
      <w:r w:rsidRPr="009214BE">
        <w:rPr>
          <w:rtl/>
        </w:rPr>
        <w:t>לאט</w:t>
      </w:r>
      <w:r w:rsidR="00515A37">
        <w:rPr>
          <w:rtl/>
        </w:rPr>
        <w:t xml:space="preserve"> </w:t>
      </w:r>
      <w:r w:rsidRPr="009214BE">
        <w:rPr>
          <w:rtl/>
        </w:rPr>
        <w:t>לאט</w:t>
      </w:r>
      <w:r w:rsidR="00515A37">
        <w:rPr>
          <w:rtl/>
        </w:rPr>
        <w:t xml:space="preserve"> </w:t>
      </w:r>
      <w:r w:rsidRPr="009214BE">
        <w:rPr>
          <w:rtl/>
        </w:rPr>
        <w:t>נוצר</w:t>
      </w:r>
      <w:r w:rsidR="00515A37">
        <w:rPr>
          <w:rtl/>
        </w:rPr>
        <w:t xml:space="preserve"> </w:t>
      </w:r>
      <w:r w:rsidRPr="009214BE">
        <w:rPr>
          <w:rtl/>
        </w:rPr>
        <w:t>המצב, כאשר ממשלת לבנון באופן שיטתי אפשרה למחבלים להיכנס ולפעול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נגדנו, ואנחנו פעלנו מתוך הבית. עד שלא היתה ברירה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טלב אלסאנע (מד"ע):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שמעתי אף מלה אחת.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 xml:space="preserve">– – – </w:t>
      </w:r>
      <w:r w:rsidR="009214BE" w:rsidRPr="009214BE">
        <w:rPr>
          <w:rtl/>
        </w:rPr>
        <w:t>עד</w:t>
      </w:r>
      <w:r>
        <w:rPr>
          <w:rtl/>
        </w:rPr>
        <w:t xml:space="preserve"> </w:t>
      </w:r>
      <w:r w:rsidR="009214BE" w:rsidRPr="009214BE">
        <w:rPr>
          <w:rtl/>
        </w:rPr>
        <w:t>שלא היתה ברירה, והיינו מוכרחים לשים קץ לפעילות הזאת.</w:t>
      </w:r>
      <w:r>
        <w:rPr>
          <w:rtl/>
        </w:rPr>
        <w:t xml:space="preserve"> </w:t>
      </w:r>
      <w:r w:rsidR="009214BE" w:rsidRPr="009214BE">
        <w:rPr>
          <w:rtl/>
        </w:rPr>
        <w:t>ואנחנו</w:t>
      </w:r>
      <w:r>
        <w:rPr>
          <w:rtl/>
        </w:rPr>
        <w:t xml:space="preserve"> </w:t>
      </w:r>
      <w:r w:rsidR="009214BE" w:rsidRPr="009214BE">
        <w:rPr>
          <w:rtl/>
        </w:rPr>
        <w:t>נשים לה קץ.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רבה.</w:t>
      </w:r>
      <w:r w:rsidR="00515A37">
        <w:rPr>
          <w:rtl/>
        </w:rPr>
        <w:t xml:space="preserve"> </w:t>
      </w:r>
      <w:r w:rsidRPr="009214BE">
        <w:rPr>
          <w:rtl/>
        </w:rPr>
        <w:t>שמענו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ההבהרה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סגן שר הביטחון. חבר הכנסת שלמה בוחבוט,</w:t>
      </w:r>
      <w:r w:rsidR="00515A37">
        <w:rPr>
          <w:rtl/>
        </w:rPr>
        <w:t xml:space="preserve"> </w:t>
      </w:r>
      <w:r w:rsidRPr="009214BE">
        <w:rPr>
          <w:rtl/>
        </w:rPr>
        <w:t>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שלמה בוחבוט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גם אני, כראש עיר פיתוח שנמצאת בקו העימות,</w:t>
      </w:r>
      <w:r w:rsidR="00515A37">
        <w:rPr>
          <w:rtl/>
        </w:rPr>
        <w:t xml:space="preserve"> </w:t>
      </w:r>
      <w:r w:rsidRPr="009214BE">
        <w:rPr>
          <w:rtl/>
        </w:rPr>
        <w:t>משתתף</w:t>
      </w:r>
      <w:r w:rsidR="00515A37">
        <w:rPr>
          <w:rtl/>
        </w:rPr>
        <w:t xml:space="preserve"> </w:t>
      </w:r>
      <w:r w:rsidRPr="009214BE">
        <w:rPr>
          <w:rtl/>
        </w:rPr>
        <w:t>בצערה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משפחת</w:t>
      </w:r>
      <w:r w:rsidR="00515A37">
        <w:rPr>
          <w:rtl/>
        </w:rPr>
        <w:t xml:space="preserve"> </w:t>
      </w:r>
      <w:r w:rsidRPr="009214BE">
        <w:rPr>
          <w:rtl/>
        </w:rPr>
        <w:t>בן</w:t>
      </w:r>
      <w:r w:rsidR="00515A37">
        <w:rPr>
          <w:rtl/>
        </w:rPr>
        <w:t>-</w:t>
      </w:r>
      <w:r w:rsidRPr="009214BE">
        <w:rPr>
          <w:rtl/>
        </w:rPr>
        <w:t>דוד</w:t>
      </w:r>
      <w:r w:rsidR="00515A37">
        <w:rPr>
          <w:rtl/>
        </w:rPr>
        <w:t xml:space="preserve"> </w:t>
      </w:r>
      <w:r w:rsidRPr="009214BE">
        <w:rPr>
          <w:rtl/>
        </w:rPr>
        <w:t>ובצערה של משפחת שמעוני, ואני מחזק את ידיהם של</w:t>
      </w:r>
      <w:r w:rsidR="00515A37">
        <w:rPr>
          <w:rtl/>
        </w:rPr>
        <w:t xml:space="preserve"> </w:t>
      </w:r>
      <w:r w:rsidRPr="009214BE">
        <w:rPr>
          <w:rtl/>
        </w:rPr>
        <w:t>תושבי מטולה, קריית</w:t>
      </w:r>
      <w:r w:rsidR="00515A37">
        <w:rPr>
          <w:rtl/>
        </w:rPr>
        <w:t>-</w:t>
      </w:r>
      <w:r w:rsidRPr="009214BE">
        <w:rPr>
          <w:rtl/>
        </w:rPr>
        <w:t>שמונה ושל כל תושבי הגליל.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חבל מאוד שגם ערוץ</w:t>
      </w:r>
      <w:r w:rsidR="00515A37">
        <w:rPr>
          <w:rtl/>
        </w:rPr>
        <w:t>-</w:t>
      </w:r>
      <w:r w:rsidRPr="009214BE">
        <w:rPr>
          <w:rtl/>
        </w:rPr>
        <w:t>2 לא מגיע לגליל.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עם,</w:t>
      </w:r>
      <w:r w:rsidR="00515A37">
        <w:rPr>
          <w:rtl/>
        </w:rPr>
        <w:t xml:space="preserve"> </w:t>
      </w:r>
      <w:r w:rsidRPr="009214BE">
        <w:rPr>
          <w:rtl/>
        </w:rPr>
        <w:t>ובפרט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ישראל, כואב כאשר יש פגיעה בנפש. ומי מאתנו, כשהוא רואה</w:t>
      </w:r>
      <w:r w:rsidR="00515A37">
        <w:rPr>
          <w:rtl/>
        </w:rPr>
        <w:t xml:space="preserve"> </w:t>
      </w:r>
      <w:r w:rsidRPr="009214BE">
        <w:rPr>
          <w:rtl/>
        </w:rPr>
        <w:t>תינוק, ילד או זקן שנפגע, לא כואב לו? אנחנו עם הרוצה בשלום. אנחנו עם הרוצה לפתח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ארצו.</w:t>
      </w:r>
      <w:r w:rsidR="00515A37">
        <w:rPr>
          <w:rtl/>
        </w:rPr>
        <w:t xml:space="preserve"> </w:t>
      </w:r>
      <w:r w:rsidRPr="009214BE">
        <w:rPr>
          <w:rtl/>
        </w:rPr>
        <w:t>אותם מתיישבים בגליל, בקו העימות, בסך הכול רוצים לפתח ולהתפתח ולגדל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ילדיהם.</w:t>
      </w:r>
      <w:r w:rsidR="00515A37">
        <w:rPr>
          <w:rtl/>
        </w:rPr>
        <w:t xml:space="preserve"> </w:t>
      </w:r>
      <w:r w:rsidRPr="009214BE">
        <w:rPr>
          <w:rtl/>
        </w:rPr>
        <w:t>יום</w:t>
      </w:r>
      <w:r w:rsidR="00515A37">
        <w:rPr>
          <w:rtl/>
        </w:rPr>
        <w:t>-</w:t>
      </w:r>
      <w:r w:rsidRPr="009214BE">
        <w:rPr>
          <w:rtl/>
        </w:rPr>
        <w:t>יום ושעה</w:t>
      </w:r>
      <w:r w:rsidR="00515A37">
        <w:rPr>
          <w:rtl/>
        </w:rPr>
        <w:t>-</w:t>
      </w:r>
      <w:r w:rsidRPr="009214BE">
        <w:rPr>
          <w:rtl/>
        </w:rPr>
        <w:t>שעה אתה נתקל בבעיות קשות, בעיות יומיומיות, קל וחומר</w:t>
      </w:r>
      <w:r w:rsidR="00515A37">
        <w:rPr>
          <w:rtl/>
        </w:rPr>
        <w:t xml:space="preserve"> </w:t>
      </w:r>
      <w:r w:rsidRPr="009214BE">
        <w:rPr>
          <w:rtl/>
        </w:rPr>
        <w:t>בימים</w:t>
      </w:r>
      <w:r w:rsidR="00515A37">
        <w:rPr>
          <w:rtl/>
        </w:rPr>
        <w:t xml:space="preserve"> </w:t>
      </w:r>
      <w:r w:rsidRPr="009214BE">
        <w:rPr>
          <w:rtl/>
        </w:rPr>
        <w:t>קשים</w:t>
      </w:r>
      <w:r w:rsidR="00515A37">
        <w:rPr>
          <w:rtl/>
        </w:rPr>
        <w:t xml:space="preserve"> </w:t>
      </w:r>
      <w:r w:rsidRPr="009214BE">
        <w:rPr>
          <w:rtl/>
        </w:rPr>
        <w:t>אלה, כאשר בכל פינה יש מטחי "קטיושות", כאשר אותם תושבים בקו העימות</w:t>
      </w:r>
      <w:r w:rsidR="00515A37">
        <w:rPr>
          <w:rtl/>
        </w:rPr>
        <w:t xml:space="preserve"> </w:t>
      </w:r>
      <w:r w:rsidRPr="009214BE">
        <w:rPr>
          <w:rtl/>
        </w:rPr>
        <w:t>נמצאים</w:t>
      </w:r>
      <w:r w:rsidR="00515A37">
        <w:rPr>
          <w:rtl/>
        </w:rPr>
        <w:t xml:space="preserve"> </w:t>
      </w:r>
      <w:r w:rsidRPr="009214BE">
        <w:rPr>
          <w:rtl/>
        </w:rPr>
        <w:t>במקלטים.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שגם</w:t>
      </w:r>
      <w:r w:rsidR="00515A37">
        <w:rPr>
          <w:rtl/>
        </w:rPr>
        <w:t xml:space="preserve"> </w:t>
      </w:r>
      <w:r w:rsidRPr="009214BE">
        <w:rPr>
          <w:rtl/>
        </w:rPr>
        <w:t>העם</w:t>
      </w:r>
      <w:r w:rsidR="00515A37">
        <w:rPr>
          <w:rtl/>
        </w:rPr>
        <w:t xml:space="preserve"> </w:t>
      </w:r>
      <w:r w:rsidRPr="009214BE">
        <w:rPr>
          <w:rtl/>
        </w:rPr>
        <w:t>הנמצא</w:t>
      </w:r>
      <w:r w:rsidR="00515A37">
        <w:rPr>
          <w:rtl/>
        </w:rPr>
        <w:t xml:space="preserve"> </w:t>
      </w:r>
      <w:r w:rsidRPr="009214BE">
        <w:rPr>
          <w:rtl/>
        </w:rPr>
        <w:t>בצד השני סובל, ואנחנו רואים את המנוסה הגדולה.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שמחים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כך, אנחנו כואבים, אבל אולי בדרך הזאת יאמרו לממשלת לבנון,</w:t>
      </w:r>
      <w:r w:rsidR="00515A37">
        <w:rPr>
          <w:rtl/>
        </w:rPr>
        <w:t xml:space="preserve"> </w:t>
      </w:r>
      <w:r w:rsidRPr="009214BE">
        <w:rPr>
          <w:rtl/>
        </w:rPr>
        <w:t>לממשלתו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אסד,</w:t>
      </w:r>
      <w:r w:rsidR="00515A37">
        <w:rPr>
          <w:rtl/>
        </w:rPr>
        <w:t xml:space="preserve"> </w:t>
      </w:r>
      <w:r w:rsidRPr="009214BE">
        <w:rPr>
          <w:rtl/>
        </w:rPr>
        <w:t>להפסיק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המאבקים</w:t>
      </w:r>
      <w:r w:rsidR="00515A37">
        <w:rPr>
          <w:rtl/>
        </w:rPr>
        <w:t xml:space="preserve"> </w:t>
      </w:r>
      <w:r w:rsidRPr="009214BE">
        <w:rPr>
          <w:rtl/>
        </w:rPr>
        <w:t>האלה,</w:t>
      </w:r>
      <w:r w:rsidR="00515A37">
        <w:rPr>
          <w:rtl/>
        </w:rPr>
        <w:t xml:space="preserve"> </w:t>
      </w:r>
      <w:r w:rsidRPr="009214BE">
        <w:rPr>
          <w:rtl/>
        </w:rPr>
        <w:t>להזהיר אותה קבוצת מחבלים של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 ושל "פתח" לשמור על השקט. אנחנו נמצאים במשא</w:t>
      </w:r>
      <w:r w:rsidR="00515A37">
        <w:rPr>
          <w:rtl/>
        </w:rPr>
        <w:t>-</w:t>
      </w:r>
      <w:r w:rsidRPr="009214BE">
        <w:rPr>
          <w:rtl/>
        </w:rPr>
        <w:t>ומתן לשלום, ויש קבוצות</w:t>
      </w:r>
      <w:r w:rsidR="00515A37">
        <w:rPr>
          <w:rtl/>
        </w:rPr>
        <w:t xml:space="preserve"> </w:t>
      </w:r>
      <w:r w:rsidRPr="009214BE">
        <w:rPr>
          <w:rtl/>
        </w:rPr>
        <w:t>שזה לא מעניין אותן, שלא רוצות בשלום.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כפי שאמרתי בדברי, אנחנו, אנשי קו העימות, רוצים בשלום ורוצים בשקט. עד לפני</w:t>
      </w:r>
      <w:r w:rsidR="00515A37">
        <w:rPr>
          <w:rtl/>
        </w:rPr>
        <w:t xml:space="preserve"> </w:t>
      </w:r>
      <w:r w:rsidRPr="009214BE">
        <w:rPr>
          <w:rtl/>
        </w:rPr>
        <w:t>שבוע דווקא ראשי היישובים פנו לממשלת ישראל ולמערכת הביטחון שלא להתחיל, לנסות לא</w:t>
      </w:r>
      <w:r w:rsidR="00515A37">
        <w:rPr>
          <w:rtl/>
        </w:rPr>
        <w:t xml:space="preserve"> </w:t>
      </w:r>
      <w:r w:rsidRPr="009214BE">
        <w:rPr>
          <w:rtl/>
        </w:rPr>
        <w:t>להיכנס.</w:t>
      </w:r>
      <w:r w:rsidR="00515A37">
        <w:rPr>
          <w:rtl/>
        </w:rPr>
        <w:t xml:space="preserve"> </w:t>
      </w:r>
      <w:r w:rsidRPr="009214BE">
        <w:rPr>
          <w:rtl/>
        </w:rPr>
        <w:t>אבל הגיעו מים עד נפש, ולממשלת ישראל לא היתה ברירה ולמערכת הביטחון לא</w:t>
      </w:r>
      <w:r w:rsidR="00515A37">
        <w:rPr>
          <w:rtl/>
        </w:rPr>
        <w:t xml:space="preserve"> </w:t>
      </w:r>
      <w:r w:rsidRPr="009214BE">
        <w:rPr>
          <w:rtl/>
        </w:rPr>
        <w:t>היתה ברירה והיו חייבים להיכנס ולעשות פעולה על מנת להחזיר את השקט.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כפי</w:t>
      </w:r>
      <w:r w:rsidR="00515A37">
        <w:rPr>
          <w:rtl/>
        </w:rPr>
        <w:t xml:space="preserve"> </w:t>
      </w:r>
      <w:r w:rsidRPr="009214BE">
        <w:rPr>
          <w:rtl/>
        </w:rPr>
        <w:t>שאמרתי,</w:t>
      </w:r>
      <w:r w:rsidR="00515A37">
        <w:rPr>
          <w:rtl/>
        </w:rPr>
        <w:t xml:space="preserve"> </w:t>
      </w:r>
      <w:r w:rsidRPr="009214BE">
        <w:rPr>
          <w:rtl/>
        </w:rPr>
        <w:t>בקו</w:t>
      </w:r>
      <w:r w:rsidR="00515A37">
        <w:rPr>
          <w:rtl/>
        </w:rPr>
        <w:t xml:space="preserve"> </w:t>
      </w:r>
      <w:r w:rsidRPr="009214BE">
        <w:rPr>
          <w:rtl/>
        </w:rPr>
        <w:t>העימות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תושבים הרוצים לחיות בשקט. הייתי מבקש, ואני</w:t>
      </w:r>
      <w:r w:rsidR="00515A37">
        <w:rPr>
          <w:rtl/>
        </w:rPr>
        <w:t xml:space="preserve"> </w:t>
      </w:r>
      <w:r w:rsidRPr="009214BE">
        <w:rPr>
          <w:rtl/>
        </w:rPr>
        <w:t>קורא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לחברי הכנסת וגם לממשלת ישראל: בימים קשים אלה כולנו עולים לרגל. אנחנו</w:t>
      </w:r>
      <w:r w:rsidR="00515A37">
        <w:rPr>
          <w:rtl/>
        </w:rPr>
        <w:t xml:space="preserve"> </w:t>
      </w:r>
      <w:r w:rsidRPr="009214BE">
        <w:rPr>
          <w:rtl/>
        </w:rPr>
        <w:t>מבקרים</w:t>
      </w:r>
      <w:r w:rsidR="00515A37">
        <w:rPr>
          <w:rtl/>
        </w:rPr>
        <w:t xml:space="preserve"> </w:t>
      </w:r>
      <w:r w:rsidRPr="009214BE">
        <w:rPr>
          <w:rtl/>
        </w:rPr>
        <w:t>את אנשי קריית</w:t>
      </w:r>
      <w:r w:rsidR="00515A37">
        <w:rPr>
          <w:rtl/>
        </w:rPr>
        <w:t>-</w:t>
      </w:r>
      <w:r w:rsidRPr="009214BE">
        <w:rPr>
          <w:rtl/>
        </w:rPr>
        <w:t>שמונה, את אנשי מטולה, את אנשי מעלה</w:t>
      </w:r>
      <w:r w:rsidR="00515A37">
        <w:rPr>
          <w:rtl/>
        </w:rPr>
        <w:t>-</w:t>
      </w:r>
      <w:r w:rsidRPr="009214BE">
        <w:rPr>
          <w:rtl/>
        </w:rPr>
        <w:t>יוסף, את אנשי נהרייה,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ערי</w:t>
      </w:r>
      <w:r w:rsidR="00515A37">
        <w:rPr>
          <w:rtl/>
        </w:rPr>
        <w:t xml:space="preserve"> </w:t>
      </w:r>
      <w:r w:rsidRPr="009214BE">
        <w:rPr>
          <w:rtl/>
        </w:rPr>
        <w:t>הפיתוח, אנחנו גם מבטיחים הבטחות. וכולם עולים בהמוניהם: חברי כנסת,</w:t>
      </w:r>
      <w:r w:rsidR="00515A37">
        <w:rPr>
          <w:rtl/>
        </w:rPr>
        <w:t xml:space="preserve"> </w:t>
      </w:r>
      <w:r w:rsidRPr="009214BE">
        <w:rPr>
          <w:rtl/>
        </w:rPr>
        <w:t>שרים,</w:t>
      </w:r>
      <w:r w:rsidR="00515A37">
        <w:rPr>
          <w:rtl/>
        </w:rPr>
        <w:t xml:space="preserve"> </w:t>
      </w:r>
      <w:r w:rsidRPr="009214BE">
        <w:rPr>
          <w:rtl/>
        </w:rPr>
        <w:t>אנשי</w:t>
      </w:r>
      <w:r w:rsidR="00515A37">
        <w:rPr>
          <w:rtl/>
        </w:rPr>
        <w:t xml:space="preserve"> </w:t>
      </w:r>
      <w:r w:rsidRPr="009214BE">
        <w:rPr>
          <w:rtl/>
        </w:rPr>
        <w:t>הסוכנות</w:t>
      </w:r>
      <w:r w:rsidR="00515A37">
        <w:rPr>
          <w:rtl/>
        </w:rPr>
        <w:t xml:space="preserve"> </w:t>
      </w:r>
      <w:r w:rsidRPr="009214BE">
        <w:rPr>
          <w:rtl/>
        </w:rPr>
        <w:t>היהודית,</w:t>
      </w:r>
      <w:r w:rsidR="00515A37">
        <w:rPr>
          <w:rtl/>
        </w:rPr>
        <w:t xml:space="preserve"> </w:t>
      </w:r>
      <w:r w:rsidRPr="009214BE">
        <w:rPr>
          <w:rtl/>
        </w:rPr>
        <w:t>ומי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מגיע?</w:t>
      </w:r>
      <w:r w:rsidR="00515A37">
        <w:rPr>
          <w:rtl/>
        </w:rPr>
        <w:t xml:space="preserve"> </w:t>
      </w:r>
      <w:r w:rsidRPr="009214BE">
        <w:rPr>
          <w:rtl/>
        </w:rPr>
        <w:t>עם ישראל יוצא בזעקה: במה אנחנו</w:t>
      </w:r>
      <w:r w:rsidR="00515A37">
        <w:rPr>
          <w:rtl/>
        </w:rPr>
        <w:t xml:space="preserve"> </w:t>
      </w:r>
      <w:r w:rsidRPr="009214BE">
        <w:rPr>
          <w:rtl/>
        </w:rPr>
        <w:t>יכולים</w:t>
      </w:r>
      <w:r w:rsidR="00515A37">
        <w:rPr>
          <w:rtl/>
        </w:rPr>
        <w:t xml:space="preserve"> </w:t>
      </w:r>
      <w:r w:rsidRPr="009214BE">
        <w:rPr>
          <w:rtl/>
        </w:rPr>
        <w:t>לעזור?</w:t>
      </w:r>
      <w:r w:rsidR="00515A37">
        <w:rPr>
          <w:rtl/>
        </w:rPr>
        <w:t xml:space="preserve"> </w:t>
      </w:r>
      <w:r w:rsidRPr="009214BE">
        <w:rPr>
          <w:rtl/>
        </w:rPr>
        <w:t>לשלוח</w:t>
      </w:r>
      <w:r w:rsidR="00515A37">
        <w:rPr>
          <w:rtl/>
        </w:rPr>
        <w:t xml:space="preserve"> </w:t>
      </w:r>
      <w:r w:rsidRPr="009214BE">
        <w:rPr>
          <w:rtl/>
        </w:rPr>
        <w:t>משחקים?</w:t>
      </w:r>
      <w:r w:rsidR="00515A37">
        <w:rPr>
          <w:rtl/>
        </w:rPr>
        <w:t xml:space="preserve"> </w:t>
      </w:r>
      <w:r w:rsidRPr="009214BE">
        <w:rPr>
          <w:rtl/>
        </w:rPr>
        <w:t>להביא</w:t>
      </w:r>
      <w:r w:rsidR="00515A37">
        <w:rPr>
          <w:rtl/>
        </w:rPr>
        <w:t xml:space="preserve"> </w:t>
      </w:r>
      <w:r w:rsidRPr="009214BE">
        <w:rPr>
          <w:rtl/>
        </w:rPr>
        <w:t>אתכם</w:t>
      </w:r>
      <w:r w:rsidR="00515A37">
        <w:rPr>
          <w:rtl/>
        </w:rPr>
        <w:t xml:space="preserve"> </w:t>
      </w:r>
      <w:r w:rsidRPr="009214BE">
        <w:rPr>
          <w:rtl/>
        </w:rPr>
        <w:t>לקייטנות? ומה קורה לאחר מכן? כאשר</w:t>
      </w:r>
      <w:r w:rsidR="00515A37">
        <w:rPr>
          <w:rtl/>
        </w:rPr>
        <w:t xml:space="preserve"> </w:t>
      </w:r>
      <w:r w:rsidRPr="009214BE">
        <w:rPr>
          <w:rtl/>
        </w:rPr>
        <w:t>קולות</w:t>
      </w:r>
      <w:r w:rsidR="00515A37">
        <w:rPr>
          <w:rtl/>
        </w:rPr>
        <w:t xml:space="preserve"> </w:t>
      </w:r>
      <w:r w:rsidRPr="009214BE">
        <w:rPr>
          <w:rtl/>
        </w:rPr>
        <w:t>התותחים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נשמעים,</w:t>
      </w:r>
      <w:r w:rsidR="00515A37">
        <w:rPr>
          <w:rtl/>
        </w:rPr>
        <w:t xml:space="preserve"> </w:t>
      </w:r>
      <w:r w:rsidRPr="009214BE">
        <w:rPr>
          <w:rtl/>
        </w:rPr>
        <w:t>אנשי</w:t>
      </w:r>
      <w:r w:rsidR="00515A37">
        <w:rPr>
          <w:rtl/>
        </w:rPr>
        <w:t xml:space="preserve"> </w:t>
      </w:r>
      <w:r w:rsidRPr="009214BE">
        <w:rPr>
          <w:rtl/>
        </w:rPr>
        <w:t>קו</w:t>
      </w:r>
      <w:r w:rsidR="00515A37">
        <w:rPr>
          <w:rtl/>
        </w:rPr>
        <w:t xml:space="preserve"> </w:t>
      </w:r>
      <w:r w:rsidRPr="009214BE">
        <w:rPr>
          <w:rtl/>
        </w:rPr>
        <w:t>העימות נשארים בודדים, נשארים לבד ללא כל</w:t>
      </w:r>
      <w:r w:rsidR="00515A37">
        <w:rPr>
          <w:rtl/>
        </w:rPr>
        <w:t xml:space="preserve"> </w:t>
      </w:r>
      <w:r w:rsidRPr="009214BE">
        <w:rPr>
          <w:rtl/>
        </w:rPr>
        <w:t>סיוע.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שואל אתכם שאלה, אני שואל גם את הממשלה, והאשמה לא בממשלה הזאת</w:t>
      </w:r>
      <w:r w:rsidR="00515A37">
        <w:rPr>
          <w:rtl/>
        </w:rPr>
        <w:t xml:space="preserve"> </w:t>
      </w:r>
      <w:r w:rsidRPr="009214BE">
        <w:rPr>
          <w:rtl/>
        </w:rPr>
        <w:t>בלבד,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הממשלות: אנחנו כל הזמן עדים לבעיות מקלוט, חדרי ביטחון. מדוע המדינה</w:t>
      </w:r>
      <w:r w:rsidR="00515A37">
        <w:rPr>
          <w:rtl/>
        </w:rPr>
        <w:t xml:space="preserve"> </w:t>
      </w:r>
      <w:r w:rsidRPr="009214BE">
        <w:rPr>
          <w:rtl/>
        </w:rPr>
        <w:t>צריכה</w:t>
      </w:r>
      <w:r w:rsidR="00515A37">
        <w:rPr>
          <w:rtl/>
        </w:rPr>
        <w:t xml:space="preserve"> </w:t>
      </w:r>
      <w:r w:rsidRPr="009214BE">
        <w:rPr>
          <w:rtl/>
        </w:rPr>
        <w:t>לפזר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התקציבים</w:t>
      </w:r>
      <w:r w:rsidR="00515A37">
        <w:rPr>
          <w:rtl/>
        </w:rPr>
        <w:t xml:space="preserve"> </w:t>
      </w:r>
      <w:r w:rsidRPr="009214BE">
        <w:rPr>
          <w:rtl/>
        </w:rPr>
        <w:t>בנושא</w:t>
      </w:r>
      <w:r w:rsidR="00515A37">
        <w:rPr>
          <w:rtl/>
        </w:rPr>
        <w:t xml:space="preserve"> </w:t>
      </w:r>
      <w:r w:rsidRPr="009214BE">
        <w:rPr>
          <w:rtl/>
        </w:rPr>
        <w:t>הזה לכל מדינת ישראל? חייבת המדינה, בשנה וחצי</w:t>
      </w:r>
      <w:r w:rsidR="00515A37">
        <w:rPr>
          <w:rtl/>
        </w:rPr>
        <w:t xml:space="preserve"> </w:t>
      </w:r>
      <w:r w:rsidRPr="009214BE">
        <w:rPr>
          <w:rtl/>
        </w:rPr>
        <w:t>הקרובה, להשקיע את כל הכסף רק בקו העימות.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סיירנו</w:t>
      </w:r>
      <w:r w:rsidR="00515A37">
        <w:rPr>
          <w:rtl/>
        </w:rPr>
        <w:t xml:space="preserve"> </w:t>
      </w:r>
      <w:r w:rsidRPr="009214BE">
        <w:rPr>
          <w:rtl/>
        </w:rPr>
        <w:t>במושבים.</w:t>
      </w:r>
      <w:r w:rsidR="00515A37">
        <w:rPr>
          <w:rtl/>
        </w:rPr>
        <w:t xml:space="preserve"> </w:t>
      </w:r>
      <w:r w:rsidRPr="009214BE">
        <w:rPr>
          <w:rtl/>
        </w:rPr>
        <w:t>בני המושבים רוצים לחזור לקו הזה. תסלחו לי, חברי הכנסת,</w:t>
      </w:r>
      <w:r w:rsidR="00515A37">
        <w:rPr>
          <w:rtl/>
        </w:rPr>
        <w:t xml:space="preserve"> </w:t>
      </w:r>
      <w:r w:rsidRPr="009214BE">
        <w:rPr>
          <w:rtl/>
        </w:rPr>
        <w:t>שאני</w:t>
      </w:r>
      <w:r w:rsidR="00515A37">
        <w:rPr>
          <w:rtl/>
        </w:rPr>
        <w:t xml:space="preserve"> </w:t>
      </w:r>
      <w:r w:rsidRPr="009214BE">
        <w:rPr>
          <w:rtl/>
        </w:rPr>
        <w:t>קצת</w:t>
      </w:r>
      <w:r w:rsidR="00515A37">
        <w:rPr>
          <w:rtl/>
        </w:rPr>
        <w:t xml:space="preserve"> </w:t>
      </w:r>
      <w:r w:rsidRPr="009214BE">
        <w:rPr>
          <w:rtl/>
        </w:rPr>
        <w:t>סוטה.</w:t>
      </w:r>
      <w:r w:rsidR="00515A37">
        <w:rPr>
          <w:rtl/>
        </w:rPr>
        <w:t xml:space="preserve"> </w:t>
      </w:r>
      <w:r w:rsidRPr="009214BE">
        <w:rPr>
          <w:rtl/>
        </w:rPr>
        <w:t>שמעתי,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כשהייתי במליאה, כשהייתי בחדר, שכולם דיברו בנושא</w:t>
      </w:r>
      <w:r w:rsidR="00515A37">
        <w:rPr>
          <w:rtl/>
        </w:rPr>
        <w:t xml:space="preserve"> </w:t>
      </w:r>
      <w:r w:rsidRPr="009214BE">
        <w:rPr>
          <w:rtl/>
        </w:rPr>
        <w:t>המדיני ובנושא הביטחוני. אני רוצה לדבר מהבטן, ואתכם הסליחה.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לומר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לך, שהבוקר, בממשלה, נסב חצי מהדיון על הנושאים האלה </w:t>
      </w:r>
      <w:r w:rsidR="00515A37">
        <w:rPr>
          <w:rtl/>
        </w:rPr>
        <w:t xml:space="preserve">– </w:t>
      </w:r>
      <w:r w:rsidRPr="009214BE">
        <w:rPr>
          <w:rtl/>
        </w:rPr>
        <w:t>החברתיים</w:t>
      </w:r>
      <w:r w:rsidR="00515A37">
        <w:rPr>
          <w:rtl/>
        </w:rPr>
        <w:t>-</w:t>
      </w:r>
      <w:r w:rsidRPr="009214BE">
        <w:rPr>
          <w:rtl/>
        </w:rPr>
        <w:t>הכלכליים, ואני מקווה שהתוצאות אומנם יהיו בקרוב.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 אני, חבר הכנסת בוחבוט, דיברתי על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שלמה בוחבוט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שמעתי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מברך</w:t>
      </w:r>
      <w:r w:rsidR="00515A37">
        <w:rPr>
          <w:rtl/>
        </w:rPr>
        <w:t xml:space="preserve"> </w:t>
      </w:r>
      <w:r w:rsidRPr="009214BE">
        <w:rPr>
          <w:rtl/>
        </w:rPr>
        <w:t>אותך, חבר הכנסת זאבי, ואני מברך את הממשלה. יש לזה</w:t>
      </w:r>
      <w:r w:rsidR="00515A37">
        <w:rPr>
          <w:rtl/>
        </w:rPr>
        <w:t xml:space="preserve"> </w:t>
      </w:r>
      <w:r w:rsidRPr="009214BE">
        <w:rPr>
          <w:rtl/>
        </w:rPr>
        <w:t>חשיבות.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בא בטענות, אני בסך הכול רוצה, בשם אנשי קו העימות, למסור כמה</w:t>
      </w:r>
      <w:r w:rsidR="00515A37">
        <w:rPr>
          <w:rtl/>
        </w:rPr>
        <w:t xml:space="preserve"> </w:t>
      </w:r>
      <w:r w:rsidRPr="009214BE">
        <w:rPr>
          <w:rtl/>
        </w:rPr>
        <w:t>מסרים; זה מה שאני רוצה.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שואל,</w:t>
      </w:r>
      <w:r w:rsidR="00515A37">
        <w:rPr>
          <w:rtl/>
        </w:rPr>
        <w:t xml:space="preserve"> </w:t>
      </w:r>
      <w:r w:rsidRPr="009214BE">
        <w:rPr>
          <w:rtl/>
        </w:rPr>
        <w:t>רבותי:</w:t>
      </w:r>
      <w:r w:rsidR="00515A37">
        <w:rPr>
          <w:rtl/>
        </w:rPr>
        <w:t xml:space="preserve"> </w:t>
      </w:r>
      <w:r w:rsidRPr="009214BE">
        <w:rPr>
          <w:rtl/>
        </w:rPr>
        <w:t>בן</w:t>
      </w:r>
      <w:r w:rsidR="00515A37">
        <w:rPr>
          <w:rtl/>
        </w:rPr>
        <w:t xml:space="preserve"> </w:t>
      </w:r>
      <w:r w:rsidRPr="009214BE">
        <w:rPr>
          <w:rtl/>
        </w:rPr>
        <w:t>מושב</w:t>
      </w:r>
      <w:r w:rsidR="00515A37">
        <w:rPr>
          <w:rtl/>
        </w:rPr>
        <w:t xml:space="preserve"> </w:t>
      </w:r>
      <w:r w:rsidRPr="009214BE">
        <w:rPr>
          <w:rtl/>
        </w:rPr>
        <w:t>שנולד</w:t>
      </w:r>
      <w:r w:rsidR="00515A37">
        <w:rPr>
          <w:rtl/>
        </w:rPr>
        <w:t xml:space="preserve"> </w:t>
      </w:r>
      <w:r w:rsidRPr="009214BE">
        <w:rPr>
          <w:rtl/>
        </w:rPr>
        <w:t>במושב לא יכול לגור בו, כי אין דיור.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>חייבת</w:t>
      </w:r>
      <w:r w:rsidR="00515A37">
        <w:rPr>
          <w:rtl/>
        </w:rPr>
        <w:t xml:space="preserve"> </w:t>
      </w:r>
      <w:r w:rsidRPr="009214BE">
        <w:rPr>
          <w:rtl/>
        </w:rPr>
        <w:t>להשקיע, ללכת לתוכנית "בנה ביתך", כמו שעושים בערי הפיתוח, ולאפשר</w:t>
      </w:r>
      <w:r w:rsidR="00515A37">
        <w:rPr>
          <w:rtl/>
        </w:rPr>
        <w:t xml:space="preserve"> </w:t>
      </w:r>
      <w:r w:rsidRPr="009214BE">
        <w:rPr>
          <w:rtl/>
        </w:rPr>
        <w:t>לכל</w:t>
      </w:r>
      <w:r w:rsidR="00515A37">
        <w:rPr>
          <w:rtl/>
        </w:rPr>
        <w:t xml:space="preserve"> </w:t>
      </w:r>
      <w:r w:rsidRPr="009214BE">
        <w:rPr>
          <w:rtl/>
        </w:rPr>
        <w:t>זוג</w:t>
      </w:r>
      <w:r w:rsidR="00515A37">
        <w:rPr>
          <w:rtl/>
        </w:rPr>
        <w:t xml:space="preserve"> </w:t>
      </w:r>
      <w:r w:rsidRPr="009214BE">
        <w:rPr>
          <w:rtl/>
        </w:rPr>
        <w:t>צעיר</w:t>
      </w:r>
      <w:r w:rsidR="00515A37">
        <w:rPr>
          <w:rtl/>
        </w:rPr>
        <w:t xml:space="preserve"> </w:t>
      </w:r>
      <w:r w:rsidRPr="009214BE">
        <w:rPr>
          <w:rtl/>
        </w:rPr>
        <w:t>לגור</w:t>
      </w:r>
      <w:r w:rsidR="00515A37">
        <w:rPr>
          <w:rtl/>
        </w:rPr>
        <w:t xml:space="preserve"> </w:t>
      </w:r>
      <w:r w:rsidRPr="009214BE">
        <w:rPr>
          <w:rtl/>
        </w:rPr>
        <w:t>במקום. אני שואל אתכם שאלה: יבוא בחור מתל</w:t>
      </w:r>
      <w:r w:rsidR="00515A37">
        <w:rPr>
          <w:rtl/>
        </w:rPr>
        <w:t>-</w:t>
      </w:r>
      <w:r w:rsidRPr="009214BE">
        <w:rPr>
          <w:rtl/>
        </w:rPr>
        <w:t>אביב, מדיזנגוף,</w:t>
      </w:r>
      <w:r w:rsidR="00515A37">
        <w:rPr>
          <w:rtl/>
        </w:rPr>
        <w:t xml:space="preserve"> </w:t>
      </w:r>
      <w:r w:rsidRPr="009214BE">
        <w:rPr>
          <w:rtl/>
        </w:rPr>
        <w:t>תגיד</w:t>
      </w:r>
      <w:r w:rsidR="00515A37">
        <w:rPr>
          <w:rtl/>
        </w:rPr>
        <w:t xml:space="preserve"> </w:t>
      </w:r>
      <w:r w:rsidRPr="009214BE">
        <w:rPr>
          <w:rtl/>
        </w:rPr>
        <w:t>לו לגור בשומרה, הוא ילך לגור שם? אז מדוע אנחנו לא מאפשרים לזוגות הצעירים</w:t>
      </w:r>
      <w:r w:rsidR="00515A37">
        <w:rPr>
          <w:rtl/>
        </w:rPr>
        <w:t xml:space="preserve"> </w:t>
      </w:r>
      <w:r w:rsidRPr="009214BE">
        <w:rPr>
          <w:rtl/>
        </w:rPr>
        <w:t>מבני המושבים להתגורר שם?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צודק.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שלמה בוחבוט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חייבים</w:t>
      </w:r>
      <w:r w:rsidR="00515A37">
        <w:rPr>
          <w:rtl/>
        </w:rPr>
        <w:t xml:space="preserve"> </w:t>
      </w:r>
      <w:r w:rsidRPr="009214BE">
        <w:rPr>
          <w:rtl/>
        </w:rPr>
        <w:t>לקבל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החלטות, ברשותך, אדוני היושב</w:t>
      </w:r>
      <w:r w:rsidR="00515A37">
        <w:rPr>
          <w:rtl/>
        </w:rPr>
        <w:t>-</w:t>
      </w:r>
      <w:r w:rsidRPr="009214BE">
        <w:rPr>
          <w:rtl/>
        </w:rPr>
        <w:t>ראש, כמה</w:t>
      </w:r>
      <w:r w:rsidR="00515A37">
        <w:rPr>
          <w:rtl/>
        </w:rPr>
        <w:t xml:space="preserve"> </w:t>
      </w:r>
      <w:r w:rsidRPr="009214BE">
        <w:rPr>
          <w:rtl/>
        </w:rPr>
        <w:t>החלטות,</w:t>
      </w:r>
      <w:r w:rsidR="00515A37">
        <w:rPr>
          <w:rtl/>
        </w:rPr>
        <w:t xml:space="preserve"> </w:t>
      </w:r>
      <w:r w:rsidRPr="009214BE">
        <w:rPr>
          <w:rtl/>
        </w:rPr>
        <w:t>ובזאת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יכולים</w:t>
      </w:r>
      <w:r w:rsidR="00515A37">
        <w:rPr>
          <w:rtl/>
        </w:rPr>
        <w:t xml:space="preserve"> </w:t>
      </w:r>
      <w:r w:rsidRPr="009214BE">
        <w:rPr>
          <w:rtl/>
        </w:rPr>
        <w:t>למצוא</w:t>
      </w:r>
      <w:r w:rsidR="00515A37">
        <w:rPr>
          <w:rtl/>
        </w:rPr>
        <w:t xml:space="preserve"> </w:t>
      </w:r>
      <w:r w:rsidRPr="009214BE">
        <w:rPr>
          <w:rtl/>
        </w:rPr>
        <w:t>אחת ולתמיד פתרון לבעיות: א. בכל מקרה כזה</w:t>
      </w:r>
      <w:r w:rsidR="00515A37">
        <w:rPr>
          <w:rtl/>
        </w:rPr>
        <w:t xml:space="preserve"> </w:t>
      </w:r>
      <w:r w:rsidRPr="009214BE">
        <w:rPr>
          <w:rtl/>
        </w:rPr>
        <w:t>חייבים</w:t>
      </w:r>
      <w:r w:rsidR="00515A37">
        <w:rPr>
          <w:rtl/>
        </w:rPr>
        <w:t xml:space="preserve"> </w:t>
      </w:r>
      <w:r w:rsidRPr="009214BE">
        <w:rPr>
          <w:rtl/>
        </w:rPr>
        <w:t>להכריז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מצב</w:t>
      </w:r>
      <w:r w:rsidR="00515A37">
        <w:rPr>
          <w:rtl/>
        </w:rPr>
        <w:t xml:space="preserve"> </w:t>
      </w:r>
      <w:r w:rsidRPr="009214BE">
        <w:rPr>
          <w:rtl/>
        </w:rPr>
        <w:t>חירום</w:t>
      </w:r>
      <w:r w:rsidR="00515A37">
        <w:rPr>
          <w:rtl/>
        </w:rPr>
        <w:t xml:space="preserve"> </w:t>
      </w:r>
      <w:r w:rsidRPr="009214BE">
        <w:rPr>
          <w:rtl/>
        </w:rPr>
        <w:t>אזורי,</w:t>
      </w:r>
      <w:r w:rsidR="00515A37">
        <w:rPr>
          <w:rtl/>
        </w:rPr>
        <w:t xml:space="preserve"> </w:t>
      </w:r>
      <w:r w:rsidRPr="009214BE">
        <w:rPr>
          <w:rtl/>
        </w:rPr>
        <w:t>על מנת</w:t>
      </w:r>
      <w:r w:rsidR="00515A37">
        <w:rPr>
          <w:rtl/>
        </w:rPr>
        <w:t xml:space="preserve"> </w:t>
      </w:r>
      <w:r w:rsidRPr="009214BE">
        <w:rPr>
          <w:rtl/>
        </w:rPr>
        <w:t>לאפשר מתן פיצוי גם לתעשייה, גם</w:t>
      </w:r>
      <w:r w:rsidR="00515A37">
        <w:rPr>
          <w:rtl/>
        </w:rPr>
        <w:t xml:space="preserve"> </w:t>
      </w:r>
      <w:r w:rsidRPr="009214BE">
        <w:rPr>
          <w:rtl/>
        </w:rPr>
        <w:t>לתיירות</w:t>
      </w:r>
      <w:r w:rsidR="00515A37">
        <w:rPr>
          <w:rtl/>
        </w:rPr>
        <w:t xml:space="preserve"> </w:t>
      </w:r>
      <w:r w:rsidRPr="009214BE">
        <w:rPr>
          <w:rtl/>
        </w:rPr>
        <w:t>וגם</w:t>
      </w:r>
      <w:r w:rsidR="00515A37">
        <w:rPr>
          <w:rtl/>
        </w:rPr>
        <w:t xml:space="preserve"> </w:t>
      </w:r>
      <w:r w:rsidRPr="009214BE">
        <w:rPr>
          <w:rtl/>
        </w:rPr>
        <w:t>לאלה</w:t>
      </w:r>
      <w:r w:rsidR="00515A37">
        <w:rPr>
          <w:rtl/>
        </w:rPr>
        <w:t xml:space="preserve"> </w:t>
      </w:r>
      <w:r w:rsidRPr="009214BE">
        <w:rPr>
          <w:rtl/>
        </w:rPr>
        <w:t>שנמצאים</w:t>
      </w:r>
      <w:r w:rsidR="00515A37">
        <w:rPr>
          <w:rtl/>
        </w:rPr>
        <w:t xml:space="preserve"> </w:t>
      </w:r>
      <w:r w:rsidRPr="009214BE">
        <w:rPr>
          <w:rtl/>
        </w:rPr>
        <w:t>באבטלה מאונס; ב. אני מציע ליישם את חוק ערי פיתוח,</w:t>
      </w:r>
      <w:r w:rsidR="00515A37">
        <w:rPr>
          <w:rtl/>
        </w:rPr>
        <w:t xml:space="preserve"> </w:t>
      </w:r>
      <w:r w:rsidRPr="009214BE">
        <w:rPr>
          <w:rtl/>
        </w:rPr>
        <w:t>שחוקק</w:t>
      </w:r>
      <w:r w:rsidR="00515A37">
        <w:rPr>
          <w:rtl/>
        </w:rPr>
        <w:t xml:space="preserve"> </w:t>
      </w:r>
      <w:r w:rsidRPr="009214BE">
        <w:rPr>
          <w:rtl/>
        </w:rPr>
        <w:t>לפני כשבע שנים, בקו העימות, כי החוק הזה יאפשר מציאת פתרונות לרוב הבעיות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נתקלים</w:t>
      </w:r>
      <w:r w:rsidR="00515A37">
        <w:rPr>
          <w:rtl/>
        </w:rPr>
        <w:t xml:space="preserve"> </w:t>
      </w:r>
      <w:r w:rsidRPr="009214BE">
        <w:rPr>
          <w:rtl/>
        </w:rPr>
        <w:t>בהן בימים אלה; ג. כמו</w:t>
      </w:r>
      <w:r w:rsidR="00515A37">
        <w:rPr>
          <w:rtl/>
        </w:rPr>
        <w:t>-</w:t>
      </w:r>
      <w:r w:rsidRPr="009214BE">
        <w:rPr>
          <w:rtl/>
        </w:rPr>
        <w:t>כן, כמו שאמרתי, יש להקציב 150 מיליון שקל</w:t>
      </w:r>
      <w:r w:rsidR="00515A37">
        <w:rPr>
          <w:rtl/>
        </w:rPr>
        <w:t xml:space="preserve"> </w:t>
      </w:r>
      <w:r w:rsidRPr="009214BE">
        <w:rPr>
          <w:rtl/>
        </w:rPr>
        <w:t>על מנת לאפשר בנייתן של דירות רבות במושבי ההר ולחזק את המשקים החקלאיים.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 לסיים, ואני מבקש מממשלת ישראל: אנחנו עדים מדי כמה חודשים לבעיות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ביטחון בקו העימות. לא הייתי רוצה ללכת לסייר כחבר הכנסת וללוות שר זה או אחר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מוסד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או אחר, אם לא ניישם היום את כל הדברים ונמצא פתרון לכל הבעיות שיש</w:t>
      </w:r>
      <w:r w:rsidR="00515A37">
        <w:rPr>
          <w:rtl/>
        </w:rPr>
        <w:t xml:space="preserve"> </w:t>
      </w:r>
      <w:r w:rsidRPr="009214BE">
        <w:rPr>
          <w:rtl/>
        </w:rPr>
        <w:t>בקו</w:t>
      </w:r>
      <w:r w:rsidR="00515A37">
        <w:rPr>
          <w:rtl/>
        </w:rPr>
        <w:t xml:space="preserve"> </w:t>
      </w:r>
      <w:r w:rsidRPr="009214BE">
        <w:rPr>
          <w:rtl/>
        </w:rPr>
        <w:t>העימות.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בסך הכול מה מטריד אותם תושבים? בעיות ביטחון לא מטרידות אותם;</w:t>
      </w:r>
      <w:r w:rsidR="00515A37">
        <w:rPr>
          <w:rtl/>
        </w:rPr>
        <w:t xml:space="preserve"> </w:t>
      </w:r>
      <w:r w:rsidRPr="009214BE">
        <w:rPr>
          <w:rtl/>
        </w:rPr>
        <w:t>הם סומכים על צה"ל. הבעיות החברתיות והכלכליות הן שמטרידות.</w:t>
      </w:r>
      <w:r w:rsidR="00515A37">
        <w:rPr>
          <w:rtl/>
        </w:rPr>
        <w:t xml:space="preserve"> </w:t>
      </w:r>
      <w:r w:rsidRPr="009214BE">
        <w:rPr>
          <w:rtl/>
        </w:rPr>
        <w:t>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 לחבר הכנסת בוחבוט.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משה קצב, בבקשה, ואחרון </w:t>
      </w:r>
      <w:r w:rsidR="00515A37">
        <w:rPr>
          <w:rtl/>
        </w:rPr>
        <w:t>–</w:t>
      </w:r>
      <w:r w:rsidRPr="009214BE">
        <w:rPr>
          <w:rtl/>
        </w:rPr>
        <w:t xml:space="preserve"> חבר הכנסת</w:t>
      </w:r>
      <w:r w:rsidR="00515A37">
        <w:rPr>
          <w:rtl/>
        </w:rPr>
        <w:t xml:space="preserve"> </w:t>
      </w:r>
      <w:r w:rsidRPr="009214BE">
        <w:rPr>
          <w:rtl/>
        </w:rPr>
        <w:t>אורי אור.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חברי הכנסת, אנחנו מצטרפים לאיחולים ולברכות לחיילי צה"ל,</w:t>
      </w:r>
      <w:r w:rsidR="00515A37">
        <w:rPr>
          <w:rtl/>
        </w:rPr>
        <w:t xml:space="preserve"> </w:t>
      </w:r>
      <w:r w:rsidRPr="009214BE">
        <w:rPr>
          <w:rtl/>
        </w:rPr>
        <w:t>ששוהים</w:t>
      </w:r>
      <w:r w:rsidR="00515A37">
        <w:rPr>
          <w:rtl/>
        </w:rPr>
        <w:t xml:space="preserve"> </w:t>
      </w:r>
      <w:r w:rsidRPr="009214BE">
        <w:rPr>
          <w:rtl/>
        </w:rPr>
        <w:t>כרגע</w:t>
      </w:r>
      <w:r w:rsidR="00515A37">
        <w:rPr>
          <w:rtl/>
        </w:rPr>
        <w:t xml:space="preserve"> </w:t>
      </w:r>
      <w:r w:rsidRPr="009214BE">
        <w:rPr>
          <w:rtl/>
        </w:rPr>
        <w:t>בעיצומן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פעולות צבאיות, כדי להחזיר לתושבי הגליל את השלום ואת</w:t>
      </w:r>
      <w:r w:rsidR="00515A37">
        <w:rPr>
          <w:rtl/>
        </w:rPr>
        <w:t xml:space="preserve"> </w:t>
      </w:r>
      <w:r w:rsidRPr="009214BE">
        <w:rPr>
          <w:rtl/>
        </w:rPr>
        <w:t>הביטחון.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שולחים</w:t>
      </w:r>
      <w:r w:rsidR="00515A37">
        <w:rPr>
          <w:rtl/>
        </w:rPr>
        <w:t xml:space="preserve"> </w:t>
      </w:r>
      <w:r w:rsidRPr="009214BE">
        <w:rPr>
          <w:rtl/>
        </w:rPr>
        <w:t>מכאן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ברכה נאמנה וחמה לתושבי הגליל, השוהים בתנאים קשים</w:t>
      </w:r>
      <w:r w:rsidR="00515A37">
        <w:rPr>
          <w:rtl/>
        </w:rPr>
        <w:t xml:space="preserve"> </w:t>
      </w:r>
      <w:r w:rsidRPr="009214BE">
        <w:rPr>
          <w:rtl/>
        </w:rPr>
        <w:t>ביותר,</w:t>
      </w:r>
      <w:r w:rsidR="00515A37">
        <w:rPr>
          <w:rtl/>
        </w:rPr>
        <w:t xml:space="preserve"> </w:t>
      </w:r>
      <w:r w:rsidRPr="009214BE">
        <w:rPr>
          <w:rtl/>
        </w:rPr>
        <w:t>כבר</w:t>
      </w:r>
      <w:r w:rsidR="00515A37">
        <w:rPr>
          <w:rtl/>
        </w:rPr>
        <w:t xml:space="preserve"> </w:t>
      </w:r>
      <w:r w:rsidRPr="009214BE">
        <w:rPr>
          <w:rtl/>
        </w:rPr>
        <w:t>קרוב</w:t>
      </w:r>
      <w:r w:rsidR="00515A37">
        <w:rPr>
          <w:rtl/>
        </w:rPr>
        <w:t xml:space="preserve"> </w:t>
      </w:r>
      <w:r w:rsidRPr="009214BE">
        <w:rPr>
          <w:rtl/>
        </w:rPr>
        <w:t>לארבע</w:t>
      </w:r>
      <w:r w:rsidR="00515A37">
        <w:rPr>
          <w:rtl/>
        </w:rPr>
        <w:t xml:space="preserve"> </w:t>
      </w:r>
      <w:r w:rsidRPr="009214BE">
        <w:rPr>
          <w:rtl/>
        </w:rPr>
        <w:t>יממות,</w:t>
      </w:r>
      <w:r w:rsidR="00515A37">
        <w:rPr>
          <w:rtl/>
        </w:rPr>
        <w:t xml:space="preserve"> </w:t>
      </w:r>
      <w:r w:rsidRPr="009214BE">
        <w:rPr>
          <w:rtl/>
        </w:rPr>
        <w:t>בתוך המקלטים באשמת ארגוני המחבלים, אויביה של</w:t>
      </w:r>
      <w:r w:rsidR="00515A37">
        <w:rPr>
          <w:rtl/>
        </w:rPr>
        <w:t xml:space="preserve"> </w:t>
      </w:r>
      <w:r w:rsidRPr="009214BE">
        <w:rPr>
          <w:rtl/>
        </w:rPr>
        <w:t>מדינת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קורא בהזדמנות זו לממשלה, אדוני היושב</w:t>
      </w:r>
      <w:r w:rsidR="00515A37">
        <w:rPr>
          <w:rtl/>
        </w:rPr>
        <w:t>-</w:t>
      </w:r>
      <w:r w:rsidRPr="009214BE">
        <w:rPr>
          <w:rtl/>
        </w:rPr>
        <w:t>ראש, להבטיח שאזרחי הגליל, השוהים</w:t>
      </w:r>
      <w:r w:rsidR="00515A37">
        <w:rPr>
          <w:rtl/>
        </w:rPr>
        <w:t xml:space="preserve"> </w:t>
      </w:r>
      <w:r w:rsidRPr="009214BE">
        <w:rPr>
          <w:rtl/>
        </w:rPr>
        <w:t>בתוך</w:t>
      </w:r>
      <w:r w:rsidR="00515A37">
        <w:rPr>
          <w:rtl/>
        </w:rPr>
        <w:t xml:space="preserve"> </w:t>
      </w:r>
      <w:r w:rsidRPr="009214BE">
        <w:rPr>
          <w:rtl/>
        </w:rPr>
        <w:t>המקלטים, יקבלו את התנאים המינימליים ההכרחיים, כדי שיוכלו לקיים אורח חיים</w:t>
      </w:r>
      <w:r w:rsidR="00515A37">
        <w:rPr>
          <w:rtl/>
        </w:rPr>
        <w:t xml:space="preserve"> </w:t>
      </w:r>
      <w:r w:rsidRPr="009214BE">
        <w:rPr>
          <w:rtl/>
        </w:rPr>
        <w:t>סביר ותקין.</w:t>
      </w:r>
      <w:r w:rsidR="00515A37">
        <w:rPr>
          <w:rtl/>
        </w:rPr>
        <w:t xml:space="preserve"> </w:t>
      </w:r>
      <w:r w:rsidRPr="009214BE">
        <w:rPr>
          <w:rtl/>
        </w:rPr>
        <w:t>שמענו בימים האחרונים תלונות קשות על מצב המקלטים ועל מחסור במקומות</w:t>
      </w:r>
      <w:r w:rsidR="00515A37">
        <w:rPr>
          <w:rtl/>
        </w:rPr>
        <w:t xml:space="preserve"> </w:t>
      </w:r>
      <w:r w:rsidRPr="009214BE">
        <w:rPr>
          <w:rtl/>
        </w:rPr>
        <w:t>מקלוט,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בטוח שהממשלה תעשה הכול, כדי שהם יוכלו לקיים אורח חיים סדיר ותקין</w:t>
      </w:r>
      <w:r w:rsidR="00515A37">
        <w:rPr>
          <w:rtl/>
        </w:rPr>
        <w:t xml:space="preserve"> </w:t>
      </w:r>
      <w:r w:rsidRPr="009214BE">
        <w:rPr>
          <w:rtl/>
        </w:rPr>
        <w:t>בתוך המקלטים.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הממשלה החליטה והצהירה, שהמטרה של הפעילות הצבאית הנוכחית</w:t>
      </w:r>
      <w:r w:rsidR="00515A37">
        <w:rPr>
          <w:rtl/>
        </w:rPr>
        <w:t xml:space="preserve"> </w:t>
      </w:r>
      <w:r w:rsidRPr="009214BE">
        <w:rPr>
          <w:rtl/>
        </w:rPr>
        <w:t>איננה</w:t>
      </w:r>
      <w:r w:rsidR="00515A37">
        <w:rPr>
          <w:rtl/>
        </w:rPr>
        <w:t xml:space="preserve"> </w:t>
      </w:r>
      <w:r w:rsidRPr="009214BE">
        <w:rPr>
          <w:rtl/>
        </w:rPr>
        <w:t>מדינית.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הכריזה</w:t>
      </w:r>
      <w:r w:rsidR="00515A37">
        <w:rPr>
          <w:rtl/>
        </w:rPr>
        <w:t xml:space="preserve"> </w:t>
      </w:r>
      <w:r w:rsidRPr="009214BE">
        <w:rPr>
          <w:rtl/>
        </w:rPr>
        <w:t>שהמטרה היא שלום וביטחון לגליל. לא ניתן להעריך</w:t>
      </w:r>
      <w:r w:rsidR="00515A37">
        <w:rPr>
          <w:rtl/>
        </w:rPr>
        <w:t xml:space="preserve"> </w:t>
      </w:r>
      <w:r w:rsidRPr="009214BE">
        <w:rPr>
          <w:rtl/>
        </w:rPr>
        <w:t>כרגע</w:t>
      </w:r>
      <w:r w:rsidR="00515A37">
        <w:rPr>
          <w:rtl/>
        </w:rPr>
        <w:t xml:space="preserve"> </w:t>
      </w:r>
      <w:r w:rsidRPr="009214BE">
        <w:rPr>
          <w:rtl/>
        </w:rPr>
        <w:t>מה תהיינה ההתפתחויות בימים הקרובים, אי</w:t>
      </w:r>
      <w:r w:rsidR="00515A37">
        <w:rPr>
          <w:rtl/>
        </w:rPr>
        <w:t>-</w:t>
      </w:r>
      <w:r w:rsidRPr="009214BE">
        <w:rPr>
          <w:rtl/>
        </w:rPr>
        <w:t>אפשר לדעת איך הפעילות הצבאית הזאת</w:t>
      </w:r>
      <w:r w:rsidR="00515A37">
        <w:rPr>
          <w:rtl/>
        </w:rPr>
        <w:t xml:space="preserve"> </w:t>
      </w:r>
      <w:r w:rsidRPr="009214BE">
        <w:rPr>
          <w:rtl/>
        </w:rPr>
        <w:t>תתגלגל</w:t>
      </w:r>
      <w:r w:rsidR="00515A37">
        <w:rPr>
          <w:rtl/>
        </w:rPr>
        <w:t xml:space="preserve"> </w:t>
      </w:r>
      <w:r w:rsidRPr="009214BE">
        <w:rPr>
          <w:rtl/>
        </w:rPr>
        <w:t>ותידרדר,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תידרדר;</w:t>
      </w:r>
      <w:r w:rsidR="00515A37">
        <w:rPr>
          <w:rtl/>
        </w:rPr>
        <w:t xml:space="preserve"> </w:t>
      </w:r>
      <w:r w:rsidRPr="009214BE">
        <w:rPr>
          <w:rtl/>
        </w:rPr>
        <w:t>אין לנו עסק עם מדינה ריבונית. הממשלה מציבה יעד</w:t>
      </w:r>
      <w:r w:rsidR="00515A37">
        <w:rPr>
          <w:rtl/>
        </w:rPr>
        <w:t xml:space="preserve"> </w:t>
      </w:r>
      <w:r w:rsidRPr="009214BE">
        <w:rPr>
          <w:rtl/>
        </w:rPr>
        <w:t>לצה"ל</w:t>
      </w:r>
      <w:r w:rsidR="00515A37">
        <w:rPr>
          <w:rtl/>
        </w:rPr>
        <w:t xml:space="preserve"> </w:t>
      </w:r>
      <w:r w:rsidRPr="009214BE">
        <w:rPr>
          <w:rtl/>
        </w:rPr>
        <w:t>ותובעת</w:t>
      </w:r>
      <w:r w:rsidR="00515A37">
        <w:rPr>
          <w:rtl/>
        </w:rPr>
        <w:t xml:space="preserve"> </w:t>
      </w:r>
      <w:r w:rsidRPr="009214BE">
        <w:rPr>
          <w:rtl/>
        </w:rPr>
        <w:t>ממנו</w:t>
      </w:r>
      <w:r w:rsidR="00515A37">
        <w:rPr>
          <w:rtl/>
        </w:rPr>
        <w:t xml:space="preserve"> </w:t>
      </w:r>
      <w:r w:rsidRPr="009214BE">
        <w:rPr>
          <w:rtl/>
        </w:rPr>
        <w:t>להשיג</w:t>
      </w:r>
      <w:r w:rsidR="00515A37">
        <w:rPr>
          <w:rtl/>
        </w:rPr>
        <w:t xml:space="preserve"> </w:t>
      </w:r>
      <w:r w:rsidRPr="009214BE">
        <w:rPr>
          <w:rtl/>
        </w:rPr>
        <w:t>את היעד הצבאי. לכן תמוהה בעינינו התנהגותם של אחדים</w:t>
      </w:r>
      <w:r w:rsidR="00515A37">
        <w:rPr>
          <w:rtl/>
        </w:rPr>
        <w:t xml:space="preserve"> </w:t>
      </w:r>
      <w:r w:rsidRPr="009214BE">
        <w:rPr>
          <w:rtl/>
        </w:rPr>
        <w:t>משרי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ממפלגת העבודה וממרצ באשר לביקורת הפומבית שהם משמיעים כנגד הממשלה</w:t>
      </w:r>
      <w:r w:rsidR="00515A37">
        <w:rPr>
          <w:rtl/>
        </w:rPr>
        <w:t xml:space="preserve"> </w:t>
      </w:r>
      <w:r w:rsidRPr="009214BE">
        <w:rPr>
          <w:rtl/>
        </w:rPr>
        <w:t>שהם חברים בה.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כמובן</w:t>
      </w:r>
      <w:r w:rsidR="00515A37">
        <w:rPr>
          <w:rtl/>
        </w:rPr>
        <w:t xml:space="preserve"> </w:t>
      </w:r>
      <w:r w:rsidRPr="009214BE">
        <w:rPr>
          <w:rtl/>
        </w:rPr>
        <w:t>מקווים, אדוני היושב</w:t>
      </w:r>
      <w:r w:rsidR="00515A37">
        <w:rPr>
          <w:rtl/>
        </w:rPr>
        <w:t>-</w:t>
      </w:r>
      <w:r w:rsidRPr="009214BE">
        <w:rPr>
          <w:rtl/>
        </w:rPr>
        <w:t>ראש, שהתנאים לא יכפו על צה"ל ועל הממשלה</w:t>
      </w:r>
      <w:r w:rsidR="00515A37">
        <w:rPr>
          <w:rtl/>
        </w:rPr>
        <w:t xml:space="preserve"> </w:t>
      </w:r>
      <w:r w:rsidRPr="009214BE">
        <w:rPr>
          <w:rtl/>
        </w:rPr>
        <w:t>לממש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האופציות שעומדות לרשות הממשלה. אבל אסור לנו, באותה מידה, להכריז שאין</w:t>
      </w:r>
      <w:r w:rsidR="00515A37">
        <w:rPr>
          <w:rtl/>
        </w:rPr>
        <w:t xml:space="preserve"> </w:t>
      </w:r>
      <w:r w:rsidRPr="009214BE">
        <w:rPr>
          <w:rtl/>
        </w:rPr>
        <w:t>אופציות</w:t>
      </w:r>
      <w:r w:rsidR="00515A37">
        <w:rPr>
          <w:rtl/>
        </w:rPr>
        <w:t xml:space="preserve"> </w:t>
      </w:r>
      <w:r w:rsidRPr="009214BE">
        <w:rPr>
          <w:rtl/>
        </w:rPr>
        <w:t>לממשלה.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רחבעם</w:t>
      </w:r>
      <w:r w:rsidR="00515A37">
        <w:rPr>
          <w:rtl/>
        </w:rPr>
        <w:t xml:space="preserve"> </w:t>
      </w:r>
      <w:r w:rsidRPr="009214BE">
        <w:rPr>
          <w:rtl/>
        </w:rPr>
        <w:t>זאבי</w:t>
      </w:r>
      <w:r w:rsidR="00515A37">
        <w:rPr>
          <w:rtl/>
        </w:rPr>
        <w:t xml:space="preserve"> </w:t>
      </w:r>
      <w:r w:rsidRPr="009214BE">
        <w:rPr>
          <w:rtl/>
        </w:rPr>
        <w:t>ושרי</w:t>
      </w:r>
      <w:r w:rsidR="00515A37">
        <w:rPr>
          <w:rtl/>
        </w:rPr>
        <w:t xml:space="preserve"> </w:t>
      </w:r>
      <w:r w:rsidRPr="009214BE">
        <w:rPr>
          <w:rtl/>
        </w:rPr>
        <w:t>מרצ</w:t>
      </w:r>
      <w:r w:rsidR="00515A37">
        <w:rPr>
          <w:rtl/>
        </w:rPr>
        <w:t xml:space="preserve"> </w:t>
      </w:r>
      <w:r w:rsidRPr="009214BE">
        <w:rPr>
          <w:rtl/>
        </w:rPr>
        <w:t>ושרי מפלגת העבודה וחברי</w:t>
      </w:r>
      <w:r w:rsidR="00515A37">
        <w:rPr>
          <w:rtl/>
        </w:rPr>
        <w:t xml:space="preserve"> </w:t>
      </w:r>
      <w:r w:rsidRPr="009214BE">
        <w:rPr>
          <w:rtl/>
        </w:rPr>
        <w:t>הקואליציה,</w:t>
      </w:r>
      <w:r w:rsidR="00515A37">
        <w:rPr>
          <w:rtl/>
        </w:rPr>
        <w:t xml:space="preserve"> </w:t>
      </w:r>
      <w:r w:rsidRPr="009214BE">
        <w:rPr>
          <w:rtl/>
        </w:rPr>
        <w:t>לממשלת</w:t>
      </w:r>
      <w:r w:rsidR="00515A37">
        <w:rPr>
          <w:rtl/>
        </w:rPr>
        <w:t xml:space="preserve"> </w:t>
      </w:r>
      <w:r w:rsidRPr="009214BE">
        <w:rPr>
          <w:rtl/>
        </w:rPr>
        <w:t>ישראל יש כל האופציות כדי להבטיח שלום וביטחון לתושבי הגליל,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הצעדים החריפים והחמורים ביותר, שאיש מאתנו אינו רוצה לנקוט אותם.</w:t>
      </w:r>
      <w:r w:rsidR="00515A37">
        <w:rPr>
          <w:rtl/>
        </w:rPr>
        <w:t xml:space="preserve"> </w:t>
      </w:r>
      <w:r w:rsidRPr="009214BE">
        <w:rPr>
          <w:rtl/>
        </w:rPr>
        <w:t>תושבי</w:t>
      </w:r>
      <w:r w:rsidR="00515A37">
        <w:rPr>
          <w:rtl/>
        </w:rPr>
        <w:t xml:space="preserve"> </w:t>
      </w:r>
      <w:r w:rsidRPr="009214BE">
        <w:rPr>
          <w:rtl/>
        </w:rPr>
        <w:t>הגליל</w:t>
      </w:r>
      <w:r w:rsidR="00515A37">
        <w:rPr>
          <w:rtl/>
        </w:rPr>
        <w:t xml:space="preserve"> </w:t>
      </w:r>
      <w:r w:rsidRPr="009214BE">
        <w:rPr>
          <w:rtl/>
        </w:rPr>
        <w:t>אינם</w:t>
      </w:r>
      <w:r w:rsidR="00515A37">
        <w:rPr>
          <w:rtl/>
        </w:rPr>
        <w:t xml:space="preserve"> </w:t>
      </w:r>
      <w:r w:rsidRPr="009214BE">
        <w:rPr>
          <w:rtl/>
        </w:rPr>
        <w:t>בני ערובה בידי ארגוני המחבלים. כל צעד שיתבקש, בכל תנאי, בכל מחיר,</w:t>
      </w:r>
      <w:r w:rsidR="00515A37">
        <w:rPr>
          <w:rtl/>
        </w:rPr>
        <w:t xml:space="preserve"> </w:t>
      </w:r>
      <w:r w:rsidRPr="009214BE">
        <w:rPr>
          <w:rtl/>
        </w:rPr>
        <w:t>חובה</w:t>
      </w:r>
      <w:r w:rsidR="00515A37">
        <w:rPr>
          <w:rtl/>
        </w:rPr>
        <w:t xml:space="preserve"> </w:t>
      </w:r>
      <w:r w:rsidRPr="009214BE">
        <w:rPr>
          <w:rtl/>
        </w:rPr>
        <w:t>על הממשלה לנקוט אותו, כדי להבטיח לתושבי הגליל את השלום ואת הביטחון. מוטב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שארגוני המחבלים, סוריה, לבנון, ידעו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קצב,</w:t>
      </w:r>
      <w:r w:rsidR="00515A37">
        <w:rPr>
          <w:rtl/>
        </w:rPr>
        <w:t xml:space="preserve"> </w:t>
      </w:r>
      <w:r w:rsidRPr="009214BE">
        <w:rPr>
          <w:rtl/>
        </w:rPr>
        <w:t>ברשותך,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שלא יובן לא נכון: אני לא אומר שלממשלה אין</w:t>
      </w:r>
      <w:r w:rsidR="00515A37">
        <w:rPr>
          <w:rtl/>
        </w:rPr>
        <w:t xml:space="preserve"> </w:t>
      </w:r>
      <w:r w:rsidRPr="009214BE">
        <w:rPr>
          <w:rtl/>
        </w:rPr>
        <w:t>אופציה קרקעית. אני אומר שאסור להרחיב את רצועת הביטחון להחזקת קבע.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לא מציב שום מגבלות בדרכה של הממשלה, במאבקה, במלחמתה במחבלים.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רחבעם זאבי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 אני לא, אבל לא להרחיב את רצועת הביטחון.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טוב, כל אחד מכם הבהיר את עמדתו.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מוטב</w:t>
      </w:r>
      <w:r w:rsidR="00515A37">
        <w:rPr>
          <w:rtl/>
        </w:rPr>
        <w:t xml:space="preserve"> </w:t>
      </w:r>
      <w:r w:rsidRPr="009214BE">
        <w:rPr>
          <w:rtl/>
        </w:rPr>
        <w:t>שהמחבלים,</w:t>
      </w:r>
      <w:r w:rsidR="00515A37">
        <w:rPr>
          <w:rtl/>
        </w:rPr>
        <w:t xml:space="preserve"> </w:t>
      </w:r>
      <w:r w:rsidRPr="009214BE">
        <w:rPr>
          <w:rtl/>
        </w:rPr>
        <w:t>הסורים</w:t>
      </w:r>
      <w:r w:rsidR="00515A37">
        <w:rPr>
          <w:rtl/>
        </w:rPr>
        <w:t xml:space="preserve"> </w:t>
      </w:r>
      <w:r w:rsidRPr="009214BE">
        <w:rPr>
          <w:rtl/>
        </w:rPr>
        <w:t>והלבנונים ידעו כי יש אופציות בלתי מוגבלות לממשלת</w:t>
      </w:r>
      <w:r w:rsidR="00515A37">
        <w:rPr>
          <w:rtl/>
        </w:rPr>
        <w:t xml:space="preserve"> </w:t>
      </w:r>
      <w:r w:rsidRPr="009214BE">
        <w:rPr>
          <w:rtl/>
        </w:rPr>
        <w:t>ישראל,</w:t>
      </w:r>
      <w:r w:rsidR="00515A37">
        <w:rPr>
          <w:rtl/>
        </w:rPr>
        <w:t xml:space="preserve"> </w:t>
      </w:r>
      <w:r w:rsidRPr="009214BE">
        <w:rPr>
          <w:rtl/>
        </w:rPr>
        <w:t>לרבות</w:t>
      </w:r>
      <w:r w:rsidR="00515A37">
        <w:rPr>
          <w:rtl/>
        </w:rPr>
        <w:t xml:space="preserve"> </w:t>
      </w:r>
      <w:r w:rsidRPr="009214BE">
        <w:rPr>
          <w:rtl/>
        </w:rPr>
        <w:t>אותם</w:t>
      </w:r>
      <w:r w:rsidR="00515A37">
        <w:rPr>
          <w:rtl/>
        </w:rPr>
        <w:t xml:space="preserve"> </w:t>
      </w:r>
      <w:r w:rsidRPr="009214BE">
        <w:rPr>
          <w:rtl/>
        </w:rPr>
        <w:t>צעדים</w:t>
      </w:r>
      <w:r w:rsidR="00515A37">
        <w:rPr>
          <w:rtl/>
        </w:rPr>
        <w:t xml:space="preserve"> </w:t>
      </w:r>
      <w:r w:rsidRPr="009214BE">
        <w:rPr>
          <w:rtl/>
        </w:rPr>
        <w:t>שאיש</w:t>
      </w:r>
      <w:r w:rsidR="00515A37">
        <w:rPr>
          <w:rtl/>
        </w:rPr>
        <w:t xml:space="preserve"> </w:t>
      </w:r>
      <w:r w:rsidRPr="009214BE">
        <w:rPr>
          <w:rtl/>
        </w:rPr>
        <w:t>מאתנו איננו מעוניין בהם, ובלבד שיושבו לאזרחי</w:t>
      </w:r>
      <w:r w:rsidR="00515A37">
        <w:rPr>
          <w:rtl/>
        </w:rPr>
        <w:t xml:space="preserve"> </w:t>
      </w:r>
      <w:r w:rsidRPr="009214BE">
        <w:rPr>
          <w:rtl/>
        </w:rPr>
        <w:t>הגליל ולתושביו השלום והביטחון.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מצטער צער רב, אדוני היושב</w:t>
      </w:r>
      <w:r w:rsidR="00515A37">
        <w:rPr>
          <w:rtl/>
        </w:rPr>
        <w:t>-</w:t>
      </w:r>
      <w:r w:rsidRPr="009214BE">
        <w:rPr>
          <w:rtl/>
        </w:rPr>
        <w:t>ראש, על התנהגות חסרת אחריות של שרים ממפלגות</w:t>
      </w:r>
      <w:r w:rsidR="00515A37">
        <w:rPr>
          <w:rtl/>
        </w:rPr>
        <w:t xml:space="preserve"> </w:t>
      </w:r>
      <w:r w:rsidRPr="009214BE">
        <w:rPr>
          <w:rtl/>
        </w:rPr>
        <w:t>הקואליציה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מפלגת העבודה ומרצ.</w:t>
      </w:r>
      <w:r w:rsidR="00515A37">
        <w:rPr>
          <w:rtl/>
        </w:rPr>
        <w:t xml:space="preserve"> </w:t>
      </w:r>
      <w:r w:rsidRPr="009214BE">
        <w:rPr>
          <w:rtl/>
        </w:rPr>
        <w:t>הם מתגאים בפומבי, שהם הצביעו נגד החלטת הממשלה</w:t>
      </w:r>
      <w:r w:rsidR="00515A37">
        <w:rPr>
          <w:rtl/>
        </w:rPr>
        <w:t xml:space="preserve"> </w:t>
      </w:r>
      <w:r w:rsidRPr="009214BE">
        <w:rPr>
          <w:rtl/>
        </w:rPr>
        <w:t>לצאת לפעולה צבאית כדי להחזיר לתושבי הגליל את השלום ואת הביטחון.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התנהגות</w:t>
      </w:r>
      <w:r w:rsidR="00515A37">
        <w:rPr>
          <w:rtl/>
        </w:rPr>
        <w:t xml:space="preserve"> </w:t>
      </w:r>
      <w:r w:rsidRPr="009214BE">
        <w:rPr>
          <w:rtl/>
        </w:rPr>
        <w:t>חסרת</w:t>
      </w:r>
      <w:r w:rsidR="00515A37">
        <w:rPr>
          <w:rtl/>
        </w:rPr>
        <w:t xml:space="preserve"> </w:t>
      </w:r>
      <w:r w:rsidRPr="009214BE">
        <w:rPr>
          <w:rtl/>
        </w:rPr>
        <w:t>אחריות</w:t>
      </w:r>
      <w:r w:rsidR="00515A37">
        <w:rPr>
          <w:rtl/>
        </w:rPr>
        <w:t xml:space="preserve"> </w:t>
      </w:r>
      <w:r w:rsidRPr="009214BE">
        <w:rPr>
          <w:rtl/>
        </w:rPr>
        <w:t>וגם</w:t>
      </w:r>
      <w:r w:rsidR="00515A37">
        <w:rPr>
          <w:rtl/>
        </w:rPr>
        <w:t xml:space="preserve"> </w:t>
      </w:r>
      <w:r w:rsidRPr="009214BE">
        <w:rPr>
          <w:rtl/>
        </w:rPr>
        <w:t>חסרת בושה. איך הם מעזים להתבטא כך בפומבי?</w:t>
      </w:r>
      <w:r w:rsidR="00515A37">
        <w:rPr>
          <w:rtl/>
        </w:rPr>
        <w:t xml:space="preserve"> </w:t>
      </w:r>
      <w:r w:rsidRPr="009214BE">
        <w:rPr>
          <w:rtl/>
        </w:rPr>
        <w:t>זכותם</w:t>
      </w:r>
      <w:r w:rsidR="00515A37">
        <w:rPr>
          <w:rtl/>
        </w:rPr>
        <w:t xml:space="preserve"> </w:t>
      </w:r>
      <w:r w:rsidRPr="009214BE">
        <w:rPr>
          <w:rtl/>
        </w:rPr>
        <w:t>להצביע</w:t>
      </w:r>
      <w:r w:rsidR="00515A37">
        <w:rPr>
          <w:rtl/>
        </w:rPr>
        <w:t xml:space="preserve"> </w:t>
      </w:r>
      <w:r w:rsidRPr="009214BE">
        <w:rPr>
          <w:rtl/>
        </w:rPr>
        <w:t>נגד,</w:t>
      </w:r>
      <w:r w:rsidR="00515A37">
        <w:rPr>
          <w:rtl/>
        </w:rPr>
        <w:t xml:space="preserve"> </w:t>
      </w:r>
      <w:r w:rsidRPr="009214BE">
        <w:rPr>
          <w:rtl/>
        </w:rPr>
        <w:t>זכותם</w:t>
      </w:r>
      <w:r w:rsidR="00515A37">
        <w:rPr>
          <w:rtl/>
        </w:rPr>
        <w:t xml:space="preserve"> </w:t>
      </w:r>
      <w:r w:rsidRPr="009214BE">
        <w:rPr>
          <w:rtl/>
        </w:rPr>
        <w:t>להתנגד</w:t>
      </w:r>
      <w:r w:rsidR="00515A37">
        <w:rPr>
          <w:rtl/>
        </w:rPr>
        <w:t xml:space="preserve"> </w:t>
      </w:r>
      <w:r w:rsidRPr="009214BE">
        <w:rPr>
          <w:rtl/>
        </w:rPr>
        <w:t>לראש</w:t>
      </w:r>
      <w:r w:rsidR="00515A37">
        <w:rPr>
          <w:rtl/>
        </w:rPr>
        <w:t xml:space="preserve"> </w:t>
      </w:r>
      <w:r w:rsidRPr="009214BE">
        <w:rPr>
          <w:rtl/>
        </w:rPr>
        <w:t>הממשלה, אבל אלה דיונים סודיים בנושאי</w:t>
      </w:r>
      <w:r w:rsidR="00515A37">
        <w:rPr>
          <w:rtl/>
        </w:rPr>
        <w:t xml:space="preserve"> </w:t>
      </w:r>
      <w:r w:rsidRPr="009214BE">
        <w:rPr>
          <w:rtl/>
        </w:rPr>
        <w:t>ביטחון,</w:t>
      </w:r>
      <w:r w:rsidR="00515A37">
        <w:rPr>
          <w:rtl/>
        </w:rPr>
        <w:t xml:space="preserve"> </w:t>
      </w:r>
      <w:r w:rsidRPr="009214BE">
        <w:rPr>
          <w:rtl/>
        </w:rPr>
        <w:t>והאחריות</w:t>
      </w:r>
      <w:r w:rsidR="00515A37">
        <w:rPr>
          <w:rtl/>
        </w:rPr>
        <w:t xml:space="preserve"> </w:t>
      </w:r>
      <w:r w:rsidRPr="009214BE">
        <w:rPr>
          <w:rtl/>
        </w:rPr>
        <w:t>הממלכתית</w:t>
      </w:r>
      <w:r w:rsidR="00515A37">
        <w:rPr>
          <w:rtl/>
        </w:rPr>
        <w:t xml:space="preserve"> </w:t>
      </w:r>
      <w:r w:rsidRPr="009214BE">
        <w:rPr>
          <w:rtl/>
        </w:rPr>
        <w:t>הלאומית מחייבת אותם שלא להביע באופן פומבי התנגדות</w:t>
      </w:r>
      <w:r w:rsidR="00515A37">
        <w:rPr>
          <w:rtl/>
        </w:rPr>
        <w:t xml:space="preserve"> </w:t>
      </w:r>
      <w:r w:rsidRPr="009214BE">
        <w:rPr>
          <w:rtl/>
        </w:rPr>
        <w:t>להחלטות הממשלה ועוד להתגאות בכך ולציין זאת כאילו זה הישג.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אבל,</w:t>
      </w:r>
      <w:r w:rsidR="00515A37">
        <w:rPr>
          <w:rtl/>
        </w:rPr>
        <w:t xml:space="preserve"> </w:t>
      </w:r>
      <w:r w:rsidRPr="009214BE">
        <w:rPr>
          <w:rtl/>
        </w:rPr>
        <w:t>לא רק חוסר בושה מאפיין את השרים האלה, לא רק חוסר אחריות לאומית, אלא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נוהגים</w:t>
      </w:r>
      <w:r w:rsidR="00515A37">
        <w:rPr>
          <w:rtl/>
        </w:rPr>
        <w:t xml:space="preserve"> </w:t>
      </w:r>
      <w:r w:rsidRPr="009214BE">
        <w:rPr>
          <w:rtl/>
        </w:rPr>
        <w:t>בחוסר תבונה. הם לא רק מסבירים בפומבי מדוע הם הצביעו נגד החלטות</w:t>
      </w:r>
      <w:r w:rsidR="00515A37">
        <w:rPr>
          <w:rtl/>
        </w:rPr>
        <w:t xml:space="preserve"> </w:t>
      </w:r>
      <w:r w:rsidRPr="009214BE">
        <w:rPr>
          <w:rtl/>
        </w:rPr>
        <w:t>הממשלה,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מכריזים</w:t>
      </w:r>
      <w:r w:rsidR="00515A37">
        <w:rPr>
          <w:rtl/>
        </w:rPr>
        <w:t xml:space="preserve"> </w:t>
      </w:r>
      <w:r w:rsidRPr="009214BE">
        <w:rPr>
          <w:rtl/>
        </w:rPr>
        <w:t>שהם מתנגדים למימוש האופציות שעומדות לרשות ראש הממשלה</w:t>
      </w:r>
      <w:r w:rsidR="00515A37">
        <w:rPr>
          <w:rtl/>
        </w:rPr>
        <w:t xml:space="preserve"> </w:t>
      </w:r>
      <w:r w:rsidRPr="009214BE">
        <w:rPr>
          <w:rtl/>
        </w:rPr>
        <w:t>וקושרים את ידי ראש הממשלה ושר הביטחון ואת ידי המטה הכללי. הם מוציאים מידע סודי</w:t>
      </w:r>
      <w:r w:rsidR="00515A37">
        <w:rPr>
          <w:rtl/>
        </w:rPr>
        <w:t xml:space="preserve"> </w:t>
      </w:r>
      <w:r w:rsidRPr="009214BE">
        <w:rPr>
          <w:rtl/>
        </w:rPr>
        <w:t>מדיונים סודיים, וכך הם מסייעים בידי ארגוני המחבלים.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ידוע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שארגוני המחבלים סומכים על ההתנגדות בתוך הממשלה ובתוך הקואליציה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להחזיק</w:t>
      </w:r>
      <w:r w:rsidR="00515A37">
        <w:rPr>
          <w:rtl/>
        </w:rPr>
        <w:t xml:space="preserve"> </w:t>
      </w:r>
      <w:r w:rsidRPr="009214BE">
        <w:rPr>
          <w:rtl/>
        </w:rPr>
        <w:t>מעמד. הם גם אומרים זאת. לצערי הרב, ראש הממשלה והממשלה, במקום לרסן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השרים המתנהגים בחוסר אחריות, בחוסר תבונה, בחוסר בושה </w:t>
      </w:r>
      <w:r w:rsidR="00515A37">
        <w:rPr>
          <w:rtl/>
        </w:rPr>
        <w:t>–</w:t>
      </w:r>
      <w:r w:rsidRPr="009214BE">
        <w:rPr>
          <w:rtl/>
        </w:rPr>
        <w:t xml:space="preserve"> הממשלה מפגינה דווקא</w:t>
      </w:r>
      <w:r w:rsidR="00515A37">
        <w:rPr>
          <w:rtl/>
        </w:rPr>
        <w:t xml:space="preserve"> </w:t>
      </w:r>
      <w:r w:rsidRPr="009214BE">
        <w:rPr>
          <w:rtl/>
        </w:rPr>
        <w:t>הססנות ולא נחרצות ונחישות.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אסור</w:t>
      </w:r>
      <w:r w:rsidR="00515A37">
        <w:rPr>
          <w:rtl/>
        </w:rPr>
        <w:t xml:space="preserve"> </w:t>
      </w:r>
      <w:r w:rsidRPr="009214BE">
        <w:rPr>
          <w:rtl/>
        </w:rPr>
        <w:t>שראש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בשעה זו ישדר מצוקה בגלל התנהגות בזויה וחסרת אחריות של</w:t>
      </w:r>
      <w:r w:rsidR="00515A37">
        <w:rPr>
          <w:rtl/>
        </w:rPr>
        <w:t xml:space="preserve"> </w:t>
      </w:r>
      <w:r w:rsidRPr="009214BE">
        <w:rPr>
          <w:rtl/>
        </w:rPr>
        <w:t>חבריו לממשלה.</w:t>
      </w:r>
      <w:r w:rsidR="00515A37">
        <w:rPr>
          <w:rtl/>
        </w:rPr>
        <w:t xml:space="preserve"> </w:t>
      </w:r>
      <w:r w:rsidRPr="009214BE">
        <w:rPr>
          <w:rtl/>
        </w:rPr>
        <w:t>אסור שראש הממשלה ייקלע למלכוד.</w:t>
      </w:r>
      <w:r w:rsidR="00515A37">
        <w:rPr>
          <w:rtl/>
        </w:rPr>
        <w:t xml:space="preserve"> </w:t>
      </w:r>
      <w:r w:rsidRPr="009214BE">
        <w:rPr>
          <w:rtl/>
        </w:rPr>
        <w:t>מצד אחד אם הוא ירצה לנקוט צעדים</w:t>
      </w:r>
      <w:r w:rsidR="00515A37">
        <w:rPr>
          <w:rtl/>
        </w:rPr>
        <w:t xml:space="preserve"> </w:t>
      </w:r>
      <w:r w:rsidRPr="009214BE">
        <w:rPr>
          <w:rtl/>
        </w:rPr>
        <w:t>נוספים,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יוכל</w:t>
      </w:r>
      <w:r w:rsidR="00515A37">
        <w:rPr>
          <w:rtl/>
        </w:rPr>
        <w:t xml:space="preserve"> </w:t>
      </w:r>
      <w:r w:rsidRPr="009214BE">
        <w:rPr>
          <w:rtl/>
        </w:rPr>
        <w:t>לעשות זאת כי הוא במיעוט בממשלתו. מצד שני הוא בוודאי לא</w:t>
      </w:r>
      <w:r w:rsidR="00515A37">
        <w:rPr>
          <w:rtl/>
        </w:rPr>
        <w:t xml:space="preserve"> </w:t>
      </w:r>
      <w:r w:rsidRPr="009214BE">
        <w:rPr>
          <w:rtl/>
        </w:rPr>
        <w:t>ירצה</w:t>
      </w:r>
      <w:r w:rsidR="00515A37">
        <w:rPr>
          <w:rtl/>
        </w:rPr>
        <w:t xml:space="preserve"> </w:t>
      </w:r>
      <w:r w:rsidRPr="009214BE">
        <w:rPr>
          <w:rtl/>
        </w:rPr>
        <w:t>להוציא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כוחות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צה"ל </w:t>
      </w:r>
      <w:r w:rsidR="00515A37">
        <w:rPr>
          <w:rtl/>
        </w:rPr>
        <w:t>–</w:t>
      </w:r>
      <w:r w:rsidRPr="009214BE">
        <w:rPr>
          <w:rtl/>
        </w:rPr>
        <w:t xml:space="preserve"> מתוך דאגה לתושבי הגליל. אסור שראש הממשלה ייקלע</w:t>
      </w:r>
      <w:r w:rsidR="00515A37">
        <w:rPr>
          <w:rtl/>
        </w:rPr>
        <w:t xml:space="preserve"> </w:t>
      </w:r>
      <w:r w:rsidRPr="009214BE">
        <w:rPr>
          <w:rtl/>
        </w:rPr>
        <w:t>למלכוד.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אך חמור מכך, ארגוני המחבלים יודעים את המצוקה של ראש הממשלה.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להילחם בכל ארגוני המחבלים, גם מחבלי "פתח",</w:t>
      </w:r>
      <w:r w:rsidR="00515A37">
        <w:rPr>
          <w:rtl/>
        </w:rPr>
        <w:t xml:space="preserve"> </w:t>
      </w:r>
      <w:r w:rsidRPr="009214BE">
        <w:rPr>
          <w:rtl/>
        </w:rPr>
        <w:t>הפוגעים</w:t>
      </w:r>
      <w:r w:rsidR="00515A37">
        <w:rPr>
          <w:rtl/>
        </w:rPr>
        <w:t xml:space="preserve"> </w:t>
      </w:r>
      <w:r w:rsidRPr="009214BE">
        <w:rPr>
          <w:rtl/>
        </w:rPr>
        <w:t>באזרחי</w:t>
      </w:r>
      <w:r w:rsidR="00515A37">
        <w:rPr>
          <w:rtl/>
        </w:rPr>
        <w:t xml:space="preserve"> </w:t>
      </w:r>
      <w:r w:rsidRPr="009214BE">
        <w:rPr>
          <w:rtl/>
        </w:rPr>
        <w:t>ישראל.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המחבלים מארגון "חיזב</w:t>
      </w:r>
      <w:r w:rsidR="00515A37">
        <w:rPr>
          <w:rtl/>
        </w:rPr>
        <w:t>-</w:t>
      </w:r>
      <w:r w:rsidRPr="009214BE">
        <w:rPr>
          <w:rtl/>
        </w:rPr>
        <w:t>אללה" מסכנים את חייהם של</w:t>
      </w:r>
      <w:r w:rsidR="00515A37">
        <w:rPr>
          <w:rtl/>
        </w:rPr>
        <w:t xml:space="preserve"> </w:t>
      </w:r>
      <w:r w:rsidRPr="009214BE">
        <w:rPr>
          <w:rtl/>
        </w:rPr>
        <w:t>תושבי הגליל, ואסור לעשות פה הבחנה בין ארגון מחבלים אחד למשנהו.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זה המקום להבהיר, כתגובה לכמה מחברי הכנסת, כמו דדי צוקר</w:t>
      </w:r>
      <w:r w:rsidR="00515A37">
        <w:rPr>
          <w:rtl/>
        </w:rPr>
        <w:t xml:space="preserve"> </w:t>
      </w:r>
      <w:r w:rsidRPr="009214BE">
        <w:rPr>
          <w:rtl/>
        </w:rPr>
        <w:t>ואחרים,</w:t>
      </w:r>
      <w:r w:rsidR="00515A37">
        <w:rPr>
          <w:rtl/>
        </w:rPr>
        <w:t xml:space="preserve"> </w:t>
      </w:r>
      <w:r w:rsidRPr="009214BE">
        <w:rPr>
          <w:rtl/>
        </w:rPr>
        <w:t>שצה"ל</w:t>
      </w:r>
      <w:r w:rsidR="00515A37">
        <w:rPr>
          <w:rtl/>
        </w:rPr>
        <w:t xml:space="preserve"> </w:t>
      </w:r>
      <w:r w:rsidRPr="009214BE">
        <w:rPr>
          <w:rtl/>
        </w:rPr>
        <w:t>מעולם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נסוג</w:t>
      </w:r>
      <w:r w:rsidR="00515A37">
        <w:rPr>
          <w:rtl/>
        </w:rPr>
        <w:t xml:space="preserve"> </w:t>
      </w:r>
      <w:r w:rsidRPr="009214BE">
        <w:rPr>
          <w:rtl/>
        </w:rPr>
        <w:t>מלבנון.</w:t>
      </w:r>
      <w:r w:rsidR="00515A37">
        <w:rPr>
          <w:rtl/>
        </w:rPr>
        <w:t xml:space="preserve"> </w:t>
      </w:r>
      <w:r w:rsidRPr="009214BE">
        <w:rPr>
          <w:rtl/>
        </w:rPr>
        <w:t>ממשלות ישראל מעולם לא קיבלו החלטה על</w:t>
      </w:r>
      <w:r w:rsidR="00515A37">
        <w:rPr>
          <w:rtl/>
        </w:rPr>
        <w:t xml:space="preserve"> </w:t>
      </w:r>
      <w:r w:rsidRPr="009214BE">
        <w:rPr>
          <w:rtl/>
        </w:rPr>
        <w:t>נסיגה</w:t>
      </w:r>
      <w:r w:rsidR="00515A37">
        <w:rPr>
          <w:rtl/>
        </w:rPr>
        <w:t xml:space="preserve"> </w:t>
      </w:r>
      <w:r w:rsidRPr="009214BE">
        <w:rPr>
          <w:rtl/>
        </w:rPr>
        <w:t>מוחלטת מלבנון. שרי הליכוד מעולם לא הצביעו נגד נסיגה מדרום</w:t>
      </w:r>
      <w:r w:rsidR="00515A37">
        <w:rPr>
          <w:rtl/>
        </w:rPr>
        <w:t>-</w:t>
      </w:r>
      <w:r w:rsidRPr="009214BE">
        <w:rPr>
          <w:rtl/>
        </w:rPr>
        <w:t>לבנון; להיפך,</w:t>
      </w:r>
      <w:r w:rsidR="00515A37">
        <w:rPr>
          <w:rtl/>
        </w:rPr>
        <w:t xml:space="preserve"> </w:t>
      </w:r>
      <w:r w:rsidRPr="009214BE">
        <w:rPr>
          <w:rtl/>
        </w:rPr>
        <w:t>כולנו הצבענו בעד נסיגה מלבנון ב</w:t>
      </w:r>
      <w:r w:rsidR="00515A37">
        <w:rPr>
          <w:rtl/>
        </w:rPr>
        <w:t>-</w:t>
      </w:r>
      <w:r w:rsidRPr="009214BE">
        <w:rPr>
          <w:rtl/>
        </w:rPr>
        <w:t xml:space="preserve">1984. נוכח הדברים האלה, מוטב שיתנצלו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אתה משנה את ההיסטוריה?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אולי לא ישבת בממשלה באותה תקופה. חבר הכנסת אורי אור היה אז אלוף פיקוד</w:t>
      </w:r>
      <w:r w:rsidR="00515A37">
        <w:rPr>
          <w:rtl/>
        </w:rPr>
        <w:t xml:space="preserve"> </w:t>
      </w:r>
      <w:r w:rsidRPr="009214BE">
        <w:rPr>
          <w:rtl/>
        </w:rPr>
        <w:t>הצפון והוא השתתף בדיונים האלה. הוא יודע בדיוק ששרי הליכוד לא הצביעו נגד הנסיגה</w:t>
      </w:r>
      <w:r w:rsidR="00515A37">
        <w:rPr>
          <w:rtl/>
        </w:rPr>
        <w:t xml:space="preserve"> </w:t>
      </w:r>
      <w:r w:rsidRPr="009214BE">
        <w:rPr>
          <w:rtl/>
        </w:rPr>
        <w:t>מדרום</w:t>
      </w:r>
      <w:r w:rsidR="00515A37">
        <w:rPr>
          <w:rtl/>
        </w:rPr>
        <w:t>-</w:t>
      </w:r>
      <w:r w:rsidRPr="009214BE">
        <w:rPr>
          <w:rtl/>
        </w:rPr>
        <w:t>לבנון.</w:t>
      </w:r>
      <w:r w:rsidR="00515A37">
        <w:rPr>
          <w:rtl/>
        </w:rPr>
        <w:t xml:space="preserve"> </w:t>
      </w:r>
      <w:r w:rsidRPr="009214BE">
        <w:rPr>
          <w:rtl/>
        </w:rPr>
        <w:t>ואם</w:t>
      </w:r>
      <w:r w:rsidR="00515A37">
        <w:rPr>
          <w:rtl/>
        </w:rPr>
        <w:t xml:space="preserve"> </w:t>
      </w:r>
      <w:r w:rsidRPr="009214BE">
        <w:rPr>
          <w:rtl/>
        </w:rPr>
        <w:t>אתה שכחת, סגן השר מוטה גור, מוטב שתלך ותעיין בסטנוגרמות של</w:t>
      </w:r>
      <w:r w:rsidR="00515A37">
        <w:rPr>
          <w:rtl/>
        </w:rPr>
        <w:t xml:space="preserve"> </w:t>
      </w:r>
      <w:r w:rsidRPr="009214BE">
        <w:rPr>
          <w:rtl/>
        </w:rPr>
        <w:t>ישיבות הממשלה. יש לך גישה למקומות האלה.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עוזי לנדאו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אפשר להתווכח על כל מיני דברים, אבל לא על עובדות.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עובדות,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ממציא שום דבר. אני הצבעתי עם חברי, שרי הליכוד, בעד</w:t>
      </w:r>
      <w:r w:rsidR="00515A37">
        <w:rPr>
          <w:rtl/>
        </w:rPr>
        <w:t xml:space="preserve"> </w:t>
      </w:r>
      <w:r w:rsidRPr="009214BE">
        <w:rPr>
          <w:rtl/>
        </w:rPr>
        <w:t>נסיגה מלבנון.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היו כאלה והיו כאלה.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</w:t>
      </w:r>
      <w:r w:rsidR="00515A37">
        <w:rPr>
          <w:rtl/>
        </w:rPr>
        <w:t xml:space="preserve"> </w:t>
      </w:r>
      <w:r w:rsidRPr="009214BE">
        <w:rPr>
          <w:rtl/>
        </w:rPr>
        <w:t>כולם</w:t>
      </w:r>
      <w:r w:rsidR="00515A37">
        <w:rPr>
          <w:rtl/>
        </w:rPr>
        <w:t xml:space="preserve"> </w:t>
      </w:r>
      <w:r w:rsidRPr="009214BE">
        <w:rPr>
          <w:rtl/>
        </w:rPr>
        <w:t>הצביעו</w:t>
      </w:r>
      <w:r w:rsidR="00515A37">
        <w:rPr>
          <w:rtl/>
        </w:rPr>
        <w:t xml:space="preserve"> </w:t>
      </w:r>
      <w:r w:rsidRPr="009214BE">
        <w:rPr>
          <w:rtl/>
        </w:rPr>
        <w:t>בעד,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אפילו</w:t>
      </w:r>
      <w:r w:rsidR="00515A37">
        <w:rPr>
          <w:rtl/>
        </w:rPr>
        <w:t xml:space="preserve"> </w:t>
      </w:r>
      <w:r w:rsidRPr="009214BE">
        <w:rPr>
          <w:rtl/>
        </w:rPr>
        <w:t>שר אחד מהליכוד שהצביע נגד הנסיגה</w:t>
      </w:r>
      <w:r w:rsidR="00515A37">
        <w:rPr>
          <w:rtl/>
        </w:rPr>
        <w:t xml:space="preserve"> </w:t>
      </w:r>
      <w:r w:rsidRPr="009214BE">
        <w:rPr>
          <w:rtl/>
        </w:rPr>
        <w:t>מלבנון.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סגן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הביטחון, אם תשיב היום בשם הממשלה, מוטב שתבהיר גם לכנסת את</w:t>
      </w:r>
      <w:r w:rsidR="00515A37">
        <w:rPr>
          <w:rtl/>
        </w:rPr>
        <w:t xml:space="preserve"> </w:t>
      </w:r>
      <w:r w:rsidRPr="009214BE">
        <w:rPr>
          <w:rtl/>
        </w:rPr>
        <w:t>פשר</w:t>
      </w:r>
      <w:r w:rsidR="00515A37">
        <w:rPr>
          <w:rtl/>
        </w:rPr>
        <w:t xml:space="preserve"> </w:t>
      </w:r>
      <w:r w:rsidRPr="009214BE">
        <w:rPr>
          <w:rtl/>
        </w:rPr>
        <w:t>הידיעות</w:t>
      </w:r>
      <w:r w:rsidR="00515A37">
        <w:rPr>
          <w:rtl/>
        </w:rPr>
        <w:t xml:space="preserve"> </w:t>
      </w:r>
      <w:r w:rsidRPr="009214BE">
        <w:rPr>
          <w:rtl/>
        </w:rPr>
        <w:t>שהופיעו באמצעי התקשורת, על כך שקצין בכיר מסר: כבר שנה שאנו בצה"ל</w:t>
      </w:r>
      <w:r w:rsidR="00515A37">
        <w:rPr>
          <w:rtl/>
        </w:rPr>
        <w:t xml:space="preserve"> </w:t>
      </w:r>
      <w:r w:rsidRPr="009214BE">
        <w:rPr>
          <w:rtl/>
        </w:rPr>
        <w:t>יודעים</w:t>
      </w:r>
      <w:r w:rsidR="00515A37">
        <w:rPr>
          <w:rtl/>
        </w:rPr>
        <w:t xml:space="preserve"> </w:t>
      </w:r>
      <w:r w:rsidRPr="009214BE">
        <w:rPr>
          <w:rtl/>
        </w:rPr>
        <w:t>על פעולות ה"חיזב</w:t>
      </w:r>
      <w:r w:rsidR="00515A37">
        <w:rPr>
          <w:rtl/>
        </w:rPr>
        <w:t>-</w:t>
      </w:r>
      <w:r w:rsidRPr="009214BE">
        <w:rPr>
          <w:rtl/>
        </w:rPr>
        <w:t>אללה", אך הממשלה לא אישרה לנו לפעול נגדם.</w:t>
      </w:r>
      <w:r w:rsidR="00515A37">
        <w:rPr>
          <w:rtl/>
        </w:rPr>
        <w:t xml:space="preserve"> </w:t>
      </w:r>
      <w:r w:rsidRPr="009214BE">
        <w:rPr>
          <w:rtl/>
        </w:rPr>
        <w:t>המטרות היו</w:t>
      </w:r>
      <w:r w:rsidR="00515A37">
        <w:rPr>
          <w:rtl/>
        </w:rPr>
        <w:t xml:space="preserve"> </w:t>
      </w:r>
      <w:r w:rsidRPr="009214BE">
        <w:rPr>
          <w:rtl/>
        </w:rPr>
        <w:t>ידועות</w:t>
      </w:r>
      <w:r w:rsidR="00515A37">
        <w:rPr>
          <w:rtl/>
        </w:rPr>
        <w:t xml:space="preserve"> </w:t>
      </w:r>
      <w:r w:rsidRPr="009214BE">
        <w:rPr>
          <w:rtl/>
        </w:rPr>
        <w:t>קודם.</w:t>
      </w:r>
      <w:r w:rsidR="00515A37">
        <w:rPr>
          <w:rtl/>
        </w:rPr>
        <w:t xml:space="preserve"> </w:t>
      </w:r>
      <w:r w:rsidRPr="009214BE">
        <w:rPr>
          <w:rtl/>
        </w:rPr>
        <w:t>אדוני סגן השר, אם אומנם כך, הרי הכנסת והציבור זכאים לקבל תשובה,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אכן</w:t>
      </w:r>
      <w:r w:rsidR="00515A37">
        <w:rPr>
          <w:rtl/>
        </w:rPr>
        <w:t xml:space="preserve"> </w:t>
      </w:r>
      <w:r w:rsidRPr="009214BE">
        <w:rPr>
          <w:rtl/>
        </w:rPr>
        <w:t>היתה</w:t>
      </w:r>
      <w:r w:rsidR="00515A37">
        <w:rPr>
          <w:rtl/>
        </w:rPr>
        <w:t xml:space="preserve"> </w:t>
      </w:r>
      <w:r w:rsidRPr="009214BE">
        <w:rPr>
          <w:rtl/>
        </w:rPr>
        <w:t>התנגדות של הממשלה להיענות לדרישות צה"ל לפעול נגד ארגוני המחבלים</w:t>
      </w:r>
      <w:r w:rsidR="00515A37">
        <w:rPr>
          <w:rtl/>
        </w:rPr>
        <w:t xml:space="preserve"> </w:t>
      </w:r>
      <w:r w:rsidRPr="009214BE">
        <w:rPr>
          <w:rtl/>
        </w:rPr>
        <w:t>בשנה האחרונה.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מראה על איפוק.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קצב,</w:t>
      </w:r>
      <w:r w:rsidR="00515A37">
        <w:rPr>
          <w:rtl/>
        </w:rPr>
        <w:t xml:space="preserve"> </w:t>
      </w:r>
      <w:r w:rsidRPr="009214BE">
        <w:rPr>
          <w:rtl/>
        </w:rPr>
        <w:t>מכיוון</w:t>
      </w:r>
      <w:r w:rsidR="00515A37">
        <w:rPr>
          <w:rtl/>
        </w:rPr>
        <w:t xml:space="preserve"> </w:t>
      </w:r>
      <w:r w:rsidRPr="009214BE">
        <w:rPr>
          <w:rtl/>
        </w:rPr>
        <w:t>שאני</w:t>
      </w:r>
      <w:r w:rsidR="00515A37">
        <w:rPr>
          <w:rtl/>
        </w:rPr>
        <w:t xml:space="preserve"> </w:t>
      </w:r>
      <w:r w:rsidRPr="009214BE">
        <w:rPr>
          <w:rtl/>
        </w:rPr>
        <w:t>לא משיב היום בשם הממשלה, אני אומר לך מייד</w:t>
      </w:r>
      <w:r w:rsidR="00515A37">
        <w:rPr>
          <w:rtl/>
        </w:rPr>
        <w:t xml:space="preserve"> </w:t>
      </w:r>
      <w:r w:rsidRPr="009214BE">
        <w:rPr>
          <w:rtl/>
        </w:rPr>
        <w:t>שאלה דברים בטלים.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נביע היום משאלה, שהמחבלים לא יכפו הסלמה על צה"ל</w:t>
      </w:r>
      <w:r w:rsidR="00515A37">
        <w:rPr>
          <w:rtl/>
        </w:rPr>
        <w:t xml:space="preserve"> </w:t>
      </w:r>
      <w:r w:rsidRPr="009214BE">
        <w:rPr>
          <w:rtl/>
        </w:rPr>
        <w:t>ועל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ישראל.</w:t>
      </w:r>
      <w:r w:rsidR="00515A37">
        <w:rPr>
          <w:rtl/>
        </w:rPr>
        <w:t xml:space="preserve"> </w:t>
      </w:r>
      <w:r w:rsidRPr="009214BE">
        <w:rPr>
          <w:rtl/>
        </w:rPr>
        <w:t>נביע תקווה שלממשלה ולמטה הכללי תהיה אפשרות להילחם במחבלים</w:t>
      </w:r>
      <w:r w:rsidR="00515A37">
        <w:rPr>
          <w:rtl/>
        </w:rPr>
        <w:t xml:space="preserve"> </w:t>
      </w:r>
      <w:r w:rsidRPr="009214BE">
        <w:rPr>
          <w:rtl/>
        </w:rPr>
        <w:t>בבסיסיהם,</w:t>
      </w:r>
      <w:r w:rsidR="00515A37">
        <w:rPr>
          <w:rtl/>
        </w:rPr>
        <w:t xml:space="preserve"> </w:t>
      </w:r>
      <w:r w:rsidRPr="009214BE">
        <w:rPr>
          <w:rtl/>
        </w:rPr>
        <w:t>בשקט,</w:t>
      </w:r>
      <w:r w:rsidR="00515A37">
        <w:rPr>
          <w:rtl/>
        </w:rPr>
        <w:t xml:space="preserve"> </w:t>
      </w:r>
      <w:r w:rsidRPr="009214BE">
        <w:rPr>
          <w:rtl/>
        </w:rPr>
        <w:t>ללא</w:t>
      </w:r>
      <w:r w:rsidR="00515A37">
        <w:rPr>
          <w:rtl/>
        </w:rPr>
        <w:t xml:space="preserve"> </w:t>
      </w:r>
      <w:r w:rsidRPr="009214BE">
        <w:rPr>
          <w:rtl/>
        </w:rPr>
        <w:t>לחצים מתוך הממשלה, לא עם סטופר ביד שמודד את כמות הפגזים</w:t>
      </w:r>
      <w:r w:rsidR="00515A37">
        <w:rPr>
          <w:rtl/>
        </w:rPr>
        <w:t xml:space="preserve"> </w:t>
      </w:r>
      <w:r w:rsidRPr="009214BE">
        <w:rPr>
          <w:rtl/>
        </w:rPr>
        <w:t>ומספר גיחות המטוסים.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מקווים שהשרים בתוך הממשלה מאמינים לממשלה בעניין הזה. אני קורא לשרי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להאמין</w:t>
      </w:r>
      <w:r w:rsidR="00515A37">
        <w:rPr>
          <w:rtl/>
        </w:rPr>
        <w:t xml:space="preserve"> </w:t>
      </w:r>
      <w:r w:rsidRPr="009214BE">
        <w:rPr>
          <w:rtl/>
        </w:rPr>
        <w:t>במוסריות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הממשלה במאבקו במחבלים. בימים הקרובים בוודאי</w:t>
      </w:r>
      <w:r w:rsidR="00515A37">
        <w:rPr>
          <w:rtl/>
        </w:rPr>
        <w:t xml:space="preserve"> </w:t>
      </w:r>
      <w:r w:rsidRPr="009214BE">
        <w:rPr>
          <w:rtl/>
        </w:rPr>
        <w:t>יגברו</w:t>
      </w:r>
      <w:r w:rsidR="00515A37">
        <w:rPr>
          <w:rtl/>
        </w:rPr>
        <w:t xml:space="preserve"> </w:t>
      </w:r>
      <w:r w:rsidRPr="009214BE">
        <w:rPr>
          <w:rtl/>
        </w:rPr>
        <w:t>הלחצים</w:t>
      </w:r>
      <w:r w:rsidR="00515A37">
        <w:rPr>
          <w:rtl/>
        </w:rPr>
        <w:t xml:space="preserve"> </w:t>
      </w:r>
      <w:r w:rsidRPr="009214BE">
        <w:rPr>
          <w:rtl/>
        </w:rPr>
        <w:t>הבין</w:t>
      </w:r>
      <w:r w:rsidR="00515A37">
        <w:rPr>
          <w:rtl/>
        </w:rPr>
        <w:t>-</w:t>
      </w:r>
      <w:r w:rsidRPr="009214BE">
        <w:rPr>
          <w:rtl/>
        </w:rPr>
        <w:t>לאומיים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מדינת ישראל. התעמולה הערבית בוודאי תעשה שימוש</w:t>
      </w:r>
      <w:r w:rsidR="00515A37">
        <w:rPr>
          <w:rtl/>
        </w:rPr>
        <w:t xml:space="preserve"> </w:t>
      </w:r>
      <w:r w:rsidRPr="009214BE">
        <w:rPr>
          <w:rtl/>
        </w:rPr>
        <w:t>באמצעים</w:t>
      </w:r>
      <w:r w:rsidR="00515A37">
        <w:rPr>
          <w:rtl/>
        </w:rPr>
        <w:t xml:space="preserve"> </w:t>
      </w:r>
      <w:r w:rsidRPr="009214BE">
        <w:rPr>
          <w:rtl/>
        </w:rPr>
        <w:t>פסולים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לעורר</w:t>
      </w:r>
      <w:r w:rsidR="00515A37">
        <w:rPr>
          <w:rtl/>
        </w:rPr>
        <w:t xml:space="preserve"> </w:t>
      </w:r>
      <w:r w:rsidRPr="009214BE">
        <w:rPr>
          <w:rtl/>
        </w:rPr>
        <w:t>רושם קשה. אני מקווה שההסברה הישראלית, כפי שהצליחה</w:t>
      </w:r>
      <w:r w:rsidR="00515A37">
        <w:rPr>
          <w:rtl/>
        </w:rPr>
        <w:t xml:space="preserve"> </w:t>
      </w:r>
      <w:r w:rsidRPr="009214BE">
        <w:rPr>
          <w:rtl/>
        </w:rPr>
        <w:t>ביומיים</w:t>
      </w:r>
      <w:r w:rsidR="00515A37">
        <w:rPr>
          <w:rtl/>
        </w:rPr>
        <w:t>-</w:t>
      </w:r>
      <w:r w:rsidRPr="009214BE">
        <w:rPr>
          <w:rtl/>
        </w:rPr>
        <w:t>שלושה</w:t>
      </w:r>
      <w:r w:rsidR="00515A37">
        <w:rPr>
          <w:rtl/>
        </w:rPr>
        <w:t xml:space="preserve"> </w:t>
      </w:r>
      <w:r w:rsidRPr="009214BE">
        <w:rPr>
          <w:rtl/>
        </w:rPr>
        <w:t>ימים</w:t>
      </w:r>
      <w:r w:rsidR="00515A37">
        <w:rPr>
          <w:rtl/>
        </w:rPr>
        <w:t xml:space="preserve"> </w:t>
      </w:r>
      <w:r w:rsidRPr="009214BE">
        <w:rPr>
          <w:rtl/>
        </w:rPr>
        <w:t>האחרונים,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משבח</w:t>
      </w:r>
      <w:r w:rsidR="00515A37">
        <w:rPr>
          <w:rtl/>
        </w:rPr>
        <w:t xml:space="preserve"> </w:t>
      </w:r>
      <w:r w:rsidRPr="009214BE">
        <w:rPr>
          <w:rtl/>
        </w:rPr>
        <w:t>אותה,</w:t>
      </w:r>
      <w:r w:rsidR="00515A37">
        <w:rPr>
          <w:rtl/>
        </w:rPr>
        <w:t xml:space="preserve"> </w:t>
      </w:r>
      <w:r w:rsidRPr="009214BE">
        <w:rPr>
          <w:rtl/>
        </w:rPr>
        <w:t>תמשיך להיות מוצלחת גם בימים</w:t>
      </w:r>
      <w:r w:rsidR="00515A37">
        <w:rPr>
          <w:rtl/>
        </w:rPr>
        <w:t xml:space="preserve"> </w:t>
      </w:r>
      <w:r w:rsidRPr="009214BE">
        <w:rPr>
          <w:rtl/>
        </w:rPr>
        <w:t>הבאים.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עלינו</w:t>
      </w:r>
      <w:r w:rsidR="00515A37">
        <w:rPr>
          <w:rtl/>
        </w:rPr>
        <w:t xml:space="preserve"> </w:t>
      </w:r>
      <w:r w:rsidRPr="009214BE">
        <w:rPr>
          <w:rtl/>
        </w:rPr>
        <w:t>להתאחד</w:t>
      </w:r>
      <w:r w:rsidR="00515A37">
        <w:rPr>
          <w:rtl/>
        </w:rPr>
        <w:t xml:space="preserve"> </w:t>
      </w:r>
      <w:r w:rsidRPr="009214BE">
        <w:rPr>
          <w:rtl/>
        </w:rPr>
        <w:t>מאחורי המטה הכללי וחיילי צה"ל ועמדת הממשלה במלחמתם במחבלים</w:t>
      </w:r>
      <w:r w:rsidR="00515A37">
        <w:rPr>
          <w:rtl/>
        </w:rPr>
        <w:t xml:space="preserve"> </w:t>
      </w:r>
      <w:r w:rsidRPr="009214BE">
        <w:rPr>
          <w:rtl/>
        </w:rPr>
        <w:t>וכן במטרתם להבטיח לתושבי הגליל שלום וביטחון.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 לחבר הכנסת משה קצב.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אחרון הדוברים </w:t>
      </w:r>
      <w:r w:rsidR="00515A37">
        <w:rPr>
          <w:rtl/>
        </w:rPr>
        <w:t>–</w:t>
      </w:r>
      <w:r w:rsidRPr="009214BE">
        <w:rPr>
          <w:rtl/>
        </w:rPr>
        <w:t xml:space="preserve"> חבר הכנסת אורי אור.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 להזכיר לחברי הכנסת, כפי שאמרתי גם תוך כדי הדיון, שבתום דבריו 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אורי אור אנחנו נסיים את הדיון בסוגיה הזאת. הואיל ושתי סיעות, סיעות</w:t>
      </w:r>
      <w:r w:rsidR="00515A37">
        <w:rPr>
          <w:rtl/>
        </w:rPr>
        <w:t xml:space="preserve"> </w:t>
      </w:r>
      <w:r w:rsidRPr="009214BE">
        <w:rPr>
          <w:rtl/>
        </w:rPr>
        <w:t>חד"ש</w:t>
      </w:r>
      <w:r w:rsidR="00515A37">
        <w:rPr>
          <w:rtl/>
        </w:rPr>
        <w:t xml:space="preserve"> </w:t>
      </w:r>
      <w:r w:rsidRPr="009214BE">
        <w:rPr>
          <w:rtl/>
        </w:rPr>
        <w:t>ומד"ע ביקשו להפוך את ההצבעה על דיון זה להצבעת אי</w:t>
      </w:r>
      <w:r w:rsidR="00515A37">
        <w:rPr>
          <w:rtl/>
        </w:rPr>
        <w:t>-</w:t>
      </w:r>
      <w:r w:rsidRPr="009214BE">
        <w:rPr>
          <w:rtl/>
        </w:rPr>
        <w:t>אמון, הרי ההצבעה תתקיים</w:t>
      </w:r>
      <w:r w:rsidR="00515A37">
        <w:rPr>
          <w:rtl/>
        </w:rPr>
        <w:t xml:space="preserve"> </w:t>
      </w:r>
      <w:r w:rsidRPr="009214BE">
        <w:rPr>
          <w:rtl/>
        </w:rPr>
        <w:t>ביום</w:t>
      </w:r>
      <w:r w:rsidR="00515A37">
        <w:rPr>
          <w:rtl/>
        </w:rPr>
        <w:t xml:space="preserve"> </w:t>
      </w:r>
      <w:r w:rsidRPr="009214BE">
        <w:rPr>
          <w:rtl/>
        </w:rPr>
        <w:t>שני</w:t>
      </w:r>
      <w:r w:rsidR="00515A37">
        <w:rPr>
          <w:rtl/>
        </w:rPr>
        <w:t xml:space="preserve"> </w:t>
      </w:r>
      <w:r w:rsidRPr="009214BE">
        <w:rPr>
          <w:rtl/>
        </w:rPr>
        <w:t>הבא. כאמור, הדיון הזה יסתיים בתום דבריו של חבר הכנסת אורי אור. ביום</w:t>
      </w:r>
      <w:r w:rsidR="00515A37">
        <w:rPr>
          <w:rtl/>
        </w:rPr>
        <w:t xml:space="preserve"> </w:t>
      </w:r>
      <w:r w:rsidRPr="009214BE">
        <w:rPr>
          <w:rtl/>
        </w:rPr>
        <w:t>שני, אם ראש הממשלה יחפוץ להשיב, יוכל לעשות זאת לפני הצבעת האי</w:t>
      </w:r>
      <w:r w:rsidR="00515A37">
        <w:rPr>
          <w:rtl/>
        </w:rPr>
        <w:t>-</w:t>
      </w:r>
      <w:r w:rsidRPr="009214BE">
        <w:rPr>
          <w:rtl/>
        </w:rPr>
        <w:t>אמון.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בינתיים, בתום שש הדקות שהוקצבו לחבר הכנסת אורי אור, אנחנו נעבור לסעיף הבא</w:t>
      </w:r>
      <w:r w:rsidR="00515A37">
        <w:rPr>
          <w:rtl/>
        </w:rPr>
        <w:t xml:space="preserve"> </w:t>
      </w:r>
      <w:r w:rsidRPr="009214BE">
        <w:rPr>
          <w:rtl/>
        </w:rPr>
        <w:t>בסדר</w:t>
      </w:r>
      <w:r w:rsidR="00515A37">
        <w:rPr>
          <w:rtl/>
        </w:rPr>
        <w:t>-</w:t>
      </w:r>
      <w:r w:rsidRPr="009214BE">
        <w:rPr>
          <w:rtl/>
        </w:rPr>
        <w:t>היום,</w:t>
      </w:r>
      <w:r w:rsidR="00515A37">
        <w:rPr>
          <w:rtl/>
        </w:rPr>
        <w:t xml:space="preserve"> </w:t>
      </w:r>
      <w:r w:rsidRPr="009214BE">
        <w:rPr>
          <w:rtl/>
        </w:rPr>
        <w:t>והוא:</w:t>
      </w:r>
      <w:r w:rsidR="00515A37">
        <w:rPr>
          <w:rtl/>
        </w:rPr>
        <w:t xml:space="preserve"> </w:t>
      </w:r>
      <w:r w:rsidRPr="009214BE">
        <w:rPr>
          <w:rtl/>
        </w:rPr>
        <w:t>הצעת ועדת הכנסת ליטול חסינות מחבר הכנסת רפאל פנחסי. זה יהיה</w:t>
      </w:r>
      <w:r w:rsidR="00515A37">
        <w:rPr>
          <w:rtl/>
        </w:rPr>
        <w:t xml:space="preserve"> </w:t>
      </w:r>
      <w:r w:rsidRPr="009214BE">
        <w:rPr>
          <w:rtl/>
        </w:rPr>
        <w:t>דיון חוזר, בעקבות פסיקת בג"ץ. ההצבעה בנושא הסרת החסינות תתקיים מחר.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להבהיר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הדברים,</w:t>
      </w:r>
      <w:r w:rsidR="00515A37">
        <w:rPr>
          <w:rtl/>
        </w:rPr>
        <w:t xml:space="preserve"> </w:t>
      </w:r>
      <w:r w:rsidRPr="009214BE">
        <w:rPr>
          <w:rtl/>
        </w:rPr>
        <w:t>כדי שחברי הכנסת יתאספו ויבואו לאולם לקראת</w:t>
      </w:r>
      <w:r w:rsidR="00515A37">
        <w:rPr>
          <w:rtl/>
        </w:rPr>
        <w:t xml:space="preserve"> </w:t>
      </w:r>
      <w:r w:rsidRPr="009214BE">
        <w:rPr>
          <w:rtl/>
        </w:rPr>
        <w:t>הדיון הבא.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בבקשה, חבר הכנסת אורי אור.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 נכבדה, ראשית, גם אני כמו הדוברים לפני רוצה להצטרף</w:t>
      </w:r>
      <w:r w:rsidR="00515A37">
        <w:rPr>
          <w:rtl/>
        </w:rPr>
        <w:t xml:space="preserve"> </w:t>
      </w:r>
      <w:r w:rsidRPr="009214BE">
        <w:rPr>
          <w:rtl/>
        </w:rPr>
        <w:t>ולהביע</w:t>
      </w:r>
      <w:r w:rsidR="00515A37">
        <w:rPr>
          <w:rtl/>
        </w:rPr>
        <w:t xml:space="preserve"> </w:t>
      </w:r>
      <w:r w:rsidRPr="009214BE">
        <w:rPr>
          <w:rtl/>
        </w:rPr>
        <w:t>הערכה</w:t>
      </w:r>
      <w:r w:rsidR="00515A37">
        <w:rPr>
          <w:rtl/>
        </w:rPr>
        <w:t xml:space="preserve"> </w:t>
      </w:r>
      <w:r w:rsidRPr="009214BE">
        <w:rPr>
          <w:rtl/>
        </w:rPr>
        <w:t>רבה לאנשי הצפון, לצה"ל. אני רוצה להשתתף בצערן ובאבלן של המשפחות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מוטי בן</w:t>
      </w:r>
      <w:r w:rsidR="00515A37">
        <w:rPr>
          <w:rtl/>
        </w:rPr>
        <w:t>-</w:t>
      </w:r>
      <w:r w:rsidRPr="009214BE">
        <w:rPr>
          <w:rtl/>
        </w:rPr>
        <w:t>דוד וגבי שמעוני מקריית</w:t>
      </w:r>
      <w:r w:rsidR="00515A37">
        <w:rPr>
          <w:rtl/>
        </w:rPr>
        <w:t>-</w:t>
      </w:r>
      <w:r w:rsidRPr="009214BE">
        <w:rPr>
          <w:rtl/>
        </w:rPr>
        <w:t>שמונה ושל גדי סואד מגבעת</w:t>
      </w:r>
      <w:r w:rsidR="00515A37">
        <w:rPr>
          <w:rtl/>
        </w:rPr>
        <w:t>-</w:t>
      </w:r>
      <w:r w:rsidRPr="009214BE">
        <w:rPr>
          <w:rtl/>
        </w:rPr>
        <w:t>השלושה, שנפגעו תוך</w:t>
      </w:r>
      <w:r w:rsidR="00515A37">
        <w:rPr>
          <w:rtl/>
        </w:rPr>
        <w:t xml:space="preserve"> </w:t>
      </w:r>
      <w:r w:rsidRPr="009214BE">
        <w:rPr>
          <w:rtl/>
        </w:rPr>
        <w:t>כדי מבצע "דין</w:t>
      </w:r>
      <w:r w:rsidR="00515A37">
        <w:rPr>
          <w:rtl/>
        </w:rPr>
        <w:t>-</w:t>
      </w:r>
      <w:r w:rsidRPr="009214BE">
        <w:rPr>
          <w:rtl/>
        </w:rPr>
        <w:t>וחשבון".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קבעתי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לעצמי כלל </w:t>
      </w:r>
      <w:r w:rsidR="00515A37">
        <w:rPr>
          <w:rtl/>
        </w:rPr>
        <w:t>–</w:t>
      </w:r>
      <w:r w:rsidRPr="009214BE">
        <w:rPr>
          <w:rtl/>
        </w:rPr>
        <w:t xml:space="preserve"> לא להיכנס לוויכוחים פוליטיים. אבל, חבר הכנסת קצב,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להגיד</w:t>
      </w:r>
      <w:r w:rsidR="00515A37">
        <w:rPr>
          <w:rtl/>
        </w:rPr>
        <w:t xml:space="preserve"> </w:t>
      </w:r>
      <w:r w:rsidRPr="009214BE">
        <w:rPr>
          <w:rtl/>
        </w:rPr>
        <w:t>לך, שדבריך ועיוות ההיסטוריה שהיה בהם מדהימים אותי ממש. הרי</w:t>
      </w:r>
      <w:r w:rsidR="00515A37">
        <w:rPr>
          <w:rtl/>
        </w:rPr>
        <w:t xml:space="preserve"> </w:t>
      </w:r>
      <w:r w:rsidRPr="009214BE">
        <w:rPr>
          <w:rtl/>
        </w:rPr>
        <w:t>לא היתה החלטה על נסיגה עד שקמה ממשלת האחדות הלאומית, ואתה יודע זאת טוב מאוד.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קבעתי</w:t>
      </w:r>
      <w:r w:rsidR="00515A37">
        <w:rPr>
          <w:rtl/>
        </w:rPr>
        <w:t xml:space="preserve"> </w:t>
      </w:r>
      <w:r w:rsidRPr="009214BE">
        <w:rPr>
          <w:rtl/>
        </w:rPr>
        <w:t>לעצמי,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שומר על כך, שלא להעביר פרטים על דיונים שהתקיימו</w:t>
      </w:r>
      <w:r w:rsidR="00515A37">
        <w:rPr>
          <w:rtl/>
        </w:rPr>
        <w:t xml:space="preserve"> </w:t>
      </w:r>
      <w:r w:rsidRPr="009214BE">
        <w:rPr>
          <w:rtl/>
        </w:rPr>
        <w:t>בממשלה ואני השתתפתי בהם כשהייתי אלוף פיקוד הצפון, לא לדבר עליהם כחבר הכנסת.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לא אצטט אותך מה אמרת אז בממשלה.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חבר הכנסת קצב, יש לך כשרון לשכוח תקופה מסוימת. אני אומר לך, היזהר.</w:t>
      </w:r>
      <w:r w:rsidR="00515A37">
        <w:rPr>
          <w:rtl/>
        </w:rPr>
        <w:t xml:space="preserve"> </w:t>
      </w: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מדבר אתי על ממשלת האחדות הלאומית, כאשר חבר הכנסת פרס היה ראש הממשלה ויצחק</w:t>
      </w:r>
      <w:r w:rsidR="00515A37">
        <w:rPr>
          <w:rtl/>
        </w:rPr>
        <w:t xml:space="preserve"> </w:t>
      </w:r>
      <w:r w:rsidRPr="009214BE">
        <w:rPr>
          <w:rtl/>
        </w:rPr>
        <w:t>רבין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הביטחון.</w:t>
      </w:r>
      <w:r w:rsidR="00515A37">
        <w:rPr>
          <w:rtl/>
        </w:rPr>
        <w:t xml:space="preserve"> </w:t>
      </w:r>
      <w:r w:rsidRPr="009214BE">
        <w:rPr>
          <w:rtl/>
        </w:rPr>
        <w:t>עד אז הממשלה שלך לא דיברה על יציאה מלבנון, ועל כך אנו</w:t>
      </w:r>
      <w:r w:rsidR="00515A37">
        <w:rPr>
          <w:rtl/>
        </w:rPr>
        <w:t xml:space="preserve"> </w:t>
      </w:r>
      <w:r w:rsidRPr="009214BE">
        <w:rPr>
          <w:rtl/>
        </w:rPr>
        <w:t>מדברים עכשיו.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ומוטה גור היה אז שר הבריאות.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תבוא</w:t>
      </w:r>
      <w:r w:rsidR="00515A37">
        <w:rPr>
          <w:rtl/>
        </w:rPr>
        <w:t xml:space="preserve"> </w:t>
      </w:r>
      <w:r w:rsidRPr="009214BE">
        <w:rPr>
          <w:rtl/>
        </w:rPr>
        <w:t>ותגיד לי: אנחנו היינו בעד נסיגה מלבנון. אם לא היו בחירות ב</w:t>
      </w:r>
      <w:r w:rsidR="00515A37">
        <w:rPr>
          <w:rtl/>
        </w:rPr>
        <w:t>-</w:t>
      </w:r>
      <w:r w:rsidRPr="009214BE">
        <w:rPr>
          <w:rtl/>
        </w:rPr>
        <w:t>1984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היתה</w:t>
      </w:r>
      <w:r w:rsidR="00515A37">
        <w:rPr>
          <w:rtl/>
        </w:rPr>
        <w:t xml:space="preserve"> </w:t>
      </w:r>
      <w:r w:rsidRPr="009214BE">
        <w:rPr>
          <w:rtl/>
        </w:rPr>
        <w:t>מתחלפת</w:t>
      </w:r>
      <w:r w:rsidR="00515A37">
        <w:rPr>
          <w:rtl/>
        </w:rPr>
        <w:t xml:space="preserve"> </w:t>
      </w:r>
      <w:r w:rsidRPr="009214BE">
        <w:rPr>
          <w:rtl/>
        </w:rPr>
        <w:t>הממשלה,</w:t>
      </w:r>
      <w:r w:rsidR="00515A37">
        <w:rPr>
          <w:rtl/>
        </w:rPr>
        <w:t xml:space="preserve"> </w:t>
      </w:r>
      <w:r w:rsidRPr="009214BE">
        <w:rPr>
          <w:rtl/>
        </w:rPr>
        <w:t>אינני יודע אם היתה נסיגה מלבנון. אבל בואו לא ניכנס</w:t>
      </w:r>
      <w:r w:rsidR="00515A37">
        <w:rPr>
          <w:rtl/>
        </w:rPr>
        <w:t xml:space="preserve"> </w:t>
      </w:r>
      <w:r w:rsidRPr="009214BE">
        <w:rPr>
          <w:rtl/>
        </w:rPr>
        <w:t>לוויכוח הזה היום, כאשר אנחנו רוצים דווקא להפגין אחדות ולא ויכוח.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חוזר ואומר, שכל שרי הליכוד הצביעו בעד נסיגה מלבנון. זה הכול.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יישר כוח.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קצב, ואף</w:t>
      </w:r>
      <w:r w:rsidR="00515A37">
        <w:rPr>
          <w:rtl/>
        </w:rPr>
        <w:t>-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>-</w:t>
      </w:r>
      <w:r w:rsidRPr="009214BE">
        <w:rPr>
          <w:rtl/>
        </w:rPr>
        <w:t>כן הארץ נוע תנוע.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לך תסתכל בדברים ותדע מה העובדות. אתה תמכת בעמדת שרי הליכוד.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לספר</w:t>
      </w:r>
      <w:r w:rsidR="00515A37">
        <w:rPr>
          <w:rtl/>
        </w:rPr>
        <w:t xml:space="preserve"> </w:t>
      </w:r>
      <w:r w:rsidRPr="009214BE">
        <w:rPr>
          <w:rtl/>
        </w:rPr>
        <w:t>מה אני עשיתי כשהייתי אלוף פיקוד הצפון? אתה לא תגרור אותי</w:t>
      </w:r>
      <w:r w:rsidR="00515A37">
        <w:rPr>
          <w:rtl/>
        </w:rPr>
        <w:t xml:space="preserve"> </w:t>
      </w:r>
      <w:r w:rsidRPr="009214BE">
        <w:rPr>
          <w:rtl/>
        </w:rPr>
        <w:t>לוויכוח</w:t>
      </w:r>
      <w:r w:rsidR="00515A37">
        <w:rPr>
          <w:rtl/>
        </w:rPr>
        <w:t xml:space="preserve"> </w:t>
      </w:r>
      <w:r w:rsidRPr="009214BE">
        <w:rPr>
          <w:rtl/>
        </w:rPr>
        <w:t>הזה.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אגיד לך גם כמה פעמים הייתי אצל מי שיושב בסיעתכם במקום</w:t>
      </w:r>
      <w:r w:rsidR="00515A37">
        <w:rPr>
          <w:rtl/>
        </w:rPr>
        <w:t xml:space="preserve"> </w:t>
      </w:r>
      <w:r w:rsidRPr="009214BE">
        <w:rPr>
          <w:rtl/>
        </w:rPr>
        <w:t>הראשון ומה אני אמרתי לו. אני מבקש ממך.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גם לא אגיד מה היתה אז עמדתך.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אגיד</w:t>
      </w:r>
      <w:r w:rsidR="00515A37">
        <w:rPr>
          <w:rtl/>
        </w:rPr>
        <w:t xml:space="preserve"> </w:t>
      </w:r>
      <w:r w:rsidRPr="009214BE">
        <w:rPr>
          <w:rtl/>
        </w:rPr>
        <w:t>לך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היתה עמדתי, חבר הכנסת קצב. אני אמרתי שצריך לצאת מלבנון</w:t>
      </w:r>
      <w:r w:rsidR="00515A37">
        <w:rPr>
          <w:rtl/>
        </w:rPr>
        <w:t xml:space="preserve"> </w:t>
      </w:r>
      <w:r w:rsidRPr="009214BE">
        <w:rPr>
          <w:rtl/>
        </w:rPr>
        <w:t>בשלב ראשון, עם אזור ביטחון גדול יותר. אז אל תגיד לי מה היתה עמדתי.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 היתה עמדת שרי הליכוד.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 פה, היושב</w:t>
      </w:r>
      <w:r w:rsidR="00515A37">
        <w:rPr>
          <w:rtl/>
        </w:rPr>
        <w:t>-</w:t>
      </w:r>
      <w:r w:rsidRPr="009214BE">
        <w:rPr>
          <w:rtl/>
        </w:rPr>
        <w:t>ראש מספר אחת שלך לא רצה לצאת ולא רצה לשמוע על יציאה.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 היתה עמדת שרי הליכוד.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באמת,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היתה</w:t>
      </w:r>
      <w:r w:rsidR="00515A37">
        <w:rPr>
          <w:rtl/>
        </w:rPr>
        <w:t xml:space="preserve"> </w:t>
      </w:r>
      <w:r w:rsidRPr="009214BE">
        <w:rPr>
          <w:rtl/>
        </w:rPr>
        <w:t>עמדת שרי הליכוד. אני מציע שנמשיך הלאה. יש גבול לעיוות של</w:t>
      </w:r>
      <w:r w:rsidR="00515A37">
        <w:rPr>
          <w:rtl/>
        </w:rPr>
        <w:t xml:space="preserve"> </w:t>
      </w:r>
      <w:r w:rsidRPr="009214BE">
        <w:rPr>
          <w:rtl/>
        </w:rPr>
        <w:t>ההיסטוריה.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משה קצב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לך תסתכל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</w:t>
      </w:r>
      <w:r w:rsidR="00515A37">
        <w:rPr>
          <w:rtl/>
        </w:rPr>
        <w:t xml:space="preserve"> </w:t>
      </w:r>
      <w:r w:rsidRPr="009214BE">
        <w:rPr>
          <w:rtl/>
        </w:rPr>
        <w:t>רבותי,</w:t>
      </w:r>
      <w:r w:rsidR="00515A37">
        <w:rPr>
          <w:rtl/>
        </w:rPr>
        <w:t xml:space="preserve"> </w:t>
      </w:r>
      <w:r w:rsidRPr="009214BE">
        <w:rPr>
          <w:rtl/>
        </w:rPr>
        <w:t>אולי</w:t>
      </w:r>
      <w:r w:rsidR="00515A37">
        <w:rPr>
          <w:rtl/>
        </w:rPr>
        <w:t xml:space="preserve"> </w:t>
      </w:r>
      <w:r w:rsidRPr="009214BE">
        <w:rPr>
          <w:rtl/>
        </w:rPr>
        <w:t>שכחנו, אבל הדיון הוא על מה שקורה היום. אנחנו כבר 11</w:t>
      </w:r>
      <w:r w:rsidR="00515A37">
        <w:rPr>
          <w:rtl/>
        </w:rPr>
        <w:t xml:space="preserve"> </w:t>
      </w:r>
      <w:r w:rsidRPr="009214BE">
        <w:rPr>
          <w:rtl/>
        </w:rPr>
        <w:t>שנים אחרי מלחמת של"ג.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הביטחון מ' גור: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ויכוח,</w:t>
      </w:r>
      <w:r w:rsidR="00515A37">
        <w:rPr>
          <w:rtl/>
        </w:rPr>
        <w:t xml:space="preserve"> </w:t>
      </w:r>
      <w:r w:rsidRPr="009214BE">
        <w:rPr>
          <w:rtl/>
        </w:rPr>
        <w:t>שהיציאה</w:t>
      </w:r>
      <w:r w:rsidR="00515A37">
        <w:rPr>
          <w:rtl/>
        </w:rPr>
        <w:t xml:space="preserve"> </w:t>
      </w:r>
      <w:r w:rsidRPr="009214BE">
        <w:rPr>
          <w:rtl/>
        </w:rPr>
        <w:t>מלבנון</w:t>
      </w:r>
      <w:r w:rsidR="00515A37">
        <w:rPr>
          <w:rtl/>
        </w:rPr>
        <w:t xml:space="preserve"> </w:t>
      </w:r>
      <w:r w:rsidRPr="009214BE">
        <w:rPr>
          <w:rtl/>
        </w:rPr>
        <w:t>היתה</w:t>
      </w:r>
      <w:r w:rsidR="00515A37">
        <w:rPr>
          <w:rtl/>
        </w:rPr>
        <w:t xml:space="preserve"> </w:t>
      </w:r>
      <w:r w:rsidRPr="009214BE">
        <w:rPr>
          <w:rtl/>
        </w:rPr>
        <w:t>בתקופה</w:t>
      </w:r>
      <w:r w:rsidR="00515A37">
        <w:rPr>
          <w:rtl/>
        </w:rPr>
        <w:t xml:space="preserve"> </w:t>
      </w:r>
      <w:r w:rsidRPr="009214BE">
        <w:rPr>
          <w:rtl/>
        </w:rPr>
        <w:t>של ממשלת האחדות</w:t>
      </w:r>
      <w:r w:rsidR="00515A37">
        <w:rPr>
          <w:rtl/>
        </w:rPr>
        <w:t xml:space="preserve"> </w:t>
      </w:r>
      <w:r w:rsidRPr="009214BE">
        <w:rPr>
          <w:rtl/>
        </w:rPr>
        <w:t>הלאומית.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ההחלטה היתה בינואר 1985, לא לפני כן.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בזמן</w:t>
      </w:r>
      <w:r w:rsidR="00515A37">
        <w:rPr>
          <w:rtl/>
        </w:rPr>
        <w:t xml:space="preserve"> </w:t>
      </w:r>
      <w:r w:rsidRPr="009214BE">
        <w:rPr>
          <w:rtl/>
        </w:rPr>
        <w:t>שנשאר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לומר, שהגדרת מבצע "דין</w:t>
      </w:r>
      <w:r w:rsidR="00515A37">
        <w:rPr>
          <w:rtl/>
        </w:rPr>
        <w:t>-</w:t>
      </w:r>
      <w:r w:rsidRPr="009214BE">
        <w:rPr>
          <w:rtl/>
        </w:rPr>
        <w:t>וחשבון" חשוב שתיאמר פה פעם</w:t>
      </w:r>
      <w:r w:rsidR="00515A37">
        <w:rPr>
          <w:rtl/>
        </w:rPr>
        <w:t xml:space="preserve"> </w:t>
      </w:r>
      <w:r w:rsidRPr="009214BE">
        <w:rPr>
          <w:rtl/>
        </w:rPr>
        <w:t>נוספת,</w:t>
      </w:r>
      <w:r w:rsidR="00515A37">
        <w:rPr>
          <w:rtl/>
        </w:rPr>
        <w:t xml:space="preserve"> </w:t>
      </w:r>
      <w:r w:rsidRPr="009214BE">
        <w:rPr>
          <w:rtl/>
        </w:rPr>
        <w:t>והיא:</w:t>
      </w:r>
      <w:r w:rsidR="00515A37">
        <w:rPr>
          <w:rtl/>
        </w:rPr>
        <w:t xml:space="preserve"> </w:t>
      </w:r>
      <w:r w:rsidRPr="009214BE">
        <w:rPr>
          <w:rtl/>
        </w:rPr>
        <w:t>שקט</w:t>
      </w:r>
      <w:r w:rsidR="00515A37">
        <w:rPr>
          <w:rtl/>
        </w:rPr>
        <w:t xml:space="preserve"> </w:t>
      </w:r>
      <w:r w:rsidRPr="009214BE">
        <w:rPr>
          <w:rtl/>
        </w:rPr>
        <w:t>וביטחון</w:t>
      </w:r>
      <w:r w:rsidR="00515A37">
        <w:rPr>
          <w:rtl/>
        </w:rPr>
        <w:t xml:space="preserve"> </w:t>
      </w:r>
      <w:r w:rsidRPr="009214BE">
        <w:rPr>
          <w:rtl/>
        </w:rPr>
        <w:t>בגבול הצפון, ולא שלום, לצערי הרב, כי אמרו פה כמה</w:t>
      </w:r>
      <w:r w:rsidR="00515A37">
        <w:rPr>
          <w:rtl/>
        </w:rPr>
        <w:t xml:space="preserve"> </w:t>
      </w:r>
      <w:r w:rsidRPr="009214BE">
        <w:rPr>
          <w:rtl/>
        </w:rPr>
        <w:t>אנשים</w:t>
      </w:r>
      <w:r w:rsidR="00515A37">
        <w:rPr>
          <w:rtl/>
        </w:rPr>
        <w:t xml:space="preserve"> </w:t>
      </w:r>
      <w:r w:rsidRPr="009214BE">
        <w:rPr>
          <w:rtl/>
        </w:rPr>
        <w:t>שעלינו</w:t>
      </w:r>
      <w:r w:rsidR="00515A37">
        <w:rPr>
          <w:rtl/>
        </w:rPr>
        <w:t xml:space="preserve"> </w:t>
      </w:r>
      <w:r w:rsidRPr="009214BE">
        <w:rPr>
          <w:rtl/>
        </w:rPr>
        <w:t>להשיג</w:t>
      </w:r>
      <w:r w:rsidR="00515A37">
        <w:rPr>
          <w:rtl/>
        </w:rPr>
        <w:t xml:space="preserve"> </w:t>
      </w:r>
      <w:r w:rsidRPr="009214BE">
        <w:rPr>
          <w:rtl/>
        </w:rPr>
        <w:t>שלום.</w:t>
      </w:r>
      <w:r w:rsidR="00515A37">
        <w:rPr>
          <w:rtl/>
        </w:rPr>
        <w:t xml:space="preserve"> </w:t>
      </w:r>
      <w:r w:rsidRPr="009214BE">
        <w:rPr>
          <w:rtl/>
        </w:rPr>
        <w:t>לצערי הרב, המבצע הזה איננו יכול להשיג שלום, גם אם</w:t>
      </w:r>
      <w:r w:rsidR="00515A37">
        <w:rPr>
          <w:rtl/>
        </w:rPr>
        <w:t xml:space="preserve"> </w:t>
      </w:r>
      <w:r w:rsidRPr="009214BE">
        <w:rPr>
          <w:rtl/>
        </w:rPr>
        <w:t>נדבר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סוריה</w:t>
      </w:r>
      <w:r w:rsidR="00515A37">
        <w:rPr>
          <w:rtl/>
        </w:rPr>
        <w:t xml:space="preserve"> </w:t>
      </w:r>
      <w:r w:rsidRPr="009214BE">
        <w:rPr>
          <w:rtl/>
        </w:rPr>
        <w:t>ונעשה הכול. הוא יכול להשיג שקט וביטחון, ולצערי הרב קשה להגדיר</w:t>
      </w:r>
      <w:r w:rsidR="00515A37">
        <w:rPr>
          <w:rtl/>
        </w:rPr>
        <w:t xml:space="preserve"> </w:t>
      </w:r>
      <w:r w:rsidRPr="009214BE">
        <w:rPr>
          <w:rtl/>
        </w:rPr>
        <w:t>היום לכמה זמן.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 עלינו לשאוף לשלום.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אמרתי: לצערי הרב, הוא איננו יכול להשיג שלום.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 לשאוף מותר.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שואף תמיד, ולכן אני יושב בצד הזה.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 לחדד ולומר, שהמבצע יכול להשיג שקט וביטחון, ובמורכבות הרבה</w:t>
      </w:r>
      <w:r w:rsidR="00515A37">
        <w:rPr>
          <w:rtl/>
        </w:rPr>
        <w:t xml:space="preserve"> </w:t>
      </w:r>
      <w:r w:rsidRPr="009214BE">
        <w:rPr>
          <w:rtl/>
        </w:rPr>
        <w:t>של לבנון זה הרבה מאוד, גם זה לצערי הרב, וזה לא תמיד ניתן להשגה.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נוסף. תפקידו של המבצע הזה, וזה לא עלה פה היום, לחזק את אזור הביטחון.</w:t>
      </w:r>
      <w:r w:rsidR="00515A37">
        <w:rPr>
          <w:rtl/>
        </w:rPr>
        <w:t xml:space="preserve"> </w:t>
      </w:r>
      <w:r w:rsidRPr="009214BE">
        <w:rPr>
          <w:rtl/>
        </w:rPr>
        <w:t>אזור הביטחון איננו המטרה, אזור הביטחון הוא אמצעי. חבל שחברי הכנסת של חד"ש וחבר</w:t>
      </w:r>
      <w:r w:rsidR="00515A37">
        <w:rPr>
          <w:rtl/>
        </w:rPr>
        <w:t xml:space="preserve"> </w:t>
      </w:r>
      <w:r w:rsidRPr="009214BE">
        <w:rPr>
          <w:rtl/>
        </w:rPr>
        <w:t>הכנסת דראושה אינם פה, כי הייתי מסביר להם שממשלת לבנון יודעת, שאין לממשלת ישראל</w:t>
      </w:r>
      <w:r w:rsidR="00515A37">
        <w:rPr>
          <w:rtl/>
        </w:rPr>
        <w:t xml:space="preserve"> </w:t>
      </w:r>
      <w:r w:rsidRPr="009214BE">
        <w:rPr>
          <w:rtl/>
        </w:rPr>
        <w:t>שום</w:t>
      </w:r>
      <w:r w:rsidR="00515A37">
        <w:rPr>
          <w:rtl/>
        </w:rPr>
        <w:t xml:space="preserve"> </w:t>
      </w:r>
      <w:r w:rsidRPr="009214BE">
        <w:rPr>
          <w:rtl/>
        </w:rPr>
        <w:t>שאיפות</w:t>
      </w:r>
      <w:r w:rsidR="00515A37">
        <w:rPr>
          <w:rtl/>
        </w:rPr>
        <w:t xml:space="preserve"> </w:t>
      </w:r>
      <w:r w:rsidRPr="009214BE">
        <w:rPr>
          <w:rtl/>
        </w:rPr>
        <w:t>טריטוריאליות בלבנון.</w:t>
      </w:r>
      <w:r w:rsidR="00515A37">
        <w:rPr>
          <w:rtl/>
        </w:rPr>
        <w:t xml:space="preserve"> </w:t>
      </w:r>
      <w:r w:rsidRPr="009214BE">
        <w:rPr>
          <w:rtl/>
        </w:rPr>
        <w:t>לכן, ניצול ציני של ה"חיזב</w:t>
      </w:r>
      <w:r w:rsidR="00515A37">
        <w:rPr>
          <w:rtl/>
        </w:rPr>
        <w:t>-</w:t>
      </w:r>
      <w:r w:rsidRPr="009214BE">
        <w:rPr>
          <w:rtl/>
        </w:rPr>
        <w:t>אללה" ברעיון לגרש</w:t>
      </w:r>
      <w:r w:rsidR="00515A37">
        <w:rPr>
          <w:rtl/>
        </w:rPr>
        <w:t xml:space="preserve"> </w:t>
      </w:r>
      <w:r w:rsidRPr="009214BE">
        <w:rPr>
          <w:rtl/>
        </w:rPr>
        <w:t>את ישראל מדרום</w:t>
      </w:r>
      <w:r w:rsidR="00515A37">
        <w:rPr>
          <w:rtl/>
        </w:rPr>
        <w:t>-</w:t>
      </w:r>
      <w:r w:rsidRPr="009214BE">
        <w:rPr>
          <w:rtl/>
        </w:rPr>
        <w:t>לבנון נועד למלחמתם שלהם ולגיבוש עוצמה יתירה בתוך לבנון.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טענת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לבנון, לצערי הרב, אדוני היושב</w:t>
      </w:r>
      <w:r w:rsidR="00515A37">
        <w:rPr>
          <w:rtl/>
        </w:rPr>
        <w:t>-</w:t>
      </w:r>
      <w:r w:rsidRPr="009214BE">
        <w:rPr>
          <w:rtl/>
        </w:rPr>
        <w:t>ראש, היא בעוכריה גם היום. ואני</w:t>
      </w:r>
      <w:r w:rsidR="00515A37">
        <w:rPr>
          <w:rtl/>
        </w:rPr>
        <w:t xml:space="preserve"> </w:t>
      </w:r>
      <w:r w:rsidRPr="009214BE">
        <w:rPr>
          <w:rtl/>
        </w:rPr>
        <w:t>מזכיר</w:t>
      </w:r>
      <w:r w:rsidR="00515A37">
        <w:rPr>
          <w:rtl/>
        </w:rPr>
        <w:t xml:space="preserve"> </w:t>
      </w:r>
      <w:r w:rsidRPr="009214BE">
        <w:rPr>
          <w:rtl/>
        </w:rPr>
        <w:t>שממשלת לבנון אמרה, כאשר ביקשנו מהם לשמור על גבול לבנון עוד בזמני, כשאני</w:t>
      </w:r>
      <w:r w:rsidR="00515A37">
        <w:rPr>
          <w:rtl/>
        </w:rPr>
        <w:t xml:space="preserve"> </w:t>
      </w:r>
      <w:r w:rsidRPr="009214BE">
        <w:rPr>
          <w:rtl/>
        </w:rPr>
        <w:t>שירתתי</w:t>
      </w:r>
      <w:r w:rsidR="00515A37">
        <w:rPr>
          <w:rtl/>
        </w:rPr>
        <w:t xml:space="preserve"> </w:t>
      </w:r>
      <w:r w:rsidRPr="009214BE">
        <w:rPr>
          <w:rtl/>
        </w:rPr>
        <w:t>בצבא,</w:t>
      </w:r>
      <w:r w:rsidR="00515A37">
        <w:rPr>
          <w:rtl/>
        </w:rPr>
        <w:t xml:space="preserve"> </w:t>
      </w:r>
      <w:r w:rsidRPr="009214BE">
        <w:rPr>
          <w:rtl/>
        </w:rPr>
        <w:t>כשנשאלו</w:t>
      </w:r>
      <w:r w:rsidR="00515A37">
        <w:rPr>
          <w:rtl/>
        </w:rPr>
        <w:t xml:space="preserve"> </w:t>
      </w:r>
      <w:r w:rsidRPr="009214BE">
        <w:rPr>
          <w:rtl/>
        </w:rPr>
        <w:t>השאלות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אזור הביטחון: אנחנו לא השוטר של ישראל.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ממשלת לבנון לא השוטר של ישראל, אנחנו יודעים שתמיד היינו ותמיד נהיה אלה שאחראים</w:t>
      </w:r>
      <w:r w:rsidR="00515A37">
        <w:rPr>
          <w:rtl/>
        </w:rPr>
        <w:t xml:space="preserve"> </w:t>
      </w:r>
      <w:r w:rsidRPr="009214BE">
        <w:rPr>
          <w:rtl/>
        </w:rPr>
        <w:t>ליישובי הצפון. לכן נעשתה הפעולה הזאת כמו שהיא נעשית היום, ואין דרך אחרת.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ולחברי,</w:t>
      </w:r>
      <w:r w:rsidR="00515A37">
        <w:rPr>
          <w:rtl/>
        </w:rPr>
        <w:t xml:space="preserve"> </w:t>
      </w:r>
      <w:r w:rsidRPr="009214BE">
        <w:rPr>
          <w:rtl/>
        </w:rPr>
        <w:t>השותפים</w:t>
      </w:r>
      <w:r w:rsidR="00515A37">
        <w:rPr>
          <w:rtl/>
        </w:rPr>
        <w:t xml:space="preserve"> </w:t>
      </w:r>
      <w:r w:rsidRPr="009214BE">
        <w:rPr>
          <w:rtl/>
        </w:rPr>
        <w:t>לקואליציה</w:t>
      </w:r>
      <w:r w:rsidR="00515A37">
        <w:rPr>
          <w:rtl/>
        </w:rPr>
        <w:t xml:space="preserve"> </w:t>
      </w:r>
      <w:r w:rsidRPr="009214BE">
        <w:rPr>
          <w:rtl/>
        </w:rPr>
        <w:t>ממרצ,</w:t>
      </w:r>
      <w:r w:rsidR="00515A37">
        <w:rPr>
          <w:rtl/>
        </w:rPr>
        <w:t xml:space="preserve"> </w:t>
      </w:r>
      <w:r w:rsidRPr="009214BE">
        <w:rPr>
          <w:rtl/>
        </w:rPr>
        <w:t>שלצערי הרב אינם פה. אני נהנה מאוד וגם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נהניתי</w:t>
      </w:r>
      <w:r w:rsidR="00515A37">
        <w:rPr>
          <w:rtl/>
        </w:rPr>
        <w:t xml:space="preserve"> </w:t>
      </w:r>
      <w:r w:rsidRPr="009214BE">
        <w:rPr>
          <w:rtl/>
        </w:rPr>
        <w:t>משפתו</w:t>
      </w:r>
      <w:r w:rsidR="00515A37">
        <w:rPr>
          <w:rtl/>
        </w:rPr>
        <w:t xml:space="preserve"> </w:t>
      </w:r>
      <w:r w:rsidRPr="009214BE">
        <w:rPr>
          <w:rtl/>
        </w:rPr>
        <w:t>היפה</w:t>
      </w:r>
      <w:r w:rsidR="00515A37">
        <w:rPr>
          <w:rtl/>
        </w:rPr>
        <w:t xml:space="preserve"> </w:t>
      </w:r>
      <w:r w:rsidRPr="009214BE">
        <w:rPr>
          <w:rtl/>
        </w:rPr>
        <w:t>ומהעברית</w:t>
      </w:r>
      <w:r w:rsidR="00515A37">
        <w:rPr>
          <w:rtl/>
        </w:rPr>
        <w:t xml:space="preserve"> </w:t>
      </w:r>
      <w:r w:rsidRPr="009214BE">
        <w:rPr>
          <w:rtl/>
        </w:rPr>
        <w:t>הקולחת</w:t>
      </w:r>
      <w:r w:rsidR="00515A37">
        <w:rPr>
          <w:rtl/>
        </w:rPr>
        <w:t xml:space="preserve"> </w:t>
      </w:r>
      <w:r w:rsidRPr="009214BE">
        <w:rPr>
          <w:rtl/>
        </w:rPr>
        <w:t>של חבר הכנסת דדי צוקר. לצערי הרב,</w:t>
      </w:r>
      <w:r w:rsidR="00515A37">
        <w:rPr>
          <w:rtl/>
        </w:rPr>
        <w:t xml:space="preserve"> </w:t>
      </w:r>
      <w:r w:rsidRPr="009214BE">
        <w:rPr>
          <w:rtl/>
        </w:rPr>
        <w:t>המלחמה</w:t>
      </w:r>
      <w:r w:rsidR="00515A37">
        <w:rPr>
          <w:rtl/>
        </w:rPr>
        <w:t xml:space="preserve"> </w:t>
      </w:r>
      <w:r w:rsidRPr="009214BE">
        <w:rPr>
          <w:rtl/>
        </w:rPr>
        <w:t>בטרור</w:t>
      </w:r>
      <w:r w:rsidR="00515A37">
        <w:rPr>
          <w:rtl/>
        </w:rPr>
        <w:t xml:space="preserve"> </w:t>
      </w:r>
      <w:r w:rsidRPr="009214BE">
        <w:rPr>
          <w:rtl/>
        </w:rPr>
        <w:t>איננה</w:t>
      </w:r>
      <w:r w:rsidR="00515A37">
        <w:rPr>
          <w:rtl/>
        </w:rPr>
        <w:t xml:space="preserve"> </w:t>
      </w:r>
      <w:r w:rsidRPr="009214BE">
        <w:rPr>
          <w:rtl/>
        </w:rPr>
        <w:t>רק מלים יפות. לא די לומר: נגדע את יד הטרור, או, נפסיק את</w:t>
      </w:r>
      <w:r w:rsidR="00515A37">
        <w:rPr>
          <w:rtl/>
        </w:rPr>
        <w:t xml:space="preserve"> </w:t>
      </w:r>
      <w:r w:rsidRPr="009214BE">
        <w:rPr>
          <w:rtl/>
        </w:rPr>
        <w:t>הטרור</w:t>
      </w:r>
      <w:r w:rsidR="00515A37">
        <w:rPr>
          <w:rtl/>
        </w:rPr>
        <w:t xml:space="preserve"> </w:t>
      </w:r>
      <w:r w:rsidRPr="009214BE">
        <w:rPr>
          <w:rtl/>
        </w:rPr>
        <w:t>באבו.</w:t>
      </w:r>
      <w:r w:rsidR="00515A37">
        <w:rPr>
          <w:rtl/>
        </w:rPr>
        <w:t xml:space="preserve"> </w:t>
      </w:r>
      <w:r w:rsidRPr="009214BE">
        <w:rPr>
          <w:rtl/>
        </w:rPr>
        <w:t>במלחמה</w:t>
      </w:r>
      <w:r w:rsidR="00515A37">
        <w:rPr>
          <w:rtl/>
        </w:rPr>
        <w:t xml:space="preserve"> </w:t>
      </w:r>
      <w:r w:rsidRPr="009214BE">
        <w:rPr>
          <w:rtl/>
        </w:rPr>
        <w:t>בטרור בא רגע, כמו בכל מלחמה, אבל זה מסובך יותר כשצריכים</w:t>
      </w:r>
      <w:r w:rsidR="00515A37">
        <w:rPr>
          <w:rtl/>
        </w:rPr>
        <w:t xml:space="preserve"> </w:t>
      </w:r>
      <w:r w:rsidRPr="009214BE">
        <w:rPr>
          <w:rtl/>
        </w:rPr>
        <w:t>להחליט החלטות, וכאשר אתה בא להחליט החלטות, ההחלטות הן קשות מאוד. אין דרך לדפוק</w:t>
      </w:r>
      <w:r w:rsidR="00515A37">
        <w:rPr>
          <w:rtl/>
        </w:rPr>
        <w:t xml:space="preserve"> </w:t>
      </w:r>
      <w:r w:rsidRPr="009214BE">
        <w:rPr>
          <w:rtl/>
        </w:rPr>
        <w:t>בדלת</w:t>
      </w:r>
      <w:r w:rsidR="00515A37">
        <w:rPr>
          <w:rtl/>
        </w:rPr>
        <w:t xml:space="preserve"> </w:t>
      </w:r>
      <w:r w:rsidRPr="009214BE">
        <w:rPr>
          <w:rtl/>
        </w:rPr>
        <w:t>ולומר</w:t>
      </w:r>
      <w:r w:rsidR="00515A37">
        <w:rPr>
          <w:rtl/>
        </w:rPr>
        <w:t xml:space="preserve"> </w:t>
      </w:r>
      <w:r w:rsidRPr="009214BE">
        <w:rPr>
          <w:rtl/>
        </w:rPr>
        <w:t>לאיש</w:t>
      </w:r>
      <w:r w:rsidR="00515A37">
        <w:rPr>
          <w:rtl/>
        </w:rPr>
        <w:t xml:space="preserve"> </w:t>
      </w:r>
      <w:r w:rsidRPr="009214BE">
        <w:rPr>
          <w:rtl/>
        </w:rPr>
        <w:t>ה"חיזב</w:t>
      </w:r>
      <w:r w:rsidR="00515A37">
        <w:rPr>
          <w:rtl/>
        </w:rPr>
        <w:t>-</w:t>
      </w:r>
      <w:r w:rsidRPr="009214BE">
        <w:rPr>
          <w:rtl/>
        </w:rPr>
        <w:t>אללה":</w:t>
      </w:r>
      <w:r w:rsidR="00515A37">
        <w:rPr>
          <w:rtl/>
        </w:rPr>
        <w:t xml:space="preserve"> </w:t>
      </w:r>
      <w:r w:rsidRPr="009214BE">
        <w:rPr>
          <w:rtl/>
        </w:rPr>
        <w:t>יקירי</w:t>
      </w:r>
      <w:r w:rsidR="00515A37">
        <w:rPr>
          <w:rtl/>
        </w:rPr>
        <w:t xml:space="preserve"> </w:t>
      </w:r>
      <w:r w:rsidRPr="009214BE">
        <w:rPr>
          <w:rtl/>
        </w:rPr>
        <w:t>הטרוריסט,</w:t>
      </w:r>
      <w:r w:rsidR="00515A37">
        <w:rPr>
          <w:rtl/>
        </w:rPr>
        <w:t xml:space="preserve"> </w:t>
      </w:r>
      <w:r w:rsidRPr="009214BE">
        <w:rPr>
          <w:rtl/>
        </w:rPr>
        <w:t>צא</w:t>
      </w:r>
      <w:r w:rsidR="00515A37">
        <w:rPr>
          <w:rtl/>
        </w:rPr>
        <w:t xml:space="preserve"> </w:t>
      </w:r>
      <w:r w:rsidRPr="009214BE">
        <w:rPr>
          <w:rtl/>
        </w:rPr>
        <w:t>החוצה. אתה צריך לפעול</w:t>
      </w:r>
      <w:r w:rsidR="00515A37">
        <w:rPr>
          <w:rtl/>
        </w:rPr>
        <w:t xml:space="preserve"> </w:t>
      </w:r>
      <w:r w:rsidRPr="009214BE">
        <w:rPr>
          <w:rtl/>
        </w:rPr>
        <w:t>במינימום</w:t>
      </w:r>
      <w:r w:rsidR="00515A37">
        <w:rPr>
          <w:rtl/>
        </w:rPr>
        <w:t xml:space="preserve"> </w:t>
      </w:r>
      <w:r w:rsidRPr="009214BE">
        <w:rPr>
          <w:rtl/>
        </w:rPr>
        <w:t>נפגעים נגד אזרחים, אתה צריך לשאוף לבודד את אנשי הטרור מהאזרחים, ואתה</w:t>
      </w:r>
      <w:r w:rsidR="00515A37">
        <w:rPr>
          <w:rtl/>
        </w:rPr>
        <w:t xml:space="preserve"> </w:t>
      </w:r>
      <w:r w:rsidRPr="009214BE">
        <w:rPr>
          <w:rtl/>
        </w:rPr>
        <w:t>צריך לדאוג עד כמה שאתה יכול, שהאזרחים יילחמו גם הם באנשי הטרור שמפריעים להם.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לצערנו</w:t>
      </w:r>
      <w:r w:rsidR="00515A37">
        <w:rPr>
          <w:rtl/>
        </w:rPr>
        <w:t xml:space="preserve"> </w:t>
      </w:r>
      <w:r w:rsidRPr="009214BE">
        <w:rPr>
          <w:rtl/>
        </w:rPr>
        <w:t>הרב</w:t>
      </w:r>
      <w:r w:rsidR="00515A37">
        <w:rPr>
          <w:rtl/>
        </w:rPr>
        <w:t xml:space="preserve"> – </w:t>
      </w:r>
      <w:r w:rsidRPr="009214BE">
        <w:rPr>
          <w:rtl/>
        </w:rPr>
        <w:t xml:space="preserve">ואנשי מרצ צריכים להבין וללכת עם הממשלה שכם אל שכם </w:t>
      </w:r>
      <w:r w:rsidR="00515A37">
        <w:rPr>
          <w:rtl/>
        </w:rPr>
        <w:t xml:space="preserve">–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נלחמים</w:t>
      </w:r>
      <w:r w:rsidR="00515A37">
        <w:rPr>
          <w:rtl/>
        </w:rPr>
        <w:t xml:space="preserve"> </w:t>
      </w:r>
      <w:r w:rsidRPr="009214BE">
        <w:rPr>
          <w:rtl/>
        </w:rPr>
        <w:t>בטרור</w:t>
      </w:r>
      <w:r w:rsidR="00515A37">
        <w:rPr>
          <w:rtl/>
        </w:rPr>
        <w:t xml:space="preserve"> </w:t>
      </w:r>
      <w:r w:rsidRPr="009214BE">
        <w:rPr>
          <w:rtl/>
        </w:rPr>
        <w:t>לעתים</w:t>
      </w:r>
      <w:r w:rsidR="00515A37">
        <w:rPr>
          <w:rtl/>
        </w:rPr>
        <w:t xml:space="preserve"> </w:t>
      </w:r>
      <w:r w:rsidRPr="009214BE">
        <w:rPr>
          <w:rtl/>
        </w:rPr>
        <w:t>אין פשרות, וכאשר אין פשרות, לעתים גם יכולים להיפגע</w:t>
      </w:r>
      <w:r w:rsidR="00515A37">
        <w:rPr>
          <w:rtl/>
        </w:rPr>
        <w:t xml:space="preserve"> </w:t>
      </w:r>
      <w:r w:rsidRPr="009214BE">
        <w:rPr>
          <w:rtl/>
        </w:rPr>
        <w:t>אנשים</w:t>
      </w:r>
      <w:r w:rsidR="00515A37">
        <w:rPr>
          <w:rtl/>
        </w:rPr>
        <w:t xml:space="preserve"> </w:t>
      </w:r>
      <w:r w:rsidRPr="009214BE">
        <w:rPr>
          <w:rtl/>
        </w:rPr>
        <w:t>חפים</w:t>
      </w:r>
      <w:r w:rsidR="00515A37">
        <w:rPr>
          <w:rtl/>
        </w:rPr>
        <w:t xml:space="preserve"> </w:t>
      </w:r>
      <w:r w:rsidRPr="009214BE">
        <w:rPr>
          <w:rtl/>
        </w:rPr>
        <w:t>מפשע.</w:t>
      </w:r>
      <w:r w:rsidR="00515A37">
        <w:rPr>
          <w:rtl/>
        </w:rPr>
        <w:t xml:space="preserve"> </w:t>
      </w:r>
      <w:r w:rsidRPr="009214BE">
        <w:rPr>
          <w:rtl/>
        </w:rPr>
        <w:t>אין דרך אחרת. הג'ונגל הזה הוא ג'ונגל אנושי רחב מאוד, ואנשי</w:t>
      </w:r>
      <w:r w:rsidR="00515A37">
        <w:rPr>
          <w:rtl/>
        </w:rPr>
        <w:t xml:space="preserve"> </w:t>
      </w:r>
      <w:r w:rsidRPr="009214BE">
        <w:rPr>
          <w:rtl/>
        </w:rPr>
        <w:t>הטרור</w:t>
      </w:r>
      <w:r w:rsidR="00515A37">
        <w:rPr>
          <w:rtl/>
        </w:rPr>
        <w:t xml:space="preserve"> </w:t>
      </w:r>
      <w:r w:rsidRPr="009214BE">
        <w:rPr>
          <w:rtl/>
        </w:rPr>
        <w:t>נהנים</w:t>
      </w:r>
      <w:r w:rsidR="00515A37">
        <w:rPr>
          <w:rtl/>
        </w:rPr>
        <w:t xml:space="preserve"> </w:t>
      </w:r>
      <w:r w:rsidRPr="009214BE">
        <w:rPr>
          <w:rtl/>
        </w:rPr>
        <w:t>ומסתתרים</w:t>
      </w:r>
      <w:r w:rsidR="00515A37">
        <w:rPr>
          <w:rtl/>
        </w:rPr>
        <w:t xml:space="preserve"> </w:t>
      </w:r>
      <w:r w:rsidRPr="009214BE">
        <w:rPr>
          <w:rtl/>
        </w:rPr>
        <w:t>בתוך</w:t>
      </w:r>
      <w:r w:rsidR="00515A37">
        <w:rPr>
          <w:rtl/>
        </w:rPr>
        <w:t xml:space="preserve"> </w:t>
      </w:r>
      <w:r w:rsidRPr="009214BE">
        <w:rPr>
          <w:rtl/>
        </w:rPr>
        <w:t>הג'ונגל</w:t>
      </w:r>
      <w:r w:rsidR="00515A37">
        <w:rPr>
          <w:rtl/>
        </w:rPr>
        <w:t xml:space="preserve"> </w:t>
      </w:r>
      <w:r w:rsidRPr="009214BE">
        <w:rPr>
          <w:rtl/>
        </w:rPr>
        <w:t>האנושי הזה. תפקידנו לעשות את המקום פחות</w:t>
      </w:r>
      <w:r w:rsidR="00515A37">
        <w:rPr>
          <w:rtl/>
        </w:rPr>
        <w:t xml:space="preserve"> </w:t>
      </w:r>
      <w:r w:rsidRPr="009214BE">
        <w:rPr>
          <w:rtl/>
        </w:rPr>
        <w:t>ג'ונגל ויותר נוח לבני תרבות לשבת שם, וכך נראית היום דרום</w:t>
      </w:r>
      <w:r w:rsidR="00515A37">
        <w:rPr>
          <w:rtl/>
        </w:rPr>
        <w:t>-</w:t>
      </w:r>
      <w:r w:rsidRPr="009214BE">
        <w:rPr>
          <w:rtl/>
        </w:rPr>
        <w:t>לבנון.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קצב אמר פה, שראש הממשלה לא ישדר שום שידור של מצוקה. אני מעדיף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ממשלה כזאת שיש בה ויכוח, וגם אם הוויכוח יוצא החוצה </w:t>
      </w:r>
      <w:r w:rsidR="00515A37">
        <w:rPr>
          <w:rtl/>
        </w:rPr>
        <w:t>–</w:t>
      </w:r>
      <w:r w:rsidRPr="009214BE">
        <w:rPr>
          <w:rtl/>
        </w:rPr>
        <w:t xml:space="preserve"> זה עדיף בעיני מממשלה שאין</w:t>
      </w:r>
      <w:r w:rsidR="00515A37">
        <w:rPr>
          <w:rtl/>
        </w:rPr>
        <w:t xml:space="preserve"> </w:t>
      </w:r>
      <w:r w:rsidRPr="009214BE">
        <w:rPr>
          <w:rtl/>
        </w:rPr>
        <w:t>בה</w:t>
      </w:r>
      <w:r w:rsidR="00515A37">
        <w:rPr>
          <w:rtl/>
        </w:rPr>
        <w:t xml:space="preserve"> </w:t>
      </w:r>
      <w:r w:rsidRPr="009214BE">
        <w:rPr>
          <w:rtl/>
        </w:rPr>
        <w:t>ויכוח</w:t>
      </w:r>
      <w:r w:rsidR="00515A37">
        <w:rPr>
          <w:rtl/>
        </w:rPr>
        <w:t xml:space="preserve"> </w:t>
      </w:r>
      <w:r w:rsidRPr="009214BE">
        <w:rPr>
          <w:rtl/>
        </w:rPr>
        <w:t>וגם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יודעים אילו החלטות מתקבלות ומה קורה שם.</w:t>
      </w:r>
      <w:r w:rsidR="00515A37">
        <w:rPr>
          <w:rtl/>
        </w:rPr>
        <w:t xml:space="preserve"> </w:t>
      </w:r>
      <w:r w:rsidRPr="009214BE">
        <w:rPr>
          <w:rtl/>
        </w:rPr>
        <w:t>לכן, אין שידור של</w:t>
      </w:r>
      <w:r w:rsidR="00515A37">
        <w:rPr>
          <w:rtl/>
        </w:rPr>
        <w:t xml:space="preserve"> </w:t>
      </w:r>
      <w:r w:rsidRPr="009214BE">
        <w:rPr>
          <w:rtl/>
        </w:rPr>
        <w:t>מצוקה.</w:t>
      </w:r>
      <w:r w:rsidR="00515A37">
        <w:rPr>
          <w:rtl/>
        </w:rPr>
        <w:t xml:space="preserve"> </w:t>
      </w:r>
      <w:r w:rsidRPr="009214BE">
        <w:rPr>
          <w:rtl/>
        </w:rPr>
        <w:t>יש ויכוח, ויכוח אמיתי, והוא יוצא החוצה.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למרות</w:t>
      </w:r>
      <w:r w:rsidR="00515A37">
        <w:rPr>
          <w:rtl/>
        </w:rPr>
        <w:t xml:space="preserve"> </w:t>
      </w:r>
      <w:r w:rsidRPr="009214BE">
        <w:rPr>
          <w:rtl/>
        </w:rPr>
        <w:t>הוויכוחים ולמרות הכול, יש לממשלה הזאת כל האופציות: היבשתית, הימית,</w:t>
      </w:r>
      <w:r w:rsidR="00515A37">
        <w:rPr>
          <w:rtl/>
        </w:rPr>
        <w:t xml:space="preserve"> </w:t>
      </w:r>
      <w:r w:rsidRPr="009214BE">
        <w:rPr>
          <w:rtl/>
        </w:rPr>
        <w:t>האווירית,</w:t>
      </w:r>
      <w:r w:rsidR="00515A37">
        <w:rPr>
          <w:rtl/>
        </w:rPr>
        <w:t xml:space="preserve"> </w:t>
      </w:r>
      <w:r w:rsidRPr="009214BE">
        <w:rPr>
          <w:rtl/>
        </w:rPr>
        <w:t>הרגלית</w:t>
      </w:r>
      <w:r w:rsidR="00515A37">
        <w:rPr>
          <w:rtl/>
        </w:rPr>
        <w:t xml:space="preserve"> </w:t>
      </w:r>
      <w:r w:rsidRPr="009214BE">
        <w:rPr>
          <w:rtl/>
        </w:rPr>
        <w:t>ואחרת.</w:t>
      </w:r>
      <w:r w:rsidR="00515A37">
        <w:rPr>
          <w:rtl/>
        </w:rPr>
        <w:t xml:space="preserve"> </w:t>
      </w:r>
      <w:r w:rsidRPr="009214BE">
        <w:rPr>
          <w:rtl/>
        </w:rPr>
        <w:t>ממשלת</w:t>
      </w:r>
      <w:r w:rsidR="00515A37">
        <w:rPr>
          <w:rtl/>
        </w:rPr>
        <w:t xml:space="preserve"> </w:t>
      </w:r>
      <w:r w:rsidRPr="009214BE">
        <w:rPr>
          <w:rtl/>
        </w:rPr>
        <w:t>ישראל צריכה לבחור באופציה, שהמודיעין והערכת</w:t>
      </w:r>
      <w:r w:rsidR="00515A37">
        <w:rPr>
          <w:rtl/>
        </w:rPr>
        <w:t xml:space="preserve"> </w:t>
      </w:r>
      <w:r w:rsidRPr="009214BE">
        <w:rPr>
          <w:rtl/>
        </w:rPr>
        <w:t>המצב</w:t>
      </w:r>
      <w:r w:rsidR="00515A37">
        <w:rPr>
          <w:rtl/>
        </w:rPr>
        <w:t xml:space="preserve"> </w:t>
      </w:r>
      <w:r w:rsidRPr="009214BE">
        <w:rPr>
          <w:rtl/>
        </w:rPr>
        <w:t>הנכונה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אותו</w:t>
      </w:r>
      <w:r w:rsidR="00515A37">
        <w:rPr>
          <w:rtl/>
        </w:rPr>
        <w:t xml:space="preserve"> </w:t>
      </w:r>
      <w:r w:rsidRPr="009214BE">
        <w:rPr>
          <w:rtl/>
        </w:rPr>
        <w:t>יום</w:t>
      </w:r>
      <w:r w:rsidR="00515A37">
        <w:rPr>
          <w:rtl/>
        </w:rPr>
        <w:t xml:space="preserve"> </w:t>
      </w:r>
      <w:r w:rsidRPr="009214BE">
        <w:rPr>
          <w:rtl/>
        </w:rPr>
        <w:t>יחייבו אותה. ואם ייווצרו תנאים בשטח שיאפשרו להגיע</w:t>
      </w:r>
      <w:r w:rsidR="00515A37">
        <w:rPr>
          <w:rtl/>
        </w:rPr>
        <w:t xml:space="preserve"> </w:t>
      </w:r>
      <w:r w:rsidRPr="009214BE">
        <w:rPr>
          <w:rtl/>
        </w:rPr>
        <w:t>להכרעה</w:t>
      </w:r>
      <w:r w:rsidR="00515A37">
        <w:rPr>
          <w:rtl/>
        </w:rPr>
        <w:t xml:space="preserve"> </w:t>
      </w:r>
      <w:r w:rsidRPr="009214BE">
        <w:rPr>
          <w:rtl/>
        </w:rPr>
        <w:t>מהירה</w:t>
      </w:r>
      <w:r w:rsidR="00515A37">
        <w:rPr>
          <w:rtl/>
        </w:rPr>
        <w:t xml:space="preserve"> </w:t>
      </w:r>
      <w:r w:rsidRPr="009214BE">
        <w:rPr>
          <w:rtl/>
        </w:rPr>
        <w:t>יותר,</w:t>
      </w:r>
      <w:r w:rsidR="00515A37">
        <w:rPr>
          <w:rtl/>
        </w:rPr>
        <w:t xml:space="preserve"> </w:t>
      </w:r>
      <w:r w:rsidRPr="009214BE">
        <w:rPr>
          <w:rtl/>
        </w:rPr>
        <w:t>יש לנקוט אותה, גם אם זה יבשתי, גם אם זה אווירי, או פתרון</w:t>
      </w:r>
      <w:r w:rsidR="00515A37">
        <w:rPr>
          <w:rtl/>
        </w:rPr>
        <w:t xml:space="preserve"> </w:t>
      </w:r>
      <w:r w:rsidRPr="009214BE">
        <w:rPr>
          <w:rtl/>
        </w:rPr>
        <w:t>מתוחכם זה או אחר.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לסיום,</w:t>
      </w:r>
      <w:r w:rsidR="00515A37">
        <w:rPr>
          <w:rtl/>
        </w:rPr>
        <w:t xml:space="preserve"> </w:t>
      </w:r>
      <w:r w:rsidRPr="009214BE">
        <w:rPr>
          <w:rtl/>
        </w:rPr>
        <w:t>היתרון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צה"ל ויכולת העמידה שלו ויכולת המלחמה שלו תלויים באנשי</w:t>
      </w:r>
      <w:r w:rsidR="00515A37">
        <w:rPr>
          <w:rtl/>
        </w:rPr>
        <w:t xml:space="preserve"> </w:t>
      </w:r>
      <w:r w:rsidRPr="009214BE">
        <w:rPr>
          <w:rtl/>
        </w:rPr>
        <w:t>הצפון.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מאיר שטרית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 בשרים. תגיד להם שיפסיקו לפטפט.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שטרית, הפטפוט לא נוצר בצד אחד של המתרס.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מאיר שטרית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נכון.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אמרתי,</w:t>
      </w:r>
      <w:r w:rsidR="00515A37">
        <w:rPr>
          <w:rtl/>
        </w:rPr>
        <w:t xml:space="preserve"> </w:t>
      </w:r>
      <w:r w:rsidRPr="009214BE">
        <w:rPr>
          <w:rtl/>
        </w:rPr>
        <w:t>ובשבילך אני אחזור.</w:t>
      </w:r>
      <w:r w:rsidR="00515A37">
        <w:rPr>
          <w:rtl/>
        </w:rPr>
        <w:t xml:space="preserve"> </w:t>
      </w:r>
      <w:r w:rsidRPr="009214BE">
        <w:rPr>
          <w:rtl/>
        </w:rPr>
        <w:t>אני מעדיף ויכוח אמיתי, מעדיף שיש יציאה החוצה,</w:t>
      </w:r>
      <w:r w:rsidR="00515A37">
        <w:rPr>
          <w:rtl/>
        </w:rPr>
        <w:t xml:space="preserve"> </w:t>
      </w:r>
      <w:r w:rsidRPr="009214BE">
        <w:rPr>
          <w:rtl/>
        </w:rPr>
        <w:t>מאשר שאחרי כן יאמרו שרים: לא ידעתי לאן מגיעים. אתה רוצה, קבל את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מאיר שטרית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מותר להתווכח, מותר להשמיע דעות, אבל יש לשתוק בחוץ בזמן מלחמה. כי תודה שאם</w:t>
      </w:r>
      <w:r w:rsidR="00515A37">
        <w:rPr>
          <w:rtl/>
        </w:rPr>
        <w:t xml:space="preserve"> </w:t>
      </w:r>
      <w:r w:rsidRPr="009214BE">
        <w:rPr>
          <w:rtl/>
        </w:rPr>
        <w:t>השר</w:t>
      </w:r>
      <w:r w:rsidR="00515A37">
        <w:rPr>
          <w:rtl/>
        </w:rPr>
        <w:t xml:space="preserve"> </w:t>
      </w:r>
      <w:r w:rsidRPr="009214BE">
        <w:rPr>
          <w:rtl/>
        </w:rPr>
        <w:t>אומר שהוא לא מסכים שינקטו בשלב זה, והאופציה נראית לו עקומה, הצד השני מפרש</w:t>
      </w:r>
      <w:r w:rsidR="00515A37">
        <w:rPr>
          <w:rtl/>
        </w:rPr>
        <w:t xml:space="preserve"> </w:t>
      </w:r>
      <w:r w:rsidRPr="009214BE">
        <w:rPr>
          <w:rtl/>
        </w:rPr>
        <w:t>את דברי השר, שאין לישראל אפשרות ללכת לאופציות אחרות.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שטרית,</w:t>
      </w:r>
      <w:r w:rsidR="00515A37">
        <w:rPr>
          <w:rtl/>
        </w:rPr>
        <w:t xml:space="preserve"> </w:t>
      </w: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שמעת את התבטאויותי כיושב</w:t>
      </w:r>
      <w:r w:rsidR="00515A37">
        <w:rPr>
          <w:rtl/>
        </w:rPr>
        <w:t>-</w:t>
      </w:r>
      <w:r w:rsidRPr="009214BE">
        <w:rPr>
          <w:rtl/>
        </w:rPr>
        <w:t>ראש ועדת החוץ והביטחון.</w:t>
      </w:r>
      <w:r w:rsidR="00515A37">
        <w:rPr>
          <w:rtl/>
        </w:rPr>
        <w:t xml:space="preserve"> </w:t>
      </w:r>
      <w:r w:rsidRPr="009214BE">
        <w:rPr>
          <w:rtl/>
        </w:rPr>
        <w:t>חזרתי</w:t>
      </w:r>
      <w:r w:rsidR="00515A37">
        <w:rPr>
          <w:rtl/>
        </w:rPr>
        <w:t xml:space="preserve"> </w:t>
      </w:r>
      <w:r w:rsidRPr="009214BE">
        <w:rPr>
          <w:rtl/>
        </w:rPr>
        <w:t>ואמרתי</w:t>
      </w:r>
      <w:r w:rsidR="00515A37">
        <w:rPr>
          <w:rtl/>
        </w:rPr>
        <w:t xml:space="preserve"> </w:t>
      </w:r>
      <w:r w:rsidRPr="009214BE">
        <w:rPr>
          <w:rtl/>
        </w:rPr>
        <w:t>שכל האופציות קיימות. אמרתי לך, אני מעדיף את כל מה שאתה אומר, על</w:t>
      </w:r>
      <w:r w:rsidR="00515A37">
        <w:rPr>
          <w:rtl/>
        </w:rPr>
        <w:t xml:space="preserve"> </w:t>
      </w:r>
      <w:r w:rsidRPr="009214BE">
        <w:rPr>
          <w:rtl/>
        </w:rPr>
        <w:t>כל החסרונות של זה, על אי</w:t>
      </w:r>
      <w:r w:rsidR="00515A37">
        <w:rPr>
          <w:rtl/>
        </w:rPr>
        <w:t>-</w:t>
      </w:r>
      <w:r w:rsidRPr="009214BE">
        <w:rPr>
          <w:rtl/>
        </w:rPr>
        <w:t>ידיעה של מה שקורה בשטח.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אור, תרשה לי לומר משפט אחד. אתה אמרת: הצד הזה של המתרס.</w:t>
      </w:r>
      <w:r w:rsidR="00515A37">
        <w:rPr>
          <w:rtl/>
        </w:rPr>
        <w:t xml:space="preserve"> </w:t>
      </w:r>
      <w:r w:rsidRPr="009214BE">
        <w:rPr>
          <w:rtl/>
        </w:rPr>
        <w:t>בעניין</w:t>
      </w:r>
      <w:r w:rsidR="00515A37">
        <w:rPr>
          <w:rtl/>
        </w:rPr>
        <w:t xml:space="preserve"> </w:t>
      </w:r>
      <w:r w:rsidRPr="009214BE">
        <w:rPr>
          <w:rtl/>
        </w:rPr>
        <w:t>הזה אין צדדים, כולנו פה עם ישראל שתומך בצה"ל. אין מתרסים.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שילנסקי,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מקבל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ההערה.</w:t>
      </w:r>
      <w:r w:rsidR="00515A37">
        <w:rPr>
          <w:rtl/>
        </w:rPr>
        <w:t xml:space="preserve"> </w:t>
      </w:r>
      <w:r w:rsidRPr="009214BE">
        <w:rPr>
          <w:rtl/>
        </w:rPr>
        <w:t>מצדו</w:t>
      </w:r>
      <w:r w:rsidR="00515A37">
        <w:rPr>
          <w:rtl/>
        </w:rPr>
        <w:t xml:space="preserve"> </w:t>
      </w:r>
      <w:r w:rsidRPr="009214BE">
        <w:rPr>
          <w:rtl/>
        </w:rPr>
        <w:t>השני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המתרס יש רק</w:t>
      </w:r>
      <w:r w:rsidR="00515A37">
        <w:rPr>
          <w:rtl/>
        </w:rPr>
        <w:t xml:space="preserve"> </w:t>
      </w:r>
      <w:r w:rsidRPr="009214BE">
        <w:rPr>
          <w:rtl/>
        </w:rPr>
        <w:t>"חיזב</w:t>
      </w:r>
      <w:r w:rsidR="00515A37">
        <w:rPr>
          <w:rtl/>
        </w:rPr>
        <w:t>-</w:t>
      </w:r>
      <w:r w:rsidRPr="009214BE">
        <w:rPr>
          <w:rtl/>
        </w:rPr>
        <w:t>אללה", סורים ואויבי ישראל. אם לזה התכוונת, הבנתי.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לומר משפט אחרון, אדוני היושב</w:t>
      </w:r>
      <w:r w:rsidR="00515A37">
        <w:rPr>
          <w:rtl/>
        </w:rPr>
        <w:t>-</w:t>
      </w:r>
      <w:r w:rsidRPr="009214BE">
        <w:rPr>
          <w:rtl/>
        </w:rPr>
        <w:t>ראש. עמידתם של יישובי הצפון, היכולת</w:t>
      </w:r>
      <w:r w:rsidR="00515A37">
        <w:rPr>
          <w:rtl/>
        </w:rPr>
        <w:t xml:space="preserve"> </w:t>
      </w:r>
      <w:r w:rsidRPr="009214BE">
        <w:rPr>
          <w:rtl/>
        </w:rPr>
        <w:t>שלהם</w:t>
      </w:r>
      <w:r w:rsidR="00515A37">
        <w:rPr>
          <w:rtl/>
        </w:rPr>
        <w:t xml:space="preserve"> </w:t>
      </w:r>
      <w:r w:rsidRPr="009214BE">
        <w:rPr>
          <w:rtl/>
        </w:rPr>
        <w:t>להחזיק</w:t>
      </w:r>
      <w:r w:rsidR="00515A37">
        <w:rPr>
          <w:rtl/>
        </w:rPr>
        <w:t xml:space="preserve"> </w:t>
      </w:r>
      <w:r w:rsidRPr="009214BE">
        <w:rPr>
          <w:rtl/>
        </w:rPr>
        <w:t>מעמד היום במקלטים, להמשיך לעבד את אדמתם, לנהל את חיי השגרה שלהם,</w:t>
      </w:r>
      <w:r w:rsidR="00515A37">
        <w:rPr>
          <w:rtl/>
        </w:rPr>
        <w:t xml:space="preserve"> </w:t>
      </w:r>
      <w:r w:rsidRPr="009214BE">
        <w:rPr>
          <w:rtl/>
        </w:rPr>
        <w:t>הן</w:t>
      </w:r>
      <w:r w:rsidR="00515A37">
        <w:rPr>
          <w:rtl/>
        </w:rPr>
        <w:t xml:space="preserve"> </w:t>
      </w:r>
      <w:r w:rsidRPr="009214BE">
        <w:rPr>
          <w:rtl/>
        </w:rPr>
        <w:t>שייתנו</w:t>
      </w:r>
      <w:r w:rsidR="00515A37">
        <w:rPr>
          <w:rtl/>
        </w:rPr>
        <w:t xml:space="preserve"> </w:t>
      </w:r>
      <w:r w:rsidRPr="009214BE">
        <w:rPr>
          <w:rtl/>
        </w:rPr>
        <w:t>לממשלת ישראל ולצה"ל את היכולת האמיתית להביא את המבצע הזה לידי סיום</w:t>
      </w:r>
      <w:r w:rsidR="00515A37">
        <w:rPr>
          <w:rtl/>
        </w:rPr>
        <w:t xml:space="preserve"> </w:t>
      </w:r>
      <w:r w:rsidRPr="009214BE">
        <w:rPr>
          <w:rtl/>
        </w:rPr>
        <w:t>מוצלח.</w:t>
      </w:r>
      <w:r w:rsidR="00515A37">
        <w:rPr>
          <w:rtl/>
        </w:rPr>
        <w:t xml:space="preserve"> </w:t>
      </w:r>
      <w:r w:rsidRPr="009214BE">
        <w:rPr>
          <w:rtl/>
        </w:rPr>
        <w:t>לכן אני אומר שכולנו צריכים לראות, לסייע ולומר להם: לא רק שאנחנו אתכם,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תומכים</w:t>
      </w:r>
      <w:r w:rsidR="00515A37">
        <w:rPr>
          <w:rtl/>
        </w:rPr>
        <w:t xml:space="preserve"> </w:t>
      </w:r>
      <w:r w:rsidRPr="009214BE">
        <w:rPr>
          <w:rtl/>
        </w:rPr>
        <w:t>ומבינים</w:t>
      </w:r>
      <w:r w:rsidR="00515A37">
        <w:rPr>
          <w:rtl/>
        </w:rPr>
        <w:t xml:space="preserve"> </w:t>
      </w:r>
      <w:r w:rsidRPr="009214BE">
        <w:rPr>
          <w:rtl/>
        </w:rPr>
        <w:t>את הקשיים, אבל זכרו שהצלחת המבצע תלויה בעיקר בכם. תודה</w:t>
      </w:r>
      <w:r w:rsidR="00515A37">
        <w:rPr>
          <w:rtl/>
        </w:rPr>
        <w:t xml:space="preserve"> </w:t>
      </w:r>
      <w:r w:rsidRPr="009214BE">
        <w:rPr>
          <w:rtl/>
        </w:rPr>
        <w:t>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מודה לחבר הכנסת אור.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מקיימים שום הצבעה מכיוון שהיתה הצעה של סיעת חד"ש</w:t>
      </w:r>
      <w:r w:rsidR="00515A37">
        <w:rPr>
          <w:rtl/>
        </w:rPr>
        <w:t xml:space="preserve"> </w:t>
      </w:r>
      <w:r w:rsidRPr="009214BE">
        <w:rPr>
          <w:rtl/>
        </w:rPr>
        <w:t>וסיעת</w:t>
      </w:r>
      <w:r w:rsidR="00515A37">
        <w:rPr>
          <w:rtl/>
        </w:rPr>
        <w:t xml:space="preserve"> </w:t>
      </w:r>
      <w:r w:rsidRPr="009214BE">
        <w:rPr>
          <w:rtl/>
        </w:rPr>
        <w:t>מד"ע להפוך את הנושא להצבעת אי</w:t>
      </w:r>
      <w:r w:rsidR="00515A37">
        <w:rPr>
          <w:rtl/>
        </w:rPr>
        <w:t>-</w:t>
      </w:r>
      <w:r w:rsidRPr="009214BE">
        <w:rPr>
          <w:rtl/>
        </w:rPr>
        <w:t>אמון. על כן, כפי שכבר הודיע סגן היושב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עובדיה עלי, היא תתקיים בשבוע הבא ביום שני.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1"/>
        <w:rPr>
          <w:rtl/>
        </w:rPr>
      </w:pPr>
      <w:bookmarkStart w:id="2" w:name="_Toc457721971"/>
      <w:r w:rsidRPr="00515A37">
        <w:rPr>
          <w:rtl/>
        </w:rPr>
        <w:t>הצעת ועדת הכנסת ליטול חסינות מחבר הכנסת ר' פנחסי</w:t>
      </w:r>
      <w:bookmarkEnd w:id="2"/>
    </w:p>
    <w:p w:rsidR="00515A37" w:rsidRDefault="00515A37" w:rsidP="00515A37">
      <w:pPr>
        <w:pStyle w:val="3"/>
        <w:rPr>
          <w:rtl/>
        </w:rPr>
      </w:pPr>
      <w:r w:rsidRPr="009214BE">
        <w:rPr>
          <w:bCs/>
          <w:rtl/>
        </w:rPr>
        <w:t>ד</w:t>
      </w:r>
      <w:r w:rsidR="009214BE" w:rsidRPr="009214BE">
        <w:rPr>
          <w:bCs/>
          <w:rtl/>
        </w:rPr>
        <w:t>יון חוזר בעקבות פסיקת בג"ץ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ש' וייס: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ביקשתי</w:t>
      </w:r>
      <w:r w:rsidR="00515A37">
        <w:rPr>
          <w:rtl/>
        </w:rPr>
        <w:t xml:space="preserve"> </w:t>
      </w:r>
      <w:r w:rsidRPr="009214BE">
        <w:rPr>
          <w:rtl/>
        </w:rPr>
        <w:t>מחברי</w:t>
      </w:r>
      <w:r w:rsidR="00515A37">
        <w:rPr>
          <w:rtl/>
        </w:rPr>
        <w:t xml:space="preserve"> </w:t>
      </w:r>
      <w:r w:rsidRPr="009214BE">
        <w:rPr>
          <w:rtl/>
        </w:rPr>
        <w:t>עובדיה</w:t>
      </w:r>
      <w:r w:rsidR="00515A37">
        <w:rPr>
          <w:rtl/>
        </w:rPr>
        <w:t xml:space="preserve"> </w:t>
      </w:r>
      <w:r w:rsidRPr="009214BE">
        <w:rPr>
          <w:rtl/>
        </w:rPr>
        <w:t>עלי לאפשר לי לעלות לכאן לחמש דקות, ואני מודה לו על</w:t>
      </w:r>
      <w:r w:rsidR="00515A37">
        <w:rPr>
          <w:rtl/>
        </w:rPr>
        <w:t xml:space="preserve"> </w:t>
      </w:r>
      <w:r w:rsidRPr="009214BE">
        <w:rPr>
          <w:rtl/>
        </w:rPr>
        <w:t>שהוא אפשר לי זאת, כדי למסור לכם הודעה.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הודעה בקשר לדיון הצפוי בעוד שתי דקות ולסדרי הצבעה. עקב פסיקת</w:t>
      </w:r>
      <w:r w:rsidR="00515A37">
        <w:rPr>
          <w:rtl/>
        </w:rPr>
        <w:t xml:space="preserve"> </w:t>
      </w:r>
      <w:r w:rsidRPr="009214BE">
        <w:rPr>
          <w:rtl/>
        </w:rPr>
        <w:t>בג"ץ</w:t>
      </w:r>
      <w:r w:rsidR="00515A37">
        <w:rPr>
          <w:rtl/>
        </w:rPr>
        <w:t xml:space="preserve"> </w:t>
      </w:r>
      <w:r w:rsidRPr="009214BE">
        <w:rPr>
          <w:rtl/>
        </w:rPr>
        <w:t>בנושא הסרת חסינותו של סגן השר לענייני דתות חבר הכנסת פנחסי, הודענו בשבוע</w:t>
      </w:r>
      <w:r w:rsidR="00515A37">
        <w:rPr>
          <w:rtl/>
        </w:rPr>
        <w:t xml:space="preserve"> </w:t>
      </w:r>
      <w:r w:rsidRPr="009214BE">
        <w:rPr>
          <w:rtl/>
        </w:rPr>
        <w:t>שעבר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החלטתנו לקיים הצבעה חוזרת. אני רוצה, פשוט לצורכי תזכורת, למסור לחברי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כיצד</w:t>
      </w:r>
      <w:r w:rsidR="00515A37">
        <w:rPr>
          <w:rtl/>
        </w:rPr>
        <w:t xml:space="preserve"> </w:t>
      </w:r>
      <w:r w:rsidRPr="009214BE">
        <w:rPr>
          <w:rtl/>
        </w:rPr>
        <w:t>נערוך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התהליך, אף שהכול שוגר בכתב לחברי הכנסת ולשרים והונח על</w:t>
      </w:r>
      <w:r w:rsidR="00515A37">
        <w:rPr>
          <w:rtl/>
        </w:rPr>
        <w:t xml:space="preserve"> </w:t>
      </w:r>
      <w:r w:rsidRPr="009214BE">
        <w:rPr>
          <w:rtl/>
        </w:rPr>
        <w:t>שולחנם.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מועד וסדרי הדיון בהצעת ועדת הכנסת ליטול חסינות מחבר הכנסת רפאל פנחסי </w:t>
      </w:r>
      <w:r w:rsidR="00515A37">
        <w:rPr>
          <w:rtl/>
        </w:rPr>
        <w:t>–</w:t>
      </w:r>
      <w:r w:rsidRPr="009214BE">
        <w:rPr>
          <w:rtl/>
        </w:rPr>
        <w:t xml:space="preserve"> זה</w:t>
      </w:r>
      <w:r w:rsidR="00515A37">
        <w:rPr>
          <w:rtl/>
        </w:rPr>
        <w:t xml:space="preserve"> </w:t>
      </w:r>
      <w:r w:rsidRPr="009214BE">
        <w:rPr>
          <w:rtl/>
        </w:rPr>
        <w:t>שייך</w:t>
      </w:r>
      <w:r w:rsidR="00515A37">
        <w:rPr>
          <w:rtl/>
        </w:rPr>
        <w:t xml:space="preserve"> </w:t>
      </w:r>
      <w:r w:rsidRPr="009214BE">
        <w:rPr>
          <w:rtl/>
        </w:rPr>
        <w:t>לסעיף ג' בסדר</w:t>
      </w:r>
      <w:r w:rsidR="00515A37">
        <w:rPr>
          <w:rtl/>
        </w:rPr>
        <w:t>-</w:t>
      </w:r>
      <w:r w:rsidRPr="009214BE">
        <w:rPr>
          <w:rtl/>
        </w:rPr>
        <w:t xml:space="preserve">היום שלנו </w:t>
      </w:r>
      <w:r w:rsidR="00515A37">
        <w:rPr>
          <w:rtl/>
        </w:rPr>
        <w:t>–</w:t>
      </w:r>
      <w:r w:rsidRPr="009214BE">
        <w:rPr>
          <w:rtl/>
        </w:rPr>
        <w:t xml:space="preserve"> דיון חוזר בעקבות פסיקת הבג"ץ. הכנסת תדון בהצעה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היום,</w:t>
      </w:r>
      <w:r w:rsidR="00515A37">
        <w:rPr>
          <w:rtl/>
        </w:rPr>
        <w:t xml:space="preserve"> </w:t>
      </w:r>
      <w:r w:rsidRPr="009214BE">
        <w:rPr>
          <w:rtl/>
        </w:rPr>
        <w:t>יום</w:t>
      </w:r>
      <w:r w:rsidR="00515A37">
        <w:rPr>
          <w:rtl/>
        </w:rPr>
        <w:t xml:space="preserve"> </w:t>
      </w:r>
      <w:r w:rsidRPr="009214BE">
        <w:rPr>
          <w:rtl/>
        </w:rPr>
        <w:t>ד', י' באב התשנ"ג, 28 ביולי 1993, בעוד שתיים</w:t>
      </w:r>
      <w:r w:rsidR="00515A37">
        <w:rPr>
          <w:rtl/>
        </w:rPr>
        <w:t>-</w:t>
      </w:r>
      <w:r w:rsidRPr="009214BE">
        <w:rPr>
          <w:rtl/>
        </w:rPr>
        <w:t>שלוש</w:t>
      </w:r>
      <w:r w:rsidR="00515A37">
        <w:rPr>
          <w:rtl/>
        </w:rPr>
        <w:t xml:space="preserve"> </w:t>
      </w:r>
      <w:r w:rsidRPr="009214BE">
        <w:rPr>
          <w:rtl/>
        </w:rPr>
        <w:t>דקות, אחרי הדיון בהודעת ראש הממשלה. זה הזמן.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תקשיבו</w:t>
      </w:r>
      <w:r w:rsidR="00515A37">
        <w:rPr>
          <w:rtl/>
        </w:rPr>
        <w:t xml:space="preserve"> </w:t>
      </w:r>
      <w:r w:rsidRPr="009214BE">
        <w:rPr>
          <w:rtl/>
        </w:rPr>
        <w:t>לי, חברים, כדי שלא תהיינה אחר כך אי</w:t>
      </w:r>
      <w:r w:rsidR="00515A37">
        <w:rPr>
          <w:rtl/>
        </w:rPr>
        <w:t>-</w:t>
      </w:r>
      <w:r w:rsidRPr="009214BE">
        <w:rPr>
          <w:rtl/>
        </w:rPr>
        <w:t>הבנות. הפרוטוקול הסטנוגרפי של</w:t>
      </w:r>
      <w:r w:rsidR="00515A37">
        <w:rPr>
          <w:rtl/>
        </w:rPr>
        <w:t xml:space="preserve"> </w:t>
      </w:r>
      <w:r w:rsidRPr="009214BE">
        <w:rPr>
          <w:rtl/>
        </w:rPr>
        <w:t>הדיון הזה יונח לעיון חברי הכנסת לאחר הדיון ועד להצבעה שתיערך למחרת היום.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אומרים</w:t>
      </w:r>
      <w:r w:rsidR="00515A37">
        <w:rPr>
          <w:rtl/>
        </w:rPr>
        <w:t xml:space="preserve"> </w:t>
      </w:r>
      <w:r w:rsidRPr="009214BE">
        <w:rPr>
          <w:rtl/>
        </w:rPr>
        <w:t>"אחרי</w:t>
      </w:r>
      <w:r w:rsidR="00515A37">
        <w:rPr>
          <w:rtl/>
        </w:rPr>
        <w:t xml:space="preserve"> </w:t>
      </w:r>
      <w:r w:rsidRPr="009214BE">
        <w:rPr>
          <w:rtl/>
        </w:rPr>
        <w:t>הדיון",</w:t>
      </w:r>
      <w:r w:rsidR="00515A37">
        <w:rPr>
          <w:rtl/>
        </w:rPr>
        <w:t xml:space="preserve"> </w:t>
      </w:r>
      <w:r w:rsidRPr="009214BE">
        <w:rPr>
          <w:rtl/>
        </w:rPr>
        <w:t>הכוונה</w:t>
      </w:r>
      <w:r w:rsidR="00515A37">
        <w:rPr>
          <w:rtl/>
        </w:rPr>
        <w:t xml:space="preserve"> </w:t>
      </w:r>
      <w:r w:rsidRPr="009214BE">
        <w:rPr>
          <w:rtl/>
        </w:rPr>
        <w:t>היא, כמובן, כאשר נספיק להכין אותו בעזרת</w:t>
      </w:r>
      <w:r w:rsidR="00515A37">
        <w:rPr>
          <w:rtl/>
        </w:rPr>
        <w:t xml:space="preserve"> </w:t>
      </w:r>
      <w:r w:rsidRPr="009214BE">
        <w:rPr>
          <w:rtl/>
        </w:rPr>
        <w:t>הצוות</w:t>
      </w:r>
      <w:r w:rsidR="00515A37">
        <w:rPr>
          <w:rtl/>
        </w:rPr>
        <w:t xml:space="preserve"> </w:t>
      </w:r>
      <w:r w:rsidRPr="009214BE">
        <w:rPr>
          <w:rtl/>
        </w:rPr>
        <w:t>המצוין שלנו באגף השכפול בכנסת. פרוטוקול זה יונח בספריית הכנסת ובמזכירות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וחברי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המעוניינים בכך יוכלו לקבלו במזכירות או לעיין בו בספרייה,</w:t>
      </w:r>
      <w:r w:rsidR="00515A37">
        <w:rPr>
          <w:rtl/>
        </w:rPr>
        <w:t xml:space="preserve"> </w:t>
      </w:r>
      <w:r w:rsidRPr="009214BE">
        <w:rPr>
          <w:rtl/>
        </w:rPr>
        <w:t>וגם אצל הסדרן בכניסת חברי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מחר בבוקר, אם נספיק עוד הערב, נניח את הפרוטוקול גם אצל הסדרן שלנו בכניסה.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שחבר כנסת שיוצא מן הבניין, או יבוא מחר בבוקר ב08:00 או ב</w:t>
      </w:r>
      <w:r w:rsidR="00515A37">
        <w:rPr>
          <w:rtl/>
        </w:rPr>
        <w:t>-</w:t>
      </w:r>
      <w:r w:rsidRPr="009214BE">
        <w:rPr>
          <w:rtl/>
        </w:rPr>
        <w:t>07:30 או ב</w:t>
      </w:r>
      <w:r w:rsidR="00515A37">
        <w:rPr>
          <w:rtl/>
        </w:rPr>
        <w:t>-</w:t>
      </w:r>
      <w:r w:rsidRPr="009214BE">
        <w:rPr>
          <w:rtl/>
        </w:rPr>
        <w:t>08:15,</w:t>
      </w:r>
      <w:r w:rsidR="00515A37">
        <w:rPr>
          <w:rtl/>
        </w:rPr>
        <w:t xml:space="preserve"> </w:t>
      </w:r>
      <w:r w:rsidRPr="009214BE">
        <w:rPr>
          <w:rtl/>
        </w:rPr>
        <w:t>יוכל לעיין בו.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להזכירכם,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המשפט</w:t>
      </w:r>
      <w:r w:rsidR="00515A37">
        <w:rPr>
          <w:rtl/>
        </w:rPr>
        <w:t xml:space="preserve"> </w:t>
      </w:r>
      <w:r w:rsidRPr="009214BE">
        <w:rPr>
          <w:rtl/>
        </w:rPr>
        <w:t>קבע,</w:t>
      </w:r>
      <w:r w:rsidR="00515A37">
        <w:rPr>
          <w:rtl/>
        </w:rPr>
        <w:t xml:space="preserve"> </w:t>
      </w:r>
      <w:r w:rsidRPr="009214BE">
        <w:rPr>
          <w:rtl/>
        </w:rPr>
        <w:t>שצריך לתת הזדמנות לחברי הכנסת לעיין בפרוטוקול</w:t>
      </w:r>
      <w:r w:rsidR="00515A37">
        <w:rPr>
          <w:rtl/>
        </w:rPr>
        <w:t xml:space="preserve"> </w:t>
      </w:r>
      <w:r w:rsidRPr="009214BE">
        <w:rPr>
          <w:rtl/>
        </w:rPr>
        <w:t>הישיבה גם כן, בהנחה אולי שחלק מחברי הכנסת נעדר מן הישיבה. אני רוצה להזכיר לכם,</w:t>
      </w:r>
      <w:r w:rsidR="00515A37">
        <w:rPr>
          <w:rtl/>
        </w:rPr>
        <w:t xml:space="preserve"> </w:t>
      </w:r>
      <w:r w:rsidRPr="009214BE">
        <w:rPr>
          <w:rtl/>
        </w:rPr>
        <w:t>שוועדת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עשתה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הסידורים</w:t>
      </w:r>
      <w:r w:rsidR="00515A37">
        <w:rPr>
          <w:rtl/>
        </w:rPr>
        <w:t xml:space="preserve"> </w:t>
      </w:r>
      <w:r w:rsidRPr="009214BE">
        <w:rPr>
          <w:rtl/>
        </w:rPr>
        <w:t>ברוחב</w:t>
      </w:r>
      <w:r w:rsidR="00515A37">
        <w:rPr>
          <w:rtl/>
        </w:rPr>
        <w:t xml:space="preserve"> </w:t>
      </w:r>
      <w:r w:rsidRPr="009214BE">
        <w:rPr>
          <w:rtl/>
        </w:rPr>
        <w:t>לב,</w:t>
      </w:r>
      <w:r w:rsidR="00515A37">
        <w:rPr>
          <w:rtl/>
        </w:rPr>
        <w:t xml:space="preserve"> </w:t>
      </w:r>
      <w:r w:rsidRPr="009214BE">
        <w:rPr>
          <w:rtl/>
        </w:rPr>
        <w:t>שחברי</w:t>
      </w:r>
      <w:r w:rsidR="00515A37">
        <w:rPr>
          <w:rtl/>
        </w:rPr>
        <w:t xml:space="preserve"> </w:t>
      </w:r>
      <w:r w:rsidRPr="009214BE">
        <w:rPr>
          <w:rtl/>
        </w:rPr>
        <w:t>הכנסת יוכלו לעיין גם</w:t>
      </w:r>
      <w:r w:rsidR="00515A37">
        <w:rPr>
          <w:rtl/>
        </w:rPr>
        <w:t xml:space="preserve"> </w:t>
      </w:r>
      <w:r w:rsidRPr="009214BE">
        <w:rPr>
          <w:rtl/>
        </w:rPr>
        <w:t>בפרוטוקולים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דיוני</w:t>
      </w:r>
      <w:r w:rsidR="00515A37">
        <w:rPr>
          <w:rtl/>
        </w:rPr>
        <w:t xml:space="preserve"> </w:t>
      </w:r>
      <w:r w:rsidRPr="009214BE">
        <w:rPr>
          <w:rtl/>
        </w:rPr>
        <w:t>הוועדה. פרסמנו את השעות ואת הימים שבהם אפשר לעשות זאת.</w:t>
      </w:r>
      <w:r w:rsidR="00515A37">
        <w:rPr>
          <w:rtl/>
        </w:rPr>
        <w:t xml:space="preserve"> </w:t>
      </w:r>
      <w:r w:rsidRPr="009214BE">
        <w:rPr>
          <w:rtl/>
        </w:rPr>
        <w:t>יש די עותקים.</w:t>
      </w:r>
      <w:r w:rsidR="00515A37">
        <w:rPr>
          <w:rtl/>
        </w:rPr>
        <w:t xml:space="preserve"> </w:t>
      </w:r>
      <w:r w:rsidRPr="009214BE">
        <w:rPr>
          <w:rtl/>
        </w:rPr>
        <w:t>מי שרוצה לעיין בהם, הכול עדיין פתוח.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סדרי</w:t>
      </w:r>
      <w:r w:rsidR="00515A37">
        <w:rPr>
          <w:rtl/>
        </w:rPr>
        <w:t xml:space="preserve"> </w:t>
      </w:r>
      <w:r w:rsidRPr="009214BE">
        <w:rPr>
          <w:rtl/>
        </w:rPr>
        <w:t>ההצבעה:</w:t>
      </w:r>
      <w:r w:rsidR="00515A37">
        <w:rPr>
          <w:rtl/>
        </w:rPr>
        <w:t xml:space="preserve"> </w:t>
      </w:r>
      <w:r w:rsidRPr="009214BE">
        <w:rPr>
          <w:rtl/>
        </w:rPr>
        <w:t>מחר בשעה 11:00 נקיים את ההצבעה. ההצבעה היא, כמובן, חשאית.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להזכיר מה שאזכיר גם מחר: כל פתק שיהיו בו ליקויים או סימנים </w:t>
      </w:r>
      <w:r w:rsidR="00515A37">
        <w:rPr>
          <w:rtl/>
        </w:rPr>
        <w:t>–</w:t>
      </w:r>
      <w:r w:rsidRPr="009214BE">
        <w:rPr>
          <w:rtl/>
        </w:rPr>
        <w:t xml:space="preserve"> אני לא</w:t>
      </w:r>
      <w:r w:rsidR="00515A37">
        <w:rPr>
          <w:rtl/>
        </w:rPr>
        <w:t xml:space="preserve"> </w:t>
      </w:r>
      <w:r w:rsidRPr="009214BE">
        <w:rPr>
          <w:rtl/>
        </w:rPr>
        <w:t>מעלה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דעתי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שיהיו דברים כאלה </w:t>
      </w:r>
      <w:r w:rsidR="00515A37">
        <w:rPr>
          <w:rtl/>
        </w:rPr>
        <w:t>–</w:t>
      </w:r>
      <w:r w:rsidRPr="009214BE">
        <w:rPr>
          <w:rtl/>
        </w:rPr>
        <w:t xml:space="preserve"> או כל מעטפה שיהיו בה יותר מפתק אחד, נפסלים.</w:t>
      </w:r>
      <w:r w:rsidR="00515A37">
        <w:rPr>
          <w:rtl/>
        </w:rPr>
        <w:t xml:space="preserve"> </w:t>
      </w:r>
      <w:r w:rsidRPr="009214BE">
        <w:rPr>
          <w:rtl/>
        </w:rPr>
        <w:t>תודה לכם.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אזמין את חבר הכנסת עובדיה עלי, שיוכל לקיים את הדיון.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חגי מירום, בבקשה, הדוכן שלך.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סדר</w:t>
      </w:r>
      <w:r w:rsidR="00515A37">
        <w:rPr>
          <w:rtl/>
        </w:rPr>
        <w:t xml:space="preserve"> </w:t>
      </w:r>
      <w:r w:rsidRPr="009214BE">
        <w:rPr>
          <w:rtl/>
        </w:rPr>
        <w:t>הדיון הוא כדלקמן: חבר הכנסת חגי מירום, 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ועדת הכנסת, יפתח. אחריו </w:t>
      </w:r>
      <w:r w:rsidR="00515A37">
        <w:rPr>
          <w:rtl/>
        </w:rPr>
        <w:t>–</w:t>
      </w:r>
      <w:r w:rsidRPr="009214BE">
        <w:rPr>
          <w:rtl/>
        </w:rPr>
        <w:t xml:space="preserve"> האם חבר הכנסת סגן השר פנחסי יבקש לדבר אחריו?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אחריו </w:t>
      </w:r>
      <w:r w:rsidR="00515A37">
        <w:rPr>
          <w:rtl/>
        </w:rPr>
        <w:t>–</w:t>
      </w:r>
      <w:r w:rsidRPr="009214BE">
        <w:rPr>
          <w:rtl/>
        </w:rPr>
        <w:t xml:space="preserve"> סגן השר פנחסי. לאחר מכן נרשמו עד כה 13 דוברים, לכל אחד יוקצו שלוש</w:t>
      </w:r>
      <w:r w:rsidR="00515A37">
        <w:rPr>
          <w:rtl/>
        </w:rPr>
        <w:t xml:space="preserve"> </w:t>
      </w:r>
      <w:r w:rsidRPr="009214BE">
        <w:rPr>
          <w:rtl/>
        </w:rPr>
        <w:t>דקות תמימות. אני מבקש שיסתפקו באותן דקות שהוקצו להם.</w:t>
      </w:r>
      <w:r w:rsidR="00515A37">
        <w:rPr>
          <w:rtl/>
        </w:rPr>
        <w:t xml:space="preserve"> </w:t>
      </w:r>
      <w:r w:rsidRPr="009214BE">
        <w:rPr>
          <w:rtl/>
        </w:rPr>
        <w:t>חבר הכנסת מירום,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רבה.</w:t>
      </w:r>
      <w:r w:rsidR="00515A37">
        <w:rPr>
          <w:rtl/>
        </w:rPr>
        <w:t xml:space="preserve"> </w:t>
      </w: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 נכבדה, אנחנו מבצעים היום הליך חוזר של</w:t>
      </w:r>
      <w:r w:rsidR="00515A37">
        <w:rPr>
          <w:rtl/>
        </w:rPr>
        <w:t xml:space="preserve"> </w:t>
      </w:r>
      <w:r w:rsidRPr="009214BE">
        <w:rPr>
          <w:rtl/>
        </w:rPr>
        <w:t>דיון בהסרת חסינותו של חבר הכנסת רפאל פנחסי, סגן שר הדתות, במליאת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היינו</w:t>
      </w:r>
      <w:r w:rsidR="00515A37">
        <w:rPr>
          <w:rtl/>
        </w:rPr>
        <w:t xml:space="preserve"> </w:t>
      </w:r>
      <w:r w:rsidRPr="009214BE">
        <w:rPr>
          <w:rtl/>
        </w:rPr>
        <w:t>מקיימים את ההליך הזה, חברי הכנסת, אלמלא פסק הבג"ץ פסיקה הקובעת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בטלותו</w:t>
      </w:r>
      <w:r w:rsidR="00515A37">
        <w:rPr>
          <w:rtl/>
        </w:rPr>
        <w:t xml:space="preserve"> </w:t>
      </w:r>
      <w:r w:rsidRPr="009214BE">
        <w:rPr>
          <w:rtl/>
        </w:rPr>
        <w:t>של ההליך הקודם במליאה. אני רוצה לציין, שאנחנו, לא מתוך הסכמה עם כל</w:t>
      </w:r>
      <w:r w:rsidR="00515A37">
        <w:rPr>
          <w:rtl/>
        </w:rPr>
        <w:t xml:space="preserve"> </w:t>
      </w:r>
      <w:r w:rsidRPr="009214BE">
        <w:rPr>
          <w:rtl/>
        </w:rPr>
        <w:t>מלה</w:t>
      </w:r>
      <w:r w:rsidR="00515A37">
        <w:rPr>
          <w:rtl/>
        </w:rPr>
        <w:t xml:space="preserve"> </w:t>
      </w: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נאמרה</w:t>
      </w:r>
      <w:r w:rsidR="00515A37">
        <w:rPr>
          <w:rtl/>
        </w:rPr>
        <w:t xml:space="preserve"> </w:t>
      </w:r>
      <w:r w:rsidRPr="009214BE">
        <w:rPr>
          <w:rtl/>
        </w:rPr>
        <w:t>באותו פסק, אבל מתוך שאנחנו חושבים שעל הכנסת לבצע את פסק הבג"ץ</w:t>
      </w:r>
      <w:r w:rsidR="00515A37">
        <w:rPr>
          <w:rtl/>
        </w:rPr>
        <w:t xml:space="preserve"> </w:t>
      </w:r>
      <w:r w:rsidRPr="009214BE">
        <w:rPr>
          <w:rtl/>
        </w:rPr>
        <w:t>ככתבו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וכלשונו, בהיותה גורם אשר כפוף לביקורתו של בג"ץ </w:t>
      </w:r>
      <w:r w:rsidR="00515A37">
        <w:rPr>
          <w:rtl/>
        </w:rPr>
        <w:t>–</w:t>
      </w:r>
      <w:r w:rsidRPr="009214BE">
        <w:rPr>
          <w:rtl/>
        </w:rPr>
        <w:t xml:space="preserve"> אנחנו מקיימים את ההליך</w:t>
      </w:r>
      <w:r w:rsidR="00515A37">
        <w:rPr>
          <w:rtl/>
        </w:rPr>
        <w:t xml:space="preserve"> </w:t>
      </w:r>
      <w:r w:rsidRPr="009214BE">
        <w:rPr>
          <w:rtl/>
        </w:rPr>
        <w:t>הזה, המתיימר לתקן את התיקונים הדרושים על מנת שיהיה הליך הוגן.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אמרת</w:t>
      </w:r>
      <w:r w:rsidR="00515A37">
        <w:rPr>
          <w:rtl/>
        </w:rPr>
        <w:t xml:space="preserve"> </w:t>
      </w:r>
      <w:r w:rsidRPr="009214BE">
        <w:rPr>
          <w:rtl/>
        </w:rPr>
        <w:t>שאנחנו לא מסכימים "עם כל"; זה לא אנחנו. אני למשל מסכים. אתה לא</w:t>
      </w:r>
      <w:r w:rsidR="00515A37">
        <w:rPr>
          <w:rtl/>
        </w:rPr>
        <w:t xml:space="preserve"> </w:t>
      </w:r>
      <w:r w:rsidRPr="009214BE">
        <w:rPr>
          <w:rtl/>
        </w:rPr>
        <w:t>יכול להגיד "אנחנו", שזה כולל את כולם.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בהרבה דברים אני לא מדבר בשמך, חבר הכנסת שילנסקי.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תגיד אני, לא אנחנו.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דיין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מסכים עם הבג"ץ.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המשפט העליון</w:t>
      </w:r>
      <w:r w:rsidR="00515A37">
        <w:rPr>
          <w:rtl/>
        </w:rPr>
        <w:t xml:space="preserve"> </w:t>
      </w:r>
      <w:r w:rsidRPr="009214BE">
        <w:rPr>
          <w:rtl/>
        </w:rPr>
        <w:t>בשבתו כבג"ץ קבע, כי זכותו של העותר, במקרה הזה 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פנחסי,</w:t>
      </w:r>
      <w:r w:rsidR="00515A37">
        <w:rPr>
          <w:rtl/>
        </w:rPr>
        <w:t xml:space="preserve"> </w:t>
      </w:r>
      <w:r w:rsidRPr="009214BE">
        <w:rPr>
          <w:rtl/>
        </w:rPr>
        <w:t>נפגעה</w:t>
      </w:r>
      <w:r w:rsidR="00515A37">
        <w:rPr>
          <w:rtl/>
        </w:rPr>
        <w:t xml:space="preserve"> </w:t>
      </w:r>
      <w:r w:rsidRPr="009214BE">
        <w:rPr>
          <w:rtl/>
        </w:rPr>
        <w:t>באופן</w:t>
      </w:r>
      <w:r w:rsidR="00515A37">
        <w:rPr>
          <w:rtl/>
        </w:rPr>
        <w:t xml:space="preserve"> </w:t>
      </w:r>
      <w:r w:rsidRPr="009214BE">
        <w:rPr>
          <w:rtl/>
        </w:rPr>
        <w:t>יסודי,</w:t>
      </w:r>
      <w:r w:rsidR="00515A37">
        <w:rPr>
          <w:rtl/>
        </w:rPr>
        <w:t xml:space="preserve"> </w:t>
      </w:r>
      <w:r w:rsidRPr="009214BE">
        <w:rPr>
          <w:rtl/>
        </w:rPr>
        <w:t>ובאופן שמבטל את החלטתה של מליאת הכנסת. בית</w:t>
      </w:r>
      <w:r w:rsidR="00515A37">
        <w:rPr>
          <w:rtl/>
        </w:rPr>
        <w:t>-</w:t>
      </w:r>
      <w:r w:rsidRPr="009214BE">
        <w:rPr>
          <w:rtl/>
        </w:rPr>
        <w:t>המשפט</w:t>
      </w:r>
      <w:r w:rsidR="00515A37">
        <w:rPr>
          <w:rtl/>
        </w:rPr>
        <w:t xml:space="preserve"> </w:t>
      </w:r>
      <w:r w:rsidRPr="009214BE">
        <w:rPr>
          <w:rtl/>
        </w:rPr>
        <w:t>העליון קבע, שלא הונח בפני חברי הכנסת כתב האישום, ועל כן הנחנו את כתב האישום על</w:t>
      </w:r>
      <w:r w:rsidR="00515A37">
        <w:rPr>
          <w:rtl/>
        </w:rPr>
        <w:t xml:space="preserve"> </w:t>
      </w:r>
      <w:r w:rsidRPr="009214BE">
        <w:rPr>
          <w:rtl/>
        </w:rPr>
        <w:t>שולחנות חברי הכנסת, כדי שיוכלו לעיין בו.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המשפט</w:t>
      </w:r>
      <w:r w:rsidR="00515A37">
        <w:rPr>
          <w:rtl/>
        </w:rPr>
        <w:t xml:space="preserve"> </w:t>
      </w:r>
      <w:r w:rsidRPr="009214BE">
        <w:rPr>
          <w:rtl/>
        </w:rPr>
        <w:t>העליון</w:t>
      </w:r>
      <w:r w:rsidR="00515A37">
        <w:rPr>
          <w:rtl/>
        </w:rPr>
        <w:t xml:space="preserve"> </w:t>
      </w:r>
      <w:r w:rsidRPr="009214BE">
        <w:rPr>
          <w:rtl/>
        </w:rPr>
        <w:t>קבע,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ניתנו לחברי הכנסת זכות והזדמנות נאותה לעיין</w:t>
      </w:r>
      <w:r w:rsidR="00515A37">
        <w:rPr>
          <w:rtl/>
        </w:rPr>
        <w:t xml:space="preserve"> </w:t>
      </w:r>
      <w:r w:rsidRPr="009214BE">
        <w:rPr>
          <w:rtl/>
        </w:rPr>
        <w:t>בפרוטוקול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דיוני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ואנחנו הנחנו 30 עותקים של הפרוטוקול בוועדת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מנת שחברי הכנסת יוכלו לעיין בהם. בית</w:t>
      </w:r>
      <w:r w:rsidR="00515A37">
        <w:rPr>
          <w:rtl/>
        </w:rPr>
        <w:t>-</w:t>
      </w:r>
      <w:r w:rsidRPr="009214BE">
        <w:rPr>
          <w:rtl/>
        </w:rPr>
        <w:t>המשפט העליון בשבתו כבג"ץ קבע,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לתת לחברי הכנסת הזדמנות נאותה לעיין גם בפרוטוקול של דיון המליאה, ומן</w:t>
      </w:r>
      <w:r w:rsidR="00515A37">
        <w:rPr>
          <w:rtl/>
        </w:rPr>
        <w:t xml:space="preserve"> </w:t>
      </w:r>
      <w:r w:rsidRPr="009214BE">
        <w:rPr>
          <w:rtl/>
        </w:rPr>
        <w:t>הטעם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פיצלנו את הדיון, וכך, נקיים היום את הדיון במליאה, נמציא לחברי הכנסת</w:t>
      </w:r>
      <w:r w:rsidR="00515A37">
        <w:rPr>
          <w:rtl/>
        </w:rPr>
        <w:t xml:space="preserve"> </w:t>
      </w:r>
      <w:r w:rsidRPr="009214BE">
        <w:rPr>
          <w:rtl/>
        </w:rPr>
        <w:t>את הפרוטוקול, ומחר נצביע.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איפה ניתן לקבל את הפרוטוקול?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ניתן</w:t>
      </w:r>
      <w:r w:rsidR="00515A37">
        <w:rPr>
          <w:rtl/>
        </w:rPr>
        <w:t xml:space="preserve"> </w:t>
      </w:r>
      <w:r w:rsidRPr="009214BE">
        <w:rPr>
          <w:rtl/>
        </w:rPr>
        <w:t>יהיה</w:t>
      </w:r>
      <w:r w:rsidR="00515A37">
        <w:rPr>
          <w:rtl/>
        </w:rPr>
        <w:t xml:space="preserve"> </w:t>
      </w:r>
      <w:r w:rsidRPr="009214BE">
        <w:rPr>
          <w:rtl/>
        </w:rPr>
        <w:t>לקבל אותו בכניסה. כל מי שיצא וייכנס יוכל לקבלו. מי שיצא בשעות</w:t>
      </w:r>
      <w:r w:rsidR="00515A37">
        <w:rPr>
          <w:rtl/>
        </w:rPr>
        <w:t xml:space="preserve"> </w:t>
      </w:r>
      <w:r w:rsidRPr="009214BE">
        <w:rPr>
          <w:rtl/>
        </w:rPr>
        <w:t>הערב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ייכנס</w:t>
      </w:r>
      <w:r w:rsidR="00515A37">
        <w:rPr>
          <w:rtl/>
        </w:rPr>
        <w:t xml:space="preserve"> </w:t>
      </w:r>
      <w:r w:rsidRPr="009214BE">
        <w:rPr>
          <w:rtl/>
        </w:rPr>
        <w:t>מחר בשעות הבוקר</w:t>
      </w:r>
      <w:r w:rsidR="00515A37">
        <w:rPr>
          <w:rtl/>
        </w:rPr>
        <w:t xml:space="preserve"> </w:t>
      </w:r>
      <w:r w:rsidRPr="009214BE">
        <w:rPr>
          <w:rtl/>
        </w:rPr>
        <w:t>יקבלו פעמיים או שלוש פעמים, גם אם ירצה</w:t>
      </w:r>
      <w:r w:rsidR="00515A37">
        <w:rPr>
          <w:rtl/>
        </w:rPr>
        <w:t xml:space="preserve"> </w:t>
      </w:r>
      <w:r w:rsidRPr="009214BE">
        <w:rPr>
          <w:rtl/>
        </w:rPr>
        <w:t>שלושה עותקים.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עלי: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הונח כאן חוזר מטעם יושב</w:t>
      </w:r>
      <w:r w:rsidR="00515A37">
        <w:rPr>
          <w:rtl/>
        </w:rPr>
        <w:t>-</w:t>
      </w:r>
      <w:r w:rsidRPr="009214BE">
        <w:rPr>
          <w:rtl/>
        </w:rPr>
        <w:t>ראש הכנסת, שמבהיר היכן אפשר לקבל את הפרוטוקולים.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בטרם אכנס לנימוקים שוועדת הכנסת מצאה אותם</w:t>
      </w:r>
      <w:r w:rsidR="00515A37">
        <w:rPr>
          <w:rtl/>
        </w:rPr>
        <w:t xml:space="preserve"> </w:t>
      </w:r>
      <w:r w:rsidRPr="009214BE">
        <w:rPr>
          <w:rtl/>
        </w:rPr>
        <w:t>להסרת</w:t>
      </w:r>
      <w:r w:rsidR="00515A37">
        <w:rPr>
          <w:rtl/>
        </w:rPr>
        <w:t xml:space="preserve"> </w:t>
      </w:r>
      <w:r w:rsidRPr="009214BE">
        <w:rPr>
          <w:rtl/>
        </w:rPr>
        <w:t>חסינותו</w:t>
      </w:r>
      <w:r w:rsidR="00515A37">
        <w:rPr>
          <w:rtl/>
        </w:rPr>
        <w:t xml:space="preserve"> </w:t>
      </w:r>
      <w:r w:rsidRPr="009214BE">
        <w:rPr>
          <w:rtl/>
        </w:rPr>
        <w:t>של חבר הכנסת פנחסי, אני רוצה לומר פה, שאינני בטוח שההליך החוזר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מבצעים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</w:t>
      </w:r>
      <w:r w:rsidRPr="009214BE">
        <w:rPr>
          <w:rtl/>
        </w:rPr>
        <w:t>במצוות</w:t>
      </w:r>
      <w:r w:rsidR="00515A37">
        <w:rPr>
          <w:rtl/>
        </w:rPr>
        <w:t xml:space="preserve"> </w:t>
      </w:r>
      <w:r w:rsidRPr="009214BE">
        <w:rPr>
          <w:rtl/>
        </w:rPr>
        <w:t>בג"ץ יהיה הליך טוב יותר ונאות יותר מן ההליך הקודם.</w:t>
      </w:r>
      <w:r w:rsidR="00515A37">
        <w:rPr>
          <w:rtl/>
        </w:rPr>
        <w:t xml:space="preserve"> </w:t>
      </w:r>
      <w:r w:rsidRPr="009214BE">
        <w:rPr>
          <w:rtl/>
        </w:rPr>
        <w:t>אינני בטוח שהרצון שלנו ליצור, להעמיד עוד חומר לעיון חברי הכנסת, אכן יביא לעיון</w:t>
      </w:r>
      <w:r w:rsidR="00515A37">
        <w:rPr>
          <w:rtl/>
        </w:rPr>
        <w:t xml:space="preserve"> </w:t>
      </w:r>
      <w:r w:rsidRPr="009214BE">
        <w:rPr>
          <w:rtl/>
        </w:rPr>
        <w:t>טוב יותר ומשמעותי יותר של חברי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לומר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</w:t>
      </w:r>
      <w:r w:rsidRPr="009214BE">
        <w:rPr>
          <w:rtl/>
        </w:rPr>
        <w:t>לחברי</w:t>
      </w:r>
      <w:r w:rsidR="00515A37">
        <w:rPr>
          <w:rtl/>
        </w:rPr>
        <w:t xml:space="preserve"> </w:t>
      </w:r>
      <w:r w:rsidRPr="009214BE">
        <w:rPr>
          <w:rtl/>
        </w:rPr>
        <w:t>הכנסת באחריות מלאה, שעד כה, עד עצם הדיון הזה,</w:t>
      </w:r>
      <w:r w:rsidR="00515A37">
        <w:rPr>
          <w:rtl/>
        </w:rPr>
        <w:t xml:space="preserve"> </w:t>
      </w:r>
      <w:r w:rsidRPr="009214BE">
        <w:rPr>
          <w:rtl/>
        </w:rPr>
        <w:t>עיינו</w:t>
      </w:r>
      <w:r w:rsidR="00515A37">
        <w:rPr>
          <w:rtl/>
        </w:rPr>
        <w:t xml:space="preserve"> </w:t>
      </w:r>
      <w:r w:rsidRPr="009214BE">
        <w:rPr>
          <w:rtl/>
        </w:rPr>
        <w:t>פחות</w:t>
      </w:r>
      <w:r w:rsidR="00515A37">
        <w:rPr>
          <w:rtl/>
        </w:rPr>
        <w:t xml:space="preserve"> </w:t>
      </w:r>
      <w:r w:rsidRPr="009214BE">
        <w:rPr>
          <w:rtl/>
        </w:rPr>
        <w:t>מעשרה חברי כנסת בפרוטוקולים אשר היו מונחים בוועדת הכנסת. אני רוצה</w:t>
      </w:r>
      <w:r w:rsidR="00515A37">
        <w:rPr>
          <w:rtl/>
        </w:rPr>
        <w:t xml:space="preserve"> </w:t>
      </w:r>
      <w:r w:rsidRPr="009214BE">
        <w:rPr>
          <w:rtl/>
        </w:rPr>
        <w:t>לומר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נוסף, שמספר הנוכחים באולם הזה כאן היום בדיון הזה נופל ממספר הנוכחים</w:t>
      </w:r>
      <w:r w:rsidR="00515A37">
        <w:rPr>
          <w:rtl/>
        </w:rPr>
        <w:t xml:space="preserve"> </w:t>
      </w:r>
      <w:r w:rsidRPr="009214BE">
        <w:rPr>
          <w:rtl/>
        </w:rPr>
        <w:t>אשר השתתף בדיון בהצבעה הקודמת.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להערכתך, כמה חברי כנסת יש כאן עכשיו?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פחות מ</w:t>
      </w:r>
      <w:r w:rsidR="00515A37">
        <w:rPr>
          <w:rtl/>
        </w:rPr>
        <w:t>-</w:t>
      </w:r>
      <w:r w:rsidRPr="009214BE">
        <w:rPr>
          <w:rtl/>
        </w:rPr>
        <w:t>30. 20.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לומר כאן, שההליך הפרלמנטרי של הדיון היום, ניתוקו מהצבעה, שתהיה</w:t>
      </w:r>
      <w:r w:rsidR="00515A37">
        <w:rPr>
          <w:rtl/>
        </w:rPr>
        <w:t xml:space="preserve"> </w:t>
      </w:r>
      <w:r w:rsidRPr="009214BE">
        <w:rPr>
          <w:rtl/>
        </w:rPr>
        <w:t>מחר,</w:t>
      </w:r>
      <w:r w:rsidR="00515A37">
        <w:rPr>
          <w:rtl/>
        </w:rPr>
        <w:t xml:space="preserve"> </w:t>
      </w: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בטוח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הליך</w:t>
      </w:r>
      <w:r w:rsidR="00515A37">
        <w:rPr>
          <w:rtl/>
        </w:rPr>
        <w:t xml:space="preserve"> </w:t>
      </w:r>
      <w:r w:rsidRPr="009214BE">
        <w:rPr>
          <w:rtl/>
        </w:rPr>
        <w:t>פרלמנטרי נאות ונכון. אבל הואיל וקבענו לעצמנו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כופפים עצמנו בפני ביקורת הבג"ץ, על כן אנחנו מקיימים את ההליך הזה, ולכן</w:t>
      </w:r>
      <w:r w:rsidR="00515A37">
        <w:rPr>
          <w:rtl/>
        </w:rPr>
        <w:t xml:space="preserve"> </w:t>
      </w:r>
      <w:r w:rsidRPr="009214BE">
        <w:rPr>
          <w:rtl/>
        </w:rPr>
        <w:t>אני מקווה שלא תעלה עוד טענה, כאילו זכותו של מישהו נפגעה מן ההליך.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 אתה רואה שנוכחים רק 20 חברי 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יושבים בחדרים עם אוזניות.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ביום</w:t>
      </w:r>
      <w:r w:rsidR="00515A37">
        <w:rPr>
          <w:rtl/>
        </w:rPr>
        <w:t xml:space="preserve"> </w:t>
      </w:r>
      <w:r w:rsidRPr="009214BE">
        <w:rPr>
          <w:rtl/>
        </w:rPr>
        <w:t>17</w:t>
      </w:r>
      <w:r w:rsidR="00515A37">
        <w:rPr>
          <w:rtl/>
        </w:rPr>
        <w:t xml:space="preserve"> </w:t>
      </w:r>
      <w:r w:rsidRPr="009214BE">
        <w:rPr>
          <w:rtl/>
        </w:rPr>
        <w:t>בפברואר 1993</w:t>
      </w:r>
      <w:r w:rsidR="00515A37">
        <w:rPr>
          <w:rtl/>
        </w:rPr>
        <w:t xml:space="preserve"> </w:t>
      </w:r>
      <w:r w:rsidRPr="009214BE">
        <w:rPr>
          <w:rtl/>
        </w:rPr>
        <w:t>פנה היועץ 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לממשלה,</w:t>
      </w:r>
      <w:r w:rsidR="00515A37">
        <w:rPr>
          <w:rtl/>
        </w:rPr>
        <w:t xml:space="preserve"> </w:t>
      </w:r>
      <w:r w:rsidRPr="009214BE">
        <w:rPr>
          <w:rtl/>
        </w:rPr>
        <w:t>מר יוסף חריש, אל יושב</w:t>
      </w:r>
      <w:r w:rsidR="00515A37">
        <w:rPr>
          <w:rtl/>
        </w:rPr>
        <w:t>-</w:t>
      </w:r>
      <w:r w:rsidRPr="009214BE">
        <w:rPr>
          <w:rtl/>
        </w:rPr>
        <w:t>ראש הכנסת, בהתאם להוראות סעיף 13(ב) לחוק חסינות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זכויותיהם וחובותיהם, וביקש כי הכנסת תיטול את חסינותו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רפאל פנחסי.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סעיף</w:t>
      </w:r>
      <w:r w:rsidR="00515A37">
        <w:rPr>
          <w:rtl/>
        </w:rPr>
        <w:t xml:space="preserve"> </w:t>
      </w:r>
      <w:r w:rsidRPr="009214BE">
        <w:rPr>
          <w:rtl/>
        </w:rPr>
        <w:t>13(ג)</w:t>
      </w:r>
      <w:r w:rsidR="00515A37">
        <w:rPr>
          <w:rtl/>
        </w:rPr>
        <w:t xml:space="preserve"> </w:t>
      </w:r>
      <w:r w:rsidRPr="009214BE">
        <w:rPr>
          <w:rtl/>
        </w:rPr>
        <w:t>בחוק</w:t>
      </w:r>
      <w:r w:rsidR="00515A37">
        <w:rPr>
          <w:rtl/>
        </w:rPr>
        <w:t xml:space="preserve"> </w:t>
      </w:r>
      <w:r w:rsidRPr="009214BE">
        <w:rPr>
          <w:rtl/>
        </w:rPr>
        <w:t>הנ"ל,</w:t>
      </w:r>
      <w:r w:rsidR="00515A37">
        <w:rPr>
          <w:rtl/>
        </w:rPr>
        <w:t xml:space="preserve"> </w:t>
      </w:r>
      <w:r w:rsidRPr="009214BE">
        <w:rPr>
          <w:rtl/>
        </w:rPr>
        <w:t>העביר</w:t>
      </w:r>
      <w:r w:rsidR="00515A37">
        <w:rPr>
          <w:rtl/>
        </w:rPr>
        <w:t xml:space="preserve"> </w:t>
      </w:r>
      <w:r w:rsidRPr="009214BE">
        <w:rPr>
          <w:rtl/>
        </w:rPr>
        <w:t>ממלא</w:t>
      </w:r>
      <w:r w:rsidR="00515A37">
        <w:rPr>
          <w:rtl/>
        </w:rPr>
        <w:t>-</w:t>
      </w:r>
      <w:r w:rsidRPr="009214BE">
        <w:rPr>
          <w:rtl/>
        </w:rPr>
        <w:t>מקום יושב</w:t>
      </w:r>
      <w:r w:rsidR="00515A37">
        <w:rPr>
          <w:rtl/>
        </w:rPr>
        <w:t>-</w:t>
      </w:r>
      <w:r w:rsidRPr="009214BE">
        <w:rPr>
          <w:rtl/>
        </w:rPr>
        <w:t>ראש הכנסת את הבקשה</w:t>
      </w:r>
      <w:r w:rsidR="00515A37">
        <w:rPr>
          <w:rtl/>
        </w:rPr>
        <w:t xml:space="preserve"> </w:t>
      </w:r>
      <w:r w:rsidRPr="009214BE">
        <w:rPr>
          <w:rtl/>
        </w:rPr>
        <w:t>לוועדת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לדיון</w:t>
      </w:r>
      <w:r w:rsidR="00515A37">
        <w:rPr>
          <w:rtl/>
        </w:rPr>
        <w:t xml:space="preserve"> </w:t>
      </w:r>
      <w:r w:rsidRPr="009214BE">
        <w:rPr>
          <w:rtl/>
        </w:rPr>
        <w:t>בישיבתה הקרובה.</w:t>
      </w:r>
      <w:r w:rsidR="00515A37">
        <w:rPr>
          <w:rtl/>
        </w:rPr>
        <w:t xml:space="preserve"> </w:t>
      </w:r>
      <w:r w:rsidRPr="009214BE">
        <w:rPr>
          <w:rtl/>
        </w:rPr>
        <w:t>ואכן, ועדת הכנסת החלה לדון בבקשה כמצווה</w:t>
      </w:r>
      <w:r w:rsidR="00515A37">
        <w:rPr>
          <w:rtl/>
        </w:rPr>
        <w:t xml:space="preserve"> </w:t>
      </w:r>
      <w:r w:rsidRPr="009214BE">
        <w:rPr>
          <w:rtl/>
        </w:rPr>
        <w:t>עליה בישיבה ביום שני, 1 במרס 1993, וקיימה שש ישיבות מרתוניות, במשך חמש</w:t>
      </w:r>
      <w:r w:rsidR="00515A37">
        <w:rPr>
          <w:rtl/>
        </w:rPr>
        <w:t>-</w:t>
      </w:r>
      <w:r w:rsidRPr="009214BE">
        <w:rPr>
          <w:rtl/>
        </w:rPr>
        <w:t>שש שעות</w:t>
      </w:r>
      <w:r w:rsidR="00515A37">
        <w:rPr>
          <w:rtl/>
        </w:rPr>
        <w:t xml:space="preserve"> </w:t>
      </w:r>
      <w:r w:rsidRPr="009214BE">
        <w:rPr>
          <w:rtl/>
        </w:rPr>
        <w:t>לישיבה. אנחנו מעריכים שהיו אלה 28 שעות של ישיבות של ועדת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העבירות</w:t>
      </w:r>
      <w:r w:rsidR="00515A37">
        <w:rPr>
          <w:rtl/>
        </w:rPr>
        <w:t xml:space="preserve"> </w:t>
      </w:r>
      <w:r w:rsidRPr="009214BE">
        <w:rPr>
          <w:rtl/>
        </w:rPr>
        <w:t>המיוחסות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רפאל פנחסי בכתב האישום שהגיש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היועץ המשפטי לממשלה הן כדלקמן: א. רישום כוזב במסמכי תאגיד </w:t>
      </w:r>
      <w:r w:rsidR="00515A37">
        <w:rPr>
          <w:rtl/>
        </w:rPr>
        <w:t>–</w:t>
      </w:r>
      <w:r w:rsidRPr="009214BE">
        <w:rPr>
          <w:rtl/>
        </w:rPr>
        <w:t xml:space="preserve"> עבירה לפי סעיף 423</w:t>
      </w:r>
      <w:r w:rsidR="00515A37">
        <w:rPr>
          <w:rtl/>
        </w:rPr>
        <w:t xml:space="preserve"> </w:t>
      </w:r>
      <w:r w:rsidRPr="009214BE">
        <w:rPr>
          <w:rtl/>
        </w:rPr>
        <w:t>לחוק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העונשין; ב. ניסיון לקבל דבר במרמה </w:t>
      </w:r>
      <w:r w:rsidR="00515A37">
        <w:rPr>
          <w:rtl/>
        </w:rPr>
        <w:t>–</w:t>
      </w:r>
      <w:r w:rsidRPr="009214BE">
        <w:rPr>
          <w:rtl/>
        </w:rPr>
        <w:t xml:space="preserve"> עבירה לפי סעיף 415, עם סעיף 33 לחוק;</w:t>
      </w:r>
      <w:r w:rsidR="00515A37">
        <w:rPr>
          <w:rtl/>
        </w:rPr>
        <w:t xml:space="preserve"> </w:t>
      </w:r>
      <w:r w:rsidRPr="009214BE">
        <w:rPr>
          <w:rtl/>
        </w:rPr>
        <w:t>ג.</w:t>
      </w:r>
      <w:r w:rsidR="00515A37">
        <w:rPr>
          <w:rtl/>
        </w:rPr>
        <w:t xml:space="preserve"> </w:t>
      </w:r>
      <w:r w:rsidRPr="009214BE">
        <w:rPr>
          <w:rtl/>
        </w:rPr>
        <w:t>קשירת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קשר לביצוע פשע </w:t>
      </w:r>
      <w:r w:rsidR="00515A37">
        <w:rPr>
          <w:rtl/>
        </w:rPr>
        <w:t>–</w:t>
      </w:r>
      <w:r w:rsidRPr="009214BE">
        <w:rPr>
          <w:rtl/>
        </w:rPr>
        <w:t xml:space="preserve"> עבירה לפי סעיף 499(1) לחוק; ד. הצהרה כוזבת </w:t>
      </w:r>
      <w:r w:rsidR="00515A37">
        <w:rPr>
          <w:rtl/>
        </w:rPr>
        <w:t>–</w:t>
      </w:r>
      <w:r w:rsidRPr="009214BE">
        <w:rPr>
          <w:rtl/>
        </w:rPr>
        <w:t xml:space="preserve"> עבירה</w:t>
      </w:r>
      <w:r w:rsidR="00515A37">
        <w:rPr>
          <w:rtl/>
        </w:rPr>
        <w:t xml:space="preserve"> </w:t>
      </w:r>
      <w:r w:rsidRPr="009214BE">
        <w:rPr>
          <w:rtl/>
        </w:rPr>
        <w:t>לפי סעיף 9א לחוק מימון מפלגות, התשל"ג</w:t>
      </w:r>
      <w:r w:rsidR="00515A37">
        <w:rPr>
          <w:rtl/>
        </w:rPr>
        <w:t>–</w:t>
      </w:r>
      <w:r w:rsidRPr="009214BE">
        <w:rPr>
          <w:rtl/>
        </w:rPr>
        <w:t>1973.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כתב</w:t>
      </w:r>
      <w:r w:rsidR="00515A37">
        <w:rPr>
          <w:rtl/>
        </w:rPr>
        <w:t xml:space="preserve"> </w:t>
      </w:r>
      <w:r w:rsidRPr="009214BE">
        <w:rPr>
          <w:rtl/>
        </w:rPr>
        <w:t>האישום</w:t>
      </w:r>
      <w:r w:rsidR="00515A37">
        <w:rPr>
          <w:rtl/>
        </w:rPr>
        <w:t xml:space="preserve"> </w:t>
      </w:r>
      <w:r w:rsidRPr="009214BE">
        <w:rPr>
          <w:rtl/>
        </w:rPr>
        <w:t>הונח על שולחנכם, והוא מפרט את הפרטים השונים של</w:t>
      </w:r>
      <w:r w:rsidR="00515A37">
        <w:rPr>
          <w:rtl/>
        </w:rPr>
        <w:t xml:space="preserve"> </w:t>
      </w:r>
      <w:r w:rsidRPr="009214BE">
        <w:rPr>
          <w:rtl/>
        </w:rPr>
        <w:t>עובדות</w:t>
      </w:r>
      <w:r w:rsidR="00515A37">
        <w:rPr>
          <w:rtl/>
        </w:rPr>
        <w:t xml:space="preserve"> </w:t>
      </w:r>
      <w:r w:rsidRPr="009214BE">
        <w:rPr>
          <w:rtl/>
        </w:rPr>
        <w:t>ביצוע</w:t>
      </w:r>
      <w:r w:rsidR="00515A37">
        <w:rPr>
          <w:rtl/>
        </w:rPr>
        <w:t xml:space="preserve"> </w:t>
      </w:r>
      <w:r w:rsidRPr="009214BE">
        <w:rPr>
          <w:rtl/>
        </w:rPr>
        <w:t>העבירות.</w:t>
      </w:r>
      <w:r w:rsidR="00515A37">
        <w:rPr>
          <w:rtl/>
        </w:rPr>
        <w:t xml:space="preserve"> </w:t>
      </w: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נכנס אליו הואיל ואינני זקוק לכך, כי על</w:t>
      </w:r>
      <w:r w:rsidR="00515A37">
        <w:rPr>
          <w:rtl/>
        </w:rPr>
        <w:t>-</w:t>
      </w:r>
      <w:r w:rsidRPr="009214BE">
        <w:rPr>
          <w:rtl/>
        </w:rPr>
        <w:t>פי פסק</w:t>
      </w:r>
      <w:r w:rsidR="00515A37">
        <w:rPr>
          <w:rtl/>
        </w:rPr>
        <w:t xml:space="preserve"> </w:t>
      </w:r>
      <w:r w:rsidRPr="009214BE">
        <w:rPr>
          <w:rtl/>
        </w:rPr>
        <w:t>הבג"ץ בהנחת כתב האישום ובהיותו לפניכם אינני צריך עוד לגולל את העובדות השונות.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שמעה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היועץ המשפטי לממשלה, שמעה את פרקליטת</w:t>
      </w:r>
      <w:r w:rsidR="00515A37">
        <w:rPr>
          <w:rtl/>
        </w:rPr>
        <w:t xml:space="preserve"> </w:t>
      </w:r>
      <w:r w:rsidRPr="009214BE">
        <w:rPr>
          <w:rtl/>
        </w:rPr>
        <w:t>המדינה,</w:t>
      </w:r>
      <w:r w:rsidR="00515A37">
        <w:rPr>
          <w:rtl/>
        </w:rPr>
        <w:t xml:space="preserve"> </w:t>
      </w:r>
      <w:r w:rsidRPr="009214BE">
        <w:rPr>
          <w:rtl/>
        </w:rPr>
        <w:t>וכמו</w:t>
      </w:r>
      <w:r w:rsidR="00515A37">
        <w:rPr>
          <w:rtl/>
        </w:rPr>
        <w:t xml:space="preserve"> </w:t>
      </w:r>
      <w:r w:rsidRPr="009214BE">
        <w:rPr>
          <w:rtl/>
        </w:rPr>
        <w:t>כן</w:t>
      </w:r>
      <w:r w:rsidR="00515A37">
        <w:rPr>
          <w:rtl/>
        </w:rPr>
        <w:t xml:space="preserve"> </w:t>
      </w:r>
      <w:r w:rsidRPr="009214BE">
        <w:rPr>
          <w:rtl/>
        </w:rPr>
        <w:t>שמעה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עורך</w:t>
      </w:r>
      <w:r w:rsidR="00515A37">
        <w:rPr>
          <w:rtl/>
        </w:rPr>
        <w:t>-</w:t>
      </w:r>
      <w:r w:rsidRPr="009214BE">
        <w:rPr>
          <w:rtl/>
        </w:rPr>
        <w:t>הדין</w:t>
      </w:r>
      <w:r w:rsidR="00515A37">
        <w:rPr>
          <w:rtl/>
        </w:rPr>
        <w:t xml:space="preserve"> </w:t>
      </w:r>
      <w:r w:rsidRPr="009214BE">
        <w:rPr>
          <w:rtl/>
        </w:rPr>
        <w:t>דן אבי</w:t>
      </w:r>
      <w:r w:rsidR="00515A37">
        <w:rPr>
          <w:rtl/>
        </w:rPr>
        <w:t>-</w:t>
      </w:r>
      <w:r w:rsidRPr="009214BE">
        <w:rPr>
          <w:rtl/>
        </w:rPr>
        <w:t>יצחק, בא</w:t>
      </w:r>
      <w:r w:rsidR="00515A37">
        <w:rPr>
          <w:rtl/>
        </w:rPr>
        <w:t>-</w:t>
      </w:r>
      <w:r w:rsidRPr="009214BE">
        <w:rPr>
          <w:rtl/>
        </w:rPr>
        <w:t>כוחו של חבר הכנסת רפאל</w:t>
      </w:r>
      <w:r w:rsidR="00515A37">
        <w:rPr>
          <w:rtl/>
        </w:rPr>
        <w:t xml:space="preserve"> </w:t>
      </w:r>
      <w:r w:rsidRPr="009214BE">
        <w:rPr>
          <w:rtl/>
        </w:rPr>
        <w:t>פנחסי, ואת חבר הכנסת פנחסי עצמו.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ביום</w:t>
      </w:r>
      <w:r w:rsidR="00515A37">
        <w:rPr>
          <w:rtl/>
        </w:rPr>
        <w:t xml:space="preserve"> </w:t>
      </w:r>
      <w:r w:rsidRPr="009214BE">
        <w:rPr>
          <w:rtl/>
        </w:rPr>
        <w:t>16</w:t>
      </w:r>
      <w:r w:rsidR="00515A37">
        <w:rPr>
          <w:rtl/>
        </w:rPr>
        <w:t xml:space="preserve"> </w:t>
      </w:r>
      <w:r w:rsidRPr="009214BE">
        <w:rPr>
          <w:rtl/>
        </w:rPr>
        <w:t>במרס 1993 החליטה ועדת הכנסת להציע לכנסת ליטול את חסינותו של 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רפאל פנחסי כמבוקש על</w:t>
      </w:r>
      <w:r w:rsidR="00515A37">
        <w:rPr>
          <w:rtl/>
        </w:rPr>
        <w:t>-</w:t>
      </w:r>
      <w:r w:rsidRPr="009214BE">
        <w:rPr>
          <w:rtl/>
        </w:rPr>
        <w:t>ידי היועץ המשפטי לממשלה, וביום 17 במרס 1993 החליטה</w:t>
      </w:r>
      <w:r w:rsidR="00515A37">
        <w:rPr>
          <w:rtl/>
        </w:rPr>
        <w:t xml:space="preserve"> </w:t>
      </w:r>
      <w:r w:rsidRPr="009214BE">
        <w:rPr>
          <w:rtl/>
        </w:rPr>
        <w:t>מליאת הכנסת להסיר את חסינותו של חבר הכנסת פנחסי.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ההליך</w:t>
      </w:r>
      <w:r w:rsidR="00515A37">
        <w:rPr>
          <w:rtl/>
        </w:rPr>
        <w:t xml:space="preserve"> </w:t>
      </w:r>
      <w:r w:rsidRPr="009214BE">
        <w:rPr>
          <w:rtl/>
        </w:rPr>
        <w:t>בוועדת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הליך מסודר, שקול ומאורגן. הוועדה</w:t>
      </w:r>
      <w:r w:rsidR="00515A37">
        <w:rPr>
          <w:rtl/>
        </w:rPr>
        <w:t xml:space="preserve"> </w:t>
      </w:r>
      <w:r w:rsidRPr="009214BE">
        <w:rPr>
          <w:rtl/>
        </w:rPr>
        <w:t>החליטה</w:t>
      </w:r>
      <w:r w:rsidR="00515A37">
        <w:rPr>
          <w:rtl/>
        </w:rPr>
        <w:t xml:space="preserve"> </w:t>
      </w:r>
      <w:r w:rsidRPr="009214BE">
        <w:rPr>
          <w:rtl/>
        </w:rPr>
        <w:t>על ההליך ועל אופיו. כל חברי הוועדה נרשמו כחברים לצורך הדיון הזה בתחילת</w:t>
      </w:r>
      <w:r w:rsidR="00515A37">
        <w:rPr>
          <w:rtl/>
        </w:rPr>
        <w:t xml:space="preserve"> </w:t>
      </w:r>
      <w:r w:rsidRPr="009214BE">
        <w:rPr>
          <w:rtl/>
        </w:rPr>
        <w:t>הדיון, ולא הוחלפו עד סופו. הדיון נערך בפורום הזה, ובפורום הזה בלבד. ועדת הכנסת</w:t>
      </w:r>
      <w:r w:rsidR="00515A37">
        <w:rPr>
          <w:rtl/>
        </w:rPr>
        <w:t xml:space="preserve"> </w:t>
      </w:r>
      <w:r w:rsidRPr="009214BE">
        <w:rPr>
          <w:rtl/>
        </w:rPr>
        <w:t>החליטה, כי חברי כנסת נוספים ואחרים לא ייכנסו לדיון בוועדה, על מנת שלא לתת אופי</w:t>
      </w:r>
      <w:r w:rsidR="00515A37">
        <w:rPr>
          <w:rtl/>
        </w:rPr>
        <w:t xml:space="preserve"> </w:t>
      </w:r>
      <w:r w:rsidRPr="009214BE">
        <w:rPr>
          <w:rtl/>
        </w:rPr>
        <w:t>שאינו</w:t>
      </w:r>
      <w:r w:rsidR="00515A37">
        <w:rPr>
          <w:rtl/>
        </w:rPr>
        <w:t xml:space="preserve"> </w:t>
      </w:r>
      <w:r w:rsidRPr="009214BE">
        <w:rPr>
          <w:rtl/>
        </w:rPr>
        <w:t>מתאים</w:t>
      </w:r>
      <w:r w:rsidR="00515A37">
        <w:rPr>
          <w:rtl/>
        </w:rPr>
        <w:t xml:space="preserve"> </w:t>
      </w:r>
      <w:r w:rsidRPr="009214BE">
        <w:rPr>
          <w:rtl/>
        </w:rPr>
        <w:t>במקרה כזה.</w:t>
      </w:r>
      <w:r w:rsidR="00515A37">
        <w:rPr>
          <w:rtl/>
        </w:rPr>
        <w:t xml:space="preserve"> </w:t>
      </w:r>
      <w:r w:rsidRPr="009214BE">
        <w:rPr>
          <w:rtl/>
        </w:rPr>
        <w:t>הוסכם בוועדה, וכך גם בוצע, כי במהלך ההצבעה לא יוחלפו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כנסת ולא ייכנסו חברים שלא השתתפו במהלך הדיונים ולא יבואו תחתם על</w:t>
      </w:r>
      <w:r w:rsidR="00515A37">
        <w:rPr>
          <w:rtl/>
        </w:rPr>
        <w:t>-</w:t>
      </w:r>
      <w:r w:rsidRPr="009214BE">
        <w:rPr>
          <w:rtl/>
        </w:rPr>
        <w:t>פי מפתח</w:t>
      </w:r>
      <w:r w:rsidR="00515A37">
        <w:rPr>
          <w:rtl/>
        </w:rPr>
        <w:t xml:space="preserve"> </w:t>
      </w:r>
      <w:r w:rsidRPr="009214BE">
        <w:rPr>
          <w:rtl/>
        </w:rPr>
        <w:t>סיעתי. כך גם בוצע בהצבעה שהיתה בסוף הדיונים.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הוחלט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תוטל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מי מחברי הכנסת בוועדה משמעת כפויה, סיעתית או</w:t>
      </w:r>
      <w:r w:rsidR="00515A37">
        <w:rPr>
          <w:rtl/>
        </w:rPr>
        <w:t xml:space="preserve"> </w:t>
      </w:r>
      <w:r w:rsidRPr="009214BE">
        <w:rPr>
          <w:rtl/>
        </w:rPr>
        <w:t>פוליטית כלשהי, שכן הדיון הוא בעל אופי אישי על</w:t>
      </w:r>
      <w:r w:rsidR="00515A37">
        <w:rPr>
          <w:rtl/>
        </w:rPr>
        <w:t>-</w:t>
      </w:r>
      <w:r w:rsidRPr="009214BE">
        <w:rPr>
          <w:rtl/>
        </w:rPr>
        <w:t>פי אמונתו ותפיסת עולמו של כל אחד</w:t>
      </w:r>
      <w:r w:rsidR="00515A37">
        <w:rPr>
          <w:rtl/>
        </w:rPr>
        <w:t xml:space="preserve"> </w:t>
      </w:r>
      <w:r w:rsidRPr="009214BE">
        <w:rPr>
          <w:rtl/>
        </w:rPr>
        <w:t>מחברי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פונים</w:t>
      </w:r>
      <w:r w:rsidR="00515A37">
        <w:rPr>
          <w:rtl/>
        </w:rPr>
        <w:t xml:space="preserve"> </w:t>
      </w:r>
      <w:r w:rsidRPr="009214BE">
        <w:rPr>
          <w:rtl/>
        </w:rPr>
        <w:t>גם אליכם, חברי הכנסת, לעשות כך גם את שיקול דעתכם</w:t>
      </w:r>
      <w:r w:rsidR="00515A37">
        <w:rPr>
          <w:rtl/>
        </w:rPr>
        <w:t xml:space="preserve"> </w:t>
      </w:r>
      <w:r w:rsidRPr="009214BE">
        <w:rPr>
          <w:rtl/>
        </w:rPr>
        <w:t>באופן</w:t>
      </w:r>
      <w:r w:rsidR="00515A37">
        <w:rPr>
          <w:rtl/>
        </w:rPr>
        <w:t xml:space="preserve"> </w:t>
      </w:r>
      <w:r w:rsidRPr="009214BE">
        <w:rPr>
          <w:rtl/>
        </w:rPr>
        <w:t>חופשי</w:t>
      </w:r>
      <w:r w:rsidR="00515A37">
        <w:rPr>
          <w:rtl/>
        </w:rPr>
        <w:t xml:space="preserve"> </w:t>
      </w:r>
      <w:r w:rsidRPr="009214BE">
        <w:rPr>
          <w:rtl/>
        </w:rPr>
        <w:t>ומשוחרר משיקול פוליטי, ממשמעת סיעתית ומשיקול כלשהו שאינו רואה את</w:t>
      </w:r>
      <w:r w:rsidR="00515A37">
        <w:rPr>
          <w:rtl/>
        </w:rPr>
        <w:t xml:space="preserve"> </w:t>
      </w:r>
      <w:r w:rsidRPr="009214BE">
        <w:rPr>
          <w:rtl/>
        </w:rPr>
        <w:t>העניין עצמו, אלא הוא שיקול לא</w:t>
      </w:r>
      <w:r w:rsidR="00515A37">
        <w:rPr>
          <w:rtl/>
        </w:rPr>
        <w:t>-</w:t>
      </w:r>
      <w:r w:rsidRPr="009214BE">
        <w:rPr>
          <w:rtl/>
        </w:rPr>
        <w:t>ענייני.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הדיון בוועדת הכנסת היה ארוך, אולי היה ארוך מכפי שידענו בעבר,</w:t>
      </w:r>
      <w:r w:rsidR="00515A37">
        <w:rPr>
          <w:rtl/>
        </w:rPr>
        <w:t xml:space="preserve"> </w:t>
      </w:r>
      <w:r w:rsidRPr="009214BE">
        <w:rPr>
          <w:rtl/>
        </w:rPr>
        <w:t>בגלל</w:t>
      </w:r>
      <w:r w:rsidR="00515A37">
        <w:rPr>
          <w:rtl/>
        </w:rPr>
        <w:t xml:space="preserve"> </w:t>
      </w:r>
      <w:r w:rsidRPr="009214BE">
        <w:rPr>
          <w:rtl/>
        </w:rPr>
        <w:t>אופיו של הדיון הזה, בגלל הרצון שהובע על</w:t>
      </w:r>
      <w:r w:rsidR="00515A37">
        <w:rPr>
          <w:rtl/>
        </w:rPr>
        <w:t>-</w:t>
      </w:r>
      <w:r w:rsidRPr="009214BE">
        <w:rPr>
          <w:rtl/>
        </w:rPr>
        <w:t>ידי כל הצדדים הנוגעים בדבר להביע</w:t>
      </w:r>
      <w:r w:rsidR="00515A37">
        <w:rPr>
          <w:rtl/>
        </w:rPr>
        <w:t xml:space="preserve"> </w:t>
      </w:r>
      <w:r w:rsidRPr="009214BE">
        <w:rPr>
          <w:rtl/>
        </w:rPr>
        <w:t>את עמדתם, בגלל רצוננו שלא לתת פתחון פה למישהו לומר שרצה לומר משהו ולא זכה לכך,</w:t>
      </w:r>
      <w:r w:rsidR="00515A37">
        <w:rPr>
          <w:rtl/>
        </w:rPr>
        <w:t xml:space="preserve"> </w:t>
      </w:r>
      <w:r w:rsidRPr="009214BE">
        <w:rPr>
          <w:rtl/>
        </w:rPr>
        <w:t>ובגלל</w:t>
      </w:r>
      <w:r w:rsidR="00515A37">
        <w:rPr>
          <w:rtl/>
        </w:rPr>
        <w:t xml:space="preserve"> </w:t>
      </w:r>
      <w:r w:rsidRPr="009214BE">
        <w:rPr>
          <w:rtl/>
        </w:rPr>
        <w:t>רצוננו</w:t>
      </w:r>
      <w:r w:rsidR="00515A37">
        <w:rPr>
          <w:rtl/>
        </w:rPr>
        <w:t xml:space="preserve"> </w:t>
      </w:r>
      <w:r w:rsidRPr="009214BE">
        <w:rPr>
          <w:rtl/>
        </w:rPr>
        <w:t>שחברנו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רפאל</w:t>
      </w:r>
      <w:r w:rsidR="00515A37">
        <w:rPr>
          <w:rtl/>
        </w:rPr>
        <w:t xml:space="preserve"> </w:t>
      </w:r>
      <w:r w:rsidRPr="009214BE">
        <w:rPr>
          <w:rtl/>
        </w:rPr>
        <w:t>פנחסי יביא לידי ביטוי במלוא עוצמתן את</w:t>
      </w:r>
      <w:r w:rsidR="00515A37">
        <w:rPr>
          <w:rtl/>
        </w:rPr>
        <w:t xml:space="preserve"> </w:t>
      </w:r>
      <w:r w:rsidRPr="009214BE">
        <w:rPr>
          <w:rtl/>
        </w:rPr>
        <w:t>טענותיו האישיות. אפילו בהשוואה לדיונים קודמים בוועדה, אנחנו רואים את הדיון הזה</w:t>
      </w:r>
      <w:r w:rsidR="00515A37">
        <w:rPr>
          <w:rtl/>
        </w:rPr>
        <w:t xml:space="preserve"> </w:t>
      </w:r>
      <w:r w:rsidRPr="009214BE">
        <w:rPr>
          <w:rtl/>
        </w:rPr>
        <w:t>כאחד הדיונים היותר</w:t>
      </w:r>
      <w:r w:rsidR="00515A37">
        <w:rPr>
          <w:rtl/>
        </w:rPr>
        <w:t>-</w:t>
      </w:r>
      <w:r w:rsidRPr="009214BE">
        <w:rPr>
          <w:rtl/>
        </w:rPr>
        <w:t>ארוכים והיותר</w:t>
      </w:r>
      <w:r w:rsidR="00515A37">
        <w:rPr>
          <w:rtl/>
        </w:rPr>
        <w:t>-</w:t>
      </w:r>
      <w:r w:rsidRPr="009214BE">
        <w:rPr>
          <w:rtl/>
        </w:rPr>
        <w:t>ממצים שנערכו בשאלת הסרת חסינותו של חבר 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עצמי חושב, אף שהיתה ביקורת ציבורית כזו או אחרת על אורך ההליך בוועדה,</w:t>
      </w:r>
      <w:r w:rsidR="00515A37">
        <w:rPr>
          <w:rtl/>
        </w:rPr>
        <w:t xml:space="preserve"> </w:t>
      </w:r>
      <w:r w:rsidRPr="009214BE">
        <w:rPr>
          <w:rtl/>
        </w:rPr>
        <w:t>שטוב</w:t>
      </w:r>
      <w:r w:rsidR="00515A37">
        <w:rPr>
          <w:rtl/>
        </w:rPr>
        <w:t xml:space="preserve"> </w:t>
      </w:r>
      <w:r w:rsidRPr="009214BE">
        <w:rPr>
          <w:rtl/>
        </w:rPr>
        <w:t>עשתה</w:t>
      </w:r>
      <w:r w:rsidR="00515A37">
        <w:rPr>
          <w:rtl/>
        </w:rPr>
        <w:t xml:space="preserve"> </w:t>
      </w:r>
      <w:r w:rsidRPr="009214BE">
        <w:rPr>
          <w:rtl/>
        </w:rPr>
        <w:t>הוועדה</w:t>
      </w:r>
      <w:r w:rsidR="00515A37">
        <w:rPr>
          <w:rtl/>
        </w:rPr>
        <w:t xml:space="preserve"> </w:t>
      </w:r>
      <w:r w:rsidRPr="009214BE">
        <w:rPr>
          <w:rtl/>
        </w:rPr>
        <w:t>שנקטה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הדרך</w:t>
      </w:r>
      <w:r w:rsidR="00515A37">
        <w:rPr>
          <w:rtl/>
        </w:rPr>
        <w:t xml:space="preserve"> </w:t>
      </w:r>
      <w:r w:rsidRPr="009214BE">
        <w:rPr>
          <w:rtl/>
        </w:rPr>
        <w:t>הזו. אנחנו מוצאים חיזוק לכך בהחלטת הבג"ץ,</w:t>
      </w:r>
      <w:r w:rsidR="00515A37">
        <w:rPr>
          <w:rtl/>
        </w:rPr>
        <w:t xml:space="preserve"> </w:t>
      </w:r>
      <w:r w:rsidRPr="009214BE">
        <w:rPr>
          <w:rtl/>
        </w:rPr>
        <w:t>שהחליט שלא להתערב בדיונים בוועדה, וראה בדיונים בוועדה הליך נכון.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לא הבנתי מה היה לא תקין לדעת הבג"ץ.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 רוצה להסביר כאן יותר ממה שהסברתי. בעיקרון, הבג"ץ קבע, שהיתה פגיעה</w:t>
      </w:r>
      <w:r w:rsidR="00515A37">
        <w:rPr>
          <w:rtl/>
        </w:rPr>
        <w:t xml:space="preserve"> </w:t>
      </w:r>
      <w:r w:rsidRPr="009214BE">
        <w:rPr>
          <w:rtl/>
        </w:rPr>
        <w:t>בזכותו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</w:t>
      </w:r>
      <w:r w:rsidR="00515A37">
        <w:rPr>
          <w:rtl/>
        </w:rPr>
        <w:t xml:space="preserve"> </w:t>
      </w:r>
      <w:r w:rsidRPr="009214BE">
        <w:rPr>
          <w:rtl/>
        </w:rPr>
        <w:t>בכך</w:t>
      </w:r>
      <w:r w:rsidR="00515A37">
        <w:rPr>
          <w:rtl/>
        </w:rPr>
        <w:t xml:space="preserve"> </w:t>
      </w:r>
      <w:r w:rsidRPr="009214BE">
        <w:rPr>
          <w:rtl/>
        </w:rPr>
        <w:t>שכמה</w:t>
      </w:r>
      <w:r w:rsidR="00515A37">
        <w:rPr>
          <w:rtl/>
        </w:rPr>
        <w:t xml:space="preserve"> </w:t>
      </w:r>
      <w:r w:rsidRPr="009214BE">
        <w:rPr>
          <w:rtl/>
        </w:rPr>
        <w:t>דברים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בוצעו,</w:t>
      </w:r>
      <w:r w:rsidR="00515A37">
        <w:rPr>
          <w:rtl/>
        </w:rPr>
        <w:t xml:space="preserve"> </w:t>
      </w:r>
      <w:r w:rsidRPr="009214BE">
        <w:rPr>
          <w:rtl/>
        </w:rPr>
        <w:t>אחד מהם הוא העמדת</w:t>
      </w:r>
      <w:r w:rsidR="00515A37">
        <w:rPr>
          <w:rtl/>
        </w:rPr>
        <w:t xml:space="preserve"> </w:t>
      </w:r>
      <w:r w:rsidRPr="009214BE">
        <w:rPr>
          <w:rtl/>
        </w:rPr>
        <w:t>הפרוטוקולים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הוועדה</w:t>
      </w:r>
      <w:r w:rsidR="00515A37">
        <w:rPr>
          <w:rtl/>
        </w:rPr>
        <w:t xml:space="preserve"> </w:t>
      </w:r>
      <w:r w:rsidRPr="009214BE">
        <w:rPr>
          <w:rtl/>
        </w:rPr>
        <w:t>לעיון;</w:t>
      </w:r>
      <w:r w:rsidR="00515A37">
        <w:rPr>
          <w:rtl/>
        </w:rPr>
        <w:t xml:space="preserve"> </w:t>
      </w:r>
      <w:r w:rsidRPr="009214BE">
        <w:rPr>
          <w:rtl/>
        </w:rPr>
        <w:t>שני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חלוקת כתב האישום לחברי הכנסת, ושלישי </w:t>
      </w:r>
      <w:r w:rsidR="00515A37">
        <w:rPr>
          <w:rtl/>
        </w:rPr>
        <w:t xml:space="preserve">– </w:t>
      </w:r>
      <w:r w:rsidRPr="009214BE">
        <w:rPr>
          <w:rtl/>
        </w:rPr>
        <w:t>העמדת</w:t>
      </w:r>
      <w:r w:rsidR="00515A37">
        <w:rPr>
          <w:rtl/>
        </w:rPr>
        <w:t xml:space="preserve"> </w:t>
      </w:r>
      <w:r w:rsidRPr="009214BE">
        <w:rPr>
          <w:rtl/>
        </w:rPr>
        <w:t>פרוטוקול</w:t>
      </w:r>
      <w:r w:rsidR="00515A37">
        <w:rPr>
          <w:rtl/>
        </w:rPr>
        <w:t xml:space="preserve"> </w:t>
      </w:r>
      <w:r w:rsidRPr="009214BE">
        <w:rPr>
          <w:rtl/>
        </w:rPr>
        <w:t>ישיבת</w:t>
      </w:r>
      <w:r w:rsidR="00515A37">
        <w:rPr>
          <w:rtl/>
        </w:rPr>
        <w:t xml:space="preserve"> </w:t>
      </w:r>
      <w:r w:rsidRPr="009214BE">
        <w:rPr>
          <w:rtl/>
        </w:rPr>
        <w:t>המליאה</w:t>
      </w:r>
      <w:r w:rsidR="00515A37">
        <w:rPr>
          <w:rtl/>
        </w:rPr>
        <w:t xml:space="preserve"> </w:t>
      </w:r>
      <w:r w:rsidRPr="009214BE">
        <w:rPr>
          <w:rtl/>
        </w:rPr>
        <w:t>לאלה שלא השתתפו באותה ישיבה. כך קבע הבג"ץ. בין</w:t>
      </w:r>
      <w:r w:rsidR="00515A37">
        <w:rPr>
          <w:rtl/>
        </w:rPr>
        <w:t xml:space="preserve"> </w:t>
      </w:r>
      <w:r w:rsidRPr="009214BE">
        <w:rPr>
          <w:rtl/>
        </w:rPr>
        <w:t>שהדבר</w:t>
      </w:r>
      <w:r w:rsidR="00515A37">
        <w:rPr>
          <w:rtl/>
        </w:rPr>
        <w:t xml:space="preserve"> </w:t>
      </w:r>
      <w:r w:rsidRPr="009214BE">
        <w:rPr>
          <w:rtl/>
        </w:rPr>
        <w:t>מקובל ובין שאינו מקובל, אנחנו החלטנו לכפוף עצמנו להחלטה זו. ועוד החלטנו</w:t>
      </w:r>
      <w:r w:rsidR="00515A37">
        <w:rPr>
          <w:rtl/>
        </w:rPr>
        <w:t xml:space="preserve"> </w:t>
      </w:r>
      <w:r w:rsidRPr="009214BE">
        <w:rPr>
          <w:rtl/>
        </w:rPr>
        <w:t>בוועדת</w:t>
      </w:r>
      <w:r w:rsidR="00515A37">
        <w:rPr>
          <w:rtl/>
        </w:rPr>
        <w:t xml:space="preserve"> </w:t>
      </w:r>
      <w:r w:rsidRPr="009214BE">
        <w:rPr>
          <w:rtl/>
        </w:rPr>
        <w:t>הכנסת, שכאשר יעבור זעם ויעבור העניין הזה, במנותק מעניינים אישיים, נוכל</w:t>
      </w:r>
      <w:r w:rsidR="00515A37">
        <w:rPr>
          <w:rtl/>
        </w:rPr>
        <w:t xml:space="preserve"> </w:t>
      </w:r>
      <w:r w:rsidRPr="009214BE">
        <w:rPr>
          <w:rtl/>
        </w:rPr>
        <w:t>לדון בשאלה, האם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הנחיות הבג"ץ רצויות, ואם לא </w:t>
      </w:r>
      <w:r w:rsidR="00515A37">
        <w:rPr>
          <w:rtl/>
        </w:rPr>
        <w:t>–</w:t>
      </w:r>
      <w:r w:rsidRPr="009214BE">
        <w:rPr>
          <w:rtl/>
        </w:rPr>
        <w:t xml:space="preserve"> במה הכנסת חושבת שהיא צריכה לתקן</w:t>
      </w:r>
      <w:r w:rsidR="00515A37">
        <w:rPr>
          <w:rtl/>
        </w:rPr>
        <w:t xml:space="preserve"> </w:t>
      </w:r>
      <w:r w:rsidRPr="009214BE">
        <w:rPr>
          <w:rtl/>
        </w:rPr>
        <w:t>ולשנות.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הסעיף</w:t>
      </w:r>
      <w:r w:rsidR="00515A37">
        <w:rPr>
          <w:rtl/>
        </w:rPr>
        <w:t xml:space="preserve"> </w:t>
      </w:r>
      <w:r w:rsidRPr="009214BE">
        <w:rPr>
          <w:rtl/>
        </w:rPr>
        <w:t>המרכזי שעלה פעם אחר פעם לדיון בוועדה היה סעיף 1 לחוק</w:t>
      </w:r>
      <w:r w:rsidR="00515A37">
        <w:rPr>
          <w:rtl/>
        </w:rPr>
        <w:t xml:space="preserve"> </w:t>
      </w:r>
      <w:r w:rsidRPr="009214BE">
        <w:rPr>
          <w:rtl/>
        </w:rPr>
        <w:t>חסינות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שדן</w:t>
      </w:r>
      <w:r w:rsidR="00515A37">
        <w:rPr>
          <w:rtl/>
        </w:rPr>
        <w:t xml:space="preserve"> </w:t>
      </w:r>
      <w:r w:rsidRPr="009214BE">
        <w:rPr>
          <w:rtl/>
        </w:rPr>
        <w:t>בנושא החסינות המהותית. חלק ארוך מדברי בישיבה הקודמת</w:t>
      </w:r>
      <w:r w:rsidR="00515A37">
        <w:rPr>
          <w:rtl/>
        </w:rPr>
        <w:t xml:space="preserve"> </w:t>
      </w:r>
      <w:r w:rsidRPr="009214BE">
        <w:rPr>
          <w:rtl/>
        </w:rPr>
        <w:t>הוקדש</w:t>
      </w:r>
      <w:r w:rsidR="00515A37">
        <w:rPr>
          <w:rtl/>
        </w:rPr>
        <w:t xml:space="preserve"> </w:t>
      </w:r>
      <w:r w:rsidRPr="009214BE">
        <w:rPr>
          <w:rtl/>
        </w:rPr>
        <w:t>לנושא</w:t>
      </w:r>
      <w:r w:rsidR="00515A37">
        <w:rPr>
          <w:rtl/>
        </w:rPr>
        <w:t xml:space="preserve"> </w:t>
      </w:r>
      <w:r w:rsidRPr="009214BE">
        <w:rPr>
          <w:rtl/>
        </w:rPr>
        <w:t>החסינות</w:t>
      </w:r>
      <w:r w:rsidR="00515A37">
        <w:rPr>
          <w:rtl/>
        </w:rPr>
        <w:t xml:space="preserve"> </w:t>
      </w:r>
      <w:r w:rsidRPr="009214BE">
        <w:rPr>
          <w:rtl/>
        </w:rPr>
        <w:t>המהותית.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בג"ץ,</w:t>
      </w:r>
      <w:r w:rsidR="00515A37">
        <w:rPr>
          <w:rtl/>
        </w:rPr>
        <w:t xml:space="preserve"> </w:t>
      </w:r>
      <w:r w:rsidRPr="009214BE">
        <w:rPr>
          <w:rtl/>
        </w:rPr>
        <w:t>אותו בג"ץ, קבע בהחלטתו כי המעשים</w:t>
      </w:r>
      <w:r w:rsidR="00515A37">
        <w:rPr>
          <w:rtl/>
        </w:rPr>
        <w:t xml:space="preserve"> </w:t>
      </w:r>
      <w:r w:rsidRPr="009214BE">
        <w:rPr>
          <w:rtl/>
        </w:rPr>
        <w:t>המבוארים בכתב האישום שהוגש נגד חבר הכנסת פנחסי, אם יוכחו כנדרש בהליך פלילי, לא</w:t>
      </w:r>
      <w:r w:rsidR="00515A37">
        <w:rPr>
          <w:rtl/>
        </w:rPr>
        <w:t xml:space="preserve"> </w:t>
      </w:r>
      <w:r w:rsidRPr="009214BE">
        <w:rPr>
          <w:rtl/>
        </w:rPr>
        <w:t>נעשו</w:t>
      </w:r>
      <w:r w:rsidR="00515A37">
        <w:rPr>
          <w:rtl/>
        </w:rPr>
        <w:t xml:space="preserve"> </w:t>
      </w:r>
      <w:r w:rsidRPr="009214BE">
        <w:rPr>
          <w:rtl/>
        </w:rPr>
        <w:t>במילוי</w:t>
      </w:r>
      <w:r w:rsidR="00515A37">
        <w:rPr>
          <w:rtl/>
        </w:rPr>
        <w:t xml:space="preserve"> </w:t>
      </w:r>
      <w:r w:rsidRPr="009214BE">
        <w:rPr>
          <w:rtl/>
        </w:rPr>
        <w:t>תפקידו</w:t>
      </w:r>
      <w:r w:rsidR="00515A37">
        <w:rPr>
          <w:rtl/>
        </w:rPr>
        <w:t xml:space="preserve"> </w:t>
      </w:r>
      <w:r w:rsidRPr="009214BE">
        <w:rPr>
          <w:rtl/>
        </w:rPr>
        <w:t>של העותר או למען מילוי תפקידו כחבר הכנסת. על כן לא עומדת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</w:t>
      </w:r>
      <w:r w:rsidR="00515A37">
        <w:rPr>
          <w:rtl/>
        </w:rPr>
        <w:t xml:space="preserve"> </w:t>
      </w:r>
      <w:r w:rsidRPr="009214BE">
        <w:rPr>
          <w:rtl/>
        </w:rPr>
        <w:t>חסינות</w:t>
      </w:r>
      <w:r w:rsidR="00515A37">
        <w:rPr>
          <w:rtl/>
        </w:rPr>
        <w:t xml:space="preserve"> </w:t>
      </w:r>
      <w:r w:rsidRPr="009214BE">
        <w:rPr>
          <w:rtl/>
        </w:rPr>
        <w:t>מהותית</w:t>
      </w:r>
      <w:r w:rsidR="00515A37">
        <w:rPr>
          <w:rtl/>
        </w:rPr>
        <w:t xml:space="preserve"> </w:t>
      </w:r>
      <w:r w:rsidRPr="009214BE">
        <w:rPr>
          <w:rtl/>
        </w:rPr>
        <w:t>הקבועה בסעיף 1 לחוק החסינות, והכנסת מוסמכת</w:t>
      </w:r>
      <w:r w:rsidR="00515A37">
        <w:rPr>
          <w:rtl/>
        </w:rPr>
        <w:t xml:space="preserve"> </w:t>
      </w:r>
      <w:r w:rsidRPr="009214BE">
        <w:rPr>
          <w:rtl/>
        </w:rPr>
        <w:t>ליטול מפנחסי את חסינותו לגבי אישומים אלה.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משהו</w:t>
      </w:r>
      <w:r w:rsidR="00515A37">
        <w:rPr>
          <w:rtl/>
        </w:rPr>
        <w:t xml:space="preserve"> </w:t>
      </w:r>
      <w:r w:rsidRPr="009214BE">
        <w:rPr>
          <w:rtl/>
        </w:rPr>
        <w:t>משמעותי מאוד בהחלטה זו של הבג"ץ, הואיל ועיקר הגנתו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פנחסי, כפי שבאה לידי ביטוי גם על</w:t>
      </w:r>
      <w:r w:rsidR="00515A37">
        <w:rPr>
          <w:rtl/>
        </w:rPr>
        <w:t>-</w:t>
      </w:r>
      <w:r w:rsidRPr="009214BE">
        <w:rPr>
          <w:rtl/>
        </w:rPr>
        <w:t>ידי בא</w:t>
      </w:r>
      <w:r w:rsidR="00515A37">
        <w:rPr>
          <w:rtl/>
        </w:rPr>
        <w:t>-</w:t>
      </w:r>
      <w:r w:rsidRPr="009214BE">
        <w:rPr>
          <w:rtl/>
        </w:rPr>
        <w:t>כוחו עורך</w:t>
      </w:r>
      <w:r w:rsidR="00515A37">
        <w:rPr>
          <w:rtl/>
        </w:rPr>
        <w:t>-</w:t>
      </w:r>
      <w:r w:rsidRPr="009214BE">
        <w:rPr>
          <w:rtl/>
        </w:rPr>
        <w:t>הדין אבי</w:t>
      </w:r>
      <w:r w:rsidR="00515A37">
        <w:rPr>
          <w:rtl/>
        </w:rPr>
        <w:t>-</w:t>
      </w:r>
      <w:r w:rsidRPr="009214BE">
        <w:rPr>
          <w:rtl/>
        </w:rPr>
        <w:t>יצחק וגם על</w:t>
      </w:r>
      <w:r w:rsidR="00515A37">
        <w:rPr>
          <w:rtl/>
        </w:rPr>
        <w:t>-</w:t>
      </w:r>
      <w:r w:rsidRPr="009214BE">
        <w:rPr>
          <w:rtl/>
        </w:rPr>
        <w:t>ידי 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</w:t>
      </w:r>
      <w:r w:rsidRPr="009214BE">
        <w:rPr>
          <w:rtl/>
        </w:rPr>
        <w:t>במליאה, היתה הטענה כאילו עומדת החסינות המהותית להגנתו. ואילו</w:t>
      </w:r>
      <w:r w:rsidR="00515A37">
        <w:rPr>
          <w:rtl/>
        </w:rPr>
        <w:t xml:space="preserve"> </w:t>
      </w:r>
      <w:r w:rsidRPr="009214BE">
        <w:rPr>
          <w:rtl/>
        </w:rPr>
        <w:t>כאן, כנראה, על</w:t>
      </w:r>
      <w:r w:rsidR="00515A37">
        <w:rPr>
          <w:rtl/>
        </w:rPr>
        <w:t>-</w:t>
      </w:r>
      <w:r w:rsidRPr="009214BE">
        <w:rPr>
          <w:rtl/>
        </w:rPr>
        <w:t>פי פסיקת הבג"ץ, לא תוכל לבוא טענה זו מפני שבית</w:t>
      </w:r>
      <w:r w:rsidR="00515A37">
        <w:rPr>
          <w:rtl/>
        </w:rPr>
        <w:t>-</w:t>
      </w:r>
      <w:r w:rsidRPr="009214BE">
        <w:rPr>
          <w:rtl/>
        </w:rPr>
        <w:t>המשפט העליון קבע</w:t>
      </w:r>
      <w:r w:rsidR="00515A37">
        <w:rPr>
          <w:rtl/>
        </w:rPr>
        <w:t xml:space="preserve"> </w:t>
      </w:r>
      <w:r w:rsidRPr="009214BE">
        <w:rPr>
          <w:rtl/>
        </w:rPr>
        <w:t>שהחסינות המהותית אינה עומדת.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להדגיש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במפורש: חסינות חבר הכנסת ובמיוחד החסינות</w:t>
      </w:r>
      <w:r w:rsidR="00515A37">
        <w:rPr>
          <w:rtl/>
        </w:rPr>
        <w:t xml:space="preserve"> </w:t>
      </w:r>
      <w:r w:rsidRPr="009214BE">
        <w:rPr>
          <w:rtl/>
        </w:rPr>
        <w:t>המהותית אינה מוקנית לחבר הכנסת על מנת שיוכל לעבור עבירה; היא מוקנית לחבר הכנסת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מנת</w:t>
      </w:r>
      <w:r w:rsidR="00515A37">
        <w:rPr>
          <w:rtl/>
        </w:rPr>
        <w:t xml:space="preserve"> </w:t>
      </w:r>
      <w:r w:rsidRPr="009214BE">
        <w:rPr>
          <w:rtl/>
        </w:rPr>
        <w:t>למנוע התגוללות של השלטון על חבר הכנסת משום שעשה מעשה במילוי תפקידו או</w:t>
      </w:r>
      <w:r w:rsidR="00515A37">
        <w:rPr>
          <w:rtl/>
        </w:rPr>
        <w:t xml:space="preserve"> </w:t>
      </w:r>
      <w:r w:rsidRPr="009214BE">
        <w:rPr>
          <w:rtl/>
        </w:rPr>
        <w:t>למען</w:t>
      </w:r>
      <w:r w:rsidR="00515A37">
        <w:rPr>
          <w:rtl/>
        </w:rPr>
        <w:t xml:space="preserve"> </w:t>
      </w:r>
      <w:r w:rsidRPr="009214BE">
        <w:rPr>
          <w:rtl/>
        </w:rPr>
        <w:t>מילוי</w:t>
      </w:r>
      <w:r w:rsidR="00515A37">
        <w:rPr>
          <w:rtl/>
        </w:rPr>
        <w:t xml:space="preserve"> </w:t>
      </w:r>
      <w:r w:rsidRPr="009214BE">
        <w:rPr>
          <w:rtl/>
        </w:rPr>
        <w:t>תפקידו.</w:t>
      </w:r>
      <w:r w:rsidR="00515A37">
        <w:rPr>
          <w:rtl/>
        </w:rPr>
        <w:t xml:space="preserve"> </w:t>
      </w:r>
      <w:r w:rsidRPr="009214BE">
        <w:rPr>
          <w:rtl/>
        </w:rPr>
        <w:t>אשר על כן, הבית הזה מצווה לשמור מכל משמר, לכל חבר הכנסת</w:t>
      </w:r>
      <w:r w:rsidR="00515A37">
        <w:rPr>
          <w:rtl/>
        </w:rPr>
        <w:t xml:space="preserve"> </w:t>
      </w:r>
      <w:r w:rsidRPr="009214BE">
        <w:rPr>
          <w:rtl/>
        </w:rPr>
        <w:t>מצווה</w:t>
      </w:r>
      <w:r w:rsidR="00515A37">
        <w:rPr>
          <w:rtl/>
        </w:rPr>
        <w:t xml:space="preserve"> </w:t>
      </w:r>
      <w:r w:rsidRPr="009214BE">
        <w:rPr>
          <w:rtl/>
        </w:rPr>
        <w:t>להישמר</w:t>
      </w:r>
      <w:r w:rsidR="00515A37">
        <w:rPr>
          <w:rtl/>
        </w:rPr>
        <w:t xml:space="preserve"> </w:t>
      </w:r>
      <w:r w:rsidRPr="009214BE">
        <w:rPr>
          <w:rtl/>
        </w:rPr>
        <w:t>מפני</w:t>
      </w:r>
      <w:r w:rsidR="00515A37">
        <w:rPr>
          <w:rtl/>
        </w:rPr>
        <w:t xml:space="preserve"> </w:t>
      </w:r>
      <w:r w:rsidRPr="009214BE">
        <w:rPr>
          <w:rtl/>
        </w:rPr>
        <w:t>התחושה הציבורית ומפני המחשבה, גם כאן כחברי כנסת, שהחסינות</w:t>
      </w:r>
      <w:r w:rsidR="00515A37">
        <w:rPr>
          <w:rtl/>
        </w:rPr>
        <w:t xml:space="preserve"> </w:t>
      </w:r>
      <w:r w:rsidRPr="009214BE">
        <w:rPr>
          <w:rtl/>
        </w:rPr>
        <w:t>שניתנה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ניתנה</w:t>
      </w:r>
      <w:r w:rsidR="00515A37">
        <w:rPr>
          <w:rtl/>
        </w:rPr>
        <w:t xml:space="preserve"> </w:t>
      </w:r>
      <w:r w:rsidRPr="009214BE">
        <w:rPr>
          <w:rtl/>
        </w:rPr>
        <w:t>לו כדי שיוכל לעבור עבירה. לא כך הדבר. אנחנו אמורים</w:t>
      </w:r>
      <w:r w:rsidR="00515A37">
        <w:rPr>
          <w:rtl/>
        </w:rPr>
        <w:t xml:space="preserve"> </w:t>
      </w:r>
      <w:r w:rsidRPr="009214BE">
        <w:rPr>
          <w:rtl/>
        </w:rPr>
        <w:t>לקיים</w:t>
      </w:r>
      <w:r w:rsidR="00515A37">
        <w:rPr>
          <w:rtl/>
        </w:rPr>
        <w:t xml:space="preserve"> </w:t>
      </w:r>
      <w:r w:rsidRPr="009214BE">
        <w:rPr>
          <w:rtl/>
        </w:rPr>
        <w:t>את החוק ואת הוראות החוק. אנחנו אמורים לפעול במסגרת הוראות החוק. החסינות</w:t>
      </w:r>
      <w:r w:rsidR="00515A37">
        <w:rPr>
          <w:rtl/>
        </w:rPr>
        <w:t xml:space="preserve"> </w:t>
      </w:r>
      <w:r w:rsidRPr="009214BE">
        <w:rPr>
          <w:rtl/>
        </w:rPr>
        <w:t>מוקנית</w:t>
      </w:r>
      <w:r w:rsidR="00515A37">
        <w:rPr>
          <w:rtl/>
        </w:rPr>
        <w:t xml:space="preserve"> </w:t>
      </w:r>
      <w:r w:rsidRPr="009214BE">
        <w:rPr>
          <w:rtl/>
        </w:rPr>
        <w:t>לנו במקרים שונים על מנת למנוע מהשלטון להתגולל, להתנכל או לפגוע באפשרות</w:t>
      </w:r>
      <w:r w:rsidR="00515A37">
        <w:rPr>
          <w:rtl/>
        </w:rPr>
        <w:t xml:space="preserve"> </w:t>
      </w:r>
      <w:r w:rsidRPr="009214BE">
        <w:rPr>
          <w:rtl/>
        </w:rPr>
        <w:t>של חבר הכנסת לפעול במסגרת מילוי תפקידו או למען מילוי תפקידו.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השאלה</w:t>
      </w:r>
      <w:r w:rsidR="00515A37">
        <w:rPr>
          <w:rtl/>
        </w:rPr>
        <w:t xml:space="preserve"> </w:t>
      </w:r>
      <w:r w:rsidRPr="009214BE">
        <w:rPr>
          <w:rtl/>
        </w:rPr>
        <w:t>שעלתה</w:t>
      </w:r>
      <w:r w:rsidR="00515A37">
        <w:rPr>
          <w:rtl/>
        </w:rPr>
        <w:t xml:space="preserve"> </w:t>
      </w:r>
      <w:r w:rsidRPr="009214BE">
        <w:rPr>
          <w:rtl/>
        </w:rPr>
        <w:t>בפני</w:t>
      </w:r>
      <w:r w:rsidR="00515A37">
        <w:rPr>
          <w:rtl/>
        </w:rPr>
        <w:t xml:space="preserve"> </w:t>
      </w:r>
      <w:r w:rsidRPr="009214BE">
        <w:rPr>
          <w:rtl/>
        </w:rPr>
        <w:t>הוועדה היתה, האם חבר הכנסת פנחסי, כאשר ביצע מה שמיוחס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לו, וטרם הוכח </w:t>
      </w:r>
      <w:r w:rsidR="00515A37">
        <w:rPr>
          <w:rtl/>
        </w:rPr>
        <w:t>–</w:t>
      </w:r>
      <w:r w:rsidRPr="009214BE">
        <w:rPr>
          <w:rtl/>
        </w:rPr>
        <w:t xml:space="preserve"> אני אומר את הדברים בזהירות </w:t>
      </w:r>
      <w:r w:rsidR="00515A37">
        <w:rPr>
          <w:rtl/>
        </w:rPr>
        <w:t>–</w:t>
      </w:r>
      <w:r w:rsidRPr="009214BE">
        <w:rPr>
          <w:rtl/>
        </w:rPr>
        <w:t xml:space="preserve"> האם עשה דבר שהיה חייב לעשותו למען</w:t>
      </w:r>
      <w:r w:rsidR="00515A37">
        <w:rPr>
          <w:rtl/>
        </w:rPr>
        <w:t xml:space="preserve"> </w:t>
      </w:r>
      <w:r w:rsidRPr="009214BE">
        <w:rPr>
          <w:rtl/>
        </w:rPr>
        <w:t>מילוי</w:t>
      </w:r>
      <w:r w:rsidR="00515A37">
        <w:rPr>
          <w:rtl/>
        </w:rPr>
        <w:t xml:space="preserve"> </w:t>
      </w:r>
      <w:r w:rsidRPr="009214BE">
        <w:rPr>
          <w:rtl/>
        </w:rPr>
        <w:t>תפקידו,</w:t>
      </w:r>
      <w:r w:rsidR="00515A37">
        <w:rPr>
          <w:rtl/>
        </w:rPr>
        <w:t xml:space="preserve"> </w:t>
      </w:r>
      <w:r w:rsidRPr="009214BE">
        <w:rPr>
          <w:rtl/>
        </w:rPr>
        <w:t>במסגרת</w:t>
      </w:r>
      <w:r w:rsidR="00515A37">
        <w:rPr>
          <w:rtl/>
        </w:rPr>
        <w:t xml:space="preserve"> </w:t>
      </w:r>
      <w:r w:rsidRPr="009214BE">
        <w:rPr>
          <w:rtl/>
        </w:rPr>
        <w:t>מילוי</w:t>
      </w:r>
      <w:r w:rsidR="00515A37">
        <w:rPr>
          <w:rtl/>
        </w:rPr>
        <w:t xml:space="preserve"> </w:t>
      </w:r>
      <w:r w:rsidRPr="009214BE">
        <w:rPr>
          <w:rtl/>
        </w:rPr>
        <w:t>תפקידו,</w:t>
      </w:r>
      <w:r w:rsidR="00515A37">
        <w:rPr>
          <w:rtl/>
        </w:rPr>
        <w:t xml:space="preserve"> </w:t>
      </w:r>
      <w:r w:rsidRPr="009214BE">
        <w:rPr>
          <w:rtl/>
        </w:rPr>
        <w:t>במסגרת תפקידו הפרלמנטרי, במסגרת עבודתו</w:t>
      </w:r>
      <w:r w:rsidR="00515A37">
        <w:rPr>
          <w:rtl/>
        </w:rPr>
        <w:t xml:space="preserve"> </w:t>
      </w:r>
      <w:r w:rsidRPr="009214BE">
        <w:rPr>
          <w:rtl/>
        </w:rPr>
        <w:t>הפרלמנטרית.</w:t>
      </w:r>
      <w:r w:rsidR="00515A37">
        <w:rPr>
          <w:rtl/>
        </w:rPr>
        <w:t xml:space="preserve"> </w:t>
      </w:r>
      <w:r w:rsidRPr="009214BE">
        <w:rPr>
          <w:rtl/>
        </w:rPr>
        <w:t>אנחנו היינו סבורים בוועדה, שהדברים המיוחסים לו בכתב האישום לא היו</w:t>
      </w:r>
      <w:r w:rsidR="00515A37">
        <w:rPr>
          <w:rtl/>
        </w:rPr>
        <w:t xml:space="preserve"> </w:t>
      </w:r>
      <w:r w:rsidRPr="009214BE">
        <w:rPr>
          <w:rtl/>
        </w:rPr>
        <w:t>נחוצים לחבר הכנסת פנחסי כדי למלא את תפקידו כחבר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אימת</w:t>
      </w:r>
      <w:r w:rsidR="00515A37">
        <w:rPr>
          <w:rtl/>
        </w:rPr>
        <w:t xml:space="preserve"> </w:t>
      </w:r>
      <w:r w:rsidRPr="009214BE">
        <w:rPr>
          <w:rtl/>
        </w:rPr>
        <w:t>שמי</w:t>
      </w:r>
      <w:r w:rsidR="00515A37">
        <w:rPr>
          <w:rtl/>
        </w:rPr>
        <w:t xml:space="preserve"> </w:t>
      </w:r>
      <w:r w:rsidRPr="009214BE">
        <w:rPr>
          <w:rtl/>
        </w:rPr>
        <w:t>מאתנו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ואני אומר זאת כאן לכל חברי הכנסת וגם לעצמי </w:t>
      </w:r>
      <w:r w:rsidR="00515A37">
        <w:rPr>
          <w:rtl/>
        </w:rPr>
        <w:t>–</w:t>
      </w:r>
      <w:r w:rsidRPr="009214BE">
        <w:rPr>
          <w:rtl/>
        </w:rPr>
        <w:t xml:space="preserve"> יעשה</w:t>
      </w:r>
      <w:r w:rsidR="00515A37">
        <w:rPr>
          <w:rtl/>
        </w:rPr>
        <w:t xml:space="preserve"> </w:t>
      </w:r>
      <w:r w:rsidRPr="009214BE">
        <w:rPr>
          <w:rtl/>
        </w:rPr>
        <w:t>מעשה שיש בו עבירה ואשר אינו נחוץ לצורך מילוי תפקידנו, במסגרת מילוי תפקידנו, כי</w:t>
      </w:r>
      <w:r w:rsidR="00515A37">
        <w:rPr>
          <w:rtl/>
        </w:rPr>
        <w:t xml:space="preserve"> </w:t>
      </w:r>
      <w:r w:rsidRPr="009214BE">
        <w:rPr>
          <w:rtl/>
        </w:rPr>
        <w:t>אז לא נוכל ולא נצטרך ולא נהיה רשאים לטעון טענה בדבר החסינות.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צריך לומר דברים כהווייתם. במשך חודשים ייחסו לחבר הכנסת פנחסי</w:t>
      </w:r>
      <w:r w:rsidR="00515A37">
        <w:rPr>
          <w:rtl/>
        </w:rPr>
        <w:t xml:space="preserve"> </w:t>
      </w:r>
      <w:r w:rsidRPr="009214BE">
        <w:rPr>
          <w:rtl/>
        </w:rPr>
        <w:t>גנבה,</w:t>
      </w:r>
      <w:r w:rsidR="00515A37">
        <w:rPr>
          <w:rtl/>
        </w:rPr>
        <w:t xml:space="preserve"> </w:t>
      </w:r>
      <w:r w:rsidRPr="009214BE">
        <w:rPr>
          <w:rtl/>
        </w:rPr>
        <w:t>נטילת</w:t>
      </w:r>
      <w:r w:rsidR="00515A37">
        <w:rPr>
          <w:rtl/>
        </w:rPr>
        <w:t xml:space="preserve"> </w:t>
      </w:r>
      <w:r w:rsidRPr="009214BE">
        <w:rPr>
          <w:rtl/>
        </w:rPr>
        <w:t>כסף</w:t>
      </w:r>
      <w:r w:rsidR="00515A37">
        <w:rPr>
          <w:rtl/>
        </w:rPr>
        <w:t xml:space="preserve"> </w:t>
      </w:r>
      <w:r w:rsidRPr="009214BE">
        <w:rPr>
          <w:rtl/>
        </w:rPr>
        <w:t>לעצמו, מעשים שעשה למען עצמו, למען כיסו, למען ביתו; ולא היא.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פה:</w:t>
      </w:r>
      <w:r w:rsidR="00515A37">
        <w:rPr>
          <w:rtl/>
        </w:rPr>
        <w:t xml:space="preserve"> </w:t>
      </w:r>
      <w:r w:rsidRPr="009214BE">
        <w:rPr>
          <w:rtl/>
        </w:rPr>
        <w:t>ולא היא. הראיות שהובאו לפני הוועדה, והן מיעוט ראיות כי הוועדה</w:t>
      </w:r>
      <w:r w:rsidR="00515A37">
        <w:rPr>
          <w:rtl/>
        </w:rPr>
        <w:t xml:space="preserve"> </w:t>
      </w:r>
      <w:r w:rsidRPr="009214BE">
        <w:rPr>
          <w:rtl/>
        </w:rPr>
        <w:t>איננה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משפט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נכנסת</w:t>
      </w:r>
      <w:r w:rsidR="00515A37">
        <w:rPr>
          <w:rtl/>
        </w:rPr>
        <w:t xml:space="preserve"> </w:t>
      </w:r>
      <w:r w:rsidRPr="009214BE">
        <w:rPr>
          <w:rtl/>
        </w:rPr>
        <w:t>כבית</w:t>
      </w:r>
      <w:r w:rsidR="00515A37">
        <w:rPr>
          <w:rtl/>
        </w:rPr>
        <w:t>-</w:t>
      </w:r>
      <w:r w:rsidRPr="009214BE">
        <w:rPr>
          <w:rtl/>
        </w:rPr>
        <w:t>משפט</w:t>
      </w:r>
      <w:r w:rsidR="00515A37">
        <w:rPr>
          <w:rtl/>
        </w:rPr>
        <w:t xml:space="preserve"> </w:t>
      </w:r>
      <w:r w:rsidRPr="009214BE">
        <w:rPr>
          <w:rtl/>
        </w:rPr>
        <w:t>למסגרת הדיון הזה, הראיות האלה היו בגדר</w:t>
      </w:r>
      <w:r w:rsidR="00515A37">
        <w:rPr>
          <w:rtl/>
        </w:rPr>
        <w:t xml:space="preserve"> </w:t>
      </w:r>
      <w:r w:rsidRPr="009214BE">
        <w:rPr>
          <w:rtl/>
        </w:rPr>
        <w:t>ראיות לעבירות שנעשו בעבור מפלגתו, בעבור סיעתו, ולא בעבור עצמו.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 זאת כאן גם כשאני אומר לבקש מהכנסת להסיר את חסינותו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פנחסי.</w:t>
      </w:r>
      <w:r w:rsidR="00515A37">
        <w:rPr>
          <w:rtl/>
        </w:rPr>
        <w:t xml:space="preserve"> </w:t>
      </w:r>
      <w:r w:rsidRPr="009214BE">
        <w:rPr>
          <w:rtl/>
        </w:rPr>
        <w:t>אני חושב שאנחנו מצווים לומר את זה כאן, אנחנו מצווים גם לומר שהיה מקום</w:t>
      </w:r>
      <w:r w:rsidR="00515A37">
        <w:rPr>
          <w:rtl/>
        </w:rPr>
        <w:t xml:space="preserve"> </w:t>
      </w:r>
      <w:r w:rsidRPr="009214BE">
        <w:rPr>
          <w:rtl/>
        </w:rPr>
        <w:t>לזהירות</w:t>
      </w:r>
      <w:r w:rsidR="00515A37">
        <w:rPr>
          <w:rtl/>
        </w:rPr>
        <w:t xml:space="preserve"> </w:t>
      </w:r>
      <w:r w:rsidRPr="009214BE">
        <w:rPr>
          <w:rtl/>
        </w:rPr>
        <w:t>רבה יותר כאשר דיברו בתקשורת ובכל מקום אחר כלפי חבר הכנסת פנחסי, כי יש</w:t>
      </w:r>
      <w:r w:rsidR="00515A37">
        <w:rPr>
          <w:rtl/>
        </w:rPr>
        <w:t xml:space="preserve"> </w:t>
      </w:r>
      <w:r w:rsidRPr="009214BE">
        <w:rPr>
          <w:rtl/>
        </w:rPr>
        <w:t>הבדל</w:t>
      </w:r>
      <w:r w:rsidR="00515A37">
        <w:rPr>
          <w:rtl/>
        </w:rPr>
        <w:t xml:space="preserve"> </w:t>
      </w:r>
      <w:r w:rsidRPr="009214BE">
        <w:rPr>
          <w:rtl/>
        </w:rPr>
        <w:t>גדול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מה שאדם עושה למען עצמו לבין עבירה, גם אם היא עבירה, גם אם היא</w:t>
      </w:r>
      <w:r w:rsidR="00515A37">
        <w:rPr>
          <w:rtl/>
        </w:rPr>
        <w:t xml:space="preserve"> </w:t>
      </w:r>
      <w:r w:rsidRPr="009214BE">
        <w:rPr>
          <w:rtl/>
        </w:rPr>
        <w:t>דבר אסור, גם אם היא חמורה, שאדם עושה למען הכלל, למען ציבור, למען משהו אחר.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היה מי שניסה לייחס לחבר הכנסת פנחסי דברים שהם לא במקומם. אני מבקש את הסרת</w:t>
      </w:r>
      <w:r w:rsidR="00515A37">
        <w:rPr>
          <w:rtl/>
        </w:rPr>
        <w:t xml:space="preserve"> </w:t>
      </w:r>
      <w:r w:rsidRPr="009214BE">
        <w:rPr>
          <w:rtl/>
        </w:rPr>
        <w:t>החסינות</w:t>
      </w:r>
      <w:r w:rsidR="00515A37">
        <w:rPr>
          <w:rtl/>
        </w:rPr>
        <w:t xml:space="preserve"> </w:t>
      </w:r>
      <w:r w:rsidRPr="009214BE">
        <w:rPr>
          <w:rtl/>
        </w:rPr>
        <w:t>בקונטקסט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עבירות שיוחסו לו ולא בקונטקסט של עבירות, שחבר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 עשה אותן כביכול והן בגדר גנבה או בגדר לקיחה או נטילה למען עצמו.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אבל, זה אינו יכול למעט מהעבירה כעבירה, ועל כן המלצנו להסיר את החסינות.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עדיין איננו חורצים את דינו של חברנו חבר הכנסת פנחסי לחסד או</w:t>
      </w:r>
      <w:r w:rsidR="00515A37">
        <w:rPr>
          <w:rtl/>
        </w:rPr>
        <w:t xml:space="preserve"> </w:t>
      </w:r>
      <w:r w:rsidRPr="009214BE">
        <w:rPr>
          <w:rtl/>
        </w:rPr>
        <w:t>לשבט מבחינת</w:t>
      </w:r>
      <w:r w:rsidR="00515A37">
        <w:rPr>
          <w:rtl/>
        </w:rPr>
        <w:t xml:space="preserve"> </w:t>
      </w:r>
      <w:r w:rsidRPr="009214BE">
        <w:rPr>
          <w:rtl/>
        </w:rPr>
        <w:t>החוק</w:t>
      </w:r>
      <w:r w:rsidR="00515A37">
        <w:rPr>
          <w:rtl/>
        </w:rPr>
        <w:t xml:space="preserve"> </w:t>
      </w:r>
      <w:r w:rsidRPr="009214BE">
        <w:rPr>
          <w:rtl/>
        </w:rPr>
        <w:t>כרגע.</w:t>
      </w:r>
      <w:r w:rsidR="00515A37">
        <w:rPr>
          <w:rtl/>
        </w:rPr>
        <w:t xml:space="preserve"> </w:t>
      </w:r>
      <w:r w:rsidRPr="009214BE">
        <w:rPr>
          <w:rtl/>
        </w:rPr>
        <w:t>כל כולה של השאלה העומדת לפנינו היא, האם אנחנו צריכים</w:t>
      </w:r>
      <w:r w:rsidR="00515A37">
        <w:rPr>
          <w:rtl/>
        </w:rPr>
        <w:t xml:space="preserve"> </w:t>
      </w:r>
      <w:r w:rsidRPr="009214BE">
        <w:rPr>
          <w:rtl/>
        </w:rPr>
        <w:t>להסיר</w:t>
      </w:r>
      <w:r w:rsidR="00515A37">
        <w:rPr>
          <w:rtl/>
        </w:rPr>
        <w:t xml:space="preserve"> </w:t>
      </w:r>
      <w:r w:rsidRPr="009214BE">
        <w:rPr>
          <w:rtl/>
        </w:rPr>
        <w:t>את חסינותו ולאפשר שהצדק ייעשה בבית</w:t>
      </w:r>
      <w:r w:rsidR="00515A37">
        <w:rPr>
          <w:rtl/>
        </w:rPr>
        <w:t>-</w:t>
      </w:r>
      <w:r w:rsidRPr="009214BE">
        <w:rPr>
          <w:rtl/>
        </w:rPr>
        <w:t>המשפט, או שמא אנחנו מסרבים לעשות כך,</w:t>
      </w:r>
      <w:r w:rsidR="00515A37">
        <w:rPr>
          <w:rtl/>
        </w:rPr>
        <w:t xml:space="preserve"> </w:t>
      </w:r>
      <w:r w:rsidRPr="009214BE">
        <w:rPr>
          <w:rtl/>
        </w:rPr>
        <w:t>כלומר, מסרבים אפילו להעמיד את השאלה הזו למבחנו של בית</w:t>
      </w:r>
      <w:r w:rsidR="00515A37">
        <w:rPr>
          <w:rtl/>
        </w:rPr>
        <w:t>-</w:t>
      </w:r>
      <w:r w:rsidRPr="009214BE">
        <w:rPr>
          <w:rtl/>
        </w:rPr>
        <w:t>המשפט.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סבור, שגם כאשר מדובר בעבירה בעלת אופי ציבורי ולא אישי, ללא נטילת כסף</w:t>
      </w:r>
      <w:r w:rsidR="00515A37">
        <w:rPr>
          <w:rtl/>
        </w:rPr>
        <w:t xml:space="preserve"> </w:t>
      </w:r>
      <w:r w:rsidRPr="009214BE">
        <w:rPr>
          <w:rtl/>
        </w:rPr>
        <w:t>למען</w:t>
      </w:r>
      <w:r w:rsidR="00515A37">
        <w:rPr>
          <w:rtl/>
        </w:rPr>
        <w:t xml:space="preserve"> </w:t>
      </w:r>
      <w:r w:rsidRPr="009214BE">
        <w:rPr>
          <w:rtl/>
        </w:rPr>
        <w:t>עצמך,</w:t>
      </w:r>
      <w:r w:rsidR="00515A37">
        <w:rPr>
          <w:rtl/>
        </w:rPr>
        <w:t xml:space="preserve"> </w:t>
      </w:r>
      <w:r w:rsidRPr="009214BE">
        <w:rPr>
          <w:rtl/>
        </w:rPr>
        <w:t>מעשה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בו כדי לסייע להעברת כסף למפלגה, למען פעילים במפלגה, זה</w:t>
      </w:r>
      <w:r w:rsidR="00515A37">
        <w:rPr>
          <w:rtl/>
        </w:rPr>
        <w:t xml:space="preserve"> </w:t>
      </w:r>
      <w:r w:rsidRPr="009214BE">
        <w:rPr>
          <w:rtl/>
        </w:rPr>
        <w:t>מעשה</w:t>
      </w:r>
      <w:r w:rsidR="00515A37">
        <w:rPr>
          <w:rtl/>
        </w:rPr>
        <w:t xml:space="preserve"> </w:t>
      </w:r>
      <w:r w:rsidRPr="009214BE">
        <w:rPr>
          <w:rtl/>
        </w:rPr>
        <w:t>חמור</w:t>
      </w:r>
      <w:r w:rsidR="00515A37">
        <w:rPr>
          <w:rtl/>
        </w:rPr>
        <w:t xml:space="preserve"> </w:t>
      </w:r>
      <w:r w:rsidRPr="009214BE">
        <w:rPr>
          <w:rtl/>
        </w:rPr>
        <w:t>דיו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שתהיה</w:t>
      </w:r>
      <w:r w:rsidR="00515A37">
        <w:rPr>
          <w:rtl/>
        </w:rPr>
        <w:t xml:space="preserve"> </w:t>
      </w:r>
      <w:r w:rsidRPr="009214BE">
        <w:rPr>
          <w:rtl/>
        </w:rPr>
        <w:t>אפשרות</w:t>
      </w:r>
      <w:r w:rsidR="00515A37">
        <w:rPr>
          <w:rtl/>
        </w:rPr>
        <w:t xml:space="preserve"> </w:t>
      </w:r>
      <w:r w:rsidRPr="009214BE">
        <w:rPr>
          <w:rtl/>
        </w:rPr>
        <w:t>של הסרת חסינות, אפשרות שהעניין הזה יבורר,</w:t>
      </w:r>
      <w:r w:rsidR="00515A37">
        <w:rPr>
          <w:rtl/>
        </w:rPr>
        <w:t xml:space="preserve"> </w:t>
      </w:r>
      <w:r w:rsidRPr="009214BE">
        <w:rPr>
          <w:rtl/>
        </w:rPr>
        <w:t>שהתביעה</w:t>
      </w:r>
      <w:r w:rsidR="00515A37">
        <w:rPr>
          <w:rtl/>
        </w:rPr>
        <w:t xml:space="preserve"> </w:t>
      </w:r>
      <w:r w:rsidRPr="009214BE">
        <w:rPr>
          <w:rtl/>
        </w:rPr>
        <w:t>תוכל להביא את ראיותיה, ומן העבר השני, איננו חוסמים את חבר הכנסת פנחסי</w:t>
      </w:r>
      <w:r w:rsidR="00515A37">
        <w:rPr>
          <w:rtl/>
        </w:rPr>
        <w:t xml:space="preserve"> </w:t>
      </w:r>
      <w:r w:rsidRPr="009214BE">
        <w:rPr>
          <w:rtl/>
        </w:rPr>
        <w:t>מהבאת הצדק, האמת שלו, לבית</w:t>
      </w:r>
      <w:r w:rsidR="00515A37">
        <w:rPr>
          <w:rtl/>
        </w:rPr>
        <w:t>-</w:t>
      </w:r>
      <w:r w:rsidRPr="009214BE">
        <w:rPr>
          <w:rtl/>
        </w:rPr>
        <w:t>המשפט כדי שהוא ייבחן.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במהלך הדיון נזקקנו גם לשאלת השיהוי בכתב האישום הזה כנגד 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פנחסי,</w:t>
      </w:r>
      <w:r w:rsidR="00515A37">
        <w:rPr>
          <w:rtl/>
        </w:rPr>
        <w:t xml:space="preserve"> </w:t>
      </w:r>
      <w:r w:rsidRPr="009214BE">
        <w:rPr>
          <w:rtl/>
        </w:rPr>
        <w:t>ולמשך הזמן הארוך שנדרש לתביעה ונדרש להחלטת היועץ המשפטי לממשלה.</w:t>
      </w:r>
      <w:r w:rsidR="00515A37">
        <w:rPr>
          <w:rtl/>
        </w:rPr>
        <w:t xml:space="preserve"> </w:t>
      </w:r>
      <w:r w:rsidRPr="009214BE">
        <w:rPr>
          <w:rtl/>
        </w:rPr>
        <w:t>היועץ המשפטי לממשלה וגם פרקליטת המדינה גוללו בפנינו את עומס התיקים וקשי העבודה</w:t>
      </w:r>
      <w:r w:rsidR="00515A37">
        <w:rPr>
          <w:rtl/>
        </w:rPr>
        <w:t xml:space="preserve"> </w:t>
      </w:r>
      <w:r w:rsidRPr="009214BE">
        <w:rPr>
          <w:rtl/>
        </w:rPr>
        <w:t>ואת</w:t>
      </w:r>
      <w:r w:rsidR="00515A37">
        <w:rPr>
          <w:rtl/>
        </w:rPr>
        <w:t xml:space="preserve"> </w:t>
      </w:r>
      <w:r w:rsidRPr="009214BE">
        <w:rPr>
          <w:rtl/>
        </w:rPr>
        <w:t>האינטנסיביות</w:t>
      </w:r>
      <w:r w:rsidR="00515A37">
        <w:rPr>
          <w:rtl/>
        </w:rPr>
        <w:t xml:space="preserve"> </w:t>
      </w:r>
      <w:r w:rsidRPr="009214BE">
        <w:rPr>
          <w:rtl/>
        </w:rPr>
        <w:t>של העבודה שבה נתונים פרקליטי המדינה באשר הם, גם בפרקליטויות</w:t>
      </w:r>
      <w:r w:rsidR="00515A37">
        <w:rPr>
          <w:rtl/>
        </w:rPr>
        <w:t xml:space="preserve"> </w:t>
      </w:r>
      <w:r w:rsidRPr="009214BE">
        <w:rPr>
          <w:rtl/>
        </w:rPr>
        <w:t>המחוזיות,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בפרקליטות המדינה וגם בלשכת היועץ המשפטי לממשלה. ובאמת היה שיהוי</w:t>
      </w:r>
      <w:r w:rsidR="00515A37">
        <w:rPr>
          <w:rtl/>
        </w:rPr>
        <w:t xml:space="preserve"> </w:t>
      </w:r>
      <w:r w:rsidRPr="009214BE">
        <w:rPr>
          <w:rtl/>
        </w:rPr>
        <w:t>בתיק.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אבל,</w:t>
      </w:r>
      <w:r w:rsidR="00515A37">
        <w:rPr>
          <w:rtl/>
        </w:rPr>
        <w:t xml:space="preserve"> </w:t>
      </w:r>
      <w:r w:rsidRPr="009214BE">
        <w:rPr>
          <w:rtl/>
        </w:rPr>
        <w:t>השיהוי</w:t>
      </w:r>
      <w:r w:rsidR="00515A37">
        <w:rPr>
          <w:rtl/>
        </w:rPr>
        <w:t xml:space="preserve"> </w:t>
      </w:r>
      <w:r w:rsidRPr="009214BE">
        <w:rPr>
          <w:rtl/>
        </w:rPr>
        <w:t>בתיק הזה, כך שוכנענו, נבע לא רק מהעומס המוטל על כתפיהם, אלא</w:t>
      </w:r>
      <w:r w:rsidR="00515A37">
        <w:rPr>
          <w:rtl/>
        </w:rPr>
        <w:t xml:space="preserve"> </w:t>
      </w:r>
      <w:r w:rsidRPr="009214BE">
        <w:rPr>
          <w:rtl/>
        </w:rPr>
        <w:t>גם,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מן</w:t>
      </w:r>
      <w:r w:rsidR="00515A37">
        <w:rPr>
          <w:rtl/>
        </w:rPr>
        <w:t xml:space="preserve"> </w:t>
      </w:r>
      <w:r w:rsidRPr="009214BE">
        <w:rPr>
          <w:rtl/>
        </w:rPr>
        <w:t>העובדה</w:t>
      </w:r>
      <w:r w:rsidR="00515A37">
        <w:rPr>
          <w:rtl/>
        </w:rPr>
        <w:t xml:space="preserve"> </w:t>
      </w:r>
      <w:r w:rsidRPr="009214BE">
        <w:rPr>
          <w:rtl/>
        </w:rPr>
        <w:t>שחבר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 שמר על זכות השתיקה. וכאשר מי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שמייחסים לו עבירה שומר על זכות השתיקה, הרי הוא תורם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בפרקליטות אין זכות שתיקה. זכות שתיקה זה במשטרה.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יודעים.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שומר</w:t>
      </w:r>
      <w:r w:rsidR="00515A37">
        <w:rPr>
          <w:rtl/>
        </w:rPr>
        <w:t xml:space="preserve"> </w:t>
      </w:r>
      <w:r w:rsidRPr="009214BE">
        <w:rPr>
          <w:rtl/>
        </w:rPr>
        <w:t>על זכות השתיקה, הרי הוא תורם</w:t>
      </w:r>
      <w:r w:rsidR="00515A37">
        <w:rPr>
          <w:rtl/>
        </w:rPr>
        <w:t xml:space="preserve"> </w:t>
      </w:r>
      <w:r w:rsidRPr="009214BE">
        <w:rPr>
          <w:rtl/>
        </w:rPr>
        <w:t>לשיהוי,</w:t>
      </w:r>
      <w:r w:rsidR="00515A37">
        <w:rPr>
          <w:rtl/>
        </w:rPr>
        <w:t xml:space="preserve"> </w:t>
      </w:r>
      <w:r w:rsidRPr="009214BE">
        <w:rPr>
          <w:rtl/>
        </w:rPr>
        <w:t>הרי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גורם</w:t>
      </w:r>
      <w:r w:rsidR="00515A37">
        <w:rPr>
          <w:rtl/>
        </w:rPr>
        <w:t xml:space="preserve"> </w:t>
      </w:r>
      <w:r w:rsidRPr="009214BE">
        <w:rPr>
          <w:rtl/>
        </w:rPr>
        <w:t>לכך</w:t>
      </w:r>
      <w:r w:rsidR="00515A37">
        <w:rPr>
          <w:rtl/>
        </w:rPr>
        <w:t xml:space="preserve"> </w:t>
      </w:r>
      <w:r w:rsidRPr="009214BE">
        <w:rPr>
          <w:rtl/>
        </w:rPr>
        <w:t>שיהיה</w:t>
      </w:r>
      <w:r w:rsidR="00515A37">
        <w:rPr>
          <w:rtl/>
        </w:rPr>
        <w:t xml:space="preserve"> </w:t>
      </w:r>
      <w:r w:rsidRPr="009214BE">
        <w:rPr>
          <w:rtl/>
        </w:rPr>
        <w:t>לתביעה הרבה יותר קשה לייצב את דעתה בעניין</w:t>
      </w:r>
      <w:r w:rsidR="00515A37">
        <w:rPr>
          <w:rtl/>
        </w:rPr>
        <w:t xml:space="preserve"> </w:t>
      </w:r>
      <w:r w:rsidRPr="009214BE">
        <w:rPr>
          <w:rtl/>
        </w:rPr>
        <w:t>ולקבוע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דעתה,</w:t>
      </w:r>
      <w:r w:rsidR="00515A37">
        <w:rPr>
          <w:rtl/>
        </w:rPr>
        <w:t xml:space="preserve"> </w:t>
      </w:r>
      <w:r w:rsidRPr="009214BE">
        <w:rPr>
          <w:rtl/>
        </w:rPr>
        <w:t>והיא נדרשת לגודש ראיות אחרות, והיא נדרשת להבאת עדים נוספים,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נדרשת</w:t>
      </w:r>
      <w:r w:rsidR="00515A37">
        <w:rPr>
          <w:rtl/>
        </w:rPr>
        <w:t xml:space="preserve"> </w:t>
      </w:r>
      <w:r w:rsidRPr="009214BE">
        <w:rPr>
          <w:rtl/>
        </w:rPr>
        <w:t>לעבודה</w:t>
      </w:r>
      <w:r w:rsidR="00515A37">
        <w:rPr>
          <w:rtl/>
        </w:rPr>
        <w:t xml:space="preserve"> </w:t>
      </w:r>
      <w:r w:rsidRPr="009214BE">
        <w:rPr>
          <w:rtl/>
        </w:rPr>
        <w:t>גדולה</w:t>
      </w:r>
      <w:r w:rsidR="00515A37">
        <w:rPr>
          <w:rtl/>
        </w:rPr>
        <w:t xml:space="preserve"> </w:t>
      </w:r>
      <w:r w:rsidRPr="009214BE">
        <w:rPr>
          <w:rtl/>
        </w:rPr>
        <w:t>הרבה</w:t>
      </w:r>
      <w:r w:rsidR="00515A37">
        <w:rPr>
          <w:rtl/>
        </w:rPr>
        <w:t xml:space="preserve"> </w:t>
      </w:r>
      <w:r w:rsidRPr="009214BE">
        <w:rPr>
          <w:rtl/>
        </w:rPr>
        <w:t>יותר ומשמעותית הרבה יותר מאשר כאשר הנאשם מביע</w:t>
      </w:r>
      <w:r w:rsidR="00515A37">
        <w:rPr>
          <w:rtl/>
        </w:rPr>
        <w:t xml:space="preserve"> </w:t>
      </w:r>
      <w:r w:rsidRPr="009214BE">
        <w:rPr>
          <w:rtl/>
        </w:rPr>
        <w:t>לפחות את עמדתו. הוא לא חייב להסכים, אבל הוא מביע את דעתו בדרך של מתן תשובות.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לצערי,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 לא עשה כן, ועל כן, טענת השיהוי, בכל הכבוד הראוי,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יכולה</w:t>
      </w:r>
      <w:r w:rsidR="00515A37">
        <w:rPr>
          <w:rtl/>
        </w:rPr>
        <w:t xml:space="preserve"> </w:t>
      </w:r>
      <w:r w:rsidRPr="009214BE">
        <w:rPr>
          <w:rtl/>
        </w:rPr>
        <w:t>לעמוד לרעתה של התביעה, ולא יכולה לעמוד במקרה זה לטובתו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סבורים היינו שיש לבדוק היטב, אם היועץ המשפטי לממשלה מתגולל על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פנחסי, אם היה היועץ המשפטי לממשלה חדור בתחושת משוא פנים, תחושת נקם,</w:t>
      </w:r>
      <w:r w:rsidR="00515A37">
        <w:rPr>
          <w:rtl/>
        </w:rPr>
        <w:t xml:space="preserve"> </w:t>
      </w:r>
      <w:r w:rsidRPr="009214BE">
        <w:rPr>
          <w:rtl/>
        </w:rPr>
        <w:t>איפה</w:t>
      </w:r>
      <w:r w:rsidR="00515A37">
        <w:rPr>
          <w:rtl/>
        </w:rPr>
        <w:t xml:space="preserve"> </w:t>
      </w:r>
      <w:r w:rsidRPr="009214BE">
        <w:rPr>
          <w:rtl/>
        </w:rPr>
        <w:t>ואיפה,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הלך</w:t>
      </w:r>
      <w:r w:rsidR="00515A37">
        <w:rPr>
          <w:rtl/>
        </w:rPr>
        <w:t xml:space="preserve"> </w:t>
      </w:r>
      <w:r w:rsidRPr="009214BE">
        <w:rPr>
          <w:rtl/>
        </w:rPr>
        <w:t>וביקש</w:t>
      </w:r>
      <w:r w:rsidR="00515A37">
        <w:rPr>
          <w:rtl/>
        </w:rPr>
        <w:t xml:space="preserve"> </w:t>
      </w:r>
      <w:r w:rsidRPr="009214BE">
        <w:rPr>
          <w:rtl/>
        </w:rPr>
        <w:t>את הסרת החסינות. אנחנו, חברי הכנסת, הגם ששמענו</w:t>
      </w:r>
      <w:r w:rsidR="00515A37">
        <w:rPr>
          <w:rtl/>
        </w:rPr>
        <w:t xml:space="preserve"> </w:t>
      </w:r>
      <w:r w:rsidRPr="009214BE">
        <w:rPr>
          <w:rtl/>
        </w:rPr>
        <w:t>טענות</w:t>
      </w:r>
      <w:r w:rsidR="00515A37">
        <w:rPr>
          <w:rtl/>
        </w:rPr>
        <w:t xml:space="preserve"> </w:t>
      </w:r>
      <w:r w:rsidRPr="009214BE">
        <w:rPr>
          <w:rtl/>
        </w:rPr>
        <w:t>שונות</w:t>
      </w:r>
      <w:r w:rsidR="00515A37">
        <w:rPr>
          <w:rtl/>
        </w:rPr>
        <w:t xml:space="preserve"> </w:t>
      </w:r>
      <w:r w:rsidRPr="009214BE">
        <w:rPr>
          <w:rtl/>
        </w:rPr>
        <w:t>באשר</w:t>
      </w:r>
      <w:r w:rsidR="00515A37">
        <w:rPr>
          <w:rtl/>
        </w:rPr>
        <w:t xml:space="preserve"> </w:t>
      </w:r>
      <w:r w:rsidRPr="009214BE">
        <w:rPr>
          <w:rtl/>
        </w:rPr>
        <w:t>לאי</w:t>
      </w:r>
      <w:r w:rsidR="00515A37">
        <w:rPr>
          <w:rtl/>
        </w:rPr>
        <w:t>-</w:t>
      </w:r>
      <w:r w:rsidRPr="009214BE">
        <w:rPr>
          <w:rtl/>
        </w:rPr>
        <w:t>העמדה</w:t>
      </w:r>
      <w:r w:rsidR="00515A37">
        <w:rPr>
          <w:rtl/>
        </w:rPr>
        <w:t xml:space="preserve"> </w:t>
      </w:r>
      <w:r w:rsidRPr="009214BE">
        <w:rPr>
          <w:rtl/>
        </w:rPr>
        <w:t>לדין</w:t>
      </w:r>
      <w:r w:rsidR="00515A37">
        <w:rPr>
          <w:rtl/>
        </w:rPr>
        <w:t xml:space="preserve"> </w:t>
      </w:r>
      <w:r w:rsidRPr="009214BE">
        <w:rPr>
          <w:rtl/>
        </w:rPr>
        <w:t>של גורמים שונים במפה הפוליטית, הגם ששמענו</w:t>
      </w:r>
      <w:r w:rsidR="00515A37">
        <w:rPr>
          <w:rtl/>
        </w:rPr>
        <w:t xml:space="preserve"> </w:t>
      </w:r>
      <w:r w:rsidRPr="009214BE">
        <w:rPr>
          <w:rtl/>
        </w:rPr>
        <w:t>טענות</w:t>
      </w:r>
      <w:r w:rsidR="00515A37">
        <w:rPr>
          <w:rtl/>
        </w:rPr>
        <w:t xml:space="preserve"> </w:t>
      </w:r>
      <w:r w:rsidRPr="009214BE">
        <w:rPr>
          <w:rtl/>
        </w:rPr>
        <w:t>שונות</w:t>
      </w:r>
      <w:r w:rsidR="00515A37">
        <w:rPr>
          <w:rtl/>
        </w:rPr>
        <w:t xml:space="preserve"> </w:t>
      </w:r>
      <w:r w:rsidRPr="009214BE">
        <w:rPr>
          <w:rtl/>
        </w:rPr>
        <w:t>באשר</w:t>
      </w:r>
      <w:r w:rsidR="00515A37">
        <w:rPr>
          <w:rtl/>
        </w:rPr>
        <w:t xml:space="preserve"> </w:t>
      </w:r>
      <w:r w:rsidRPr="009214BE">
        <w:rPr>
          <w:rtl/>
        </w:rPr>
        <w:t>למשוא</w:t>
      </w:r>
      <w:r w:rsidR="00515A37">
        <w:rPr>
          <w:rtl/>
        </w:rPr>
        <w:t xml:space="preserve"> </w:t>
      </w:r>
      <w:r w:rsidRPr="009214BE">
        <w:rPr>
          <w:rtl/>
        </w:rPr>
        <w:t>פנים מאת התביעה כלפי אישים פוליטיים, גם אם כך הדבר,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סבורים</w:t>
      </w:r>
      <w:r w:rsidR="00515A37">
        <w:rPr>
          <w:rtl/>
        </w:rPr>
        <w:t xml:space="preserve"> </w:t>
      </w:r>
      <w:r w:rsidRPr="009214BE">
        <w:rPr>
          <w:rtl/>
        </w:rPr>
        <w:t>שבמקרה</w:t>
      </w:r>
      <w:r w:rsidR="00515A37">
        <w:rPr>
          <w:rtl/>
        </w:rPr>
        <w:t xml:space="preserve"> </w:t>
      </w:r>
      <w:r w:rsidRPr="009214BE">
        <w:rPr>
          <w:rtl/>
        </w:rPr>
        <w:t>הזה נעשה מה שצריך היה להיעשות בידי היועץ המשפטי לממשלה,</w:t>
      </w:r>
      <w:r w:rsidR="00515A37">
        <w:rPr>
          <w:rtl/>
        </w:rPr>
        <w:t xml:space="preserve"> </w:t>
      </w:r>
      <w:r w:rsidRPr="009214BE">
        <w:rPr>
          <w:rtl/>
        </w:rPr>
        <w:t>ופנייתו</w:t>
      </w:r>
      <w:r w:rsidR="00515A37">
        <w:rPr>
          <w:rtl/>
        </w:rPr>
        <w:t xml:space="preserve"> – </w:t>
      </w:r>
      <w:r w:rsidRPr="009214BE">
        <w:rPr>
          <w:rtl/>
        </w:rPr>
        <w:t>בדין יסודה, ולא היתה ליועץ המשפטי לממשלה ברירה, לא לפי דין ולא לפי</w:t>
      </w:r>
      <w:r w:rsidR="00515A37">
        <w:rPr>
          <w:rtl/>
        </w:rPr>
        <w:t xml:space="preserve"> </w:t>
      </w:r>
      <w:r w:rsidRPr="009214BE">
        <w:rPr>
          <w:rtl/>
        </w:rPr>
        <w:t>המסורת המקובלת ולא על</w:t>
      </w:r>
      <w:r w:rsidR="00515A37">
        <w:rPr>
          <w:rtl/>
        </w:rPr>
        <w:t>-</w:t>
      </w:r>
      <w:r w:rsidRPr="009214BE">
        <w:rPr>
          <w:rtl/>
        </w:rPr>
        <w:t>פי תפיסתו, אלא לבקש את הסרת חסינותו של חבר הכנסת פנחסי.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שוכנענו,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היתה כאן התגוללות אישית או רצון נקם. עם זאת,</w:t>
      </w:r>
      <w:r w:rsidR="00515A37">
        <w:rPr>
          <w:rtl/>
        </w:rPr>
        <w:t xml:space="preserve"> </w:t>
      </w:r>
      <w:r w:rsidRPr="009214BE">
        <w:rPr>
          <w:rtl/>
        </w:rPr>
        <w:t>מצאו</w:t>
      </w:r>
      <w:r w:rsidR="00515A37">
        <w:rPr>
          <w:rtl/>
        </w:rPr>
        <w:t xml:space="preserve"> </w:t>
      </w:r>
      <w:r w:rsidRPr="009214BE">
        <w:rPr>
          <w:rtl/>
        </w:rPr>
        <w:t>רבים</w:t>
      </w:r>
      <w:r w:rsidR="00515A37">
        <w:rPr>
          <w:rtl/>
        </w:rPr>
        <w:t xml:space="preserve"> </w:t>
      </w:r>
      <w:r w:rsidRPr="009214BE">
        <w:rPr>
          <w:rtl/>
        </w:rPr>
        <w:t>מחברי</w:t>
      </w:r>
      <w:r w:rsidR="00515A37">
        <w:rPr>
          <w:rtl/>
        </w:rPr>
        <w:t xml:space="preserve"> </w:t>
      </w:r>
      <w:r w:rsidRPr="009214BE">
        <w:rPr>
          <w:rtl/>
        </w:rPr>
        <w:t>הוועדה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ובעניין זה אני רוצה לציין במיוחד את תרומתו של חבר</w:t>
      </w:r>
      <w:r w:rsidR="00515A37">
        <w:rPr>
          <w:rtl/>
        </w:rPr>
        <w:t xml:space="preserve"> </w:t>
      </w:r>
      <w:r w:rsidRPr="009214BE">
        <w:rPr>
          <w:rtl/>
        </w:rPr>
        <w:t>הכנסת מיכאל איתן, שמיקד עצמו בנקודה הזו של העמדה לדין של אנשים במערכת הפוליטית</w:t>
      </w:r>
      <w:r w:rsidR="00515A37">
        <w:rPr>
          <w:rtl/>
        </w:rPr>
        <w:t xml:space="preserve"> </w:t>
      </w: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חטאו</w:t>
      </w:r>
      <w:r w:rsidR="00515A37">
        <w:rPr>
          <w:rtl/>
        </w:rPr>
        <w:t xml:space="preserve"> </w:t>
      </w:r>
      <w:r w:rsidRPr="009214BE">
        <w:rPr>
          <w:rtl/>
        </w:rPr>
        <w:t>בדרג של חברי כנסת ושרים, ובמיוחד באשר לחקירתם עד מיצוי ההליך הזה עד</w:t>
      </w:r>
      <w:r w:rsidR="00515A37">
        <w:rPr>
          <w:rtl/>
        </w:rPr>
        <w:t xml:space="preserve"> </w:t>
      </w:r>
      <w:r w:rsidRPr="009214BE">
        <w:rPr>
          <w:rtl/>
        </w:rPr>
        <w:t>תום</w:t>
      </w:r>
      <w:r w:rsidR="00515A37">
        <w:rPr>
          <w:rtl/>
        </w:rPr>
        <w:t xml:space="preserve"> – </w:t>
      </w:r>
      <w:r w:rsidRPr="009214BE">
        <w:rPr>
          <w:rtl/>
        </w:rPr>
        <w:t>שעל</w:t>
      </w:r>
      <w:r w:rsidR="00515A37">
        <w:rPr>
          <w:rtl/>
        </w:rPr>
        <w:t xml:space="preserve"> </w:t>
      </w:r>
      <w:r w:rsidRPr="009214BE">
        <w:rPr>
          <w:rtl/>
        </w:rPr>
        <w:t>פרקליטות</w:t>
      </w:r>
      <w:r w:rsidR="00515A37">
        <w:rPr>
          <w:rtl/>
        </w:rPr>
        <w:t xml:space="preserve"> </w:t>
      </w:r>
      <w:r w:rsidRPr="009214BE">
        <w:rPr>
          <w:rtl/>
        </w:rPr>
        <w:t>המדינה ועל היועץ המשפטי לממשלה לעשות עוד, כדי לראות שמא</w:t>
      </w:r>
      <w:r w:rsidR="00515A37">
        <w:rPr>
          <w:rtl/>
        </w:rPr>
        <w:t xml:space="preserve"> </w:t>
      </w:r>
      <w:r w:rsidRPr="009214BE">
        <w:rPr>
          <w:rtl/>
        </w:rPr>
        <w:t>במערכת</w:t>
      </w:r>
      <w:r w:rsidR="00515A37">
        <w:rPr>
          <w:rtl/>
        </w:rPr>
        <w:t xml:space="preserve"> </w:t>
      </w:r>
      <w:r w:rsidRPr="009214BE">
        <w:rPr>
          <w:rtl/>
        </w:rPr>
        <w:t>הבחירות האחרונה היו מקרים אשר יש להעמיד בגינם לדין אנשים ממפלגות שונות</w:t>
      </w:r>
      <w:r w:rsidR="00515A37">
        <w:rPr>
          <w:rtl/>
        </w:rPr>
        <w:t xml:space="preserve"> </w:t>
      </w:r>
      <w:r w:rsidRPr="009214BE">
        <w:rPr>
          <w:rtl/>
        </w:rPr>
        <w:t>ואחרות, לאו דווקא מש"ס. בעינינו היה מקום לעשות יותר ממה שנעשה.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היתה טענה כי חבר הכנסת פנחסי פעל במקרה זה רק כחבר כנסת חותם,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הוראות</w:t>
      </w:r>
      <w:r w:rsidR="00515A37">
        <w:rPr>
          <w:rtl/>
        </w:rPr>
        <w:t xml:space="preserve"> </w:t>
      </w:r>
      <w:r w:rsidRPr="009214BE">
        <w:rPr>
          <w:rtl/>
        </w:rPr>
        <w:t>חוק מימון המפלגות מורות שצריך להיות חבר כנסת חותם, ולכן אין ברירה,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צריך לשמש כחותם אפילו אינו רוצה בכך. אבל, אנחנו הבנו ושוכנענו מתוך הדברים</w:t>
      </w:r>
      <w:r w:rsidR="00515A37">
        <w:rPr>
          <w:rtl/>
        </w:rPr>
        <w:t xml:space="preserve"> </w:t>
      </w:r>
      <w:r w:rsidRPr="009214BE">
        <w:rPr>
          <w:rtl/>
        </w:rPr>
        <w:t>ששמענו</w:t>
      </w:r>
      <w:r w:rsidR="00515A37">
        <w:rPr>
          <w:rtl/>
        </w:rPr>
        <w:t xml:space="preserve"> </w:t>
      </w:r>
      <w:r w:rsidRPr="009214BE">
        <w:rPr>
          <w:rtl/>
        </w:rPr>
        <w:t>וראינו, שחבר הכנסת פנחסי הופיע שם לא כחותם גרידא אלא גם כמי שמבין במצב</w:t>
      </w:r>
      <w:r w:rsidR="00515A37">
        <w:rPr>
          <w:rtl/>
        </w:rPr>
        <w:t xml:space="preserve"> </w:t>
      </w:r>
      <w:r w:rsidRPr="009214BE">
        <w:rPr>
          <w:rtl/>
        </w:rPr>
        <w:t>ובמערכת הכספים ובמשק הכספים של סיעתו.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כן,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– </w:t>
      </w:r>
      <w:r w:rsidRPr="009214BE">
        <w:rPr>
          <w:rtl/>
        </w:rPr>
        <w:t xml:space="preserve">ואינני נזקק לשאלה מה היה לו היתה חתימה גרידא </w:t>
      </w:r>
      <w:r w:rsidR="00515A37">
        <w:rPr>
          <w:rtl/>
        </w:rPr>
        <w:t xml:space="preserve">– </w:t>
      </w:r>
      <w:r w:rsidRPr="009214BE">
        <w:rPr>
          <w:rtl/>
        </w:rPr>
        <w:t>חתימה גרידא אשר יכולה לשחרר אותו מהסרת חסינות במקרה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היתה טענה כאילו סיעת ש"ס נענשה בכך שהושת</w:t>
      </w:r>
      <w:r w:rsidR="00515A37">
        <w:rPr>
          <w:rtl/>
        </w:rPr>
        <w:t xml:space="preserve"> </w:t>
      </w:r>
      <w:r w:rsidRPr="009214BE">
        <w:rPr>
          <w:rtl/>
        </w:rPr>
        <w:t>עליה</w:t>
      </w:r>
      <w:r w:rsidR="00515A37">
        <w:rPr>
          <w:rtl/>
        </w:rPr>
        <w:t xml:space="preserve"> </w:t>
      </w:r>
      <w:r w:rsidRPr="009214BE">
        <w:rPr>
          <w:rtl/>
        </w:rPr>
        <w:t>קנס</w:t>
      </w:r>
      <w:r w:rsidR="00515A37">
        <w:rPr>
          <w:rtl/>
        </w:rPr>
        <w:t xml:space="preserve"> </w:t>
      </w:r>
      <w:r w:rsidRPr="009214BE">
        <w:rPr>
          <w:rtl/>
        </w:rPr>
        <w:t>גדול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מבקרת המדינה ואין טעם ואין צורך להשית גם עונש אישי או</w:t>
      </w:r>
      <w:r w:rsidR="00515A37">
        <w:rPr>
          <w:rtl/>
        </w:rPr>
        <w:t xml:space="preserve"> </w:t>
      </w:r>
      <w:r w:rsidRPr="009214BE">
        <w:rPr>
          <w:rtl/>
        </w:rPr>
        <w:t>העמדה</w:t>
      </w:r>
      <w:r w:rsidR="00515A37">
        <w:rPr>
          <w:rtl/>
        </w:rPr>
        <w:t xml:space="preserve"> </w:t>
      </w:r>
      <w:r w:rsidRPr="009214BE">
        <w:rPr>
          <w:rtl/>
        </w:rPr>
        <w:t>לדין</w:t>
      </w:r>
      <w:r w:rsidR="00515A37">
        <w:rPr>
          <w:rtl/>
        </w:rPr>
        <w:t xml:space="preserve"> </w:t>
      </w:r>
      <w:r w:rsidRPr="009214BE">
        <w:rPr>
          <w:rtl/>
        </w:rPr>
        <w:t>באופן אישי. אנחנו היינו סבורים שלא הרי עונש המושת על סיעה ולא הרי</w:t>
      </w:r>
      <w:r w:rsidR="00515A37">
        <w:rPr>
          <w:rtl/>
        </w:rPr>
        <w:t xml:space="preserve"> </w:t>
      </w:r>
      <w:r w:rsidRPr="009214BE">
        <w:rPr>
          <w:rtl/>
        </w:rPr>
        <w:t>עבירה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סיעה</w:t>
      </w:r>
      <w:r w:rsidR="00515A37">
        <w:rPr>
          <w:rtl/>
        </w:rPr>
        <w:t xml:space="preserve"> </w:t>
      </w:r>
      <w:r w:rsidRPr="009214BE">
        <w:rPr>
          <w:rtl/>
        </w:rPr>
        <w:t>כהרי עבירה אישית של חבר כנסת ואין הדבר משחרר אדם מעמידה לדין;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עמידה</w:t>
      </w:r>
      <w:r w:rsidR="00515A37">
        <w:rPr>
          <w:rtl/>
        </w:rPr>
        <w:t xml:space="preserve"> </w:t>
      </w:r>
      <w:r w:rsidRPr="009214BE">
        <w:rPr>
          <w:rtl/>
        </w:rPr>
        <w:t>לדין.</w:t>
      </w:r>
      <w:r w:rsidR="00515A37">
        <w:rPr>
          <w:rtl/>
        </w:rPr>
        <w:t xml:space="preserve"> </w:t>
      </w:r>
      <w:r w:rsidRPr="009214BE">
        <w:rPr>
          <w:rtl/>
        </w:rPr>
        <w:t>עדיין איננו קובעים ואיננו חורצים דבר, אבל אין לשחררו מעמידה</w:t>
      </w:r>
      <w:r w:rsidR="00515A37">
        <w:rPr>
          <w:rtl/>
        </w:rPr>
        <w:t xml:space="preserve"> </w:t>
      </w:r>
      <w:r w:rsidRPr="009214BE">
        <w:rPr>
          <w:rtl/>
        </w:rPr>
        <w:t>לדין בגין העובדה שהסיעה נקנסה.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היתה טענה, חברי הכנסת, שאם קיים ספק, הספק צריך לעבוד לטובתו של חבר הכנסת.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 לייחד לכך מלה או שתיים. חברי הכנסת, לא יכול להיות דבר חשוב יותר, לפי</w:t>
      </w:r>
      <w:r w:rsidR="00515A37">
        <w:rPr>
          <w:rtl/>
        </w:rPr>
        <w:t xml:space="preserve"> </w:t>
      </w:r>
      <w:r w:rsidRPr="009214BE">
        <w:rPr>
          <w:rtl/>
        </w:rPr>
        <w:t>דעתי,</w:t>
      </w:r>
      <w:r w:rsidR="00515A37">
        <w:rPr>
          <w:rtl/>
        </w:rPr>
        <w:t xml:space="preserve"> </w:t>
      </w:r>
      <w:r w:rsidRPr="009214BE">
        <w:rPr>
          <w:rtl/>
        </w:rPr>
        <w:t>במצב</w:t>
      </w:r>
      <w:r w:rsidR="00515A37">
        <w:rPr>
          <w:rtl/>
        </w:rPr>
        <w:t xml:space="preserve"> </w:t>
      </w:r>
      <w:r w:rsidRPr="009214BE">
        <w:rPr>
          <w:rtl/>
        </w:rPr>
        <w:t>שנוצר, מלאפשר לחבר הכנסת פנחסי להוכיח את חפותו בבית</w:t>
      </w:r>
      <w:r w:rsidR="00515A37">
        <w:rPr>
          <w:rtl/>
        </w:rPr>
        <w:t>-</w:t>
      </w:r>
      <w:r w:rsidRPr="009214BE">
        <w:rPr>
          <w:rtl/>
        </w:rPr>
        <w:t>המשפט.</w:t>
      </w:r>
      <w:r w:rsidR="00515A37">
        <w:rPr>
          <w:rtl/>
        </w:rPr>
        <w:t xml:space="preserve"> </w:t>
      </w:r>
      <w:r w:rsidRPr="009214BE">
        <w:rPr>
          <w:rtl/>
        </w:rPr>
        <w:t>אם לא</w:t>
      </w:r>
      <w:r w:rsidR="00515A37">
        <w:rPr>
          <w:rtl/>
        </w:rPr>
        <w:t xml:space="preserve"> </w:t>
      </w:r>
      <w:r w:rsidRPr="009214BE">
        <w:rPr>
          <w:rtl/>
        </w:rPr>
        <w:t>נסיר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החסינות</w:t>
      </w:r>
      <w:r w:rsidR="00515A37">
        <w:rPr>
          <w:rtl/>
        </w:rPr>
        <w:t xml:space="preserve"> </w:t>
      </w:r>
      <w:r w:rsidRPr="009214BE">
        <w:rPr>
          <w:rtl/>
        </w:rPr>
        <w:t>ואם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 לא יעמוד לדין, כי אז ירוץ אחריו החשד</w:t>
      </w:r>
      <w:r w:rsidR="00515A37">
        <w:rPr>
          <w:rtl/>
        </w:rPr>
        <w:t xml:space="preserve"> </w:t>
      </w:r>
      <w:r w:rsidRPr="009214BE">
        <w:rPr>
          <w:rtl/>
        </w:rPr>
        <w:t>בעבירות</w:t>
      </w:r>
      <w:r w:rsidR="00515A37">
        <w:rPr>
          <w:rtl/>
        </w:rPr>
        <w:t xml:space="preserve"> </w:t>
      </w:r>
      <w:r w:rsidRPr="009214BE">
        <w:rPr>
          <w:rtl/>
        </w:rPr>
        <w:t>המיוחסות</w:t>
      </w:r>
      <w:r w:rsidR="00515A37">
        <w:rPr>
          <w:rtl/>
        </w:rPr>
        <w:t xml:space="preserve"> </w:t>
      </w:r>
      <w:r w:rsidRPr="009214BE">
        <w:rPr>
          <w:rtl/>
        </w:rPr>
        <w:t>לו עד סוף הימים. הדבר אינו משרת גם את חבר הכנסת פנחסי עצמו.</w:t>
      </w:r>
      <w:r w:rsidR="00515A37">
        <w:rPr>
          <w:rtl/>
        </w:rPr>
        <w:t xml:space="preserve"> </w:t>
      </w:r>
      <w:r w:rsidRPr="009214BE">
        <w:rPr>
          <w:rtl/>
        </w:rPr>
        <w:t>טוב</w:t>
      </w:r>
      <w:r w:rsidR="00515A37">
        <w:rPr>
          <w:rtl/>
        </w:rPr>
        <w:t xml:space="preserve"> </w:t>
      </w:r>
      <w:r w:rsidRPr="009214BE">
        <w:rPr>
          <w:rtl/>
        </w:rPr>
        <w:t>היה, אם חבר הכנסת פנחסי משוכנע שהוא לא עבר את העבירות המיוחסות לו, שיעמוד</w:t>
      </w:r>
      <w:r w:rsidR="00515A37">
        <w:rPr>
          <w:rtl/>
        </w:rPr>
        <w:t xml:space="preserve"> </w:t>
      </w:r>
      <w:r w:rsidRPr="009214BE">
        <w:rPr>
          <w:rtl/>
        </w:rPr>
        <w:t>לדין</w:t>
      </w:r>
      <w:r w:rsidR="00515A37">
        <w:rPr>
          <w:rtl/>
        </w:rPr>
        <w:t xml:space="preserve"> </w:t>
      </w:r>
      <w:r w:rsidRPr="009214BE">
        <w:rPr>
          <w:rtl/>
        </w:rPr>
        <w:t>בבית</w:t>
      </w:r>
      <w:r w:rsidR="00515A37">
        <w:rPr>
          <w:rtl/>
        </w:rPr>
        <w:t>-</w:t>
      </w:r>
      <w:r w:rsidRPr="009214BE">
        <w:rPr>
          <w:rtl/>
        </w:rPr>
        <w:t>המשפט</w:t>
      </w:r>
      <w:r w:rsidR="00515A37">
        <w:rPr>
          <w:rtl/>
        </w:rPr>
        <w:t xml:space="preserve"> </w:t>
      </w:r>
      <w:r w:rsidRPr="009214BE">
        <w:rPr>
          <w:rtl/>
        </w:rPr>
        <w:t>וחפותו תוכח בבית</w:t>
      </w:r>
      <w:r w:rsidR="00515A37">
        <w:rPr>
          <w:rtl/>
        </w:rPr>
        <w:t>-</w:t>
      </w:r>
      <w:r w:rsidRPr="009214BE">
        <w:rPr>
          <w:rtl/>
        </w:rPr>
        <w:t>המשפט, ואז הוא יוכל לבוא ולומר: לא הצלתי את</w:t>
      </w:r>
      <w:r w:rsidR="00515A37">
        <w:rPr>
          <w:rtl/>
        </w:rPr>
        <w:t xml:space="preserve"> </w:t>
      </w:r>
      <w:r w:rsidRPr="009214BE">
        <w:rPr>
          <w:rtl/>
        </w:rPr>
        <w:t>נפשי באופן פרוצדורלי, אלא הוכחתי בבית</w:t>
      </w:r>
      <w:r w:rsidR="00515A37">
        <w:rPr>
          <w:rtl/>
        </w:rPr>
        <w:t>-</w:t>
      </w:r>
      <w:r w:rsidRPr="009214BE">
        <w:rPr>
          <w:rtl/>
        </w:rPr>
        <w:t>המשפט בישראל שאני חף מפשע.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על כן, אפילו מנקודת ראותו של חבר הכנסת פנחסי, הייתי אומר שטוב היה לו</w:t>
      </w:r>
      <w:r w:rsidR="00515A37">
        <w:rPr>
          <w:rtl/>
        </w:rPr>
        <w:t xml:space="preserve"> </w:t>
      </w:r>
      <w:r w:rsidRPr="009214BE">
        <w:rPr>
          <w:rtl/>
        </w:rPr>
        <w:t>ביקש מן הכנסת שלא לעמוד כנגד הליך הסרת החסינות.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אמרתי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שאמרתי באשר לשיקול הפוליטי. אני בהחלט מבקשכם שלא</w:t>
      </w:r>
      <w:r w:rsidR="00515A37">
        <w:rPr>
          <w:rtl/>
        </w:rPr>
        <w:t xml:space="preserve"> </w:t>
      </w:r>
      <w:r w:rsidRPr="009214BE">
        <w:rPr>
          <w:rtl/>
        </w:rPr>
        <w:t>להפעיל</w:t>
      </w:r>
      <w:r w:rsidR="00515A37">
        <w:rPr>
          <w:rtl/>
        </w:rPr>
        <w:t xml:space="preserve"> </w:t>
      </w:r>
      <w:r w:rsidRPr="009214BE">
        <w:rPr>
          <w:rtl/>
        </w:rPr>
        <w:t>אותו.</w:t>
      </w:r>
      <w:r w:rsidR="00515A37">
        <w:rPr>
          <w:rtl/>
        </w:rPr>
        <w:t xml:space="preserve"> </w:t>
      </w: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מפריד ואינני מבחין כאן בין סיעות שונות ובין חברי הכנסת.</w:t>
      </w:r>
      <w:r w:rsidR="00515A37">
        <w:rPr>
          <w:rtl/>
        </w:rPr>
        <w:t xml:space="preserve"> </w:t>
      </w:r>
      <w:r w:rsidRPr="009214BE">
        <w:rPr>
          <w:rtl/>
        </w:rPr>
        <w:t>השאלה שעומדת לפנינו היא שאלה אישית, ואנחנו נצטרך להכריע בהתאם לכך.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שאלה אישית? היא לא שאלה אישית.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היא שאלה שאנחנו משקיפים עליה במסגרת השקפה אישית.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ההחלטה היא אישית.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מקבל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התיקון.</w:t>
      </w:r>
      <w:r w:rsidR="00515A37">
        <w:rPr>
          <w:rtl/>
        </w:rPr>
        <w:t xml:space="preserve"> </w:t>
      </w:r>
      <w:r w:rsidRPr="009214BE">
        <w:rPr>
          <w:rtl/>
        </w:rPr>
        <w:t>אני מתכוון להחלטה. ההחלטה היא החלטה אישית, ואנחנו</w:t>
      </w:r>
      <w:r w:rsidR="00515A37">
        <w:rPr>
          <w:rtl/>
        </w:rPr>
        <w:t xml:space="preserve"> </w:t>
      </w:r>
      <w:r w:rsidRPr="009214BE">
        <w:rPr>
          <w:rtl/>
        </w:rPr>
        <w:t>משקיפים</w:t>
      </w:r>
      <w:r w:rsidR="00515A37">
        <w:rPr>
          <w:rtl/>
        </w:rPr>
        <w:t xml:space="preserve"> </w:t>
      </w:r>
      <w:r w:rsidRPr="009214BE">
        <w:rPr>
          <w:rtl/>
        </w:rPr>
        <w:t>עליה</w:t>
      </w:r>
      <w:r w:rsidR="00515A37">
        <w:rPr>
          <w:rtl/>
        </w:rPr>
        <w:t xml:space="preserve"> </w:t>
      </w:r>
      <w:r w:rsidRPr="009214BE">
        <w:rPr>
          <w:rtl/>
        </w:rPr>
        <w:t>באופן</w:t>
      </w:r>
      <w:r w:rsidR="00515A37">
        <w:rPr>
          <w:rtl/>
        </w:rPr>
        <w:t xml:space="preserve"> </w:t>
      </w:r>
      <w:r w:rsidRPr="009214BE">
        <w:rPr>
          <w:rtl/>
        </w:rPr>
        <w:t>אישי ומכריעים בה באופן אישי.</w:t>
      </w:r>
      <w:r w:rsidR="00515A37">
        <w:rPr>
          <w:rtl/>
        </w:rPr>
        <w:t xml:space="preserve"> </w:t>
      </w:r>
      <w:r w:rsidRPr="009214BE">
        <w:rPr>
          <w:rtl/>
        </w:rPr>
        <w:t>אין נוהג בבית הזה, שמופעלת</w:t>
      </w:r>
      <w:r w:rsidR="00515A37">
        <w:rPr>
          <w:rtl/>
        </w:rPr>
        <w:t xml:space="preserve"> </w:t>
      </w:r>
      <w:r w:rsidRPr="009214BE">
        <w:rPr>
          <w:rtl/>
        </w:rPr>
        <w:t>כאן החלטה סיעתית או פוליטית כזו או אחרת. אני מבקש מאוד מחברי הכנסת לנהוג כך גם</w:t>
      </w:r>
      <w:r w:rsidR="00515A37">
        <w:rPr>
          <w:rtl/>
        </w:rPr>
        <w:t xml:space="preserve"> </w:t>
      </w:r>
      <w:r w:rsidRPr="009214BE">
        <w:rPr>
          <w:rtl/>
        </w:rPr>
        <w:t>במקרה הזה.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חבר הכנסת פנחסי הוא חבר של כולנו. הייתי אומר שחבר הכנסת פנחסי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כנסת אהוד, שאין לו אויבים בבית הזה. איש מבין המחליטים בוועדת הכנסת </w:t>
      </w:r>
      <w:r w:rsidR="00515A37">
        <w:rPr>
          <w:rtl/>
        </w:rPr>
        <w:t xml:space="preserve">–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מכיר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אותם ויודע את יחסם </w:t>
      </w:r>
      <w:r w:rsidR="00515A37">
        <w:rPr>
          <w:rtl/>
        </w:rPr>
        <w:t>–</w:t>
      </w:r>
      <w:r w:rsidRPr="009214BE">
        <w:rPr>
          <w:rtl/>
        </w:rPr>
        <w:t xml:space="preserve"> לא קיבל את החלטתו מתוך שיקול אישי, מתוך מחשבה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רדיפה</w:t>
      </w:r>
      <w:r w:rsidR="00515A37">
        <w:rPr>
          <w:rtl/>
        </w:rPr>
        <w:t xml:space="preserve"> </w:t>
      </w:r>
      <w:r w:rsidRPr="009214BE">
        <w:rPr>
          <w:rtl/>
        </w:rPr>
        <w:t>אישית, כי כאמור חבר הכנסת פנחסי חברנו הוא איש רעים להתרועע, הוא חבר</w:t>
      </w:r>
      <w:r w:rsidR="00515A37">
        <w:rPr>
          <w:rtl/>
        </w:rPr>
        <w:t xml:space="preserve"> </w:t>
      </w:r>
      <w:r w:rsidRPr="009214BE">
        <w:rPr>
          <w:rtl/>
        </w:rPr>
        <w:t>כנסת שיש לו קבלות זה שנים.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על כן, אני יכול לומר בביטחון מלא, שלא אני, שהצבעתי בעד הסרת החסינות,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חברים אחרים אשר הצביעו בעד הסרת החסינות, יש להם דבר וחצי דבר אישי נגד 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פנחסי.</w:t>
      </w:r>
      <w:r w:rsidR="00515A37">
        <w:rPr>
          <w:rtl/>
        </w:rPr>
        <w:t xml:space="preserve"> </w:t>
      </w:r>
      <w:r w:rsidRPr="009214BE">
        <w:rPr>
          <w:rtl/>
        </w:rPr>
        <w:t>אנחנו עשינו זאת על</w:t>
      </w:r>
      <w:r w:rsidR="00515A37">
        <w:rPr>
          <w:rtl/>
        </w:rPr>
        <w:t>-</w:t>
      </w:r>
      <w:r w:rsidRPr="009214BE">
        <w:rPr>
          <w:rtl/>
        </w:rPr>
        <w:t>פי תפיסתנו האישית את התהליך, על</w:t>
      </w:r>
      <w:r w:rsidR="00515A37">
        <w:rPr>
          <w:rtl/>
        </w:rPr>
        <w:t>-</w:t>
      </w:r>
      <w:r w:rsidRPr="009214BE">
        <w:rPr>
          <w:rtl/>
        </w:rPr>
        <w:t>פי מחשבתנו,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צריכה</w:t>
      </w:r>
      <w:r w:rsidR="00515A37">
        <w:rPr>
          <w:rtl/>
        </w:rPr>
        <w:t xml:space="preserve"> </w:t>
      </w:r>
      <w:r w:rsidRPr="009214BE">
        <w:rPr>
          <w:rtl/>
        </w:rPr>
        <w:t>להיות הנורמה כאשר מוגש כתב אישום מעין זה שהוגש כנגד חבר הכנסת פנחסי</w:t>
      </w:r>
      <w:r w:rsidR="00515A37">
        <w:rPr>
          <w:rtl/>
        </w:rPr>
        <w:t xml:space="preserve"> </w:t>
      </w:r>
      <w:r w:rsidRPr="009214BE">
        <w:rPr>
          <w:rtl/>
        </w:rPr>
        <w:t>ואיך צריך לראות את הדברים, אם שוכנענו שהיועץ המשפטי לממשלה נהג כשורה.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לסכם את דברי ולומר: אי</w:t>
      </w:r>
      <w:r w:rsidR="00515A37">
        <w:rPr>
          <w:rtl/>
        </w:rPr>
        <w:t>-</w:t>
      </w:r>
      <w:r w:rsidRPr="009214BE">
        <w:rPr>
          <w:rtl/>
        </w:rPr>
        <w:t>אפשר להתעלם, רבותי, חברי הכנסת, מן העובדה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ניצבים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נוכח פני האומה השואלת את עצמה, אם הכנסת הופכת לארגון אשר</w:t>
      </w:r>
      <w:r w:rsidR="00515A37">
        <w:rPr>
          <w:rtl/>
        </w:rPr>
        <w:t xml:space="preserve"> </w:t>
      </w:r>
      <w:r w:rsidRPr="009214BE">
        <w:rPr>
          <w:rtl/>
        </w:rPr>
        <w:t>שומר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עצמו,</w:t>
      </w:r>
      <w:r w:rsidR="00515A37">
        <w:rPr>
          <w:rtl/>
        </w:rPr>
        <w:t xml:space="preserve"> </w:t>
      </w:r>
      <w:r w:rsidRPr="009214BE">
        <w:rPr>
          <w:rtl/>
        </w:rPr>
        <w:t>אשר מבטיח את חבריו לאחר ביצוע עבירה, או שמא הכנסת עומדת בעוז,</w:t>
      </w:r>
      <w:r w:rsidR="00515A37">
        <w:rPr>
          <w:rtl/>
        </w:rPr>
        <w:t xml:space="preserve"> </w:t>
      </w:r>
      <w:r w:rsidRPr="009214BE">
        <w:rPr>
          <w:rtl/>
        </w:rPr>
        <w:t>באומץ</w:t>
      </w:r>
      <w:r w:rsidR="00515A37">
        <w:rPr>
          <w:rtl/>
        </w:rPr>
        <w:t xml:space="preserve"> </w:t>
      </w:r>
      <w:r w:rsidRPr="009214BE">
        <w:rPr>
          <w:rtl/>
        </w:rPr>
        <w:t>לב, ביושר, ומחליטה להסיר חסינותו של חבר, כאשר מובאת ראשית ראיה לכך שעבר</w:t>
      </w:r>
      <w:r w:rsidR="00515A37">
        <w:rPr>
          <w:rtl/>
        </w:rPr>
        <w:t xml:space="preserve"> </w:t>
      </w:r>
      <w:r w:rsidRPr="009214BE">
        <w:rPr>
          <w:rtl/>
        </w:rPr>
        <w:t>עבירה.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סבור</w:t>
      </w:r>
      <w:r w:rsidR="00515A37">
        <w:rPr>
          <w:rtl/>
        </w:rPr>
        <w:t xml:space="preserve"> </w:t>
      </w:r>
      <w:r w:rsidRPr="009214BE">
        <w:rPr>
          <w:rtl/>
        </w:rPr>
        <w:t>שתיטיב הכנסת הזו לעשות אם תקבל את המלצת ועדת הכנסת ותפעל להסרת</w:t>
      </w:r>
      <w:r w:rsidR="00515A37">
        <w:rPr>
          <w:rtl/>
        </w:rPr>
        <w:t xml:space="preserve"> </w:t>
      </w:r>
      <w:r w:rsidRPr="009214BE">
        <w:rPr>
          <w:rtl/>
        </w:rPr>
        <w:t>החסינות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פנחסי. אני מתפלל, עם חברים רבים, שחבר הכנסת פנחסי יוכל</w:t>
      </w:r>
      <w:r w:rsidR="00515A37">
        <w:rPr>
          <w:rtl/>
        </w:rPr>
        <w:t xml:space="preserve"> </w:t>
      </w:r>
      <w:r w:rsidRPr="009214BE">
        <w:rPr>
          <w:rtl/>
        </w:rPr>
        <w:t>להוכיח את חפותו בבית</w:t>
      </w:r>
      <w:r w:rsidR="00515A37">
        <w:rPr>
          <w:rtl/>
        </w:rPr>
        <w:t>-</w:t>
      </w:r>
      <w:r w:rsidRPr="009214BE">
        <w:rPr>
          <w:rtl/>
        </w:rPr>
        <w:t>משפט בישראל.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פונה</w:t>
      </w:r>
      <w:r w:rsidR="00515A37">
        <w:rPr>
          <w:rtl/>
        </w:rPr>
        <w:t xml:space="preserve"> </w:t>
      </w: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בשם ועדת הכנסת, לתמוך בהסרת החסינות. אני מבקש</w:t>
      </w:r>
      <w:r w:rsidR="00515A37">
        <w:rPr>
          <w:rtl/>
        </w:rPr>
        <w:t xml:space="preserve"> </w:t>
      </w:r>
      <w:r w:rsidRPr="009214BE">
        <w:rPr>
          <w:rtl/>
        </w:rPr>
        <w:t>לעשות</w:t>
      </w:r>
      <w:r w:rsidR="00515A37">
        <w:rPr>
          <w:rtl/>
        </w:rPr>
        <w:t xml:space="preserve"> </w:t>
      </w:r>
      <w:r w:rsidRPr="009214BE">
        <w:rPr>
          <w:rtl/>
        </w:rPr>
        <w:t>כן</w:t>
      </w:r>
      <w:r w:rsidR="00515A37">
        <w:rPr>
          <w:rtl/>
        </w:rPr>
        <w:t xml:space="preserve"> </w:t>
      </w:r>
      <w:r w:rsidRPr="009214BE">
        <w:rPr>
          <w:rtl/>
        </w:rPr>
        <w:t>בלא</w:t>
      </w:r>
      <w:r w:rsidR="00515A37">
        <w:rPr>
          <w:rtl/>
        </w:rPr>
        <w:t xml:space="preserve"> </w:t>
      </w:r>
      <w:r w:rsidRPr="009214BE">
        <w:rPr>
          <w:rtl/>
        </w:rPr>
        <w:t>שמץ של עניין אישי נגד חבר הכנסת פנחסי. אני מקווה שההליך שאנחנו</w:t>
      </w:r>
      <w:r w:rsidR="00515A37">
        <w:rPr>
          <w:rtl/>
        </w:rPr>
        <w:t xml:space="preserve"> </w:t>
      </w:r>
      <w:r w:rsidRPr="009214BE">
        <w:rPr>
          <w:rtl/>
        </w:rPr>
        <w:t>נוקטים</w:t>
      </w:r>
      <w:r w:rsidR="00515A37">
        <w:rPr>
          <w:rtl/>
        </w:rPr>
        <w:t xml:space="preserve"> </w:t>
      </w:r>
      <w:r w:rsidRPr="009214BE">
        <w:rPr>
          <w:rtl/>
        </w:rPr>
        <w:t>אותו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</w:t>
      </w:r>
      <w:r w:rsidRPr="009214BE">
        <w:rPr>
          <w:rtl/>
        </w:rPr>
        <w:t>מהווה מילוי מלא, מוחלט ומושלם של הוראות בג"ץ ושל שלטון</w:t>
      </w:r>
      <w:r w:rsidR="00515A37">
        <w:rPr>
          <w:rtl/>
        </w:rPr>
        <w:t xml:space="preserve"> </w:t>
      </w:r>
      <w:r w:rsidRPr="009214BE">
        <w:rPr>
          <w:rtl/>
        </w:rPr>
        <w:t>החוק במחוקק.</w:t>
      </w:r>
      <w:r w:rsidR="00515A37">
        <w:rPr>
          <w:rtl/>
        </w:rPr>
        <w:t xml:space="preserve"> </w:t>
      </w:r>
      <w:r w:rsidRPr="009214BE">
        <w:rPr>
          <w:rtl/>
        </w:rPr>
        <w:t>תודה רבה, גברתי.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רבה.</w:t>
      </w:r>
      <w:r w:rsidR="00515A37">
        <w:rPr>
          <w:rtl/>
        </w:rPr>
        <w:t xml:space="preserve"> </w:t>
      </w:r>
      <w:r w:rsidRPr="009214BE">
        <w:rPr>
          <w:rtl/>
        </w:rPr>
        <w:t>אני מזמינה את חבר הכנסת רפאל פנחסי לשאת את דבריו.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גברתי היושבת</w:t>
      </w:r>
      <w:r w:rsidR="00515A37">
        <w:rPr>
          <w:rtl/>
        </w:rPr>
        <w:t>-</w:t>
      </w:r>
      <w:r w:rsidRPr="009214BE">
        <w:rPr>
          <w:rtl/>
        </w:rPr>
        <w:t>ראש, כנסת נכבדה, חברי חברי הכנסת המעטים, כ</w:t>
      </w:r>
      <w:r w:rsidR="00515A37">
        <w:rPr>
          <w:rtl/>
        </w:rPr>
        <w:t>-</w:t>
      </w:r>
      <w:r w:rsidRPr="009214BE">
        <w:rPr>
          <w:rtl/>
        </w:rPr>
        <w:t>20 במספר, הנוכחים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באולם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מרמז שתהיה עוד פנייה לבג"ץ?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כבר אסור להגיד את האמת? תספור ותראה כמה נוכחים, כ</w:t>
      </w:r>
      <w:r w:rsidR="00515A37">
        <w:rPr>
          <w:rtl/>
        </w:rPr>
        <w:t>-</w:t>
      </w:r>
      <w:r w:rsidRPr="009214BE">
        <w:rPr>
          <w:rtl/>
        </w:rPr>
        <w:t>20 במספר.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סילבן שלום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16 בלבד, חוץ ממך.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עוד יותר טוב. אם כך הרביתי ולא המעטתי.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דב שילנסקי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ונראה כמה יישארו עד סוף הדיון.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ראשית</w:t>
      </w:r>
      <w:r w:rsidR="00515A37">
        <w:rPr>
          <w:rtl/>
        </w:rPr>
        <w:t xml:space="preserve"> </w:t>
      </w:r>
      <w:r w:rsidRPr="009214BE">
        <w:rPr>
          <w:rtl/>
        </w:rPr>
        <w:t>דברי,</w:t>
      </w:r>
      <w:r w:rsidR="00515A37">
        <w:rPr>
          <w:rtl/>
        </w:rPr>
        <w:t xml:space="preserve"> </w:t>
      </w:r>
      <w:r w:rsidRPr="009214BE">
        <w:rPr>
          <w:rtl/>
        </w:rPr>
        <w:t>הנני</w:t>
      </w:r>
      <w:r w:rsidR="00515A37">
        <w:rPr>
          <w:rtl/>
        </w:rPr>
        <w:t xml:space="preserve"> </w:t>
      </w:r>
      <w:r w:rsidRPr="009214BE">
        <w:rPr>
          <w:rtl/>
        </w:rPr>
        <w:t>שולח ניחומים למשפחות השכולות אשר שכלו את יקיריהן, השם</w:t>
      </w:r>
      <w:r w:rsidR="00515A37">
        <w:rPr>
          <w:rtl/>
        </w:rPr>
        <w:t xml:space="preserve"> </w:t>
      </w:r>
      <w:r w:rsidRPr="009214BE">
        <w:rPr>
          <w:rtl/>
        </w:rPr>
        <w:t>ייקום</w:t>
      </w:r>
      <w:r w:rsidR="00515A37">
        <w:rPr>
          <w:rtl/>
        </w:rPr>
        <w:t xml:space="preserve"> </w:t>
      </w:r>
      <w:r w:rsidRPr="009214BE">
        <w:rPr>
          <w:rtl/>
        </w:rPr>
        <w:t>דמם, במבצע "דין</w:t>
      </w:r>
      <w:r w:rsidR="00515A37">
        <w:rPr>
          <w:rtl/>
        </w:rPr>
        <w:t>-</w:t>
      </w:r>
      <w:r w:rsidRPr="009214BE">
        <w:rPr>
          <w:rtl/>
        </w:rPr>
        <w:t>וחשבון" בידי המרצחים של ה"חיזב</w:t>
      </w:r>
      <w:r w:rsidR="00515A37">
        <w:rPr>
          <w:rtl/>
        </w:rPr>
        <w:t>-</w:t>
      </w:r>
      <w:r w:rsidRPr="009214BE">
        <w:rPr>
          <w:rtl/>
        </w:rPr>
        <w:t>אללה"; איחולי רפואה שלמה</w:t>
      </w:r>
      <w:r w:rsidR="00515A37">
        <w:rPr>
          <w:rtl/>
        </w:rPr>
        <w:t xml:space="preserve"> </w:t>
      </w:r>
      <w:r w:rsidRPr="009214BE">
        <w:rPr>
          <w:rtl/>
        </w:rPr>
        <w:t>והחלמה</w:t>
      </w:r>
      <w:r w:rsidR="00515A37">
        <w:rPr>
          <w:rtl/>
        </w:rPr>
        <w:t xml:space="preserve"> </w:t>
      </w:r>
      <w:r w:rsidRPr="009214BE">
        <w:rPr>
          <w:rtl/>
        </w:rPr>
        <w:t>מהירה,</w:t>
      </w:r>
      <w:r w:rsidR="00515A37">
        <w:rPr>
          <w:rtl/>
        </w:rPr>
        <w:t xml:space="preserve"> </w:t>
      </w:r>
      <w:r w:rsidRPr="009214BE">
        <w:rPr>
          <w:rtl/>
        </w:rPr>
        <w:t>בעזרת</w:t>
      </w:r>
      <w:r w:rsidR="00515A37">
        <w:rPr>
          <w:rtl/>
        </w:rPr>
        <w:t xml:space="preserve"> </w:t>
      </w:r>
      <w:r w:rsidRPr="009214BE">
        <w:rPr>
          <w:rtl/>
        </w:rPr>
        <w:t>השם</w:t>
      </w:r>
      <w:r w:rsidR="00515A37">
        <w:rPr>
          <w:rtl/>
        </w:rPr>
        <w:t xml:space="preserve"> </w:t>
      </w:r>
      <w:r w:rsidRPr="009214BE">
        <w:rPr>
          <w:rtl/>
        </w:rPr>
        <w:t>יתברך, לכל הפצועים.</w:t>
      </w:r>
      <w:r w:rsidR="00515A37">
        <w:rPr>
          <w:rtl/>
        </w:rPr>
        <w:t xml:space="preserve"> </w:t>
      </w:r>
      <w:r w:rsidRPr="009214BE">
        <w:rPr>
          <w:rtl/>
        </w:rPr>
        <w:t>הנני נושא ברכה לכל חיילי צה"ל</w:t>
      </w:r>
      <w:r w:rsidR="00515A37">
        <w:rPr>
          <w:rtl/>
        </w:rPr>
        <w:t xml:space="preserve"> </w:t>
      </w:r>
      <w:r w:rsidRPr="009214BE">
        <w:rPr>
          <w:rtl/>
        </w:rPr>
        <w:t>ומפקדיו ולכל תושבי הצפון. הננו מחזקים את ידיכם ולבנו עמכם בימים קשים אלה.</w:t>
      </w:r>
      <w:r w:rsidR="00515A37">
        <w:rPr>
          <w:rtl/>
        </w:rPr>
        <w:t xml:space="preserve"> </w:t>
      </w:r>
      <w:r w:rsidRPr="009214BE">
        <w:rPr>
          <w:rtl/>
        </w:rPr>
        <w:t>אנו</w:t>
      </w:r>
      <w:r w:rsidR="00515A37">
        <w:rPr>
          <w:rtl/>
        </w:rPr>
        <w:t xml:space="preserve"> </w:t>
      </w:r>
      <w:r w:rsidRPr="009214BE">
        <w:rPr>
          <w:rtl/>
        </w:rPr>
        <w:t>נושאים תפילה שעושה שלום במרומיו יעשה שלום עלינו ועל כל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ביום</w:t>
      </w:r>
      <w:r w:rsidR="00515A37">
        <w:rPr>
          <w:rtl/>
        </w:rPr>
        <w:t xml:space="preserve"> </w:t>
      </w:r>
      <w:r w:rsidRPr="009214BE">
        <w:rPr>
          <w:rtl/>
        </w:rPr>
        <w:t>18 ביולי 1993 נתן בית</w:t>
      </w:r>
      <w:r w:rsidR="00515A37">
        <w:rPr>
          <w:rtl/>
        </w:rPr>
        <w:t>-</w:t>
      </w:r>
      <w:r w:rsidRPr="009214BE">
        <w:rPr>
          <w:rtl/>
        </w:rPr>
        <w:t>המשפט הגבוה לצדק פסק</w:t>
      </w:r>
      <w:r w:rsidR="00515A37">
        <w:rPr>
          <w:rtl/>
        </w:rPr>
        <w:t>-</w:t>
      </w:r>
      <w:r w:rsidRPr="009214BE">
        <w:rPr>
          <w:rtl/>
        </w:rPr>
        <w:t>דינו בעתירה שהגשתי בנושא</w:t>
      </w:r>
      <w:r w:rsidR="00515A37">
        <w:rPr>
          <w:rtl/>
        </w:rPr>
        <w:t xml:space="preserve"> </w:t>
      </w:r>
      <w:r w:rsidRPr="009214BE">
        <w:rPr>
          <w:rtl/>
        </w:rPr>
        <w:t>הסרת</w:t>
      </w:r>
      <w:r w:rsidR="00515A37">
        <w:rPr>
          <w:rtl/>
        </w:rPr>
        <w:t xml:space="preserve"> </w:t>
      </w:r>
      <w:r w:rsidRPr="009214BE">
        <w:rPr>
          <w:rtl/>
        </w:rPr>
        <w:t>חסינותי.</w:t>
      </w:r>
      <w:r w:rsidR="00515A37">
        <w:rPr>
          <w:rtl/>
        </w:rPr>
        <w:t xml:space="preserve"> </w:t>
      </w:r>
      <w:r w:rsidRPr="009214BE">
        <w:rPr>
          <w:rtl/>
        </w:rPr>
        <w:t>בהחלטתו</w:t>
      </w:r>
      <w:r w:rsidR="00515A37">
        <w:rPr>
          <w:rtl/>
        </w:rPr>
        <w:t xml:space="preserve"> </w:t>
      </w:r>
      <w:r w:rsidRPr="009214BE">
        <w:rPr>
          <w:rtl/>
        </w:rPr>
        <w:t>קבע</w:t>
      </w:r>
      <w:r w:rsidR="00515A37">
        <w:rPr>
          <w:rtl/>
        </w:rPr>
        <w:t xml:space="preserve"> </w:t>
      </w:r>
      <w:r w:rsidRPr="009214BE">
        <w:rPr>
          <w:rtl/>
        </w:rPr>
        <w:t>בג"ץ כי לא הוצג בפניכם החומר המינימלי הדרוש כדי</w:t>
      </w:r>
      <w:r w:rsidR="00515A37">
        <w:rPr>
          <w:rtl/>
        </w:rPr>
        <w:t xml:space="preserve"> </w:t>
      </w:r>
      <w:r w:rsidRPr="009214BE">
        <w:rPr>
          <w:rtl/>
        </w:rPr>
        <w:t>שתוכלו</w:t>
      </w:r>
      <w:r w:rsidR="00515A37">
        <w:rPr>
          <w:rtl/>
        </w:rPr>
        <w:t xml:space="preserve"> </w:t>
      </w:r>
      <w:r w:rsidRPr="009214BE">
        <w:rPr>
          <w:rtl/>
        </w:rPr>
        <w:t>לשקול</w:t>
      </w:r>
      <w:r w:rsidR="00515A37">
        <w:rPr>
          <w:rtl/>
        </w:rPr>
        <w:t xml:space="preserve"> </w:t>
      </w:r>
      <w:r w:rsidRPr="009214BE">
        <w:rPr>
          <w:rtl/>
        </w:rPr>
        <w:t>כראוי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הבקשה</w:t>
      </w:r>
      <w:r w:rsidR="00515A37">
        <w:rPr>
          <w:rtl/>
        </w:rPr>
        <w:t xml:space="preserve"> </w:t>
      </w:r>
      <w:r w:rsidRPr="009214BE">
        <w:rPr>
          <w:rtl/>
        </w:rPr>
        <w:t>להסרת</w:t>
      </w:r>
      <w:r w:rsidR="00515A37">
        <w:rPr>
          <w:rtl/>
        </w:rPr>
        <w:t xml:space="preserve"> </w:t>
      </w:r>
      <w:r w:rsidRPr="009214BE">
        <w:rPr>
          <w:rtl/>
        </w:rPr>
        <w:t>חסינותי</w:t>
      </w:r>
      <w:r w:rsidR="00515A37">
        <w:rPr>
          <w:rtl/>
        </w:rPr>
        <w:t xml:space="preserve"> </w:t>
      </w:r>
      <w:r w:rsidRPr="009214BE">
        <w:rPr>
          <w:rtl/>
        </w:rPr>
        <w:t>ולבחון את כל השיקולים הנוגעים</w:t>
      </w:r>
      <w:r w:rsidR="00515A37">
        <w:rPr>
          <w:rtl/>
        </w:rPr>
        <w:t xml:space="preserve"> </w:t>
      </w:r>
      <w:r w:rsidRPr="009214BE">
        <w:rPr>
          <w:rtl/>
        </w:rPr>
        <w:t>לעניין.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בכך</w:t>
      </w:r>
      <w:r w:rsidR="00515A37">
        <w:rPr>
          <w:rtl/>
        </w:rPr>
        <w:t xml:space="preserve"> </w:t>
      </w:r>
      <w:r w:rsidRPr="009214BE">
        <w:rPr>
          <w:rtl/>
        </w:rPr>
        <w:t>סמך בג"ץ ידו על הדרישה שבאה מתוך הבית הזה לקיים דיון הוגן על</w:t>
      </w:r>
      <w:r w:rsidR="00515A37">
        <w:rPr>
          <w:rtl/>
        </w:rPr>
        <w:t>-</w:t>
      </w:r>
      <w:r w:rsidRPr="009214BE">
        <w:rPr>
          <w:rtl/>
        </w:rPr>
        <w:t>פי חומר</w:t>
      </w:r>
      <w:r w:rsidR="00515A37">
        <w:rPr>
          <w:rtl/>
        </w:rPr>
        <w:t xml:space="preserve"> </w:t>
      </w:r>
      <w:r w:rsidRPr="009214BE">
        <w:rPr>
          <w:rtl/>
        </w:rPr>
        <w:t>שהוצג</w:t>
      </w:r>
      <w:r w:rsidR="00515A37">
        <w:rPr>
          <w:rtl/>
        </w:rPr>
        <w:t xml:space="preserve"> </w:t>
      </w:r>
      <w:r w:rsidRPr="009214BE">
        <w:rPr>
          <w:rtl/>
        </w:rPr>
        <w:t>לו,</w:t>
      </w:r>
      <w:r w:rsidR="00515A37">
        <w:rPr>
          <w:rtl/>
        </w:rPr>
        <w:t xml:space="preserve"> </w:t>
      </w:r>
      <w:r w:rsidRPr="009214BE">
        <w:rPr>
          <w:rtl/>
        </w:rPr>
        <w:t>ואימץ</w:t>
      </w:r>
      <w:r w:rsidR="00515A37">
        <w:rPr>
          <w:rtl/>
        </w:rPr>
        <w:t xml:space="preserve"> </w:t>
      </w:r>
      <w:r w:rsidRPr="009214BE">
        <w:rPr>
          <w:rtl/>
        </w:rPr>
        <w:t>למעשה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העמדה</w:t>
      </w:r>
      <w:r w:rsidR="00515A37">
        <w:rPr>
          <w:rtl/>
        </w:rPr>
        <w:t xml:space="preserve"> </w:t>
      </w:r>
      <w:r w:rsidRPr="009214BE">
        <w:rPr>
          <w:rtl/>
        </w:rPr>
        <w:t>שהושמעה בתוך הבית הזה. הוא אפילו מסתמך על</w:t>
      </w:r>
      <w:r w:rsidR="00515A37">
        <w:rPr>
          <w:rtl/>
        </w:rPr>
        <w:t xml:space="preserve"> </w:t>
      </w:r>
      <w:r w:rsidRPr="009214BE">
        <w:rPr>
          <w:rtl/>
        </w:rPr>
        <w:t>ההתרעות הללו מצד חברי הבית הזה ומאשר אותן.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עוד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לזכור,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פסק</w:t>
      </w:r>
      <w:r w:rsidR="00515A37">
        <w:rPr>
          <w:rtl/>
        </w:rPr>
        <w:t>-</w:t>
      </w:r>
      <w:r w:rsidRPr="009214BE">
        <w:rPr>
          <w:rtl/>
        </w:rPr>
        <w:t>הדין של בג"ץ נועד, כפי שהתבטאו השופטים, לשמור על</w:t>
      </w:r>
      <w:r w:rsidR="00515A37">
        <w:rPr>
          <w:rtl/>
        </w:rPr>
        <w:t xml:space="preserve"> </w:t>
      </w:r>
      <w:r w:rsidRPr="009214BE">
        <w:rPr>
          <w:rtl/>
        </w:rPr>
        <w:t>זכויותיו</w:t>
      </w:r>
      <w:r w:rsidR="00515A37">
        <w:rPr>
          <w:rtl/>
        </w:rPr>
        <w:t xml:space="preserve"> </w:t>
      </w:r>
      <w:r w:rsidRPr="009214BE">
        <w:rPr>
          <w:rtl/>
        </w:rPr>
        <w:t>הבסיסיות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חבר כנסת לדיון הוגן; ומי מאתנו אינו מעוניין בשמירה</w:t>
      </w:r>
      <w:r w:rsidR="00515A37">
        <w:rPr>
          <w:rtl/>
        </w:rPr>
        <w:t xml:space="preserve"> </w:t>
      </w:r>
      <w:r w:rsidRPr="009214BE">
        <w:rPr>
          <w:rtl/>
        </w:rPr>
        <w:t>קפדנית על זכויותיו של כל אחד מחברי הבית הזה, בלי קשר להשתייכותו הפוליטית.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מקדים</w:t>
      </w:r>
      <w:r w:rsidR="00515A37">
        <w:rPr>
          <w:rtl/>
        </w:rPr>
        <w:t xml:space="preserve"> </w:t>
      </w:r>
      <w:r w:rsidRPr="009214BE">
        <w:rPr>
          <w:rtl/>
        </w:rPr>
        <w:t>את הדברים האמורים, משום שנשמעו קולות שונים המוחים על מה שכונה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ידם</w:t>
      </w:r>
      <w:r w:rsidR="00515A37">
        <w:rPr>
          <w:rtl/>
        </w:rPr>
        <w:t xml:space="preserve"> </w:t>
      </w:r>
      <w:r w:rsidRPr="009214BE">
        <w:rPr>
          <w:rtl/>
        </w:rPr>
        <w:t>התערבות בג"ץ בהליכיה של הכנסת. אני פונה לכל חברי הבית הזה, שלא לנהל את</w:t>
      </w:r>
      <w:r w:rsidR="00515A37">
        <w:rPr>
          <w:rtl/>
        </w:rPr>
        <w:t xml:space="preserve"> </w:t>
      </w:r>
      <w:r w:rsidRPr="009214BE">
        <w:rPr>
          <w:rtl/>
        </w:rPr>
        <w:t>הוויכוח הציבורי הזה, ככל שהוא קיים, במסגרת הדיון בהסרת חסינותי. אני מבקש לשמוע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טענותי</w:t>
      </w:r>
      <w:r w:rsidR="00515A37">
        <w:rPr>
          <w:rtl/>
        </w:rPr>
        <w:t xml:space="preserve"> </w:t>
      </w:r>
      <w:r w:rsidRPr="009214BE">
        <w:rPr>
          <w:rtl/>
        </w:rPr>
        <w:t>לגופן,</w:t>
      </w:r>
      <w:r w:rsidR="00515A37">
        <w:rPr>
          <w:rtl/>
        </w:rPr>
        <w:t xml:space="preserve"> </w:t>
      </w:r>
      <w:r w:rsidRPr="009214BE">
        <w:rPr>
          <w:rtl/>
        </w:rPr>
        <w:t>לאפשר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להביא</w:t>
      </w:r>
      <w:r w:rsidR="00515A37">
        <w:rPr>
          <w:rtl/>
        </w:rPr>
        <w:t xml:space="preserve"> </w:t>
      </w:r>
      <w:r w:rsidRPr="009214BE">
        <w:rPr>
          <w:rtl/>
        </w:rPr>
        <w:t>בפניכם</w:t>
      </w:r>
      <w:r w:rsidR="00515A37">
        <w:rPr>
          <w:rtl/>
        </w:rPr>
        <w:t xml:space="preserve"> </w:t>
      </w:r>
      <w:r w:rsidRPr="009214BE">
        <w:rPr>
          <w:rtl/>
        </w:rPr>
        <w:t>את הדברים עצמם ולהימנע מלאטום את</w:t>
      </w:r>
      <w:r w:rsidR="00515A37">
        <w:rPr>
          <w:rtl/>
        </w:rPr>
        <w:t xml:space="preserve"> </w:t>
      </w:r>
      <w:r w:rsidRPr="009214BE">
        <w:rPr>
          <w:rtl/>
        </w:rPr>
        <w:t>אוזניכם, חלילה, מפני דברי בשל המחלוקות האמורות.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רבותי,</w:t>
      </w:r>
      <w:r w:rsidR="00515A37">
        <w:rPr>
          <w:rtl/>
        </w:rPr>
        <w:t xml:space="preserve"> </w:t>
      </w:r>
      <w:r w:rsidRPr="009214BE">
        <w:rPr>
          <w:rtl/>
        </w:rPr>
        <w:t>היה מי שניסה לטעון כאילו סמכותכם מצומצמת מאוד לאישור כמעט אוטומטי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בקשת</w:t>
      </w:r>
      <w:r w:rsidR="00515A37">
        <w:rPr>
          <w:rtl/>
        </w:rPr>
        <w:t xml:space="preserve"> </w:t>
      </w:r>
      <w:r w:rsidRPr="009214BE">
        <w:rPr>
          <w:rtl/>
        </w:rPr>
        <w:t>היועץ המשפטי לממשלה, ולכנסת אין כביכול שיקול דעת אם להסיר את החסינות</w:t>
      </w:r>
      <w:r w:rsidR="00515A37">
        <w:rPr>
          <w:rtl/>
        </w:rPr>
        <w:t xml:space="preserve"> </w:t>
      </w:r>
      <w:r w:rsidRPr="009214BE">
        <w:rPr>
          <w:rtl/>
        </w:rPr>
        <w:t>אם לאו, שדי בכך שהיועץ המשפטי מבקש להסיר את החסינות, ודי בכך שיש לכאורה עבירות</w:t>
      </w:r>
      <w:r w:rsidR="00515A37">
        <w:rPr>
          <w:rtl/>
        </w:rPr>
        <w:t xml:space="preserve"> </w:t>
      </w:r>
      <w:r w:rsidRPr="009214BE">
        <w:rPr>
          <w:rtl/>
        </w:rPr>
        <w:t>כלשהן.</w:t>
      </w:r>
      <w:r w:rsidR="00515A37">
        <w:rPr>
          <w:rtl/>
        </w:rPr>
        <w:t xml:space="preserve"> </w:t>
      </w:r>
      <w:r w:rsidRPr="009214BE">
        <w:rPr>
          <w:rtl/>
        </w:rPr>
        <w:t>היו גם חברים שבתום לב סברו שעצם בקשת היועץ המשפטי מחייבת אותם, וכביכול</w:t>
      </w:r>
      <w:r w:rsidR="00515A37">
        <w:rPr>
          <w:rtl/>
        </w:rPr>
        <w:t xml:space="preserve"> </w:t>
      </w:r>
      <w:r w:rsidRPr="009214BE">
        <w:rPr>
          <w:rtl/>
        </w:rPr>
        <w:t>אסור להם לשקול שיקולים אחרים, כי אין להם סמכות כביכול. אותם חברים התבטאו ואמרו</w:t>
      </w:r>
      <w:r w:rsidR="00515A37">
        <w:rPr>
          <w:rtl/>
        </w:rPr>
        <w:t xml:space="preserve"> </w:t>
      </w:r>
      <w:r w:rsidRPr="009214BE">
        <w:rPr>
          <w:rtl/>
        </w:rPr>
        <w:t>שבלב כבד הם מצביעים בעד הסרת החסינות; והיה אפילו מי שאמר: יורים ובוכים.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לאור</w:t>
      </w:r>
      <w:r w:rsidR="00515A37">
        <w:rPr>
          <w:rtl/>
        </w:rPr>
        <w:t xml:space="preserve"> </w:t>
      </w:r>
      <w:r w:rsidRPr="009214BE">
        <w:rPr>
          <w:rtl/>
        </w:rPr>
        <w:t>החלטת</w:t>
      </w:r>
      <w:r w:rsidR="00515A37">
        <w:rPr>
          <w:rtl/>
        </w:rPr>
        <w:t xml:space="preserve"> </w:t>
      </w:r>
      <w:r w:rsidRPr="009214BE">
        <w:rPr>
          <w:rtl/>
        </w:rPr>
        <w:t>בג"ץ ברור היום שהנושא כולו הוא בסמכותכם</w:t>
      </w:r>
      <w:r w:rsidR="00515A37">
        <w:rPr>
          <w:rtl/>
        </w:rPr>
        <w:t xml:space="preserve"> </w:t>
      </w:r>
      <w:r w:rsidRPr="009214BE">
        <w:rPr>
          <w:rtl/>
        </w:rPr>
        <w:t>המלאה.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די</w:t>
      </w:r>
      <w:r w:rsidR="00515A37">
        <w:rPr>
          <w:rtl/>
        </w:rPr>
        <w:t xml:space="preserve"> </w:t>
      </w:r>
      <w:r w:rsidRPr="009214BE">
        <w:rPr>
          <w:rtl/>
        </w:rPr>
        <w:t>בכך שיש לכאורה עבירות שבגינן מבקש היועץ המשפטי לממשלה את הסרת</w:t>
      </w:r>
      <w:r w:rsidR="00515A37">
        <w:rPr>
          <w:rtl/>
        </w:rPr>
        <w:t xml:space="preserve"> </w:t>
      </w:r>
      <w:r w:rsidRPr="009214BE">
        <w:rPr>
          <w:rtl/>
        </w:rPr>
        <w:t>החסינות.</w:t>
      </w:r>
      <w:r w:rsidR="00515A37">
        <w:rPr>
          <w:rtl/>
        </w:rPr>
        <w:t xml:space="preserve"> </w:t>
      </w:r>
      <w:r w:rsidRPr="009214BE">
        <w:rPr>
          <w:rtl/>
        </w:rPr>
        <w:t>לפי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הדעות</w:t>
      </w:r>
      <w:r w:rsidR="00515A37">
        <w:rPr>
          <w:rtl/>
        </w:rPr>
        <w:t xml:space="preserve"> </w:t>
      </w:r>
      <w:r w:rsidRPr="009214BE">
        <w:rPr>
          <w:rtl/>
        </w:rPr>
        <w:t>עליכם</w:t>
      </w:r>
      <w:r w:rsidR="00515A37">
        <w:rPr>
          <w:rtl/>
        </w:rPr>
        <w:t xml:space="preserve"> </w:t>
      </w:r>
      <w:r w:rsidRPr="009214BE">
        <w:rPr>
          <w:rtl/>
        </w:rPr>
        <w:t>לבחון אם בהעמדתי לדין נהגו כלפי ביחס של איפה</w:t>
      </w:r>
      <w:r w:rsidR="00515A37">
        <w:rPr>
          <w:rtl/>
        </w:rPr>
        <w:t xml:space="preserve"> </w:t>
      </w:r>
      <w:r w:rsidRPr="009214BE">
        <w:rPr>
          <w:rtl/>
        </w:rPr>
        <w:t>ואיפה.</w:t>
      </w:r>
      <w:r w:rsidR="00515A37">
        <w:rPr>
          <w:rtl/>
        </w:rPr>
        <w:t xml:space="preserve"> </w:t>
      </w:r>
      <w:r w:rsidRPr="009214BE">
        <w:rPr>
          <w:rtl/>
        </w:rPr>
        <w:t>לכל הדעות, זהו נושא מרכזי שעל הכנסת לבחון בהקשר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עוד</w:t>
      </w:r>
      <w:r w:rsidR="00515A37">
        <w:rPr>
          <w:rtl/>
        </w:rPr>
        <w:t xml:space="preserve"> </w:t>
      </w:r>
      <w:r w:rsidRPr="009214BE">
        <w:rPr>
          <w:rtl/>
        </w:rPr>
        <w:t>עליכם</w:t>
      </w:r>
      <w:r w:rsidR="00515A37">
        <w:rPr>
          <w:rtl/>
        </w:rPr>
        <w:t xml:space="preserve"> </w:t>
      </w:r>
      <w:r w:rsidRPr="009214BE">
        <w:rPr>
          <w:rtl/>
        </w:rPr>
        <w:t>לבחון,</w:t>
      </w:r>
      <w:r w:rsidR="00515A37">
        <w:rPr>
          <w:rtl/>
        </w:rPr>
        <w:t xml:space="preserve"> </w:t>
      </w:r>
      <w:r w:rsidRPr="009214BE">
        <w:rPr>
          <w:rtl/>
        </w:rPr>
        <w:t>אם יש נסיבות המראות על שיקולים זרים מצד היועץ המשפטי.</w:t>
      </w:r>
      <w:r w:rsidR="00515A37">
        <w:rPr>
          <w:rtl/>
        </w:rPr>
        <w:t xml:space="preserve"> </w:t>
      </w:r>
      <w:r w:rsidRPr="009214BE">
        <w:rPr>
          <w:rtl/>
        </w:rPr>
        <w:t>עוד</w:t>
      </w:r>
      <w:r w:rsidR="00515A37">
        <w:rPr>
          <w:rtl/>
        </w:rPr>
        <w:t xml:space="preserve"> </w:t>
      </w:r>
      <w:r w:rsidRPr="009214BE">
        <w:rPr>
          <w:rtl/>
        </w:rPr>
        <w:t>עליכם</w:t>
      </w:r>
      <w:r w:rsidR="00515A37">
        <w:rPr>
          <w:rtl/>
        </w:rPr>
        <w:t xml:space="preserve"> </w:t>
      </w:r>
      <w:r w:rsidRPr="009214BE">
        <w:rPr>
          <w:rtl/>
        </w:rPr>
        <w:t>לבחון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חומרת העבירות המיוחסות לי, אם יש הצדקה להסיר את חסינותי</w:t>
      </w:r>
      <w:r w:rsidR="00515A37">
        <w:rPr>
          <w:rtl/>
        </w:rPr>
        <w:t xml:space="preserve"> </w:t>
      </w:r>
      <w:r w:rsidRPr="009214BE">
        <w:rPr>
          <w:rtl/>
        </w:rPr>
        <w:t>בגינן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שמא</w:t>
      </w:r>
      <w:r w:rsidR="00515A37">
        <w:rPr>
          <w:rtl/>
        </w:rPr>
        <w:t xml:space="preserve"> </w:t>
      </w:r>
      <w:r w:rsidRPr="009214BE">
        <w:rPr>
          <w:rtl/>
        </w:rPr>
        <w:t>אפשר להמתין עד סיום כהונתי. שיקול נוסף הוא מידת ההפרעה לעבודתי</w:t>
      </w:r>
      <w:r w:rsidR="00515A37">
        <w:rPr>
          <w:rtl/>
        </w:rPr>
        <w:t xml:space="preserve"> </w:t>
      </w:r>
      <w:r w:rsidRPr="009214BE">
        <w:rPr>
          <w:rtl/>
        </w:rPr>
        <w:t>השוטפת</w:t>
      </w:r>
      <w:r w:rsidR="00515A37">
        <w:rPr>
          <w:rtl/>
        </w:rPr>
        <w:t xml:space="preserve"> </w:t>
      </w:r>
      <w:r w:rsidRPr="009214BE">
        <w:rPr>
          <w:rtl/>
        </w:rPr>
        <w:t>בכנסת.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החזיר בג"ץ את הדיון למליאת הכנסת? כדי שכל חומר השיקולים</w:t>
      </w:r>
      <w:r w:rsidR="00515A37">
        <w:rPr>
          <w:rtl/>
        </w:rPr>
        <w:t xml:space="preserve"> </w:t>
      </w:r>
      <w:r w:rsidRPr="009214BE">
        <w:rPr>
          <w:rtl/>
        </w:rPr>
        <w:t>האלה שהועלו בפני ועדת הכנסת יהיו בפניכם ותוכלו גם אתם לשקול אותו.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הפרקליטות</w:t>
      </w:r>
      <w:r w:rsidR="00515A37">
        <w:rPr>
          <w:rtl/>
        </w:rPr>
        <w:t xml:space="preserve"> </w:t>
      </w:r>
      <w:r w:rsidRPr="009214BE">
        <w:rPr>
          <w:rtl/>
        </w:rPr>
        <w:t>והיועץ המשפטי טענו בבג"ץ שדי לכם בכך שהיועץ המשפטי מציג בפניכם</w:t>
      </w:r>
      <w:r w:rsidR="00515A37">
        <w:rPr>
          <w:rtl/>
        </w:rPr>
        <w:t xml:space="preserve"> </w:t>
      </w:r>
      <w:r w:rsidRPr="009214BE">
        <w:rPr>
          <w:rtl/>
        </w:rPr>
        <w:t>מידע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עבירות,</w:t>
      </w:r>
      <w:r w:rsidR="00515A37">
        <w:rPr>
          <w:rtl/>
        </w:rPr>
        <w:t xml:space="preserve"> </w:t>
      </w:r>
      <w:r w:rsidRPr="009214BE">
        <w:rPr>
          <w:rtl/>
        </w:rPr>
        <w:t>וכי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נמסר</w:t>
      </w:r>
      <w:r w:rsidR="00515A37">
        <w:rPr>
          <w:rtl/>
        </w:rPr>
        <w:t xml:space="preserve"> </w:t>
      </w:r>
      <w:r w:rsidRPr="009214BE">
        <w:rPr>
          <w:rtl/>
        </w:rPr>
        <w:t>לכם</w:t>
      </w:r>
      <w:r w:rsidR="00515A37">
        <w:rPr>
          <w:rtl/>
        </w:rPr>
        <w:t xml:space="preserve"> </w:t>
      </w:r>
      <w:r w:rsidRPr="009214BE">
        <w:rPr>
          <w:rtl/>
        </w:rPr>
        <w:t>שיקול</w:t>
      </w:r>
      <w:r w:rsidR="00515A37">
        <w:rPr>
          <w:rtl/>
        </w:rPr>
        <w:t xml:space="preserve"> </w:t>
      </w:r>
      <w:r w:rsidRPr="009214BE">
        <w:rPr>
          <w:rtl/>
        </w:rPr>
        <w:t>דעת נוסף. את הגרסה הזאת דחה בג"ץ</w:t>
      </w:r>
      <w:r w:rsidR="00515A37">
        <w:rPr>
          <w:rtl/>
        </w:rPr>
        <w:t xml:space="preserve"> </w:t>
      </w:r>
      <w:r w:rsidRPr="009214BE">
        <w:rPr>
          <w:rtl/>
        </w:rPr>
        <w:t>בהחלטתו.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מאיר שטרית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פנחסי, אני רוצה לשאול אותך: האם אתה סבור שיש התנכלות אישית לך</w:t>
      </w:r>
      <w:r w:rsidR="00515A37">
        <w:rPr>
          <w:rtl/>
        </w:rPr>
        <w:t xml:space="preserve"> </w:t>
      </w:r>
      <w:r w:rsidRPr="009214BE">
        <w:rPr>
          <w:rtl/>
        </w:rPr>
        <w:t>מצד היועץ המשפטי, לא איפה ואיפה אלא מתנכלים לך ורוצים להושיב אותך בבית</w:t>
      </w:r>
      <w:r w:rsidR="00515A37">
        <w:rPr>
          <w:rtl/>
        </w:rPr>
        <w:t>-</w:t>
      </w:r>
      <w:r w:rsidRPr="009214BE">
        <w:rPr>
          <w:rtl/>
        </w:rPr>
        <w:t>הסוהר?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שטרית, אם תהיה לך סבלנות, אם תוכל להיות נוכח כאן בהמשך דברי או</w:t>
      </w:r>
      <w:r w:rsidR="00515A37">
        <w:rPr>
          <w:rtl/>
        </w:rPr>
        <w:t xml:space="preserve"> </w:t>
      </w:r>
      <w:r w:rsidRPr="009214BE">
        <w:rPr>
          <w:rtl/>
        </w:rPr>
        <w:t>לקרוא את הפרוטוקול מחר, תוכל לדעת מה הן העובדות שאני מביא. בכל המפלגות האחרות,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אחת,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שתיים ולא שלוש, נעברו עבירות הרבה יותר חמורות.</w:t>
      </w:r>
      <w:r w:rsidR="00515A37">
        <w:rPr>
          <w:rtl/>
        </w:rPr>
        <w:t xml:space="preserve"> </w:t>
      </w:r>
      <w:r w:rsidRPr="009214BE">
        <w:rPr>
          <w:rtl/>
        </w:rPr>
        <w:t>הפרקליטות והיועץ</w:t>
      </w:r>
      <w:r w:rsidR="00515A37">
        <w:rPr>
          <w:rtl/>
        </w:rPr>
        <w:t xml:space="preserve"> </w:t>
      </w:r>
      <w:r w:rsidRPr="009214BE">
        <w:rPr>
          <w:rtl/>
        </w:rPr>
        <w:t>המשפטי לממשלה לא נקטו נגדן שום הליך ולא נקפו אצבע.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לעומת</w:t>
      </w:r>
      <w:r w:rsidR="00515A37">
        <w:rPr>
          <w:rtl/>
        </w:rPr>
        <w:t xml:space="preserve"> </w:t>
      </w:r>
      <w:r w:rsidRPr="009214BE">
        <w:rPr>
          <w:rtl/>
        </w:rPr>
        <w:t>זה,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סיעת</w:t>
      </w:r>
      <w:r w:rsidR="00515A37">
        <w:rPr>
          <w:rtl/>
        </w:rPr>
        <w:t xml:space="preserve"> </w:t>
      </w:r>
      <w:r w:rsidRPr="009214BE">
        <w:rPr>
          <w:rtl/>
        </w:rPr>
        <w:t>ש"ס, חברי ש"ס, המפלגה שאני משתייך אליה, נוקטים את</w:t>
      </w:r>
      <w:r w:rsidR="00515A37">
        <w:rPr>
          <w:rtl/>
        </w:rPr>
        <w:t xml:space="preserve"> </w:t>
      </w:r>
      <w:r w:rsidRPr="009214BE">
        <w:rPr>
          <w:rtl/>
        </w:rPr>
        <w:t>האמצעים</w:t>
      </w:r>
      <w:r w:rsidR="00515A37">
        <w:rPr>
          <w:rtl/>
        </w:rPr>
        <w:t xml:space="preserve"> </w:t>
      </w:r>
      <w:r w:rsidRPr="009214BE">
        <w:rPr>
          <w:rtl/>
        </w:rPr>
        <w:t>המחמירים</w:t>
      </w:r>
      <w:r w:rsidR="00515A37">
        <w:rPr>
          <w:rtl/>
        </w:rPr>
        <w:t xml:space="preserve"> </w:t>
      </w:r>
      <w:r w:rsidRPr="009214BE">
        <w:rPr>
          <w:rtl/>
        </w:rPr>
        <w:t>ביותר.</w:t>
      </w:r>
      <w:r w:rsidR="00515A37">
        <w:rPr>
          <w:rtl/>
        </w:rPr>
        <w:t xml:space="preserve"> </w:t>
      </w:r>
      <w:r w:rsidRPr="009214BE">
        <w:rPr>
          <w:rtl/>
        </w:rPr>
        <w:t xml:space="preserve">עד לעבירה הזאת שאני מואשם בה היום </w:t>
      </w:r>
      <w:r w:rsidR="00515A37">
        <w:rPr>
          <w:rtl/>
        </w:rPr>
        <w:t>–</w:t>
      </w:r>
      <w:r w:rsidRPr="009214BE">
        <w:rPr>
          <w:rtl/>
        </w:rPr>
        <w:t xml:space="preserve"> דוח כוזב למבקרת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–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להגשת</w:t>
      </w:r>
      <w:r w:rsidR="00515A37">
        <w:rPr>
          <w:rtl/>
        </w:rPr>
        <w:t xml:space="preserve"> </w:t>
      </w:r>
      <w:r w:rsidRPr="009214BE">
        <w:rPr>
          <w:rtl/>
        </w:rPr>
        <w:t>כתב האישום הזה, בעבר, תמיד ענתה הפרקליטות שזה במסגרת חוק</w:t>
      </w:r>
      <w:r w:rsidR="00515A37">
        <w:rPr>
          <w:rtl/>
        </w:rPr>
        <w:t xml:space="preserve"> </w:t>
      </w:r>
      <w:r w:rsidRPr="009214BE">
        <w:rPr>
          <w:rtl/>
        </w:rPr>
        <w:t>מימון מפלגות, זה בסמכותה של מבקרת המדינה ולה יש לה סמכות לקנוס, וכך נהגו.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אצלנו</w:t>
      </w:r>
      <w:r w:rsidR="00515A37">
        <w:rPr>
          <w:rtl/>
        </w:rPr>
        <w:t xml:space="preserve"> </w:t>
      </w:r>
      <w:r w:rsidRPr="009214BE">
        <w:rPr>
          <w:rtl/>
        </w:rPr>
        <w:t>לא הסתפקו בקנס שהטילה מבקרת המדינה אלא הולכים להגיש כתב אישום אישי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</w:t>
      </w:r>
      <w:r w:rsidRPr="009214BE">
        <w:rPr>
          <w:rtl/>
        </w:rPr>
        <w:t>נציג</w:t>
      </w:r>
      <w:r w:rsidR="00515A37">
        <w:rPr>
          <w:rtl/>
        </w:rPr>
        <w:t xml:space="preserve"> </w:t>
      </w:r>
      <w:r w:rsidRPr="009214BE">
        <w:rPr>
          <w:rtl/>
        </w:rPr>
        <w:t>ממפלגת ש"ס. אני מבקש שאתם תשקלו, תבחנו ותשוו בין העבירות שאני מואשם</w:t>
      </w:r>
      <w:r w:rsidR="00515A37">
        <w:rPr>
          <w:rtl/>
        </w:rPr>
        <w:t xml:space="preserve"> </w:t>
      </w:r>
      <w:r w:rsidRPr="009214BE">
        <w:rPr>
          <w:rtl/>
        </w:rPr>
        <w:t>בגינן</w:t>
      </w:r>
      <w:r w:rsidR="00515A37">
        <w:rPr>
          <w:rtl/>
        </w:rPr>
        <w:t xml:space="preserve"> </w:t>
      </w:r>
      <w:r w:rsidRPr="009214BE">
        <w:rPr>
          <w:rtl/>
        </w:rPr>
        <w:t>בכתב</w:t>
      </w:r>
      <w:r w:rsidR="00515A37">
        <w:rPr>
          <w:rtl/>
        </w:rPr>
        <w:t xml:space="preserve"> </w:t>
      </w:r>
      <w:r w:rsidRPr="009214BE">
        <w:rPr>
          <w:rtl/>
        </w:rPr>
        <w:t>האישום</w:t>
      </w:r>
      <w:r w:rsidR="00515A37">
        <w:rPr>
          <w:rtl/>
        </w:rPr>
        <w:t xml:space="preserve"> </w:t>
      </w:r>
      <w:r w:rsidRPr="009214BE">
        <w:rPr>
          <w:rtl/>
        </w:rPr>
        <w:t>לבין</w:t>
      </w:r>
      <w:r w:rsidR="00515A37">
        <w:rPr>
          <w:rtl/>
        </w:rPr>
        <w:t xml:space="preserve"> </w:t>
      </w:r>
      <w:r w:rsidRPr="009214BE">
        <w:rPr>
          <w:rtl/>
        </w:rPr>
        <w:t>העבירות</w:t>
      </w:r>
      <w:r w:rsidR="00515A37">
        <w:rPr>
          <w:rtl/>
        </w:rPr>
        <w:t xml:space="preserve"> </w:t>
      </w:r>
      <w:r w:rsidRPr="009214BE">
        <w:rPr>
          <w:rtl/>
        </w:rPr>
        <w:t>האחרות</w:t>
      </w:r>
      <w:r w:rsidR="00515A37">
        <w:rPr>
          <w:rtl/>
        </w:rPr>
        <w:t xml:space="preserve"> </w:t>
      </w:r>
      <w:r w:rsidRPr="009214BE">
        <w:rPr>
          <w:rtl/>
        </w:rPr>
        <w:t>שאני אתייחס אליהן בהמשך דברי, שעשו</w:t>
      </w:r>
      <w:r w:rsidR="00515A37">
        <w:rPr>
          <w:rtl/>
        </w:rPr>
        <w:t xml:space="preserve"> </w:t>
      </w:r>
      <w:r w:rsidRPr="009214BE">
        <w:rPr>
          <w:rtl/>
        </w:rPr>
        <w:t>מפלגות אחרות ומופיעות בדוחות של מבקרת המדינה עצמה, שאומרת מה עשתה מפלגה זו ומה</w:t>
      </w:r>
      <w:r w:rsidR="00515A37">
        <w:rPr>
          <w:rtl/>
        </w:rPr>
        <w:t xml:space="preserve"> </w:t>
      </w:r>
      <w:r w:rsidRPr="009214BE">
        <w:rPr>
          <w:rtl/>
        </w:rPr>
        <w:t>עשתה</w:t>
      </w:r>
      <w:r w:rsidR="00515A37">
        <w:rPr>
          <w:rtl/>
        </w:rPr>
        <w:t xml:space="preserve"> </w:t>
      </w:r>
      <w:r w:rsidRPr="009214BE">
        <w:rPr>
          <w:rtl/>
        </w:rPr>
        <w:t>מפלגה</w:t>
      </w:r>
      <w:r w:rsidR="00515A37">
        <w:rPr>
          <w:rtl/>
        </w:rPr>
        <w:t xml:space="preserve"> </w:t>
      </w:r>
      <w:r w:rsidRPr="009214BE">
        <w:rPr>
          <w:rtl/>
        </w:rPr>
        <w:t>אחרת,</w:t>
      </w:r>
      <w:r w:rsidR="00515A37">
        <w:rPr>
          <w:rtl/>
        </w:rPr>
        <w:t xml:space="preserve"> </w:t>
      </w:r>
      <w:r w:rsidRPr="009214BE">
        <w:rPr>
          <w:rtl/>
        </w:rPr>
        <w:t>וכן</w:t>
      </w:r>
      <w:r w:rsidR="00515A37">
        <w:rPr>
          <w:rtl/>
        </w:rPr>
        <w:t xml:space="preserve"> </w:t>
      </w:r>
      <w:r w:rsidRPr="009214BE">
        <w:rPr>
          <w:rtl/>
        </w:rPr>
        <w:t>דברים שהועלו במסגרת ועדת הכנסת על</w:t>
      </w:r>
      <w:r w:rsidR="00515A37">
        <w:rPr>
          <w:rtl/>
        </w:rPr>
        <w:t>-</w:t>
      </w:r>
      <w:r w:rsidRPr="009214BE">
        <w:rPr>
          <w:rtl/>
        </w:rPr>
        <w:t>ידי חברי הכנסת, וגם</w:t>
      </w:r>
      <w:r w:rsidR="00515A37">
        <w:rPr>
          <w:rtl/>
        </w:rPr>
        <w:t xml:space="preserve"> </w:t>
      </w:r>
      <w:r w:rsidRPr="009214BE">
        <w:rPr>
          <w:rtl/>
        </w:rPr>
        <w:t>תזכיר</w:t>
      </w:r>
      <w:r w:rsidR="00515A37">
        <w:rPr>
          <w:rtl/>
        </w:rPr>
        <w:t xml:space="preserve"> </w:t>
      </w:r>
      <w:r w:rsidRPr="009214BE">
        <w:rPr>
          <w:rtl/>
        </w:rPr>
        <w:t>שהופץ על</w:t>
      </w:r>
      <w:r w:rsidR="00515A37">
        <w:rPr>
          <w:rtl/>
        </w:rPr>
        <w:t>-</w:t>
      </w:r>
      <w:r w:rsidRPr="009214BE">
        <w:rPr>
          <w:rtl/>
        </w:rPr>
        <w:t>ידי חבר כנסת נכבד, חבר הכנסת איתן, שם הוא מפרט ושואל שאלות ולא</w:t>
      </w:r>
      <w:r w:rsidR="00515A37">
        <w:rPr>
          <w:rtl/>
        </w:rPr>
        <w:t xml:space="preserve"> </w:t>
      </w:r>
      <w:r w:rsidRPr="009214BE">
        <w:rPr>
          <w:rtl/>
        </w:rPr>
        <w:t>היו תשובות עליהן. בהמשך דברי אני אתייחס לדברים האלה אחד לאחד, ברשותכם.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קראתי בפרוטוקול של ועדת הכנסת דברים בקשר למפלגות</w:t>
      </w:r>
      <w:r w:rsidR="00515A37">
        <w:rPr>
          <w:rtl/>
        </w:rPr>
        <w:t xml:space="preserve"> </w:t>
      </w:r>
      <w:r w:rsidRPr="009214BE">
        <w:rPr>
          <w:rtl/>
        </w:rPr>
        <w:t>האחרות.</w:t>
      </w:r>
      <w:r w:rsidR="00515A37">
        <w:rPr>
          <w:rtl/>
        </w:rPr>
        <w:t xml:space="preserve"> </w:t>
      </w:r>
      <w:r w:rsidRPr="009214BE">
        <w:rPr>
          <w:rtl/>
        </w:rPr>
        <w:t>טענת</w:t>
      </w:r>
      <w:r w:rsidR="00515A37">
        <w:rPr>
          <w:rtl/>
        </w:rPr>
        <w:t xml:space="preserve"> </w:t>
      </w:r>
      <w:r w:rsidRPr="009214BE">
        <w:rPr>
          <w:rtl/>
        </w:rPr>
        <w:t>היועץ</w:t>
      </w:r>
      <w:r w:rsidR="00515A37">
        <w:rPr>
          <w:rtl/>
        </w:rPr>
        <w:t xml:space="preserve"> </w:t>
      </w:r>
      <w:r w:rsidRPr="009214BE">
        <w:rPr>
          <w:rtl/>
        </w:rPr>
        <w:t>המשפטי לממשלה היא, שלא היו בידיו ראיות לכאורה להגיש כתב</w:t>
      </w:r>
      <w:r w:rsidR="00515A37">
        <w:rPr>
          <w:rtl/>
        </w:rPr>
        <w:t xml:space="preserve"> </w:t>
      </w:r>
      <w:r w:rsidRPr="009214BE">
        <w:rPr>
          <w:rtl/>
        </w:rPr>
        <w:t>אישום בפרשיות שהוזכרו. יש לך תשובה על זה?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בהחלט.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קריאה: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שאני רוצה לומר. היה שר שקיבל במו ידיו שיק על סכום של 100,000 שקל.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העביר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זה לחברה פיקטיבית שלא עסקה כלל בפרסום. אותו אפילו לא חקרו. איך</w:t>
      </w:r>
      <w:r w:rsidR="00515A37">
        <w:rPr>
          <w:rtl/>
        </w:rPr>
        <w:t xml:space="preserve"> </w:t>
      </w:r>
      <w:r w:rsidRPr="009214BE">
        <w:rPr>
          <w:rtl/>
        </w:rPr>
        <w:t>אפשר לומר שאין ראיות כשלא מזמינים אדם כזה לחקירה?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 עדות של נותן השיק. אישרה את זה פרקליטת המדינה, בוועדה.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לך יותר מזה, שאותו יועץ משפטי שהכין את התיק אמר, שבעצם הגיעו לתיק</w:t>
      </w:r>
      <w:r w:rsidR="00515A37">
        <w:rPr>
          <w:rtl/>
        </w:rPr>
        <w:t xml:space="preserve"> </w:t>
      </w:r>
      <w:r w:rsidRPr="009214BE">
        <w:rPr>
          <w:rtl/>
        </w:rPr>
        <w:t>הזה רק כיוון שחשבו שיהיו כאן עבירות אישיות. וכאשר הוא נשאל, האם ייתכן שעל בסיס</w:t>
      </w:r>
      <w:r w:rsidR="00515A37">
        <w:rPr>
          <w:rtl/>
        </w:rPr>
        <w:t xml:space="preserve"> </w:t>
      </w:r>
      <w:r w:rsidRPr="009214BE">
        <w:rPr>
          <w:rtl/>
        </w:rPr>
        <w:t>עבירות של חוק מימון מפלגות בלבד לא היו מתחילים בחקירה, הוא לא הוציא את זה מכלל</w:t>
      </w:r>
      <w:r w:rsidR="00515A37">
        <w:rPr>
          <w:rtl/>
        </w:rPr>
        <w:t xml:space="preserve"> </w:t>
      </w:r>
      <w:r w:rsidRPr="009214BE">
        <w:rPr>
          <w:rtl/>
        </w:rPr>
        <w:t>אפשרות. זאת האמת.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רן כהן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 אני רוצה לשאול אותך שאלה: לאורך כל הדרך לא היה איש שהטיל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ספק שאתה לא לקחת לכיסך, שהבעיה איננה בעיה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רן כהן, בבקשה לתמצת את השאלה.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רן כהן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הבעיה</w:t>
      </w:r>
      <w:r w:rsidR="00515A37">
        <w:rPr>
          <w:rtl/>
        </w:rPr>
        <w:t xml:space="preserve"> </w:t>
      </w:r>
      <w:r w:rsidRPr="009214BE">
        <w:rPr>
          <w:rtl/>
        </w:rPr>
        <w:t>איננה</w:t>
      </w:r>
      <w:r w:rsidR="00515A37">
        <w:rPr>
          <w:rtl/>
        </w:rPr>
        <w:t xml:space="preserve"> </w:t>
      </w:r>
      <w:r w:rsidRPr="009214BE">
        <w:rPr>
          <w:rtl/>
        </w:rPr>
        <w:t>במישור הפרטי אלא עבירה על חוק מימון מפלגות. למה לא תעמיד את</w:t>
      </w:r>
      <w:r w:rsidR="00515A37">
        <w:rPr>
          <w:rtl/>
        </w:rPr>
        <w:t xml:space="preserve"> </w:t>
      </w:r>
      <w:r w:rsidRPr="009214BE">
        <w:rPr>
          <w:rtl/>
        </w:rPr>
        <w:t>זה למבחן בית</w:t>
      </w:r>
      <w:r w:rsidR="00515A37">
        <w:rPr>
          <w:rtl/>
        </w:rPr>
        <w:t>-</w:t>
      </w:r>
      <w:r w:rsidRPr="009214BE">
        <w:rPr>
          <w:rtl/>
        </w:rPr>
        <w:t>המשפט, על מנת שבית</w:t>
      </w:r>
      <w:r w:rsidR="00515A37">
        <w:rPr>
          <w:rtl/>
        </w:rPr>
        <w:t>-</w:t>
      </w:r>
      <w:r w:rsidRPr="009214BE">
        <w:rPr>
          <w:rtl/>
        </w:rPr>
        <w:t>המשפט הוא שיפסוק על</w:t>
      </w:r>
      <w:r w:rsidR="00515A37">
        <w:rPr>
          <w:rtl/>
        </w:rPr>
        <w:t>-</w:t>
      </w:r>
      <w:r w:rsidRPr="009214BE">
        <w:rPr>
          <w:rtl/>
        </w:rPr>
        <w:t>פי חוק מימון מפלגות?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רן כהן, אני בהחלט רוצה להשיב. הרי על</w:t>
      </w:r>
      <w:r w:rsidR="00515A37">
        <w:rPr>
          <w:rtl/>
        </w:rPr>
        <w:t>-</w:t>
      </w:r>
      <w:r w:rsidRPr="009214BE">
        <w:rPr>
          <w:rtl/>
        </w:rPr>
        <w:t>ידי זה שבג"ץ פסק שאין פה</w:t>
      </w:r>
      <w:r w:rsidR="00515A37">
        <w:rPr>
          <w:rtl/>
        </w:rPr>
        <w:t xml:space="preserve"> </w:t>
      </w:r>
      <w:r w:rsidRPr="009214BE">
        <w:rPr>
          <w:rtl/>
        </w:rPr>
        <w:t>חסינות</w:t>
      </w:r>
      <w:r w:rsidR="00515A37">
        <w:rPr>
          <w:rtl/>
        </w:rPr>
        <w:t xml:space="preserve"> </w:t>
      </w:r>
      <w:r w:rsidRPr="009214BE">
        <w:rPr>
          <w:rtl/>
        </w:rPr>
        <w:t>מהותית,</w:t>
      </w:r>
      <w:r w:rsidR="00515A37">
        <w:rPr>
          <w:rtl/>
        </w:rPr>
        <w:t xml:space="preserve"> </w:t>
      </w:r>
      <w:r w:rsidRPr="009214BE">
        <w:rPr>
          <w:rtl/>
        </w:rPr>
        <w:t>בתום</w:t>
      </w:r>
      <w:r w:rsidR="00515A37">
        <w:rPr>
          <w:rtl/>
        </w:rPr>
        <w:t xml:space="preserve"> </w:t>
      </w:r>
      <w:r w:rsidRPr="009214BE">
        <w:rPr>
          <w:rtl/>
        </w:rPr>
        <w:t>הקדנציה</w:t>
      </w:r>
      <w:r w:rsidR="00515A37">
        <w:rPr>
          <w:rtl/>
        </w:rPr>
        <w:t xml:space="preserve"> </w:t>
      </w:r>
      <w:r w:rsidRPr="009214BE">
        <w:rPr>
          <w:rtl/>
        </w:rPr>
        <w:t>הזאת בלאו הכי יצטרכו להגיש את כתב האישום, ואני</w:t>
      </w:r>
      <w:r w:rsidR="00515A37">
        <w:rPr>
          <w:rtl/>
        </w:rPr>
        <w:t xml:space="preserve"> </w:t>
      </w:r>
      <w:r w:rsidRPr="009214BE">
        <w:rPr>
          <w:rtl/>
        </w:rPr>
        <w:t>אצטרך</w:t>
      </w:r>
      <w:r w:rsidR="00515A37">
        <w:rPr>
          <w:rtl/>
        </w:rPr>
        <w:t xml:space="preserve"> </w:t>
      </w:r>
      <w:r w:rsidRPr="009214BE">
        <w:rPr>
          <w:rtl/>
        </w:rPr>
        <w:t>לעמוד לדין. זה לא שאני מתחמק ולא אוכל לעמוד לדין לעולם. אבל בקשתי ובקשת</w:t>
      </w:r>
      <w:r w:rsidR="00515A37">
        <w:rPr>
          <w:rtl/>
        </w:rPr>
        <w:t xml:space="preserve"> </w:t>
      </w:r>
      <w:r w:rsidRPr="009214BE">
        <w:rPr>
          <w:rtl/>
        </w:rPr>
        <w:t>סיעתי</w:t>
      </w:r>
      <w:r w:rsidR="00515A37">
        <w:rPr>
          <w:rtl/>
        </w:rPr>
        <w:t xml:space="preserve"> </w:t>
      </w:r>
      <w:r w:rsidRPr="009214BE">
        <w:rPr>
          <w:rtl/>
        </w:rPr>
        <w:t>היא לתת לי לתפקד בקדנציה הזאת, כי אם אני היום צריך לעמוד לדין, ברור שלא</w:t>
      </w:r>
      <w:r w:rsidR="00515A37">
        <w:rPr>
          <w:rtl/>
        </w:rPr>
        <w:t xml:space="preserve"> </w:t>
      </w:r>
      <w:r w:rsidRPr="009214BE">
        <w:rPr>
          <w:rtl/>
        </w:rPr>
        <w:t>אוכל</w:t>
      </w:r>
      <w:r w:rsidR="00515A37">
        <w:rPr>
          <w:rtl/>
        </w:rPr>
        <w:t xml:space="preserve"> </w:t>
      </w:r>
      <w:r w:rsidRPr="009214BE">
        <w:rPr>
          <w:rtl/>
        </w:rPr>
        <w:t>למלא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תפקידי,</w:t>
      </w:r>
      <w:r w:rsidR="00515A37">
        <w:rPr>
          <w:rtl/>
        </w:rPr>
        <w:t xml:space="preserve"> </w:t>
      </w:r>
      <w:r w:rsidRPr="009214BE">
        <w:rPr>
          <w:rtl/>
        </w:rPr>
        <w:t>הן</w:t>
      </w:r>
      <w:r w:rsidR="00515A37">
        <w:rPr>
          <w:rtl/>
        </w:rPr>
        <w:t xml:space="preserve"> </w:t>
      </w:r>
      <w:r w:rsidRPr="009214BE">
        <w:rPr>
          <w:rtl/>
        </w:rPr>
        <w:t>תפקידי כסגן שר והן תפקידי כחבר הכנסת, כי רוב הזמן</w:t>
      </w:r>
      <w:r w:rsidR="00515A37">
        <w:rPr>
          <w:rtl/>
        </w:rPr>
        <w:t xml:space="preserve"> </w:t>
      </w:r>
      <w:r w:rsidRPr="009214BE">
        <w:rPr>
          <w:rtl/>
        </w:rPr>
        <w:t>אצטרך</w:t>
      </w:r>
      <w:r w:rsidR="00515A37">
        <w:rPr>
          <w:rtl/>
        </w:rPr>
        <w:t xml:space="preserve"> </w:t>
      </w:r>
      <w:r w:rsidRPr="009214BE">
        <w:rPr>
          <w:rtl/>
        </w:rPr>
        <w:t>לבלות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המשפט. זה עניין של שנתים</w:t>
      </w:r>
      <w:r w:rsidR="00515A37">
        <w:rPr>
          <w:rtl/>
        </w:rPr>
        <w:t>-</w:t>
      </w:r>
      <w:r w:rsidRPr="009214BE">
        <w:rPr>
          <w:rtl/>
        </w:rPr>
        <w:t>שלוש שנים והקדנציה תסתיים. לכן אנו</w:t>
      </w:r>
      <w:r w:rsidR="00515A37">
        <w:rPr>
          <w:rtl/>
        </w:rPr>
        <w:t xml:space="preserve"> </w:t>
      </w:r>
      <w:r w:rsidRPr="009214BE">
        <w:rPr>
          <w:rtl/>
        </w:rPr>
        <w:t>מבקשים</w:t>
      </w:r>
      <w:r w:rsidR="00515A37">
        <w:rPr>
          <w:rtl/>
        </w:rPr>
        <w:t xml:space="preserve"> </w:t>
      </w:r>
      <w:r w:rsidRPr="009214BE">
        <w:rPr>
          <w:rtl/>
        </w:rPr>
        <w:t>לתת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למלא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תפקידנו, כנבחרי ציבור, כמו כולם.</w:t>
      </w:r>
      <w:r w:rsidR="00515A37">
        <w:rPr>
          <w:rtl/>
        </w:rPr>
        <w:t xml:space="preserve"> </w:t>
      </w:r>
      <w:r w:rsidRPr="009214BE">
        <w:rPr>
          <w:rtl/>
        </w:rPr>
        <w:t>לו עשו את זה לכל</w:t>
      </w:r>
      <w:r w:rsidR="00515A37">
        <w:rPr>
          <w:rtl/>
        </w:rPr>
        <w:t xml:space="preserve"> </w:t>
      </w:r>
      <w:r w:rsidRPr="009214BE">
        <w:rPr>
          <w:rtl/>
        </w:rPr>
        <w:t>המפלגות,</w:t>
      </w:r>
      <w:r w:rsidR="00515A37">
        <w:rPr>
          <w:rtl/>
        </w:rPr>
        <w:t xml:space="preserve"> </w:t>
      </w:r>
      <w:r w:rsidRPr="009214BE">
        <w:rPr>
          <w:rtl/>
        </w:rPr>
        <w:t>לא הייתי מבקש. הייתי הראשון שיבוא ויגיד: אני מבקש להסיר חסינותי, אבל</w:t>
      </w:r>
      <w:r w:rsidR="00515A37">
        <w:rPr>
          <w:rtl/>
        </w:rPr>
        <w:t xml:space="preserve"> </w:t>
      </w:r>
      <w:r w:rsidRPr="009214BE">
        <w:rPr>
          <w:rtl/>
        </w:rPr>
        <w:t>בתנאי</w:t>
      </w:r>
      <w:r w:rsidR="00515A37">
        <w:rPr>
          <w:rtl/>
        </w:rPr>
        <w:t xml:space="preserve"> </w:t>
      </w:r>
      <w:r w:rsidRPr="009214BE">
        <w:rPr>
          <w:rtl/>
        </w:rPr>
        <w:t>שזה דין שווה לכולם, לא שייקחו מפלגה אחת ואיש אחד ואותו יסמנו ולו יגידו:</w:t>
      </w:r>
      <w:r w:rsidR="00515A37">
        <w:rPr>
          <w:rtl/>
        </w:rPr>
        <w:t xml:space="preserve"> </w:t>
      </w:r>
      <w:r w:rsidRPr="009214BE">
        <w:rPr>
          <w:rtl/>
        </w:rPr>
        <w:t>תיתן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הדין,</w:t>
      </w:r>
      <w:r w:rsidR="00515A37">
        <w:rPr>
          <w:rtl/>
        </w:rPr>
        <w:t xml:space="preserve"> </w:t>
      </w:r>
      <w:r w:rsidRPr="009214BE">
        <w:rPr>
          <w:rtl/>
        </w:rPr>
        <w:t>ומפלגות</w:t>
      </w:r>
      <w:r w:rsidR="00515A37">
        <w:rPr>
          <w:rtl/>
        </w:rPr>
        <w:t xml:space="preserve"> </w:t>
      </w:r>
      <w:r w:rsidRPr="009214BE">
        <w:rPr>
          <w:rtl/>
        </w:rPr>
        <w:t>אחרות</w:t>
      </w:r>
      <w:r w:rsidR="00515A37">
        <w:rPr>
          <w:rtl/>
        </w:rPr>
        <w:t xml:space="preserve"> </w:t>
      </w:r>
      <w:r w:rsidRPr="009214BE">
        <w:rPr>
          <w:rtl/>
        </w:rPr>
        <w:t>שעשו דברים הרבה יותר חמורים ועבירות הרבה יותר</w:t>
      </w:r>
      <w:r w:rsidR="00515A37">
        <w:rPr>
          <w:rtl/>
        </w:rPr>
        <w:t xml:space="preserve"> </w:t>
      </w:r>
      <w:r w:rsidRPr="009214BE">
        <w:rPr>
          <w:rtl/>
        </w:rPr>
        <w:t>קשות, בהן לא נוגעים, אפילו לא חוקרים.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רן כהן (מרצ):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בהחלט, אני אומר את זה בהמשך דברי. אפילו בקדנציה זו. ואני בהמשך דברי אומר,</w:t>
      </w:r>
      <w:r w:rsidR="00515A37">
        <w:rPr>
          <w:rtl/>
        </w:rPr>
        <w:t xml:space="preserve"> </w:t>
      </w:r>
      <w:r w:rsidRPr="009214BE">
        <w:rPr>
          <w:rtl/>
        </w:rPr>
        <w:t>שאם</w:t>
      </w:r>
      <w:r w:rsidR="00515A37">
        <w:rPr>
          <w:rtl/>
        </w:rPr>
        <w:t xml:space="preserve"> </w:t>
      </w:r>
      <w:r w:rsidRPr="009214BE">
        <w:rPr>
          <w:rtl/>
        </w:rPr>
        <w:t>תהיה</w:t>
      </w:r>
      <w:r w:rsidR="00515A37">
        <w:rPr>
          <w:rtl/>
        </w:rPr>
        <w:t xml:space="preserve"> </w:t>
      </w:r>
      <w:r w:rsidRPr="009214BE">
        <w:rPr>
          <w:rtl/>
        </w:rPr>
        <w:t>היום החלטה, שמשהים את זה עד שתהיה בדיקה של כולם, או מחוקקים חוק שעד</w:t>
      </w:r>
      <w:r w:rsidR="00515A37">
        <w:rPr>
          <w:rtl/>
        </w:rPr>
        <w:t xml:space="preserve"> </w:t>
      </w:r>
      <w:r w:rsidRPr="009214BE">
        <w:rPr>
          <w:rtl/>
        </w:rPr>
        <w:t>תאריך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בודקים</w:t>
      </w:r>
      <w:r w:rsidR="00515A37">
        <w:rPr>
          <w:rtl/>
        </w:rPr>
        <w:t xml:space="preserve"> </w:t>
      </w:r>
      <w:r w:rsidRPr="009214BE">
        <w:rPr>
          <w:rtl/>
        </w:rPr>
        <w:t>ומתאריך</w:t>
      </w:r>
      <w:r w:rsidR="00515A37">
        <w:rPr>
          <w:rtl/>
        </w:rPr>
        <w:t xml:space="preserve"> </w:t>
      </w:r>
      <w:r w:rsidRPr="009214BE">
        <w:rPr>
          <w:rtl/>
        </w:rPr>
        <w:t xml:space="preserve">זה בודקים </w:t>
      </w:r>
      <w:r w:rsidR="00515A37">
        <w:rPr>
          <w:rtl/>
        </w:rPr>
        <w:t>–</w:t>
      </w:r>
      <w:r w:rsidRPr="009214BE">
        <w:rPr>
          <w:rtl/>
        </w:rPr>
        <w:t xml:space="preserve"> דין שווה לכולם, לא איפה ואיפה, כפי</w:t>
      </w:r>
      <w:r w:rsidR="00515A37">
        <w:rPr>
          <w:rtl/>
        </w:rPr>
        <w:t xml:space="preserve"> </w:t>
      </w:r>
      <w:r w:rsidRPr="009214BE">
        <w:rPr>
          <w:rtl/>
        </w:rPr>
        <w:t>שמתגלה במקרה שלי.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ברשות היושבת</w:t>
      </w:r>
      <w:r w:rsidR="00515A37">
        <w:rPr>
          <w:rtl/>
        </w:rPr>
        <w:t>-</w:t>
      </w:r>
      <w:r w:rsidRPr="009214BE">
        <w:rPr>
          <w:rtl/>
        </w:rPr>
        <w:t>ראש, אני אמשיך.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כן, תמשיך, ועכשיו נצטמצם בשאלות.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לפניכם</w:t>
      </w:r>
      <w:r w:rsidR="00515A37">
        <w:rPr>
          <w:rtl/>
        </w:rPr>
        <w:t xml:space="preserve"> </w:t>
      </w:r>
      <w:r w:rsidRPr="009214BE">
        <w:rPr>
          <w:rtl/>
        </w:rPr>
        <w:t>מונח</w:t>
      </w:r>
      <w:r w:rsidR="00515A37">
        <w:rPr>
          <w:rtl/>
        </w:rPr>
        <w:t xml:space="preserve"> </w:t>
      </w:r>
      <w:r w:rsidRPr="009214BE">
        <w:rPr>
          <w:rtl/>
        </w:rPr>
        <w:t>כתב האישום ובו פירוט העבירות המיוחסות לי. 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להקדים ולהדגיש בכל לשון של הדגשה, כי אני מכחיש את כל ההאשמות הללו, הן את</w:t>
      </w:r>
      <w:r w:rsidR="00515A37">
        <w:rPr>
          <w:rtl/>
        </w:rPr>
        <w:t xml:space="preserve"> </w:t>
      </w:r>
      <w:r w:rsidRPr="009214BE">
        <w:rPr>
          <w:rtl/>
        </w:rPr>
        <w:t>ההאשמות</w:t>
      </w:r>
      <w:r w:rsidR="00515A37">
        <w:rPr>
          <w:rtl/>
        </w:rPr>
        <w:t xml:space="preserve"> </w:t>
      </w:r>
      <w:r w:rsidRPr="009214BE">
        <w:rPr>
          <w:rtl/>
        </w:rPr>
        <w:t>שבכתב</w:t>
      </w:r>
      <w:r w:rsidR="00515A37">
        <w:rPr>
          <w:rtl/>
        </w:rPr>
        <w:t xml:space="preserve"> </w:t>
      </w:r>
      <w:r w:rsidRPr="009214BE">
        <w:rPr>
          <w:rtl/>
        </w:rPr>
        <w:t>האישום</w:t>
      </w:r>
      <w:r w:rsidR="00515A37">
        <w:rPr>
          <w:rtl/>
        </w:rPr>
        <w:t xml:space="preserve"> </w:t>
      </w:r>
      <w:r w:rsidRPr="009214BE">
        <w:rPr>
          <w:rtl/>
        </w:rPr>
        <w:t>והן</w:t>
      </w:r>
      <w:r w:rsidR="00515A37">
        <w:rPr>
          <w:rtl/>
        </w:rPr>
        <w:t xml:space="preserve"> </w:t>
      </w:r>
      <w:r w:rsidRPr="009214BE">
        <w:rPr>
          <w:rtl/>
        </w:rPr>
        <w:t>את ה"האשמות" שאינן האשמות כלל, אלא הכפשות והשמצות</w:t>
      </w:r>
      <w:r w:rsidR="00515A37">
        <w:rPr>
          <w:rtl/>
        </w:rPr>
        <w:t xml:space="preserve"> </w:t>
      </w:r>
      <w:r w:rsidRPr="009214BE">
        <w:rPr>
          <w:rtl/>
        </w:rPr>
        <w:t>שבהן שיסו כלי התקשורת אתכם ואת הציבור נגדי.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 מכם לעיין בכתב האישום בעין ביקורתית, ולא להתרשם מהמלים המפוצצות</w:t>
      </w:r>
      <w:r w:rsidR="00515A37">
        <w:rPr>
          <w:rtl/>
        </w:rPr>
        <w:t xml:space="preserve"> </w:t>
      </w:r>
      <w:r w:rsidRPr="009214BE">
        <w:rPr>
          <w:rtl/>
        </w:rPr>
        <w:t>שבהם</w:t>
      </w:r>
      <w:r w:rsidR="00515A37">
        <w:rPr>
          <w:rtl/>
        </w:rPr>
        <w:t xml:space="preserve"> </w:t>
      </w:r>
      <w:r w:rsidRPr="009214BE">
        <w:rPr>
          <w:rtl/>
        </w:rPr>
        <w:t>מקושט כתב האישום, כגון: "ניסיון לרמות את מבקרת המדינה", "קשר לביצוע פשע"</w:t>
      </w:r>
      <w:r w:rsidR="00515A37">
        <w:rPr>
          <w:rtl/>
        </w:rPr>
        <w:t xml:space="preserve"> </w:t>
      </w:r>
      <w:r w:rsidRPr="009214BE">
        <w:rPr>
          <w:rtl/>
        </w:rPr>
        <w:t>וכיוצא באלה, אלא לבחון את העובדות המהותיות שאותן טוענים נגדי.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האשמה</w:t>
      </w:r>
      <w:r w:rsidR="00515A37">
        <w:rPr>
          <w:rtl/>
        </w:rPr>
        <w:t xml:space="preserve"> </w:t>
      </w:r>
      <w:r w:rsidRPr="009214BE">
        <w:rPr>
          <w:rtl/>
        </w:rPr>
        <w:t>ביסודה</w:t>
      </w:r>
      <w:r w:rsidR="00515A37">
        <w:rPr>
          <w:rtl/>
        </w:rPr>
        <w:t xml:space="preserve"> </w:t>
      </w:r>
      <w:r w:rsidRPr="009214BE">
        <w:rPr>
          <w:rtl/>
        </w:rPr>
        <w:t>היא,</w:t>
      </w:r>
      <w:r w:rsidR="00515A37">
        <w:rPr>
          <w:rtl/>
        </w:rPr>
        <w:t xml:space="preserve"> </w:t>
      </w:r>
      <w:r w:rsidRPr="009214BE">
        <w:rPr>
          <w:rtl/>
        </w:rPr>
        <w:t>שש"ס נמנעה מלרשום בדיווחיה למבקרת המדינה, שסכומי כסף</w:t>
      </w:r>
      <w:r w:rsidR="00515A37">
        <w:rPr>
          <w:rtl/>
        </w:rPr>
        <w:t xml:space="preserve"> </w:t>
      </w:r>
      <w:r w:rsidRPr="009214BE">
        <w:rPr>
          <w:rtl/>
        </w:rPr>
        <w:t>מסוימים</w:t>
      </w:r>
      <w:r w:rsidR="00515A37">
        <w:rPr>
          <w:rtl/>
        </w:rPr>
        <w:t xml:space="preserve"> </w:t>
      </w:r>
      <w:r w:rsidRPr="009214BE">
        <w:rPr>
          <w:rtl/>
        </w:rPr>
        <w:t>הוצאו</w:t>
      </w:r>
      <w:r w:rsidR="00515A37">
        <w:rPr>
          <w:rtl/>
        </w:rPr>
        <w:t xml:space="preserve"> </w:t>
      </w:r>
      <w:r w:rsidRPr="009214BE">
        <w:rPr>
          <w:rtl/>
        </w:rPr>
        <w:t>כתשלום לפעילים ששירתו את המפלגה בבחירות, וכי עקב כך הדוח שהוגש</w:t>
      </w:r>
      <w:r w:rsidR="00515A37">
        <w:rPr>
          <w:rtl/>
        </w:rPr>
        <w:t xml:space="preserve"> </w:t>
      </w:r>
      <w:r w:rsidRPr="009214BE">
        <w:rPr>
          <w:rtl/>
        </w:rPr>
        <w:t>למבקרת המדינה לא היה דוח נכון. אתם כחברי הכנסת בוודאי יודעים, כי תשלום לפעילים</w:t>
      </w:r>
      <w:r w:rsidR="00515A37">
        <w:rPr>
          <w:rtl/>
        </w:rPr>
        <w:t xml:space="preserve"> </w:t>
      </w:r>
      <w:r w:rsidRPr="009214BE">
        <w:rPr>
          <w:rtl/>
        </w:rPr>
        <w:t>בבחירות</w:t>
      </w:r>
      <w:r w:rsidR="00515A37">
        <w:rPr>
          <w:rtl/>
        </w:rPr>
        <w:t xml:space="preserve"> </w:t>
      </w:r>
      <w:r w:rsidRPr="009214BE">
        <w:rPr>
          <w:rtl/>
        </w:rPr>
        <w:t>הינו</w:t>
      </w:r>
      <w:r w:rsidR="00515A37">
        <w:rPr>
          <w:rtl/>
        </w:rPr>
        <w:t xml:space="preserve"> </w:t>
      </w:r>
      <w:r w:rsidRPr="009214BE">
        <w:rPr>
          <w:rtl/>
        </w:rPr>
        <w:t>תשלום</w:t>
      </w:r>
      <w:r w:rsidR="00515A37">
        <w:rPr>
          <w:rtl/>
        </w:rPr>
        <w:t xml:space="preserve"> </w:t>
      </w:r>
      <w:r w:rsidRPr="009214BE">
        <w:rPr>
          <w:rtl/>
        </w:rPr>
        <w:t>כשר ומותר, ולכך בעצם מיועד מימון המפלגות. מה שמייחסים לי</w:t>
      </w:r>
      <w:r w:rsidR="00515A37">
        <w:rPr>
          <w:rtl/>
        </w:rPr>
        <w:t xml:space="preserve"> </w:t>
      </w:r>
      <w:r w:rsidRPr="009214BE">
        <w:rPr>
          <w:rtl/>
        </w:rPr>
        <w:t>הוא,</w:t>
      </w:r>
      <w:r w:rsidR="00515A37">
        <w:rPr>
          <w:rtl/>
        </w:rPr>
        <w:t xml:space="preserve"> </w:t>
      </w:r>
      <w:r w:rsidRPr="009214BE">
        <w:rPr>
          <w:rtl/>
        </w:rPr>
        <w:t>שניסיתי להגן על פעילי המפלגה, שהם מטבע הדברים אברכי ישיבות, מפני התנכלות</w:t>
      </w:r>
      <w:r w:rsidR="00515A37">
        <w:rPr>
          <w:rtl/>
        </w:rPr>
        <w:t xml:space="preserve"> </w:t>
      </w:r>
      <w:r w:rsidRPr="009214BE">
        <w:rPr>
          <w:rtl/>
        </w:rPr>
        <w:t>אליהם</w:t>
      </w:r>
      <w:r w:rsidR="00515A37">
        <w:rPr>
          <w:rtl/>
        </w:rPr>
        <w:t xml:space="preserve"> </w:t>
      </w:r>
      <w:r w:rsidRPr="009214BE">
        <w:rPr>
          <w:rtl/>
        </w:rPr>
        <w:t>מצד</w:t>
      </w:r>
      <w:r w:rsidR="00515A37">
        <w:rPr>
          <w:rtl/>
        </w:rPr>
        <w:t xml:space="preserve"> </w:t>
      </w:r>
      <w:r w:rsidRPr="009214BE">
        <w:rPr>
          <w:rtl/>
        </w:rPr>
        <w:t>השלטונות.</w:t>
      </w:r>
      <w:r w:rsidR="00515A37">
        <w:rPr>
          <w:rtl/>
        </w:rPr>
        <w:t xml:space="preserve"> </w:t>
      </w:r>
      <w:r w:rsidRPr="009214BE">
        <w:rPr>
          <w:rtl/>
        </w:rPr>
        <w:t>אותם</w:t>
      </w:r>
      <w:r w:rsidR="00515A37">
        <w:rPr>
          <w:rtl/>
        </w:rPr>
        <w:t xml:space="preserve"> </w:t>
      </w:r>
      <w:r w:rsidRPr="009214BE">
        <w:rPr>
          <w:rtl/>
        </w:rPr>
        <w:t>פעילים</w:t>
      </w:r>
      <w:r w:rsidR="00515A37">
        <w:rPr>
          <w:rtl/>
        </w:rPr>
        <w:t xml:space="preserve"> </w:t>
      </w:r>
      <w:r w:rsidRPr="009214BE">
        <w:rPr>
          <w:rtl/>
        </w:rPr>
        <w:t>אברכי ישיבות התנו את פעילותם למען המפלגה</w:t>
      </w:r>
      <w:r w:rsidR="00515A37">
        <w:rPr>
          <w:rtl/>
        </w:rPr>
        <w:t xml:space="preserve"> </w:t>
      </w:r>
      <w:r w:rsidRPr="009214BE">
        <w:rPr>
          <w:rtl/>
        </w:rPr>
        <w:t>בתנאי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ידווח על עבודתם זו מחשש, שאם ידווח על כך לא יראו אותם השלטונות כמי</w:t>
      </w:r>
      <w:r w:rsidR="00515A37">
        <w:rPr>
          <w:rtl/>
        </w:rPr>
        <w:t xml:space="preserve"> </w:t>
      </w:r>
      <w:r w:rsidRPr="009214BE">
        <w:rPr>
          <w:rtl/>
        </w:rPr>
        <w:t>שתורתם</w:t>
      </w:r>
      <w:r w:rsidR="00515A37">
        <w:rPr>
          <w:rtl/>
        </w:rPr>
        <w:t xml:space="preserve"> </w:t>
      </w:r>
      <w:r w:rsidRPr="009214BE">
        <w:rPr>
          <w:rtl/>
        </w:rPr>
        <w:t>אומנותם.</w:t>
      </w:r>
      <w:r w:rsidR="00515A37">
        <w:rPr>
          <w:rtl/>
        </w:rPr>
        <w:t xml:space="preserve"> </w:t>
      </w:r>
      <w:r w:rsidRPr="009214BE">
        <w:rPr>
          <w:rtl/>
        </w:rPr>
        <w:t>היום כבר ברור, כי החשש הזה לא היה לו מקום וכי עבודה חד</w:t>
      </w:r>
      <w:r w:rsidR="00515A37">
        <w:rPr>
          <w:rtl/>
        </w:rPr>
        <w:t>-</w:t>
      </w:r>
      <w:r w:rsidRPr="009214BE">
        <w:rPr>
          <w:rtl/>
        </w:rPr>
        <w:t>פעמית</w:t>
      </w:r>
      <w:r w:rsidR="00515A37">
        <w:rPr>
          <w:rtl/>
        </w:rPr>
        <w:t xml:space="preserve"> </w:t>
      </w:r>
      <w:r w:rsidRPr="009214BE">
        <w:rPr>
          <w:rtl/>
        </w:rPr>
        <w:t>למען</w:t>
      </w:r>
      <w:r w:rsidR="00515A37">
        <w:rPr>
          <w:rtl/>
        </w:rPr>
        <w:t xml:space="preserve"> </w:t>
      </w:r>
      <w:r w:rsidRPr="009214BE">
        <w:rPr>
          <w:rtl/>
        </w:rPr>
        <w:t>המפלגה</w:t>
      </w:r>
      <w:r w:rsidR="00515A37">
        <w:rPr>
          <w:rtl/>
        </w:rPr>
        <w:t xml:space="preserve"> </w:t>
      </w:r>
      <w:r w:rsidRPr="009214BE">
        <w:rPr>
          <w:rtl/>
        </w:rPr>
        <w:t>לא פוסלת אותם מלהיות בגדר מי שתורתם אומנותם. כלומר, המניע המיוחס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אינו רצון להסתיר מעשה פשע, או עבירה כלשהי, אלא חשש סביר ומוצדק שהיה מתעורר</w:t>
      </w:r>
      <w:r w:rsidR="00515A37">
        <w:rPr>
          <w:rtl/>
        </w:rPr>
        <w:t xml:space="preserve"> </w:t>
      </w:r>
      <w:r w:rsidRPr="009214BE">
        <w:rPr>
          <w:rtl/>
        </w:rPr>
        <w:t>אצל כל אדם במצב כזה.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 מכל אחד מהם להתעלות לכמה רגעים מעל ההשתייכות הפוליטית שלו, מעבר</w:t>
      </w:r>
      <w:r w:rsidR="00515A37">
        <w:rPr>
          <w:rtl/>
        </w:rPr>
        <w:t xml:space="preserve"> </w:t>
      </w:r>
      <w:r w:rsidRPr="009214BE">
        <w:rPr>
          <w:rtl/>
        </w:rPr>
        <w:t>לציבור</w:t>
      </w:r>
      <w:r w:rsidR="00515A37">
        <w:rPr>
          <w:rtl/>
        </w:rPr>
        <w:t xml:space="preserve"> </w:t>
      </w:r>
      <w:r w:rsidRPr="009214BE">
        <w:rPr>
          <w:rtl/>
        </w:rPr>
        <w:t>שאתו הוא מזדהה. כל אחד מכם הוא איש ציבור ומנהיג של ציבור. לכל ציבור יש</w:t>
      </w:r>
      <w:r w:rsidR="00515A37">
        <w:rPr>
          <w:rtl/>
        </w:rPr>
        <w:t xml:space="preserve"> </w:t>
      </w:r>
      <w:r w:rsidRPr="009214BE">
        <w:rPr>
          <w:rtl/>
        </w:rPr>
        <w:t>האופי</w:t>
      </w:r>
      <w:r w:rsidR="00515A37">
        <w:rPr>
          <w:rtl/>
        </w:rPr>
        <w:t xml:space="preserve"> </w:t>
      </w:r>
      <w:r w:rsidRPr="009214BE">
        <w:rPr>
          <w:rtl/>
        </w:rPr>
        <w:t>המיוחד</w:t>
      </w:r>
      <w:r w:rsidR="00515A37">
        <w:rPr>
          <w:rtl/>
        </w:rPr>
        <w:t xml:space="preserve"> </w:t>
      </w:r>
      <w:r w:rsidRPr="009214BE">
        <w:rPr>
          <w:rtl/>
        </w:rPr>
        <w:t>שלו,</w:t>
      </w:r>
      <w:r w:rsidR="00515A37">
        <w:rPr>
          <w:rtl/>
        </w:rPr>
        <w:t xml:space="preserve"> </w:t>
      </w:r>
      <w:r w:rsidRPr="009214BE">
        <w:rPr>
          <w:rtl/>
        </w:rPr>
        <w:t>הצרכים שלו והאילוצים שלו. יראה עצמו כל אחד מכם לכמה רגעים</w:t>
      </w:r>
      <w:r w:rsidR="00515A37">
        <w:rPr>
          <w:rtl/>
        </w:rPr>
        <w:t xml:space="preserve"> </w:t>
      </w:r>
      <w:r w:rsidRPr="009214BE">
        <w:rPr>
          <w:rtl/>
        </w:rPr>
        <w:t>כמנהיג של ציבור בחורי הישיבות, ואנא התעלמו לרגע מעל רגשות של זרות וכיוצא באלה,</w:t>
      </w:r>
      <w:r w:rsidR="00515A37">
        <w:rPr>
          <w:rtl/>
        </w:rPr>
        <w:t xml:space="preserve"> </w:t>
      </w:r>
      <w:r w:rsidRPr="009214BE">
        <w:rPr>
          <w:rtl/>
        </w:rPr>
        <w:t>שאולי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בקרב</w:t>
      </w:r>
      <w:r w:rsidR="00515A37">
        <w:rPr>
          <w:rtl/>
        </w:rPr>
        <w:t xml:space="preserve"> </w:t>
      </w:r>
      <w:r w:rsidRPr="009214BE">
        <w:rPr>
          <w:rtl/>
        </w:rPr>
        <w:t>מישהו</w:t>
      </w:r>
      <w:r w:rsidR="00515A37">
        <w:rPr>
          <w:rtl/>
        </w:rPr>
        <w:t xml:space="preserve"> </w:t>
      </w:r>
      <w:r w:rsidRPr="009214BE">
        <w:rPr>
          <w:rtl/>
        </w:rPr>
        <w:t>כלפי</w:t>
      </w:r>
      <w:r w:rsidR="00515A37">
        <w:rPr>
          <w:rtl/>
        </w:rPr>
        <w:t xml:space="preserve"> </w:t>
      </w:r>
      <w:r w:rsidRPr="009214BE">
        <w:rPr>
          <w:rtl/>
        </w:rPr>
        <w:t>הציבור הזה. אני בטוח שאתם מסוגלים לכך. האם הייתם</w:t>
      </w:r>
      <w:r w:rsidR="00515A37">
        <w:rPr>
          <w:rtl/>
        </w:rPr>
        <w:t xml:space="preserve"> </w:t>
      </w:r>
      <w:r w:rsidRPr="009214BE">
        <w:rPr>
          <w:rtl/>
        </w:rPr>
        <w:t>מוותרים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עזרתם</w:t>
      </w:r>
      <w:r w:rsidR="00515A37">
        <w:rPr>
          <w:rtl/>
        </w:rPr>
        <w:t xml:space="preserve"> </w:t>
      </w:r>
      <w:r w:rsidRPr="009214BE">
        <w:rPr>
          <w:rtl/>
        </w:rPr>
        <w:t>של פעילים בכלל? הרי כל תומכינו ואוהדינו באים משם. מצד שני,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הייתם מפירים את ההבטחה לבחורים הללו? האם לא הייתם חשים אחריות כלפיהם? אני</w:t>
      </w:r>
      <w:r w:rsidR="00515A37">
        <w:rPr>
          <w:rtl/>
        </w:rPr>
        <w:t xml:space="preserve"> </w:t>
      </w:r>
      <w:r w:rsidRPr="009214BE">
        <w:rPr>
          <w:rtl/>
        </w:rPr>
        <w:t>מבקש מכם בכנות וביושר להעמיד את עצמכם בפני הדילמה הזאת.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חושב שכולכם מבינים, שלא מדובר פה בעבריינות לשמה, במעשה שחיתות, בגנבה,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בחבר</w:t>
      </w:r>
      <w:r w:rsidR="00515A37">
        <w:rPr>
          <w:rtl/>
        </w:rPr>
        <w:t xml:space="preserve"> </w:t>
      </w:r>
      <w:r w:rsidRPr="009214BE">
        <w:rPr>
          <w:rtl/>
        </w:rPr>
        <w:t>הכנסת שמתכנן מיוזמתו להונות, לרמות או לשקר, כדי להרוויח יותר. איש לא</w:t>
      </w:r>
      <w:r w:rsidR="00515A37">
        <w:rPr>
          <w:rtl/>
        </w:rPr>
        <w:t xml:space="preserve"> </w:t>
      </w:r>
      <w:r w:rsidRPr="009214BE">
        <w:rPr>
          <w:rtl/>
        </w:rPr>
        <w:t>רצה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להרוויח</w:t>
      </w:r>
      <w:r w:rsidR="00515A37">
        <w:rPr>
          <w:rtl/>
        </w:rPr>
        <w:t xml:space="preserve"> </w:t>
      </w:r>
      <w:r w:rsidRPr="009214BE">
        <w:rPr>
          <w:rtl/>
        </w:rPr>
        <w:t>כלום.</w:t>
      </w:r>
      <w:r w:rsidR="00515A37">
        <w:rPr>
          <w:rtl/>
        </w:rPr>
        <w:t xml:space="preserve"> </w:t>
      </w:r>
      <w:r w:rsidRPr="009214BE">
        <w:rPr>
          <w:rtl/>
        </w:rPr>
        <w:t>מדובר</w:t>
      </w:r>
      <w:r w:rsidR="00515A37">
        <w:rPr>
          <w:rtl/>
        </w:rPr>
        <w:t xml:space="preserve"> </w:t>
      </w:r>
      <w:r w:rsidRPr="009214BE">
        <w:rPr>
          <w:rtl/>
        </w:rPr>
        <w:t>בדבר</w:t>
      </w:r>
      <w:r w:rsidR="00515A37">
        <w:rPr>
          <w:rtl/>
        </w:rPr>
        <w:t xml:space="preserve"> </w:t>
      </w:r>
      <w:r w:rsidRPr="009214BE">
        <w:rPr>
          <w:rtl/>
        </w:rPr>
        <w:t>אחר לגמרי, במצוקה מסוימת, שנוצרה מכורח</w:t>
      </w:r>
      <w:r w:rsidR="00515A37">
        <w:rPr>
          <w:rtl/>
        </w:rPr>
        <w:t xml:space="preserve"> </w:t>
      </w:r>
      <w:r w:rsidRPr="009214BE">
        <w:rPr>
          <w:rtl/>
        </w:rPr>
        <w:t>הנסיבות ובניסיון להיחלץ ממצב בעייתי, ואף אם נעשתה טעות בשיקול דעת, הרי יש מרחק</w:t>
      </w:r>
      <w:r w:rsidR="00515A37">
        <w:rPr>
          <w:rtl/>
        </w:rPr>
        <w:t xml:space="preserve"> </w:t>
      </w:r>
      <w:r w:rsidRPr="009214BE">
        <w:rPr>
          <w:rtl/>
        </w:rPr>
        <w:t>גדול בין טעות כזאת ובין עבריינות לשמה.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אני מבקש את הבנתכם לכך, שהשליחות הציבורית שלנו כרוכה לעתים במצבים לא</w:t>
      </w:r>
      <w:r w:rsidR="00515A37">
        <w:rPr>
          <w:rtl/>
        </w:rPr>
        <w:t xml:space="preserve"> </w:t>
      </w:r>
      <w:r w:rsidRPr="009214BE">
        <w:rPr>
          <w:rtl/>
        </w:rPr>
        <w:t>נעימים, במצבים שדורשים ממך לבחור בין נאמנות לבוחרים, לציבור, לבין חובות אחרות.</w:t>
      </w:r>
      <w:r w:rsidR="00515A37">
        <w:rPr>
          <w:rtl/>
        </w:rPr>
        <w:t xml:space="preserve"> </w:t>
      </w:r>
      <w:r w:rsidRPr="009214BE">
        <w:rPr>
          <w:rtl/>
        </w:rPr>
        <w:t>הדבר</w:t>
      </w:r>
      <w:r w:rsidR="00515A37">
        <w:rPr>
          <w:rtl/>
        </w:rPr>
        <w:t xml:space="preserve"> </w:t>
      </w:r>
      <w:r w:rsidRPr="009214BE">
        <w:rPr>
          <w:rtl/>
        </w:rPr>
        <w:t>הקל</w:t>
      </w:r>
      <w:r w:rsidR="00515A37">
        <w:rPr>
          <w:rtl/>
        </w:rPr>
        <w:t xml:space="preserve"> </w:t>
      </w:r>
      <w:r w:rsidRPr="009214BE">
        <w:rPr>
          <w:rtl/>
        </w:rPr>
        <w:t>ביותר</w:t>
      </w:r>
      <w:r w:rsidR="00515A37">
        <w:rPr>
          <w:rtl/>
        </w:rPr>
        <w:t xml:space="preserve"> </w:t>
      </w:r>
      <w:r w:rsidRPr="009214BE">
        <w:rPr>
          <w:rtl/>
        </w:rPr>
        <w:t>במקרה</w:t>
      </w:r>
      <w:r w:rsidR="00515A37">
        <w:rPr>
          <w:rtl/>
        </w:rPr>
        <w:t xml:space="preserve"> </w:t>
      </w:r>
      <w:r w:rsidRPr="009214BE">
        <w:rPr>
          <w:rtl/>
        </w:rPr>
        <w:t>כזה הוא להתנער מאחריות, להטיל אותה על חברי כנסת אחרים</w:t>
      </w:r>
      <w:r w:rsidR="00515A37">
        <w:rPr>
          <w:rtl/>
        </w:rPr>
        <w:t xml:space="preserve"> </w:t>
      </w:r>
      <w:r w:rsidRPr="009214BE">
        <w:rPr>
          <w:rtl/>
        </w:rPr>
        <w:t>במפלגה,</w:t>
      </w:r>
      <w:r w:rsidR="00515A37">
        <w:rPr>
          <w:rtl/>
        </w:rPr>
        <w:t xml:space="preserve"> </w:t>
      </w:r>
      <w:r w:rsidRPr="009214BE">
        <w:rPr>
          <w:rtl/>
        </w:rPr>
        <w:t>שהם</w:t>
      </w:r>
      <w:r w:rsidR="00515A37">
        <w:rPr>
          <w:rtl/>
        </w:rPr>
        <w:t xml:space="preserve"> </w:t>
      </w:r>
      <w:r w:rsidRPr="009214BE">
        <w:rPr>
          <w:rtl/>
        </w:rPr>
        <w:t>"ילכלכו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הידיים".</w:t>
      </w:r>
      <w:r w:rsidR="00515A37">
        <w:rPr>
          <w:rtl/>
        </w:rPr>
        <w:t xml:space="preserve"> </w:t>
      </w:r>
      <w:r w:rsidRPr="009214BE">
        <w:rPr>
          <w:rtl/>
        </w:rPr>
        <w:t>אני הייתי זה שהמפלגה מינתה אותו לחתום על</w:t>
      </w:r>
      <w:r w:rsidR="00515A37">
        <w:rPr>
          <w:rtl/>
        </w:rPr>
        <w:t xml:space="preserve"> </w:t>
      </w:r>
      <w:r w:rsidRPr="009214BE">
        <w:rPr>
          <w:rtl/>
        </w:rPr>
        <w:t>הדוחות למבקרת המדינה, זה שנחשף לסכנות. אני בטוח שאחרי המקרה שלי</w:t>
      </w:r>
      <w:r w:rsidR="00515A37">
        <w:rPr>
          <w:rtl/>
        </w:rPr>
        <w:t xml:space="preserve"> </w:t>
      </w:r>
      <w:r w:rsidRPr="009214BE">
        <w:rPr>
          <w:rtl/>
        </w:rPr>
        <w:t>יהיה קשה מאוד</w:t>
      </w:r>
      <w:r w:rsidR="00515A37">
        <w:rPr>
          <w:rtl/>
        </w:rPr>
        <w:t xml:space="preserve"> </w:t>
      </w:r>
      <w:r w:rsidRPr="009214BE">
        <w:rPr>
          <w:rtl/>
        </w:rPr>
        <w:t>למצוא</w:t>
      </w:r>
      <w:r w:rsidR="00515A37">
        <w:rPr>
          <w:rtl/>
        </w:rPr>
        <w:t xml:space="preserve"> </w:t>
      </w:r>
      <w:r w:rsidRPr="009214BE">
        <w:rPr>
          <w:rtl/>
        </w:rPr>
        <w:t>חבר כנסת בכל מפלגה שיתנדב למשימה הזו. כל מועמד לתפקיד הזה ידע, שרק אותו</w:t>
      </w:r>
      <w:r w:rsidR="00515A37">
        <w:rPr>
          <w:rtl/>
        </w:rPr>
        <w:t xml:space="preserve"> </w:t>
      </w:r>
      <w:r w:rsidRPr="009214BE">
        <w:rPr>
          <w:rtl/>
        </w:rPr>
        <w:t>ישאלו: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ידע,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ידע,</w:t>
      </w:r>
      <w:r w:rsidR="00515A37">
        <w:rPr>
          <w:rtl/>
        </w:rPr>
        <w:t xml:space="preserve"> </w:t>
      </w:r>
      <w:r w:rsidRPr="009214BE">
        <w:rPr>
          <w:rtl/>
        </w:rPr>
        <w:t>למה</w:t>
      </w:r>
      <w:r w:rsidR="00515A37">
        <w:rPr>
          <w:rtl/>
        </w:rPr>
        <w:t xml:space="preserve"> </w:t>
      </w:r>
      <w:r w:rsidRPr="009214BE">
        <w:rPr>
          <w:rtl/>
        </w:rPr>
        <w:t>היה שותף? ורק הוא יהיה חשוף לחקירות, להאשמות</w:t>
      </w:r>
      <w:r w:rsidR="00515A37">
        <w:rPr>
          <w:rtl/>
        </w:rPr>
        <w:t xml:space="preserve"> </w:t>
      </w:r>
      <w:r w:rsidRPr="009214BE">
        <w:rPr>
          <w:rtl/>
        </w:rPr>
        <w:t>ולעינויי דין.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 האחריות הזו שילמתי מחיר כבד, ואני מעז להגיד, כבד מנשוא. ידוע לכם היטב,</w:t>
      </w:r>
      <w:r w:rsidR="00515A37">
        <w:rPr>
          <w:rtl/>
        </w:rPr>
        <w:t xml:space="preserve"> </w:t>
      </w:r>
      <w:r w:rsidRPr="009214BE">
        <w:rPr>
          <w:rtl/>
        </w:rPr>
        <w:t>שהמפלגה</w:t>
      </w:r>
      <w:r w:rsidR="00515A37">
        <w:rPr>
          <w:rtl/>
        </w:rPr>
        <w:t xml:space="preserve"> </w:t>
      </w:r>
      <w:r w:rsidRPr="009214BE">
        <w:rPr>
          <w:rtl/>
        </w:rPr>
        <w:t>שילמה</w:t>
      </w:r>
      <w:r w:rsidR="00515A37">
        <w:rPr>
          <w:rtl/>
        </w:rPr>
        <w:t xml:space="preserve"> </w:t>
      </w:r>
      <w:r w:rsidRPr="009214BE">
        <w:rPr>
          <w:rtl/>
        </w:rPr>
        <w:t>קנסות</w:t>
      </w:r>
      <w:r w:rsidR="00515A37">
        <w:rPr>
          <w:rtl/>
        </w:rPr>
        <w:t xml:space="preserve"> </w:t>
      </w:r>
      <w:r w:rsidRPr="009214BE">
        <w:rPr>
          <w:rtl/>
        </w:rPr>
        <w:t>אדירים,</w:t>
      </w:r>
      <w:r w:rsidR="00515A37">
        <w:rPr>
          <w:rtl/>
        </w:rPr>
        <w:t xml:space="preserve"> </w:t>
      </w:r>
      <w:r w:rsidRPr="009214BE">
        <w:rPr>
          <w:rtl/>
        </w:rPr>
        <w:t>ששום</w:t>
      </w:r>
      <w:r w:rsidR="00515A37">
        <w:rPr>
          <w:rtl/>
        </w:rPr>
        <w:t xml:space="preserve"> </w:t>
      </w:r>
      <w:r w:rsidRPr="009214BE">
        <w:rPr>
          <w:rtl/>
        </w:rPr>
        <w:t>מפלגה</w:t>
      </w:r>
      <w:r w:rsidR="00515A37">
        <w:rPr>
          <w:rtl/>
        </w:rPr>
        <w:t xml:space="preserve"> </w:t>
      </w:r>
      <w:r w:rsidRPr="009214BE">
        <w:rPr>
          <w:rtl/>
        </w:rPr>
        <w:t>לא שילמה כמותם. אני אישית עוניתי,</w:t>
      </w:r>
      <w:r w:rsidR="00515A37">
        <w:rPr>
          <w:rtl/>
        </w:rPr>
        <w:t xml:space="preserve"> </w:t>
      </w:r>
      <w:r w:rsidRPr="009214BE">
        <w:rPr>
          <w:rtl/>
        </w:rPr>
        <w:t>הושפלתי,</w:t>
      </w:r>
      <w:r w:rsidR="00515A37">
        <w:rPr>
          <w:rtl/>
        </w:rPr>
        <w:t xml:space="preserve"> </w:t>
      </w:r>
      <w:r w:rsidRPr="009214BE">
        <w:rPr>
          <w:rtl/>
        </w:rPr>
        <w:t>הוכפשתי והושמצתי, והוחזקתי בעיני הציבור כגנב. זה מחיר איום שמשלם איש</w:t>
      </w:r>
      <w:r w:rsidR="00515A37">
        <w:rPr>
          <w:rtl/>
        </w:rPr>
        <w:t xml:space="preserve"> </w:t>
      </w:r>
      <w:r w:rsidRPr="009214BE">
        <w:rPr>
          <w:rtl/>
        </w:rPr>
        <w:t>ציבור</w:t>
      </w:r>
      <w:r w:rsidR="00515A37">
        <w:rPr>
          <w:rtl/>
        </w:rPr>
        <w:t xml:space="preserve"> </w:t>
      </w:r>
      <w:r w:rsidRPr="009214BE">
        <w:rPr>
          <w:rtl/>
        </w:rPr>
        <w:t>על משגה שנקלע אליו.</w:t>
      </w:r>
      <w:r w:rsidR="00515A37">
        <w:rPr>
          <w:rtl/>
        </w:rPr>
        <w:t xml:space="preserve"> </w:t>
      </w:r>
      <w:r w:rsidRPr="009214BE">
        <w:rPr>
          <w:rtl/>
        </w:rPr>
        <w:t>אני מבקש שתשקלו האם המשגה הזה, אפילו אם קרה, מצדיק</w:t>
      </w:r>
      <w:r w:rsidR="00515A37">
        <w:rPr>
          <w:rtl/>
        </w:rPr>
        <w:t xml:space="preserve"> </w:t>
      </w:r>
      <w:r w:rsidRPr="009214BE">
        <w:rPr>
          <w:rtl/>
        </w:rPr>
        <w:t>להשבית</w:t>
      </w:r>
      <w:r w:rsidR="00515A37">
        <w:rPr>
          <w:rtl/>
        </w:rPr>
        <w:t xml:space="preserve"> </w:t>
      </w:r>
      <w:r w:rsidRPr="009214BE">
        <w:rPr>
          <w:rtl/>
        </w:rPr>
        <w:t>אותי עכשיו מפעילותי הציבורית, מתפקידי, או שמא אפשר לחכות עם זה עד לתום</w:t>
      </w:r>
      <w:r w:rsidR="00515A37">
        <w:rPr>
          <w:rtl/>
        </w:rPr>
        <w:t xml:space="preserve"> </w:t>
      </w:r>
      <w:r w:rsidRPr="009214BE">
        <w:rPr>
          <w:rtl/>
        </w:rPr>
        <w:t>תפקידי</w:t>
      </w:r>
      <w:r w:rsidR="00515A37">
        <w:rPr>
          <w:rtl/>
        </w:rPr>
        <w:t xml:space="preserve"> </w:t>
      </w:r>
      <w:r w:rsidRPr="009214BE">
        <w:rPr>
          <w:rtl/>
        </w:rPr>
        <w:t>כחבר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ואז</w:t>
      </w:r>
      <w:r w:rsidR="00515A37">
        <w:rPr>
          <w:rtl/>
        </w:rPr>
        <w:t xml:space="preserve"> </w:t>
      </w:r>
      <w:r w:rsidRPr="009214BE">
        <w:rPr>
          <w:rtl/>
        </w:rPr>
        <w:t>לקיים את הבירור הפלילי המשפטי, כמו שהמתינו שלוש שנים</w:t>
      </w:r>
      <w:r w:rsidR="00515A37">
        <w:rPr>
          <w:rtl/>
        </w:rPr>
        <w:t xml:space="preserve"> </w:t>
      </w:r>
      <w:r w:rsidRPr="009214BE">
        <w:rPr>
          <w:rtl/>
        </w:rPr>
        <w:t>מתחילת</w:t>
      </w:r>
      <w:r w:rsidR="00515A37">
        <w:rPr>
          <w:rtl/>
        </w:rPr>
        <w:t xml:space="preserve"> </w:t>
      </w:r>
      <w:r w:rsidRPr="009214BE">
        <w:rPr>
          <w:rtl/>
        </w:rPr>
        <w:t>החקירה</w:t>
      </w:r>
      <w:r w:rsidR="00515A37">
        <w:rPr>
          <w:rtl/>
        </w:rPr>
        <w:t xml:space="preserve"> </w:t>
      </w:r>
      <w:r w:rsidRPr="009214BE">
        <w:rPr>
          <w:rtl/>
        </w:rPr>
        <w:t>וכחמש</w:t>
      </w:r>
      <w:r w:rsidR="00515A37">
        <w:rPr>
          <w:rtl/>
        </w:rPr>
        <w:t xml:space="preserve"> </w:t>
      </w:r>
      <w:r w:rsidRPr="009214BE">
        <w:rPr>
          <w:rtl/>
        </w:rPr>
        <w:t>השנים ממועד הבחירות בשנת 1988.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קבעתי</w:t>
      </w:r>
      <w:r w:rsidR="00515A37">
        <w:rPr>
          <w:rtl/>
        </w:rPr>
        <w:t xml:space="preserve"> </w:t>
      </w:r>
      <w:r w:rsidRPr="009214BE">
        <w:rPr>
          <w:rtl/>
        </w:rPr>
        <w:t>כיצד יירשמו הפעולות הכספיות השונות בספרים ובדיווחים למבקר</w:t>
      </w:r>
      <w:r w:rsidR="00515A37">
        <w:rPr>
          <w:rtl/>
        </w:rPr>
        <w:t xml:space="preserve"> </w:t>
      </w:r>
      <w:r w:rsidRPr="009214BE">
        <w:rPr>
          <w:rtl/>
        </w:rPr>
        <w:t>המדינה.</w:t>
      </w:r>
      <w:r w:rsidR="00515A37">
        <w:rPr>
          <w:rtl/>
        </w:rPr>
        <w:t xml:space="preserve"> </w:t>
      </w:r>
      <w:r w:rsidRPr="009214BE">
        <w:rPr>
          <w:rtl/>
        </w:rPr>
        <w:t>מעולם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קשרתי</w:t>
      </w:r>
      <w:r w:rsidR="00515A37">
        <w:rPr>
          <w:rtl/>
        </w:rPr>
        <w:t xml:space="preserve"> </w:t>
      </w:r>
      <w:r w:rsidRPr="009214BE">
        <w:rPr>
          <w:rtl/>
        </w:rPr>
        <w:t>קשר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תכננתי</w:t>
      </w:r>
      <w:r w:rsidR="00515A37">
        <w:rPr>
          <w:rtl/>
        </w:rPr>
        <w:t xml:space="preserve"> </w:t>
      </w:r>
      <w:r w:rsidRPr="009214BE">
        <w:rPr>
          <w:rtl/>
        </w:rPr>
        <w:t>שום תוכנית לרמות מישהו, או למסור</w:t>
      </w:r>
      <w:r w:rsidR="00515A37">
        <w:rPr>
          <w:rtl/>
        </w:rPr>
        <w:t xml:space="preserve"> </w:t>
      </w:r>
      <w:r w:rsidRPr="009214BE">
        <w:rPr>
          <w:rtl/>
        </w:rPr>
        <w:t>דיווחים</w:t>
      </w:r>
      <w:r w:rsidR="00515A37">
        <w:rPr>
          <w:rtl/>
        </w:rPr>
        <w:t xml:space="preserve"> </w:t>
      </w:r>
      <w:r w:rsidRPr="009214BE">
        <w:rPr>
          <w:rtl/>
        </w:rPr>
        <w:t>בלתי נכונים.</w:t>
      </w:r>
      <w:r w:rsidR="00515A37">
        <w:rPr>
          <w:rtl/>
        </w:rPr>
        <w:t xml:space="preserve"> </w:t>
      </w:r>
      <w:r w:rsidRPr="009214BE">
        <w:rPr>
          <w:rtl/>
        </w:rPr>
        <w:t>פעלתי כאיש פוליטי ולא נכנסתי לפרטים הטכניים, ובוודאי לא</w:t>
      </w:r>
      <w:r w:rsidR="00515A37">
        <w:rPr>
          <w:rtl/>
        </w:rPr>
        <w:t xml:space="preserve"> </w:t>
      </w:r>
      <w:r w:rsidRPr="009214BE">
        <w:rPr>
          <w:rtl/>
        </w:rPr>
        <w:t>לפרטים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רישומים</w:t>
      </w:r>
      <w:r w:rsidR="00515A37">
        <w:rPr>
          <w:rtl/>
        </w:rPr>
        <w:t xml:space="preserve"> </w:t>
      </w:r>
      <w:r w:rsidRPr="009214BE">
        <w:rPr>
          <w:rtl/>
        </w:rPr>
        <w:t>שבהם</w:t>
      </w:r>
      <w:r w:rsidR="00515A37">
        <w:rPr>
          <w:rtl/>
        </w:rPr>
        <w:t xml:space="preserve"> </w:t>
      </w:r>
      <w:r w:rsidRPr="009214BE">
        <w:rPr>
          <w:rtl/>
        </w:rPr>
        <w:t>עסקו</w:t>
      </w:r>
      <w:r w:rsidR="00515A37">
        <w:rPr>
          <w:rtl/>
        </w:rPr>
        <w:t xml:space="preserve"> </w:t>
      </w:r>
      <w:r w:rsidRPr="009214BE">
        <w:rPr>
          <w:rtl/>
        </w:rPr>
        <w:t>אנשי</w:t>
      </w:r>
      <w:r w:rsidR="00515A37">
        <w:rPr>
          <w:rtl/>
        </w:rPr>
        <w:t xml:space="preserve"> </w:t>
      </w:r>
      <w:r w:rsidRPr="009214BE">
        <w:rPr>
          <w:rtl/>
        </w:rPr>
        <w:t>החשבונות. אני עצמי חתמתי על הדוח למבקרת</w:t>
      </w:r>
      <w:r w:rsidR="00515A37">
        <w:rPr>
          <w:rtl/>
        </w:rPr>
        <w:t xml:space="preserve"> </w:t>
      </w:r>
      <w:r w:rsidRPr="009214BE">
        <w:rPr>
          <w:rtl/>
        </w:rPr>
        <w:t>המדינה,</w:t>
      </w:r>
      <w:r w:rsidR="00515A37">
        <w:rPr>
          <w:rtl/>
        </w:rPr>
        <w:t xml:space="preserve"> </w:t>
      </w:r>
      <w:r w:rsidRPr="009214BE">
        <w:rPr>
          <w:rtl/>
        </w:rPr>
        <w:t>בהיותי</w:t>
      </w:r>
      <w:r w:rsidR="00515A37">
        <w:rPr>
          <w:rtl/>
        </w:rPr>
        <w:t xml:space="preserve"> </w:t>
      </w:r>
      <w:r w:rsidRPr="009214BE">
        <w:rPr>
          <w:rtl/>
        </w:rPr>
        <w:t>בדרכי</w:t>
      </w:r>
      <w:r w:rsidR="00515A37">
        <w:rPr>
          <w:rtl/>
        </w:rPr>
        <w:t xml:space="preserve"> </w:t>
      </w:r>
      <w:r w:rsidRPr="009214BE">
        <w:rPr>
          <w:rtl/>
        </w:rPr>
        <w:t>לטיסה לחוץ</w:t>
      </w:r>
      <w:r w:rsidR="00515A37">
        <w:rPr>
          <w:rtl/>
        </w:rPr>
        <w:t>-</w:t>
      </w:r>
      <w:r w:rsidRPr="009214BE">
        <w:rPr>
          <w:rtl/>
        </w:rPr>
        <w:t>לארץ במסגרת תפקידי, ובוודאי לא בדקתי פרטים.</w:t>
      </w:r>
      <w:r w:rsidR="00515A37">
        <w:rPr>
          <w:rtl/>
        </w:rPr>
        <w:t xml:space="preserve"> </w:t>
      </w:r>
      <w:r w:rsidRPr="009214BE">
        <w:rPr>
          <w:rtl/>
        </w:rPr>
        <w:t>הידיעה</w:t>
      </w:r>
      <w:r w:rsidR="00515A37">
        <w:rPr>
          <w:rtl/>
        </w:rPr>
        <w:t xml:space="preserve"> </w:t>
      </w:r>
      <w:r w:rsidRPr="009214BE">
        <w:rPr>
          <w:rtl/>
        </w:rPr>
        <w:t>שקיים</w:t>
      </w:r>
      <w:r w:rsidR="00515A37">
        <w:rPr>
          <w:rtl/>
        </w:rPr>
        <w:t xml:space="preserve"> </w:t>
      </w:r>
      <w:r w:rsidRPr="009214BE">
        <w:rPr>
          <w:rtl/>
        </w:rPr>
        <w:t>כאן קושי כלשהו הועברה אלי רק כשהועלו שאלות על</w:t>
      </w:r>
      <w:r w:rsidR="00515A37">
        <w:rPr>
          <w:rtl/>
        </w:rPr>
        <w:t>-</w:t>
      </w:r>
      <w:r w:rsidRPr="009214BE">
        <w:rPr>
          <w:rtl/>
        </w:rPr>
        <w:t>ידי מבקרת המדינה.</w:t>
      </w:r>
      <w:r w:rsidR="00515A37">
        <w:rPr>
          <w:rtl/>
        </w:rPr>
        <w:t xml:space="preserve"> </w:t>
      </w:r>
      <w:r w:rsidRPr="009214BE">
        <w:rPr>
          <w:rtl/>
        </w:rPr>
        <w:t>לפני כן לא היתה שום מודעות בדבר הקשיים הקיימים בעניין הזה.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ומה</w:t>
      </w:r>
      <w:r w:rsidR="00515A37">
        <w:rPr>
          <w:rtl/>
        </w:rPr>
        <w:t xml:space="preserve"> </w:t>
      </w:r>
      <w:r w:rsidRPr="009214BE">
        <w:rPr>
          <w:rtl/>
        </w:rPr>
        <w:t>מייחסים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שעשיתי</w:t>
      </w:r>
      <w:r w:rsidR="00515A37">
        <w:rPr>
          <w:rtl/>
        </w:rPr>
        <w:t xml:space="preserve"> </w:t>
      </w:r>
      <w:r w:rsidRPr="009214BE">
        <w:rPr>
          <w:rtl/>
        </w:rPr>
        <w:t>משנתברר</w:t>
      </w:r>
      <w:r w:rsidR="00515A37">
        <w:rPr>
          <w:rtl/>
        </w:rPr>
        <w:t xml:space="preserve"> </w:t>
      </w:r>
      <w:r w:rsidRPr="009214BE">
        <w:rPr>
          <w:rtl/>
        </w:rPr>
        <w:t>שקיים</w:t>
      </w:r>
      <w:r w:rsidR="00515A37">
        <w:rPr>
          <w:rtl/>
        </w:rPr>
        <w:t xml:space="preserve"> </w:t>
      </w:r>
      <w:r w:rsidRPr="009214BE">
        <w:rPr>
          <w:rtl/>
        </w:rPr>
        <w:t>קושי,</w:t>
      </w:r>
      <w:r w:rsidR="00515A37">
        <w:rPr>
          <w:rtl/>
        </w:rPr>
        <w:t xml:space="preserve"> </w:t>
      </w:r>
      <w:r w:rsidRPr="009214BE">
        <w:rPr>
          <w:rtl/>
        </w:rPr>
        <w:t>וזאת</w:t>
      </w:r>
      <w:r w:rsidR="00515A37">
        <w:rPr>
          <w:rtl/>
        </w:rPr>
        <w:t xml:space="preserve"> </w:t>
      </w:r>
      <w:r w:rsidRPr="009214BE">
        <w:rPr>
          <w:rtl/>
        </w:rPr>
        <w:t>לאחר שנמסרו כבר כל</w:t>
      </w:r>
      <w:r w:rsidR="00515A37">
        <w:rPr>
          <w:rtl/>
        </w:rPr>
        <w:t xml:space="preserve"> </w:t>
      </w:r>
      <w:r w:rsidRPr="009214BE">
        <w:rPr>
          <w:rtl/>
        </w:rPr>
        <w:t>הדיווחים</w:t>
      </w:r>
      <w:r w:rsidR="00515A37">
        <w:rPr>
          <w:rtl/>
        </w:rPr>
        <w:t xml:space="preserve"> </w:t>
      </w:r>
      <w:r w:rsidRPr="009214BE">
        <w:rPr>
          <w:rtl/>
        </w:rPr>
        <w:t>למבקרת המדינה? חיפשנו פתרון באמצעות עורכי</w:t>
      </w:r>
      <w:r w:rsidR="00515A37">
        <w:rPr>
          <w:rtl/>
        </w:rPr>
        <w:t>-</w:t>
      </w:r>
      <w:r w:rsidRPr="009214BE">
        <w:rPr>
          <w:rtl/>
        </w:rPr>
        <w:t>דין ורואי</w:t>
      </w:r>
      <w:r w:rsidR="00515A37">
        <w:rPr>
          <w:rtl/>
        </w:rPr>
        <w:t>-</w:t>
      </w:r>
      <w:r w:rsidRPr="009214BE">
        <w:rPr>
          <w:rtl/>
        </w:rPr>
        <w:t>חשבון להשליט סדר</w:t>
      </w:r>
      <w:r w:rsidR="00515A37">
        <w:rPr>
          <w:rtl/>
        </w:rPr>
        <w:t xml:space="preserve"> </w:t>
      </w:r>
      <w:r w:rsidRPr="009214BE">
        <w:rPr>
          <w:rtl/>
        </w:rPr>
        <w:t>בחשבונות,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נאמר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שאין</w:t>
      </w:r>
      <w:r w:rsidR="00515A37">
        <w:rPr>
          <w:rtl/>
        </w:rPr>
        <w:t xml:space="preserve"> </w:t>
      </w:r>
      <w:r w:rsidRPr="009214BE">
        <w:rPr>
          <w:rtl/>
        </w:rPr>
        <w:t>בהם סדר. משהתברר שלא תהיה אפשרות לבטל את הקנסות</w:t>
      </w:r>
      <w:r w:rsidR="00515A37">
        <w:rPr>
          <w:rtl/>
        </w:rPr>
        <w:t xml:space="preserve"> </w:t>
      </w:r>
      <w:r w:rsidRPr="009214BE">
        <w:rPr>
          <w:rtl/>
        </w:rPr>
        <w:t>הצפויים</w:t>
      </w:r>
      <w:r w:rsidR="00515A37">
        <w:rPr>
          <w:rtl/>
        </w:rPr>
        <w:t xml:space="preserve"> </w:t>
      </w:r>
      <w:r w:rsidRPr="009214BE">
        <w:rPr>
          <w:rtl/>
        </w:rPr>
        <w:t>לפי חוק מימון מפלגות בשל אי</w:t>
      </w:r>
      <w:r w:rsidR="00515A37">
        <w:rPr>
          <w:rtl/>
        </w:rPr>
        <w:t>-</w:t>
      </w:r>
      <w:r w:rsidRPr="009214BE">
        <w:rPr>
          <w:rtl/>
        </w:rPr>
        <w:t>רישום מלא ומדויק, וכי גם להקטין קנסות אלה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תהיה</w:t>
      </w:r>
      <w:r w:rsidR="00515A37">
        <w:rPr>
          <w:rtl/>
        </w:rPr>
        <w:t xml:space="preserve"> </w:t>
      </w:r>
      <w:r w:rsidRPr="009214BE">
        <w:rPr>
          <w:rtl/>
        </w:rPr>
        <w:t>אפשרות,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יימסרו</w:t>
      </w:r>
      <w:r w:rsidR="00515A37">
        <w:rPr>
          <w:rtl/>
        </w:rPr>
        <w:t xml:space="preserve"> </w:t>
      </w:r>
      <w:r w:rsidRPr="009214BE">
        <w:rPr>
          <w:rtl/>
        </w:rPr>
        <w:t>שמותיהם של כל הפעילים, הרימה סיעת ש"ס ידיים</w:t>
      </w:r>
      <w:r w:rsidR="00515A37">
        <w:rPr>
          <w:rtl/>
        </w:rPr>
        <w:t xml:space="preserve"> </w:t>
      </w:r>
      <w:r w:rsidRPr="009214BE">
        <w:rPr>
          <w:rtl/>
        </w:rPr>
        <w:t>והשלימה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שיוטלו</w:t>
      </w:r>
      <w:r w:rsidR="00515A37">
        <w:rPr>
          <w:rtl/>
        </w:rPr>
        <w:t xml:space="preserve"> </w:t>
      </w:r>
      <w:r w:rsidRPr="009214BE">
        <w:rPr>
          <w:rtl/>
        </w:rPr>
        <w:t>עליה</w:t>
      </w:r>
      <w:r w:rsidR="00515A37">
        <w:rPr>
          <w:rtl/>
        </w:rPr>
        <w:t xml:space="preserve"> </w:t>
      </w:r>
      <w:r w:rsidRPr="009214BE">
        <w:rPr>
          <w:rtl/>
        </w:rPr>
        <w:t>קנסות</w:t>
      </w:r>
      <w:r w:rsidR="00515A37">
        <w:rPr>
          <w:rtl/>
        </w:rPr>
        <w:t xml:space="preserve"> </w:t>
      </w:r>
      <w:r w:rsidRPr="009214BE">
        <w:rPr>
          <w:rtl/>
        </w:rPr>
        <w:t>לפי חוק מימון המפלגות בסכומים של מיליוני</w:t>
      </w:r>
      <w:r w:rsidR="00515A37">
        <w:rPr>
          <w:rtl/>
        </w:rPr>
        <w:t xml:space="preserve"> </w:t>
      </w:r>
      <w:r w:rsidRPr="009214BE">
        <w:rPr>
          <w:rtl/>
        </w:rPr>
        <w:t>שקלים,</w:t>
      </w:r>
      <w:r w:rsidR="00515A37">
        <w:rPr>
          <w:rtl/>
        </w:rPr>
        <w:t xml:space="preserve"> </w:t>
      </w:r>
      <w:r w:rsidRPr="009214BE">
        <w:rPr>
          <w:rtl/>
        </w:rPr>
        <w:t>ובלבד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יימסרו</w:t>
      </w:r>
      <w:r w:rsidR="00515A37">
        <w:rPr>
          <w:rtl/>
        </w:rPr>
        <w:t xml:space="preserve"> </w:t>
      </w:r>
      <w:r w:rsidRPr="009214BE">
        <w:rPr>
          <w:rtl/>
        </w:rPr>
        <w:t>למבקרת</w:t>
      </w:r>
      <w:r w:rsidR="00515A37">
        <w:rPr>
          <w:rtl/>
        </w:rPr>
        <w:t xml:space="preserve"> </w:t>
      </w:r>
      <w:r w:rsidRPr="009214BE">
        <w:rPr>
          <w:rtl/>
        </w:rPr>
        <w:t>המדינה תשובות בלתי נכונות, או דיווחים בלתי</w:t>
      </w:r>
      <w:r w:rsidR="00515A37">
        <w:rPr>
          <w:rtl/>
        </w:rPr>
        <w:t xml:space="preserve"> </w:t>
      </w:r>
      <w:r w:rsidRPr="009214BE">
        <w:rPr>
          <w:rtl/>
        </w:rPr>
        <w:t>נכונים.</w:t>
      </w:r>
      <w:r w:rsidR="00515A37">
        <w:rPr>
          <w:rtl/>
        </w:rPr>
        <w:t xml:space="preserve"> </w:t>
      </w:r>
      <w:r w:rsidRPr="009214BE">
        <w:rPr>
          <w:rtl/>
        </w:rPr>
        <w:t>עובדה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הישיבות,</w:t>
      </w:r>
      <w:r w:rsidR="00515A37">
        <w:rPr>
          <w:rtl/>
        </w:rPr>
        <w:t xml:space="preserve"> </w:t>
      </w:r>
      <w:r w:rsidRPr="009214BE">
        <w:rPr>
          <w:rtl/>
        </w:rPr>
        <w:t>שעליהן</w:t>
      </w:r>
      <w:r w:rsidR="00515A37">
        <w:rPr>
          <w:rtl/>
        </w:rPr>
        <w:t xml:space="preserve"> </w:t>
      </w:r>
      <w:r w:rsidRPr="009214BE">
        <w:rPr>
          <w:rtl/>
        </w:rPr>
        <w:t>מעידים</w:t>
      </w:r>
      <w:r w:rsidR="00515A37">
        <w:rPr>
          <w:rtl/>
        </w:rPr>
        <w:t xml:space="preserve"> </w:t>
      </w:r>
      <w:r w:rsidRPr="009214BE">
        <w:rPr>
          <w:rtl/>
        </w:rPr>
        <w:t>רואי</w:t>
      </w:r>
      <w:r w:rsidR="00515A37">
        <w:rPr>
          <w:rtl/>
        </w:rPr>
        <w:t>-</w:t>
      </w:r>
      <w:r w:rsidRPr="009214BE">
        <w:rPr>
          <w:rtl/>
        </w:rPr>
        <w:t>החשבון ברזילי ועוזרו,</w:t>
      </w:r>
      <w:r w:rsidR="00515A37">
        <w:rPr>
          <w:rtl/>
        </w:rPr>
        <w:t xml:space="preserve"> </w:t>
      </w:r>
      <w:r w:rsidRPr="009214BE">
        <w:rPr>
          <w:rtl/>
        </w:rPr>
        <w:t>התקיימו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הגשת</w:t>
      </w:r>
      <w:r w:rsidR="00515A37">
        <w:rPr>
          <w:rtl/>
        </w:rPr>
        <w:t xml:space="preserve"> </w:t>
      </w:r>
      <w:r w:rsidRPr="009214BE">
        <w:rPr>
          <w:rtl/>
        </w:rPr>
        <w:t>הדוחות</w:t>
      </w:r>
      <w:r w:rsidR="00515A37">
        <w:rPr>
          <w:rtl/>
        </w:rPr>
        <w:t xml:space="preserve"> </w:t>
      </w:r>
      <w:r w:rsidRPr="009214BE">
        <w:rPr>
          <w:rtl/>
        </w:rPr>
        <w:t>למבקרת המדינה, דוחות שבגינם מבקש היועץ 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 להגיש את כתב האישום.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ועוד</w:t>
      </w:r>
      <w:r w:rsidR="00515A37">
        <w:rPr>
          <w:rtl/>
        </w:rPr>
        <w:t xml:space="preserve"> </w:t>
      </w:r>
      <w:r w:rsidRPr="009214BE">
        <w:rPr>
          <w:rtl/>
        </w:rPr>
        <w:t>עובדה</w:t>
      </w:r>
      <w:r w:rsidR="00515A37">
        <w:rPr>
          <w:rtl/>
        </w:rPr>
        <w:t xml:space="preserve"> </w:t>
      </w:r>
      <w:r w:rsidRPr="009214BE">
        <w:rPr>
          <w:rtl/>
        </w:rPr>
        <w:t>היא,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ישיבות אלו לא הוגש שום דוח למבקרת המדינה ולא</w:t>
      </w:r>
      <w:r w:rsidR="00515A37">
        <w:rPr>
          <w:rtl/>
        </w:rPr>
        <w:t xml:space="preserve"> </w:t>
      </w:r>
      <w:r w:rsidRPr="009214BE">
        <w:rPr>
          <w:rtl/>
        </w:rPr>
        <w:t>ניתנה</w:t>
      </w:r>
      <w:r w:rsidR="00515A37">
        <w:rPr>
          <w:rtl/>
        </w:rPr>
        <w:t xml:space="preserve"> </w:t>
      </w:r>
      <w:r w:rsidRPr="009214BE">
        <w:rPr>
          <w:rtl/>
        </w:rPr>
        <w:t>שום</w:t>
      </w:r>
      <w:r w:rsidR="00515A37">
        <w:rPr>
          <w:rtl/>
        </w:rPr>
        <w:t xml:space="preserve"> </w:t>
      </w:r>
      <w:r w:rsidRPr="009214BE">
        <w:rPr>
          <w:rtl/>
        </w:rPr>
        <w:t>תשובה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 ש"ס, או מישהו מטעמה, ובוודאי לא ניתנה שום תשובה בלתי</w:t>
      </w:r>
      <w:r w:rsidR="00515A37">
        <w:rPr>
          <w:rtl/>
        </w:rPr>
        <w:t xml:space="preserve"> </w:t>
      </w:r>
      <w:r w:rsidRPr="009214BE">
        <w:rPr>
          <w:rtl/>
        </w:rPr>
        <w:t>נכונה למבקרת המדינה.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חברי הכנסת, אתם יודעים היטב מה האיסורים שקובע חוק מימון מפלגות. אסור</w:t>
      </w:r>
      <w:r w:rsidR="00515A37">
        <w:rPr>
          <w:rtl/>
        </w:rPr>
        <w:t xml:space="preserve"> </w:t>
      </w:r>
      <w:r w:rsidRPr="009214BE">
        <w:rPr>
          <w:rtl/>
        </w:rPr>
        <w:t>לעבור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תקרת</w:t>
      </w:r>
      <w:r w:rsidR="00515A37">
        <w:rPr>
          <w:rtl/>
        </w:rPr>
        <w:t xml:space="preserve"> </w:t>
      </w:r>
      <w:r w:rsidRPr="009214BE">
        <w:rPr>
          <w:rtl/>
        </w:rPr>
        <w:t>ההוצאות</w:t>
      </w:r>
      <w:r w:rsidR="00515A37">
        <w:rPr>
          <w:rtl/>
        </w:rPr>
        <w:t xml:space="preserve"> </w:t>
      </w:r>
      <w:r w:rsidRPr="009214BE">
        <w:rPr>
          <w:rtl/>
        </w:rPr>
        <w:t>המותרות</w:t>
      </w:r>
      <w:r w:rsidR="00515A37">
        <w:rPr>
          <w:rtl/>
        </w:rPr>
        <w:t xml:space="preserve"> </w:t>
      </w:r>
      <w:r w:rsidRPr="009214BE">
        <w:rPr>
          <w:rtl/>
        </w:rPr>
        <w:t>ואסור לקבל תרומות מעבר למה שקבוע בחוק.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בודקת מבקרת המדינה ועל כך היא קונסת מפלגות.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הפרשה</w:t>
      </w:r>
      <w:r w:rsidR="00515A37">
        <w:rPr>
          <w:rtl/>
        </w:rPr>
        <w:t xml:space="preserve"> </w:t>
      </w:r>
      <w:r w:rsidRPr="009214BE">
        <w:rPr>
          <w:rtl/>
        </w:rPr>
        <w:t>המיוחסת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עברה ש"ס אף על אחד האיסורים הללו ולא התכוונה</w:t>
      </w:r>
      <w:r w:rsidR="00515A37">
        <w:rPr>
          <w:rtl/>
        </w:rPr>
        <w:t xml:space="preserve"> </w:t>
      </w:r>
      <w:r w:rsidRPr="009214BE">
        <w:rPr>
          <w:rtl/>
        </w:rPr>
        <w:t>לעבור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מהם. מבקרת המדינה קבעה במפורש, בדוחות שלה לאותה תקופה, שש"ס לא</w:t>
      </w:r>
      <w:r w:rsidR="00515A37">
        <w:rPr>
          <w:rtl/>
        </w:rPr>
        <w:t xml:space="preserve"> </w:t>
      </w:r>
      <w:r w:rsidRPr="009214BE">
        <w:rPr>
          <w:rtl/>
        </w:rPr>
        <w:t xml:space="preserve">קיבלה תרומה אסורה מתאגיד וש"ס לא הוציאה הוצאות מעבר למותר לה, אלא להיפך </w:t>
      </w:r>
      <w:r w:rsidR="00515A37">
        <w:rPr>
          <w:rtl/>
        </w:rPr>
        <w:t>–</w:t>
      </w:r>
      <w:r w:rsidRPr="009214BE">
        <w:rPr>
          <w:rtl/>
        </w:rPr>
        <w:t xml:space="preserve"> תקרת</w:t>
      </w:r>
      <w:r w:rsidR="00515A37">
        <w:rPr>
          <w:rtl/>
        </w:rPr>
        <w:t xml:space="preserve"> </w:t>
      </w:r>
      <w:r w:rsidRPr="009214BE">
        <w:rPr>
          <w:rtl/>
        </w:rPr>
        <w:t>ההוצאות המותרות רחוקה מאוד ממה שש"ס הוציאה בפועל. כל ההוצאות של ש"ס היו הוצאות</w:t>
      </w:r>
      <w:r w:rsidR="00515A37">
        <w:rPr>
          <w:rtl/>
        </w:rPr>
        <w:t xml:space="preserve"> </w:t>
      </w:r>
      <w:r w:rsidRPr="009214BE">
        <w:rPr>
          <w:rtl/>
        </w:rPr>
        <w:t>מותרות</w:t>
      </w:r>
      <w:r w:rsidR="00515A37">
        <w:rPr>
          <w:rtl/>
        </w:rPr>
        <w:t xml:space="preserve"> </w:t>
      </w:r>
      <w:r w:rsidRPr="009214BE">
        <w:rPr>
          <w:rtl/>
        </w:rPr>
        <w:t>לצורכי</w:t>
      </w:r>
      <w:r w:rsidR="00515A37">
        <w:rPr>
          <w:rtl/>
        </w:rPr>
        <w:t xml:space="preserve"> </w:t>
      </w:r>
      <w:r w:rsidRPr="009214BE">
        <w:rPr>
          <w:rtl/>
        </w:rPr>
        <w:t>המפלגה, לרבות התשלומים לפעילים שעליהם מדובר. זאת אומרת, הוצאנו</w:t>
      </w:r>
      <w:r w:rsidR="00515A37">
        <w:rPr>
          <w:rtl/>
        </w:rPr>
        <w:t xml:space="preserve"> </w:t>
      </w:r>
      <w:r w:rsidRPr="009214BE">
        <w:rPr>
          <w:rtl/>
        </w:rPr>
        <w:t>את הכספים למה שהם מיועדים.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לו</w:t>
      </w:r>
      <w:r w:rsidR="00515A37">
        <w:rPr>
          <w:rtl/>
        </w:rPr>
        <w:t xml:space="preserve"> </w:t>
      </w:r>
      <w:r w:rsidRPr="009214BE">
        <w:rPr>
          <w:rtl/>
        </w:rPr>
        <w:t>רשמה</w:t>
      </w:r>
      <w:r w:rsidR="00515A37">
        <w:rPr>
          <w:rtl/>
        </w:rPr>
        <w:t xml:space="preserve"> </w:t>
      </w:r>
      <w:r w:rsidRPr="009214BE">
        <w:rPr>
          <w:rtl/>
        </w:rPr>
        <w:t>ש"ס</w:t>
      </w:r>
      <w:r w:rsidR="00515A37">
        <w:rPr>
          <w:rtl/>
        </w:rPr>
        <w:t xml:space="preserve"> </w:t>
      </w:r>
      <w:r w:rsidRPr="009214BE">
        <w:rPr>
          <w:rtl/>
        </w:rPr>
        <w:t>רישום</w:t>
      </w:r>
      <w:r w:rsidR="00515A37">
        <w:rPr>
          <w:rtl/>
        </w:rPr>
        <w:t xml:space="preserve"> </w:t>
      </w:r>
      <w:r w:rsidRPr="009214BE">
        <w:rPr>
          <w:rtl/>
        </w:rPr>
        <w:t>מלא</w:t>
      </w:r>
      <w:r w:rsidR="00515A37">
        <w:rPr>
          <w:rtl/>
        </w:rPr>
        <w:t xml:space="preserve"> </w:t>
      </w:r>
      <w:r w:rsidRPr="009214BE">
        <w:rPr>
          <w:rtl/>
        </w:rPr>
        <w:t>ונכון לא היתה ש"ס מקבלת אגורה אחת פחות ממה</w:t>
      </w:r>
      <w:r w:rsidR="00515A37">
        <w:rPr>
          <w:rtl/>
        </w:rPr>
        <w:t xml:space="preserve"> </w:t>
      </w:r>
      <w:r w:rsidRPr="009214BE">
        <w:rPr>
          <w:rtl/>
        </w:rPr>
        <w:t>שקיבלה היום והיא לא היתה נקנסת על תרומה אסורה או על הוצאה מעבר לתקרה וגם לא על</w:t>
      </w:r>
      <w:r w:rsidR="00515A37">
        <w:rPr>
          <w:rtl/>
        </w:rPr>
        <w:t xml:space="preserve"> </w:t>
      </w:r>
      <w:r w:rsidRPr="009214BE">
        <w:rPr>
          <w:rtl/>
        </w:rPr>
        <w:t>מעילה בכספים.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במובן</w:t>
      </w:r>
      <w:r w:rsidR="00515A37">
        <w:rPr>
          <w:rtl/>
        </w:rPr>
        <w:t xml:space="preserve"> </w:t>
      </w:r>
      <w:r w:rsidRPr="009214BE">
        <w:rPr>
          <w:rtl/>
        </w:rPr>
        <w:t>הזה,</w:t>
      </w:r>
      <w:r w:rsidR="00515A37">
        <w:rPr>
          <w:rtl/>
        </w:rPr>
        <w:t xml:space="preserve"> </w:t>
      </w:r>
      <w:r w:rsidRPr="009214BE">
        <w:rPr>
          <w:rtl/>
        </w:rPr>
        <w:t>העבירה</w:t>
      </w:r>
      <w:r w:rsidR="00515A37">
        <w:rPr>
          <w:rtl/>
        </w:rPr>
        <w:t xml:space="preserve"> </w:t>
      </w:r>
      <w:r w:rsidRPr="009214BE">
        <w:rPr>
          <w:rtl/>
        </w:rPr>
        <w:t>שמייחסים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עבירה טכנית, כי אין לה שום משמעות</w:t>
      </w:r>
      <w:r w:rsidR="00515A37">
        <w:rPr>
          <w:rtl/>
        </w:rPr>
        <w:t xml:space="preserve"> </w:t>
      </w:r>
      <w:r w:rsidRPr="009214BE">
        <w:rPr>
          <w:rtl/>
        </w:rPr>
        <w:t>מבחינת</w:t>
      </w:r>
      <w:r w:rsidR="00515A37">
        <w:rPr>
          <w:rtl/>
        </w:rPr>
        <w:t xml:space="preserve"> </w:t>
      </w:r>
      <w:r w:rsidRPr="009214BE">
        <w:rPr>
          <w:rtl/>
        </w:rPr>
        <w:t>חוקי</w:t>
      </w:r>
      <w:r w:rsidR="00515A37">
        <w:rPr>
          <w:rtl/>
        </w:rPr>
        <w:t xml:space="preserve"> </w:t>
      </w:r>
      <w:r w:rsidRPr="009214BE">
        <w:rPr>
          <w:rtl/>
        </w:rPr>
        <w:t>מימון</w:t>
      </w:r>
      <w:r w:rsidR="00515A37">
        <w:rPr>
          <w:rtl/>
        </w:rPr>
        <w:t xml:space="preserve"> </w:t>
      </w:r>
      <w:r w:rsidRPr="009214BE">
        <w:rPr>
          <w:rtl/>
        </w:rPr>
        <w:t>מפלגות.</w:t>
      </w:r>
      <w:r w:rsidR="00515A37">
        <w:rPr>
          <w:rtl/>
        </w:rPr>
        <w:t xml:space="preserve"> </w:t>
      </w:r>
      <w:r w:rsidRPr="009214BE">
        <w:rPr>
          <w:rtl/>
        </w:rPr>
        <w:t>זה לא המקרה של שחיתות במימון מפלגות. מבחינת חוקי</w:t>
      </w:r>
      <w:r w:rsidR="00515A37">
        <w:rPr>
          <w:rtl/>
        </w:rPr>
        <w:t xml:space="preserve"> </w:t>
      </w:r>
      <w:r w:rsidRPr="009214BE">
        <w:rPr>
          <w:rtl/>
        </w:rPr>
        <w:t>מימון מפלגות הבעיה דומה לאי</w:t>
      </w:r>
      <w:r w:rsidR="00515A37">
        <w:rPr>
          <w:rtl/>
        </w:rPr>
        <w:t>-</w:t>
      </w:r>
      <w:r w:rsidRPr="009214BE">
        <w:rPr>
          <w:rtl/>
        </w:rPr>
        <w:t>דיווח על הכנסה כשההכנסה פטורה מכל מס.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בפני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 נפרסו מעשי שחיתות ממש מצד מפלגות רבות וגם</w:t>
      </w:r>
      <w:r w:rsidR="00515A37">
        <w:rPr>
          <w:rtl/>
        </w:rPr>
        <w:t xml:space="preserve"> </w:t>
      </w:r>
      <w:r w:rsidRPr="009214BE">
        <w:rPr>
          <w:rtl/>
        </w:rPr>
        <w:t>ובעיקר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המפלגות הגדולות. לוועדת הכנסת הוגש תזכיר שמסר חבר הכנסת מיכאל איתן</w:t>
      </w:r>
      <w:r w:rsidR="00515A37">
        <w:rPr>
          <w:rtl/>
        </w:rPr>
        <w:t xml:space="preserve"> </w:t>
      </w:r>
      <w:r w:rsidRPr="009214BE">
        <w:rPr>
          <w:rtl/>
        </w:rPr>
        <w:t>ליועץ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לממשלה, ובו מקרים חמורים ביותר שבהם היו מעורבים חברי כנסת ושרים</w:t>
      </w:r>
      <w:r w:rsidR="00515A37">
        <w:rPr>
          <w:rtl/>
        </w:rPr>
        <w:t xml:space="preserve"> </w:t>
      </w:r>
      <w:r w:rsidRPr="009214BE">
        <w:rPr>
          <w:rtl/>
        </w:rPr>
        <w:t>בנושאים הקשורים בחוקי מימון המפלגות.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בכלל להשוות את חומרת המקרים הללו לעומת מה שהיועץ המשפטי לממשלה מייחס</w:t>
      </w:r>
      <w:r w:rsidR="00515A37">
        <w:rPr>
          <w:rtl/>
        </w:rPr>
        <w:t xml:space="preserve"> </w:t>
      </w:r>
      <w:r w:rsidRPr="009214BE">
        <w:rPr>
          <w:rtl/>
        </w:rPr>
        <w:t>לי, כשהוא אומר במפורש שאצלי אין מדובר במקרה חמור. אף לא באחד מן המקרים הללו לא</w:t>
      </w:r>
      <w:r w:rsidR="00515A37">
        <w:rPr>
          <w:rtl/>
        </w:rPr>
        <w:t xml:space="preserve"> </w:t>
      </w:r>
      <w:r w:rsidRPr="009214BE">
        <w:rPr>
          <w:rtl/>
        </w:rPr>
        <w:t>הועמדו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 והשרים לדין פלילי. בחלק גדול מן המקרים האלה הם אף לא נחקרו</w:t>
      </w:r>
      <w:r w:rsidR="00515A37">
        <w:rPr>
          <w:rtl/>
        </w:rPr>
        <w:t xml:space="preserve"> </w:t>
      </w:r>
      <w:r w:rsidRPr="009214BE">
        <w:rPr>
          <w:rtl/>
        </w:rPr>
        <w:t>כלל.</w:t>
      </w:r>
      <w:r w:rsidR="00515A37">
        <w:rPr>
          <w:rtl/>
        </w:rPr>
        <w:t xml:space="preserve"> </w:t>
      </w:r>
      <w:r w:rsidRPr="009214BE">
        <w:rPr>
          <w:rtl/>
        </w:rPr>
        <w:t>בחלק גדול עוד יותר ממקרים אלה ובמקרים אחרים אף לא נפתחה חקירת משטרה.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אזכיר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חלק</w:t>
      </w:r>
      <w:r w:rsidR="00515A37">
        <w:rPr>
          <w:rtl/>
        </w:rPr>
        <w:t xml:space="preserve"> </w:t>
      </w:r>
      <w:r w:rsidRPr="009214BE">
        <w:rPr>
          <w:rtl/>
        </w:rPr>
        <w:t>קטן מן המקרים הללו, המתועדים כולם באמצעות מסמכים ועדויות</w:t>
      </w:r>
      <w:r w:rsidR="00515A37">
        <w:rPr>
          <w:rtl/>
        </w:rPr>
        <w:t xml:space="preserve"> </w:t>
      </w:r>
      <w:r w:rsidRPr="009214BE">
        <w:rPr>
          <w:rtl/>
        </w:rPr>
        <w:t>בתזכירו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 חבר הכנסת מיכאל איתן: א. פרשת התרומה הבלתי חוקית של 500,000 דולר </w:t>
      </w:r>
      <w:r w:rsidR="00515A37">
        <w:rPr>
          <w:rtl/>
        </w:rPr>
        <w:t xml:space="preserve">– </w:t>
      </w:r>
      <w:r w:rsidRPr="009214BE">
        <w:rPr>
          <w:rtl/>
        </w:rPr>
        <w:t>תשמעו</w:t>
      </w:r>
      <w:r w:rsidR="00515A37">
        <w:rPr>
          <w:rtl/>
        </w:rPr>
        <w:t xml:space="preserve"> </w:t>
      </w:r>
      <w:r w:rsidRPr="009214BE">
        <w:rPr>
          <w:rtl/>
        </w:rPr>
        <w:t>היטב,</w:t>
      </w:r>
      <w:r w:rsidR="00515A37">
        <w:rPr>
          <w:rtl/>
        </w:rPr>
        <w:t xml:space="preserve"> </w:t>
      </w:r>
      <w:r w:rsidRPr="009214BE">
        <w:rPr>
          <w:rtl/>
        </w:rPr>
        <w:t>500,000</w:t>
      </w:r>
      <w:r w:rsidR="00515A37">
        <w:rPr>
          <w:rtl/>
        </w:rPr>
        <w:t xml:space="preserve"> </w:t>
      </w:r>
      <w:r w:rsidRPr="009214BE">
        <w:rPr>
          <w:rtl/>
        </w:rPr>
        <w:t>דולר</w:t>
      </w:r>
      <w:r w:rsidR="00515A37">
        <w:rPr>
          <w:rtl/>
        </w:rPr>
        <w:t xml:space="preserve"> – </w:t>
      </w:r>
      <w:r w:rsidRPr="009214BE">
        <w:rPr>
          <w:rtl/>
        </w:rPr>
        <w:t>שניתנה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 דוד בלאס למפלגת העבודה, שבה היו</w:t>
      </w:r>
      <w:r w:rsidR="00515A37">
        <w:rPr>
          <w:rtl/>
        </w:rPr>
        <w:t xml:space="preserve"> </w:t>
      </w:r>
      <w:r w:rsidRPr="009214BE">
        <w:rPr>
          <w:rtl/>
        </w:rPr>
        <w:t>מעורבים שני שרים ממפלגה זו.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ב.</w:t>
      </w:r>
      <w:r w:rsidR="00515A37">
        <w:rPr>
          <w:rtl/>
        </w:rPr>
        <w:t xml:space="preserve"> </w:t>
      </w:r>
      <w:r w:rsidRPr="009214BE">
        <w:rPr>
          <w:rtl/>
        </w:rPr>
        <w:t>פעולות</w:t>
      </w:r>
      <w:r w:rsidR="00515A37">
        <w:rPr>
          <w:rtl/>
        </w:rPr>
        <w:t xml:space="preserve"> </w:t>
      </w:r>
      <w:r w:rsidRPr="009214BE">
        <w:rPr>
          <w:rtl/>
        </w:rPr>
        <w:t>מימון בלתי חוקיות של סיעת יחד במערכת הבחירות לכנסת האחת</w:t>
      </w:r>
      <w:r w:rsidR="00515A37">
        <w:rPr>
          <w:rtl/>
        </w:rPr>
        <w:t>-</w:t>
      </w:r>
      <w:r w:rsidRPr="009214BE">
        <w:rPr>
          <w:rtl/>
        </w:rPr>
        <w:t>עשרה,</w:t>
      </w:r>
      <w:r w:rsidR="00515A37">
        <w:rPr>
          <w:rtl/>
        </w:rPr>
        <w:t xml:space="preserve"> </w:t>
      </w:r>
      <w:r w:rsidRPr="009214BE">
        <w:rPr>
          <w:rtl/>
        </w:rPr>
        <w:t>שבה חרגה הסיעה פי</w:t>
      </w:r>
      <w:r w:rsidR="00515A37">
        <w:rPr>
          <w:rtl/>
        </w:rPr>
        <w:t>-</w:t>
      </w:r>
      <w:r w:rsidRPr="009214BE">
        <w:rPr>
          <w:rtl/>
        </w:rPr>
        <w:t>13 מתקרת ההוצאות המותרות וקיבלה תרומות בלתי חוקיות.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ג.</w:t>
      </w:r>
      <w:r w:rsidR="00515A37">
        <w:rPr>
          <w:rtl/>
        </w:rPr>
        <w:t xml:space="preserve"> </w:t>
      </w:r>
      <w:r w:rsidRPr="009214BE">
        <w:rPr>
          <w:rtl/>
        </w:rPr>
        <w:t>בפרשת הליכוד, הנוגעת לבחירות לכנסת השתים</w:t>
      </w:r>
      <w:r w:rsidR="00515A37">
        <w:rPr>
          <w:rtl/>
        </w:rPr>
        <w:t>-</w:t>
      </w:r>
      <w:r w:rsidRPr="009214BE">
        <w:rPr>
          <w:rtl/>
        </w:rPr>
        <w:t xml:space="preserve">עשרה בשנת 1988 </w:t>
      </w:r>
      <w:r w:rsidR="00515A37">
        <w:rPr>
          <w:rtl/>
        </w:rPr>
        <w:t>–</w:t>
      </w:r>
      <w:r w:rsidRPr="009214BE">
        <w:rPr>
          <w:rtl/>
        </w:rPr>
        <w:t xml:space="preserve"> אותן בחירות</w:t>
      </w:r>
      <w:r w:rsidR="00515A37">
        <w:rPr>
          <w:rtl/>
        </w:rPr>
        <w:t xml:space="preserve"> </w:t>
      </w:r>
      <w:r w:rsidRPr="009214BE">
        <w:rPr>
          <w:rtl/>
        </w:rPr>
        <w:t>שבקשר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אליהן מבקש היועץ המשפטי לממשלה להסיר את חסינותי </w:t>
      </w:r>
      <w:r w:rsidR="00515A37">
        <w:rPr>
          <w:rtl/>
        </w:rPr>
        <w:t>–</w:t>
      </w:r>
      <w:r w:rsidRPr="009214BE">
        <w:rPr>
          <w:rtl/>
        </w:rPr>
        <w:t xml:space="preserve"> היה מדובר בהקמת חברות</w:t>
      </w:r>
      <w:r w:rsidR="00515A37">
        <w:rPr>
          <w:rtl/>
        </w:rPr>
        <w:t xml:space="preserve"> </w:t>
      </w:r>
      <w:r w:rsidRPr="009214BE">
        <w:rPr>
          <w:rtl/>
        </w:rPr>
        <w:t>פיקטיביות</w:t>
      </w:r>
      <w:r w:rsidR="00515A37">
        <w:rPr>
          <w:rtl/>
        </w:rPr>
        <w:t xml:space="preserve"> </w:t>
      </w:r>
      <w:r w:rsidRPr="009214BE">
        <w:rPr>
          <w:rtl/>
        </w:rPr>
        <w:t>שעסקו</w:t>
      </w:r>
      <w:r w:rsidR="00515A37">
        <w:rPr>
          <w:rtl/>
        </w:rPr>
        <w:t xml:space="preserve"> </w:t>
      </w:r>
      <w:r w:rsidRPr="009214BE">
        <w:rPr>
          <w:rtl/>
        </w:rPr>
        <w:t>כביכול</w:t>
      </w:r>
      <w:r w:rsidR="00515A37">
        <w:rPr>
          <w:rtl/>
        </w:rPr>
        <w:t xml:space="preserve"> </w:t>
      </w:r>
      <w:r w:rsidRPr="009214BE">
        <w:rPr>
          <w:rtl/>
        </w:rPr>
        <w:t>בפרסום.</w:t>
      </w:r>
      <w:r w:rsidR="00515A37">
        <w:rPr>
          <w:rtl/>
        </w:rPr>
        <w:t xml:space="preserve"> </w:t>
      </w:r>
      <w:r w:rsidRPr="009214BE">
        <w:rPr>
          <w:rtl/>
        </w:rPr>
        <w:t>חברות אלה היו קיימות אך ורק על הנייר ומטרתן</w:t>
      </w:r>
      <w:r w:rsidR="00515A37">
        <w:rPr>
          <w:rtl/>
        </w:rPr>
        <w:t xml:space="preserve"> </w:t>
      </w:r>
      <w:r w:rsidRPr="009214BE">
        <w:rPr>
          <w:rtl/>
        </w:rPr>
        <w:t>היתה</w:t>
      </w:r>
      <w:r w:rsidR="00515A37">
        <w:rPr>
          <w:rtl/>
        </w:rPr>
        <w:t xml:space="preserve"> </w:t>
      </w:r>
      <w:r w:rsidRPr="009214BE">
        <w:rPr>
          <w:rtl/>
        </w:rPr>
        <w:t>לקבל</w:t>
      </w:r>
      <w:r w:rsidR="00515A37">
        <w:rPr>
          <w:rtl/>
        </w:rPr>
        <w:t xml:space="preserve"> </w:t>
      </w:r>
      <w:r w:rsidRPr="009214BE">
        <w:rPr>
          <w:rtl/>
        </w:rPr>
        <w:t>תרומות ממאות אנשים כנגד חשבוניות מס בגין פרסום כביכול. מובן שמעולם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נעשה</w:t>
      </w:r>
      <w:r w:rsidR="00515A37">
        <w:rPr>
          <w:rtl/>
        </w:rPr>
        <w:t xml:space="preserve"> </w:t>
      </w:r>
      <w:r w:rsidRPr="009214BE">
        <w:rPr>
          <w:rtl/>
        </w:rPr>
        <w:t>פרסום.</w:t>
      </w:r>
      <w:r w:rsidR="00515A37">
        <w:rPr>
          <w:rtl/>
        </w:rPr>
        <w:t xml:space="preserve"> </w:t>
      </w:r>
      <w:r w:rsidRPr="009214BE">
        <w:rPr>
          <w:rtl/>
        </w:rPr>
        <w:t>התורמים ניכו את סכומי החשבוניות ממס הכנסה וממע"מ. הליכוד לא</w:t>
      </w:r>
      <w:r w:rsidR="00515A37">
        <w:rPr>
          <w:rtl/>
        </w:rPr>
        <w:t xml:space="preserve"> </w:t>
      </w:r>
      <w:r w:rsidRPr="009214BE">
        <w:rPr>
          <w:rtl/>
        </w:rPr>
        <w:t>הצהיר</w:t>
      </w:r>
      <w:r w:rsidR="00515A37">
        <w:rPr>
          <w:rtl/>
        </w:rPr>
        <w:t xml:space="preserve"> </w:t>
      </w:r>
      <w:r w:rsidRPr="009214BE">
        <w:rPr>
          <w:rtl/>
        </w:rPr>
        <w:t>אף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אחת</w:t>
      </w:r>
      <w:r w:rsidR="00515A37">
        <w:rPr>
          <w:rtl/>
        </w:rPr>
        <w:t xml:space="preserve"> </w:t>
      </w:r>
      <w:r w:rsidRPr="009214BE">
        <w:rPr>
          <w:rtl/>
        </w:rPr>
        <w:t>מן</w:t>
      </w:r>
      <w:r w:rsidR="00515A37">
        <w:rPr>
          <w:rtl/>
        </w:rPr>
        <w:t xml:space="preserve"> </w:t>
      </w:r>
      <w:r w:rsidRPr="009214BE">
        <w:rPr>
          <w:rtl/>
        </w:rPr>
        <w:t>התרומות. סכומים אדירים אלה שימשו את הליכוד בבחירות ולא</w:t>
      </w:r>
      <w:r w:rsidR="00515A37">
        <w:rPr>
          <w:rtl/>
        </w:rPr>
        <w:t xml:space="preserve"> </w:t>
      </w:r>
      <w:r w:rsidRPr="009214BE">
        <w:rPr>
          <w:rtl/>
        </w:rPr>
        <w:t>נכללו,</w:t>
      </w:r>
      <w:r w:rsidR="00515A37">
        <w:rPr>
          <w:rtl/>
        </w:rPr>
        <w:t xml:space="preserve"> </w:t>
      </w:r>
      <w:r w:rsidRPr="009214BE">
        <w:rPr>
          <w:rtl/>
        </w:rPr>
        <w:t>כמובן,</w:t>
      </w:r>
      <w:r w:rsidR="00515A37">
        <w:rPr>
          <w:rtl/>
        </w:rPr>
        <w:t xml:space="preserve"> </w:t>
      </w:r>
      <w:r w:rsidRPr="009214BE">
        <w:rPr>
          <w:rtl/>
        </w:rPr>
        <w:t>בספרי</w:t>
      </w:r>
      <w:r w:rsidR="00515A37">
        <w:rPr>
          <w:rtl/>
        </w:rPr>
        <w:t xml:space="preserve"> </w:t>
      </w:r>
      <w:r w:rsidRPr="009214BE">
        <w:rPr>
          <w:rtl/>
        </w:rPr>
        <w:t>חשבונותיו</w:t>
      </w:r>
      <w:r w:rsidR="00515A37">
        <w:rPr>
          <w:rtl/>
        </w:rPr>
        <w:t xml:space="preserve"> </w:t>
      </w:r>
      <w:r w:rsidRPr="009214BE">
        <w:rPr>
          <w:rtl/>
        </w:rPr>
        <w:t>שהוגשו למבקרת המדינה. התורמים לא הועמדו לדין</w:t>
      </w:r>
      <w:r w:rsidR="00515A37">
        <w:rPr>
          <w:rtl/>
        </w:rPr>
        <w:t xml:space="preserve"> </w:t>
      </w:r>
      <w:r w:rsidRPr="009214BE">
        <w:rPr>
          <w:rtl/>
        </w:rPr>
        <w:t>פלילי</w:t>
      </w:r>
      <w:r w:rsidR="00515A37">
        <w:rPr>
          <w:rtl/>
        </w:rPr>
        <w:t xml:space="preserve"> </w:t>
      </w:r>
      <w:r w:rsidRPr="009214BE">
        <w:rPr>
          <w:rtl/>
        </w:rPr>
        <w:t>ושילמו</w:t>
      </w:r>
      <w:r w:rsidR="00515A37">
        <w:rPr>
          <w:rtl/>
        </w:rPr>
        <w:t xml:space="preserve"> </w:t>
      </w:r>
      <w:r w:rsidRPr="009214BE">
        <w:rPr>
          <w:rtl/>
        </w:rPr>
        <w:t>סכומי</w:t>
      </w:r>
      <w:r w:rsidR="00515A37">
        <w:rPr>
          <w:rtl/>
        </w:rPr>
        <w:t xml:space="preserve"> </w:t>
      </w:r>
      <w:r w:rsidRPr="009214BE">
        <w:rPr>
          <w:rtl/>
        </w:rPr>
        <w:t>כסף</w:t>
      </w:r>
      <w:r w:rsidR="00515A37">
        <w:rPr>
          <w:rtl/>
        </w:rPr>
        <w:t xml:space="preserve"> </w:t>
      </w:r>
      <w:r w:rsidRPr="009214BE">
        <w:rPr>
          <w:rtl/>
        </w:rPr>
        <w:t>זעומים ככופר. איש מהשרים ומחברי הכנסת לא הועמד לדין</w:t>
      </w:r>
      <w:r w:rsidR="00515A37">
        <w:rPr>
          <w:rtl/>
        </w:rPr>
        <w:t xml:space="preserve"> </w:t>
      </w:r>
      <w:r w:rsidRPr="009214BE">
        <w:rPr>
          <w:rtl/>
        </w:rPr>
        <w:t>פלילי. הועמדו לדין רק אנשי הדרג הטכני.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שקיבל</w:t>
      </w:r>
      <w:r w:rsidR="00515A37">
        <w:rPr>
          <w:rtl/>
        </w:rPr>
        <w:t xml:space="preserve"> </w:t>
      </w:r>
      <w:r w:rsidRPr="009214BE">
        <w:rPr>
          <w:rtl/>
        </w:rPr>
        <w:t>במו</w:t>
      </w:r>
      <w:r w:rsidR="00515A37">
        <w:rPr>
          <w:rtl/>
        </w:rPr>
        <w:t>-</w:t>
      </w:r>
      <w:r w:rsidRPr="009214BE">
        <w:rPr>
          <w:rtl/>
        </w:rPr>
        <w:t>ידיו</w:t>
      </w:r>
      <w:r w:rsidR="00515A37">
        <w:rPr>
          <w:rtl/>
        </w:rPr>
        <w:t xml:space="preserve"> </w:t>
      </w:r>
      <w:r w:rsidRPr="009214BE">
        <w:rPr>
          <w:rtl/>
        </w:rPr>
        <w:t>תרומה</w:t>
      </w:r>
      <w:r w:rsidR="00515A37">
        <w:rPr>
          <w:rtl/>
        </w:rPr>
        <w:t xml:space="preserve"> </w:t>
      </w:r>
      <w:r w:rsidRPr="009214BE">
        <w:rPr>
          <w:rtl/>
        </w:rPr>
        <w:t>בלתי חוקית שכזאת, בסכום עתק, בשיק לפקודת חברת</w:t>
      </w:r>
      <w:r w:rsidR="00515A37">
        <w:rPr>
          <w:rtl/>
        </w:rPr>
        <w:t xml:space="preserve"> </w:t>
      </w:r>
      <w:r w:rsidRPr="009214BE">
        <w:rPr>
          <w:rtl/>
        </w:rPr>
        <w:t>הפרסום הפיקטיבית, אפילו לא נחקר במשטרה על כך.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פנחסי, עם כל הכבוד, על</w:t>
      </w:r>
      <w:r w:rsidR="00515A37">
        <w:rPr>
          <w:rtl/>
        </w:rPr>
        <w:t>-</w:t>
      </w:r>
      <w:r w:rsidRPr="009214BE">
        <w:rPr>
          <w:rtl/>
        </w:rPr>
        <w:t>פי הפרוטוקול של הוועדה אין שום ראיה ששר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קיבל במו ידיו שיק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האיש שנתן את השיק מעיד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מפיו של בעל הדבר.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בעל השיק מעיד שנתן.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עם כל הכבוד, זה לא כך, זה לא מדויק. אני מציע לדייק בדברים האלה. הדברים הם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כפי שצוטטו עכשיו מעל הבמה. הדברים שצוטטו מפיו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בוועדה, אינם בדיוק כפי</w:t>
      </w:r>
      <w:r w:rsidR="00515A37">
        <w:rPr>
          <w:rtl/>
        </w:rPr>
        <w:t xml:space="preserve"> </w:t>
      </w:r>
      <w:r w:rsidRPr="009214BE">
        <w:rPr>
          <w:rtl/>
        </w:rPr>
        <w:t>שנאמרו עכשיו.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אולי אני לא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קיבל במו</w:t>
      </w:r>
      <w:r w:rsidR="00515A37">
        <w:rPr>
          <w:rtl/>
        </w:rPr>
        <w:t>-</w:t>
      </w:r>
      <w:r w:rsidRPr="009214BE">
        <w:rPr>
          <w:rtl/>
        </w:rPr>
        <w:t>ידיו.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קיבל במו</w:t>
      </w:r>
      <w:r w:rsidR="00515A37">
        <w:rPr>
          <w:rtl/>
        </w:rPr>
        <w:t>-</w:t>
      </w:r>
      <w:r w:rsidRPr="009214BE">
        <w:rPr>
          <w:rtl/>
        </w:rPr>
        <w:t>ידיו. קיבל את השיק במו</w:t>
      </w:r>
      <w:r w:rsidR="00515A37">
        <w:rPr>
          <w:rtl/>
        </w:rPr>
        <w:t>-</w:t>
      </w:r>
      <w:r w:rsidRPr="009214BE">
        <w:rPr>
          <w:rtl/>
        </w:rPr>
        <w:t>ידיו.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נהוג ולא נכון לצטט במליאת הכנסת דברים מפרוטוקול של ועדת הכנסת.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הפרוטוקול הזה היה מונח לעיונם של כל חברי הכנסת, הוא לא היה חסוי.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תרשה</w:t>
      </w:r>
      <w:r w:rsidR="00515A37">
        <w:rPr>
          <w:rtl/>
        </w:rPr>
        <w:t xml:space="preserve"> </w:t>
      </w:r>
      <w:r w:rsidRPr="009214BE">
        <w:rPr>
          <w:rtl/>
        </w:rPr>
        <w:t>לי.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להגן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אדם שאיננו כאן, על</w:t>
      </w:r>
      <w:r w:rsidR="00515A37">
        <w:rPr>
          <w:rtl/>
        </w:rPr>
        <w:t>-</w:t>
      </w:r>
      <w:r w:rsidRPr="009214BE">
        <w:rPr>
          <w:rtl/>
        </w:rPr>
        <w:t>פי הדברים אשר הביא חבר הכנסת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מיכאל איתן, גם נאמר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אני ציטטתי.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אמרתי:</w:t>
      </w:r>
      <w:r w:rsidR="00515A37">
        <w:rPr>
          <w:rtl/>
        </w:rPr>
        <w:t xml:space="preserve"> </w:t>
      </w:r>
      <w:r w:rsidRPr="009214BE">
        <w:rPr>
          <w:rtl/>
        </w:rPr>
        <w:t>הציטוט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כפי שאתה הבאת </w:t>
      </w:r>
      <w:r w:rsidR="00515A37">
        <w:rPr>
          <w:rtl/>
        </w:rPr>
        <w:t>–</w:t>
      </w:r>
      <w:r w:rsidRPr="009214BE">
        <w:rPr>
          <w:rtl/>
        </w:rPr>
        <w:t xml:space="preserve"> נאמר גם על</w:t>
      </w:r>
      <w:r w:rsidR="00515A37">
        <w:rPr>
          <w:rtl/>
        </w:rPr>
        <w:t>-</w:t>
      </w:r>
      <w:r w:rsidRPr="009214BE">
        <w:rPr>
          <w:rtl/>
        </w:rPr>
        <w:t>פי אותו אדם: אני תמיד עומד על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ואני גם אומר לטוען, כי כל תרומה שאני תורם תיוחד למטרה ספציפית וגם דרשתי כי</w:t>
      </w:r>
      <w:r w:rsidR="00515A37">
        <w:rPr>
          <w:rtl/>
        </w:rPr>
        <w:t xml:space="preserve"> </w:t>
      </w:r>
      <w:r w:rsidRPr="009214BE">
        <w:rPr>
          <w:rtl/>
        </w:rPr>
        <w:t>ייעשה כך גם במקרה זה. אינני יודע מי זה "ב.מ.י. שחר תקשורת". זהו שם שנמסר למחרת</w:t>
      </w:r>
      <w:r w:rsidR="00515A37">
        <w:rPr>
          <w:rtl/>
        </w:rPr>
        <w:t xml:space="preserve"> </w:t>
      </w:r>
      <w:r w:rsidRPr="009214BE">
        <w:rPr>
          <w:rtl/>
        </w:rPr>
        <w:t>בטלפון</w:t>
      </w:r>
      <w:r w:rsidR="00515A37">
        <w:rPr>
          <w:rtl/>
        </w:rPr>
        <w:t xml:space="preserve"> </w:t>
      </w:r>
      <w:r w:rsidRPr="009214BE">
        <w:rPr>
          <w:rtl/>
        </w:rPr>
        <w:t>למר כך וכך מנהל העסקים. קודם לכן לא שמעתי שם זה, וכאשר הפניתי לאותו שר</w:t>
      </w:r>
      <w:r w:rsidR="00515A37">
        <w:rPr>
          <w:rtl/>
        </w:rPr>
        <w:t xml:space="preserve"> </w:t>
      </w:r>
      <w:r w:rsidRPr="009214BE">
        <w:rPr>
          <w:rtl/>
        </w:rPr>
        <w:t>יחד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המכתב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השם נמסר על</w:t>
      </w:r>
      <w:r w:rsidR="00515A37">
        <w:rPr>
          <w:rtl/>
        </w:rPr>
        <w:t>-</w:t>
      </w:r>
      <w:r w:rsidRPr="009214BE">
        <w:rPr>
          <w:rtl/>
        </w:rPr>
        <w:t>ידי מישהו, השם הופנה לאותו אדם. זה מרחק מסוים מן</w:t>
      </w:r>
      <w:r w:rsidR="00515A37">
        <w:rPr>
          <w:rtl/>
        </w:rPr>
        <w:t xml:space="preserve"> </w:t>
      </w:r>
      <w:r w:rsidRPr="009214BE">
        <w:rPr>
          <w:rtl/>
        </w:rPr>
        <w:t>ההנחה ששר מסוים קיבל לידיו שיק.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הוא קיבל את השיק.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בגין, בעמוד הקודם כתוב ציטוט שלו, שהוא קיבל את השיק לידיו.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קיבל</w:t>
      </w:r>
      <w:r w:rsidR="00515A37">
        <w:rPr>
          <w:rtl/>
        </w:rPr>
        <w:t xml:space="preserve"> </w:t>
      </w:r>
      <w:r w:rsidRPr="009214BE">
        <w:rPr>
          <w:rtl/>
        </w:rPr>
        <w:t>שיק</w:t>
      </w:r>
      <w:r w:rsidR="00515A37">
        <w:rPr>
          <w:rtl/>
        </w:rPr>
        <w:t xml:space="preserve"> </w:t>
      </w:r>
      <w:r w:rsidRPr="009214BE">
        <w:rPr>
          <w:rtl/>
        </w:rPr>
        <w:t>בלי שם ואחר כך הוסיפו את השם. סליחה, חבר הכנסת בגין, בעמוד הקודם של</w:t>
      </w:r>
      <w:r w:rsidR="00515A37">
        <w:rPr>
          <w:rtl/>
        </w:rPr>
        <w:t xml:space="preserve"> </w:t>
      </w:r>
      <w:r w:rsidRPr="009214BE">
        <w:rPr>
          <w:rtl/>
        </w:rPr>
        <w:t>הפרוטוקול</w:t>
      </w:r>
      <w:r w:rsidR="00515A37">
        <w:rPr>
          <w:rtl/>
        </w:rPr>
        <w:t xml:space="preserve"> </w:t>
      </w:r>
      <w:r w:rsidRPr="009214BE">
        <w:rPr>
          <w:rtl/>
        </w:rPr>
        <w:t>כתוב</w:t>
      </w:r>
      <w:r w:rsidR="00515A37">
        <w:rPr>
          <w:rtl/>
        </w:rPr>
        <w:t xml:space="preserve"> </w:t>
      </w:r>
      <w:r w:rsidRPr="009214BE">
        <w:rPr>
          <w:rtl/>
        </w:rPr>
        <w:t>שהוא קיבל את השיק בלי השם של מי שזה מיועד לו. למחרת הוסיפו את</w:t>
      </w:r>
      <w:r w:rsidR="00515A37">
        <w:rPr>
          <w:rtl/>
        </w:rPr>
        <w:t xml:space="preserve"> </w:t>
      </w:r>
      <w:r w:rsidRPr="009214BE">
        <w:rPr>
          <w:rtl/>
        </w:rPr>
        <w:t>השם.</w:t>
      </w:r>
      <w:r w:rsidR="00515A37">
        <w:rPr>
          <w:rtl/>
        </w:rPr>
        <w:t xml:space="preserve"> </w:t>
      </w:r>
      <w:r w:rsidRPr="009214BE">
        <w:rPr>
          <w:rtl/>
        </w:rPr>
        <w:t>הוא נתן את השיק לארנס.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גם בדבריך אתה אומר עכשיו שהוסיפו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השיק הוא נתן לו ליד. את השיק הוא קיבל; זה מה שאמרתי. את השיק הוא</w:t>
      </w:r>
      <w:r w:rsidR="00515A37">
        <w:rPr>
          <w:rtl/>
        </w:rPr>
        <w:t xml:space="preserve"> </w:t>
      </w:r>
      <w:r w:rsidRPr="009214BE">
        <w:rPr>
          <w:rtl/>
        </w:rPr>
        <w:t>קיבל ליד; זה מה שציטטתי.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 חבר הכנסת בגין, ברשותך.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מציע להיזהר לגבי אדם שלא יכול להגן על עצמו כאן.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רביץ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עובדה היא שהמשטרה לא חקרה עדים.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שמענו את ההבהרות משני הצדדים. אני מבקשת לאפשר לסגן השר להמשיך.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פרקליטת</w:t>
      </w:r>
      <w:r w:rsidR="00515A37">
        <w:rPr>
          <w:rtl/>
        </w:rPr>
        <w:t xml:space="preserve"> </w:t>
      </w:r>
      <w:r w:rsidRPr="009214BE">
        <w:rPr>
          <w:rtl/>
        </w:rPr>
        <w:t>המדינה הודתה בוועדת הכנסת שעניינו היה בפניה, ובכל זאת החליטו שלא</w:t>
      </w:r>
      <w:r w:rsidR="00515A37">
        <w:rPr>
          <w:rtl/>
        </w:rPr>
        <w:t xml:space="preserve"> </w:t>
      </w:r>
      <w:r w:rsidRPr="009214BE">
        <w:rPr>
          <w:rtl/>
        </w:rPr>
        <w:t>לחוקרו</w:t>
      </w:r>
      <w:r w:rsidR="00515A37">
        <w:rPr>
          <w:rtl/>
        </w:rPr>
        <w:t xml:space="preserve"> </w:t>
      </w:r>
      <w:r w:rsidRPr="009214BE">
        <w:rPr>
          <w:rtl/>
        </w:rPr>
        <w:t>אפילו.</w:t>
      </w:r>
      <w:r w:rsidR="00515A37">
        <w:rPr>
          <w:rtl/>
        </w:rPr>
        <w:t xml:space="preserve"> </w:t>
      </w:r>
      <w:r w:rsidRPr="009214BE">
        <w:rPr>
          <w:rtl/>
        </w:rPr>
        <w:t>לא ניתן לכך שום הסבר.</w:t>
      </w:r>
      <w:r w:rsidR="00515A37">
        <w:rPr>
          <w:rtl/>
        </w:rPr>
        <w:t xml:space="preserve"> </w:t>
      </w:r>
      <w:r w:rsidRPr="009214BE">
        <w:rPr>
          <w:rtl/>
        </w:rPr>
        <w:t>אני משוכנע שכל חברי ועדת הכנסת שבפניהם</w:t>
      </w:r>
      <w:r w:rsidR="00515A37">
        <w:rPr>
          <w:rtl/>
        </w:rPr>
        <w:t xml:space="preserve"> </w:t>
      </w:r>
      <w:r w:rsidRPr="009214BE">
        <w:rPr>
          <w:rtl/>
        </w:rPr>
        <w:t>נדון העניין יודעים היטב שאין כל הסבר, ופשוט מדובר באפליה, לא רק גסה אלא נוראה.</w:t>
      </w:r>
      <w:r w:rsidR="00515A37">
        <w:rPr>
          <w:rtl/>
        </w:rPr>
        <w:t xml:space="preserve"> </w:t>
      </w:r>
      <w:r w:rsidRPr="009214BE">
        <w:rPr>
          <w:rtl/>
        </w:rPr>
        <w:t>הרי אין מה להשוות את חומרת המקרה הזה למה שמייחס לי היועץ המשפטי לממשלה.</w:t>
      </w:r>
      <w:r w:rsidR="00515A37">
        <w:rPr>
          <w:rtl/>
        </w:rPr>
        <w:t xml:space="preserve"> </w:t>
      </w:r>
      <w:r w:rsidRPr="009214BE">
        <w:rPr>
          <w:rtl/>
        </w:rPr>
        <w:t>באותה</w:t>
      </w:r>
      <w:r w:rsidR="00515A37">
        <w:rPr>
          <w:rtl/>
        </w:rPr>
        <w:t xml:space="preserve"> </w:t>
      </w:r>
      <w:r w:rsidRPr="009214BE">
        <w:rPr>
          <w:rtl/>
        </w:rPr>
        <w:t>פרשה של הליכוד היו מעורבים עמוקות חברי כנסת נוספים ושרים נוספים.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שנחקרו, עם כל הכבוד.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איש מהם לא הועמד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מבין את מצבו המיוחד של אדוני, אבל אני מציע לדייק לגבי אנשים אחרים.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מדייק,</w:t>
      </w:r>
      <w:r w:rsidR="00515A37">
        <w:rPr>
          <w:rtl/>
        </w:rPr>
        <w:t xml:space="preserve"> </w:t>
      </w:r>
      <w:r w:rsidRPr="009214BE">
        <w:rPr>
          <w:rtl/>
        </w:rPr>
        <w:t>תראה</w:t>
      </w:r>
      <w:r w:rsidR="00515A37">
        <w:rPr>
          <w:rtl/>
        </w:rPr>
        <w:t xml:space="preserve"> </w:t>
      </w:r>
      <w:r w:rsidRPr="009214BE">
        <w:rPr>
          <w:rtl/>
        </w:rPr>
        <w:t>מה אני אומר: איש מהם לא הועמד לדין פלילי. לא אמרתי שלא</w:t>
      </w:r>
      <w:r w:rsidR="00515A37">
        <w:rPr>
          <w:rtl/>
        </w:rPr>
        <w:t xml:space="preserve"> </w:t>
      </w:r>
      <w:r w:rsidRPr="009214BE">
        <w:rPr>
          <w:rtl/>
        </w:rPr>
        <w:t>נחקרו.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לא נמצאו ראיות. אנשים שנמצאו ראיות כנגדם, ראיות לכאורה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איך</w:t>
      </w:r>
      <w:r w:rsidR="00515A37">
        <w:rPr>
          <w:rtl/>
        </w:rPr>
        <w:t xml:space="preserve"> </w:t>
      </w:r>
      <w:r w:rsidRPr="009214BE">
        <w:rPr>
          <w:rtl/>
        </w:rPr>
        <w:t>אפשר למצוא ראיות אם לא נותנים למשטרה לחקור אותו? איך אתה רוצה שימצאו</w:t>
      </w:r>
      <w:r w:rsidR="00515A37">
        <w:rPr>
          <w:rtl/>
        </w:rPr>
        <w:t xml:space="preserve"> </w:t>
      </w:r>
      <w:r w:rsidRPr="009214BE">
        <w:rPr>
          <w:rtl/>
        </w:rPr>
        <w:t>ראיות?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שמעת</w:t>
      </w:r>
      <w:r w:rsidR="00515A37">
        <w:rPr>
          <w:rtl/>
        </w:rPr>
        <w:t xml:space="preserve"> </w:t>
      </w: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פעם</w:t>
      </w:r>
      <w:r w:rsidR="00515A37">
        <w:rPr>
          <w:rtl/>
        </w:rPr>
        <w:t xml:space="preserve"> </w:t>
      </w:r>
      <w:r w:rsidRPr="009214BE">
        <w:rPr>
          <w:rtl/>
        </w:rPr>
        <w:t>בחייך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אדם</w:t>
      </w:r>
      <w:r w:rsidR="00515A37">
        <w:rPr>
          <w:rtl/>
        </w:rPr>
        <w:t xml:space="preserve"> </w:t>
      </w:r>
      <w:r w:rsidRPr="009214BE">
        <w:rPr>
          <w:rtl/>
        </w:rPr>
        <w:t>שמאשימים אותו בהאשמות כפי שקראת ולא</w:t>
      </w:r>
      <w:r w:rsidR="00515A37">
        <w:rPr>
          <w:rtl/>
        </w:rPr>
        <w:t xml:space="preserve"> </w:t>
      </w:r>
      <w:r w:rsidRPr="009214BE">
        <w:rPr>
          <w:rtl/>
        </w:rPr>
        <w:t>קוראים לו אפילו כדי לשאול אותו אם יש לו הסבר?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ברשותכם, אני מבקשת להפסיק את בירור הסוגיה הזאת.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זאב בנימין בגין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בגין וחבר הכנסת מיכאל איתן, עמדתכם הובהרה, זה היה חשוב לליבון</w:t>
      </w:r>
      <w:r w:rsidR="00515A37">
        <w:rPr>
          <w:rtl/>
        </w:rPr>
        <w:t xml:space="preserve"> </w:t>
      </w:r>
      <w:r w:rsidRPr="009214BE">
        <w:rPr>
          <w:rtl/>
        </w:rPr>
        <w:t>הדברים.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שאלה בלבד לחבר הכנסת גולדשמידט, ואני מבקשת לאפשר לסגן השר להמשיך בדבריו.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אחרי</w:t>
      </w:r>
      <w:r w:rsidR="00515A37">
        <w:rPr>
          <w:rtl/>
        </w:rPr>
        <w:t xml:space="preserve"> </w:t>
      </w:r>
      <w:r w:rsidRPr="009214BE">
        <w:rPr>
          <w:rtl/>
        </w:rPr>
        <w:t>דבריו של חבר הכנסת בגין, אני קורא בפרוטוקול מפיו של חבר הכנסת מיכאל</w:t>
      </w:r>
      <w:r w:rsidR="00515A37">
        <w:rPr>
          <w:rtl/>
        </w:rPr>
        <w:t xml:space="preserve"> </w:t>
      </w:r>
      <w:r w:rsidRPr="009214BE">
        <w:rPr>
          <w:rtl/>
        </w:rPr>
        <w:t>איתן:</w:t>
      </w:r>
      <w:r w:rsidR="00515A37">
        <w:rPr>
          <w:rtl/>
        </w:rPr>
        <w:t xml:space="preserve"> </w:t>
      </w:r>
      <w:r w:rsidRPr="009214BE">
        <w:rPr>
          <w:rtl/>
        </w:rPr>
        <w:t>ארנס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שבפועל</w:t>
      </w:r>
      <w:r w:rsidR="00515A37">
        <w:rPr>
          <w:rtl/>
        </w:rPr>
        <w:t xml:space="preserve"> </w:t>
      </w:r>
      <w:r w:rsidRPr="009214BE">
        <w:rPr>
          <w:rtl/>
        </w:rPr>
        <w:t>קיבל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את השיק </w:t>
      </w:r>
      <w:r w:rsidR="00515A37">
        <w:rPr>
          <w:rtl/>
        </w:rPr>
        <w:t>–</w:t>
      </w:r>
      <w:r w:rsidRPr="009214BE">
        <w:rPr>
          <w:rtl/>
        </w:rPr>
        <w:t xml:space="preserve"> כך אומר חבר הכנסת איתן </w:t>
      </w:r>
      <w:r w:rsidR="00515A37">
        <w:rPr>
          <w:rtl/>
        </w:rPr>
        <w:t>–</w:t>
      </w:r>
      <w:r w:rsidRPr="009214BE">
        <w:rPr>
          <w:rtl/>
        </w:rPr>
        <w:t xml:space="preserve"> האם חבר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הכנסת איתן נתן עדות במשטרה בעניין הזה? דבר שני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גולדשמידט, אני מצטערת, אתה עושה שימוש בשמות, אני מבקשת להפסיק.</w:t>
      </w:r>
      <w:r w:rsidR="00515A37">
        <w:rPr>
          <w:rtl/>
        </w:rPr>
        <w:t xml:space="preserve"> </w:t>
      </w:r>
      <w:r w:rsidRPr="009214BE">
        <w:rPr>
          <w:rtl/>
        </w:rPr>
        <w:t>הפרוטוקול נפתח לחברי הכנסת בלבד.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רענן כהן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זה קשור אל חבר הכנסת פנחסי? הוא נציג המשטרה?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גולדשמידט,</w:t>
      </w:r>
      <w:r w:rsidR="00515A37">
        <w:rPr>
          <w:rtl/>
        </w:rPr>
        <w:t xml:space="preserve"> </w:t>
      </w:r>
      <w:r w:rsidRPr="009214BE">
        <w:rPr>
          <w:rtl/>
        </w:rPr>
        <w:t>הפרוטוקול</w:t>
      </w:r>
      <w:r w:rsidR="00515A37">
        <w:rPr>
          <w:rtl/>
        </w:rPr>
        <w:t xml:space="preserve"> </w:t>
      </w:r>
      <w:r w:rsidRPr="009214BE">
        <w:rPr>
          <w:rtl/>
        </w:rPr>
        <w:t>של הוועדה נפתח לחברי הכנסת ולא לציבור.</w:t>
      </w:r>
      <w:r w:rsidR="00515A37">
        <w:rPr>
          <w:rtl/>
        </w:rPr>
        <w:t xml:space="preserve"> </w:t>
      </w: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עשית</w:t>
      </w:r>
      <w:r w:rsidR="00515A37">
        <w:rPr>
          <w:rtl/>
        </w:rPr>
        <w:t xml:space="preserve"> </w:t>
      </w:r>
      <w:r w:rsidRPr="009214BE">
        <w:rPr>
          <w:rtl/>
        </w:rPr>
        <w:t>שימוש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לעניין וציטטת שמות. אני מבקשת לא להשיב על השאלה, להפסיק</w:t>
      </w:r>
      <w:r w:rsidR="00515A37">
        <w:rPr>
          <w:rtl/>
        </w:rPr>
        <w:t xml:space="preserve"> </w:t>
      </w:r>
      <w:r w:rsidRPr="009214BE">
        <w:rPr>
          <w:rtl/>
        </w:rPr>
        <w:t>להתייחס לסוגיה.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מאוד מצטער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אמורים</w:t>
      </w:r>
      <w:r w:rsidR="00515A37">
        <w:rPr>
          <w:rtl/>
        </w:rPr>
        <w:t xml:space="preserve"> </w:t>
      </w:r>
      <w:r w:rsidRPr="009214BE">
        <w:rPr>
          <w:rtl/>
        </w:rPr>
        <w:t>לקרוא, והם אינם אמורים לקרוא זאת במליאת הכנסת, כי זה</w:t>
      </w:r>
      <w:r w:rsidR="00515A37">
        <w:rPr>
          <w:rtl/>
        </w:rPr>
        <w:t xml:space="preserve"> </w:t>
      </w:r>
      <w:r w:rsidRPr="009214BE">
        <w:rPr>
          <w:rtl/>
        </w:rPr>
        <w:t>שימוש בחומר אחר.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פנחסי, אני מבקשת שתמשיך את דבריך.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קריאות: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איתן, לא הוזכרו שמות עד השאלה שלך. אני מבקשת להפסיק.</w:t>
      </w:r>
      <w:r w:rsidR="00515A37">
        <w:rPr>
          <w:rtl/>
        </w:rPr>
        <w:t xml:space="preserve"> </w:t>
      </w:r>
      <w:r w:rsidRPr="009214BE">
        <w:rPr>
          <w:rtl/>
        </w:rPr>
        <w:t>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פנחסי, בבקשה תמשיך את דבריך.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ברשות</w:t>
      </w:r>
      <w:r w:rsidR="00515A37">
        <w:rPr>
          <w:rtl/>
        </w:rPr>
        <w:t xml:space="preserve"> </w:t>
      </w:r>
      <w:r w:rsidRPr="009214BE">
        <w:rPr>
          <w:rtl/>
        </w:rPr>
        <w:t>היושבת</w:t>
      </w:r>
      <w:r w:rsidR="00515A37">
        <w:rPr>
          <w:rtl/>
        </w:rPr>
        <w:t>-</w:t>
      </w:r>
      <w:r w:rsidRPr="009214BE">
        <w:rPr>
          <w:rtl/>
        </w:rPr>
        <w:t>ראש, אני אמשיך. היועץ המשפטי לממשלה ועוזריו לא יכלו ליתן על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שום</w:t>
      </w:r>
      <w:r w:rsidR="00515A37">
        <w:rPr>
          <w:rtl/>
        </w:rPr>
        <w:t xml:space="preserve"> </w:t>
      </w:r>
      <w:r w:rsidRPr="009214BE">
        <w:rPr>
          <w:rtl/>
        </w:rPr>
        <w:t>הסבר</w:t>
      </w:r>
      <w:r w:rsidR="00515A37">
        <w:rPr>
          <w:rtl/>
        </w:rPr>
        <w:t xml:space="preserve"> </w:t>
      </w:r>
      <w:r w:rsidRPr="009214BE">
        <w:rPr>
          <w:rtl/>
        </w:rPr>
        <w:t>לוועדת הכנסת. טענתם שהפרטים אינם ידועים להם היא כמובן טענה ששום</w:t>
      </w:r>
      <w:r w:rsidR="00515A37">
        <w:rPr>
          <w:rtl/>
        </w:rPr>
        <w:t xml:space="preserve"> </w:t>
      </w:r>
      <w:r w:rsidRPr="009214BE">
        <w:rPr>
          <w:rtl/>
        </w:rPr>
        <w:t>גוף</w:t>
      </w:r>
      <w:r w:rsidR="00515A37">
        <w:rPr>
          <w:rtl/>
        </w:rPr>
        <w:t xml:space="preserve"> </w:t>
      </w:r>
      <w:r w:rsidRPr="009214BE">
        <w:rPr>
          <w:rtl/>
        </w:rPr>
        <w:t>רציני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יקבל אותה.</w:t>
      </w:r>
      <w:r w:rsidR="00515A37">
        <w:rPr>
          <w:rtl/>
        </w:rPr>
        <w:t xml:space="preserve"> </w:t>
      </w:r>
      <w:r w:rsidRPr="009214BE">
        <w:rPr>
          <w:rtl/>
        </w:rPr>
        <w:t>תראו מה נעשה מאז נודעו להם הפרטים. מאז מחיתם על כך</w:t>
      </w:r>
      <w:r w:rsidR="00515A37">
        <w:rPr>
          <w:rtl/>
        </w:rPr>
        <w:t xml:space="preserve"> </w:t>
      </w:r>
      <w:r w:rsidRPr="009214BE">
        <w:rPr>
          <w:rtl/>
        </w:rPr>
        <w:t>בוועדת הכנסת עברו למעלה מארבעה חודשים. דבר לא נעשה.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והנה, שורה נוספת של מקרים, הלקוחה כולה מדוחות מבקרת המדינה, שהובאו 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פרקליטי עורך</w:t>
      </w:r>
      <w:r w:rsidR="00515A37">
        <w:rPr>
          <w:rtl/>
        </w:rPr>
        <w:t>-</w:t>
      </w:r>
      <w:r w:rsidRPr="009214BE">
        <w:rPr>
          <w:rtl/>
        </w:rPr>
        <w:t>הדין דן אבי</w:t>
      </w:r>
      <w:r w:rsidR="00515A37">
        <w:rPr>
          <w:rtl/>
        </w:rPr>
        <w:t>-</w:t>
      </w:r>
      <w:r w:rsidRPr="009214BE">
        <w:rPr>
          <w:rtl/>
        </w:rPr>
        <w:t>יצחק לוועדת הכנסת. להלן מקבץ מהדברים המופיעים שם: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א.</w:t>
      </w:r>
      <w:r w:rsidR="00515A37">
        <w:rPr>
          <w:rtl/>
        </w:rPr>
        <w:t xml:space="preserve"> </w:t>
      </w:r>
      <w:r w:rsidRPr="009214BE">
        <w:rPr>
          <w:rtl/>
        </w:rPr>
        <w:t>דוח</w:t>
      </w:r>
      <w:r w:rsidR="00515A37">
        <w:rPr>
          <w:rtl/>
        </w:rPr>
        <w:t xml:space="preserve"> </w:t>
      </w:r>
      <w:r w:rsidRPr="009214BE">
        <w:rPr>
          <w:rtl/>
        </w:rPr>
        <w:t>המבקרת</w:t>
      </w:r>
      <w:r w:rsidR="00515A37">
        <w:rPr>
          <w:rtl/>
        </w:rPr>
        <w:t xml:space="preserve"> </w:t>
      </w:r>
      <w:r w:rsidRPr="009214BE">
        <w:rPr>
          <w:rtl/>
        </w:rPr>
        <w:t>לתקופה</w:t>
      </w:r>
      <w:r w:rsidR="00515A37">
        <w:rPr>
          <w:rtl/>
        </w:rPr>
        <w:t xml:space="preserve"> </w:t>
      </w:r>
      <w:r w:rsidRPr="009214BE">
        <w:rPr>
          <w:rtl/>
        </w:rPr>
        <w:t>שבין</w:t>
      </w:r>
      <w:r w:rsidR="00515A37">
        <w:rPr>
          <w:rtl/>
        </w:rPr>
        <w:t xml:space="preserve"> </w:t>
      </w:r>
      <w:r w:rsidRPr="009214BE">
        <w:rPr>
          <w:rtl/>
        </w:rPr>
        <w:t>1 בדצמבר 1988 ל</w:t>
      </w:r>
      <w:r w:rsidR="00515A37">
        <w:rPr>
          <w:rtl/>
        </w:rPr>
        <w:t>-</w:t>
      </w:r>
      <w:r w:rsidRPr="009214BE">
        <w:rPr>
          <w:rtl/>
        </w:rPr>
        <w:t>31 במרס 1990;</w:t>
      </w:r>
      <w:r w:rsidR="00515A37">
        <w:rPr>
          <w:rtl/>
        </w:rPr>
        <w:t xml:space="preserve"> </w:t>
      </w:r>
      <w:r w:rsidRPr="009214BE">
        <w:rPr>
          <w:rtl/>
        </w:rPr>
        <w:t>פגמים בספרי</w:t>
      </w:r>
      <w:r w:rsidR="00515A37">
        <w:rPr>
          <w:rtl/>
        </w:rPr>
        <w:t xml:space="preserve"> </w:t>
      </w:r>
      <w:r w:rsidRPr="009214BE">
        <w:rPr>
          <w:rtl/>
        </w:rPr>
        <w:t>הרשימה המתקדמת לשלום, ולא ניתן לקבוע לגבי תרומות מסוימות אם עמדה באיסורי החוק.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ב.</w:t>
      </w:r>
      <w:r w:rsidR="00515A37">
        <w:rPr>
          <w:rtl/>
        </w:rPr>
        <w:t xml:space="preserve"> </w:t>
      </w:r>
      <w:r w:rsidRPr="009214BE">
        <w:rPr>
          <w:rtl/>
        </w:rPr>
        <w:t>דוח</w:t>
      </w:r>
      <w:r w:rsidR="00515A37">
        <w:rPr>
          <w:rtl/>
        </w:rPr>
        <w:t xml:space="preserve"> </w:t>
      </w:r>
      <w:r w:rsidRPr="009214BE">
        <w:rPr>
          <w:rtl/>
        </w:rPr>
        <w:t>מבקר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לתקופת הבחירות ברשויות המקומיות, 1989; 1. הליכוד </w:t>
      </w:r>
      <w:r w:rsidR="00515A37">
        <w:rPr>
          <w:rtl/>
        </w:rPr>
        <w:t xml:space="preserve">– </w:t>
      </w:r>
      <w:r w:rsidRPr="009214BE">
        <w:rPr>
          <w:rtl/>
        </w:rPr>
        <w:t>הספרים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שיקפו</w:t>
      </w:r>
      <w:r w:rsidR="00515A37">
        <w:rPr>
          <w:rtl/>
        </w:rPr>
        <w:t xml:space="preserve"> </w:t>
      </w:r>
      <w:r w:rsidRPr="009214BE">
        <w:rPr>
          <w:rtl/>
        </w:rPr>
        <w:t>את מלוא ההוצאות בגין פרסומי תעמולה. הגיע למשרד מבקרת המדינה</w:t>
      </w:r>
      <w:r w:rsidR="00515A37">
        <w:rPr>
          <w:rtl/>
        </w:rPr>
        <w:t xml:space="preserve"> </w:t>
      </w:r>
      <w:r w:rsidRPr="009214BE">
        <w:rPr>
          <w:rtl/>
        </w:rPr>
        <w:t>מידע</w:t>
      </w:r>
      <w:r w:rsidR="00515A37">
        <w:rPr>
          <w:rtl/>
        </w:rPr>
        <w:t xml:space="preserve"> </w:t>
      </w:r>
      <w:r w:rsidRPr="009214BE">
        <w:rPr>
          <w:rtl/>
        </w:rPr>
        <w:t>נוסף שעל</w:t>
      </w:r>
      <w:r w:rsidR="00515A37">
        <w:rPr>
          <w:rtl/>
        </w:rPr>
        <w:t>-</w:t>
      </w:r>
      <w:r w:rsidRPr="009214BE">
        <w:rPr>
          <w:rtl/>
        </w:rPr>
        <w:t>פיו נתקבלו תרומות מתאגידים בארץ שלא נרשמו בספרים. האם מישהו פתח</w:t>
      </w:r>
      <w:r w:rsidR="00515A37">
        <w:rPr>
          <w:rtl/>
        </w:rPr>
        <w:t xml:space="preserve"> </w:t>
      </w:r>
      <w:r w:rsidRPr="009214BE">
        <w:rPr>
          <w:rtl/>
        </w:rPr>
        <w:t>בחקירה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מסועפת? האם האשימו את הליכוד בניסיון לרמות את מבקרת המדינה? 2. המערך </w:t>
      </w:r>
      <w:r w:rsidR="00515A37">
        <w:rPr>
          <w:rtl/>
        </w:rPr>
        <w:t xml:space="preserve">– </w:t>
      </w:r>
      <w:r w:rsidRPr="009214BE">
        <w:rPr>
          <w:rtl/>
        </w:rPr>
        <w:t>הספרים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שיקפו</w:t>
      </w:r>
      <w:r w:rsidR="00515A37">
        <w:rPr>
          <w:rtl/>
        </w:rPr>
        <w:t xml:space="preserve"> </w:t>
      </w:r>
      <w:r w:rsidRPr="009214BE">
        <w:rPr>
          <w:rtl/>
        </w:rPr>
        <w:t>מספר</w:t>
      </w:r>
      <w:r w:rsidR="00515A37">
        <w:rPr>
          <w:rtl/>
        </w:rPr>
        <w:t xml:space="preserve"> </w:t>
      </w:r>
      <w:r w:rsidRPr="009214BE">
        <w:rPr>
          <w:rtl/>
        </w:rPr>
        <w:t>ניכר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הוצאות בגין פרסומי תעמולה; 3. יהדות התורה </w:t>
      </w:r>
      <w:r w:rsidR="00515A37">
        <w:rPr>
          <w:rtl/>
        </w:rPr>
        <w:t xml:space="preserve">– </w:t>
      </w: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התאמה</w:t>
      </w:r>
      <w:r w:rsidR="00515A37">
        <w:rPr>
          <w:rtl/>
        </w:rPr>
        <w:t xml:space="preserve"> </w:t>
      </w:r>
      <w:r w:rsidRPr="009214BE">
        <w:rPr>
          <w:rtl/>
        </w:rPr>
        <w:t>בדיווחי</w:t>
      </w:r>
      <w:r w:rsidR="00515A37">
        <w:rPr>
          <w:rtl/>
        </w:rPr>
        <w:t xml:space="preserve"> </w:t>
      </w:r>
      <w:r w:rsidRPr="009214BE">
        <w:rPr>
          <w:rtl/>
        </w:rPr>
        <w:t>הסיעה</w:t>
      </w:r>
      <w:r w:rsidR="00515A37">
        <w:rPr>
          <w:rtl/>
        </w:rPr>
        <w:t>-</w:t>
      </w:r>
      <w:r w:rsidRPr="009214BE">
        <w:rPr>
          <w:rtl/>
        </w:rPr>
        <w:t>הבת</w:t>
      </w:r>
      <w:r w:rsidR="00515A37">
        <w:rPr>
          <w:rtl/>
        </w:rPr>
        <w:t xml:space="preserve"> </w:t>
      </w:r>
      <w:r w:rsidRPr="009214BE">
        <w:rPr>
          <w:rtl/>
        </w:rPr>
        <w:t>לעומת הסיעה</w:t>
      </w:r>
      <w:r w:rsidR="00515A37">
        <w:rPr>
          <w:rtl/>
        </w:rPr>
        <w:t>-</w:t>
      </w:r>
      <w:r w:rsidRPr="009214BE">
        <w:rPr>
          <w:rtl/>
        </w:rPr>
        <w:t>האם. חלק מהסיעות</w:t>
      </w:r>
      <w:r w:rsidR="00515A37">
        <w:rPr>
          <w:rtl/>
        </w:rPr>
        <w:t>-</w:t>
      </w:r>
      <w:r w:rsidRPr="009214BE">
        <w:rPr>
          <w:rtl/>
        </w:rPr>
        <w:t>הבנות לא הגישו בכלל</w:t>
      </w:r>
      <w:r w:rsidR="00515A37">
        <w:rPr>
          <w:rtl/>
        </w:rPr>
        <w:t xml:space="preserve"> </w:t>
      </w:r>
      <w:r w:rsidRPr="009214BE">
        <w:rPr>
          <w:rtl/>
        </w:rPr>
        <w:t>דיווח;</w:t>
      </w:r>
      <w:r w:rsidR="00515A37">
        <w:rPr>
          <w:rtl/>
        </w:rPr>
        <w:t xml:space="preserve"> </w:t>
      </w: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הרשימה המתקדמת לשלום וסיעת התחיה </w:t>
      </w:r>
      <w:r w:rsidR="00515A37">
        <w:rPr>
          <w:rtl/>
        </w:rPr>
        <w:t>–</w:t>
      </w:r>
      <w:r w:rsidRPr="009214BE">
        <w:rPr>
          <w:rtl/>
        </w:rPr>
        <w:t xml:space="preserve"> לא מסרו בכלל חשבונות ודוחות; 5.</w:t>
      </w:r>
      <w:r w:rsidR="00515A37">
        <w:rPr>
          <w:rtl/>
        </w:rPr>
        <w:t xml:space="preserve"> </w:t>
      </w:r>
      <w:r w:rsidRPr="009214BE">
        <w:rPr>
          <w:rtl/>
        </w:rPr>
        <w:t>361 סיעות מקומיות לא מסרו בכלל דוח. אף אחד לא פתח בחקירה.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תארו</w:t>
      </w:r>
      <w:r w:rsidR="00515A37">
        <w:rPr>
          <w:rtl/>
        </w:rPr>
        <w:t xml:space="preserve"> </w:t>
      </w:r>
      <w:r w:rsidRPr="009214BE">
        <w:rPr>
          <w:rtl/>
        </w:rPr>
        <w:t>לעצמכם: מפלגות מקבלות כספים מקופת המדינה, לא מוסרות שום דוח, אף אחד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שואל אותן לאן הלך הכסף, מה נעשה בו, אולי הוציאו אותו לצרכים פרטיים. אף אחד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מוזמן</w:t>
      </w:r>
      <w:r w:rsidR="00515A37">
        <w:rPr>
          <w:rtl/>
        </w:rPr>
        <w:t xml:space="preserve"> </w:t>
      </w:r>
      <w:r w:rsidRPr="009214BE">
        <w:rPr>
          <w:rtl/>
        </w:rPr>
        <w:t>לחקירה.</w:t>
      </w:r>
      <w:r w:rsidR="00515A37">
        <w:rPr>
          <w:rtl/>
        </w:rPr>
        <w:t xml:space="preserve"> </w:t>
      </w:r>
      <w:r w:rsidRPr="009214BE">
        <w:rPr>
          <w:rtl/>
        </w:rPr>
        <w:t>אף אחד לא נחשד בגנבה, כיוון שמשך כספים במזומנים ולא יודעים</w:t>
      </w:r>
      <w:r w:rsidR="00515A37">
        <w:rPr>
          <w:rtl/>
        </w:rPr>
        <w:t xml:space="preserve"> </w:t>
      </w:r>
      <w:r w:rsidRPr="009214BE">
        <w:rPr>
          <w:rtl/>
        </w:rPr>
        <w:t>לאן.</w:t>
      </w:r>
      <w:r w:rsidR="00515A37">
        <w:rPr>
          <w:rtl/>
        </w:rPr>
        <w:t xml:space="preserve"> </w:t>
      </w:r>
      <w:r w:rsidRPr="009214BE">
        <w:rPr>
          <w:rtl/>
        </w:rPr>
        <w:t>הרי</w:t>
      </w:r>
      <w:r w:rsidR="00515A37">
        <w:rPr>
          <w:rtl/>
        </w:rPr>
        <w:t xml:space="preserve"> </w:t>
      </w:r>
      <w:r w:rsidRPr="009214BE">
        <w:rPr>
          <w:rtl/>
        </w:rPr>
        <w:t>הדבר</w:t>
      </w:r>
      <w:r w:rsidR="00515A37">
        <w:rPr>
          <w:rtl/>
        </w:rPr>
        <w:t xml:space="preserve"> </w:t>
      </w:r>
      <w:r w:rsidRPr="009214BE">
        <w:rPr>
          <w:rtl/>
        </w:rPr>
        <w:t>הקל</w:t>
      </w:r>
      <w:r w:rsidR="00515A37">
        <w:rPr>
          <w:rtl/>
        </w:rPr>
        <w:t xml:space="preserve"> </w:t>
      </w:r>
      <w:r w:rsidRPr="009214BE">
        <w:rPr>
          <w:rtl/>
        </w:rPr>
        <w:t>ביותר</w:t>
      </w:r>
      <w:r w:rsidR="00515A37">
        <w:rPr>
          <w:rtl/>
        </w:rPr>
        <w:t xml:space="preserve"> </w:t>
      </w:r>
      <w:r w:rsidRPr="009214BE">
        <w:rPr>
          <w:rtl/>
        </w:rPr>
        <w:t>מבחינתה של ש"ס היה שלא למסור שום דוח, ואז לא היו</w:t>
      </w:r>
      <w:r w:rsidR="00515A37">
        <w:rPr>
          <w:rtl/>
        </w:rPr>
        <w:t xml:space="preserve"> </w:t>
      </w:r>
      <w:r w:rsidRPr="009214BE">
        <w:rPr>
          <w:rtl/>
        </w:rPr>
        <w:t>שואלים</w:t>
      </w:r>
      <w:r w:rsidR="00515A37">
        <w:rPr>
          <w:rtl/>
        </w:rPr>
        <w:t xml:space="preserve"> </w:t>
      </w:r>
      <w:r w:rsidRPr="009214BE">
        <w:rPr>
          <w:rtl/>
        </w:rPr>
        <w:t>שאלות,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שעשו למפלגות אחרות. מה שקרה בש"ס זה שחקרו ובדקו אצל עשרות</w:t>
      </w:r>
      <w:r w:rsidR="00515A37">
        <w:rPr>
          <w:rtl/>
        </w:rPr>
        <w:t xml:space="preserve"> </w:t>
      </w:r>
      <w:r w:rsidRPr="009214BE">
        <w:rPr>
          <w:rtl/>
        </w:rPr>
        <w:t>אנשים וגילו שהוצאנו את הכספים כדין לצורכי המפלגה, ולא לשום דבר אחר.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ג.</w:t>
      </w:r>
      <w:r w:rsidR="00515A37">
        <w:rPr>
          <w:rtl/>
        </w:rPr>
        <w:t xml:space="preserve"> </w:t>
      </w:r>
      <w:r w:rsidRPr="009214BE">
        <w:rPr>
          <w:rtl/>
        </w:rPr>
        <w:t>דוח</w:t>
      </w:r>
      <w:r w:rsidR="00515A37">
        <w:rPr>
          <w:rtl/>
        </w:rPr>
        <w:t xml:space="preserve"> </w:t>
      </w:r>
      <w:r w:rsidRPr="009214BE">
        <w:rPr>
          <w:rtl/>
        </w:rPr>
        <w:t>מבקרת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>לתקופת הבחירות 1988; 1. ארבע סיעות, לא ניתן לקבוע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התיעוד</w:t>
      </w:r>
      <w:r w:rsidR="00515A37">
        <w:rPr>
          <w:rtl/>
        </w:rPr>
        <w:t xml:space="preserve"> </w:t>
      </w:r>
      <w:r w:rsidRPr="009214BE">
        <w:rPr>
          <w:rtl/>
        </w:rPr>
        <w:t>שהומצא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קיבלו</w:t>
      </w:r>
      <w:r w:rsidR="00515A37">
        <w:rPr>
          <w:rtl/>
        </w:rPr>
        <w:t xml:space="preserve"> </w:t>
      </w:r>
      <w:r w:rsidRPr="009214BE">
        <w:rPr>
          <w:rtl/>
        </w:rPr>
        <w:t>תרומות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אסורות; 2. יש"י, יחד שבטי ישראל </w:t>
      </w:r>
      <w:r w:rsidR="00515A37">
        <w:rPr>
          <w:rtl/>
        </w:rPr>
        <w:t>–</w:t>
      </w:r>
      <w:r w:rsidRPr="009214BE">
        <w:rPr>
          <w:rtl/>
        </w:rPr>
        <w:t xml:space="preserve"> לא</w:t>
      </w:r>
      <w:r w:rsidR="00515A37">
        <w:rPr>
          <w:rtl/>
        </w:rPr>
        <w:t xml:space="preserve"> </w:t>
      </w:r>
      <w:r w:rsidRPr="009214BE">
        <w:rPr>
          <w:rtl/>
        </w:rPr>
        <w:t>ניתן לקבוע אם עמדו באיסורים על סכומי ההוצאות ועל תרומות.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ד.</w:t>
      </w:r>
      <w:r w:rsidR="00515A37">
        <w:rPr>
          <w:rtl/>
        </w:rPr>
        <w:t xml:space="preserve"> </w:t>
      </w:r>
      <w:r w:rsidRPr="009214BE">
        <w:rPr>
          <w:rtl/>
        </w:rPr>
        <w:t>דוח</w:t>
      </w:r>
      <w:r w:rsidR="00515A37">
        <w:rPr>
          <w:rtl/>
        </w:rPr>
        <w:t xml:space="preserve"> </w:t>
      </w:r>
      <w:r w:rsidRPr="009214BE">
        <w:rPr>
          <w:rtl/>
        </w:rPr>
        <w:t>מבקרת</w:t>
      </w:r>
      <w:r w:rsidR="00515A37">
        <w:rPr>
          <w:rtl/>
        </w:rPr>
        <w:t xml:space="preserve"> </w:t>
      </w:r>
      <w:r w:rsidRPr="009214BE">
        <w:rPr>
          <w:rtl/>
        </w:rPr>
        <w:t>המדינה לתקופה שבין 1 בינואר 1992 ל</w:t>
      </w:r>
      <w:r w:rsidR="00515A37">
        <w:rPr>
          <w:rtl/>
        </w:rPr>
        <w:t>-</w:t>
      </w:r>
      <w:r w:rsidRPr="009214BE">
        <w:rPr>
          <w:rtl/>
        </w:rPr>
        <w:t>31 ביולי 1992, ולתקופת</w:t>
      </w:r>
      <w:r w:rsidR="00515A37">
        <w:rPr>
          <w:rtl/>
        </w:rPr>
        <w:t xml:space="preserve"> </w:t>
      </w:r>
      <w:r w:rsidRPr="009214BE">
        <w:rPr>
          <w:rtl/>
        </w:rPr>
        <w:t>הבחירות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לכנסת 1992; 1. גאולת ישראל בראשות אליעזר מזרחי </w:t>
      </w:r>
      <w:r w:rsidR="00515A37">
        <w:rPr>
          <w:rtl/>
        </w:rPr>
        <w:t>–</w:t>
      </w:r>
      <w:r w:rsidRPr="009214BE">
        <w:rPr>
          <w:rtl/>
        </w:rPr>
        <w:t xml:space="preserve"> לא מסרו כלל חשבונות;</w:t>
      </w:r>
      <w:r w:rsidR="00515A37">
        <w:rPr>
          <w:rtl/>
        </w:rPr>
        <w:t xml:space="preserve"> </w:t>
      </w: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המפלגה הליברלית החדשה בראשות מודעי </w:t>
      </w:r>
      <w:r w:rsidR="00515A37">
        <w:rPr>
          <w:rtl/>
        </w:rPr>
        <w:t>–</w:t>
      </w:r>
      <w:r w:rsidRPr="009214BE">
        <w:rPr>
          <w:rtl/>
        </w:rPr>
        <w:t xml:space="preserve"> יש כפילות בתרומות הנושאות אותו שם. לא</w:t>
      </w:r>
      <w:r w:rsidR="00515A37">
        <w:rPr>
          <w:rtl/>
        </w:rPr>
        <w:t xml:space="preserve"> </w:t>
      </w:r>
      <w:r w:rsidRPr="009214BE">
        <w:rPr>
          <w:rtl/>
        </w:rPr>
        <w:t>המציאו</w:t>
      </w:r>
      <w:r w:rsidR="00515A37">
        <w:rPr>
          <w:rtl/>
        </w:rPr>
        <w:t xml:space="preserve"> </w:t>
      </w:r>
      <w:r w:rsidRPr="009214BE">
        <w:rPr>
          <w:rtl/>
        </w:rPr>
        <w:t>תיעוד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הסבר שיאפשר בדיקה; 3. העבודה </w:t>
      </w:r>
      <w:r w:rsidR="00515A37">
        <w:rPr>
          <w:rtl/>
        </w:rPr>
        <w:t>–</w:t>
      </w:r>
      <w:r w:rsidRPr="009214BE">
        <w:rPr>
          <w:rtl/>
        </w:rPr>
        <w:t xml:space="preserve"> שלוש תרומות שלא כחוק; 4. דגל</w:t>
      </w:r>
      <w:r w:rsidR="00515A37">
        <w:rPr>
          <w:rtl/>
        </w:rPr>
        <w:t xml:space="preserve"> </w:t>
      </w:r>
      <w:r w:rsidRPr="009214BE">
        <w:rPr>
          <w:rtl/>
        </w:rPr>
        <w:t>התורה</w:t>
      </w:r>
      <w:r w:rsidR="00515A37">
        <w:rPr>
          <w:rtl/>
        </w:rPr>
        <w:t xml:space="preserve"> – </w:t>
      </w:r>
      <w:r w:rsidRPr="009214BE">
        <w:rPr>
          <w:rtl/>
        </w:rPr>
        <w:t xml:space="preserve">קבלת תרומות ללא דיווח; 5. המפד"ל </w:t>
      </w:r>
      <w:r w:rsidR="00515A37">
        <w:rPr>
          <w:rtl/>
        </w:rPr>
        <w:t>–</w:t>
      </w:r>
      <w:r w:rsidRPr="009214BE">
        <w:rPr>
          <w:rtl/>
        </w:rPr>
        <w:t xml:space="preserve"> עריכת כנסים בבתי</w:t>
      </w:r>
      <w:r w:rsidR="00515A37">
        <w:rPr>
          <w:rtl/>
        </w:rPr>
        <w:t>-</w:t>
      </w:r>
      <w:r w:rsidRPr="009214BE">
        <w:rPr>
          <w:rtl/>
        </w:rPr>
        <w:t>מלון והכחשת קיום</w:t>
      </w:r>
      <w:r w:rsidR="00515A37">
        <w:rPr>
          <w:rtl/>
        </w:rPr>
        <w:t xml:space="preserve"> </w:t>
      </w:r>
      <w:r w:rsidRPr="009214BE">
        <w:rPr>
          <w:rtl/>
        </w:rPr>
        <w:t>הכנסים בטענה, שנדחתה על</w:t>
      </w:r>
      <w:r w:rsidR="00515A37">
        <w:rPr>
          <w:rtl/>
        </w:rPr>
        <w:t>-</w:t>
      </w:r>
      <w:r w:rsidRPr="009214BE">
        <w:rPr>
          <w:rtl/>
        </w:rPr>
        <w:t>ידי מבקרת המדינה, כי פרסמו פרסומים כוזבים על כנסים.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ברוב המקרים הנזכרים לעיל, ברובם ככולם, לא נפתחה אפילו חקירה פלילית. על כל</w:t>
      </w:r>
      <w:r w:rsidR="00515A37">
        <w:rPr>
          <w:rtl/>
        </w:rPr>
        <w:t xml:space="preserve"> </w:t>
      </w:r>
      <w:r w:rsidRPr="009214BE">
        <w:rPr>
          <w:rtl/>
        </w:rPr>
        <w:t>פנים,</w:t>
      </w:r>
      <w:r w:rsidR="00515A37">
        <w:rPr>
          <w:rtl/>
        </w:rPr>
        <w:t xml:space="preserve"> </w:t>
      </w:r>
      <w:r w:rsidRPr="009214BE">
        <w:rPr>
          <w:rtl/>
        </w:rPr>
        <w:t>לא הועמדו אנשים לדין פלילי. בכל המקרים הללו הסתפקו בהטלת הסנקציה הקבועה</w:t>
      </w:r>
      <w:r w:rsidR="00515A37">
        <w:rPr>
          <w:rtl/>
        </w:rPr>
        <w:t xml:space="preserve"> </w:t>
      </w:r>
      <w:r w:rsidRPr="009214BE">
        <w:rPr>
          <w:rtl/>
        </w:rPr>
        <w:t>בחוק</w:t>
      </w:r>
      <w:r w:rsidR="00515A37">
        <w:rPr>
          <w:rtl/>
        </w:rPr>
        <w:t xml:space="preserve"> </w:t>
      </w:r>
      <w:r w:rsidRPr="009214BE">
        <w:rPr>
          <w:rtl/>
        </w:rPr>
        <w:t>מימון</w:t>
      </w:r>
      <w:r w:rsidR="00515A37">
        <w:rPr>
          <w:rtl/>
        </w:rPr>
        <w:t xml:space="preserve"> </w:t>
      </w:r>
      <w:r w:rsidRPr="009214BE">
        <w:rPr>
          <w:rtl/>
        </w:rPr>
        <w:t>מפלגות,</w:t>
      </w:r>
      <w:r w:rsidR="00515A37">
        <w:rPr>
          <w:rtl/>
        </w:rPr>
        <w:t xml:space="preserve"> </w:t>
      </w:r>
      <w:r w:rsidRPr="009214BE">
        <w:rPr>
          <w:rtl/>
        </w:rPr>
        <w:t>דהיינו</w:t>
      </w:r>
      <w:r w:rsidR="00515A37">
        <w:rPr>
          <w:rtl/>
        </w:rPr>
        <w:t xml:space="preserve"> </w:t>
      </w:r>
      <w:r w:rsidRPr="009214BE">
        <w:rPr>
          <w:rtl/>
        </w:rPr>
        <w:t>קנסות,</w:t>
      </w:r>
      <w:r w:rsidR="00515A37">
        <w:rPr>
          <w:rtl/>
        </w:rPr>
        <w:t xml:space="preserve"> </w:t>
      </w:r>
      <w:r w:rsidRPr="009214BE">
        <w:rPr>
          <w:rtl/>
        </w:rPr>
        <w:t>שהם חמורים כשלעצמם, המוטלים על</w:t>
      </w:r>
      <w:r w:rsidR="00515A37">
        <w:rPr>
          <w:rtl/>
        </w:rPr>
        <w:t>-</w:t>
      </w:r>
      <w:r w:rsidRPr="009214BE">
        <w:rPr>
          <w:rtl/>
        </w:rPr>
        <w:t>ידי מבקרת</w:t>
      </w:r>
      <w:r w:rsidR="00515A37">
        <w:rPr>
          <w:rtl/>
        </w:rPr>
        <w:t xml:space="preserve"> </w:t>
      </w:r>
      <w:r w:rsidRPr="009214BE">
        <w:rPr>
          <w:rtl/>
        </w:rPr>
        <w:t>המדינה.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כיצד זה קרה שלבד ממני לא הובא לדין אף שר אחד ואף חבר כנסת אחד עד עצם היום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בגין חוק מימון מפלגות? מה שמייחסים לי ולסיעת ש"ס הרי הוא כאין וכאפס לעומת</w:t>
      </w:r>
      <w:r w:rsidR="00515A37">
        <w:rPr>
          <w:rtl/>
        </w:rPr>
        <w:t xml:space="preserve"> </w:t>
      </w:r>
      <w:r w:rsidRPr="009214BE">
        <w:rPr>
          <w:rtl/>
        </w:rPr>
        <w:t>הדברים הללו שהובאו בפני הוועדה.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ספק שחברי הוועדה שוכנעו כי ננקטת נגדי מידה חמורה ביותר, שלא היתה</w:t>
      </w:r>
      <w:r w:rsidR="00515A37">
        <w:rPr>
          <w:rtl/>
        </w:rPr>
        <w:t xml:space="preserve"> </w:t>
      </w:r>
      <w:r w:rsidRPr="009214BE">
        <w:rPr>
          <w:rtl/>
        </w:rPr>
        <w:t>כדוגמתה,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איפה</w:t>
      </w:r>
      <w:r w:rsidR="00515A37">
        <w:rPr>
          <w:rtl/>
        </w:rPr>
        <w:t xml:space="preserve"> </w:t>
      </w:r>
      <w:r w:rsidRPr="009214BE">
        <w:rPr>
          <w:rtl/>
        </w:rPr>
        <w:t>ואיפה ושל אפליה. די לצטט את ההודעה לעיתונות שמסר חבר הכנסת</w:t>
      </w:r>
      <w:r w:rsidR="00515A37">
        <w:rPr>
          <w:rtl/>
        </w:rPr>
        <w:t xml:space="preserve"> </w:t>
      </w:r>
      <w:r w:rsidRPr="009214BE">
        <w:rPr>
          <w:rtl/>
        </w:rPr>
        <w:t>מיכאל</w:t>
      </w:r>
      <w:r w:rsidR="00515A37">
        <w:rPr>
          <w:rtl/>
        </w:rPr>
        <w:t xml:space="preserve"> </w:t>
      </w:r>
      <w:r w:rsidRPr="009214BE">
        <w:rPr>
          <w:rtl/>
        </w:rPr>
        <w:t>איתן</w:t>
      </w:r>
      <w:r w:rsidR="00515A37">
        <w:rPr>
          <w:rtl/>
        </w:rPr>
        <w:t xml:space="preserve"> </w:t>
      </w:r>
      <w:r w:rsidRPr="009214BE">
        <w:rPr>
          <w:rtl/>
        </w:rPr>
        <w:t>ערב ההצבעה בוועדת הכנסת, ואני מצטטה: "אין להרשות שפרשת פנחסי תשמש</w:t>
      </w:r>
      <w:r w:rsidR="00515A37">
        <w:rPr>
          <w:rtl/>
        </w:rPr>
        <w:t xml:space="preserve"> </w:t>
      </w:r>
      <w:r w:rsidRPr="009214BE">
        <w:rPr>
          <w:rtl/>
        </w:rPr>
        <w:t>עלה</w:t>
      </w:r>
      <w:r w:rsidR="00515A37">
        <w:rPr>
          <w:rtl/>
        </w:rPr>
        <w:t xml:space="preserve"> </w:t>
      </w:r>
      <w:r w:rsidRPr="009214BE">
        <w:rPr>
          <w:rtl/>
        </w:rPr>
        <w:t>תאנה</w:t>
      </w:r>
      <w:r w:rsidR="00515A37">
        <w:rPr>
          <w:rtl/>
        </w:rPr>
        <w:t xml:space="preserve"> </w:t>
      </w:r>
      <w:r w:rsidRPr="009214BE">
        <w:rPr>
          <w:rtl/>
        </w:rPr>
        <w:t>למחדלי מערכת אכיפת החוק בתחום המפלגות. חבר הכנסת מיכאל איתן ציין כי</w:t>
      </w:r>
      <w:r w:rsidR="00515A37">
        <w:rPr>
          <w:rtl/>
        </w:rPr>
        <w:t xml:space="preserve"> </w:t>
      </w:r>
      <w:r w:rsidRPr="009214BE">
        <w:rPr>
          <w:rtl/>
        </w:rPr>
        <w:t>לנוכח</w:t>
      </w:r>
      <w:r w:rsidR="00515A37">
        <w:rPr>
          <w:rtl/>
        </w:rPr>
        <w:t xml:space="preserve"> </w:t>
      </w:r>
      <w:r w:rsidRPr="009214BE">
        <w:rPr>
          <w:rtl/>
        </w:rPr>
        <w:t>הודעתה של פרקליטת המדינה בוועדת הכנסת, כי מערכת אכיפת החוק לא פעלה בעבר</w:t>
      </w:r>
      <w:r w:rsidR="00515A37">
        <w:rPr>
          <w:rtl/>
        </w:rPr>
        <w:t xml:space="preserve"> </w:t>
      </w:r>
      <w:r w:rsidRPr="009214BE">
        <w:rPr>
          <w:rtl/>
        </w:rPr>
        <w:t>כנדרש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חקרה חשדות לביצוע עבירות על חוק מימון מפלגות בידי המפלגות הגדולות,</w:t>
      </w:r>
      <w:r w:rsidR="00515A37">
        <w:rPr>
          <w:rtl/>
        </w:rPr>
        <w:t xml:space="preserve"> </w:t>
      </w:r>
      <w:r w:rsidRPr="009214BE">
        <w:rPr>
          <w:rtl/>
        </w:rPr>
        <w:t>וכי</w:t>
      </w:r>
      <w:r w:rsidR="00515A37">
        <w:rPr>
          <w:rtl/>
        </w:rPr>
        <w:t xml:space="preserve"> </w:t>
      </w:r>
      <w:r w:rsidRPr="009214BE">
        <w:rPr>
          <w:rtl/>
        </w:rPr>
        <w:t>ישנם</w:t>
      </w:r>
      <w:r w:rsidR="00515A37">
        <w:rPr>
          <w:rtl/>
        </w:rPr>
        <w:t xml:space="preserve"> </w:t>
      </w:r>
      <w:r w:rsidRPr="009214BE">
        <w:rPr>
          <w:rtl/>
        </w:rPr>
        <w:t>עוד</w:t>
      </w:r>
      <w:r w:rsidR="00515A37">
        <w:rPr>
          <w:rtl/>
        </w:rPr>
        <w:t xml:space="preserve"> </w:t>
      </w:r>
      <w:r w:rsidRPr="009214BE">
        <w:rPr>
          <w:rtl/>
        </w:rPr>
        <w:t>חשודים לבד מפנחסי שלא הובאו כלל לדין, עולה במלוא חריפותה השאלה</w:t>
      </w:r>
      <w:r w:rsidR="00515A37">
        <w:rPr>
          <w:rtl/>
        </w:rPr>
        <w:t xml:space="preserve"> </w:t>
      </w:r>
      <w:r w:rsidRPr="009214BE">
        <w:rPr>
          <w:rtl/>
        </w:rPr>
        <w:t>הנוקבת, מדוע</w:t>
      </w:r>
      <w:r w:rsidR="00515A37">
        <w:rPr>
          <w:rtl/>
        </w:rPr>
        <w:t xml:space="preserve"> </w:t>
      </w:r>
      <w:r w:rsidRPr="009214BE">
        <w:rPr>
          <w:rtl/>
        </w:rPr>
        <w:t>החליטו</w:t>
      </w:r>
      <w:r w:rsidR="00515A37">
        <w:rPr>
          <w:rtl/>
        </w:rPr>
        <w:t xml:space="preserve"> </w:t>
      </w:r>
      <w:r w:rsidRPr="009214BE">
        <w:rPr>
          <w:rtl/>
        </w:rPr>
        <w:t>לחקור רק עכשיו, ומדוע אין חוקרים את יתר החשודים, ובוחרים</w:t>
      </w:r>
      <w:r w:rsidR="00515A37">
        <w:rPr>
          <w:rtl/>
        </w:rPr>
        <w:t xml:space="preserve"> </w:t>
      </w:r>
      <w:r w:rsidRPr="009214BE">
        <w:rPr>
          <w:rtl/>
        </w:rPr>
        <w:t>לערוף רק את ראשו של פנחסי". עד כאן ציטוט דבריו של חבר הכנסת מיכאל איתן.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וראו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דבריהם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הוועדה מצד אחד, ומצד שני את הגמגומים של 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ואנשי</w:t>
      </w:r>
      <w:r w:rsidR="00515A37">
        <w:rPr>
          <w:rtl/>
        </w:rPr>
        <w:t xml:space="preserve"> </w:t>
      </w:r>
      <w:r w:rsidRPr="009214BE">
        <w:rPr>
          <w:rtl/>
        </w:rPr>
        <w:t>הפרקליטות,</w:t>
      </w:r>
      <w:r w:rsidR="00515A37">
        <w:rPr>
          <w:rtl/>
        </w:rPr>
        <w:t xml:space="preserve"> </w:t>
      </w:r>
      <w:r w:rsidRPr="009214BE">
        <w:rPr>
          <w:rtl/>
        </w:rPr>
        <w:t>בפרוטוקול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הכנסת. משמוצגת שם ליועץ המשפטי</w:t>
      </w:r>
      <w:r w:rsidR="00515A37">
        <w:rPr>
          <w:rtl/>
        </w:rPr>
        <w:t xml:space="preserve"> </w:t>
      </w:r>
      <w:r w:rsidRPr="009214BE">
        <w:rPr>
          <w:rtl/>
        </w:rPr>
        <w:t>האפליה</w:t>
      </w:r>
      <w:r w:rsidR="00515A37">
        <w:rPr>
          <w:rtl/>
        </w:rPr>
        <w:t xml:space="preserve"> </w:t>
      </w:r>
      <w:r w:rsidRPr="009214BE">
        <w:rPr>
          <w:rtl/>
        </w:rPr>
        <w:t>הבולטת</w:t>
      </w:r>
      <w:r w:rsidR="00515A37">
        <w:rPr>
          <w:rtl/>
        </w:rPr>
        <w:t xml:space="preserve"> </w:t>
      </w:r>
      <w:r w:rsidRPr="009214BE">
        <w:rPr>
          <w:rtl/>
        </w:rPr>
        <w:t>נגדי,</w:t>
      </w:r>
      <w:r w:rsidR="00515A37">
        <w:rPr>
          <w:rtl/>
        </w:rPr>
        <w:t xml:space="preserve"> </w:t>
      </w:r>
      <w:r w:rsidRPr="009214BE">
        <w:rPr>
          <w:rtl/>
        </w:rPr>
        <w:t>הוא עונה, ואני מצטט: "כיוון שלא עסקתי בכך, אני לא מעורה</w:t>
      </w:r>
      <w:r w:rsidR="00515A37">
        <w:rPr>
          <w:rtl/>
        </w:rPr>
        <w:t xml:space="preserve"> </w:t>
      </w:r>
      <w:r w:rsidRPr="009214BE">
        <w:rPr>
          <w:rtl/>
        </w:rPr>
        <w:t>בעובדות.</w:t>
      </w:r>
      <w:r w:rsidR="00515A37">
        <w:rPr>
          <w:rtl/>
        </w:rPr>
        <w:t xml:space="preserve"> </w:t>
      </w:r>
      <w:r w:rsidRPr="009214BE">
        <w:rPr>
          <w:rtl/>
        </w:rPr>
        <w:t>וחברי,</w:t>
      </w:r>
      <w:r w:rsidR="00515A37">
        <w:rPr>
          <w:rtl/>
        </w:rPr>
        <w:t xml:space="preserve"> </w:t>
      </w:r>
      <w:r w:rsidRPr="009214BE">
        <w:rPr>
          <w:rtl/>
        </w:rPr>
        <w:t>מר</w:t>
      </w:r>
      <w:r w:rsidR="00515A37">
        <w:rPr>
          <w:rtl/>
        </w:rPr>
        <w:t xml:space="preserve"> </w:t>
      </w:r>
      <w:r w:rsidRPr="009214BE">
        <w:rPr>
          <w:rtl/>
        </w:rPr>
        <w:t>רזניק,</w:t>
      </w:r>
      <w:r w:rsidR="00515A37">
        <w:rPr>
          <w:rtl/>
        </w:rPr>
        <w:t xml:space="preserve"> </w:t>
      </w:r>
      <w:r w:rsidRPr="009214BE">
        <w:rPr>
          <w:rtl/>
        </w:rPr>
        <w:t>יסביר</w:t>
      </w:r>
      <w:r w:rsidR="00515A37">
        <w:rPr>
          <w:rtl/>
        </w:rPr>
        <w:t xml:space="preserve"> </w:t>
      </w:r>
      <w:r w:rsidRPr="009214BE">
        <w:rPr>
          <w:rtl/>
        </w:rPr>
        <w:t>את מה שהוא יודע". ואחר כך הוא אומר: "אני</w:t>
      </w:r>
      <w:r w:rsidR="00515A37">
        <w:rPr>
          <w:rtl/>
        </w:rPr>
        <w:t xml:space="preserve"> </w:t>
      </w:r>
      <w:r w:rsidRPr="009214BE">
        <w:rPr>
          <w:rtl/>
        </w:rPr>
        <w:t>מבטיח</w:t>
      </w:r>
      <w:r w:rsidR="00515A37">
        <w:rPr>
          <w:rtl/>
        </w:rPr>
        <w:t xml:space="preserve"> </w:t>
      </w:r>
      <w:r w:rsidRPr="009214BE">
        <w:rPr>
          <w:rtl/>
        </w:rPr>
        <w:t>לכם</w:t>
      </w:r>
      <w:r w:rsidR="00515A37">
        <w:rPr>
          <w:rtl/>
        </w:rPr>
        <w:t xml:space="preserve"> </w:t>
      </w:r>
      <w:r w:rsidRPr="009214BE">
        <w:rPr>
          <w:rtl/>
        </w:rPr>
        <w:t>להסביר</w:t>
      </w:r>
      <w:r w:rsidR="00515A37">
        <w:rPr>
          <w:rtl/>
        </w:rPr>
        <w:t xml:space="preserve"> </w:t>
      </w:r>
      <w:r w:rsidRPr="009214BE">
        <w:rPr>
          <w:rtl/>
        </w:rPr>
        <w:t>לכם</w:t>
      </w:r>
      <w:r w:rsidR="00515A37">
        <w:rPr>
          <w:rtl/>
        </w:rPr>
        <w:t xml:space="preserve"> </w:t>
      </w:r>
      <w:r w:rsidRPr="009214BE">
        <w:rPr>
          <w:rtl/>
        </w:rPr>
        <w:t>את שיקולי העניין עד שתנוח דעתכם".</w:t>
      </w:r>
      <w:r w:rsidR="00515A37">
        <w:rPr>
          <w:rtl/>
        </w:rPr>
        <w:t xml:space="preserve"> </w:t>
      </w:r>
      <w:r w:rsidRPr="009214BE">
        <w:rPr>
          <w:rtl/>
        </w:rPr>
        <w:t>אחריו בא עורך</w:t>
      </w:r>
      <w:r w:rsidR="00515A37">
        <w:rPr>
          <w:rtl/>
        </w:rPr>
        <w:t>-</w:t>
      </w:r>
      <w:r w:rsidRPr="009214BE">
        <w:rPr>
          <w:rtl/>
        </w:rPr>
        <w:t>הדין</w:t>
      </w:r>
      <w:r w:rsidR="00515A37">
        <w:rPr>
          <w:rtl/>
        </w:rPr>
        <w:t xml:space="preserve"> </w:t>
      </w:r>
      <w:r w:rsidRPr="009214BE">
        <w:rPr>
          <w:rtl/>
        </w:rPr>
        <w:t>רזניק</w:t>
      </w:r>
      <w:r w:rsidR="00515A37">
        <w:rPr>
          <w:rtl/>
        </w:rPr>
        <w:t xml:space="preserve"> </w:t>
      </w:r>
      <w:r w:rsidRPr="009214BE">
        <w:rPr>
          <w:rtl/>
        </w:rPr>
        <w:t>מהפרקליטות</w:t>
      </w:r>
      <w:r w:rsidR="00515A37">
        <w:rPr>
          <w:rtl/>
        </w:rPr>
        <w:t xml:space="preserve"> </w:t>
      </w:r>
      <w:r w:rsidRPr="009214BE">
        <w:rPr>
          <w:rtl/>
        </w:rPr>
        <w:t>ומודיע:</w:t>
      </w:r>
      <w:r w:rsidR="00515A37">
        <w:rPr>
          <w:rtl/>
        </w:rPr>
        <w:t xml:space="preserve"> </w:t>
      </w:r>
      <w:r w:rsidRPr="009214BE">
        <w:rPr>
          <w:rtl/>
        </w:rPr>
        <w:t>"אני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יודע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העובדות</w:t>
      </w:r>
      <w:r w:rsidR="00515A37">
        <w:rPr>
          <w:rtl/>
        </w:rPr>
        <w:t xml:space="preserve"> </w:t>
      </w:r>
      <w:r w:rsidRPr="009214BE">
        <w:rPr>
          <w:rtl/>
        </w:rPr>
        <w:t>כראוי". אחר כך ממשיך</w:t>
      </w:r>
      <w:r w:rsidR="00515A37">
        <w:rPr>
          <w:rtl/>
        </w:rPr>
        <w:t xml:space="preserve"> </w:t>
      </w:r>
      <w:r w:rsidRPr="009214BE">
        <w:rPr>
          <w:rtl/>
        </w:rPr>
        <w:t>עורך</w:t>
      </w:r>
      <w:r w:rsidR="00515A37">
        <w:rPr>
          <w:rtl/>
        </w:rPr>
        <w:t>-</w:t>
      </w:r>
      <w:r w:rsidRPr="009214BE">
        <w:rPr>
          <w:rtl/>
        </w:rPr>
        <w:t>הדין רזניק ומנסה לתרץ מדוע לא העמידו לדין במקרים אחרים. על כך עונה לו חבר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הכנסת מיכאל איתן, ואני מצטט: "אתה מתחמק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פנחסי,</w:t>
      </w:r>
      <w:r w:rsidR="00515A37">
        <w:rPr>
          <w:rtl/>
        </w:rPr>
        <w:t xml:space="preserve"> </w:t>
      </w:r>
      <w:r w:rsidRPr="009214BE">
        <w:rPr>
          <w:rtl/>
        </w:rPr>
        <w:t>ברשותך, על</w:t>
      </w:r>
      <w:r w:rsidR="00515A37">
        <w:rPr>
          <w:rtl/>
        </w:rPr>
        <w:t>-</w:t>
      </w:r>
      <w:r w:rsidRPr="009214BE">
        <w:rPr>
          <w:rtl/>
        </w:rPr>
        <w:t>פי סעיף 66 לתקנון, אסור לדובר לצטט</w:t>
      </w:r>
      <w:r w:rsidR="00515A37">
        <w:rPr>
          <w:rtl/>
        </w:rPr>
        <w:t xml:space="preserve"> </w:t>
      </w:r>
      <w:r w:rsidRPr="009214BE">
        <w:rPr>
          <w:rtl/>
        </w:rPr>
        <w:t>מה שאמר חבר בוועדה בנקיבת שמו. אני מבקשת ממך להפסיק בציטוטים.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 הוא הפיץ את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גברתי היושבת</w:t>
      </w:r>
      <w:r w:rsidR="00515A37">
        <w:rPr>
          <w:rtl/>
        </w:rPr>
        <w:t>-</w:t>
      </w:r>
      <w:r w:rsidRPr="009214BE">
        <w:rPr>
          <w:rtl/>
        </w:rPr>
        <w:t>ראש, הרי הפרוטוקולים מונחים לפני כולם, אז למה אסור לו לצטט?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בסעיף</w:t>
      </w:r>
      <w:r w:rsidR="00515A37">
        <w:rPr>
          <w:rtl/>
        </w:rPr>
        <w:t xml:space="preserve"> </w:t>
      </w:r>
      <w:r w:rsidRPr="009214BE">
        <w:rPr>
          <w:rtl/>
        </w:rPr>
        <w:t>66</w:t>
      </w:r>
      <w:r w:rsidR="00515A37">
        <w:rPr>
          <w:rtl/>
        </w:rPr>
        <w:t xml:space="preserve"> </w:t>
      </w:r>
      <w:r w:rsidRPr="009214BE">
        <w:rPr>
          <w:rtl/>
        </w:rPr>
        <w:t>לתקנון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הנחיה ברורה, ואני מבקשת לעמוד עליה. ההנחיה של 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היתה,</w:t>
      </w:r>
      <w:r w:rsidR="00515A37">
        <w:rPr>
          <w:rtl/>
        </w:rPr>
        <w:t xml:space="preserve"> </w:t>
      </w:r>
      <w:r w:rsidRPr="009214BE">
        <w:rPr>
          <w:rtl/>
        </w:rPr>
        <w:t>שהפרוטוקולים</w:t>
      </w:r>
      <w:r w:rsidR="00515A37">
        <w:rPr>
          <w:rtl/>
        </w:rPr>
        <w:t xml:space="preserve"> </w:t>
      </w:r>
      <w:r w:rsidRPr="009214BE">
        <w:rPr>
          <w:rtl/>
        </w:rPr>
        <w:t>עומדים</w:t>
      </w:r>
      <w:r w:rsidR="00515A37">
        <w:rPr>
          <w:rtl/>
        </w:rPr>
        <w:t xml:space="preserve"> </w:t>
      </w:r>
      <w:r w:rsidRPr="009214BE">
        <w:rPr>
          <w:rtl/>
        </w:rPr>
        <w:t>פתוחים לרשות חברי הכנסת. בין זה לבין ציטוט</w:t>
      </w:r>
      <w:r w:rsidR="00515A37">
        <w:rPr>
          <w:rtl/>
        </w:rPr>
        <w:t xml:space="preserve"> </w:t>
      </w:r>
      <w:r w:rsidRPr="009214BE">
        <w:rPr>
          <w:rtl/>
        </w:rPr>
        <w:t>במליאה יש הבדל. בדקתי ושקלתי, ואני מבקשת לנהוג לפי סעיף 66 בתקנון.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עובדיה עלי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ההיגיון אומר, שמאחר שזה מונח כאן, זה בעצם פומבי.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גברתי,</w:t>
      </w:r>
      <w:r w:rsidR="00515A37">
        <w:rPr>
          <w:rtl/>
        </w:rPr>
        <w:t xml:space="preserve"> </w:t>
      </w:r>
      <w:r w:rsidRPr="009214BE">
        <w:rPr>
          <w:rtl/>
        </w:rPr>
        <w:t>זו היתה למעשה פסיקת הבג"ץ, שהם צריכים לדעת מה קורה. יושב</w:t>
      </w:r>
      <w:r w:rsidR="00515A37">
        <w:rPr>
          <w:rtl/>
        </w:rPr>
        <w:t>-</w:t>
      </w:r>
      <w:r w:rsidRPr="009214BE">
        <w:rPr>
          <w:rtl/>
        </w:rPr>
        <w:t>ראש 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הודיע,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באו</w:t>
      </w:r>
      <w:r w:rsidR="00515A37">
        <w:rPr>
          <w:rtl/>
        </w:rPr>
        <w:t xml:space="preserve"> </w:t>
      </w:r>
      <w:r w:rsidRPr="009214BE">
        <w:rPr>
          <w:rtl/>
        </w:rPr>
        <w:t>אפילו עשרה חברי כנסת לעיין; אזי מחובתי לצטט את הדברים</w:t>
      </w:r>
      <w:r w:rsidR="00515A37">
        <w:rPr>
          <w:rtl/>
        </w:rPr>
        <w:t xml:space="preserve"> </w:t>
      </w:r>
      <w:r w:rsidRPr="009214BE">
        <w:rPr>
          <w:rtl/>
        </w:rPr>
        <w:t>העיקריים. אני מדבר אל חברי הכנסת.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רביץ (יהדות התורה):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מיכאל</w:t>
      </w:r>
      <w:r w:rsidR="00515A37">
        <w:rPr>
          <w:rtl/>
        </w:rPr>
        <w:t xml:space="preserve"> </w:t>
      </w:r>
      <w:r w:rsidRPr="009214BE">
        <w:rPr>
          <w:rtl/>
        </w:rPr>
        <w:t>איתן,</w:t>
      </w:r>
      <w:r w:rsidR="00515A37">
        <w:rPr>
          <w:rtl/>
        </w:rPr>
        <w:t xml:space="preserve"> </w:t>
      </w:r>
      <w:r w:rsidRPr="009214BE">
        <w:rPr>
          <w:rtl/>
        </w:rPr>
        <w:t>לאור</w:t>
      </w:r>
      <w:r w:rsidR="00515A37">
        <w:rPr>
          <w:rtl/>
        </w:rPr>
        <w:t xml:space="preserve"> </w:t>
      </w:r>
      <w:r w:rsidRPr="009214BE">
        <w:rPr>
          <w:rtl/>
        </w:rPr>
        <w:t>הערתו</w:t>
      </w:r>
      <w:r w:rsidR="00515A37">
        <w:rPr>
          <w:rtl/>
        </w:rPr>
        <w:t xml:space="preserve"> </w:t>
      </w:r>
      <w:r w:rsidRPr="009214BE">
        <w:rPr>
          <w:rtl/>
        </w:rPr>
        <w:t>של עמיתי סגן היושב</w:t>
      </w:r>
      <w:r w:rsidR="00515A37">
        <w:rPr>
          <w:rtl/>
        </w:rPr>
        <w:t>-</w:t>
      </w:r>
      <w:r w:rsidRPr="009214BE">
        <w:rPr>
          <w:rtl/>
        </w:rPr>
        <w:t>ראש עובדיה עלי,</w:t>
      </w:r>
      <w:r w:rsidR="00515A37">
        <w:rPr>
          <w:rtl/>
        </w:rPr>
        <w:t xml:space="preserve"> </w:t>
      </w:r>
      <w:r w:rsidRPr="009214BE">
        <w:rPr>
          <w:rtl/>
        </w:rPr>
        <w:t>ומאחר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בפנינו מקרה מיוחד, שאלתי אליך כמי שמצטטים אותו: האם אתה מוכן שננהג</w:t>
      </w:r>
      <w:r w:rsidR="00515A37">
        <w:rPr>
          <w:rtl/>
        </w:rPr>
        <w:t xml:space="preserve"> </w:t>
      </w:r>
      <w:r w:rsidRPr="009214BE">
        <w:rPr>
          <w:rtl/>
        </w:rPr>
        <w:t>לפנים</w:t>
      </w:r>
      <w:r w:rsidR="00515A37">
        <w:rPr>
          <w:rtl/>
        </w:rPr>
        <w:t xml:space="preserve"> </w:t>
      </w:r>
      <w:r w:rsidRPr="009214BE">
        <w:rPr>
          <w:rtl/>
        </w:rPr>
        <w:t>משורת</w:t>
      </w:r>
      <w:r w:rsidR="00515A37">
        <w:rPr>
          <w:rtl/>
        </w:rPr>
        <w:t xml:space="preserve"> </w:t>
      </w:r>
      <w:r w:rsidRPr="009214BE">
        <w:rPr>
          <w:rtl/>
        </w:rPr>
        <w:t>הדין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סעיף 66 בתקנון ותאפשר לחבר הכנסת פנחסי לצטט את דבריך</w:t>
      </w:r>
      <w:r w:rsidR="00515A37">
        <w:rPr>
          <w:rtl/>
        </w:rPr>
        <w:t xml:space="preserve"> </w:t>
      </w:r>
      <w:r w:rsidRPr="009214BE">
        <w:rPr>
          <w:rtl/>
        </w:rPr>
        <w:t>בוועדה?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 לומר לגברתי, שהפריבילגיה הזאת איננה בידי, לצערי הרב. הייתי רוצה</w:t>
      </w:r>
      <w:r w:rsidR="00515A37">
        <w:rPr>
          <w:rtl/>
        </w:rPr>
        <w:t xml:space="preserve"> </w:t>
      </w:r>
      <w:r w:rsidRPr="009214BE">
        <w:rPr>
          <w:rtl/>
        </w:rPr>
        <w:t>מאוד,</w:t>
      </w:r>
      <w:r w:rsidR="00515A37">
        <w:rPr>
          <w:rtl/>
        </w:rPr>
        <w:t xml:space="preserve"> </w:t>
      </w:r>
      <w:r w:rsidRPr="009214BE">
        <w:rPr>
          <w:rtl/>
        </w:rPr>
        <w:t>והייתי</w:t>
      </w:r>
      <w:r w:rsidR="00515A37">
        <w:rPr>
          <w:rtl/>
        </w:rPr>
        <w:t xml:space="preserve"> </w:t>
      </w:r>
      <w:r w:rsidRPr="009214BE">
        <w:rPr>
          <w:rtl/>
        </w:rPr>
        <w:t>שמח לו ציטט את דברי. אבל אני חושב שהתקנון חזק יותר מהרצון הפרטי</w:t>
      </w:r>
      <w:r w:rsidR="00515A37">
        <w:rPr>
          <w:rtl/>
        </w:rPr>
        <w:t xml:space="preserve"> </w:t>
      </w:r>
      <w:r w:rsidRPr="009214BE">
        <w:rPr>
          <w:rtl/>
        </w:rPr>
        <w:t>שלי</w:t>
      </w:r>
      <w:r w:rsidR="00515A37">
        <w:rPr>
          <w:rtl/>
        </w:rPr>
        <w:t xml:space="preserve"> </w:t>
      </w:r>
      <w:r w:rsidRPr="009214BE">
        <w:rPr>
          <w:rtl/>
        </w:rPr>
        <w:t>ושלך,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שצריך</w:t>
      </w:r>
      <w:r w:rsidR="00515A37">
        <w:rPr>
          <w:rtl/>
        </w:rPr>
        <w:t xml:space="preserve"> </w:t>
      </w:r>
      <w:r w:rsidRPr="009214BE">
        <w:rPr>
          <w:rtl/>
        </w:rPr>
        <w:t>לשמור על התקנון, אחרת לעולם לא נדע איפה יהיה קו</w:t>
      </w:r>
      <w:r w:rsidR="00515A37">
        <w:rPr>
          <w:rtl/>
        </w:rPr>
        <w:t xml:space="preserve"> </w:t>
      </w:r>
      <w:r w:rsidRPr="009214BE">
        <w:rPr>
          <w:rtl/>
        </w:rPr>
        <w:t>הגבול.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עובדיה עלי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איתן,</w:t>
      </w:r>
      <w:r w:rsidR="00515A37">
        <w:rPr>
          <w:rtl/>
        </w:rPr>
        <w:t xml:space="preserve"> </w:t>
      </w:r>
      <w:r w:rsidRPr="009214BE">
        <w:rPr>
          <w:rtl/>
        </w:rPr>
        <w:t>אני חושב שאנחנו עושים כאן איזה דבר לא נורמלי. בג"ץ אמר</w:t>
      </w:r>
      <w:r w:rsidR="00515A37">
        <w:rPr>
          <w:rtl/>
        </w:rPr>
        <w:t xml:space="preserve"> </w:t>
      </w:r>
      <w:r w:rsidRPr="009214BE">
        <w:rPr>
          <w:rtl/>
        </w:rPr>
        <w:t>שהיות</w:t>
      </w:r>
      <w:r w:rsidR="00515A37">
        <w:rPr>
          <w:rtl/>
        </w:rPr>
        <w:t xml:space="preserve"> </w:t>
      </w:r>
      <w:r w:rsidRPr="009214BE">
        <w:rPr>
          <w:rtl/>
        </w:rPr>
        <w:t>שהפרוטוקולים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ועדת הכנסת לא הובאו לידיעת חברי הכנסת, הם דורשים דיון</w:t>
      </w:r>
      <w:r w:rsidR="00515A37">
        <w:rPr>
          <w:rtl/>
        </w:rPr>
        <w:t xml:space="preserve"> </w:t>
      </w:r>
      <w:r w:rsidRPr="009214BE">
        <w:rPr>
          <w:rtl/>
        </w:rPr>
        <w:t>מחודש במליאה.</w:t>
      </w:r>
      <w:r w:rsidR="00515A37">
        <w:rPr>
          <w:rtl/>
        </w:rPr>
        <w:t xml:space="preserve"> </w:t>
      </w:r>
      <w:r w:rsidRPr="009214BE">
        <w:rPr>
          <w:rtl/>
        </w:rPr>
        <w:t>הפרוטוקולים מונחים כאן. במקרה דנן הסוגיה שונה מבמקרה רגיל.</w:t>
      </w:r>
      <w:r w:rsidR="00515A37">
        <w:rPr>
          <w:rtl/>
        </w:rPr>
        <w:t xml:space="preserve"> </w:t>
      </w:r>
      <w:r w:rsidRPr="009214BE">
        <w:rPr>
          <w:rtl/>
        </w:rPr>
        <w:t>לכן</w:t>
      </w:r>
      <w:r w:rsidR="00515A37">
        <w:rPr>
          <w:rtl/>
        </w:rPr>
        <w:t xml:space="preserve"> </w:t>
      </w:r>
      <w:r w:rsidRPr="009214BE">
        <w:rPr>
          <w:rtl/>
        </w:rPr>
        <w:t>סעיף 66 לא חל על הדיון הזה.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הוא חל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רענן כהן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נשמע</w:t>
      </w:r>
      <w:r w:rsidR="00515A37">
        <w:rPr>
          <w:rtl/>
        </w:rPr>
        <w:t xml:space="preserve"> </w:t>
      </w:r>
      <w:r w:rsidRPr="009214BE">
        <w:rPr>
          <w:rtl/>
        </w:rPr>
        <w:t>עוד הערה אחת, רק לנוהל, ואחר כך אסכם את החלטתי. חבר הכנסת גולדשמידט</w:t>
      </w:r>
      <w:r w:rsidR="00515A37">
        <w:rPr>
          <w:rtl/>
        </w:rPr>
        <w:t xml:space="preserve"> </w:t>
      </w:r>
      <w:r w:rsidRPr="009214BE">
        <w:rPr>
          <w:rtl/>
        </w:rPr>
        <w:t>וחבר הכנסת רענן כהן.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לא אוכל לצטט, לא אוכל להבהיר את הנקודות שאני רוצה.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תצטרך לעשות את זה בדרך אחרת.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הבג"ץ</w:t>
      </w:r>
      <w:r w:rsidR="00515A37">
        <w:rPr>
          <w:rtl/>
        </w:rPr>
        <w:t xml:space="preserve"> </w:t>
      </w:r>
      <w:r w:rsidRPr="009214BE">
        <w:rPr>
          <w:rtl/>
        </w:rPr>
        <w:t>אמר</w:t>
      </w:r>
      <w:r w:rsidR="00515A37">
        <w:rPr>
          <w:rtl/>
        </w:rPr>
        <w:t xml:space="preserve"> </w:t>
      </w:r>
      <w:r w:rsidRPr="009214BE">
        <w:rPr>
          <w:rtl/>
        </w:rPr>
        <w:t>שלצורך</w:t>
      </w:r>
      <w:r w:rsidR="00515A37">
        <w:rPr>
          <w:rtl/>
        </w:rPr>
        <w:t xml:space="preserve"> </w:t>
      </w:r>
      <w:r w:rsidRPr="009214BE">
        <w:rPr>
          <w:rtl/>
        </w:rPr>
        <w:t>הדיון הזה אנחנו משמשים גוף מעין</w:t>
      </w:r>
      <w:r w:rsidR="00515A37">
        <w:rPr>
          <w:rtl/>
        </w:rPr>
        <w:t>-</w:t>
      </w:r>
      <w:r w:rsidRPr="009214BE">
        <w:rPr>
          <w:rtl/>
        </w:rPr>
        <w:t>שיפוטי. כנוהג שבעולם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משפט, בשעה שמתקיים דיון, השופטים שואלים שאלות ומתייחסים לחומר הראיות.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יש פה משהו, שהוא מעין מצב של אדם שעומד מול מערכת שיפוטית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הבנו, חבר הכנסת גולדשמידט.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חבר הכנסת רענן כהן. אחרון </w:t>
      </w:r>
      <w:r w:rsidR="00515A37">
        <w:rPr>
          <w:rtl/>
        </w:rPr>
        <w:t>–</w:t>
      </w:r>
      <w:r w:rsidRPr="009214BE">
        <w:rPr>
          <w:rtl/>
        </w:rPr>
        <w:t xml:space="preserve"> חבר הכנסת מירום.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רענן כהן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בג"ץ לא אמר שאפשר לצטט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כהן, מהמקום.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רענן כהן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מאחר</w:t>
      </w:r>
      <w:r w:rsidR="00515A37">
        <w:rPr>
          <w:rtl/>
        </w:rPr>
        <w:t xml:space="preserve"> </w:t>
      </w:r>
      <w:r w:rsidRPr="009214BE">
        <w:rPr>
          <w:rtl/>
        </w:rPr>
        <w:t>שהבג"ץ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קבע</w:t>
      </w:r>
      <w:r w:rsidR="00515A37">
        <w:rPr>
          <w:rtl/>
        </w:rPr>
        <w:t xml:space="preserve"> </w:t>
      </w:r>
      <w:r w:rsidRPr="009214BE">
        <w:rPr>
          <w:rtl/>
        </w:rPr>
        <w:t>שאפשר להשתמש ולצטט את הפרוטוקולים, אלא הוא הנחה את</w:t>
      </w:r>
      <w:r w:rsidR="00515A37">
        <w:rPr>
          <w:rtl/>
        </w:rPr>
        <w:t xml:space="preserve"> </w:t>
      </w:r>
      <w:r w:rsidRPr="009214BE">
        <w:rPr>
          <w:rtl/>
        </w:rPr>
        <w:t>הוועדה</w:t>
      </w:r>
      <w:r w:rsidR="00515A37">
        <w:rPr>
          <w:rtl/>
        </w:rPr>
        <w:t xml:space="preserve"> </w:t>
      </w:r>
      <w:r w:rsidRPr="009214BE">
        <w:rPr>
          <w:rtl/>
        </w:rPr>
        <w:t>ללמוד</w:t>
      </w:r>
      <w:r w:rsidR="00515A37">
        <w:rPr>
          <w:rtl/>
        </w:rPr>
        <w:t xml:space="preserve"> </w:t>
      </w:r>
      <w:r w:rsidRPr="009214BE">
        <w:rPr>
          <w:rtl/>
        </w:rPr>
        <w:t>ולהכיר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הדברים </w:t>
      </w:r>
      <w:r w:rsidR="00515A37">
        <w:rPr>
          <w:rtl/>
        </w:rPr>
        <w:t>–</w:t>
      </w:r>
      <w:r w:rsidRPr="009214BE">
        <w:rPr>
          <w:rtl/>
        </w:rPr>
        <w:t xml:space="preserve"> לכן אי</w:t>
      </w:r>
      <w:r w:rsidR="00515A37">
        <w:rPr>
          <w:rtl/>
        </w:rPr>
        <w:t>-</w:t>
      </w:r>
      <w:r w:rsidRPr="009214BE">
        <w:rPr>
          <w:rtl/>
        </w:rPr>
        <w:t>אפשר לצטט מהפרוטוקולים. אפשר להשתמש</w:t>
      </w:r>
      <w:r w:rsidR="00515A37">
        <w:rPr>
          <w:rtl/>
        </w:rPr>
        <w:t xml:space="preserve"> </w:t>
      </w:r>
      <w:r w:rsidRPr="009214BE">
        <w:rPr>
          <w:rtl/>
        </w:rPr>
        <w:t>ברוח הדברים של הפרוטוקול, אבל לא לצטט.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חבר הכנסת אברהם רביץ, ואחרון </w:t>
      </w:r>
      <w:r w:rsidR="00515A37">
        <w:rPr>
          <w:rtl/>
        </w:rPr>
        <w:t>–</w:t>
      </w:r>
      <w:r w:rsidRPr="009214BE">
        <w:rPr>
          <w:rtl/>
        </w:rPr>
        <w:t xml:space="preserve"> חבר הכנסת מירום.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רביץ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את תחליטי שהוא לא יכול לצטט, אני אבקש מחבר הכנסת פנחסי שירד מהבמה מפני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שהוא לא יוכל לשכנע אותי אם הוא לא יוכל לצטט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רביץ, אני מבקשת: אתה לא יכול להפעיל לחצים על שיקול דעתי.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חגי מירום,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עבר מן העולם כבר מזמן.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מירום, מהמקום.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דן תיכון, צריך לכבד את התקנון.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להעיר</w:t>
      </w:r>
      <w:r w:rsidR="00515A37">
        <w:rPr>
          <w:rtl/>
        </w:rPr>
        <w:t xml:space="preserve"> </w:t>
      </w:r>
      <w:r w:rsidRPr="009214BE">
        <w:rPr>
          <w:rtl/>
        </w:rPr>
        <w:t>הערה,</w:t>
      </w:r>
      <w:r w:rsidR="00515A37">
        <w:rPr>
          <w:rtl/>
        </w:rPr>
        <w:t xml:space="preserve"> </w:t>
      </w:r>
      <w:r w:rsidRPr="009214BE">
        <w:rPr>
          <w:rtl/>
        </w:rPr>
        <w:t>שאני</w:t>
      </w:r>
      <w:r w:rsidR="00515A37">
        <w:rPr>
          <w:rtl/>
        </w:rPr>
        <w:t xml:space="preserve"> </w:t>
      </w:r>
      <w:r w:rsidRPr="009214BE">
        <w:rPr>
          <w:rtl/>
        </w:rPr>
        <w:t>מאמין</w:t>
      </w:r>
      <w:r w:rsidR="00515A37">
        <w:rPr>
          <w:rtl/>
        </w:rPr>
        <w:t xml:space="preserve"> </w:t>
      </w:r>
      <w:r w:rsidRPr="009214BE">
        <w:rPr>
          <w:rtl/>
        </w:rPr>
        <w:t>שתגאל אותנו מהבעיה. אנחנו העמדנו את</w:t>
      </w:r>
      <w:r w:rsidR="00515A37">
        <w:rPr>
          <w:rtl/>
        </w:rPr>
        <w:t xml:space="preserve"> </w:t>
      </w:r>
      <w:r w:rsidRPr="009214BE">
        <w:rPr>
          <w:rtl/>
        </w:rPr>
        <w:t>הפרוטוקולים,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הפרוטוקולים,</w:t>
      </w:r>
      <w:r w:rsidR="00515A37">
        <w:rPr>
          <w:rtl/>
        </w:rPr>
        <w:t xml:space="preserve"> </w:t>
      </w:r>
      <w:r w:rsidRPr="009214BE">
        <w:rPr>
          <w:rtl/>
        </w:rPr>
        <w:t>לעיונם של חברי הכנסת, ובכך הפכנו את הישיבה</w:t>
      </w:r>
      <w:r w:rsidR="00515A37">
        <w:rPr>
          <w:rtl/>
        </w:rPr>
        <w:t xml:space="preserve"> </w:t>
      </w:r>
      <w:r w:rsidRPr="009214BE">
        <w:rPr>
          <w:rtl/>
        </w:rPr>
        <w:t>לפומבית.</w:t>
      </w:r>
      <w:r w:rsidR="00515A37">
        <w:rPr>
          <w:rtl/>
        </w:rPr>
        <w:t xml:space="preserve"> </w:t>
      </w:r>
      <w:r w:rsidRPr="009214BE">
        <w:rPr>
          <w:rtl/>
        </w:rPr>
        <w:t>הואיל והיא כזו, אין מניעה שיצוטט ממנה. אני חושב שזאת זכות מזכויותיו</w:t>
      </w:r>
      <w:r w:rsidR="00515A37">
        <w:rPr>
          <w:rtl/>
        </w:rPr>
        <w:t xml:space="preserve"> </w:t>
      </w:r>
      <w:r w:rsidRPr="009214BE">
        <w:rPr>
          <w:rtl/>
        </w:rPr>
        <w:t>של פנחסי.</w:t>
      </w:r>
      <w:r w:rsidR="00515A37">
        <w:rPr>
          <w:rtl/>
        </w:rPr>
        <w:t xml:space="preserve"> </w:t>
      </w:r>
      <w:r w:rsidRPr="009214BE">
        <w:rPr>
          <w:rtl/>
        </w:rPr>
        <w:t>אינני רוצה לפגוע בהליך דרך הניסיון לצמצם את זה במסגרת סעיף 66, ואני</w:t>
      </w:r>
      <w:r w:rsidR="00515A37">
        <w:rPr>
          <w:rtl/>
        </w:rPr>
        <w:t xml:space="preserve"> </w:t>
      </w:r>
      <w:r w:rsidRPr="009214BE">
        <w:rPr>
          <w:rtl/>
        </w:rPr>
        <w:t>מבקש ממך, גברתי היושבת</w:t>
      </w:r>
      <w:r w:rsidR="00515A37">
        <w:rPr>
          <w:rtl/>
        </w:rPr>
        <w:t>-</w:t>
      </w:r>
      <w:r w:rsidRPr="009214BE">
        <w:rPr>
          <w:rtl/>
        </w:rPr>
        <w:t>ראש, לאפשר לו לצטט ככל שהוא חושב שזה מייצב את הגנתו.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תדאג לבטל את הסעיף הזה בתקנון.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רענן כהן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היא לא יכולה. התקנון אומר וזה לא בסמכותה.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אפשרתי לכל מי שהיה לו היגד בנוגע לתהליך הדיון להשמיע את דעתו,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לסכם את פסיקתי. אם כן, אני נענית להמלצתו של עמיתי חבר הכנסת עובדיה</w:t>
      </w:r>
      <w:r w:rsidR="00515A37">
        <w:rPr>
          <w:rtl/>
        </w:rPr>
        <w:t xml:space="preserve"> </w:t>
      </w:r>
      <w:r w:rsidRPr="009214BE">
        <w:rPr>
          <w:rtl/>
        </w:rPr>
        <w:t>עלי</w:t>
      </w:r>
      <w:r w:rsidR="00515A37">
        <w:rPr>
          <w:rtl/>
        </w:rPr>
        <w:t xml:space="preserve"> </w:t>
      </w:r>
      <w:r w:rsidRPr="009214BE">
        <w:rPr>
          <w:rtl/>
        </w:rPr>
        <w:t>ולאלה</w:t>
      </w:r>
      <w:r w:rsidR="00515A37">
        <w:rPr>
          <w:rtl/>
        </w:rPr>
        <w:t xml:space="preserve"> </w:t>
      </w:r>
      <w:r w:rsidRPr="009214BE">
        <w:rPr>
          <w:rtl/>
        </w:rPr>
        <w:t>שתמכו</w:t>
      </w:r>
      <w:r w:rsidR="00515A37">
        <w:rPr>
          <w:rtl/>
        </w:rPr>
        <w:t xml:space="preserve"> </w:t>
      </w:r>
      <w:r w:rsidRPr="009214BE">
        <w:rPr>
          <w:rtl/>
        </w:rPr>
        <w:t>בדעה, שבגלל נוהל הדיון המיוחד שאנחנו מקיימים לאור ההנחיה של</w:t>
      </w:r>
      <w:r w:rsidR="00515A37">
        <w:rPr>
          <w:rtl/>
        </w:rPr>
        <w:t xml:space="preserve"> </w:t>
      </w:r>
      <w:r w:rsidRPr="009214BE">
        <w:rPr>
          <w:rtl/>
        </w:rPr>
        <w:t>בג"ץ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מן</w:t>
      </w:r>
      <w:r w:rsidR="00515A37">
        <w:rPr>
          <w:rtl/>
        </w:rPr>
        <w:t xml:space="preserve"> </w:t>
      </w:r>
      <w:r w:rsidRPr="009214BE">
        <w:rPr>
          <w:rtl/>
        </w:rPr>
        <w:t>ההיגיון</w:t>
      </w:r>
      <w:r w:rsidR="00515A37">
        <w:rPr>
          <w:rtl/>
        </w:rPr>
        <w:t xml:space="preserve"> </w:t>
      </w:r>
      <w:r w:rsidRPr="009214BE">
        <w:rPr>
          <w:rtl/>
        </w:rPr>
        <w:t>לאפשר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 לצטט דברים מן הפרוטוקול, שראוי</w:t>
      </w:r>
      <w:r w:rsidR="00515A37">
        <w:rPr>
          <w:rtl/>
        </w:rPr>
        <w:t xml:space="preserve"> </w:t>
      </w:r>
      <w:r w:rsidRPr="009214BE">
        <w:rPr>
          <w:rtl/>
        </w:rPr>
        <w:t>בעיניו שחברי הכנסת ישמעו אותם לצורך קבלת ההחלטה.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ותגידי: בזה יצרתי תקדים חדש.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תודה,</w:t>
      </w:r>
      <w:r w:rsidR="00515A37">
        <w:rPr>
          <w:rtl/>
        </w:rPr>
        <w:t xml:space="preserve"> </w:t>
      </w:r>
      <w:r w:rsidRPr="009214BE">
        <w:rPr>
          <w:rtl/>
        </w:rPr>
        <w:t>ואני רוצה לחזק את החלטתך. מאחר שיושב</w:t>
      </w:r>
      <w:r w:rsidR="00515A37">
        <w:rPr>
          <w:rtl/>
        </w:rPr>
        <w:t>-</w:t>
      </w:r>
      <w:r w:rsidRPr="009214BE">
        <w:rPr>
          <w:rtl/>
        </w:rPr>
        <w:t>ראש ועדת הכנסת הודיע, שלא היו</w:t>
      </w:r>
      <w:r w:rsidR="00515A37">
        <w:rPr>
          <w:rtl/>
        </w:rPr>
        <w:t xml:space="preserve"> </w:t>
      </w:r>
      <w:r w:rsidRPr="009214BE">
        <w:rPr>
          <w:rtl/>
        </w:rPr>
        <w:t>אפילו</w:t>
      </w:r>
      <w:r w:rsidR="00515A37">
        <w:rPr>
          <w:rtl/>
        </w:rPr>
        <w:t xml:space="preserve"> </w:t>
      </w:r>
      <w:r w:rsidRPr="009214BE">
        <w:rPr>
          <w:rtl/>
        </w:rPr>
        <w:t>עשרה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חברי כנסת שבאו לעיין בפרוטוקולים </w:t>
      </w:r>
      <w:r w:rsidR="00515A37">
        <w:rPr>
          <w:rtl/>
        </w:rPr>
        <w:t>–</w:t>
      </w:r>
      <w:r w:rsidRPr="009214BE">
        <w:rPr>
          <w:rtl/>
        </w:rPr>
        <w:t xml:space="preserve"> לכן מחובתי, את החלקים שנראה לי</w:t>
      </w:r>
      <w:r w:rsidR="00515A37">
        <w:rPr>
          <w:rtl/>
        </w:rPr>
        <w:t xml:space="preserve"> </w:t>
      </w:r>
      <w:r w:rsidRPr="009214BE">
        <w:rPr>
          <w:rtl/>
        </w:rPr>
        <w:t>שחיוני שידעו חברי הכנסת, לצטט.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ניתנה לך הזכות.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יהושע מצא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אתה צריך להעניש אותנו, פנחסי?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אני מעניש אותך, חבר הכנסת הנכבד יהושע מצא?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ברשות</w:t>
      </w:r>
      <w:r w:rsidR="00515A37">
        <w:rPr>
          <w:rtl/>
        </w:rPr>
        <w:t xml:space="preserve"> </w:t>
      </w:r>
      <w:r w:rsidRPr="009214BE">
        <w:rPr>
          <w:rtl/>
        </w:rPr>
        <w:t>גברתי היושבת</w:t>
      </w:r>
      <w:r w:rsidR="00515A37">
        <w:rPr>
          <w:rtl/>
        </w:rPr>
        <w:t>-</w:t>
      </w:r>
      <w:r w:rsidRPr="009214BE">
        <w:rPr>
          <w:rtl/>
        </w:rPr>
        <w:t>ראש, אני רוצה לצטט, לאחר שקיבלתי את האישור, מדבריו של</w:t>
      </w:r>
      <w:r w:rsidR="00515A37">
        <w:rPr>
          <w:rtl/>
        </w:rPr>
        <w:t xml:space="preserve"> </w:t>
      </w:r>
      <w:r w:rsidRPr="009214BE">
        <w:rPr>
          <w:rtl/>
        </w:rPr>
        <w:t>חבר הכנסת מיכאל איתן בוועדה, כשהוא ענה לעורך</w:t>
      </w:r>
      <w:r w:rsidR="00515A37">
        <w:rPr>
          <w:rtl/>
        </w:rPr>
        <w:t>-</w:t>
      </w:r>
      <w:r w:rsidRPr="009214BE">
        <w:rPr>
          <w:rtl/>
        </w:rPr>
        <w:t>הדין רזניק: "אתה מתחמק. כאשר ארנס</w:t>
      </w:r>
      <w:r w:rsidR="00515A37">
        <w:rPr>
          <w:rtl/>
        </w:rPr>
        <w:t xml:space="preserve"> </w:t>
      </w:r>
      <w:r w:rsidRPr="009214BE">
        <w:rPr>
          <w:rtl/>
        </w:rPr>
        <w:t>ידע על קיום החברות הפיקטיביות והעביר שיק בפועל, הוא נגע בשיק, קיבל את הכסף מאת</w:t>
      </w:r>
      <w:r w:rsidR="00515A37">
        <w:rPr>
          <w:rtl/>
        </w:rPr>
        <w:t xml:space="preserve"> </w:t>
      </w:r>
      <w:r w:rsidRPr="009214BE">
        <w:rPr>
          <w:rtl/>
        </w:rPr>
        <w:t>התורם, ואתה אומר שאין ראיות?".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וראו</w:t>
      </w:r>
      <w:r w:rsidR="00515A37">
        <w:rPr>
          <w:rtl/>
        </w:rPr>
        <w:t xml:space="preserve"> </w:t>
      </w:r>
      <w:r w:rsidRPr="009214BE">
        <w:rPr>
          <w:rtl/>
        </w:rPr>
        <w:t>את דברי חבר הכנסת רן כהן בוועדה: "כדי שנוכל להחליט על התיק של פנחסי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צריכים</w:t>
      </w:r>
      <w:r w:rsidR="00515A37">
        <w:rPr>
          <w:rtl/>
        </w:rPr>
        <w:t xml:space="preserve"> </w:t>
      </w:r>
      <w:r w:rsidRPr="009214BE">
        <w:rPr>
          <w:rtl/>
        </w:rPr>
        <w:t>לדעת את הדברים. מציק לי עניין האפליה והאם בחוק מימון מפלגות חלה</w:t>
      </w:r>
      <w:r w:rsidR="00515A37">
        <w:rPr>
          <w:rtl/>
        </w:rPr>
        <w:t xml:space="preserve"> </w:t>
      </w:r>
      <w:r w:rsidRPr="009214BE">
        <w:rPr>
          <w:rtl/>
        </w:rPr>
        <w:t>תמורה</w:t>
      </w:r>
      <w:r w:rsidR="00515A37">
        <w:rPr>
          <w:rtl/>
        </w:rPr>
        <w:t xml:space="preserve"> – 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הגענו למצב מדהים שבו אנחנו מוצאים גזברים, פקידים, עסקנים מועמדים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לדין, בעוד אלה שממונים עליהם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הכיצד זה הגזבר עומד לדין וראש המפלגה, לא רק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הביטחון</w:t>
      </w:r>
      <w:r w:rsidR="00515A37">
        <w:rPr>
          <w:rtl/>
        </w:rPr>
        <w:t xml:space="preserve"> </w:t>
      </w:r>
      <w:r w:rsidRPr="009214BE">
        <w:rPr>
          <w:rtl/>
        </w:rPr>
        <w:t>לשעבר</w:t>
      </w:r>
      <w:r w:rsidR="00515A37">
        <w:rPr>
          <w:rtl/>
        </w:rPr>
        <w:t xml:space="preserve"> </w:t>
      </w:r>
      <w:r w:rsidRPr="009214BE">
        <w:rPr>
          <w:rtl/>
        </w:rPr>
        <w:t>ארנס, גם שרים אחרים וחברי כנסת אחרים שהיו שם, הם כולם יצאו</w:t>
      </w:r>
      <w:r w:rsidR="00515A37">
        <w:rPr>
          <w:rtl/>
        </w:rPr>
        <w:t xml:space="preserve"> </w:t>
      </w:r>
      <w:r w:rsidRPr="009214BE">
        <w:rPr>
          <w:rtl/>
        </w:rPr>
        <w:t>פטורים?".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השאלה</w:t>
      </w:r>
      <w:r w:rsidR="00515A37">
        <w:rPr>
          <w:rtl/>
        </w:rPr>
        <w:t xml:space="preserve"> </w:t>
      </w:r>
      <w:r w:rsidRPr="009214BE">
        <w:rPr>
          <w:rtl/>
        </w:rPr>
        <w:t>אם גם ארנס נחקר עונה פרקליטת המדינה: "נחקרו שרים רבים".</w:t>
      </w:r>
      <w:r w:rsidR="00515A37">
        <w:rPr>
          <w:rtl/>
        </w:rPr>
        <w:t xml:space="preserve"> </w:t>
      </w:r>
      <w:r w:rsidRPr="009214BE">
        <w:rPr>
          <w:rtl/>
        </w:rPr>
        <w:t>כשהיא</w:t>
      </w:r>
      <w:r w:rsidR="00515A37">
        <w:rPr>
          <w:rtl/>
        </w:rPr>
        <w:t xml:space="preserve"> </w:t>
      </w:r>
      <w:r w:rsidRPr="009214BE">
        <w:rPr>
          <w:rtl/>
        </w:rPr>
        <w:t>נשאלת</w:t>
      </w:r>
      <w:r w:rsidR="00515A37">
        <w:rPr>
          <w:rtl/>
        </w:rPr>
        <w:t xml:space="preserve"> </w:t>
      </w:r>
      <w:r w:rsidRPr="009214BE">
        <w:rPr>
          <w:rtl/>
        </w:rPr>
        <w:t>שנית:</w:t>
      </w:r>
      <w:r w:rsidR="00515A37">
        <w:rPr>
          <w:rtl/>
        </w:rPr>
        <w:t xml:space="preserve"> </w:t>
      </w:r>
      <w:r w:rsidRPr="009214BE">
        <w:rPr>
          <w:rtl/>
        </w:rPr>
        <w:t>"ארנס נחקר?", היא נאלצת להודות: "נדמה לי שהיתה פנייה שלי למשטרה,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בסופו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הוחלט</w:t>
      </w:r>
      <w:r w:rsidR="00515A37">
        <w:rPr>
          <w:rtl/>
        </w:rPr>
        <w:t xml:space="preserve"> </w:t>
      </w:r>
      <w:r w:rsidRPr="009214BE">
        <w:rPr>
          <w:rtl/>
        </w:rPr>
        <w:t>שלא. אני לא בטוחה, כי יש לנו איזה ויכוח". זה ציטוט</w:t>
      </w:r>
      <w:r w:rsidR="00515A37">
        <w:rPr>
          <w:rtl/>
        </w:rPr>
        <w:t xml:space="preserve"> </w:t>
      </w:r>
      <w:r w:rsidRPr="009214BE">
        <w:rPr>
          <w:rtl/>
        </w:rPr>
        <w:t>מדברי פרקליטת המדינה.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ודברי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מיכאל איתן שם: "כשלא חוקרים, אין ראיות. זה מין אקסיומה</w:t>
      </w:r>
      <w:r w:rsidR="00515A37">
        <w:rPr>
          <w:rtl/>
        </w:rPr>
        <w:t xml:space="preserve"> </w:t>
      </w:r>
      <w:r w:rsidRPr="009214BE">
        <w:rPr>
          <w:rtl/>
        </w:rPr>
        <w:t>כזאת".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דבריו של חבר הכנסת זנדברג:</w:t>
      </w:r>
      <w:r w:rsidR="00515A37">
        <w:rPr>
          <w:rtl/>
        </w:rPr>
        <w:t xml:space="preserve"> </w:t>
      </w:r>
      <w:r w:rsidRPr="009214BE">
        <w:rPr>
          <w:rtl/>
        </w:rPr>
        <w:t>"לפחות לפי הדברים שחבר הכנסת איתן בא ואמר פה,</w:t>
      </w:r>
      <w:r w:rsidR="00515A37">
        <w:rPr>
          <w:rtl/>
        </w:rPr>
        <w:t xml:space="preserve"> </w:t>
      </w:r>
      <w:r w:rsidRPr="009214BE">
        <w:rPr>
          <w:rtl/>
        </w:rPr>
        <w:t>ואת</w:t>
      </w:r>
      <w:r w:rsidR="00515A37">
        <w:rPr>
          <w:rtl/>
        </w:rPr>
        <w:t xml:space="preserve"> </w:t>
      </w:r>
      <w:r w:rsidRPr="009214BE">
        <w:rPr>
          <w:rtl/>
        </w:rPr>
        <w:t>ראית אותם, איך בלי לחקור אדם בכלל אפשר לבוא ולומר שאין שום ראיה? זו נקודה</w:t>
      </w:r>
      <w:r w:rsidR="00515A37">
        <w:rPr>
          <w:rtl/>
        </w:rPr>
        <w:t xml:space="preserve"> </w:t>
      </w:r>
      <w:r w:rsidRPr="009214BE">
        <w:rPr>
          <w:rtl/>
        </w:rPr>
        <w:t>שמאוד</w:t>
      </w:r>
      <w:r w:rsidR="00515A37">
        <w:rPr>
          <w:rtl/>
        </w:rPr>
        <w:t xml:space="preserve"> </w:t>
      </w:r>
      <w:r w:rsidRPr="009214BE">
        <w:rPr>
          <w:rtl/>
        </w:rPr>
        <w:t>מקשה</w:t>
      </w:r>
      <w:r w:rsidR="00515A37">
        <w:rPr>
          <w:rtl/>
        </w:rPr>
        <w:t xml:space="preserve"> </w:t>
      </w:r>
      <w:r w:rsidRPr="009214BE">
        <w:rPr>
          <w:rtl/>
        </w:rPr>
        <w:t>עלי בדיון, כי אם בא אדם ואומר, אמרו לי כך וכך, חזקה שאותו אדם אמר</w:t>
      </w:r>
      <w:r w:rsidR="00515A37">
        <w:rPr>
          <w:rtl/>
        </w:rPr>
        <w:t xml:space="preserve"> </w:t>
      </w:r>
      <w:r w:rsidRPr="009214BE">
        <w:rPr>
          <w:rtl/>
        </w:rPr>
        <w:t>והוא התכוון לכך ויש לשאול אותו".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בדיון בפני הבג"ץ נאלץ היועץ המשפטי להודות בעובדות, אם כי בצורה מתחמקת</w:t>
      </w:r>
      <w:r w:rsidR="00515A37">
        <w:rPr>
          <w:rtl/>
        </w:rPr>
        <w:t xml:space="preserve"> </w:t>
      </w:r>
      <w:r w:rsidRPr="009214BE">
        <w:rPr>
          <w:rtl/>
        </w:rPr>
        <w:t>ובחצי</w:t>
      </w:r>
      <w:r w:rsidR="00515A37">
        <w:rPr>
          <w:rtl/>
        </w:rPr>
        <w:t xml:space="preserve"> </w:t>
      </w:r>
      <w:r w:rsidRPr="009214BE">
        <w:rPr>
          <w:rtl/>
        </w:rPr>
        <w:t>פה,</w:t>
      </w:r>
      <w:r w:rsidR="00515A37">
        <w:rPr>
          <w:rtl/>
        </w:rPr>
        <w:t xml:space="preserve"> </w:t>
      </w:r>
      <w:r w:rsidRPr="009214BE">
        <w:rPr>
          <w:rtl/>
        </w:rPr>
        <w:t>וכך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אמר:</w:t>
      </w:r>
      <w:r w:rsidR="00515A37">
        <w:rPr>
          <w:rtl/>
        </w:rPr>
        <w:t xml:space="preserve"> </w:t>
      </w:r>
      <w:r w:rsidRPr="009214BE">
        <w:rPr>
          <w:rtl/>
        </w:rPr>
        <w:t>"יש</w:t>
      </w:r>
      <w:r w:rsidR="00515A37">
        <w:rPr>
          <w:rtl/>
        </w:rPr>
        <w:t xml:space="preserve"> </w:t>
      </w:r>
      <w:r w:rsidRPr="009214BE">
        <w:rPr>
          <w:rtl/>
        </w:rPr>
        <w:t>מקום</w:t>
      </w:r>
      <w:r w:rsidR="00515A37">
        <w:rPr>
          <w:rtl/>
        </w:rPr>
        <w:t xml:space="preserve"> </w:t>
      </w:r>
      <w:r w:rsidRPr="009214BE">
        <w:rPr>
          <w:rtl/>
        </w:rPr>
        <w:t>להניח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בעבר אכן לא נחשף הצד הפלילי</w:t>
      </w:r>
      <w:r w:rsidR="00515A37">
        <w:rPr>
          <w:rtl/>
        </w:rPr>
        <w:t xml:space="preserve"> </w:t>
      </w:r>
      <w:r w:rsidRPr="009214BE">
        <w:rPr>
          <w:rtl/>
        </w:rPr>
        <w:t>שבהתנהגות</w:t>
      </w:r>
      <w:r w:rsidR="00515A37">
        <w:rPr>
          <w:rtl/>
        </w:rPr>
        <w:t xml:space="preserve"> </w:t>
      </w:r>
      <w:r w:rsidRPr="009214BE">
        <w:rPr>
          <w:rtl/>
        </w:rPr>
        <w:t>פסולה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 חוק מימון מפלגות, בין היתר על רקע אופיו של חוק המימון,</w:t>
      </w:r>
      <w:r w:rsidR="00515A37">
        <w:rPr>
          <w:rtl/>
        </w:rPr>
        <w:t xml:space="preserve"> </w:t>
      </w:r>
      <w:r w:rsidRPr="009214BE">
        <w:rPr>
          <w:rtl/>
        </w:rPr>
        <w:t>שכאמור אינו חוק עונשי מובהק, ועל רקע העדר פרטים על מעשים פליליים הכרוכים בנושא</w:t>
      </w:r>
      <w:r w:rsidR="00515A37">
        <w:rPr>
          <w:rtl/>
        </w:rPr>
        <w:t xml:space="preserve"> </w:t>
      </w:r>
      <w:r w:rsidRPr="009214BE">
        <w:rPr>
          <w:rtl/>
        </w:rPr>
        <w:t>זה".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חברי, חברי הכנסת, טוענים שהפרטים לא נחשפו. מה נעשה מאז נחשפו הפרטים כאן</w:t>
      </w:r>
      <w:r w:rsidR="00515A37">
        <w:rPr>
          <w:rtl/>
        </w:rPr>
        <w:t xml:space="preserve"> </w:t>
      </w:r>
      <w:r w:rsidRPr="009214BE">
        <w:rPr>
          <w:rtl/>
        </w:rPr>
        <w:t>בפניכם</w:t>
      </w:r>
      <w:r w:rsidR="00515A37">
        <w:rPr>
          <w:rtl/>
        </w:rPr>
        <w:t xml:space="preserve"> </w:t>
      </w:r>
      <w:r w:rsidRPr="009214BE">
        <w:rPr>
          <w:rtl/>
        </w:rPr>
        <w:t>ולעיני</w:t>
      </w:r>
      <w:r w:rsidR="00515A37">
        <w:rPr>
          <w:rtl/>
        </w:rPr>
        <w:t xml:space="preserve"> </w:t>
      </w:r>
      <w:r w:rsidRPr="009214BE">
        <w:rPr>
          <w:rtl/>
        </w:rPr>
        <w:t>כל הציבור, האם השתנה משהו? מישהו בודק את החשדות? אומרים שזה לא</w:t>
      </w:r>
      <w:r w:rsidR="00515A37">
        <w:rPr>
          <w:rtl/>
        </w:rPr>
        <w:t xml:space="preserve"> </w:t>
      </w:r>
      <w:r w:rsidRPr="009214BE">
        <w:rPr>
          <w:rtl/>
        </w:rPr>
        <w:t>חוק עונשי מובהק. למה במקרה שלי דאגו להפוך את החוק הזה לחוק עונשי מובהק?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בדיון</w:t>
      </w:r>
      <w:r w:rsidR="00515A37">
        <w:rPr>
          <w:rtl/>
        </w:rPr>
        <w:t xml:space="preserve"> </w:t>
      </w:r>
      <w:r w:rsidRPr="009214BE">
        <w:rPr>
          <w:rtl/>
        </w:rPr>
        <w:t>הקודם,</w:t>
      </w:r>
      <w:r w:rsidR="00515A37">
        <w:rPr>
          <w:rtl/>
        </w:rPr>
        <w:t xml:space="preserve"> </w:t>
      </w:r>
      <w:r w:rsidRPr="009214BE">
        <w:rPr>
          <w:rtl/>
        </w:rPr>
        <w:t>לפני</w:t>
      </w:r>
      <w:r w:rsidR="00515A37">
        <w:rPr>
          <w:rtl/>
        </w:rPr>
        <w:t xml:space="preserve"> </w:t>
      </w:r>
      <w:r w:rsidRPr="009214BE">
        <w:rPr>
          <w:rtl/>
        </w:rPr>
        <w:t>למעלה</w:t>
      </w:r>
      <w:r w:rsidR="00515A37">
        <w:rPr>
          <w:rtl/>
        </w:rPr>
        <w:t xml:space="preserve"> </w:t>
      </w:r>
      <w:r w:rsidRPr="009214BE">
        <w:rPr>
          <w:rtl/>
        </w:rPr>
        <w:t>מארבעה</w:t>
      </w:r>
      <w:r w:rsidR="00515A37">
        <w:rPr>
          <w:rtl/>
        </w:rPr>
        <w:t xml:space="preserve"> </w:t>
      </w:r>
      <w:r w:rsidRPr="009214BE">
        <w:rPr>
          <w:rtl/>
        </w:rPr>
        <w:t>חודשים,</w:t>
      </w:r>
      <w:r w:rsidR="00515A37">
        <w:rPr>
          <w:rtl/>
        </w:rPr>
        <w:t xml:space="preserve"> </w:t>
      </w:r>
      <w:r w:rsidRPr="009214BE">
        <w:rPr>
          <w:rtl/>
        </w:rPr>
        <w:t>הועמדתם בפני דילמה, אולי קשה</w:t>
      </w:r>
      <w:r w:rsidR="00515A37">
        <w:rPr>
          <w:rtl/>
        </w:rPr>
        <w:t xml:space="preserve"> </w:t>
      </w:r>
      <w:r w:rsidRPr="009214BE">
        <w:rPr>
          <w:rtl/>
        </w:rPr>
        <w:t>בעיניכם, והיו חברים רבים שביטאו זאת והודו בכך. אמרו לכם רבים, שאומנם הוכחה כאן</w:t>
      </w:r>
      <w:r w:rsidR="00515A37">
        <w:rPr>
          <w:rtl/>
        </w:rPr>
        <w:t xml:space="preserve"> </w:t>
      </w:r>
      <w:r w:rsidRPr="009214BE">
        <w:rPr>
          <w:rtl/>
        </w:rPr>
        <w:t>מידה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איפה</w:t>
      </w:r>
      <w:r w:rsidR="00515A37">
        <w:rPr>
          <w:rtl/>
        </w:rPr>
        <w:t xml:space="preserve"> </w:t>
      </w:r>
      <w:r w:rsidRPr="009214BE">
        <w:rPr>
          <w:rtl/>
        </w:rPr>
        <w:t>ואיפה</w:t>
      </w:r>
      <w:r w:rsidR="00515A37">
        <w:rPr>
          <w:rtl/>
        </w:rPr>
        <w:t xml:space="preserve"> </w:t>
      </w:r>
      <w:r w:rsidRPr="009214BE">
        <w:rPr>
          <w:rtl/>
        </w:rPr>
        <w:t>בצורה חמורה וקיצונית ביותר, אבל מצד שני עומד שלטון החוק</w:t>
      </w:r>
      <w:r w:rsidR="00515A37">
        <w:rPr>
          <w:rtl/>
        </w:rPr>
        <w:t xml:space="preserve"> </w:t>
      </w:r>
      <w:r w:rsidRPr="009214BE">
        <w:rPr>
          <w:rtl/>
        </w:rPr>
        <w:t>וצריך</w:t>
      </w:r>
      <w:r w:rsidR="00515A37">
        <w:rPr>
          <w:rtl/>
        </w:rPr>
        <w:t xml:space="preserve"> </w:t>
      </w:r>
      <w:r w:rsidRPr="009214BE">
        <w:rPr>
          <w:rtl/>
        </w:rPr>
        <w:t>לשמור</w:t>
      </w:r>
      <w:r w:rsidR="00515A37">
        <w:rPr>
          <w:rtl/>
        </w:rPr>
        <w:t xml:space="preserve"> </w:t>
      </w:r>
      <w:r w:rsidRPr="009214BE">
        <w:rPr>
          <w:rtl/>
        </w:rPr>
        <w:t>עליו.</w:t>
      </w:r>
      <w:r w:rsidR="00515A37">
        <w:rPr>
          <w:rtl/>
        </w:rPr>
        <w:t xml:space="preserve"> </w:t>
      </w:r>
      <w:r w:rsidRPr="009214BE">
        <w:rPr>
          <w:rtl/>
        </w:rPr>
        <w:t>אמרו לכם: בואו נסיר את החסינות של פנחסי ונקרא לתיקון מצב</w:t>
      </w:r>
      <w:r w:rsidR="00515A37">
        <w:rPr>
          <w:rtl/>
        </w:rPr>
        <w:t xml:space="preserve"> </w:t>
      </w:r>
      <w:r w:rsidRPr="009214BE">
        <w:rPr>
          <w:rtl/>
        </w:rPr>
        <w:t>האיפה</w:t>
      </w:r>
      <w:r w:rsidR="00515A37">
        <w:rPr>
          <w:rtl/>
        </w:rPr>
        <w:t xml:space="preserve"> </w:t>
      </w:r>
      <w:r w:rsidRPr="009214BE">
        <w:rPr>
          <w:rtl/>
        </w:rPr>
        <w:t>ואיפה.</w:t>
      </w:r>
      <w:r w:rsidR="00515A37">
        <w:rPr>
          <w:rtl/>
        </w:rPr>
        <w:t xml:space="preserve"> </w:t>
      </w:r>
      <w:r w:rsidRPr="009214BE">
        <w:rPr>
          <w:rtl/>
        </w:rPr>
        <w:t>כך אמרו, בין היתר, חברי הכנסת חגי מירום, מיכאל איתן, יוסי כץ,</w:t>
      </w:r>
      <w:r w:rsidR="00515A37">
        <w:rPr>
          <w:rtl/>
        </w:rPr>
        <w:t xml:space="preserve"> </w:t>
      </w:r>
      <w:r w:rsidRPr="009214BE">
        <w:rPr>
          <w:rtl/>
        </w:rPr>
        <w:t>חיים</w:t>
      </w:r>
      <w:r w:rsidR="00515A37">
        <w:rPr>
          <w:rtl/>
        </w:rPr>
        <w:t xml:space="preserve"> </w:t>
      </w:r>
      <w:r w:rsidRPr="009214BE">
        <w:rPr>
          <w:rtl/>
        </w:rPr>
        <w:t>אורון,</w:t>
      </w:r>
      <w:r w:rsidR="00515A37">
        <w:rPr>
          <w:rtl/>
        </w:rPr>
        <w:t xml:space="preserve"> </w:t>
      </w:r>
      <w:r w:rsidRPr="009214BE">
        <w:rPr>
          <w:rtl/>
        </w:rPr>
        <w:t>זנדברג</w:t>
      </w:r>
      <w:r w:rsidR="00515A37">
        <w:rPr>
          <w:rtl/>
        </w:rPr>
        <w:t xml:space="preserve"> </w:t>
      </w:r>
      <w:r w:rsidRPr="009214BE">
        <w:rPr>
          <w:rtl/>
        </w:rPr>
        <w:t>ואחרים.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בוועדת הכנסת התלבטו החברים באותה התלבטות. אמר שם חבר הכנסת זאבי </w:t>
      </w:r>
      <w:r w:rsidR="00515A37">
        <w:rPr>
          <w:rtl/>
        </w:rPr>
        <w:t>–</w:t>
      </w:r>
      <w:r w:rsidRPr="009214BE">
        <w:rPr>
          <w:rtl/>
        </w:rPr>
        <w:t xml:space="preserve"> עמוד 30</w:t>
      </w:r>
      <w:r w:rsidR="00515A37">
        <w:rPr>
          <w:rtl/>
        </w:rPr>
        <w:t xml:space="preserve"> </w:t>
      </w:r>
      <w:r w:rsidRPr="009214BE">
        <w:rPr>
          <w:rtl/>
        </w:rPr>
        <w:t>לפרוטוקול</w:t>
      </w:r>
      <w:r w:rsidR="00515A37">
        <w:rPr>
          <w:rtl/>
        </w:rPr>
        <w:t xml:space="preserve"> </w:t>
      </w:r>
      <w:r w:rsidRPr="009214BE">
        <w:rPr>
          <w:rtl/>
        </w:rPr>
        <w:t>מיום</w:t>
      </w:r>
      <w:r w:rsidR="00515A37">
        <w:rPr>
          <w:rtl/>
        </w:rPr>
        <w:t xml:space="preserve"> </w:t>
      </w:r>
      <w:r w:rsidRPr="009214BE">
        <w:rPr>
          <w:rtl/>
        </w:rPr>
        <w:t>16</w:t>
      </w:r>
      <w:r w:rsidR="00515A37">
        <w:rPr>
          <w:rtl/>
        </w:rPr>
        <w:t xml:space="preserve"> </w:t>
      </w:r>
      <w:r w:rsidRPr="009214BE">
        <w:rPr>
          <w:rtl/>
        </w:rPr>
        <w:t>במרס 1993, ואני מצטט: "זה חלק ממאזן האימה בין שתי המפלגות</w:t>
      </w:r>
      <w:r w:rsidR="00515A37">
        <w:rPr>
          <w:rtl/>
        </w:rPr>
        <w:t xml:space="preserve"> </w:t>
      </w:r>
      <w:r w:rsidRPr="009214BE">
        <w:rPr>
          <w:rtl/>
        </w:rPr>
        <w:t>הגדולות,</w:t>
      </w:r>
      <w:r w:rsidR="00515A37">
        <w:rPr>
          <w:rtl/>
        </w:rPr>
        <w:t xml:space="preserve"> </w:t>
      </w:r>
      <w:r w:rsidRPr="009214BE">
        <w:rPr>
          <w:rtl/>
        </w:rPr>
        <w:t>שכל</w:t>
      </w:r>
      <w:r w:rsidR="00515A37">
        <w:rPr>
          <w:rtl/>
        </w:rPr>
        <w:t xml:space="preserve"> </w:t>
      </w:r>
      <w:r w:rsidRPr="009214BE">
        <w:rPr>
          <w:rtl/>
        </w:rPr>
        <w:t>אחת</w:t>
      </w:r>
      <w:r w:rsidR="00515A37">
        <w:rPr>
          <w:rtl/>
        </w:rPr>
        <w:t xml:space="preserve"> </w:t>
      </w:r>
      <w:r w:rsidRPr="009214BE">
        <w:rPr>
          <w:rtl/>
        </w:rPr>
        <w:t>שומרת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עצמה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כך שהיא שומרת על חברתה או יריבתה.</w:t>
      </w:r>
      <w:r w:rsidR="00515A37">
        <w:rPr>
          <w:rtl/>
        </w:rPr>
        <w:t xml:space="preserve"> </w:t>
      </w:r>
      <w:r w:rsidRPr="009214BE">
        <w:rPr>
          <w:rtl/>
        </w:rPr>
        <w:t>התוצאה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שנטפלים</w:t>
      </w:r>
      <w:r w:rsidR="00515A37">
        <w:rPr>
          <w:rtl/>
        </w:rPr>
        <w:t xml:space="preserve"> </w:t>
      </w:r>
      <w:r w:rsidRPr="009214BE">
        <w:rPr>
          <w:rtl/>
        </w:rPr>
        <w:t>למפלגה</w:t>
      </w:r>
      <w:r w:rsidR="00515A37">
        <w:rPr>
          <w:rtl/>
        </w:rPr>
        <w:t xml:space="preserve"> </w:t>
      </w:r>
      <w:r w:rsidRPr="009214BE">
        <w:rPr>
          <w:rtl/>
        </w:rPr>
        <w:t>קטנה ולאיש קטן על דברים שכולם אומרים שהוא לא לקח</w:t>
      </w:r>
      <w:r w:rsidR="00515A37">
        <w:rPr>
          <w:rtl/>
        </w:rPr>
        <w:t xml:space="preserve"> </w:t>
      </w:r>
      <w:r w:rsidRPr="009214BE">
        <w:rPr>
          <w:rtl/>
        </w:rPr>
        <w:t>לכיסו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למפלגתו, מה שלא אומרים בסיפורים שאני הבאתי למר פרס.</w:t>
      </w:r>
      <w:r w:rsidR="00515A37">
        <w:rPr>
          <w:rtl/>
        </w:rPr>
        <w:t xml:space="preserve"> </w:t>
      </w:r>
      <w:r w:rsidRPr="009214BE">
        <w:rPr>
          <w:rtl/>
        </w:rPr>
        <w:t>שם הדברים היו</w:t>
      </w:r>
      <w:r w:rsidR="00515A37">
        <w:rPr>
          <w:rtl/>
        </w:rPr>
        <w:t xml:space="preserve"> </w:t>
      </w:r>
      <w:r w:rsidRPr="009214BE">
        <w:rPr>
          <w:rtl/>
        </w:rPr>
        <w:t>יותר חמורים, גם מבחינת קנה המידה וגם מבחינת תיעול הכספים, לכן מותר לי להתלבט".</w:t>
      </w:r>
      <w:r w:rsidR="00515A37">
        <w:rPr>
          <w:rtl/>
        </w:rPr>
        <w:t xml:space="preserve"> </w:t>
      </w:r>
      <w:r w:rsidRPr="009214BE">
        <w:rPr>
          <w:rtl/>
        </w:rPr>
        <w:t>עד כאן דבריו של חבר הכנסת זאבי.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ואז</w:t>
      </w:r>
      <w:r w:rsidR="00515A37">
        <w:rPr>
          <w:rtl/>
        </w:rPr>
        <w:t xml:space="preserve"> </w:t>
      </w:r>
      <w:r w:rsidRPr="009214BE">
        <w:rPr>
          <w:rtl/>
        </w:rPr>
        <w:t>ממשיך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זאבי</w:t>
      </w:r>
      <w:r w:rsidR="00515A37">
        <w:rPr>
          <w:rtl/>
        </w:rPr>
        <w:t xml:space="preserve"> </w:t>
      </w:r>
      <w:r w:rsidRPr="009214BE">
        <w:rPr>
          <w:rtl/>
        </w:rPr>
        <w:t>ומציע</w:t>
      </w:r>
      <w:r w:rsidR="00515A37">
        <w:rPr>
          <w:rtl/>
        </w:rPr>
        <w:t xml:space="preserve"> </w:t>
      </w:r>
      <w:r w:rsidRPr="009214BE">
        <w:rPr>
          <w:rtl/>
        </w:rPr>
        <w:t>פתרון</w:t>
      </w:r>
      <w:r w:rsidR="00515A37">
        <w:rPr>
          <w:rtl/>
        </w:rPr>
        <w:t xml:space="preserve"> </w:t>
      </w:r>
      <w:r w:rsidRPr="009214BE">
        <w:rPr>
          <w:rtl/>
        </w:rPr>
        <w:t>להתלבטות הזאת, ראו נא עמוד 30</w:t>
      </w:r>
      <w:r w:rsidR="00515A37">
        <w:rPr>
          <w:rtl/>
        </w:rPr>
        <w:t xml:space="preserve"> </w:t>
      </w:r>
      <w:r w:rsidRPr="009214BE">
        <w:rPr>
          <w:rtl/>
        </w:rPr>
        <w:t>לפרוטוקול מיום 16 במרס 1993, ואני מצטט: "אני רוצה להציע לוועדה: לפני שאדע כיצד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מצביע בשעה 14:00, אני רוצה להציע הצעה לסדר, שנדחה את הצבעתנו בשניים</w:t>
      </w:r>
      <w:r w:rsidR="00515A37">
        <w:rPr>
          <w:rtl/>
        </w:rPr>
        <w:t>-</w:t>
      </w:r>
      <w:r w:rsidRPr="009214BE">
        <w:rPr>
          <w:rtl/>
        </w:rPr>
        <w:t>שלושה</w:t>
      </w:r>
      <w:r w:rsidR="00515A37">
        <w:rPr>
          <w:rtl/>
        </w:rPr>
        <w:t xml:space="preserve"> </w:t>
      </w:r>
      <w:r w:rsidRPr="009214BE">
        <w:rPr>
          <w:rtl/>
        </w:rPr>
        <w:t>חודשים,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תביעה מהמוסדות הנוגעים בדבר לחקור את כל אלה שצריך לטפל בהם, שיהיה</w:t>
      </w:r>
      <w:r w:rsidR="00515A37">
        <w:rPr>
          <w:rtl/>
        </w:rPr>
        <w:t xml:space="preserve"> </w:t>
      </w:r>
      <w:r w:rsidRPr="009214BE">
        <w:rPr>
          <w:rtl/>
        </w:rPr>
        <w:t>דין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לכולם, ואז לא יהיו לי היסוסים להצביע גם על פנחסי, גם על מולדת, גם על</w:t>
      </w:r>
      <w:r w:rsidR="00515A37">
        <w:rPr>
          <w:rtl/>
        </w:rPr>
        <w:t xml:space="preserve"> </w:t>
      </w:r>
      <w:r w:rsidRPr="009214BE">
        <w:rPr>
          <w:rtl/>
        </w:rPr>
        <w:t>הליכוד</w:t>
      </w:r>
      <w:r w:rsidR="00515A37">
        <w:rPr>
          <w:rtl/>
        </w:rPr>
        <w:t xml:space="preserve"> </w:t>
      </w:r>
      <w:r w:rsidRPr="009214BE">
        <w:rPr>
          <w:rtl/>
        </w:rPr>
        <w:t>וגם על מפלגת העבודה. לא יכול להיות שניטפל לאיש אחד ולמפלגה אחת בגלל מה</w:t>
      </w:r>
      <w:r w:rsidR="00515A37">
        <w:rPr>
          <w:rtl/>
        </w:rPr>
        <w:t xml:space="preserve"> </w:t>
      </w:r>
      <w:r w:rsidRPr="009214BE">
        <w:rPr>
          <w:rtl/>
        </w:rPr>
        <w:t>שקרה".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אומר על כך חבר הכנסת מיכאל איתן, על סמך מה שהוא שמע מהחברים: "יש כאן בעיה</w:t>
      </w:r>
      <w:r w:rsidR="00515A37">
        <w:rPr>
          <w:rtl/>
        </w:rPr>
        <w:t xml:space="preserve"> </w:t>
      </w:r>
      <w:r w:rsidRPr="009214BE">
        <w:rPr>
          <w:rtl/>
        </w:rPr>
        <w:t>שכדאי</w:t>
      </w:r>
      <w:r w:rsidR="00515A37">
        <w:rPr>
          <w:rtl/>
        </w:rPr>
        <w:t xml:space="preserve"> </w:t>
      </w:r>
      <w:r w:rsidRPr="009214BE">
        <w:rPr>
          <w:rtl/>
        </w:rPr>
        <w:t>שנתייחס</w:t>
      </w:r>
      <w:r w:rsidR="00515A37">
        <w:rPr>
          <w:rtl/>
        </w:rPr>
        <w:t xml:space="preserve"> </w:t>
      </w:r>
      <w:r w:rsidRPr="009214BE">
        <w:rPr>
          <w:rtl/>
        </w:rPr>
        <w:t>אליה.</w:t>
      </w:r>
      <w:r w:rsidR="00515A37">
        <w:rPr>
          <w:rtl/>
        </w:rPr>
        <w:t xml:space="preserve"> </w:t>
      </w:r>
      <w:r w:rsidRPr="009214BE">
        <w:rPr>
          <w:rtl/>
        </w:rPr>
        <w:t>רוב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הוועדה</w:t>
      </w:r>
      <w:r w:rsidR="00515A37">
        <w:rPr>
          <w:rtl/>
        </w:rPr>
        <w:t xml:space="preserve"> </w:t>
      </w:r>
      <w:r w:rsidRPr="009214BE">
        <w:rPr>
          <w:rtl/>
        </w:rPr>
        <w:t>תומכים בהצעה הזאת של חבר הכנסת רחבעם</w:t>
      </w:r>
      <w:r w:rsidR="00515A37">
        <w:rPr>
          <w:rtl/>
        </w:rPr>
        <w:t xml:space="preserve"> </w:t>
      </w:r>
      <w:r w:rsidRPr="009214BE">
        <w:rPr>
          <w:rtl/>
        </w:rPr>
        <w:t>זאבי".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 יושב</w:t>
      </w:r>
      <w:r w:rsidR="00515A37">
        <w:rPr>
          <w:rtl/>
        </w:rPr>
        <w:t>-</w:t>
      </w:r>
      <w:r w:rsidRPr="009214BE">
        <w:rPr>
          <w:rtl/>
        </w:rPr>
        <w:t>ראש הוועדה דחה את הבקשה הזאת, שיכלה לתת לחברי הוועדה ולחברי כנסת</w:t>
      </w:r>
      <w:r w:rsidR="00515A37">
        <w:rPr>
          <w:rtl/>
        </w:rPr>
        <w:t xml:space="preserve"> </w:t>
      </w:r>
      <w:r w:rsidRPr="009214BE">
        <w:rPr>
          <w:rtl/>
        </w:rPr>
        <w:t>רבים</w:t>
      </w:r>
      <w:r w:rsidR="00515A37">
        <w:rPr>
          <w:rtl/>
        </w:rPr>
        <w:t xml:space="preserve"> </w:t>
      </w:r>
      <w:r w:rsidRPr="009214BE">
        <w:rPr>
          <w:rtl/>
        </w:rPr>
        <w:t>מוצא מההתלבטות.</w:t>
      </w:r>
      <w:r w:rsidR="00515A37">
        <w:rPr>
          <w:rtl/>
        </w:rPr>
        <w:t xml:space="preserve"> </w:t>
      </w:r>
      <w:r w:rsidRPr="009214BE">
        <w:rPr>
          <w:rtl/>
        </w:rPr>
        <w:t>היו נותנים לפרקליטות ההזדמנות להראות שהמצב תוקן, ובהתאם</w:t>
      </w:r>
      <w:r w:rsidR="00515A37">
        <w:rPr>
          <w:rtl/>
        </w:rPr>
        <w:t xml:space="preserve"> </w:t>
      </w:r>
      <w:r w:rsidRPr="009214BE">
        <w:rPr>
          <w:rtl/>
        </w:rPr>
        <w:t>לכך היו מחליטים בבקשה להסרת חסינותי.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מאמין,</w:t>
      </w:r>
      <w:r w:rsidR="00515A37">
        <w:rPr>
          <w:rtl/>
        </w:rPr>
        <w:t xml:space="preserve"> </w:t>
      </w:r>
      <w:r w:rsidRPr="009214BE">
        <w:rPr>
          <w:rtl/>
        </w:rPr>
        <w:t>על סמך ההתבטאויות של חברים רבים בבית הזה, שהיה מין נחמה בכך</w:t>
      </w:r>
      <w:r w:rsidR="00515A37">
        <w:rPr>
          <w:rtl/>
        </w:rPr>
        <w:t xml:space="preserve"> </w:t>
      </w:r>
      <w:r w:rsidRPr="009214BE">
        <w:rPr>
          <w:rtl/>
        </w:rPr>
        <w:t>שבעקבות</w:t>
      </w:r>
      <w:r w:rsidR="00515A37">
        <w:rPr>
          <w:rtl/>
        </w:rPr>
        <w:t xml:space="preserve"> </w:t>
      </w:r>
      <w:r w:rsidRPr="009214BE">
        <w:rPr>
          <w:rtl/>
        </w:rPr>
        <w:t>הזעקה</w:t>
      </w:r>
      <w:r w:rsidR="00515A37">
        <w:rPr>
          <w:rtl/>
        </w:rPr>
        <w:t xml:space="preserve"> </w:t>
      </w:r>
      <w:r w:rsidRPr="009214BE">
        <w:rPr>
          <w:rtl/>
        </w:rPr>
        <w:t>שקמה</w:t>
      </w:r>
      <w:r w:rsidR="00515A37">
        <w:rPr>
          <w:rtl/>
        </w:rPr>
        <w:t xml:space="preserve"> </w:t>
      </w:r>
      <w:r w:rsidRPr="009214BE">
        <w:rPr>
          <w:rtl/>
        </w:rPr>
        <w:t>יתוקן</w:t>
      </w:r>
      <w:r w:rsidR="00515A37">
        <w:rPr>
          <w:rtl/>
        </w:rPr>
        <w:t xml:space="preserve"> </w:t>
      </w:r>
      <w:r w:rsidRPr="009214BE">
        <w:rPr>
          <w:rtl/>
        </w:rPr>
        <w:t>המצב.</w:t>
      </w:r>
      <w:r w:rsidR="00515A37">
        <w:rPr>
          <w:rtl/>
        </w:rPr>
        <w:t xml:space="preserve"> </w:t>
      </w:r>
      <w:r w:rsidRPr="009214BE">
        <w:rPr>
          <w:rtl/>
        </w:rPr>
        <w:t>אולי היו שחשבו שלא מדובר באפליה מכוונת אלא</w:t>
      </w:r>
      <w:r w:rsidR="00515A37">
        <w:rPr>
          <w:rtl/>
        </w:rPr>
        <w:t xml:space="preserve"> </w:t>
      </w:r>
      <w:r w:rsidRPr="009214BE">
        <w:rPr>
          <w:rtl/>
        </w:rPr>
        <w:t>בתוצאה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חוסר תשומת לב, של טעות שאפשר לתקן. לכן אמרו: לא נדחה את בקשת היועץ</w:t>
      </w:r>
      <w:r w:rsidR="00515A37">
        <w:rPr>
          <w:rtl/>
        </w:rPr>
        <w:t xml:space="preserve"> </w:t>
      </w:r>
      <w:r w:rsidRPr="009214BE">
        <w:rPr>
          <w:rtl/>
        </w:rPr>
        <w:t>המשפטי, כי העוול יתוקן בעקבות מחאותינו הרמות.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עוד</w:t>
      </w:r>
      <w:r w:rsidR="00515A37">
        <w:rPr>
          <w:rtl/>
        </w:rPr>
        <w:t xml:space="preserve"> </w:t>
      </w:r>
      <w:r w:rsidRPr="009214BE">
        <w:rPr>
          <w:rtl/>
        </w:rPr>
        <w:t>מקום</w:t>
      </w:r>
      <w:r w:rsidR="00515A37">
        <w:rPr>
          <w:rtl/>
        </w:rPr>
        <w:t xml:space="preserve"> </w:t>
      </w:r>
      <w:r w:rsidRPr="009214BE">
        <w:rPr>
          <w:rtl/>
        </w:rPr>
        <w:t>לדבר על תקוות אפשריות, משאלות, הבטחות. היום העובדות</w:t>
      </w:r>
      <w:r w:rsidR="00515A37">
        <w:rPr>
          <w:rtl/>
        </w:rPr>
        <w:t xml:space="preserve"> </w:t>
      </w:r>
      <w:r w:rsidRPr="009214BE">
        <w:rPr>
          <w:rtl/>
        </w:rPr>
        <w:t>מדברות בעד עצמן והן קשות עוד יותר ממה שהוצג לכם לפני למעלה מארבעה חודשים.</w:t>
      </w:r>
      <w:r w:rsidR="00515A37">
        <w:rPr>
          <w:rtl/>
        </w:rPr>
        <w:t xml:space="preserve"> </w:t>
      </w:r>
      <w:r w:rsidRPr="009214BE">
        <w:rPr>
          <w:rtl/>
        </w:rPr>
        <w:t>מאז</w:t>
      </w:r>
      <w:r w:rsidR="00515A37">
        <w:rPr>
          <w:rtl/>
        </w:rPr>
        <w:t xml:space="preserve"> </w:t>
      </w:r>
      <w:r w:rsidRPr="009214BE">
        <w:rPr>
          <w:rtl/>
        </w:rPr>
        <w:t>החלטתכם</w:t>
      </w:r>
      <w:r w:rsidR="00515A37">
        <w:rPr>
          <w:rtl/>
        </w:rPr>
        <w:t xml:space="preserve"> </w:t>
      </w:r>
      <w:r w:rsidRPr="009214BE">
        <w:rPr>
          <w:rtl/>
        </w:rPr>
        <w:t>להסיר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חסינותי</w:t>
      </w:r>
      <w:r w:rsidR="00515A37">
        <w:rPr>
          <w:rtl/>
        </w:rPr>
        <w:t xml:space="preserve"> </w:t>
      </w:r>
      <w:r w:rsidRPr="009214BE">
        <w:rPr>
          <w:rtl/>
        </w:rPr>
        <w:t>חזרה</w:t>
      </w:r>
      <w:r w:rsidR="00515A37">
        <w:rPr>
          <w:rtl/>
        </w:rPr>
        <w:t xml:space="preserve"> </w:t>
      </w:r>
      <w:r w:rsidRPr="009214BE">
        <w:rPr>
          <w:rtl/>
        </w:rPr>
        <w:t>כל המערכת לתרדמתה העמוקה. כולם הוסיפו לעצום</w:t>
      </w:r>
      <w:r w:rsidR="00515A37">
        <w:rPr>
          <w:rtl/>
        </w:rPr>
        <w:t xml:space="preserve"> </w:t>
      </w:r>
      <w:r w:rsidRPr="009214BE">
        <w:rPr>
          <w:rtl/>
        </w:rPr>
        <w:t>עיניים</w:t>
      </w:r>
      <w:r w:rsidR="00515A37">
        <w:rPr>
          <w:rtl/>
        </w:rPr>
        <w:t xml:space="preserve"> </w:t>
      </w:r>
      <w:r w:rsidRPr="009214BE">
        <w:rPr>
          <w:rtl/>
        </w:rPr>
        <w:t>ולישון שנת ישרים. איש לא נקף אצבע לתיקון המצב. שום בדק</w:t>
      </w:r>
      <w:r w:rsidR="00515A37">
        <w:rPr>
          <w:rtl/>
        </w:rPr>
        <w:t>-</w:t>
      </w:r>
      <w:r w:rsidRPr="009214BE">
        <w:rPr>
          <w:rtl/>
        </w:rPr>
        <w:t>בית לא נעשה. לא</w:t>
      </w:r>
      <w:r w:rsidR="00515A37">
        <w:rPr>
          <w:rtl/>
        </w:rPr>
        <w:t xml:space="preserve"> </w:t>
      </w:r>
      <w:r w:rsidRPr="009214BE">
        <w:rPr>
          <w:rtl/>
        </w:rPr>
        <w:t>שמענו</w:t>
      </w:r>
      <w:r w:rsidR="00515A37">
        <w:rPr>
          <w:rtl/>
        </w:rPr>
        <w:t xml:space="preserve"> </w:t>
      </w:r>
      <w:r w:rsidRPr="009214BE">
        <w:rPr>
          <w:rtl/>
        </w:rPr>
        <w:t>שנפתחו תיקים ישנים, לא שמענו שהתחילו בחקירות. לא שמענו שמי שלא נחקר אז,</w:t>
      </w:r>
      <w:r w:rsidR="00515A37">
        <w:rPr>
          <w:rtl/>
        </w:rPr>
        <w:t xml:space="preserve"> </w:t>
      </w:r>
      <w:r w:rsidRPr="009214BE">
        <w:rPr>
          <w:rtl/>
        </w:rPr>
        <w:t>כפי שהודתה פרקליטת המדינה, הוזמן היום לחקירה.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הפרקליטות</w:t>
      </w:r>
      <w:r w:rsidR="00515A37">
        <w:rPr>
          <w:rtl/>
        </w:rPr>
        <w:t xml:space="preserve"> </w:t>
      </w:r>
      <w:r w:rsidRPr="009214BE">
        <w:rPr>
          <w:rtl/>
        </w:rPr>
        <w:t>והיועץ</w:t>
      </w:r>
      <w:r w:rsidR="00515A37">
        <w:rPr>
          <w:rtl/>
        </w:rPr>
        <w:t xml:space="preserve"> </w:t>
      </w:r>
      <w:r w:rsidRPr="009214BE">
        <w:rPr>
          <w:rtl/>
        </w:rPr>
        <w:t>המשפטי ממשיכים בריכוז מאמצים בלתי נלאים נגדי ונגד חברי</w:t>
      </w:r>
      <w:r w:rsidR="00515A37">
        <w:rPr>
          <w:rtl/>
        </w:rPr>
        <w:t xml:space="preserve"> </w:t>
      </w:r>
      <w:r w:rsidRPr="009214BE">
        <w:rPr>
          <w:rtl/>
        </w:rPr>
        <w:t>לסיעה.</w:t>
      </w:r>
      <w:r w:rsidR="00515A37">
        <w:rPr>
          <w:rtl/>
        </w:rPr>
        <w:t xml:space="preserve"> </w:t>
      </w:r>
      <w:r w:rsidRPr="009214BE">
        <w:rPr>
          <w:rtl/>
        </w:rPr>
        <w:t>מקצים</w:t>
      </w:r>
      <w:r w:rsidR="00515A37">
        <w:rPr>
          <w:rtl/>
        </w:rPr>
        <w:t xml:space="preserve"> </w:t>
      </w:r>
      <w:r w:rsidRPr="009214BE">
        <w:rPr>
          <w:rtl/>
        </w:rPr>
        <w:t>כוח</w:t>
      </w:r>
      <w:r w:rsidR="00515A37">
        <w:rPr>
          <w:rtl/>
        </w:rPr>
        <w:t>-</w:t>
      </w:r>
      <w:r w:rsidRPr="009214BE">
        <w:rPr>
          <w:rtl/>
        </w:rPr>
        <w:t>אדם</w:t>
      </w:r>
      <w:r w:rsidR="00515A37">
        <w:rPr>
          <w:rtl/>
        </w:rPr>
        <w:t xml:space="preserve"> </w:t>
      </w:r>
      <w:r w:rsidRPr="009214BE">
        <w:rPr>
          <w:rtl/>
        </w:rPr>
        <w:t>ומשאבים</w:t>
      </w:r>
      <w:r w:rsidR="00515A37">
        <w:rPr>
          <w:rtl/>
        </w:rPr>
        <w:t xml:space="preserve"> </w:t>
      </w:r>
      <w:r w:rsidRPr="009214BE">
        <w:rPr>
          <w:rtl/>
        </w:rPr>
        <w:t>כספיים</w:t>
      </w:r>
      <w:r w:rsidR="00515A37">
        <w:rPr>
          <w:rtl/>
        </w:rPr>
        <w:t xml:space="preserve"> </w:t>
      </w:r>
      <w:r w:rsidRPr="009214BE">
        <w:rPr>
          <w:rtl/>
        </w:rPr>
        <w:t>עצומים</w:t>
      </w:r>
      <w:r w:rsidR="00515A37">
        <w:rPr>
          <w:rtl/>
        </w:rPr>
        <w:t xml:space="preserve"> </w:t>
      </w:r>
      <w:r w:rsidRPr="009214BE">
        <w:rPr>
          <w:rtl/>
        </w:rPr>
        <w:t>בחקירות מסועפות, ואילו הנושא</w:t>
      </w:r>
      <w:r w:rsidR="00515A37">
        <w:rPr>
          <w:rtl/>
        </w:rPr>
        <w:t xml:space="preserve"> </w:t>
      </w:r>
      <w:r w:rsidRPr="009214BE">
        <w:rPr>
          <w:rtl/>
        </w:rPr>
        <w:t>שזעקתם</w:t>
      </w:r>
      <w:r w:rsidR="00515A37">
        <w:rPr>
          <w:rtl/>
        </w:rPr>
        <w:t xml:space="preserve"> </w:t>
      </w:r>
      <w:r w:rsidRPr="009214BE">
        <w:rPr>
          <w:rtl/>
        </w:rPr>
        <w:t>עליו</w:t>
      </w:r>
      <w:r w:rsidR="00515A37">
        <w:rPr>
          <w:rtl/>
        </w:rPr>
        <w:t xml:space="preserve"> </w:t>
      </w:r>
      <w:r w:rsidRPr="009214BE">
        <w:rPr>
          <w:rtl/>
        </w:rPr>
        <w:t>נשכח</w:t>
      </w:r>
      <w:r w:rsidR="00515A37">
        <w:rPr>
          <w:rtl/>
        </w:rPr>
        <w:t xml:space="preserve"> </w:t>
      </w:r>
      <w:r w:rsidRPr="009214BE">
        <w:rPr>
          <w:rtl/>
        </w:rPr>
        <w:t>ונרדם.</w:t>
      </w:r>
      <w:r w:rsidR="00515A37">
        <w:rPr>
          <w:rtl/>
        </w:rPr>
        <w:t xml:space="preserve"> </w:t>
      </w:r>
      <w:r w:rsidRPr="009214BE">
        <w:rPr>
          <w:rtl/>
        </w:rPr>
        <w:t>איש</w:t>
      </w:r>
      <w:r w:rsidR="00515A37">
        <w:rPr>
          <w:rtl/>
        </w:rPr>
        <w:t xml:space="preserve"> </w:t>
      </w:r>
      <w:r w:rsidRPr="009214BE">
        <w:rPr>
          <w:rtl/>
        </w:rPr>
        <w:t>בפרקליטות לא חושב שהתמונה הקשה שחשפתם מחייבת</w:t>
      </w:r>
      <w:r w:rsidR="00515A37">
        <w:rPr>
          <w:rtl/>
        </w:rPr>
        <w:t xml:space="preserve"> </w:t>
      </w:r>
      <w:r w:rsidRPr="009214BE">
        <w:rPr>
          <w:rtl/>
        </w:rPr>
        <w:t>פעולה</w:t>
      </w:r>
      <w:r w:rsidR="00515A37">
        <w:rPr>
          <w:rtl/>
        </w:rPr>
        <w:t xml:space="preserve"> </w:t>
      </w:r>
      <w:r w:rsidRPr="009214BE">
        <w:rPr>
          <w:rtl/>
        </w:rPr>
        <w:t>כלשהי.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קודם</w:t>
      </w:r>
      <w:r w:rsidR="00515A37">
        <w:rPr>
          <w:rtl/>
        </w:rPr>
        <w:t xml:space="preserve"> </w:t>
      </w:r>
      <w:r w:rsidRPr="009214BE">
        <w:rPr>
          <w:rtl/>
        </w:rPr>
        <w:t>חשבתם</w:t>
      </w:r>
      <w:r w:rsidR="00515A37">
        <w:rPr>
          <w:rtl/>
        </w:rPr>
        <w:t xml:space="preserve"> </w:t>
      </w:r>
      <w:r w:rsidRPr="009214BE">
        <w:rPr>
          <w:rtl/>
        </w:rPr>
        <w:t>שמישהו טעה, שמישהו שכח, היום הפרקליטות והיועץ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</w:t>
      </w:r>
      <w:r w:rsidR="00515A37">
        <w:rPr>
          <w:rtl/>
        </w:rPr>
        <w:t xml:space="preserve"> </w:t>
      </w:r>
      <w:r w:rsidRPr="009214BE">
        <w:rPr>
          <w:rtl/>
        </w:rPr>
        <w:t>בשתיקתם הרועמת אומרים לכם: אין לנו שום כוונה לנקוף אצבע. פנחסי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היחיד</w:t>
      </w:r>
      <w:r w:rsidR="00515A37">
        <w:rPr>
          <w:rtl/>
        </w:rPr>
        <w:t xml:space="preserve"> </w:t>
      </w:r>
      <w:r w:rsidRPr="009214BE">
        <w:rPr>
          <w:rtl/>
        </w:rPr>
        <w:t>שעולה פה כקורבן למולך בעד כולם. המחאות שלכם הן בגדר "כלב נובח אינו</w:t>
      </w:r>
      <w:r w:rsidR="00515A37">
        <w:rPr>
          <w:rtl/>
        </w:rPr>
        <w:t xml:space="preserve"> </w:t>
      </w:r>
      <w:r w:rsidRPr="009214BE">
        <w:rPr>
          <w:rtl/>
        </w:rPr>
        <w:t>נושך".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חייב להודות, שאני חש עלבון ואפילו מידה של כעס ואכזבה כלפי אותם חברים,</w:t>
      </w:r>
      <w:r w:rsidR="00515A37">
        <w:rPr>
          <w:rtl/>
        </w:rPr>
        <w:t xml:space="preserve"> </w:t>
      </w:r>
      <w:r w:rsidRPr="009214BE">
        <w:rPr>
          <w:rtl/>
        </w:rPr>
        <w:t>שבדיונים</w:t>
      </w:r>
      <w:r w:rsidR="00515A37">
        <w:rPr>
          <w:rtl/>
        </w:rPr>
        <w:t xml:space="preserve"> </w:t>
      </w:r>
      <w:r w:rsidRPr="009214BE">
        <w:rPr>
          <w:rtl/>
        </w:rPr>
        <w:t>הקודמים נשאו את דגל המחאה נגד האפליה, חוסר הצדק, האיפה ואיפה. אבל גם</w:t>
      </w:r>
      <w:r w:rsidR="00515A37">
        <w:rPr>
          <w:rtl/>
        </w:rPr>
        <w:t xml:space="preserve"> </w:t>
      </w:r>
      <w:r w:rsidRPr="009214BE">
        <w:rPr>
          <w:rtl/>
        </w:rPr>
        <w:t>הם התעטפו בשתיקה רועמת מאז הוסרה חסינותי. איש מהם לא פנה אל הפרקליטות ולא אמר:</w:t>
      </w:r>
      <w:r w:rsidR="00515A37">
        <w:rPr>
          <w:rtl/>
        </w:rPr>
        <w:t xml:space="preserve"> </w:t>
      </w:r>
      <w:r w:rsidRPr="009214BE">
        <w:rPr>
          <w:rtl/>
        </w:rPr>
        <w:t>מלאו</w:t>
      </w:r>
      <w:r w:rsidR="00515A37">
        <w:rPr>
          <w:rtl/>
        </w:rPr>
        <w:t xml:space="preserve"> </w:t>
      </w:r>
      <w:r w:rsidRPr="009214BE">
        <w:rPr>
          <w:rtl/>
        </w:rPr>
        <w:t>את חלקכם. הסרנו את החסינות בלי תנאי. עשו אתם את המוטל עליכם, פתחו בחקירה</w:t>
      </w:r>
      <w:r w:rsidR="00515A37">
        <w:rPr>
          <w:rtl/>
        </w:rPr>
        <w:t xml:space="preserve"> </w:t>
      </w:r>
      <w:r w:rsidRPr="009214BE">
        <w:rPr>
          <w:rtl/>
        </w:rPr>
        <w:t>אמיתית, יסודית וכללית.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קשה לי להשתחרר מההרגשה, שזה היה מס שפתיים בלבד, שנועד לא לרפא שום דבר אלא</w:t>
      </w:r>
      <w:r w:rsidR="00515A37">
        <w:rPr>
          <w:rtl/>
        </w:rPr>
        <w:t xml:space="preserve"> </w:t>
      </w:r>
      <w:r w:rsidRPr="009214BE">
        <w:rPr>
          <w:rtl/>
        </w:rPr>
        <w:t>להשקיט את המצפון או מראית</w:t>
      </w:r>
      <w:r w:rsidR="00515A37">
        <w:rPr>
          <w:rtl/>
        </w:rPr>
        <w:t>-</w:t>
      </w:r>
      <w:r w:rsidRPr="009214BE">
        <w:rPr>
          <w:rtl/>
        </w:rPr>
        <w:t>עין של המצפון.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אני קורא אליכם: אל תיתנו לעוול הזה להימשך. יש דרך אחת להביא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מחאתכם</w:t>
      </w:r>
      <w:r w:rsidR="00515A37">
        <w:rPr>
          <w:rtl/>
        </w:rPr>
        <w:t xml:space="preserve"> </w:t>
      </w:r>
      <w:r w:rsidRPr="009214BE">
        <w:rPr>
          <w:rtl/>
        </w:rPr>
        <w:t>לאוזני</w:t>
      </w:r>
      <w:r w:rsidR="00515A37">
        <w:rPr>
          <w:rtl/>
        </w:rPr>
        <w:t xml:space="preserve"> </w:t>
      </w:r>
      <w:r w:rsidRPr="009214BE">
        <w:rPr>
          <w:rtl/>
        </w:rPr>
        <w:t>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ולאוזני</w:t>
      </w:r>
      <w:r w:rsidR="00515A37">
        <w:rPr>
          <w:rtl/>
        </w:rPr>
        <w:t xml:space="preserve"> </w:t>
      </w:r>
      <w:r w:rsidRPr="009214BE">
        <w:rPr>
          <w:rtl/>
        </w:rPr>
        <w:t>הציבור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להודיע שכל זמן שלא ייעשה</w:t>
      </w:r>
      <w:r w:rsidR="00515A37">
        <w:rPr>
          <w:rtl/>
        </w:rPr>
        <w:t xml:space="preserve"> </w:t>
      </w:r>
      <w:r w:rsidRPr="009214BE">
        <w:rPr>
          <w:rtl/>
        </w:rPr>
        <w:t>בדק</w:t>
      </w:r>
      <w:r w:rsidR="00515A37">
        <w:rPr>
          <w:rtl/>
        </w:rPr>
        <w:t>-</w:t>
      </w:r>
      <w:r w:rsidRPr="009214BE">
        <w:rPr>
          <w:rtl/>
        </w:rPr>
        <w:t>בית יסודי ואמיתי, אתם לא תסירו את החסינות.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גם מודיע מעל הבמה הזאת, שאם אכן ישונו הדברים, וייאכפו חוקי המימון על</w:t>
      </w:r>
      <w:r w:rsidR="00515A37">
        <w:rPr>
          <w:rtl/>
        </w:rPr>
        <w:t xml:space="preserve"> </w:t>
      </w:r>
      <w:r w:rsidRPr="009214BE">
        <w:rPr>
          <w:rtl/>
        </w:rPr>
        <w:t>כולם</w:t>
      </w:r>
      <w:r w:rsidR="00515A37">
        <w:rPr>
          <w:rtl/>
        </w:rPr>
        <w:t xml:space="preserve">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הבחנה,</w:t>
      </w:r>
      <w:r w:rsidR="00515A37">
        <w:rPr>
          <w:rtl/>
        </w:rPr>
        <w:t xml:space="preserve"> </w:t>
      </w:r>
      <w:r w:rsidRPr="009214BE">
        <w:rPr>
          <w:rtl/>
        </w:rPr>
        <w:t>אם יחקרו כל מפלגה באותם מאמצים כפי שהפעילו כלפי, יוכל 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לשוב</w:t>
      </w:r>
      <w:r w:rsidR="00515A37">
        <w:rPr>
          <w:rtl/>
        </w:rPr>
        <w:t xml:space="preserve"> </w:t>
      </w:r>
      <w:r w:rsidRPr="009214BE">
        <w:rPr>
          <w:rtl/>
        </w:rPr>
        <w:t>עם הבקשה הזאת פעם נוספת לכנסת. אני לא אטען שאסור לו לבקש שנית את</w:t>
      </w:r>
      <w:r w:rsidR="00515A37">
        <w:rPr>
          <w:rtl/>
        </w:rPr>
        <w:t xml:space="preserve"> </w:t>
      </w:r>
      <w:r w:rsidRPr="009214BE">
        <w:rPr>
          <w:rtl/>
        </w:rPr>
        <w:t>הסרת חסינותי לאחר שתוקן העוול.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מכך: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מודיע מראש, שאם יתוקן המצב, אם יחקרו באותה יסודיות את כל</w:t>
      </w:r>
      <w:r w:rsidR="00515A37">
        <w:rPr>
          <w:rtl/>
        </w:rPr>
        <w:t xml:space="preserve"> </w:t>
      </w:r>
      <w:r w:rsidRPr="009214BE">
        <w:rPr>
          <w:rtl/>
        </w:rPr>
        <w:t>המקרים</w:t>
      </w:r>
      <w:r w:rsidR="00515A37">
        <w:rPr>
          <w:rtl/>
        </w:rPr>
        <w:t xml:space="preserve"> </w:t>
      </w:r>
      <w:r w:rsidRPr="009214BE">
        <w:rPr>
          <w:rtl/>
        </w:rPr>
        <w:t>האחרים,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יעמידו</w:t>
      </w:r>
      <w:r w:rsidR="00515A37">
        <w:rPr>
          <w:rtl/>
        </w:rPr>
        <w:t xml:space="preserve"> </w:t>
      </w:r>
      <w:r w:rsidRPr="009214BE">
        <w:rPr>
          <w:rtl/>
        </w:rPr>
        <w:t>לדין</w:t>
      </w:r>
      <w:r w:rsidR="00515A37">
        <w:rPr>
          <w:rtl/>
        </w:rPr>
        <w:t xml:space="preserve"> </w:t>
      </w:r>
      <w:r w:rsidRPr="009214BE">
        <w:rPr>
          <w:rtl/>
        </w:rPr>
        <w:t>בכל המקרים בלי להשתיק ובלי לכסות, אני אצטרף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לבקשה להסיר את חסינותי. אבל </w:t>
      </w:r>
      <w:r w:rsidR="00515A37">
        <w:rPr>
          <w:rtl/>
        </w:rPr>
        <w:t>–</w:t>
      </w:r>
      <w:r w:rsidRPr="009214BE">
        <w:rPr>
          <w:rtl/>
        </w:rPr>
        <w:t xml:space="preserve"> דין שווה לכולם.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ער</w:t>
      </w:r>
      <w:r w:rsidR="00515A37">
        <w:rPr>
          <w:rtl/>
        </w:rPr>
        <w:t xml:space="preserve"> </w:t>
      </w:r>
      <w:r w:rsidRPr="009214BE">
        <w:rPr>
          <w:rtl/>
        </w:rPr>
        <w:t>להתלבטות</w:t>
      </w:r>
      <w:r w:rsidR="00515A37">
        <w:rPr>
          <w:rtl/>
        </w:rPr>
        <w:t xml:space="preserve"> </w:t>
      </w:r>
      <w:r w:rsidRPr="009214BE">
        <w:rPr>
          <w:rtl/>
        </w:rPr>
        <w:t>של החברים ולרתיעה שלהם מלתת ביטוי למחאתם במעשה. אני ער</w:t>
      </w:r>
      <w:r w:rsidR="00515A37">
        <w:rPr>
          <w:rtl/>
        </w:rPr>
        <w:t xml:space="preserve"> </w:t>
      </w:r>
      <w:r w:rsidRPr="009214BE">
        <w:rPr>
          <w:rtl/>
        </w:rPr>
        <w:t>לדעת</w:t>
      </w:r>
      <w:r w:rsidR="00515A37">
        <w:rPr>
          <w:rtl/>
        </w:rPr>
        <w:t xml:space="preserve"> </w:t>
      </w:r>
      <w:r w:rsidRPr="009214BE">
        <w:rPr>
          <w:rtl/>
        </w:rPr>
        <w:t>הקהל</w:t>
      </w:r>
      <w:r w:rsidR="00515A37">
        <w:rPr>
          <w:rtl/>
        </w:rPr>
        <w:t xml:space="preserve"> </w:t>
      </w:r>
      <w:r w:rsidRPr="009214BE">
        <w:rPr>
          <w:rtl/>
        </w:rPr>
        <w:t>הכללית</w:t>
      </w:r>
      <w:r w:rsidR="00515A37">
        <w:rPr>
          <w:rtl/>
        </w:rPr>
        <w:t xml:space="preserve"> </w:t>
      </w:r>
      <w:r w:rsidRPr="009214BE">
        <w:rPr>
          <w:rtl/>
        </w:rPr>
        <w:t>כנגד ש"ס מצד אחד וכנגד חסינות חברי הכנסת מצד שני. אני מבקש</w:t>
      </w:r>
      <w:r w:rsidR="00515A37">
        <w:rPr>
          <w:rtl/>
        </w:rPr>
        <w:t xml:space="preserve"> </w:t>
      </w:r>
      <w:r w:rsidRPr="009214BE">
        <w:rPr>
          <w:rtl/>
        </w:rPr>
        <w:t>מכם להתעלות מעל כל אלה וללכת לפני המחנה. אני מעז להגיד, שבכך ילמד הציבור שיעור</w:t>
      </w:r>
      <w:r w:rsidR="00515A37">
        <w:rPr>
          <w:rtl/>
        </w:rPr>
        <w:t xml:space="preserve"> </w:t>
      </w:r>
      <w:r w:rsidRPr="009214BE">
        <w:rPr>
          <w:rtl/>
        </w:rPr>
        <w:t>מאלף: אין צדק בלי שוויון, אין שלטון החוק כשיש אפליה בהפעלת החוק.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לנוכח</w:t>
      </w:r>
      <w:r w:rsidR="00515A37">
        <w:rPr>
          <w:rtl/>
        </w:rPr>
        <w:t xml:space="preserve"> </w:t>
      </w:r>
      <w:r w:rsidRPr="009214BE">
        <w:rPr>
          <w:rtl/>
        </w:rPr>
        <w:t>התמונה</w:t>
      </w:r>
      <w:r w:rsidR="00515A37">
        <w:rPr>
          <w:rtl/>
        </w:rPr>
        <w:t xml:space="preserve"> </w:t>
      </w:r>
      <w:r w:rsidRPr="009214BE">
        <w:rPr>
          <w:rtl/>
        </w:rPr>
        <w:t>הכללית</w:t>
      </w:r>
      <w:r w:rsidR="00515A37">
        <w:rPr>
          <w:rtl/>
        </w:rPr>
        <w:t xml:space="preserve"> </w:t>
      </w:r>
      <w:r w:rsidRPr="009214BE">
        <w:rPr>
          <w:rtl/>
        </w:rPr>
        <w:t>הזאת,</w:t>
      </w:r>
      <w:r w:rsidR="00515A37">
        <w:rPr>
          <w:rtl/>
        </w:rPr>
        <w:t xml:space="preserve"> </w:t>
      </w:r>
      <w:r w:rsidRPr="009214BE">
        <w:rPr>
          <w:rtl/>
        </w:rPr>
        <w:t>מי יוכל להגיד לי, לציבור שאני מייצג ולציבור</w:t>
      </w:r>
      <w:r w:rsidR="00515A37">
        <w:rPr>
          <w:rtl/>
        </w:rPr>
        <w:t xml:space="preserve"> </w:t>
      </w:r>
      <w:r w:rsidRPr="009214BE">
        <w:rPr>
          <w:rtl/>
        </w:rPr>
        <w:t>בכלל,</w:t>
      </w:r>
      <w:r w:rsidR="00515A37">
        <w:rPr>
          <w:rtl/>
        </w:rPr>
        <w:t xml:space="preserve"> </w:t>
      </w:r>
      <w:r w:rsidRPr="009214BE">
        <w:rPr>
          <w:rtl/>
        </w:rPr>
        <w:t>שמעמידים אותי ודווקא אותי לדין בגלל חשדות כלפי ולא בגלל מסע לחיסול כללי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ש"ס?</w:t>
      </w:r>
      <w:r w:rsidR="00515A37">
        <w:rPr>
          <w:rtl/>
        </w:rPr>
        <w:t xml:space="preserve"> </w:t>
      </w:r>
      <w:r w:rsidRPr="009214BE">
        <w:rPr>
          <w:rtl/>
        </w:rPr>
        <w:t>איך</w:t>
      </w:r>
      <w:r w:rsidR="00515A37">
        <w:rPr>
          <w:rtl/>
        </w:rPr>
        <w:t xml:space="preserve"> </w:t>
      </w:r>
      <w:r w:rsidRPr="009214BE">
        <w:rPr>
          <w:rtl/>
        </w:rPr>
        <w:t>תוכלו להסביר ביושר את הרעש הנורא שהקימו סביבי בעניין קטן יחסית,</w:t>
      </w:r>
      <w:r w:rsidR="00515A37">
        <w:rPr>
          <w:rtl/>
        </w:rPr>
        <w:t xml:space="preserve"> </w:t>
      </w:r>
      <w:r w:rsidRPr="009214BE">
        <w:rPr>
          <w:rtl/>
        </w:rPr>
        <w:t>מול</w:t>
      </w:r>
      <w:r w:rsidR="00515A37">
        <w:rPr>
          <w:rtl/>
        </w:rPr>
        <w:t xml:space="preserve"> </w:t>
      </w:r>
      <w:r w:rsidRPr="009214BE">
        <w:rPr>
          <w:rtl/>
        </w:rPr>
        <w:t>השקט</w:t>
      </w:r>
      <w:r w:rsidR="00515A37">
        <w:rPr>
          <w:rtl/>
        </w:rPr>
        <w:t xml:space="preserve"> </w:t>
      </w:r>
      <w:r w:rsidRPr="009214BE">
        <w:rPr>
          <w:rtl/>
        </w:rPr>
        <w:t>המוחלט</w:t>
      </w:r>
      <w:r w:rsidR="00515A37">
        <w:rPr>
          <w:rtl/>
        </w:rPr>
        <w:t xml:space="preserve"> </w:t>
      </w:r>
      <w:r w:rsidRPr="009214BE">
        <w:rPr>
          <w:rtl/>
        </w:rPr>
        <w:t>סביב מקרים קשים בהרבה? היום כבר ברור לכם, שבכך נסתיימה פרשת</w:t>
      </w:r>
      <w:r w:rsidR="00515A37">
        <w:rPr>
          <w:rtl/>
        </w:rPr>
        <w:t xml:space="preserve"> </w:t>
      </w:r>
      <w:r w:rsidRPr="009214BE">
        <w:rPr>
          <w:rtl/>
        </w:rPr>
        <w:t>מימון</w:t>
      </w:r>
      <w:r w:rsidR="00515A37">
        <w:rPr>
          <w:rtl/>
        </w:rPr>
        <w:t xml:space="preserve"> </w:t>
      </w:r>
      <w:r w:rsidRPr="009214BE">
        <w:rPr>
          <w:rtl/>
        </w:rPr>
        <w:t>מפלגות.</w:t>
      </w:r>
      <w:r w:rsidR="00515A37">
        <w:rPr>
          <w:rtl/>
        </w:rPr>
        <w:t xml:space="preserve"> </w:t>
      </w:r>
      <w:r w:rsidRPr="009214BE">
        <w:rPr>
          <w:rtl/>
        </w:rPr>
        <w:t>הועלה</w:t>
      </w:r>
      <w:r w:rsidR="00515A37">
        <w:rPr>
          <w:rtl/>
        </w:rPr>
        <w:t xml:space="preserve"> </w:t>
      </w:r>
      <w:r w:rsidRPr="009214BE">
        <w:rPr>
          <w:rtl/>
        </w:rPr>
        <w:t>קורבן</w:t>
      </w:r>
      <w:r w:rsidR="00515A37">
        <w:rPr>
          <w:rtl/>
        </w:rPr>
        <w:t xml:space="preserve"> </w:t>
      </w:r>
      <w:r w:rsidRPr="009214BE">
        <w:rPr>
          <w:rtl/>
        </w:rPr>
        <w:t>אחד,</w:t>
      </w:r>
      <w:r w:rsidR="00515A37">
        <w:rPr>
          <w:rtl/>
        </w:rPr>
        <w:t xml:space="preserve"> </w:t>
      </w:r>
      <w:r w:rsidRPr="009214BE">
        <w:rPr>
          <w:rtl/>
        </w:rPr>
        <w:t>ודווקא מש"ס, ובכך הפרקליטות והיועץ המשפטי</w:t>
      </w:r>
      <w:r w:rsidR="00515A37">
        <w:rPr>
          <w:rtl/>
        </w:rPr>
        <w:t xml:space="preserve"> </w:t>
      </w:r>
      <w:r w:rsidRPr="009214BE">
        <w:rPr>
          <w:rtl/>
        </w:rPr>
        <w:t>אומרים די.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מדובר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באפליה</w:t>
      </w:r>
      <w:r w:rsidR="00515A37">
        <w:rPr>
          <w:rtl/>
        </w:rPr>
        <w:t xml:space="preserve"> </w:t>
      </w:r>
      <w:r w:rsidRPr="009214BE">
        <w:rPr>
          <w:rtl/>
        </w:rPr>
        <w:t>סתם;</w:t>
      </w:r>
      <w:r w:rsidR="00515A37">
        <w:rPr>
          <w:rtl/>
        </w:rPr>
        <w:t xml:space="preserve"> </w:t>
      </w:r>
      <w:r w:rsidRPr="009214BE">
        <w:rPr>
          <w:rtl/>
        </w:rPr>
        <w:t>הנושא</w:t>
      </w:r>
      <w:r w:rsidR="00515A37">
        <w:rPr>
          <w:rtl/>
        </w:rPr>
        <w:t xml:space="preserve"> </w:t>
      </w:r>
      <w:r w:rsidRPr="009214BE">
        <w:rPr>
          <w:rtl/>
        </w:rPr>
        <w:t>הוא אכיפת חוקי מימון מפלגות. זה נושא</w:t>
      </w:r>
      <w:r w:rsidR="00515A37">
        <w:rPr>
          <w:rtl/>
        </w:rPr>
        <w:t xml:space="preserve"> </w:t>
      </w:r>
      <w:r w:rsidRPr="009214BE">
        <w:rPr>
          <w:rtl/>
        </w:rPr>
        <w:t>הנוגע</w:t>
      </w:r>
      <w:r w:rsidR="00515A37">
        <w:rPr>
          <w:rtl/>
        </w:rPr>
        <w:t xml:space="preserve"> </w:t>
      </w:r>
      <w:r w:rsidRPr="009214BE">
        <w:rPr>
          <w:rtl/>
        </w:rPr>
        <w:t>לכולנו.</w:t>
      </w:r>
      <w:r w:rsidR="00515A37">
        <w:rPr>
          <w:rtl/>
        </w:rPr>
        <w:t xml:space="preserve"> </w:t>
      </w:r>
      <w:r w:rsidRPr="009214BE">
        <w:rPr>
          <w:rtl/>
        </w:rPr>
        <w:t>במשך שנים נהגו נורמות מעוותות. כעת מבקשים מכם להעמיד לדין אחד</w:t>
      </w:r>
      <w:r w:rsidR="00515A37">
        <w:rPr>
          <w:rtl/>
        </w:rPr>
        <w:t xml:space="preserve"> </w:t>
      </w:r>
      <w:r w:rsidRPr="009214BE">
        <w:rPr>
          <w:rtl/>
        </w:rPr>
        <w:t>מכם, את הקטן שבכם, בגין המעשה הפחות חמור. אני חושב שיהיה זה מעשה של יושר להגיד</w:t>
      </w:r>
      <w:r w:rsidR="00515A37">
        <w:rPr>
          <w:rtl/>
        </w:rPr>
        <w:t xml:space="preserve"> </w:t>
      </w:r>
      <w:r w:rsidRPr="009214BE">
        <w:rPr>
          <w:rtl/>
        </w:rPr>
        <w:t>בנסיבות האלה: לא.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חברי הכנסת, נושא האיפה ואיפה הוא העניין המרכזי, שלשמו ניתן לכם שיקול</w:t>
      </w:r>
      <w:r w:rsidR="00515A37">
        <w:rPr>
          <w:rtl/>
        </w:rPr>
        <w:t xml:space="preserve"> </w:t>
      </w:r>
      <w:r w:rsidRPr="009214BE">
        <w:rPr>
          <w:rtl/>
        </w:rPr>
        <w:t>דעת, האם להסיר את החסינות. ראו מה אמר על כך חבר הכנסת פרופסור רובינשטיין בדיון</w:t>
      </w:r>
      <w:r w:rsidR="00515A37">
        <w:rPr>
          <w:rtl/>
        </w:rPr>
        <w:t xml:space="preserve"> </w:t>
      </w:r>
      <w:r w:rsidRPr="009214BE">
        <w:rPr>
          <w:rtl/>
        </w:rPr>
        <w:t>אחר על הסרת חסינות, שגם בו התעוררה בעיה של אפליה, ואני מצטט: "רבותי, זה מבחינת</w:t>
      </w:r>
      <w:r w:rsidR="00515A37">
        <w:rPr>
          <w:rtl/>
        </w:rPr>
        <w:t xml:space="preserve"> </w:t>
      </w:r>
      <w:r w:rsidRPr="009214BE">
        <w:rPr>
          <w:rtl/>
        </w:rPr>
        <w:t>מעמדם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הדבר הכי חמור שיכול להיות. תשכחו לרגע את סעיף 4 לפקודה</w:t>
      </w:r>
      <w:r w:rsidR="00515A37">
        <w:rPr>
          <w:rtl/>
        </w:rPr>
        <w:t xml:space="preserve"> </w:t>
      </w:r>
      <w:r w:rsidRPr="009214BE">
        <w:rPr>
          <w:rtl/>
        </w:rPr>
        <w:t>למניעת טרור. תחשבו לרגע על נושא פיקוח על מטבע חוץ. היועץ המשפטי מחליט, 20 חברי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הוא לא מעמיד לדין על עבירות מסוג זה, ואת חבר הכנסת ה</w:t>
      </w:r>
      <w:r w:rsidR="00515A37">
        <w:rPr>
          <w:rtl/>
        </w:rPr>
        <w:t>-</w:t>
      </w:r>
      <w:r w:rsidRPr="009214BE">
        <w:rPr>
          <w:rtl/>
        </w:rPr>
        <w:t>21 הוא מחליט להעמיד</w:t>
      </w:r>
      <w:r w:rsidR="00515A37">
        <w:rPr>
          <w:rtl/>
        </w:rPr>
        <w:t xml:space="preserve"> </w:t>
      </w:r>
      <w:r w:rsidRPr="009214BE">
        <w:rPr>
          <w:rtl/>
        </w:rPr>
        <w:t>לדין על אותה עבירה עצמה.</w:t>
      </w:r>
      <w:r w:rsidR="00515A37">
        <w:rPr>
          <w:rtl/>
        </w:rPr>
        <w:t xml:space="preserve"> </w:t>
      </w:r>
      <w:r w:rsidRPr="009214BE">
        <w:rPr>
          <w:rtl/>
        </w:rPr>
        <w:t>חבר הכנסת איתן, אני לא מקבל את זה שהיועץ המשפטי רשאי</w:t>
      </w:r>
      <w:r w:rsidR="00515A37">
        <w:rPr>
          <w:rtl/>
        </w:rPr>
        <w:t xml:space="preserve"> </w:t>
      </w:r>
      <w:r w:rsidRPr="009214BE">
        <w:rPr>
          <w:rtl/>
        </w:rPr>
        <w:t>להפלות</w:t>
      </w:r>
      <w:r w:rsidR="00515A37">
        <w:rPr>
          <w:rtl/>
        </w:rPr>
        <w:t xml:space="preserve"> </w:t>
      </w:r>
      <w:r w:rsidRPr="009214BE">
        <w:rPr>
          <w:rtl/>
        </w:rPr>
        <w:t>בעניין ההעמדה לדין של אזרחים, וגם בית</w:t>
      </w:r>
      <w:r w:rsidR="00515A37">
        <w:rPr>
          <w:rtl/>
        </w:rPr>
        <w:t>-</w:t>
      </w:r>
      <w:r w:rsidRPr="009214BE">
        <w:rPr>
          <w:rtl/>
        </w:rPr>
        <w:t>המשפט העליון לא מקבל את זה.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מקבל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העניין הזה שאפשר להפלות אזרחים בהעמדה לדין, אבל אני אומר:</w:t>
      </w:r>
      <w:r w:rsidR="00515A37">
        <w:rPr>
          <w:rtl/>
        </w:rPr>
        <w:t xml:space="preserve"> </w:t>
      </w:r>
      <w:r w:rsidRPr="009214BE">
        <w:rPr>
          <w:rtl/>
        </w:rPr>
        <w:t>בסדר,</w:t>
      </w:r>
      <w:r w:rsidR="00515A37">
        <w:rPr>
          <w:rtl/>
        </w:rPr>
        <w:t xml:space="preserve"> </w:t>
      </w:r>
      <w:r w:rsidRPr="009214BE">
        <w:rPr>
          <w:rtl/>
        </w:rPr>
        <w:t>ליועץ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שיקול</w:t>
      </w:r>
      <w:r w:rsidR="00515A37">
        <w:rPr>
          <w:rtl/>
        </w:rPr>
        <w:t xml:space="preserve"> </w:t>
      </w:r>
      <w:r w:rsidRPr="009214BE">
        <w:rPr>
          <w:rtl/>
        </w:rPr>
        <w:t>דעת, אבל גם לנו יש שיקול דעת אם להתיר אפליה כזאת בין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באותו</w:t>
      </w:r>
      <w:r w:rsidR="00515A37">
        <w:rPr>
          <w:rtl/>
        </w:rPr>
        <w:t xml:space="preserve"> </w:t>
      </w:r>
      <w:r w:rsidRPr="009214BE">
        <w:rPr>
          <w:rtl/>
        </w:rPr>
        <w:t>סעיף". עד כאן ציטוט מדבריו של השר אמנון רובינשטיין, אז חבר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ובדיון</w:t>
      </w:r>
      <w:r w:rsidR="00515A37">
        <w:rPr>
          <w:rtl/>
        </w:rPr>
        <w:t xml:space="preserve"> </w:t>
      </w:r>
      <w:r w:rsidRPr="009214BE">
        <w:rPr>
          <w:rtl/>
        </w:rPr>
        <w:t>אחר</w:t>
      </w:r>
      <w:r w:rsidR="00515A37">
        <w:rPr>
          <w:rtl/>
        </w:rPr>
        <w:t xml:space="preserve"> </w:t>
      </w:r>
      <w:r w:rsidRPr="009214BE">
        <w:rPr>
          <w:rtl/>
        </w:rPr>
        <w:t>על הסרת חסינות אומר היועץ המשפטי לממשלה לשעבר, פרופסור זמיר,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מצטט:</w:t>
      </w:r>
      <w:r w:rsidR="00515A37">
        <w:rPr>
          <w:rtl/>
        </w:rPr>
        <w:t xml:space="preserve"> </w:t>
      </w:r>
      <w:r w:rsidRPr="009214BE">
        <w:rPr>
          <w:rtl/>
        </w:rPr>
        <w:t>"תפקידה</w:t>
      </w:r>
      <w:r w:rsidR="00515A37">
        <w:rPr>
          <w:rtl/>
        </w:rPr>
        <w:t xml:space="preserve"> </w:t>
      </w:r>
      <w:r w:rsidRPr="009214BE">
        <w:rPr>
          <w:rtl/>
        </w:rPr>
        <w:t>של ועדת הכנסת הוא לוודא כי חבר הכנסת לא הופלה לרעה לעומת</w:t>
      </w:r>
      <w:r w:rsidR="00515A37">
        <w:rPr>
          <w:rtl/>
        </w:rPr>
        <w:t xml:space="preserve"> </w:t>
      </w:r>
      <w:r w:rsidRPr="009214BE">
        <w:rPr>
          <w:rtl/>
        </w:rPr>
        <w:t>אזרחים אחרים".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בבג"ץ</w:t>
      </w:r>
      <w:r w:rsidR="00515A37">
        <w:rPr>
          <w:rtl/>
        </w:rPr>
        <w:t xml:space="preserve"> </w:t>
      </w:r>
      <w:r w:rsidRPr="009214BE">
        <w:rPr>
          <w:rtl/>
        </w:rPr>
        <w:t>גנור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המשפט העליון על המשמעות של איפה ואיפה בהליכי חקירה</w:t>
      </w:r>
      <w:r w:rsidR="00515A37">
        <w:rPr>
          <w:rtl/>
        </w:rPr>
        <w:t xml:space="preserve"> </w:t>
      </w:r>
      <w:r w:rsidRPr="009214BE">
        <w:rPr>
          <w:rtl/>
        </w:rPr>
        <w:t>והעמדה</w:t>
      </w:r>
      <w:r w:rsidR="00515A37">
        <w:rPr>
          <w:rtl/>
        </w:rPr>
        <w:t xml:space="preserve"> </w:t>
      </w:r>
      <w:r w:rsidRPr="009214BE">
        <w:rPr>
          <w:rtl/>
        </w:rPr>
        <w:t>לדין,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מצטט:</w:t>
      </w:r>
      <w:r w:rsidR="00515A37">
        <w:rPr>
          <w:rtl/>
        </w:rPr>
        <w:t xml:space="preserve"> </w:t>
      </w:r>
      <w:r w:rsidRPr="009214BE">
        <w:rPr>
          <w:rtl/>
        </w:rPr>
        <w:t>"טעמים</w:t>
      </w:r>
      <w:r w:rsidR="00515A37">
        <w:rPr>
          <w:rtl/>
        </w:rPr>
        <w:t xml:space="preserve"> </w:t>
      </w:r>
      <w:r w:rsidRPr="009214BE">
        <w:rPr>
          <w:rtl/>
        </w:rPr>
        <w:t>אלה תופסים וביתר שאת לעניין הפעלת כוחו של</w:t>
      </w:r>
      <w:r w:rsidR="00515A37">
        <w:rPr>
          <w:rtl/>
        </w:rPr>
        <w:t xml:space="preserve"> </w:t>
      </w:r>
      <w:r w:rsidRPr="009214BE">
        <w:rPr>
          <w:rtl/>
        </w:rPr>
        <w:t>התובע</w:t>
      </w:r>
      <w:r w:rsidR="00515A37">
        <w:rPr>
          <w:rtl/>
        </w:rPr>
        <w:t xml:space="preserve"> </w:t>
      </w:r>
      <w:r w:rsidRPr="009214BE">
        <w:rPr>
          <w:rtl/>
        </w:rPr>
        <w:t>להגיש</w:t>
      </w:r>
      <w:r w:rsidR="00515A37">
        <w:rPr>
          <w:rtl/>
        </w:rPr>
        <w:t xml:space="preserve"> </w:t>
      </w:r>
      <w:r w:rsidRPr="009214BE">
        <w:rPr>
          <w:rtl/>
        </w:rPr>
        <w:t>אישום</w:t>
      </w:r>
      <w:r w:rsidR="00515A37">
        <w:rPr>
          <w:rtl/>
        </w:rPr>
        <w:t xml:space="preserve"> </w:t>
      </w:r>
      <w:r w:rsidRPr="009214BE">
        <w:rPr>
          <w:rtl/>
        </w:rPr>
        <w:t>פלילי. הפעלה ראויה של התהליך הפלילי מבוססת על אמון הציבור</w:t>
      </w:r>
      <w:r w:rsidR="00515A37">
        <w:rPr>
          <w:rtl/>
        </w:rPr>
        <w:t xml:space="preserve"> </w:t>
      </w:r>
      <w:r w:rsidRPr="009214BE">
        <w:rPr>
          <w:rtl/>
        </w:rPr>
        <w:t>ברשויות התביעה ועל אמונה כי הן מקבלות החלטותיהן מתוך שוויון. הגשת אישומים בדרך</w:t>
      </w:r>
      <w:r w:rsidR="00515A37">
        <w:rPr>
          <w:rtl/>
        </w:rPr>
        <w:t xml:space="preserve"> </w:t>
      </w:r>
      <w:r w:rsidRPr="009214BE">
        <w:rPr>
          <w:rtl/>
        </w:rPr>
        <w:t>מפלה</w:t>
      </w:r>
      <w:r w:rsidR="00515A37">
        <w:rPr>
          <w:rtl/>
        </w:rPr>
        <w:t xml:space="preserve"> </w:t>
      </w:r>
      <w:r w:rsidRPr="009214BE">
        <w:rPr>
          <w:rtl/>
        </w:rPr>
        <w:t>פוגעת באמון הציבור ברשויות התביעה. פגיעה זו קשה היא למשטר הדמוקרטי. קושי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משולש.</w:t>
      </w:r>
      <w:r w:rsidR="00515A37">
        <w:rPr>
          <w:rtl/>
        </w:rPr>
        <w:t xml:space="preserve"> </w:t>
      </w:r>
      <w:r w:rsidRPr="009214BE">
        <w:rPr>
          <w:rtl/>
        </w:rPr>
        <w:t>ראשית, שימוש מפלה בכוח התביעה פוגע בהנחות יסוד של הענקת שיקול</w:t>
      </w:r>
      <w:r w:rsidR="00515A37">
        <w:rPr>
          <w:rtl/>
        </w:rPr>
        <w:t xml:space="preserve"> </w:t>
      </w:r>
      <w:r w:rsidRPr="009214BE">
        <w:rPr>
          <w:rtl/>
        </w:rPr>
        <w:t>דעת</w:t>
      </w:r>
      <w:r w:rsidR="00515A37">
        <w:rPr>
          <w:rtl/>
        </w:rPr>
        <w:t xml:space="preserve"> </w:t>
      </w:r>
      <w:r w:rsidRPr="009214BE">
        <w:rPr>
          <w:rtl/>
        </w:rPr>
        <w:t>לתובע.</w:t>
      </w:r>
      <w:r w:rsidR="00515A37">
        <w:rPr>
          <w:rtl/>
        </w:rPr>
        <w:t xml:space="preserve"> </w:t>
      </w:r>
      <w:r w:rsidRPr="009214BE">
        <w:rPr>
          <w:rtl/>
        </w:rPr>
        <w:t>שנית, אפליה בהגשת אישומים פוגעת באמון שהציבור רוחש לרשויות התביעה</w:t>
      </w:r>
      <w:r w:rsidR="00515A37">
        <w:rPr>
          <w:rtl/>
        </w:rPr>
        <w:t xml:space="preserve"> </w:t>
      </w:r>
      <w:r w:rsidRPr="009214BE">
        <w:rPr>
          <w:rtl/>
        </w:rPr>
        <w:t>בפרט</w:t>
      </w:r>
      <w:r w:rsidR="00515A37">
        <w:rPr>
          <w:rtl/>
        </w:rPr>
        <w:t xml:space="preserve"> </w:t>
      </w:r>
      <w:r w:rsidRPr="009214BE">
        <w:rPr>
          <w:rtl/>
        </w:rPr>
        <w:t>ולרשויות השלטון בכלל, ובכך מכרסמת בעבותות המקשרים בין בני החברה. שלישית,</w:t>
      </w:r>
      <w:r w:rsidR="00515A37">
        <w:rPr>
          <w:rtl/>
        </w:rPr>
        <w:t xml:space="preserve"> </w:t>
      </w:r>
      <w:r w:rsidRPr="009214BE">
        <w:rPr>
          <w:rtl/>
        </w:rPr>
        <w:t>הפעלה לא שוויונית של כוח התביעה פוגעת בכוח המרתיע של המשפט הפלילי".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צריך, לדעתכם, לאשר</w:t>
      </w:r>
      <w:r w:rsidR="00515A37">
        <w:rPr>
          <w:rtl/>
        </w:rPr>
        <w:t xml:space="preserve"> </w:t>
      </w:r>
      <w:r w:rsidRPr="009214BE">
        <w:rPr>
          <w:rtl/>
        </w:rPr>
        <w:t>בקשה</w:t>
      </w:r>
      <w:r w:rsidR="00515A37">
        <w:rPr>
          <w:rtl/>
        </w:rPr>
        <w:t xml:space="preserve"> </w:t>
      </w:r>
      <w:r w:rsidRPr="009214BE">
        <w:rPr>
          <w:rtl/>
        </w:rPr>
        <w:t>להסרת חסינות נגד שלושה חברי כנסת מתוך עשרה</w:t>
      </w:r>
      <w:r w:rsidR="00515A37">
        <w:rPr>
          <w:rtl/>
        </w:rPr>
        <w:t xml:space="preserve"> </w:t>
      </w:r>
      <w:r w:rsidRPr="009214BE">
        <w:rPr>
          <w:rtl/>
        </w:rPr>
        <w:t>שעברו</w:t>
      </w:r>
      <w:r w:rsidR="00515A37">
        <w:rPr>
          <w:rtl/>
        </w:rPr>
        <w:t xml:space="preserve"> </w:t>
      </w:r>
      <w:r w:rsidRPr="009214BE">
        <w:rPr>
          <w:rtl/>
        </w:rPr>
        <w:t>אותה עבירה? האם לא היינו עושים מאמץ ישר ואמיץ אם היינו דוחים העמדה לדין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נשים</w:t>
      </w:r>
      <w:r w:rsidR="00515A37">
        <w:rPr>
          <w:rtl/>
        </w:rPr>
        <w:t xml:space="preserve"> </w:t>
      </w:r>
      <w:r w:rsidRPr="009214BE">
        <w:rPr>
          <w:rtl/>
        </w:rPr>
        <w:t>בלבד</w:t>
      </w:r>
      <w:r w:rsidR="00515A37">
        <w:rPr>
          <w:rtl/>
        </w:rPr>
        <w:t xml:space="preserve"> </w:t>
      </w:r>
      <w:r w:rsidRPr="009214BE">
        <w:rPr>
          <w:rtl/>
        </w:rPr>
        <w:t>מתוך</w:t>
      </w:r>
      <w:r w:rsidR="00515A37">
        <w:rPr>
          <w:rtl/>
        </w:rPr>
        <w:t xml:space="preserve"> </w:t>
      </w:r>
      <w:r w:rsidRPr="009214BE">
        <w:rPr>
          <w:rtl/>
        </w:rPr>
        <w:t>עבריינים</w:t>
      </w:r>
      <w:r w:rsidR="00515A37">
        <w:rPr>
          <w:rtl/>
        </w:rPr>
        <w:t xml:space="preserve"> </w:t>
      </w:r>
      <w:r w:rsidRPr="009214BE">
        <w:rPr>
          <w:rtl/>
        </w:rPr>
        <w:t>מספר, או של ערבים בלבד, או כל אפליה אחרת? מובן</w:t>
      </w:r>
      <w:r w:rsidR="00515A37">
        <w:rPr>
          <w:rtl/>
        </w:rPr>
        <w:t xml:space="preserve"> </w:t>
      </w:r>
      <w:r w:rsidRPr="009214BE">
        <w:rPr>
          <w:rtl/>
        </w:rPr>
        <w:t>שהיינו דוחים בקשה כזאת.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ועוד</w:t>
      </w:r>
      <w:r w:rsidR="00515A37">
        <w:rPr>
          <w:rtl/>
        </w:rPr>
        <w:t xml:space="preserve"> </w:t>
      </w:r>
      <w:r w:rsidRPr="009214BE">
        <w:rPr>
          <w:rtl/>
        </w:rPr>
        <w:t>הערה:</w:t>
      </w:r>
      <w:r w:rsidR="00515A37">
        <w:rPr>
          <w:rtl/>
        </w:rPr>
        <w:t xml:space="preserve"> </w:t>
      </w:r>
      <w:r w:rsidRPr="009214BE">
        <w:rPr>
          <w:rtl/>
        </w:rPr>
        <w:t>אין זה משנה אם יחס האיפה ואיפה נעשה במכוון ובזדון ומה המניע</w:t>
      </w:r>
      <w:r w:rsidR="00515A37">
        <w:rPr>
          <w:rtl/>
        </w:rPr>
        <w:t xml:space="preserve"> </w:t>
      </w:r>
      <w:r w:rsidRPr="009214BE">
        <w:rPr>
          <w:rtl/>
        </w:rPr>
        <w:t>שלו</w:t>
      </w:r>
      <w:r w:rsidR="00515A37">
        <w:rPr>
          <w:rtl/>
        </w:rPr>
        <w:t xml:space="preserve"> </w:t>
      </w:r>
      <w:r w:rsidRPr="009214BE">
        <w:rPr>
          <w:rtl/>
        </w:rPr>
        <w:t>גם אם הוא נעשה בטעות. בלי משים הוא פסול. די בכך שהיועץ המשפטי מעדיף לטמון</w:t>
      </w:r>
      <w:r w:rsidR="00515A37">
        <w:rPr>
          <w:rtl/>
        </w:rPr>
        <w:t xml:space="preserve"> </w:t>
      </w:r>
      <w:r w:rsidRPr="009214BE">
        <w:rPr>
          <w:rtl/>
        </w:rPr>
        <w:t>את ראשו בחול ולא לנקוט מדיניות שוויונית.</w:t>
      </w:r>
      <w:r w:rsidR="00515A37">
        <w:rPr>
          <w:rtl/>
        </w:rPr>
        <w:t xml:space="preserve"> </w:t>
      </w:r>
      <w:r w:rsidRPr="009214BE">
        <w:rPr>
          <w:rtl/>
        </w:rPr>
        <w:t>די בכך שעד היום, למעלה מארבעה חודשים</w:t>
      </w:r>
      <w:r w:rsidR="00515A37">
        <w:rPr>
          <w:rtl/>
        </w:rPr>
        <w:t xml:space="preserve"> </w:t>
      </w:r>
      <w:r w:rsidRPr="009214BE">
        <w:rPr>
          <w:rtl/>
        </w:rPr>
        <w:t>אחרי</w:t>
      </w:r>
      <w:r w:rsidR="00515A37">
        <w:rPr>
          <w:rtl/>
        </w:rPr>
        <w:t xml:space="preserve"> </w:t>
      </w:r>
      <w:r w:rsidRPr="009214BE">
        <w:rPr>
          <w:rtl/>
        </w:rPr>
        <w:t>הדיון</w:t>
      </w:r>
      <w:r w:rsidR="00515A37">
        <w:rPr>
          <w:rtl/>
        </w:rPr>
        <w:t xml:space="preserve"> </w:t>
      </w:r>
      <w:r w:rsidRPr="009214BE">
        <w:rPr>
          <w:rtl/>
        </w:rPr>
        <w:t>הקודם,</w:t>
      </w:r>
      <w:r w:rsidR="00515A37">
        <w:rPr>
          <w:rtl/>
        </w:rPr>
        <w:t xml:space="preserve"> </w:t>
      </w:r>
      <w:r w:rsidRPr="009214BE">
        <w:rPr>
          <w:rtl/>
        </w:rPr>
        <w:t>לא עשה היועץ המשפטי דבר. די בכך שהוא עמד על דעתו שאין שום</w:t>
      </w:r>
      <w:r w:rsidR="00515A37">
        <w:rPr>
          <w:rtl/>
        </w:rPr>
        <w:t xml:space="preserve"> </w:t>
      </w:r>
      <w:r w:rsidRPr="009214BE">
        <w:rPr>
          <w:rtl/>
        </w:rPr>
        <w:t>בעיה.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מאמין</w:t>
      </w:r>
      <w:r w:rsidR="00515A37">
        <w:rPr>
          <w:rtl/>
        </w:rPr>
        <w:t xml:space="preserve"> </w:t>
      </w:r>
      <w:r w:rsidRPr="009214BE">
        <w:rPr>
          <w:rtl/>
        </w:rPr>
        <w:t>שתנהגו</w:t>
      </w:r>
      <w:r w:rsidR="00515A37">
        <w:rPr>
          <w:rtl/>
        </w:rPr>
        <w:t xml:space="preserve"> </w:t>
      </w:r>
      <w:r w:rsidRPr="009214BE">
        <w:rPr>
          <w:rtl/>
        </w:rPr>
        <w:t>בהרבה צדק אם תאמרו ליועץ המשפטי: אלה עבירות שאתה עצמך</w:t>
      </w:r>
      <w:r w:rsidR="00515A37">
        <w:rPr>
          <w:rtl/>
        </w:rPr>
        <w:t xml:space="preserve"> </w:t>
      </w:r>
      <w:r w:rsidRPr="009214BE">
        <w:rPr>
          <w:rtl/>
        </w:rPr>
        <w:t>אמרת במקרים אחרים, שזה לא עניין פלילי וזה עניין למבקרת המדינה ולכנסת בלבד. אלה</w:t>
      </w:r>
      <w:r w:rsidR="00515A37">
        <w:rPr>
          <w:rtl/>
        </w:rPr>
        <w:t xml:space="preserve"> </w:t>
      </w:r>
      <w:r w:rsidRPr="009214BE">
        <w:rPr>
          <w:rtl/>
        </w:rPr>
        <w:t>עבירות</w:t>
      </w:r>
      <w:r w:rsidR="00515A37">
        <w:rPr>
          <w:rtl/>
        </w:rPr>
        <w:t xml:space="preserve"> </w:t>
      </w:r>
      <w:r w:rsidRPr="009214BE">
        <w:rPr>
          <w:rtl/>
        </w:rPr>
        <w:t>שאתה</w:t>
      </w:r>
      <w:r w:rsidR="00515A37">
        <w:rPr>
          <w:rtl/>
        </w:rPr>
        <w:t xml:space="preserve"> </w:t>
      </w:r>
      <w:r w:rsidRPr="009214BE">
        <w:rPr>
          <w:rtl/>
        </w:rPr>
        <w:t>עצמך</w:t>
      </w:r>
      <w:r w:rsidR="00515A37">
        <w:rPr>
          <w:rtl/>
        </w:rPr>
        <w:t xml:space="preserve"> </w:t>
      </w:r>
      <w:r w:rsidRPr="009214BE">
        <w:rPr>
          <w:rtl/>
        </w:rPr>
        <w:t>אמרת,</w:t>
      </w:r>
      <w:r w:rsidR="00515A37">
        <w:rPr>
          <w:rtl/>
        </w:rPr>
        <w:t xml:space="preserve"> </w:t>
      </w:r>
      <w:r w:rsidRPr="009214BE">
        <w:rPr>
          <w:rtl/>
        </w:rPr>
        <w:t>שהצד</w:t>
      </w:r>
      <w:r w:rsidR="00515A37">
        <w:rPr>
          <w:rtl/>
        </w:rPr>
        <w:t xml:space="preserve"> </w:t>
      </w:r>
      <w:r w:rsidRPr="009214BE">
        <w:rPr>
          <w:rtl/>
        </w:rPr>
        <w:t>הפלילי שלהן אינו ברור. אז לפני שאתה מקריב אחד</w:t>
      </w:r>
      <w:r w:rsidR="00515A37">
        <w:rPr>
          <w:rtl/>
        </w:rPr>
        <w:t xml:space="preserve"> </w:t>
      </w:r>
      <w:r w:rsidRPr="009214BE">
        <w:rPr>
          <w:rtl/>
        </w:rPr>
        <w:t>מאתנו</w:t>
      </w:r>
      <w:r w:rsidR="00515A37">
        <w:rPr>
          <w:rtl/>
        </w:rPr>
        <w:t xml:space="preserve"> </w:t>
      </w:r>
      <w:r w:rsidRPr="009214BE">
        <w:rPr>
          <w:rtl/>
        </w:rPr>
        <w:t>לחקירות</w:t>
      </w:r>
      <w:r w:rsidR="00515A37">
        <w:rPr>
          <w:rtl/>
        </w:rPr>
        <w:t xml:space="preserve"> </w:t>
      </w:r>
      <w:r w:rsidRPr="009214BE">
        <w:rPr>
          <w:rtl/>
        </w:rPr>
        <w:t>קשות, להעמדה לדין, להרס הקריירה הציבורית שלו, תראה לנו שכך אתה</w:t>
      </w:r>
      <w:r w:rsidR="00515A37">
        <w:rPr>
          <w:rtl/>
        </w:rPr>
        <w:t xml:space="preserve"> </w:t>
      </w:r>
      <w:r w:rsidRPr="009214BE">
        <w:rPr>
          <w:rtl/>
        </w:rPr>
        <w:t>נוהג בכולם ושינוי הגישה שלך נעשה ביושר כלפי כולם.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השליחות</w:t>
      </w:r>
      <w:r w:rsidR="00515A37">
        <w:rPr>
          <w:rtl/>
        </w:rPr>
        <w:t xml:space="preserve"> </w:t>
      </w:r>
      <w:r w:rsidRPr="009214BE">
        <w:rPr>
          <w:rtl/>
        </w:rPr>
        <w:t>שלנו</w:t>
      </w:r>
      <w:r w:rsidR="00515A37">
        <w:rPr>
          <w:rtl/>
        </w:rPr>
        <w:t xml:space="preserve"> </w:t>
      </w:r>
      <w:r w:rsidRPr="009214BE">
        <w:rPr>
          <w:rtl/>
        </w:rPr>
        <w:t>כרוכה</w:t>
      </w:r>
      <w:r w:rsidR="00515A37">
        <w:rPr>
          <w:rtl/>
        </w:rPr>
        <w:t xml:space="preserve"> </w:t>
      </w:r>
      <w:r w:rsidRPr="009214BE">
        <w:rPr>
          <w:rtl/>
        </w:rPr>
        <w:t>בהרבה</w:t>
      </w:r>
      <w:r w:rsidR="00515A37">
        <w:rPr>
          <w:rtl/>
        </w:rPr>
        <w:t xml:space="preserve"> </w:t>
      </w:r>
      <w:r w:rsidRPr="009214BE">
        <w:rPr>
          <w:rtl/>
        </w:rPr>
        <w:t>מעשים ולכן בהרבה סכנות.</w:t>
      </w:r>
      <w:r w:rsidR="00515A37">
        <w:rPr>
          <w:rtl/>
        </w:rPr>
        <w:t xml:space="preserve"> </w:t>
      </w:r>
      <w:r w:rsidRPr="009214BE">
        <w:rPr>
          <w:rtl/>
        </w:rPr>
        <w:t>האחריות</w:t>
      </w:r>
      <w:r w:rsidR="00515A37">
        <w:rPr>
          <w:rtl/>
        </w:rPr>
        <w:t xml:space="preserve"> </w:t>
      </w:r>
      <w:r w:rsidRPr="009214BE">
        <w:rPr>
          <w:rtl/>
        </w:rPr>
        <w:t>מעמידה</w:t>
      </w:r>
      <w:r w:rsidR="00515A37">
        <w:rPr>
          <w:rtl/>
        </w:rPr>
        <w:t xml:space="preserve"> </w:t>
      </w:r>
      <w:r w:rsidRPr="009214BE">
        <w:rPr>
          <w:rtl/>
        </w:rPr>
        <w:t>אותנו</w:t>
      </w:r>
      <w:r w:rsidR="00515A37">
        <w:rPr>
          <w:rtl/>
        </w:rPr>
        <w:t xml:space="preserve"> </w:t>
      </w:r>
      <w:r w:rsidRPr="009214BE">
        <w:rPr>
          <w:rtl/>
        </w:rPr>
        <w:t>בפני</w:t>
      </w:r>
      <w:r w:rsidR="00515A37">
        <w:rPr>
          <w:rtl/>
        </w:rPr>
        <w:t xml:space="preserve"> </w:t>
      </w:r>
      <w:r w:rsidRPr="009214BE">
        <w:rPr>
          <w:rtl/>
        </w:rPr>
        <w:t>סכנות. לכן אתה עלול להיכשל בדבר קטן מאוד או בדבר</w:t>
      </w:r>
      <w:r w:rsidR="00515A37">
        <w:rPr>
          <w:rtl/>
        </w:rPr>
        <w:t xml:space="preserve"> </w:t>
      </w:r>
      <w:r w:rsidRPr="009214BE">
        <w:rPr>
          <w:rtl/>
        </w:rPr>
        <w:t>גדול</w:t>
      </w:r>
      <w:r w:rsidR="00515A37">
        <w:rPr>
          <w:rtl/>
        </w:rPr>
        <w:t xml:space="preserve"> </w:t>
      </w:r>
      <w:r w:rsidRPr="009214BE">
        <w:rPr>
          <w:rtl/>
        </w:rPr>
        <w:t>יותר.</w:t>
      </w:r>
      <w:r w:rsidR="00515A37">
        <w:rPr>
          <w:rtl/>
        </w:rPr>
        <w:t xml:space="preserve"> </w:t>
      </w:r>
      <w:r w:rsidRPr="009214BE">
        <w:rPr>
          <w:rtl/>
        </w:rPr>
        <w:t>בידי היועץ המשפטי יש כוח עצום להחליט מתי הוא מעמיד לדין ומתי הוא</w:t>
      </w:r>
      <w:r w:rsidR="00515A37">
        <w:rPr>
          <w:rtl/>
        </w:rPr>
        <w:t xml:space="preserve"> </w:t>
      </w:r>
      <w:r w:rsidRPr="009214BE">
        <w:rPr>
          <w:rtl/>
        </w:rPr>
        <w:t>נמנע</w:t>
      </w:r>
      <w:r w:rsidR="00515A37">
        <w:rPr>
          <w:rtl/>
        </w:rPr>
        <w:t xml:space="preserve"> </w:t>
      </w:r>
      <w:r w:rsidRPr="009214BE">
        <w:rPr>
          <w:rtl/>
        </w:rPr>
        <w:t>מלהעמיד</w:t>
      </w:r>
      <w:r w:rsidR="00515A37">
        <w:rPr>
          <w:rtl/>
        </w:rPr>
        <w:t xml:space="preserve"> </w:t>
      </w:r>
      <w:r w:rsidRPr="009214BE">
        <w:rPr>
          <w:rtl/>
        </w:rPr>
        <w:t>לדין.</w:t>
      </w:r>
      <w:r w:rsidR="00515A37">
        <w:rPr>
          <w:rtl/>
        </w:rPr>
        <w:t xml:space="preserve"> </w:t>
      </w:r>
      <w:r w:rsidRPr="009214BE">
        <w:rPr>
          <w:rtl/>
        </w:rPr>
        <w:t>לכוח</w:t>
      </w:r>
      <w:r w:rsidR="00515A37">
        <w:rPr>
          <w:rtl/>
        </w:rPr>
        <w:t xml:space="preserve"> </w:t>
      </w:r>
      <w:r w:rsidRPr="009214BE">
        <w:rPr>
          <w:rtl/>
        </w:rPr>
        <w:t>הזה יש צד הרסני. יש לו הכוח לרדת לחייך במשך שנים,</w:t>
      </w:r>
      <w:r w:rsidR="00515A37">
        <w:rPr>
          <w:rtl/>
        </w:rPr>
        <w:t xml:space="preserve"> </w:t>
      </w:r>
      <w:r w:rsidRPr="009214BE">
        <w:rPr>
          <w:rtl/>
        </w:rPr>
        <w:t>להרוס</w:t>
      </w:r>
      <w:r w:rsidR="00515A37">
        <w:rPr>
          <w:rtl/>
        </w:rPr>
        <w:t xml:space="preserve"> </w:t>
      </w:r>
      <w:r w:rsidRPr="009214BE">
        <w:rPr>
          <w:rtl/>
        </w:rPr>
        <w:t>את חייך האישיים, חיי משפחתך, לחסל את הקריירה שלך, לרושש אותך כלכלית. זה</w:t>
      </w:r>
      <w:r w:rsidR="00515A37">
        <w:rPr>
          <w:rtl/>
        </w:rPr>
        <w:t xml:space="preserve"> </w:t>
      </w:r>
      <w:r w:rsidRPr="009214BE">
        <w:rPr>
          <w:rtl/>
        </w:rPr>
        <w:t>מה שנעשה לי בפועל וזה מה שרוצים להמשיך ולעשות.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 הזעקה שלי על יחס של איפה ואיפה היא זעקה כואבת מאוד מאוד. אין זה שלאחד</w:t>
      </w:r>
      <w:r w:rsidR="00515A37">
        <w:rPr>
          <w:rtl/>
        </w:rPr>
        <w:t xml:space="preserve"> </w:t>
      </w:r>
      <w:r w:rsidRPr="009214BE">
        <w:rPr>
          <w:rtl/>
        </w:rPr>
        <w:t>נתנו</w:t>
      </w:r>
      <w:r w:rsidR="00515A37">
        <w:rPr>
          <w:rtl/>
        </w:rPr>
        <w:t xml:space="preserve"> </w:t>
      </w:r>
      <w:r w:rsidRPr="009214BE">
        <w:rPr>
          <w:rtl/>
        </w:rPr>
        <w:t>זכות</w:t>
      </w:r>
      <w:r w:rsidR="00515A37">
        <w:rPr>
          <w:rtl/>
        </w:rPr>
        <w:t xml:space="preserve"> </w:t>
      </w:r>
      <w:r w:rsidRPr="009214BE">
        <w:rPr>
          <w:rtl/>
        </w:rPr>
        <w:t>כלשהי</w:t>
      </w:r>
      <w:r w:rsidR="00515A37">
        <w:rPr>
          <w:rtl/>
        </w:rPr>
        <w:t xml:space="preserve"> </w:t>
      </w:r>
      <w:r w:rsidRPr="009214BE">
        <w:rPr>
          <w:rtl/>
        </w:rPr>
        <w:t>ולי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נתנו אותה. המשמעות היא שיורדים לחיי, הופכים עלי את</w:t>
      </w:r>
      <w:r w:rsidR="00515A37">
        <w:rPr>
          <w:rtl/>
        </w:rPr>
        <w:t xml:space="preserve"> </w:t>
      </w:r>
      <w:r w:rsidRPr="009214BE">
        <w:rPr>
          <w:rtl/>
        </w:rPr>
        <w:t>עולמי,</w:t>
      </w:r>
      <w:r w:rsidR="00515A37">
        <w:rPr>
          <w:rtl/>
        </w:rPr>
        <w:t xml:space="preserve"> </w:t>
      </w:r>
      <w:r w:rsidRPr="009214BE">
        <w:rPr>
          <w:rtl/>
        </w:rPr>
        <w:t>ואת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השאר</w:t>
      </w:r>
      <w:r w:rsidR="00515A37">
        <w:rPr>
          <w:rtl/>
        </w:rPr>
        <w:t xml:space="preserve"> </w:t>
      </w:r>
      <w:r w:rsidRPr="009214BE">
        <w:rPr>
          <w:rtl/>
        </w:rPr>
        <w:t>לא מטרידים בכלל. אני מבקש שלא להרשות זאת. לכן ניתנו לכם</w:t>
      </w:r>
      <w:r w:rsidR="00515A37">
        <w:rPr>
          <w:rtl/>
        </w:rPr>
        <w:t xml:space="preserve"> </w:t>
      </w:r>
      <w:r w:rsidRPr="009214BE">
        <w:rPr>
          <w:rtl/>
        </w:rPr>
        <w:t>שיקול</w:t>
      </w:r>
      <w:r w:rsidR="00515A37">
        <w:rPr>
          <w:rtl/>
        </w:rPr>
        <w:t xml:space="preserve"> </w:t>
      </w:r>
      <w:r w:rsidRPr="009214BE">
        <w:rPr>
          <w:rtl/>
        </w:rPr>
        <w:t>הדעת</w:t>
      </w:r>
      <w:r w:rsidR="00515A37">
        <w:rPr>
          <w:rtl/>
        </w:rPr>
        <w:t xml:space="preserve"> </w:t>
      </w:r>
      <w:r w:rsidRPr="009214BE">
        <w:rPr>
          <w:rtl/>
        </w:rPr>
        <w:t>והכוח,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לבדוק</w:t>
      </w:r>
      <w:r w:rsidR="00515A37">
        <w:rPr>
          <w:rtl/>
        </w:rPr>
        <w:t xml:space="preserve"> </w:t>
      </w:r>
      <w:r w:rsidRPr="009214BE">
        <w:rPr>
          <w:rtl/>
        </w:rPr>
        <w:t>אם השימוש בכוח הוא זהיר ואם הוא ישר, הוגן ולא</w:t>
      </w:r>
      <w:r w:rsidR="00515A37">
        <w:rPr>
          <w:rtl/>
        </w:rPr>
        <w:t xml:space="preserve"> </w:t>
      </w:r>
      <w:r w:rsidRPr="009214BE">
        <w:rPr>
          <w:rtl/>
        </w:rPr>
        <w:t>מפלה.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</w:t>
      </w:r>
      <w:r w:rsidR="00515A37">
        <w:rPr>
          <w:rtl/>
        </w:rPr>
        <w:t xml:space="preserve"> </w:t>
      </w:r>
      <w:r w:rsidRPr="009214BE">
        <w:rPr>
          <w:rtl/>
        </w:rPr>
        <w:t>מסב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תשומת לבכם להצעה של אחד מחברי הכנסת, שהציע לקבל החלטה, שעד</w:t>
      </w:r>
      <w:r w:rsidR="00515A37">
        <w:rPr>
          <w:rtl/>
        </w:rPr>
        <w:t xml:space="preserve"> </w:t>
      </w:r>
      <w:r w:rsidRPr="009214BE">
        <w:rPr>
          <w:rtl/>
        </w:rPr>
        <w:t>תאריך</w:t>
      </w:r>
      <w:r w:rsidR="00515A37">
        <w:rPr>
          <w:rtl/>
        </w:rPr>
        <w:t xml:space="preserve"> </w:t>
      </w:r>
      <w:r w:rsidRPr="009214BE">
        <w:rPr>
          <w:rtl/>
        </w:rPr>
        <w:t>מסוים לא נוקטים הליך משפטי נגד איש, בצורה שוויונית, פרט לסנקציות שהטילה</w:t>
      </w:r>
      <w:r w:rsidR="00515A37">
        <w:rPr>
          <w:rtl/>
        </w:rPr>
        <w:t xml:space="preserve"> </w:t>
      </w:r>
      <w:r w:rsidRPr="009214BE">
        <w:rPr>
          <w:rtl/>
        </w:rPr>
        <w:t>מבקרת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 סמכותה בחוק מימון מפלגות, והחל מתאריך שייקבע יינקטו צעדים</w:t>
      </w:r>
      <w:r w:rsidR="00515A37">
        <w:rPr>
          <w:rtl/>
        </w:rPr>
        <w:t xml:space="preserve"> </w:t>
      </w:r>
      <w:r w:rsidRPr="009214BE">
        <w:rPr>
          <w:rtl/>
        </w:rPr>
        <w:t>מחמירים</w:t>
      </w:r>
      <w:r w:rsidR="00515A37">
        <w:rPr>
          <w:rtl/>
        </w:rPr>
        <w:t xml:space="preserve"> </w:t>
      </w:r>
      <w:r w:rsidRPr="009214BE">
        <w:rPr>
          <w:rtl/>
        </w:rPr>
        <w:t>גם בהליך משפטי, אם צריך אפילו לתקן את החוק ולהחמיר עם המפלגות ו\'e0ו עם</w:t>
      </w:r>
      <w:r w:rsidR="00515A37">
        <w:rPr>
          <w:rtl/>
        </w:rPr>
        <w:t xml:space="preserve"> </w:t>
      </w:r>
      <w:r w:rsidRPr="009214BE">
        <w:rPr>
          <w:rtl/>
        </w:rPr>
        <w:t>בא</w:t>
      </w:r>
      <w:r w:rsidR="00515A37">
        <w:rPr>
          <w:rtl/>
        </w:rPr>
        <w:t>-</w:t>
      </w:r>
      <w:r w:rsidRPr="009214BE">
        <w:rPr>
          <w:rtl/>
        </w:rPr>
        <w:t>כוחן.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בשנת</w:t>
      </w:r>
      <w:r w:rsidR="00515A37">
        <w:rPr>
          <w:rtl/>
        </w:rPr>
        <w:t xml:space="preserve"> </w:t>
      </w:r>
      <w:r w:rsidRPr="009214BE">
        <w:rPr>
          <w:rtl/>
        </w:rPr>
        <w:t>1990, לפני כשלוש שנים, החלה החקירה של הפרשה הזאת. בכל צעד ושעל יצאו</w:t>
      </w:r>
      <w:r w:rsidR="00515A37">
        <w:rPr>
          <w:rtl/>
        </w:rPr>
        <w:t xml:space="preserve"> </w:t>
      </w:r>
      <w:r w:rsidRPr="009214BE">
        <w:rPr>
          <w:rtl/>
        </w:rPr>
        <w:t>לתקשורת</w:t>
      </w:r>
      <w:r w:rsidR="00515A37">
        <w:rPr>
          <w:rtl/>
        </w:rPr>
        <w:t xml:space="preserve"> </w:t>
      </w:r>
      <w:r w:rsidRPr="009214BE">
        <w:rPr>
          <w:rtl/>
        </w:rPr>
        <w:t>בכותרות</w:t>
      </w:r>
      <w:r w:rsidR="00515A37">
        <w:rPr>
          <w:rtl/>
        </w:rPr>
        <w:t xml:space="preserve"> </w:t>
      </w:r>
      <w:r w:rsidRPr="009214BE">
        <w:rPr>
          <w:rtl/>
        </w:rPr>
        <w:t>גדולות כאילו אני חשוד בגנבה של מאות אלפי שקלים מקופתה של ש"ס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מקופת</w:t>
      </w:r>
      <w:r w:rsidR="00515A37">
        <w:rPr>
          <w:rtl/>
        </w:rPr>
        <w:t xml:space="preserve"> </w:t>
      </w:r>
      <w:r w:rsidRPr="009214BE">
        <w:rPr>
          <w:rtl/>
        </w:rPr>
        <w:t>המדינה.</w:t>
      </w:r>
      <w:r w:rsidR="00515A37">
        <w:rPr>
          <w:rtl/>
        </w:rPr>
        <w:t xml:space="preserve"> </w:t>
      </w:r>
      <w:r w:rsidRPr="009214BE">
        <w:rPr>
          <w:rtl/>
        </w:rPr>
        <w:t>עצרו אנשים בש"ס בהאשמה של גנבת כספים, שכאילו אני קשור בה.</w:t>
      </w:r>
      <w:r w:rsidR="00515A37">
        <w:rPr>
          <w:rtl/>
        </w:rPr>
        <w:t xml:space="preserve"> </w:t>
      </w:r>
      <w:r w:rsidRPr="009214BE">
        <w:rPr>
          <w:rtl/>
        </w:rPr>
        <w:t>טיפחו את הרושם שהנה נתגלתה עוד פרשת גנבה על</w:t>
      </w:r>
      <w:r w:rsidR="00515A37">
        <w:rPr>
          <w:rtl/>
        </w:rPr>
        <w:t>-</w:t>
      </w:r>
      <w:r w:rsidRPr="009214BE">
        <w:rPr>
          <w:rtl/>
        </w:rPr>
        <w:t>ידי ראשי ש"ס וכי הפעם אני הגנב.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בטוח שכל אחד מכם שקרא את כתב האישום התפלא לראות במה מדובר, ובעצם ההר</w:t>
      </w:r>
      <w:r w:rsidR="00515A37">
        <w:rPr>
          <w:rtl/>
        </w:rPr>
        <w:t xml:space="preserve"> </w:t>
      </w:r>
      <w:r w:rsidRPr="009214BE">
        <w:rPr>
          <w:rtl/>
        </w:rPr>
        <w:t>הוליד</w:t>
      </w:r>
      <w:r w:rsidR="00515A37">
        <w:rPr>
          <w:rtl/>
        </w:rPr>
        <w:t xml:space="preserve"> </w:t>
      </w:r>
      <w:r w:rsidRPr="009214BE">
        <w:rPr>
          <w:rtl/>
        </w:rPr>
        <w:t>עכבר.</w:t>
      </w:r>
      <w:r w:rsidR="00515A37">
        <w:rPr>
          <w:rtl/>
        </w:rPr>
        <w:t xml:space="preserve"> </w:t>
      </w:r>
      <w:r w:rsidRPr="009214BE">
        <w:rPr>
          <w:rtl/>
        </w:rPr>
        <w:t>היועץ</w:t>
      </w:r>
      <w:r w:rsidR="00515A37">
        <w:rPr>
          <w:rtl/>
        </w:rPr>
        <w:t xml:space="preserve"> </w:t>
      </w:r>
      <w:r w:rsidRPr="009214BE">
        <w:rPr>
          <w:rtl/>
        </w:rPr>
        <w:t>המשפטי עצמו נאלץ לאשר בתוך ועדת הכנסת שלא מדובר באישומים</w:t>
      </w:r>
      <w:r w:rsidR="00515A37">
        <w:rPr>
          <w:rtl/>
        </w:rPr>
        <w:t xml:space="preserve"> </w:t>
      </w:r>
      <w:r w:rsidRPr="009214BE">
        <w:rPr>
          <w:rtl/>
        </w:rPr>
        <w:t>חמורים,</w:t>
      </w:r>
      <w:r w:rsidR="00515A37">
        <w:rPr>
          <w:rtl/>
        </w:rPr>
        <w:t xml:space="preserve"> </w:t>
      </w:r>
      <w:r w:rsidRPr="009214BE">
        <w:rPr>
          <w:rtl/>
        </w:rPr>
        <w:t>אפילו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נכונים,</w:t>
      </w:r>
      <w:r w:rsidR="00515A37">
        <w:rPr>
          <w:rtl/>
        </w:rPr>
        <w:t xml:space="preserve"> </w:t>
      </w:r>
      <w:r w:rsidRPr="009214BE">
        <w:rPr>
          <w:rtl/>
        </w:rPr>
        <w:t>ולא מדובר במעשי שחיתות או באיש מושחת, אלא להיפך,</w:t>
      </w:r>
      <w:r w:rsidR="00515A37">
        <w:rPr>
          <w:rtl/>
        </w:rPr>
        <w:t xml:space="preserve"> </w:t>
      </w:r>
      <w:r w:rsidRPr="009214BE">
        <w:rPr>
          <w:rtl/>
        </w:rPr>
        <w:t>וכמובן לא אני הוא זה שיעיד על יושרי. אבל גם היום ממשיכים ללבות את ההאשמות הללו</w:t>
      </w:r>
      <w:r w:rsidR="00515A37">
        <w:rPr>
          <w:rtl/>
        </w:rPr>
        <w:t xml:space="preserve"> </w:t>
      </w:r>
      <w:r w:rsidRPr="009214BE">
        <w:rPr>
          <w:rtl/>
        </w:rPr>
        <w:t>ואת</w:t>
      </w:r>
      <w:r w:rsidR="00515A37">
        <w:rPr>
          <w:rtl/>
        </w:rPr>
        <w:t xml:space="preserve"> </w:t>
      </w:r>
      <w:r w:rsidRPr="009214BE">
        <w:rPr>
          <w:rtl/>
        </w:rPr>
        <w:t>הרושם</w:t>
      </w:r>
      <w:r w:rsidR="00515A37">
        <w:rPr>
          <w:rtl/>
        </w:rPr>
        <w:t xml:space="preserve"> </w:t>
      </w:r>
      <w:r w:rsidRPr="009214BE">
        <w:rPr>
          <w:rtl/>
        </w:rPr>
        <w:t>הציבורי</w:t>
      </w:r>
      <w:r w:rsidR="00515A37">
        <w:rPr>
          <w:rtl/>
        </w:rPr>
        <w:t xml:space="preserve"> </w:t>
      </w:r>
      <w:r w:rsidRPr="009214BE">
        <w:rPr>
          <w:rtl/>
        </w:rPr>
        <w:t>הקשה,</w:t>
      </w:r>
      <w:r w:rsidR="00515A37">
        <w:rPr>
          <w:rtl/>
        </w:rPr>
        <w:t xml:space="preserve"> </w:t>
      </w:r>
      <w:r w:rsidRPr="009214BE">
        <w:rPr>
          <w:rtl/>
        </w:rPr>
        <w:t>ועדיין הציבור לא השתחרר מהרושם שיצרו אצלו שדינו של</w:t>
      </w:r>
      <w:r w:rsidR="00515A37">
        <w:rPr>
          <w:rtl/>
        </w:rPr>
        <w:t xml:space="preserve"> </w:t>
      </w:r>
      <w:r w:rsidRPr="009214BE">
        <w:rPr>
          <w:rtl/>
        </w:rPr>
        <w:t>פנחסי</w:t>
      </w:r>
      <w:r w:rsidR="00515A37">
        <w:rPr>
          <w:rtl/>
        </w:rPr>
        <w:t xml:space="preserve"> </w:t>
      </w:r>
      <w:r w:rsidRPr="009214BE">
        <w:rPr>
          <w:rtl/>
        </w:rPr>
        <w:t>כדינו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רמאי,</w:t>
      </w:r>
      <w:r w:rsidR="00515A37">
        <w:rPr>
          <w:rtl/>
        </w:rPr>
        <w:t xml:space="preserve"> </w:t>
      </w:r>
      <w:r w:rsidRPr="009214BE">
        <w:rPr>
          <w:rtl/>
        </w:rPr>
        <w:t>גנב,</w:t>
      </w:r>
      <w:r w:rsidR="00515A37">
        <w:rPr>
          <w:rtl/>
        </w:rPr>
        <w:t xml:space="preserve"> </w:t>
      </w:r>
      <w:r w:rsidRPr="009214BE">
        <w:rPr>
          <w:rtl/>
        </w:rPr>
        <w:t>פושע.</w:t>
      </w:r>
      <w:r w:rsidR="00515A37">
        <w:rPr>
          <w:rtl/>
        </w:rPr>
        <w:t xml:space="preserve"> </w:t>
      </w:r>
      <w:r w:rsidRPr="009214BE">
        <w:rPr>
          <w:rtl/>
        </w:rPr>
        <w:t>תרמו לכך גם היועץ המשפטי לממשלה ועוזריו,</w:t>
      </w:r>
      <w:r w:rsidR="00515A37">
        <w:rPr>
          <w:rtl/>
        </w:rPr>
        <w:t xml:space="preserve"> </w:t>
      </w:r>
      <w:r w:rsidRPr="009214BE">
        <w:rPr>
          <w:rtl/>
        </w:rPr>
        <w:t>כשניפחו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כתב האישום וניסו ליצור את הרושם כאילו היה ניסיון להוציא מן המדינה</w:t>
      </w:r>
      <w:r w:rsidR="00515A37">
        <w:rPr>
          <w:rtl/>
        </w:rPr>
        <w:t xml:space="preserve"> </w:t>
      </w:r>
      <w:r w:rsidRPr="009214BE">
        <w:rPr>
          <w:rtl/>
        </w:rPr>
        <w:t>כספים שלא כדין.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צל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ספק</w:t>
      </w:r>
      <w:r w:rsidR="00515A37">
        <w:rPr>
          <w:rtl/>
        </w:rPr>
        <w:t xml:space="preserve"> </w:t>
      </w:r>
      <w:r w:rsidRPr="009214BE">
        <w:rPr>
          <w:rtl/>
        </w:rPr>
        <w:t>כי כל הדברים הללו השפיעו באופן קשה, אך גם בלתי חוקי</w:t>
      </w:r>
      <w:r w:rsidR="00515A37">
        <w:rPr>
          <w:rtl/>
        </w:rPr>
        <w:t xml:space="preserve"> </w:t>
      </w:r>
      <w:r w:rsidRPr="009214BE">
        <w:rPr>
          <w:rtl/>
        </w:rPr>
        <w:t>ובלתי צודק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החלטתה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ועדת הכנסת. הרי רובם ככולם של החברים התבטאו בוועדת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בזכותי,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</w:t>
      </w:r>
      <w:r w:rsidRPr="009214BE">
        <w:rPr>
          <w:rtl/>
        </w:rPr>
        <w:t>שיקוליו הפוליטיים, הבלתי ענייניים והמפלים של היועץ 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לממשלה;</w:t>
      </w:r>
      <w:r w:rsidR="00515A37">
        <w:rPr>
          <w:rtl/>
        </w:rPr>
        <w:t xml:space="preserve"> </w:t>
      </w:r>
      <w:r w:rsidRPr="009214BE">
        <w:rPr>
          <w:rtl/>
        </w:rPr>
        <w:t>מחו</w:t>
      </w:r>
      <w:r w:rsidR="00515A37">
        <w:rPr>
          <w:rtl/>
        </w:rPr>
        <w:t xml:space="preserve"> </w:t>
      </w:r>
      <w:r w:rsidRPr="009214BE">
        <w:rPr>
          <w:rtl/>
        </w:rPr>
        <w:t>וזעקו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העוול</w:t>
      </w:r>
      <w:r w:rsidR="00515A37">
        <w:rPr>
          <w:rtl/>
        </w:rPr>
        <w:t xml:space="preserve"> </w:t>
      </w:r>
      <w:r w:rsidRPr="009214BE">
        <w:rPr>
          <w:rtl/>
        </w:rPr>
        <w:t>הנורא</w:t>
      </w:r>
      <w:r w:rsidR="00515A37">
        <w:rPr>
          <w:rtl/>
        </w:rPr>
        <w:t xml:space="preserve"> </w:t>
      </w:r>
      <w:r w:rsidRPr="009214BE">
        <w:rPr>
          <w:rtl/>
        </w:rPr>
        <w:t>שנעשה לי ועל העוול החמור שייעשה אם תוסר</w:t>
      </w:r>
      <w:r w:rsidR="00515A37">
        <w:rPr>
          <w:rtl/>
        </w:rPr>
        <w:t xml:space="preserve"> </w:t>
      </w:r>
      <w:r w:rsidRPr="009214BE">
        <w:rPr>
          <w:rtl/>
        </w:rPr>
        <w:t>חסינותי.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ציינו</w:t>
      </w:r>
      <w:r w:rsidR="00515A37">
        <w:rPr>
          <w:rtl/>
        </w:rPr>
        <w:t xml:space="preserve"> </w:t>
      </w:r>
      <w:r w:rsidRPr="009214BE">
        <w:rPr>
          <w:rtl/>
        </w:rPr>
        <w:t>כי אין מדובר בפעילות פרטית שלי אלא בפעולה שעשיתי בתפקידי</w:t>
      </w:r>
      <w:r w:rsidR="00515A37">
        <w:rPr>
          <w:rtl/>
        </w:rPr>
        <w:t xml:space="preserve"> </w:t>
      </w:r>
      <w:r w:rsidRPr="009214BE">
        <w:rPr>
          <w:rtl/>
        </w:rPr>
        <w:t>לפי חוק מימון מפלגות, המחייב שפעולה כזאת תיעשה על</w:t>
      </w:r>
      <w:r w:rsidR="00515A37">
        <w:rPr>
          <w:rtl/>
        </w:rPr>
        <w:t>-</w:t>
      </w:r>
      <w:r w:rsidRPr="009214BE">
        <w:rPr>
          <w:rtl/>
        </w:rPr>
        <w:t>ידי חבר כנסת, או לפחות פעולה</w:t>
      </w:r>
      <w:r w:rsidR="00515A37">
        <w:rPr>
          <w:rtl/>
        </w:rPr>
        <w:t xml:space="preserve"> </w:t>
      </w:r>
      <w:r w:rsidRPr="009214BE">
        <w:rPr>
          <w:rtl/>
        </w:rPr>
        <w:t>שהיא</w:t>
      </w:r>
      <w:r w:rsidR="00515A37">
        <w:rPr>
          <w:rtl/>
        </w:rPr>
        <w:t xml:space="preserve"> </w:t>
      </w:r>
      <w:r w:rsidRPr="009214BE">
        <w:rPr>
          <w:rtl/>
        </w:rPr>
        <w:t>קרובה</w:t>
      </w:r>
      <w:r w:rsidR="00515A37">
        <w:rPr>
          <w:rtl/>
        </w:rPr>
        <w:t xml:space="preserve"> </w:t>
      </w:r>
      <w:r w:rsidRPr="009214BE">
        <w:rPr>
          <w:rtl/>
        </w:rPr>
        <w:t>לתפקיד,</w:t>
      </w:r>
      <w:r w:rsidR="00515A37">
        <w:rPr>
          <w:rtl/>
        </w:rPr>
        <w:t xml:space="preserve"> </w:t>
      </w:r>
      <w:r w:rsidRPr="009214BE">
        <w:rPr>
          <w:rtl/>
        </w:rPr>
        <w:t>והצביעו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שיקולים</w:t>
      </w:r>
      <w:r w:rsidR="00515A37">
        <w:rPr>
          <w:rtl/>
        </w:rPr>
        <w:t xml:space="preserve"> </w:t>
      </w:r>
      <w:r w:rsidRPr="009214BE">
        <w:rPr>
          <w:rtl/>
        </w:rPr>
        <w:t>נוספים נגד הסרת החסינות, שתקצר כאן</w:t>
      </w:r>
      <w:r w:rsidR="00515A37">
        <w:rPr>
          <w:rtl/>
        </w:rPr>
        <w:t xml:space="preserve"> </w:t>
      </w:r>
      <w:r w:rsidRPr="009214BE">
        <w:rPr>
          <w:rtl/>
        </w:rPr>
        <w:t>היריעה מהעלותם.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אך, לצערי הרב, לא לכולם היה העוז לבוא ולבטא את דעתם ושיקוליהם גם בהצבעתם.</w:t>
      </w:r>
      <w:r w:rsidR="00515A37">
        <w:rPr>
          <w:rtl/>
        </w:rPr>
        <w:t xml:space="preserve"> </w:t>
      </w:r>
      <w:r w:rsidRPr="009214BE">
        <w:rPr>
          <w:rtl/>
        </w:rPr>
        <w:t>מדוע?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ברור</w:t>
      </w:r>
      <w:r w:rsidR="00515A37">
        <w:rPr>
          <w:rtl/>
        </w:rPr>
        <w:t xml:space="preserve"> </w:t>
      </w:r>
      <w:r w:rsidRPr="009214BE">
        <w:rPr>
          <w:rtl/>
        </w:rPr>
        <w:t>שכאן</w:t>
      </w:r>
      <w:r w:rsidR="00515A37">
        <w:rPr>
          <w:rtl/>
        </w:rPr>
        <w:t xml:space="preserve"> </w:t>
      </w:r>
      <w:r w:rsidRPr="009214BE">
        <w:rPr>
          <w:rtl/>
        </w:rPr>
        <w:t>היתה</w:t>
      </w:r>
      <w:r w:rsidR="00515A37">
        <w:rPr>
          <w:rtl/>
        </w:rPr>
        <w:t xml:space="preserve"> </w:t>
      </w:r>
      <w:r w:rsidRPr="009214BE">
        <w:rPr>
          <w:rtl/>
        </w:rPr>
        <w:t>השפעה</w:t>
      </w:r>
      <w:r w:rsidR="00515A37">
        <w:rPr>
          <w:rtl/>
        </w:rPr>
        <w:t xml:space="preserve"> </w:t>
      </w:r>
      <w:r w:rsidRPr="009214BE">
        <w:rPr>
          <w:rtl/>
        </w:rPr>
        <w:t>מזיקה של גורמים עוינים ולוחצים של כלי</w:t>
      </w:r>
      <w:r w:rsidR="00515A37">
        <w:rPr>
          <w:rtl/>
        </w:rPr>
        <w:t xml:space="preserve"> </w:t>
      </w:r>
      <w:r w:rsidRPr="009214BE">
        <w:rPr>
          <w:rtl/>
        </w:rPr>
        <w:t>התקשורת,</w:t>
      </w:r>
      <w:r w:rsidR="00515A37">
        <w:rPr>
          <w:rtl/>
        </w:rPr>
        <w:t xml:space="preserve"> </w:t>
      </w:r>
      <w:r w:rsidRPr="009214BE">
        <w:rPr>
          <w:rtl/>
        </w:rPr>
        <w:t>הניזונים</w:t>
      </w:r>
      <w:r w:rsidR="00515A37">
        <w:rPr>
          <w:rtl/>
        </w:rPr>
        <w:t xml:space="preserve"> </w:t>
      </w:r>
      <w:r w:rsidRPr="009214BE">
        <w:rPr>
          <w:rtl/>
        </w:rPr>
        <w:t>מעובדות</w:t>
      </w:r>
      <w:r w:rsidR="00515A37">
        <w:rPr>
          <w:rtl/>
        </w:rPr>
        <w:t xml:space="preserve"> </w:t>
      </w:r>
      <w:r w:rsidRPr="009214BE">
        <w:rPr>
          <w:rtl/>
        </w:rPr>
        <w:t>בלתי</w:t>
      </w:r>
      <w:r w:rsidR="00515A37">
        <w:rPr>
          <w:rtl/>
        </w:rPr>
        <w:t xml:space="preserve"> </w:t>
      </w:r>
      <w:r w:rsidRPr="009214BE">
        <w:rPr>
          <w:rtl/>
        </w:rPr>
        <w:t>נכונות</w:t>
      </w:r>
      <w:r w:rsidR="00515A37">
        <w:rPr>
          <w:rtl/>
        </w:rPr>
        <w:t xml:space="preserve"> </w:t>
      </w:r>
      <w:r w:rsidRPr="009214BE">
        <w:rPr>
          <w:rtl/>
        </w:rPr>
        <w:t>לחלוטין ומנסים להזין את הציבור כולו</w:t>
      </w:r>
      <w:r w:rsidR="00515A37">
        <w:rPr>
          <w:rtl/>
        </w:rPr>
        <w:t xml:space="preserve"> </w:t>
      </w:r>
      <w:r w:rsidRPr="009214BE">
        <w:rPr>
          <w:rtl/>
        </w:rPr>
        <w:t>בעובדות שקריות? ראו אתם ושפטו.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בחודש</w:t>
      </w:r>
      <w:r w:rsidR="00515A37">
        <w:rPr>
          <w:rtl/>
        </w:rPr>
        <w:t xml:space="preserve"> </w:t>
      </w:r>
      <w:r w:rsidRPr="009214BE">
        <w:rPr>
          <w:rtl/>
        </w:rPr>
        <w:t>מרס</w:t>
      </w:r>
      <w:r w:rsidR="00515A37">
        <w:rPr>
          <w:rtl/>
        </w:rPr>
        <w:t xml:space="preserve"> </w:t>
      </w:r>
      <w:r w:rsidRPr="009214BE">
        <w:rPr>
          <w:rtl/>
        </w:rPr>
        <w:t>1991,</w:t>
      </w:r>
      <w:r w:rsidR="00515A37">
        <w:rPr>
          <w:rtl/>
        </w:rPr>
        <w:t xml:space="preserve"> </w:t>
      </w:r>
      <w:r w:rsidRPr="009214BE">
        <w:rPr>
          <w:rtl/>
        </w:rPr>
        <w:t>כלומר</w:t>
      </w:r>
      <w:r w:rsidR="00515A37">
        <w:rPr>
          <w:rtl/>
        </w:rPr>
        <w:t xml:space="preserve"> </w:t>
      </w:r>
      <w:r w:rsidRPr="009214BE">
        <w:rPr>
          <w:rtl/>
        </w:rPr>
        <w:t>לפני</w:t>
      </w:r>
      <w:r w:rsidR="00515A37">
        <w:rPr>
          <w:rtl/>
        </w:rPr>
        <w:t xml:space="preserve"> </w:t>
      </w:r>
      <w:r w:rsidRPr="009214BE">
        <w:rPr>
          <w:rtl/>
        </w:rPr>
        <w:t>יותר משנתיים, הוגש תיק חקירת המשטרה ליועץ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לממשלה. פרקליטיו ליוו את חקירת המשטרה עוד מתחילתה, וכפי שמסר מר רזניק,</w:t>
      </w:r>
      <w:r w:rsidR="00515A37">
        <w:rPr>
          <w:rtl/>
        </w:rPr>
        <w:t xml:space="preserve"> </w:t>
      </w:r>
      <w:r w:rsidRPr="009214BE">
        <w:rPr>
          <w:rtl/>
        </w:rPr>
        <w:t>נציגו של היועץ המשפטי לממשלה לוועדת הכנסת, החלה חקירת המשטרה ביוני 1990. למעשה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החלה בקשר לחקירת החשדות נגד השר דרעי. המשטרה ביקשה למצוא חומר נגדי במישור</w:t>
      </w:r>
      <w:r w:rsidR="00515A37">
        <w:rPr>
          <w:rtl/>
        </w:rPr>
        <w:t xml:space="preserve"> </w:t>
      </w:r>
      <w:r w:rsidRPr="009214BE">
        <w:rPr>
          <w:rtl/>
        </w:rPr>
        <w:t>האישי,</w:t>
      </w:r>
      <w:r w:rsidR="00515A37">
        <w:rPr>
          <w:rtl/>
        </w:rPr>
        <w:t xml:space="preserve"> </w:t>
      </w:r>
      <w:r w:rsidRPr="009214BE">
        <w:rPr>
          <w:rtl/>
        </w:rPr>
        <w:t>אך</w:t>
      </w:r>
      <w:r w:rsidR="00515A37">
        <w:rPr>
          <w:rtl/>
        </w:rPr>
        <w:t xml:space="preserve"> </w:t>
      </w:r>
      <w:r w:rsidRPr="009214BE">
        <w:rPr>
          <w:rtl/>
        </w:rPr>
        <w:t>כאשר התברר לה כי כל זה הוא עורבא</w:t>
      </w:r>
      <w:r w:rsidR="00515A37">
        <w:rPr>
          <w:rtl/>
        </w:rPr>
        <w:t>-</w:t>
      </w:r>
      <w:r w:rsidRPr="009214BE">
        <w:rPr>
          <w:rtl/>
        </w:rPr>
        <w:t>פרח וחסר שחר, ולאור הנזיפה שקיבלה</w:t>
      </w:r>
      <w:r w:rsidR="00515A37">
        <w:rPr>
          <w:rtl/>
        </w:rPr>
        <w:t xml:space="preserve"> </w:t>
      </w:r>
      <w:r w:rsidRPr="009214BE">
        <w:rPr>
          <w:rtl/>
        </w:rPr>
        <w:t>בבית</w:t>
      </w:r>
      <w:r w:rsidR="00515A37">
        <w:rPr>
          <w:rtl/>
        </w:rPr>
        <w:t>-</w:t>
      </w:r>
      <w:r w:rsidRPr="009214BE">
        <w:rPr>
          <w:rtl/>
        </w:rPr>
        <w:t>המשפט העליון מפי השופט דב לוין, החליטה להמליץ להעמיד אותי לדין בקשר לחוקי</w:t>
      </w:r>
      <w:r w:rsidR="00515A37">
        <w:rPr>
          <w:rtl/>
        </w:rPr>
        <w:t xml:space="preserve"> </w:t>
      </w:r>
      <w:r w:rsidRPr="009214BE">
        <w:rPr>
          <w:rtl/>
        </w:rPr>
        <w:t>מימון מפלגות, אף ששום חבר כנסת אחר ושום שר לא הועמד על כך לדין עד היום.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קרה</w:t>
      </w:r>
      <w:r w:rsidR="00515A37">
        <w:rPr>
          <w:rtl/>
        </w:rPr>
        <w:t xml:space="preserve"> </w:t>
      </w:r>
      <w:r w:rsidRPr="009214BE">
        <w:rPr>
          <w:rtl/>
        </w:rPr>
        <w:t>בחודש</w:t>
      </w:r>
      <w:r w:rsidR="00515A37">
        <w:rPr>
          <w:rtl/>
        </w:rPr>
        <w:t xml:space="preserve"> </w:t>
      </w:r>
      <w:r w:rsidRPr="009214BE">
        <w:rPr>
          <w:rtl/>
        </w:rPr>
        <w:t>מרס</w:t>
      </w:r>
      <w:r w:rsidR="00515A37">
        <w:rPr>
          <w:rtl/>
        </w:rPr>
        <w:t xml:space="preserve"> </w:t>
      </w:r>
      <w:r w:rsidRPr="009214BE">
        <w:rPr>
          <w:rtl/>
        </w:rPr>
        <w:t>1991. באותו חודש, ביום 18 במרס 1991, הודיע היועץ</w:t>
      </w:r>
      <w:r w:rsidR="00515A37">
        <w:rPr>
          <w:rtl/>
        </w:rPr>
        <w:t xml:space="preserve"> </w:t>
      </w:r>
      <w:r w:rsidRPr="009214BE">
        <w:rPr>
          <w:rtl/>
        </w:rPr>
        <w:t>המשפטי לממשלה לבית</w:t>
      </w:r>
      <w:r w:rsidR="00515A37">
        <w:rPr>
          <w:rtl/>
        </w:rPr>
        <w:t>-</w:t>
      </w:r>
      <w:r w:rsidRPr="009214BE">
        <w:rPr>
          <w:rtl/>
        </w:rPr>
        <w:t>המשפט העליון בהודעה רשמית, עקב עתירה לבג"ץ שהוגשה נגד 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התנועה למען איכות השלטון, כי בתוך חודשיים הוא יחליט אם</w:t>
      </w:r>
      <w:r w:rsidR="00515A37">
        <w:rPr>
          <w:rtl/>
        </w:rPr>
        <w:t xml:space="preserve"> </w:t>
      </w:r>
      <w:r w:rsidRPr="009214BE">
        <w:rPr>
          <w:rtl/>
        </w:rPr>
        <w:t>להעמידני</w:t>
      </w:r>
      <w:r w:rsidR="00515A37">
        <w:rPr>
          <w:rtl/>
        </w:rPr>
        <w:t xml:space="preserve"> </w:t>
      </w:r>
      <w:r w:rsidRPr="009214BE">
        <w:rPr>
          <w:rtl/>
        </w:rPr>
        <w:t>לדין</w:t>
      </w:r>
      <w:r w:rsidR="00515A37">
        <w:rPr>
          <w:rtl/>
        </w:rPr>
        <w:t xml:space="preserve"> </w:t>
      </w:r>
      <w:r w:rsidRPr="009214BE">
        <w:rPr>
          <w:rtl/>
        </w:rPr>
        <w:t>פלילי.</w:t>
      </w:r>
      <w:r w:rsidR="00515A37">
        <w:rPr>
          <w:rtl/>
        </w:rPr>
        <w:t xml:space="preserve"> </w:t>
      </w:r>
      <w:r w:rsidRPr="009214BE">
        <w:rPr>
          <w:rtl/>
        </w:rPr>
        <w:t>כזכור, מאז עברו יותר משנתיים, והיועץ המשפטי לממשלה הפר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הבטחתו</w:t>
      </w:r>
      <w:r w:rsidR="00515A37">
        <w:rPr>
          <w:rtl/>
        </w:rPr>
        <w:t xml:space="preserve"> </w:t>
      </w:r>
      <w:r w:rsidRPr="009214BE">
        <w:rPr>
          <w:rtl/>
        </w:rPr>
        <w:t>לבית</w:t>
      </w:r>
      <w:r w:rsidR="00515A37">
        <w:rPr>
          <w:rtl/>
        </w:rPr>
        <w:t>-</w:t>
      </w:r>
      <w:r w:rsidRPr="009214BE">
        <w:rPr>
          <w:rtl/>
        </w:rPr>
        <w:t>המשפט</w:t>
      </w:r>
      <w:r w:rsidR="00515A37">
        <w:rPr>
          <w:rtl/>
        </w:rPr>
        <w:t xml:space="preserve"> </w:t>
      </w:r>
      <w:r w:rsidRPr="009214BE">
        <w:rPr>
          <w:rtl/>
        </w:rPr>
        <w:t>העליון. בוועדת הכנסת הודה עורך</w:t>
      </w:r>
      <w:r w:rsidR="00515A37">
        <w:rPr>
          <w:rtl/>
        </w:rPr>
        <w:t>-</w:t>
      </w:r>
      <w:r w:rsidRPr="009214BE">
        <w:rPr>
          <w:rtl/>
        </w:rPr>
        <w:t>הדין רזניק, מהפרקליטות,</w:t>
      </w:r>
      <w:r w:rsidR="00515A37">
        <w:rPr>
          <w:rtl/>
        </w:rPr>
        <w:t xml:space="preserve"> </w:t>
      </w:r>
      <w:r w:rsidRPr="009214BE">
        <w:rPr>
          <w:rtl/>
        </w:rPr>
        <w:t>שהתיק</w:t>
      </w:r>
      <w:r w:rsidR="00515A37">
        <w:rPr>
          <w:rtl/>
        </w:rPr>
        <w:t xml:space="preserve"> </w:t>
      </w:r>
      <w:r w:rsidRPr="009214BE">
        <w:rPr>
          <w:rtl/>
        </w:rPr>
        <w:t>שלי</w:t>
      </w:r>
      <w:r w:rsidR="00515A37">
        <w:rPr>
          <w:rtl/>
        </w:rPr>
        <w:t xml:space="preserve"> </w:t>
      </w:r>
      <w:r w:rsidRPr="009214BE">
        <w:rPr>
          <w:rtl/>
        </w:rPr>
        <w:t>שכב</w:t>
      </w:r>
      <w:r w:rsidR="00515A37">
        <w:rPr>
          <w:rtl/>
        </w:rPr>
        <w:t xml:space="preserve"> </w:t>
      </w:r>
      <w:r w:rsidRPr="009214BE">
        <w:rPr>
          <w:rtl/>
        </w:rPr>
        <w:t>ללא</w:t>
      </w:r>
      <w:r w:rsidR="00515A37">
        <w:rPr>
          <w:rtl/>
        </w:rPr>
        <w:t xml:space="preserve"> </w:t>
      </w:r>
      <w:r w:rsidRPr="009214BE">
        <w:rPr>
          <w:rtl/>
        </w:rPr>
        <w:t>פעולה במשך 15 חודש. כל זה כשבינתיים מוסיפים לשפוך את דמי</w:t>
      </w:r>
      <w:r w:rsidR="00515A37">
        <w:rPr>
          <w:rtl/>
        </w:rPr>
        <w:t xml:space="preserve"> </w:t>
      </w:r>
      <w:r w:rsidRPr="009214BE">
        <w:rPr>
          <w:rtl/>
        </w:rPr>
        <w:t>בתקשורת.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ביום 8 בפברואר 1993 הודיע מפכ"ל המשטרה לשעבר, רב</w:t>
      </w:r>
      <w:r w:rsidR="00515A37">
        <w:rPr>
          <w:rtl/>
        </w:rPr>
        <w:t>-</w:t>
      </w:r>
      <w:r w:rsidRPr="009214BE">
        <w:rPr>
          <w:rtl/>
        </w:rPr>
        <w:t>ניצב טרנר, בהודעה שנמסרה</w:t>
      </w:r>
      <w:r w:rsidR="00515A37">
        <w:rPr>
          <w:rtl/>
        </w:rPr>
        <w:t xml:space="preserve"> </w:t>
      </w:r>
      <w:r w:rsidRPr="009214BE">
        <w:rPr>
          <w:rtl/>
        </w:rPr>
        <w:t>ברשת</w:t>
      </w:r>
      <w:r w:rsidR="00515A37">
        <w:rPr>
          <w:rtl/>
        </w:rPr>
        <w:t xml:space="preserve"> </w:t>
      </w:r>
      <w:r w:rsidRPr="009214BE">
        <w:rPr>
          <w:rtl/>
        </w:rPr>
        <w:t>ב' ברדיו, ואני מצטט:</w:t>
      </w:r>
      <w:r w:rsidR="00515A37">
        <w:rPr>
          <w:rtl/>
        </w:rPr>
        <w:t xml:space="preserve"> </w:t>
      </w:r>
      <w:r w:rsidRPr="009214BE">
        <w:rPr>
          <w:rtl/>
        </w:rPr>
        <w:t>"אני מצטער מאוד, אנחנו את החקירה הנוגעת לחבר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פנחסי,</w:t>
      </w:r>
      <w:r w:rsidR="00515A37">
        <w:rPr>
          <w:rtl/>
        </w:rPr>
        <w:t xml:space="preserve"> </w:t>
      </w:r>
      <w:r w:rsidRPr="009214BE">
        <w:rPr>
          <w:rtl/>
        </w:rPr>
        <w:t>לסגן</w:t>
      </w:r>
      <w:r w:rsidR="00515A37">
        <w:rPr>
          <w:rtl/>
        </w:rPr>
        <w:t xml:space="preserve"> </w:t>
      </w:r>
      <w:r w:rsidRPr="009214BE">
        <w:rPr>
          <w:rtl/>
        </w:rPr>
        <w:t>השר</w:t>
      </w:r>
      <w:r w:rsidR="00515A37">
        <w:rPr>
          <w:rtl/>
        </w:rPr>
        <w:t xml:space="preserve"> </w:t>
      </w:r>
      <w:r w:rsidRPr="009214BE">
        <w:rPr>
          <w:rtl/>
        </w:rPr>
        <w:t>פנחסי,</w:t>
      </w:r>
      <w:r w:rsidR="00515A37">
        <w:rPr>
          <w:rtl/>
        </w:rPr>
        <w:t xml:space="preserve"> </w:t>
      </w:r>
      <w:r w:rsidRPr="009214BE">
        <w:rPr>
          <w:rtl/>
        </w:rPr>
        <w:t>גמרנו</w:t>
      </w:r>
      <w:r w:rsidR="00515A37">
        <w:rPr>
          <w:rtl/>
        </w:rPr>
        <w:t xml:space="preserve"> </w:t>
      </w:r>
      <w:r w:rsidRPr="009214BE">
        <w:rPr>
          <w:rtl/>
        </w:rPr>
        <w:t>כבר</w:t>
      </w:r>
      <w:r w:rsidR="00515A37">
        <w:rPr>
          <w:rtl/>
        </w:rPr>
        <w:t xml:space="preserve"> </w:t>
      </w:r>
      <w:r w:rsidRPr="009214BE">
        <w:rPr>
          <w:rtl/>
        </w:rPr>
        <w:t>מזמן.</w:t>
      </w:r>
      <w:r w:rsidR="00515A37">
        <w:rPr>
          <w:rtl/>
        </w:rPr>
        <w:t xml:space="preserve"> </w:t>
      </w:r>
      <w:r w:rsidRPr="009214BE">
        <w:rPr>
          <w:rtl/>
        </w:rPr>
        <w:t>העברנו את החומר לפרקליטות וליועץ</w:t>
      </w:r>
      <w:r w:rsidR="00515A37">
        <w:rPr>
          <w:rtl/>
        </w:rPr>
        <w:t xml:space="preserve"> </w:t>
      </w:r>
      <w:r w:rsidRPr="009214BE">
        <w:rPr>
          <w:rtl/>
        </w:rPr>
        <w:t>המשפטי,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מעז</w:t>
      </w:r>
      <w:r w:rsidR="00515A37">
        <w:rPr>
          <w:rtl/>
        </w:rPr>
        <w:t xml:space="preserve"> </w:t>
      </w:r>
      <w:r w:rsidRPr="009214BE">
        <w:rPr>
          <w:rtl/>
        </w:rPr>
        <w:t>לומר שמאז שנה החומר כבר לא נמצא אצלנו בכלל. אנחנו כמו כולם</w:t>
      </w:r>
      <w:r w:rsidR="00515A37">
        <w:rPr>
          <w:rtl/>
        </w:rPr>
        <w:t xml:space="preserve"> </w:t>
      </w:r>
      <w:r w:rsidRPr="009214BE">
        <w:rPr>
          <w:rtl/>
        </w:rPr>
        <w:t>הופתענו</w:t>
      </w:r>
      <w:r w:rsidR="00515A37">
        <w:rPr>
          <w:rtl/>
        </w:rPr>
        <w:t xml:space="preserve"> </w:t>
      </w:r>
      <w:r w:rsidRPr="009214BE">
        <w:rPr>
          <w:rtl/>
        </w:rPr>
        <w:t>לקבל</w:t>
      </w:r>
      <w:r w:rsidR="00515A37">
        <w:rPr>
          <w:rtl/>
        </w:rPr>
        <w:t xml:space="preserve"> </w:t>
      </w:r>
      <w:r w:rsidRPr="009214BE">
        <w:rPr>
          <w:rtl/>
        </w:rPr>
        <w:t>את המידע שהכנסת תתבקש להסיר את חסינותו של חבר הכנסת פנחסי.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כל הזמן מופתע לקבל מידע שמקורותיו לא במשטרה; אני לא יודע מי מוציא, אני לא יודע</w:t>
      </w:r>
      <w:r w:rsidR="00515A37">
        <w:rPr>
          <w:rtl/>
        </w:rPr>
        <w:t xml:space="preserve"> </w:t>
      </w:r>
      <w:r w:rsidRPr="009214BE">
        <w:rPr>
          <w:rtl/>
        </w:rPr>
        <w:t>איך מוציא, אני לא יודע למה מוציא".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למפכ"ל</w:t>
      </w:r>
      <w:r w:rsidR="00515A37">
        <w:rPr>
          <w:rtl/>
        </w:rPr>
        <w:t xml:space="preserve"> </w:t>
      </w:r>
      <w:r w:rsidRPr="009214BE">
        <w:rPr>
          <w:rtl/>
        </w:rPr>
        <w:t>המשטרה לשעבר היה ברור אפוא שאין מעמידים אותי לדין פלילי. אילו</w:t>
      </w:r>
      <w:r w:rsidR="00515A37">
        <w:rPr>
          <w:rtl/>
        </w:rPr>
        <w:t xml:space="preserve"> </w:t>
      </w:r>
      <w:r w:rsidRPr="009214BE">
        <w:rPr>
          <w:rtl/>
        </w:rPr>
        <w:t>רצו</w:t>
      </w:r>
      <w:r w:rsidR="00515A37">
        <w:rPr>
          <w:rtl/>
        </w:rPr>
        <w:t xml:space="preserve"> </w:t>
      </w:r>
      <w:r w:rsidRPr="009214BE">
        <w:rPr>
          <w:rtl/>
        </w:rPr>
        <w:t>לעשות</w:t>
      </w:r>
      <w:r w:rsidR="00515A37">
        <w:rPr>
          <w:rtl/>
        </w:rPr>
        <w:t xml:space="preserve"> </w:t>
      </w:r>
      <w:r w:rsidRPr="009214BE">
        <w:rPr>
          <w:rtl/>
        </w:rPr>
        <w:t>זאת, היה צריך לעשות זאת לפני שנתיים ומעלה. ועוד, חוקרי המשטרה אמרו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אחת</w:t>
      </w:r>
      <w:r w:rsidR="00515A37">
        <w:rPr>
          <w:rtl/>
        </w:rPr>
        <w:t xml:space="preserve"> </w:t>
      </w:r>
      <w:r w:rsidRPr="009214BE">
        <w:rPr>
          <w:rtl/>
        </w:rPr>
        <w:t>לנחקרים, והדברים מתועדים במסמכים, שאם מדובר רק ברישומים לא נכונים ולא</w:t>
      </w:r>
      <w:r w:rsidR="00515A37">
        <w:rPr>
          <w:rtl/>
        </w:rPr>
        <w:t xml:space="preserve"> </w:t>
      </w:r>
      <w:r w:rsidRPr="009214BE">
        <w:rPr>
          <w:rtl/>
        </w:rPr>
        <w:t>בגנבות</w:t>
      </w:r>
      <w:r w:rsidR="00515A37">
        <w:rPr>
          <w:rtl/>
        </w:rPr>
        <w:t xml:space="preserve"> – </w:t>
      </w:r>
      <w:r w:rsidRPr="009214BE">
        <w:rPr>
          <w:rtl/>
        </w:rPr>
        <w:t>זה לא מה שהם מחפשים. הנה כי כן, לאיש לא היתה כוונה להעמיד אותי לדין</w:t>
      </w:r>
      <w:r w:rsidR="00515A37">
        <w:rPr>
          <w:rtl/>
        </w:rPr>
        <w:t xml:space="preserve"> </w:t>
      </w:r>
      <w:r w:rsidRPr="009214BE">
        <w:rPr>
          <w:rtl/>
        </w:rPr>
        <w:t>על עניינים אלו, כשם שלא העמידו לדין איש במקרים אחרים.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הם ההסברים שניתנו על</w:t>
      </w:r>
      <w:r w:rsidR="00515A37">
        <w:rPr>
          <w:rtl/>
        </w:rPr>
        <w:t>-</w:t>
      </w:r>
      <w:r w:rsidRPr="009214BE">
        <w:rPr>
          <w:rtl/>
        </w:rPr>
        <w:t>ידי היועץ המשפטי לממשלה לכל אלה? לא ניתן שום הסבר</w:t>
      </w:r>
      <w:r w:rsidR="00515A37">
        <w:rPr>
          <w:rtl/>
        </w:rPr>
        <w:t xml:space="preserve"> </w:t>
      </w:r>
      <w:r w:rsidRPr="009214BE">
        <w:rPr>
          <w:rtl/>
        </w:rPr>
        <w:t>שאפשר</w:t>
      </w:r>
      <w:r w:rsidR="00515A37">
        <w:rPr>
          <w:rtl/>
        </w:rPr>
        <w:t xml:space="preserve"> </w:t>
      </w:r>
      <w:r w:rsidRPr="009214BE">
        <w:rPr>
          <w:rtl/>
        </w:rPr>
        <w:t>לקבלו. להיפך, בפתק המפורסם שכתב היועץ המשפטי לממשלה בכתב</w:t>
      </w:r>
      <w:r w:rsidR="00515A37">
        <w:rPr>
          <w:rtl/>
        </w:rPr>
        <w:t>-</w:t>
      </w:r>
      <w:r w:rsidRPr="009214BE">
        <w:rPr>
          <w:rtl/>
        </w:rPr>
        <w:t>ידו ועליו חתם,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עצמו</w:t>
      </w:r>
      <w:r w:rsidR="00515A37">
        <w:rPr>
          <w:rtl/>
        </w:rPr>
        <w:t xml:space="preserve"> </w:t>
      </w:r>
      <w:r w:rsidRPr="009214BE">
        <w:rPr>
          <w:rtl/>
        </w:rPr>
        <w:t>הודה</w:t>
      </w:r>
      <w:r w:rsidR="00515A37">
        <w:rPr>
          <w:rtl/>
        </w:rPr>
        <w:t xml:space="preserve"> </w:t>
      </w:r>
      <w:r w:rsidRPr="009214BE">
        <w:rPr>
          <w:rtl/>
        </w:rPr>
        <w:t>שנושא</w:t>
      </w:r>
      <w:r w:rsidR="00515A37">
        <w:rPr>
          <w:rtl/>
        </w:rPr>
        <w:t xml:space="preserve"> </w:t>
      </w:r>
      <w:r w:rsidRPr="009214BE">
        <w:rPr>
          <w:rtl/>
        </w:rPr>
        <w:t>כתב האישום הבשיל זה כבר, ושום פירוש אחר לכך איננו יכול</w:t>
      </w:r>
      <w:r w:rsidR="00515A37">
        <w:rPr>
          <w:rtl/>
        </w:rPr>
        <w:t xml:space="preserve"> </w:t>
      </w:r>
      <w:r w:rsidRPr="009214BE">
        <w:rPr>
          <w:rtl/>
        </w:rPr>
        <w:t>להיות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הפירוש</w:t>
      </w:r>
      <w:r w:rsidR="00515A37">
        <w:rPr>
          <w:rtl/>
        </w:rPr>
        <w:t xml:space="preserve"> </w:t>
      </w:r>
      <w:r w:rsidRPr="009214BE">
        <w:rPr>
          <w:rtl/>
        </w:rPr>
        <w:t>הנכון</w:t>
      </w:r>
      <w:r w:rsidR="00515A37">
        <w:rPr>
          <w:rtl/>
        </w:rPr>
        <w:t xml:space="preserve"> </w:t>
      </w:r>
      <w:r w:rsidRPr="009214BE">
        <w:rPr>
          <w:rtl/>
        </w:rPr>
        <w:t>והברור,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הכוונה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להבשלה </w:t>
      </w:r>
      <w:r w:rsidR="00515A37">
        <w:rPr>
          <w:rtl/>
        </w:rPr>
        <w:t>–</w:t>
      </w:r>
      <w:r w:rsidRPr="009214BE">
        <w:rPr>
          <w:rtl/>
        </w:rPr>
        <w:t xml:space="preserve"> לפני שנתיים, כשהודיעו</w:t>
      </w:r>
      <w:r w:rsidR="00515A37">
        <w:rPr>
          <w:rtl/>
        </w:rPr>
        <w:t xml:space="preserve"> </w:t>
      </w:r>
      <w:r w:rsidRPr="009214BE">
        <w:rPr>
          <w:rtl/>
        </w:rPr>
        <w:t>לבית</w:t>
      </w:r>
      <w:r w:rsidR="00515A37">
        <w:rPr>
          <w:rtl/>
        </w:rPr>
        <w:t>-</w:t>
      </w:r>
      <w:r w:rsidRPr="009214BE">
        <w:rPr>
          <w:rtl/>
        </w:rPr>
        <w:t>המשפט העליון, שיוחלט בתוך חודשיים על הגשת כתב אישום.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המסקנה הברורה מכל זאת? האם אינני רשאי לשאול אם סיבת העיכוב אינה נובעת</w:t>
      </w:r>
      <w:r w:rsidR="00515A37">
        <w:rPr>
          <w:rtl/>
        </w:rPr>
        <w:t xml:space="preserve"> </w:t>
      </w:r>
      <w:r w:rsidRPr="009214BE">
        <w:rPr>
          <w:rtl/>
        </w:rPr>
        <w:t>מכך</w:t>
      </w:r>
      <w:r w:rsidR="00515A37">
        <w:rPr>
          <w:rtl/>
        </w:rPr>
        <w:t xml:space="preserve"> </w:t>
      </w:r>
      <w:r w:rsidRPr="009214BE">
        <w:rPr>
          <w:rtl/>
        </w:rPr>
        <w:t>שהיועץ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סבר</w:t>
      </w:r>
      <w:r w:rsidR="00515A37">
        <w:rPr>
          <w:rtl/>
        </w:rPr>
        <w:t xml:space="preserve"> </w:t>
      </w:r>
      <w:r w:rsidRPr="009214BE">
        <w:rPr>
          <w:rtl/>
        </w:rPr>
        <w:t>שיש מקום להגיש כתב אישום או לבקש את הסרת</w:t>
      </w:r>
      <w:r w:rsidR="00515A37">
        <w:rPr>
          <w:rtl/>
        </w:rPr>
        <w:t xml:space="preserve"> </w:t>
      </w:r>
      <w:r w:rsidRPr="009214BE">
        <w:rPr>
          <w:rtl/>
        </w:rPr>
        <w:t>החסינות, והופעלו עליו לחצים בכיוון זה?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רשאי</w:t>
      </w:r>
      <w:r w:rsidR="00515A37">
        <w:rPr>
          <w:rtl/>
        </w:rPr>
        <w:t xml:space="preserve"> </w:t>
      </w:r>
      <w:r w:rsidRPr="009214BE">
        <w:rPr>
          <w:rtl/>
        </w:rPr>
        <w:t>לשאול,</w:t>
      </w:r>
      <w:r w:rsidR="00515A37">
        <w:rPr>
          <w:rtl/>
        </w:rPr>
        <w:t xml:space="preserve"> </w:t>
      </w:r>
      <w:r w:rsidRPr="009214BE">
        <w:rPr>
          <w:rtl/>
        </w:rPr>
        <w:t>מי</w:t>
      </w:r>
      <w:r w:rsidR="00515A37">
        <w:rPr>
          <w:rtl/>
        </w:rPr>
        <w:t xml:space="preserve"> </w:t>
      </w:r>
      <w:r w:rsidRPr="009214BE">
        <w:rPr>
          <w:rtl/>
        </w:rPr>
        <w:t>הפעיל</w:t>
      </w:r>
      <w:r w:rsidR="00515A37">
        <w:rPr>
          <w:rtl/>
        </w:rPr>
        <w:t xml:space="preserve"> </w:t>
      </w:r>
      <w:r w:rsidRPr="009214BE">
        <w:rPr>
          <w:rtl/>
        </w:rPr>
        <w:t>את הלחצים ואילו שיקולים פוליטיים היו</w:t>
      </w:r>
      <w:r w:rsidR="00515A37">
        <w:rPr>
          <w:rtl/>
        </w:rPr>
        <w:t xml:space="preserve"> </w:t>
      </w:r>
      <w:r w:rsidRPr="009214BE">
        <w:rPr>
          <w:rtl/>
        </w:rPr>
        <w:t>מעורבים בעניין?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רשאי</w:t>
      </w:r>
      <w:r w:rsidR="00515A37">
        <w:rPr>
          <w:rtl/>
        </w:rPr>
        <w:t xml:space="preserve"> </w:t>
      </w:r>
      <w:r w:rsidRPr="009214BE">
        <w:rPr>
          <w:rtl/>
        </w:rPr>
        <w:t>לשאול, מדוע לא ביקש היועץ המשפטי לממשלה את הסרת חסינותי</w:t>
      </w:r>
      <w:r w:rsidR="00515A37">
        <w:rPr>
          <w:rtl/>
        </w:rPr>
        <w:t xml:space="preserve"> </w:t>
      </w:r>
      <w:r w:rsidRPr="009214BE">
        <w:rPr>
          <w:rtl/>
        </w:rPr>
        <w:t>בכנסת הקודמת?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רשאי לשאול, מה נתחדש עתה, מקץ שנתיים, שהיועץ המשפטי לממשלה קם</w:t>
      </w:r>
      <w:r w:rsidR="00515A37">
        <w:rPr>
          <w:rtl/>
        </w:rPr>
        <w:t xml:space="preserve"> </w:t>
      </w:r>
      <w:r w:rsidRPr="009214BE">
        <w:rPr>
          <w:rtl/>
        </w:rPr>
        <w:t>עתה לבקש הסרת החסינות?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 אינני רשאי לשאול, אם אין זה נכון שהעיתוי להגשת הבקשה דווקא כעת 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היועץ</w:t>
      </w:r>
      <w:r w:rsidR="00515A37">
        <w:rPr>
          <w:rtl/>
        </w:rPr>
        <w:t xml:space="preserve"> </w:t>
      </w:r>
      <w:r w:rsidRPr="009214BE">
        <w:rPr>
          <w:rtl/>
        </w:rPr>
        <w:t>המשפטי לממשלה נובע גם מכך, שעד כה חשב היועץ המשפטי לממשלה שאין כל סיכוי</w:t>
      </w:r>
      <w:r w:rsidR="00515A37">
        <w:rPr>
          <w:rtl/>
        </w:rPr>
        <w:t xml:space="preserve"> </w:t>
      </w:r>
      <w:r w:rsidRPr="009214BE">
        <w:rPr>
          <w:rtl/>
        </w:rPr>
        <w:t>לקבל החלטות של ועדת הכנסת ושל הכנסת להסרת החסינות במקרה זה?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אף לא על אחת מן השאלות הנוקבות הללו, שחלקן הגדול נשאל גם על</w:t>
      </w:r>
      <w:r w:rsidR="00515A37">
        <w:rPr>
          <w:rtl/>
        </w:rPr>
        <w:t>-</w:t>
      </w:r>
      <w:r w:rsidRPr="009214BE">
        <w:rPr>
          <w:rtl/>
        </w:rPr>
        <w:t>ידי חברי כנסת</w:t>
      </w:r>
      <w:r w:rsidR="00515A37">
        <w:rPr>
          <w:rtl/>
        </w:rPr>
        <w:t xml:space="preserve"> </w:t>
      </w:r>
      <w:r w:rsidRPr="009214BE">
        <w:rPr>
          <w:rtl/>
        </w:rPr>
        <w:t>בעת</w:t>
      </w:r>
      <w:r w:rsidR="00515A37">
        <w:rPr>
          <w:rtl/>
        </w:rPr>
        <w:t xml:space="preserve"> </w:t>
      </w:r>
      <w:r w:rsidRPr="009214BE">
        <w:rPr>
          <w:rtl/>
        </w:rPr>
        <w:t>הדיון בוועדת הכנסת, לא ניתנה תשובה מניחה את הדעת. המסקנה הברורה היא, שאכן</w:t>
      </w:r>
      <w:r w:rsidR="00515A37">
        <w:rPr>
          <w:rtl/>
        </w:rPr>
        <w:t xml:space="preserve"> </w:t>
      </w:r>
      <w:r w:rsidRPr="009214BE">
        <w:rPr>
          <w:rtl/>
        </w:rPr>
        <w:t>שיקולים</w:t>
      </w:r>
      <w:r w:rsidR="00515A37">
        <w:rPr>
          <w:rtl/>
        </w:rPr>
        <w:t xml:space="preserve"> </w:t>
      </w:r>
      <w:r w:rsidRPr="009214BE">
        <w:rPr>
          <w:rtl/>
        </w:rPr>
        <w:t>פוליטיים ושיקולים פסולים הנחו ומנחים את המסע נגדי. מתפקידכם לא לתת יד</w:t>
      </w:r>
      <w:r w:rsidR="00515A37">
        <w:rPr>
          <w:rtl/>
        </w:rPr>
        <w:t xml:space="preserve"> </w:t>
      </w:r>
      <w:r w:rsidRPr="009214BE">
        <w:rPr>
          <w:rtl/>
        </w:rPr>
        <w:t>לכך.</w:t>
      </w:r>
      <w:r w:rsidR="00515A37">
        <w:rPr>
          <w:rtl/>
        </w:rPr>
        <w:t xml:space="preserve"> </w:t>
      </w:r>
      <w:r w:rsidRPr="009214BE">
        <w:rPr>
          <w:rtl/>
        </w:rPr>
        <w:t>מתפקידכם</w:t>
      </w:r>
      <w:r w:rsidR="00515A37">
        <w:rPr>
          <w:rtl/>
        </w:rPr>
        <w:t xml:space="preserve"> </w:t>
      </w:r>
      <w:r w:rsidRPr="009214BE">
        <w:rPr>
          <w:rtl/>
        </w:rPr>
        <w:t>למנוע</w:t>
      </w:r>
      <w:r w:rsidR="00515A37">
        <w:rPr>
          <w:rtl/>
        </w:rPr>
        <w:t xml:space="preserve"> </w:t>
      </w:r>
      <w:r w:rsidRPr="009214BE">
        <w:rPr>
          <w:rtl/>
        </w:rPr>
        <w:t>תקדים</w:t>
      </w:r>
      <w:r w:rsidR="00515A37">
        <w:rPr>
          <w:rtl/>
        </w:rPr>
        <w:t xml:space="preserve"> </w:t>
      </w:r>
      <w:r w:rsidRPr="009214BE">
        <w:rPr>
          <w:rtl/>
        </w:rPr>
        <w:t>מסוכן שכזה. מתפקידכם להחזיר את כתב האישום ליועץ</w:t>
      </w:r>
      <w:r w:rsidR="00515A37">
        <w:rPr>
          <w:rtl/>
        </w:rPr>
        <w:t xml:space="preserve"> </w:t>
      </w:r>
      <w:r w:rsidRPr="009214BE">
        <w:rPr>
          <w:rtl/>
        </w:rPr>
        <w:t>המשפטי.</w:t>
      </w:r>
      <w:r w:rsidR="00515A37">
        <w:rPr>
          <w:rtl/>
        </w:rPr>
        <w:t xml:space="preserve"> </w:t>
      </w:r>
      <w:r w:rsidRPr="009214BE">
        <w:rPr>
          <w:rtl/>
        </w:rPr>
        <w:t>אני מעז לומר, שבשום מקרה קודם של בקשה להסרת החסינות לא התעוררו ספקות</w:t>
      </w:r>
      <w:r w:rsidR="00515A37">
        <w:rPr>
          <w:rtl/>
        </w:rPr>
        <w:t xml:space="preserve"> </w:t>
      </w:r>
      <w:r w:rsidRPr="009214BE">
        <w:rPr>
          <w:rtl/>
        </w:rPr>
        <w:t>ושאלות גדולות כל</w:t>
      </w:r>
      <w:r w:rsidR="00515A37">
        <w:rPr>
          <w:rtl/>
        </w:rPr>
        <w:t>-</w:t>
      </w:r>
      <w:r w:rsidRPr="009214BE">
        <w:rPr>
          <w:rtl/>
        </w:rPr>
        <w:t>כך לגבי אופן פעולתם של היועץ המשפטי ושל הפרקליטות כבמקרה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בשל</w:t>
      </w:r>
      <w:r w:rsidR="00515A37">
        <w:rPr>
          <w:rtl/>
        </w:rPr>
        <w:t xml:space="preserve"> </w:t>
      </w:r>
      <w:r w:rsidRPr="009214BE">
        <w:rPr>
          <w:rtl/>
        </w:rPr>
        <w:t>האישומים שבכתב האישום נענשה סיעת ש"ס קשה, יותר מכל מפלגה אחרת. הוטלו</w:t>
      </w:r>
      <w:r w:rsidR="00515A37">
        <w:rPr>
          <w:rtl/>
        </w:rPr>
        <w:t xml:space="preserve"> </w:t>
      </w:r>
      <w:r w:rsidRPr="009214BE">
        <w:rPr>
          <w:rtl/>
        </w:rPr>
        <w:t>עלינו קנסות, לפי חוק מימון מפלגות, בסכום המתקרב ל</w:t>
      </w:r>
      <w:r w:rsidR="00515A37">
        <w:rPr>
          <w:rtl/>
        </w:rPr>
        <w:t>-</w:t>
      </w:r>
      <w:r w:rsidRPr="009214BE">
        <w:rPr>
          <w:rtl/>
        </w:rPr>
        <w:t>2 מיליוני</w:t>
      </w:r>
      <w:r w:rsidR="00515A37">
        <w:rPr>
          <w:rtl/>
        </w:rPr>
        <w:t xml:space="preserve"> </w:t>
      </w:r>
      <w:r w:rsidRPr="009214BE">
        <w:rPr>
          <w:rtl/>
        </w:rPr>
        <w:t>ש"ח.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אף</w:t>
      </w:r>
      <w:r w:rsidR="00515A37">
        <w:rPr>
          <w:rtl/>
        </w:rPr>
        <w:t xml:space="preserve"> </w:t>
      </w:r>
      <w:r w:rsidRPr="009214BE">
        <w:rPr>
          <w:rtl/>
        </w:rPr>
        <w:t>כי לא הואשמנו בנושא מס הכנסה, שילמה הסיעה סכום של 750,000 ש"ח לנציבות</w:t>
      </w:r>
      <w:r w:rsidR="00515A37">
        <w:rPr>
          <w:rtl/>
        </w:rPr>
        <w:t xml:space="preserve"> </w:t>
      </w:r>
      <w:r w:rsidRPr="009214BE">
        <w:rPr>
          <w:rtl/>
        </w:rPr>
        <w:t>מס הכנסה לחיסול כל היבטי הפרשה, הן ההיבטים הפיסקליים והן ההיבטים האחרים, לרבות</w:t>
      </w:r>
      <w:r w:rsidR="00515A37">
        <w:rPr>
          <w:rtl/>
        </w:rPr>
        <w:t xml:space="preserve"> </w:t>
      </w:r>
      <w:r w:rsidRPr="009214BE">
        <w:rPr>
          <w:rtl/>
        </w:rPr>
        <w:t>ההיבטים</w:t>
      </w:r>
      <w:r w:rsidR="00515A37">
        <w:rPr>
          <w:rtl/>
        </w:rPr>
        <w:t xml:space="preserve"> </w:t>
      </w:r>
      <w:r w:rsidRPr="009214BE">
        <w:rPr>
          <w:rtl/>
        </w:rPr>
        <w:t>הפליליים.</w:t>
      </w:r>
      <w:r w:rsidR="00515A37">
        <w:rPr>
          <w:rtl/>
        </w:rPr>
        <w:t xml:space="preserve"> </w:t>
      </w:r>
      <w:r w:rsidRPr="009214BE">
        <w:rPr>
          <w:rtl/>
        </w:rPr>
        <w:t>כתב</w:t>
      </w:r>
      <w:r w:rsidR="00515A37">
        <w:rPr>
          <w:rtl/>
        </w:rPr>
        <w:t xml:space="preserve"> </w:t>
      </w:r>
      <w:r w:rsidRPr="009214BE">
        <w:rPr>
          <w:rtl/>
        </w:rPr>
        <w:t>האישום</w:t>
      </w:r>
      <w:r w:rsidR="00515A37">
        <w:rPr>
          <w:rtl/>
        </w:rPr>
        <w:t xml:space="preserve"> </w:t>
      </w:r>
      <w:r w:rsidRPr="009214BE">
        <w:rPr>
          <w:rtl/>
        </w:rPr>
        <w:t>נגדי אינו כולל שום עבירה על פקודת מס הכנסה או</w:t>
      </w:r>
      <w:r w:rsidR="00515A37">
        <w:rPr>
          <w:rtl/>
        </w:rPr>
        <w:t xml:space="preserve"> </w:t>
      </w:r>
      <w:r w:rsidRPr="009214BE">
        <w:rPr>
          <w:rtl/>
        </w:rPr>
        <w:t>תקנותיה.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סיעת ש"ס נכנסה למצב כספי חמור ביותר, ונאלצה לפטר עובדים ולסגור סניפים. רק</w:t>
      </w:r>
      <w:r w:rsidR="00515A37">
        <w:rPr>
          <w:rtl/>
        </w:rPr>
        <w:t xml:space="preserve"> </w:t>
      </w: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פנייתנו לבג"ץ נפרסו התשלומים הכבדים שהוטלו עלינו, ונוכו מהמימון השוטף,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שקיבלנו</w:t>
      </w:r>
      <w:r w:rsidR="00515A37">
        <w:rPr>
          <w:rtl/>
        </w:rPr>
        <w:t xml:space="preserve"> </w:t>
      </w:r>
      <w:r w:rsidRPr="009214BE">
        <w:rPr>
          <w:rtl/>
        </w:rPr>
        <w:t>מדי</w:t>
      </w:r>
      <w:r w:rsidR="00515A37">
        <w:rPr>
          <w:rtl/>
        </w:rPr>
        <w:t xml:space="preserve"> </w:t>
      </w:r>
      <w:r w:rsidRPr="009214BE">
        <w:rPr>
          <w:rtl/>
        </w:rPr>
        <w:t>חודש חלק קטן בלבד מהמימון השוטף כדי לשלם את ההוצאות החיוניות</w:t>
      </w:r>
      <w:r w:rsidR="00515A37">
        <w:rPr>
          <w:rtl/>
        </w:rPr>
        <w:t xml:space="preserve"> </w:t>
      </w:r>
      <w:r w:rsidRPr="009214BE">
        <w:rPr>
          <w:rtl/>
        </w:rPr>
        <w:t>ביותר.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משלמים</w:t>
      </w:r>
      <w:r w:rsidR="00515A37">
        <w:rPr>
          <w:rtl/>
        </w:rPr>
        <w:t xml:space="preserve"> </w:t>
      </w:r>
      <w:r w:rsidRPr="009214BE">
        <w:rPr>
          <w:rtl/>
        </w:rPr>
        <w:t>אנו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הקנסות</w:t>
      </w:r>
      <w:r w:rsidR="00515A37">
        <w:rPr>
          <w:rtl/>
        </w:rPr>
        <w:t xml:space="preserve"> </w:t>
      </w:r>
      <w:r w:rsidRPr="009214BE">
        <w:rPr>
          <w:rtl/>
        </w:rPr>
        <w:t>ובקושי נשארים לנו סכומים מינימליים</w:t>
      </w:r>
      <w:r w:rsidR="00515A37">
        <w:rPr>
          <w:rtl/>
        </w:rPr>
        <w:t xml:space="preserve"> </w:t>
      </w:r>
      <w:r w:rsidRPr="009214BE">
        <w:rPr>
          <w:rtl/>
        </w:rPr>
        <w:t>לפעילות המפלגתית היומיומית.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די</w:t>
      </w:r>
      <w:r w:rsidR="00515A37">
        <w:rPr>
          <w:rtl/>
        </w:rPr>
        <w:t xml:space="preserve"> </w:t>
      </w:r>
      <w:r w:rsidRPr="009214BE">
        <w:rPr>
          <w:rtl/>
        </w:rPr>
        <w:t>בכל אלה? האם לא נענשנו די? האם צודק הדבר לבוא כעת ולחסל כליל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הקריירה</w:t>
      </w:r>
      <w:r w:rsidR="00515A37">
        <w:rPr>
          <w:rtl/>
        </w:rPr>
        <w:t xml:space="preserve"> </w:t>
      </w:r>
      <w:r w:rsidRPr="009214BE">
        <w:rPr>
          <w:rtl/>
        </w:rPr>
        <w:t>הפוליטית</w:t>
      </w:r>
      <w:r w:rsidR="00515A37">
        <w:rPr>
          <w:rtl/>
        </w:rPr>
        <w:t xml:space="preserve"> </w:t>
      </w:r>
      <w:r w:rsidRPr="009214BE">
        <w:rPr>
          <w:rtl/>
        </w:rPr>
        <w:t>והציבורית שלי? האם מישהו אחר מהעוברים על חוקי מימון</w:t>
      </w:r>
      <w:r w:rsidR="00515A37">
        <w:rPr>
          <w:rtl/>
        </w:rPr>
        <w:t xml:space="preserve"> </w:t>
      </w:r>
      <w:r w:rsidRPr="009214BE">
        <w:rPr>
          <w:rtl/>
        </w:rPr>
        <w:t>מפלגות נענש בצורה דומה?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בג"ץ</w:t>
      </w:r>
      <w:r w:rsidR="00515A37">
        <w:rPr>
          <w:rtl/>
        </w:rPr>
        <w:t xml:space="preserve"> </w:t>
      </w:r>
      <w:r w:rsidRPr="009214BE">
        <w:rPr>
          <w:rtl/>
        </w:rPr>
        <w:t>קבע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הטענות שבכתב האישום אין לי חסינות</w:t>
      </w:r>
      <w:r w:rsidR="00515A37">
        <w:rPr>
          <w:rtl/>
        </w:rPr>
        <w:t xml:space="preserve"> </w:t>
      </w:r>
      <w:r w:rsidRPr="009214BE">
        <w:rPr>
          <w:rtl/>
        </w:rPr>
        <w:t>מהותית.</w:t>
      </w:r>
      <w:r w:rsidR="00515A37">
        <w:rPr>
          <w:rtl/>
        </w:rPr>
        <w:t xml:space="preserve"> </w:t>
      </w:r>
      <w:r w:rsidRPr="009214BE">
        <w:rPr>
          <w:rtl/>
        </w:rPr>
        <w:t>פירושו של דבר הוא, שאתם מוסמכים היום לדון ולשקול אם להסיר את החסינות</w:t>
      </w:r>
      <w:r w:rsidR="00515A37">
        <w:rPr>
          <w:rtl/>
        </w:rPr>
        <w:t xml:space="preserve"> </w:t>
      </w:r>
      <w:r w:rsidRPr="009214BE">
        <w:rPr>
          <w:rtl/>
        </w:rPr>
        <w:t>הדיונית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לי.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זה אומר שאתם חייבים להסיר אותה; להיפך, לו היה זה המצב,</w:t>
      </w:r>
      <w:r w:rsidR="00515A37">
        <w:rPr>
          <w:rtl/>
        </w:rPr>
        <w:t xml:space="preserve"> </w:t>
      </w:r>
      <w:r w:rsidRPr="009214BE">
        <w:rPr>
          <w:rtl/>
        </w:rPr>
        <w:t>בג"ץ</w:t>
      </w:r>
      <w:r w:rsidR="00515A37">
        <w:rPr>
          <w:rtl/>
        </w:rPr>
        <w:t xml:space="preserve"> </w:t>
      </w:r>
      <w:r w:rsidRPr="009214BE">
        <w:rPr>
          <w:rtl/>
        </w:rPr>
        <w:t>לא היה מחזיר אליכם את הדיון. אילו סבר בג"ץ שאין במה לדון, שלא מתעורר שום</w:t>
      </w:r>
      <w:r w:rsidR="00515A37">
        <w:rPr>
          <w:rtl/>
        </w:rPr>
        <w:t xml:space="preserve"> </w:t>
      </w:r>
      <w:r w:rsidRPr="009214BE">
        <w:rPr>
          <w:rtl/>
        </w:rPr>
        <w:t>ספק,</w:t>
      </w:r>
      <w:r w:rsidR="00515A37">
        <w:rPr>
          <w:rtl/>
        </w:rPr>
        <w:t xml:space="preserve"> </w:t>
      </w:r>
      <w:r w:rsidRPr="009214BE">
        <w:rPr>
          <w:rtl/>
        </w:rPr>
        <w:t>שום</w:t>
      </w:r>
      <w:r w:rsidR="00515A37">
        <w:rPr>
          <w:rtl/>
        </w:rPr>
        <w:t xml:space="preserve"> </w:t>
      </w:r>
      <w:r w:rsidRPr="009214BE">
        <w:rPr>
          <w:rtl/>
        </w:rPr>
        <w:t>שאלה,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היה מחזיר אליכם את הדיון ולא היה מורה להביא בפניכם את כל</w:t>
      </w:r>
      <w:r w:rsidR="00515A37">
        <w:rPr>
          <w:rtl/>
        </w:rPr>
        <w:t xml:space="preserve"> </w:t>
      </w:r>
      <w:r w:rsidRPr="009214BE">
        <w:rPr>
          <w:rtl/>
        </w:rPr>
        <w:t>החומר וכל השאלות שעלו בפני ועדת הכנסת. אבל כל אחד רואה, כך אני מאמין, שזה אינו</w:t>
      </w:r>
      <w:r w:rsidR="00515A37">
        <w:rPr>
          <w:rtl/>
        </w:rPr>
        <w:t xml:space="preserve"> </w:t>
      </w:r>
      <w:r w:rsidRPr="009214BE">
        <w:rPr>
          <w:rtl/>
        </w:rPr>
        <w:t>מקרה שגרתי וכי יש במקרה זה שיקולים כבדים נגד הסרת החסינות.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חושב שבהחלטתו של בג"ץ שאין חסינות מהותית הוא הקל גם עליכם וגם עלי. אם</w:t>
      </w:r>
      <w:r w:rsidR="00515A37">
        <w:rPr>
          <w:rtl/>
        </w:rPr>
        <w:t xml:space="preserve"> </w:t>
      </w:r>
      <w:r w:rsidRPr="009214BE">
        <w:rPr>
          <w:rtl/>
        </w:rPr>
        <w:t>תחליטו</w:t>
      </w:r>
      <w:r w:rsidR="00515A37">
        <w:rPr>
          <w:rtl/>
        </w:rPr>
        <w:t xml:space="preserve"> </w:t>
      </w:r>
      <w:r w:rsidRPr="009214BE">
        <w:rPr>
          <w:rtl/>
        </w:rPr>
        <w:t>היום שלא להסיר את חסינותי, אתם לא נותנים לי חסינות מוחלטת. אתם מחליטים</w:t>
      </w:r>
      <w:r w:rsidR="00515A37">
        <w:rPr>
          <w:rtl/>
        </w:rPr>
        <w:t xml:space="preserve"> </w:t>
      </w:r>
      <w:r w:rsidRPr="009214BE">
        <w:rPr>
          <w:rtl/>
        </w:rPr>
        <w:t>שבנסיבות</w:t>
      </w:r>
      <w:r w:rsidR="00515A37">
        <w:rPr>
          <w:rtl/>
        </w:rPr>
        <w:t xml:space="preserve"> </w:t>
      </w:r>
      <w:r w:rsidRPr="009214BE">
        <w:rPr>
          <w:rtl/>
        </w:rPr>
        <w:t>העניין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הצדקה</w:t>
      </w:r>
      <w:r w:rsidR="00515A37">
        <w:rPr>
          <w:rtl/>
        </w:rPr>
        <w:t xml:space="preserve"> </w:t>
      </w:r>
      <w:r w:rsidRPr="009214BE">
        <w:rPr>
          <w:rtl/>
        </w:rPr>
        <w:t>להפריע עכשיו לפעילות הפוליטית שלי ולשתק אותה. עם</w:t>
      </w:r>
      <w:r w:rsidR="00515A37">
        <w:rPr>
          <w:rtl/>
        </w:rPr>
        <w:t xml:space="preserve"> </w:t>
      </w:r>
      <w:r w:rsidRPr="009214BE">
        <w:rPr>
          <w:rtl/>
        </w:rPr>
        <w:t>העניין הזה אפשר לחכות עד לסיום תפקידי כחבר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מאמין</w:t>
      </w:r>
      <w:r w:rsidR="00515A37">
        <w:rPr>
          <w:rtl/>
        </w:rPr>
        <w:t xml:space="preserve"> </w:t>
      </w:r>
      <w:r w:rsidRPr="009214BE">
        <w:rPr>
          <w:rtl/>
        </w:rPr>
        <w:t>שזה</w:t>
      </w:r>
      <w:r w:rsidR="00515A37">
        <w:rPr>
          <w:rtl/>
        </w:rPr>
        <w:t xml:space="preserve"> </w:t>
      </w:r>
      <w:r w:rsidRPr="009214BE">
        <w:rPr>
          <w:rtl/>
        </w:rPr>
        <w:t>מקרה שבו מתאים לנהוג כך. לשם כך ניתן לכם שיקול הדעת, כדי</w:t>
      </w:r>
      <w:r w:rsidR="00515A37">
        <w:rPr>
          <w:rtl/>
        </w:rPr>
        <w:t xml:space="preserve"> </w:t>
      </w:r>
      <w:r w:rsidRPr="009214BE">
        <w:rPr>
          <w:rtl/>
        </w:rPr>
        <w:t>להחליט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חומרת</w:t>
      </w:r>
      <w:r w:rsidR="00515A37">
        <w:rPr>
          <w:rtl/>
        </w:rPr>
        <w:t xml:space="preserve"> </w:t>
      </w:r>
      <w:r w:rsidRPr="009214BE">
        <w:rPr>
          <w:rtl/>
        </w:rPr>
        <w:t>העבירה של חבר הכנסת מצדיקה הפסקה מיידית של השליחות הציבורית</w:t>
      </w:r>
      <w:r w:rsidR="00515A37">
        <w:rPr>
          <w:rtl/>
        </w:rPr>
        <w:t xml:space="preserve"> </w:t>
      </w:r>
      <w:r w:rsidRPr="009214BE">
        <w:rPr>
          <w:rtl/>
        </w:rPr>
        <w:t>שהטיל עליו הבוחר. הכנסת קבעה בחוק החסינות שאפילו אדם נמצא בהליכים פליליים לפני</w:t>
      </w:r>
      <w:r w:rsidR="00515A37">
        <w:rPr>
          <w:rtl/>
        </w:rPr>
        <w:t xml:space="preserve"> </w:t>
      </w:r>
      <w:r w:rsidRPr="009214BE">
        <w:rPr>
          <w:rtl/>
        </w:rPr>
        <w:t>בחירתו</w:t>
      </w:r>
      <w:r w:rsidR="00515A37">
        <w:rPr>
          <w:rtl/>
        </w:rPr>
        <w:t xml:space="preserve"> </w:t>
      </w:r>
      <w:r w:rsidRPr="009214BE">
        <w:rPr>
          <w:rtl/>
        </w:rPr>
        <w:t>לכנסת,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אפילו</w:t>
      </w:r>
      <w:r w:rsidR="00515A37">
        <w:rPr>
          <w:rtl/>
        </w:rPr>
        <w:t xml:space="preserve"> </w:t>
      </w:r>
      <w:r w:rsidRPr="009214BE">
        <w:rPr>
          <w:rtl/>
        </w:rPr>
        <w:t>ניתן</w:t>
      </w:r>
      <w:r w:rsidR="00515A37">
        <w:rPr>
          <w:rtl/>
        </w:rPr>
        <w:t xml:space="preserve"> </w:t>
      </w:r>
      <w:r w:rsidRPr="009214BE">
        <w:rPr>
          <w:rtl/>
        </w:rPr>
        <w:t>נגדו</w:t>
      </w:r>
      <w:r w:rsidR="00515A37">
        <w:rPr>
          <w:rtl/>
        </w:rPr>
        <w:t xml:space="preserve"> </w:t>
      </w:r>
      <w:r w:rsidRPr="009214BE">
        <w:rPr>
          <w:rtl/>
        </w:rPr>
        <w:t>גזר</w:t>
      </w:r>
      <w:r w:rsidR="00515A37">
        <w:rPr>
          <w:rtl/>
        </w:rPr>
        <w:t>-</w:t>
      </w:r>
      <w:r w:rsidRPr="009214BE">
        <w:rPr>
          <w:rtl/>
        </w:rPr>
        <w:t>דין,</w:t>
      </w:r>
      <w:r w:rsidR="00515A37">
        <w:rPr>
          <w:rtl/>
        </w:rPr>
        <w:t xml:space="preserve"> </w:t>
      </w:r>
      <w:r w:rsidRPr="009214BE">
        <w:rPr>
          <w:rtl/>
        </w:rPr>
        <w:t>מרגע שהוא נבחר נפסקים נגדו כל</w:t>
      </w:r>
      <w:r w:rsidR="00515A37">
        <w:rPr>
          <w:rtl/>
        </w:rPr>
        <w:t xml:space="preserve"> </w:t>
      </w:r>
      <w:r w:rsidRPr="009214BE">
        <w:rPr>
          <w:rtl/>
        </w:rPr>
        <w:t>ההליכים.</w:t>
      </w:r>
      <w:r w:rsidR="00515A37">
        <w:rPr>
          <w:rtl/>
        </w:rPr>
        <w:t xml:space="preserve"> </w:t>
      </w:r>
      <w:r w:rsidRPr="009214BE">
        <w:rPr>
          <w:rtl/>
        </w:rPr>
        <w:t>גם במקרה כזה הכנסת צריכה להחליט אם יש הצדקה להסיר את החסינות או לא.</w:t>
      </w:r>
      <w:r w:rsidR="00515A37">
        <w:rPr>
          <w:rtl/>
        </w:rPr>
        <w:t xml:space="preserve"> </w:t>
      </w:r>
      <w:r w:rsidRPr="009214BE">
        <w:rPr>
          <w:rtl/>
        </w:rPr>
        <w:t>המשמעות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שאנחנו מייחסים חשיבות רבה לכך שאדם נבחר לכנסת. יש משקל כבד לדברו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הבוחר.</w:t>
      </w:r>
      <w:r w:rsidR="00515A37">
        <w:rPr>
          <w:rtl/>
        </w:rPr>
        <w:t xml:space="preserve"> </w:t>
      </w:r>
      <w:r w:rsidRPr="009214BE">
        <w:rPr>
          <w:rtl/>
        </w:rPr>
        <w:t>אנחנו מכבדים את רצונו של ציבור כלשהו שאדם מסוים יהיה נציגו לתקופה</w:t>
      </w:r>
      <w:r w:rsidR="00515A37">
        <w:rPr>
          <w:rtl/>
        </w:rPr>
        <w:t xml:space="preserve"> </w:t>
      </w:r>
      <w:r w:rsidRPr="009214BE">
        <w:rPr>
          <w:rtl/>
        </w:rPr>
        <w:t>הקרובה,</w:t>
      </w:r>
      <w:r w:rsidR="00515A37">
        <w:rPr>
          <w:rtl/>
        </w:rPr>
        <w:t xml:space="preserve"> </w:t>
      </w:r>
      <w:r w:rsidRPr="009214BE">
        <w:rPr>
          <w:rtl/>
        </w:rPr>
        <w:t>אפילו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נגדו</w:t>
      </w:r>
      <w:r w:rsidR="00515A37">
        <w:rPr>
          <w:rtl/>
        </w:rPr>
        <w:t xml:space="preserve"> </w:t>
      </w:r>
      <w:r w:rsidRPr="009214BE">
        <w:rPr>
          <w:rtl/>
        </w:rPr>
        <w:t>גזר</w:t>
      </w:r>
      <w:r w:rsidR="00515A37">
        <w:rPr>
          <w:rtl/>
        </w:rPr>
        <w:t>-</w:t>
      </w:r>
      <w:r w:rsidRPr="009214BE">
        <w:rPr>
          <w:rtl/>
        </w:rPr>
        <w:t>דין.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צריכה</w:t>
      </w:r>
      <w:r w:rsidR="00515A37">
        <w:rPr>
          <w:rtl/>
        </w:rPr>
        <w:t xml:space="preserve"> </w:t>
      </w:r>
      <w:r w:rsidRPr="009214BE">
        <w:rPr>
          <w:rtl/>
        </w:rPr>
        <w:t>להעמיד</w:t>
      </w:r>
      <w:r w:rsidR="00515A37">
        <w:rPr>
          <w:rtl/>
        </w:rPr>
        <w:t xml:space="preserve"> </w:t>
      </w:r>
      <w:r w:rsidRPr="009214BE">
        <w:rPr>
          <w:rtl/>
        </w:rPr>
        <w:t>זה מול זה ולשקול</w:t>
      </w:r>
      <w:r w:rsidR="00515A37">
        <w:rPr>
          <w:rtl/>
        </w:rPr>
        <w:t xml:space="preserve"> </w:t>
      </w:r>
      <w:r w:rsidRPr="009214BE">
        <w:rPr>
          <w:rtl/>
        </w:rPr>
        <w:t>במאזניים:</w:t>
      </w:r>
      <w:r w:rsidR="00515A37">
        <w:rPr>
          <w:rtl/>
        </w:rPr>
        <w:t xml:space="preserve"> </w:t>
      </w:r>
      <w:r w:rsidRPr="009214BE">
        <w:rPr>
          <w:rtl/>
        </w:rPr>
        <w:t>מצד</w:t>
      </w:r>
      <w:r w:rsidR="00515A37">
        <w:rPr>
          <w:rtl/>
        </w:rPr>
        <w:t xml:space="preserve"> </w:t>
      </w:r>
      <w:r w:rsidRPr="009214BE">
        <w:rPr>
          <w:rtl/>
        </w:rPr>
        <w:t>אחד,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כובד</w:t>
      </w:r>
      <w:r w:rsidR="00515A37">
        <w:rPr>
          <w:rtl/>
        </w:rPr>
        <w:t xml:space="preserve"> </w:t>
      </w:r>
      <w:r w:rsidRPr="009214BE">
        <w:rPr>
          <w:rtl/>
        </w:rPr>
        <w:t>השליחות</w:t>
      </w:r>
      <w:r w:rsidR="00515A37">
        <w:rPr>
          <w:rtl/>
        </w:rPr>
        <w:t xml:space="preserve"> </w:t>
      </w:r>
      <w:r w:rsidRPr="009214BE">
        <w:rPr>
          <w:rtl/>
        </w:rPr>
        <w:t>הציבורית; מצד שני, את חומרת האישומים</w:t>
      </w:r>
      <w:r w:rsidR="00515A37">
        <w:rPr>
          <w:rtl/>
        </w:rPr>
        <w:t xml:space="preserve"> </w:t>
      </w:r>
      <w:r w:rsidRPr="009214BE">
        <w:rPr>
          <w:rtl/>
        </w:rPr>
        <w:t>והעבירות.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במשך</w:t>
      </w:r>
      <w:r w:rsidR="00515A37">
        <w:rPr>
          <w:rtl/>
        </w:rPr>
        <w:t xml:space="preserve"> </w:t>
      </w:r>
      <w:r w:rsidRPr="009214BE">
        <w:rPr>
          <w:rtl/>
        </w:rPr>
        <w:t>השנים</w:t>
      </w:r>
      <w:r w:rsidR="00515A37">
        <w:rPr>
          <w:rtl/>
        </w:rPr>
        <w:t xml:space="preserve"> </w:t>
      </w:r>
      <w:r w:rsidRPr="009214BE">
        <w:rPr>
          <w:rtl/>
        </w:rPr>
        <w:t>התגבש בכנסת קו מסוים לאיזון הדברים, ואני מציע לכם לנהוג לפיו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עכשיו: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דובר בעבירות כבדות של שחיתות, שוחד, מעילה, גנבה, תמיד הסירה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החסינות.</w:t>
      </w:r>
      <w:r w:rsidR="00515A37">
        <w:rPr>
          <w:rtl/>
        </w:rPr>
        <w:t xml:space="preserve"> </w:t>
      </w:r>
      <w:r w:rsidRPr="009214BE">
        <w:rPr>
          <w:rtl/>
        </w:rPr>
        <w:t>לעומת</w:t>
      </w:r>
      <w:r w:rsidR="00515A37">
        <w:rPr>
          <w:rtl/>
        </w:rPr>
        <w:t xml:space="preserve"> </w:t>
      </w:r>
      <w:r w:rsidRPr="009214BE">
        <w:rPr>
          <w:rtl/>
        </w:rPr>
        <w:t>זאת,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דובר בעבירות פחות חמורות, לא עבירות של</w:t>
      </w:r>
      <w:r w:rsidR="00515A37">
        <w:rPr>
          <w:rtl/>
        </w:rPr>
        <w:t xml:space="preserve"> </w:t>
      </w:r>
      <w:r w:rsidRPr="009214BE">
        <w:rPr>
          <w:rtl/>
        </w:rPr>
        <w:t>מעילה,</w:t>
      </w:r>
      <w:r w:rsidR="00515A37">
        <w:rPr>
          <w:rtl/>
        </w:rPr>
        <w:t xml:space="preserve"> </w:t>
      </w:r>
      <w:r w:rsidRPr="009214BE">
        <w:rPr>
          <w:rtl/>
        </w:rPr>
        <w:t>אמרה</w:t>
      </w:r>
      <w:r w:rsidR="00515A37">
        <w:rPr>
          <w:rtl/>
        </w:rPr>
        <w:t xml:space="preserve"> </w:t>
      </w:r>
      <w:r w:rsidRPr="009214BE">
        <w:rPr>
          <w:rtl/>
        </w:rPr>
        <w:t>הכנסת: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אינו</w:t>
      </w:r>
      <w:r w:rsidR="00515A37">
        <w:rPr>
          <w:rtl/>
        </w:rPr>
        <w:t xml:space="preserve"> </w:t>
      </w:r>
      <w:r w:rsidRPr="009214BE">
        <w:rPr>
          <w:rtl/>
        </w:rPr>
        <w:t>מצדיק</w:t>
      </w:r>
      <w:r w:rsidR="00515A37">
        <w:rPr>
          <w:rtl/>
        </w:rPr>
        <w:t xml:space="preserve"> </w:t>
      </w:r>
      <w:r w:rsidRPr="009214BE">
        <w:rPr>
          <w:rtl/>
        </w:rPr>
        <w:t>להפריע את השליחות הציבורית, עם זה אפשר</w:t>
      </w:r>
      <w:r w:rsidR="00515A37">
        <w:rPr>
          <w:rtl/>
        </w:rPr>
        <w:t xml:space="preserve"> </w:t>
      </w:r>
      <w:r w:rsidRPr="009214BE">
        <w:rPr>
          <w:rtl/>
        </w:rPr>
        <w:t>לחכות.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מבחן</w:t>
      </w:r>
      <w:r w:rsidR="00515A37">
        <w:rPr>
          <w:rtl/>
        </w:rPr>
        <w:t xml:space="preserve"> </w:t>
      </w:r>
      <w:r w:rsidRPr="009214BE">
        <w:rPr>
          <w:rtl/>
        </w:rPr>
        <w:t>נוסף שהפעילה הכנסת, והוא קשור למבחן הקודם: כאשר העבירה היא בעלת</w:t>
      </w:r>
      <w:r w:rsidR="00515A37">
        <w:rPr>
          <w:rtl/>
        </w:rPr>
        <w:t xml:space="preserve"> </w:t>
      </w:r>
      <w:r w:rsidRPr="009214BE">
        <w:rPr>
          <w:rtl/>
        </w:rPr>
        <w:t>אופי</w:t>
      </w:r>
      <w:r w:rsidR="00515A37">
        <w:rPr>
          <w:rtl/>
        </w:rPr>
        <w:t xml:space="preserve"> </w:t>
      </w:r>
      <w:r w:rsidRPr="009214BE">
        <w:rPr>
          <w:rtl/>
        </w:rPr>
        <w:t>ציבורי, כאשר היא קשורה למילוי התפקיד, כאשר היא נובעת מרצונו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לקיים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תפקידו,</w:t>
      </w:r>
      <w:r w:rsidR="00515A37">
        <w:rPr>
          <w:rtl/>
        </w:rPr>
        <w:t xml:space="preserve"> </w:t>
      </w:r>
      <w:r w:rsidRPr="009214BE">
        <w:rPr>
          <w:rtl/>
        </w:rPr>
        <w:t>כאשר היא ליד תפקידו, אפילו אם היא לא במסגרת תפקידו ממש, לא</w:t>
      </w:r>
      <w:r w:rsidR="00515A37">
        <w:rPr>
          <w:rtl/>
        </w:rPr>
        <w:t xml:space="preserve"> </w:t>
      </w:r>
      <w:r w:rsidRPr="009214BE">
        <w:rPr>
          <w:rtl/>
        </w:rPr>
        <w:t>הסירו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החסינות.</w:t>
      </w:r>
      <w:r w:rsidR="00515A37">
        <w:rPr>
          <w:rtl/>
        </w:rPr>
        <w:t xml:space="preserve"> </w:t>
      </w:r>
      <w:r w:rsidRPr="009214BE">
        <w:rPr>
          <w:rtl/>
        </w:rPr>
        <w:t>כלומר גם במקרים שבהם לא היתה חסינות מהותית, אבל הם היו על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גבול התפקיד </w:t>
      </w:r>
      <w:r w:rsidR="00515A37">
        <w:rPr>
          <w:rtl/>
        </w:rPr>
        <w:t>–</w:t>
      </w:r>
      <w:r w:rsidRPr="009214BE">
        <w:rPr>
          <w:rtl/>
        </w:rPr>
        <w:t xml:space="preserve"> לא הסירו את החסינות.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משפטן,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יודע</w:t>
      </w:r>
      <w:r w:rsidR="00515A37">
        <w:rPr>
          <w:rtl/>
        </w:rPr>
        <w:t xml:space="preserve"> </w:t>
      </w:r>
      <w:r w:rsidRPr="009214BE">
        <w:rPr>
          <w:rtl/>
        </w:rPr>
        <w:t>אני שכך נהגה הכנסת עד היום וכך המליצו לה יועצים</w:t>
      </w:r>
      <w:r w:rsidR="00515A37">
        <w:rPr>
          <w:rtl/>
        </w:rPr>
        <w:t xml:space="preserve"> </w:t>
      </w:r>
      <w:r w:rsidRPr="009214BE">
        <w:rPr>
          <w:rtl/>
        </w:rPr>
        <w:t>משפטיים</w:t>
      </w:r>
      <w:r w:rsidR="00515A37">
        <w:rPr>
          <w:rtl/>
        </w:rPr>
        <w:t xml:space="preserve"> </w:t>
      </w:r>
      <w:r w:rsidRPr="009214BE">
        <w:rPr>
          <w:rtl/>
        </w:rPr>
        <w:t>לנהוג.</w:t>
      </w:r>
      <w:r w:rsidR="00515A37">
        <w:rPr>
          <w:rtl/>
        </w:rPr>
        <w:t xml:space="preserve"> </w:t>
      </w:r>
      <w:r w:rsidRPr="009214BE">
        <w:rPr>
          <w:rtl/>
        </w:rPr>
        <w:t>מעולם</w:t>
      </w:r>
      <w:r w:rsidR="00515A37">
        <w:rPr>
          <w:rtl/>
        </w:rPr>
        <w:t xml:space="preserve"> </w:t>
      </w:r>
      <w:r w:rsidRPr="009214BE">
        <w:rPr>
          <w:rtl/>
        </w:rPr>
        <w:t>לא הסירה הכנסת חסינותו של חבר כנסת, לא רק כשמדובר היה</w:t>
      </w:r>
      <w:r w:rsidR="00515A37">
        <w:rPr>
          <w:rtl/>
        </w:rPr>
        <w:t xml:space="preserve"> </w:t>
      </w:r>
      <w:r w:rsidRPr="009214BE">
        <w:rPr>
          <w:rtl/>
        </w:rPr>
        <w:t>בפעילות במסגרת תפקידו או עבודתו כחבר כנסת, אלא גם כשהיה מדובר בפעילותו על גבול</w:t>
      </w:r>
      <w:r w:rsidR="00515A37">
        <w:rPr>
          <w:rtl/>
        </w:rPr>
        <w:t xml:space="preserve"> </w:t>
      </w:r>
      <w:r w:rsidRPr="009214BE">
        <w:rPr>
          <w:rtl/>
        </w:rPr>
        <w:t>התפקיד</w:t>
      </w:r>
      <w:r w:rsidR="00515A37">
        <w:rPr>
          <w:rtl/>
        </w:rPr>
        <w:t xml:space="preserve"> </w:t>
      </w:r>
      <w:r w:rsidRPr="009214BE">
        <w:rPr>
          <w:rtl/>
        </w:rPr>
        <w:t>הזה.</w:t>
      </w:r>
      <w:r w:rsidR="00515A37">
        <w:rPr>
          <w:rtl/>
        </w:rPr>
        <w:t xml:space="preserve"> </w:t>
      </w:r>
      <w:r w:rsidRPr="009214BE">
        <w:rPr>
          <w:rtl/>
        </w:rPr>
        <w:t>בפני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הובאו</w:t>
      </w:r>
      <w:r w:rsidR="00515A37">
        <w:rPr>
          <w:rtl/>
        </w:rPr>
        <w:t xml:space="preserve"> </w:t>
      </w:r>
      <w:r w:rsidRPr="009214BE">
        <w:rPr>
          <w:rtl/>
        </w:rPr>
        <w:t>דבריו</w:t>
      </w:r>
      <w:r w:rsidR="00515A37">
        <w:rPr>
          <w:rtl/>
        </w:rPr>
        <w:t xml:space="preserve"> </w:t>
      </w:r>
      <w:r w:rsidRPr="009214BE">
        <w:rPr>
          <w:rtl/>
        </w:rPr>
        <w:t>של חיים כהן כשהיה היועץ 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לממשלה,</w:t>
      </w:r>
      <w:r w:rsidR="00515A37">
        <w:rPr>
          <w:rtl/>
        </w:rPr>
        <w:t xml:space="preserve"> </w:t>
      </w:r>
      <w:r w:rsidRPr="009214BE">
        <w:rPr>
          <w:rtl/>
        </w:rPr>
        <w:t>והוא</w:t>
      </w:r>
      <w:r w:rsidR="00515A37">
        <w:rPr>
          <w:rtl/>
        </w:rPr>
        <w:t xml:space="preserve"> </w:t>
      </w:r>
      <w:r w:rsidRPr="009214BE">
        <w:rPr>
          <w:rtl/>
        </w:rPr>
        <w:t>הרי כיהן אחר כך גם כממלא</w:t>
      </w:r>
      <w:r w:rsidR="00515A37">
        <w:rPr>
          <w:rtl/>
        </w:rPr>
        <w:t>-</w:t>
      </w:r>
      <w:r w:rsidRPr="009214BE">
        <w:rPr>
          <w:rtl/>
        </w:rPr>
        <w:t>מקום נשיא בית</w:t>
      </w:r>
      <w:r w:rsidR="00515A37">
        <w:rPr>
          <w:rtl/>
        </w:rPr>
        <w:t>-</w:t>
      </w:r>
      <w:r w:rsidRPr="009214BE">
        <w:rPr>
          <w:rtl/>
        </w:rPr>
        <w:t>המשפט העליון. בדבריו פנה</w:t>
      </w:r>
      <w:r w:rsidR="00515A37">
        <w:rPr>
          <w:rtl/>
        </w:rPr>
        <w:t xml:space="preserve"> </w:t>
      </w:r>
      <w:r w:rsidRPr="009214BE">
        <w:rPr>
          <w:rtl/>
        </w:rPr>
        <w:t>אל ועדת הכנסת ואמר לה: בדקו אם המעשים קשורים בעבודתו של האיש כחבר כנסת, האם הם</w:t>
      </w:r>
      <w:r w:rsidR="00515A37">
        <w:rPr>
          <w:rtl/>
        </w:rPr>
        <w:t xml:space="preserve"> </w:t>
      </w:r>
      <w:r w:rsidRPr="009214BE">
        <w:rPr>
          <w:rtl/>
        </w:rPr>
        <w:t>קשורים</w:t>
      </w:r>
      <w:r w:rsidR="00515A37">
        <w:rPr>
          <w:rtl/>
        </w:rPr>
        <w:t xml:space="preserve"> </w:t>
      </w:r>
      <w:r w:rsidRPr="009214BE">
        <w:rPr>
          <w:rtl/>
        </w:rPr>
        <w:t>לתפקידו הציבורי, או שכולם במישור הפרטי. ואם קשורים הם לעבודתו הציבורית</w:t>
      </w:r>
      <w:r w:rsidR="00515A37">
        <w:rPr>
          <w:rtl/>
        </w:rPr>
        <w:t xml:space="preserve"> –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הוא אמר מפורשות </w:t>
      </w:r>
      <w:r w:rsidR="00515A37">
        <w:rPr>
          <w:rtl/>
        </w:rPr>
        <w:t>–</w:t>
      </w:r>
      <w:r w:rsidRPr="009214BE">
        <w:rPr>
          <w:rtl/>
        </w:rPr>
        <w:t xml:space="preserve"> אל תסירו את החסינות. חבל שלא כך נוהג בי היועץ המשפטי,</w:t>
      </w:r>
      <w:r w:rsidR="00515A37">
        <w:rPr>
          <w:rtl/>
        </w:rPr>
        <w:t xml:space="preserve"> </w:t>
      </w:r>
      <w:r w:rsidRPr="009214BE">
        <w:rPr>
          <w:rtl/>
        </w:rPr>
        <w:t>אך אני מקווה שאתם, חברי הכנסת הנכבדים, שבידכם הסמכות, אכן תנהגו לפי כלל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במקרים</w:t>
      </w:r>
      <w:r w:rsidR="00515A37">
        <w:rPr>
          <w:rtl/>
        </w:rPr>
        <w:t xml:space="preserve"> </w:t>
      </w:r>
      <w:r w:rsidRPr="009214BE">
        <w:rPr>
          <w:rtl/>
        </w:rPr>
        <w:t>שהיו</w:t>
      </w:r>
      <w:r w:rsidR="00515A37">
        <w:rPr>
          <w:rtl/>
        </w:rPr>
        <w:t xml:space="preserve"> </w:t>
      </w:r>
      <w:r w:rsidRPr="009214BE">
        <w:rPr>
          <w:rtl/>
        </w:rPr>
        <w:t>כולם במישור הפרטי ולא במישור הפעילות כחבר הכנסת או בקשר</w:t>
      </w:r>
      <w:r w:rsidR="00515A37">
        <w:rPr>
          <w:rtl/>
        </w:rPr>
        <w:t xml:space="preserve"> </w:t>
      </w:r>
      <w:r w:rsidRPr="009214BE">
        <w:rPr>
          <w:rtl/>
        </w:rPr>
        <w:t>לעבודה</w:t>
      </w:r>
      <w:r w:rsidR="00515A37">
        <w:rPr>
          <w:rtl/>
        </w:rPr>
        <w:t xml:space="preserve"> </w:t>
      </w:r>
      <w:r w:rsidRPr="009214BE">
        <w:rPr>
          <w:rtl/>
        </w:rPr>
        <w:t>כחבר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קרה לא אחת שהכנסת או ועדת הכנסת סירבו להסיר את החסינות. כך</w:t>
      </w:r>
      <w:r w:rsidR="00515A37">
        <w:rPr>
          <w:rtl/>
        </w:rPr>
        <w:t xml:space="preserve"> </w:t>
      </w:r>
      <w:r w:rsidRPr="009214BE">
        <w:rPr>
          <w:rtl/>
        </w:rPr>
        <w:t>קרה</w:t>
      </w:r>
      <w:r w:rsidR="00515A37">
        <w:rPr>
          <w:rtl/>
        </w:rPr>
        <w:t xml:space="preserve"> </w:t>
      </w:r>
      <w:r w:rsidRPr="009214BE">
        <w:rPr>
          <w:rtl/>
        </w:rPr>
        <w:t>עם חבר הכנסת שלמה לורינץ, שנאשם בעבירות על חוקי מטבע חוץ, שלא היה להן שום</w:t>
      </w:r>
      <w:r w:rsidR="00515A37">
        <w:rPr>
          <w:rtl/>
        </w:rPr>
        <w:t xml:space="preserve"> </w:t>
      </w:r>
      <w:r w:rsidRPr="009214BE">
        <w:rPr>
          <w:rtl/>
        </w:rPr>
        <w:t>קשר</w:t>
      </w:r>
      <w:r w:rsidR="00515A37">
        <w:rPr>
          <w:rtl/>
        </w:rPr>
        <w:t xml:space="preserve"> </w:t>
      </w:r>
      <w:r w:rsidRPr="009214BE">
        <w:rPr>
          <w:rtl/>
        </w:rPr>
        <w:t>לעבודתו</w:t>
      </w:r>
      <w:r w:rsidR="00515A37">
        <w:rPr>
          <w:rtl/>
        </w:rPr>
        <w:t xml:space="preserve"> </w:t>
      </w:r>
      <w:r w:rsidRPr="009214BE">
        <w:rPr>
          <w:rtl/>
        </w:rPr>
        <w:t>כחבר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  <w:r w:rsidR="00515A37">
        <w:rPr>
          <w:rtl/>
        </w:rPr>
        <w:t xml:space="preserve"> </w:t>
      </w:r>
      <w:r w:rsidRPr="009214BE">
        <w:rPr>
          <w:rtl/>
        </w:rPr>
        <w:t>כך קרה עם חבר הכנסת שלמה עמר, שנאשם בשימוש ביודעין</w:t>
      </w:r>
      <w:r w:rsidR="00515A37">
        <w:rPr>
          <w:rtl/>
        </w:rPr>
        <w:t xml:space="preserve"> </w:t>
      </w:r>
      <w:r w:rsidRPr="009214BE">
        <w:rPr>
          <w:rtl/>
        </w:rPr>
        <w:t>בהאזנות</w:t>
      </w:r>
      <w:r w:rsidR="00515A37">
        <w:rPr>
          <w:rtl/>
        </w:rPr>
        <w:t xml:space="preserve"> </w:t>
      </w:r>
      <w:r w:rsidRPr="009214BE">
        <w:rPr>
          <w:rtl/>
        </w:rPr>
        <w:t>סתר.</w:t>
      </w:r>
      <w:r w:rsidR="00515A37">
        <w:rPr>
          <w:rtl/>
        </w:rPr>
        <w:t xml:space="preserve"> </w:t>
      </w:r>
      <w:r w:rsidRPr="009214BE">
        <w:rPr>
          <w:rtl/>
        </w:rPr>
        <w:t>כך קרה בזמנם גם עם כמה חברי כנסת שנאשמו בעבירות תעבורה, שלא היה</w:t>
      </w:r>
      <w:r w:rsidR="00515A37">
        <w:rPr>
          <w:rtl/>
        </w:rPr>
        <w:t xml:space="preserve"> </w:t>
      </w:r>
      <w:r w:rsidRPr="009214BE">
        <w:rPr>
          <w:rtl/>
        </w:rPr>
        <w:t>להן קשר לעבודתם כחברי הכנסת, והכנסת כולה דחתה את המלצת ועדת הכנסת וסירבה להסיר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החסינות.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עשתה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משום שסברה כי לא היה זה נכון מצד היועץ 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</w:t>
      </w:r>
      <w:r w:rsidR="00515A37">
        <w:rPr>
          <w:rtl/>
        </w:rPr>
        <w:t xml:space="preserve"> </w:t>
      </w:r>
      <w:r w:rsidRPr="009214BE">
        <w:rPr>
          <w:rtl/>
        </w:rPr>
        <w:t>לבוא</w:t>
      </w:r>
      <w:r w:rsidR="00515A37">
        <w:rPr>
          <w:rtl/>
        </w:rPr>
        <w:t xml:space="preserve"> </w:t>
      </w:r>
      <w:r w:rsidRPr="009214BE">
        <w:rPr>
          <w:rtl/>
        </w:rPr>
        <w:t>במקרים</w:t>
      </w:r>
      <w:r w:rsidR="00515A37">
        <w:rPr>
          <w:rtl/>
        </w:rPr>
        <w:t xml:space="preserve"> </w:t>
      </w:r>
      <w:r w:rsidRPr="009214BE">
        <w:rPr>
          <w:rtl/>
        </w:rPr>
        <w:t>כאלה ולבקש הסרת החסינות, שבעניינים כאלה אפשר להמתין. אני</w:t>
      </w:r>
      <w:r w:rsidR="00515A37">
        <w:rPr>
          <w:rtl/>
        </w:rPr>
        <w:t xml:space="preserve"> </w:t>
      </w:r>
      <w:r w:rsidRPr="009214BE">
        <w:rPr>
          <w:rtl/>
        </w:rPr>
        <w:t>משוכנע שגם במקרה שלי אין כל הצדקה לכך ואפשר להמתין.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מכם</w:t>
      </w:r>
      <w:r w:rsidR="00515A37">
        <w:rPr>
          <w:rtl/>
        </w:rPr>
        <w:t xml:space="preserve"> </w:t>
      </w:r>
      <w:r w:rsidRPr="009214BE">
        <w:rPr>
          <w:rtl/>
        </w:rPr>
        <w:t>לשים עצמכם במקומי ולשקול את כל הנסיבות; לשקול את אופיו של</w:t>
      </w:r>
      <w:r w:rsidR="00515A37">
        <w:rPr>
          <w:rtl/>
        </w:rPr>
        <w:t xml:space="preserve"> </w:t>
      </w:r>
      <w:r w:rsidRPr="009214BE">
        <w:rPr>
          <w:rtl/>
        </w:rPr>
        <w:t>כתב</w:t>
      </w:r>
      <w:r w:rsidR="00515A37">
        <w:rPr>
          <w:rtl/>
        </w:rPr>
        <w:t xml:space="preserve"> </w:t>
      </w:r>
      <w:r w:rsidRPr="009214BE">
        <w:rPr>
          <w:rtl/>
        </w:rPr>
        <w:t>האישום,</w:t>
      </w:r>
      <w:r w:rsidR="00515A37">
        <w:rPr>
          <w:rtl/>
        </w:rPr>
        <w:t xml:space="preserve"> </w:t>
      </w:r>
      <w:r w:rsidRPr="009214BE">
        <w:rPr>
          <w:rtl/>
        </w:rPr>
        <w:t>מה באמת מייחסים לי, האם עומד בפניכם עבריין, איש מושחת, לזכור שגם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 כתב האישום לא מדובר בשחיתות אלא במעידה במהלך מילוי תפקיד.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לשקול</w:t>
      </w:r>
      <w:r w:rsidR="00515A37">
        <w:rPr>
          <w:rtl/>
        </w:rPr>
        <w:t xml:space="preserve"> </w:t>
      </w:r>
      <w:r w:rsidRPr="009214BE">
        <w:rPr>
          <w:rtl/>
        </w:rPr>
        <w:t>את הצורה המוזרה והלא</w:t>
      </w:r>
      <w:r w:rsidR="00515A37">
        <w:rPr>
          <w:rtl/>
        </w:rPr>
        <w:t>-</w:t>
      </w:r>
      <w:r w:rsidRPr="009214BE">
        <w:rPr>
          <w:rtl/>
        </w:rPr>
        <w:t>הוגנת שבה נהגו כלפי, את הרדיפות, ההשמצות,</w:t>
      </w:r>
      <w:r w:rsidR="00515A37">
        <w:rPr>
          <w:rtl/>
        </w:rPr>
        <w:t xml:space="preserve"> </w:t>
      </w:r>
      <w:r w:rsidRPr="009214BE">
        <w:rPr>
          <w:rtl/>
        </w:rPr>
        <w:t>ההכפשות,</w:t>
      </w:r>
      <w:r w:rsidR="00515A37">
        <w:rPr>
          <w:rtl/>
        </w:rPr>
        <w:t xml:space="preserve"> </w:t>
      </w:r>
      <w:r w:rsidRPr="009214BE">
        <w:rPr>
          <w:rtl/>
        </w:rPr>
        <w:t>הפרסומים</w:t>
      </w:r>
      <w:r w:rsidR="00515A37">
        <w:rPr>
          <w:rtl/>
        </w:rPr>
        <w:t xml:space="preserve"> </w:t>
      </w:r>
      <w:r w:rsidRPr="009214BE">
        <w:rPr>
          <w:rtl/>
        </w:rPr>
        <w:t>המסולפים</w:t>
      </w:r>
      <w:r w:rsidR="00515A37">
        <w:rPr>
          <w:rtl/>
        </w:rPr>
        <w:t xml:space="preserve"> </w:t>
      </w:r>
      <w:r w:rsidRPr="009214BE">
        <w:rPr>
          <w:rtl/>
        </w:rPr>
        <w:t>בתקשורת, את הסבל הקשה, והרבה פעמים המיותר, שנגרם</w:t>
      </w:r>
      <w:r w:rsidR="00515A37">
        <w:rPr>
          <w:rtl/>
        </w:rPr>
        <w:t xml:space="preserve"> </w:t>
      </w:r>
      <w:r w:rsidRPr="009214BE">
        <w:rPr>
          <w:rtl/>
        </w:rPr>
        <w:t>לי,</w:t>
      </w:r>
      <w:r w:rsidR="00515A37">
        <w:rPr>
          <w:rtl/>
        </w:rPr>
        <w:t xml:space="preserve"> </w:t>
      </w:r>
      <w:r w:rsidRPr="009214BE">
        <w:rPr>
          <w:rtl/>
        </w:rPr>
        <w:t>למשפחתי</w:t>
      </w:r>
      <w:r w:rsidR="00515A37">
        <w:rPr>
          <w:rtl/>
        </w:rPr>
        <w:t xml:space="preserve"> </w:t>
      </w:r>
      <w:r w:rsidRPr="009214BE">
        <w:rPr>
          <w:rtl/>
        </w:rPr>
        <w:t>ולקרובי, את ההשהיה המכוונת של הפרשה במשך שנתיים והוצאתה מן הארון</w:t>
      </w:r>
      <w:r w:rsidR="00515A37">
        <w:rPr>
          <w:rtl/>
        </w:rPr>
        <w:t xml:space="preserve"> </w:t>
      </w:r>
      <w:r w:rsidRPr="009214BE">
        <w:rPr>
          <w:rtl/>
        </w:rPr>
        <w:t>כעת,</w:t>
      </w:r>
      <w:r w:rsidR="00515A37">
        <w:rPr>
          <w:rtl/>
        </w:rPr>
        <w:t xml:space="preserve"> </w:t>
      </w:r>
      <w:r w:rsidRPr="009214BE">
        <w:rPr>
          <w:rtl/>
        </w:rPr>
        <w:t>כמעט</w:t>
      </w:r>
      <w:r w:rsidR="00515A37">
        <w:rPr>
          <w:rtl/>
        </w:rPr>
        <w:t xml:space="preserve"> </w:t>
      </w:r>
      <w:r w:rsidRPr="009214BE">
        <w:rPr>
          <w:rtl/>
        </w:rPr>
        <w:t>שלוש</w:t>
      </w:r>
      <w:r w:rsidR="00515A37">
        <w:rPr>
          <w:rtl/>
        </w:rPr>
        <w:t xml:space="preserve"> </w:t>
      </w:r>
      <w:r w:rsidRPr="009214BE">
        <w:rPr>
          <w:rtl/>
        </w:rPr>
        <w:t>שנים לאחר החקירה. אני מבקש שתשקלו את הרושם הברור, שמישהו כאן</w:t>
      </w:r>
      <w:r w:rsidR="00515A37">
        <w:rPr>
          <w:rtl/>
        </w:rPr>
        <w:t xml:space="preserve"> </w:t>
      </w:r>
      <w:r w:rsidRPr="009214BE">
        <w:rPr>
          <w:rtl/>
        </w:rPr>
        <w:t>ניסה</w:t>
      </w:r>
      <w:r w:rsidR="00515A37">
        <w:rPr>
          <w:rtl/>
        </w:rPr>
        <w:t xml:space="preserve"> </w:t>
      </w:r>
      <w:r w:rsidRPr="009214BE">
        <w:rPr>
          <w:rtl/>
        </w:rPr>
        <w:t>לבחור</w:t>
      </w:r>
      <w:r w:rsidR="00515A37">
        <w:rPr>
          <w:rtl/>
        </w:rPr>
        <w:t xml:space="preserve"> </w:t>
      </w:r>
      <w:r w:rsidRPr="009214BE">
        <w:rPr>
          <w:rtl/>
        </w:rPr>
        <w:t>עיתוי</w:t>
      </w:r>
      <w:r w:rsidR="00515A37">
        <w:rPr>
          <w:rtl/>
        </w:rPr>
        <w:t xml:space="preserve"> </w:t>
      </w:r>
      <w:r w:rsidRPr="009214BE">
        <w:rPr>
          <w:rtl/>
        </w:rPr>
        <w:t>מתאים,</w:t>
      </w:r>
      <w:r w:rsidR="00515A37">
        <w:rPr>
          <w:rtl/>
        </w:rPr>
        <w:t xml:space="preserve"> </w:t>
      </w:r>
      <w:r w:rsidRPr="009214BE">
        <w:rPr>
          <w:rtl/>
        </w:rPr>
        <w:t>שמישהו נזכר שבעצם הגיע הזמן לגמור גם עם פנחסי לפני</w:t>
      </w:r>
      <w:r w:rsidR="00515A37">
        <w:rPr>
          <w:rtl/>
        </w:rPr>
        <w:t xml:space="preserve"> </w:t>
      </w:r>
      <w:r w:rsidRPr="009214BE">
        <w:rPr>
          <w:rtl/>
        </w:rPr>
        <w:t>שמתפנים למישהו אחר.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מבקש מכם לשקול את המחיר הכבד שכבר שילמה ש"ס ושילמתי גם אני, מחיר ששום</w:t>
      </w:r>
      <w:r w:rsidR="00515A37">
        <w:rPr>
          <w:rtl/>
        </w:rPr>
        <w:t xml:space="preserve"> </w:t>
      </w:r>
      <w:r w:rsidRPr="009214BE">
        <w:rPr>
          <w:rtl/>
        </w:rPr>
        <w:t>מפלגה</w:t>
      </w:r>
      <w:r w:rsidR="00515A37">
        <w:rPr>
          <w:rtl/>
        </w:rPr>
        <w:t xml:space="preserve"> </w:t>
      </w:r>
      <w:r w:rsidRPr="009214BE">
        <w:rPr>
          <w:rtl/>
        </w:rPr>
        <w:t>אחרת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שילמה. אני מבקש שתשקלו את תפקידי הציבורי ואת מאמצי במשך השנים</w:t>
      </w:r>
      <w:r w:rsidR="00515A37">
        <w:rPr>
          <w:rtl/>
        </w:rPr>
        <w:t xml:space="preserve"> </w:t>
      </w:r>
      <w:r w:rsidRPr="009214BE">
        <w:rPr>
          <w:rtl/>
        </w:rPr>
        <w:t>להצטיין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תפקידי הציבוריים, ואתם עדי שנהגתי בהם באמונה וביושר. האם למול כל</w:t>
      </w:r>
      <w:r w:rsidR="00515A37">
        <w:rPr>
          <w:rtl/>
        </w:rPr>
        <w:t xml:space="preserve"> </w:t>
      </w:r>
      <w:r w:rsidRPr="009214BE">
        <w:rPr>
          <w:rtl/>
        </w:rPr>
        <w:t>זה צודק יהיה להרוס את הקריירה הציבורית והאישית שלי? האם יהיה זה צודק לאלץ אותי</w:t>
      </w:r>
      <w:r w:rsidR="00515A37">
        <w:rPr>
          <w:rtl/>
        </w:rPr>
        <w:t xml:space="preserve"> </w:t>
      </w:r>
      <w:r w:rsidRPr="009214BE">
        <w:rPr>
          <w:rtl/>
        </w:rPr>
        <w:t>לעמוד</w:t>
      </w:r>
      <w:r w:rsidR="00515A37">
        <w:rPr>
          <w:rtl/>
        </w:rPr>
        <w:t xml:space="preserve"> </w:t>
      </w:r>
      <w:r w:rsidRPr="009214BE">
        <w:rPr>
          <w:rtl/>
        </w:rPr>
        <w:t>דווקא</w:t>
      </w:r>
      <w:r w:rsidR="00515A37">
        <w:rPr>
          <w:rtl/>
        </w:rPr>
        <w:t xml:space="preserve"> </w:t>
      </w:r>
      <w:r w:rsidRPr="009214BE">
        <w:rPr>
          <w:rtl/>
        </w:rPr>
        <w:t>עכשיו מול משפט שיכול להימשך שנים, עם 100 או 150 עדים, ועם תקשורת</w:t>
      </w:r>
      <w:r w:rsidR="00515A37">
        <w:rPr>
          <w:rtl/>
        </w:rPr>
        <w:t xml:space="preserve"> </w:t>
      </w:r>
      <w:r w:rsidRPr="009214BE">
        <w:rPr>
          <w:rtl/>
        </w:rPr>
        <w:t>עוינת שתמשיך לשסות וללבות את הציבור נגדי?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 צודק לסכל דווקא עכשיו את עבודתי בכנסת במשפט ממושך ומתיש כוחות ובבזבוז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משאבים נפשיים וחומריים </w:t>
      </w:r>
      <w:r w:rsidR="00515A37">
        <w:rPr>
          <w:rtl/>
        </w:rPr>
        <w:t>–</w:t>
      </w:r>
      <w:r w:rsidRPr="009214BE">
        <w:rPr>
          <w:rtl/>
        </w:rPr>
        <w:t xml:space="preserve"> כשהיועץ המשפטי עצמו אומר שגם לגרסתו אין מדובר בעבירות</w:t>
      </w:r>
      <w:r w:rsidR="00515A37">
        <w:rPr>
          <w:rtl/>
        </w:rPr>
        <w:t xml:space="preserve"> </w:t>
      </w:r>
      <w:r w:rsidRPr="009214BE">
        <w:rPr>
          <w:rtl/>
        </w:rPr>
        <w:t>חמורות?</w:t>
      </w:r>
      <w:r w:rsidR="00515A37">
        <w:rPr>
          <w:rtl/>
        </w:rPr>
        <w:t xml:space="preserve"> </w:t>
      </w:r>
      <w:r w:rsidRPr="009214BE">
        <w:rPr>
          <w:rtl/>
        </w:rPr>
        <w:t>ומעל</w:t>
      </w:r>
      <w:r w:rsidR="00515A37">
        <w:rPr>
          <w:rtl/>
        </w:rPr>
        <w:t xml:space="preserve"> </w:t>
      </w:r>
      <w:r w:rsidRPr="009214BE">
        <w:rPr>
          <w:rtl/>
        </w:rPr>
        <w:t>הכול,</w:t>
      </w:r>
      <w:r w:rsidR="00515A37">
        <w:rPr>
          <w:rtl/>
        </w:rPr>
        <w:t xml:space="preserve"> </w:t>
      </w:r>
      <w:r w:rsidRPr="009214BE">
        <w:rPr>
          <w:rtl/>
        </w:rPr>
        <w:t>אני מבקש מכם לשקול את התחושה הברורה והקשה של איפה ואיפה,</w:t>
      </w:r>
      <w:r w:rsidR="00515A37">
        <w:rPr>
          <w:rtl/>
        </w:rPr>
        <w:t xml:space="preserve"> </w:t>
      </w:r>
      <w:r w:rsidRPr="009214BE">
        <w:rPr>
          <w:rtl/>
        </w:rPr>
        <w:t>תחושה שקשה מאוד להשלים אתה.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גברתי</w:t>
      </w:r>
      <w:r w:rsidR="00515A37">
        <w:rPr>
          <w:rtl/>
        </w:rPr>
        <w:t xml:space="preserve"> </w:t>
      </w:r>
      <w:r w:rsidRPr="009214BE">
        <w:rPr>
          <w:rtl/>
        </w:rPr>
        <w:t>היושבת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 חברי הכנסת, אני פונה אליכם בבקשה, שאני יודע שאין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קלה.</w:t>
      </w:r>
      <w:r w:rsidR="00515A37">
        <w:rPr>
          <w:rtl/>
        </w:rPr>
        <w:t xml:space="preserve"> </w:t>
      </w:r>
      <w:r w:rsidRPr="009214BE">
        <w:rPr>
          <w:rtl/>
        </w:rPr>
        <w:t>אנא זכרו שכאן אתם מכריעים בעניין אישי, בגורלו של אדם, של חבר כנסת.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מכם להתעלות מעל המחלוקת, אם ישנה, בקשר להחלטת הבג"ץ. אני מבקש ומציע</w:t>
      </w:r>
      <w:r w:rsidR="00515A37">
        <w:rPr>
          <w:rtl/>
        </w:rPr>
        <w:t xml:space="preserve"> </w:t>
      </w:r>
      <w:r w:rsidRPr="009214BE">
        <w:rPr>
          <w:rtl/>
        </w:rPr>
        <w:t>לכם</w:t>
      </w:r>
      <w:r w:rsidR="00515A37">
        <w:rPr>
          <w:rtl/>
        </w:rPr>
        <w:t xml:space="preserve"> </w:t>
      </w:r>
      <w:r w:rsidRPr="009214BE">
        <w:rPr>
          <w:rtl/>
        </w:rPr>
        <w:t>להופיע</w:t>
      </w:r>
      <w:r w:rsidR="00515A37">
        <w:rPr>
          <w:rtl/>
        </w:rPr>
        <w:t xml:space="preserve"> </w:t>
      </w:r>
      <w:r w:rsidRPr="009214BE">
        <w:rPr>
          <w:rtl/>
        </w:rPr>
        <w:t>בפני</w:t>
      </w:r>
      <w:r w:rsidR="00515A37">
        <w:rPr>
          <w:rtl/>
        </w:rPr>
        <w:t xml:space="preserve"> </w:t>
      </w:r>
      <w:r w:rsidRPr="009214BE">
        <w:rPr>
          <w:rtl/>
        </w:rPr>
        <w:t>הציבור</w:t>
      </w:r>
      <w:r w:rsidR="00515A37">
        <w:rPr>
          <w:rtl/>
        </w:rPr>
        <w:t xml:space="preserve"> </w:t>
      </w:r>
      <w:r w:rsidRPr="009214BE">
        <w:rPr>
          <w:rtl/>
        </w:rPr>
        <w:t>כמי</w:t>
      </w:r>
      <w:r w:rsidR="00515A37">
        <w:rPr>
          <w:rtl/>
        </w:rPr>
        <w:t xml:space="preserve"> </w:t>
      </w:r>
      <w:r w:rsidRPr="009214BE">
        <w:rPr>
          <w:rtl/>
        </w:rPr>
        <w:t>שאינם</w:t>
      </w:r>
      <w:r w:rsidR="00515A37">
        <w:rPr>
          <w:rtl/>
        </w:rPr>
        <w:t xml:space="preserve"> </w:t>
      </w:r>
      <w:r w:rsidRPr="009214BE">
        <w:rPr>
          <w:rtl/>
        </w:rPr>
        <w:t>נגררים אחרי תקשורת, שמועות ואווירה, כמי</w:t>
      </w:r>
      <w:r w:rsidR="00515A37">
        <w:rPr>
          <w:rtl/>
        </w:rPr>
        <w:t xml:space="preserve"> </w:t>
      </w:r>
      <w:r w:rsidRPr="009214BE">
        <w:rPr>
          <w:rtl/>
        </w:rPr>
        <w:t>שיודעים</w:t>
      </w:r>
      <w:r w:rsidR="00515A37">
        <w:rPr>
          <w:rtl/>
        </w:rPr>
        <w:t xml:space="preserve"> </w:t>
      </w:r>
      <w:r w:rsidRPr="009214BE">
        <w:rPr>
          <w:rtl/>
        </w:rPr>
        <w:t>להבחין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עניין</w:t>
      </w:r>
      <w:r w:rsidR="00515A37">
        <w:rPr>
          <w:rtl/>
        </w:rPr>
        <w:t xml:space="preserve"> </w:t>
      </w:r>
      <w:r w:rsidRPr="009214BE">
        <w:rPr>
          <w:rtl/>
        </w:rPr>
        <w:t>לעניין</w:t>
      </w:r>
      <w:r w:rsidR="00515A37">
        <w:rPr>
          <w:rtl/>
        </w:rPr>
        <w:t xml:space="preserve"> </w:t>
      </w:r>
      <w:r w:rsidRPr="009214BE">
        <w:rPr>
          <w:rtl/>
        </w:rPr>
        <w:t>גם כשהאווירה לא נוחה, ובעיקר אני מבקש מכם</w:t>
      </w:r>
      <w:r w:rsidR="00515A37">
        <w:rPr>
          <w:rtl/>
        </w:rPr>
        <w:t xml:space="preserve"> </w:t>
      </w:r>
      <w:r w:rsidRPr="009214BE">
        <w:rPr>
          <w:rtl/>
        </w:rPr>
        <w:t>לאזור</w:t>
      </w:r>
      <w:r w:rsidR="00515A37">
        <w:rPr>
          <w:rtl/>
        </w:rPr>
        <w:t xml:space="preserve"> </w:t>
      </w:r>
      <w:r w:rsidRPr="009214BE">
        <w:rPr>
          <w:rtl/>
        </w:rPr>
        <w:t>אומץ</w:t>
      </w:r>
      <w:r w:rsidR="00515A37">
        <w:rPr>
          <w:rtl/>
        </w:rPr>
        <w:t xml:space="preserve"> </w:t>
      </w:r>
      <w:r w:rsidRPr="009214BE">
        <w:rPr>
          <w:rtl/>
        </w:rPr>
        <w:t>ולומר</w:t>
      </w:r>
      <w:r w:rsidR="00515A37">
        <w:rPr>
          <w:rtl/>
        </w:rPr>
        <w:t xml:space="preserve"> </w:t>
      </w:r>
      <w:r w:rsidRPr="009214BE">
        <w:rPr>
          <w:rtl/>
        </w:rPr>
        <w:t>בקול</w:t>
      </w:r>
      <w:r w:rsidR="00515A37">
        <w:rPr>
          <w:rtl/>
        </w:rPr>
        <w:t xml:space="preserve"> </w:t>
      </w:r>
      <w:r w:rsidRPr="009214BE">
        <w:rPr>
          <w:rtl/>
        </w:rPr>
        <w:t>את מה שצריך לומר פה:</w:t>
      </w:r>
      <w:r w:rsidR="00515A37">
        <w:rPr>
          <w:rtl/>
        </w:rPr>
        <w:t xml:space="preserve"> </w:t>
      </w:r>
      <w:r w:rsidRPr="009214BE">
        <w:rPr>
          <w:rtl/>
        </w:rPr>
        <w:t>שהבית הזה לא יאפשר מצב של איפה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ואיפה כלפי אחד מחבריו. שלטון החוק </w:t>
      </w:r>
      <w:r w:rsidR="00515A37">
        <w:rPr>
          <w:rtl/>
        </w:rPr>
        <w:t>–</w:t>
      </w:r>
      <w:r w:rsidRPr="009214BE">
        <w:rPr>
          <w:rtl/>
        </w:rPr>
        <w:t xml:space="preserve"> כן, אבל רק באופן שוויוני. אפילו אם היו כאן</w:t>
      </w:r>
      <w:r w:rsidR="00515A37">
        <w:rPr>
          <w:rtl/>
        </w:rPr>
        <w:t xml:space="preserve"> </w:t>
      </w:r>
      <w:r w:rsidRPr="009214BE">
        <w:rPr>
          <w:rtl/>
        </w:rPr>
        <w:t>טעות או חוסר תשומת לב מצד היועץ המשפטי, התוצאה היא בלתי נסבלת ואסור לתת לה יד.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בטוח שהצבעה היום נגד הסרת חסינותי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ההצבעה היא מחר, לא היום.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נכון.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מודה</w:t>
      </w:r>
      <w:r w:rsidR="00515A37">
        <w:rPr>
          <w:rtl/>
        </w:rPr>
        <w:t xml:space="preserve"> </w:t>
      </w:r>
      <w:r w:rsidRPr="009214BE">
        <w:rPr>
          <w:rtl/>
        </w:rPr>
        <w:t>על התיקון.</w:t>
      </w:r>
      <w:r w:rsidR="00515A37">
        <w:rPr>
          <w:rtl/>
        </w:rPr>
        <w:t xml:space="preserve"> </w:t>
      </w:r>
      <w:r w:rsidRPr="009214BE">
        <w:rPr>
          <w:rtl/>
        </w:rPr>
        <w:t>אני בטוח שהצבעה מחר נגד הסרת חסינותי תתקבל</w:t>
      </w:r>
      <w:r w:rsidR="00515A37">
        <w:rPr>
          <w:rtl/>
        </w:rPr>
        <w:t xml:space="preserve"> </w:t>
      </w:r>
      <w:r w:rsidRPr="009214BE">
        <w:rPr>
          <w:rtl/>
        </w:rPr>
        <w:t>כמחאה</w:t>
      </w:r>
      <w:r w:rsidR="00515A37">
        <w:rPr>
          <w:rtl/>
        </w:rPr>
        <w:t xml:space="preserve"> </w:t>
      </w:r>
      <w:r w:rsidRPr="009214BE">
        <w:rPr>
          <w:rtl/>
        </w:rPr>
        <w:t>אמיתית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</w:t>
      </w:r>
      <w:r w:rsidRPr="009214BE">
        <w:rPr>
          <w:rtl/>
        </w:rPr>
        <w:t>נוהג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איפה ואיפה וקריאה אמיתית לשינוי. אל תיתנו למערכת</w:t>
      </w:r>
      <w:r w:rsidR="00515A37">
        <w:rPr>
          <w:rtl/>
        </w:rPr>
        <w:t xml:space="preserve"> </w:t>
      </w:r>
      <w:r w:rsidRPr="009214BE">
        <w:rPr>
          <w:rtl/>
        </w:rPr>
        <w:t>לטייח את הדברים, לפעול בשרירות נגד אחד ולהניח לאחרים, ובעיקר אל תיתנו לה לחזור</w:t>
      </w:r>
      <w:r w:rsidR="00515A37">
        <w:rPr>
          <w:rtl/>
        </w:rPr>
        <w:t xml:space="preserve"> </w:t>
      </w:r>
      <w:r w:rsidRPr="009214BE">
        <w:rPr>
          <w:rtl/>
        </w:rPr>
        <w:t>לתרדמתה, להקריב אותי ולהמשיך להתעלם מהשאר. אני מוכן לתת את חלקי במאמץ הזה; אני</w:t>
      </w:r>
      <w:r w:rsidR="00515A37">
        <w:rPr>
          <w:rtl/>
        </w:rPr>
        <w:t xml:space="preserve"> </w:t>
      </w:r>
      <w:r w:rsidRPr="009214BE">
        <w:rPr>
          <w:rtl/>
        </w:rPr>
        <w:t>מצהיר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ייעשה</w:t>
      </w:r>
      <w:r w:rsidR="00515A37">
        <w:rPr>
          <w:rtl/>
        </w:rPr>
        <w:t xml:space="preserve"> </w:t>
      </w:r>
      <w:r w:rsidRPr="009214BE">
        <w:rPr>
          <w:rtl/>
        </w:rPr>
        <w:t>בדק</w:t>
      </w:r>
      <w:r w:rsidR="00515A37">
        <w:rPr>
          <w:rtl/>
        </w:rPr>
        <w:t>-</w:t>
      </w:r>
      <w:r w:rsidRPr="009214BE">
        <w:rPr>
          <w:rtl/>
        </w:rPr>
        <w:t>בית</w:t>
      </w:r>
      <w:r w:rsidR="00515A37">
        <w:rPr>
          <w:rtl/>
        </w:rPr>
        <w:t xml:space="preserve"> </w:t>
      </w:r>
      <w:r w:rsidRPr="009214BE">
        <w:rPr>
          <w:rtl/>
        </w:rPr>
        <w:t>אמיתי,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בעוד זמן תדווח הפרקליטות על הבדיקות</w:t>
      </w:r>
      <w:r w:rsidR="00515A37">
        <w:rPr>
          <w:rtl/>
        </w:rPr>
        <w:t xml:space="preserve"> </w:t>
      </w:r>
      <w:r w:rsidRPr="009214BE">
        <w:rPr>
          <w:rtl/>
        </w:rPr>
        <w:t>והחקירות</w:t>
      </w:r>
      <w:r w:rsidR="00515A37">
        <w:rPr>
          <w:rtl/>
        </w:rPr>
        <w:t xml:space="preserve"> </w:t>
      </w:r>
      <w:r w:rsidRPr="009214BE">
        <w:rPr>
          <w:rtl/>
        </w:rPr>
        <w:t>האמיתיות</w:t>
      </w:r>
      <w:r w:rsidR="00515A37">
        <w:rPr>
          <w:rtl/>
        </w:rPr>
        <w:t xml:space="preserve"> </w:t>
      </w:r>
      <w:r w:rsidRPr="009214BE">
        <w:rPr>
          <w:rtl/>
        </w:rPr>
        <w:t>והיסודיות</w:t>
      </w:r>
      <w:r w:rsidR="00515A37">
        <w:rPr>
          <w:rtl/>
        </w:rPr>
        <w:t xml:space="preserve"> </w:t>
      </w:r>
      <w:r w:rsidRPr="009214BE">
        <w:rPr>
          <w:rtl/>
        </w:rPr>
        <w:t>שעשתה,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ייעשה</w:t>
      </w:r>
      <w:r w:rsidR="00515A37">
        <w:rPr>
          <w:rtl/>
        </w:rPr>
        <w:t xml:space="preserve"> </w:t>
      </w:r>
      <w:r w:rsidRPr="009214BE">
        <w:rPr>
          <w:rtl/>
        </w:rPr>
        <w:t>טיהור אמיתי בכל הקשור במימון</w:t>
      </w:r>
      <w:r w:rsidR="00515A37">
        <w:rPr>
          <w:rtl/>
        </w:rPr>
        <w:t xml:space="preserve"> </w:t>
      </w:r>
      <w:r w:rsidRPr="009214BE">
        <w:rPr>
          <w:rtl/>
        </w:rPr>
        <w:t>מפלגות,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המפלגות </w:t>
      </w:r>
      <w:r w:rsidR="00515A37">
        <w:rPr>
          <w:rtl/>
        </w:rPr>
        <w:t>–</w:t>
      </w:r>
      <w:r w:rsidRPr="009214BE">
        <w:rPr>
          <w:rtl/>
        </w:rPr>
        <w:t xml:space="preserve"> אהיה אני הראשון להסכים להסרת חסינותי. זו ההחלטה היחידה</w:t>
      </w:r>
      <w:r w:rsidR="00515A37">
        <w:rPr>
          <w:rtl/>
        </w:rPr>
        <w:t xml:space="preserve"> </w:t>
      </w:r>
      <w:r w:rsidRPr="009214BE">
        <w:rPr>
          <w:rtl/>
        </w:rPr>
        <w:t>שתהיה ישרה, מצפונית ואמיצה שלכם. 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פנחסי. אנחנו עוברים לדיון. לכל חבר כנסת שלוש דקות.</w:t>
      </w:r>
      <w:r w:rsidR="00515A37">
        <w:rPr>
          <w:rtl/>
        </w:rPr>
        <w:t xml:space="preserve"> </w:t>
      </w:r>
      <w:r w:rsidRPr="009214BE">
        <w:rPr>
          <w:rtl/>
        </w:rPr>
        <w:t>ראשון</w:t>
      </w:r>
      <w:r w:rsidR="00515A37">
        <w:rPr>
          <w:rtl/>
        </w:rPr>
        <w:t xml:space="preserve"> </w:t>
      </w:r>
      <w:r w:rsidRPr="009214BE">
        <w:rPr>
          <w:rtl/>
        </w:rPr>
        <w:t>הדוברים</w:t>
      </w:r>
      <w:r w:rsidR="00515A37">
        <w:rPr>
          <w:rtl/>
        </w:rPr>
        <w:t xml:space="preserve"> – </w:t>
      </w:r>
      <w:r w:rsidRPr="009214BE">
        <w:rPr>
          <w:rtl/>
        </w:rPr>
        <w:t xml:space="preserve">חבר הכנסת גונן שגב,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רענן כהן. בזאת הרשימה</w:t>
      </w:r>
      <w:r w:rsidR="00515A37">
        <w:rPr>
          <w:rtl/>
        </w:rPr>
        <w:t xml:space="preserve"> </w:t>
      </w:r>
      <w:r w:rsidRPr="009214BE">
        <w:rPr>
          <w:rtl/>
        </w:rPr>
        <w:t>נסגרה.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מבקש לציין לפרוטוקול שיש כאן כ</w:t>
      </w:r>
      <w:r w:rsidR="00515A37">
        <w:rPr>
          <w:rtl/>
        </w:rPr>
        <w:t>-</w:t>
      </w:r>
      <w:r w:rsidRPr="009214BE">
        <w:rPr>
          <w:rtl/>
        </w:rPr>
        <w:t>20 חברי 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דיברתי על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(יו"ר ועדת הכנסת):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בפעם הקודמת שמעו את חבר הכנסת פנחסי 40 חברי 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אני מבקשת לאפשר לחבר הכנסת שגב להתחיל את דבריו.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</w:t>
      </w:r>
      <w:r w:rsidR="00515A37">
        <w:rPr>
          <w:rtl/>
        </w:rPr>
        <w:t xml:space="preserve"> </w:t>
      </w:r>
      <w:r w:rsidRPr="009214BE">
        <w:rPr>
          <w:rtl/>
        </w:rPr>
        <w:t>היושבת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</w:t>
      </w:r>
      <w:r w:rsidR="00515A37">
        <w:rPr>
          <w:rtl/>
        </w:rPr>
        <w:t xml:space="preserve"> </w:t>
      </w:r>
      <w:r w:rsidRPr="009214BE">
        <w:rPr>
          <w:rtl/>
        </w:rPr>
        <w:t>לצערי, הבעיה איננה האם הפשע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 ראוי להגיע לבית</w:t>
      </w:r>
      <w:r w:rsidR="00515A37">
        <w:rPr>
          <w:rtl/>
        </w:rPr>
        <w:t>-</w:t>
      </w:r>
      <w:r w:rsidRPr="009214BE">
        <w:rPr>
          <w:rtl/>
        </w:rPr>
        <w:t>המשפט, האם הוא חמור, האם איננו חמור. לצערי, יש כאן עיוות</w:t>
      </w:r>
      <w:r w:rsidR="00515A37">
        <w:rPr>
          <w:rtl/>
        </w:rPr>
        <w:t xml:space="preserve"> </w:t>
      </w:r>
      <w:r w:rsidRPr="009214BE">
        <w:rPr>
          <w:rtl/>
        </w:rPr>
        <w:t>של התהליך.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גברתי היושבת</w:t>
      </w:r>
      <w:r w:rsidR="00515A37">
        <w:rPr>
          <w:rtl/>
        </w:rPr>
        <w:t>-</w:t>
      </w:r>
      <w:r w:rsidRPr="009214BE">
        <w:rPr>
          <w:rtl/>
        </w:rPr>
        <w:t>ראש, אני רוצה לציין לפרוטוקול, שיש כאן 20 חברי 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</w:t>
      </w:r>
      <w:r w:rsidR="00515A37">
        <w:rPr>
          <w:rtl/>
        </w:rPr>
        <w:t xml:space="preserve"> </w:t>
      </w:r>
      <w:r w:rsidRPr="009214BE">
        <w:rPr>
          <w:rtl/>
        </w:rPr>
        <w:t>חבר הכנסת שגב, תמשיך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אתחיל שוב.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</w:t>
      </w:r>
      <w:r w:rsidR="00515A37">
        <w:rPr>
          <w:rtl/>
        </w:rPr>
        <w:t xml:space="preserve"> </w:t>
      </w:r>
      <w:r w:rsidRPr="009214BE">
        <w:rPr>
          <w:rtl/>
        </w:rPr>
        <w:t>היושבת</w:t>
      </w:r>
      <w:r w:rsidR="00515A37">
        <w:rPr>
          <w:rtl/>
        </w:rPr>
        <w:t>-</w:t>
      </w:r>
      <w:r w:rsidRPr="009214BE">
        <w:rPr>
          <w:rtl/>
        </w:rPr>
        <w:t>ראש, חברי הכנסת הנמצאים, לצערי, הבעיה איננה האם הפשע לכאורה,</w:t>
      </w:r>
      <w:r w:rsidR="00515A37">
        <w:rPr>
          <w:rtl/>
        </w:rPr>
        <w:t xml:space="preserve"> </w:t>
      </w:r>
      <w:r w:rsidRPr="009214BE">
        <w:rPr>
          <w:rtl/>
        </w:rPr>
        <w:t>או העבירה לכאורה שביצע חבר הכנסת פנחסי צריכה להגיע לבית</w:t>
      </w:r>
      <w:r w:rsidR="00515A37">
        <w:rPr>
          <w:rtl/>
        </w:rPr>
        <w:t>-</w:t>
      </w:r>
      <w:r w:rsidRPr="009214BE">
        <w:rPr>
          <w:rtl/>
        </w:rPr>
        <w:t>המשפט או לא. הבעיה היא</w:t>
      </w:r>
      <w:r w:rsidR="00515A37">
        <w:rPr>
          <w:rtl/>
        </w:rPr>
        <w:t xml:space="preserve"> </w:t>
      </w:r>
      <w:r w:rsidRPr="009214BE">
        <w:rPr>
          <w:rtl/>
        </w:rPr>
        <w:t>בעצם ההליך שנעשה פה.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בתחילת</w:t>
      </w:r>
      <w:r w:rsidR="00515A37">
        <w:rPr>
          <w:rtl/>
        </w:rPr>
        <w:t xml:space="preserve"> </w:t>
      </w:r>
      <w:r w:rsidRPr="009214BE">
        <w:rPr>
          <w:rtl/>
        </w:rPr>
        <w:t>חודש</w:t>
      </w:r>
      <w:r w:rsidR="00515A37">
        <w:rPr>
          <w:rtl/>
        </w:rPr>
        <w:t xml:space="preserve"> </w:t>
      </w:r>
      <w:r w:rsidRPr="009214BE">
        <w:rPr>
          <w:rtl/>
        </w:rPr>
        <w:t>מרס השנה</w:t>
      </w:r>
      <w:r w:rsidR="00515A37">
        <w:rPr>
          <w:rtl/>
        </w:rPr>
        <w:t xml:space="preserve"> </w:t>
      </w:r>
      <w:r w:rsidRPr="009214BE">
        <w:rPr>
          <w:rtl/>
        </w:rPr>
        <w:t>הגשתי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לתיקון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חסינות חברי הכנסת,</w:t>
      </w:r>
      <w:r w:rsidR="00515A37">
        <w:rPr>
          <w:rtl/>
        </w:rPr>
        <w:t xml:space="preserve"> </w:t>
      </w:r>
      <w:r w:rsidRPr="009214BE">
        <w:rPr>
          <w:rtl/>
        </w:rPr>
        <w:t>זכויותיהם</w:t>
      </w:r>
      <w:r w:rsidR="00515A37">
        <w:rPr>
          <w:rtl/>
        </w:rPr>
        <w:t xml:space="preserve"> </w:t>
      </w:r>
      <w:r w:rsidRPr="009214BE">
        <w:rPr>
          <w:rtl/>
        </w:rPr>
        <w:t>וחובותיהם, התשי"א</w:t>
      </w:r>
      <w:r w:rsidR="00515A37">
        <w:rPr>
          <w:rtl/>
        </w:rPr>
        <w:t>–</w:t>
      </w:r>
      <w:r w:rsidRPr="009214BE">
        <w:rPr>
          <w:rtl/>
        </w:rPr>
        <w:t>1951, ושם ביקשתי שאת הסרת החסינות כשמדובר באשמה</w:t>
      </w:r>
      <w:r w:rsidR="00515A37">
        <w:rPr>
          <w:rtl/>
        </w:rPr>
        <w:t xml:space="preserve"> </w:t>
      </w:r>
      <w:r w:rsidRPr="009214BE">
        <w:rPr>
          <w:rtl/>
        </w:rPr>
        <w:t>פלילית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תעשה הכנסת, כיוון שזה הליך שיפוטי ולא הליך חקיקתי, ואותו הליך יבצע</w:t>
      </w:r>
      <w:r w:rsidR="00515A37">
        <w:rPr>
          <w:rtl/>
        </w:rPr>
        <w:t xml:space="preserve"> </w:t>
      </w:r>
      <w:r w:rsidRPr="009214BE">
        <w:rPr>
          <w:rtl/>
        </w:rPr>
        <w:t>הרכב של שבעה שופטים של בית</w:t>
      </w:r>
      <w:r w:rsidR="00515A37">
        <w:rPr>
          <w:rtl/>
        </w:rPr>
        <w:t>-</w:t>
      </w:r>
      <w:r w:rsidRPr="009214BE">
        <w:rPr>
          <w:rtl/>
        </w:rPr>
        <w:t>המשפט העליון.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לצערי, בג"ץ שפט את הכנסת על כך שההליך נעשה בצורה לא תקינה. אני חושב שהיום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עומדים</w:t>
      </w:r>
      <w:r w:rsidR="00515A37">
        <w:rPr>
          <w:rtl/>
        </w:rPr>
        <w:t xml:space="preserve"> </w:t>
      </w:r>
      <w:r w:rsidRPr="009214BE">
        <w:rPr>
          <w:rtl/>
        </w:rPr>
        <w:t>בפני</w:t>
      </w:r>
      <w:r w:rsidR="00515A37">
        <w:rPr>
          <w:rtl/>
        </w:rPr>
        <w:t xml:space="preserve"> </w:t>
      </w:r>
      <w:r w:rsidRPr="009214BE">
        <w:rPr>
          <w:rtl/>
        </w:rPr>
        <w:t>אותו מצב בדיוק, כיוון שכפי שכבר הוזכר, נוכחים כאן אולי 20</w:t>
      </w:r>
      <w:r w:rsidR="00515A37">
        <w:rPr>
          <w:rtl/>
        </w:rPr>
        <w:t xml:space="preserve"> </w:t>
      </w:r>
      <w:r w:rsidRPr="009214BE">
        <w:rPr>
          <w:rtl/>
        </w:rPr>
        <w:t>חברי כנסת.</w:t>
      </w:r>
      <w:r w:rsidR="00515A37">
        <w:rPr>
          <w:rtl/>
        </w:rPr>
        <w:t xml:space="preserve"> </w:t>
      </w:r>
      <w:r w:rsidRPr="009214BE">
        <w:rPr>
          <w:rtl/>
        </w:rPr>
        <w:t>אני בטוח שלא היו, לפחות אני לא ראיתי תורים ארוכים משתרכים ליד חומר</w:t>
      </w:r>
      <w:r w:rsidR="00515A37">
        <w:rPr>
          <w:rtl/>
        </w:rPr>
        <w:t xml:space="preserve"> </w:t>
      </w:r>
      <w:r w:rsidRPr="009214BE">
        <w:rPr>
          <w:rtl/>
        </w:rPr>
        <w:t>הראיות, וחבר הכנסת חגי מירום, שבחדרו מוצג החומר, יעיד על כך.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קראת את הפרוטוקולים?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כבר בפעם קודמת, וגם דיברתי על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 אני.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גולדשמידט, אני לא מאשים.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קריאה: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תחזור בך.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לא אחזור בי. אני מוכן לחתום, שגם </w:t>
      </w:r>
      <w:r w:rsidR="00515A37" w:rsidRPr="009214BE">
        <w:rPr>
          <w:rtl/>
        </w:rPr>
        <w:t>30</w:t>
      </w:r>
      <w:r w:rsidR="00515A37">
        <w:rPr>
          <w:rtl/>
        </w:rPr>
        <w:t>%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קריאה: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שגב, הוספתי לך חצי דקה בגלל קריאות הביניים. בבקשה להמשיך. אני</w:t>
      </w:r>
      <w:r w:rsidR="00515A37">
        <w:rPr>
          <w:rtl/>
        </w:rPr>
        <w:t xml:space="preserve"> </w:t>
      </w:r>
      <w:r w:rsidRPr="009214BE">
        <w:rPr>
          <w:rtl/>
        </w:rPr>
        <w:t>מקפידה על הזמן.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כמה זמן יש לכל אחד?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שלוש דקות.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רק שלוש דקות? בג"ץ לא יקבל את זה. תני שש דקות. לא נותנים לנו להתבטא.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שגב,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שאמרתי,</w:t>
      </w:r>
      <w:r w:rsidR="00515A37">
        <w:rPr>
          <w:rtl/>
        </w:rPr>
        <w:t xml:space="preserve"> </w:t>
      </w:r>
      <w:r w:rsidRPr="009214BE">
        <w:rPr>
          <w:rtl/>
        </w:rPr>
        <w:t>בעיה</w:t>
      </w:r>
      <w:r w:rsidR="00515A37">
        <w:rPr>
          <w:rtl/>
        </w:rPr>
        <w:t xml:space="preserve"> </w:t>
      </w:r>
      <w:r w:rsidRPr="009214BE">
        <w:rPr>
          <w:rtl/>
        </w:rPr>
        <w:t>אחת היא שאני לא בטוח שרבים מחברי הכנסת קראו את החומר.</w:t>
      </w:r>
      <w:r w:rsidR="00515A37">
        <w:rPr>
          <w:rtl/>
        </w:rPr>
        <w:t xml:space="preserve"> </w:t>
      </w:r>
      <w:r w:rsidRPr="009214BE">
        <w:rPr>
          <w:rtl/>
        </w:rPr>
        <w:t>יתירה</w:t>
      </w:r>
      <w:r w:rsidR="00515A37">
        <w:rPr>
          <w:rtl/>
        </w:rPr>
        <w:t xml:space="preserve"> </w:t>
      </w:r>
      <w:r w:rsidRPr="009214BE">
        <w:rPr>
          <w:rtl/>
        </w:rPr>
        <w:t>מזאת, בדיון היום עמד בעצם חבר הכנסת פנחסי בפני חבר מושבעים, בצורה זו או</w:t>
      </w:r>
      <w:r w:rsidR="00515A37">
        <w:rPr>
          <w:rtl/>
        </w:rPr>
        <w:t xml:space="preserve"> </w:t>
      </w:r>
      <w:r w:rsidRPr="009214BE">
        <w:rPr>
          <w:rtl/>
        </w:rPr>
        <w:t>אחרת,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שצריכים מחר לפסוק אם יש להסיר את חסינותו </w:t>
      </w:r>
      <w:r w:rsidR="00515A37">
        <w:rPr>
          <w:rtl/>
        </w:rPr>
        <w:t>–</w:t>
      </w:r>
      <w:r w:rsidRPr="009214BE">
        <w:rPr>
          <w:rtl/>
        </w:rPr>
        <w:t xml:space="preserve"> כן או לא. נוכחים כאן 20 חברי</w:t>
      </w:r>
      <w:r w:rsidR="00515A37">
        <w:rPr>
          <w:rtl/>
        </w:rPr>
        <w:t xml:space="preserve"> </w:t>
      </w:r>
      <w:r w:rsidRPr="009214BE">
        <w:rPr>
          <w:rtl/>
        </w:rPr>
        <w:t>כנסת.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גולדשמידט, אני מוכן לחתום שאף אחד מאלה שאינם נמצאים כאן לא</w:t>
      </w:r>
      <w:r w:rsidR="00515A37">
        <w:rPr>
          <w:rtl/>
        </w:rPr>
        <w:t xml:space="preserve"> </w:t>
      </w:r>
      <w:r w:rsidRPr="009214BE">
        <w:rPr>
          <w:rtl/>
        </w:rPr>
        <w:t>יקראו</w:t>
      </w:r>
      <w:r w:rsidR="00515A37">
        <w:rPr>
          <w:rtl/>
        </w:rPr>
        <w:t xml:space="preserve"> </w:t>
      </w:r>
      <w:r w:rsidRPr="009214BE">
        <w:rPr>
          <w:rtl/>
        </w:rPr>
        <w:t>את הנאום שלו בן 50 הדקות מהסטנוגרמה עד להצבעה מחר. לכן שוב נעשה פה הליך</w:t>
      </w:r>
      <w:r w:rsidR="00515A37">
        <w:rPr>
          <w:rtl/>
        </w:rPr>
        <w:t xml:space="preserve"> </w:t>
      </w:r>
      <w:r w:rsidRPr="009214BE">
        <w:rPr>
          <w:rtl/>
        </w:rPr>
        <w:t>לא תקין.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יתירה</w:t>
      </w:r>
      <w:r w:rsidR="00515A37">
        <w:rPr>
          <w:rtl/>
        </w:rPr>
        <w:t xml:space="preserve"> </w:t>
      </w:r>
      <w:r w:rsidRPr="009214BE">
        <w:rPr>
          <w:rtl/>
        </w:rPr>
        <w:t>מזאת, יש כאן הליך שיפוטי טהור, שלא ייתכן שהכנסת תיקח אותו על עצמה.</w:t>
      </w:r>
      <w:r w:rsidR="00515A37">
        <w:rPr>
          <w:rtl/>
        </w:rPr>
        <w:t xml:space="preserve"> </w:t>
      </w:r>
      <w:r w:rsidRPr="009214BE">
        <w:rPr>
          <w:rtl/>
        </w:rPr>
        <w:t>אמרתי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בפעם</w:t>
      </w:r>
      <w:r w:rsidR="00515A37">
        <w:rPr>
          <w:rtl/>
        </w:rPr>
        <w:t xml:space="preserve"> </w:t>
      </w:r>
      <w:r w:rsidRPr="009214BE">
        <w:rPr>
          <w:rtl/>
        </w:rPr>
        <w:t>הקודמת ואני אומר זאת עכשיו. אני חושב שיש לדחות את ההצבעה, לא</w:t>
      </w:r>
      <w:r w:rsidR="00515A37">
        <w:rPr>
          <w:rtl/>
        </w:rPr>
        <w:t xml:space="preserve"> </w:t>
      </w:r>
      <w:r w:rsidRPr="009214BE">
        <w:rPr>
          <w:rtl/>
        </w:rPr>
        <w:t>לקיים</w:t>
      </w:r>
      <w:r w:rsidR="00515A37">
        <w:rPr>
          <w:rtl/>
        </w:rPr>
        <w:t xml:space="preserve"> </w:t>
      </w:r>
      <w:r w:rsidRPr="009214BE">
        <w:rPr>
          <w:rtl/>
        </w:rPr>
        <w:t>את ההצבעה מחר. אני בטוח שנכנסים שיקולים זרים, ראינו את זה בפעמים קודמות</w:t>
      </w:r>
      <w:r w:rsidR="00515A37">
        <w:rPr>
          <w:rtl/>
        </w:rPr>
        <w:t xml:space="preserve"> </w:t>
      </w:r>
      <w:r w:rsidRPr="009214BE">
        <w:rPr>
          <w:rtl/>
        </w:rPr>
        <w:t>ונראה</w:t>
      </w:r>
      <w:r w:rsidR="00515A37">
        <w:rPr>
          <w:rtl/>
        </w:rPr>
        <w:t xml:space="preserve"> </w:t>
      </w:r>
      <w:r w:rsidRPr="009214BE">
        <w:rPr>
          <w:rtl/>
        </w:rPr>
        <w:t>זאת גם עכשיו. אני לא חושב שהתקשורת אשמה, חבר הכנסת פנחסי. אשם הוא ההליך</w:t>
      </w:r>
      <w:r w:rsidR="00515A37">
        <w:rPr>
          <w:rtl/>
        </w:rPr>
        <w:t xml:space="preserve"> </w:t>
      </w:r>
      <w:r w:rsidRPr="009214BE">
        <w:rPr>
          <w:rtl/>
        </w:rPr>
        <w:t>הלא</w:t>
      </w:r>
      <w:r w:rsidR="00515A37">
        <w:rPr>
          <w:rtl/>
        </w:rPr>
        <w:t>-</w:t>
      </w:r>
      <w:r w:rsidRPr="009214BE">
        <w:rPr>
          <w:rtl/>
        </w:rPr>
        <w:t>תקין, כשהכנסת צריכה להכריע בנושא שיפוטי טהור.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לצערי,</w:t>
      </w:r>
      <w:r w:rsidR="00515A37">
        <w:rPr>
          <w:rtl/>
        </w:rPr>
        <w:t xml:space="preserve"> </w:t>
      </w:r>
      <w:r w:rsidRPr="009214BE">
        <w:rPr>
          <w:rtl/>
        </w:rPr>
        <w:t>הכנסת כבר עברה, לא הייתי אומר כרסום בכוחה, אבל ביזוי כלשהו בהחלטת</w:t>
      </w:r>
      <w:r w:rsidR="00515A37">
        <w:rPr>
          <w:rtl/>
        </w:rPr>
        <w:t xml:space="preserve"> </w:t>
      </w:r>
      <w:r w:rsidRPr="009214BE">
        <w:rPr>
          <w:rtl/>
        </w:rPr>
        <w:t>הבג"ץ.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רוצים</w:t>
      </w:r>
      <w:r w:rsidR="00515A37">
        <w:rPr>
          <w:rtl/>
        </w:rPr>
        <w:t xml:space="preserve"> </w:t>
      </w:r>
      <w:r w:rsidRPr="009214BE">
        <w:rPr>
          <w:rtl/>
        </w:rPr>
        <w:t>שהכנסת תוכל לעבוד כבית</w:t>
      </w:r>
      <w:r w:rsidR="00515A37">
        <w:rPr>
          <w:rtl/>
        </w:rPr>
        <w:t>-</w:t>
      </w:r>
      <w:r w:rsidRPr="009214BE">
        <w:rPr>
          <w:rtl/>
        </w:rPr>
        <w:t>מחוקקים להבא, יש להוציא מידי</w:t>
      </w:r>
      <w:r w:rsidR="00515A37">
        <w:rPr>
          <w:rtl/>
        </w:rPr>
        <w:t xml:space="preserve"> </w:t>
      </w:r>
      <w:r w:rsidRPr="009214BE">
        <w:rPr>
          <w:rtl/>
        </w:rPr>
        <w:t>הכנסת את כל ההליכים השיפוטיים, לרבות ההליך הנוכחי.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רענן</w:t>
      </w:r>
      <w:r w:rsidR="00515A37">
        <w:rPr>
          <w:rtl/>
        </w:rPr>
        <w:t xml:space="preserve"> </w:t>
      </w:r>
      <w:r w:rsidRPr="009214BE">
        <w:rPr>
          <w:rtl/>
        </w:rPr>
        <w:t>כהן,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מנחם פרוש, ואחריו </w:t>
      </w:r>
      <w:r w:rsidR="00515A37">
        <w:rPr>
          <w:rtl/>
        </w:rPr>
        <w:t>–</w:t>
      </w:r>
      <w:r w:rsidRPr="009214BE">
        <w:rPr>
          <w:rtl/>
        </w:rPr>
        <w:t xml:space="preserve"> 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אלי</w:t>
      </w:r>
      <w:r w:rsidR="00515A37">
        <w:rPr>
          <w:rtl/>
        </w:rPr>
        <w:t xml:space="preserve"> </w:t>
      </w:r>
      <w:r w:rsidRPr="009214BE">
        <w:rPr>
          <w:rtl/>
        </w:rPr>
        <w:t>גולדשמידט.</w:t>
      </w:r>
      <w:r w:rsidR="00515A37">
        <w:rPr>
          <w:rtl/>
        </w:rPr>
        <w:t xml:space="preserve"> </w:t>
      </w:r>
      <w:r w:rsidRPr="009214BE">
        <w:rPr>
          <w:rtl/>
        </w:rPr>
        <w:t>ברשותכם,</w:t>
      </w:r>
      <w:r w:rsidR="00515A37">
        <w:rPr>
          <w:rtl/>
        </w:rPr>
        <w:t xml:space="preserve"> </w:t>
      </w:r>
      <w:r w:rsidRPr="009214BE">
        <w:rPr>
          <w:rtl/>
        </w:rPr>
        <w:t>תכננו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דבריכם לשלוש דקות, כדי למנוע מיקח</w:t>
      </w:r>
      <w:r w:rsidR="00515A37">
        <w:rPr>
          <w:rtl/>
        </w:rPr>
        <w:t xml:space="preserve"> </w:t>
      </w:r>
      <w:r w:rsidRPr="009214BE">
        <w:rPr>
          <w:rtl/>
        </w:rPr>
        <w:t>וממכר.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רענן כהן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גברתי</w:t>
      </w:r>
      <w:r w:rsidR="00515A37">
        <w:rPr>
          <w:rtl/>
        </w:rPr>
        <w:t xml:space="preserve"> </w:t>
      </w:r>
      <w:r w:rsidRPr="009214BE">
        <w:rPr>
          <w:rtl/>
        </w:rPr>
        <w:t>היושבת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אדוני שר המשפטים, חברי חבר הכנסת פנחסי,</w:t>
      </w:r>
      <w:r w:rsidR="00515A37">
        <w:rPr>
          <w:rtl/>
        </w:rPr>
        <w:t xml:space="preserve"> </w:t>
      </w:r>
      <w:r w:rsidRPr="009214BE">
        <w:rPr>
          <w:rtl/>
        </w:rPr>
        <w:t>כולנו</w:t>
      </w:r>
      <w:r w:rsidR="00515A37">
        <w:rPr>
          <w:rtl/>
        </w:rPr>
        <w:t xml:space="preserve"> </w:t>
      </w:r>
      <w:r w:rsidRPr="009214BE">
        <w:rPr>
          <w:rtl/>
        </w:rPr>
        <w:t>מקווים</w:t>
      </w:r>
      <w:r w:rsidR="00515A37">
        <w:rPr>
          <w:rtl/>
        </w:rPr>
        <w:t xml:space="preserve"> </w:t>
      </w:r>
      <w:r w:rsidRPr="009214BE">
        <w:rPr>
          <w:rtl/>
        </w:rPr>
        <w:t>ומצפים,</w:t>
      </w:r>
      <w:r w:rsidR="00515A37">
        <w:rPr>
          <w:rtl/>
        </w:rPr>
        <w:t xml:space="preserve"> </w:t>
      </w:r>
      <w:r w:rsidRPr="009214BE">
        <w:rPr>
          <w:rtl/>
        </w:rPr>
        <w:t>מתוך הערכה לפועלך, שאכן דבריך יוכחו בבית</w:t>
      </w:r>
      <w:r w:rsidR="00515A37">
        <w:rPr>
          <w:rtl/>
        </w:rPr>
        <w:t>-</w:t>
      </w:r>
      <w:r w:rsidRPr="009214BE">
        <w:rPr>
          <w:rtl/>
        </w:rPr>
        <w:t>המשפט.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נמלא את תפקידנו, נשאיר לבית</w:t>
      </w:r>
      <w:r w:rsidR="00515A37">
        <w:rPr>
          <w:rtl/>
        </w:rPr>
        <w:t>-</w:t>
      </w:r>
      <w:r w:rsidRPr="009214BE">
        <w:rPr>
          <w:rtl/>
        </w:rPr>
        <w:t>המשפט לעשות מה שמוטל עליו.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רביץ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התפקיד שלנו?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רענן כהן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התפקיד</w:t>
      </w:r>
      <w:r w:rsidR="00515A37">
        <w:rPr>
          <w:rtl/>
        </w:rPr>
        <w:t xml:space="preserve"> </w:t>
      </w:r>
      <w:r w:rsidRPr="009214BE">
        <w:rPr>
          <w:rtl/>
        </w:rPr>
        <w:t>שלנו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לשמוע את היועץ המשפטי לממשלה בוועדת הכנסת. אם השתכנענו</w:t>
      </w:r>
      <w:r w:rsidR="00515A37">
        <w:rPr>
          <w:rtl/>
        </w:rPr>
        <w:t xml:space="preserve"> </w:t>
      </w:r>
      <w:r w:rsidRPr="009214BE">
        <w:rPr>
          <w:rtl/>
        </w:rPr>
        <w:t>שאכן</w:t>
      </w:r>
      <w:r w:rsidR="00515A37">
        <w:rPr>
          <w:rtl/>
        </w:rPr>
        <w:t xml:space="preserve"> </w:t>
      </w:r>
      <w:r w:rsidRPr="009214BE">
        <w:rPr>
          <w:rtl/>
        </w:rPr>
        <w:t>דבריו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מוכחים</w:t>
      </w:r>
      <w:r w:rsidR="00515A37">
        <w:rPr>
          <w:rtl/>
        </w:rPr>
        <w:t xml:space="preserve"> </w:t>
      </w:r>
      <w:r w:rsidRPr="009214BE">
        <w:rPr>
          <w:rtl/>
        </w:rPr>
        <w:t>מבחינת הטיעונים, תפקידנו להסיר את</w:t>
      </w:r>
      <w:r w:rsidR="00515A37">
        <w:rPr>
          <w:rtl/>
        </w:rPr>
        <w:t xml:space="preserve"> </w:t>
      </w:r>
      <w:r w:rsidRPr="009214BE">
        <w:rPr>
          <w:rtl/>
        </w:rPr>
        <w:t>החסינות ולהשאיר לבית</w:t>
      </w:r>
      <w:r w:rsidR="00515A37">
        <w:rPr>
          <w:rtl/>
        </w:rPr>
        <w:t>-</w:t>
      </w:r>
      <w:r w:rsidRPr="009214BE">
        <w:rPr>
          <w:rtl/>
        </w:rPr>
        <w:t>המשפט לשפוט לפי דין צדק, כי לא אנחנו מופקדים על השפיטה.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בעצם חסין מפני עבירות שנעשו כתוצאה ממילוי תפקידו, אבל אינו חסין</w:t>
      </w:r>
      <w:r w:rsidR="00515A37">
        <w:rPr>
          <w:rtl/>
        </w:rPr>
        <w:t xml:space="preserve"> </w:t>
      </w:r>
      <w:r w:rsidRPr="009214BE">
        <w:rPr>
          <w:rtl/>
        </w:rPr>
        <w:t>כשמדובר</w:t>
      </w:r>
      <w:r w:rsidR="00515A37">
        <w:rPr>
          <w:rtl/>
        </w:rPr>
        <w:t xml:space="preserve"> </w:t>
      </w:r>
      <w:r w:rsidRPr="009214BE">
        <w:rPr>
          <w:rtl/>
        </w:rPr>
        <w:t>בעבירות אחרות. נציגי הציבור, חברי כנסת, נבחרי העם נדרשים לעסוק בשאלות</w:t>
      </w:r>
      <w:r w:rsidR="00515A37">
        <w:rPr>
          <w:rtl/>
        </w:rPr>
        <w:t xml:space="preserve"> </w:t>
      </w:r>
      <w:r w:rsidRPr="009214BE">
        <w:rPr>
          <w:rtl/>
        </w:rPr>
        <w:t>המהותיות, ולא פעם אחת ולא פעמיים מנסים גופים שונים להטות את הדעת תוך יצירת מסך</w:t>
      </w:r>
      <w:r w:rsidR="00515A37">
        <w:rPr>
          <w:rtl/>
        </w:rPr>
        <w:t xml:space="preserve"> </w:t>
      </w:r>
      <w:r w:rsidRPr="009214BE">
        <w:rPr>
          <w:rtl/>
        </w:rPr>
        <w:t>ערפל</w:t>
      </w:r>
      <w:r w:rsidR="00515A37">
        <w:rPr>
          <w:rtl/>
        </w:rPr>
        <w:t xml:space="preserve"> </w:t>
      </w:r>
      <w:r w:rsidRPr="009214BE">
        <w:rPr>
          <w:rtl/>
        </w:rPr>
        <w:t>על עובדות, פרטים ונתונים, שאלות וקושיות, שכל עיקרן להעמיס מכשולים על מנת</w:t>
      </w:r>
      <w:r w:rsidR="00515A37">
        <w:rPr>
          <w:rtl/>
        </w:rPr>
        <w:t xml:space="preserve"> </w:t>
      </w:r>
      <w:r w:rsidRPr="009214BE">
        <w:rPr>
          <w:rtl/>
        </w:rPr>
        <w:t>למנוע הבעת דעה וקבלת הכרעה.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המשפט</w:t>
      </w:r>
      <w:r w:rsidR="00515A37">
        <w:rPr>
          <w:rtl/>
        </w:rPr>
        <w:t xml:space="preserve"> </w:t>
      </w:r>
      <w:r w:rsidRPr="009214BE">
        <w:rPr>
          <w:rtl/>
        </w:rPr>
        <w:t>הגבוה</w:t>
      </w:r>
      <w:r w:rsidR="00515A37">
        <w:rPr>
          <w:rtl/>
        </w:rPr>
        <w:t xml:space="preserve"> </w:t>
      </w:r>
      <w:r w:rsidRPr="009214BE">
        <w:rPr>
          <w:rtl/>
        </w:rPr>
        <w:t>לצדק ביטל את החלטת הכנסת מסיבות של נוהל. אין ספק שהכנסת</w:t>
      </w:r>
      <w:r w:rsidR="00515A37">
        <w:rPr>
          <w:rtl/>
        </w:rPr>
        <w:t xml:space="preserve"> </w:t>
      </w:r>
      <w:r w:rsidRPr="009214BE">
        <w:rPr>
          <w:rtl/>
        </w:rPr>
        <w:t>חייבת</w:t>
      </w:r>
      <w:r w:rsidR="00515A37">
        <w:rPr>
          <w:rtl/>
        </w:rPr>
        <w:t xml:space="preserve"> </w:t>
      </w:r>
      <w:r w:rsidRPr="009214BE">
        <w:rPr>
          <w:rtl/>
        </w:rPr>
        <w:t>לשמור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החוק,</w:t>
      </w:r>
      <w:r w:rsidR="00515A37">
        <w:rPr>
          <w:rtl/>
        </w:rPr>
        <w:t xml:space="preserve"> </w:t>
      </w:r>
      <w:r w:rsidRPr="009214BE">
        <w:rPr>
          <w:rtl/>
        </w:rPr>
        <w:t>ואם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אין היא עושה כך </w:t>
      </w:r>
      <w:r w:rsidR="00515A37">
        <w:rPr>
          <w:rtl/>
        </w:rPr>
        <w:t>–</w:t>
      </w:r>
      <w:r w:rsidRPr="009214BE">
        <w:rPr>
          <w:rtl/>
        </w:rPr>
        <w:t xml:space="preserve"> היא צריכה לעמוד לביקורת הבג"ץ.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להערכתי,</w:t>
      </w:r>
      <w:r w:rsidR="00515A37">
        <w:rPr>
          <w:rtl/>
        </w:rPr>
        <w:t xml:space="preserve"> </w:t>
      </w:r>
      <w:r w:rsidRPr="009214BE">
        <w:rPr>
          <w:rtl/>
        </w:rPr>
        <w:t>אינה</w:t>
      </w:r>
      <w:r w:rsidR="00515A37">
        <w:rPr>
          <w:rtl/>
        </w:rPr>
        <w:t xml:space="preserve"> </w:t>
      </w:r>
      <w:r w:rsidRPr="009214BE">
        <w:rPr>
          <w:rtl/>
        </w:rPr>
        <w:t>בשום</w:t>
      </w:r>
      <w:r w:rsidR="00515A37">
        <w:rPr>
          <w:rtl/>
        </w:rPr>
        <w:t xml:space="preserve"> </w:t>
      </w:r>
      <w:r w:rsidRPr="009214BE">
        <w:rPr>
          <w:rtl/>
        </w:rPr>
        <w:t>אופן גוף שיפוטי, ולכן טענת הבג"ץ, שנערך דיון שלא</w:t>
      </w:r>
      <w:r w:rsidR="00515A37">
        <w:rPr>
          <w:rtl/>
        </w:rPr>
        <w:t xml:space="preserve"> </w:t>
      </w:r>
      <w:r w:rsidRPr="009214BE">
        <w:rPr>
          <w:rtl/>
        </w:rPr>
        <w:t>בהתאם להליכים, עדיין לא צריכה היתה לבטל את ההחלטה שהתקבלה במליאה.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השאלה</w:t>
      </w:r>
      <w:r w:rsidR="00515A37">
        <w:rPr>
          <w:rtl/>
        </w:rPr>
        <w:t xml:space="preserve"> </w:t>
      </w:r>
      <w:r w:rsidRPr="009214BE">
        <w:rPr>
          <w:rtl/>
        </w:rPr>
        <w:t>היא, האם היתה הכרעת הכנסת משתנה לו קראו את עמודי הפרוטוקול, לו היה</w:t>
      </w:r>
      <w:r w:rsidR="00515A37">
        <w:rPr>
          <w:rtl/>
        </w:rPr>
        <w:t xml:space="preserve"> </w:t>
      </w:r>
      <w:r w:rsidRPr="009214BE">
        <w:rPr>
          <w:rtl/>
        </w:rPr>
        <w:t>בג"ץ</w:t>
      </w:r>
      <w:r w:rsidR="00515A37">
        <w:rPr>
          <w:rtl/>
        </w:rPr>
        <w:t xml:space="preserve"> </w:t>
      </w:r>
      <w:r w:rsidRPr="009214BE">
        <w:rPr>
          <w:rtl/>
        </w:rPr>
        <w:t xml:space="preserve">קורא את כל עמודי הפרוטוקול </w:t>
      </w:r>
      <w:r w:rsidR="00515A37">
        <w:rPr>
          <w:rtl/>
        </w:rPr>
        <w:t>–</w:t>
      </w:r>
      <w:r w:rsidRPr="009214BE">
        <w:rPr>
          <w:rtl/>
        </w:rPr>
        <w:t xml:space="preserve"> היא השאלה שצריך להעמיד על הפרק, ולדעתי ממנה</w:t>
      </w:r>
      <w:r w:rsidR="00515A37">
        <w:rPr>
          <w:rtl/>
        </w:rPr>
        <w:t xml:space="preserve"> </w:t>
      </w:r>
      <w:r w:rsidRPr="009214BE">
        <w:rPr>
          <w:rtl/>
        </w:rPr>
        <w:t>התעלם הבג"ץ.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התערבותו</w:t>
      </w:r>
      <w:r w:rsidR="00515A37">
        <w:rPr>
          <w:rtl/>
        </w:rPr>
        <w:t xml:space="preserve"> </w:t>
      </w:r>
      <w:r w:rsidRPr="009214BE">
        <w:rPr>
          <w:rtl/>
        </w:rPr>
        <w:t>של הבג"ץ בעבודת הכנסת, בלי לפגוע בכבודו של המוסד הנכבד, לא תמיד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התערבות</w:t>
      </w:r>
      <w:r w:rsidR="00515A37">
        <w:rPr>
          <w:rtl/>
        </w:rPr>
        <w:t xml:space="preserve"> </w:t>
      </w:r>
      <w:r w:rsidRPr="009214BE">
        <w:rPr>
          <w:rtl/>
        </w:rPr>
        <w:t>לצורך, לדעתי. הכנסת היא הריבון, ולכן אין הבג"ץ יכול לבקר אותה על</w:t>
      </w:r>
      <w:r w:rsidR="00515A37">
        <w:rPr>
          <w:rtl/>
        </w:rPr>
        <w:t xml:space="preserve"> </w:t>
      </w:r>
      <w:r w:rsidRPr="009214BE">
        <w:rPr>
          <w:rtl/>
        </w:rPr>
        <w:t>פעולות</w:t>
      </w:r>
      <w:r w:rsidR="00515A37">
        <w:rPr>
          <w:rtl/>
        </w:rPr>
        <w:t xml:space="preserve"> </w:t>
      </w:r>
      <w:r w:rsidRPr="009214BE">
        <w:rPr>
          <w:rtl/>
        </w:rPr>
        <w:t>שעשתה.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שפטה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חבר הכנסת פנחסי. היא טענה שיש מקום להסרת</w:t>
      </w:r>
      <w:r w:rsidR="00515A37">
        <w:rPr>
          <w:rtl/>
        </w:rPr>
        <w:t xml:space="preserve"> </w:t>
      </w:r>
      <w:r w:rsidRPr="009214BE">
        <w:rPr>
          <w:rtl/>
        </w:rPr>
        <w:t>החסינות</w:t>
      </w:r>
      <w:r w:rsidR="00515A37">
        <w:rPr>
          <w:rtl/>
        </w:rPr>
        <w:t xml:space="preserve"> </w:t>
      </w:r>
      <w:r w:rsidRPr="009214BE">
        <w:rPr>
          <w:rtl/>
        </w:rPr>
        <w:t>על יסוד בקשת היועץ המשפטי לממשלה. הכנסת חייבת היתה לבחון דבר אחד: האם</w:t>
      </w:r>
      <w:r w:rsidR="00515A37">
        <w:rPr>
          <w:rtl/>
        </w:rPr>
        <w:t xml:space="preserve"> </w:t>
      </w:r>
      <w:r w:rsidRPr="009214BE">
        <w:rPr>
          <w:rtl/>
        </w:rPr>
        <w:t>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</w:t>
      </w:r>
      <w:r w:rsidR="00515A37">
        <w:rPr>
          <w:rtl/>
        </w:rPr>
        <w:t xml:space="preserve"> </w:t>
      </w:r>
      <w:r w:rsidRPr="009214BE">
        <w:rPr>
          <w:rtl/>
        </w:rPr>
        <w:t>מתנכל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פנחסי, אם לא. את זה עשתה הכנסת בצורה</w:t>
      </w:r>
      <w:r w:rsidR="00515A37">
        <w:rPr>
          <w:rtl/>
        </w:rPr>
        <w:t xml:space="preserve"> </w:t>
      </w:r>
      <w:r w:rsidRPr="009214BE">
        <w:rPr>
          <w:rtl/>
        </w:rPr>
        <w:t>מסודרת</w:t>
      </w:r>
      <w:r w:rsidR="00515A37">
        <w:rPr>
          <w:rtl/>
        </w:rPr>
        <w:t xml:space="preserve"> </w:t>
      </w:r>
      <w:r w:rsidRPr="009214BE">
        <w:rPr>
          <w:rtl/>
        </w:rPr>
        <w:t>ביותר.</w:t>
      </w:r>
      <w:r w:rsidR="00515A37">
        <w:rPr>
          <w:rtl/>
        </w:rPr>
        <w:t xml:space="preserve"> </w:t>
      </w:r>
      <w:r w:rsidRPr="009214BE">
        <w:rPr>
          <w:rtl/>
        </w:rPr>
        <w:t>אם חברי הכנסת קראו את הפרוטוקולים או לא קראו אותם, זה לא הנושא</w:t>
      </w:r>
      <w:r w:rsidR="00515A37">
        <w:rPr>
          <w:rtl/>
        </w:rPr>
        <w:t xml:space="preserve"> </w:t>
      </w:r>
      <w:r w:rsidRPr="009214BE">
        <w:rPr>
          <w:rtl/>
        </w:rPr>
        <w:t>שצריך היה לעמוד בבסיס הטענה.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מציע לוועדת הכנסת, שבהסרת חסינות בעתיד, לנוכח מה שקרה הפעם, היא</w:t>
      </w:r>
      <w:r w:rsidR="00515A37">
        <w:rPr>
          <w:rtl/>
        </w:rPr>
        <w:t xml:space="preserve"> </w:t>
      </w:r>
      <w:r w:rsidRPr="009214BE">
        <w:rPr>
          <w:rtl/>
        </w:rPr>
        <w:t>תעביר לכל חברי הכנסת תמצית, בתוך זמן סביר, כדי שכל חברי הכנסת ילמדו את הדברים,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הסטנוגרמה.</w:t>
      </w:r>
      <w:r w:rsidR="00515A37">
        <w:rPr>
          <w:rtl/>
        </w:rPr>
        <w:t xml:space="preserve"> </w:t>
      </w:r>
      <w:r w:rsidRPr="009214BE">
        <w:rPr>
          <w:rtl/>
        </w:rPr>
        <w:t>מי שירצה יוכל ללכת לוועדת הכנסת לקרוא את הפרוטוקולים.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מציע</w:t>
      </w:r>
      <w:r w:rsidR="00515A37">
        <w:rPr>
          <w:rtl/>
        </w:rPr>
        <w:t xml:space="preserve"> </w:t>
      </w:r>
      <w:r w:rsidRPr="009214BE">
        <w:rPr>
          <w:rtl/>
        </w:rPr>
        <w:t>למסור</w:t>
      </w:r>
      <w:r w:rsidR="00515A37">
        <w:rPr>
          <w:rtl/>
        </w:rPr>
        <w:t xml:space="preserve"> </w:t>
      </w:r>
      <w:r w:rsidRPr="009214BE">
        <w:rPr>
          <w:rtl/>
        </w:rPr>
        <w:t>לחברי הכנסת תמצית של הדברים, על מנת שחבר הכנסת לא יהיה חותמת</w:t>
      </w:r>
      <w:r w:rsidR="00515A37">
        <w:rPr>
          <w:rtl/>
        </w:rPr>
        <w:t xml:space="preserve"> </w:t>
      </w:r>
      <w:r w:rsidRPr="009214BE">
        <w:rPr>
          <w:rtl/>
        </w:rPr>
        <w:t>גומי במליאה, והוא יוכל ללמוד את הדברים לפני ההצבעה.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רבה.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מנחם פרוש,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אלי גולדשמידט, אחריו </w:t>
      </w:r>
      <w:r w:rsidR="00515A37">
        <w:rPr>
          <w:rtl/>
        </w:rPr>
        <w:t xml:space="preserve">– </w:t>
      </w:r>
      <w:r w:rsidRPr="009214BE">
        <w:rPr>
          <w:rtl/>
        </w:rPr>
        <w:t>חבר הכנסת אליעזר זנדברג.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מנחם פרוש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</w:t>
      </w:r>
      <w:r w:rsidR="00515A37">
        <w:rPr>
          <w:rtl/>
        </w:rPr>
        <w:t xml:space="preserve"> </w:t>
      </w:r>
      <w:r w:rsidRPr="009214BE">
        <w:rPr>
          <w:rtl/>
        </w:rPr>
        <w:t>היושבת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</w:t>
      </w:r>
      <w:r w:rsidR="00515A37">
        <w:rPr>
          <w:rtl/>
        </w:rPr>
        <w:t xml:space="preserve"> </w:t>
      </w:r>
      <w:r w:rsidRPr="009214BE">
        <w:rPr>
          <w:rtl/>
        </w:rPr>
        <w:t>קשה</w:t>
      </w:r>
      <w:r w:rsidR="00515A37">
        <w:rPr>
          <w:rtl/>
        </w:rPr>
        <w:t xml:space="preserve"> </w:t>
      </w:r>
      <w:r w:rsidRPr="009214BE">
        <w:rPr>
          <w:rtl/>
        </w:rPr>
        <w:t>להתחיל לדבר מעל במת הכנסת בלי להביע</w:t>
      </w:r>
      <w:r w:rsidR="00515A37">
        <w:rPr>
          <w:rtl/>
        </w:rPr>
        <w:t xml:space="preserve"> </w:t>
      </w:r>
      <w:r w:rsidRPr="009214BE">
        <w:rPr>
          <w:rtl/>
        </w:rPr>
        <w:t>תנחומים</w:t>
      </w:r>
      <w:r w:rsidR="00515A37">
        <w:rPr>
          <w:rtl/>
        </w:rPr>
        <w:t xml:space="preserve"> </w:t>
      </w:r>
      <w:r w:rsidRPr="009214BE">
        <w:rPr>
          <w:rtl/>
        </w:rPr>
        <w:t>למשפחות</w:t>
      </w:r>
      <w:r w:rsidR="00515A37">
        <w:rPr>
          <w:rtl/>
        </w:rPr>
        <w:t xml:space="preserve"> </w:t>
      </w:r>
      <w:r w:rsidRPr="009214BE">
        <w:rPr>
          <w:rtl/>
        </w:rPr>
        <w:t>ששכלו</w:t>
      </w:r>
      <w:r w:rsidR="00515A37">
        <w:rPr>
          <w:rtl/>
        </w:rPr>
        <w:t xml:space="preserve"> </w:t>
      </w:r>
      <w:r w:rsidRPr="009214BE">
        <w:rPr>
          <w:rtl/>
        </w:rPr>
        <w:t>יקיריהן. המקום ינחם אותם בתוך שאר אבלי ציון וירושלים.</w:t>
      </w:r>
      <w:r w:rsidR="00515A37">
        <w:rPr>
          <w:rtl/>
        </w:rPr>
        <w:t xml:space="preserve"> </w:t>
      </w:r>
      <w:r w:rsidRPr="009214BE">
        <w:rPr>
          <w:rtl/>
        </w:rPr>
        <w:t>קשה</w:t>
      </w:r>
      <w:r w:rsidR="00515A37">
        <w:rPr>
          <w:rtl/>
        </w:rPr>
        <w:t xml:space="preserve"> </w:t>
      </w:r>
      <w:r w:rsidRPr="009214BE">
        <w:rPr>
          <w:rtl/>
        </w:rPr>
        <w:t>לנחם</w:t>
      </w:r>
      <w:r w:rsidR="00515A37">
        <w:rPr>
          <w:rtl/>
        </w:rPr>
        <w:t xml:space="preserve"> </w:t>
      </w:r>
      <w:r w:rsidRPr="009214BE">
        <w:rPr>
          <w:rtl/>
        </w:rPr>
        <w:t>ולהתנחם</w:t>
      </w:r>
      <w:r w:rsidR="00515A37">
        <w:rPr>
          <w:rtl/>
        </w:rPr>
        <w:t xml:space="preserve"> </w:t>
      </w:r>
      <w:r w:rsidRPr="009214BE">
        <w:rPr>
          <w:rtl/>
        </w:rPr>
        <w:t>באבדות</w:t>
      </w:r>
      <w:r w:rsidR="00515A37">
        <w:rPr>
          <w:rtl/>
        </w:rPr>
        <w:t xml:space="preserve"> </w:t>
      </w: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איבדנו</w:t>
      </w:r>
      <w:r w:rsidR="00515A37">
        <w:rPr>
          <w:rtl/>
        </w:rPr>
        <w:t xml:space="preserve"> </w:t>
      </w:r>
      <w:r w:rsidRPr="009214BE">
        <w:rPr>
          <w:rtl/>
        </w:rPr>
        <w:t>שם.</w:t>
      </w:r>
      <w:r w:rsidR="00515A37">
        <w:rPr>
          <w:rtl/>
        </w:rPr>
        <w:t xml:space="preserve"> </w:t>
      </w:r>
      <w:r w:rsidRPr="009214BE">
        <w:rPr>
          <w:rtl/>
        </w:rPr>
        <w:t>אני רוצה גם לאחל איחולים</w:t>
      </w:r>
      <w:r w:rsidR="00515A37">
        <w:rPr>
          <w:rtl/>
        </w:rPr>
        <w:t xml:space="preserve"> </w:t>
      </w:r>
      <w:r w:rsidRPr="009214BE">
        <w:rPr>
          <w:rtl/>
        </w:rPr>
        <w:t>לפצועים.</w:t>
      </w:r>
      <w:r w:rsidR="00515A37">
        <w:rPr>
          <w:rtl/>
        </w:rPr>
        <w:t xml:space="preserve"> </w:t>
      </w:r>
      <w:r w:rsidRPr="009214BE">
        <w:rPr>
          <w:rtl/>
        </w:rPr>
        <w:t>השם</w:t>
      </w:r>
      <w:r w:rsidR="00515A37">
        <w:rPr>
          <w:rtl/>
        </w:rPr>
        <w:t xml:space="preserve"> </w:t>
      </w:r>
      <w:r w:rsidRPr="009214BE">
        <w:rPr>
          <w:rtl/>
        </w:rPr>
        <w:t>ישלח</w:t>
      </w:r>
      <w:r w:rsidR="00515A37">
        <w:rPr>
          <w:rtl/>
        </w:rPr>
        <w:t xml:space="preserve"> </w:t>
      </w:r>
      <w:r w:rsidRPr="009214BE">
        <w:rPr>
          <w:rtl/>
        </w:rPr>
        <w:t>להם</w:t>
      </w:r>
      <w:r w:rsidR="00515A37">
        <w:rPr>
          <w:rtl/>
        </w:rPr>
        <w:t xml:space="preserve"> </w:t>
      </w:r>
      <w:r w:rsidRPr="009214BE">
        <w:rPr>
          <w:rtl/>
        </w:rPr>
        <w:t>רפואה</w:t>
      </w:r>
      <w:r w:rsidR="00515A37">
        <w:rPr>
          <w:rtl/>
        </w:rPr>
        <w:t xml:space="preserve"> </w:t>
      </w:r>
      <w:r w:rsidRPr="009214BE">
        <w:rPr>
          <w:rtl/>
        </w:rPr>
        <w:t>שלמה בקרוב. ולאחינו התושבים אשר נמצאים בחזית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רוצים</w:t>
      </w:r>
      <w:r w:rsidR="00515A37">
        <w:rPr>
          <w:rtl/>
        </w:rPr>
        <w:t xml:space="preserve"> </w:t>
      </w:r>
      <w:r w:rsidRPr="009214BE">
        <w:rPr>
          <w:rtl/>
        </w:rPr>
        <w:t>לשלוח</w:t>
      </w:r>
      <w:r w:rsidR="00515A37">
        <w:rPr>
          <w:rtl/>
        </w:rPr>
        <w:t xml:space="preserve"> </w:t>
      </w:r>
      <w:r w:rsidRPr="009214BE">
        <w:rPr>
          <w:rtl/>
        </w:rPr>
        <w:t>מכאן עידוד. נכון, המצב רציני. בחוץ תשכל חרב ובחדרים אימה.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יודעים</w:t>
      </w:r>
      <w:r w:rsidR="00515A37">
        <w:rPr>
          <w:rtl/>
        </w:rPr>
        <w:t xml:space="preserve"> </w:t>
      </w:r>
      <w:r w:rsidRPr="009214BE">
        <w:rPr>
          <w:rtl/>
        </w:rPr>
        <w:t>ומתפללים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נקמות</w:t>
      </w:r>
      <w:r w:rsidR="00515A37">
        <w:rPr>
          <w:rtl/>
        </w:rPr>
        <w:t xml:space="preserve"> </w:t>
      </w:r>
      <w:r w:rsidRPr="009214BE">
        <w:rPr>
          <w:rtl/>
        </w:rPr>
        <w:t>השם, כי אל נקמות יופיע נגד חבורות</w:t>
      </w:r>
      <w:r w:rsidR="00515A37">
        <w:rPr>
          <w:rtl/>
        </w:rPr>
        <w:t xml:space="preserve"> </w:t>
      </w:r>
      <w:r w:rsidRPr="009214BE">
        <w:rPr>
          <w:rtl/>
        </w:rPr>
        <w:t>הטרוריסטים.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לכאורה בדיון הזה שלפנינו, אין להשיב על פסק</w:t>
      </w:r>
      <w:r w:rsidR="00515A37">
        <w:rPr>
          <w:rtl/>
        </w:rPr>
        <w:t>-</w:t>
      </w:r>
      <w:r w:rsidRPr="009214BE">
        <w:rPr>
          <w:rtl/>
        </w:rPr>
        <w:t>דין של הבג"ץ. וכבר נפלה ההכרעה</w:t>
      </w:r>
      <w:r w:rsidR="00515A37">
        <w:rPr>
          <w:rtl/>
        </w:rPr>
        <w:t xml:space="preserve"> </w:t>
      </w:r>
      <w:r w:rsidRPr="009214BE">
        <w:rPr>
          <w:rtl/>
        </w:rPr>
        <w:t>שאין</w:t>
      </w:r>
      <w:r w:rsidR="00515A37">
        <w:rPr>
          <w:rtl/>
        </w:rPr>
        <w:t xml:space="preserve"> </w:t>
      </w:r>
      <w:r w:rsidRPr="009214BE">
        <w:rPr>
          <w:rtl/>
        </w:rPr>
        <w:t>לשנותה,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על קביעת הבג"ץ אתעכב. עלינו מוטל עכשיו לקיים את מה שהבג"ץ</w:t>
      </w:r>
      <w:r w:rsidR="00515A37">
        <w:rPr>
          <w:rtl/>
        </w:rPr>
        <w:t xml:space="preserve"> </w:t>
      </w:r>
      <w:r w:rsidRPr="009214BE">
        <w:rPr>
          <w:rtl/>
        </w:rPr>
        <w:t>ביקש,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נצביע</w:t>
      </w:r>
      <w:r w:rsidR="00515A37">
        <w:rPr>
          <w:rtl/>
        </w:rPr>
        <w:t xml:space="preserve"> </w:t>
      </w:r>
      <w:r w:rsidRPr="009214BE">
        <w:rPr>
          <w:rtl/>
        </w:rPr>
        <w:t>שנית. אבל אני רוצה להגיד לכם, חברי הכנסת: לבי נשבר בקרבי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ישבתי</w:t>
      </w:r>
      <w:r w:rsidR="00515A37">
        <w:rPr>
          <w:rtl/>
        </w:rPr>
        <w:t xml:space="preserve"> </w:t>
      </w:r>
      <w:r w:rsidRPr="009214BE">
        <w:rPr>
          <w:rtl/>
        </w:rPr>
        <w:t>ושמעתי את דבריו של סגן השר הרב פנחסי. אני רוצה רק לומר מה שחכמינו</w:t>
      </w:r>
      <w:r w:rsidR="00515A37">
        <w:rPr>
          <w:rtl/>
        </w:rPr>
        <w:t xml:space="preserve"> </w:t>
      </w:r>
      <w:r w:rsidRPr="009214BE">
        <w:rPr>
          <w:rtl/>
        </w:rPr>
        <w:t>קבעו: עינוי הדין קשה מן הדין.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קראתי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כתב</w:t>
      </w:r>
      <w:r w:rsidR="00515A37">
        <w:rPr>
          <w:rtl/>
        </w:rPr>
        <w:t xml:space="preserve"> </w:t>
      </w:r>
      <w:r w:rsidRPr="009214BE">
        <w:rPr>
          <w:rtl/>
        </w:rPr>
        <w:t>האישום</w:t>
      </w:r>
      <w:r w:rsidR="00515A37">
        <w:rPr>
          <w:rtl/>
        </w:rPr>
        <w:t xml:space="preserve"> </w:t>
      </w:r>
      <w:r w:rsidRPr="009214BE">
        <w:rPr>
          <w:rtl/>
        </w:rPr>
        <w:t>שהוגש</w:t>
      </w:r>
      <w:r w:rsidR="00515A37">
        <w:rPr>
          <w:rtl/>
        </w:rPr>
        <w:t xml:space="preserve"> </w:t>
      </w:r>
      <w:r w:rsidRPr="009214BE">
        <w:rPr>
          <w:rtl/>
        </w:rPr>
        <w:t>לנו.</w:t>
      </w:r>
      <w:r w:rsidR="00515A37">
        <w:rPr>
          <w:rtl/>
        </w:rPr>
        <w:t xml:space="preserve"> </w:t>
      </w:r>
      <w:r w:rsidRPr="009214BE">
        <w:rPr>
          <w:rtl/>
        </w:rPr>
        <w:t>השתתפתי גם בישיבות הממושכות של ועדת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  <w:r w:rsidR="00515A37">
        <w:rPr>
          <w:rtl/>
        </w:rPr>
        <w:t xml:space="preserve"> </w:t>
      </w:r>
      <w:r w:rsidRPr="009214BE">
        <w:rPr>
          <w:rtl/>
        </w:rPr>
        <w:t>בשום אופן לא אגיד שלא היה דיון רציני וממושך ביותר. כאשר דנו אז במליאה</w:t>
      </w:r>
      <w:r w:rsidR="00515A37">
        <w:rPr>
          <w:rtl/>
        </w:rPr>
        <w:t xml:space="preserve"> </w:t>
      </w:r>
      <w:r w:rsidRPr="009214BE">
        <w:rPr>
          <w:rtl/>
        </w:rPr>
        <w:t>אמרתי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דברי, ואני מחזק אותם גם עכשיו, ואומר זאת לא בהצבעה חשאית אלא בדברים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גלויים </w:t>
      </w:r>
      <w:r w:rsidR="00515A37">
        <w:rPr>
          <w:rtl/>
        </w:rPr>
        <w:t>–</w:t>
      </w:r>
      <w:r w:rsidRPr="009214BE">
        <w:rPr>
          <w:rtl/>
        </w:rPr>
        <w:t xml:space="preserve"> אני נגד הסרת החסינות של חבר הכנסת פנחסי. עשיתי זאת אז, באשר כל הטענות</w:t>
      </w:r>
      <w:r w:rsidR="00515A37">
        <w:rPr>
          <w:rtl/>
        </w:rPr>
        <w:t xml:space="preserve"> </w:t>
      </w:r>
      <w:r w:rsidRPr="009214BE">
        <w:rPr>
          <w:rtl/>
        </w:rPr>
        <w:t>כלפיו</w:t>
      </w:r>
      <w:r w:rsidR="00515A37">
        <w:rPr>
          <w:rtl/>
        </w:rPr>
        <w:t xml:space="preserve"> </w:t>
      </w:r>
      <w:r w:rsidRPr="009214BE">
        <w:rPr>
          <w:rtl/>
        </w:rPr>
        <w:t>לא השפיעו עלי ולא גרמו לי לפקפק שאין להסיר את חסינותו. את עמדתי לא אשנה</w:t>
      </w:r>
      <w:r w:rsidR="00515A37">
        <w:rPr>
          <w:rtl/>
        </w:rPr>
        <w:t xml:space="preserve"> </w:t>
      </w:r>
      <w:r w:rsidRPr="009214BE">
        <w:rPr>
          <w:rtl/>
        </w:rPr>
        <w:t>כעת.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נוסף על מה שאמרתי אז בדיונים, רוצה אני לומר שהרב פנחסי עבר עינוי הדין חמש</w:t>
      </w:r>
      <w:r w:rsidR="00515A37">
        <w:rPr>
          <w:rtl/>
        </w:rPr>
        <w:t xml:space="preserve"> </w:t>
      </w:r>
      <w:r w:rsidRPr="009214BE">
        <w:rPr>
          <w:rtl/>
        </w:rPr>
        <w:t>שנים,</w:t>
      </w:r>
      <w:r w:rsidR="00515A37">
        <w:rPr>
          <w:rtl/>
        </w:rPr>
        <w:t xml:space="preserve"> </w:t>
      </w:r>
      <w:r w:rsidRPr="009214BE">
        <w:rPr>
          <w:rtl/>
        </w:rPr>
        <w:t>ועינוי</w:t>
      </w:r>
      <w:r w:rsidR="00515A37">
        <w:rPr>
          <w:rtl/>
        </w:rPr>
        <w:t xml:space="preserve"> </w:t>
      </w:r>
      <w:r w:rsidRPr="009214BE">
        <w:rPr>
          <w:rtl/>
        </w:rPr>
        <w:t>הדין גבר ומתגבר במשך שלוש השנים האחרונות אשר דמו נשפך בהן.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מתבטא בביטוי החריף הזה, אבל ככה אני רואה את זה, את כל מהלך התעמולה נגדו.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כיהודי</w:t>
      </w:r>
      <w:r w:rsidR="00515A37">
        <w:rPr>
          <w:rtl/>
        </w:rPr>
        <w:t xml:space="preserve"> </w:t>
      </w:r>
      <w:r w:rsidRPr="009214BE">
        <w:rPr>
          <w:rtl/>
        </w:rPr>
        <w:t>אני שואל, איך אפשר לעמוד על דם רעך? אני קורא לכל מי שצריך להצביע:</w:t>
      </w:r>
      <w:r w:rsidR="00515A37">
        <w:rPr>
          <w:rtl/>
        </w:rPr>
        <w:t xml:space="preserve"> </w:t>
      </w:r>
      <w:r w:rsidRPr="009214BE">
        <w:rPr>
          <w:rtl/>
        </w:rPr>
        <w:t>הס קטיגור וקח סניגור במקומו. תקוותי היא תאמצני כי צדקתו של חבר הכנסת הרב פנחסי</w:t>
      </w:r>
      <w:r w:rsidR="00515A37">
        <w:rPr>
          <w:rtl/>
        </w:rPr>
        <w:t xml:space="preserve"> </w:t>
      </w:r>
      <w:r w:rsidRPr="009214BE">
        <w:rPr>
          <w:rtl/>
        </w:rPr>
        <w:t>תצא</w:t>
      </w:r>
      <w:r w:rsidR="00515A37">
        <w:rPr>
          <w:rtl/>
        </w:rPr>
        <w:t xml:space="preserve"> </w:t>
      </w:r>
      <w:r w:rsidRPr="009214BE">
        <w:rPr>
          <w:rtl/>
        </w:rPr>
        <w:t>לאור ותזכה ונזכה, מה שאנחנו מתפללים ומאחלים ומקווים שיקוים בך, הרב פנחסי,</w:t>
      </w:r>
      <w:r w:rsidR="00515A37">
        <w:rPr>
          <w:rtl/>
        </w:rPr>
        <w:t xml:space="preserve"> </w:t>
      </w:r>
      <w:r w:rsidRPr="009214BE">
        <w:rPr>
          <w:rtl/>
        </w:rPr>
        <w:t>בך ובנו: שמחנו כימות עיניתנו.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רבה.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אלי</w:t>
      </w:r>
      <w:r w:rsidR="00515A37">
        <w:rPr>
          <w:rtl/>
        </w:rPr>
        <w:t xml:space="preserve"> </w:t>
      </w:r>
      <w:r w:rsidRPr="009214BE">
        <w:rPr>
          <w:rtl/>
        </w:rPr>
        <w:t>גולדשמידט,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בבקשה.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אליעזר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זנדברג;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יוסי כץ.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בג"ץ רוצה שתבוא עם נייר ותדבר מן הכתב.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גברתי היושבת</w:t>
      </w:r>
      <w:r w:rsidR="00515A37">
        <w:rPr>
          <w:rtl/>
        </w:rPr>
        <w:t>-</w:t>
      </w:r>
      <w:r w:rsidRPr="009214BE">
        <w:rPr>
          <w:rtl/>
        </w:rPr>
        <w:t>ראש, חברי חברי הכנסת, אני רוצה לשבח את החלטת הבג"ץ. אני יודע</w:t>
      </w:r>
      <w:r w:rsidR="00515A37">
        <w:rPr>
          <w:rtl/>
        </w:rPr>
        <w:t xml:space="preserve"> </w:t>
      </w:r>
      <w:r w:rsidRPr="009214BE">
        <w:rPr>
          <w:rtl/>
        </w:rPr>
        <w:t>שנשמעה</w:t>
      </w:r>
      <w:r w:rsidR="00515A37">
        <w:rPr>
          <w:rtl/>
        </w:rPr>
        <w:t xml:space="preserve"> </w:t>
      </w:r>
      <w:r w:rsidRPr="009214BE">
        <w:rPr>
          <w:rtl/>
        </w:rPr>
        <w:t>עליה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הרבה</w:t>
      </w:r>
      <w:r w:rsidR="00515A37">
        <w:rPr>
          <w:rtl/>
        </w:rPr>
        <w:t xml:space="preserve"> </w:t>
      </w:r>
      <w:r w:rsidRPr="009214BE">
        <w:rPr>
          <w:rtl/>
        </w:rPr>
        <w:t>ביקורת.</w:t>
      </w:r>
      <w:r w:rsidR="00515A37">
        <w:rPr>
          <w:rtl/>
        </w:rPr>
        <w:t xml:space="preserve"> </w:t>
      </w:r>
      <w:r w:rsidRPr="009214BE">
        <w:rPr>
          <w:rtl/>
        </w:rPr>
        <w:t>אני לא רוצה לקחת שום קרדיט, אבל אני הייתי זה</w:t>
      </w:r>
      <w:r w:rsidR="00515A37">
        <w:rPr>
          <w:rtl/>
        </w:rPr>
        <w:t xml:space="preserve"> </w:t>
      </w:r>
      <w:r w:rsidRPr="009214BE">
        <w:rPr>
          <w:rtl/>
        </w:rPr>
        <w:t>שבעקבות</w:t>
      </w:r>
      <w:r w:rsidR="00515A37">
        <w:rPr>
          <w:rtl/>
        </w:rPr>
        <w:t xml:space="preserve"> </w:t>
      </w:r>
      <w:r w:rsidRPr="009214BE">
        <w:rPr>
          <w:rtl/>
        </w:rPr>
        <w:t>הנאום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 הכנסת פנחסי על הסרת החסינות אמר פה מול המיקרופון, שאין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כחברי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יכולת</w:t>
      </w:r>
      <w:r w:rsidR="00515A37">
        <w:rPr>
          <w:rtl/>
        </w:rPr>
        <w:t xml:space="preserve"> </w:t>
      </w:r>
      <w:r w:rsidRPr="009214BE">
        <w:rPr>
          <w:rtl/>
        </w:rPr>
        <w:t>לגבש עמדה כגוף מעין</w:t>
      </w:r>
      <w:r w:rsidR="00515A37">
        <w:rPr>
          <w:rtl/>
        </w:rPr>
        <w:t>-</w:t>
      </w:r>
      <w:r w:rsidRPr="009214BE">
        <w:rPr>
          <w:rtl/>
        </w:rPr>
        <w:t>שיפוטי, כאשר לא קיבלנו לידינו את</w:t>
      </w:r>
      <w:r w:rsidR="00515A37">
        <w:rPr>
          <w:rtl/>
        </w:rPr>
        <w:t xml:space="preserve"> </w:t>
      </w:r>
      <w:r w:rsidRPr="009214BE">
        <w:rPr>
          <w:rtl/>
        </w:rPr>
        <w:t>פרוטוקול</w:t>
      </w:r>
      <w:r w:rsidR="00515A37">
        <w:rPr>
          <w:rtl/>
        </w:rPr>
        <w:t xml:space="preserve"> </w:t>
      </w:r>
      <w:r w:rsidRPr="009214BE">
        <w:rPr>
          <w:rtl/>
        </w:rPr>
        <w:t>הוועדה, ועדת הכנסת, לא קיבלנו לידינו את כתב האישום, לא קיבלנו לידינו</w:t>
      </w:r>
      <w:r w:rsidR="00515A37">
        <w:rPr>
          <w:rtl/>
        </w:rPr>
        <w:t xml:space="preserve"> </w:t>
      </w:r>
      <w:r w:rsidRPr="009214BE">
        <w:rPr>
          <w:rtl/>
        </w:rPr>
        <w:t>את בקשת היועץ המשפטי לממשלה.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בג"ץ</w:t>
      </w:r>
      <w:r w:rsidR="00515A37">
        <w:rPr>
          <w:rtl/>
        </w:rPr>
        <w:t xml:space="preserve"> </w:t>
      </w:r>
      <w:r w:rsidRPr="009214BE">
        <w:rPr>
          <w:rtl/>
        </w:rPr>
        <w:t>בעצם</w:t>
      </w:r>
      <w:r w:rsidR="00515A37">
        <w:rPr>
          <w:rtl/>
        </w:rPr>
        <w:t xml:space="preserve"> </w:t>
      </w:r>
      <w:r w:rsidRPr="009214BE">
        <w:rPr>
          <w:rtl/>
        </w:rPr>
        <w:t>החליט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ההחלטה</w:t>
      </w:r>
      <w:r w:rsidR="00515A37">
        <w:rPr>
          <w:rtl/>
        </w:rPr>
        <w:t xml:space="preserve"> </w:t>
      </w:r>
      <w:r w:rsidRPr="009214BE">
        <w:rPr>
          <w:rtl/>
        </w:rPr>
        <w:t>שמאפשרת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לכהן</w:t>
      </w:r>
      <w:r w:rsidR="00515A37">
        <w:rPr>
          <w:rtl/>
        </w:rPr>
        <w:t xml:space="preserve"> </w:t>
      </w:r>
      <w:r w:rsidRPr="009214BE">
        <w:rPr>
          <w:rtl/>
        </w:rPr>
        <w:t>ולעשות את עבודתנו כגוף</w:t>
      </w:r>
      <w:r w:rsidR="00515A37">
        <w:rPr>
          <w:rtl/>
        </w:rPr>
        <w:t xml:space="preserve"> </w:t>
      </w:r>
      <w:r w:rsidRPr="009214BE">
        <w:rPr>
          <w:rtl/>
        </w:rPr>
        <w:t>מעין</w:t>
      </w:r>
      <w:r w:rsidR="00515A37">
        <w:rPr>
          <w:rtl/>
        </w:rPr>
        <w:t>-</w:t>
      </w:r>
      <w:r w:rsidRPr="009214BE">
        <w:rPr>
          <w:rtl/>
        </w:rPr>
        <w:t>שיפוטי.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מודה</w:t>
      </w:r>
      <w:r w:rsidR="00515A37">
        <w:rPr>
          <w:rtl/>
        </w:rPr>
        <w:t xml:space="preserve"> </w:t>
      </w:r>
      <w:r w:rsidRPr="009214BE">
        <w:rPr>
          <w:rtl/>
        </w:rPr>
        <w:t>שאני</w:t>
      </w:r>
      <w:r w:rsidR="00515A37">
        <w:rPr>
          <w:rtl/>
        </w:rPr>
        <w:t xml:space="preserve"> </w:t>
      </w:r>
      <w:r w:rsidRPr="009214BE">
        <w:rPr>
          <w:rtl/>
        </w:rPr>
        <w:t>ניצלתי את הזכות שחבר הכנסת חגי מירום, 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העמיד</w:t>
      </w:r>
      <w:r w:rsidR="00515A37">
        <w:rPr>
          <w:rtl/>
        </w:rPr>
        <w:t xml:space="preserve"> </w:t>
      </w:r>
      <w:r w:rsidRPr="009214BE">
        <w:rPr>
          <w:rtl/>
        </w:rPr>
        <w:t>לכל חברי הכנסת ועיינתי בפרוטוקול והקשבתי קשב רב לדבריו 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פנחסי.</w:t>
      </w:r>
      <w:r w:rsidR="00515A37">
        <w:rPr>
          <w:rtl/>
        </w:rPr>
        <w:t xml:space="preserve"> </w:t>
      </w:r>
      <w:r w:rsidRPr="009214BE">
        <w:rPr>
          <w:rtl/>
        </w:rPr>
        <w:t>הדבר שהנחה אותי בדיון הזה ובקריאה שלי הוא השאלה, כיצד נהגו</w:t>
      </w:r>
      <w:r w:rsidR="00515A37">
        <w:rPr>
          <w:rtl/>
        </w:rPr>
        <w:t xml:space="preserve"> </w:t>
      </w:r>
      <w:r w:rsidRPr="009214BE">
        <w:rPr>
          <w:rtl/>
        </w:rPr>
        <w:t>עם מפלגות אחרות.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מודה</w:t>
      </w:r>
      <w:r w:rsidR="00515A37">
        <w:rPr>
          <w:rtl/>
        </w:rPr>
        <w:t xml:space="preserve"> </w:t>
      </w:r>
      <w:r w:rsidRPr="009214BE">
        <w:rPr>
          <w:rtl/>
        </w:rPr>
        <w:t>ומתוודה,</w:t>
      </w:r>
      <w:r w:rsidR="00515A37">
        <w:rPr>
          <w:rtl/>
        </w:rPr>
        <w:t xml:space="preserve"> </w:t>
      </w:r>
      <w:r w:rsidRPr="009214BE">
        <w:rPr>
          <w:rtl/>
        </w:rPr>
        <w:t>שלאחר</w:t>
      </w:r>
      <w:r w:rsidR="00515A37">
        <w:rPr>
          <w:rtl/>
        </w:rPr>
        <w:t xml:space="preserve"> </w:t>
      </w:r>
      <w:r w:rsidRPr="009214BE">
        <w:rPr>
          <w:rtl/>
        </w:rPr>
        <w:t>שקראתי</w:t>
      </w:r>
      <w:r w:rsidR="00515A37">
        <w:rPr>
          <w:rtl/>
        </w:rPr>
        <w:t xml:space="preserve"> </w:t>
      </w:r>
      <w:r w:rsidRPr="009214BE">
        <w:rPr>
          <w:rtl/>
        </w:rPr>
        <w:t>את דבריו של חבר הכנסת מיכאל איתן, שהם</w:t>
      </w:r>
      <w:r w:rsidR="00515A37">
        <w:rPr>
          <w:rtl/>
        </w:rPr>
        <w:t xml:space="preserve"> </w:t>
      </w:r>
      <w:r w:rsidRPr="009214BE">
        <w:rPr>
          <w:rtl/>
        </w:rPr>
        <w:t>נאמנים עלי, ולאחר שקראתי את דברי בא</w:t>
      </w:r>
      <w:r w:rsidR="00515A37">
        <w:rPr>
          <w:rtl/>
        </w:rPr>
        <w:t>-</w:t>
      </w:r>
      <w:r w:rsidRPr="009214BE">
        <w:rPr>
          <w:rtl/>
        </w:rPr>
        <w:t xml:space="preserve">כוחו של חבר הכנסת פנחסי, יש לי תחושה קשה </w:t>
      </w:r>
      <w:r w:rsidR="00515A37">
        <w:rPr>
          <w:rtl/>
        </w:rPr>
        <w:t xml:space="preserve">–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לא אגיד של איפה ואיפה, כי אלה אולי דברים חמורים מדי </w:t>
      </w:r>
      <w:r w:rsidR="00515A37">
        <w:rPr>
          <w:rtl/>
        </w:rPr>
        <w:t>–</w:t>
      </w:r>
      <w:r w:rsidRPr="009214BE">
        <w:rPr>
          <w:rtl/>
        </w:rPr>
        <w:t xml:space="preserve"> שהדין לא מוצה בצורה</w:t>
      </w:r>
      <w:r w:rsidR="00515A37">
        <w:rPr>
          <w:rtl/>
        </w:rPr>
        <w:t xml:space="preserve"> </w:t>
      </w:r>
      <w:r w:rsidRPr="009214BE">
        <w:rPr>
          <w:rtl/>
        </w:rPr>
        <w:t>שוויונית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מפלגות</w:t>
      </w:r>
      <w:r w:rsidR="00515A37">
        <w:rPr>
          <w:rtl/>
        </w:rPr>
        <w:t xml:space="preserve"> </w:t>
      </w:r>
      <w:r w:rsidRPr="009214BE">
        <w:rPr>
          <w:rtl/>
        </w:rPr>
        <w:t>אחרות</w:t>
      </w:r>
      <w:r w:rsidR="00515A37">
        <w:rPr>
          <w:rtl/>
        </w:rPr>
        <w:t xml:space="preserve"> </w:t>
      </w:r>
      <w:r w:rsidRPr="009214BE">
        <w:rPr>
          <w:rtl/>
        </w:rPr>
        <w:t>שביצעו עבירות, לכאורה לא פחות חמורות ויותר חמורות</w:t>
      </w:r>
      <w:r w:rsidR="00515A37">
        <w:rPr>
          <w:rtl/>
        </w:rPr>
        <w:t xml:space="preserve"> </w:t>
      </w:r>
      <w:r w:rsidRPr="009214BE">
        <w:rPr>
          <w:rtl/>
        </w:rPr>
        <w:t>מהעבירות המיוחסות לחבר הכנסת פנחסי.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להדגיש,</w:t>
      </w:r>
      <w:r w:rsidR="00515A37">
        <w:rPr>
          <w:rtl/>
        </w:rPr>
        <w:t xml:space="preserve"> </w:t>
      </w:r>
      <w:r w:rsidRPr="009214BE">
        <w:rPr>
          <w:rtl/>
        </w:rPr>
        <w:t>שבכל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הבדל בין עבירות בתחום קבלת תרומות לבין</w:t>
      </w:r>
      <w:r w:rsidR="00515A37">
        <w:rPr>
          <w:rtl/>
        </w:rPr>
        <w:t xml:space="preserve"> </w:t>
      </w:r>
      <w:r w:rsidRPr="009214BE">
        <w:rPr>
          <w:rtl/>
        </w:rPr>
        <w:t>עבירות בתחום מתן או עשיית ההוצאות.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מה אמרת? בין קבלת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קבלת</w:t>
      </w:r>
      <w:r w:rsidR="00515A37">
        <w:rPr>
          <w:rtl/>
        </w:rPr>
        <w:t xml:space="preserve"> </w:t>
      </w:r>
      <w:r w:rsidRPr="009214BE">
        <w:rPr>
          <w:rtl/>
        </w:rPr>
        <w:t>תרומות</w:t>
      </w:r>
      <w:r w:rsidR="00515A37">
        <w:rPr>
          <w:rtl/>
        </w:rPr>
        <w:t xml:space="preserve"> </w:t>
      </w:r>
      <w:r w:rsidRPr="009214BE">
        <w:rPr>
          <w:rtl/>
        </w:rPr>
        <w:t>לבין ביצוע הוצאות, או אי</w:t>
      </w:r>
      <w:r w:rsidR="00515A37">
        <w:rPr>
          <w:rtl/>
        </w:rPr>
        <w:t>-</w:t>
      </w:r>
      <w:r w:rsidRPr="009214BE">
        <w:rPr>
          <w:rtl/>
        </w:rPr>
        <w:t>תקינות בביצוע הוצאות.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מוכרח</w:t>
      </w:r>
      <w:r w:rsidR="00515A37">
        <w:rPr>
          <w:rtl/>
        </w:rPr>
        <w:t xml:space="preserve"> </w:t>
      </w:r>
      <w:r w:rsidRPr="009214BE">
        <w:rPr>
          <w:rtl/>
        </w:rPr>
        <w:t>להגיד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 שיושב כאן באולם, כי בפעם הקודמת</w:t>
      </w:r>
      <w:r w:rsidR="00515A37">
        <w:rPr>
          <w:rtl/>
        </w:rPr>
        <w:t xml:space="preserve"> </w:t>
      </w:r>
      <w:r w:rsidRPr="009214BE">
        <w:rPr>
          <w:rtl/>
        </w:rPr>
        <w:t>הצבעתי</w:t>
      </w:r>
      <w:r w:rsidR="00515A37">
        <w:rPr>
          <w:rtl/>
        </w:rPr>
        <w:t xml:space="preserve"> </w:t>
      </w:r>
      <w:r w:rsidRPr="009214BE">
        <w:rPr>
          <w:rtl/>
        </w:rPr>
        <w:t>בעד</w:t>
      </w:r>
      <w:r w:rsidR="00515A37">
        <w:rPr>
          <w:rtl/>
        </w:rPr>
        <w:t xml:space="preserve"> </w:t>
      </w:r>
      <w:r w:rsidRPr="009214BE">
        <w:rPr>
          <w:rtl/>
        </w:rPr>
        <w:t>הסרת</w:t>
      </w:r>
      <w:r w:rsidR="00515A37">
        <w:rPr>
          <w:rtl/>
        </w:rPr>
        <w:t xml:space="preserve"> </w:t>
      </w:r>
      <w:r w:rsidRPr="009214BE">
        <w:rPr>
          <w:rtl/>
        </w:rPr>
        <w:t>החסינות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וכך אצביע גם הפעם. אומר מדוע </w:t>
      </w:r>
      <w:r w:rsidR="00515A37">
        <w:rPr>
          <w:rtl/>
        </w:rPr>
        <w:t>–</w:t>
      </w:r>
      <w:r w:rsidRPr="009214BE">
        <w:rPr>
          <w:rtl/>
        </w:rPr>
        <w:t xml:space="preserve"> משני טעמים מרכזיים:</w:t>
      </w:r>
      <w:r w:rsidR="00515A37">
        <w:rPr>
          <w:rtl/>
        </w:rPr>
        <w:t xml:space="preserve"> </w:t>
      </w:r>
      <w:r w:rsidRPr="009214BE">
        <w:rPr>
          <w:rtl/>
        </w:rPr>
        <w:t>ראשית,</w:t>
      </w:r>
      <w:r w:rsidR="00515A37">
        <w:rPr>
          <w:rtl/>
        </w:rPr>
        <w:t xml:space="preserve"> </w:t>
      </w:r>
      <w:r w:rsidRPr="009214BE">
        <w:rPr>
          <w:rtl/>
        </w:rPr>
        <w:t>בג"ץ</w:t>
      </w:r>
      <w:r w:rsidR="00515A37">
        <w:rPr>
          <w:rtl/>
        </w:rPr>
        <w:t xml:space="preserve"> </w:t>
      </w:r>
      <w:r w:rsidRPr="009214BE">
        <w:rPr>
          <w:rtl/>
        </w:rPr>
        <w:t>אמר</w:t>
      </w:r>
      <w:r w:rsidR="00515A37">
        <w:rPr>
          <w:rtl/>
        </w:rPr>
        <w:t xml:space="preserve"> </w:t>
      </w:r>
      <w:r w:rsidRPr="009214BE">
        <w:rPr>
          <w:rtl/>
        </w:rPr>
        <w:t>את דברו בקשר לשאלת החסינות המהותית. אם לא היה עומד על דברו,</w:t>
      </w:r>
      <w:r w:rsidR="00515A37">
        <w:rPr>
          <w:rtl/>
        </w:rPr>
        <w:t xml:space="preserve"> </w:t>
      </w:r>
      <w:r w:rsidRPr="009214BE">
        <w:rPr>
          <w:rtl/>
        </w:rPr>
        <w:t>היינו</w:t>
      </w:r>
      <w:r w:rsidR="00515A37">
        <w:rPr>
          <w:rtl/>
        </w:rPr>
        <w:t xml:space="preserve"> </w:t>
      </w:r>
      <w:r w:rsidRPr="009214BE">
        <w:rPr>
          <w:rtl/>
        </w:rPr>
        <w:t>יכולים</w:t>
      </w:r>
      <w:r w:rsidR="00515A37">
        <w:rPr>
          <w:rtl/>
        </w:rPr>
        <w:t xml:space="preserve"> </w:t>
      </w:r>
      <w:r w:rsidRPr="009214BE">
        <w:rPr>
          <w:rtl/>
        </w:rPr>
        <w:t>לדון</w:t>
      </w:r>
      <w:r w:rsidR="00515A37">
        <w:rPr>
          <w:rtl/>
        </w:rPr>
        <w:t xml:space="preserve"> </w:t>
      </w:r>
      <w:r w:rsidRPr="009214BE">
        <w:rPr>
          <w:rtl/>
        </w:rPr>
        <w:t>בעניין הזה ולהתחבט בו.</w:t>
      </w:r>
      <w:r w:rsidR="00515A37">
        <w:rPr>
          <w:rtl/>
        </w:rPr>
        <w:t xml:space="preserve"> </w:t>
      </w:r>
      <w:r w:rsidRPr="009214BE">
        <w:rPr>
          <w:rtl/>
        </w:rPr>
        <w:t>בג"ץ אמר, הוא נאמן, ונאמנים עלינו</w:t>
      </w:r>
      <w:r w:rsidR="00515A37">
        <w:rPr>
          <w:rtl/>
        </w:rPr>
        <w:t xml:space="preserve"> </w:t>
      </w:r>
      <w:r w:rsidRPr="009214BE">
        <w:rPr>
          <w:rtl/>
        </w:rPr>
        <w:t>דבריו כהלכה מחייבת בסוגיה זו.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שני,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לא פחות חשוב, אדם לא יכול לבוא </w:t>
      </w:r>
      <w:r w:rsidR="00515A37">
        <w:rPr>
          <w:rtl/>
        </w:rPr>
        <w:t>–</w:t>
      </w:r>
      <w:r w:rsidRPr="009214BE">
        <w:rPr>
          <w:rtl/>
        </w:rPr>
        <w:t xml:space="preserve"> וחלילה, אני לא עושה שום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השוואה אלא נותן את זה לשם דוגמה בלבד </w:t>
      </w:r>
      <w:r w:rsidR="00515A37">
        <w:rPr>
          <w:rtl/>
        </w:rPr>
        <w:t>–</w:t>
      </w:r>
      <w:r w:rsidRPr="009214BE">
        <w:rPr>
          <w:rtl/>
        </w:rPr>
        <w:t xml:space="preserve"> ולהגיד: תפסתם אותי שאני מרמה במס הכנסה,</w:t>
      </w:r>
      <w:r w:rsidR="00515A37">
        <w:rPr>
          <w:rtl/>
        </w:rPr>
        <w:t xml:space="preserve"> </w:t>
      </w:r>
      <w:r w:rsidRPr="009214BE">
        <w:rPr>
          <w:rtl/>
        </w:rPr>
        <w:t>איך זה יכול להיות, כולם, כל השכנים שלי, כל בעלי המכולת, כל בעלי הדוכנים, גם הם</w:t>
      </w:r>
      <w:r w:rsidR="00515A37">
        <w:rPr>
          <w:rtl/>
        </w:rPr>
        <w:t xml:space="preserve"> </w:t>
      </w:r>
      <w:r w:rsidRPr="009214BE">
        <w:rPr>
          <w:rtl/>
        </w:rPr>
        <w:t>מרמים,</w:t>
      </w:r>
      <w:r w:rsidR="00515A37">
        <w:rPr>
          <w:rtl/>
        </w:rPr>
        <w:t xml:space="preserve"> </w:t>
      </w:r>
      <w:r w:rsidRPr="009214BE">
        <w:rPr>
          <w:rtl/>
        </w:rPr>
        <w:t>ואותם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העמדתם</w:t>
      </w:r>
      <w:r w:rsidR="00515A37">
        <w:rPr>
          <w:rtl/>
        </w:rPr>
        <w:t xml:space="preserve"> </w:t>
      </w:r>
      <w:r w:rsidRPr="009214BE">
        <w:rPr>
          <w:rtl/>
        </w:rPr>
        <w:t>לדין.</w:t>
      </w:r>
      <w:r w:rsidR="00515A37">
        <w:rPr>
          <w:rtl/>
        </w:rPr>
        <w:t xml:space="preserve"> </w:t>
      </w:r>
      <w:r w:rsidRPr="009214BE">
        <w:rPr>
          <w:rtl/>
        </w:rPr>
        <w:t>אנחנו נמצאים במדינת חוק. איננו יכולים להיכנס</w:t>
      </w:r>
      <w:r w:rsidR="00515A37">
        <w:rPr>
          <w:rtl/>
        </w:rPr>
        <w:t xml:space="preserve"> </w:t>
      </w:r>
      <w:r w:rsidRPr="009214BE">
        <w:rPr>
          <w:rtl/>
        </w:rPr>
        <w:t>לשיקול</w:t>
      </w:r>
      <w:r w:rsidR="00515A37">
        <w:rPr>
          <w:rtl/>
        </w:rPr>
        <w:t xml:space="preserve"> </w:t>
      </w:r>
      <w:r w:rsidRPr="009214BE">
        <w:rPr>
          <w:rtl/>
        </w:rPr>
        <w:t>הדעת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 כאשר על</w:t>
      </w:r>
      <w:r w:rsidR="00515A37">
        <w:rPr>
          <w:rtl/>
        </w:rPr>
        <w:t>-</w:t>
      </w:r>
      <w:r w:rsidRPr="009214BE">
        <w:rPr>
          <w:rtl/>
        </w:rPr>
        <w:t>פי הראיות שהיו לפניו אכן נעברה</w:t>
      </w:r>
      <w:r w:rsidR="00515A37">
        <w:rPr>
          <w:rtl/>
        </w:rPr>
        <w:t xml:space="preserve"> </w:t>
      </w:r>
      <w:r w:rsidRPr="009214BE">
        <w:rPr>
          <w:rtl/>
        </w:rPr>
        <w:t>עבירה.</w:t>
      </w:r>
      <w:r w:rsidR="00515A37">
        <w:rPr>
          <w:rtl/>
        </w:rPr>
        <w:t xml:space="preserve"> </w:t>
      </w:r>
      <w:r w:rsidRPr="009214BE">
        <w:rPr>
          <w:rtl/>
        </w:rPr>
        <w:t>ואם</w:t>
      </w:r>
      <w:r w:rsidR="00515A37">
        <w:rPr>
          <w:rtl/>
        </w:rPr>
        <w:t xml:space="preserve"> </w:t>
      </w:r>
      <w:r w:rsidRPr="009214BE">
        <w:rPr>
          <w:rtl/>
        </w:rPr>
        <w:t>העבירה</w:t>
      </w:r>
      <w:r w:rsidR="00515A37">
        <w:rPr>
          <w:rtl/>
        </w:rPr>
        <w:t xml:space="preserve"> </w:t>
      </w:r>
      <w:r w:rsidRPr="009214BE">
        <w:rPr>
          <w:rtl/>
        </w:rPr>
        <w:t>היתה עבירה טכנית במהותה, בכך יפסוק בית</w:t>
      </w:r>
      <w:r w:rsidR="00515A37">
        <w:rPr>
          <w:rtl/>
        </w:rPr>
        <w:t>-</w:t>
      </w:r>
      <w:r w:rsidRPr="009214BE">
        <w:rPr>
          <w:rtl/>
        </w:rPr>
        <w:t>המשפט ויביא את זה</w:t>
      </w:r>
      <w:r w:rsidR="00515A37">
        <w:rPr>
          <w:rtl/>
        </w:rPr>
        <w:t xml:space="preserve"> </w:t>
      </w:r>
      <w:r w:rsidRPr="009214BE">
        <w:rPr>
          <w:rtl/>
        </w:rPr>
        <w:t>בחשבון בשיקול הדעת לגבי פסק</w:t>
      </w:r>
      <w:r w:rsidR="00515A37">
        <w:rPr>
          <w:rtl/>
        </w:rPr>
        <w:t>-</w:t>
      </w:r>
      <w:r w:rsidRPr="009214BE">
        <w:rPr>
          <w:rtl/>
        </w:rPr>
        <w:t xml:space="preserve">הדין, ואם, חלילה, נצטרך </w:t>
      </w:r>
      <w:r w:rsidR="00515A37">
        <w:rPr>
          <w:rtl/>
        </w:rPr>
        <w:t>–</w:t>
      </w:r>
      <w:r w:rsidRPr="009214BE">
        <w:rPr>
          <w:rtl/>
        </w:rPr>
        <w:t xml:space="preserve"> גם לגבי גזר</w:t>
      </w:r>
      <w:r w:rsidR="00515A37">
        <w:rPr>
          <w:rtl/>
        </w:rPr>
        <w:t>-</w:t>
      </w:r>
      <w:r w:rsidRPr="009214BE">
        <w:rPr>
          <w:rtl/>
        </w:rPr>
        <w:t>הדין.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מצפה מהיועץ המשפטי לממשלה, שבעקבות הדברים שהובאו לידיעתו בוועדת הכנסת</w:t>
      </w:r>
      <w:r w:rsidR="00515A37">
        <w:rPr>
          <w:rtl/>
        </w:rPr>
        <w:t xml:space="preserve"> </w:t>
      </w:r>
      <w:r w:rsidRPr="009214BE">
        <w:rPr>
          <w:rtl/>
        </w:rPr>
        <w:t>ובמקומות</w:t>
      </w:r>
      <w:r w:rsidR="00515A37">
        <w:rPr>
          <w:rtl/>
        </w:rPr>
        <w:t xml:space="preserve"> </w:t>
      </w:r>
      <w:r w:rsidRPr="009214BE">
        <w:rPr>
          <w:rtl/>
        </w:rPr>
        <w:t>אחרים,</w:t>
      </w:r>
      <w:r w:rsidR="00515A37">
        <w:rPr>
          <w:rtl/>
        </w:rPr>
        <w:t xml:space="preserve"> </w:t>
      </w:r>
      <w:r w:rsidRPr="009214BE">
        <w:rPr>
          <w:rtl/>
        </w:rPr>
        <w:t>ייקח</w:t>
      </w:r>
      <w:r w:rsidR="00515A37">
        <w:rPr>
          <w:rtl/>
        </w:rPr>
        <w:t xml:space="preserve"> </w:t>
      </w:r>
      <w:r w:rsidRPr="009214BE">
        <w:rPr>
          <w:rtl/>
        </w:rPr>
        <w:t>לעצמו</w:t>
      </w:r>
      <w:r w:rsidR="00515A37">
        <w:rPr>
          <w:rtl/>
        </w:rPr>
        <w:t xml:space="preserve"> </w:t>
      </w:r>
      <w:r w:rsidRPr="009214BE">
        <w:rPr>
          <w:rtl/>
        </w:rPr>
        <w:t>את הבדיקה לגבי מפלגות אחרות, ואם יהיה צורך, כדי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שהצדק ייראה ולא רק ייעשה, אם ימצא מקום לכך </w:t>
      </w:r>
      <w:r w:rsidR="00515A37">
        <w:rPr>
          <w:rtl/>
        </w:rPr>
        <w:t>–</w:t>
      </w:r>
      <w:r w:rsidRPr="009214BE">
        <w:rPr>
          <w:rtl/>
        </w:rPr>
        <w:t xml:space="preserve"> ואני סומך על שיקוליו </w:t>
      </w:r>
      <w:r w:rsidR="00515A37">
        <w:rPr>
          <w:rtl/>
        </w:rPr>
        <w:t>–</w:t>
      </w:r>
      <w:r w:rsidRPr="009214BE">
        <w:rPr>
          <w:rtl/>
        </w:rPr>
        <w:t xml:space="preserve"> יעמיד לדין</w:t>
      </w:r>
      <w:r w:rsidR="00515A37">
        <w:rPr>
          <w:rtl/>
        </w:rPr>
        <w:t xml:space="preserve"> </w:t>
      </w:r>
      <w:r w:rsidRPr="009214BE">
        <w:rPr>
          <w:rtl/>
        </w:rPr>
        <w:t>כל מי שעבר עבירות לכאורה בתחום 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</w:t>
      </w:r>
      <w:r w:rsidR="00515A37">
        <w:rPr>
          <w:rtl/>
        </w:rPr>
        <w:t xml:space="preserve"> </w:t>
      </w:r>
      <w:r w:rsidRPr="009214BE">
        <w:rPr>
          <w:rtl/>
        </w:rPr>
        <w:t>רשות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הדיבור לחבר הכנסת אליעזר זנדברג.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יוסי כץ;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צחי הנגבי.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גברתי</w:t>
      </w:r>
      <w:r w:rsidR="00515A37">
        <w:rPr>
          <w:rtl/>
        </w:rPr>
        <w:t xml:space="preserve"> </w:t>
      </w:r>
      <w:r w:rsidRPr="009214BE">
        <w:rPr>
          <w:rtl/>
        </w:rPr>
        <w:t>היושבת</w:t>
      </w:r>
      <w:r w:rsidR="00515A37">
        <w:rPr>
          <w:rtl/>
        </w:rPr>
        <w:t>-</w:t>
      </w:r>
      <w:r w:rsidRPr="009214BE">
        <w:rPr>
          <w:rtl/>
        </w:rPr>
        <w:t>ראש, רבותי חברי הכנסת, אנו שבים לדון בבקשה להסיר את חסינותו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 הכנסת פנחסי, למעשה על</w:t>
      </w:r>
      <w:r w:rsidR="00515A37">
        <w:rPr>
          <w:rtl/>
        </w:rPr>
        <w:t>-</w:t>
      </w:r>
      <w:r w:rsidRPr="009214BE">
        <w:rPr>
          <w:rtl/>
        </w:rPr>
        <w:t>פי החלטת בג"ץ. החלטת בג"ץ נחלקת לשתיים: יש החלטה</w:t>
      </w:r>
      <w:r w:rsidR="00515A37">
        <w:rPr>
          <w:rtl/>
        </w:rPr>
        <w:t xml:space="preserve"> </w:t>
      </w:r>
      <w:r w:rsidRPr="009214BE">
        <w:rPr>
          <w:rtl/>
        </w:rPr>
        <w:t>בעניין</w:t>
      </w:r>
      <w:r w:rsidR="00515A37">
        <w:rPr>
          <w:rtl/>
        </w:rPr>
        <w:t xml:space="preserve"> </w:t>
      </w:r>
      <w:r w:rsidRPr="009214BE">
        <w:rPr>
          <w:rtl/>
        </w:rPr>
        <w:t>המהותי</w:t>
      </w:r>
      <w:r w:rsidR="00515A37">
        <w:rPr>
          <w:rtl/>
        </w:rPr>
        <w:t xml:space="preserve"> </w:t>
      </w:r>
      <w:r w:rsidRPr="009214BE">
        <w:rPr>
          <w:rtl/>
        </w:rPr>
        <w:t>ויש</w:t>
      </w:r>
      <w:r w:rsidR="00515A37">
        <w:rPr>
          <w:rtl/>
        </w:rPr>
        <w:t xml:space="preserve"> </w:t>
      </w:r>
      <w:r w:rsidRPr="009214BE">
        <w:rPr>
          <w:rtl/>
        </w:rPr>
        <w:t>החלטה שאני רואה אותה כהחלטה טכנית יותר. העניין המהותי הוא</w:t>
      </w:r>
      <w:r w:rsidR="00515A37">
        <w:rPr>
          <w:rtl/>
        </w:rPr>
        <w:t xml:space="preserve"> </w:t>
      </w:r>
      <w:r w:rsidRPr="009214BE">
        <w:rPr>
          <w:rtl/>
        </w:rPr>
        <w:t>דווקא</w:t>
      </w:r>
      <w:r w:rsidR="00515A37">
        <w:rPr>
          <w:rtl/>
        </w:rPr>
        <w:t xml:space="preserve"> </w:t>
      </w:r>
      <w:r w:rsidRPr="009214BE">
        <w:rPr>
          <w:rtl/>
        </w:rPr>
        <w:t>אותו</w:t>
      </w:r>
      <w:r w:rsidR="00515A37">
        <w:rPr>
          <w:rtl/>
        </w:rPr>
        <w:t xml:space="preserve"> </w:t>
      </w:r>
      <w:r w:rsidRPr="009214BE">
        <w:rPr>
          <w:rtl/>
        </w:rPr>
        <w:t>עניין,</w:t>
      </w:r>
      <w:r w:rsidR="00515A37">
        <w:rPr>
          <w:rtl/>
        </w:rPr>
        <w:t xml:space="preserve"> </w:t>
      </w:r>
      <w:r w:rsidRPr="009214BE">
        <w:rPr>
          <w:rtl/>
        </w:rPr>
        <w:t>שבג"ץ</w:t>
      </w:r>
      <w:r w:rsidR="00515A37">
        <w:rPr>
          <w:rtl/>
        </w:rPr>
        <w:t xml:space="preserve"> </w:t>
      </w:r>
      <w:r w:rsidRPr="009214BE">
        <w:rPr>
          <w:rtl/>
        </w:rPr>
        <w:t>קבע</w:t>
      </w:r>
      <w:r w:rsidR="00515A37">
        <w:rPr>
          <w:rtl/>
        </w:rPr>
        <w:t xml:space="preserve"> </w:t>
      </w:r>
      <w:r w:rsidRPr="009214BE">
        <w:rPr>
          <w:rtl/>
        </w:rPr>
        <w:t>כי הטענה, שחלה חסינות על המעשים שמיוחסים 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פנחסי, איננה טענה.</w:t>
      </w:r>
      <w:r w:rsidR="00515A37">
        <w:rPr>
          <w:rtl/>
        </w:rPr>
        <w:t xml:space="preserve"> </w:t>
      </w:r>
      <w:r w:rsidRPr="009214BE">
        <w:rPr>
          <w:rtl/>
        </w:rPr>
        <w:t>למעשה נקבע על</w:t>
      </w:r>
      <w:r w:rsidR="00515A37">
        <w:rPr>
          <w:rtl/>
        </w:rPr>
        <w:t>-</w:t>
      </w:r>
      <w:r w:rsidRPr="009214BE">
        <w:rPr>
          <w:rtl/>
        </w:rPr>
        <w:t>ידי בג"ץ, כי על המעשים שמיוחסים לו לא</w:t>
      </w:r>
      <w:r w:rsidR="00515A37">
        <w:rPr>
          <w:rtl/>
        </w:rPr>
        <w:t xml:space="preserve"> </w:t>
      </w:r>
      <w:r w:rsidRPr="009214BE">
        <w:rPr>
          <w:rtl/>
        </w:rPr>
        <w:t>חלה חסינות מהותית. בעיני זה החלק החשוב בהחלטת בג"ץ.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החלק</w:t>
      </w:r>
      <w:r w:rsidR="00515A37">
        <w:rPr>
          <w:rtl/>
        </w:rPr>
        <w:t xml:space="preserve"> </w:t>
      </w:r>
      <w:r w:rsidRPr="009214BE">
        <w:rPr>
          <w:rtl/>
        </w:rPr>
        <w:t>האחר</w:t>
      </w:r>
      <w:r w:rsidR="00515A37">
        <w:rPr>
          <w:rtl/>
        </w:rPr>
        <w:t xml:space="preserve"> </w:t>
      </w:r>
      <w:r w:rsidRPr="009214BE">
        <w:rPr>
          <w:rtl/>
        </w:rPr>
        <w:t>הוא החלק הטכני. שם נקבע למעשה</w:t>
      </w:r>
      <w:r w:rsidR="00515A37">
        <w:rPr>
          <w:rtl/>
        </w:rPr>
        <w:t xml:space="preserve"> </w:t>
      </w:r>
      <w:r w:rsidRPr="009214BE">
        <w:rPr>
          <w:rtl/>
        </w:rPr>
        <w:t>כי יש לקיים דיון במליאת הכנסת,</w:t>
      </w:r>
      <w:r w:rsidR="00515A37">
        <w:rPr>
          <w:rtl/>
        </w:rPr>
        <w:t xml:space="preserve"> </w:t>
      </w:r>
      <w:r w:rsidRPr="009214BE">
        <w:rPr>
          <w:rtl/>
        </w:rPr>
        <w:t>מכיוון</w:t>
      </w:r>
      <w:r w:rsidR="00515A37">
        <w:rPr>
          <w:rtl/>
        </w:rPr>
        <w:t xml:space="preserve"> </w:t>
      </w:r>
      <w:r w:rsidRPr="009214BE">
        <w:rPr>
          <w:rtl/>
        </w:rPr>
        <w:t>שלחברי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לא היו הנתונים המספיקים וכנראה גם לא התנאים המספיקים על</w:t>
      </w:r>
      <w:r w:rsidR="00515A37">
        <w:rPr>
          <w:rtl/>
        </w:rPr>
        <w:t xml:space="preserve"> </w:t>
      </w:r>
      <w:r w:rsidRPr="009214BE">
        <w:rPr>
          <w:rtl/>
        </w:rPr>
        <w:t>מנת</w:t>
      </w:r>
      <w:r w:rsidR="00515A37">
        <w:rPr>
          <w:rtl/>
        </w:rPr>
        <w:t xml:space="preserve"> </w:t>
      </w:r>
      <w:r w:rsidRPr="009214BE">
        <w:rPr>
          <w:rtl/>
        </w:rPr>
        <w:t>ללמוד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הסוגיה כולה ולהגיע לכלל החלטה על</w:t>
      </w:r>
      <w:r w:rsidR="00515A37">
        <w:rPr>
          <w:rtl/>
        </w:rPr>
        <w:t>-</w:t>
      </w:r>
      <w:r w:rsidRPr="009214BE">
        <w:rPr>
          <w:rtl/>
        </w:rPr>
        <w:t>פי עובדות אלה, שלא עמדו או לא</w:t>
      </w:r>
      <w:r w:rsidR="00515A37">
        <w:rPr>
          <w:rtl/>
        </w:rPr>
        <w:t xml:space="preserve"> </w:t>
      </w:r>
      <w:r w:rsidRPr="009214BE">
        <w:rPr>
          <w:rtl/>
        </w:rPr>
        <w:t>ניתן היה להעמיד בפניהם בדיון הקודם.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ההחלטה הזאת למעשה נמתחה ביקורת קשה מאוד על</w:t>
      </w:r>
      <w:r w:rsidR="00515A37">
        <w:rPr>
          <w:rtl/>
        </w:rPr>
        <w:t>-</w:t>
      </w:r>
      <w:r w:rsidRPr="009214BE">
        <w:rPr>
          <w:rtl/>
        </w:rPr>
        <w:t>ידי חברי כנסת לא רק במליאה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גם בוועדות וגם מחוץ לבניין. אני חושב שהביקורת הזאת איננה מוצדקת. אני חושב</w:t>
      </w:r>
      <w:r w:rsidR="00515A37">
        <w:rPr>
          <w:rtl/>
        </w:rPr>
        <w:t xml:space="preserve"> </w:t>
      </w:r>
      <w:r w:rsidRPr="009214BE">
        <w:rPr>
          <w:rtl/>
        </w:rPr>
        <w:t>שהחלטה של בג"ץ בעניין זה היא החלטה נכונה ומוצדקת.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 ערכאה מעין</w:t>
      </w:r>
      <w:r w:rsidR="00515A37">
        <w:rPr>
          <w:rtl/>
        </w:rPr>
        <w:t>-</w:t>
      </w:r>
      <w:r w:rsidRPr="009214BE">
        <w:rPr>
          <w:rtl/>
        </w:rPr>
        <w:t>שיפוטית שעה שאנחנו באים לדון בבקשה להסרת חסינות, וכערכאה</w:t>
      </w:r>
      <w:r w:rsidR="00515A37">
        <w:rPr>
          <w:rtl/>
        </w:rPr>
        <w:t xml:space="preserve"> </w:t>
      </w:r>
      <w:r w:rsidRPr="009214BE">
        <w:rPr>
          <w:rtl/>
        </w:rPr>
        <w:t>מעין</w:t>
      </w:r>
      <w:r w:rsidR="00515A37">
        <w:rPr>
          <w:rtl/>
        </w:rPr>
        <w:t>-</w:t>
      </w:r>
      <w:r w:rsidRPr="009214BE">
        <w:rPr>
          <w:rtl/>
        </w:rPr>
        <w:t>שיפוטית,</w:t>
      </w:r>
      <w:r w:rsidR="00515A37">
        <w:rPr>
          <w:rtl/>
        </w:rPr>
        <w:t xml:space="preserve"> </w:t>
      </w:r>
      <w:r w:rsidRPr="009214BE">
        <w:rPr>
          <w:rtl/>
        </w:rPr>
        <w:t>להבדיל</w:t>
      </w:r>
      <w:r w:rsidR="00515A37">
        <w:rPr>
          <w:rtl/>
        </w:rPr>
        <w:t xml:space="preserve"> </w:t>
      </w:r>
      <w:r w:rsidRPr="009214BE">
        <w:rPr>
          <w:rtl/>
        </w:rPr>
        <w:t>מתפקיד המחוקק של הכנסת, אנחנו צריכים לדאוג שהצדק לא רק</w:t>
      </w:r>
      <w:r w:rsidR="00515A37">
        <w:rPr>
          <w:rtl/>
        </w:rPr>
        <w:t xml:space="preserve"> </w:t>
      </w:r>
      <w:r w:rsidRPr="009214BE">
        <w:rPr>
          <w:rtl/>
        </w:rPr>
        <w:t>ייעשה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ייראה.</w:t>
      </w:r>
      <w:r w:rsidR="00515A37">
        <w:rPr>
          <w:rtl/>
        </w:rPr>
        <w:t xml:space="preserve"> </w:t>
      </w:r>
      <w:r w:rsidRPr="009214BE">
        <w:rPr>
          <w:rtl/>
        </w:rPr>
        <w:t>לכן, הקפדה על כללי הפרוצדורה, הקפדה על הליך נאות ונכון</w:t>
      </w:r>
      <w:r w:rsidR="00515A37">
        <w:rPr>
          <w:rtl/>
        </w:rPr>
        <w:t xml:space="preserve"> </w:t>
      </w:r>
      <w:r w:rsidRPr="009214BE">
        <w:rPr>
          <w:rtl/>
        </w:rPr>
        <w:t>בעניין הזה, בעיני זה דבר מוצדק וראוי.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לומר פה משהו על דבר שעלול להתפתח בשבוע הבא.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זנדברג, מותר לשאול שאלה?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כן. לא על חשבון זמני.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ע' מאור: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 חבר הכנסת איתן, אני מצטערת.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בסוף דברי.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להתייחס</w:t>
      </w:r>
      <w:r w:rsidR="00515A37">
        <w:rPr>
          <w:rtl/>
        </w:rPr>
        <w:t xml:space="preserve"> </w:t>
      </w:r>
      <w:r w:rsidRPr="009214BE">
        <w:rPr>
          <w:rtl/>
        </w:rPr>
        <w:t>לדברים</w:t>
      </w:r>
      <w:r w:rsidR="00515A37">
        <w:rPr>
          <w:rtl/>
        </w:rPr>
        <w:t xml:space="preserve"> </w:t>
      </w:r>
      <w:r w:rsidRPr="009214BE">
        <w:rPr>
          <w:rtl/>
        </w:rPr>
        <w:t>שעלולים</w:t>
      </w:r>
      <w:r w:rsidR="00515A37">
        <w:rPr>
          <w:rtl/>
        </w:rPr>
        <w:t xml:space="preserve"> </w:t>
      </w:r>
      <w:r w:rsidRPr="009214BE">
        <w:rPr>
          <w:rtl/>
        </w:rPr>
        <w:t>לבוא</w:t>
      </w:r>
      <w:r w:rsidR="00515A37">
        <w:rPr>
          <w:rtl/>
        </w:rPr>
        <w:t xml:space="preserve"> </w:t>
      </w:r>
      <w:r w:rsidRPr="009214BE">
        <w:rPr>
          <w:rtl/>
        </w:rPr>
        <w:t>ולהופיע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בשבוע הבא. פורסם</w:t>
      </w:r>
      <w:r w:rsidR="00515A37">
        <w:rPr>
          <w:rtl/>
        </w:rPr>
        <w:t xml:space="preserve"> </w:t>
      </w:r>
      <w:r w:rsidRPr="009214BE">
        <w:rPr>
          <w:rtl/>
        </w:rPr>
        <w:t>בעיתונים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כוונה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היועץ</w:t>
      </w:r>
      <w:r w:rsidR="00515A37">
        <w:rPr>
          <w:rtl/>
        </w:rPr>
        <w:t xml:space="preserve"> </w:t>
      </w:r>
      <w:r w:rsidRPr="009214BE">
        <w:rPr>
          <w:rtl/>
        </w:rPr>
        <w:t>המשפטי</w:t>
      </w:r>
      <w:r w:rsidR="00515A37">
        <w:rPr>
          <w:rtl/>
        </w:rPr>
        <w:t xml:space="preserve"> </w:t>
      </w:r>
      <w:r w:rsidRPr="009214BE">
        <w:rPr>
          <w:rtl/>
        </w:rPr>
        <w:t>לממשלה לבקש מהכנסת בשבוע הבא להסיר את</w:t>
      </w:r>
      <w:r w:rsidR="00515A37">
        <w:rPr>
          <w:rtl/>
        </w:rPr>
        <w:t xml:space="preserve"> </w:t>
      </w:r>
      <w:r w:rsidRPr="009214BE">
        <w:rPr>
          <w:rtl/>
        </w:rPr>
        <w:t>חסינותו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השר</w:t>
      </w:r>
      <w:r w:rsidR="00515A37">
        <w:rPr>
          <w:rtl/>
        </w:rPr>
        <w:t xml:space="preserve"> </w:t>
      </w:r>
      <w:r w:rsidRPr="009214BE">
        <w:rPr>
          <w:rtl/>
        </w:rPr>
        <w:t>דרעי.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כבר</w:t>
      </w:r>
      <w:r w:rsidR="00515A37">
        <w:rPr>
          <w:rtl/>
        </w:rPr>
        <w:t xml:space="preserve"> </w:t>
      </w:r>
      <w:r w:rsidRPr="009214BE">
        <w:rPr>
          <w:rtl/>
        </w:rPr>
        <w:t>אומר,</w:t>
      </w:r>
      <w:r w:rsidR="00515A37">
        <w:rPr>
          <w:rtl/>
        </w:rPr>
        <w:t xml:space="preserve"> </w:t>
      </w:r>
      <w:r w:rsidRPr="009214BE">
        <w:rPr>
          <w:rtl/>
        </w:rPr>
        <w:t>שגם</w:t>
      </w:r>
      <w:r w:rsidR="00515A37">
        <w:rPr>
          <w:rtl/>
        </w:rPr>
        <w:t xml:space="preserve"> </w:t>
      </w:r>
      <w:r w:rsidRPr="009214BE">
        <w:rPr>
          <w:rtl/>
        </w:rPr>
        <w:t>בעניין הזה עלינו להתנהג כערכאה</w:t>
      </w:r>
      <w:r w:rsidR="00515A37">
        <w:rPr>
          <w:rtl/>
        </w:rPr>
        <w:t xml:space="preserve"> </w:t>
      </w:r>
      <w:r w:rsidRPr="009214BE">
        <w:rPr>
          <w:rtl/>
        </w:rPr>
        <w:t>מעין</w:t>
      </w:r>
      <w:r w:rsidR="00515A37">
        <w:rPr>
          <w:rtl/>
        </w:rPr>
        <w:t>-</w:t>
      </w:r>
      <w:r w:rsidRPr="009214BE">
        <w:rPr>
          <w:rtl/>
        </w:rPr>
        <w:t>שיפוטית,</w:t>
      </w:r>
      <w:r w:rsidR="00515A37">
        <w:rPr>
          <w:rtl/>
        </w:rPr>
        <w:t xml:space="preserve"> </w:t>
      </w:r>
      <w:r w:rsidRPr="009214BE">
        <w:rPr>
          <w:rtl/>
        </w:rPr>
        <w:t>והמשמעות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לקיים</w:t>
      </w:r>
      <w:r w:rsidR="00515A37">
        <w:rPr>
          <w:rtl/>
        </w:rPr>
        <w:t xml:space="preserve"> </w:t>
      </w:r>
      <w:r w:rsidRPr="009214BE">
        <w:rPr>
          <w:rtl/>
        </w:rPr>
        <w:t>את הדיון של הכנסת בבקשה ההיא, אם היא</w:t>
      </w:r>
      <w:r w:rsidR="00515A37">
        <w:rPr>
          <w:rtl/>
        </w:rPr>
        <w:t xml:space="preserve"> </w:t>
      </w:r>
      <w:r w:rsidRPr="009214BE">
        <w:rPr>
          <w:rtl/>
        </w:rPr>
        <w:t>תובא, גם במהלך הפגרה.</w:t>
      </w:r>
      <w:r w:rsidR="00515A37">
        <w:rPr>
          <w:rtl/>
        </w:rPr>
        <w:t xml:space="preserve"> </w:t>
      </w:r>
      <w:r w:rsidRPr="009214BE">
        <w:rPr>
          <w:rtl/>
        </w:rPr>
        <w:t>אנחנו צריכים למנוע עינוי דין מכל חבר כנסת שהסרת חסינותו</w:t>
      </w:r>
      <w:r w:rsidR="00515A37">
        <w:rPr>
          <w:rtl/>
        </w:rPr>
        <w:t xml:space="preserve"> </w:t>
      </w:r>
      <w:r w:rsidRPr="009214BE">
        <w:rPr>
          <w:rtl/>
        </w:rPr>
        <w:t>מתבקשת,</w:t>
      </w:r>
      <w:r w:rsidR="00515A37">
        <w:rPr>
          <w:rtl/>
        </w:rPr>
        <w:t xml:space="preserve"> </w:t>
      </w:r>
      <w:r w:rsidRPr="009214BE">
        <w:rPr>
          <w:rtl/>
        </w:rPr>
        <w:t>וכערכאה</w:t>
      </w:r>
      <w:r w:rsidR="00515A37">
        <w:rPr>
          <w:rtl/>
        </w:rPr>
        <w:t xml:space="preserve"> </w:t>
      </w:r>
      <w:r w:rsidRPr="009214BE">
        <w:rPr>
          <w:rtl/>
        </w:rPr>
        <w:t>מעין</w:t>
      </w:r>
      <w:r w:rsidR="00515A37">
        <w:rPr>
          <w:rtl/>
        </w:rPr>
        <w:t>-</w:t>
      </w:r>
      <w:r w:rsidRPr="009214BE">
        <w:rPr>
          <w:rtl/>
        </w:rPr>
        <w:t>שיפוטית צריכים לדאוג שהדיון בעניינו יהיה מהר ובהקדם ככל</w:t>
      </w:r>
      <w:r w:rsidR="00515A37">
        <w:rPr>
          <w:rtl/>
        </w:rPr>
        <w:t xml:space="preserve"> </w:t>
      </w:r>
      <w:r w:rsidRPr="009214BE">
        <w:rPr>
          <w:rtl/>
        </w:rPr>
        <w:t>האפשר.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יעלה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הדעת</w:t>
      </w:r>
      <w:r w:rsidR="00515A37">
        <w:rPr>
          <w:rtl/>
        </w:rPr>
        <w:t xml:space="preserve"> </w:t>
      </w:r>
      <w:r w:rsidRPr="009214BE">
        <w:rPr>
          <w:rtl/>
        </w:rPr>
        <w:t>ששר יסבול מעינוי דין שעה שחברי הכנסת בפגרה. אנחנו</w:t>
      </w:r>
      <w:r w:rsidR="00515A37">
        <w:rPr>
          <w:rtl/>
        </w:rPr>
        <w:t xml:space="preserve"> </w:t>
      </w:r>
      <w:r w:rsidRPr="009214BE">
        <w:rPr>
          <w:rtl/>
        </w:rPr>
        <w:t>צריכים לדאוג לזה.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חושב שבקשתו </w:t>
      </w:r>
      <w:r w:rsidR="00515A37">
        <w:rPr>
          <w:rtl/>
        </w:rPr>
        <w:t>–</w:t>
      </w:r>
      <w:r w:rsidRPr="009214BE">
        <w:rPr>
          <w:rtl/>
        </w:rPr>
        <w:t xml:space="preserve"> כשם שבקשתו של שר או של סגן שר או של כל חבר כנסת אחר שאת</w:t>
      </w:r>
      <w:r w:rsidR="00515A37">
        <w:rPr>
          <w:rtl/>
        </w:rPr>
        <w:t xml:space="preserve"> </w:t>
      </w:r>
      <w:r w:rsidRPr="009214BE">
        <w:rPr>
          <w:rtl/>
        </w:rPr>
        <w:t>חסינותו</w:t>
      </w:r>
      <w:r w:rsidR="00515A37">
        <w:rPr>
          <w:rtl/>
        </w:rPr>
        <w:t xml:space="preserve"> </w:t>
      </w:r>
      <w:r w:rsidRPr="009214BE">
        <w:rPr>
          <w:rtl/>
        </w:rPr>
        <w:t>מבקשים</w:t>
      </w:r>
      <w:r w:rsidR="00515A37">
        <w:rPr>
          <w:rtl/>
        </w:rPr>
        <w:t xml:space="preserve"> </w:t>
      </w:r>
      <w:r w:rsidRPr="009214BE">
        <w:rPr>
          <w:rtl/>
        </w:rPr>
        <w:t>להסיר, אינה רלבנטית לצורך הדיון הזה, ראה את הדברים שהיו בדיון</w:t>
      </w:r>
      <w:r w:rsidR="00515A37">
        <w:rPr>
          <w:rtl/>
        </w:rPr>
        <w:t xml:space="preserve"> </w:t>
      </w:r>
      <w:r w:rsidRPr="009214BE">
        <w:rPr>
          <w:rtl/>
        </w:rPr>
        <w:t>בוועדת הכנסת עצמה.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היות</w:t>
      </w:r>
      <w:r w:rsidR="00515A37">
        <w:rPr>
          <w:rtl/>
        </w:rPr>
        <w:t xml:space="preserve"> </w:t>
      </w:r>
      <w:r w:rsidRPr="009214BE">
        <w:rPr>
          <w:rtl/>
        </w:rPr>
        <w:t>שכבר</w:t>
      </w:r>
      <w:r w:rsidR="00515A37">
        <w:rPr>
          <w:rtl/>
        </w:rPr>
        <w:t xml:space="preserve"> </w:t>
      </w:r>
      <w:r w:rsidRPr="009214BE">
        <w:rPr>
          <w:rtl/>
        </w:rPr>
        <w:t>קראתי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פרוטוקול הדיונים שהיו גם בוועדת הכנסת, שהייתי שותף</w:t>
      </w:r>
      <w:r w:rsidR="00515A37">
        <w:rPr>
          <w:rtl/>
        </w:rPr>
        <w:t xml:space="preserve"> </w:t>
      </w:r>
      <w:r w:rsidRPr="009214BE">
        <w:rPr>
          <w:rtl/>
        </w:rPr>
        <w:t>להם, ולא מצאתי עובדות חדשות למן הדיון הקודם, שנערך כאן ב</w:t>
      </w:r>
      <w:r w:rsidR="00515A37">
        <w:rPr>
          <w:rtl/>
        </w:rPr>
        <w:t>-</w:t>
      </w:r>
      <w:r w:rsidRPr="009214BE">
        <w:rPr>
          <w:rtl/>
        </w:rPr>
        <w:t>17 במרס, כמדומני, אין</w:t>
      </w:r>
      <w:r w:rsidR="00515A37">
        <w:rPr>
          <w:rtl/>
        </w:rPr>
        <w:t xml:space="preserve"> </w:t>
      </w:r>
      <w:r w:rsidRPr="009214BE">
        <w:rPr>
          <w:rtl/>
        </w:rPr>
        <w:t>שום סיבה בעולם שאני אשנה, לפחות כרגע, את עמדתי לגבי הנושא עצמו.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יתרת</w:t>
      </w:r>
      <w:r w:rsidR="00515A37">
        <w:rPr>
          <w:rtl/>
        </w:rPr>
        <w:t xml:space="preserve"> </w:t>
      </w:r>
      <w:r w:rsidRPr="009214BE">
        <w:rPr>
          <w:rtl/>
        </w:rPr>
        <w:t>דברי,</w:t>
      </w:r>
      <w:r w:rsidR="00515A37">
        <w:rPr>
          <w:rtl/>
        </w:rPr>
        <w:t xml:space="preserve"> </w:t>
      </w:r>
      <w:r w:rsidRPr="009214BE">
        <w:rPr>
          <w:rtl/>
        </w:rPr>
        <w:t>בזמן</w:t>
      </w:r>
      <w:r w:rsidR="00515A37">
        <w:rPr>
          <w:rtl/>
        </w:rPr>
        <w:t xml:space="preserve"> </w:t>
      </w:r>
      <w:r w:rsidRPr="009214BE">
        <w:rPr>
          <w:rtl/>
        </w:rPr>
        <w:t>הקצר שעוד נשאר לי, אני מבקש להקדיש לעניין אחר. 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לקרוא</w:t>
      </w:r>
      <w:r w:rsidR="00515A37">
        <w:rPr>
          <w:rtl/>
        </w:rPr>
        <w:t xml:space="preserve"> </w:t>
      </w:r>
      <w:r w:rsidRPr="009214BE">
        <w:rPr>
          <w:rtl/>
        </w:rPr>
        <w:t>לחברי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כולם</w:t>
      </w:r>
      <w:r w:rsidR="00515A37">
        <w:rPr>
          <w:rtl/>
        </w:rPr>
        <w:t xml:space="preserve"> </w:t>
      </w:r>
      <w:r w:rsidRPr="009214BE">
        <w:rPr>
          <w:rtl/>
        </w:rPr>
        <w:t>לבוא מחר להצבעה. הופצו שמועות, יש שיחות, נאמר</w:t>
      </w:r>
      <w:r w:rsidR="00515A37">
        <w:rPr>
          <w:rtl/>
        </w:rPr>
        <w:t xml:space="preserve"> </w:t>
      </w:r>
      <w:r w:rsidRPr="009214BE">
        <w:rPr>
          <w:rtl/>
        </w:rPr>
        <w:t>שמחר,</w:t>
      </w:r>
      <w:r w:rsidR="00515A37">
        <w:rPr>
          <w:rtl/>
        </w:rPr>
        <w:t xml:space="preserve"> </w:t>
      </w:r>
      <w:r w:rsidRPr="009214BE">
        <w:rPr>
          <w:rtl/>
        </w:rPr>
        <w:t>יום</w:t>
      </w:r>
      <w:r w:rsidR="00515A37">
        <w:rPr>
          <w:rtl/>
        </w:rPr>
        <w:t xml:space="preserve"> </w:t>
      </w:r>
      <w:r w:rsidRPr="009214BE">
        <w:rPr>
          <w:rtl/>
        </w:rPr>
        <w:t>חמישי, הוא יום שברגיל חברי כנסת אינם נמצאים בו בכנסת. יש חשש שרבים</w:t>
      </w:r>
      <w:r w:rsidR="00515A37">
        <w:rPr>
          <w:rtl/>
        </w:rPr>
        <w:t xml:space="preserve"> </w:t>
      </w:r>
      <w:r w:rsidRPr="009214BE">
        <w:rPr>
          <w:rtl/>
        </w:rPr>
        <w:t>ייעדרו</w:t>
      </w:r>
      <w:r w:rsidR="00515A37">
        <w:rPr>
          <w:rtl/>
        </w:rPr>
        <w:t xml:space="preserve"> </w:t>
      </w:r>
      <w:r w:rsidRPr="009214BE">
        <w:rPr>
          <w:rtl/>
        </w:rPr>
        <w:t>מההצבעה,</w:t>
      </w:r>
      <w:r w:rsidR="00515A37">
        <w:rPr>
          <w:rtl/>
        </w:rPr>
        <w:t xml:space="preserve"> </w:t>
      </w:r>
      <w:r w:rsidRPr="009214BE">
        <w:rPr>
          <w:rtl/>
        </w:rPr>
        <w:t>אולי זה קשור גם למלחמה שמתנהלת בגבול הצפוני. אני אומר, רבותי</w:t>
      </w:r>
      <w:r w:rsidR="00515A37">
        <w:rPr>
          <w:rtl/>
        </w:rPr>
        <w:t xml:space="preserve"> </w:t>
      </w:r>
      <w:r w:rsidRPr="009214BE">
        <w:rPr>
          <w:rtl/>
        </w:rPr>
        <w:t>חברי הכנסת, אנחנו חייבים להגיע לכאן וחייבים לקחת חלק בהצבעה, ואין זה משנה בכלל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עמדתנו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הנושא לגופו של עניין. מי שהוא בעד יצביע בעד הסרת החסינות, מי</w:t>
      </w:r>
      <w:r w:rsidR="00515A37">
        <w:rPr>
          <w:rtl/>
        </w:rPr>
        <w:t xml:space="preserve"> </w:t>
      </w:r>
      <w:r w:rsidRPr="009214BE">
        <w:rPr>
          <w:rtl/>
        </w:rPr>
        <w:t>שהוא נגד יצביע נגד.</w:t>
      </w:r>
      <w:r w:rsidR="00515A37">
        <w:rPr>
          <w:rtl/>
        </w:rPr>
        <w:t xml:space="preserve"> </w:t>
      </w:r>
      <w:r w:rsidRPr="009214BE">
        <w:rPr>
          <w:rtl/>
        </w:rPr>
        <w:t>אבל חובה שהכנסת תצביע ותחליט בעניין הזה בהרכב גדול, במספר</w:t>
      </w:r>
      <w:r w:rsidR="00515A37">
        <w:rPr>
          <w:rtl/>
        </w:rPr>
        <w:t xml:space="preserve"> </w:t>
      </w:r>
      <w:r w:rsidRPr="009214BE">
        <w:rPr>
          <w:rtl/>
        </w:rPr>
        <w:t>גדול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מצביעים,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משתתפים</w:t>
      </w:r>
      <w:r w:rsidR="00515A37">
        <w:rPr>
          <w:rtl/>
        </w:rPr>
        <w:t xml:space="preserve"> </w:t>
      </w:r>
      <w:r w:rsidRPr="009214BE">
        <w:rPr>
          <w:rtl/>
        </w:rPr>
        <w:t>בהחלטה. אחרת יש בזה, לדעתי, ביזוי נוסף, ביזוי</w:t>
      </w:r>
      <w:r w:rsidR="00515A37">
        <w:rPr>
          <w:rtl/>
        </w:rPr>
        <w:t xml:space="preserve"> </w:t>
      </w:r>
      <w:r w:rsidRPr="009214BE">
        <w:rPr>
          <w:rtl/>
        </w:rPr>
        <w:t>ציבורי</w:t>
      </w:r>
      <w:r w:rsidR="00515A37">
        <w:rPr>
          <w:rtl/>
        </w:rPr>
        <w:t xml:space="preserve"> </w:t>
      </w:r>
      <w:r w:rsidRPr="009214BE">
        <w:rPr>
          <w:rtl/>
        </w:rPr>
        <w:t>נוסף</w:t>
      </w:r>
      <w:r w:rsidR="00515A37">
        <w:rPr>
          <w:rtl/>
        </w:rPr>
        <w:t xml:space="preserve"> </w:t>
      </w:r>
      <w:r w:rsidRPr="009214BE">
        <w:rPr>
          <w:rtl/>
        </w:rPr>
        <w:t>ושפל</w:t>
      </w:r>
      <w:r w:rsidR="00515A37">
        <w:rPr>
          <w:rtl/>
        </w:rPr>
        <w:t xml:space="preserve"> </w:t>
      </w:r>
      <w:r w:rsidRPr="009214BE">
        <w:rPr>
          <w:rtl/>
        </w:rPr>
        <w:t>נוסף</w:t>
      </w:r>
      <w:r w:rsidR="00515A37">
        <w:rPr>
          <w:rtl/>
        </w:rPr>
        <w:t xml:space="preserve"> </w:t>
      </w:r>
      <w:r w:rsidRPr="009214BE">
        <w:rPr>
          <w:rtl/>
        </w:rPr>
        <w:t>במעמד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הכנסת. אסור שהחלטה כזו תתקבל על</w:t>
      </w:r>
      <w:r w:rsidR="00515A37">
        <w:rPr>
          <w:rtl/>
        </w:rPr>
        <w:t>-</w:t>
      </w:r>
      <w:r w:rsidRPr="009214BE">
        <w:rPr>
          <w:rtl/>
        </w:rPr>
        <w:t>ידי קבוצה</w:t>
      </w:r>
      <w:r w:rsidR="00515A37">
        <w:rPr>
          <w:rtl/>
        </w:rPr>
        <w:t xml:space="preserve"> </w:t>
      </w:r>
      <w:r w:rsidRPr="009214BE">
        <w:rPr>
          <w:rtl/>
        </w:rPr>
        <w:t>מצומצמת</w:t>
      </w:r>
      <w:r w:rsidR="00515A37">
        <w:rPr>
          <w:rtl/>
        </w:rPr>
        <w:t xml:space="preserve"> </w:t>
      </w:r>
      <w:r w:rsidRPr="009214BE">
        <w:rPr>
          <w:rtl/>
        </w:rPr>
        <w:t>וקטנה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אנשים</w:t>
      </w:r>
      <w:r w:rsidR="00515A37">
        <w:rPr>
          <w:rtl/>
        </w:rPr>
        <w:t xml:space="preserve"> </w:t>
      </w:r>
      <w:r w:rsidRPr="009214BE">
        <w:rPr>
          <w:rtl/>
        </w:rPr>
        <w:t>שהגיעו</w:t>
      </w:r>
      <w:r w:rsidR="00515A37">
        <w:rPr>
          <w:rtl/>
        </w:rPr>
        <w:t xml:space="preserve"> </w:t>
      </w:r>
      <w:r w:rsidRPr="009214BE">
        <w:rPr>
          <w:rtl/>
        </w:rPr>
        <w:t>לכאן,</w:t>
      </w:r>
      <w:r w:rsidR="00515A37">
        <w:rPr>
          <w:rtl/>
        </w:rPr>
        <w:t xml:space="preserve"> </w:t>
      </w:r>
      <w:r w:rsidRPr="009214BE">
        <w:rPr>
          <w:rtl/>
        </w:rPr>
        <w:t>ואחר כך עוד יאמרו שהם הגיעו במקרה או</w:t>
      </w:r>
      <w:r w:rsidR="00515A37">
        <w:rPr>
          <w:rtl/>
        </w:rPr>
        <w:t xml:space="preserve"> </w:t>
      </w:r>
      <w:r w:rsidRPr="009214BE">
        <w:rPr>
          <w:rtl/>
        </w:rPr>
        <w:t>במתכוון.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מסיים</w:t>
      </w:r>
      <w:r w:rsidR="00515A37">
        <w:rPr>
          <w:rtl/>
        </w:rPr>
        <w:t xml:space="preserve"> </w:t>
      </w:r>
      <w:r w:rsidRPr="009214BE">
        <w:rPr>
          <w:rtl/>
        </w:rPr>
        <w:t>את דברי בקריאה לכל חברי הכנסת: הגיעו מחר להצבעה. כל אחד</w:t>
      </w:r>
      <w:r w:rsidR="00515A37">
        <w:rPr>
          <w:rtl/>
        </w:rPr>
        <w:t xml:space="preserve"> </w:t>
      </w:r>
      <w:r w:rsidRPr="009214BE">
        <w:rPr>
          <w:rtl/>
        </w:rPr>
        <w:t>יצביע</w:t>
      </w:r>
      <w:r w:rsidR="00515A37">
        <w:rPr>
          <w:rtl/>
        </w:rPr>
        <w:t xml:space="preserve"> </w:t>
      </w:r>
      <w:r w:rsidRPr="009214BE">
        <w:rPr>
          <w:rtl/>
        </w:rPr>
        <w:t>לפי</w:t>
      </w:r>
      <w:r w:rsidR="00515A37">
        <w:rPr>
          <w:rtl/>
        </w:rPr>
        <w:t xml:space="preserve"> </w:t>
      </w:r>
      <w:r w:rsidRPr="009214BE">
        <w:rPr>
          <w:rtl/>
        </w:rPr>
        <w:t>שיקוליו,</w:t>
      </w:r>
      <w:r w:rsidR="00515A37">
        <w:rPr>
          <w:rtl/>
        </w:rPr>
        <w:t xml:space="preserve"> </w:t>
      </w:r>
      <w:r w:rsidRPr="009214BE">
        <w:rPr>
          <w:rtl/>
        </w:rPr>
        <w:t>לפי</w:t>
      </w:r>
      <w:r w:rsidR="00515A37">
        <w:rPr>
          <w:rtl/>
        </w:rPr>
        <w:t xml:space="preserve"> </w:t>
      </w:r>
      <w:r w:rsidRPr="009214BE">
        <w:rPr>
          <w:rtl/>
        </w:rPr>
        <w:t>החלטתו.</w:t>
      </w:r>
      <w:r w:rsidR="00515A37">
        <w:rPr>
          <w:rtl/>
        </w:rPr>
        <w:t xml:space="preserve"> </w:t>
      </w:r>
      <w:r w:rsidRPr="009214BE">
        <w:rPr>
          <w:rtl/>
        </w:rPr>
        <w:t>אסור שההחלטה תתקבל במספר קטן מאוד של חברי</w:t>
      </w:r>
      <w:r w:rsidR="00515A37">
        <w:rPr>
          <w:rtl/>
        </w:rPr>
        <w:t xml:space="preserve"> </w:t>
      </w:r>
      <w:r w:rsidRPr="009214BE">
        <w:rPr>
          <w:rtl/>
        </w:rPr>
        <w:t>הכנסת. בואו נחסוך ונמנע מהכנסת ביזוי והתבזות ציבורית נוספת.</w:t>
      </w:r>
      <w:r w:rsidR="00515A37">
        <w:rPr>
          <w:rtl/>
        </w:rPr>
        <w:t xml:space="preserve"> </w:t>
      </w:r>
      <w:r w:rsidRPr="009214BE">
        <w:rPr>
          <w:rtl/>
        </w:rPr>
        <w:t>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 לחבר הכנסת אליעזר זנדברג.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מזמין את חבר הכנסת יוסי כץ </w:t>
      </w:r>
      <w:r w:rsidR="00515A37">
        <w:rPr>
          <w:rtl/>
        </w:rPr>
        <w:t>–</w:t>
      </w:r>
      <w:r w:rsidRPr="009214BE">
        <w:rPr>
          <w:rtl/>
        </w:rPr>
        <w:t xml:space="preserve"> איננו. רשות הדיבור לחבר הכנסת צחי הנגבי </w:t>
      </w:r>
      <w:r w:rsidR="00515A37">
        <w:rPr>
          <w:rtl/>
        </w:rPr>
        <w:t xml:space="preserve">– </w:t>
      </w:r>
      <w:r w:rsidRPr="009214BE">
        <w:rPr>
          <w:rtl/>
        </w:rPr>
        <w:t>איננו;</w:t>
      </w:r>
      <w:r w:rsidR="00515A37">
        <w:rPr>
          <w:rtl/>
        </w:rPr>
        <w:t xml:space="preserve"> </w:t>
      </w:r>
      <w:r w:rsidRPr="009214BE">
        <w:rPr>
          <w:rtl/>
        </w:rPr>
        <w:t>אחריו</w:t>
      </w:r>
      <w:r w:rsidR="00515A37">
        <w:rPr>
          <w:rtl/>
        </w:rPr>
        <w:t xml:space="preserve"> –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חיים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אורון </w:t>
      </w:r>
      <w:r w:rsidR="00515A37">
        <w:rPr>
          <w:rtl/>
        </w:rPr>
        <w:t>–</w:t>
      </w:r>
      <w:r w:rsidRPr="009214BE">
        <w:rPr>
          <w:rtl/>
        </w:rPr>
        <w:t xml:space="preserve"> איננו במקומו. חברת הכנסת ענת מאור,</w:t>
      </w:r>
      <w:r w:rsidR="00515A37">
        <w:rPr>
          <w:rtl/>
        </w:rPr>
        <w:t xml:space="preserve"> </w:t>
      </w:r>
      <w:r w:rsidRPr="009214BE">
        <w:rPr>
          <w:rtl/>
        </w:rPr>
        <w:t>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ענת מאור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ראשית אני רוצה להצטרף אל השולחים תנחומים</w:t>
      </w:r>
      <w:r w:rsidR="00515A37">
        <w:rPr>
          <w:rtl/>
        </w:rPr>
        <w:t xml:space="preserve"> </w:t>
      </w:r>
      <w:r w:rsidRPr="009214BE">
        <w:rPr>
          <w:rtl/>
        </w:rPr>
        <w:t>למשפחות</w:t>
      </w:r>
      <w:r w:rsidR="00515A37">
        <w:rPr>
          <w:rtl/>
        </w:rPr>
        <w:t xml:space="preserve"> </w:t>
      </w:r>
      <w:r w:rsidRPr="009214BE">
        <w:rPr>
          <w:rtl/>
        </w:rPr>
        <w:t>הנפגעים</w:t>
      </w:r>
      <w:r w:rsidR="00515A37">
        <w:rPr>
          <w:rtl/>
        </w:rPr>
        <w:t xml:space="preserve"> </w:t>
      </w:r>
      <w:r w:rsidRPr="009214BE">
        <w:rPr>
          <w:rtl/>
        </w:rPr>
        <w:t>בצפון ולמשפחת החייל שנפל על משמרתו. אני רוצה לשלוח עידוד לכל</w:t>
      </w:r>
      <w:r w:rsidR="00515A37">
        <w:rPr>
          <w:rtl/>
        </w:rPr>
        <w:t xml:space="preserve"> </w:t>
      </w:r>
      <w:r w:rsidRPr="009214BE">
        <w:rPr>
          <w:rtl/>
        </w:rPr>
        <w:t>היישובים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ערים, קיבוצים ומושבים </w:t>
      </w:r>
      <w:r w:rsidR="00515A37">
        <w:rPr>
          <w:rtl/>
        </w:rPr>
        <w:t>–</w:t>
      </w:r>
      <w:r w:rsidRPr="009214BE">
        <w:rPr>
          <w:rtl/>
        </w:rPr>
        <w:t xml:space="preserve"> ואני רוצה לצפות, לקוות ולפנות לממשלה שתמצא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הדרך המהירה ביותר להחזיר את הרגיעה היחסית לצפון, כדי למנוע סבל רב מהתושבים</w:t>
      </w:r>
      <w:r w:rsidR="00515A37">
        <w:rPr>
          <w:rtl/>
        </w:rPr>
        <w:t xml:space="preserve"> </w:t>
      </w:r>
      <w:r w:rsidRPr="009214BE">
        <w:rPr>
          <w:rtl/>
        </w:rPr>
        <w:t>בשני הצדדים.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לנושא</w:t>
      </w:r>
      <w:r w:rsidR="00515A37">
        <w:rPr>
          <w:rtl/>
        </w:rPr>
        <w:t xml:space="preserve"> </w:t>
      </w:r>
      <w:r w:rsidRPr="009214BE">
        <w:rPr>
          <w:rtl/>
        </w:rPr>
        <w:t>של דיוננו.</w:t>
      </w:r>
      <w:r w:rsidR="00515A37">
        <w:rPr>
          <w:rtl/>
        </w:rPr>
        <w:t xml:space="preserve"> </w:t>
      </w:r>
      <w:r w:rsidRPr="009214BE">
        <w:rPr>
          <w:rtl/>
        </w:rPr>
        <w:t>הקשבתי קשב רב לדיון, גם בפעם הקודמת וגם עתה. בלי לקרוא</w:t>
      </w:r>
      <w:r w:rsidR="00515A37">
        <w:rPr>
          <w:rtl/>
        </w:rPr>
        <w:t xml:space="preserve"> </w:t>
      </w:r>
      <w:r w:rsidRPr="009214BE">
        <w:rPr>
          <w:rtl/>
        </w:rPr>
        <w:t>בפרוטוקולים,</w:t>
      </w:r>
      <w:r w:rsidR="00515A37">
        <w:rPr>
          <w:rtl/>
        </w:rPr>
        <w:t xml:space="preserve"> </w:t>
      </w:r>
      <w:r w:rsidRPr="009214BE">
        <w:rPr>
          <w:rtl/>
        </w:rPr>
        <w:t>אני רוצה לציין שדווקא העמדה של ועדת הכנסת שפנתה אלינו, אל הכנסת,</w:t>
      </w:r>
      <w:r w:rsidR="00515A37">
        <w:rPr>
          <w:rtl/>
        </w:rPr>
        <w:t xml:space="preserve"> </w:t>
      </w:r>
      <w:r w:rsidRPr="009214BE">
        <w:rPr>
          <w:rtl/>
        </w:rPr>
        <w:t>להסיר את החסינות, לא יכלה לשכנע אותי עד תומה.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נכון</w:t>
      </w:r>
      <w:r w:rsidR="00515A37">
        <w:rPr>
          <w:rtl/>
        </w:rPr>
        <w:t xml:space="preserve"> </w:t>
      </w:r>
      <w:r w:rsidRPr="009214BE">
        <w:rPr>
          <w:rtl/>
        </w:rPr>
        <w:t>שאין</w:t>
      </w:r>
      <w:r w:rsidR="00515A37">
        <w:rPr>
          <w:rtl/>
        </w:rPr>
        <w:t xml:space="preserve"> </w:t>
      </w:r>
      <w:r w:rsidRPr="009214BE">
        <w:rPr>
          <w:rtl/>
        </w:rPr>
        <w:t>צדק</w:t>
      </w:r>
      <w:r w:rsidR="00515A37">
        <w:rPr>
          <w:rtl/>
        </w:rPr>
        <w:t xml:space="preserve"> </w:t>
      </w:r>
      <w:r w:rsidRPr="009214BE">
        <w:rPr>
          <w:rtl/>
        </w:rPr>
        <w:t>מוחלט,</w:t>
      </w:r>
      <w:r w:rsidR="00515A37">
        <w:rPr>
          <w:rtl/>
        </w:rPr>
        <w:t xml:space="preserve"> </w:t>
      </w:r>
      <w:r w:rsidRPr="009214BE">
        <w:rPr>
          <w:rtl/>
        </w:rPr>
        <w:t>אלא כפי</w:t>
      </w:r>
      <w:r w:rsidR="00515A37">
        <w:rPr>
          <w:rtl/>
        </w:rPr>
        <w:t xml:space="preserve"> </w:t>
      </w:r>
      <w:r w:rsidRPr="009214BE">
        <w:rPr>
          <w:rtl/>
        </w:rPr>
        <w:t>שאמר חבר הכנסת גולדשמידט בהשוואתו, שאם</w:t>
      </w:r>
      <w:r w:rsidR="00515A37">
        <w:rPr>
          <w:rtl/>
        </w:rPr>
        <w:t xml:space="preserve"> </w:t>
      </w:r>
      <w:r w:rsidRPr="009214BE">
        <w:rPr>
          <w:rtl/>
        </w:rPr>
        <w:t>תופסים אחד שלא שילם מס הכנסה, הוא לא יכול להגן על עצמו בגין העובדה שלא תפסו את</w:t>
      </w:r>
      <w:r w:rsidR="00515A37">
        <w:rPr>
          <w:rtl/>
        </w:rPr>
        <w:t xml:space="preserve"> </w:t>
      </w:r>
      <w:r w:rsidRPr="009214BE">
        <w:rPr>
          <w:rtl/>
        </w:rPr>
        <w:t>האחרים. לא זה המקרה שלפנינו.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להצהיר שאני נמנעתי בהצבעה הקודמת ואני אמנע גם בהצבעה הזו, בהרגשה</w:t>
      </w:r>
      <w:r w:rsidR="00515A37">
        <w:rPr>
          <w:rtl/>
        </w:rPr>
        <w:t xml:space="preserve"> </w:t>
      </w:r>
      <w:r w:rsidRPr="009214BE">
        <w:rPr>
          <w:rtl/>
        </w:rPr>
        <w:t>קשה,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יכולה לתת את ידי להסרת החסינות הזאת, אף שאני דוגלת מאוד בכך</w:t>
      </w:r>
      <w:r w:rsidR="00515A37">
        <w:rPr>
          <w:rtl/>
        </w:rPr>
        <w:t xml:space="preserve"> </w:t>
      </w:r>
      <w:r w:rsidRPr="009214BE">
        <w:rPr>
          <w:rtl/>
        </w:rPr>
        <w:t>שהכנסת תנהג בחומרה כלפי נבחריה, כלפי כולם.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אך</w:t>
      </w:r>
      <w:r w:rsidR="00515A37">
        <w:rPr>
          <w:rtl/>
        </w:rPr>
        <w:t xml:space="preserve"> </w:t>
      </w:r>
      <w:r w:rsidRPr="009214BE">
        <w:rPr>
          <w:rtl/>
        </w:rPr>
        <w:t>המצב</w:t>
      </w:r>
      <w:r w:rsidR="00515A37">
        <w:rPr>
          <w:rtl/>
        </w:rPr>
        <w:t xml:space="preserve"> </w:t>
      </w:r>
      <w:r w:rsidRPr="009214BE">
        <w:rPr>
          <w:rtl/>
        </w:rPr>
        <w:t>אינו</w:t>
      </w:r>
      <w:r w:rsidR="00515A37">
        <w:rPr>
          <w:rtl/>
        </w:rPr>
        <w:t xml:space="preserve"> </w:t>
      </w:r>
      <w:r w:rsidRPr="009214BE">
        <w:rPr>
          <w:rtl/>
        </w:rPr>
        <w:t>שתפסו אחד ולא יודעים מה עם האחרים. ועדת הכנסת היתה אמורה,</w:t>
      </w:r>
      <w:r w:rsidR="00515A37">
        <w:rPr>
          <w:rtl/>
        </w:rPr>
        <w:t xml:space="preserve"> </w:t>
      </w:r>
      <w:r w:rsidRPr="009214BE">
        <w:rPr>
          <w:rtl/>
        </w:rPr>
        <w:t>לשיטתי,</w:t>
      </w:r>
      <w:r w:rsidR="00515A37">
        <w:rPr>
          <w:rtl/>
        </w:rPr>
        <w:t xml:space="preserve"> </w:t>
      </w:r>
      <w:r w:rsidRPr="009214BE">
        <w:rPr>
          <w:rtl/>
        </w:rPr>
        <w:t>דווקא</w:t>
      </w:r>
      <w:r w:rsidR="00515A37">
        <w:rPr>
          <w:rtl/>
        </w:rPr>
        <w:t xml:space="preserve"> </w:t>
      </w:r>
      <w:r w:rsidRPr="009214BE">
        <w:rPr>
          <w:rtl/>
        </w:rPr>
        <w:t>אחרי</w:t>
      </w:r>
      <w:r w:rsidR="00515A37">
        <w:rPr>
          <w:rtl/>
        </w:rPr>
        <w:t xml:space="preserve"> </w:t>
      </w:r>
      <w:r w:rsidRPr="009214BE">
        <w:rPr>
          <w:rtl/>
        </w:rPr>
        <w:t>ששמעתי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ועדת הכנסת ואת נציגיה, להחזיר את הדיון ולבקש</w:t>
      </w:r>
      <w:r w:rsidR="00515A37">
        <w:rPr>
          <w:rtl/>
        </w:rPr>
        <w:t xml:space="preserve"> </w:t>
      </w:r>
      <w:r w:rsidRPr="009214BE">
        <w:rPr>
          <w:rtl/>
        </w:rPr>
        <w:t>מהיועץ המשפטי לממשלה תשובה על החשדות האחרים כנגד חברי הכנסת שהועלו בפניה.</w:t>
      </w:r>
      <w:r w:rsidR="00515A37">
        <w:rPr>
          <w:rtl/>
        </w:rPr>
        <w:t xml:space="preserve"> </w:t>
      </w:r>
      <w:r w:rsidRPr="009214BE">
        <w:rPr>
          <w:rtl/>
        </w:rPr>
        <w:t>אחת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מן השתיים </w:t>
      </w:r>
      <w:r w:rsidR="00515A37">
        <w:rPr>
          <w:rtl/>
        </w:rPr>
        <w:t>–</w:t>
      </w:r>
      <w:r w:rsidRPr="009214BE">
        <w:rPr>
          <w:rtl/>
        </w:rPr>
        <w:t xml:space="preserve"> או להגיש פנייה גם להסרת חסינותם או להשיב תשובה מדוע אין חומר ראיות</w:t>
      </w:r>
      <w:r w:rsidR="00515A37">
        <w:rPr>
          <w:rtl/>
        </w:rPr>
        <w:t xml:space="preserve"> </w:t>
      </w:r>
      <w:r w:rsidRPr="009214BE">
        <w:rPr>
          <w:rtl/>
        </w:rPr>
        <w:t>מספיק דיו על ההאשמות האחרות.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אילו האשמות?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ענת מאור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פורטו</w:t>
      </w:r>
      <w:r w:rsidR="00515A37">
        <w:rPr>
          <w:rtl/>
        </w:rPr>
        <w:t xml:space="preserve"> </w:t>
      </w:r>
      <w:r w:rsidRPr="009214BE">
        <w:rPr>
          <w:rtl/>
        </w:rPr>
        <w:t>האשמות,</w:t>
      </w:r>
      <w:r w:rsidR="00515A37">
        <w:rPr>
          <w:rtl/>
        </w:rPr>
        <w:t xml:space="preserve"> </w:t>
      </w:r>
      <w:r w:rsidRPr="009214BE">
        <w:rPr>
          <w:rtl/>
        </w:rPr>
        <w:t>והיום</w:t>
      </w:r>
      <w:r w:rsidR="00515A37">
        <w:rPr>
          <w:rtl/>
        </w:rPr>
        <w:t xml:space="preserve"> </w:t>
      </w:r>
      <w:r w:rsidRPr="009214BE">
        <w:rPr>
          <w:rtl/>
        </w:rPr>
        <w:t>צוינו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שמות של חברי כנסת אחרים שיש לגביהם מידע</w:t>
      </w:r>
      <w:r w:rsidR="00515A37">
        <w:rPr>
          <w:rtl/>
        </w:rPr>
        <w:t xml:space="preserve"> </w:t>
      </w:r>
      <w:r w:rsidRPr="009214BE">
        <w:rPr>
          <w:rtl/>
        </w:rPr>
        <w:t>שעומד</w:t>
      </w:r>
      <w:r w:rsidR="00515A37">
        <w:rPr>
          <w:rtl/>
        </w:rPr>
        <w:t xml:space="preserve"> </w:t>
      </w:r>
      <w:r w:rsidRPr="009214BE">
        <w:rPr>
          <w:rtl/>
        </w:rPr>
        <w:t>לרשות</w:t>
      </w:r>
      <w:r w:rsidR="00515A37">
        <w:rPr>
          <w:rtl/>
        </w:rPr>
        <w:t xml:space="preserve"> </w:t>
      </w:r>
      <w:r w:rsidRPr="009214BE">
        <w:rPr>
          <w:rtl/>
        </w:rPr>
        <w:t>הפרקליטות על עבירות באותו נושא, באותה מערכת בחירות של 1988. ועדת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ציינה</w:t>
      </w:r>
      <w:r w:rsidR="00515A37">
        <w:rPr>
          <w:rtl/>
        </w:rPr>
        <w:t xml:space="preserve"> </w:t>
      </w:r>
      <w:r w:rsidRPr="009214BE">
        <w:rPr>
          <w:rtl/>
        </w:rPr>
        <w:t>שהיא</w:t>
      </w:r>
      <w:r w:rsidR="00515A37">
        <w:rPr>
          <w:rtl/>
        </w:rPr>
        <w:t xml:space="preserve"> </w:t>
      </w:r>
      <w:r w:rsidRPr="009214BE">
        <w:rPr>
          <w:rtl/>
        </w:rPr>
        <w:t>לא קיבלה תשובה סבירה מספיק מהפרקליטות, האם התקיימה והתקדמה</w:t>
      </w:r>
      <w:r w:rsidR="00515A37">
        <w:rPr>
          <w:rtl/>
        </w:rPr>
        <w:t xml:space="preserve"> </w:t>
      </w:r>
      <w:r w:rsidRPr="009214BE">
        <w:rPr>
          <w:rtl/>
        </w:rPr>
        <w:t>החקירה לגביהם או לא.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חוזרת,</w:t>
      </w:r>
      <w:r w:rsidR="00515A37">
        <w:rPr>
          <w:rtl/>
        </w:rPr>
        <w:t xml:space="preserve"> </w:t>
      </w:r>
      <w:r w:rsidRPr="009214BE">
        <w:rPr>
          <w:rtl/>
        </w:rPr>
        <w:t>הפרקליטות לא חייבת להגיש כתב אישום אם אין לה עובדות מספיקות.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אם החקירה לא התקיימה, אנחנו נותנים ידינו לקיים בדיוק את המושג איפה ואיפה.</w:t>
      </w:r>
      <w:r w:rsidR="00515A37">
        <w:rPr>
          <w:rtl/>
        </w:rPr>
        <w:t xml:space="preserve"> </w:t>
      </w:r>
      <w:r w:rsidRPr="009214BE">
        <w:rPr>
          <w:rtl/>
        </w:rPr>
        <w:t>כשהמידע</w:t>
      </w:r>
      <w:r w:rsidR="00515A37">
        <w:rPr>
          <w:rtl/>
        </w:rPr>
        <w:t xml:space="preserve"> </w:t>
      </w:r>
      <w:r w:rsidRPr="009214BE">
        <w:rPr>
          <w:rtl/>
        </w:rPr>
        <w:t>קיים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כולם באותה מידה, אלא שהחקירה מבוצעת לא באותה אמת מידה, זה</w:t>
      </w:r>
      <w:r w:rsidR="00515A37">
        <w:rPr>
          <w:rtl/>
        </w:rPr>
        <w:t xml:space="preserve"> </w:t>
      </w:r>
      <w:r w:rsidRPr="009214BE">
        <w:rPr>
          <w:rtl/>
        </w:rPr>
        <w:t>מצב שנותן חיזוק ועידוד דווקא לחזקים.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כנציגה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מפלגה</w:t>
      </w:r>
      <w:r w:rsidR="00515A37">
        <w:rPr>
          <w:rtl/>
        </w:rPr>
        <w:t xml:space="preserve"> </w:t>
      </w:r>
      <w:r w:rsidRPr="009214BE">
        <w:rPr>
          <w:rtl/>
        </w:rPr>
        <w:t>קטנה,</w:t>
      </w:r>
      <w:r w:rsidR="00515A37">
        <w:rPr>
          <w:rtl/>
        </w:rPr>
        <w:t xml:space="preserve"> </w:t>
      </w:r>
      <w:r w:rsidRPr="009214BE">
        <w:rPr>
          <w:rtl/>
        </w:rPr>
        <w:t>אני לא רוצה לאפשר ברית בין המפלגות הגדולות.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אומרת</w:t>
      </w:r>
      <w:r w:rsidR="00515A37">
        <w:rPr>
          <w:rtl/>
        </w:rPr>
        <w:t xml:space="preserve"> </w:t>
      </w:r>
      <w:r w:rsidRPr="009214BE">
        <w:rPr>
          <w:rtl/>
        </w:rPr>
        <w:t>שהכנסת</w:t>
      </w:r>
      <w:r w:rsidR="00515A37">
        <w:rPr>
          <w:rtl/>
        </w:rPr>
        <w:t xml:space="preserve"> </w:t>
      </w:r>
      <w:r w:rsidRPr="009214BE">
        <w:rPr>
          <w:rtl/>
        </w:rPr>
        <w:t>אחראית</w:t>
      </w:r>
      <w:r w:rsidR="00515A37">
        <w:rPr>
          <w:rtl/>
        </w:rPr>
        <w:t xml:space="preserve"> </w:t>
      </w:r>
      <w:r w:rsidRPr="009214BE">
        <w:rPr>
          <w:rtl/>
        </w:rPr>
        <w:t>לצדק,</w:t>
      </w:r>
      <w:r w:rsidR="00515A37">
        <w:rPr>
          <w:rtl/>
        </w:rPr>
        <w:t xml:space="preserve"> </w:t>
      </w:r>
      <w:r w:rsidRPr="009214BE">
        <w:rPr>
          <w:rtl/>
        </w:rPr>
        <w:t>אחראית</w:t>
      </w:r>
      <w:r w:rsidR="00515A37">
        <w:rPr>
          <w:rtl/>
        </w:rPr>
        <w:t xml:space="preserve"> </w:t>
      </w:r>
      <w:r w:rsidRPr="009214BE">
        <w:rPr>
          <w:rtl/>
        </w:rPr>
        <w:t>לתבוע</w:t>
      </w:r>
      <w:r w:rsidR="00515A37">
        <w:rPr>
          <w:rtl/>
        </w:rPr>
        <w:t xml:space="preserve"> </w:t>
      </w:r>
      <w:r w:rsidRPr="009214BE">
        <w:rPr>
          <w:rtl/>
        </w:rPr>
        <w:t>שיהיה</w:t>
      </w:r>
      <w:r w:rsidR="00515A37">
        <w:rPr>
          <w:rtl/>
        </w:rPr>
        <w:t xml:space="preserve"> </w:t>
      </w:r>
      <w:r w:rsidRPr="009214BE">
        <w:rPr>
          <w:rtl/>
        </w:rPr>
        <w:t>אומץ קודם כול לגבי המפלגות</w:t>
      </w:r>
      <w:r w:rsidR="00515A37">
        <w:rPr>
          <w:rtl/>
        </w:rPr>
        <w:t xml:space="preserve"> </w:t>
      </w:r>
      <w:r w:rsidRPr="009214BE">
        <w:rPr>
          <w:rtl/>
        </w:rPr>
        <w:t>הגדולות,</w:t>
      </w:r>
      <w:r w:rsidR="00515A37">
        <w:rPr>
          <w:rtl/>
        </w:rPr>
        <w:t xml:space="preserve"> </w:t>
      </w:r>
      <w:r w:rsidRPr="009214BE">
        <w:rPr>
          <w:rtl/>
        </w:rPr>
        <w:t>קודם</w:t>
      </w:r>
      <w:r w:rsidR="00515A37">
        <w:rPr>
          <w:rtl/>
        </w:rPr>
        <w:t xml:space="preserve"> </w:t>
      </w:r>
      <w:r w:rsidRPr="009214BE">
        <w:rPr>
          <w:rtl/>
        </w:rPr>
        <w:t>כול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אזרחים שעוברים עבירות חמורות. כל משפט צדק שהוא אמיץ</w:t>
      </w:r>
      <w:r w:rsidR="00515A37">
        <w:rPr>
          <w:rtl/>
        </w:rPr>
        <w:t xml:space="preserve"> </w:t>
      </w:r>
      <w:r w:rsidRPr="009214BE">
        <w:rPr>
          <w:rtl/>
        </w:rPr>
        <w:t>כלפי</w:t>
      </w:r>
      <w:r w:rsidR="00515A37">
        <w:rPr>
          <w:rtl/>
        </w:rPr>
        <w:t xml:space="preserve"> </w:t>
      </w:r>
      <w:r w:rsidRPr="009214BE">
        <w:rPr>
          <w:rtl/>
        </w:rPr>
        <w:t>החלשים</w:t>
      </w:r>
      <w:r w:rsidR="00515A37">
        <w:rPr>
          <w:rtl/>
        </w:rPr>
        <w:t xml:space="preserve"> </w:t>
      </w:r>
      <w:r w:rsidRPr="009214BE">
        <w:rPr>
          <w:rtl/>
        </w:rPr>
        <w:t>או הבינונים ולא מגלה אומץ ויושר כלפי העבריינים הגדולים, בין שאלה</w:t>
      </w:r>
      <w:r w:rsidR="00515A37">
        <w:rPr>
          <w:rtl/>
        </w:rPr>
        <w:t xml:space="preserve"> </w:t>
      </w:r>
      <w:r w:rsidRPr="009214BE">
        <w:rPr>
          <w:rtl/>
        </w:rPr>
        <w:t>עבריינים פוליטיים ובין שהם עברייני הצווארון הלבן בנושא הון, זה עיוות ואי</w:t>
      </w:r>
      <w:r w:rsidR="00515A37">
        <w:rPr>
          <w:rtl/>
        </w:rPr>
        <w:t>-</w:t>
      </w:r>
      <w:r w:rsidRPr="009214BE">
        <w:rPr>
          <w:rtl/>
        </w:rPr>
        <w:t>עשיית</w:t>
      </w:r>
      <w:r w:rsidR="00515A37">
        <w:rPr>
          <w:rtl/>
        </w:rPr>
        <w:t xml:space="preserve"> </w:t>
      </w:r>
      <w:r w:rsidRPr="009214BE">
        <w:rPr>
          <w:rtl/>
        </w:rPr>
        <w:t>צדק.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לפיכך,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מאוד</w:t>
      </w:r>
      <w:r w:rsidR="00515A37">
        <w:rPr>
          <w:rtl/>
        </w:rPr>
        <w:t xml:space="preserve"> </w:t>
      </w:r>
      <w:r w:rsidRPr="009214BE">
        <w:rPr>
          <w:rtl/>
        </w:rPr>
        <w:t>בעד</w:t>
      </w:r>
      <w:r w:rsidR="00515A37">
        <w:rPr>
          <w:rtl/>
        </w:rPr>
        <w:t xml:space="preserve"> </w:t>
      </w:r>
      <w:r w:rsidRPr="009214BE">
        <w:rPr>
          <w:rtl/>
        </w:rPr>
        <w:t>עשיית דין צדק, והייתי מצביעה בעד הסרת החסינות בלב</w:t>
      </w:r>
      <w:r w:rsidR="00515A37">
        <w:rPr>
          <w:rtl/>
        </w:rPr>
        <w:t xml:space="preserve"> </w:t>
      </w:r>
      <w:r w:rsidRPr="009214BE">
        <w:rPr>
          <w:rtl/>
        </w:rPr>
        <w:t>שלם,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נעטה</w:t>
      </w:r>
      <w:r w:rsidR="00515A37">
        <w:rPr>
          <w:rtl/>
        </w:rPr>
        <w:t xml:space="preserve"> </w:t>
      </w:r>
      <w:r w:rsidRPr="009214BE">
        <w:rPr>
          <w:rtl/>
        </w:rPr>
        <w:t>על עצמנו חסינות פרלמנטרית. אבל הצדק חייב</w:t>
      </w:r>
      <w:r w:rsidR="00515A37">
        <w:rPr>
          <w:rtl/>
        </w:rPr>
        <w:t xml:space="preserve"> </w:t>
      </w:r>
      <w:r w:rsidRPr="009214BE">
        <w:rPr>
          <w:rtl/>
        </w:rPr>
        <w:t>להיעשות</w:t>
      </w:r>
      <w:r w:rsidR="00515A37">
        <w:rPr>
          <w:rtl/>
        </w:rPr>
        <w:t xml:space="preserve"> </w:t>
      </w:r>
      <w:r w:rsidRPr="009214BE">
        <w:rPr>
          <w:rtl/>
        </w:rPr>
        <w:t>קודם</w:t>
      </w:r>
      <w:r w:rsidR="00515A37">
        <w:rPr>
          <w:rtl/>
        </w:rPr>
        <w:t>-</w:t>
      </w:r>
      <w:r w:rsidRPr="009214BE">
        <w:rPr>
          <w:rtl/>
        </w:rPr>
        <w:t>כול</w:t>
      </w:r>
      <w:r w:rsidR="00515A37">
        <w:rPr>
          <w:rtl/>
        </w:rPr>
        <w:t xml:space="preserve"> </w:t>
      </w:r>
      <w:r w:rsidRPr="009214BE">
        <w:rPr>
          <w:rtl/>
        </w:rPr>
        <w:t>כלפי הנאשמים הגדולים. ידיעת העובדות הללו לא נותנת לי אפשרות</w:t>
      </w:r>
      <w:r w:rsidR="00515A37">
        <w:rPr>
          <w:rtl/>
        </w:rPr>
        <w:t xml:space="preserve"> </w:t>
      </w:r>
      <w:r w:rsidRPr="009214BE">
        <w:rPr>
          <w:rtl/>
        </w:rPr>
        <w:t>לתת</w:t>
      </w:r>
      <w:r w:rsidR="00515A37">
        <w:rPr>
          <w:rtl/>
        </w:rPr>
        <w:t xml:space="preserve"> </w:t>
      </w:r>
      <w:r w:rsidRPr="009214BE">
        <w:rPr>
          <w:rtl/>
        </w:rPr>
        <w:t>גיבוי</w:t>
      </w:r>
      <w:r w:rsidR="00515A37">
        <w:rPr>
          <w:rtl/>
        </w:rPr>
        <w:t xml:space="preserve"> </w:t>
      </w:r>
      <w:r w:rsidRPr="009214BE">
        <w:rPr>
          <w:rtl/>
        </w:rPr>
        <w:t>לוועדת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שפנתה</w:t>
      </w:r>
      <w:r w:rsidR="00515A37">
        <w:rPr>
          <w:rtl/>
        </w:rPr>
        <w:t xml:space="preserve"> </w:t>
      </w:r>
      <w:r w:rsidRPr="009214BE">
        <w:rPr>
          <w:rtl/>
        </w:rPr>
        <w:t>אלינו להסיר חסינות רק ממגזר אחד, בעוד שלגבי</w:t>
      </w:r>
      <w:r w:rsidR="00515A37">
        <w:rPr>
          <w:rtl/>
        </w:rPr>
        <w:t xml:space="preserve"> </w:t>
      </w:r>
      <w:r w:rsidRPr="009214BE">
        <w:rPr>
          <w:rtl/>
        </w:rPr>
        <w:t>חשדות נגד קבוצה אחרת של חברי כנסת, לא קיבלתי תשובה מספקת.</w:t>
      </w:r>
      <w:r w:rsidR="00515A37">
        <w:rPr>
          <w:rtl/>
        </w:rPr>
        <w:t xml:space="preserve"> </w:t>
      </w:r>
      <w:r w:rsidRPr="009214BE">
        <w:rPr>
          <w:rtl/>
        </w:rPr>
        <w:t>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לחברת הכנסת ענת מאור.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מזמין את חבר הכנסת רפאל איתן; אחריו </w:t>
      </w:r>
      <w:r w:rsidR="00515A37">
        <w:rPr>
          <w:rtl/>
        </w:rPr>
        <w:t>–</w:t>
      </w:r>
      <w:r w:rsidRPr="009214BE">
        <w:rPr>
          <w:rtl/>
        </w:rPr>
        <w:t xml:space="preserve"> חבר</w:t>
      </w:r>
      <w:r w:rsidR="00515A37">
        <w:rPr>
          <w:rtl/>
        </w:rPr>
        <w:t xml:space="preserve"> </w:t>
      </w:r>
      <w:r w:rsidRPr="009214BE">
        <w:rPr>
          <w:rtl/>
        </w:rPr>
        <w:t>הכנסת עובדיה עלי.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איתן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כמצוות</w:t>
      </w:r>
      <w:r w:rsidR="00515A37">
        <w:rPr>
          <w:rtl/>
        </w:rPr>
        <w:t xml:space="preserve"> </w:t>
      </w:r>
      <w:r w:rsidRPr="009214BE">
        <w:rPr>
          <w:rtl/>
        </w:rPr>
        <w:t>בג"ץ עיינתי בכתבי האישום נגד 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פנחסי, ואני ערוך.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ש"ס,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מפלגה שנגד </w:t>
      </w:r>
      <w:r w:rsidR="00515A37" w:rsidRPr="009214BE">
        <w:rPr>
          <w:rtl/>
        </w:rPr>
        <w:t>50</w:t>
      </w:r>
      <w:r w:rsidR="00515A37">
        <w:rPr>
          <w:rtl/>
        </w:rPr>
        <w:t>%</w:t>
      </w:r>
      <w:r w:rsidRPr="009214BE">
        <w:rPr>
          <w:rtl/>
        </w:rPr>
        <w:t xml:space="preserve"> מחבריה בכנסת הוגשו כתבי אישום על שחיתות לגווניה; אחד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מהם כבר נשפט וממתין בכלא, ובסוגריים </w:t>
      </w:r>
      <w:r w:rsidR="00515A37">
        <w:rPr>
          <w:rtl/>
        </w:rPr>
        <w:t>–</w:t>
      </w:r>
      <w:r w:rsidRPr="009214BE">
        <w:rPr>
          <w:rtl/>
        </w:rPr>
        <w:t xml:space="preserve"> אולי לשאר.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תקדים כזה מאז קום המדינה, וזו המפלגה שקיום הקואליציה תלוי באצבעותיה,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ביניהן.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המפלגה שקובעת לעבודה ולמרצ מי יהיה שר ומי לא תהיה שרת החינוך</w:t>
      </w:r>
      <w:r w:rsidR="00515A37">
        <w:rPr>
          <w:rtl/>
        </w:rPr>
        <w:t xml:space="preserve"> </w:t>
      </w:r>
      <w:r w:rsidRPr="009214BE">
        <w:rPr>
          <w:rtl/>
        </w:rPr>
        <w:t>ומגדירה משימותיהם לאחר שהוזזו לפינותיהם.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העבודה</w:t>
      </w:r>
      <w:r w:rsidR="00515A37">
        <w:rPr>
          <w:rtl/>
        </w:rPr>
        <w:t xml:space="preserve"> </w:t>
      </w:r>
      <w:r w:rsidRPr="009214BE">
        <w:rPr>
          <w:rtl/>
        </w:rPr>
        <w:t>ומרצ,</w:t>
      </w:r>
      <w:r w:rsidR="00515A37">
        <w:rPr>
          <w:rtl/>
        </w:rPr>
        <w:t xml:space="preserve"> </w:t>
      </w:r>
      <w:r w:rsidRPr="009214BE">
        <w:rPr>
          <w:rtl/>
        </w:rPr>
        <w:t>זו הקואליציה שחלמתם עליה? או שתאוות השלטון משכיחה עקרונות,</w:t>
      </w:r>
      <w:r w:rsidR="00515A37">
        <w:rPr>
          <w:rtl/>
        </w:rPr>
        <w:t xml:space="preserve"> </w:t>
      </w:r>
      <w:r w:rsidRPr="009214BE">
        <w:rPr>
          <w:rtl/>
        </w:rPr>
        <w:t>מוחקת</w:t>
      </w:r>
      <w:r w:rsidR="00515A37">
        <w:rPr>
          <w:rtl/>
        </w:rPr>
        <w:t xml:space="preserve"> </w:t>
      </w:r>
      <w:r w:rsidRPr="009214BE">
        <w:rPr>
          <w:rtl/>
        </w:rPr>
        <w:t>הבטחות,</w:t>
      </w:r>
      <w:r w:rsidR="00515A37">
        <w:rPr>
          <w:rtl/>
        </w:rPr>
        <w:t xml:space="preserve"> </w:t>
      </w:r>
      <w:r w:rsidRPr="009214BE">
        <w:rPr>
          <w:rtl/>
        </w:rPr>
        <w:t>מתכחשת</w:t>
      </w:r>
      <w:r w:rsidR="00515A37">
        <w:rPr>
          <w:rtl/>
        </w:rPr>
        <w:t xml:space="preserve"> </w:t>
      </w:r>
      <w:r w:rsidRPr="009214BE">
        <w:rPr>
          <w:rtl/>
        </w:rPr>
        <w:t>לתדמית,</w:t>
      </w:r>
      <w:r w:rsidR="00515A37">
        <w:rPr>
          <w:rtl/>
        </w:rPr>
        <w:t xml:space="preserve"> </w:t>
      </w:r>
      <w:r w:rsidRPr="009214BE">
        <w:rPr>
          <w:rtl/>
        </w:rPr>
        <w:t>והתנהגותה</w:t>
      </w:r>
      <w:r w:rsidR="00515A37">
        <w:rPr>
          <w:rtl/>
        </w:rPr>
        <w:t xml:space="preserve"> </w:t>
      </w:r>
      <w:r w:rsidRPr="009214BE">
        <w:rPr>
          <w:rtl/>
        </w:rPr>
        <w:t>של הממשלה עושה אתכם לצחוק ואולי גם</w:t>
      </w:r>
      <w:r w:rsidR="00515A37">
        <w:rPr>
          <w:rtl/>
        </w:rPr>
        <w:t xml:space="preserve"> </w:t>
      </w:r>
      <w:r w:rsidRPr="009214BE">
        <w:rPr>
          <w:rtl/>
        </w:rPr>
        <w:t>מעוררת רחמים.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ענת מאור (מרצ):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מציעה שנציג צומת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איתן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שבי בשקט 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איך אבדו עשתונות במדבריות השלטון.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סליחה. אני מבקש מכם לאפשר לחבר הכנסת רפאל איתן להמשיך.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איתן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הצדיקים; נציגת הצדיקים עלי אדמות.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החברים</w:t>
      </w:r>
      <w:r w:rsidR="00515A37">
        <w:rPr>
          <w:rtl/>
        </w:rPr>
        <w:t xml:space="preserve"> </w:t>
      </w:r>
      <w:r w:rsidRPr="009214BE">
        <w:rPr>
          <w:rtl/>
        </w:rPr>
        <w:t>הכי טובים שלי, כדברי השר יוסי שריד; הם השותפים הכי טובים</w:t>
      </w:r>
      <w:r w:rsidR="00515A37">
        <w:rPr>
          <w:rtl/>
        </w:rPr>
        <w:t xml:space="preserve"> </w:t>
      </w:r>
      <w:r w:rsidRPr="009214BE">
        <w:rPr>
          <w:rtl/>
        </w:rPr>
        <w:t>בממשלה הזאת, מחרים מחזיקים אחריו ללא בושה כלימה או סומק. אבל, וזה הנימוק החשוב</w:t>
      </w:r>
      <w:r w:rsidR="00515A37">
        <w:rPr>
          <w:rtl/>
        </w:rPr>
        <w:t xml:space="preserve"> </w:t>
      </w:r>
      <w:r w:rsidRPr="009214BE">
        <w:rPr>
          <w:rtl/>
        </w:rPr>
        <w:t>והציני</w:t>
      </w:r>
      <w:r w:rsidR="00515A37">
        <w:rPr>
          <w:rtl/>
        </w:rPr>
        <w:t xml:space="preserve"> </w:t>
      </w:r>
      <w:r w:rsidRPr="009214BE">
        <w:rPr>
          <w:rtl/>
        </w:rPr>
        <w:t>ביותר,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למען ממשלת השלום </w:t>
      </w:r>
      <w:r w:rsidR="00515A37">
        <w:rPr>
          <w:rtl/>
        </w:rPr>
        <w:t>–</w:t>
      </w:r>
      <w:r w:rsidRPr="009214BE">
        <w:rPr>
          <w:rtl/>
        </w:rPr>
        <w:t xml:space="preserve"> שלום למוסר, שלום לשלטון החוק, שלום</w:t>
      </w:r>
      <w:r w:rsidR="00515A37">
        <w:rPr>
          <w:rtl/>
        </w:rPr>
        <w:t xml:space="preserve"> </w:t>
      </w:r>
      <w:r w:rsidRPr="009214BE">
        <w:rPr>
          <w:rtl/>
        </w:rPr>
        <w:t>להבטחות;</w:t>
      </w:r>
      <w:r w:rsidR="00515A37">
        <w:rPr>
          <w:rtl/>
        </w:rPr>
        <w:t xml:space="preserve"> </w:t>
      </w:r>
      <w:r w:rsidRPr="009214BE">
        <w:rPr>
          <w:rtl/>
        </w:rPr>
        <w:t>ולידיעתכם</w:t>
      </w:r>
      <w:r w:rsidR="00515A37">
        <w:rPr>
          <w:rtl/>
        </w:rPr>
        <w:t xml:space="preserve"> </w:t>
      </w:r>
      <w:r w:rsidRPr="009214BE">
        <w:rPr>
          <w:rtl/>
        </w:rPr>
        <w:t>הבלעדית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שלום לשלום וברוך הבא לשלוש מלים:</w:t>
      </w:r>
      <w:r w:rsidR="00515A37">
        <w:rPr>
          <w:rtl/>
        </w:rPr>
        <w:t xml:space="preserve"> </w:t>
      </w:r>
      <w:r w:rsidRPr="009214BE">
        <w:rPr>
          <w:rtl/>
        </w:rPr>
        <w:t>צביעות ומוסר</w:t>
      </w:r>
      <w:r w:rsidR="00515A37">
        <w:rPr>
          <w:rtl/>
        </w:rPr>
        <w:t xml:space="preserve"> </w:t>
      </w:r>
      <w:r w:rsidRPr="009214BE">
        <w:rPr>
          <w:rtl/>
        </w:rPr>
        <w:t>כפול, מלים שעשו להן מושב של קבע בקואליציה הזאת.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הכנסת מאבדת חנה בעיני הציבור ומעמדו של בית</w:t>
      </w:r>
      <w:r w:rsidR="00515A37">
        <w:rPr>
          <w:rtl/>
        </w:rPr>
        <w:t>-</w:t>
      </w:r>
      <w:r w:rsidRPr="009214BE">
        <w:rPr>
          <w:rtl/>
        </w:rPr>
        <w:t>המחוקקים מוכפש ומושמץ.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המעמד המשפיל הזה מיותר. חבר הכנסת פנחסי צריך היה להשעות עצמו מחסינותו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הבירור המשפטי. כבודו היה נשמר וביזויו היה נחסך עד פסק</w:t>
      </w:r>
      <w:r w:rsidR="00515A37">
        <w:rPr>
          <w:rtl/>
        </w:rPr>
        <w:t>-</w:t>
      </w:r>
      <w:r w:rsidRPr="009214BE">
        <w:rPr>
          <w:rtl/>
        </w:rPr>
        <w:t xml:space="preserve">הדין </w:t>
      </w:r>
      <w:r w:rsidR="00515A37">
        <w:rPr>
          <w:rtl/>
        </w:rPr>
        <w:t>–</w:t>
      </w:r>
      <w:r w:rsidRPr="009214BE">
        <w:rPr>
          <w:rtl/>
        </w:rPr>
        <w:t xml:space="preserve"> חייב או</w:t>
      </w:r>
      <w:r w:rsidR="00515A37">
        <w:rPr>
          <w:rtl/>
        </w:rPr>
        <w:t xml:space="preserve"> </w:t>
      </w:r>
      <w:r w:rsidRPr="009214BE">
        <w:rPr>
          <w:rtl/>
        </w:rPr>
        <w:t>זכאי.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מובן שאני אתמוך בהסרת החסינות.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רפאל איתן.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עובדיה עלי </w:t>
      </w:r>
      <w:r w:rsidR="00515A37">
        <w:rPr>
          <w:rtl/>
        </w:rPr>
        <w:t>–</w:t>
      </w:r>
      <w:r w:rsidRPr="009214BE">
        <w:rPr>
          <w:rtl/>
        </w:rPr>
        <w:t xml:space="preserve"> אינו נוכח; חבר הכנסת</w:t>
      </w:r>
      <w:r w:rsidR="00515A37">
        <w:rPr>
          <w:rtl/>
        </w:rPr>
        <w:t xml:space="preserve"> </w:t>
      </w:r>
      <w:r w:rsidRPr="009214BE">
        <w:rPr>
          <w:rtl/>
        </w:rPr>
        <w:t>יורם</w:t>
      </w:r>
      <w:r w:rsidR="00515A37">
        <w:rPr>
          <w:rtl/>
        </w:rPr>
        <w:t xml:space="preserve"> </w:t>
      </w:r>
      <w:r w:rsidRPr="009214BE">
        <w:rPr>
          <w:rtl/>
        </w:rPr>
        <w:t>לס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אינו נוכח; חבר הכנסת דן תיכון </w:t>
      </w:r>
      <w:r w:rsidR="00515A37">
        <w:rPr>
          <w:rtl/>
        </w:rPr>
        <w:t>–</w:t>
      </w:r>
      <w:r w:rsidRPr="009214BE">
        <w:rPr>
          <w:rtl/>
        </w:rPr>
        <w:t xml:space="preserve"> אינו נוכח.</w:t>
      </w:r>
      <w:r w:rsidR="00515A37">
        <w:rPr>
          <w:rtl/>
        </w:rPr>
        <w:t xml:space="preserve"> </w:t>
      </w:r>
      <w:r w:rsidRPr="009214BE">
        <w:rPr>
          <w:rtl/>
        </w:rPr>
        <w:t>אני מזמין את חבר הכנסת</w:t>
      </w:r>
      <w:r w:rsidR="00515A37">
        <w:rPr>
          <w:rtl/>
        </w:rPr>
        <w:t xml:space="preserve"> </w:t>
      </w:r>
      <w:r w:rsidRPr="009214BE">
        <w:rPr>
          <w:rtl/>
        </w:rPr>
        <w:t>אברהם רביץ.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אני הייתי לפני חבר הכנסת דן תיכון, החלפתי עם חבר הכנסת פרוש.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לא,</w:t>
      </w:r>
      <w:r w:rsidR="00515A37">
        <w:rPr>
          <w:rtl/>
        </w:rPr>
        <w:t xml:space="preserve"> </w:t>
      </w:r>
      <w:r w:rsidRPr="009214BE">
        <w:rPr>
          <w:rtl/>
        </w:rPr>
        <w:t>אדוני.</w:t>
      </w:r>
      <w:r w:rsidR="00515A37">
        <w:rPr>
          <w:rtl/>
        </w:rPr>
        <w:t xml:space="preserve"> </w:t>
      </w:r>
      <w:r w:rsidRPr="009214BE">
        <w:rPr>
          <w:rtl/>
        </w:rPr>
        <w:t>אתה אחרי חבר הכנסת שמואל הלפרט. עכשיו רשות הדיבור לחבר הכנסת</w:t>
      </w:r>
      <w:r w:rsidR="00515A37">
        <w:rPr>
          <w:rtl/>
        </w:rPr>
        <w:t xml:space="preserve"> </w:t>
      </w:r>
      <w:r w:rsidRPr="009214BE">
        <w:rPr>
          <w:rtl/>
        </w:rPr>
        <w:t>אברהם רביץ. אנחנו שומרים על הסדר, 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החלפתי עם חבר הכנסת פרוש.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כן, אתה תדבר במקומו של חבר הכנסת פרוש.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רביץ (יהדות התורה):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דווקא זאת הפעם לוקח מאוד ברצינות את</w:t>
      </w:r>
      <w:r w:rsidR="00515A37">
        <w:rPr>
          <w:rtl/>
        </w:rPr>
        <w:t xml:space="preserve"> </w:t>
      </w:r>
      <w:r w:rsidRPr="009214BE">
        <w:rPr>
          <w:rtl/>
        </w:rPr>
        <w:t>פסיקת הבג"ץ, וכשהבג"ץ אומר לי ולחברי חברי הכנסת, שאני צריך לדון בדבר הזה בדיון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מעין</w:t>
      </w:r>
      <w:r w:rsidR="00515A37">
        <w:rPr>
          <w:rtl/>
        </w:rPr>
        <w:t>-</w:t>
      </w:r>
      <w:r w:rsidRPr="009214BE">
        <w:rPr>
          <w:rtl/>
        </w:rPr>
        <w:t>שיפוטי,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לוקח את זה ברצינות. ודיון מעין</w:t>
      </w:r>
      <w:r w:rsidR="00515A37">
        <w:rPr>
          <w:rtl/>
        </w:rPr>
        <w:t>-</w:t>
      </w:r>
      <w:r w:rsidRPr="009214BE">
        <w:rPr>
          <w:rtl/>
        </w:rPr>
        <w:t>שיפוטי בשבילי הוא דבר</w:t>
      </w:r>
      <w:r w:rsidR="00515A37">
        <w:rPr>
          <w:rtl/>
        </w:rPr>
        <w:t xml:space="preserve"> </w:t>
      </w:r>
      <w:r w:rsidRPr="009214BE">
        <w:rPr>
          <w:rtl/>
        </w:rPr>
        <w:t>נורא</w:t>
      </w:r>
      <w:r w:rsidR="00515A37">
        <w:rPr>
          <w:rtl/>
        </w:rPr>
        <w:t xml:space="preserve"> </w:t>
      </w:r>
      <w:r w:rsidRPr="009214BE">
        <w:rPr>
          <w:rtl/>
        </w:rPr>
        <w:t>פשוט: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צריך לקחת שני צדדים לנגד עיני, שניהם צדיקים, או שניהם רשעים</w:t>
      </w:r>
      <w:r w:rsidR="00515A37">
        <w:rPr>
          <w:rtl/>
        </w:rPr>
        <w:t xml:space="preserve"> </w:t>
      </w:r>
      <w:r w:rsidRPr="009214BE">
        <w:rPr>
          <w:rtl/>
        </w:rPr>
        <w:t>במידה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שווה </w:t>
      </w:r>
      <w:r w:rsidR="00515A37">
        <w:rPr>
          <w:rtl/>
        </w:rPr>
        <w:t>–</w:t>
      </w:r>
      <w:r w:rsidRPr="009214BE">
        <w:rPr>
          <w:rtl/>
        </w:rPr>
        <w:t xml:space="preserve"> זהו המהלך של דיון מעין</w:t>
      </w:r>
      <w:r w:rsidR="00515A37">
        <w:rPr>
          <w:rtl/>
        </w:rPr>
        <w:t>-</w:t>
      </w:r>
      <w:r w:rsidRPr="009214BE">
        <w:rPr>
          <w:rtl/>
        </w:rPr>
        <w:t xml:space="preserve">שיפוטי </w:t>
      </w:r>
      <w:r w:rsidR="00515A37">
        <w:rPr>
          <w:rtl/>
        </w:rPr>
        <w:t>–</w:t>
      </w:r>
      <w:r w:rsidRPr="009214BE">
        <w:rPr>
          <w:rtl/>
        </w:rPr>
        <w:t xml:space="preserve"> ולהעמיד לנגד עיני את שני הצדדים,</w:t>
      </w:r>
      <w:r w:rsidR="00515A37">
        <w:rPr>
          <w:rtl/>
        </w:rPr>
        <w:t xml:space="preserve"> </w:t>
      </w:r>
      <w:r w:rsidRPr="009214BE">
        <w:rPr>
          <w:rtl/>
        </w:rPr>
        <w:t>לשקול עם יושר אינטלקטואלי, עם האמת הפנימית שלי, את שני הצדדים, ולהחליט החלטה.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העמידו</w:t>
      </w:r>
      <w:r w:rsidR="00515A37">
        <w:rPr>
          <w:rtl/>
        </w:rPr>
        <w:t xml:space="preserve"> </w:t>
      </w:r>
      <w:r w:rsidRPr="009214BE">
        <w:rPr>
          <w:rtl/>
        </w:rPr>
        <w:t>אותי</w:t>
      </w:r>
      <w:r w:rsidR="00515A37">
        <w:rPr>
          <w:rtl/>
        </w:rPr>
        <w:t xml:space="preserve"> </w:t>
      </w:r>
      <w:r w:rsidRPr="009214BE">
        <w:rPr>
          <w:rtl/>
        </w:rPr>
        <w:t>כאן על הדוכן, או הושיבו אותי כאן על הכיסא הזה ואמרו לי:</w:t>
      </w:r>
      <w:r w:rsidR="00515A37">
        <w:rPr>
          <w:rtl/>
        </w:rPr>
        <w:t xml:space="preserve"> </w:t>
      </w:r>
      <w:r w:rsidRPr="009214BE">
        <w:rPr>
          <w:rtl/>
        </w:rPr>
        <w:t>עליך</w:t>
      </w:r>
      <w:r w:rsidR="00515A37">
        <w:rPr>
          <w:rtl/>
        </w:rPr>
        <w:t xml:space="preserve"> </w:t>
      </w:r>
      <w:r w:rsidRPr="009214BE">
        <w:rPr>
          <w:rtl/>
        </w:rPr>
        <w:t>לדון ולהחליט, אז לא יעזור שום דבר, אני אדון ואני אחליט כפי שהדברים נראים</w:t>
      </w:r>
      <w:r w:rsidR="00515A37">
        <w:rPr>
          <w:rtl/>
        </w:rPr>
        <w:t xml:space="preserve"> </w:t>
      </w:r>
      <w:r w:rsidRPr="009214BE">
        <w:rPr>
          <w:rtl/>
        </w:rPr>
        <w:t>לנגד עיני.</w:t>
      </w:r>
      <w:r w:rsidR="00515A37">
        <w:rPr>
          <w:rtl/>
        </w:rPr>
        <w:t xml:space="preserve"> </w:t>
      </w:r>
      <w:r w:rsidRPr="009214BE">
        <w:rPr>
          <w:rtl/>
        </w:rPr>
        <w:t>ואומר לכם במשפט אחד מה אני רואה לנגד עיני. קראתי את גיליון האישום,</w:t>
      </w:r>
      <w:r w:rsidR="00515A37">
        <w:rPr>
          <w:rtl/>
        </w:rPr>
        <w:t xml:space="preserve"> </w:t>
      </w:r>
      <w:r w:rsidRPr="009214BE">
        <w:rPr>
          <w:rtl/>
        </w:rPr>
        <w:t>שמעתי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דברי</w:t>
      </w:r>
      <w:r w:rsidR="00515A37">
        <w:rPr>
          <w:rtl/>
        </w:rPr>
        <w:t xml:space="preserve"> </w:t>
      </w:r>
      <w:r w:rsidRPr="009214BE">
        <w:rPr>
          <w:rtl/>
        </w:rPr>
        <w:t>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 המכובד, שמעתי את דברי סגן השר פנחסי. לא</w:t>
      </w:r>
      <w:r w:rsidR="00515A37">
        <w:rPr>
          <w:rtl/>
        </w:rPr>
        <w:t xml:space="preserve"> </w:t>
      </w:r>
      <w:r w:rsidRPr="009214BE">
        <w:rPr>
          <w:rtl/>
        </w:rPr>
        <w:t>ראיתי, דרך אגב, סתירה בין הדברים שאמרת אתה, יושב</w:t>
      </w:r>
      <w:r w:rsidR="00515A37">
        <w:rPr>
          <w:rtl/>
        </w:rPr>
        <w:t>-</w:t>
      </w:r>
      <w:r w:rsidRPr="009214BE">
        <w:rPr>
          <w:rtl/>
        </w:rPr>
        <w:t>ראש ועדת הכנסת, לבין דברי סגן</w:t>
      </w:r>
      <w:r w:rsidR="00515A37">
        <w:rPr>
          <w:rtl/>
        </w:rPr>
        <w:t xml:space="preserve"> </w:t>
      </w:r>
      <w:r w:rsidRPr="009214BE">
        <w:rPr>
          <w:rtl/>
        </w:rPr>
        <w:t>השר</w:t>
      </w:r>
      <w:r w:rsidR="00515A37">
        <w:rPr>
          <w:rtl/>
        </w:rPr>
        <w:t xml:space="preserve"> </w:t>
      </w:r>
      <w:r w:rsidRPr="009214BE">
        <w:rPr>
          <w:rtl/>
        </w:rPr>
        <w:t>פנחסי.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ואמר לנו כאן </w:t>
      </w:r>
      <w:r w:rsidR="00515A37">
        <w:rPr>
          <w:rtl/>
        </w:rPr>
        <w:t>–</w:t>
      </w:r>
      <w:r w:rsidRPr="009214BE">
        <w:rPr>
          <w:rtl/>
        </w:rPr>
        <w:t xml:space="preserve"> ואף אחד לא הכחיש את הדברים, ואני פונה אליכם, 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– </w:t>
      </w:r>
      <w:r w:rsidRPr="009214BE">
        <w:rPr>
          <w:rtl/>
        </w:rPr>
        <w:t>עמד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לפני זמן מה חבר הכנסת פנחסי והוכיח לנו את חוסר השוויוניות,</w:t>
      </w:r>
      <w:r w:rsidR="00515A37">
        <w:rPr>
          <w:rtl/>
        </w:rPr>
        <w:t xml:space="preserve"> </w:t>
      </w:r>
      <w:r w:rsidRPr="009214BE">
        <w:rPr>
          <w:rtl/>
        </w:rPr>
        <w:t>עניין שצריך להיות חשוב מאוד בעבורנו, חשוב עד למאוד, הוכיח לנגד עינינו את חומרת</w:t>
      </w:r>
      <w:r w:rsidR="00515A37">
        <w:rPr>
          <w:rtl/>
        </w:rPr>
        <w:t xml:space="preserve"> </w:t>
      </w:r>
      <w:r w:rsidRPr="009214BE">
        <w:rPr>
          <w:rtl/>
        </w:rPr>
        <w:t>העונש או קלות העונש לעומת דברים אחרים שהתרחשו במערכת.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קצת</w:t>
      </w:r>
      <w:r w:rsidR="00515A37">
        <w:rPr>
          <w:rtl/>
        </w:rPr>
        <w:t xml:space="preserve"> </w:t>
      </w:r>
      <w:r w:rsidRPr="009214BE">
        <w:rPr>
          <w:rtl/>
        </w:rPr>
        <w:t>הסתייגות, דרך אגב, לגבי פסיקת בית</w:t>
      </w:r>
      <w:r w:rsidR="00515A37">
        <w:rPr>
          <w:rtl/>
        </w:rPr>
        <w:t>-</w:t>
      </w:r>
      <w:r w:rsidRPr="009214BE">
        <w:rPr>
          <w:rtl/>
        </w:rPr>
        <w:t>המשפט העליון באופן כללי על</w:t>
      </w:r>
      <w:r w:rsidR="00515A37">
        <w:rPr>
          <w:rtl/>
        </w:rPr>
        <w:t xml:space="preserve"> </w:t>
      </w:r>
      <w:r w:rsidRPr="009214BE">
        <w:rPr>
          <w:rtl/>
        </w:rPr>
        <w:t>הדין</w:t>
      </w:r>
      <w:r w:rsidR="00515A37">
        <w:rPr>
          <w:rtl/>
        </w:rPr>
        <w:t xml:space="preserve"> </w:t>
      </w:r>
      <w:r w:rsidRPr="009214BE">
        <w:rPr>
          <w:rtl/>
        </w:rPr>
        <w:t>המהותי.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דווקא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הסתייגות</w:t>
      </w:r>
      <w:r w:rsidR="00515A37">
        <w:rPr>
          <w:rtl/>
        </w:rPr>
        <w:t xml:space="preserve"> </w:t>
      </w:r>
      <w:r w:rsidRPr="009214BE">
        <w:rPr>
          <w:rtl/>
        </w:rPr>
        <w:t>מהעניין הזה. אבל מאחר שאמרתי: אקבל את</w:t>
      </w:r>
      <w:r w:rsidR="00515A37">
        <w:rPr>
          <w:rtl/>
        </w:rPr>
        <w:t xml:space="preserve"> </w:t>
      </w:r>
      <w:r w:rsidRPr="009214BE">
        <w:rPr>
          <w:rtl/>
        </w:rPr>
        <w:t>דבריו,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נכנס</w:t>
      </w:r>
      <w:r w:rsidR="00515A37">
        <w:rPr>
          <w:rtl/>
        </w:rPr>
        <w:t xml:space="preserve"> </w:t>
      </w:r>
      <w:r w:rsidRPr="009214BE">
        <w:rPr>
          <w:rtl/>
        </w:rPr>
        <w:t>לזה.</w:t>
      </w:r>
      <w:r w:rsidR="00515A37">
        <w:rPr>
          <w:rtl/>
        </w:rPr>
        <w:t xml:space="preserve"> </w:t>
      </w:r>
      <w:r w:rsidRPr="009214BE">
        <w:rPr>
          <w:rtl/>
        </w:rPr>
        <w:t>אבל אני כן נכנס לבעיה, שנמצאים בה רבים מאתנו. בכל</w:t>
      </w:r>
      <w:r w:rsidR="00515A37">
        <w:rPr>
          <w:rtl/>
        </w:rPr>
        <w:t xml:space="preserve"> </w:t>
      </w:r>
      <w:r w:rsidRPr="009214BE">
        <w:rPr>
          <w:rtl/>
        </w:rPr>
        <w:t>מפלגה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איש אחד </w:t>
      </w:r>
      <w:r w:rsidR="00515A37">
        <w:rPr>
          <w:rtl/>
        </w:rPr>
        <w:t>–</w:t>
      </w:r>
      <w:r w:rsidRPr="009214BE">
        <w:rPr>
          <w:rtl/>
        </w:rPr>
        <w:t xml:space="preserve"> אני הייתי איש המפלגה שלי, ועלי היה לחתום על הפרוטוקול, על</w:t>
      </w:r>
      <w:r w:rsidR="00515A37">
        <w:rPr>
          <w:rtl/>
        </w:rPr>
        <w:t xml:space="preserve"> </w:t>
      </w:r>
      <w:r w:rsidRPr="009214BE">
        <w:rPr>
          <w:rtl/>
        </w:rPr>
        <w:t>הדין</w:t>
      </w:r>
      <w:r w:rsidR="00515A37">
        <w:rPr>
          <w:rtl/>
        </w:rPr>
        <w:t>-</w:t>
      </w:r>
      <w:r w:rsidRPr="009214BE">
        <w:rPr>
          <w:rtl/>
        </w:rPr>
        <w:t>וחשבון של מפלגתי, ואני חתמתי עליו, כי נאלצתי לחתום עליו. אני לא עקבתי. אף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אחד שמתרוצץ בערים ובכפרים ונושא נאומים אינו יכול לעקוב אחרי כל מהלך</w:t>
      </w:r>
      <w:r w:rsidR="00515A37">
        <w:rPr>
          <w:rtl/>
        </w:rPr>
        <w:t xml:space="preserve"> </w:t>
      </w:r>
      <w:r w:rsidRPr="009214BE">
        <w:rPr>
          <w:rtl/>
        </w:rPr>
        <w:t>ההוצאות של מערכת בחירות. זאת עושים אנשים טכניים בכל מקרה. ואני בטוח שחבר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 גם הוא היה באותו מעמד, והיו אנשים טכניים שעשו את הדברים.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לומר</w:t>
      </w:r>
      <w:r w:rsidR="00515A37">
        <w:rPr>
          <w:rtl/>
        </w:rPr>
        <w:t xml:space="preserve"> </w:t>
      </w:r>
      <w:r w:rsidRPr="009214BE">
        <w:rPr>
          <w:rtl/>
        </w:rPr>
        <w:t>לכם: מפלגתי כן נקראה לדין, ובית</w:t>
      </w:r>
      <w:r w:rsidR="00515A37">
        <w:rPr>
          <w:rtl/>
        </w:rPr>
        <w:t>-</w:t>
      </w:r>
      <w:r w:rsidRPr="009214BE">
        <w:rPr>
          <w:rtl/>
        </w:rPr>
        <w:t>המשפט הזמין לדין ודן את</w:t>
      </w:r>
      <w:r w:rsidR="00515A37">
        <w:rPr>
          <w:rtl/>
        </w:rPr>
        <w:t xml:space="preserve"> </w:t>
      </w:r>
      <w:r w:rsidRPr="009214BE">
        <w:rPr>
          <w:rtl/>
        </w:rPr>
        <w:t>האנשים הטכניים, ואני שחתמתי, הוא שחרר אותי מהדיון, כי הוא אכן האמין שאני הייתי</w:t>
      </w:r>
      <w:r w:rsidR="00515A37">
        <w:rPr>
          <w:rtl/>
        </w:rPr>
        <w:t xml:space="preserve"> </w:t>
      </w:r>
      <w:r w:rsidRPr="009214BE">
        <w:rPr>
          <w:rtl/>
        </w:rPr>
        <w:t>חותמת גומי.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לכם,</w:t>
      </w:r>
      <w:r w:rsidR="00515A37">
        <w:rPr>
          <w:rtl/>
        </w:rPr>
        <w:t xml:space="preserve"> </w:t>
      </w:r>
      <w:r w:rsidRPr="009214BE">
        <w:rPr>
          <w:rtl/>
        </w:rPr>
        <w:t>רבותי חברי הכנסת, אם אנו לוקחים לנגד עינינו את שני</w:t>
      </w:r>
      <w:r w:rsidR="00515A37">
        <w:rPr>
          <w:rtl/>
        </w:rPr>
        <w:t xml:space="preserve"> </w:t>
      </w:r>
      <w:r w:rsidRPr="009214BE">
        <w:rPr>
          <w:rtl/>
        </w:rPr>
        <w:t>הצדדים,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שתי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העובדות, ואנו מסתכלים על כך ביושר אינטלקטואלי, אם ניתן לנו </w:t>
      </w:r>
      <w:r w:rsidR="00515A37">
        <w:rPr>
          <w:rtl/>
        </w:rPr>
        <w:t xml:space="preserve">–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 xml:space="preserve">המשפט לומר שלא ניתן לנו, אז היה לנו ויכוח אחר אתו </w:t>
      </w:r>
      <w:r w:rsidR="00515A37">
        <w:rPr>
          <w:rtl/>
        </w:rPr>
        <w:t>–</w:t>
      </w:r>
      <w:r w:rsidRPr="009214BE">
        <w:rPr>
          <w:rtl/>
        </w:rPr>
        <w:t xml:space="preserve"> אבל אם ניתן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שיקול דעת, הבה ונפעיל אותו. עד כה לא שמעתי שום טענה המכחישה את טענותיו של</w:t>
      </w:r>
      <w:r w:rsidR="00515A37">
        <w:rPr>
          <w:rtl/>
        </w:rPr>
        <w:t xml:space="preserve"> </w:t>
      </w:r>
      <w:r w:rsidRPr="009214BE">
        <w:rPr>
          <w:rtl/>
        </w:rPr>
        <w:t>חבר הכנסת פנחסי.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אצביע נגד הסרת החסינות.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אברהם רביץ.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מזמין את חבר הכנסת שמואל הלפרט </w:t>
      </w:r>
      <w:r w:rsidR="00515A37">
        <w:rPr>
          <w:rtl/>
        </w:rPr>
        <w:t>–</w:t>
      </w:r>
      <w:r w:rsidRPr="009214BE">
        <w:rPr>
          <w:rtl/>
        </w:rPr>
        <w:t xml:space="preserve"> אינו</w:t>
      </w:r>
      <w:r w:rsidR="00515A37">
        <w:rPr>
          <w:rtl/>
        </w:rPr>
        <w:t xml:space="preserve"> </w:t>
      </w:r>
      <w:r w:rsidRPr="009214BE">
        <w:rPr>
          <w:rtl/>
        </w:rPr>
        <w:t>נוכח.</w:t>
      </w:r>
      <w:r w:rsidR="00515A37">
        <w:rPr>
          <w:rtl/>
        </w:rPr>
        <w:t xml:space="preserve"> </w:t>
      </w:r>
      <w:r w:rsidRPr="009214BE">
        <w:rPr>
          <w:rtl/>
        </w:rPr>
        <w:t>רשות הדיבור לחבר הכנסת יוסף בא</w:t>
      </w:r>
      <w:r w:rsidR="00515A37">
        <w:rPr>
          <w:rtl/>
        </w:rPr>
        <w:t>-</w:t>
      </w:r>
      <w:r w:rsidRPr="009214BE">
        <w:rPr>
          <w:rtl/>
        </w:rPr>
        <w:t xml:space="preserve">גד, ואחריו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רן כהן.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 xml:space="preserve">ראש, כנסת נכבדה, אני לא רוצה להשאיר אתכם במתח </w:t>
      </w:r>
      <w:r w:rsidR="00515A37">
        <w:rPr>
          <w:rtl/>
        </w:rPr>
        <w:t>–</w:t>
      </w:r>
      <w:r w:rsidRPr="009214BE">
        <w:rPr>
          <w:rtl/>
        </w:rPr>
        <w:t xml:space="preserve"> אני אצביע נגד</w:t>
      </w:r>
      <w:r w:rsidR="00515A37">
        <w:rPr>
          <w:rtl/>
        </w:rPr>
        <w:t xml:space="preserve"> </w:t>
      </w:r>
      <w:r w:rsidRPr="009214BE">
        <w:rPr>
          <w:rtl/>
        </w:rPr>
        <w:t>הסרת</w:t>
      </w:r>
      <w:r w:rsidR="00515A37">
        <w:rPr>
          <w:rtl/>
        </w:rPr>
        <w:t xml:space="preserve"> </w:t>
      </w:r>
      <w:r w:rsidRPr="009214BE">
        <w:rPr>
          <w:rtl/>
        </w:rPr>
        <w:t>חסינותו</w:t>
      </w:r>
      <w:r w:rsidR="00515A37">
        <w:rPr>
          <w:rtl/>
        </w:rPr>
        <w:t xml:space="preserve"> </w:t>
      </w:r>
      <w:r w:rsidRPr="009214BE">
        <w:rPr>
          <w:rtl/>
        </w:rPr>
        <w:t>של סגן השר הרב פנחסי, ולא מתוך התערבות בשיקולים אם הוא צודק, או</w:t>
      </w:r>
      <w:r w:rsidR="00515A37">
        <w:rPr>
          <w:rtl/>
        </w:rPr>
        <w:t xml:space="preserve"> </w:t>
      </w:r>
      <w:r w:rsidRPr="009214BE">
        <w:rPr>
          <w:rtl/>
        </w:rPr>
        <w:t>אינו</w:t>
      </w:r>
      <w:r w:rsidR="00515A37">
        <w:rPr>
          <w:rtl/>
        </w:rPr>
        <w:t xml:space="preserve"> </w:t>
      </w:r>
      <w:r w:rsidRPr="009214BE">
        <w:rPr>
          <w:rtl/>
        </w:rPr>
        <w:t>צודק.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עושה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בראש</w:t>
      </w:r>
      <w:r w:rsidR="00515A37">
        <w:rPr>
          <w:rtl/>
        </w:rPr>
        <w:t xml:space="preserve"> </w:t>
      </w:r>
      <w:r w:rsidRPr="009214BE">
        <w:rPr>
          <w:rtl/>
        </w:rPr>
        <w:t>ובראשונה כמחאה נגד בית</w:t>
      </w:r>
      <w:r w:rsidR="00515A37">
        <w:rPr>
          <w:rtl/>
        </w:rPr>
        <w:t>-</w:t>
      </w:r>
      <w:r w:rsidRPr="009214BE">
        <w:rPr>
          <w:rtl/>
        </w:rPr>
        <w:t>המשפט העליון, כיוון</w:t>
      </w:r>
      <w:r w:rsidR="00515A37">
        <w:rPr>
          <w:rtl/>
        </w:rPr>
        <w:t xml:space="preserve"> </w:t>
      </w:r>
      <w:r w:rsidRPr="009214BE">
        <w:rPr>
          <w:rtl/>
        </w:rPr>
        <w:t>שבית</w:t>
      </w:r>
      <w:r w:rsidR="00515A37">
        <w:rPr>
          <w:rtl/>
        </w:rPr>
        <w:t>-</w:t>
      </w:r>
      <w:r w:rsidRPr="009214BE">
        <w:rPr>
          <w:rtl/>
        </w:rPr>
        <w:t>המשפט</w:t>
      </w:r>
      <w:r w:rsidR="00515A37">
        <w:rPr>
          <w:rtl/>
        </w:rPr>
        <w:t xml:space="preserve"> </w:t>
      </w:r>
      <w:r w:rsidRPr="009214BE">
        <w:rPr>
          <w:rtl/>
        </w:rPr>
        <w:t>העליון,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רשות שופטת, מתערב בענייני הרשות המחוקקת. אני הרגשתי</w:t>
      </w:r>
      <w:r w:rsidR="00515A37">
        <w:rPr>
          <w:rtl/>
        </w:rPr>
        <w:t xml:space="preserve"> </w:t>
      </w:r>
      <w:r w:rsidRPr="009214BE">
        <w:rPr>
          <w:rtl/>
        </w:rPr>
        <w:t>זאת על בשרי בפרשת הבג"ץ שהגשתי בעניין רוברט מנינג.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איך הרגשת את זה?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קרה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איום</w:t>
      </w:r>
      <w:r w:rsidR="00515A37">
        <w:rPr>
          <w:rtl/>
        </w:rPr>
        <w:t xml:space="preserve"> </w:t>
      </w:r>
      <w:r w:rsidRPr="009214BE">
        <w:rPr>
          <w:rtl/>
        </w:rPr>
        <w:t>ונורא. אישרו לי בכנסת להגיש הצעה לסדר</w:t>
      </w:r>
      <w:r w:rsidR="00515A37">
        <w:rPr>
          <w:rtl/>
        </w:rPr>
        <w:t>-</w:t>
      </w:r>
      <w:r w:rsidRPr="009214BE">
        <w:rPr>
          <w:rtl/>
        </w:rPr>
        <w:t>היום. התכוננתי,</w:t>
      </w:r>
      <w:r w:rsidR="00515A37">
        <w:rPr>
          <w:rtl/>
        </w:rPr>
        <w:t xml:space="preserve"> </w:t>
      </w:r>
      <w:r w:rsidRPr="009214BE">
        <w:rPr>
          <w:rtl/>
        </w:rPr>
        <w:t>לקחתי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זה ברצינות.</w:t>
      </w:r>
      <w:r w:rsidR="00515A37">
        <w:rPr>
          <w:rtl/>
        </w:rPr>
        <w:t xml:space="preserve"> </w:t>
      </w:r>
      <w:r w:rsidRPr="009214BE">
        <w:rPr>
          <w:rtl/>
        </w:rPr>
        <w:t>התקיים דיון.</w:t>
      </w:r>
      <w:r w:rsidR="00515A37">
        <w:rPr>
          <w:rtl/>
        </w:rPr>
        <w:t xml:space="preserve"> </w:t>
      </w:r>
      <w:r w:rsidRPr="009214BE">
        <w:rPr>
          <w:rtl/>
        </w:rPr>
        <w:t>עליתי והעליתי את הצעתי. אחרי עלה השר דוד</w:t>
      </w:r>
      <w:r w:rsidR="00515A37">
        <w:rPr>
          <w:rtl/>
        </w:rPr>
        <w:t xml:space="preserve"> </w:t>
      </w:r>
      <w:r w:rsidRPr="009214BE">
        <w:rPr>
          <w:rtl/>
        </w:rPr>
        <w:t>ליבאי,</w:t>
      </w:r>
      <w:r w:rsidR="00515A37">
        <w:rPr>
          <w:rtl/>
        </w:rPr>
        <w:t xml:space="preserve"> </w:t>
      </w:r>
      <w:r w:rsidRPr="009214BE">
        <w:rPr>
          <w:rtl/>
        </w:rPr>
        <w:t>ובמשך</w:t>
      </w:r>
      <w:r w:rsidR="00515A37">
        <w:rPr>
          <w:rtl/>
        </w:rPr>
        <w:t xml:space="preserve"> </w:t>
      </w:r>
      <w:r w:rsidRPr="009214BE">
        <w:rPr>
          <w:rtl/>
        </w:rPr>
        <w:t>20 דקות ניסה לשכנע את הכנסת שאני לא צודק. התקיימה הצבעה, רק השר</w:t>
      </w:r>
      <w:r w:rsidR="00515A37">
        <w:rPr>
          <w:rtl/>
        </w:rPr>
        <w:t xml:space="preserve"> </w:t>
      </w:r>
      <w:r w:rsidRPr="009214BE">
        <w:rPr>
          <w:rtl/>
        </w:rPr>
        <w:t>ליבאי</w:t>
      </w:r>
      <w:r w:rsidR="00515A37">
        <w:rPr>
          <w:rtl/>
        </w:rPr>
        <w:t xml:space="preserve"> </w:t>
      </w:r>
      <w:r w:rsidRPr="009214BE">
        <w:rPr>
          <w:rtl/>
        </w:rPr>
        <w:t>הצביע</w:t>
      </w:r>
      <w:r w:rsidR="00515A37">
        <w:rPr>
          <w:rtl/>
        </w:rPr>
        <w:t xml:space="preserve"> </w:t>
      </w:r>
      <w:r w:rsidRPr="009214BE">
        <w:rPr>
          <w:rtl/>
        </w:rPr>
        <w:t>בעד,</w:t>
      </w:r>
      <w:r w:rsidR="00515A37">
        <w:rPr>
          <w:rtl/>
        </w:rPr>
        <w:t xml:space="preserve"> </w:t>
      </w:r>
      <w:r w:rsidRPr="009214BE">
        <w:rPr>
          <w:rtl/>
        </w:rPr>
        <w:t>שמונה</w:t>
      </w:r>
      <w:r w:rsidR="00515A37">
        <w:rPr>
          <w:rtl/>
        </w:rPr>
        <w:t xml:space="preserve"> </w:t>
      </w:r>
      <w:r w:rsidRPr="009214BE">
        <w:rPr>
          <w:rtl/>
        </w:rPr>
        <w:t>היו נגדו, אתי. ואחרי כל זה אני בא לבית</w:t>
      </w:r>
      <w:r w:rsidR="00515A37">
        <w:rPr>
          <w:rtl/>
        </w:rPr>
        <w:t>-</w:t>
      </w:r>
      <w:r w:rsidRPr="009214BE">
        <w:rPr>
          <w:rtl/>
        </w:rPr>
        <w:t>המשפט העליון</w:t>
      </w:r>
      <w:r w:rsidR="00515A37">
        <w:rPr>
          <w:rtl/>
        </w:rPr>
        <w:t xml:space="preserve"> </w:t>
      </w:r>
      <w:r w:rsidRPr="009214BE">
        <w:rPr>
          <w:rtl/>
        </w:rPr>
        <w:t>ואומר: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מחוקקת, היה דיון, השר נכשל ברוב מוחלט, כולם נגדו, אחרי ש</w:t>
      </w:r>
      <w:r w:rsidR="00515A37">
        <w:rPr>
          <w:rtl/>
        </w:rPr>
        <w:t>-</w:t>
      </w:r>
      <w:r w:rsidRPr="009214BE">
        <w:rPr>
          <w:rtl/>
        </w:rPr>
        <w:t>20</w:t>
      </w:r>
      <w:r w:rsidR="00515A37">
        <w:rPr>
          <w:rtl/>
        </w:rPr>
        <w:t xml:space="preserve"> </w:t>
      </w:r>
      <w:r w:rsidRPr="009214BE">
        <w:rPr>
          <w:rtl/>
        </w:rPr>
        <w:t>דקות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ניסה לשכנע.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 xml:space="preserve">המשפט העליון, איך אומרים החבר'ה? </w:t>
      </w:r>
      <w:r w:rsidR="00515A37">
        <w:rPr>
          <w:rtl/>
        </w:rPr>
        <w:t>–</w:t>
      </w:r>
      <w:r w:rsidRPr="009214BE">
        <w:rPr>
          <w:rtl/>
        </w:rPr>
        <w:t xml:space="preserve"> לא שם על הכנסת,</w:t>
      </w:r>
      <w:r w:rsidR="00515A37">
        <w:rPr>
          <w:rtl/>
        </w:rPr>
        <w:t xml:space="preserve"> </w:t>
      </w:r>
      <w:r w:rsidRPr="009214BE">
        <w:rPr>
          <w:rtl/>
        </w:rPr>
        <w:t>צפצף</w:t>
      </w:r>
      <w:r w:rsidR="00515A37">
        <w:rPr>
          <w:rtl/>
        </w:rPr>
        <w:t xml:space="preserve"> </w:t>
      </w:r>
      <w:r w:rsidRPr="009214BE">
        <w:rPr>
          <w:rtl/>
        </w:rPr>
        <w:t>על הכנסת ובכלל לא התחשב, אפילו צחקו לי ולעגו לי, שאני כל כך תמים. אז אני</w:t>
      </w:r>
      <w:r w:rsidR="00515A37">
        <w:rPr>
          <w:rtl/>
        </w:rPr>
        <w:t xml:space="preserve"> </w:t>
      </w: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יודע,</w:t>
      </w:r>
      <w:r w:rsidR="00515A37">
        <w:rPr>
          <w:rtl/>
        </w:rPr>
        <w:t xml:space="preserve"> </w:t>
      </w:r>
      <w:r w:rsidRPr="009214BE">
        <w:rPr>
          <w:rtl/>
        </w:rPr>
        <w:t>או שיש כנסת ויש סדר</w:t>
      </w:r>
      <w:r w:rsidR="00515A37">
        <w:rPr>
          <w:rtl/>
        </w:rPr>
        <w:t>-</w:t>
      </w:r>
      <w:r w:rsidRPr="009214BE">
        <w:rPr>
          <w:rtl/>
        </w:rPr>
        <w:t>יום ויש הצבעות ויש פה צפצופים ולא נותנים לנו</w:t>
      </w:r>
      <w:r w:rsidR="00515A37">
        <w:rPr>
          <w:rtl/>
        </w:rPr>
        <w:t xml:space="preserve"> </w:t>
      </w:r>
      <w:r w:rsidRPr="009214BE">
        <w:rPr>
          <w:rtl/>
        </w:rPr>
        <w:t>לעבור דקה על הזמן, ואחרי כל זה הופכים אותנו לצחוק.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אפשר לשאול שאלה?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היושב</w:t>
      </w:r>
      <w:r w:rsidR="00515A37">
        <w:rPr>
          <w:rtl/>
        </w:rPr>
        <w:t>-</w:t>
      </w:r>
      <w:r w:rsidRPr="009214BE">
        <w:rPr>
          <w:rtl/>
        </w:rPr>
        <w:t>ראש מרשה.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חייבו אותך בהוצאות?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</w:t>
      </w:r>
      <w:r w:rsidR="00515A37">
        <w:rPr>
          <w:rtl/>
        </w:rPr>
        <w:t xml:space="preserve"> </w:t>
      </w:r>
      <w:r w:rsidRPr="009214BE">
        <w:rPr>
          <w:rtl/>
        </w:rPr>
        <w:t>רציתי שיחייבו ולא הייתי משלם, מפני שאני רציתי להפוך את זה ל"קייס" של</w:t>
      </w:r>
      <w:r w:rsidR="00515A37">
        <w:rPr>
          <w:rtl/>
        </w:rPr>
        <w:t xml:space="preserve"> </w:t>
      </w:r>
      <w:r w:rsidRPr="009214BE">
        <w:rPr>
          <w:rtl/>
        </w:rPr>
        <w:t>הסרת</w:t>
      </w:r>
      <w:r w:rsidR="00515A37">
        <w:rPr>
          <w:rtl/>
        </w:rPr>
        <w:t xml:space="preserve"> </w:t>
      </w:r>
      <w:r w:rsidRPr="009214BE">
        <w:rPr>
          <w:rtl/>
        </w:rPr>
        <w:t>החסינות</w:t>
      </w:r>
      <w:r w:rsidR="00515A37">
        <w:rPr>
          <w:rtl/>
        </w:rPr>
        <w:t xml:space="preserve"> </w:t>
      </w:r>
      <w:r w:rsidRPr="009214BE">
        <w:rPr>
          <w:rtl/>
        </w:rPr>
        <w:t>שלי. מה פירושו של דבר, שיש כנסת והצבעות? לשם מה עושים הצבעה שלא</w:t>
      </w:r>
      <w:r w:rsidR="00515A37">
        <w:rPr>
          <w:rtl/>
        </w:rPr>
        <w:t xml:space="preserve"> </w:t>
      </w:r>
      <w:r w:rsidRPr="009214BE">
        <w:rPr>
          <w:rtl/>
        </w:rPr>
        <w:t>יוסגר רוברט מנינג, כל זמן שזה לא יעבור בוועדת החוקה, חוק ומשפט? עושים צחוק.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לכן כמחאה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הלכת לבג"ץ ואתה לא רוצה שבג"ץ יתערב כאן?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הלכתי</w:t>
      </w:r>
      <w:r w:rsidR="00515A37">
        <w:rPr>
          <w:rtl/>
        </w:rPr>
        <w:t xml:space="preserve"> </w:t>
      </w:r>
      <w:r w:rsidRPr="009214BE">
        <w:rPr>
          <w:rtl/>
        </w:rPr>
        <w:t>לבג"ץ, כי הוחלט כאן. הודיע השר ליבאי שרק בג"ץ יכול לשנות את העניין</w:t>
      </w:r>
      <w:r w:rsidR="00515A37">
        <w:rPr>
          <w:rtl/>
        </w:rPr>
        <w:t xml:space="preserve"> </w:t>
      </w:r>
      <w:r w:rsidRPr="009214BE">
        <w:rPr>
          <w:rtl/>
        </w:rPr>
        <w:t>של רוברט מנינג. הלכתי לבג"ץ לקיים את החלטת הכנסת המחוקקת.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הנכבדים,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לכם: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ניתן לבית</w:t>
      </w:r>
      <w:r w:rsidR="00515A37">
        <w:rPr>
          <w:rtl/>
        </w:rPr>
        <w:t>-</w:t>
      </w:r>
      <w:r w:rsidRPr="009214BE">
        <w:rPr>
          <w:rtl/>
        </w:rPr>
        <w:t>המשפט העליון להיות</w:t>
      </w:r>
      <w:r w:rsidR="00515A37">
        <w:rPr>
          <w:rtl/>
        </w:rPr>
        <w:t xml:space="preserve"> </w:t>
      </w:r>
      <w:r w:rsidRPr="009214BE">
        <w:rPr>
          <w:rtl/>
        </w:rPr>
        <w:t>מעלינו, אנחנו ראויים למה שמגיע לנו. אם הרשות המחוקקת, שהיא המחוקקת, שהיא קובעת</w:t>
      </w:r>
      <w:r w:rsidR="00515A37">
        <w:rPr>
          <w:rtl/>
        </w:rPr>
        <w:t xml:space="preserve"> </w:t>
      </w:r>
      <w:r w:rsidRPr="009214BE">
        <w:rPr>
          <w:rtl/>
        </w:rPr>
        <w:t>לבית</w:t>
      </w:r>
      <w:r w:rsidR="00515A37">
        <w:rPr>
          <w:rtl/>
        </w:rPr>
        <w:t>-</w:t>
      </w:r>
      <w:r w:rsidRPr="009214BE">
        <w:rPr>
          <w:rtl/>
        </w:rPr>
        <w:t>המשפט</w:t>
      </w:r>
      <w:r w:rsidR="00515A37">
        <w:rPr>
          <w:rtl/>
        </w:rPr>
        <w:t xml:space="preserve"> </w:t>
      </w:r>
      <w:r w:rsidRPr="009214BE">
        <w:rPr>
          <w:rtl/>
        </w:rPr>
        <w:t>העליון,</w:t>
      </w:r>
      <w:r w:rsidR="00515A37">
        <w:rPr>
          <w:rtl/>
        </w:rPr>
        <w:t xml:space="preserve"> </w:t>
      </w:r>
      <w:r w:rsidRPr="009214BE">
        <w:rPr>
          <w:rtl/>
        </w:rPr>
        <w:t>הופכת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המשפט העליון לגוף מעליה, הרי כל סדרי המשפט</w:t>
      </w:r>
      <w:r w:rsidR="00515A37">
        <w:rPr>
          <w:rtl/>
        </w:rPr>
        <w:t xml:space="preserve"> </w:t>
      </w:r>
      <w:r w:rsidRPr="009214BE">
        <w:rPr>
          <w:rtl/>
        </w:rPr>
        <w:t>מעוותים.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 כפי שאמרתי, בלי להיכנס לעצם העניין, אני אצביע נגד הסרת חסינותו כמחאה</w:t>
      </w:r>
      <w:r w:rsidR="00515A37">
        <w:rPr>
          <w:rtl/>
        </w:rPr>
        <w:t xml:space="preserve"> </w:t>
      </w:r>
      <w:r w:rsidRPr="009214BE">
        <w:rPr>
          <w:rtl/>
        </w:rPr>
        <w:t>נגד בית</w:t>
      </w:r>
      <w:r w:rsidR="00515A37">
        <w:rPr>
          <w:rtl/>
        </w:rPr>
        <w:t>-</w:t>
      </w:r>
      <w:r w:rsidRPr="009214BE">
        <w:rPr>
          <w:rtl/>
        </w:rPr>
        <w:t>המשפט העליון.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איך הצבעת בפעם הקודמת?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ההצבעה חסויה, לא?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 הכנסת בא</w:t>
      </w:r>
      <w:r w:rsidR="00515A37">
        <w:rPr>
          <w:rtl/>
        </w:rPr>
        <w:t>-</w:t>
      </w:r>
      <w:r w:rsidRPr="009214BE">
        <w:rPr>
          <w:rtl/>
        </w:rPr>
        <w:t>גד.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רן כהן </w:t>
      </w:r>
      <w:r w:rsidR="00515A37">
        <w:rPr>
          <w:rtl/>
        </w:rPr>
        <w:t>–</w:t>
      </w:r>
      <w:r w:rsidRPr="009214BE">
        <w:rPr>
          <w:rtl/>
        </w:rPr>
        <w:t xml:space="preserve"> אינו נוכח. חבר הכנסת אלי דיין</w:t>
      </w:r>
      <w:r w:rsidR="00515A37">
        <w:rPr>
          <w:rtl/>
        </w:rPr>
        <w:t xml:space="preserve"> – </w:t>
      </w:r>
      <w:r w:rsidRPr="009214BE">
        <w:rPr>
          <w:rtl/>
        </w:rPr>
        <w:t>אינו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נוכח. חבר הכנסת דדי צוקר </w:t>
      </w:r>
      <w:r w:rsidR="00515A37">
        <w:rPr>
          <w:rtl/>
        </w:rPr>
        <w:t>–</w:t>
      </w:r>
      <w:r w:rsidRPr="009214BE">
        <w:rPr>
          <w:rtl/>
        </w:rPr>
        <w:t xml:space="preserve"> אינו נוכח.</w:t>
      </w:r>
      <w:r w:rsidR="00515A37">
        <w:rPr>
          <w:rtl/>
        </w:rPr>
        <w:t xml:space="preserve"> </w:t>
      </w:r>
      <w:r w:rsidRPr="009214BE">
        <w:rPr>
          <w:rtl/>
        </w:rPr>
        <w:t>אחרון הנואמים, חבר הכנסת מיכאל</w:t>
      </w:r>
      <w:r w:rsidR="00515A37">
        <w:rPr>
          <w:rtl/>
        </w:rPr>
        <w:t xml:space="preserve"> </w:t>
      </w:r>
      <w:r w:rsidRPr="009214BE">
        <w:rPr>
          <w:rtl/>
        </w:rPr>
        <w:t>איתן,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 xml:space="preserve">ראש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קראתי לך, לא היית.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איפה לא הייתי?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היית באולם, קראתי לך.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הייתי.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לא, לא היית כשקראתי לך. תגיש בג"ץ.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דן</w:t>
      </w:r>
      <w:r w:rsidR="00515A37">
        <w:rPr>
          <w:rtl/>
        </w:rPr>
        <w:t xml:space="preserve"> </w:t>
      </w:r>
      <w:r w:rsidRPr="009214BE">
        <w:rPr>
          <w:rtl/>
        </w:rPr>
        <w:t>תיכון, אני מוכן לתת לך לפנים משורת הדין. היות שאינני רוצה</w:t>
      </w:r>
      <w:r w:rsidR="00515A37">
        <w:rPr>
          <w:rtl/>
        </w:rPr>
        <w:t xml:space="preserve"> </w:t>
      </w:r>
      <w:r w:rsidRPr="009214BE">
        <w:rPr>
          <w:rtl/>
        </w:rPr>
        <w:t>להסתבך עם בג"ץ, אני נותן לך את רשות הדיבור.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כנסת נכבדה, אני מעריך ומוקיר את חבר הכנסת פנחסי </w:t>
      </w:r>
      <w:r w:rsidR="00515A37">
        <w:rPr>
          <w:rtl/>
        </w:rPr>
        <w:t>–</w:t>
      </w:r>
      <w:r w:rsidRPr="009214BE">
        <w:rPr>
          <w:rtl/>
        </w:rPr>
        <w:t xml:space="preserve"> כחבר</w:t>
      </w:r>
      <w:r w:rsidR="00515A37">
        <w:rPr>
          <w:rtl/>
        </w:rPr>
        <w:t xml:space="preserve"> </w:t>
      </w:r>
      <w:r w:rsidRPr="009214BE">
        <w:rPr>
          <w:rtl/>
        </w:rPr>
        <w:t>כנסת,</w:t>
      </w:r>
      <w:r w:rsidR="00515A37">
        <w:rPr>
          <w:rtl/>
        </w:rPr>
        <w:t xml:space="preserve"> </w:t>
      </w:r>
      <w:r w:rsidRPr="009214BE">
        <w:rPr>
          <w:rtl/>
        </w:rPr>
        <w:t>כחבר בוועדת הכספים, כסגן יושב</w:t>
      </w:r>
      <w:r w:rsidR="00515A37">
        <w:rPr>
          <w:rtl/>
        </w:rPr>
        <w:t>-</w:t>
      </w:r>
      <w:r w:rsidRPr="009214BE">
        <w:rPr>
          <w:rtl/>
        </w:rPr>
        <w:t>ראש הכנסת, כשר התקשורת, ולפי דעתי הוא היה</w:t>
      </w:r>
      <w:r w:rsidR="00515A37">
        <w:rPr>
          <w:rtl/>
        </w:rPr>
        <w:t xml:space="preserve"> </w:t>
      </w:r>
      <w:r w:rsidRPr="009214BE">
        <w:rPr>
          <w:rtl/>
        </w:rPr>
        <w:t>הטוב</w:t>
      </w:r>
      <w:r w:rsidR="00515A37">
        <w:rPr>
          <w:rtl/>
        </w:rPr>
        <w:t xml:space="preserve"> </w:t>
      </w:r>
      <w:r w:rsidRPr="009214BE">
        <w:rPr>
          <w:rtl/>
        </w:rPr>
        <w:t>בשרי</w:t>
      </w:r>
      <w:r w:rsidR="00515A37">
        <w:rPr>
          <w:rtl/>
        </w:rPr>
        <w:t xml:space="preserve"> </w:t>
      </w:r>
      <w:r w:rsidRPr="009214BE">
        <w:rPr>
          <w:rtl/>
        </w:rPr>
        <w:t>התקשורת</w:t>
      </w:r>
      <w:r w:rsidR="00515A37">
        <w:rPr>
          <w:rtl/>
        </w:rPr>
        <w:t xml:space="preserve"> </w:t>
      </w:r>
      <w:r w:rsidRPr="009214BE">
        <w:rPr>
          <w:rtl/>
        </w:rPr>
        <w:t>במדינת</w:t>
      </w:r>
      <w:r w:rsidR="00515A37">
        <w:rPr>
          <w:rtl/>
        </w:rPr>
        <w:t xml:space="preserve"> </w:t>
      </w:r>
      <w:r w:rsidRPr="009214BE">
        <w:rPr>
          <w:rtl/>
        </w:rPr>
        <w:t>ישראל, שר אמיץ שקיבל החלטות חשובות, אולי לא כל כך</w:t>
      </w:r>
      <w:r w:rsidR="00515A37">
        <w:rPr>
          <w:rtl/>
        </w:rPr>
        <w:t xml:space="preserve"> </w:t>
      </w:r>
      <w:r w:rsidRPr="009214BE">
        <w:rPr>
          <w:rtl/>
        </w:rPr>
        <w:t>פופולריות בעיני ועד העובדים, אבל הוא בשלו. להערכתי, הוא גרם לטלטלה חזקה בכל מה</w:t>
      </w:r>
      <w:r w:rsidR="00515A37">
        <w:rPr>
          <w:rtl/>
        </w:rPr>
        <w:t xml:space="preserve"> </w:t>
      </w:r>
      <w:r w:rsidRPr="009214BE">
        <w:rPr>
          <w:rtl/>
        </w:rPr>
        <w:t>שקשור</w:t>
      </w:r>
      <w:r w:rsidR="00515A37">
        <w:rPr>
          <w:rtl/>
        </w:rPr>
        <w:t xml:space="preserve"> </w:t>
      </w:r>
      <w:r w:rsidRPr="009214BE">
        <w:rPr>
          <w:rtl/>
        </w:rPr>
        <w:t>בשירותי התקשורת שניתנים לעם ישראל. אני גם חושב שכסגן שר הדתות הוא מתפקד</w:t>
      </w:r>
      <w:r w:rsidR="00515A37">
        <w:rPr>
          <w:rtl/>
        </w:rPr>
        <w:t xml:space="preserve"> </w:t>
      </w:r>
      <w:r w:rsidRPr="009214BE">
        <w:rPr>
          <w:rtl/>
        </w:rPr>
        <w:t>כהלכה במשרד שסבל לאחרונה ממשברים קשים ביותר.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די</w:t>
      </w:r>
      <w:r w:rsidR="00515A37">
        <w:rPr>
          <w:rtl/>
        </w:rPr>
        <w:t xml:space="preserve"> </w:t>
      </w:r>
      <w:r w:rsidRPr="009214BE">
        <w:rPr>
          <w:rtl/>
        </w:rPr>
        <w:t>ותיק;</w:t>
      </w:r>
      <w:r w:rsidR="00515A37">
        <w:rPr>
          <w:rtl/>
        </w:rPr>
        <w:t xml:space="preserve"> </w:t>
      </w:r>
      <w:r w:rsidRPr="009214BE">
        <w:rPr>
          <w:rtl/>
        </w:rPr>
        <w:t>שקלתי פעמים מספר אם לעתור לבג"ץ, והחלטתי, שאני</w:t>
      </w:r>
      <w:r w:rsidR="00515A37">
        <w:rPr>
          <w:rtl/>
        </w:rPr>
        <w:t xml:space="preserve"> </w:t>
      </w:r>
      <w:r w:rsidRPr="009214BE">
        <w:rPr>
          <w:rtl/>
        </w:rPr>
        <w:t>לבג"ץ לא פונה.</w:t>
      </w:r>
      <w:r w:rsidR="00515A37">
        <w:rPr>
          <w:rtl/>
        </w:rPr>
        <w:t xml:space="preserve"> </w:t>
      </w:r>
      <w:r w:rsidRPr="009214BE">
        <w:rPr>
          <w:rtl/>
        </w:rPr>
        <w:t>היו עניינים רבים, שבחלקם כמה מעמיתי חברי הכנסת פנו בגינם לבג"ץ</w:t>
      </w:r>
      <w:r w:rsidR="00515A37">
        <w:rPr>
          <w:rtl/>
        </w:rPr>
        <w:t xml:space="preserve"> </w:t>
      </w:r>
      <w:r w:rsidRPr="009214BE">
        <w:rPr>
          <w:rtl/>
        </w:rPr>
        <w:t>ואכן הם זכו.</w:t>
      </w:r>
      <w:r w:rsidR="00515A37">
        <w:rPr>
          <w:rtl/>
        </w:rPr>
        <w:t xml:space="preserve"> </w:t>
      </w:r>
      <w:r w:rsidRPr="009214BE">
        <w:rPr>
          <w:rtl/>
        </w:rPr>
        <w:t>הכלל שעמד לפני היה כלל פשוט ביותר. אתה פונה לבג"ץ, אתה מבקש סיוע</w:t>
      </w:r>
      <w:r w:rsidR="00515A37">
        <w:rPr>
          <w:rtl/>
        </w:rPr>
        <w:t xml:space="preserve"> </w:t>
      </w:r>
      <w:r w:rsidRPr="009214BE">
        <w:rPr>
          <w:rtl/>
        </w:rPr>
        <w:t>מבג"ץ,</w:t>
      </w:r>
      <w:r w:rsidR="00515A37">
        <w:rPr>
          <w:rtl/>
        </w:rPr>
        <w:t xml:space="preserve"> </w:t>
      </w: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תתפלא</w:t>
      </w:r>
      <w:r w:rsidR="00515A37">
        <w:rPr>
          <w:rtl/>
        </w:rPr>
        <w:t xml:space="preserve"> </w:t>
      </w:r>
      <w:r w:rsidRPr="009214BE">
        <w:rPr>
          <w:rtl/>
        </w:rPr>
        <w:t>כשבג"ץ יתערב לאחר מכן בעבודת הכנסת. ולכן העדפתי גם במקרה של</w:t>
      </w:r>
      <w:r w:rsidR="00515A37">
        <w:rPr>
          <w:rtl/>
        </w:rPr>
        <w:t xml:space="preserve"> </w:t>
      </w:r>
      <w:r w:rsidRPr="009214BE">
        <w:rPr>
          <w:rtl/>
        </w:rPr>
        <w:t>הבנקאים, חבר הכנסת מירום, שלא לפנות לבג"ץ; גם במקרה האחרון בעניין בנק הפועלים,</w:t>
      </w:r>
      <w:r w:rsidR="00515A37">
        <w:rPr>
          <w:rtl/>
        </w:rPr>
        <w:t xml:space="preserve"> </w:t>
      </w:r>
      <w:r w:rsidRPr="009214BE">
        <w:rPr>
          <w:rtl/>
        </w:rPr>
        <w:t>שחשבתי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"קייס"</w:t>
      </w:r>
      <w:r w:rsidR="00515A37">
        <w:rPr>
          <w:rtl/>
        </w:rPr>
        <w:t xml:space="preserve"> </w:t>
      </w:r>
      <w:r w:rsidRPr="009214BE">
        <w:rPr>
          <w:rtl/>
        </w:rPr>
        <w:t>בגינו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נעתור לבג"ץ. ההכרעה היתה שאנחנו לא עותרים</w:t>
      </w:r>
      <w:r w:rsidR="00515A37">
        <w:rPr>
          <w:rtl/>
        </w:rPr>
        <w:t xml:space="preserve"> </w:t>
      </w:r>
      <w:r w:rsidRPr="009214BE">
        <w:rPr>
          <w:rtl/>
        </w:rPr>
        <w:t>לבג"ץ,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ככל</w:t>
      </w:r>
      <w:r w:rsidR="00515A37">
        <w:rPr>
          <w:rtl/>
        </w:rPr>
        <w:t xml:space="preserve"> </w:t>
      </w:r>
      <w:r w:rsidRPr="009214BE">
        <w:rPr>
          <w:rtl/>
        </w:rPr>
        <w:t>שחברי הכנסת ירבו לעתור לבג"ץ, בג"ץ יתערב לאחר מכן במידה גדולה</w:t>
      </w:r>
      <w:r w:rsidR="00515A37">
        <w:rPr>
          <w:rtl/>
        </w:rPr>
        <w:t xml:space="preserve"> </w:t>
      </w:r>
      <w:r w:rsidRPr="009214BE">
        <w:rPr>
          <w:rtl/>
        </w:rPr>
        <w:t>יותר בעבודת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משנבחר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לכנסת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מקבל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עצמו חובות רבות. אני לא שופט, לא</w:t>
      </w:r>
      <w:r w:rsidR="00515A37">
        <w:rPr>
          <w:rtl/>
        </w:rPr>
        <w:t xml:space="preserve"> </w:t>
      </w:r>
      <w:r w:rsidRPr="009214BE">
        <w:rPr>
          <w:rtl/>
        </w:rPr>
        <w:t>עורך</w:t>
      </w:r>
      <w:r w:rsidR="00515A37">
        <w:rPr>
          <w:rtl/>
        </w:rPr>
        <w:t>-</w:t>
      </w:r>
      <w:r w:rsidRPr="009214BE">
        <w:rPr>
          <w:rtl/>
        </w:rPr>
        <w:t>דין,</w:t>
      </w:r>
      <w:r w:rsidR="00515A37">
        <w:rPr>
          <w:rtl/>
        </w:rPr>
        <w:t xml:space="preserve"> </w:t>
      </w:r>
      <w:r w:rsidRPr="009214BE">
        <w:rPr>
          <w:rtl/>
        </w:rPr>
        <w:t>וגם</w:t>
      </w:r>
      <w:r w:rsidR="00515A37">
        <w:rPr>
          <w:rtl/>
        </w:rPr>
        <w:t xml:space="preserve"> </w:t>
      </w: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שקראתי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הפרוטוקולים</w:t>
      </w:r>
      <w:r w:rsidR="00515A37">
        <w:rPr>
          <w:rtl/>
        </w:rPr>
        <w:t xml:space="preserve"> </w:t>
      </w: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מסוגל לעקוב אחר השתלשלות</w:t>
      </w:r>
      <w:r w:rsidR="00515A37">
        <w:rPr>
          <w:rtl/>
        </w:rPr>
        <w:t xml:space="preserve"> </w:t>
      </w:r>
      <w:r w:rsidRPr="009214BE">
        <w:rPr>
          <w:rtl/>
        </w:rPr>
        <w:t>העניינים,</w:t>
      </w:r>
      <w:r w:rsidR="00515A37">
        <w:rPr>
          <w:rtl/>
        </w:rPr>
        <w:t xml:space="preserve"> </w:t>
      </w:r>
      <w:r w:rsidRPr="009214BE">
        <w:rPr>
          <w:rtl/>
        </w:rPr>
        <w:t>ואינני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לומר אם ההחלטה של היועץ המשפטי צודקת או לא צודקת, חבר</w:t>
      </w:r>
      <w:r w:rsidR="00515A37">
        <w:rPr>
          <w:rtl/>
        </w:rPr>
        <w:t xml:space="preserve"> </w:t>
      </w:r>
      <w:r w:rsidRPr="009214BE">
        <w:rPr>
          <w:rtl/>
        </w:rPr>
        <w:t>הכנסת פנחסי, אם צריך להסיר את חסינותך או לא צריך להסיר את חסינותך.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משהחלטתי</w:t>
      </w:r>
      <w:r w:rsidR="00515A37">
        <w:rPr>
          <w:rtl/>
        </w:rPr>
        <w:t xml:space="preserve"> </w:t>
      </w:r>
      <w:r w:rsidRPr="009214BE">
        <w:rPr>
          <w:rtl/>
        </w:rPr>
        <w:t>שאינני</w:t>
      </w:r>
      <w:r w:rsidR="00515A37">
        <w:rPr>
          <w:rtl/>
        </w:rPr>
        <w:t xml:space="preserve"> </w:t>
      </w:r>
      <w:r w:rsidRPr="009214BE">
        <w:rPr>
          <w:rtl/>
        </w:rPr>
        <w:t>מצוי</w:t>
      </w:r>
      <w:r w:rsidR="00515A37">
        <w:rPr>
          <w:rtl/>
        </w:rPr>
        <w:t xml:space="preserve"> </w:t>
      </w:r>
      <w:r w:rsidRPr="009214BE">
        <w:rPr>
          <w:rtl/>
        </w:rPr>
        <w:t>אצל העניין, אמרתי לעצמי, שאם חבר הכנסת פנחסי</w:t>
      </w:r>
      <w:r w:rsidR="00515A37">
        <w:rPr>
          <w:rtl/>
        </w:rPr>
        <w:t xml:space="preserve"> </w:t>
      </w:r>
      <w:r w:rsidRPr="009214BE">
        <w:rPr>
          <w:rtl/>
        </w:rPr>
        <w:t>סובר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צודק,</w:t>
      </w:r>
      <w:r w:rsidR="00515A37">
        <w:rPr>
          <w:rtl/>
        </w:rPr>
        <w:t xml:space="preserve"> </w:t>
      </w:r>
      <w:r w:rsidRPr="009214BE">
        <w:rPr>
          <w:rtl/>
        </w:rPr>
        <w:t>ייערך</w:t>
      </w:r>
      <w:r w:rsidR="00515A37">
        <w:rPr>
          <w:rtl/>
        </w:rPr>
        <w:t xml:space="preserve"> </w:t>
      </w:r>
      <w:r w:rsidRPr="009214BE">
        <w:rPr>
          <w:rtl/>
        </w:rPr>
        <w:t>משפט</w:t>
      </w:r>
      <w:r w:rsidR="00515A37">
        <w:rPr>
          <w:rtl/>
        </w:rPr>
        <w:t xml:space="preserve"> </w:t>
      </w:r>
      <w:r w:rsidRPr="009214BE">
        <w:rPr>
          <w:rtl/>
        </w:rPr>
        <w:t>וצדקתו תצא לאור. זאת אני מייעץ לחברי חבר הכנסת</w:t>
      </w:r>
      <w:r w:rsidR="00515A37">
        <w:rPr>
          <w:rtl/>
        </w:rPr>
        <w:t xml:space="preserve"> </w:t>
      </w:r>
      <w:r w:rsidRPr="009214BE">
        <w:rPr>
          <w:rtl/>
        </w:rPr>
        <w:t>פנחסי.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ההחלטה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הבג"ץ,</w:t>
      </w:r>
      <w:r w:rsidR="00515A37">
        <w:rPr>
          <w:rtl/>
        </w:rPr>
        <w:t xml:space="preserve"> </w:t>
      </w:r>
      <w:r w:rsidRPr="009214BE">
        <w:rPr>
          <w:rtl/>
        </w:rPr>
        <w:t>במשפט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שניים.</w:t>
      </w:r>
      <w:r w:rsidR="00515A37">
        <w:rPr>
          <w:rtl/>
        </w:rPr>
        <w:t xml:space="preserve"> </w:t>
      </w:r>
      <w:r w:rsidRPr="009214BE">
        <w:rPr>
          <w:rtl/>
        </w:rPr>
        <w:t>הבג"ץ מתערב ואולי מזלזל</w:t>
      </w:r>
      <w:r w:rsidR="00515A37">
        <w:rPr>
          <w:rtl/>
        </w:rPr>
        <w:t xml:space="preserve"> </w:t>
      </w:r>
      <w:r w:rsidRPr="009214BE">
        <w:rPr>
          <w:rtl/>
        </w:rPr>
        <w:t>בהחלטות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  <w:r w:rsidR="00515A37">
        <w:rPr>
          <w:rtl/>
        </w:rPr>
        <w:t xml:space="preserve"> </w:t>
      </w:r>
      <w:r w:rsidRPr="009214BE">
        <w:rPr>
          <w:rtl/>
        </w:rPr>
        <w:t>למשל, היתה לא מזמן החלטה של הבג"ץ בעניין השק"ם. מערכת הביטחון</w:t>
      </w:r>
      <w:r w:rsidR="00515A37">
        <w:rPr>
          <w:rtl/>
        </w:rPr>
        <w:t xml:space="preserve"> </w:t>
      </w:r>
      <w:r w:rsidRPr="009214BE">
        <w:rPr>
          <w:rtl/>
        </w:rPr>
        <w:t>חתמה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חוזה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השק"ם לקראת תהליך ההפרטה, ולפיו הקשר שבין השק"ם לבין מערכת</w:t>
      </w:r>
      <w:r w:rsidR="00515A37">
        <w:rPr>
          <w:rtl/>
        </w:rPr>
        <w:t xml:space="preserve"> </w:t>
      </w:r>
      <w:r w:rsidRPr="009214BE">
        <w:rPr>
          <w:rtl/>
        </w:rPr>
        <w:t>הביטחון</w:t>
      </w:r>
      <w:r w:rsidR="00515A37">
        <w:rPr>
          <w:rtl/>
        </w:rPr>
        <w:t xml:space="preserve"> </w:t>
      </w:r>
      <w:r w:rsidRPr="009214BE">
        <w:rPr>
          <w:rtl/>
        </w:rPr>
        <w:t>יתקיים במשך עשר שנים.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מישהו עתר לבג"ץ </w:t>
      </w:r>
      <w:r w:rsidR="00515A37">
        <w:rPr>
          <w:rtl/>
        </w:rPr>
        <w:t>–</w:t>
      </w:r>
      <w:r w:rsidRPr="009214BE">
        <w:rPr>
          <w:rtl/>
        </w:rPr>
        <w:t xml:space="preserve"> ה"שופר</w:t>
      </w:r>
      <w:r w:rsidR="00515A37">
        <w:rPr>
          <w:rtl/>
        </w:rPr>
        <w:t>-</w:t>
      </w:r>
      <w:r w:rsidRPr="009214BE">
        <w:rPr>
          <w:rtl/>
        </w:rPr>
        <w:t>סל" וה"קו</w:t>
      </w:r>
      <w:r w:rsidR="00515A37">
        <w:rPr>
          <w:rtl/>
        </w:rPr>
        <w:t>-</w:t>
      </w:r>
      <w:r w:rsidRPr="009214BE">
        <w:rPr>
          <w:rtl/>
        </w:rPr>
        <w:t>אופ" ערערו,</w:t>
      </w:r>
      <w:r w:rsidR="00515A37">
        <w:rPr>
          <w:rtl/>
        </w:rPr>
        <w:t xml:space="preserve"> </w:t>
      </w:r>
      <w:r w:rsidRPr="009214BE">
        <w:rPr>
          <w:rtl/>
        </w:rPr>
        <w:t>ולהפתעתי</w:t>
      </w:r>
      <w:r w:rsidR="00515A37">
        <w:rPr>
          <w:rtl/>
        </w:rPr>
        <w:t xml:space="preserve"> </w:t>
      </w:r>
      <w:r w:rsidRPr="009214BE">
        <w:rPr>
          <w:rtl/>
        </w:rPr>
        <w:t>הרבה</w:t>
      </w:r>
      <w:r w:rsidR="00515A37">
        <w:rPr>
          <w:rtl/>
        </w:rPr>
        <w:t xml:space="preserve"> </w:t>
      </w:r>
      <w:r w:rsidRPr="009214BE">
        <w:rPr>
          <w:rtl/>
        </w:rPr>
        <w:t>החליט</w:t>
      </w:r>
      <w:r w:rsidR="00515A37">
        <w:rPr>
          <w:rtl/>
        </w:rPr>
        <w:t xml:space="preserve"> </w:t>
      </w:r>
      <w:r w:rsidRPr="009214BE">
        <w:rPr>
          <w:rtl/>
        </w:rPr>
        <w:t>בג"ץ שהחוזה לעשר שנים ארוך מדי והוא קיצר את התקופה לחמש</w:t>
      </w:r>
      <w:r w:rsidR="00515A37">
        <w:rPr>
          <w:rtl/>
        </w:rPr>
        <w:t xml:space="preserve"> </w:t>
      </w:r>
      <w:r w:rsidRPr="009214BE">
        <w:rPr>
          <w:rtl/>
        </w:rPr>
        <w:t>שנים.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דוגמה</w:t>
      </w:r>
      <w:r w:rsidR="00515A37">
        <w:rPr>
          <w:rtl/>
        </w:rPr>
        <w:t xml:space="preserve"> </w:t>
      </w:r>
      <w:r w:rsidRPr="009214BE">
        <w:rPr>
          <w:rtl/>
        </w:rPr>
        <w:t>לכך</w:t>
      </w:r>
      <w:r w:rsidR="00515A37">
        <w:rPr>
          <w:rtl/>
        </w:rPr>
        <w:t xml:space="preserve"> </w:t>
      </w:r>
      <w:r w:rsidRPr="009214BE">
        <w:rPr>
          <w:rtl/>
        </w:rPr>
        <w:t>שההחלטות</w:t>
      </w:r>
      <w:r w:rsidR="00515A37">
        <w:rPr>
          <w:rtl/>
        </w:rPr>
        <w:t xml:space="preserve"> </w:t>
      </w:r>
      <w:r w:rsidRPr="009214BE">
        <w:rPr>
          <w:rtl/>
        </w:rPr>
        <w:t>האחרונות</w:t>
      </w:r>
      <w:r w:rsidR="00515A37">
        <w:rPr>
          <w:rtl/>
        </w:rPr>
        <w:t xml:space="preserve"> </w:t>
      </w:r>
      <w:r w:rsidRPr="009214BE">
        <w:rPr>
          <w:rtl/>
        </w:rPr>
        <w:t>של בג"ץ מעוררות בעיה, שכן הבג"ץ כנראה</w:t>
      </w:r>
      <w:r w:rsidR="00515A37">
        <w:rPr>
          <w:rtl/>
        </w:rPr>
        <w:t xml:space="preserve"> </w:t>
      </w:r>
      <w:r w:rsidRPr="009214BE">
        <w:rPr>
          <w:rtl/>
        </w:rPr>
        <w:t>מתערב יותר מדי בעניינים שקשורים במדיניות ואולי בעשייה.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אילו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נעניתי לבקשת בג"ץ, הרי </w:t>
      </w:r>
      <w:r w:rsidR="00515A37" w:rsidRPr="009214BE">
        <w:rPr>
          <w:rtl/>
        </w:rPr>
        <w:t>95</w:t>
      </w:r>
      <w:r w:rsidR="00515A37">
        <w:rPr>
          <w:rtl/>
        </w:rPr>
        <w:t>%</w:t>
      </w:r>
      <w:r w:rsidRPr="009214BE">
        <w:rPr>
          <w:rtl/>
        </w:rPr>
        <w:t xml:space="preserve"> או </w:t>
      </w:r>
      <w:r w:rsidR="00515A37" w:rsidRPr="009214BE">
        <w:rPr>
          <w:rtl/>
        </w:rPr>
        <w:t>99</w:t>
      </w:r>
      <w:r w:rsidR="00515A37">
        <w:rPr>
          <w:rtl/>
        </w:rPr>
        <w:t>%</w:t>
      </w:r>
      <w:r w:rsidRPr="009214BE">
        <w:rPr>
          <w:rtl/>
        </w:rPr>
        <w:t xml:space="preserve"> מהחלטות הכנסת וועדות הכנסת לא היו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הסף</w:t>
      </w:r>
      <w:r w:rsidR="00515A37">
        <w:rPr>
          <w:rtl/>
        </w:rPr>
        <w:t xml:space="preserve"> </w:t>
      </w:r>
      <w:r w:rsidRPr="009214BE">
        <w:rPr>
          <w:rtl/>
        </w:rPr>
        <w:t>שקבע</w:t>
      </w:r>
      <w:r w:rsidR="00515A37">
        <w:rPr>
          <w:rtl/>
        </w:rPr>
        <w:t xml:space="preserve"> </w:t>
      </w:r>
      <w:r w:rsidRPr="009214BE">
        <w:rPr>
          <w:rtl/>
        </w:rPr>
        <w:t>לאחרונה בג"ץ בשביל הכנסת. אביא לך דוגמה, אדוני 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 הכספים.</w:t>
      </w:r>
      <w:r w:rsidR="00515A37">
        <w:rPr>
          <w:rtl/>
        </w:rPr>
        <w:t xml:space="preserve"> </w:t>
      </w:r>
      <w:r w:rsidRPr="009214BE">
        <w:rPr>
          <w:rtl/>
        </w:rPr>
        <w:t>למשל, היום דנו במחיר המים לחקלאים. השתתפו שלושה חברי כנסת. נערכה</w:t>
      </w:r>
      <w:r w:rsidR="00515A37">
        <w:rPr>
          <w:rtl/>
        </w:rPr>
        <w:t xml:space="preserve"> </w:t>
      </w:r>
      <w:r w:rsidRPr="009214BE">
        <w:rPr>
          <w:rtl/>
        </w:rPr>
        <w:t>הצבעה,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גיוס, הצטרפו עוד כ</w:t>
      </w:r>
      <w:r w:rsidR="00515A37">
        <w:rPr>
          <w:rtl/>
        </w:rPr>
        <w:t>-</w:t>
      </w:r>
      <w:r w:rsidRPr="009214BE">
        <w:rPr>
          <w:rtl/>
        </w:rPr>
        <w:t>11 חברי כנסת. איש מהם לא ידע על מה דנים, על מה</w:t>
      </w:r>
      <w:r w:rsidR="00515A37">
        <w:rPr>
          <w:rtl/>
        </w:rPr>
        <w:t xml:space="preserve"> </w:t>
      </w:r>
      <w:r w:rsidRPr="009214BE">
        <w:rPr>
          <w:rtl/>
        </w:rPr>
        <w:t>מצביעים,</w:t>
      </w:r>
      <w:r w:rsidR="00515A37">
        <w:rPr>
          <w:rtl/>
        </w:rPr>
        <w:t xml:space="preserve"> </w:t>
      </w:r>
      <w:r w:rsidRPr="009214BE">
        <w:rPr>
          <w:rtl/>
        </w:rPr>
        <w:t>כולם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הרימו ידיים בעד. למשל, נושא נוסף </w:t>
      </w:r>
      <w:r w:rsidR="00515A37">
        <w:rPr>
          <w:rtl/>
        </w:rPr>
        <w:t>–</w:t>
      </w:r>
      <w:r w:rsidRPr="009214BE">
        <w:rPr>
          <w:rtl/>
        </w:rPr>
        <w:t xml:space="preserve"> הרפורמה במיסוי על כלי הרכב.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שם</w:t>
      </w:r>
      <w:r w:rsidR="00515A37">
        <w:rPr>
          <w:rtl/>
        </w:rPr>
        <w:t xml:space="preserve"> </w:t>
      </w:r>
      <w:r w:rsidRPr="009214BE">
        <w:rPr>
          <w:rtl/>
        </w:rPr>
        <w:t>השתתפו</w:t>
      </w:r>
      <w:r w:rsidR="00515A37">
        <w:rPr>
          <w:rtl/>
        </w:rPr>
        <w:t xml:space="preserve"> </w:t>
      </w:r>
      <w:r w:rsidRPr="009214BE">
        <w:rPr>
          <w:rtl/>
        </w:rPr>
        <w:t>בדיון שלושה</w:t>
      </w:r>
      <w:r w:rsidR="00515A37">
        <w:rPr>
          <w:rtl/>
        </w:rPr>
        <w:t>-</w:t>
      </w:r>
      <w:r w:rsidRPr="009214BE">
        <w:rPr>
          <w:rtl/>
        </w:rPr>
        <w:t>ארבעה חברי כנסת, ובעת ההצבעה נכחו כ</w:t>
      </w:r>
      <w:r w:rsidR="00515A37">
        <w:rPr>
          <w:rtl/>
        </w:rPr>
        <w:t>-</w:t>
      </w:r>
      <w:r w:rsidRPr="009214BE">
        <w:rPr>
          <w:rtl/>
        </w:rPr>
        <w:t>14. זאת אומרת,</w:t>
      </w:r>
      <w:r w:rsidR="00515A37">
        <w:rPr>
          <w:rtl/>
        </w:rPr>
        <w:t xml:space="preserve"> </w:t>
      </w:r>
      <w:r w:rsidRPr="009214BE">
        <w:rPr>
          <w:rtl/>
        </w:rPr>
        <w:t>כ</w:t>
      </w:r>
      <w:r w:rsidR="00515A37">
        <w:rPr>
          <w:rtl/>
        </w:rPr>
        <w:t>-</w:t>
      </w:r>
      <w:r w:rsidR="00515A37" w:rsidRPr="009214BE">
        <w:rPr>
          <w:rtl/>
        </w:rPr>
        <w:t>99</w:t>
      </w:r>
      <w:r w:rsidR="00515A37">
        <w:rPr>
          <w:rtl/>
        </w:rPr>
        <w:t>%</w:t>
      </w:r>
      <w:r w:rsidRPr="009214BE">
        <w:rPr>
          <w:rtl/>
        </w:rPr>
        <w:t xml:space="preserve"> מהחלטות ועדת הכספים אינן עוברות את ה"רף" שקבע לנו הבג"ץ.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משפט</w:t>
      </w:r>
      <w:r w:rsidR="00515A37">
        <w:rPr>
          <w:rtl/>
        </w:rPr>
        <w:t xml:space="preserve"> </w:t>
      </w:r>
      <w:r w:rsidRPr="009214BE">
        <w:rPr>
          <w:rtl/>
        </w:rPr>
        <w:t>אחרון. אדוני סגן השר פנחסי, אני מאחל לך שצדקתך תצא לאור בבית</w:t>
      </w:r>
      <w:r w:rsidR="00515A37">
        <w:rPr>
          <w:rtl/>
        </w:rPr>
        <w:t>-</w:t>
      </w:r>
      <w:r w:rsidRPr="009214BE">
        <w:rPr>
          <w:rtl/>
        </w:rPr>
        <w:t>המשפט.</w:t>
      </w:r>
      <w:r w:rsidR="00515A37">
        <w:rPr>
          <w:rtl/>
        </w:rPr>
        <w:t xml:space="preserve"> </w:t>
      </w:r>
      <w:r w:rsidRPr="009214BE">
        <w:rPr>
          <w:rtl/>
        </w:rPr>
        <w:t>אתה זקוק לעצבים קשים.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רפאל פנחסי (ש"ס):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אפשר לעשות זאת בעוד שלוש שנים. חיכינו חמש שנים, נחכה עוד שלוש שנים.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התקופה</w:t>
      </w:r>
      <w:r w:rsidR="00515A37">
        <w:rPr>
          <w:rtl/>
        </w:rPr>
        <w:t xml:space="preserve"> </w:t>
      </w:r>
      <w:r w:rsidRPr="009214BE">
        <w:rPr>
          <w:rtl/>
        </w:rPr>
        <w:t>כנראה תגרום למריטת עצבים. אני מאחל לך שבכנסת הבאה תיבחר פעם נוספת</w:t>
      </w:r>
      <w:r w:rsidR="00515A37">
        <w:rPr>
          <w:rtl/>
        </w:rPr>
        <w:t xml:space="preserve"> </w:t>
      </w:r>
      <w:r w:rsidRPr="009214BE">
        <w:rPr>
          <w:rtl/>
        </w:rPr>
        <w:t>כשר.</w:t>
      </w:r>
      <w:r w:rsidR="00515A37">
        <w:rPr>
          <w:rtl/>
        </w:rPr>
        <w:t xml:space="preserve"> </w:t>
      </w:r>
      <w:r w:rsidRPr="009214BE">
        <w:rPr>
          <w:rtl/>
        </w:rPr>
        <w:t>לכן</w:t>
      </w:r>
      <w:r w:rsidR="00515A37">
        <w:rPr>
          <w:rtl/>
        </w:rPr>
        <w:t xml:space="preserve"> </w:t>
      </w:r>
      <w:r w:rsidRPr="009214BE">
        <w:rPr>
          <w:rtl/>
        </w:rPr>
        <w:t>הנימוק שלך, שנדחה זאת עד סוף הכנסת הנוכחית, איננו עומד במבחן, שהרי</w:t>
      </w:r>
      <w:r w:rsidR="00515A37">
        <w:rPr>
          <w:rtl/>
        </w:rPr>
        <w:t xml:space="preserve"> </w:t>
      </w:r>
      <w:r w:rsidRPr="009214BE">
        <w:rPr>
          <w:rtl/>
        </w:rPr>
        <w:t>אתה רוצה להיבחר גם בפעם הבאה. ובהתחשב בעובדה שבמפלגתך קובע בן</w:t>
      </w:r>
      <w:r w:rsidR="00515A37">
        <w:rPr>
          <w:rtl/>
        </w:rPr>
        <w:t>-</w:t>
      </w:r>
      <w:r w:rsidRPr="009214BE">
        <w:rPr>
          <w:rtl/>
        </w:rPr>
        <w:t>אדם אחד, סיכוייך</w:t>
      </w:r>
      <w:r w:rsidR="00515A37">
        <w:rPr>
          <w:rtl/>
        </w:rPr>
        <w:t xml:space="preserve"> </w:t>
      </w:r>
      <w:r w:rsidRPr="009214BE">
        <w:rPr>
          <w:rtl/>
        </w:rPr>
        <w:t>טובים מאוד.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דן תיכון. אחרון הנואמים, חבר הכנסת מיכאל איתן,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כנסת נכבדה, מאחר שדברי בוועדת הכנסת צוטטו מעל הדוכן הזה</w:t>
      </w:r>
      <w:r w:rsidR="00515A37">
        <w:rPr>
          <w:rtl/>
        </w:rPr>
        <w:t xml:space="preserve"> </w:t>
      </w:r>
      <w:r w:rsidRPr="009214BE">
        <w:rPr>
          <w:rtl/>
        </w:rPr>
        <w:t>פעמים</w:t>
      </w:r>
      <w:r w:rsidR="00515A37">
        <w:rPr>
          <w:rtl/>
        </w:rPr>
        <w:t xml:space="preserve"> </w:t>
      </w:r>
      <w:r w:rsidRPr="009214BE">
        <w:rPr>
          <w:rtl/>
        </w:rPr>
        <w:t>מספר</w:t>
      </w:r>
      <w:r w:rsidR="00515A37">
        <w:rPr>
          <w:rtl/>
        </w:rPr>
        <w:t xml:space="preserve"> </w:t>
      </w:r>
      <w:r w:rsidRPr="009214BE">
        <w:rPr>
          <w:rtl/>
        </w:rPr>
        <w:t>הערב,</w:t>
      </w:r>
      <w:r w:rsidR="00515A37">
        <w:rPr>
          <w:rtl/>
        </w:rPr>
        <w:t xml:space="preserve"> </w:t>
      </w:r>
      <w:r w:rsidRPr="009214BE">
        <w:rPr>
          <w:rtl/>
        </w:rPr>
        <w:t>אני רוצה לומר ולהבהיר: לא היו לי, לא בוועדת הכנסת ולא מחוץ</w:t>
      </w:r>
      <w:r w:rsidR="00515A37">
        <w:rPr>
          <w:rtl/>
        </w:rPr>
        <w:t xml:space="preserve"> </w:t>
      </w:r>
      <w:r w:rsidRPr="009214BE">
        <w:rPr>
          <w:rtl/>
        </w:rPr>
        <w:t>לוועדת הכנסת, שום כוונה ורצון לגרום לכך שאדם פלוני או אלמוני, שעשה שגיאות ועבר</w:t>
      </w:r>
      <w:r w:rsidR="00515A37">
        <w:rPr>
          <w:rtl/>
        </w:rPr>
        <w:t xml:space="preserve"> </w:t>
      </w:r>
      <w:r w:rsidRPr="009214BE">
        <w:rPr>
          <w:rtl/>
        </w:rPr>
        <w:t>אולי</w:t>
      </w:r>
      <w:r w:rsidR="00515A37">
        <w:rPr>
          <w:rtl/>
        </w:rPr>
        <w:t xml:space="preserve"> </w:t>
      </w:r>
      <w:r w:rsidRPr="009214BE">
        <w:rPr>
          <w:rtl/>
        </w:rPr>
        <w:t>עבירות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חשוד בעבירות מסוימות מן העבר, יובא כעת לדין, לאחר שחלפו שנים</w:t>
      </w:r>
      <w:r w:rsidR="00515A37">
        <w:rPr>
          <w:rtl/>
        </w:rPr>
        <w:t xml:space="preserve"> </w:t>
      </w:r>
      <w:r w:rsidRPr="009214BE">
        <w:rPr>
          <w:rtl/>
        </w:rPr>
        <w:t>והוא איננו עוד בתחום הפוליטי ולא עוסק בכך. זו נקודה ראשונה.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נקודה</w:t>
      </w:r>
      <w:r w:rsidR="00515A37">
        <w:rPr>
          <w:rtl/>
        </w:rPr>
        <w:t xml:space="preserve"> </w:t>
      </w:r>
      <w:r w:rsidRPr="009214BE">
        <w:rPr>
          <w:rtl/>
        </w:rPr>
        <w:t>שנייה.</w:t>
      </w:r>
      <w:r w:rsidR="00515A37">
        <w:rPr>
          <w:rtl/>
        </w:rPr>
        <w:t xml:space="preserve"> </w:t>
      </w:r>
      <w:r w:rsidRPr="009214BE">
        <w:rPr>
          <w:rtl/>
        </w:rPr>
        <w:t>מכל חברי ועדת הכנסת שהיו נוכחים בדיון, מכל המפלגות, לא היה</w:t>
      </w:r>
      <w:r w:rsidR="00515A37">
        <w:rPr>
          <w:rtl/>
        </w:rPr>
        <w:t xml:space="preserve"> </w:t>
      </w:r>
      <w:r w:rsidRPr="009214BE">
        <w:rPr>
          <w:rtl/>
        </w:rPr>
        <w:t>אדם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השתכנע,</w:t>
      </w:r>
      <w:r w:rsidR="00515A37">
        <w:rPr>
          <w:rtl/>
        </w:rPr>
        <w:t xml:space="preserve"> </w:t>
      </w:r>
      <w:r w:rsidRPr="009214BE">
        <w:rPr>
          <w:rtl/>
        </w:rPr>
        <w:t>שהיה</w:t>
      </w:r>
      <w:r w:rsidR="00515A37">
        <w:rPr>
          <w:rtl/>
        </w:rPr>
        <w:t xml:space="preserve"> </w:t>
      </w:r>
      <w:r w:rsidRPr="009214BE">
        <w:rPr>
          <w:rtl/>
        </w:rPr>
        <w:t>משהו</w:t>
      </w:r>
      <w:r w:rsidR="00515A37">
        <w:rPr>
          <w:rtl/>
        </w:rPr>
        <w:t xml:space="preserve"> </w:t>
      </w:r>
      <w:r w:rsidRPr="009214BE">
        <w:rPr>
          <w:rtl/>
        </w:rPr>
        <w:t>חריג</w:t>
      </w:r>
      <w:r w:rsidR="00515A37">
        <w:rPr>
          <w:rtl/>
        </w:rPr>
        <w:t xml:space="preserve"> </w:t>
      </w:r>
      <w:r w:rsidRPr="009214BE">
        <w:rPr>
          <w:rtl/>
        </w:rPr>
        <w:t>בהעמדתו לדין של חבר הכנסת פנחסי לאור</w:t>
      </w:r>
      <w:r w:rsidR="00515A37">
        <w:rPr>
          <w:rtl/>
        </w:rPr>
        <w:t xml:space="preserve"> </w:t>
      </w:r>
      <w:r w:rsidRPr="009214BE">
        <w:rPr>
          <w:rtl/>
        </w:rPr>
        <w:t>העדויות שהושמעו שם בדבר מעורבותם של גורמים נוספים ממפלגות אחרות בשורה ארוכה של</w:t>
      </w:r>
      <w:r w:rsidR="00515A37">
        <w:rPr>
          <w:rtl/>
        </w:rPr>
        <w:t xml:space="preserve"> </w:t>
      </w:r>
      <w:r w:rsidRPr="009214BE">
        <w:rPr>
          <w:rtl/>
        </w:rPr>
        <w:t>נושאים</w:t>
      </w:r>
      <w:r w:rsidR="00515A37">
        <w:rPr>
          <w:rtl/>
        </w:rPr>
        <w:t xml:space="preserve"> </w:t>
      </w:r>
      <w:r w:rsidRPr="009214BE">
        <w:rPr>
          <w:rtl/>
        </w:rPr>
        <w:t>שהיו קשורים במימון מפלגות, והיו מחייבים דין שווה או לפחות חקירה יסודית</w:t>
      </w:r>
      <w:r w:rsidR="00515A37">
        <w:rPr>
          <w:rtl/>
        </w:rPr>
        <w:t xml:space="preserve"> </w:t>
      </w: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המשטרה,</w:t>
      </w:r>
      <w:r w:rsidR="00515A37">
        <w:rPr>
          <w:rtl/>
        </w:rPr>
        <w:t xml:space="preserve"> </w:t>
      </w:r>
      <w:r w:rsidRPr="009214BE">
        <w:rPr>
          <w:rtl/>
        </w:rPr>
        <w:t>שבמרבית המקרים כלל לא התחילה אפילו בחקירה ובחלקם היתה חקירה</w:t>
      </w:r>
      <w:r w:rsidR="00515A37">
        <w:rPr>
          <w:rtl/>
        </w:rPr>
        <w:t xml:space="preserve"> </w:t>
      </w:r>
      <w:r w:rsidRPr="009214BE">
        <w:rPr>
          <w:rtl/>
        </w:rPr>
        <w:t>ללא העמדה לדין.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פרקליטת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>גברת</w:t>
      </w:r>
      <w:r w:rsidR="00515A37">
        <w:rPr>
          <w:rtl/>
        </w:rPr>
        <w:t xml:space="preserve"> </w:t>
      </w:r>
      <w:r w:rsidRPr="009214BE">
        <w:rPr>
          <w:rtl/>
        </w:rPr>
        <w:t>דורית בייניש הודתה שהנורמה של הבדיקה ושל העמדה</w:t>
      </w:r>
      <w:r w:rsidR="00515A37">
        <w:rPr>
          <w:rtl/>
        </w:rPr>
        <w:t xml:space="preserve"> </w:t>
      </w:r>
      <w:r w:rsidRPr="009214BE">
        <w:rPr>
          <w:rtl/>
        </w:rPr>
        <w:t>לדין ושל אכיפת החוק לפני זמנה היתה שגויה, והיא אמרה מזמן שהדברים השתנו.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לגבי אותו מקרה מפורסם שצוטט כאן, היא גמגמה. אם אומרת פרקליטת המדינה לחברי</w:t>
      </w:r>
      <w:r w:rsidR="00515A37">
        <w:rPr>
          <w:rtl/>
        </w:rPr>
        <w:t xml:space="preserve"> </w:t>
      </w:r>
      <w:r w:rsidRPr="009214BE">
        <w:rPr>
          <w:rtl/>
        </w:rPr>
        <w:t>כנסת בוועדת הכנסת משפט בנוסח: נכון, אני נתתי הוראה לחקור, שהמשטרה תפתח בחקירה,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אבל אני לא יודעת למה החקירה לא נפתחה </w:t>
      </w:r>
      <w:r w:rsidR="00515A37">
        <w:rPr>
          <w:rtl/>
        </w:rPr>
        <w:t>–</w:t>
      </w:r>
      <w:r w:rsidRPr="009214BE">
        <w:rPr>
          <w:rtl/>
        </w:rPr>
        <w:t xml:space="preserve"> זאת בושה לשלטון החוק במדינת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פנחסי</w:t>
      </w:r>
      <w:r w:rsidR="00515A37">
        <w:rPr>
          <w:rtl/>
        </w:rPr>
        <w:t xml:space="preserve"> </w:t>
      </w:r>
      <w:r w:rsidRPr="009214BE">
        <w:rPr>
          <w:rtl/>
        </w:rPr>
        <w:t>צודק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הדברים האלה, אבל מה? הצדק הזה אינו מתלבש על</w:t>
      </w:r>
      <w:r w:rsidR="00515A37">
        <w:rPr>
          <w:rtl/>
        </w:rPr>
        <w:t xml:space="preserve"> </w:t>
      </w:r>
      <w:r w:rsidRPr="009214BE">
        <w:rPr>
          <w:rtl/>
        </w:rPr>
        <w:t>המסקנה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תובע מאתנו, שכאשר הולכים לגעת בנקודה הזאת, שהיא פרובלמטית מבחינת</w:t>
      </w:r>
      <w:r w:rsidR="00515A37">
        <w:rPr>
          <w:rtl/>
        </w:rPr>
        <w:t xml:space="preserve"> </w:t>
      </w:r>
      <w:r w:rsidRPr="009214BE">
        <w:rPr>
          <w:rtl/>
        </w:rPr>
        <w:t>חיי</w:t>
      </w:r>
      <w:r w:rsidR="00515A37">
        <w:rPr>
          <w:rtl/>
        </w:rPr>
        <w:t xml:space="preserve"> </w:t>
      </w:r>
      <w:r w:rsidRPr="009214BE">
        <w:rPr>
          <w:rtl/>
        </w:rPr>
        <w:t>הציבור</w:t>
      </w:r>
      <w:r w:rsidR="00515A37">
        <w:rPr>
          <w:rtl/>
        </w:rPr>
        <w:t xml:space="preserve"> </w:t>
      </w:r>
      <w:r w:rsidRPr="009214BE">
        <w:rPr>
          <w:rtl/>
        </w:rPr>
        <w:t>במדינת</w:t>
      </w:r>
      <w:r w:rsidR="00515A37">
        <w:rPr>
          <w:rtl/>
        </w:rPr>
        <w:t xml:space="preserve"> </w:t>
      </w:r>
      <w:r w:rsidRPr="009214BE">
        <w:rPr>
          <w:rtl/>
        </w:rPr>
        <w:t>ישראל, וכבר רוצים לאכוף את החוק, גם במקרה הזה אנחנו נגיד:</w:t>
      </w:r>
      <w:r w:rsidR="00515A37">
        <w:rPr>
          <w:rtl/>
        </w:rPr>
        <w:t xml:space="preserve"> </w:t>
      </w:r>
      <w:r w:rsidRPr="009214BE">
        <w:rPr>
          <w:rtl/>
        </w:rPr>
        <w:t>לא,</w:t>
      </w:r>
      <w:r w:rsidR="00515A37">
        <w:rPr>
          <w:rtl/>
        </w:rPr>
        <w:t xml:space="preserve"> </w:t>
      </w:r>
      <w:r w:rsidRPr="009214BE">
        <w:rPr>
          <w:rtl/>
        </w:rPr>
        <w:t>לא ניתן; אנחנו הפוליטיקאים, אנשי המפלגות שקשורים בבעיות של המפלגות, נגיד: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לא ניתן. למה? </w:t>
      </w:r>
      <w:r w:rsidR="00515A37">
        <w:rPr>
          <w:rtl/>
        </w:rPr>
        <w:t>–</w:t>
      </w:r>
      <w:r w:rsidRPr="009214BE">
        <w:rPr>
          <w:rtl/>
        </w:rPr>
        <w:t xml:space="preserve"> כי גם אחרים עשו.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רביץ, אני שמח שנכנסת הנה. אני מתפלא על דבריך. עומד פה חבר כנסת,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ואני יודע שעמדו שרים במשטרה ואמרו: אנחנו חותמת גומי, אנחנו ח"כ </w:t>
      </w:r>
      <w:r w:rsidR="00515A37">
        <w:rPr>
          <w:rtl/>
        </w:rPr>
        <w:t>–</w:t>
      </w:r>
      <w:r w:rsidRPr="009214BE">
        <w:rPr>
          <w:rtl/>
        </w:rPr>
        <w:t xml:space="preserve"> חברי כנסת, או</w:t>
      </w:r>
      <w:r w:rsidR="00515A37">
        <w:rPr>
          <w:rtl/>
        </w:rPr>
        <w:t xml:space="preserve"> </w:t>
      </w:r>
      <w:r w:rsidRPr="009214BE">
        <w:rPr>
          <w:rtl/>
        </w:rPr>
        <w:t>ח"ג</w:t>
      </w:r>
      <w:r w:rsidR="00515A37">
        <w:rPr>
          <w:rtl/>
        </w:rPr>
        <w:t xml:space="preserve"> – </w:t>
      </w:r>
      <w:r w:rsidRPr="009214BE">
        <w:rPr>
          <w:rtl/>
        </w:rPr>
        <w:t>חותמת גומי.</w:t>
      </w:r>
      <w:r w:rsidR="00515A37">
        <w:rPr>
          <w:rtl/>
        </w:rPr>
        <w:t xml:space="preserve"> </w:t>
      </w:r>
      <w:r w:rsidRPr="009214BE">
        <w:rPr>
          <w:rtl/>
        </w:rPr>
        <w:t>חבר כנסת עומד כאן ואומר: נהייתי לחותמת גומי. רק על זה הוא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להיות</w:t>
      </w:r>
      <w:r w:rsidR="00515A37">
        <w:rPr>
          <w:rtl/>
        </w:rPr>
        <w:t xml:space="preserve"> </w:t>
      </w:r>
      <w:r w:rsidRPr="009214BE">
        <w:rPr>
          <w:rtl/>
        </w:rPr>
        <w:t>מועמד לדין.</w:t>
      </w:r>
      <w:r w:rsidR="00515A37">
        <w:rPr>
          <w:rtl/>
        </w:rPr>
        <w:t xml:space="preserve"> </w:t>
      </w:r>
      <w:r w:rsidRPr="009214BE">
        <w:rPr>
          <w:rtl/>
        </w:rPr>
        <w:t>חבר כנסת בא ואומר: חתמתי, נהייתי לחותמת גומי. זה נאה</w:t>
      </w:r>
      <w:r w:rsidR="00515A37">
        <w:rPr>
          <w:rtl/>
        </w:rPr>
        <w:t xml:space="preserve"> </w:t>
      </w:r>
      <w:r w:rsidRPr="009214BE">
        <w:rPr>
          <w:rtl/>
        </w:rPr>
        <w:t>שייאמר?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 לומר לגבי החלטת בג"ץ:</w:t>
      </w:r>
      <w:r w:rsidR="00515A37">
        <w:rPr>
          <w:rtl/>
        </w:rPr>
        <w:t xml:space="preserve"> </w:t>
      </w:r>
      <w:r w:rsidRPr="009214BE">
        <w:rPr>
          <w:rtl/>
        </w:rPr>
        <w:t>איזה צדק נעשה עם סגן השר פנחסי? יקום אדם</w:t>
      </w:r>
      <w:r w:rsidR="00515A37">
        <w:rPr>
          <w:rtl/>
        </w:rPr>
        <w:t xml:space="preserve"> </w:t>
      </w:r>
      <w:r w:rsidRPr="009214BE">
        <w:rPr>
          <w:rtl/>
        </w:rPr>
        <w:t>אחד ויגיד, שהדיון הנוסף הזה שאנחנו דנים בו עכשיו הוא אכן דיון מעין</w:t>
      </w:r>
      <w:r w:rsidR="00515A37">
        <w:rPr>
          <w:rtl/>
        </w:rPr>
        <w:t>-</w:t>
      </w:r>
      <w:r w:rsidRPr="009214BE">
        <w:rPr>
          <w:rtl/>
        </w:rPr>
        <w:t>שיפוטי, הוא</w:t>
      </w:r>
      <w:r w:rsidR="00515A37">
        <w:rPr>
          <w:rtl/>
        </w:rPr>
        <w:t xml:space="preserve"> </w:t>
      </w:r>
      <w:r w:rsidRPr="009214BE">
        <w:rPr>
          <w:rtl/>
        </w:rPr>
        <w:t>אכן</w:t>
      </w:r>
      <w:r w:rsidR="00515A37">
        <w:rPr>
          <w:rtl/>
        </w:rPr>
        <w:t xml:space="preserve"> </w:t>
      </w:r>
      <w:r w:rsidRPr="009214BE">
        <w:rPr>
          <w:rtl/>
        </w:rPr>
        <w:t>דיון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בו מן הצדק, הוא אכן דיון שהצדק נראה בו, הוא אכן דבר שיביא איזו</w:t>
      </w:r>
      <w:r w:rsidR="00515A37">
        <w:rPr>
          <w:rtl/>
        </w:rPr>
        <w:t xml:space="preserve"> </w:t>
      </w:r>
      <w:r w:rsidRPr="009214BE">
        <w:rPr>
          <w:rtl/>
        </w:rPr>
        <w:t>בשורה או גאולה לעולם או לחבר כנסת או לסגן השר פנחסי. זה לא היה במקום.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ודבר אחרון.</w:t>
      </w:r>
      <w:r w:rsidR="00515A37">
        <w:rPr>
          <w:rtl/>
        </w:rPr>
        <w:t xml:space="preserve"> </w:t>
      </w:r>
      <w:r w:rsidRPr="009214BE">
        <w:rPr>
          <w:rtl/>
        </w:rPr>
        <w:t>נאבקתי ללא הצלחה בוועדת הכנסת, כדי שעוד בטרם יתקיים פה הדיון</w:t>
      </w:r>
      <w:r w:rsidR="00515A37">
        <w:rPr>
          <w:rtl/>
        </w:rPr>
        <w:t xml:space="preserve"> </w:t>
      </w:r>
      <w:r w:rsidRPr="009214BE">
        <w:rPr>
          <w:rtl/>
        </w:rPr>
        <w:t>יגובשו כללים. אני מקבל את מסקנתו של נשיא בית</w:t>
      </w:r>
      <w:r w:rsidR="00515A37">
        <w:rPr>
          <w:rtl/>
        </w:rPr>
        <w:t>-</w:t>
      </w:r>
      <w:r w:rsidRPr="009214BE">
        <w:rPr>
          <w:rtl/>
        </w:rPr>
        <w:t>המשפט, בפסק</w:t>
      </w:r>
      <w:r w:rsidR="00515A37">
        <w:rPr>
          <w:rtl/>
        </w:rPr>
        <w:t>-</w:t>
      </w:r>
      <w:r w:rsidRPr="009214BE">
        <w:rPr>
          <w:rtl/>
        </w:rPr>
        <w:t>דין, בדעת מיעוט, שאמר</w:t>
      </w:r>
      <w:r w:rsidR="00515A37">
        <w:rPr>
          <w:rtl/>
        </w:rPr>
        <w:t xml:space="preserve"> </w:t>
      </w:r>
      <w:r w:rsidRPr="009214BE">
        <w:rPr>
          <w:rtl/>
        </w:rPr>
        <w:t>לכנסת:</w:t>
      </w:r>
      <w:r w:rsidR="00515A37">
        <w:rPr>
          <w:rtl/>
        </w:rPr>
        <w:t xml:space="preserve"> </w:t>
      </w:r>
      <w:r w:rsidRPr="009214BE">
        <w:rPr>
          <w:rtl/>
        </w:rPr>
        <w:t>אתם חייבים לקבוע כללים. החוק אינו מדבר על הפרטים, על הכללים, על דברים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בהם</w:t>
      </w:r>
      <w:r w:rsidR="00515A37">
        <w:rPr>
          <w:rtl/>
        </w:rPr>
        <w:t xml:space="preserve"> </w:t>
      </w:r>
      <w:r w:rsidRPr="009214BE">
        <w:rPr>
          <w:rtl/>
        </w:rPr>
        <w:t>פרוצדורה</w:t>
      </w:r>
      <w:r w:rsidR="00515A37">
        <w:rPr>
          <w:rtl/>
        </w:rPr>
        <w:t xml:space="preserve"> </w:t>
      </w:r>
      <w:r w:rsidRPr="009214BE">
        <w:rPr>
          <w:rtl/>
        </w:rPr>
        <w:t>ויש</w:t>
      </w:r>
      <w:r w:rsidR="00515A37">
        <w:rPr>
          <w:rtl/>
        </w:rPr>
        <w:t xml:space="preserve"> </w:t>
      </w:r>
      <w:r w:rsidRPr="009214BE">
        <w:rPr>
          <w:rtl/>
        </w:rPr>
        <w:t>בהם חשיבות לגבי נושאים כאלה. ולכן אני מקבל את המלצתו,</w:t>
      </w:r>
      <w:r w:rsidR="00515A37">
        <w:rPr>
          <w:rtl/>
        </w:rPr>
        <w:t xml:space="preserve"> </w:t>
      </w:r>
      <w:r w:rsidRPr="009214BE">
        <w:rPr>
          <w:rtl/>
        </w:rPr>
        <w:t>שהכנסת</w:t>
      </w:r>
      <w:r w:rsidR="00515A37">
        <w:rPr>
          <w:rtl/>
        </w:rPr>
        <w:t xml:space="preserve"> </w:t>
      </w:r>
      <w:r w:rsidRPr="009214BE">
        <w:rPr>
          <w:rtl/>
        </w:rPr>
        <w:t>תגבש</w:t>
      </w:r>
      <w:r w:rsidR="00515A37">
        <w:rPr>
          <w:rtl/>
        </w:rPr>
        <w:t xml:space="preserve"> </w:t>
      </w:r>
      <w:r w:rsidRPr="009214BE">
        <w:rPr>
          <w:rtl/>
        </w:rPr>
        <w:t>כללים</w:t>
      </w:r>
      <w:r w:rsidR="00515A37">
        <w:rPr>
          <w:rtl/>
        </w:rPr>
        <w:t xml:space="preserve"> </w:t>
      </w:r>
      <w:r w:rsidRPr="009214BE">
        <w:rPr>
          <w:rtl/>
        </w:rPr>
        <w:t>כאלה.</w:t>
      </w:r>
      <w:r w:rsidR="00515A37">
        <w:rPr>
          <w:rtl/>
        </w:rPr>
        <w:t xml:space="preserve"> </w:t>
      </w:r>
      <w:r w:rsidRPr="009214BE">
        <w:rPr>
          <w:rtl/>
        </w:rPr>
        <w:t>לצערי הרב, החליטו הפעם שלא לגבש כללים. בער למישהו</w:t>
      </w:r>
      <w:r w:rsidR="00515A37">
        <w:rPr>
          <w:rtl/>
        </w:rPr>
        <w:t xml:space="preserve"> </w:t>
      </w:r>
      <w:r w:rsidRPr="009214BE">
        <w:rPr>
          <w:rtl/>
        </w:rPr>
        <w:t>משהו,</w:t>
      </w:r>
      <w:r w:rsidR="00515A37">
        <w:rPr>
          <w:rtl/>
        </w:rPr>
        <w:t xml:space="preserve"> </w:t>
      </w:r>
      <w:r w:rsidRPr="009214BE">
        <w:rPr>
          <w:rtl/>
        </w:rPr>
        <w:t>והחליטו</w:t>
      </w:r>
      <w:r w:rsidR="00515A37">
        <w:rPr>
          <w:rtl/>
        </w:rPr>
        <w:t xml:space="preserve"> </w:t>
      </w:r>
      <w:r w:rsidRPr="009214BE">
        <w:rPr>
          <w:rtl/>
        </w:rPr>
        <w:t>לעשות את זה מייד כך, איך שזה, בלי ללכת עד העומק עם הכללים. אבל</w:t>
      </w:r>
      <w:r w:rsidR="00515A37">
        <w:rPr>
          <w:rtl/>
        </w:rPr>
        <w:t xml:space="preserve"> </w:t>
      </w:r>
      <w:r w:rsidRPr="009214BE">
        <w:rPr>
          <w:rtl/>
        </w:rPr>
        <w:t>אני מקווה מאוד שלפחות בעקבות הדיון הזה יגובשו כללים בעתיד ויהיו כללים קבועים.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זכותו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בג"ץ</w:t>
      </w:r>
      <w:r w:rsidR="00515A37">
        <w:rPr>
          <w:rtl/>
        </w:rPr>
        <w:t xml:space="preserve"> </w:t>
      </w:r>
      <w:r w:rsidRPr="009214BE">
        <w:rPr>
          <w:rtl/>
        </w:rPr>
        <w:t>להתערב כאשר הכנסת פועלת בניגוד לחוק. אבל אין זה משחרר את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מחובתה הראשונית לקבוע את החקיקה, לקבוע כללים. תקנון הכנסת אינו עבודה של</w:t>
      </w:r>
      <w:r w:rsidR="00515A37">
        <w:rPr>
          <w:rtl/>
        </w:rPr>
        <w:t xml:space="preserve"> </w:t>
      </w:r>
      <w:r w:rsidRPr="009214BE">
        <w:rPr>
          <w:rtl/>
        </w:rPr>
        <w:t>בג"ץ.</w:t>
      </w:r>
      <w:r w:rsidR="00515A37">
        <w:rPr>
          <w:rtl/>
        </w:rPr>
        <w:t xml:space="preserve"> </w:t>
      </w:r>
      <w:r w:rsidRPr="009214BE">
        <w:rPr>
          <w:rtl/>
        </w:rPr>
        <w:t>אנחנו לא עובדים אצל בג"ץ ועל</w:t>
      </w:r>
      <w:r w:rsidR="00515A37">
        <w:rPr>
          <w:rtl/>
        </w:rPr>
        <w:t>-</w:t>
      </w:r>
      <w:r w:rsidRPr="009214BE">
        <w:rPr>
          <w:rtl/>
        </w:rPr>
        <w:t>פי הוראות בג"ץ. זו אחריותנו הראשונית לקבוע</w:t>
      </w:r>
      <w:r w:rsidR="00515A37">
        <w:rPr>
          <w:rtl/>
        </w:rPr>
        <w:t xml:space="preserve"> </w:t>
      </w:r>
      <w:r w:rsidRPr="009214BE">
        <w:rPr>
          <w:rtl/>
        </w:rPr>
        <w:t>את הכללים. אנחנו המחוקקים. בג"ץ יכול להגיד לנו: קבעתם כללים, אולי בניגוד לחוק;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הכללים</w:t>
      </w:r>
      <w:r w:rsidR="00515A37">
        <w:rPr>
          <w:rtl/>
        </w:rPr>
        <w:t xml:space="preserve"> </w:t>
      </w:r>
      <w:r w:rsidRPr="009214BE">
        <w:rPr>
          <w:rtl/>
        </w:rPr>
        <w:t>שקבעתם</w:t>
      </w:r>
      <w:r w:rsidR="00515A37">
        <w:rPr>
          <w:rtl/>
        </w:rPr>
        <w:t xml:space="preserve"> </w:t>
      </w:r>
      <w:r w:rsidRPr="009214BE">
        <w:rPr>
          <w:rtl/>
        </w:rPr>
        <w:t>אינם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 החוק. אבל אנחנו צריכים להסיק את המסקנות ולקבוע</w:t>
      </w:r>
      <w:r w:rsidR="00515A37">
        <w:rPr>
          <w:rtl/>
        </w:rPr>
        <w:t xml:space="preserve"> </w:t>
      </w:r>
      <w:r w:rsidRPr="009214BE">
        <w:rPr>
          <w:rtl/>
        </w:rPr>
        <w:t>בהתאם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הכללים,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להגיד:</w:t>
      </w:r>
      <w:r w:rsidR="00515A37">
        <w:rPr>
          <w:rtl/>
        </w:rPr>
        <w:t xml:space="preserve"> </w:t>
      </w:r>
      <w:r w:rsidRPr="009214BE">
        <w:rPr>
          <w:rtl/>
        </w:rPr>
        <w:t>בסדר, עכשיו נעבוד לפי הוראות שנתנו לנו, שאינן</w:t>
      </w:r>
      <w:r w:rsidR="00515A37">
        <w:rPr>
          <w:rtl/>
        </w:rPr>
        <w:t xml:space="preserve"> </w:t>
      </w:r>
      <w:r w:rsidRPr="009214BE">
        <w:rPr>
          <w:rtl/>
        </w:rPr>
        <w:t>לקוחות משום מקום בחוק.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בשום</w:t>
      </w:r>
      <w:r w:rsidR="00515A37">
        <w:rPr>
          <w:rtl/>
        </w:rPr>
        <w:t xml:space="preserve"> </w:t>
      </w:r>
      <w:r w:rsidRPr="009214BE">
        <w:rPr>
          <w:rtl/>
        </w:rPr>
        <w:t>מקום בחוק לא כתוב שיש הפרדה בין הדיון לבין ההצבעה.</w:t>
      </w:r>
      <w:r w:rsidR="00515A37">
        <w:rPr>
          <w:rtl/>
        </w:rPr>
        <w:t xml:space="preserve"> </w:t>
      </w:r>
      <w:r w:rsidRPr="009214BE">
        <w:rPr>
          <w:rtl/>
        </w:rPr>
        <w:t>נהפוך הוא, כתוב</w:t>
      </w:r>
      <w:r w:rsidR="00515A37">
        <w:rPr>
          <w:rtl/>
        </w:rPr>
        <w:t xml:space="preserve"> </w:t>
      </w:r>
      <w:r w:rsidRPr="009214BE">
        <w:rPr>
          <w:rtl/>
        </w:rPr>
        <w:t>במפורש בחוק שהדיון וההצבעה, לפי לשון החוק, צריכים להיות לא פחות מ</w:t>
      </w:r>
      <w:r w:rsidR="00515A37">
        <w:rPr>
          <w:rtl/>
        </w:rPr>
        <w:t>-</w:t>
      </w:r>
      <w:r w:rsidRPr="009214BE">
        <w:rPr>
          <w:rtl/>
        </w:rPr>
        <w:t>24 שעות לאחר</w:t>
      </w:r>
      <w:r w:rsidR="00515A37">
        <w:rPr>
          <w:rtl/>
        </w:rPr>
        <w:t xml:space="preserve"> </w:t>
      </w:r>
      <w:r w:rsidRPr="009214BE">
        <w:rPr>
          <w:rtl/>
        </w:rPr>
        <w:t>ההודעה</w:t>
      </w:r>
      <w:r w:rsidR="00515A37">
        <w:rPr>
          <w:rtl/>
        </w:rPr>
        <w:t xml:space="preserve"> </w:t>
      </w:r>
      <w:r w:rsidRPr="009214BE">
        <w:rPr>
          <w:rtl/>
        </w:rPr>
        <w:t>לחברי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  <w:r w:rsidR="00515A37">
        <w:rPr>
          <w:rtl/>
        </w:rPr>
        <w:t xml:space="preserve"> </w:t>
      </w:r>
      <w:r w:rsidRPr="009214BE">
        <w:rPr>
          <w:rtl/>
        </w:rPr>
        <w:t>ואם עכשיו אנחנו מפרידים, זה אומר בהכרח שההצבעה לא יכולה</w:t>
      </w:r>
      <w:r w:rsidR="00515A37">
        <w:rPr>
          <w:rtl/>
        </w:rPr>
        <w:t xml:space="preserve"> </w:t>
      </w:r>
      <w:r w:rsidRPr="009214BE">
        <w:rPr>
          <w:rtl/>
        </w:rPr>
        <w:t>להתקיים</w:t>
      </w:r>
      <w:r w:rsidR="00515A37">
        <w:rPr>
          <w:rtl/>
        </w:rPr>
        <w:t xml:space="preserve"> </w:t>
      </w:r>
      <w:r w:rsidRPr="009214BE">
        <w:rPr>
          <w:rtl/>
        </w:rPr>
        <w:t>24</w:t>
      </w:r>
      <w:r w:rsidR="00515A37">
        <w:rPr>
          <w:rtl/>
        </w:rPr>
        <w:t xml:space="preserve"> </w:t>
      </w:r>
      <w:r w:rsidRPr="009214BE">
        <w:rPr>
          <w:rtl/>
        </w:rPr>
        <w:t>שעות</w:t>
      </w:r>
      <w:r w:rsidR="00515A37">
        <w:rPr>
          <w:rtl/>
        </w:rPr>
        <w:t xml:space="preserve"> </w:t>
      </w:r>
      <w:r w:rsidRPr="009214BE">
        <w:rPr>
          <w:rtl/>
        </w:rPr>
        <w:t>אחרי ההודעה לחברי הכנסת, כי אנחנו צריכים עכשיו לחכות עוד 24</w:t>
      </w:r>
      <w:r w:rsidR="00515A37">
        <w:rPr>
          <w:rtl/>
        </w:rPr>
        <w:t xml:space="preserve"> </w:t>
      </w:r>
      <w:r w:rsidRPr="009214BE">
        <w:rPr>
          <w:rtl/>
        </w:rPr>
        <w:t>שעות</w:t>
      </w:r>
      <w:r w:rsidR="00515A37">
        <w:rPr>
          <w:rtl/>
        </w:rPr>
        <w:t xml:space="preserve"> </w:t>
      </w:r>
      <w:r w:rsidRPr="009214BE">
        <w:rPr>
          <w:rtl/>
        </w:rPr>
        <w:t>עד למועד ההצבעה.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הווי אומר </w:t>
      </w:r>
      <w:r w:rsidR="00515A37">
        <w:rPr>
          <w:rtl/>
        </w:rPr>
        <w:t>–</w:t>
      </w:r>
      <w:r w:rsidRPr="009214BE">
        <w:rPr>
          <w:rtl/>
        </w:rPr>
        <w:t xml:space="preserve"> עד שיכינו פרוטוקולים, עד שיבואו חברי הכנסת</w:t>
      </w:r>
      <w:r w:rsidR="00515A37">
        <w:rPr>
          <w:rtl/>
        </w:rPr>
        <w:t xml:space="preserve"> </w:t>
      </w:r>
      <w:r w:rsidRPr="009214BE">
        <w:rPr>
          <w:rtl/>
        </w:rPr>
        <w:t>ויעיינו</w:t>
      </w:r>
      <w:r w:rsidR="00515A37">
        <w:rPr>
          <w:rtl/>
        </w:rPr>
        <w:t xml:space="preserve"> </w:t>
      </w:r>
      <w:r w:rsidRPr="009214BE">
        <w:rPr>
          <w:rtl/>
        </w:rPr>
        <w:t>בפרוטוקולים.</w:t>
      </w:r>
      <w:r w:rsidR="00515A37">
        <w:rPr>
          <w:rtl/>
        </w:rPr>
        <w:t xml:space="preserve"> </w:t>
      </w:r>
      <w:r w:rsidRPr="009214BE">
        <w:rPr>
          <w:rtl/>
        </w:rPr>
        <w:t>בפועל אנחנו פוסלים את כוונת המחוקק, שאמר:</w:t>
      </w:r>
      <w:r w:rsidR="00515A37">
        <w:rPr>
          <w:rtl/>
        </w:rPr>
        <w:t xml:space="preserve"> </w:t>
      </w:r>
      <w:r w:rsidRPr="009214BE">
        <w:rPr>
          <w:rtl/>
        </w:rPr>
        <w:t>דיון והצבעה</w:t>
      </w:r>
      <w:r w:rsidR="00515A37">
        <w:rPr>
          <w:rtl/>
        </w:rPr>
        <w:t xml:space="preserve"> </w:t>
      </w:r>
      <w:r w:rsidRPr="009214BE">
        <w:rPr>
          <w:rtl/>
        </w:rPr>
        <w:t>24</w:t>
      </w:r>
      <w:r w:rsidR="00515A37">
        <w:rPr>
          <w:rtl/>
        </w:rPr>
        <w:t xml:space="preserve"> </w:t>
      </w:r>
      <w:r w:rsidRPr="009214BE">
        <w:rPr>
          <w:rtl/>
        </w:rPr>
        <w:t>שעות לפחות לאחר ההודעה לחברי הכנסת. אם המחוקק קובע שחור על גבי לבן לגבי 24</w:t>
      </w:r>
      <w:r w:rsidR="00515A37">
        <w:rPr>
          <w:rtl/>
        </w:rPr>
        <w:t xml:space="preserve"> </w:t>
      </w:r>
      <w:r w:rsidRPr="009214BE">
        <w:rPr>
          <w:rtl/>
        </w:rPr>
        <w:t>שעות</w:t>
      </w:r>
      <w:r w:rsidR="00515A37">
        <w:rPr>
          <w:rtl/>
        </w:rPr>
        <w:t xml:space="preserve"> </w:t>
      </w:r>
      <w:r w:rsidRPr="009214BE">
        <w:rPr>
          <w:rtl/>
        </w:rPr>
        <w:t>לאחר ההודעה לחברי הכנסת, מדוע אנחנו מפירים את הוראת המחוקק היום ומקיימים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זה כעבור 48 שעות, כאשר אנחנו יודעים שההפרדה גם לא משרתת את הדבר הכי מהותי,</w:t>
      </w:r>
      <w:r w:rsidR="00515A37">
        <w:rPr>
          <w:rtl/>
        </w:rPr>
        <w:t xml:space="preserve"> </w:t>
      </w:r>
      <w:r w:rsidRPr="009214BE">
        <w:rPr>
          <w:rtl/>
        </w:rPr>
        <w:t>את זכותו של האדם שבעניינו דנים שישמעו אותו?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ראינו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היום.</w:t>
      </w:r>
      <w:r w:rsidR="00515A37">
        <w:rPr>
          <w:rtl/>
        </w:rPr>
        <w:t xml:space="preserve"> </w:t>
      </w:r>
      <w:r w:rsidRPr="009214BE">
        <w:rPr>
          <w:rtl/>
        </w:rPr>
        <w:t>היום הגיעו הנה רק 20 אנשים לשמוע את סגן השר פנחסי.</w:t>
      </w:r>
      <w:r w:rsidR="00515A37">
        <w:rPr>
          <w:rtl/>
        </w:rPr>
        <w:t xml:space="preserve"> </w:t>
      </w:r>
      <w:r w:rsidRPr="009214BE">
        <w:rPr>
          <w:rtl/>
        </w:rPr>
        <w:t>למה?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ההצבעה</w:t>
      </w:r>
      <w:r w:rsidR="00515A37">
        <w:rPr>
          <w:rtl/>
        </w:rPr>
        <w:t xml:space="preserve"> </w:t>
      </w:r>
      <w:r w:rsidRPr="009214BE">
        <w:rPr>
          <w:rtl/>
        </w:rPr>
        <w:t>מחר. והם אומרים: למה לבוא היום? בפעם הקודמת היו כאן יותר, כי</w:t>
      </w:r>
      <w:r w:rsidR="00515A37">
        <w:rPr>
          <w:rtl/>
        </w:rPr>
        <w:t xml:space="preserve"> </w:t>
      </w:r>
      <w:r w:rsidRPr="009214BE">
        <w:rPr>
          <w:rtl/>
        </w:rPr>
        <w:t>ידעו שהדיון וההצבעה הם ביום אחד, במועד אחד.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עושים</w:t>
      </w:r>
      <w:r w:rsidR="00515A37">
        <w:rPr>
          <w:rtl/>
        </w:rPr>
        <w:t xml:space="preserve"> </w:t>
      </w:r>
      <w:r w:rsidRPr="009214BE">
        <w:rPr>
          <w:rtl/>
        </w:rPr>
        <w:t>דברים</w:t>
      </w:r>
      <w:r w:rsidR="00515A37">
        <w:rPr>
          <w:rtl/>
        </w:rPr>
        <w:t xml:space="preserve"> </w:t>
      </w:r>
      <w:r w:rsidRPr="009214BE">
        <w:rPr>
          <w:rtl/>
        </w:rPr>
        <w:t>שאנחנו יודעים שהם לא נבונים, שאינם עולים בקנה אחד עם</w:t>
      </w:r>
      <w:r w:rsidR="00515A37">
        <w:rPr>
          <w:rtl/>
        </w:rPr>
        <w:t xml:space="preserve"> </w:t>
      </w:r>
      <w:r w:rsidRPr="009214BE">
        <w:rPr>
          <w:rtl/>
        </w:rPr>
        <w:t>החוק,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מתוך</w:t>
      </w:r>
      <w:r w:rsidR="00515A37">
        <w:rPr>
          <w:rtl/>
        </w:rPr>
        <w:t xml:space="preserve"> </w:t>
      </w:r>
      <w:r w:rsidRPr="009214BE">
        <w:rPr>
          <w:rtl/>
        </w:rPr>
        <w:t>התבטלות</w:t>
      </w:r>
      <w:r w:rsidR="00515A37">
        <w:rPr>
          <w:rtl/>
        </w:rPr>
        <w:t xml:space="preserve"> </w:t>
      </w:r>
      <w:r w:rsidRPr="009214BE">
        <w:rPr>
          <w:rtl/>
        </w:rPr>
        <w:t>בפני</w:t>
      </w:r>
      <w:r w:rsidR="00515A37">
        <w:rPr>
          <w:rtl/>
        </w:rPr>
        <w:t xml:space="preserve"> </w:t>
      </w:r>
      <w:r w:rsidRPr="009214BE">
        <w:rPr>
          <w:rtl/>
        </w:rPr>
        <w:t>בג"ץ, שאני רואה בו אחת מרשויות השלטון האהודות,</w:t>
      </w:r>
      <w:r w:rsidR="00515A37">
        <w:rPr>
          <w:rtl/>
        </w:rPr>
        <w:t xml:space="preserve"> </w:t>
      </w:r>
      <w:r w:rsidRPr="009214BE">
        <w:rPr>
          <w:rtl/>
        </w:rPr>
        <w:t>החכמות,</w:t>
      </w:r>
      <w:r w:rsidR="00515A37">
        <w:rPr>
          <w:rtl/>
        </w:rPr>
        <w:t xml:space="preserve"> </w:t>
      </w:r>
      <w:r w:rsidRPr="009214BE">
        <w:rPr>
          <w:rtl/>
        </w:rPr>
        <w:t>הנערצות</w:t>
      </w:r>
      <w:r w:rsidR="00515A37">
        <w:rPr>
          <w:rtl/>
        </w:rPr>
        <w:t xml:space="preserve"> </w:t>
      </w:r>
      <w:r w:rsidRPr="009214BE">
        <w:rPr>
          <w:rtl/>
        </w:rPr>
        <w:t>במדינת</w:t>
      </w:r>
      <w:r w:rsidR="00515A37">
        <w:rPr>
          <w:rtl/>
        </w:rPr>
        <w:t xml:space="preserve"> </w:t>
      </w:r>
      <w:r w:rsidRPr="009214BE">
        <w:rPr>
          <w:rtl/>
        </w:rPr>
        <w:t>ישראל,</w:t>
      </w:r>
      <w:r w:rsidR="00515A37">
        <w:rPr>
          <w:rtl/>
        </w:rPr>
        <w:t xml:space="preserve"> </w:t>
      </w:r>
      <w:r w:rsidRPr="009214BE">
        <w:rPr>
          <w:rtl/>
        </w:rPr>
        <w:t>ואני מקווה שהיא תישאר כזאת. אבל הדמוקרטיה לא</w:t>
      </w:r>
      <w:r w:rsidR="00515A37">
        <w:rPr>
          <w:rtl/>
        </w:rPr>
        <w:t xml:space="preserve"> </w:t>
      </w:r>
      <w:r w:rsidRPr="009214BE">
        <w:rPr>
          <w:rtl/>
        </w:rPr>
        <w:t>אוהבת</w:t>
      </w:r>
      <w:r w:rsidR="00515A37">
        <w:rPr>
          <w:rtl/>
        </w:rPr>
        <w:t xml:space="preserve"> </w:t>
      </w:r>
      <w:r w:rsidRPr="009214BE">
        <w:rPr>
          <w:rtl/>
        </w:rPr>
        <w:t>גופים</w:t>
      </w:r>
      <w:r w:rsidR="00515A37">
        <w:rPr>
          <w:rtl/>
        </w:rPr>
        <w:t xml:space="preserve"> </w:t>
      </w:r>
      <w:r w:rsidRPr="009214BE">
        <w:rPr>
          <w:rtl/>
        </w:rPr>
        <w:t>חזקים</w:t>
      </w:r>
      <w:r w:rsidR="00515A37">
        <w:rPr>
          <w:rtl/>
        </w:rPr>
        <w:t xml:space="preserve"> </w:t>
      </w:r>
      <w:r w:rsidRPr="009214BE">
        <w:rPr>
          <w:rtl/>
        </w:rPr>
        <w:t>מדי</w:t>
      </w:r>
      <w:r w:rsidR="00515A37">
        <w:rPr>
          <w:rtl/>
        </w:rPr>
        <w:t xml:space="preserve"> </w:t>
      </w:r>
      <w:r w:rsidRPr="009214BE">
        <w:rPr>
          <w:rtl/>
        </w:rPr>
        <w:t>שמנצלים</w:t>
      </w:r>
      <w:r w:rsidR="00515A37">
        <w:rPr>
          <w:rtl/>
        </w:rPr>
        <w:t xml:space="preserve"> </w:t>
      </w:r>
      <w:r w:rsidRPr="009214BE">
        <w:rPr>
          <w:rtl/>
        </w:rPr>
        <w:t>את מלוא כוחם. וכדאי שגם בבג"ץ ילמדו את האמת</w:t>
      </w:r>
      <w:r w:rsidR="00515A37">
        <w:rPr>
          <w:rtl/>
        </w:rPr>
        <w:t xml:space="preserve"> </w:t>
      </w:r>
      <w:r w:rsidRPr="009214BE">
        <w:rPr>
          <w:rtl/>
        </w:rPr>
        <w:t>הזאת.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מיכאל איתן. תם הדיון. כידוע, מחר תתקיים ההצבעה בדבר נטילת</w:t>
      </w:r>
      <w:r w:rsidR="00515A37">
        <w:rPr>
          <w:rtl/>
        </w:rPr>
        <w:t xml:space="preserve"> </w:t>
      </w:r>
      <w:r w:rsidRPr="009214BE">
        <w:rPr>
          <w:rtl/>
        </w:rPr>
        <w:t>חסינותו של חבר הכנסת רפאל פנחסי.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" w:name="_Toc457721972"/>
      <w:r w:rsidRPr="00515A37">
        <w:rPr>
          <w:rtl/>
        </w:rPr>
        <w:t>מסמכים שהונחו על שולחן הכנסת</w:t>
      </w:r>
      <w:bookmarkEnd w:id="3"/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הודעה לסגנית מזכיר הכנסת. בבקשה, גברתי.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סגנית מזכיר הכנסת ש' כרם: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ברשות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הנני מתכבדת להודיע, כי הונחו על שולחן הכנסת: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לקריאה</w:t>
      </w:r>
      <w:r w:rsidR="00515A37">
        <w:rPr>
          <w:rtl/>
        </w:rPr>
        <w:t xml:space="preserve"> </w:t>
      </w:r>
      <w:r w:rsidRPr="009214BE">
        <w:rPr>
          <w:rtl/>
        </w:rPr>
        <w:t>שנייה</w:t>
      </w:r>
      <w:r w:rsidR="00515A37">
        <w:rPr>
          <w:rtl/>
        </w:rPr>
        <w:t xml:space="preserve"> </w:t>
      </w:r>
      <w:r w:rsidRPr="009214BE">
        <w:rPr>
          <w:rtl/>
        </w:rPr>
        <w:t>ולקריאה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שלישית </w:t>
      </w:r>
      <w:r w:rsidR="00515A37">
        <w:rPr>
          <w:rtl/>
        </w:rPr>
        <w:t>–</w:t>
      </w:r>
      <w:r w:rsidRPr="009214BE">
        <w:rPr>
          <w:rtl/>
        </w:rPr>
        <w:t xml:space="preserve"> הצעת חוק החברות הממשלתיות (תיקון מס' 7),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 והצעת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הגליל</w:t>
      </w:r>
      <w:r w:rsidR="00515A37">
        <w:rPr>
          <w:rtl/>
        </w:rPr>
        <w:t xml:space="preserve"> </w:t>
      </w:r>
      <w:r w:rsidRPr="009214BE">
        <w:rPr>
          <w:rtl/>
        </w:rPr>
        <w:t>(הוראת שעה), התשנ"ג</w:t>
      </w:r>
      <w:r w:rsidR="00515A37">
        <w:rPr>
          <w:rtl/>
        </w:rPr>
        <w:t>–</w:t>
      </w:r>
      <w:r w:rsidRPr="009214BE">
        <w:rPr>
          <w:rtl/>
        </w:rPr>
        <w:t>1993, שהחזירה ועדת הכספים;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הרשויות</w:t>
      </w:r>
      <w:r w:rsidR="00515A37">
        <w:rPr>
          <w:rtl/>
        </w:rPr>
        <w:t xml:space="preserve"> </w:t>
      </w:r>
      <w:r w:rsidRPr="009214BE">
        <w:rPr>
          <w:rtl/>
        </w:rPr>
        <w:t>המקומיות</w:t>
      </w:r>
      <w:r w:rsidR="00515A37">
        <w:rPr>
          <w:rtl/>
        </w:rPr>
        <w:t xml:space="preserve"> </w:t>
      </w:r>
      <w:r w:rsidRPr="009214BE">
        <w:rPr>
          <w:rtl/>
        </w:rPr>
        <w:t>(בחירות)</w:t>
      </w:r>
      <w:r w:rsidR="00515A37">
        <w:rPr>
          <w:rtl/>
        </w:rPr>
        <w:t xml:space="preserve"> </w:t>
      </w:r>
      <w:r w:rsidRPr="009214BE">
        <w:rPr>
          <w:rtl/>
        </w:rPr>
        <w:t>(תיקון מס' 16), התשנ"ג</w:t>
      </w:r>
      <w:r w:rsidR="00515A37">
        <w:rPr>
          <w:rtl/>
        </w:rPr>
        <w:t>–</w:t>
      </w:r>
      <w:r w:rsidRPr="009214BE">
        <w:rPr>
          <w:rtl/>
        </w:rPr>
        <w:t>1993, והצעת חוק</w:t>
      </w:r>
      <w:r w:rsidR="00515A37">
        <w:rPr>
          <w:rtl/>
        </w:rPr>
        <w:t xml:space="preserve"> </w:t>
      </w:r>
      <w:r w:rsidRPr="009214BE">
        <w:rPr>
          <w:rtl/>
        </w:rPr>
        <w:t>הרשויות</w:t>
      </w:r>
      <w:r w:rsidR="00515A37">
        <w:rPr>
          <w:rtl/>
        </w:rPr>
        <w:t xml:space="preserve"> </w:t>
      </w:r>
      <w:r w:rsidRPr="009214BE">
        <w:rPr>
          <w:rtl/>
        </w:rPr>
        <w:t>המקומיות</w:t>
      </w:r>
      <w:r w:rsidR="00515A37">
        <w:rPr>
          <w:rtl/>
        </w:rPr>
        <w:t xml:space="preserve"> </w:t>
      </w:r>
      <w:r w:rsidRPr="009214BE">
        <w:rPr>
          <w:rtl/>
        </w:rPr>
        <w:t>(בחירות)</w:t>
      </w:r>
      <w:r w:rsidR="00515A37">
        <w:rPr>
          <w:rtl/>
        </w:rPr>
        <w:t xml:space="preserve"> </w:t>
      </w:r>
      <w:r w:rsidRPr="009214BE">
        <w:rPr>
          <w:rtl/>
        </w:rPr>
        <w:t>(השבתת</w:t>
      </w:r>
      <w:r w:rsidR="00515A37">
        <w:rPr>
          <w:rtl/>
        </w:rPr>
        <w:t xml:space="preserve"> </w:t>
      </w:r>
      <w:r w:rsidRPr="009214BE">
        <w:rPr>
          <w:rtl/>
        </w:rPr>
        <w:t>מוסדות</w:t>
      </w:r>
      <w:r w:rsidR="00515A37">
        <w:rPr>
          <w:rtl/>
        </w:rPr>
        <w:t xml:space="preserve"> </w:t>
      </w:r>
      <w:r w:rsidRPr="009214BE">
        <w:rPr>
          <w:rtl/>
        </w:rPr>
        <w:t>חינוך)</w:t>
      </w:r>
      <w:r w:rsidR="00515A37">
        <w:rPr>
          <w:rtl/>
        </w:rPr>
        <w:t xml:space="preserve"> </w:t>
      </w:r>
      <w:r w:rsidRPr="009214BE">
        <w:rPr>
          <w:rtl/>
        </w:rPr>
        <w:t>(הוראת שעה), 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שהחזירה ועדת הפנים ואיכות הסביבה.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לקריאה</w:t>
      </w:r>
      <w:r w:rsidR="00515A37">
        <w:rPr>
          <w:rtl/>
        </w:rPr>
        <w:t xml:space="preserve"> </w:t>
      </w:r>
      <w:r w:rsidRPr="009214BE">
        <w:rPr>
          <w:rtl/>
        </w:rPr>
        <w:t>ראשונה,</w:t>
      </w:r>
      <w:r w:rsidR="00515A37">
        <w:rPr>
          <w:rtl/>
        </w:rPr>
        <w:t xml:space="preserve"> </w:t>
      </w:r>
      <w:r w:rsidRPr="009214BE">
        <w:rPr>
          <w:rtl/>
        </w:rPr>
        <w:t>מטעם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הצעת חוק סדר הדין הפלילי (תיקון מס' 16),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הנוטריונים</w:t>
      </w:r>
      <w:r w:rsidR="00515A37">
        <w:rPr>
          <w:rtl/>
        </w:rPr>
        <w:t xml:space="preserve"> </w:t>
      </w:r>
      <w:r w:rsidRPr="009214BE">
        <w:rPr>
          <w:rtl/>
        </w:rPr>
        <w:t>(תיקון</w:t>
      </w:r>
      <w:r w:rsidR="00515A37">
        <w:rPr>
          <w:rtl/>
        </w:rPr>
        <w:t xml:space="preserve"> </w:t>
      </w:r>
      <w:r w:rsidRPr="009214BE">
        <w:rPr>
          <w:rtl/>
        </w:rPr>
        <w:t>מס' 5) (אגרה שנתית), התשנ"ג</w:t>
      </w:r>
      <w:r w:rsidR="00515A37">
        <w:rPr>
          <w:rtl/>
        </w:rPr>
        <w:t>–</w:t>
      </w:r>
      <w:r w:rsidRPr="009214BE">
        <w:rPr>
          <w:rtl/>
        </w:rPr>
        <w:t>1993;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 הפיקוח על עסקי ביטוח (תיקון מס' 2) (תוכנית הסדר), התשנ"ג</w:t>
      </w:r>
      <w:r w:rsidR="00515A37">
        <w:rPr>
          <w:rtl/>
        </w:rPr>
        <w:t>–</w:t>
      </w:r>
      <w:r w:rsidRPr="009214BE">
        <w:rPr>
          <w:rtl/>
        </w:rPr>
        <w:t>1993; והצעת</w:t>
      </w:r>
      <w:r w:rsidR="00515A37">
        <w:rPr>
          <w:rtl/>
        </w:rPr>
        <w:t xml:space="preserve"> </w:t>
      </w:r>
      <w:r w:rsidRPr="009214BE">
        <w:rPr>
          <w:rtl/>
        </w:rPr>
        <w:t>חוק להארכת תוקף של תקנות שעת</w:t>
      </w:r>
      <w:r w:rsidR="00515A37">
        <w:rPr>
          <w:rtl/>
        </w:rPr>
        <w:t>-</w:t>
      </w:r>
      <w:r w:rsidRPr="009214BE">
        <w:rPr>
          <w:rtl/>
        </w:rPr>
        <w:t>חירום (אבטחת מוסדות חינוך), התשנ"ג</w:t>
      </w:r>
      <w:r w:rsidR="00515A37">
        <w:rPr>
          <w:rtl/>
        </w:rPr>
        <w:t>–</w:t>
      </w:r>
      <w:r w:rsidRPr="009214BE">
        <w:rPr>
          <w:rtl/>
        </w:rPr>
        <w:t>1993.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לקריאה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ראשונה, מטעם חברי הכנסת </w:t>
      </w:r>
      <w:r w:rsidR="00515A37">
        <w:rPr>
          <w:rtl/>
        </w:rPr>
        <w:t>–</w:t>
      </w:r>
      <w:r w:rsidRPr="009214BE">
        <w:rPr>
          <w:rtl/>
        </w:rPr>
        <w:t xml:space="preserve"> הצעת חוק</w:t>
      </w:r>
      <w:r w:rsidR="00515A37">
        <w:rPr>
          <w:rtl/>
        </w:rPr>
        <w:t>-</w:t>
      </w:r>
      <w:r w:rsidRPr="009214BE">
        <w:rPr>
          <w:rtl/>
        </w:rPr>
        <w:t>יסוד: כבוד האדם וחירותו (תיקון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נוקשות החוק), של חברי הכנסת ז"ב בגין וד' מרידור; הצעת חוק מס ערך מוסף (תיקון</w:t>
      </w:r>
      <w:r w:rsidR="00515A37">
        <w:rPr>
          <w:rtl/>
        </w:rPr>
        <w:t xml:space="preserve"> </w:t>
      </w:r>
      <w:r w:rsidRPr="009214BE">
        <w:rPr>
          <w:rtl/>
        </w:rPr>
        <w:t>מס'</w:t>
      </w:r>
      <w:r w:rsidR="00515A37">
        <w:rPr>
          <w:rtl/>
        </w:rPr>
        <w:t xml:space="preserve"> </w:t>
      </w:r>
      <w:r w:rsidRPr="009214BE">
        <w:rPr>
          <w:rtl/>
        </w:rPr>
        <w:t>10),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 חבר הכנסת אברהם פורז; הצעת חוק הסדרים במגזר החקלאי</w:t>
      </w:r>
      <w:r w:rsidR="00515A37">
        <w:rPr>
          <w:rtl/>
        </w:rPr>
        <w:t xml:space="preserve"> </w:t>
      </w:r>
      <w:r w:rsidRPr="009214BE">
        <w:rPr>
          <w:rtl/>
        </w:rPr>
        <w:t>המשפחתי</w:t>
      </w:r>
      <w:r w:rsidR="00515A37">
        <w:rPr>
          <w:rtl/>
        </w:rPr>
        <w:t xml:space="preserve"> </w:t>
      </w:r>
      <w:r w:rsidRPr="009214BE">
        <w:rPr>
          <w:rtl/>
        </w:rPr>
        <w:t>(תיקון),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גדליה</w:t>
      </w:r>
      <w:r w:rsidR="00515A37">
        <w:rPr>
          <w:rtl/>
        </w:rPr>
        <w:t xml:space="preserve"> </w:t>
      </w:r>
      <w:r w:rsidRPr="009214BE">
        <w:rPr>
          <w:rtl/>
        </w:rPr>
        <w:t>גל;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 הרשויות</w:t>
      </w:r>
      <w:r w:rsidR="00515A37">
        <w:rPr>
          <w:rtl/>
        </w:rPr>
        <w:t xml:space="preserve"> </w:t>
      </w:r>
      <w:r w:rsidRPr="009214BE">
        <w:rPr>
          <w:rtl/>
        </w:rPr>
        <w:t>המקומיות</w:t>
      </w:r>
      <w:r w:rsidR="00515A37">
        <w:rPr>
          <w:rtl/>
        </w:rPr>
        <w:t xml:space="preserve"> </w:t>
      </w:r>
      <w:r w:rsidRPr="009214BE">
        <w:rPr>
          <w:rtl/>
        </w:rPr>
        <w:t>(העברת</w:t>
      </w:r>
      <w:r w:rsidR="00515A37">
        <w:rPr>
          <w:rtl/>
        </w:rPr>
        <w:t xml:space="preserve"> </w:t>
      </w:r>
      <w:r w:rsidRPr="009214BE">
        <w:rPr>
          <w:rtl/>
        </w:rPr>
        <w:t>תשלומים</w:t>
      </w:r>
      <w:r w:rsidR="00515A37">
        <w:rPr>
          <w:rtl/>
        </w:rPr>
        <w:t xml:space="preserve"> </w:t>
      </w:r>
      <w:r w:rsidRPr="009214BE">
        <w:rPr>
          <w:rtl/>
        </w:rPr>
        <w:t>מהמדינה),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 חברי הכנסת י' ונונו ור'</w:t>
      </w:r>
      <w:r w:rsidR="00515A37">
        <w:rPr>
          <w:rtl/>
        </w:rPr>
        <w:t xml:space="preserve"> </w:t>
      </w:r>
      <w:r w:rsidRPr="009214BE">
        <w:rPr>
          <w:rtl/>
        </w:rPr>
        <w:t>אלול;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הצעת חוק הרשויות המקומיות (בחירת ראש הרשות וסגניו וכהונתם) (תיקון </w:t>
      </w:r>
      <w:r w:rsidR="00515A37">
        <w:rPr>
          <w:rtl/>
        </w:rPr>
        <w:t>–</w:t>
      </w:r>
      <w:r w:rsidRPr="009214BE">
        <w:rPr>
          <w:rtl/>
        </w:rPr>
        <w:t xml:space="preserve"> ראש</w:t>
      </w:r>
      <w:r w:rsidR="00515A37">
        <w:rPr>
          <w:rtl/>
        </w:rPr>
        <w:t xml:space="preserve"> </w:t>
      </w:r>
      <w:r w:rsidRPr="009214BE">
        <w:rPr>
          <w:rtl/>
        </w:rPr>
        <w:t>רשות</w:t>
      </w:r>
      <w:r w:rsidR="00515A37">
        <w:rPr>
          <w:rtl/>
        </w:rPr>
        <w:t xml:space="preserve"> </w:t>
      </w:r>
      <w:r w:rsidRPr="009214BE">
        <w:rPr>
          <w:rtl/>
        </w:rPr>
        <w:t>שהתפטר), התשנ"ג</w:t>
      </w:r>
      <w:r w:rsidR="00515A37">
        <w:rPr>
          <w:rtl/>
        </w:rPr>
        <w:t>–</w:t>
      </w:r>
      <w:r w:rsidRPr="009214BE">
        <w:rPr>
          <w:rtl/>
        </w:rPr>
        <w:t>1993, של חבר הכנסת סאלח טריף; הצעת חוק קופת</w:t>
      </w:r>
      <w:r w:rsidR="00515A37">
        <w:rPr>
          <w:rtl/>
        </w:rPr>
        <w:t>-</w:t>
      </w:r>
      <w:r w:rsidRPr="009214BE">
        <w:rPr>
          <w:rtl/>
        </w:rPr>
        <w:t>חולים (איסור</w:t>
      </w:r>
      <w:r w:rsidR="00515A37">
        <w:rPr>
          <w:rtl/>
        </w:rPr>
        <w:t xml:space="preserve"> </w:t>
      </w:r>
      <w:r w:rsidRPr="009214BE">
        <w:rPr>
          <w:rtl/>
        </w:rPr>
        <w:t>אפליה),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 של חברת הכנסת לימור לבנת; הצעת חוק דמי מחלה (היעדרות בשל</w:t>
      </w:r>
      <w:r w:rsidR="00515A37">
        <w:rPr>
          <w:rtl/>
        </w:rPr>
        <w:t xml:space="preserve"> </w:t>
      </w:r>
      <w:r w:rsidRPr="009214BE">
        <w:rPr>
          <w:rtl/>
        </w:rPr>
        <w:t>מחלת</w:t>
      </w:r>
      <w:r w:rsidR="00515A37">
        <w:rPr>
          <w:rtl/>
        </w:rPr>
        <w:t xml:space="preserve"> </w:t>
      </w:r>
      <w:r w:rsidRPr="009214BE">
        <w:rPr>
          <w:rtl/>
        </w:rPr>
        <w:t>הורה),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 של חבר הכנסת יורם לס; הצעת חוק יסודות התקציב (תיקון</w:t>
      </w:r>
      <w:r w:rsidR="00515A37">
        <w:rPr>
          <w:rtl/>
        </w:rPr>
        <w:t xml:space="preserve"> </w:t>
      </w:r>
      <w:r w:rsidRPr="009214BE">
        <w:rPr>
          <w:rtl/>
        </w:rPr>
        <w:t>מס' 17) (תקציב הכנסת), התשנ"ג</w:t>
      </w:r>
      <w:r w:rsidR="00515A37">
        <w:rPr>
          <w:rtl/>
        </w:rPr>
        <w:t>–</w:t>
      </w:r>
      <w:r w:rsidRPr="009214BE">
        <w:rPr>
          <w:rtl/>
        </w:rPr>
        <w:t>1993, של חברי הכנסת ח' מירום, ח' קופמן וג' גל.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לקריאה</w:t>
      </w:r>
      <w:r w:rsidR="00515A37">
        <w:rPr>
          <w:rtl/>
        </w:rPr>
        <w:t xml:space="preserve"> </w:t>
      </w:r>
      <w:r w:rsidRPr="009214BE">
        <w:rPr>
          <w:rtl/>
        </w:rPr>
        <w:t>ראשונה,</w:t>
      </w:r>
      <w:r w:rsidR="00515A37">
        <w:rPr>
          <w:rtl/>
        </w:rPr>
        <w:t xml:space="preserve"> </w:t>
      </w:r>
      <w:r w:rsidRPr="009214BE">
        <w:rPr>
          <w:rtl/>
        </w:rPr>
        <w:t>מטעם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הוועדה לביקורת המדינה </w:t>
      </w:r>
      <w:r w:rsidR="00515A37">
        <w:rPr>
          <w:rtl/>
        </w:rPr>
        <w:t>–</w:t>
      </w:r>
      <w:r w:rsidRPr="009214BE">
        <w:rPr>
          <w:rtl/>
        </w:rPr>
        <w:t xml:space="preserve"> הצעת חוק מבקר המדינה (תיקון</w:t>
      </w:r>
      <w:r w:rsidR="00515A37">
        <w:rPr>
          <w:rtl/>
        </w:rPr>
        <w:t xml:space="preserve"> </w:t>
      </w:r>
      <w:r w:rsidRPr="009214BE">
        <w:rPr>
          <w:rtl/>
        </w:rPr>
        <w:t>מס' 19) (התייצבות נציב תלונות הציבור), התשנ"ג</w:t>
      </w:r>
      <w:r w:rsidR="00515A37">
        <w:rPr>
          <w:rtl/>
        </w:rPr>
        <w:t>–</w:t>
      </w:r>
      <w:r w:rsidRPr="009214BE">
        <w:rPr>
          <w:rtl/>
        </w:rPr>
        <w:t>1993.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לדיון מוקדם </w:t>
      </w:r>
      <w:r w:rsidR="00515A37">
        <w:rPr>
          <w:rtl/>
        </w:rPr>
        <w:t>–</w:t>
      </w:r>
      <w:r w:rsidRPr="009214BE">
        <w:rPr>
          <w:rtl/>
        </w:rPr>
        <w:t xml:space="preserve"> הצעת חוק רשות השידור (תיקון </w:t>
      </w:r>
      <w:r w:rsidR="00515A37">
        <w:rPr>
          <w:rtl/>
        </w:rPr>
        <w:t>–</w:t>
      </w:r>
      <w:r w:rsidRPr="009214BE">
        <w:rPr>
          <w:rtl/>
        </w:rPr>
        <w:t xml:space="preserve"> פטור לגמלאים), התשנ"ג</w:t>
      </w:r>
      <w:r w:rsidR="00515A37">
        <w:rPr>
          <w:rtl/>
        </w:rPr>
        <w:t>–</w:t>
      </w:r>
      <w:r w:rsidRPr="009214BE">
        <w:rPr>
          <w:rtl/>
        </w:rPr>
        <w:t>1993, 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מאיר</w:t>
      </w:r>
      <w:r w:rsidR="00515A37">
        <w:rPr>
          <w:rtl/>
        </w:rPr>
        <w:t xml:space="preserve"> </w:t>
      </w:r>
      <w:r w:rsidRPr="009214BE">
        <w:rPr>
          <w:rtl/>
        </w:rPr>
        <w:t>שטרית;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לימוד חובה (תיקון </w:t>
      </w:r>
      <w:r w:rsidR="00515A37">
        <w:rPr>
          <w:rtl/>
        </w:rPr>
        <w:t>–</w:t>
      </w:r>
      <w:r w:rsidRPr="009214BE">
        <w:rPr>
          <w:rtl/>
        </w:rPr>
        <w:t xml:space="preserve"> איסור גביית תשלומים),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 של חבר הכנסת מאיר שטרית; הצעת חוק בתי</w:t>
      </w:r>
      <w:r w:rsidR="00515A37">
        <w:rPr>
          <w:rtl/>
        </w:rPr>
        <w:t>-</w:t>
      </w:r>
      <w:r w:rsidRPr="009214BE">
        <w:rPr>
          <w:rtl/>
        </w:rPr>
        <w:t>המשפט [נוסח משולב] (תיקון),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א'</w:t>
      </w:r>
      <w:r w:rsidR="00515A37">
        <w:rPr>
          <w:rtl/>
        </w:rPr>
        <w:t xml:space="preserve"> </w:t>
      </w:r>
      <w:r w:rsidRPr="009214BE">
        <w:rPr>
          <w:rtl/>
        </w:rPr>
        <w:t>הירשזון; הצעת חוק</w:t>
      </w:r>
      <w:r w:rsidR="00515A37">
        <w:rPr>
          <w:rtl/>
        </w:rPr>
        <w:t>-</w:t>
      </w:r>
      <w:r w:rsidRPr="009214BE">
        <w:rPr>
          <w:rtl/>
        </w:rPr>
        <w:t>יסוד:</w:t>
      </w:r>
      <w:r w:rsidR="00515A37">
        <w:rPr>
          <w:rtl/>
        </w:rPr>
        <w:t xml:space="preserve"> </w:t>
      </w:r>
      <w:r w:rsidRPr="009214BE">
        <w:rPr>
          <w:rtl/>
        </w:rPr>
        <w:t>הכנסת (תיקון) (שיטת</w:t>
      </w:r>
      <w:r w:rsidR="00515A37">
        <w:rPr>
          <w:rtl/>
        </w:rPr>
        <w:t xml:space="preserve"> </w:t>
      </w:r>
      <w:r w:rsidRPr="009214BE">
        <w:rPr>
          <w:rtl/>
        </w:rPr>
        <w:t>הבחירות),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 הכנסת מאיר שטרית; הצעת חוק הסדרים במשק המדינה (תיקוני חקיקה</w:t>
      </w:r>
      <w:r w:rsidR="00515A37">
        <w:rPr>
          <w:rtl/>
        </w:rPr>
        <w:t xml:space="preserve"> </w:t>
      </w:r>
      <w:r w:rsidRPr="009214BE">
        <w:rPr>
          <w:rtl/>
        </w:rPr>
        <w:t>להשגת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יעדי התקציב) (תיקון </w:t>
      </w:r>
      <w:r w:rsidR="00515A37">
        <w:rPr>
          <w:rtl/>
        </w:rPr>
        <w:t>–</w:t>
      </w:r>
      <w:r w:rsidRPr="009214BE">
        <w:rPr>
          <w:rtl/>
        </w:rPr>
        <w:t xml:space="preserve"> כללים לארנונה), התשנ"ג</w:t>
      </w:r>
      <w:r w:rsidR="00515A37">
        <w:rPr>
          <w:rtl/>
        </w:rPr>
        <w:t>–</w:t>
      </w:r>
      <w:r w:rsidRPr="009214BE">
        <w:rPr>
          <w:rtl/>
        </w:rPr>
        <w:t>1993, של חבר הכנסת אביגדור</w:t>
      </w:r>
      <w:r w:rsidR="00515A37">
        <w:rPr>
          <w:rtl/>
        </w:rPr>
        <w:t xml:space="preserve"> </w:t>
      </w:r>
      <w:r w:rsidRPr="009214BE">
        <w:rPr>
          <w:rtl/>
        </w:rPr>
        <w:t>קהלני;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 הסדרים במשק המדינה (תיקוני חקיקה להשגת יעדי התקציב) (תיקון),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חבר הכנסת אביגדור קהלני; הצעת חוק משכן הכנסת ורחבתו (תיקון </w:t>
      </w:r>
      <w:r w:rsidR="00515A37">
        <w:rPr>
          <w:rtl/>
        </w:rPr>
        <w:t xml:space="preserve">– </w:t>
      </w:r>
      <w:r w:rsidRPr="009214BE">
        <w:rPr>
          <w:rtl/>
        </w:rPr>
        <w:t>ייחוד</w:t>
      </w:r>
      <w:r w:rsidR="00515A37">
        <w:rPr>
          <w:rtl/>
        </w:rPr>
        <w:t xml:space="preserve"> </w:t>
      </w:r>
      <w:r w:rsidRPr="009214BE">
        <w:rPr>
          <w:rtl/>
        </w:rPr>
        <w:t>אולם ישיבות הכנסת), התשנ"ג</w:t>
      </w:r>
      <w:r w:rsidR="00515A37">
        <w:rPr>
          <w:rtl/>
        </w:rPr>
        <w:t>–</w:t>
      </w:r>
      <w:r w:rsidRPr="009214BE">
        <w:rPr>
          <w:rtl/>
        </w:rPr>
        <w:t>1993, של חברי הכנסת רן כהן ונ' בלומנטל; הצעת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חוק פיצויי פיטורים (תיקון </w:t>
      </w:r>
      <w:r w:rsidR="00515A37">
        <w:rPr>
          <w:rtl/>
        </w:rPr>
        <w:t>–</w:t>
      </w:r>
      <w:r w:rsidRPr="009214BE">
        <w:rPr>
          <w:rtl/>
        </w:rPr>
        <w:t xml:space="preserve"> מעבר ליישוב פיתוח), התשנ"ג</w:t>
      </w:r>
      <w:r w:rsidR="00515A37">
        <w:rPr>
          <w:rtl/>
        </w:rPr>
        <w:t>–</w:t>
      </w:r>
      <w:r w:rsidRPr="009214BE">
        <w:rPr>
          <w:rtl/>
        </w:rPr>
        <w:t>1993, של חברת הכנסת ענת</w:t>
      </w:r>
      <w:r w:rsidR="00515A37">
        <w:rPr>
          <w:rtl/>
        </w:rPr>
        <w:t xml:space="preserve"> </w:t>
      </w:r>
      <w:r w:rsidRPr="009214BE">
        <w:rPr>
          <w:rtl/>
        </w:rPr>
        <w:t>מאור;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קברות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צבאיים (תיקון </w:t>
      </w:r>
      <w:r w:rsidR="00515A37">
        <w:rPr>
          <w:rtl/>
        </w:rPr>
        <w:t>–</w:t>
      </w:r>
      <w:r w:rsidRPr="009214BE">
        <w:rPr>
          <w:rtl/>
        </w:rPr>
        <w:t xml:space="preserve"> תוכן המצבה), התשנ"ג</w:t>
      </w:r>
      <w:r w:rsidR="00515A37">
        <w:rPr>
          <w:rtl/>
        </w:rPr>
        <w:t>–</w:t>
      </w:r>
      <w:r w:rsidRPr="009214BE">
        <w:rPr>
          <w:rtl/>
        </w:rPr>
        <w:t>1993, של חברת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לימור</w:t>
      </w:r>
      <w:r w:rsidR="00515A37">
        <w:rPr>
          <w:rtl/>
        </w:rPr>
        <w:t xml:space="preserve"> </w:t>
      </w:r>
      <w:r w:rsidRPr="009214BE">
        <w:rPr>
          <w:rtl/>
        </w:rPr>
        <w:t>לבנת;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ביטוח</w:t>
      </w:r>
      <w:r w:rsidR="00515A37">
        <w:rPr>
          <w:rtl/>
        </w:rPr>
        <w:t xml:space="preserve"> </w:t>
      </w:r>
      <w:r w:rsidRPr="009214BE">
        <w:rPr>
          <w:rtl/>
        </w:rPr>
        <w:t>לאומי</w:t>
      </w:r>
      <w:r w:rsidR="00515A37">
        <w:rPr>
          <w:rtl/>
        </w:rPr>
        <w:t xml:space="preserve"> </w:t>
      </w:r>
      <w:r w:rsidRPr="009214BE">
        <w:rPr>
          <w:rtl/>
        </w:rPr>
        <w:t>(תיקון</w:t>
      </w:r>
      <w:r w:rsidR="00515A37">
        <w:rPr>
          <w:rtl/>
        </w:rPr>
        <w:t xml:space="preserve"> – </w:t>
      </w:r>
      <w:r w:rsidRPr="009214BE">
        <w:rPr>
          <w:rtl/>
        </w:rPr>
        <w:t>הגדלת</w:t>
      </w:r>
      <w:r w:rsidR="00515A37">
        <w:rPr>
          <w:rtl/>
        </w:rPr>
        <w:t xml:space="preserve"> </w:t>
      </w:r>
      <w:r w:rsidRPr="009214BE">
        <w:rPr>
          <w:rtl/>
        </w:rPr>
        <w:t>הסיוע</w:t>
      </w:r>
      <w:r w:rsidR="00515A37">
        <w:rPr>
          <w:rtl/>
        </w:rPr>
        <w:t xml:space="preserve"> </w:t>
      </w:r>
      <w:r w:rsidRPr="009214BE">
        <w:rPr>
          <w:rtl/>
        </w:rPr>
        <w:t>למשפחות</w:t>
      </w:r>
      <w:r w:rsidR="00515A37">
        <w:rPr>
          <w:rtl/>
        </w:rPr>
        <w:t xml:space="preserve"> </w:t>
      </w:r>
      <w:r w:rsidRPr="009214BE">
        <w:rPr>
          <w:rtl/>
        </w:rPr>
        <w:t>חד</w:t>
      </w:r>
      <w:r w:rsidR="00515A37">
        <w:rPr>
          <w:rtl/>
        </w:rPr>
        <w:t>-</w:t>
      </w:r>
      <w:r w:rsidRPr="009214BE">
        <w:rPr>
          <w:rtl/>
        </w:rPr>
        <w:t>הוריות),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חיים דיין; הצעת חוק מי שתייה (הוספת</w:t>
      </w:r>
      <w:r w:rsidR="00515A37">
        <w:rPr>
          <w:rtl/>
        </w:rPr>
        <w:t xml:space="preserve"> </w:t>
      </w:r>
      <w:r w:rsidRPr="009214BE">
        <w:rPr>
          <w:rtl/>
        </w:rPr>
        <w:t>פלואוריד), התשנ"ג</w:t>
      </w:r>
      <w:r w:rsidR="00515A37">
        <w:rPr>
          <w:rtl/>
        </w:rPr>
        <w:t>–</w:t>
      </w:r>
      <w:r w:rsidRPr="009214BE">
        <w:rPr>
          <w:rtl/>
        </w:rPr>
        <w:t xml:space="preserve">1993, של חבר הכנסת יוסף ונונו; הצעת חוק חינוך מיוחד (תיקון </w:t>
      </w:r>
      <w:r w:rsidR="00515A37">
        <w:rPr>
          <w:rtl/>
        </w:rPr>
        <w:t xml:space="preserve">– </w:t>
      </w:r>
      <w:r w:rsidRPr="009214BE">
        <w:rPr>
          <w:rtl/>
        </w:rPr>
        <w:t>שבוע</w:t>
      </w:r>
      <w:r w:rsidR="00515A37">
        <w:rPr>
          <w:rtl/>
        </w:rPr>
        <w:t xml:space="preserve"> </w:t>
      </w:r>
      <w:r w:rsidRPr="009214BE">
        <w:rPr>
          <w:rtl/>
        </w:rPr>
        <w:t>הלימודים),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 של חברי הכנסת ד' איציק וא' בורג; הצעת חוק לימוד</w:t>
      </w:r>
      <w:r w:rsidR="00515A37">
        <w:rPr>
          <w:rtl/>
        </w:rPr>
        <w:t xml:space="preserve"> </w:t>
      </w:r>
      <w:r w:rsidRPr="009214BE">
        <w:rPr>
          <w:rtl/>
        </w:rPr>
        <w:t>חובה</w:t>
      </w:r>
      <w:r w:rsidR="00515A37">
        <w:rPr>
          <w:rtl/>
        </w:rPr>
        <w:t xml:space="preserve"> </w:t>
      </w:r>
      <w:r w:rsidRPr="009214BE">
        <w:rPr>
          <w:rtl/>
        </w:rPr>
        <w:t>(תיקון</w:t>
      </w:r>
      <w:r w:rsidR="00515A37">
        <w:rPr>
          <w:rtl/>
        </w:rPr>
        <w:t xml:space="preserve"> – </w:t>
      </w:r>
      <w:r w:rsidRPr="009214BE">
        <w:rPr>
          <w:rtl/>
        </w:rPr>
        <w:t>חינוך תיכון חינם), התשנ"ג</w:t>
      </w:r>
      <w:r w:rsidR="00515A37">
        <w:rPr>
          <w:rtl/>
        </w:rPr>
        <w:t>–</w:t>
      </w:r>
      <w:r w:rsidRPr="009214BE">
        <w:rPr>
          <w:rtl/>
        </w:rPr>
        <w:t>1993, של חבר הכנסת יוסף ונונו; 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הביטוח</w:t>
      </w:r>
      <w:r w:rsidR="00515A37">
        <w:rPr>
          <w:rtl/>
        </w:rPr>
        <w:t xml:space="preserve"> </w:t>
      </w:r>
      <w:r w:rsidRPr="009214BE">
        <w:rPr>
          <w:rtl/>
        </w:rPr>
        <w:t>הלאומי</w:t>
      </w:r>
      <w:r w:rsidR="00515A37">
        <w:rPr>
          <w:rtl/>
        </w:rPr>
        <w:t xml:space="preserve"> </w:t>
      </w:r>
      <w:r w:rsidRPr="009214BE">
        <w:rPr>
          <w:rtl/>
        </w:rPr>
        <w:t xml:space="preserve">(תיקון </w:t>
      </w:r>
      <w:r w:rsidR="00515A37">
        <w:rPr>
          <w:rtl/>
        </w:rPr>
        <w:t>–</w:t>
      </w:r>
      <w:r w:rsidRPr="009214BE">
        <w:rPr>
          <w:rtl/>
        </w:rPr>
        <w:t xml:space="preserve"> שיעורי קצבאות שאירים), התשנ"ג</w:t>
      </w:r>
      <w:r w:rsidR="00515A37">
        <w:rPr>
          <w:rtl/>
        </w:rPr>
        <w:t>–</w:t>
      </w:r>
      <w:r w:rsidRPr="009214BE">
        <w:rPr>
          <w:rtl/>
        </w:rPr>
        <w:t>1993, של חבר הכנסת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אברהם הירשזון; הצעת חוק לימוד חובה (תיקון </w:t>
      </w:r>
      <w:r w:rsidR="00515A37">
        <w:rPr>
          <w:rtl/>
        </w:rPr>
        <w:t>–</w:t>
      </w:r>
      <w:r w:rsidRPr="009214BE">
        <w:rPr>
          <w:rtl/>
        </w:rPr>
        <w:t xml:space="preserve"> איסור הטלת אגרות), התשנ"ג</w:t>
      </w:r>
      <w:r w:rsidR="00515A37">
        <w:rPr>
          <w:rtl/>
        </w:rPr>
        <w:t>–</w:t>
      </w:r>
      <w:r w:rsidRPr="009214BE">
        <w:rPr>
          <w:rtl/>
        </w:rPr>
        <w:t>1993, של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ה'</w:t>
      </w:r>
      <w:r w:rsidR="00515A37">
        <w:rPr>
          <w:rtl/>
        </w:rPr>
        <w:t xml:space="preserve"> </w:t>
      </w:r>
      <w:r w:rsidRPr="009214BE">
        <w:rPr>
          <w:rtl/>
        </w:rPr>
        <w:t>מחאמיד,</w:t>
      </w:r>
      <w:r w:rsidR="00515A37">
        <w:rPr>
          <w:rtl/>
        </w:rPr>
        <w:t xml:space="preserve"> </w:t>
      </w:r>
      <w:r w:rsidRPr="009214BE">
        <w:rPr>
          <w:rtl/>
        </w:rPr>
        <w:t>ת'</w:t>
      </w:r>
      <w:r w:rsidR="00515A37">
        <w:rPr>
          <w:rtl/>
        </w:rPr>
        <w:t xml:space="preserve"> </w:t>
      </w:r>
      <w:r w:rsidRPr="009214BE">
        <w:rPr>
          <w:rtl/>
        </w:rPr>
        <w:t>זיאד</w:t>
      </w:r>
      <w:r w:rsidR="00515A37">
        <w:rPr>
          <w:rtl/>
        </w:rPr>
        <w:t xml:space="preserve"> </w:t>
      </w:r>
      <w:r w:rsidRPr="009214BE">
        <w:rPr>
          <w:rtl/>
        </w:rPr>
        <w:t>ות' גוז'נסקי; הצעת חוק לתיקון אבטחת מוסדות</w:t>
      </w:r>
      <w:r w:rsidR="00515A37">
        <w:rPr>
          <w:rtl/>
        </w:rPr>
        <w:t xml:space="preserve"> </w:t>
      </w:r>
      <w:r w:rsidRPr="009214BE">
        <w:rPr>
          <w:rtl/>
        </w:rPr>
        <w:t>חינוך,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לימור</w:t>
      </w:r>
      <w:r w:rsidR="00515A37">
        <w:rPr>
          <w:rtl/>
        </w:rPr>
        <w:t xml:space="preserve"> </w:t>
      </w:r>
      <w:r w:rsidRPr="009214BE">
        <w:rPr>
          <w:rtl/>
        </w:rPr>
        <w:t>לבנת וקבוצת חברי הכנסת; הצעת חוק</w:t>
      </w:r>
      <w:r w:rsidR="00515A37">
        <w:rPr>
          <w:rtl/>
        </w:rPr>
        <w:t xml:space="preserve"> </w:t>
      </w:r>
      <w:r w:rsidRPr="009214BE">
        <w:rPr>
          <w:rtl/>
        </w:rPr>
        <w:t>לתיקון פקודת מס הכנסה (תרומה לקידום הכשרה תעשייתית), התשנ"ג</w:t>
      </w:r>
      <w:r w:rsidR="00515A37">
        <w:rPr>
          <w:rtl/>
        </w:rPr>
        <w:t>–</w:t>
      </w:r>
      <w:r w:rsidRPr="009214BE">
        <w:rPr>
          <w:rtl/>
        </w:rPr>
        <w:t>1993,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אברהם</w:t>
      </w:r>
      <w:r w:rsidR="00515A37">
        <w:rPr>
          <w:rtl/>
        </w:rPr>
        <w:t xml:space="preserve"> </w:t>
      </w:r>
      <w:r w:rsidRPr="009214BE">
        <w:rPr>
          <w:rtl/>
        </w:rPr>
        <w:t>בורג;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לשכת</w:t>
      </w:r>
      <w:r w:rsidR="00515A37">
        <w:rPr>
          <w:rtl/>
        </w:rPr>
        <w:t xml:space="preserve"> </w:t>
      </w:r>
      <w:r w:rsidRPr="009214BE">
        <w:rPr>
          <w:rtl/>
        </w:rPr>
        <w:t>המהנדסים והאדריכלים בישראל, התשנ"ג</w:t>
      </w:r>
      <w:r w:rsidR="00515A37">
        <w:rPr>
          <w:rtl/>
        </w:rPr>
        <w:t>–</w:t>
      </w:r>
      <w:r w:rsidRPr="009214BE">
        <w:rPr>
          <w:rtl/>
        </w:rPr>
        <w:t>1993, של חבר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הכנסת גדעון שגיא; הצעת חוק שירות המדינה (גמלאות) (תיקון </w:t>
      </w:r>
      <w:r w:rsidR="00515A37">
        <w:rPr>
          <w:rtl/>
        </w:rPr>
        <w:t>–</w:t>
      </w:r>
      <w:r w:rsidRPr="009214BE">
        <w:rPr>
          <w:rtl/>
        </w:rPr>
        <w:t xml:space="preserve"> יציאה מוקדמת לקצבה),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עמנואל</w:t>
      </w:r>
      <w:r w:rsidR="00515A37">
        <w:rPr>
          <w:rtl/>
        </w:rPr>
        <w:t xml:space="preserve"> </w:t>
      </w:r>
      <w:r w:rsidRPr="009214BE">
        <w:rPr>
          <w:rtl/>
        </w:rPr>
        <w:t>זיסמן;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 עידוד התעסוקה של ימאים</w:t>
      </w:r>
      <w:r w:rsidR="00515A37">
        <w:rPr>
          <w:rtl/>
        </w:rPr>
        <w:t xml:space="preserve"> </w:t>
      </w:r>
      <w:r w:rsidRPr="009214BE">
        <w:rPr>
          <w:rtl/>
        </w:rPr>
        <w:t>ישראלים,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י'</w:t>
      </w:r>
      <w:r w:rsidR="00515A37">
        <w:rPr>
          <w:rtl/>
        </w:rPr>
        <w:t xml:space="preserve"> </w:t>
      </w:r>
      <w:r w:rsidRPr="009214BE">
        <w:rPr>
          <w:rtl/>
        </w:rPr>
        <w:t>כץ ורן כהן; הצעת חוק לתיקון פקודת</w:t>
      </w:r>
      <w:r w:rsidR="00515A37">
        <w:rPr>
          <w:rtl/>
        </w:rPr>
        <w:t xml:space="preserve"> </w:t>
      </w:r>
      <w:r w:rsidRPr="009214BE">
        <w:rPr>
          <w:rtl/>
        </w:rPr>
        <w:t>העיריות (דוח על הוצאות), התשנ"ג</w:t>
      </w:r>
      <w:r w:rsidR="00515A37">
        <w:rPr>
          <w:rtl/>
        </w:rPr>
        <w:t>–</w:t>
      </w:r>
      <w:r w:rsidRPr="009214BE">
        <w:rPr>
          <w:rtl/>
        </w:rPr>
        <w:t>1993, של חבר הכנסת חיים דיין; הצעת חוק הרשויות</w:t>
      </w:r>
      <w:r w:rsidR="00515A37">
        <w:rPr>
          <w:rtl/>
        </w:rPr>
        <w:t xml:space="preserve"> </w:t>
      </w:r>
      <w:r w:rsidRPr="009214BE">
        <w:rPr>
          <w:rtl/>
        </w:rPr>
        <w:t>המקומיות</w:t>
      </w:r>
      <w:r w:rsidR="00515A37">
        <w:rPr>
          <w:rtl/>
        </w:rPr>
        <w:t xml:space="preserve"> </w:t>
      </w:r>
      <w:r w:rsidRPr="009214BE">
        <w:rPr>
          <w:rtl/>
        </w:rPr>
        <w:t>(בחירות)</w:t>
      </w:r>
      <w:r w:rsidR="00515A37">
        <w:rPr>
          <w:rtl/>
        </w:rPr>
        <w:t xml:space="preserve"> </w:t>
      </w:r>
      <w:r w:rsidRPr="009214BE">
        <w:rPr>
          <w:rtl/>
        </w:rPr>
        <w:t>(אי</w:t>
      </w:r>
      <w:r w:rsidR="00515A37">
        <w:rPr>
          <w:rtl/>
        </w:rPr>
        <w:t>-</w:t>
      </w:r>
      <w:r w:rsidRPr="009214BE">
        <w:rPr>
          <w:rtl/>
        </w:rPr>
        <w:t>קיום</w:t>
      </w:r>
      <w:r w:rsidR="00515A37">
        <w:rPr>
          <w:rtl/>
        </w:rPr>
        <w:t xml:space="preserve"> </w:t>
      </w:r>
      <w:r w:rsidRPr="009214BE">
        <w:rPr>
          <w:rtl/>
        </w:rPr>
        <w:t>שבתון וקביעת סדרי לימודים), התשנ"ג</w:t>
      </w:r>
      <w:r w:rsidR="00515A37">
        <w:rPr>
          <w:rtl/>
        </w:rPr>
        <w:t>–</w:t>
      </w:r>
      <w:r w:rsidRPr="009214BE">
        <w:rPr>
          <w:rtl/>
        </w:rPr>
        <w:t>1993, של 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א'</w:t>
      </w:r>
      <w:r w:rsidR="00515A37">
        <w:rPr>
          <w:rtl/>
        </w:rPr>
        <w:t xml:space="preserve"> </w:t>
      </w:r>
      <w:r w:rsidRPr="009214BE">
        <w:rPr>
          <w:rtl/>
        </w:rPr>
        <w:t>פורז</w:t>
      </w:r>
      <w:r w:rsidR="00515A37">
        <w:rPr>
          <w:rtl/>
        </w:rPr>
        <w:t xml:space="preserve"> </w:t>
      </w:r>
      <w:r w:rsidRPr="009214BE">
        <w:rPr>
          <w:rtl/>
        </w:rPr>
        <w:t>וא'</w:t>
      </w:r>
      <w:r w:rsidR="00515A37">
        <w:rPr>
          <w:rtl/>
        </w:rPr>
        <w:t xml:space="preserve"> </w:t>
      </w:r>
      <w:r w:rsidRPr="009214BE">
        <w:rPr>
          <w:rtl/>
        </w:rPr>
        <w:t>דיין;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שוויון הזדמנויות בעבודה (תיקון </w:t>
      </w:r>
      <w:r w:rsidR="00515A37">
        <w:rPr>
          <w:rtl/>
        </w:rPr>
        <w:t>–</w:t>
      </w:r>
      <w:r w:rsidRPr="009214BE">
        <w:rPr>
          <w:rtl/>
        </w:rPr>
        <w:t xml:space="preserve"> איסור</w:t>
      </w:r>
      <w:r w:rsidR="00515A37">
        <w:rPr>
          <w:rtl/>
        </w:rPr>
        <w:t xml:space="preserve"> </w:t>
      </w:r>
      <w:r w:rsidRPr="009214BE">
        <w:rPr>
          <w:rtl/>
        </w:rPr>
        <w:t>הפטור),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 של חברי הכנסת ב' טמקין וי' עזרן; הצעת חוק העונשין (תיקון</w:t>
      </w:r>
      <w:r w:rsidR="00515A37">
        <w:rPr>
          <w:rtl/>
        </w:rPr>
        <w:t xml:space="preserve"> – </w:t>
      </w:r>
      <w:r w:rsidRPr="009214BE">
        <w:rPr>
          <w:rtl/>
        </w:rPr>
        <w:t>עבודות</w:t>
      </w:r>
      <w:r w:rsidR="00515A37">
        <w:rPr>
          <w:rtl/>
        </w:rPr>
        <w:t xml:space="preserve"> </w:t>
      </w:r>
      <w:r w:rsidRPr="009214BE">
        <w:rPr>
          <w:rtl/>
        </w:rPr>
        <w:t>יזומות</w:t>
      </w:r>
      <w:r w:rsidR="00515A37">
        <w:rPr>
          <w:rtl/>
        </w:rPr>
        <w:t xml:space="preserve"> </w:t>
      </w:r>
      <w:r w:rsidRPr="009214BE">
        <w:rPr>
          <w:rtl/>
        </w:rPr>
        <w:t>לאסירים),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 של חברי הכנסת א' גולדפרב וע' זיסמן;</w:t>
      </w:r>
      <w:r w:rsidR="00515A37">
        <w:rPr>
          <w:rtl/>
        </w:rPr>
        <w:t xml:space="preserve"> </w:t>
      </w:r>
      <w:r w:rsidRPr="009214BE">
        <w:rPr>
          <w:rtl/>
        </w:rPr>
        <w:t>הצעת חוק לחקירת מלחמת לבנון, התשנ"ג</w:t>
      </w:r>
      <w:r w:rsidR="00515A37">
        <w:rPr>
          <w:rtl/>
        </w:rPr>
        <w:t>–</w:t>
      </w:r>
      <w:r w:rsidRPr="009214BE">
        <w:rPr>
          <w:rtl/>
        </w:rPr>
        <w:t>1993, של חבר הכנסת רן כהן; הצעת חוק בוררות</w:t>
      </w:r>
      <w:r w:rsidR="00515A37">
        <w:rPr>
          <w:rtl/>
        </w:rPr>
        <w:t xml:space="preserve"> </w:t>
      </w:r>
      <w:r w:rsidRPr="009214BE">
        <w:rPr>
          <w:rtl/>
        </w:rPr>
        <w:t>ממלכתית</w:t>
      </w:r>
      <w:r w:rsidR="00515A37">
        <w:rPr>
          <w:rtl/>
        </w:rPr>
        <w:t xml:space="preserve"> </w:t>
      </w:r>
      <w:r w:rsidRPr="009214BE">
        <w:rPr>
          <w:rtl/>
        </w:rPr>
        <w:t>בשירותים</w:t>
      </w:r>
      <w:r w:rsidR="00515A37">
        <w:rPr>
          <w:rtl/>
        </w:rPr>
        <w:t xml:space="preserve"> </w:t>
      </w:r>
      <w:r w:rsidRPr="009214BE">
        <w:rPr>
          <w:rtl/>
        </w:rPr>
        <w:t>החיוניים,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חיים</w:t>
      </w:r>
      <w:r w:rsidR="00515A37">
        <w:rPr>
          <w:rtl/>
        </w:rPr>
        <w:t xml:space="preserve"> </w:t>
      </w:r>
      <w:r w:rsidRPr="009214BE">
        <w:rPr>
          <w:rtl/>
        </w:rPr>
        <w:t>קופמן;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>-</w:t>
      </w:r>
      <w:r w:rsidRPr="009214BE">
        <w:rPr>
          <w:rtl/>
        </w:rPr>
        <w:t>יסוד: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הממשלה (תיקון </w:t>
      </w:r>
      <w:r w:rsidR="00515A37">
        <w:rPr>
          <w:rtl/>
        </w:rPr>
        <w:t>–</w:t>
      </w:r>
      <w:r w:rsidRPr="009214BE">
        <w:rPr>
          <w:rtl/>
        </w:rPr>
        <w:t xml:space="preserve"> הודעה על מצב האומה), של חבר הכנסת יורם לס; הצעת חוק</w:t>
      </w:r>
      <w:r w:rsidR="00515A37">
        <w:rPr>
          <w:rtl/>
        </w:rPr>
        <w:t xml:space="preserve"> </w:t>
      </w:r>
      <w:r w:rsidRPr="009214BE">
        <w:rPr>
          <w:rtl/>
        </w:rPr>
        <w:t>לתיקון</w:t>
      </w:r>
      <w:r w:rsidR="00515A37">
        <w:rPr>
          <w:rtl/>
        </w:rPr>
        <w:t xml:space="preserve"> </w:t>
      </w:r>
      <w:r w:rsidRPr="009214BE">
        <w:rPr>
          <w:rtl/>
        </w:rPr>
        <w:t>פקודת</w:t>
      </w:r>
      <w:r w:rsidR="00515A37">
        <w:rPr>
          <w:rtl/>
        </w:rPr>
        <w:t xml:space="preserve"> </w:t>
      </w:r>
      <w:r w:rsidRPr="009214BE">
        <w:rPr>
          <w:rtl/>
        </w:rPr>
        <w:t>התעבורה</w:t>
      </w:r>
      <w:r w:rsidR="00515A37">
        <w:rPr>
          <w:rtl/>
        </w:rPr>
        <w:t xml:space="preserve"> </w:t>
      </w:r>
      <w:r w:rsidRPr="009214BE">
        <w:rPr>
          <w:rtl/>
        </w:rPr>
        <w:t>(הגבלת</w:t>
      </w:r>
      <w:r w:rsidR="00515A37">
        <w:rPr>
          <w:rtl/>
        </w:rPr>
        <w:t xml:space="preserve"> </w:t>
      </w:r>
      <w:r w:rsidRPr="009214BE">
        <w:rPr>
          <w:rtl/>
        </w:rPr>
        <w:t>גיל הנהיגה באופנוע), התשנ"ג</w:t>
      </w:r>
      <w:r w:rsidR="00515A37">
        <w:rPr>
          <w:rtl/>
        </w:rPr>
        <w:t>–</w:t>
      </w:r>
      <w:r w:rsidRPr="009214BE">
        <w:rPr>
          <w:rtl/>
        </w:rPr>
        <w:t>1993,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יוסף</w:t>
      </w:r>
      <w:r w:rsidR="00515A37">
        <w:rPr>
          <w:rtl/>
        </w:rPr>
        <w:t xml:space="preserve"> </w:t>
      </w:r>
      <w:r w:rsidRPr="009214BE">
        <w:rPr>
          <w:rtl/>
        </w:rPr>
        <w:t>ונונו;</w:t>
      </w:r>
      <w:r w:rsidR="00515A37">
        <w:rPr>
          <w:rtl/>
        </w:rPr>
        <w:t xml:space="preserve"> </w:t>
      </w:r>
      <w:r w:rsidRPr="009214BE">
        <w:rPr>
          <w:rtl/>
        </w:rPr>
        <w:t>הצעת חוק שוויון בין האזרח לרשויות המדינה בתשלומי ריבית והצמדה על</w:t>
      </w:r>
      <w:r w:rsidR="00515A37">
        <w:rPr>
          <w:rtl/>
        </w:rPr>
        <w:t xml:space="preserve"> </w:t>
      </w:r>
      <w:r w:rsidRPr="009214BE">
        <w:rPr>
          <w:rtl/>
        </w:rPr>
        <w:t>יתרות</w:t>
      </w:r>
      <w:r w:rsidR="00515A37">
        <w:rPr>
          <w:rtl/>
        </w:rPr>
        <w:t xml:space="preserve"> </w:t>
      </w:r>
      <w:r w:rsidRPr="009214BE">
        <w:rPr>
          <w:rtl/>
        </w:rPr>
        <w:t>זכות,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 חבר הכנסת אברהם הירשזון; הצעת חוק שמירת הניקיון</w:t>
      </w:r>
      <w:r w:rsidR="00515A37">
        <w:rPr>
          <w:rtl/>
        </w:rPr>
        <w:t xml:space="preserve"> </w:t>
      </w:r>
      <w:r w:rsidRPr="009214BE">
        <w:rPr>
          <w:rtl/>
        </w:rPr>
        <w:t>(תיקון),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אברהם</w:t>
      </w:r>
      <w:r w:rsidR="00515A37">
        <w:rPr>
          <w:rtl/>
        </w:rPr>
        <w:t xml:space="preserve"> </w:t>
      </w:r>
      <w:r w:rsidRPr="009214BE">
        <w:rPr>
          <w:rtl/>
        </w:rPr>
        <w:t>יחזקאל;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פרס</w:t>
      </w:r>
      <w:r w:rsidR="00515A37">
        <w:rPr>
          <w:rtl/>
        </w:rPr>
        <w:t xml:space="preserve"> </w:t>
      </w:r>
      <w:r w:rsidRPr="009214BE">
        <w:rPr>
          <w:rtl/>
        </w:rPr>
        <w:t>ישראל,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ד' איציק וא' גולדשמידט; הצעת חוק פיצויי פיטורים</w:t>
      </w:r>
      <w:r w:rsidR="00515A37">
        <w:rPr>
          <w:rtl/>
        </w:rPr>
        <w:t xml:space="preserve"> </w:t>
      </w:r>
      <w:r w:rsidRPr="009214BE">
        <w:rPr>
          <w:rtl/>
        </w:rPr>
        <w:t>(תיקון</w:t>
      </w:r>
      <w:r w:rsidR="00515A37">
        <w:rPr>
          <w:rtl/>
        </w:rPr>
        <w:t xml:space="preserve"> – </w:t>
      </w:r>
      <w:r w:rsidRPr="009214BE">
        <w:rPr>
          <w:rtl/>
        </w:rPr>
        <w:t>התפטרות לרגל לידה או לצורך גיוס לשירות לאומי), התשנ"ג</w:t>
      </w:r>
      <w:r w:rsidR="00515A37">
        <w:rPr>
          <w:rtl/>
        </w:rPr>
        <w:t>–</w:t>
      </w:r>
      <w:r w:rsidRPr="009214BE">
        <w:rPr>
          <w:rtl/>
        </w:rPr>
        <w:t>1993, של חברת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ענת</w:t>
      </w:r>
      <w:r w:rsidR="00515A37">
        <w:rPr>
          <w:rtl/>
        </w:rPr>
        <w:t xml:space="preserve"> </w:t>
      </w:r>
      <w:r w:rsidRPr="009214BE">
        <w:rPr>
          <w:rtl/>
        </w:rPr>
        <w:t>מאור; הצעת חוק הסדרים במשק המדינה (תיקוני חקיקה להשגת יעדי התקציב)</w:t>
      </w:r>
      <w:r w:rsidR="00515A37">
        <w:rPr>
          <w:rtl/>
        </w:rPr>
        <w:t xml:space="preserve"> </w:t>
      </w:r>
      <w:r w:rsidRPr="009214BE">
        <w:rPr>
          <w:rtl/>
        </w:rPr>
        <w:t>(תיקון) (הנחה בתשלום ארנונה ליישובי קו העימות), התשנ"ג</w:t>
      </w:r>
      <w:r w:rsidR="00515A37">
        <w:rPr>
          <w:rtl/>
        </w:rPr>
        <w:t>–</w:t>
      </w:r>
      <w:r w:rsidRPr="009214BE">
        <w:rPr>
          <w:rtl/>
        </w:rPr>
        <w:t>1993, של חבר הכנסת יצחק</w:t>
      </w:r>
      <w:r w:rsidR="00515A37">
        <w:rPr>
          <w:rtl/>
        </w:rPr>
        <w:t xml:space="preserve"> </w:t>
      </w:r>
      <w:r w:rsidRPr="009214BE">
        <w:rPr>
          <w:rtl/>
        </w:rPr>
        <w:t>לוי.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ועוד</w:t>
      </w:r>
      <w:r w:rsidR="00515A37">
        <w:rPr>
          <w:rtl/>
        </w:rPr>
        <w:t xml:space="preserve"> </w:t>
      </w:r>
      <w:r w:rsidRPr="009214BE">
        <w:rPr>
          <w:rtl/>
        </w:rPr>
        <w:t>אודיעכם,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יצחק</w:t>
      </w:r>
      <w:r w:rsidR="00515A37">
        <w:rPr>
          <w:rtl/>
        </w:rPr>
        <w:t xml:space="preserve"> </w:t>
      </w:r>
      <w:r w:rsidRPr="009214BE">
        <w:rPr>
          <w:rtl/>
        </w:rPr>
        <w:t>לוי</w:t>
      </w:r>
      <w:r w:rsidR="00515A37">
        <w:rPr>
          <w:rtl/>
        </w:rPr>
        <w:t xml:space="preserve"> </w:t>
      </w:r>
      <w:r w:rsidRPr="009214BE">
        <w:rPr>
          <w:rtl/>
        </w:rPr>
        <w:t>מבקש להסיר שמו מהצעת חוק שיפוט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דין</w:t>
      </w:r>
      <w:r w:rsidR="00515A37">
        <w:rPr>
          <w:rtl/>
        </w:rPr>
        <w:t xml:space="preserve"> </w:t>
      </w:r>
      <w:r w:rsidRPr="009214BE">
        <w:rPr>
          <w:rtl/>
        </w:rPr>
        <w:t>רבניים</w:t>
      </w:r>
      <w:r w:rsidR="00515A37">
        <w:rPr>
          <w:rtl/>
        </w:rPr>
        <w:t xml:space="preserve"> </w:t>
      </w:r>
      <w:r w:rsidRPr="009214BE">
        <w:rPr>
          <w:rtl/>
        </w:rPr>
        <w:t>(נישואין</w:t>
      </w:r>
      <w:r w:rsidR="00515A37">
        <w:rPr>
          <w:rtl/>
        </w:rPr>
        <w:t xml:space="preserve"> </w:t>
      </w:r>
      <w:r w:rsidRPr="009214BE">
        <w:rPr>
          <w:rtl/>
        </w:rPr>
        <w:t>וגירושין)</w:t>
      </w:r>
      <w:r w:rsidR="00515A37">
        <w:rPr>
          <w:rtl/>
        </w:rPr>
        <w:t xml:space="preserve"> </w:t>
      </w:r>
      <w:r w:rsidRPr="009214BE">
        <w:rPr>
          <w:rtl/>
        </w:rPr>
        <w:t>(תיקון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הוראת הרחקה </w:t>
      </w:r>
      <w:r w:rsidR="00515A37">
        <w:rPr>
          <w:rtl/>
        </w:rPr>
        <w:t>–</w:t>
      </w:r>
      <w:r w:rsidRPr="009214BE">
        <w:rPr>
          <w:rtl/>
        </w:rPr>
        <w:t xml:space="preserve"> סמכויות בית</w:t>
      </w:r>
      <w:r w:rsidR="00515A37">
        <w:rPr>
          <w:rtl/>
        </w:rPr>
        <w:t>-</w:t>
      </w:r>
      <w:r w:rsidRPr="009214BE">
        <w:rPr>
          <w:rtl/>
        </w:rPr>
        <w:t>משפט</w:t>
      </w:r>
      <w:r w:rsidR="00515A37">
        <w:rPr>
          <w:rtl/>
        </w:rPr>
        <w:t xml:space="preserve"> </w:t>
      </w:r>
      <w:r w:rsidRPr="009214BE">
        <w:rPr>
          <w:rtl/>
        </w:rPr>
        <w:t>מחוזי), התשנ"ג</w:t>
      </w:r>
      <w:r w:rsidR="00515A37">
        <w:rPr>
          <w:rtl/>
        </w:rPr>
        <w:t>–</w:t>
      </w:r>
      <w:r w:rsidRPr="009214BE">
        <w:rPr>
          <w:rtl/>
        </w:rPr>
        <w:t>1993, לדיון מוקדם, מס' תר"נ.</w:t>
      </w:r>
      <w:r w:rsidR="00515A37">
        <w:rPr>
          <w:rtl/>
        </w:rPr>
        <w:t xml:space="preserve"> </w:t>
      </w:r>
      <w:r w:rsidRPr="009214BE">
        <w:rPr>
          <w:rtl/>
        </w:rPr>
        <w:t>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לסגנית מזכיר הכנסת.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1"/>
        <w:rPr>
          <w:rtl/>
        </w:rPr>
      </w:pPr>
      <w:bookmarkStart w:id="4" w:name="_Toc457721973"/>
      <w:r w:rsidRPr="00515A37">
        <w:rPr>
          <w:rtl/>
        </w:rPr>
        <w:t>החלטות בדבר אישור הוראות בתיקונים מס' 27 ו</w:t>
      </w:r>
      <w:r>
        <w:rPr>
          <w:rtl/>
        </w:rPr>
        <w:t>-</w:t>
      </w:r>
      <w:r w:rsidRPr="00515A37">
        <w:rPr>
          <w:rtl/>
        </w:rPr>
        <w:t>29 לצו תעריף המכס והפטורים</w:t>
      </w:r>
      <w:bookmarkEnd w:id="4"/>
    </w:p>
    <w:p w:rsidR="00515A37" w:rsidRDefault="00515A37" w:rsidP="00515A37">
      <w:pPr>
        <w:pStyle w:val="1"/>
        <w:rPr>
          <w:rtl/>
        </w:rPr>
      </w:pPr>
      <w:bookmarkStart w:id="5" w:name="_Toc457721974"/>
      <w:r w:rsidRPr="00515A37">
        <w:rPr>
          <w:rtl/>
        </w:rPr>
        <w:t>ומס קנייה על טובין</w:t>
      </w:r>
      <w:bookmarkEnd w:id="5"/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אנו</w:t>
      </w:r>
      <w:r w:rsidR="00515A37">
        <w:rPr>
          <w:rtl/>
        </w:rPr>
        <w:t xml:space="preserve"> </w:t>
      </w:r>
      <w:r w:rsidRPr="009214BE">
        <w:rPr>
          <w:rtl/>
        </w:rPr>
        <w:t>עוברים לסעיף הבא בסדר</w:t>
      </w:r>
      <w:r w:rsidR="00515A37">
        <w:rPr>
          <w:rtl/>
        </w:rPr>
        <w:t>-</w:t>
      </w:r>
      <w:r w:rsidRPr="009214BE">
        <w:rPr>
          <w:rtl/>
        </w:rPr>
        <w:t>היום: החלטות בדבר אישור הוראות בתיקונים מס' 27</w:t>
      </w:r>
      <w:r w:rsidR="00515A37">
        <w:rPr>
          <w:rtl/>
        </w:rPr>
        <w:t xml:space="preserve"> </w:t>
      </w:r>
      <w:r w:rsidRPr="009214BE">
        <w:rPr>
          <w:rtl/>
        </w:rPr>
        <w:t>ו</w:t>
      </w:r>
      <w:r w:rsidR="00515A37">
        <w:rPr>
          <w:rtl/>
        </w:rPr>
        <w:t>-</w:t>
      </w:r>
      <w:r w:rsidRPr="009214BE">
        <w:rPr>
          <w:rtl/>
        </w:rPr>
        <w:t>29 לצו תעריף המכס והפטורים ומס קנייה על טובין. יציג את ההחלטות יושב</w:t>
      </w:r>
      <w:r w:rsidR="00515A37">
        <w:rPr>
          <w:rtl/>
        </w:rPr>
        <w:t>-</w:t>
      </w:r>
      <w:r w:rsidRPr="009214BE">
        <w:rPr>
          <w:rtl/>
        </w:rPr>
        <w:t>ראש ועדת</w:t>
      </w:r>
      <w:r w:rsidR="00515A37">
        <w:rPr>
          <w:rtl/>
        </w:rPr>
        <w:t xml:space="preserve"> </w:t>
      </w:r>
      <w:r w:rsidRPr="009214BE">
        <w:rPr>
          <w:rtl/>
        </w:rPr>
        <w:t>הכספים, חבר הכנסת גדליה גל. בבקשה, 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(יו"ר ועדת הכספים):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כנסת נכבדה, הנני מתכבד להביא לאישור הכנסת שני צווי תעריף</w:t>
      </w:r>
      <w:r w:rsidR="00515A37">
        <w:rPr>
          <w:rtl/>
        </w:rPr>
        <w:t xml:space="preserve"> </w:t>
      </w:r>
      <w:r w:rsidRPr="009214BE">
        <w:rPr>
          <w:rtl/>
        </w:rPr>
        <w:t>המכס והפטורים ומס קנייה על טובין.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צו</w:t>
      </w:r>
      <w:r w:rsidR="00515A37">
        <w:rPr>
          <w:rtl/>
        </w:rPr>
        <w:t xml:space="preserve"> </w:t>
      </w:r>
      <w:r w:rsidRPr="009214BE">
        <w:rPr>
          <w:rtl/>
        </w:rPr>
        <w:t>תעריף המכס והפטורים ומס קנייה על טובין (תיקון מס' 27). בראשית שנת</w:t>
      </w:r>
      <w:r w:rsidR="00515A37">
        <w:rPr>
          <w:rtl/>
        </w:rPr>
        <w:t xml:space="preserve"> </w:t>
      </w:r>
      <w:r w:rsidRPr="009214BE">
        <w:rPr>
          <w:rtl/>
        </w:rPr>
        <w:t>1988,</w:t>
      </w:r>
      <w:r w:rsidR="00515A37">
        <w:rPr>
          <w:rtl/>
        </w:rPr>
        <w:t xml:space="preserve"> </w:t>
      </w:r>
      <w:r w:rsidRPr="009214BE">
        <w:rPr>
          <w:rtl/>
        </w:rPr>
        <w:t>כתוצאה</w:t>
      </w:r>
      <w:r w:rsidR="00515A37">
        <w:rPr>
          <w:rtl/>
        </w:rPr>
        <w:t xml:space="preserve"> </w:t>
      </w:r>
      <w:r w:rsidRPr="009214BE">
        <w:rPr>
          <w:rtl/>
        </w:rPr>
        <w:t>משביתה</w:t>
      </w:r>
      <w:r w:rsidR="00515A37">
        <w:rPr>
          <w:rtl/>
        </w:rPr>
        <w:t xml:space="preserve"> </w:t>
      </w:r>
      <w:r w:rsidRPr="009214BE">
        <w:rPr>
          <w:rtl/>
        </w:rPr>
        <w:t>ממושכת במפעל "דובק", הוחלט להקטין את פלח השוק של הייצור</w:t>
      </w:r>
      <w:r w:rsidR="00515A37">
        <w:rPr>
          <w:rtl/>
        </w:rPr>
        <w:t xml:space="preserve"> </w:t>
      </w:r>
      <w:r w:rsidRPr="009214BE">
        <w:rPr>
          <w:rtl/>
        </w:rPr>
        <w:t>המקומי</w:t>
      </w:r>
      <w:r w:rsidR="00515A37">
        <w:rPr>
          <w:rtl/>
        </w:rPr>
        <w:t xml:space="preserve"> </w:t>
      </w:r>
      <w:r w:rsidRPr="009214BE">
        <w:rPr>
          <w:rtl/>
        </w:rPr>
        <w:t>ל</w:t>
      </w:r>
      <w:r w:rsidR="00515A37">
        <w:rPr>
          <w:rtl/>
        </w:rPr>
        <w:t>-</w:t>
      </w:r>
      <w:r w:rsidR="00515A37" w:rsidRPr="009214BE">
        <w:rPr>
          <w:rtl/>
        </w:rPr>
        <w:t>75</w:t>
      </w:r>
      <w:r w:rsidR="00515A37">
        <w:rPr>
          <w:rtl/>
        </w:rPr>
        <w:t>%</w:t>
      </w:r>
      <w:r w:rsidRPr="009214BE">
        <w:rPr>
          <w:rtl/>
        </w:rPr>
        <w:t>.</w:t>
      </w:r>
      <w:r w:rsidR="00515A37">
        <w:rPr>
          <w:rtl/>
        </w:rPr>
        <w:t xml:space="preserve"> </w:t>
      </w:r>
      <w:r w:rsidRPr="009214BE">
        <w:rPr>
          <w:rtl/>
        </w:rPr>
        <w:t>מדיניות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הושגה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 קביעת מס קנייה שמפלה לטובה סיגריות</w:t>
      </w:r>
      <w:r w:rsidR="00515A37">
        <w:rPr>
          <w:rtl/>
        </w:rPr>
        <w:t xml:space="preserve"> </w:t>
      </w:r>
      <w:r w:rsidRPr="009214BE">
        <w:rPr>
          <w:rtl/>
        </w:rPr>
        <w:t>בייבוא, שהן יקרות יותר.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בשנת 1992 ירד חלקו של "דובק" בסך כל הצריכה מ</w:t>
      </w:r>
      <w:r w:rsidR="00515A37">
        <w:rPr>
          <w:rtl/>
        </w:rPr>
        <w:t>-</w:t>
      </w:r>
      <w:r w:rsidR="00515A37" w:rsidRPr="009214BE">
        <w:rPr>
          <w:rtl/>
        </w:rPr>
        <w:t>73</w:t>
      </w:r>
      <w:r w:rsidR="00515A37">
        <w:rPr>
          <w:rtl/>
        </w:rPr>
        <w:t>%</w:t>
      </w:r>
      <w:r w:rsidRPr="009214BE">
        <w:rPr>
          <w:rtl/>
        </w:rPr>
        <w:t xml:space="preserve"> לכ</w:t>
      </w:r>
      <w:r w:rsidR="00515A37">
        <w:rPr>
          <w:rtl/>
        </w:rPr>
        <w:t>-</w:t>
      </w:r>
      <w:r w:rsidR="00515A37" w:rsidRPr="009214BE">
        <w:rPr>
          <w:rtl/>
        </w:rPr>
        <w:t>69</w:t>
      </w:r>
      <w:r w:rsidR="00515A37">
        <w:rPr>
          <w:rtl/>
        </w:rPr>
        <w:t>%</w:t>
      </w:r>
      <w:r w:rsidRPr="009214BE">
        <w:rPr>
          <w:rtl/>
        </w:rPr>
        <w:t>. על מנת להגדיל את</w:t>
      </w:r>
      <w:r w:rsidR="00515A37">
        <w:rPr>
          <w:rtl/>
        </w:rPr>
        <w:t xml:space="preserve"> </w:t>
      </w:r>
      <w:r w:rsidRPr="009214BE">
        <w:rPr>
          <w:rtl/>
        </w:rPr>
        <w:t>חלקו</w:t>
      </w:r>
      <w:r w:rsidR="00515A37">
        <w:rPr>
          <w:rtl/>
        </w:rPr>
        <w:t xml:space="preserve"> </w:t>
      </w:r>
      <w:r w:rsidRPr="009214BE">
        <w:rPr>
          <w:rtl/>
        </w:rPr>
        <w:t>של "דובק" בסך כל הצריכה הוחלט להעלות את נטל המס על הייבוא ב</w:t>
      </w:r>
      <w:r w:rsidR="00515A37">
        <w:rPr>
          <w:rtl/>
        </w:rPr>
        <w:t>-</w:t>
      </w:r>
      <w:r w:rsidR="00515A37" w:rsidRPr="009214BE">
        <w:rPr>
          <w:rtl/>
        </w:rPr>
        <w:t>15</w:t>
      </w:r>
      <w:r w:rsidR="00515A37">
        <w:rPr>
          <w:rtl/>
        </w:rPr>
        <w:t>%</w:t>
      </w:r>
      <w:r w:rsidRPr="009214BE">
        <w:rPr>
          <w:rtl/>
        </w:rPr>
        <w:t>.</w:t>
      </w:r>
      <w:r w:rsidR="00515A37">
        <w:rPr>
          <w:rtl/>
        </w:rPr>
        <w:t xml:space="preserve"> </w:t>
      </w:r>
      <w:r w:rsidRPr="009214BE">
        <w:rPr>
          <w:rtl/>
        </w:rPr>
        <w:t>ההעלאה</w:t>
      </w:r>
      <w:r w:rsidR="00515A37">
        <w:rPr>
          <w:rtl/>
        </w:rPr>
        <w:t xml:space="preserve"> </w:t>
      </w:r>
      <w:r w:rsidRPr="009214BE">
        <w:rPr>
          <w:rtl/>
        </w:rPr>
        <w:t>רלבנטית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סיגריות</w:t>
      </w:r>
      <w:r w:rsidR="00515A37">
        <w:rPr>
          <w:rtl/>
        </w:rPr>
        <w:t xml:space="preserve"> </w:t>
      </w:r>
      <w:r w:rsidRPr="009214BE">
        <w:rPr>
          <w:rtl/>
        </w:rPr>
        <w:t>יקרות</w:t>
      </w:r>
      <w:r w:rsidR="00515A37">
        <w:rPr>
          <w:rtl/>
        </w:rPr>
        <w:t xml:space="preserve"> </w:t>
      </w: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מסיגרות "טיים", או שמחירן לצרכן 4 ש"ח</w:t>
      </w:r>
      <w:r w:rsidR="00515A37">
        <w:rPr>
          <w:rtl/>
        </w:rPr>
        <w:t xml:space="preserve"> </w:t>
      </w:r>
      <w:r w:rsidRPr="009214BE">
        <w:rPr>
          <w:rtl/>
        </w:rPr>
        <w:t>ומעלה.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לגבי סיגריות מייצור מקומי לא יחול כל שינוי.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ההעלאה</w:t>
      </w:r>
      <w:r w:rsidR="00515A37">
        <w:rPr>
          <w:rtl/>
        </w:rPr>
        <w:t xml:space="preserve"> </w:t>
      </w:r>
      <w:r w:rsidRPr="009214BE">
        <w:rPr>
          <w:rtl/>
        </w:rPr>
        <w:t>רלבנטית,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כן,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לגבי סיגריות מיבוא שמחירן, סי"ף </w:t>
      </w:r>
      <w:r w:rsidR="00515A37">
        <w:rPr>
          <w:rtl/>
        </w:rPr>
        <w:t>–</w:t>
      </w:r>
      <w:r w:rsidRPr="009214BE">
        <w:rPr>
          <w:rtl/>
        </w:rPr>
        <w:t xml:space="preserve"> לחפיסה</w:t>
      </w:r>
      <w:r w:rsidR="00515A37">
        <w:rPr>
          <w:rtl/>
        </w:rPr>
        <w:t xml:space="preserve"> </w:t>
      </w:r>
      <w:r w:rsidRPr="009214BE">
        <w:rPr>
          <w:rtl/>
        </w:rPr>
        <w:t>מ</w:t>
      </w:r>
      <w:r w:rsidR="00515A37">
        <w:rPr>
          <w:rtl/>
        </w:rPr>
        <w:t>-</w:t>
      </w:r>
      <w:r w:rsidRPr="009214BE">
        <w:rPr>
          <w:rtl/>
        </w:rPr>
        <w:t>0.25</w:t>
      </w:r>
      <w:r w:rsidR="00515A37">
        <w:rPr>
          <w:rtl/>
        </w:rPr>
        <w:t xml:space="preserve"> </w:t>
      </w:r>
      <w:r w:rsidRPr="009214BE">
        <w:rPr>
          <w:rtl/>
        </w:rPr>
        <w:t>דולר</w:t>
      </w:r>
      <w:r w:rsidR="00515A37">
        <w:rPr>
          <w:rtl/>
        </w:rPr>
        <w:t xml:space="preserve"> </w:t>
      </w:r>
      <w:r w:rsidRPr="009214BE">
        <w:rPr>
          <w:rtl/>
        </w:rPr>
        <w:t>ומעלה.</w:t>
      </w:r>
      <w:r w:rsidR="00515A37">
        <w:rPr>
          <w:rtl/>
        </w:rPr>
        <w:t xml:space="preserve"> </w:t>
      </w:r>
      <w:r w:rsidRPr="009214BE">
        <w:rPr>
          <w:rtl/>
        </w:rPr>
        <w:t>לדוגמה,</w:t>
      </w:r>
      <w:r w:rsidR="00515A37">
        <w:rPr>
          <w:rtl/>
        </w:rPr>
        <w:t xml:space="preserve"> </w:t>
      </w:r>
      <w:r w:rsidRPr="009214BE">
        <w:rPr>
          <w:rtl/>
        </w:rPr>
        <w:t>סיגריות מסוג "קנט", העלאת המס היא ב</w:t>
      </w:r>
      <w:r w:rsidR="00515A37">
        <w:rPr>
          <w:rtl/>
        </w:rPr>
        <w:t>-</w:t>
      </w:r>
      <w:r w:rsidRPr="009214BE">
        <w:rPr>
          <w:rtl/>
        </w:rPr>
        <w:t>23</w:t>
      </w:r>
      <w:r w:rsidR="00515A37">
        <w:rPr>
          <w:rtl/>
        </w:rPr>
        <w:t xml:space="preserve"> </w:t>
      </w:r>
      <w:r w:rsidRPr="009214BE">
        <w:rPr>
          <w:rtl/>
        </w:rPr>
        <w:t>אגורות. מחיר חפיסת "קנט" לצרכן תתייקר בכ</w:t>
      </w:r>
      <w:r w:rsidR="00515A37">
        <w:rPr>
          <w:rtl/>
        </w:rPr>
        <w:t>-</w:t>
      </w:r>
      <w:r w:rsidRPr="009214BE">
        <w:rPr>
          <w:rtl/>
        </w:rPr>
        <w:t>30 אגורות, שהן כ</w:t>
      </w:r>
      <w:r w:rsidR="00515A37">
        <w:rPr>
          <w:rtl/>
        </w:rPr>
        <w:t>-</w:t>
      </w:r>
      <w:r w:rsidR="00515A37" w:rsidRPr="009214BE">
        <w:rPr>
          <w:rtl/>
        </w:rPr>
        <w:t>5</w:t>
      </w:r>
      <w:r w:rsidR="00515A37">
        <w:rPr>
          <w:rtl/>
        </w:rPr>
        <w:t>%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הוועדה</w:t>
      </w:r>
      <w:r w:rsidR="00515A37">
        <w:rPr>
          <w:rtl/>
        </w:rPr>
        <w:t xml:space="preserve"> </w:t>
      </w:r>
      <w:r w:rsidRPr="009214BE">
        <w:rPr>
          <w:rtl/>
        </w:rPr>
        <w:t>שמעה</w:t>
      </w:r>
      <w:r w:rsidR="00515A37">
        <w:rPr>
          <w:rtl/>
        </w:rPr>
        <w:t xml:space="preserve"> </w:t>
      </w:r>
      <w:r w:rsidRPr="009214BE">
        <w:rPr>
          <w:rtl/>
        </w:rPr>
        <w:t>משלחות של "דובק" וגם של יבואני הסיגריות, ובתום הדיון החליטה</w:t>
      </w:r>
      <w:r w:rsidR="00515A37">
        <w:rPr>
          <w:rtl/>
        </w:rPr>
        <w:t xml:space="preserve"> </w:t>
      </w:r>
      <w:r w:rsidRPr="009214BE">
        <w:rPr>
          <w:rtl/>
        </w:rPr>
        <w:t>לבדוק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מצב</w:t>
      </w:r>
      <w:r w:rsidR="00515A37">
        <w:rPr>
          <w:rtl/>
        </w:rPr>
        <w:t xml:space="preserve"> </w:t>
      </w:r>
      <w:r w:rsidRPr="009214BE">
        <w:rPr>
          <w:rtl/>
        </w:rPr>
        <w:t>השוק בתום שישה חודשים. אם חלקו של "דובק" לא יחזור ל</w:t>
      </w:r>
      <w:r w:rsidR="00515A37">
        <w:rPr>
          <w:rtl/>
        </w:rPr>
        <w:t>-</w:t>
      </w:r>
      <w:r w:rsidR="00515A37" w:rsidRPr="009214BE">
        <w:rPr>
          <w:rtl/>
        </w:rPr>
        <w:t>75</w:t>
      </w:r>
      <w:r w:rsidR="00515A37">
        <w:rPr>
          <w:rtl/>
        </w:rPr>
        <w:t>%</w:t>
      </w:r>
      <w:r w:rsidRPr="009214BE">
        <w:rPr>
          <w:rtl/>
        </w:rPr>
        <w:t xml:space="preserve"> מהשוק,</w:t>
      </w:r>
      <w:r w:rsidR="00515A37">
        <w:rPr>
          <w:rtl/>
        </w:rPr>
        <w:t xml:space="preserve"> </w:t>
      </w:r>
      <w:r w:rsidRPr="009214BE">
        <w:rPr>
          <w:rtl/>
        </w:rPr>
        <w:t>תדרוש הוועדה תיקון נוסף של המס כדי להבטיח את הדבר.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רבה, אדוני, אני אבקש לאשר את הצו.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ליושב</w:t>
      </w:r>
      <w:r w:rsidR="00515A37">
        <w:rPr>
          <w:rtl/>
        </w:rPr>
        <w:t>-</w:t>
      </w:r>
      <w:r w:rsidRPr="009214BE">
        <w:rPr>
          <w:rtl/>
        </w:rPr>
        <w:t>ראש ועדת הכספים.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להצבעה.</w:t>
      </w:r>
      <w:r w:rsidR="00515A37">
        <w:rPr>
          <w:rtl/>
        </w:rPr>
        <w:t xml:space="preserve"> </w:t>
      </w:r>
      <w:r w:rsidRPr="009214BE">
        <w:rPr>
          <w:rtl/>
        </w:rPr>
        <w:t>מי</w:t>
      </w:r>
      <w:r w:rsidR="00515A37">
        <w:rPr>
          <w:rtl/>
        </w:rPr>
        <w:t xml:space="preserve"> </w:t>
      </w:r>
      <w:r w:rsidRPr="009214BE">
        <w:rPr>
          <w:rtl/>
        </w:rPr>
        <w:t>בעד אישור הוראות בצו תעריף המכס והפטורים ומס</w:t>
      </w:r>
      <w:r w:rsidR="00515A37">
        <w:rPr>
          <w:rtl/>
        </w:rPr>
        <w:t xml:space="preserve"> </w:t>
      </w:r>
      <w:r w:rsidRPr="009214BE">
        <w:rPr>
          <w:rtl/>
        </w:rPr>
        <w:t>קנייה על טובין (תיקון מס' 27)? מי נגד? ההצבעה החלה.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צבעה מס' 1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ב</w:t>
      </w:r>
      <w:r w:rsidR="009214BE" w:rsidRPr="009214BE">
        <w:rPr>
          <w:rtl/>
        </w:rPr>
        <w:t xml:space="preserve">עד ההחלטה </w:t>
      </w:r>
      <w:r>
        <w:rPr>
          <w:rtl/>
        </w:rPr>
        <w:t>–</w:t>
      </w:r>
      <w:r w:rsidR="009214BE" w:rsidRPr="009214BE">
        <w:rPr>
          <w:rtl/>
        </w:rPr>
        <w:t xml:space="preserve"> 5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גד </w:t>
      </w:r>
      <w:r>
        <w:rPr>
          <w:rtl/>
        </w:rPr>
        <w:t>–</w:t>
      </w:r>
      <w:r w:rsidR="009214BE" w:rsidRPr="009214BE">
        <w:rPr>
          <w:rtl/>
        </w:rPr>
        <w:t xml:space="preserve"> 3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מנעים </w:t>
      </w:r>
      <w:r>
        <w:rPr>
          <w:rtl/>
        </w:rPr>
        <w:t>–</w:t>
      </w:r>
      <w:r w:rsidR="009214BE" w:rsidRPr="009214BE">
        <w:rPr>
          <w:rtl/>
        </w:rPr>
        <w:t xml:space="preserve"> אין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החלטה בדבר אישור הוראות בצו תעריף המכס והפטורים ומס קנייה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ע</w:t>
      </w:r>
      <w:r w:rsidR="009214BE" w:rsidRPr="009214BE">
        <w:rPr>
          <w:rtl/>
        </w:rPr>
        <w:t>ל טובין (תיקון מס' 27), התשנ"ג</w:t>
      </w:r>
      <w:r>
        <w:rPr>
          <w:rtl/>
        </w:rPr>
        <w:t>–</w:t>
      </w:r>
      <w:r w:rsidR="009214BE" w:rsidRPr="009214BE">
        <w:rPr>
          <w:rtl/>
        </w:rPr>
        <w:t>1993, נתקבלה.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עכשיו</w:t>
      </w:r>
      <w:r w:rsidR="00515A37">
        <w:rPr>
          <w:rtl/>
        </w:rPr>
        <w:t xml:space="preserve"> </w:t>
      </w:r>
      <w:r w:rsidRPr="009214BE">
        <w:rPr>
          <w:rtl/>
        </w:rPr>
        <w:t>יציג</w:t>
      </w:r>
      <w:r w:rsidR="00515A37">
        <w:rPr>
          <w:rtl/>
        </w:rPr>
        <w:t xml:space="preserve"> </w:t>
      </w:r>
      <w:r w:rsidRPr="009214BE">
        <w:rPr>
          <w:rtl/>
        </w:rPr>
        <w:t>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 הכספים את צו תעריף המכס והפטורים ומס קנייה על</w:t>
      </w:r>
      <w:r w:rsidR="00515A37">
        <w:rPr>
          <w:rtl/>
        </w:rPr>
        <w:t xml:space="preserve"> </w:t>
      </w:r>
      <w:r w:rsidRPr="009214BE">
        <w:rPr>
          <w:rtl/>
        </w:rPr>
        <w:t>טובין (תיקון מס' 29), התשנ"ג</w:t>
      </w:r>
      <w:r w:rsidR="00515A37">
        <w:rPr>
          <w:rtl/>
        </w:rPr>
        <w:t>–</w:t>
      </w:r>
      <w:r w:rsidRPr="009214BE">
        <w:rPr>
          <w:rtl/>
        </w:rPr>
        <w:t>1993.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(יו"ר ועדת הכספים):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>ראש, כנסת נכבדה, אני מביא עכשיו את צו תעריף המכס והפטורים ומס</w:t>
      </w:r>
      <w:r w:rsidR="00515A37">
        <w:rPr>
          <w:rtl/>
        </w:rPr>
        <w:t xml:space="preserve"> </w:t>
      </w:r>
      <w:r w:rsidRPr="009214BE">
        <w:rPr>
          <w:rtl/>
        </w:rPr>
        <w:t>קנייה על טובין (תיקון מס' 29), התשנ"ג</w:t>
      </w:r>
      <w:r w:rsidR="00515A37">
        <w:rPr>
          <w:rtl/>
        </w:rPr>
        <w:t>–</w:t>
      </w:r>
      <w:r w:rsidRPr="009214BE">
        <w:rPr>
          <w:rtl/>
        </w:rPr>
        <w:t>1993.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ייבוא נעלי ים מארצות שלישיות חל מכס בשיעור של </w:t>
      </w:r>
      <w:r w:rsidR="00515A37" w:rsidRPr="009214BE">
        <w:rPr>
          <w:rtl/>
        </w:rPr>
        <w:t>36</w:t>
      </w:r>
      <w:r w:rsidR="00515A37">
        <w:rPr>
          <w:rtl/>
        </w:rPr>
        <w:t>%</w:t>
      </w:r>
      <w:r w:rsidRPr="009214BE">
        <w:rPr>
          <w:rtl/>
        </w:rPr>
        <w:t xml:space="preserve"> פלוס 11.14 שקל לזוג</w:t>
      </w:r>
      <w:r w:rsidR="00515A37">
        <w:rPr>
          <w:rtl/>
        </w:rPr>
        <w:t xml:space="preserve"> </w:t>
      </w:r>
      <w:r w:rsidRPr="009214BE">
        <w:rPr>
          <w:rtl/>
        </w:rPr>
        <w:t>נעליים, אך לא פחות מ</w:t>
      </w:r>
      <w:r w:rsidR="00515A37">
        <w:rPr>
          <w:rtl/>
        </w:rPr>
        <w:t>-</w:t>
      </w:r>
      <w:r w:rsidRPr="009214BE">
        <w:rPr>
          <w:rtl/>
        </w:rPr>
        <w:t>24 שקל לזוג. מחירן של נעליים מסוג זה נמוך ביותר, בסך הכול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זה, סנדלי אילת?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(יו"ר ועדת הכספים):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מין</w:t>
      </w:r>
      <w:r w:rsidR="00515A37">
        <w:rPr>
          <w:rtl/>
        </w:rPr>
        <w:t xml:space="preserve"> </w:t>
      </w:r>
      <w:r w:rsidRPr="009214BE">
        <w:rPr>
          <w:rtl/>
        </w:rPr>
        <w:t>קבקב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חיבור קטן, ובסך הכול המחיר שלו אפסי, ולא הולם אותו המס</w:t>
      </w:r>
      <w:r w:rsidR="00515A37">
        <w:rPr>
          <w:rtl/>
        </w:rPr>
        <w:t xml:space="preserve"> </w:t>
      </w:r>
      <w:r w:rsidRPr="009214BE">
        <w:rPr>
          <w:rtl/>
        </w:rPr>
        <w:t>הקצוב בסך 24 שקלים שנקבע לנעליים רגילות בעלות סוליות מגומי ומפלסטיק.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במלים אחרות, מדובר פה בנעליים שעולות פרוטות ויש עליהן מכס של מאות אחוזים.</w:t>
      </w:r>
      <w:r w:rsidR="00515A37">
        <w:rPr>
          <w:rtl/>
        </w:rPr>
        <w:t xml:space="preserve"> </w:t>
      </w:r>
      <w:r w:rsidRPr="009214BE">
        <w:rPr>
          <w:rtl/>
        </w:rPr>
        <w:t>לפי</w:t>
      </w:r>
      <w:r w:rsidR="00515A37">
        <w:rPr>
          <w:rtl/>
        </w:rPr>
        <w:t xml:space="preserve"> </w:t>
      </w:r>
      <w:r w:rsidRPr="009214BE">
        <w:rPr>
          <w:rtl/>
        </w:rPr>
        <w:t>המלצתו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התעשייה</w:t>
      </w:r>
      <w:r w:rsidR="00515A37">
        <w:rPr>
          <w:rtl/>
        </w:rPr>
        <w:t xml:space="preserve"> </w:t>
      </w:r>
      <w:r w:rsidRPr="009214BE">
        <w:rPr>
          <w:rtl/>
        </w:rPr>
        <w:t>והמסחר, מפחית צו זה את שיעור המכס הקצוב החל על</w:t>
      </w:r>
      <w:r w:rsidR="00515A37">
        <w:rPr>
          <w:rtl/>
        </w:rPr>
        <w:t xml:space="preserve"> </w:t>
      </w:r>
      <w:r w:rsidRPr="009214BE">
        <w:rPr>
          <w:rtl/>
        </w:rPr>
        <w:t>הטובין האמורים לכדי 5 שקלים לזוג נעלי ים. באופן מעשי מדובר אפוא בהפחתת מס.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הוועדה</w:t>
      </w:r>
      <w:r w:rsidR="00515A37">
        <w:rPr>
          <w:rtl/>
        </w:rPr>
        <w:t xml:space="preserve"> </w:t>
      </w:r>
      <w:r w:rsidRPr="009214BE">
        <w:rPr>
          <w:rtl/>
        </w:rPr>
        <w:t>היתה</w:t>
      </w:r>
      <w:r w:rsidR="00515A37">
        <w:rPr>
          <w:rtl/>
        </w:rPr>
        <w:t xml:space="preserve"> </w:t>
      </w:r>
      <w:r w:rsidRPr="009214BE">
        <w:rPr>
          <w:rtl/>
        </w:rPr>
        <w:t>מודעת</w:t>
      </w:r>
      <w:r w:rsidR="00515A37">
        <w:rPr>
          <w:rtl/>
        </w:rPr>
        <w:t xml:space="preserve"> </w:t>
      </w:r>
      <w:r w:rsidRPr="009214BE">
        <w:rPr>
          <w:rtl/>
        </w:rPr>
        <w:t>לחשש</w:t>
      </w:r>
      <w:r w:rsidR="00515A37">
        <w:rPr>
          <w:rtl/>
        </w:rPr>
        <w:t xml:space="preserve"> </w:t>
      </w:r>
      <w:r w:rsidRPr="009214BE">
        <w:rPr>
          <w:rtl/>
        </w:rPr>
        <w:t>היצרנים המקומיים, ששינוי המס עלול לפגוע בייצור</w:t>
      </w:r>
      <w:r w:rsidR="00515A37">
        <w:rPr>
          <w:rtl/>
        </w:rPr>
        <w:t xml:space="preserve"> </w:t>
      </w:r>
      <w:r w:rsidRPr="009214BE">
        <w:rPr>
          <w:rtl/>
        </w:rPr>
        <w:t>המקומי,</w:t>
      </w:r>
      <w:r w:rsidR="00515A37">
        <w:rPr>
          <w:rtl/>
        </w:rPr>
        <w:t xml:space="preserve"> </w:t>
      </w:r>
      <w:r w:rsidRPr="009214BE">
        <w:rPr>
          <w:rtl/>
        </w:rPr>
        <w:t>אף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מדובר בתחליף זהה למוצר המקומי. מכל מקום, הוועדה ביקשה מנציגי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לעקוב</w:t>
      </w:r>
      <w:r w:rsidR="00515A37">
        <w:rPr>
          <w:rtl/>
        </w:rPr>
        <w:t xml:space="preserve"> </w:t>
      </w:r>
      <w:r w:rsidRPr="009214BE">
        <w:rPr>
          <w:rtl/>
        </w:rPr>
        <w:t>אחרי</w:t>
      </w:r>
      <w:r w:rsidR="00515A37">
        <w:rPr>
          <w:rtl/>
        </w:rPr>
        <w:t xml:space="preserve"> </w:t>
      </w:r>
      <w:r w:rsidRPr="009214BE">
        <w:rPr>
          <w:rtl/>
        </w:rPr>
        <w:t>השוק</w:t>
      </w:r>
      <w:r w:rsidR="00515A37">
        <w:rPr>
          <w:rtl/>
        </w:rPr>
        <w:t xml:space="preserve"> </w:t>
      </w:r>
      <w:r w:rsidRPr="009214BE">
        <w:rPr>
          <w:rtl/>
        </w:rPr>
        <w:t>ולוודא</w:t>
      </w:r>
      <w:r w:rsidR="00515A37">
        <w:rPr>
          <w:rtl/>
        </w:rPr>
        <w:t xml:space="preserve"> </w:t>
      </w:r>
      <w:r w:rsidRPr="009214BE">
        <w:rPr>
          <w:rtl/>
        </w:rPr>
        <w:t>שאין</w:t>
      </w:r>
      <w:r w:rsidR="00515A37">
        <w:rPr>
          <w:rtl/>
        </w:rPr>
        <w:t xml:space="preserve"> </w:t>
      </w:r>
      <w:r w:rsidRPr="009214BE">
        <w:rPr>
          <w:rtl/>
        </w:rPr>
        <w:t>בצו</w:t>
      </w:r>
      <w:r w:rsidR="00515A37">
        <w:rPr>
          <w:rtl/>
        </w:rPr>
        <w:t xml:space="preserve"> </w:t>
      </w:r>
      <w:r w:rsidRPr="009214BE">
        <w:rPr>
          <w:rtl/>
        </w:rPr>
        <w:t>פרצה שיכולה להביא לפגיעה ביצרנים</w:t>
      </w:r>
      <w:r w:rsidR="00515A37">
        <w:rPr>
          <w:rtl/>
        </w:rPr>
        <w:t xml:space="preserve"> </w:t>
      </w:r>
      <w:r w:rsidRPr="009214BE">
        <w:rPr>
          <w:rtl/>
        </w:rPr>
        <w:t>המקומיים.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ועדת הכספים מבקשת לאשר את הצו.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תודה, אדוני יושב</w:t>
      </w:r>
      <w:r w:rsidR="00515A37">
        <w:rPr>
          <w:rtl/>
        </w:rPr>
        <w:t>-</w:t>
      </w:r>
      <w:r w:rsidRPr="009214BE">
        <w:rPr>
          <w:rtl/>
        </w:rPr>
        <w:t>ראש ועדת הכספים.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עוברים להצבעה. מי בעד אישור הוראות בתיקון מס' 29 לצו</w:t>
      </w:r>
      <w:r w:rsidR="00515A37">
        <w:rPr>
          <w:rtl/>
        </w:rPr>
        <w:t xml:space="preserve"> </w:t>
      </w:r>
      <w:r w:rsidRPr="009214BE">
        <w:rPr>
          <w:rtl/>
        </w:rPr>
        <w:t>תעריף המכס והפטורים ומס קנייה על טובין? מי נגד? ההצבעה החלה.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צבעה מס' 2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ב</w:t>
      </w:r>
      <w:r w:rsidR="009214BE" w:rsidRPr="009214BE">
        <w:rPr>
          <w:rtl/>
        </w:rPr>
        <w:t xml:space="preserve">עד ההחלטה </w:t>
      </w:r>
      <w:r>
        <w:rPr>
          <w:rtl/>
        </w:rPr>
        <w:t>–</w:t>
      </w:r>
      <w:r w:rsidR="009214BE" w:rsidRPr="009214BE">
        <w:rPr>
          <w:rtl/>
        </w:rPr>
        <w:t xml:space="preserve"> 6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גד </w:t>
      </w:r>
      <w:r>
        <w:rPr>
          <w:rtl/>
        </w:rPr>
        <w:t>–</w:t>
      </w:r>
      <w:r w:rsidR="009214BE" w:rsidRPr="009214BE">
        <w:rPr>
          <w:rtl/>
        </w:rPr>
        <w:t xml:space="preserve"> 8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מנעים </w:t>
      </w:r>
      <w:r>
        <w:rPr>
          <w:rtl/>
        </w:rPr>
        <w:t>–</w:t>
      </w:r>
      <w:r w:rsidR="009214BE" w:rsidRPr="009214BE">
        <w:rPr>
          <w:rtl/>
        </w:rPr>
        <w:t xml:space="preserve"> אין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החלטה בדבר אישור הוראות בצו תעריף המכס והפטורים ומס קנייה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ע</w:t>
      </w:r>
      <w:r w:rsidR="009214BE" w:rsidRPr="009214BE">
        <w:rPr>
          <w:rtl/>
        </w:rPr>
        <w:t>ל טובין (תיקון מס' 29), התשנ"ג</w:t>
      </w:r>
      <w:r>
        <w:rPr>
          <w:rtl/>
        </w:rPr>
        <w:t>–</w:t>
      </w:r>
      <w:r w:rsidR="009214BE" w:rsidRPr="009214BE">
        <w:rPr>
          <w:rtl/>
        </w:rPr>
        <w:t>1993, לא נתקבלה.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בעד </w:t>
      </w:r>
      <w:r w:rsidR="00515A37">
        <w:rPr>
          <w:rtl/>
        </w:rPr>
        <w:t>–</w:t>
      </w:r>
      <w:r w:rsidRPr="009214BE">
        <w:rPr>
          <w:rtl/>
        </w:rPr>
        <w:t xml:space="preserve"> 6, נגד </w:t>
      </w:r>
      <w:r w:rsidR="00515A37">
        <w:rPr>
          <w:rtl/>
        </w:rPr>
        <w:t>–</w:t>
      </w:r>
      <w:r w:rsidRPr="009214BE">
        <w:rPr>
          <w:rtl/>
        </w:rPr>
        <w:t xml:space="preserve"> 8, נמנעים אין. הצעת ועדת הכספים לא נתקבלה.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" w:name="_Toc457721975"/>
      <w:r w:rsidRPr="00515A37">
        <w:rPr>
          <w:rtl/>
        </w:rPr>
        <w:t>החלטה בדבר חלוקת הצעת חוק צער בעלי חיים, התשנ"ב</w:t>
      </w:r>
      <w:r>
        <w:rPr>
          <w:rtl/>
        </w:rPr>
        <w:t>–</w:t>
      </w:r>
      <w:r w:rsidRPr="00515A37">
        <w:rPr>
          <w:rtl/>
        </w:rPr>
        <w:t>1992</w:t>
      </w:r>
      <w:bookmarkEnd w:id="6"/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לסעיף</w:t>
      </w:r>
      <w:r w:rsidR="00515A37">
        <w:rPr>
          <w:rtl/>
        </w:rPr>
        <w:t xml:space="preserve"> </w:t>
      </w:r>
      <w:r w:rsidRPr="009214BE">
        <w:rPr>
          <w:rtl/>
        </w:rPr>
        <w:t>הבא,</w:t>
      </w:r>
      <w:r w:rsidR="00515A37">
        <w:rPr>
          <w:rtl/>
        </w:rPr>
        <w:t xml:space="preserve"> </w:t>
      </w:r>
      <w:r w:rsidRPr="009214BE">
        <w:rPr>
          <w:rtl/>
        </w:rPr>
        <w:t>סעיף</w:t>
      </w:r>
      <w:r w:rsidR="00515A37">
        <w:rPr>
          <w:rtl/>
        </w:rPr>
        <w:t xml:space="preserve"> </w:t>
      </w:r>
      <w:r w:rsidRPr="009214BE">
        <w:rPr>
          <w:rtl/>
        </w:rPr>
        <w:t>ה',</w:t>
      </w:r>
      <w:r w:rsidR="00515A37">
        <w:rPr>
          <w:rtl/>
        </w:rPr>
        <w:t xml:space="preserve"> </w:t>
      </w:r>
      <w:r w:rsidRPr="009214BE">
        <w:rPr>
          <w:rtl/>
        </w:rPr>
        <w:t>החלטה בדבר חלוקת הצעת חוק צער בעלי</w:t>
      </w:r>
      <w:r w:rsidR="00515A37">
        <w:rPr>
          <w:rtl/>
        </w:rPr>
        <w:t xml:space="preserve"> </w:t>
      </w:r>
      <w:r w:rsidRPr="009214BE">
        <w:rPr>
          <w:rtl/>
        </w:rPr>
        <w:t>חיים.</w:t>
      </w:r>
      <w:r w:rsidR="00515A37">
        <w:rPr>
          <w:rtl/>
        </w:rPr>
        <w:t xml:space="preserve"> </w:t>
      </w:r>
      <w:r w:rsidRPr="009214BE">
        <w:rPr>
          <w:rtl/>
        </w:rPr>
        <w:t>יציג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ההחלטה</w:t>
      </w:r>
      <w:r w:rsidR="00515A37">
        <w:rPr>
          <w:rtl/>
        </w:rPr>
        <w:t xml:space="preserve"> </w:t>
      </w:r>
      <w:r w:rsidRPr="009214BE">
        <w:rPr>
          <w:rtl/>
        </w:rPr>
        <w:t>בשם ועדת החינוך והתרבות חבר הכנסת אברהם פורז.</w:t>
      </w:r>
      <w:r w:rsidR="00515A37">
        <w:rPr>
          <w:rtl/>
        </w:rPr>
        <w:t xml:space="preserve"> </w:t>
      </w:r>
      <w:r w:rsidRPr="009214BE">
        <w:rPr>
          <w:rtl/>
        </w:rPr>
        <w:t>אדוני,</w:t>
      </w:r>
      <w:r w:rsidR="00515A37">
        <w:rPr>
          <w:rtl/>
        </w:rPr>
        <w:t xml:space="preserve"> </w:t>
      </w:r>
      <w:r w:rsidRPr="009214BE">
        <w:rPr>
          <w:rtl/>
        </w:rPr>
        <w:t>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חברי הכנסת, נתבקשתי על</w:t>
      </w:r>
      <w:r w:rsidR="00515A37">
        <w:rPr>
          <w:rtl/>
        </w:rPr>
        <w:t>-</w:t>
      </w:r>
      <w:r w:rsidRPr="009214BE">
        <w:rPr>
          <w:rtl/>
        </w:rPr>
        <w:t>ידי יושב</w:t>
      </w:r>
      <w:r w:rsidR="00515A37">
        <w:rPr>
          <w:rtl/>
        </w:rPr>
        <w:t>-</w:t>
      </w:r>
      <w:r w:rsidRPr="009214BE">
        <w:rPr>
          <w:rtl/>
        </w:rPr>
        <w:t>ראש ועדת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אברהם</w:t>
      </w:r>
      <w:r w:rsidR="00515A37">
        <w:rPr>
          <w:rtl/>
        </w:rPr>
        <w:t xml:space="preserve"> </w:t>
      </w:r>
      <w:r w:rsidRPr="009214BE">
        <w:rPr>
          <w:rtl/>
        </w:rPr>
        <w:t>בורג לבקש מהמליאה אישור להביא לכנסת לקריאה שנייה ושלישית את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צער</w:t>
      </w:r>
      <w:r w:rsidR="00515A37">
        <w:rPr>
          <w:rtl/>
        </w:rPr>
        <w:t xml:space="preserve"> </w:t>
      </w:r>
      <w:r w:rsidRPr="009214BE">
        <w:rPr>
          <w:rtl/>
        </w:rPr>
        <w:t>בעלי</w:t>
      </w:r>
      <w:r w:rsidR="00515A37">
        <w:rPr>
          <w:rtl/>
        </w:rPr>
        <w:t xml:space="preserve"> </w:t>
      </w:r>
      <w:r w:rsidRPr="009214BE">
        <w:rPr>
          <w:rtl/>
        </w:rPr>
        <w:t>חיים</w:t>
      </w:r>
      <w:r w:rsidR="00515A37">
        <w:rPr>
          <w:rtl/>
        </w:rPr>
        <w:t xml:space="preserve"> </w:t>
      </w:r>
      <w:r w:rsidRPr="009214BE">
        <w:rPr>
          <w:rtl/>
        </w:rPr>
        <w:t>בשני</w:t>
      </w:r>
      <w:r w:rsidR="00515A37">
        <w:rPr>
          <w:rtl/>
        </w:rPr>
        <w:t xml:space="preserve"> </w:t>
      </w:r>
      <w:r w:rsidRPr="009214BE">
        <w:rPr>
          <w:rtl/>
        </w:rPr>
        <w:t>שלבים.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החינוך והתרבות החליטה, לפי סעיף 121</w:t>
      </w:r>
      <w:r w:rsidR="00515A37">
        <w:rPr>
          <w:rtl/>
        </w:rPr>
        <w:t xml:space="preserve"> </w:t>
      </w:r>
      <w:r w:rsidRPr="009214BE">
        <w:rPr>
          <w:rtl/>
        </w:rPr>
        <w:t>לתקנון,</w:t>
      </w:r>
      <w:r w:rsidR="00515A37">
        <w:rPr>
          <w:rtl/>
        </w:rPr>
        <w:t xml:space="preserve"> </w:t>
      </w:r>
      <w:r w:rsidRPr="009214BE">
        <w:rPr>
          <w:rtl/>
        </w:rPr>
        <w:t>לבקש</w:t>
      </w:r>
      <w:r w:rsidR="00515A37">
        <w:rPr>
          <w:rtl/>
        </w:rPr>
        <w:t xml:space="preserve"> </w:t>
      </w:r>
      <w:r w:rsidRPr="009214BE">
        <w:rPr>
          <w:rtl/>
        </w:rPr>
        <w:t>מהמליאה</w:t>
      </w:r>
      <w:r w:rsidR="00515A37">
        <w:rPr>
          <w:rtl/>
        </w:rPr>
        <w:t xml:space="preserve"> </w:t>
      </w:r>
      <w:r w:rsidRPr="009214BE">
        <w:rPr>
          <w:rtl/>
        </w:rPr>
        <w:t>להרשות לה להביא לקריאה שנייה ושלישית חלק מהצעת חוק צער</w:t>
      </w:r>
      <w:r w:rsidR="00515A37">
        <w:rPr>
          <w:rtl/>
        </w:rPr>
        <w:t xml:space="preserve"> </w:t>
      </w:r>
      <w:r w:rsidRPr="009214BE">
        <w:rPr>
          <w:rtl/>
        </w:rPr>
        <w:t>בעלי חיים, אשר יכלול את הפרקים א' וג'.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רק רוצה לומר דברי הסבר קצרים.</w:t>
      </w:r>
      <w:r w:rsidR="00515A37">
        <w:rPr>
          <w:rtl/>
        </w:rPr>
        <w:t xml:space="preserve"> </w:t>
      </w:r>
      <w:r w:rsidRPr="009214BE">
        <w:rPr>
          <w:rtl/>
        </w:rPr>
        <w:t>מדובר בהצעת חוק שלי. בהצעה הזאת יש שני</w:t>
      </w:r>
      <w:r w:rsidR="00515A37">
        <w:rPr>
          <w:rtl/>
        </w:rPr>
        <w:t xml:space="preserve"> </w:t>
      </w:r>
      <w:r w:rsidRPr="009214BE">
        <w:rPr>
          <w:rtl/>
        </w:rPr>
        <w:t>פרקים</w:t>
      </w:r>
      <w:r w:rsidR="00515A37">
        <w:rPr>
          <w:rtl/>
        </w:rPr>
        <w:t xml:space="preserve"> </w:t>
      </w:r>
      <w:r w:rsidRPr="009214BE">
        <w:rPr>
          <w:rtl/>
        </w:rPr>
        <w:t>עיקריים:</w:t>
      </w:r>
      <w:r w:rsidR="00515A37">
        <w:rPr>
          <w:rtl/>
        </w:rPr>
        <w:t xml:space="preserve"> </w:t>
      </w:r>
      <w:r w:rsidRPr="009214BE">
        <w:rPr>
          <w:rtl/>
        </w:rPr>
        <w:t>הפרק הראשון דן בהגנה על בעלי חיים מפני התעללות, והפרק השני דן</w:t>
      </w:r>
      <w:r w:rsidR="00515A37">
        <w:rPr>
          <w:rtl/>
        </w:rPr>
        <w:t xml:space="preserve"> </w:t>
      </w:r>
      <w:r w:rsidRPr="009214BE">
        <w:rPr>
          <w:rtl/>
        </w:rPr>
        <w:t>בפיקוח על ניסויים. הפיקוח על הניסויים הוא בעיה מורכבת ומסובכת מאוד מאוד. אומנם</w:t>
      </w:r>
      <w:r w:rsidR="00515A37">
        <w:rPr>
          <w:rtl/>
        </w:rPr>
        <w:t xml:space="preserve"> </w:t>
      </w:r>
      <w:r w:rsidRPr="009214BE">
        <w:rPr>
          <w:rtl/>
        </w:rPr>
        <w:t>ההצעה</w:t>
      </w:r>
      <w:r w:rsidR="00515A37">
        <w:rPr>
          <w:rtl/>
        </w:rPr>
        <w:t xml:space="preserve"> </w:t>
      </w:r>
      <w:r w:rsidRPr="009214BE">
        <w:rPr>
          <w:rtl/>
        </w:rPr>
        <w:t>כבר</w:t>
      </w:r>
      <w:r w:rsidR="00515A37">
        <w:rPr>
          <w:rtl/>
        </w:rPr>
        <w:t xml:space="preserve"> </w:t>
      </w:r>
      <w:r w:rsidRPr="009214BE">
        <w:rPr>
          <w:rtl/>
        </w:rPr>
        <w:t>עברה</w:t>
      </w:r>
      <w:r w:rsidR="00515A37">
        <w:rPr>
          <w:rtl/>
        </w:rPr>
        <w:t xml:space="preserve"> </w:t>
      </w:r>
      <w:r w:rsidRPr="009214BE">
        <w:rPr>
          <w:rtl/>
        </w:rPr>
        <w:t>בקריאה ראשונה בכנסת הקודמת והכנסת החילה עליה דין רציפות, אבל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שלא לעכב את החוק כולו ולאור ריבוי מקרים נוראים, לאחרונה, של התעללות בבעלי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חיים, יש חשיבות רבה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פרוות מותר לקנות לפי החוק שלך?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 שום בעיה לגבי הרג.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 לא, אשתו לא תכניס אותו הביתה.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לא, אין בעיה כזאת.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בסך</w:t>
      </w:r>
      <w:r w:rsidR="00515A37">
        <w:rPr>
          <w:rtl/>
        </w:rPr>
        <w:t xml:space="preserve"> </w:t>
      </w:r>
      <w:r w:rsidRPr="009214BE">
        <w:rPr>
          <w:rtl/>
        </w:rPr>
        <w:t>הכול</w:t>
      </w:r>
      <w:r w:rsidR="00515A37">
        <w:rPr>
          <w:rtl/>
        </w:rPr>
        <w:t xml:space="preserve"> </w:t>
      </w:r>
      <w:r w:rsidRPr="009214BE">
        <w:rPr>
          <w:rtl/>
        </w:rPr>
        <w:t>מדובר</w:t>
      </w:r>
      <w:r w:rsidR="00515A37">
        <w:rPr>
          <w:rtl/>
        </w:rPr>
        <w:t xml:space="preserve"> </w:t>
      </w:r>
      <w:r w:rsidRPr="009214BE">
        <w:rPr>
          <w:rtl/>
        </w:rPr>
        <w:t>בעניין</w:t>
      </w:r>
      <w:r w:rsidR="00515A37">
        <w:rPr>
          <w:rtl/>
        </w:rPr>
        <w:t xml:space="preserve"> </w:t>
      </w:r>
      <w:r w:rsidRPr="009214BE">
        <w:rPr>
          <w:rtl/>
        </w:rPr>
        <w:t>טכני, במקום להביא את החוק בפעם אחת, מביאים אותו</w:t>
      </w:r>
      <w:r w:rsidR="00515A37">
        <w:rPr>
          <w:rtl/>
        </w:rPr>
        <w:t xml:space="preserve"> </w:t>
      </w:r>
      <w:r w:rsidRPr="009214BE">
        <w:rPr>
          <w:rtl/>
        </w:rPr>
        <w:t>בשני שלבים.</w:t>
      </w:r>
      <w:r w:rsidR="00515A37">
        <w:rPr>
          <w:rtl/>
        </w:rPr>
        <w:t xml:space="preserve"> </w:t>
      </w:r>
      <w:r w:rsidRPr="009214BE">
        <w:rPr>
          <w:rtl/>
        </w:rPr>
        <w:t>אני מבקש מאוד מחברי הכנסת לאשר את בקשת ועדת החינוך והתרבות ולאפשר</w:t>
      </w:r>
      <w:r w:rsidR="00515A37">
        <w:rPr>
          <w:rtl/>
        </w:rPr>
        <w:t xml:space="preserve"> </w:t>
      </w:r>
      <w:r w:rsidRPr="009214BE">
        <w:rPr>
          <w:rtl/>
        </w:rPr>
        <w:t>לעשות את הפעולה החשובה הזאת.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מקווה שהפעם נאשר את הבקשה שלך.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אדוני, אפשר להירשם?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במקרה זה לא. זו לא הצעת חוק.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 כן הצעת חוק.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עניין טכני, אבל אני מוכן לתת לך שאלה.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לפי דעתי בהודעת פיצול יש דיון.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לא, אדוני. על</w:t>
      </w:r>
      <w:r w:rsidR="00515A37">
        <w:rPr>
          <w:rtl/>
        </w:rPr>
        <w:t>-</w:t>
      </w:r>
      <w:r w:rsidRPr="009214BE">
        <w:rPr>
          <w:rtl/>
        </w:rPr>
        <w:t>פי התקנון, לא.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דן, תעשה לנו טובה.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רוצה ללכת?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 זה גם חוק שלי.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צער בעלי חיים.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צער</w:t>
      </w:r>
      <w:r w:rsidR="00515A37">
        <w:rPr>
          <w:rtl/>
        </w:rPr>
        <w:t xml:space="preserve"> </w:t>
      </w:r>
      <w:r w:rsidRPr="009214BE">
        <w:rPr>
          <w:rtl/>
        </w:rPr>
        <w:t>בעלי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חיים </w:t>
      </w:r>
      <w:r w:rsidR="00515A37">
        <w:rPr>
          <w:rtl/>
        </w:rPr>
        <w:t>–</w:t>
      </w:r>
      <w:r w:rsidRPr="009214BE">
        <w:rPr>
          <w:rtl/>
        </w:rPr>
        <w:t xml:space="preserve"> אומנם לפי החוק זה למעט אדם, אבל זה לא אומר שמותר להתעלל</w:t>
      </w:r>
      <w:r w:rsidR="00515A37">
        <w:rPr>
          <w:rtl/>
        </w:rPr>
        <w:t xml:space="preserve"> </w:t>
      </w:r>
      <w:r w:rsidRPr="009214BE">
        <w:rPr>
          <w:rtl/>
        </w:rPr>
        <w:t>באנשים.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בעיקרון אי</w:t>
      </w:r>
      <w:r w:rsidR="00515A37">
        <w:rPr>
          <w:rtl/>
        </w:rPr>
        <w:t>-</w:t>
      </w:r>
      <w:r w:rsidRPr="009214BE">
        <w:rPr>
          <w:rtl/>
        </w:rPr>
        <w:t>אפשר לקיים דיון, אבל אני מוכן לאפשר שתי שאלות.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הוא ביקש לוותר.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ביקשתי מחבר הכנסת תיכון לוותר, והוא נעתר מטעמים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אדוני, ויתרת?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ויתר, ויתר.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אדוני, חבר הכנסת יהלום, בבקשה שאלה.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לשאול את המציע, מאחר שזה חשוב להצבעתי, סמוך להצעתו עכשיו, אחר כך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החוק: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המציע</w:t>
      </w:r>
      <w:r w:rsidR="00515A37">
        <w:rPr>
          <w:rtl/>
        </w:rPr>
        <w:t xml:space="preserve"> </w:t>
      </w:r>
      <w:r w:rsidRPr="009214BE">
        <w:rPr>
          <w:rtl/>
        </w:rPr>
        <w:t>מוכן לכלול בחוק סעיף, שכל החוק אינו חל על שחיטה 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חוקי הכשרות היהודית?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אברהם פורז (בשם ועדת החינוך והתרבות):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יהלום, כפי שאמרתי לך בשיחה בעל</w:t>
      </w:r>
      <w:r w:rsidR="00515A37">
        <w:rPr>
          <w:rtl/>
        </w:rPr>
        <w:t>-</w:t>
      </w:r>
      <w:r w:rsidRPr="009214BE">
        <w:rPr>
          <w:rtl/>
        </w:rPr>
        <w:t>פה, ואם תראה את זה, זה מופיע גם</w:t>
      </w:r>
      <w:r w:rsidR="00515A37">
        <w:rPr>
          <w:rtl/>
        </w:rPr>
        <w:t xml:space="preserve"> </w:t>
      </w:r>
      <w:r w:rsidRPr="009214BE">
        <w:rPr>
          <w:rtl/>
        </w:rPr>
        <w:t>בהצעת החוק, אין כוונה בחוק הזה, ובוודאי לא בפרק הראשון, לדון בכל הנושא של המתת</w:t>
      </w:r>
      <w:r w:rsidR="00515A37">
        <w:rPr>
          <w:rtl/>
        </w:rPr>
        <w:t xml:space="preserve"> </w:t>
      </w:r>
      <w:r w:rsidRPr="009214BE">
        <w:rPr>
          <w:rtl/>
        </w:rPr>
        <w:t>בעלי חיים לצורכי מאכל, אם זו שחיטה יהודית, ואם זו שחיטה אחרת ואם זו המתה אחרת.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הסיפור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המתת בעלי חיים לצורכי מאכל איננו כלול בחוק, ואני מבטיחך נאמנה,</w:t>
      </w:r>
      <w:r w:rsidR="00515A37">
        <w:rPr>
          <w:rtl/>
        </w:rPr>
        <w:t xml:space="preserve"> </w:t>
      </w:r>
      <w:r w:rsidRPr="009214BE">
        <w:rPr>
          <w:rtl/>
        </w:rPr>
        <w:t>שיהיה</w:t>
      </w:r>
      <w:r w:rsidR="00515A37">
        <w:rPr>
          <w:rtl/>
        </w:rPr>
        <w:t xml:space="preserve"> </w:t>
      </w:r>
      <w:r w:rsidRPr="009214BE">
        <w:rPr>
          <w:rtl/>
        </w:rPr>
        <w:t>ברור לחלוטין אחרי שננסח את החוק, שלא יוכל להתפרש בשום פנים ואופן שיש בו</w:t>
      </w:r>
      <w:r w:rsidR="00515A37">
        <w:rPr>
          <w:rtl/>
        </w:rPr>
        <w:t xml:space="preserve"> </w:t>
      </w:r>
      <w:r w:rsidRPr="009214BE">
        <w:rPr>
          <w:rtl/>
        </w:rPr>
        <w:t>משום</w:t>
      </w:r>
      <w:r w:rsidR="00515A37">
        <w:rPr>
          <w:rtl/>
        </w:rPr>
        <w:t xml:space="preserve"> </w:t>
      </w:r>
      <w:r w:rsidRPr="009214BE">
        <w:rPr>
          <w:rtl/>
        </w:rPr>
        <w:t>התערבות</w:t>
      </w:r>
      <w:r w:rsidR="00515A37">
        <w:rPr>
          <w:rtl/>
        </w:rPr>
        <w:t xml:space="preserve"> </w:t>
      </w:r>
      <w:r w:rsidRPr="009214BE">
        <w:rPr>
          <w:rtl/>
        </w:rPr>
        <w:t>בשחיטה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בהמתת</w:t>
      </w:r>
      <w:r w:rsidR="00515A37">
        <w:rPr>
          <w:rtl/>
        </w:rPr>
        <w:t xml:space="preserve"> </w:t>
      </w:r>
      <w:r w:rsidRPr="009214BE">
        <w:rPr>
          <w:rtl/>
        </w:rPr>
        <w:t>בעלי</w:t>
      </w:r>
      <w:r w:rsidR="00515A37">
        <w:rPr>
          <w:rtl/>
        </w:rPr>
        <w:t xml:space="preserve"> </w:t>
      </w:r>
      <w:r w:rsidRPr="009214BE">
        <w:rPr>
          <w:rtl/>
        </w:rPr>
        <w:t>חיים</w:t>
      </w:r>
      <w:r w:rsidR="00515A37">
        <w:rPr>
          <w:rtl/>
        </w:rPr>
        <w:t xml:space="preserve"> </w:t>
      </w:r>
      <w:r w:rsidRPr="009214BE">
        <w:rPr>
          <w:rtl/>
        </w:rPr>
        <w:t>לצורכי</w:t>
      </w:r>
      <w:r w:rsidR="00515A37">
        <w:rPr>
          <w:rtl/>
        </w:rPr>
        <w:t xml:space="preserve"> </w:t>
      </w:r>
      <w:r w:rsidRPr="009214BE">
        <w:rPr>
          <w:rtl/>
        </w:rPr>
        <w:t>מאכל. מדובר פה בנושא אחר</w:t>
      </w:r>
      <w:r w:rsidR="00515A37">
        <w:rPr>
          <w:rtl/>
        </w:rPr>
        <w:t xml:space="preserve"> </w:t>
      </w:r>
      <w:r w:rsidRPr="009214BE">
        <w:rPr>
          <w:rtl/>
        </w:rPr>
        <w:t>לחלוטין, וזה יטופל בהתאם.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מבקש מחברי הכנסת לאשר; זה יקל את הפרוצדורה ואת הטיפול הנכון בחוק.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פורז.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אנחנו עוברים להצבעה. מי בעד אישור ההצעה בדבר חלוקת הצעת חוק</w:t>
      </w:r>
      <w:r w:rsidR="00515A37">
        <w:rPr>
          <w:rtl/>
        </w:rPr>
        <w:t xml:space="preserve"> </w:t>
      </w:r>
      <w:r w:rsidRPr="009214BE">
        <w:rPr>
          <w:rtl/>
        </w:rPr>
        <w:t>צער בעלי חיים? מי נגד? ההצבעה החלה.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צבעה מס' 3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ב</w:t>
      </w:r>
      <w:r w:rsidR="009214BE" w:rsidRPr="009214BE">
        <w:rPr>
          <w:rtl/>
        </w:rPr>
        <w:t xml:space="preserve">עד ההחלטה </w:t>
      </w:r>
      <w:r>
        <w:rPr>
          <w:rtl/>
        </w:rPr>
        <w:t>–</w:t>
      </w:r>
      <w:r w:rsidR="009214BE" w:rsidRPr="009214BE">
        <w:rPr>
          <w:rtl/>
        </w:rPr>
        <w:t xml:space="preserve"> 13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גד </w:t>
      </w:r>
      <w:r>
        <w:rPr>
          <w:rtl/>
        </w:rPr>
        <w:t>–</w:t>
      </w:r>
      <w:r w:rsidR="009214BE" w:rsidRPr="009214BE">
        <w:rPr>
          <w:rtl/>
        </w:rPr>
        <w:t xml:space="preserve"> אין</w:t>
      </w:r>
    </w:p>
    <w:p w:rsidR="00B91026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מנעים </w:t>
      </w:r>
      <w:r>
        <w:rPr>
          <w:rtl/>
        </w:rPr>
        <w:t>–</w:t>
      </w:r>
      <w:r w:rsidR="009214BE" w:rsidRPr="009214BE">
        <w:rPr>
          <w:rtl/>
        </w:rPr>
        <w:t xml:space="preserve"> אין</w:t>
      </w:r>
      <w:r>
        <w:rPr>
          <w:rtl/>
        </w:rPr>
        <w:t xml:space="preserve"> </w:t>
      </w:r>
    </w:p>
    <w:p w:rsidR="00515A37" w:rsidRDefault="009214BE" w:rsidP="00515A37">
      <w:pPr>
        <w:pStyle w:val="3"/>
        <w:rPr>
          <w:rtl/>
        </w:rPr>
      </w:pPr>
      <w:r w:rsidRPr="009214BE">
        <w:rPr>
          <w:rtl/>
        </w:rPr>
        <w:t>ההחלטה בדבר חלוקת הצעת חוק צער בעלי חיים, התשנ"ב</w:t>
      </w:r>
      <w:r w:rsidR="00515A37">
        <w:rPr>
          <w:rtl/>
        </w:rPr>
        <w:t>–</w:t>
      </w:r>
      <w:r w:rsidRPr="009214BE">
        <w:rPr>
          <w:rtl/>
        </w:rPr>
        <w:t>1992, נתקבלה.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בעד </w:t>
      </w:r>
      <w:r w:rsidR="00515A37">
        <w:rPr>
          <w:rtl/>
        </w:rPr>
        <w:t>–</w:t>
      </w:r>
      <w:r w:rsidRPr="009214BE">
        <w:rPr>
          <w:rtl/>
        </w:rPr>
        <w:t xml:space="preserve"> 13, נגד </w:t>
      </w:r>
      <w:r w:rsidR="00515A37">
        <w:rPr>
          <w:rtl/>
        </w:rPr>
        <w:t>–</w:t>
      </w:r>
      <w:r w:rsidRPr="009214BE">
        <w:rPr>
          <w:rtl/>
        </w:rPr>
        <w:t xml:space="preserve"> אין, ההצעה נתקבלה.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המשפטים</w:t>
      </w:r>
      <w:r w:rsidR="00515A37">
        <w:rPr>
          <w:rtl/>
        </w:rPr>
        <w:t xml:space="preserve"> </w:t>
      </w:r>
      <w:r w:rsidRPr="009214BE">
        <w:rPr>
          <w:rtl/>
        </w:rPr>
        <w:t>ביקש</w:t>
      </w:r>
      <w:r w:rsidR="00515A37">
        <w:rPr>
          <w:rtl/>
        </w:rPr>
        <w:t xml:space="preserve"> </w:t>
      </w:r>
      <w:r w:rsidRPr="009214BE">
        <w:rPr>
          <w:rtl/>
        </w:rPr>
        <w:t>לדחות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 הצעות החוק שלו מהיום, את הדיון בכל ארבעת</w:t>
      </w:r>
      <w:r w:rsidR="00515A37">
        <w:rPr>
          <w:rtl/>
        </w:rPr>
        <w:t xml:space="preserve"> </w:t>
      </w:r>
      <w:r w:rsidRPr="009214BE">
        <w:rPr>
          <w:rtl/>
        </w:rPr>
        <w:t>החוקים; הם מופיעים בסדר</w:t>
      </w:r>
      <w:r w:rsidR="00515A37">
        <w:rPr>
          <w:rtl/>
        </w:rPr>
        <w:t>-</w:t>
      </w:r>
      <w:r w:rsidRPr="009214BE">
        <w:rPr>
          <w:rtl/>
        </w:rPr>
        <w:t>היום כסעיפים ו', ז', ח' וט'.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למתי זה נדחה, למושב הבא?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יודע.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להודיע עכשיו אם זה נדחה למושב הבא, למחר או</w:t>
      </w:r>
      <w:r w:rsidR="00515A37">
        <w:rPr>
          <w:rtl/>
        </w:rPr>
        <w:t xml:space="preserve"> </w:t>
      </w:r>
      <w:r w:rsidRPr="009214BE">
        <w:rPr>
          <w:rtl/>
        </w:rPr>
        <w:t>לשבוע הבא. יכול להיות שלא נצא לפגרה בכלל.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למושב הבא, למושב הבא.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1"/>
        <w:rPr>
          <w:rtl/>
        </w:rPr>
      </w:pPr>
      <w:bookmarkStart w:id="7" w:name="_Toc457721976"/>
      <w:r w:rsidRPr="00515A37">
        <w:rPr>
          <w:rtl/>
        </w:rPr>
        <w:t>הצעת חוק הסדרים במגזר החקלאי המשפחתי (תיקון), התשנ"ג</w:t>
      </w:r>
      <w:r>
        <w:rPr>
          <w:rtl/>
        </w:rPr>
        <w:t>–</w:t>
      </w:r>
      <w:r w:rsidRPr="00515A37">
        <w:rPr>
          <w:rtl/>
        </w:rPr>
        <w:t>1993</w:t>
      </w:r>
      <w:bookmarkEnd w:id="7"/>
    </w:p>
    <w:p w:rsidR="00515A37" w:rsidRPr="00515A37" w:rsidRDefault="00515A37" w:rsidP="00515A37">
      <w:pPr>
        <w:pStyle w:val="1"/>
        <w:rPr>
          <w:rtl/>
        </w:rPr>
      </w:pPr>
      <w:bookmarkStart w:id="8" w:name="_Toc457721977"/>
      <w:r w:rsidRPr="00515A37">
        <w:rPr>
          <w:rtl/>
        </w:rPr>
        <w:t>(קריאה ראשונה)</w:t>
      </w:r>
      <w:bookmarkEnd w:id="8"/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לנושא</w:t>
      </w:r>
      <w:r w:rsidR="00515A37">
        <w:rPr>
          <w:rtl/>
        </w:rPr>
        <w:t xml:space="preserve"> </w:t>
      </w:r>
      <w:r w:rsidRPr="009214BE">
        <w:rPr>
          <w:rtl/>
        </w:rPr>
        <w:t>הבא:</w:t>
      </w:r>
      <w:r w:rsidR="00515A37">
        <w:rPr>
          <w:rtl/>
        </w:rPr>
        <w:t xml:space="preserve"> </w:t>
      </w:r>
      <w:r w:rsidRPr="009214BE">
        <w:rPr>
          <w:rtl/>
        </w:rPr>
        <w:t>הצעת חוק הסדרים במגזר החקלאי המשפחתי (תיקון),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>–</w:t>
      </w:r>
      <w:r w:rsidRPr="009214BE">
        <w:rPr>
          <w:rtl/>
        </w:rPr>
        <w:t>1993,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גדליה גל. יציג את החוק חבר הכנסת גדליה גל. אדוני,</w:t>
      </w:r>
      <w:r w:rsidR="00515A37">
        <w:rPr>
          <w:rtl/>
        </w:rPr>
        <w:t xml:space="preserve"> </w:t>
      </w:r>
      <w:r w:rsidRPr="009214BE">
        <w:rPr>
          <w:rtl/>
        </w:rPr>
        <w:t>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למה? זה גדעון פת, זה לא גל.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אדוני, חבר הכנסת תיכון, מי שרשום לי כאן בסדר</w:t>
      </w:r>
      <w:r w:rsidR="00515A37">
        <w:rPr>
          <w:rtl/>
        </w:rPr>
        <w:t>-</w:t>
      </w:r>
      <w:r w:rsidRPr="009214BE">
        <w:rPr>
          <w:rtl/>
        </w:rPr>
        <w:t>היום זה חבר הכנסת גדליה גל.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בקריאה ראשונה זה המציע.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המציע?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מביא בפניכם בקריאה ראשונה את התיקון</w:t>
      </w:r>
      <w:r w:rsidR="00515A37">
        <w:rPr>
          <w:rtl/>
        </w:rPr>
        <w:t xml:space="preserve"> </w:t>
      </w:r>
      <w:r w:rsidRPr="009214BE">
        <w:rPr>
          <w:rtl/>
        </w:rPr>
        <w:t>להצעת חוק הסדרים במגזר החקלאי המשפחתי.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עניין פרוצדורלי, שצריך להקפיד עליו. חבר הכנסת</w:t>
      </w:r>
      <w:r w:rsidR="00515A37">
        <w:rPr>
          <w:rtl/>
        </w:rPr>
        <w:t xml:space="preserve"> </w:t>
      </w:r>
      <w:r w:rsidRPr="009214BE">
        <w:rPr>
          <w:rtl/>
        </w:rPr>
        <w:t>גדליה</w:t>
      </w:r>
      <w:r w:rsidR="00515A37">
        <w:rPr>
          <w:rtl/>
        </w:rPr>
        <w:t xml:space="preserve"> </w:t>
      </w:r>
      <w:r w:rsidRPr="009214BE">
        <w:rPr>
          <w:rtl/>
        </w:rPr>
        <w:t>גל,</w:t>
      </w:r>
      <w:r w:rsidR="00515A37">
        <w:rPr>
          <w:rtl/>
        </w:rPr>
        <w:t xml:space="preserve"> </w:t>
      </w:r>
      <w:r w:rsidRPr="009214BE">
        <w:rPr>
          <w:rtl/>
        </w:rPr>
        <w:t>שהוא יושב</w:t>
      </w:r>
      <w:r w:rsidR="00515A37">
        <w:rPr>
          <w:rtl/>
        </w:rPr>
        <w:t>-</w:t>
      </w:r>
      <w:r w:rsidRPr="009214BE">
        <w:rPr>
          <w:rtl/>
        </w:rPr>
        <w:t>ראש ועדת הכספים, צריך להדגיש שהוא מדבר בשם יושב</w:t>
      </w:r>
      <w:r w:rsidR="00515A37">
        <w:rPr>
          <w:rtl/>
        </w:rPr>
        <w:t>-</w:t>
      </w:r>
      <w:r w:rsidRPr="009214BE">
        <w:rPr>
          <w:rtl/>
        </w:rPr>
        <w:t>ראש ועדת</w:t>
      </w:r>
      <w:r w:rsidR="00515A37">
        <w:rPr>
          <w:rtl/>
        </w:rPr>
        <w:t xml:space="preserve"> </w:t>
      </w:r>
      <w:r w:rsidRPr="009214BE">
        <w:rPr>
          <w:rtl/>
        </w:rPr>
        <w:t>הכלכלה.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לא, זו הצעת חוק של חבר הכנסת גל. הוא מדבר בשמו כחבר הכנסת.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יודע</w:t>
      </w:r>
      <w:r w:rsidR="00515A37">
        <w:rPr>
          <w:rtl/>
        </w:rPr>
        <w:t xml:space="preserve"> </w:t>
      </w:r>
      <w:r w:rsidRPr="009214BE">
        <w:rPr>
          <w:rtl/>
        </w:rPr>
        <w:t>שזו</w:t>
      </w:r>
      <w:r w:rsidR="00515A37">
        <w:rPr>
          <w:rtl/>
        </w:rPr>
        <w:t xml:space="preserve"> </w:t>
      </w:r>
      <w:r w:rsidRPr="009214BE">
        <w:rPr>
          <w:rtl/>
        </w:rPr>
        <w:t>הצעה</w:t>
      </w:r>
      <w:r w:rsidR="00515A37">
        <w:rPr>
          <w:rtl/>
        </w:rPr>
        <w:t xml:space="preserve"> </w:t>
      </w:r>
      <w:r w:rsidRPr="009214BE">
        <w:rPr>
          <w:rtl/>
        </w:rPr>
        <w:t>שלו,</w:t>
      </w:r>
      <w:r w:rsidR="00515A37">
        <w:rPr>
          <w:rtl/>
        </w:rPr>
        <w:t xml:space="preserve"> </w:t>
      </w:r>
      <w:r w:rsidRPr="009214BE">
        <w:rPr>
          <w:rtl/>
        </w:rPr>
        <w:t>ויבורך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כך.</w:t>
      </w:r>
      <w:r w:rsidR="00515A37">
        <w:rPr>
          <w:rtl/>
        </w:rPr>
        <w:t xml:space="preserve"> </w:t>
      </w:r>
      <w:r w:rsidRPr="009214BE">
        <w:rPr>
          <w:rtl/>
        </w:rPr>
        <w:t>אבל אני חשבתי שאם כתוב "ועדת</w:t>
      </w:r>
      <w:r w:rsidR="00515A37">
        <w:rPr>
          <w:rtl/>
        </w:rPr>
        <w:t xml:space="preserve"> </w:t>
      </w:r>
      <w:r w:rsidRPr="009214BE">
        <w:rPr>
          <w:rtl/>
        </w:rPr>
        <w:t>הכלכלה", הוא צריך לדבר בשם ועדת הכלכלה.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יכול להיות שאצלך כתוב, אצלי זה לא כתוב.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בסדר, לא נקפיד על קוצו של יו"ד.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תהיה הצבעה?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תהיה הצבעה.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עוד לא ראיתי הצעת חוק ללא דברי הסבר.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 דברי הסבר, יש שורה אחת.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לא בסדר.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מותר. אתה תשמע עכשיו את דברי ההסבר מפי חבר הכנסת גדליה גל.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כתוב</w:t>
      </w:r>
      <w:r w:rsidR="00515A37">
        <w:rPr>
          <w:rtl/>
        </w:rPr>
        <w:t xml:space="preserve"> </w:t>
      </w:r>
      <w:r w:rsidRPr="009214BE">
        <w:rPr>
          <w:rtl/>
        </w:rPr>
        <w:t>בדברי</w:t>
      </w:r>
      <w:r w:rsidR="00515A37">
        <w:rPr>
          <w:rtl/>
        </w:rPr>
        <w:t xml:space="preserve"> </w:t>
      </w:r>
      <w:r w:rsidRPr="009214BE">
        <w:rPr>
          <w:rtl/>
        </w:rPr>
        <w:t>ההסבר:</w:t>
      </w:r>
      <w:r w:rsidR="00515A37">
        <w:rPr>
          <w:rtl/>
        </w:rPr>
        <w:t xml:space="preserve"> </w:t>
      </w:r>
      <w:r w:rsidRPr="009214BE">
        <w:rPr>
          <w:rtl/>
        </w:rPr>
        <w:t>"בעקבות פסקי</w:t>
      </w:r>
      <w:r w:rsidR="00515A37">
        <w:rPr>
          <w:rtl/>
        </w:rPr>
        <w:t>-</w:t>
      </w:r>
      <w:r w:rsidRPr="009214BE">
        <w:rPr>
          <w:rtl/>
        </w:rPr>
        <w:t>דין שניתנו בהליכים הנוגעים לחוב, התעורר</w:t>
      </w:r>
      <w:r w:rsidR="00515A37">
        <w:rPr>
          <w:rtl/>
        </w:rPr>
        <w:t xml:space="preserve"> </w:t>
      </w:r>
      <w:r w:rsidRPr="009214BE">
        <w:rPr>
          <w:rtl/>
        </w:rPr>
        <w:t>הצורך בהבהרת כמה נושאים כמפורט בהצעה זו".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לדבר עכשיו; עם דברי הסבר כאלה אני לא יודע על מה לדבר. איך עובר</w:t>
      </w:r>
      <w:r w:rsidR="00515A37">
        <w:rPr>
          <w:rtl/>
        </w:rPr>
        <w:t xml:space="preserve"> </w:t>
      </w:r>
      <w:r w:rsidRPr="009214BE">
        <w:rPr>
          <w:rtl/>
        </w:rPr>
        <w:t>כאן חוק כזה?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הכול</w:t>
      </w:r>
      <w:r w:rsidR="00515A37">
        <w:rPr>
          <w:rtl/>
        </w:rPr>
        <w:t xml:space="preserve"> </w:t>
      </w:r>
      <w:r w:rsidRPr="009214BE">
        <w:rPr>
          <w:rtl/>
        </w:rPr>
        <w:t>נעשה לפי הכללים. אם דברי ההסבר לא ממצים ולא מספקים אותך, אני מצטער.</w:t>
      </w:r>
      <w:r w:rsidR="00515A37">
        <w:rPr>
          <w:rtl/>
        </w:rPr>
        <w:t xml:space="preserve"> </w:t>
      </w:r>
      <w:r w:rsidRPr="009214BE">
        <w:rPr>
          <w:rtl/>
        </w:rPr>
        <w:t>אולי עכשיו יציג חבר הכנסת גל את החוק ויסבירו, נוכל להשכיל יותר.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לפי קביעת בג"ץ, אי</w:t>
      </w:r>
      <w:r w:rsidR="00515A37">
        <w:rPr>
          <w:rtl/>
        </w:rPr>
        <w:t>-</w:t>
      </w:r>
      <w:r w:rsidRPr="009214BE">
        <w:rPr>
          <w:rtl/>
        </w:rPr>
        <w:t>אפשר להעביר את החוק הזה.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מבין</w:t>
      </w:r>
      <w:r w:rsidR="00515A37">
        <w:rPr>
          <w:rtl/>
        </w:rPr>
        <w:t xml:space="preserve"> </w:t>
      </w:r>
      <w:r w:rsidRPr="009214BE">
        <w:rPr>
          <w:rtl/>
        </w:rPr>
        <w:t>אותך. לפי קביעת הבג"ץ אי</w:t>
      </w:r>
      <w:r w:rsidR="00515A37">
        <w:rPr>
          <w:rtl/>
        </w:rPr>
        <w:t>-</w:t>
      </w:r>
      <w:r w:rsidRPr="009214BE">
        <w:rPr>
          <w:rtl/>
        </w:rPr>
        <w:t>אפשר בכלל לקיים דיונים בכנסת ואי</w:t>
      </w:r>
      <w:r w:rsidR="00515A37">
        <w:rPr>
          <w:rtl/>
        </w:rPr>
        <w:t>-</w:t>
      </w:r>
      <w:r w:rsidRPr="009214BE">
        <w:rPr>
          <w:rtl/>
        </w:rPr>
        <w:t>אפשר</w:t>
      </w:r>
      <w:r w:rsidR="00515A37">
        <w:rPr>
          <w:rtl/>
        </w:rPr>
        <w:t xml:space="preserve"> </w:t>
      </w:r>
      <w:r w:rsidRPr="009214BE">
        <w:rPr>
          <w:rtl/>
        </w:rPr>
        <w:t>להצביע. אני מקווה שלא תלך לבג"ץ. בבקשה, חבר הכנסת גל.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 אני מביא לקריאה ראשונה את הצעת חוק הסדרים</w:t>
      </w:r>
      <w:r w:rsidR="00515A37">
        <w:rPr>
          <w:rtl/>
        </w:rPr>
        <w:t xml:space="preserve"> </w:t>
      </w:r>
      <w:r w:rsidRPr="009214BE">
        <w:rPr>
          <w:rtl/>
        </w:rPr>
        <w:t>במגזר</w:t>
      </w:r>
      <w:r w:rsidR="00515A37">
        <w:rPr>
          <w:rtl/>
        </w:rPr>
        <w:t xml:space="preserve"> </w:t>
      </w:r>
      <w:r w:rsidRPr="009214BE">
        <w:rPr>
          <w:rtl/>
        </w:rPr>
        <w:t>החקלאי</w:t>
      </w:r>
      <w:r w:rsidR="00515A37">
        <w:rPr>
          <w:rtl/>
        </w:rPr>
        <w:t xml:space="preserve"> </w:t>
      </w:r>
      <w:r w:rsidRPr="009214BE">
        <w:rPr>
          <w:rtl/>
        </w:rPr>
        <w:t>המשפחתי</w:t>
      </w:r>
      <w:r w:rsidR="00515A37">
        <w:rPr>
          <w:rtl/>
        </w:rPr>
        <w:t xml:space="preserve"> </w:t>
      </w:r>
      <w:r w:rsidRPr="009214BE">
        <w:rPr>
          <w:rtl/>
        </w:rPr>
        <w:t>(תיקון).</w:t>
      </w:r>
      <w:r w:rsidR="00515A37">
        <w:rPr>
          <w:rtl/>
        </w:rPr>
        <w:t xml:space="preserve"> </w:t>
      </w:r>
      <w:r w:rsidRPr="009214BE">
        <w:rPr>
          <w:rtl/>
        </w:rPr>
        <w:t>זה נוסח דומה לזה שהיה בקריאה הטרומית, וכאמור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מובא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לקריאה ראשונה, כדי שמחר תוכל ועדת הכלכלה להמשיך בדיון ולהכניס</w:t>
      </w:r>
      <w:r w:rsidR="00515A37">
        <w:rPr>
          <w:rtl/>
        </w:rPr>
        <w:t xml:space="preserve"> </w:t>
      </w:r>
      <w:r w:rsidRPr="009214BE">
        <w:rPr>
          <w:rtl/>
        </w:rPr>
        <w:t>תיקונים נוספים הנדרשים לקראת הקריאה השנייה והשלישית.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כידוע</w:t>
      </w:r>
      <w:r w:rsidR="00515A37">
        <w:rPr>
          <w:rtl/>
        </w:rPr>
        <w:t xml:space="preserve"> </w:t>
      </w:r>
      <w:r w:rsidRPr="009214BE">
        <w:rPr>
          <w:rtl/>
        </w:rPr>
        <w:t>לכולנו,</w:t>
      </w:r>
      <w:r w:rsidR="00515A37">
        <w:rPr>
          <w:rtl/>
        </w:rPr>
        <w:t xml:space="preserve"> </w:t>
      </w:r>
      <w:r w:rsidRPr="009214BE">
        <w:rPr>
          <w:rtl/>
        </w:rPr>
        <w:t>בשבוע</w:t>
      </w:r>
      <w:r w:rsidR="00515A37">
        <w:rPr>
          <w:rtl/>
        </w:rPr>
        <w:t xml:space="preserve"> </w:t>
      </w:r>
      <w:r w:rsidRPr="009214BE">
        <w:rPr>
          <w:rtl/>
        </w:rPr>
        <w:t>הבא</w:t>
      </w:r>
      <w:r w:rsidR="00515A37">
        <w:rPr>
          <w:rtl/>
        </w:rPr>
        <w:t xml:space="preserve"> </w:t>
      </w:r>
      <w:r w:rsidRPr="009214BE">
        <w:rPr>
          <w:rtl/>
        </w:rPr>
        <w:t>תצא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לפגרה</w:t>
      </w:r>
      <w:r w:rsidR="00515A37">
        <w:rPr>
          <w:rtl/>
        </w:rPr>
        <w:t xml:space="preserve"> </w:t>
      </w:r>
      <w:r w:rsidRPr="009214BE">
        <w:rPr>
          <w:rtl/>
        </w:rPr>
        <w:t>והתיקונים</w:t>
      </w:r>
      <w:r w:rsidR="00515A37">
        <w:rPr>
          <w:rtl/>
        </w:rPr>
        <w:t xml:space="preserve"> </w:t>
      </w:r>
      <w:r w:rsidRPr="009214BE">
        <w:rPr>
          <w:rtl/>
        </w:rPr>
        <w:t>האלה נדרשים כדי</w:t>
      </w:r>
      <w:r w:rsidR="00515A37">
        <w:rPr>
          <w:rtl/>
        </w:rPr>
        <w:t xml:space="preserve"> </w:t>
      </w:r>
      <w:r w:rsidRPr="009214BE">
        <w:rPr>
          <w:rtl/>
        </w:rPr>
        <w:t>שהמשקמים יוכלו להמשיך בעבודתם.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במהלך</w:t>
      </w:r>
      <w:r w:rsidR="00515A37">
        <w:rPr>
          <w:rtl/>
        </w:rPr>
        <w:t xml:space="preserve"> </w:t>
      </w:r>
      <w:r w:rsidRPr="009214BE">
        <w:rPr>
          <w:rtl/>
        </w:rPr>
        <w:t>החודשים</w:t>
      </w:r>
      <w:r w:rsidR="00515A37">
        <w:rPr>
          <w:rtl/>
        </w:rPr>
        <w:t xml:space="preserve"> </w:t>
      </w:r>
      <w:r w:rsidRPr="009214BE">
        <w:rPr>
          <w:rtl/>
        </w:rPr>
        <w:t>מאז חוקק החוק היו סביבו ויכוחים רבים. התברר שכמה פרשנויות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תאמו</w:t>
      </w:r>
      <w:r w:rsidR="00515A37">
        <w:rPr>
          <w:rtl/>
        </w:rPr>
        <w:t xml:space="preserve"> </w:t>
      </w:r>
      <w:r w:rsidRPr="009214BE">
        <w:rPr>
          <w:rtl/>
        </w:rPr>
        <w:t>את כוונת המחוקקים, והתיקונים מובאים כאן. נדמה לי שגם כאשר דברי ההסבר</w:t>
      </w:r>
      <w:r w:rsidR="00515A37">
        <w:rPr>
          <w:rtl/>
        </w:rPr>
        <w:t xml:space="preserve"> </w:t>
      </w:r>
      <w:r w:rsidRPr="009214BE">
        <w:rPr>
          <w:rtl/>
        </w:rPr>
        <w:t>הם קצרים, מי שקורא יכול להבין במה מדובר.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מדובר</w:t>
      </w:r>
      <w:r w:rsidR="00515A37">
        <w:rPr>
          <w:rtl/>
        </w:rPr>
        <w:t xml:space="preserve"> </w:t>
      </w:r>
      <w:r w:rsidRPr="009214BE">
        <w:rPr>
          <w:rtl/>
        </w:rPr>
        <w:t>בחוב,</w:t>
      </w:r>
      <w:r w:rsidR="00515A37">
        <w:rPr>
          <w:rtl/>
        </w:rPr>
        <w:t xml:space="preserve"> </w:t>
      </w:r>
      <w:r w:rsidRPr="009214BE">
        <w:rPr>
          <w:rtl/>
        </w:rPr>
        <w:t>הכוונה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גם לחוב שמועד פירעונו הגיע, וגם לחוב שמועד</w:t>
      </w:r>
      <w:r w:rsidR="00515A37">
        <w:rPr>
          <w:rtl/>
        </w:rPr>
        <w:t xml:space="preserve"> </w:t>
      </w:r>
      <w:r w:rsidRPr="009214BE">
        <w:rPr>
          <w:rtl/>
        </w:rPr>
        <w:t>פירעונו</w:t>
      </w:r>
      <w:r w:rsidR="00515A37">
        <w:rPr>
          <w:rtl/>
        </w:rPr>
        <w:t xml:space="preserve"> </w:t>
      </w:r>
      <w:r w:rsidRPr="009214BE">
        <w:rPr>
          <w:rtl/>
        </w:rPr>
        <w:t>לא הגיע.</w:t>
      </w:r>
      <w:r w:rsidR="00515A37">
        <w:rPr>
          <w:rtl/>
        </w:rPr>
        <w:t xml:space="preserve"> </w:t>
      </w:r>
      <w:r w:rsidRPr="009214BE">
        <w:rPr>
          <w:rtl/>
        </w:rPr>
        <w:t>אנחנו אמרנו שאנחנו עוסקים בחוב בסיסי, ולא התכוונו רק לחובות</w:t>
      </w:r>
      <w:r w:rsidR="00515A37">
        <w:rPr>
          <w:rtl/>
        </w:rPr>
        <w:t xml:space="preserve"> </w:t>
      </w:r>
      <w:r w:rsidRPr="009214BE">
        <w:rPr>
          <w:rtl/>
        </w:rPr>
        <w:t>שמועד פירעונם הגיע, אלא גם לאלה שמועד פירעונם לא הגיע.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כמו</w:t>
      </w:r>
      <w:r w:rsidR="00515A37">
        <w:rPr>
          <w:rtl/>
        </w:rPr>
        <w:t>-</w:t>
      </w:r>
      <w:r w:rsidRPr="009214BE">
        <w:rPr>
          <w:rtl/>
        </w:rPr>
        <w:t>כן, לא הבדלנו גם בין קרן לבין ריבית וכיוצא באלה דברים. אנחנו גם חשבנו</w:t>
      </w:r>
      <w:r w:rsidR="00515A37">
        <w:rPr>
          <w:rtl/>
        </w:rPr>
        <w:t xml:space="preserve"> </w:t>
      </w:r>
      <w:r w:rsidRPr="009214BE">
        <w:rPr>
          <w:rtl/>
        </w:rPr>
        <w:t>שאם</w:t>
      </w:r>
      <w:r w:rsidR="00515A37">
        <w:rPr>
          <w:rtl/>
        </w:rPr>
        <w:t xml:space="preserve"> </w:t>
      </w:r>
      <w:r w:rsidRPr="009214BE">
        <w:rPr>
          <w:rtl/>
        </w:rPr>
        <w:t>חקלאי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בעבר</w:t>
      </w:r>
      <w:r w:rsidR="00515A37">
        <w:rPr>
          <w:rtl/>
        </w:rPr>
        <w:t xml:space="preserve"> </w:t>
      </w:r>
      <w:r w:rsidRPr="009214BE">
        <w:rPr>
          <w:rtl/>
        </w:rPr>
        <w:t>בפתחת</w:t>
      </w:r>
      <w:r w:rsidR="00515A37">
        <w:rPr>
          <w:rtl/>
        </w:rPr>
        <w:t>-</w:t>
      </w:r>
      <w:r w:rsidRPr="009214BE">
        <w:rPr>
          <w:rtl/>
        </w:rPr>
        <w:t>רפיח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ובינתיים עזב ועבר לרעננה </w:t>
      </w:r>
      <w:r w:rsidR="00515A37">
        <w:rPr>
          <w:rtl/>
        </w:rPr>
        <w:t>–</w:t>
      </w:r>
      <w:r w:rsidRPr="009214BE">
        <w:rPr>
          <w:rtl/>
        </w:rPr>
        <w:t xml:space="preserve"> ואני מביא דוגמה</w:t>
      </w:r>
      <w:r w:rsidR="00515A37">
        <w:rPr>
          <w:rtl/>
        </w:rPr>
        <w:t xml:space="preserve"> </w:t>
      </w:r>
      <w:r w:rsidRPr="009214BE">
        <w:rPr>
          <w:rtl/>
        </w:rPr>
        <w:t>מהחיים, יחול החוק גם עליו אף שפסק להיות חקלאי, כי מדובר בתקופה שבה ישב במושב.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זה, פינוי ימית? אתה עוד חוזר לזה?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ימית, בפתחת</w:t>
      </w:r>
      <w:r w:rsidR="00515A37">
        <w:rPr>
          <w:rtl/>
        </w:rPr>
        <w:t>-</w:t>
      </w:r>
      <w:r w:rsidRPr="009214BE">
        <w:rPr>
          <w:rtl/>
        </w:rPr>
        <w:t>רפיח היו גם מושבים.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נכון, אז שילמנו להם.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אנשים</w:t>
      </w:r>
      <w:r w:rsidR="00515A37">
        <w:rPr>
          <w:rtl/>
        </w:rPr>
        <w:t xml:space="preserve"> </w:t>
      </w:r>
      <w:r w:rsidRPr="009214BE">
        <w:rPr>
          <w:rtl/>
        </w:rPr>
        <w:t>שעברו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המשק</w:t>
      </w:r>
      <w:r w:rsidR="00515A37">
        <w:rPr>
          <w:rtl/>
        </w:rPr>
        <w:t xml:space="preserve"> </w:t>
      </w:r>
      <w:r w:rsidRPr="009214BE">
        <w:rPr>
          <w:rtl/>
        </w:rPr>
        <w:t>שלהם</w:t>
      </w:r>
      <w:r w:rsidR="00515A37">
        <w:rPr>
          <w:rtl/>
        </w:rPr>
        <w:t xml:space="preserve"> </w:t>
      </w:r>
      <w:r w:rsidRPr="009214BE">
        <w:rPr>
          <w:rtl/>
        </w:rPr>
        <w:t>מפתחת</w:t>
      </w:r>
      <w:r w:rsidR="00515A37">
        <w:rPr>
          <w:rtl/>
        </w:rPr>
        <w:t>-</w:t>
      </w:r>
      <w:r w:rsidRPr="009214BE">
        <w:rPr>
          <w:rtl/>
        </w:rPr>
        <w:t>רפיח לאחד המושבים באזור והסתבכו</w:t>
      </w:r>
      <w:r w:rsidR="00515A37">
        <w:rPr>
          <w:rtl/>
        </w:rPr>
        <w:t xml:space="preserve"> </w:t>
      </w:r>
      <w:r w:rsidRPr="009214BE">
        <w:rPr>
          <w:rtl/>
        </w:rPr>
        <w:t>בחובות עד לשנת 1987. החוק בא להסדיר אותם חובות.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זה 1987? הפינוי היה ב</w:t>
      </w:r>
      <w:r w:rsidR="00515A37">
        <w:rPr>
          <w:rtl/>
        </w:rPr>
        <w:t>-</w:t>
      </w:r>
      <w:r w:rsidRPr="009214BE">
        <w:rPr>
          <w:rtl/>
        </w:rPr>
        <w:t>1982.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מי דיבר פה על פינוי? אתה קבעת פינוי? איזה פינוי?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מדבר על פינוי מפתחת</w:t>
      </w:r>
      <w:r w:rsidR="00515A37">
        <w:rPr>
          <w:rtl/>
        </w:rPr>
        <w:t>-</w:t>
      </w:r>
      <w:r w:rsidRPr="009214BE">
        <w:rPr>
          <w:rtl/>
        </w:rPr>
        <w:t>רפיח.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שומע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אומר. הבאתי</w:t>
      </w:r>
      <w:r w:rsidR="00515A37">
        <w:rPr>
          <w:rtl/>
        </w:rPr>
        <w:t xml:space="preserve"> </w:t>
      </w:r>
      <w:r w:rsidRPr="009214BE">
        <w:rPr>
          <w:rtl/>
        </w:rPr>
        <w:t>דוגמה של אדם שהיה חקלאי בפתחת</w:t>
      </w:r>
      <w:r w:rsidR="00515A37">
        <w:rPr>
          <w:rtl/>
        </w:rPr>
        <w:t>-</w:t>
      </w:r>
      <w:r w:rsidRPr="009214BE">
        <w:rPr>
          <w:rtl/>
        </w:rPr>
        <w:t>רפיח,</w:t>
      </w:r>
      <w:r w:rsidR="00515A37">
        <w:rPr>
          <w:rtl/>
        </w:rPr>
        <w:t xml:space="preserve"> </w:t>
      </w:r>
      <w:r w:rsidRPr="009214BE">
        <w:rPr>
          <w:rtl/>
        </w:rPr>
        <w:t>ובינתיים עזב את המושב ועבר לכפר</w:t>
      </w:r>
      <w:r w:rsidR="00515A37">
        <w:rPr>
          <w:rtl/>
        </w:rPr>
        <w:t>-</w:t>
      </w:r>
      <w:r w:rsidRPr="009214BE">
        <w:rPr>
          <w:rtl/>
        </w:rPr>
        <w:t>סבא או לרעננה. אנחנו רואים בו זכאי להסדר כאילו</w:t>
      </w:r>
      <w:r w:rsidR="00515A37">
        <w:rPr>
          <w:rtl/>
        </w:rPr>
        <w:t xml:space="preserve"> </w:t>
      </w:r>
      <w:r w:rsidRPr="009214BE">
        <w:rPr>
          <w:rtl/>
        </w:rPr>
        <w:t>נשאר במושב. לא מדובר על פיצוי ואין לזה שום קשר לעזיבה. מדובר בחובות שהוא הסתבך</w:t>
      </w:r>
      <w:r w:rsidR="00515A37">
        <w:rPr>
          <w:rtl/>
        </w:rPr>
        <w:t xml:space="preserve"> </w:t>
      </w:r>
      <w:r w:rsidRPr="009214BE">
        <w:rPr>
          <w:rtl/>
        </w:rPr>
        <w:t>בהם עד 1987, ואני חושב שהעניין ברור.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מישהו</w:t>
      </w:r>
      <w:r w:rsidR="00515A37">
        <w:rPr>
          <w:rtl/>
        </w:rPr>
        <w:t xml:space="preserve"> </w:t>
      </w:r>
      <w:r w:rsidRPr="009214BE">
        <w:rPr>
          <w:rtl/>
        </w:rPr>
        <w:t>נתן פרשנות, שאם חקלאי עזב את אזור הגליל או מקום אחר, כאילו החוק לא</w:t>
      </w:r>
      <w:r w:rsidR="00515A37">
        <w:rPr>
          <w:rtl/>
        </w:rPr>
        <w:t xml:space="preserve"> </w:t>
      </w:r>
      <w:r w:rsidRPr="009214BE">
        <w:rPr>
          <w:rtl/>
        </w:rPr>
        <w:t>חל</w:t>
      </w:r>
      <w:r w:rsidR="00515A37">
        <w:rPr>
          <w:rtl/>
        </w:rPr>
        <w:t xml:space="preserve"> </w:t>
      </w:r>
      <w:r w:rsidRPr="009214BE">
        <w:rPr>
          <w:rtl/>
        </w:rPr>
        <w:t>עליו.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גורס, שבין שהוא נשאר במושב ובין שלא, ההסדר הזה צריך לחול עליו</w:t>
      </w:r>
      <w:r w:rsidR="00515A37">
        <w:rPr>
          <w:rtl/>
        </w:rPr>
        <w:t xml:space="preserve"> </w:t>
      </w:r>
      <w:r w:rsidRPr="009214BE">
        <w:rPr>
          <w:rtl/>
        </w:rPr>
        <w:t>בחלק שמוותרים לו על החוב ובחלק שהוא נדרש לשלם את החוב.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כפי</w:t>
      </w:r>
      <w:r w:rsidR="00515A37">
        <w:rPr>
          <w:rtl/>
        </w:rPr>
        <w:t xml:space="preserve"> </w:t>
      </w:r>
      <w:r w:rsidRPr="009214BE">
        <w:rPr>
          <w:rtl/>
        </w:rPr>
        <w:t>שאמרתי,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מניח שבדיון מחר יוכנסו תיקונים נוספים, וזה</w:t>
      </w:r>
      <w:r w:rsidR="00515A37">
        <w:rPr>
          <w:rtl/>
        </w:rPr>
        <w:t xml:space="preserve"> </w:t>
      </w:r>
      <w:r w:rsidRPr="009214BE">
        <w:rPr>
          <w:rtl/>
        </w:rPr>
        <w:t>יבוא לידי</w:t>
      </w:r>
      <w:r w:rsidR="00515A37">
        <w:rPr>
          <w:rtl/>
        </w:rPr>
        <w:t xml:space="preserve"> </w:t>
      </w:r>
      <w:r w:rsidRPr="009214BE">
        <w:rPr>
          <w:rtl/>
        </w:rPr>
        <w:t>ביטוי בהצעה שתוגש לקריאה שנייה ושלישית. תודה רבה, אדוני היושב</w:t>
      </w:r>
      <w:r w:rsidR="00515A37">
        <w:rPr>
          <w:rtl/>
        </w:rPr>
        <w:t>-</w:t>
      </w:r>
      <w:r w:rsidRPr="009214BE">
        <w:rPr>
          <w:rtl/>
        </w:rPr>
        <w:t>ראש.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רבה לחבר הכנסת גדליה גל.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אנו עוברים לדיון.</w:t>
      </w:r>
      <w:r w:rsidR="00515A37">
        <w:rPr>
          <w:rtl/>
        </w:rPr>
        <w:t xml:space="preserve"> </w:t>
      </w:r>
      <w:r w:rsidRPr="009214BE">
        <w:rPr>
          <w:rtl/>
        </w:rPr>
        <w:t xml:space="preserve">ראשון הדוברים </w:t>
      </w:r>
      <w:r w:rsidR="00515A37">
        <w:rPr>
          <w:rtl/>
        </w:rPr>
        <w:t>–</w:t>
      </w:r>
      <w:r w:rsidRPr="009214BE">
        <w:rPr>
          <w:rtl/>
        </w:rPr>
        <w:t xml:space="preserve"> חבר הכנסת מיכאל איתן, בבקשה, במסגרת של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שלוש דקות.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חגי מירום.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 נכבדה, האמת היא שאינני יודע מה לעשות עם הצעת החוק</w:t>
      </w:r>
      <w:r w:rsidR="00515A37">
        <w:rPr>
          <w:rtl/>
        </w:rPr>
        <w:t xml:space="preserve"> </w:t>
      </w:r>
      <w:r w:rsidRPr="009214BE">
        <w:rPr>
          <w:rtl/>
        </w:rPr>
        <w:t>הזאת ועם העמדה שלי ביחס אליה.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מצד</w:t>
      </w:r>
      <w:r w:rsidR="00515A37">
        <w:rPr>
          <w:rtl/>
        </w:rPr>
        <w:t xml:space="preserve"> </w:t>
      </w:r>
      <w:r w:rsidRPr="009214BE">
        <w:rPr>
          <w:rtl/>
        </w:rPr>
        <w:t>אחד,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רואה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הרחבה, שהעיד עליה גם יושב</w:t>
      </w:r>
      <w:r w:rsidR="00515A37">
        <w:rPr>
          <w:rtl/>
        </w:rPr>
        <w:t>-</w:t>
      </w:r>
      <w:r w:rsidRPr="009214BE">
        <w:rPr>
          <w:rtl/>
        </w:rPr>
        <w:t>ראש ועדת הכספים, 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גדליה</w:t>
      </w:r>
      <w:r w:rsidR="00515A37">
        <w:rPr>
          <w:rtl/>
        </w:rPr>
        <w:t xml:space="preserve"> </w:t>
      </w:r>
      <w:r w:rsidRPr="009214BE">
        <w:rPr>
          <w:rtl/>
        </w:rPr>
        <w:t>גל,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גם יוזם החוק הזה, כחוק המשך לחוק שהוא העביר עוד בכנסת</w:t>
      </w:r>
      <w:r w:rsidR="00515A37">
        <w:rPr>
          <w:rtl/>
        </w:rPr>
        <w:t xml:space="preserve"> </w:t>
      </w:r>
      <w:r w:rsidRPr="009214BE">
        <w:rPr>
          <w:rtl/>
        </w:rPr>
        <w:t>הקודמת, שבא להביא להסדר בכל הנושא של החובות במגזר החקלאי המשפחתי.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מבין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להחיל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החוק הזה גם על מי שהיום כבר אינם קשורים</w:t>
      </w:r>
      <w:r w:rsidR="00515A37">
        <w:rPr>
          <w:rtl/>
        </w:rPr>
        <w:t xml:space="preserve"> </w:t>
      </w:r>
      <w:r w:rsidRPr="009214BE">
        <w:rPr>
          <w:rtl/>
        </w:rPr>
        <w:t>לחקלאות,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שהיו</w:t>
      </w:r>
      <w:r w:rsidR="00515A37">
        <w:rPr>
          <w:rtl/>
        </w:rPr>
        <w:t xml:space="preserve"> </w:t>
      </w:r>
      <w:r w:rsidRPr="009214BE">
        <w:rPr>
          <w:rtl/>
        </w:rPr>
        <w:t>חקלאים בזמנם, כאשר נוצר החוב ועילת החוב היתה בתקופת היותם</w:t>
      </w:r>
      <w:r w:rsidR="00515A37">
        <w:rPr>
          <w:rtl/>
        </w:rPr>
        <w:t xml:space="preserve"> </w:t>
      </w:r>
      <w:r w:rsidRPr="009214BE">
        <w:rPr>
          <w:rtl/>
        </w:rPr>
        <w:t>בעלי משקים חקלאיים. האם אני צודק?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 תוכל לחזור?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מבין</w:t>
      </w:r>
      <w:r w:rsidR="00515A37">
        <w:rPr>
          <w:rtl/>
        </w:rPr>
        <w:t xml:space="preserve"> </w:t>
      </w:r>
      <w:r w:rsidRPr="009214BE">
        <w:rPr>
          <w:rtl/>
        </w:rPr>
        <w:t>שהחוק הזה משמעותו החלת החוק הקודם גם על אנשים שהיו חברי מושבים</w:t>
      </w:r>
      <w:r w:rsidR="00515A37">
        <w:rPr>
          <w:rtl/>
        </w:rPr>
        <w:t xml:space="preserve"> </w:t>
      </w:r>
      <w:r w:rsidRPr="009214BE">
        <w:rPr>
          <w:rtl/>
        </w:rPr>
        <w:t>בעבר, בעת היווצר החוב, והיום הם אינם חברי מושבים.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 רק על החוב הזה, לא על חובות אחרים.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ברור.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רואה</w:t>
      </w:r>
      <w:r w:rsidR="00515A37">
        <w:rPr>
          <w:rtl/>
        </w:rPr>
        <w:t xml:space="preserve"> </w:t>
      </w:r>
      <w:r w:rsidRPr="009214BE">
        <w:rPr>
          <w:rtl/>
        </w:rPr>
        <w:t>בזה היגיון רב. אבל אני לא רואה היגיון בסעיף 4, כאשר אתה</w:t>
      </w:r>
      <w:r w:rsidR="00515A37">
        <w:rPr>
          <w:rtl/>
        </w:rPr>
        <w:t xml:space="preserve"> </w:t>
      </w:r>
      <w:r w:rsidRPr="009214BE">
        <w:rPr>
          <w:rtl/>
        </w:rPr>
        <w:t>קובע:</w:t>
      </w:r>
      <w:r w:rsidR="00515A37">
        <w:rPr>
          <w:rtl/>
        </w:rPr>
        <w:t xml:space="preserve"> </w:t>
      </w:r>
      <w:r w:rsidRPr="009214BE">
        <w:rPr>
          <w:rtl/>
        </w:rPr>
        <w:t>"בסעיף</w:t>
      </w:r>
      <w:r w:rsidR="00515A37">
        <w:rPr>
          <w:rtl/>
        </w:rPr>
        <w:t xml:space="preserve"> </w:t>
      </w:r>
      <w:r w:rsidRPr="009214BE">
        <w:rPr>
          <w:rtl/>
        </w:rPr>
        <w:t>18 לחוק העיקרי, אחרי 'כללים שיקבעו השרים' יבוא 'ורשאים הם לקבוע</w:t>
      </w:r>
      <w:r w:rsidR="00515A37">
        <w:rPr>
          <w:rtl/>
        </w:rPr>
        <w:t xml:space="preserve"> </w:t>
      </w:r>
      <w:r w:rsidRPr="009214BE">
        <w:rPr>
          <w:rtl/>
        </w:rPr>
        <w:t>בכללים הוראות להסדר מהיר של החוב להסדר, ללא קביעת כושר ההחזר'".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הבנתי</w:t>
      </w:r>
      <w:r w:rsidR="00515A37">
        <w:rPr>
          <w:rtl/>
        </w:rPr>
        <w:t xml:space="preserve"> </w:t>
      </w:r>
      <w:r w:rsidRPr="009214BE">
        <w:rPr>
          <w:rtl/>
        </w:rPr>
        <w:t>שכל</w:t>
      </w:r>
      <w:r w:rsidR="00515A37">
        <w:rPr>
          <w:rtl/>
        </w:rPr>
        <w:t xml:space="preserve"> </w:t>
      </w:r>
      <w:r w:rsidRPr="009214BE">
        <w:rPr>
          <w:rtl/>
        </w:rPr>
        <w:t>נושא</w:t>
      </w:r>
      <w:r w:rsidR="00515A37">
        <w:rPr>
          <w:rtl/>
        </w:rPr>
        <w:t xml:space="preserve"> </w:t>
      </w:r>
      <w:r w:rsidRPr="009214BE">
        <w:rPr>
          <w:rtl/>
        </w:rPr>
        <w:t>ההסדרים בקיבוצים ובמושבים בנוי על כושר ההחזר.</w:t>
      </w:r>
      <w:r w:rsidR="00515A37">
        <w:rPr>
          <w:rtl/>
        </w:rPr>
        <w:t xml:space="preserve"> </w:t>
      </w:r>
      <w:r w:rsidRPr="009214BE">
        <w:rPr>
          <w:rtl/>
        </w:rPr>
        <w:t>אומרים</w:t>
      </w:r>
      <w:r w:rsidR="00515A37">
        <w:rPr>
          <w:rtl/>
        </w:rPr>
        <w:t xml:space="preserve"> </w:t>
      </w:r>
      <w:r w:rsidRPr="009214BE">
        <w:rPr>
          <w:rtl/>
        </w:rPr>
        <w:t>להם:</w:t>
      </w:r>
      <w:r w:rsidR="00515A37">
        <w:rPr>
          <w:rtl/>
        </w:rPr>
        <w:t xml:space="preserve"> </w:t>
      </w:r>
      <w:r w:rsidRPr="009214BE">
        <w:rPr>
          <w:rtl/>
        </w:rPr>
        <w:t>תראו</w:t>
      </w:r>
      <w:r w:rsidR="00515A37">
        <w:rPr>
          <w:rtl/>
        </w:rPr>
        <w:t xml:space="preserve"> </w:t>
      </w:r>
      <w:r w:rsidRPr="009214BE">
        <w:rPr>
          <w:rtl/>
        </w:rPr>
        <w:t>חבר'ה, לא יכולתם לשלם, היו בעיות, היתה ממשלת הליכוד האיומה</w:t>
      </w:r>
      <w:r w:rsidR="00515A37">
        <w:rPr>
          <w:rtl/>
        </w:rPr>
        <w:t xml:space="preserve"> </w:t>
      </w:r>
      <w:r w:rsidRPr="009214BE">
        <w:rPr>
          <w:rtl/>
        </w:rPr>
        <w:t>והנוראה,</w:t>
      </w:r>
      <w:r w:rsidR="00515A37">
        <w:rPr>
          <w:rtl/>
        </w:rPr>
        <w:t xml:space="preserve"> </w:t>
      </w:r>
      <w:r w:rsidRPr="009214BE">
        <w:rPr>
          <w:rtl/>
        </w:rPr>
        <w:t>שמעון</w:t>
      </w:r>
      <w:r w:rsidR="00515A37">
        <w:rPr>
          <w:rtl/>
        </w:rPr>
        <w:t xml:space="preserve"> </w:t>
      </w:r>
      <w:r w:rsidRPr="009214BE">
        <w:rPr>
          <w:rtl/>
        </w:rPr>
        <w:t>פרס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שר האוצר בזמן שהשאירו את הריבית גבוהה והקפיאו את כל</w:t>
      </w:r>
      <w:r w:rsidR="00515A37">
        <w:rPr>
          <w:rtl/>
        </w:rPr>
        <w:t xml:space="preserve"> </w:t>
      </w:r>
      <w:r w:rsidRPr="009214BE">
        <w:rPr>
          <w:rtl/>
        </w:rPr>
        <w:t>השאר, תחזירו לפי כושר ההחזר שלכם.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מבקש מחבר הכנסת גדליה גל לבדוק כמה חובות רשומים, כמה אנחנו מקצצים בהם</w:t>
      </w:r>
      <w:r w:rsidR="00515A37">
        <w:rPr>
          <w:rtl/>
        </w:rPr>
        <w:t xml:space="preserve"> </w:t>
      </w:r>
      <w:r w:rsidRPr="009214BE">
        <w:rPr>
          <w:rtl/>
        </w:rPr>
        <w:t>בכל</w:t>
      </w:r>
      <w:r w:rsidR="00515A37">
        <w:rPr>
          <w:rtl/>
        </w:rPr>
        <w:t xml:space="preserve"> </w:t>
      </w:r>
      <w:r w:rsidRPr="009214BE">
        <w:rPr>
          <w:rtl/>
        </w:rPr>
        <w:t>פעם,</w:t>
      </w:r>
      <w:r w:rsidR="00515A37">
        <w:rPr>
          <w:rtl/>
        </w:rPr>
        <w:t xml:space="preserve"> </w:t>
      </w:r>
      <w:r w:rsidRPr="009214BE">
        <w:rPr>
          <w:rtl/>
        </w:rPr>
        <w:t>וכמה</w:t>
      </w:r>
      <w:r w:rsidR="00515A37">
        <w:rPr>
          <w:rtl/>
        </w:rPr>
        <w:t xml:space="preserve"> </w:t>
      </w:r>
      <w:r w:rsidRPr="009214BE">
        <w:rPr>
          <w:rtl/>
        </w:rPr>
        <w:t>עולה</w:t>
      </w:r>
      <w:r w:rsidR="00515A37">
        <w:rPr>
          <w:rtl/>
        </w:rPr>
        <w:t xml:space="preserve"> </w:t>
      </w:r>
      <w:r w:rsidRPr="009214BE">
        <w:rPr>
          <w:rtl/>
        </w:rPr>
        <w:t>המינהלה</w:t>
      </w:r>
      <w:r w:rsidR="00515A37">
        <w:rPr>
          <w:rtl/>
        </w:rPr>
        <w:t xml:space="preserve"> </w:t>
      </w:r>
      <w:r w:rsidRPr="009214BE">
        <w:rPr>
          <w:rtl/>
        </w:rPr>
        <w:t>כדי לגבות את היתרה. אולי נגיע למסקנה שהכי פשוט</w:t>
      </w:r>
      <w:r w:rsidR="00515A37">
        <w:rPr>
          <w:rtl/>
        </w:rPr>
        <w:t xml:space="preserve"> </w:t>
      </w:r>
      <w:r w:rsidRPr="009214BE">
        <w:rPr>
          <w:rtl/>
        </w:rPr>
        <w:t>לגמור את כל העניין, למתוח קו, לשרוף את הספרים, ולהגיד: בואו נתחיל מההתחלה, כמו</w:t>
      </w:r>
      <w:r w:rsidR="00515A37">
        <w:rPr>
          <w:rtl/>
        </w:rPr>
        <w:t xml:space="preserve"> </w:t>
      </w:r>
      <w:r w:rsidRPr="009214BE">
        <w:rPr>
          <w:rtl/>
        </w:rPr>
        <w:t>הקוזאק</w:t>
      </w:r>
      <w:r w:rsidR="00515A37">
        <w:rPr>
          <w:rtl/>
        </w:rPr>
        <w:t xml:space="preserve"> </w:t>
      </w:r>
      <w:r w:rsidRPr="009214BE">
        <w:rPr>
          <w:rtl/>
        </w:rPr>
        <w:t>ההוא</w:t>
      </w:r>
      <w:r w:rsidR="00515A37">
        <w:rPr>
          <w:rtl/>
        </w:rPr>
        <w:t xml:space="preserve"> </w:t>
      </w:r>
      <w:r w:rsidRPr="009214BE">
        <w:rPr>
          <w:rtl/>
        </w:rPr>
        <w:t>שמחק</w:t>
      </w:r>
      <w:r w:rsidR="00515A37">
        <w:rPr>
          <w:rtl/>
        </w:rPr>
        <w:t xml:space="preserve"> </w:t>
      </w:r>
      <w:r w:rsidRPr="009214BE">
        <w:rPr>
          <w:rtl/>
        </w:rPr>
        <w:t>מן המגף, כי כך עולה לנו יותר כסף כל העניין. עוד התעסקויות,</w:t>
      </w:r>
      <w:r w:rsidR="00515A37">
        <w:rPr>
          <w:rtl/>
        </w:rPr>
        <w:t xml:space="preserve"> </w:t>
      </w:r>
      <w:r w:rsidRPr="009214BE">
        <w:rPr>
          <w:rtl/>
        </w:rPr>
        <w:t>עוד</w:t>
      </w:r>
      <w:r w:rsidR="00515A37">
        <w:rPr>
          <w:rtl/>
        </w:rPr>
        <w:t xml:space="preserve"> </w:t>
      </w:r>
      <w:r w:rsidRPr="009214BE">
        <w:rPr>
          <w:rtl/>
        </w:rPr>
        <w:t>חוקים,</w:t>
      </w:r>
      <w:r w:rsidR="00515A37">
        <w:rPr>
          <w:rtl/>
        </w:rPr>
        <w:t xml:space="preserve"> </w:t>
      </w:r>
      <w:r w:rsidRPr="009214BE">
        <w:rPr>
          <w:rtl/>
        </w:rPr>
        <w:t>עוד רישומים, עוד משקמים, עוד הנחות, ובסוף מישהו יהיה מסכן, אני לא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להגיד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סגן</w:t>
      </w:r>
      <w:r w:rsidR="00515A37">
        <w:rPr>
          <w:rtl/>
        </w:rPr>
        <w:t xml:space="preserve"> </w:t>
      </w:r>
      <w:r w:rsidRPr="009214BE">
        <w:rPr>
          <w:rtl/>
        </w:rPr>
        <w:t>השר פנחסי, אבל מישהו יישאר בתחושה שהוא מסכן ויגיד: ואני</w:t>
      </w:r>
      <w:r w:rsidR="00515A37">
        <w:rPr>
          <w:rtl/>
        </w:rPr>
        <w:t xml:space="preserve"> </w:t>
      </w:r>
      <w:r w:rsidRPr="009214BE">
        <w:rPr>
          <w:rtl/>
        </w:rPr>
        <w:t>צריך לשלם.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מיכאל איתן.</w:t>
      </w:r>
      <w:r w:rsidR="00515A37">
        <w:rPr>
          <w:rtl/>
        </w:rPr>
        <w:t xml:space="preserve"> </w:t>
      </w:r>
      <w:r w:rsidRPr="009214BE">
        <w:rPr>
          <w:rtl/>
        </w:rPr>
        <w:t>חבר הכנסת חגי מירום,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מוותר, אדוני היושב</w:t>
      </w:r>
      <w:r w:rsidR="00515A37">
        <w:rPr>
          <w:rtl/>
        </w:rPr>
        <w:t>-</w:t>
      </w:r>
      <w:r w:rsidRPr="009214BE">
        <w:rPr>
          <w:rtl/>
        </w:rPr>
        <w:t>ראש.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לך.</w:t>
      </w:r>
      <w:r w:rsidR="00515A37">
        <w:rPr>
          <w:rtl/>
        </w:rPr>
        <w:t xml:space="preserve"> </w:t>
      </w:r>
      <w:r w:rsidRPr="009214BE">
        <w:rPr>
          <w:rtl/>
        </w:rPr>
        <w:t>אני מזמין את חבר הכנסת יוסף בא</w:t>
      </w:r>
      <w:r w:rsidR="00515A37">
        <w:rPr>
          <w:rtl/>
        </w:rPr>
        <w:t>-</w:t>
      </w:r>
      <w:r w:rsidRPr="009214BE">
        <w:rPr>
          <w:rtl/>
        </w:rPr>
        <w:t>גד,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</w:t>
      </w:r>
      <w:r w:rsidR="00515A37">
        <w:rPr>
          <w:rtl/>
        </w:rPr>
        <w:t xml:space="preserve"> </w:t>
      </w:r>
      <w:r w:rsidRPr="009214BE">
        <w:rPr>
          <w:rtl/>
        </w:rPr>
        <w:t>אדבר בקיצור רב. אני אתנגד, כי דברי ההסבר</w:t>
      </w:r>
      <w:r w:rsidR="00515A37">
        <w:rPr>
          <w:rtl/>
        </w:rPr>
        <w:t xml:space="preserve"> </w:t>
      </w:r>
      <w:r w:rsidRPr="009214BE">
        <w:rPr>
          <w:rtl/>
        </w:rPr>
        <w:t>באים</w:t>
      </w:r>
      <w:r w:rsidR="00515A37">
        <w:rPr>
          <w:rtl/>
        </w:rPr>
        <w:t xml:space="preserve"> </w:t>
      </w:r>
      <w:r w:rsidRPr="009214BE">
        <w:rPr>
          <w:rtl/>
        </w:rPr>
        <w:t>לכסות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משהו.</w:t>
      </w:r>
      <w:r w:rsidR="00515A37">
        <w:rPr>
          <w:rtl/>
        </w:rPr>
        <w:t xml:space="preserve"> </w:t>
      </w:r>
      <w:r w:rsidRPr="009214BE">
        <w:rPr>
          <w:rtl/>
        </w:rPr>
        <w:t>ניסיתי לקרוא בין השורות; לא את השורות, אלא בין השורות.</w:t>
      </w:r>
      <w:r w:rsidR="00515A37">
        <w:rPr>
          <w:rtl/>
        </w:rPr>
        <w:t xml:space="preserve"> </w:t>
      </w:r>
      <w:r w:rsidRPr="009214BE">
        <w:rPr>
          <w:rtl/>
        </w:rPr>
        <w:t>הייתי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שחבר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גדליה</w:t>
      </w:r>
      <w:r w:rsidR="00515A37">
        <w:rPr>
          <w:rtl/>
        </w:rPr>
        <w:t xml:space="preserve"> </w:t>
      </w:r>
      <w:r w:rsidRPr="009214BE">
        <w:rPr>
          <w:rtl/>
        </w:rPr>
        <w:t>גל</w:t>
      </w:r>
      <w:r w:rsidR="00515A37">
        <w:rPr>
          <w:rtl/>
        </w:rPr>
        <w:t xml:space="preserve"> </w:t>
      </w:r>
      <w:r w:rsidRPr="009214BE">
        <w:rPr>
          <w:rtl/>
        </w:rPr>
        <w:t>יגיד למה הוא מתכוון, כי את מה שכתוב פה לא</w:t>
      </w:r>
      <w:r w:rsidR="00515A37">
        <w:rPr>
          <w:rtl/>
        </w:rPr>
        <w:t xml:space="preserve"> </w:t>
      </w:r>
      <w:r w:rsidRPr="009214BE">
        <w:rPr>
          <w:rtl/>
        </w:rPr>
        <w:t>מצליחים להבין. המעורפל רב על הגלוי. בצורה כזו אני מתנגד לעניין.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 הכנסת בא</w:t>
      </w:r>
      <w:r w:rsidR="00515A37">
        <w:rPr>
          <w:rtl/>
        </w:rPr>
        <w:t>-</w:t>
      </w:r>
      <w:r w:rsidRPr="009214BE">
        <w:rPr>
          <w:rtl/>
        </w:rPr>
        <w:t>גד.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מזמין את חבר הכנסת עובדיה עלי </w:t>
      </w:r>
      <w:r w:rsidR="00515A37">
        <w:rPr>
          <w:rtl/>
        </w:rPr>
        <w:t>–</w:t>
      </w:r>
      <w:r w:rsidRPr="009214BE">
        <w:rPr>
          <w:rtl/>
        </w:rPr>
        <w:t xml:space="preserve"> איננו באולם.</w:t>
      </w:r>
      <w:r w:rsidR="00515A37">
        <w:rPr>
          <w:rtl/>
        </w:rPr>
        <w:t xml:space="preserve"> </w:t>
      </w:r>
      <w:r w:rsidRPr="009214BE">
        <w:rPr>
          <w:rtl/>
        </w:rPr>
        <w:t>חבר הכנסת שאול יהלום, בבקשה 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 הכנסת, סיעת המפד"ל תתמוך בחוק משום שהיא תומכת בכל</w:t>
      </w:r>
      <w:r w:rsidR="00515A37">
        <w:rPr>
          <w:rtl/>
        </w:rPr>
        <w:t xml:space="preserve"> </w:t>
      </w:r>
      <w:r w:rsidRPr="009214BE">
        <w:rPr>
          <w:rtl/>
        </w:rPr>
        <w:t>נושא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בו משום עידוד ההתיישבות החקלאית במדינת ישראל. כל מדינה בעולם מסבסדת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ההתיישבות</w:t>
      </w:r>
      <w:r w:rsidR="00515A37">
        <w:rPr>
          <w:rtl/>
        </w:rPr>
        <w:t xml:space="preserve"> </w:t>
      </w:r>
      <w:r w:rsidRPr="009214BE">
        <w:rPr>
          <w:rtl/>
        </w:rPr>
        <w:t>החקלאית</w:t>
      </w:r>
      <w:r w:rsidR="00515A37">
        <w:rPr>
          <w:rtl/>
        </w:rPr>
        <w:t xml:space="preserve"> </w:t>
      </w:r>
      <w:r w:rsidRPr="009214BE">
        <w:rPr>
          <w:rtl/>
        </w:rPr>
        <w:t>ואת</w:t>
      </w:r>
      <w:r w:rsidR="00515A37">
        <w:rPr>
          <w:rtl/>
        </w:rPr>
        <w:t xml:space="preserve"> </w:t>
      </w:r>
      <w:r w:rsidRPr="009214BE">
        <w:rPr>
          <w:rtl/>
        </w:rPr>
        <w:t>התוצרת</w:t>
      </w:r>
      <w:r w:rsidR="00515A37">
        <w:rPr>
          <w:rtl/>
        </w:rPr>
        <w:t xml:space="preserve"> </w:t>
      </w:r>
      <w:r w:rsidRPr="009214BE">
        <w:rPr>
          <w:rtl/>
        </w:rPr>
        <w:t>החקלאית. סבסודה ועידודה של מדינת ישראל את</w:t>
      </w:r>
      <w:r w:rsidR="00515A37">
        <w:rPr>
          <w:rtl/>
        </w:rPr>
        <w:t xml:space="preserve"> </w:t>
      </w:r>
      <w:r w:rsidRPr="009214BE">
        <w:rPr>
          <w:rtl/>
        </w:rPr>
        <w:t>החקלאות,</w:t>
      </w:r>
      <w:r w:rsidR="00515A37">
        <w:rPr>
          <w:rtl/>
        </w:rPr>
        <w:t xml:space="preserve"> </w:t>
      </w:r>
      <w:r w:rsidRPr="009214BE">
        <w:rPr>
          <w:rtl/>
        </w:rPr>
        <w:t>בהשוואה</w:t>
      </w:r>
      <w:r w:rsidR="00515A37">
        <w:rPr>
          <w:rtl/>
        </w:rPr>
        <w:t xml:space="preserve"> </w:t>
      </w:r>
      <w:r w:rsidRPr="009214BE">
        <w:rPr>
          <w:rtl/>
        </w:rPr>
        <w:t>למדינות רבות אחרות בעולם המערבי, איננו באחוז גבוה אלא באחוז</w:t>
      </w:r>
      <w:r w:rsidR="00515A37">
        <w:rPr>
          <w:rtl/>
        </w:rPr>
        <w:t xml:space="preserve"> </w:t>
      </w:r>
      <w:r w:rsidRPr="009214BE">
        <w:rPr>
          <w:rtl/>
        </w:rPr>
        <w:t>נמוך.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לכך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לתמוך</w:t>
      </w:r>
      <w:r w:rsidR="00515A37">
        <w:rPr>
          <w:rtl/>
        </w:rPr>
        <w:t xml:space="preserve"> </w:t>
      </w:r>
      <w:r w:rsidRPr="009214BE">
        <w:rPr>
          <w:rtl/>
        </w:rPr>
        <w:t>בחוק</w:t>
      </w:r>
      <w:r w:rsidR="00515A37">
        <w:rPr>
          <w:rtl/>
        </w:rPr>
        <w:t xml:space="preserve"> </w:t>
      </w:r>
      <w:r w:rsidRPr="009214BE">
        <w:rPr>
          <w:rtl/>
        </w:rPr>
        <w:t>ובכל</w:t>
      </w:r>
      <w:r w:rsidR="00515A37">
        <w:rPr>
          <w:rtl/>
        </w:rPr>
        <w:t xml:space="preserve"> </w:t>
      </w:r>
      <w:r w:rsidRPr="009214BE">
        <w:rPr>
          <w:rtl/>
        </w:rPr>
        <w:t>הקלה הנובעת מהאפשרויות שעניינן לשקם, להציל</w:t>
      </w:r>
      <w:r w:rsidR="00515A37">
        <w:rPr>
          <w:rtl/>
        </w:rPr>
        <w:t xml:space="preserve"> </w:t>
      </w:r>
      <w:r w:rsidRPr="009214BE">
        <w:rPr>
          <w:rtl/>
        </w:rPr>
        <w:t>ולבוא לקראת משקים שהסתבכו, בעיקר בנושאים הקשורים לענף החקלאות.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 הכנסת יהלום.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מזמין את חבר הכנסת אברהם פורז </w:t>
      </w:r>
      <w:r w:rsidR="00515A37">
        <w:rPr>
          <w:rtl/>
        </w:rPr>
        <w:t>–</w:t>
      </w:r>
      <w:r w:rsidRPr="009214BE">
        <w:rPr>
          <w:rtl/>
        </w:rPr>
        <w:t xml:space="preserve"> איננו באולם.</w:t>
      </w:r>
      <w:r w:rsidR="00515A37">
        <w:rPr>
          <w:rtl/>
        </w:rPr>
        <w:t xml:space="preserve"> </w:t>
      </w:r>
      <w:r w:rsidRPr="009214BE">
        <w:rPr>
          <w:rtl/>
        </w:rPr>
        <w:t>חבר הכנסת יצחק לוי, בבקשה 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רבותי חברי הכנסת, אני רוצה להעיר שלוש הערות, חבר הכנסת</w:t>
      </w:r>
      <w:r w:rsidR="00515A37">
        <w:rPr>
          <w:rtl/>
        </w:rPr>
        <w:t xml:space="preserve"> </w:t>
      </w:r>
      <w:r w:rsidRPr="009214BE">
        <w:rPr>
          <w:rtl/>
        </w:rPr>
        <w:t>גל.</w:t>
      </w:r>
      <w:r w:rsidR="00515A37">
        <w:rPr>
          <w:rtl/>
        </w:rPr>
        <w:t xml:space="preserve"> </w:t>
      </w:r>
      <w:r w:rsidRPr="009214BE">
        <w:rPr>
          <w:rtl/>
        </w:rPr>
        <w:t>הערה</w:t>
      </w:r>
      <w:r w:rsidR="00515A37">
        <w:rPr>
          <w:rtl/>
        </w:rPr>
        <w:t xml:space="preserve"> </w:t>
      </w:r>
      <w:r w:rsidRPr="009214BE">
        <w:rPr>
          <w:rtl/>
        </w:rPr>
        <w:t>אחת</w:t>
      </w:r>
      <w:r w:rsidR="00515A37">
        <w:rPr>
          <w:rtl/>
        </w:rPr>
        <w:t xml:space="preserve"> </w:t>
      </w:r>
      <w:r w:rsidRPr="009214BE">
        <w:rPr>
          <w:rtl/>
        </w:rPr>
        <w:t>פרוצדורלית</w:t>
      </w:r>
      <w:r w:rsidR="00515A37">
        <w:rPr>
          <w:rtl/>
        </w:rPr>
        <w:t xml:space="preserve"> </w:t>
      </w: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ושתיים מהותיות. ההערה הפרוצדורלית היא, שאני</w:t>
      </w:r>
      <w:r w:rsidR="00515A37">
        <w:rPr>
          <w:rtl/>
        </w:rPr>
        <w:t xml:space="preserve"> </w:t>
      </w:r>
      <w:r w:rsidRPr="009214BE">
        <w:rPr>
          <w:rtl/>
        </w:rPr>
        <w:t>מצטרף</w:t>
      </w:r>
      <w:r w:rsidR="00515A37">
        <w:rPr>
          <w:rtl/>
        </w:rPr>
        <w:t xml:space="preserve"> </w:t>
      </w:r>
      <w:r w:rsidRPr="009214BE">
        <w:rPr>
          <w:rtl/>
        </w:rPr>
        <w:t>לכך</w:t>
      </w:r>
      <w:r w:rsidR="00515A37">
        <w:rPr>
          <w:rtl/>
        </w:rPr>
        <w:t xml:space="preserve"> </w:t>
      </w:r>
      <w:r w:rsidRPr="009214BE">
        <w:rPr>
          <w:rtl/>
        </w:rPr>
        <w:t>שדברי</w:t>
      </w:r>
      <w:r w:rsidR="00515A37">
        <w:rPr>
          <w:rtl/>
        </w:rPr>
        <w:t xml:space="preserve"> </w:t>
      </w:r>
      <w:r w:rsidRPr="009214BE">
        <w:rPr>
          <w:rtl/>
        </w:rPr>
        <w:t>ההסבר כל כך קצרים וכל כך סתמיים, שזה פשוט מנע מאתנו להתכונן</w:t>
      </w:r>
      <w:r w:rsidR="00515A37">
        <w:rPr>
          <w:rtl/>
        </w:rPr>
        <w:t xml:space="preserve"> </w:t>
      </w:r>
      <w:r w:rsidRPr="009214BE">
        <w:rPr>
          <w:rtl/>
        </w:rPr>
        <w:t>לדיון</w:t>
      </w:r>
      <w:r w:rsidR="00515A37">
        <w:rPr>
          <w:rtl/>
        </w:rPr>
        <w:t xml:space="preserve"> </w:t>
      </w:r>
      <w:r w:rsidRPr="009214BE">
        <w:rPr>
          <w:rtl/>
        </w:rPr>
        <w:t>ולדעת</w:t>
      </w:r>
      <w:r w:rsidR="00515A37">
        <w:rPr>
          <w:rtl/>
        </w:rPr>
        <w:t xml:space="preserve"> </w:t>
      </w:r>
      <w:r w:rsidRPr="009214BE">
        <w:rPr>
          <w:rtl/>
        </w:rPr>
        <w:t>בדיוק</w:t>
      </w:r>
      <w:r w:rsidR="00515A37">
        <w:rPr>
          <w:rtl/>
        </w:rPr>
        <w:t xml:space="preserve"> </w:t>
      </w:r>
      <w:r w:rsidRPr="009214BE">
        <w:rPr>
          <w:rtl/>
        </w:rPr>
        <w:t>מהן ההתייחסויות המדויקות ומה הן הבעיות שהתיקונים שלך באים</w:t>
      </w:r>
      <w:r w:rsidR="00515A37">
        <w:rPr>
          <w:rtl/>
        </w:rPr>
        <w:t xml:space="preserve"> </w:t>
      </w:r>
      <w:r w:rsidRPr="009214BE">
        <w:rPr>
          <w:rtl/>
        </w:rPr>
        <w:t>לפתור.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ההערה</w:t>
      </w:r>
      <w:r w:rsidR="00515A37">
        <w:rPr>
          <w:rtl/>
        </w:rPr>
        <w:t xml:space="preserve"> </w:t>
      </w:r>
      <w:r w:rsidRPr="009214BE">
        <w:rPr>
          <w:rtl/>
        </w:rPr>
        <w:t>השנייה</w:t>
      </w:r>
      <w:r w:rsidR="00515A37">
        <w:rPr>
          <w:rtl/>
        </w:rPr>
        <w:t xml:space="preserve"> </w:t>
      </w:r>
      <w:r w:rsidRPr="009214BE">
        <w:rPr>
          <w:rtl/>
        </w:rPr>
        <w:t>היא, שלדעתי יש צורך בסעיף רטרואקטיבי בחוק. יש בנקים שעיקלו</w:t>
      </w:r>
      <w:r w:rsidR="00515A37">
        <w:rPr>
          <w:rtl/>
        </w:rPr>
        <w:t xml:space="preserve"> </w:t>
      </w:r>
      <w:r w:rsidRPr="009214BE">
        <w:rPr>
          <w:rtl/>
        </w:rPr>
        <w:t>רכוש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חקלאים</w:t>
      </w:r>
      <w:r w:rsidR="00515A37">
        <w:rPr>
          <w:rtl/>
        </w:rPr>
        <w:t xml:space="preserve"> </w:t>
      </w:r>
      <w:r w:rsidRPr="009214BE">
        <w:rPr>
          <w:rtl/>
        </w:rPr>
        <w:t>במושבים</w:t>
      </w:r>
      <w:r w:rsidR="00515A37">
        <w:rPr>
          <w:rtl/>
        </w:rPr>
        <w:t xml:space="preserve"> </w:t>
      </w:r>
      <w:r w:rsidRPr="009214BE">
        <w:rPr>
          <w:rtl/>
        </w:rPr>
        <w:t>בהסתמך על הלקונות שבחוק. אני חושב שאפילו באופן אישי</w:t>
      </w:r>
      <w:r w:rsidR="00515A37">
        <w:rPr>
          <w:rtl/>
        </w:rPr>
        <w:t xml:space="preserve"> </w:t>
      </w:r>
      <w:r w:rsidRPr="009214BE">
        <w:rPr>
          <w:rtl/>
        </w:rPr>
        <w:t>דיברתי</w:t>
      </w:r>
      <w:r w:rsidR="00515A37">
        <w:rPr>
          <w:rtl/>
        </w:rPr>
        <w:t xml:space="preserve"> </w:t>
      </w:r>
      <w:r w:rsidRPr="009214BE">
        <w:rPr>
          <w:rtl/>
        </w:rPr>
        <w:t>אתך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מקרה שהבנק, בהסתמכות על לקונה בחוק, עיקל טרקטורים לאחד המשקים</w:t>
      </w:r>
      <w:r w:rsidR="00515A37">
        <w:rPr>
          <w:rtl/>
        </w:rPr>
        <w:t xml:space="preserve"> </w:t>
      </w:r>
      <w:r w:rsidRPr="009214BE">
        <w:rPr>
          <w:rtl/>
        </w:rPr>
        <w:t>השיתופיים,</w:t>
      </w:r>
      <w:r w:rsidR="00515A37">
        <w:rPr>
          <w:rtl/>
        </w:rPr>
        <w:t xml:space="preserve"> </w:t>
      </w:r>
      <w:r w:rsidRPr="009214BE">
        <w:rPr>
          <w:rtl/>
        </w:rPr>
        <w:t>אף</w:t>
      </w:r>
      <w:r w:rsidR="00515A37">
        <w:rPr>
          <w:rtl/>
        </w:rPr>
        <w:t xml:space="preserve"> </w:t>
      </w:r>
      <w:r w:rsidRPr="009214BE">
        <w:rPr>
          <w:rtl/>
        </w:rPr>
        <w:t>שהחוק היה קיים ואף שיש משקם ואף שעל</w:t>
      </w:r>
      <w:r w:rsidR="00515A37">
        <w:rPr>
          <w:rtl/>
        </w:rPr>
        <w:t>-</w:t>
      </w:r>
      <w:r w:rsidRPr="009214BE">
        <w:rPr>
          <w:rtl/>
        </w:rPr>
        <w:t>פי יכולת ההחזר שלהם בוודאי</w:t>
      </w:r>
      <w:r w:rsidR="00515A37">
        <w:rPr>
          <w:rtl/>
        </w:rPr>
        <w:t xml:space="preserve"> </w:t>
      </w:r>
      <w:r w:rsidRPr="009214BE">
        <w:rPr>
          <w:rtl/>
        </w:rPr>
        <w:t>ובוודאי הבנק לא חיכה למשקם ולא חיכה לדברים והתנפל על הרכוש.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מכיוון</w:t>
      </w:r>
      <w:r w:rsidR="00515A37">
        <w:rPr>
          <w:rtl/>
        </w:rPr>
        <w:t xml:space="preserve"> </w:t>
      </w:r>
      <w:r w:rsidRPr="009214BE">
        <w:rPr>
          <w:rtl/>
        </w:rPr>
        <w:t>שאני</w:t>
      </w:r>
      <w:r w:rsidR="00515A37">
        <w:rPr>
          <w:rtl/>
        </w:rPr>
        <w:t xml:space="preserve"> </w:t>
      </w:r>
      <w:r w:rsidRPr="009214BE">
        <w:rPr>
          <w:rtl/>
        </w:rPr>
        <w:t>מבין</w:t>
      </w:r>
      <w:r w:rsidR="00515A37">
        <w:rPr>
          <w:rtl/>
        </w:rPr>
        <w:t xml:space="preserve"> </w:t>
      </w:r>
      <w:r w:rsidRPr="009214BE">
        <w:rPr>
          <w:rtl/>
        </w:rPr>
        <w:t>מהמלים</w:t>
      </w:r>
      <w:r w:rsidR="00515A37">
        <w:rPr>
          <w:rtl/>
        </w:rPr>
        <w:t xml:space="preserve"> </w:t>
      </w:r>
      <w:r w:rsidRPr="009214BE">
        <w:rPr>
          <w:rtl/>
        </w:rPr>
        <w:t>המועטות</w:t>
      </w:r>
      <w:r w:rsidR="00515A37">
        <w:rPr>
          <w:rtl/>
        </w:rPr>
        <w:t xml:space="preserve"> </w:t>
      </w:r>
      <w:r w:rsidRPr="009214BE">
        <w:rPr>
          <w:rtl/>
        </w:rPr>
        <w:t>הכתובות כאן, שהחוק הזה בא לתקן</w:t>
      </w:r>
      <w:r w:rsidR="00515A37">
        <w:rPr>
          <w:rtl/>
        </w:rPr>
        <w:t xml:space="preserve"> </w:t>
      </w:r>
      <w:r w:rsidRPr="009214BE">
        <w:rPr>
          <w:rtl/>
        </w:rPr>
        <w:t>עיוותים</w:t>
      </w:r>
      <w:r w:rsidR="00515A37">
        <w:rPr>
          <w:rtl/>
        </w:rPr>
        <w:t xml:space="preserve"> </w:t>
      </w:r>
      <w:r w:rsidRPr="009214BE">
        <w:rPr>
          <w:rtl/>
        </w:rPr>
        <w:t>מסוימים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הגדרת החוב וגם לגבי הגדרת חקלאי, ובעיקר אני מתכוון</w:t>
      </w:r>
      <w:r w:rsidR="00515A37">
        <w:rPr>
          <w:rtl/>
        </w:rPr>
        <w:t xml:space="preserve"> </w:t>
      </w:r>
      <w:r w:rsidRPr="009214BE">
        <w:rPr>
          <w:rtl/>
        </w:rPr>
        <w:t>לנושא</w:t>
      </w:r>
      <w:r w:rsidR="00515A37">
        <w:rPr>
          <w:rtl/>
        </w:rPr>
        <w:t xml:space="preserve"> </w:t>
      </w:r>
      <w:r w:rsidRPr="009214BE">
        <w:rPr>
          <w:rtl/>
        </w:rPr>
        <w:t>הגדרת החוב, שאני חושב שהוא החשוב יותר, הרי אני מבקש לקראת הקריאה השנייה</w:t>
      </w:r>
      <w:r w:rsidR="00515A37">
        <w:rPr>
          <w:rtl/>
        </w:rPr>
        <w:t xml:space="preserve"> </w:t>
      </w:r>
      <w:r w:rsidRPr="009214BE">
        <w:rPr>
          <w:rtl/>
        </w:rPr>
        <w:t>והשלישית</w:t>
      </w:r>
      <w:r w:rsidR="00515A37">
        <w:rPr>
          <w:rtl/>
        </w:rPr>
        <w:t xml:space="preserve"> </w:t>
      </w:r>
      <w:r w:rsidRPr="009214BE">
        <w:rPr>
          <w:rtl/>
        </w:rPr>
        <w:t>להוסיף</w:t>
      </w:r>
      <w:r w:rsidR="00515A37">
        <w:rPr>
          <w:rtl/>
        </w:rPr>
        <w:t xml:space="preserve"> </w:t>
      </w:r>
      <w:r w:rsidRPr="009214BE">
        <w:rPr>
          <w:rtl/>
        </w:rPr>
        <w:t>סעיף</w:t>
      </w:r>
      <w:r w:rsidR="00515A37">
        <w:rPr>
          <w:rtl/>
        </w:rPr>
        <w:t xml:space="preserve"> </w:t>
      </w:r>
      <w:r w:rsidRPr="009214BE">
        <w:rPr>
          <w:rtl/>
        </w:rPr>
        <w:t>שיאמר</w:t>
      </w:r>
      <w:r w:rsidR="00515A37">
        <w:rPr>
          <w:rtl/>
        </w:rPr>
        <w:t xml:space="preserve"> </w:t>
      </w:r>
      <w:r w:rsidRPr="009214BE">
        <w:rPr>
          <w:rtl/>
        </w:rPr>
        <w:t>שכל</w:t>
      </w:r>
      <w:r w:rsidR="00515A37">
        <w:rPr>
          <w:rtl/>
        </w:rPr>
        <w:t xml:space="preserve"> </w:t>
      </w:r>
      <w:r w:rsidRPr="009214BE">
        <w:rPr>
          <w:rtl/>
        </w:rPr>
        <w:t>ההגדרות</w:t>
      </w:r>
      <w:r w:rsidR="00515A37">
        <w:rPr>
          <w:rtl/>
        </w:rPr>
        <w:t xml:space="preserve"> </w:t>
      </w:r>
      <w:r w:rsidRPr="009214BE">
        <w:rPr>
          <w:rtl/>
        </w:rPr>
        <w:t>האלה יחולו רטרואקטיבית, ואני חושב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צריכים</w:t>
      </w:r>
      <w:r w:rsidR="00515A37">
        <w:rPr>
          <w:rtl/>
        </w:rPr>
        <w:t xml:space="preserve"> </w:t>
      </w:r>
      <w:r w:rsidRPr="009214BE">
        <w:rPr>
          <w:rtl/>
        </w:rPr>
        <w:t>לדאוג, למען הצדק, לשחרר את הרכוש של חקלאים שנלקח על</w:t>
      </w:r>
      <w:r w:rsidR="00515A37">
        <w:rPr>
          <w:rtl/>
        </w:rPr>
        <w:t>-</w:t>
      </w:r>
      <w:r w:rsidRPr="009214BE">
        <w:rPr>
          <w:rtl/>
        </w:rPr>
        <w:t>ידי הבנקים</w:t>
      </w:r>
      <w:r w:rsidR="00515A37">
        <w:rPr>
          <w:rtl/>
        </w:rPr>
        <w:t xml:space="preserve"> </w:t>
      </w:r>
      <w:r w:rsidRPr="009214BE">
        <w:rPr>
          <w:rtl/>
        </w:rPr>
        <w:t>שלא כדין, לפי הצעת החוק החדשה, ואת הדברים האלה כדאי לעגן בחוק.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הערה</w:t>
      </w:r>
      <w:r w:rsidR="00515A37">
        <w:rPr>
          <w:rtl/>
        </w:rPr>
        <w:t xml:space="preserve"> </w:t>
      </w:r>
      <w:r w:rsidRPr="009214BE">
        <w:rPr>
          <w:rtl/>
        </w:rPr>
        <w:t>שלישית. באופן אישי אני מעריך מאוד את הדבקות שלך בעזרה למגזר החקלאי,</w:t>
      </w:r>
      <w:r w:rsidR="00515A37">
        <w:rPr>
          <w:rtl/>
        </w:rPr>
        <w:t xml:space="preserve"> </w:t>
      </w:r>
      <w:r w:rsidRPr="009214BE">
        <w:rPr>
          <w:rtl/>
        </w:rPr>
        <w:t>ואני מקווה שהתיקונים האלה באמת יביאו להקלה משמעותית.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יצחק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לוי. אני מזמין את חבר הכנסת אורון </w:t>
      </w:r>
      <w:r w:rsidR="00515A37">
        <w:rPr>
          <w:rtl/>
        </w:rPr>
        <w:t>–</w:t>
      </w:r>
      <w:r w:rsidRPr="009214BE">
        <w:rPr>
          <w:rtl/>
        </w:rPr>
        <w:t xml:space="preserve"> איננו באולם.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יגאל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ביבי </w:t>
      </w:r>
      <w:r w:rsidR="00515A37">
        <w:rPr>
          <w:rtl/>
        </w:rPr>
        <w:t>–</w:t>
      </w:r>
      <w:r w:rsidRPr="009214BE">
        <w:rPr>
          <w:rtl/>
        </w:rPr>
        <w:t xml:space="preserve"> איננו באולם. חבר הכנסת גונן שגב, בבקשה אדוני; אחריו </w:t>
      </w:r>
      <w:r w:rsidR="00515A37">
        <w:rPr>
          <w:rtl/>
        </w:rPr>
        <w:t xml:space="preserve">– </w:t>
      </w:r>
      <w:r w:rsidRPr="009214BE">
        <w:rPr>
          <w:rtl/>
        </w:rPr>
        <w:t>חבר הכנסת דן תיכון.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>ראש, חברי הכנסת, לצערי, הועבר חוק גל בחופזה ואני לא בטוח שהוא</w:t>
      </w:r>
      <w:r w:rsidR="00515A37">
        <w:rPr>
          <w:rtl/>
        </w:rPr>
        <w:t xml:space="preserve"> </w:t>
      </w:r>
      <w:r w:rsidRPr="009214BE">
        <w:rPr>
          <w:rtl/>
        </w:rPr>
        <w:t>אחת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מנקודות האור </w:t>
      </w:r>
      <w:r w:rsidR="00515A37">
        <w:rPr>
          <w:rtl/>
        </w:rPr>
        <w:t>–</w:t>
      </w:r>
      <w:r w:rsidRPr="009214BE">
        <w:rPr>
          <w:rtl/>
        </w:rPr>
        <w:t xml:space="preserve"> אם לדבר בעדינות </w:t>
      </w:r>
      <w:r w:rsidR="00515A37">
        <w:rPr>
          <w:rtl/>
        </w:rPr>
        <w:t>–</w:t>
      </w:r>
      <w:r w:rsidRPr="009214BE">
        <w:rPr>
          <w:rtl/>
        </w:rPr>
        <w:t xml:space="preserve"> בספר החוקים שלנו. זה חוק שבעצם מפלה לרעה</w:t>
      </w:r>
      <w:r w:rsidR="00515A37">
        <w:rPr>
          <w:rtl/>
        </w:rPr>
        <w:t xml:space="preserve"> </w:t>
      </w:r>
      <w:r w:rsidRPr="009214BE">
        <w:rPr>
          <w:rtl/>
        </w:rPr>
        <w:t>קבוצות</w:t>
      </w:r>
      <w:r w:rsidR="00515A37">
        <w:rPr>
          <w:rtl/>
        </w:rPr>
        <w:t xml:space="preserve"> </w:t>
      </w:r>
      <w:r w:rsidRPr="009214BE">
        <w:rPr>
          <w:rtl/>
        </w:rPr>
        <w:t>מסוימות</w:t>
      </w:r>
      <w:r w:rsidR="00515A37">
        <w:rPr>
          <w:rtl/>
        </w:rPr>
        <w:t xml:space="preserve"> </w:t>
      </w:r>
      <w:r w:rsidRPr="009214BE">
        <w:rPr>
          <w:rtl/>
        </w:rPr>
        <w:t>בתוך</w:t>
      </w:r>
      <w:r w:rsidR="00515A37">
        <w:rPr>
          <w:rtl/>
        </w:rPr>
        <w:t xml:space="preserve"> </w:t>
      </w:r>
      <w:r w:rsidRPr="009214BE">
        <w:rPr>
          <w:rtl/>
        </w:rPr>
        <w:t>המגזר החקלאי.</w:t>
      </w:r>
      <w:r w:rsidR="00515A37">
        <w:rPr>
          <w:rtl/>
        </w:rPr>
        <w:t xml:space="preserve"> </w:t>
      </w:r>
      <w:r w:rsidRPr="009214BE">
        <w:rPr>
          <w:rtl/>
        </w:rPr>
        <w:t>כבר הזכירו פה קבוצה אחת, אבל קיימות הרבה</w:t>
      </w:r>
      <w:r w:rsidR="00515A37">
        <w:rPr>
          <w:rtl/>
        </w:rPr>
        <w:t xml:space="preserve"> </w:t>
      </w:r>
      <w:r w:rsidRPr="009214BE">
        <w:rPr>
          <w:rtl/>
        </w:rPr>
        <w:t>מאוד</w:t>
      </w:r>
      <w:r w:rsidR="00515A37">
        <w:rPr>
          <w:rtl/>
        </w:rPr>
        <w:t xml:space="preserve"> </w:t>
      </w:r>
      <w:r w:rsidRPr="009214BE">
        <w:rPr>
          <w:rtl/>
        </w:rPr>
        <w:t>קבוצות</w:t>
      </w:r>
      <w:r w:rsidR="00515A37">
        <w:rPr>
          <w:rtl/>
        </w:rPr>
        <w:t xml:space="preserve"> </w:t>
      </w:r>
      <w:r w:rsidRPr="009214BE">
        <w:rPr>
          <w:rtl/>
        </w:rPr>
        <w:t>שמופלות</w:t>
      </w:r>
      <w:r w:rsidR="00515A37">
        <w:rPr>
          <w:rtl/>
        </w:rPr>
        <w:t xml:space="preserve"> </w:t>
      </w:r>
      <w:r w:rsidRPr="009214BE">
        <w:rPr>
          <w:rtl/>
        </w:rPr>
        <w:t>בחוק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לרעה,</w:t>
      </w:r>
      <w:r w:rsidR="00515A37">
        <w:rPr>
          <w:rtl/>
        </w:rPr>
        <w:t xml:space="preserve"> </w:t>
      </w:r>
      <w:r w:rsidRPr="009214BE">
        <w:rPr>
          <w:rtl/>
        </w:rPr>
        <w:t>ולצערי,</w:t>
      </w:r>
      <w:r w:rsidR="00515A37">
        <w:rPr>
          <w:rtl/>
        </w:rPr>
        <w:t xml:space="preserve"> </w:t>
      </w:r>
      <w:r w:rsidRPr="009214BE">
        <w:rPr>
          <w:rtl/>
        </w:rPr>
        <w:t>אני חושש שהתיקונים האלה אינם</w:t>
      </w:r>
      <w:r w:rsidR="00515A37">
        <w:rPr>
          <w:rtl/>
        </w:rPr>
        <w:t xml:space="preserve"> </w:t>
      </w:r>
      <w:r w:rsidRPr="009214BE">
        <w:rPr>
          <w:rtl/>
        </w:rPr>
        <w:t>התיקונים</w:t>
      </w:r>
      <w:r w:rsidR="00515A37">
        <w:rPr>
          <w:rtl/>
        </w:rPr>
        <w:t xml:space="preserve"> </w:t>
      </w:r>
      <w:r w:rsidRPr="009214BE">
        <w:rPr>
          <w:rtl/>
        </w:rPr>
        <w:t>האחרונים.</w:t>
      </w:r>
      <w:r w:rsidR="00515A37">
        <w:rPr>
          <w:rtl/>
        </w:rPr>
        <w:t xml:space="preserve"> </w:t>
      </w:r>
      <w:r w:rsidRPr="009214BE">
        <w:rPr>
          <w:rtl/>
        </w:rPr>
        <w:t xml:space="preserve">תמיד מטריד אותי </w:t>
      </w:r>
      <w:r w:rsidR="00515A37">
        <w:rPr>
          <w:rtl/>
        </w:rPr>
        <w:t>–</w:t>
      </w:r>
      <w:r w:rsidRPr="009214BE">
        <w:rPr>
          <w:rtl/>
        </w:rPr>
        <w:t xml:space="preserve"> ואולי תיתן את הדעת על זה, לגבי החוק, כי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בטוח</w:t>
      </w:r>
      <w:r w:rsidR="00515A37">
        <w:rPr>
          <w:rtl/>
        </w:rPr>
        <w:t xml:space="preserve"> </w:t>
      </w:r>
      <w:r w:rsidRPr="009214BE">
        <w:rPr>
          <w:rtl/>
        </w:rPr>
        <w:t>שזה</w:t>
      </w:r>
      <w:r w:rsidR="00515A37">
        <w:rPr>
          <w:rtl/>
        </w:rPr>
        <w:t xml:space="preserve"> </w:t>
      </w:r>
      <w:r w:rsidRPr="009214BE">
        <w:rPr>
          <w:rtl/>
        </w:rPr>
        <w:t>יגיע</w:t>
      </w:r>
      <w:r w:rsidR="00515A37">
        <w:rPr>
          <w:rtl/>
        </w:rPr>
        <w:t xml:space="preserve"> </w:t>
      </w:r>
      <w:r w:rsidRPr="009214BE">
        <w:rPr>
          <w:rtl/>
        </w:rPr>
        <w:t>בעתיד,</w:t>
      </w:r>
      <w:r w:rsidR="00515A37">
        <w:rPr>
          <w:rtl/>
        </w:rPr>
        <w:t xml:space="preserve"> </w:t>
      </w:r>
      <w:r w:rsidRPr="009214BE">
        <w:rPr>
          <w:rtl/>
        </w:rPr>
        <w:t>אולי</w:t>
      </w:r>
      <w:r w:rsidR="00515A37">
        <w:rPr>
          <w:rtl/>
        </w:rPr>
        <w:t xml:space="preserve"> </w:t>
      </w:r>
      <w:r w:rsidRPr="009214BE">
        <w:rPr>
          <w:rtl/>
        </w:rPr>
        <w:t>בשלב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הבא של התיקונים </w:t>
      </w:r>
      <w:r w:rsidR="00515A37">
        <w:rPr>
          <w:rtl/>
        </w:rPr>
        <w:t>–</w:t>
      </w:r>
      <w:r w:rsidRPr="009214BE">
        <w:rPr>
          <w:rtl/>
        </w:rPr>
        <w:t xml:space="preserve"> מה בעצם קורה בנושא</w:t>
      </w:r>
      <w:r w:rsidR="00515A37">
        <w:rPr>
          <w:rtl/>
        </w:rPr>
        <w:t xml:space="preserve"> </w:t>
      </w:r>
      <w:r w:rsidRPr="009214BE">
        <w:rPr>
          <w:rtl/>
        </w:rPr>
        <w:t>המיסוי.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הבנקים</w:t>
      </w:r>
      <w:r w:rsidR="00515A37">
        <w:rPr>
          <w:rtl/>
        </w:rPr>
        <w:t xml:space="preserve"> </w:t>
      </w:r>
      <w:r w:rsidRPr="009214BE">
        <w:rPr>
          <w:rtl/>
        </w:rPr>
        <w:t>יצרת תקדים שלא היה מעולם, ואני חושב שהוא די מסוכן. מצד שני,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שכבר נאמר פה, נגמרה מינהלת אחת שלא שייכת לחוק גל ותגיע עכשיו מינהלת חדשה,</w:t>
      </w:r>
      <w:r w:rsidR="00515A37">
        <w:rPr>
          <w:rtl/>
        </w:rPr>
        <w:t xml:space="preserve"> </w:t>
      </w:r>
      <w:r w:rsidRPr="009214BE">
        <w:rPr>
          <w:rtl/>
        </w:rPr>
        <w:t>שאצלה זה יהיה כנראה פרויקט חיים, של מנהל המינהלת. אבל אותי מעניין לדעת מה בעצם</w:t>
      </w:r>
      <w:r w:rsidR="00515A37">
        <w:rPr>
          <w:rtl/>
        </w:rPr>
        <w:t xml:space="preserve"> </w:t>
      </w:r>
      <w:r w:rsidRPr="009214BE">
        <w:rPr>
          <w:rtl/>
        </w:rPr>
        <w:t>קורה</w:t>
      </w:r>
      <w:r w:rsidR="00515A37">
        <w:rPr>
          <w:rtl/>
        </w:rPr>
        <w:t xml:space="preserve"> </w:t>
      </w:r>
      <w:r w:rsidRPr="009214BE">
        <w:rPr>
          <w:rtl/>
        </w:rPr>
        <w:t>בנושא</w:t>
      </w:r>
      <w:r w:rsidR="00515A37">
        <w:rPr>
          <w:rtl/>
        </w:rPr>
        <w:t xml:space="preserve"> </w:t>
      </w:r>
      <w:r w:rsidRPr="009214BE">
        <w:rPr>
          <w:rtl/>
        </w:rPr>
        <w:t>המיסוי.</w:t>
      </w:r>
      <w:r w:rsidR="00515A37">
        <w:rPr>
          <w:rtl/>
        </w:rPr>
        <w:t xml:space="preserve"> </w:t>
      </w:r>
      <w:r w:rsidRPr="009214BE">
        <w:rPr>
          <w:rtl/>
        </w:rPr>
        <w:t>כאשר אתה הולך ברטרוספקט לבדוק מחיקת חובות, יבוא מס הכנסה</w:t>
      </w:r>
      <w:r w:rsidR="00515A37">
        <w:rPr>
          <w:rtl/>
        </w:rPr>
        <w:t xml:space="preserve"> </w:t>
      </w:r>
      <w:r w:rsidRPr="009214BE">
        <w:rPr>
          <w:rtl/>
        </w:rPr>
        <w:t>ויטיל חיוב מס על אותו חקלאי.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אבל יש חוק הסדרים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זאת עוד נקודה שצריך לחשוב עליה.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בקיצור,</w:t>
      </w:r>
      <w:r w:rsidR="00515A37">
        <w:rPr>
          <w:rtl/>
        </w:rPr>
        <w:t xml:space="preserve"> </w:t>
      </w:r>
      <w:r w:rsidRPr="009214BE">
        <w:rPr>
          <w:rtl/>
        </w:rPr>
        <w:t>אני לא אלאה אתכם בדברים. חבר הכנסת גל, זה לא מופיע בחוק, אבל אני</w:t>
      </w:r>
      <w:r w:rsidR="00515A37">
        <w:rPr>
          <w:rtl/>
        </w:rPr>
        <w:t xml:space="preserve"> </w:t>
      </w:r>
      <w:r w:rsidRPr="009214BE">
        <w:rPr>
          <w:rtl/>
        </w:rPr>
        <w:t>חושב שהיה צריך היום לשבת ולראות איך בודקים את יכולת החזר החובות לפי יצרנות משק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אחר</w:t>
      </w:r>
      <w:r w:rsidR="00515A37">
        <w:rPr>
          <w:rtl/>
        </w:rPr>
        <w:t xml:space="preserve"> –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שלא ייעשה גם</w:t>
      </w:r>
      <w:r w:rsidR="00515A37">
        <w:rPr>
          <w:rtl/>
        </w:rPr>
        <w:t>-</w:t>
      </w:r>
      <w:r w:rsidRPr="009214BE">
        <w:rPr>
          <w:rtl/>
        </w:rPr>
        <w:t xml:space="preserve">כן, גם לא נעשה בשטח גופא </w:t>
      </w:r>
      <w:r w:rsidR="00515A37">
        <w:rPr>
          <w:rtl/>
        </w:rPr>
        <w:t>–</w:t>
      </w:r>
      <w:r w:rsidRPr="009214BE">
        <w:rPr>
          <w:rtl/>
        </w:rPr>
        <w:t xml:space="preserve"> כי אחרת, לפי דעתי,</w:t>
      </w:r>
      <w:r w:rsidR="00515A37">
        <w:rPr>
          <w:rtl/>
        </w:rPr>
        <w:t xml:space="preserve"> </w:t>
      </w:r>
      <w:r w:rsidRPr="009214BE">
        <w:rPr>
          <w:rtl/>
        </w:rPr>
        <w:t>המינהלת</w:t>
      </w:r>
      <w:r w:rsidR="00515A37">
        <w:rPr>
          <w:rtl/>
        </w:rPr>
        <w:t xml:space="preserve"> </w:t>
      </w:r>
      <w:r w:rsidRPr="009214BE">
        <w:rPr>
          <w:rtl/>
        </w:rPr>
        <w:t>הזאת</w:t>
      </w:r>
      <w:r w:rsidR="00515A37">
        <w:rPr>
          <w:rtl/>
        </w:rPr>
        <w:t xml:space="preserve"> </w:t>
      </w:r>
      <w:r w:rsidRPr="009214BE">
        <w:rPr>
          <w:rtl/>
        </w:rPr>
        <w:t>תהיה בדיוק דומה למינהלת הקודמת, ותוצאות בסופו של דבר לא נקבל גם</w:t>
      </w:r>
      <w:r w:rsidR="00515A37">
        <w:rPr>
          <w:rtl/>
        </w:rPr>
        <w:t xml:space="preserve"> </w:t>
      </w:r>
      <w:r w:rsidRPr="009214BE">
        <w:rPr>
          <w:rtl/>
        </w:rPr>
        <w:t>מהמינהלת הנוכחית.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שגב.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מזמין את חבר הכנסת דן תיכון, ואחריו </w:t>
      </w:r>
      <w:r w:rsidR="00515A37">
        <w:rPr>
          <w:rtl/>
        </w:rPr>
        <w:t>–</w:t>
      </w:r>
      <w:r w:rsidRPr="009214BE">
        <w:rPr>
          <w:rtl/>
        </w:rPr>
        <w:t xml:space="preserve"> את חבר</w:t>
      </w:r>
      <w:r w:rsidR="00515A37">
        <w:rPr>
          <w:rtl/>
        </w:rPr>
        <w:t xml:space="preserve"> </w:t>
      </w:r>
      <w:r w:rsidRPr="009214BE">
        <w:rPr>
          <w:rtl/>
        </w:rPr>
        <w:t>הכנסת דוד מגן.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 נכבדה, חוק ההסדרים במגזר החקלאי, הידוע בשם חוק גל</w:t>
      </w:r>
      <w:r w:rsidR="00515A37">
        <w:rPr>
          <w:rtl/>
        </w:rPr>
        <w:t xml:space="preserve"> </w:t>
      </w:r>
      <w:r w:rsidRPr="009214BE">
        <w:rPr>
          <w:rtl/>
        </w:rPr>
        <w:t>המפורסם, הוא אות קין בספר החוקים.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מי</w:t>
      </w:r>
      <w:r w:rsidR="00515A37">
        <w:rPr>
          <w:rtl/>
        </w:rPr>
        <w:t xml:space="preserve"> </w:t>
      </w:r>
      <w:r w:rsidRPr="009214BE">
        <w:rPr>
          <w:rtl/>
        </w:rPr>
        <w:t>שהשתתף</w:t>
      </w:r>
      <w:r w:rsidR="00515A37">
        <w:rPr>
          <w:rtl/>
        </w:rPr>
        <w:t xml:space="preserve"> </w:t>
      </w:r>
      <w:r w:rsidRPr="009214BE">
        <w:rPr>
          <w:rtl/>
        </w:rPr>
        <w:t>במעשה</w:t>
      </w:r>
      <w:r w:rsidR="00515A37">
        <w:rPr>
          <w:rtl/>
        </w:rPr>
        <w:t xml:space="preserve"> </w:t>
      </w:r>
      <w:r w:rsidRPr="009214BE">
        <w:rPr>
          <w:rtl/>
        </w:rPr>
        <w:t>החקיקה של החוק הראשי בקריאה ראשונה, שנייה ושלישית</w:t>
      </w:r>
      <w:r w:rsidR="00515A37">
        <w:rPr>
          <w:rtl/>
        </w:rPr>
        <w:t xml:space="preserve"> </w:t>
      </w:r>
      <w:r w:rsidRPr="009214BE">
        <w:rPr>
          <w:rtl/>
        </w:rPr>
        <w:t>נתן</w:t>
      </w:r>
      <w:r w:rsidR="00515A37">
        <w:rPr>
          <w:rtl/>
        </w:rPr>
        <w:t xml:space="preserve"> </w:t>
      </w:r>
      <w:r w:rsidRPr="009214BE">
        <w:rPr>
          <w:rtl/>
        </w:rPr>
        <w:t>ידו</w:t>
      </w:r>
      <w:r w:rsidR="00515A37">
        <w:rPr>
          <w:rtl/>
        </w:rPr>
        <w:t xml:space="preserve"> </w:t>
      </w:r>
      <w:r w:rsidRPr="009214BE">
        <w:rPr>
          <w:rtl/>
        </w:rPr>
        <w:t>להסדר צודק מנקודת ראותם של המושבים, אבל להסדר בחוק מפלה כשמדובר בקיבוצים,</w:t>
      </w:r>
      <w:r w:rsidR="00515A37">
        <w:rPr>
          <w:rtl/>
        </w:rPr>
        <w:t xml:space="preserve"> </w:t>
      </w:r>
      <w:r w:rsidRPr="009214BE">
        <w:rPr>
          <w:rtl/>
        </w:rPr>
        <w:t>בתעשיינים, בסוחרים ובכלל אזרחי מדינת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יודע מדוע חוק מרחיב מן הסוג הזה נותן הטבות מפליגות אך ורק למושבים.</w:t>
      </w:r>
      <w:r w:rsidR="00515A37">
        <w:rPr>
          <w:rtl/>
        </w:rPr>
        <w:t xml:space="preserve"> </w:t>
      </w:r>
      <w:r w:rsidRPr="009214BE">
        <w:rPr>
          <w:rtl/>
        </w:rPr>
        <w:t>היכן</w:t>
      </w:r>
      <w:r w:rsidR="00515A37">
        <w:rPr>
          <w:rtl/>
        </w:rPr>
        <w:t xml:space="preserve"> </w:t>
      </w:r>
      <w:r w:rsidRPr="009214BE">
        <w:rPr>
          <w:rtl/>
        </w:rPr>
        <w:t>הקיבוצים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והיכן כלל האזרחים? אני שללתי את החוק מתחילתו </w:t>
      </w:r>
      <w:r w:rsidR="00515A37">
        <w:rPr>
          <w:rtl/>
        </w:rPr>
        <w:t>–</w:t>
      </w:r>
      <w:r w:rsidRPr="009214BE">
        <w:rPr>
          <w:rtl/>
        </w:rPr>
        <w:t xml:space="preserve"> ויאמר חבר הכנסת</w:t>
      </w:r>
      <w:r w:rsidR="00515A37">
        <w:rPr>
          <w:rtl/>
        </w:rPr>
        <w:t xml:space="preserve"> </w:t>
      </w:r>
      <w:r w:rsidRPr="009214BE">
        <w:rPr>
          <w:rtl/>
        </w:rPr>
        <w:t>גדליה</w:t>
      </w:r>
      <w:r w:rsidR="00515A37">
        <w:rPr>
          <w:rtl/>
        </w:rPr>
        <w:t xml:space="preserve"> </w:t>
      </w:r>
      <w:r w:rsidRPr="009214BE">
        <w:rPr>
          <w:rtl/>
        </w:rPr>
        <w:t>גל</w:t>
      </w:r>
      <w:r w:rsidR="00515A37">
        <w:rPr>
          <w:rtl/>
        </w:rPr>
        <w:t xml:space="preserve"> </w:t>
      </w:r>
      <w:r w:rsidRPr="009214BE">
        <w:rPr>
          <w:rtl/>
        </w:rPr>
        <w:t>שאני</w:t>
      </w:r>
      <w:r w:rsidR="00515A37">
        <w:rPr>
          <w:rtl/>
        </w:rPr>
        <w:t xml:space="preserve"> </w:t>
      </w:r>
      <w:r w:rsidRPr="009214BE">
        <w:rPr>
          <w:rtl/>
        </w:rPr>
        <w:t>חתמתי</w:t>
      </w:r>
      <w:r w:rsidR="00515A37">
        <w:rPr>
          <w:rtl/>
        </w:rPr>
        <w:t xml:space="preserve"> </w:t>
      </w:r>
      <w:r w:rsidRPr="009214BE">
        <w:rPr>
          <w:rtl/>
        </w:rPr>
        <w:t>על החוק, אבל הוא גם יאמר לך שכשהוגש החוק בקריאה טרומית</w:t>
      </w:r>
      <w:r w:rsidR="00515A37">
        <w:rPr>
          <w:rtl/>
        </w:rPr>
        <w:t xml:space="preserve"> </w:t>
      </w:r>
      <w:r w:rsidRPr="009214BE">
        <w:rPr>
          <w:rtl/>
        </w:rPr>
        <w:t>ונתבקשה</w:t>
      </w:r>
      <w:r w:rsidR="00515A37">
        <w:rPr>
          <w:rtl/>
        </w:rPr>
        <w:t xml:space="preserve"> </w:t>
      </w:r>
      <w:r w:rsidRPr="009214BE">
        <w:rPr>
          <w:rtl/>
        </w:rPr>
        <w:t>חתימתי,</w:t>
      </w:r>
      <w:r w:rsidR="00515A37">
        <w:rPr>
          <w:rtl/>
        </w:rPr>
        <w:t xml:space="preserve"> </w:t>
      </w:r>
      <w:r w:rsidRPr="009214BE">
        <w:rPr>
          <w:rtl/>
        </w:rPr>
        <w:t>ואין ספק שהיא סייעה לחבר הכנסת גל בשעתה, אמר לי חבר הכנסת גל</w:t>
      </w:r>
      <w:r w:rsidR="00515A37">
        <w:rPr>
          <w:rtl/>
        </w:rPr>
        <w:t xml:space="preserve"> </w:t>
      </w:r>
      <w:r w:rsidRPr="009214BE">
        <w:rPr>
          <w:rtl/>
        </w:rPr>
        <w:t>שמהחוק הזה לא יצא דבר, כל מטרתו בעצם לזרז את ההסדר עם החקלאים במושבים.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להוסיף על מה שאמרתי, שלחוק אין צידוק ועל החטא הראשון אנחנו</w:t>
      </w:r>
      <w:r w:rsidR="00515A37">
        <w:rPr>
          <w:rtl/>
        </w:rPr>
        <w:t xml:space="preserve"> </w:t>
      </w:r>
      <w:r w:rsidRPr="009214BE">
        <w:rPr>
          <w:rtl/>
        </w:rPr>
        <w:t>מצטערים, ודאי שנצטער על החוק הנוכחי, שהוא מרחיב ומוסיף. אני יכול לומר שזו היתה</w:t>
      </w:r>
      <w:r w:rsidR="00515A37">
        <w:rPr>
          <w:rtl/>
        </w:rPr>
        <w:t xml:space="preserve"> </w:t>
      </w:r>
      <w:r w:rsidRPr="009214BE">
        <w:rPr>
          <w:rtl/>
        </w:rPr>
        <w:t>שנה</w:t>
      </w:r>
      <w:r w:rsidR="00515A37">
        <w:rPr>
          <w:rtl/>
        </w:rPr>
        <w:t xml:space="preserve"> </w:t>
      </w:r>
      <w:r w:rsidRPr="009214BE">
        <w:rPr>
          <w:rtl/>
        </w:rPr>
        <w:t>מצוינת</w:t>
      </w:r>
      <w:r w:rsidR="00515A37">
        <w:rPr>
          <w:rtl/>
        </w:rPr>
        <w:t xml:space="preserve"> </w:t>
      </w:r>
      <w:r w:rsidRPr="009214BE">
        <w:rPr>
          <w:rtl/>
        </w:rPr>
        <w:t>לחקלאות,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אומרת</w:t>
      </w:r>
      <w:r w:rsidR="00515A37">
        <w:rPr>
          <w:rtl/>
        </w:rPr>
        <w:t xml:space="preserve"> </w:t>
      </w:r>
      <w:r w:rsidRPr="009214BE">
        <w:rPr>
          <w:rtl/>
        </w:rPr>
        <w:t>שנה</w:t>
      </w:r>
      <w:r w:rsidR="00515A37">
        <w:rPr>
          <w:rtl/>
        </w:rPr>
        <w:t xml:space="preserve"> </w:t>
      </w:r>
      <w:r w:rsidRPr="009214BE">
        <w:rPr>
          <w:rtl/>
        </w:rPr>
        <w:t>גרועה ביותר למגדלים. אבל בכל מה שקשור</w:t>
      </w:r>
      <w:r w:rsidR="00515A37">
        <w:rPr>
          <w:rtl/>
        </w:rPr>
        <w:t xml:space="preserve"> </w:t>
      </w:r>
      <w:r w:rsidRPr="009214BE">
        <w:rPr>
          <w:rtl/>
        </w:rPr>
        <w:t>בתקציב</w:t>
      </w:r>
      <w:r w:rsidR="00515A37">
        <w:rPr>
          <w:rtl/>
        </w:rPr>
        <w:t xml:space="preserve"> </w:t>
      </w:r>
      <w:r w:rsidRPr="009214BE">
        <w:rPr>
          <w:rtl/>
        </w:rPr>
        <w:t>מדינת ישראל, נתנה הממשלה זו פעם ראשונה סיוע אדיר למגדלים, ודי אם אציין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הפיצוי</w:t>
      </w:r>
      <w:r w:rsidR="00515A37">
        <w:rPr>
          <w:rtl/>
        </w:rPr>
        <w:t xml:space="preserve"> </w:t>
      </w:r>
      <w:r w:rsidRPr="009214BE">
        <w:rPr>
          <w:rtl/>
        </w:rPr>
        <w:t>המיוחד</w:t>
      </w:r>
      <w:r w:rsidR="00515A37">
        <w:rPr>
          <w:rtl/>
        </w:rPr>
        <w:t xml:space="preserve"> </w:t>
      </w:r>
      <w:r w:rsidRPr="009214BE">
        <w:rPr>
          <w:rtl/>
        </w:rPr>
        <w:t>שניתן למגדלי הפרחים, אם אציין את הסיוע המיוחד שניתן לנפגעי</w:t>
      </w:r>
      <w:r w:rsidR="00515A37">
        <w:rPr>
          <w:rtl/>
        </w:rPr>
        <w:t xml:space="preserve"> </w:t>
      </w:r>
      <w:r w:rsidRPr="009214BE">
        <w:rPr>
          <w:rtl/>
        </w:rPr>
        <w:t>אסונות טבע, דוגמת שיטפונות ובצורות למיניהם.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כאמור, על ראשון אני מתחרט, ודאי שעל שני.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 יש לך שאלה, חבר הכנסת גולדשמידט?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דיברת על האפליה של הקיבוצים בחוק הזה. אני מבין את עמדתך, שהיא עקבית.</w:t>
      </w:r>
      <w:r w:rsidR="00515A37">
        <w:rPr>
          <w:rtl/>
        </w:rPr>
        <w:t xml:space="preserve"> </w:t>
      </w: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שבכנסת</w:t>
      </w:r>
      <w:r w:rsidR="00515A37">
        <w:rPr>
          <w:rtl/>
        </w:rPr>
        <w:t xml:space="preserve"> </w:t>
      </w:r>
      <w:r w:rsidRPr="009214BE">
        <w:rPr>
          <w:rtl/>
        </w:rPr>
        <w:t>הקודמת היה סיכוי לחוק הזה לעבור בתמיכת חברי הכנסת של הליכוד</w:t>
      </w:r>
      <w:r w:rsidR="00515A37">
        <w:rPr>
          <w:rtl/>
        </w:rPr>
        <w:t xml:space="preserve"> </w:t>
      </w:r>
      <w:r w:rsidRPr="009214BE">
        <w:rPr>
          <w:rtl/>
        </w:rPr>
        <w:t>כשהקיבוצים היו כלולים בו? הערכת המצב שלנו היתה שאין שום סיכוי.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בליכוד יש דעות חיוביות מאוד על הקיבוצים.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 גולדשמידט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היה לו שום סיכוי.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גל</w:t>
      </w:r>
      <w:r w:rsidR="00515A37">
        <w:rPr>
          <w:rtl/>
        </w:rPr>
        <w:t xml:space="preserve"> </w:t>
      </w:r>
      <w:r w:rsidRPr="009214BE">
        <w:rPr>
          <w:rtl/>
        </w:rPr>
        <w:t>הוא חבר כנסת מתוחכם. אני אומר לך, חבר הכנסת גולדשמידט, אף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האמין שהחוק הזה יעבור. אבל חבר הכנסת גל דחף בעקביות את החוק הזה, ובכל</w:t>
      </w:r>
      <w:r w:rsidR="00515A37">
        <w:rPr>
          <w:rtl/>
        </w:rPr>
        <w:t xml:space="preserve"> </w:t>
      </w:r>
      <w:r w:rsidRPr="009214BE">
        <w:rPr>
          <w:rtl/>
        </w:rPr>
        <w:t>פעם</w:t>
      </w:r>
      <w:r w:rsidR="00515A37">
        <w:rPr>
          <w:rtl/>
        </w:rPr>
        <w:t xml:space="preserve"> </w:t>
      </w:r>
      <w:r w:rsidRPr="009214BE">
        <w:rPr>
          <w:rtl/>
        </w:rPr>
        <w:t>שנוצרה</w:t>
      </w:r>
      <w:r w:rsidR="00515A37">
        <w:rPr>
          <w:rtl/>
        </w:rPr>
        <w:t xml:space="preserve"> </w:t>
      </w:r>
      <w:r w:rsidRPr="009214BE">
        <w:rPr>
          <w:rtl/>
        </w:rPr>
        <w:t>פרצה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נכנס, ולשיאו הוא הגיע לפני הפריימריס והבחירות המקדימות</w:t>
      </w:r>
      <w:r w:rsidR="00515A37">
        <w:rPr>
          <w:rtl/>
        </w:rPr>
        <w:t xml:space="preserve"> </w:t>
      </w:r>
      <w:r w:rsidRPr="009214BE">
        <w:rPr>
          <w:rtl/>
        </w:rPr>
        <w:t>בליכוד.</w:t>
      </w:r>
      <w:r w:rsidR="00515A37">
        <w:rPr>
          <w:rtl/>
        </w:rPr>
        <w:t xml:space="preserve"> </w:t>
      </w:r>
      <w:r w:rsidRPr="009214BE">
        <w:rPr>
          <w:rtl/>
        </w:rPr>
        <w:t>זה חוק שנקרא חוק בחירות, אבל מעניין שבשנה הראשונה לאחר הבחירות אנחנו</w:t>
      </w:r>
      <w:r w:rsidR="00515A37">
        <w:rPr>
          <w:rtl/>
        </w:rPr>
        <w:t xml:space="preserve"> </w:t>
      </w:r>
      <w:r w:rsidRPr="009214BE">
        <w:rPr>
          <w:rtl/>
        </w:rPr>
        <w:t>עושים בו תיקונים שמרחיבים, ועל כך אני מצטער.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דן תיכון.</w:t>
      </w:r>
      <w:r w:rsidR="00515A37">
        <w:rPr>
          <w:rtl/>
        </w:rPr>
        <w:t xml:space="preserve"> </w:t>
      </w:r>
      <w:r w:rsidRPr="009214BE">
        <w:rPr>
          <w:rtl/>
        </w:rPr>
        <w:t>אני מזמין את חבר הכנסת דוד מגן, ואחרון הנואמים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חבר הכנסת אליעזר זנדברג.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 xml:space="preserve">ראש, עד שחבר הכנסת גדליה גל ייכנס שוב לאולם </w:t>
      </w:r>
      <w:r w:rsidR="00515A37">
        <w:rPr>
          <w:rtl/>
        </w:rPr>
        <w:t>–</w:t>
      </w:r>
      <w:r w:rsidRPr="009214BE">
        <w:rPr>
          <w:rtl/>
        </w:rPr>
        <w:t xml:space="preserve"> אני מקווה שהוא</w:t>
      </w:r>
      <w:r w:rsidR="00515A37">
        <w:rPr>
          <w:rtl/>
        </w:rPr>
        <w:t xml:space="preserve"> </w:t>
      </w:r>
      <w:r w:rsidRPr="009214BE">
        <w:rPr>
          <w:rtl/>
        </w:rPr>
        <w:t>ייכנס,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רוצה להפנות את דברי הקצרים אליו </w:t>
      </w:r>
      <w:r w:rsidR="00515A37">
        <w:rPr>
          <w:rtl/>
        </w:rPr>
        <w:t>–</w:t>
      </w:r>
      <w:r w:rsidRPr="009214BE">
        <w:rPr>
          <w:rtl/>
        </w:rPr>
        <w:t xml:space="preserve"> אתייחס לשאלת הביניים של חבר</w:t>
      </w:r>
      <w:r w:rsidR="00515A37">
        <w:rPr>
          <w:rtl/>
        </w:rPr>
        <w:t xml:space="preserve"> </w:t>
      </w:r>
      <w:r w:rsidRPr="009214BE">
        <w:rPr>
          <w:rtl/>
        </w:rPr>
        <w:t>הכנסת גולדשמידט.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נא</w:t>
      </w:r>
      <w:r w:rsidR="00515A37">
        <w:rPr>
          <w:rtl/>
        </w:rPr>
        <w:t xml:space="preserve"> </w:t>
      </w:r>
      <w:r w:rsidRPr="009214BE">
        <w:rPr>
          <w:rtl/>
        </w:rPr>
        <w:t>תחשוד</w:t>
      </w:r>
      <w:r w:rsidR="00515A37">
        <w:rPr>
          <w:rtl/>
        </w:rPr>
        <w:t xml:space="preserve"> </w:t>
      </w:r>
      <w:r w:rsidRPr="009214BE">
        <w:rPr>
          <w:rtl/>
        </w:rPr>
        <w:t>בליכוד</w:t>
      </w:r>
      <w:r w:rsidR="00515A37">
        <w:rPr>
          <w:rtl/>
        </w:rPr>
        <w:t xml:space="preserve"> </w:t>
      </w:r>
      <w:r w:rsidRPr="009214BE">
        <w:rPr>
          <w:rtl/>
        </w:rPr>
        <w:t>כאילו</w:t>
      </w:r>
      <w:r w:rsidR="00515A37">
        <w:rPr>
          <w:rtl/>
        </w:rPr>
        <w:t xml:space="preserve"> </w:t>
      </w:r>
      <w:r w:rsidRPr="009214BE">
        <w:rPr>
          <w:rtl/>
        </w:rPr>
        <w:t>הם נגד קיבוצים. לא אחת יש לי בעיות של ניגוד</w:t>
      </w:r>
      <w:r w:rsidR="00515A37">
        <w:rPr>
          <w:rtl/>
        </w:rPr>
        <w:t xml:space="preserve"> </w:t>
      </w:r>
      <w:r w:rsidRPr="009214BE">
        <w:rPr>
          <w:rtl/>
        </w:rPr>
        <w:t>אינטרסים</w:t>
      </w:r>
      <w:r w:rsidR="00515A37">
        <w:rPr>
          <w:rtl/>
        </w:rPr>
        <w:t xml:space="preserve"> </w:t>
      </w:r>
      <w:r w:rsidRPr="009214BE">
        <w:rPr>
          <w:rtl/>
        </w:rPr>
        <w:t>כשמצביעים</w:t>
      </w:r>
      <w:r w:rsidR="00515A37">
        <w:rPr>
          <w:rtl/>
        </w:rPr>
        <w:t xml:space="preserve"> </w:t>
      </w:r>
      <w:r w:rsidRPr="009214BE">
        <w:rPr>
          <w:rtl/>
        </w:rPr>
        <w:t>בעד</w:t>
      </w:r>
      <w:r w:rsidR="00515A37">
        <w:rPr>
          <w:rtl/>
        </w:rPr>
        <w:t xml:space="preserve"> </w:t>
      </w:r>
      <w:r w:rsidRPr="009214BE">
        <w:rPr>
          <w:rtl/>
        </w:rPr>
        <w:t>תמריצים לקיבוצים, כאשר שאבתי את אשתי מקיבוץ, כשיש לי</w:t>
      </w:r>
      <w:r w:rsidR="00515A37">
        <w:rPr>
          <w:rtl/>
        </w:rPr>
        <w:t xml:space="preserve"> </w:t>
      </w:r>
      <w:r w:rsidRPr="009214BE">
        <w:rPr>
          <w:rtl/>
        </w:rPr>
        <w:t>אחות</w:t>
      </w:r>
      <w:r w:rsidR="00515A37">
        <w:rPr>
          <w:rtl/>
        </w:rPr>
        <w:t xml:space="preserve"> </w:t>
      </w:r>
      <w:r w:rsidRPr="009214BE">
        <w:rPr>
          <w:rtl/>
        </w:rPr>
        <w:t>בקיבוץ</w:t>
      </w:r>
      <w:r w:rsidR="00515A37">
        <w:rPr>
          <w:rtl/>
        </w:rPr>
        <w:t xml:space="preserve"> </w:t>
      </w:r>
      <w:r w:rsidRPr="009214BE">
        <w:rPr>
          <w:rtl/>
        </w:rPr>
        <w:t>שדה</w:t>
      </w:r>
      <w:r w:rsidR="00515A37">
        <w:rPr>
          <w:rtl/>
        </w:rPr>
        <w:t>-</w:t>
      </w:r>
      <w:r w:rsidRPr="009214BE">
        <w:rPr>
          <w:rtl/>
        </w:rPr>
        <w:t>בוקר ובן</w:t>
      </w:r>
      <w:r w:rsidR="00515A37">
        <w:rPr>
          <w:rtl/>
        </w:rPr>
        <w:t>-</w:t>
      </w:r>
      <w:r w:rsidRPr="009214BE">
        <w:rPr>
          <w:rtl/>
        </w:rPr>
        <w:t>דוד בקיבוץ גת. כמוני יש חברים רבים בסיעת הליכוד. כך</w:t>
      </w:r>
      <w:r w:rsidR="00515A37">
        <w:rPr>
          <w:rtl/>
        </w:rPr>
        <w:t xml:space="preserve"> </w:t>
      </w:r>
      <w:r w:rsidRPr="009214BE">
        <w:rPr>
          <w:rtl/>
        </w:rPr>
        <w:t>שיש לנו הערכה מיוחדת לקיבוצים, ולא צריך מדי פעם לתקוף אותנו כזוללי קיבוצים. יש</w:t>
      </w:r>
      <w:r w:rsidR="00515A37">
        <w:rPr>
          <w:rtl/>
        </w:rPr>
        <w:t xml:space="preserve"> </w:t>
      </w:r>
      <w:r w:rsidRPr="009214BE">
        <w:rPr>
          <w:rtl/>
        </w:rPr>
        <w:t>לקיבוצים</w:t>
      </w:r>
      <w:r w:rsidR="00515A37">
        <w:rPr>
          <w:rtl/>
        </w:rPr>
        <w:t xml:space="preserve"> </w:t>
      </w:r>
      <w:r w:rsidRPr="009214BE">
        <w:rPr>
          <w:rtl/>
        </w:rPr>
        <w:t>זכויות רבות מן העבר, בהווה, ואני בטוח שיש תקוות וציפיות מהקיבוצים גם</w:t>
      </w:r>
      <w:r w:rsidR="00515A37">
        <w:rPr>
          <w:rtl/>
        </w:rPr>
        <w:t xml:space="preserve"> </w:t>
      </w:r>
      <w:r w:rsidRPr="009214BE">
        <w:rPr>
          <w:rtl/>
        </w:rPr>
        <w:t>לעתיד.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בימים</w:t>
      </w:r>
      <w:r w:rsidR="00515A37">
        <w:rPr>
          <w:rtl/>
        </w:rPr>
        <w:t xml:space="preserve"> </w:t>
      </w:r>
      <w:r w:rsidRPr="009214BE">
        <w:rPr>
          <w:rtl/>
        </w:rPr>
        <w:t>שהתנועה</w:t>
      </w:r>
      <w:r w:rsidR="00515A37">
        <w:rPr>
          <w:rtl/>
        </w:rPr>
        <w:t xml:space="preserve"> </w:t>
      </w:r>
      <w:r w:rsidRPr="009214BE">
        <w:rPr>
          <w:rtl/>
        </w:rPr>
        <w:t>הקיבוצית</w:t>
      </w:r>
      <w:r w:rsidR="00515A37">
        <w:rPr>
          <w:rtl/>
        </w:rPr>
        <w:t xml:space="preserve"> </w:t>
      </w:r>
      <w:r w:rsidRPr="009214BE">
        <w:rPr>
          <w:rtl/>
        </w:rPr>
        <w:t>הפגינה</w:t>
      </w:r>
      <w:r w:rsidR="00515A37">
        <w:rPr>
          <w:rtl/>
        </w:rPr>
        <w:t xml:space="preserve"> </w:t>
      </w:r>
      <w:r w:rsidRPr="009214BE">
        <w:rPr>
          <w:rtl/>
        </w:rPr>
        <w:t>נגדנו</w:t>
      </w:r>
      <w:r w:rsidR="00515A37">
        <w:rPr>
          <w:rtl/>
        </w:rPr>
        <w:t xml:space="preserve"> </w:t>
      </w:r>
      <w:r w:rsidRPr="009214BE">
        <w:rPr>
          <w:rtl/>
        </w:rPr>
        <w:t>בכיכר</w:t>
      </w:r>
      <w:r w:rsidR="00515A37">
        <w:rPr>
          <w:rtl/>
        </w:rPr>
        <w:t xml:space="preserve"> </w:t>
      </w:r>
      <w:r w:rsidRPr="009214BE">
        <w:rPr>
          <w:rtl/>
        </w:rPr>
        <w:t>מלכי ישראל, אנחנו נתנו את</w:t>
      </w:r>
      <w:r w:rsidR="00515A37">
        <w:rPr>
          <w:rtl/>
        </w:rPr>
        <w:t xml:space="preserve"> </w:t>
      </w:r>
      <w:r w:rsidRPr="009214BE">
        <w:rPr>
          <w:rtl/>
        </w:rPr>
        <w:t>התקציבים וסייענו להם גם לממן את ההפגנות.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לומר לך, שהייתי צריך להסיע את האחיינים שלי, שבאו משדה</w:t>
      </w:r>
      <w:r w:rsidR="00515A37">
        <w:rPr>
          <w:rtl/>
        </w:rPr>
        <w:t>-</w:t>
      </w:r>
      <w:r w:rsidRPr="009214BE">
        <w:rPr>
          <w:rtl/>
        </w:rPr>
        <w:t>בוקר</w:t>
      </w:r>
      <w:r w:rsidR="00515A37">
        <w:rPr>
          <w:rtl/>
        </w:rPr>
        <w:t xml:space="preserve"> </w:t>
      </w:r>
      <w:r w:rsidRPr="009214BE">
        <w:rPr>
          <w:rtl/>
        </w:rPr>
        <w:t>ונתקעו</w:t>
      </w:r>
      <w:r w:rsidR="00515A37">
        <w:rPr>
          <w:rtl/>
        </w:rPr>
        <w:t xml:space="preserve">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אוטובוס,</w:t>
      </w:r>
      <w:r w:rsidR="00515A37">
        <w:rPr>
          <w:rtl/>
        </w:rPr>
        <w:t xml:space="preserve"> </w:t>
      </w:r>
      <w:r w:rsidRPr="009214BE">
        <w:rPr>
          <w:rtl/>
        </w:rPr>
        <w:t>להפגנה</w:t>
      </w:r>
      <w:r w:rsidR="00515A37">
        <w:rPr>
          <w:rtl/>
        </w:rPr>
        <w:t xml:space="preserve"> </w:t>
      </w:r>
      <w:r w:rsidRPr="009214BE">
        <w:rPr>
          <w:rtl/>
        </w:rPr>
        <w:t>נגדנו.</w:t>
      </w:r>
      <w:r w:rsidR="00515A37">
        <w:rPr>
          <w:rtl/>
        </w:rPr>
        <w:t xml:space="preserve"> </w:t>
      </w:r>
      <w:r w:rsidRPr="009214BE">
        <w:rPr>
          <w:rtl/>
        </w:rPr>
        <w:t>זה מה שיפה במדינת ישראל. זה לא הפריע לי</w:t>
      </w:r>
      <w:r w:rsidR="00515A37">
        <w:rPr>
          <w:rtl/>
        </w:rPr>
        <w:t xml:space="preserve"> </w:t>
      </w:r>
      <w:r w:rsidRPr="009214BE">
        <w:rPr>
          <w:rtl/>
        </w:rPr>
        <w:t>במרכז הליכוד.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גדליה גל, ביקשתי את רשות הדיבור רק לאחר שעלית, ואכזבתני בכך שלא</w:t>
      </w:r>
      <w:r w:rsidR="00515A37">
        <w:rPr>
          <w:rtl/>
        </w:rPr>
        <w:t xml:space="preserve"> </w:t>
      </w:r>
      <w:r w:rsidRPr="009214BE">
        <w:rPr>
          <w:rtl/>
        </w:rPr>
        <w:t>פירטת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רוצה.</w:t>
      </w:r>
      <w:r w:rsidR="00515A37">
        <w:rPr>
          <w:rtl/>
        </w:rPr>
        <w:t xml:space="preserve"> </w:t>
      </w:r>
      <w:r w:rsidRPr="009214BE">
        <w:rPr>
          <w:rtl/>
        </w:rPr>
        <w:t>ובאמת,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חברי, דברי ההסבר בתמציתם, בשורה אחת, אינם</w:t>
      </w:r>
      <w:r w:rsidR="00515A37">
        <w:rPr>
          <w:rtl/>
        </w:rPr>
        <w:t xml:space="preserve"> </w:t>
      </w:r>
      <w:r w:rsidRPr="009214BE">
        <w:rPr>
          <w:rtl/>
        </w:rPr>
        <w:t>אומרים</w:t>
      </w:r>
      <w:r w:rsidR="00515A37">
        <w:rPr>
          <w:rtl/>
        </w:rPr>
        <w:t xml:space="preserve"> </w:t>
      </w:r>
      <w:r w:rsidRPr="009214BE">
        <w:rPr>
          <w:rtl/>
        </w:rPr>
        <w:t>דבר.</w:t>
      </w:r>
      <w:r w:rsidR="00515A37">
        <w:rPr>
          <w:rtl/>
        </w:rPr>
        <w:t xml:space="preserve"> </w:t>
      </w:r>
      <w:r w:rsidRPr="009214BE">
        <w:rPr>
          <w:rtl/>
        </w:rPr>
        <w:t>חשבתי</w:t>
      </w:r>
      <w:r w:rsidR="00515A37">
        <w:rPr>
          <w:rtl/>
        </w:rPr>
        <w:t xml:space="preserve"> </w:t>
      </w:r>
      <w:r w:rsidRPr="009214BE">
        <w:rPr>
          <w:rtl/>
        </w:rPr>
        <w:t>שתעלה ותאמר לנו, לי לפחות, אני לא בקי בפסקי</w:t>
      </w:r>
      <w:r w:rsidR="00515A37">
        <w:rPr>
          <w:rtl/>
        </w:rPr>
        <w:t>-</w:t>
      </w:r>
      <w:r w:rsidRPr="009214BE">
        <w:rPr>
          <w:rtl/>
        </w:rPr>
        <w:t>הדין בנושאים</w:t>
      </w:r>
      <w:r w:rsidR="00515A37">
        <w:rPr>
          <w:rtl/>
        </w:rPr>
        <w:t xml:space="preserve"> </w:t>
      </w:r>
      <w:r w:rsidRPr="009214BE">
        <w:rPr>
          <w:rtl/>
        </w:rPr>
        <w:t>הללו,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פסקי</w:t>
      </w:r>
      <w:r w:rsidR="00515A37">
        <w:rPr>
          <w:rtl/>
        </w:rPr>
        <w:t>-</w:t>
      </w:r>
      <w:r w:rsidRPr="009214BE">
        <w:rPr>
          <w:rtl/>
        </w:rPr>
        <w:t>הדין</w:t>
      </w:r>
      <w:r w:rsidR="00515A37">
        <w:rPr>
          <w:rtl/>
        </w:rPr>
        <w:t xml:space="preserve"> </w:t>
      </w:r>
      <w:r w:rsidRPr="009214BE">
        <w:rPr>
          <w:rtl/>
        </w:rPr>
        <w:t>ומה</w:t>
      </w:r>
      <w:r w:rsidR="00515A37">
        <w:rPr>
          <w:rtl/>
        </w:rPr>
        <w:t xml:space="preserve"> </w:t>
      </w:r>
      <w:r w:rsidRPr="009214BE">
        <w:rPr>
          <w:rtl/>
        </w:rPr>
        <w:t>הלקח שאתה מבקש. אודה לך מאוד אם לאחר חבר הכנסת</w:t>
      </w:r>
      <w:r w:rsidR="00515A37">
        <w:rPr>
          <w:rtl/>
        </w:rPr>
        <w:t xml:space="preserve"> </w:t>
      </w:r>
      <w:r w:rsidRPr="009214BE">
        <w:rPr>
          <w:rtl/>
        </w:rPr>
        <w:t>זנדברג תעלה הנה ותספר לנו על פסקי</w:t>
      </w:r>
      <w:r w:rsidR="00515A37">
        <w:rPr>
          <w:rtl/>
        </w:rPr>
        <w:t>-</w:t>
      </w:r>
      <w:r w:rsidRPr="009214BE">
        <w:rPr>
          <w:rtl/>
        </w:rPr>
        <w:t>הדין, ויכול להיות שלפחות אני אצטרף לבקשה שלך</w:t>
      </w:r>
      <w:r w:rsidR="00515A37">
        <w:rPr>
          <w:rtl/>
        </w:rPr>
        <w:t xml:space="preserve"> </w:t>
      </w:r>
      <w:r w:rsidRPr="009214BE">
        <w:rPr>
          <w:rtl/>
        </w:rPr>
        <w:t>לתמוך בחוק.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שאלה</w:t>
      </w:r>
      <w:r w:rsidR="00515A37">
        <w:rPr>
          <w:rtl/>
        </w:rPr>
        <w:t xml:space="preserve"> </w:t>
      </w:r>
      <w:r w:rsidRPr="009214BE">
        <w:rPr>
          <w:rtl/>
        </w:rPr>
        <w:t>שנייה</w:t>
      </w:r>
      <w:r w:rsidR="00515A37">
        <w:rPr>
          <w:rtl/>
        </w:rPr>
        <w:t xml:space="preserve"> </w:t>
      </w:r>
      <w:r w:rsidRPr="009214BE">
        <w:rPr>
          <w:rtl/>
        </w:rPr>
        <w:t>שאני</w:t>
      </w:r>
      <w:r w:rsidR="00515A37">
        <w:rPr>
          <w:rtl/>
        </w:rPr>
        <w:t xml:space="preserve"> </w:t>
      </w:r>
      <w:r w:rsidRPr="009214BE">
        <w:rPr>
          <w:rtl/>
        </w:rPr>
        <w:t>רוצה לשאול אותה, ברוח הדברים שהעלה חבר הכנסת יצחק לוי: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ההקלות</w:t>
      </w:r>
      <w:r w:rsidR="00515A37">
        <w:rPr>
          <w:rtl/>
        </w:rPr>
        <w:t xml:space="preserve"> </w:t>
      </w:r>
      <w:r w:rsidRPr="009214BE">
        <w:rPr>
          <w:rtl/>
        </w:rPr>
        <w:t>הללו או מנגנון העזרה יכולים לחול למשל על חקלאי שהיה סמל להצטיינות</w:t>
      </w:r>
      <w:r w:rsidR="00515A37">
        <w:rPr>
          <w:rtl/>
        </w:rPr>
        <w:t xml:space="preserve"> </w:t>
      </w:r>
      <w:r w:rsidRPr="009214BE">
        <w:rPr>
          <w:rtl/>
        </w:rPr>
        <w:t>בחקלאות, חנניה גבאי, חקלאי מצטיין בכל חבל לכיש, אשר לאסונו, לאסוננו, לא חזה את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שנקרא</w:t>
      </w:r>
      <w:r w:rsidR="00515A37">
        <w:rPr>
          <w:rtl/>
        </w:rPr>
        <w:t xml:space="preserve"> </w:t>
      </w:r>
      <w:r w:rsidRPr="009214BE">
        <w:rPr>
          <w:rtl/>
        </w:rPr>
        <w:t>האינתיפאדה,</w:t>
      </w:r>
      <w:r w:rsidR="00515A37">
        <w:rPr>
          <w:rtl/>
        </w:rPr>
        <w:t xml:space="preserve"> </w:t>
      </w:r>
      <w:r w:rsidRPr="009214BE">
        <w:rPr>
          <w:rtl/>
        </w:rPr>
        <w:t>ובדצמבר</w:t>
      </w:r>
      <w:r w:rsidR="00515A37">
        <w:rPr>
          <w:rtl/>
        </w:rPr>
        <w:t xml:space="preserve"> </w:t>
      </w:r>
      <w:r w:rsidRPr="009214BE">
        <w:rPr>
          <w:rtl/>
        </w:rPr>
        <w:t>1987,</w:t>
      </w:r>
      <w:r w:rsidR="00515A37">
        <w:rPr>
          <w:rtl/>
        </w:rPr>
        <w:t xml:space="preserve"> </w:t>
      </w:r>
      <w:r w:rsidRPr="009214BE">
        <w:rPr>
          <w:rtl/>
        </w:rPr>
        <w:t>כאשר היה צריך לקטוף מאות דונמים בהשקעה</w:t>
      </w:r>
      <w:r w:rsidR="00515A37">
        <w:rPr>
          <w:rtl/>
        </w:rPr>
        <w:t xml:space="preserve"> </w:t>
      </w:r>
      <w:r w:rsidRPr="009214BE">
        <w:rPr>
          <w:rtl/>
        </w:rPr>
        <w:t>גדולה מאוד של מאות אלפי שקלים בשבוע ימים, נדמה לי שצריך היה לקטוף סלרי מהר, לא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פועלים</w:t>
      </w:r>
      <w:r w:rsidR="00515A37">
        <w:rPr>
          <w:rtl/>
        </w:rPr>
        <w:t xml:space="preserve"> </w:t>
      </w:r>
      <w:r w:rsidRPr="009214BE">
        <w:rPr>
          <w:rtl/>
        </w:rPr>
        <w:t>בגלל</w:t>
      </w:r>
      <w:r w:rsidR="00515A37">
        <w:rPr>
          <w:rtl/>
        </w:rPr>
        <w:t xml:space="preserve"> </w:t>
      </w:r>
      <w:r w:rsidRPr="009214BE">
        <w:rPr>
          <w:rtl/>
        </w:rPr>
        <w:t>הסגר</w:t>
      </w:r>
      <w:r w:rsidR="00515A37">
        <w:rPr>
          <w:rtl/>
        </w:rPr>
        <w:t xml:space="preserve"> </w:t>
      </w:r>
      <w:r w:rsidRPr="009214BE">
        <w:rPr>
          <w:rtl/>
        </w:rPr>
        <w:t>הראשון,</w:t>
      </w:r>
      <w:r w:rsidR="00515A37">
        <w:rPr>
          <w:rtl/>
        </w:rPr>
        <w:t xml:space="preserve"> </w:t>
      </w:r>
      <w:r w:rsidRPr="009214BE">
        <w:rPr>
          <w:rtl/>
        </w:rPr>
        <w:t>והחקלאי הזה התמוטט, והוא משמש היום דוגמה לכך</w:t>
      </w:r>
      <w:r w:rsidR="00515A37">
        <w:rPr>
          <w:rtl/>
        </w:rPr>
        <w:t xml:space="preserve"> </w:t>
      </w:r>
      <w:r w:rsidRPr="009214BE">
        <w:rPr>
          <w:rtl/>
        </w:rPr>
        <w:t>שאסור</w:t>
      </w:r>
      <w:r w:rsidR="00515A37">
        <w:rPr>
          <w:rtl/>
        </w:rPr>
        <w:t xml:space="preserve"> </w:t>
      </w:r>
      <w:r w:rsidRPr="009214BE">
        <w:rPr>
          <w:rtl/>
        </w:rPr>
        <w:t>לעסוק</w:t>
      </w:r>
      <w:r w:rsidR="00515A37">
        <w:rPr>
          <w:rtl/>
        </w:rPr>
        <w:t xml:space="preserve"> </w:t>
      </w:r>
      <w:r w:rsidRPr="009214BE">
        <w:rPr>
          <w:rtl/>
        </w:rPr>
        <w:t>בחקלאות.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היום הוא לא התאושש. שאלתי אליך, האם במסגרת התיקון</w:t>
      </w:r>
      <w:r w:rsidR="00515A37">
        <w:rPr>
          <w:rtl/>
        </w:rPr>
        <w:t xml:space="preserve"> </w:t>
      </w:r>
      <w:r w:rsidRPr="009214BE">
        <w:rPr>
          <w:rtl/>
        </w:rPr>
        <w:t>שאתה</w:t>
      </w:r>
      <w:r w:rsidR="00515A37">
        <w:rPr>
          <w:rtl/>
        </w:rPr>
        <w:t xml:space="preserve"> </w:t>
      </w:r>
      <w:r w:rsidRPr="009214BE">
        <w:rPr>
          <w:rtl/>
        </w:rPr>
        <w:t>מציע</w:t>
      </w:r>
      <w:r w:rsidR="00515A37">
        <w:rPr>
          <w:rtl/>
        </w:rPr>
        <w:t xml:space="preserve"> </w:t>
      </w:r>
      <w:r w:rsidRPr="009214BE">
        <w:rPr>
          <w:rtl/>
        </w:rPr>
        <w:t>אפשר</w:t>
      </w:r>
      <w:r w:rsidR="00515A37">
        <w:rPr>
          <w:rtl/>
        </w:rPr>
        <w:t xml:space="preserve"> </w:t>
      </w:r>
      <w:r w:rsidRPr="009214BE">
        <w:rPr>
          <w:rtl/>
        </w:rPr>
        <w:t>לכלול</w:t>
      </w:r>
      <w:r w:rsidR="00515A37">
        <w:rPr>
          <w:rtl/>
        </w:rPr>
        <w:t xml:space="preserve"> </w:t>
      </w:r>
      <w:r w:rsidRPr="009214BE">
        <w:rPr>
          <w:rtl/>
        </w:rPr>
        <w:t>מקרים</w:t>
      </w:r>
      <w:r w:rsidR="00515A37">
        <w:rPr>
          <w:rtl/>
        </w:rPr>
        <w:t xml:space="preserve"> </w:t>
      </w:r>
      <w:r w:rsidRPr="009214BE">
        <w:rPr>
          <w:rtl/>
        </w:rPr>
        <w:t>דומים</w:t>
      </w:r>
      <w:r w:rsidR="00515A37">
        <w:rPr>
          <w:rtl/>
        </w:rPr>
        <w:t xml:space="preserve"> </w:t>
      </w:r>
      <w:r w:rsidRPr="009214BE">
        <w:rPr>
          <w:rtl/>
        </w:rPr>
        <w:t>שכאלו, והם רבים, אשר ניזוקו בגלל בעיות</w:t>
      </w:r>
      <w:r w:rsidR="00515A37">
        <w:rPr>
          <w:rtl/>
        </w:rPr>
        <w:t xml:space="preserve"> </w:t>
      </w:r>
      <w:r w:rsidRPr="009214BE">
        <w:rPr>
          <w:rtl/>
        </w:rPr>
        <w:t>ביטחוניות</w:t>
      </w:r>
      <w:r w:rsidR="00515A37">
        <w:rPr>
          <w:rtl/>
        </w:rPr>
        <w:t xml:space="preserve"> </w:t>
      </w:r>
      <w:r w:rsidRPr="009214BE">
        <w:rPr>
          <w:rtl/>
        </w:rPr>
        <w:t>בלתי</w:t>
      </w:r>
      <w:r w:rsidR="00515A37">
        <w:rPr>
          <w:rtl/>
        </w:rPr>
        <w:t xml:space="preserve"> </w:t>
      </w:r>
      <w:r w:rsidRPr="009214BE">
        <w:rPr>
          <w:rtl/>
        </w:rPr>
        <w:t>צפויות?</w:t>
      </w:r>
      <w:r w:rsidR="00515A37">
        <w:rPr>
          <w:rtl/>
        </w:rPr>
        <w:t xml:space="preserve"> </w:t>
      </w:r>
      <w:r w:rsidRPr="009214BE">
        <w:rPr>
          <w:rtl/>
        </w:rPr>
        <w:t>אודה לך אם תסביר את הדברים הללו, כי אני פתוח להשתכנע</w:t>
      </w:r>
      <w:r w:rsidR="00515A37">
        <w:rPr>
          <w:rtl/>
        </w:rPr>
        <w:t xml:space="preserve"> </w:t>
      </w:r>
      <w:r w:rsidRPr="009214BE">
        <w:rPr>
          <w:rtl/>
        </w:rPr>
        <w:t>ולתמוך, אם אומנם אשתכנע.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מגן.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מזמין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אליעזר זנדברג, אחרון</w:t>
      </w:r>
      <w:r w:rsidR="00515A37">
        <w:rPr>
          <w:rtl/>
        </w:rPr>
        <w:t xml:space="preserve"> </w:t>
      </w:r>
      <w:r w:rsidRPr="009214BE">
        <w:rPr>
          <w:rtl/>
        </w:rPr>
        <w:t>הנואמים.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>ראש, רבותי חברי הכנסת, ביקשתי את רשות הדיבור מסיבה אחת: בשבוע</w:t>
      </w:r>
      <w:r w:rsidR="00515A37">
        <w:rPr>
          <w:rtl/>
        </w:rPr>
        <w:t xml:space="preserve"> </w:t>
      </w:r>
      <w:r w:rsidRPr="009214BE">
        <w:rPr>
          <w:rtl/>
        </w:rPr>
        <w:t>שעבר דנו כאן בחוק הביצים. תיקנו את החוק, והענקנו מתנה פרסונלית, כמו שחבר הכנסת</w:t>
      </w:r>
      <w:r w:rsidR="00515A37">
        <w:rPr>
          <w:rtl/>
        </w:rPr>
        <w:t xml:space="preserve"> </w:t>
      </w:r>
      <w:r w:rsidRPr="009214BE">
        <w:rPr>
          <w:rtl/>
        </w:rPr>
        <w:t>איתן</w:t>
      </w:r>
      <w:r w:rsidR="00515A37">
        <w:rPr>
          <w:rtl/>
        </w:rPr>
        <w:t xml:space="preserve"> </w:t>
      </w:r>
      <w:r w:rsidRPr="009214BE">
        <w:rPr>
          <w:rtl/>
        </w:rPr>
        <w:t>העיר</w:t>
      </w:r>
      <w:r w:rsidR="00515A37">
        <w:rPr>
          <w:rtl/>
        </w:rPr>
        <w:t xml:space="preserve"> </w:t>
      </w:r>
      <w:r w:rsidRPr="009214BE">
        <w:rPr>
          <w:rtl/>
        </w:rPr>
        <w:t>אחר כך,</w:t>
      </w:r>
      <w:r w:rsidR="00515A37">
        <w:rPr>
          <w:rtl/>
        </w:rPr>
        <w:t xml:space="preserve"> </w:t>
      </w:r>
      <w:r w:rsidRPr="009214BE">
        <w:rPr>
          <w:rtl/>
        </w:rPr>
        <w:t>למספר</w:t>
      </w:r>
      <w:r w:rsidR="00515A37">
        <w:rPr>
          <w:rtl/>
        </w:rPr>
        <w:t xml:space="preserve"> </w:t>
      </w:r>
      <w:r w:rsidRPr="009214BE">
        <w:rPr>
          <w:rtl/>
        </w:rPr>
        <w:t>מסוים של משפחות. אני דיברתי אז על טלאי על טלאי, על</w:t>
      </w:r>
      <w:r w:rsidR="00515A37">
        <w:rPr>
          <w:rtl/>
        </w:rPr>
        <w:t xml:space="preserve"> </w:t>
      </w:r>
      <w:r w:rsidRPr="009214BE">
        <w:rPr>
          <w:rtl/>
        </w:rPr>
        <w:t>לקונות וכדומה.</w:t>
      </w:r>
      <w:r w:rsidR="00515A37">
        <w:rPr>
          <w:rtl/>
        </w:rPr>
        <w:t xml:space="preserve"> </w:t>
      </w:r>
      <w:r w:rsidRPr="009214BE">
        <w:rPr>
          <w:rtl/>
        </w:rPr>
        <w:t>חבר הכנסת גל, שהציג את החוק, קם והשיב: תראה, דעתי לא היתה נוחה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אז ואני סבור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הכנסת, אתם מפריעים לנואם. אני מבקש לאפשר לו לדבר.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יותר משהם מפריעים לנואם, הם מפריעים לחבר הכנסת גל לשמוע ולהשיב.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מבקש. מה קורה כאן? אני מבקש שלא להפריע לנואם.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אז</w:t>
      </w:r>
      <w:r w:rsidR="00515A37">
        <w:rPr>
          <w:rtl/>
        </w:rPr>
        <w:t xml:space="preserve"> </w:t>
      </w:r>
      <w:r w:rsidRPr="009214BE">
        <w:rPr>
          <w:rtl/>
        </w:rPr>
        <w:t>דיברנו על טלאי על טלאי, ודעתו של חבר הכנסת גל לא היתה נוחה מאותו חוק,</w:t>
      </w:r>
      <w:r w:rsidR="00515A37">
        <w:rPr>
          <w:rtl/>
        </w:rPr>
        <w:t xml:space="preserve"> </w:t>
      </w:r>
      <w:r w:rsidRPr="009214BE">
        <w:rPr>
          <w:rtl/>
        </w:rPr>
        <w:t>וגם</w:t>
      </w:r>
      <w:r w:rsidR="00515A37">
        <w:rPr>
          <w:rtl/>
        </w:rPr>
        <w:t xml:space="preserve"> </w:t>
      </w:r>
      <w:r w:rsidRPr="009214BE">
        <w:rPr>
          <w:rtl/>
        </w:rPr>
        <w:t>מהטלאים</w:t>
      </w:r>
      <w:r w:rsidR="00515A37">
        <w:rPr>
          <w:rtl/>
        </w:rPr>
        <w:t xml:space="preserve"> </w:t>
      </w:r>
      <w:r w:rsidRPr="009214BE">
        <w:rPr>
          <w:rtl/>
        </w:rPr>
        <w:t>שנוצרו.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מונחת בפנינו הצעה לתיקון. חברי לפני גם אמרו שדברי</w:t>
      </w:r>
      <w:r w:rsidR="00515A37">
        <w:rPr>
          <w:rtl/>
        </w:rPr>
        <w:t xml:space="preserve"> </w:t>
      </w:r>
      <w:r w:rsidRPr="009214BE">
        <w:rPr>
          <w:rtl/>
        </w:rPr>
        <w:t>ההסבר</w:t>
      </w:r>
      <w:r w:rsidR="00515A37">
        <w:rPr>
          <w:rtl/>
        </w:rPr>
        <w:t xml:space="preserve"> </w:t>
      </w:r>
      <w:r w:rsidRPr="009214BE">
        <w:rPr>
          <w:rtl/>
        </w:rPr>
        <w:t>אינם</w:t>
      </w:r>
      <w:r w:rsidR="00515A37">
        <w:rPr>
          <w:rtl/>
        </w:rPr>
        <w:t xml:space="preserve"> </w:t>
      </w:r>
      <w:r w:rsidRPr="009214BE">
        <w:rPr>
          <w:rtl/>
        </w:rPr>
        <w:t>ברורים.</w:t>
      </w:r>
      <w:r w:rsidR="00515A37">
        <w:rPr>
          <w:rtl/>
        </w:rPr>
        <w:t xml:space="preserve"> </w:t>
      </w:r>
      <w:r w:rsidRPr="009214BE">
        <w:rPr>
          <w:rtl/>
        </w:rPr>
        <w:t>עקרונית נראה לי הגיוני לתקן עוול, אף שהחוק כולו, לדעתי,</w:t>
      </w:r>
      <w:r w:rsidR="00515A37">
        <w:rPr>
          <w:rtl/>
        </w:rPr>
        <w:t xml:space="preserve"> </w:t>
      </w:r>
      <w:r w:rsidRPr="009214BE">
        <w:rPr>
          <w:rtl/>
        </w:rPr>
        <w:t>יוצר</w:t>
      </w:r>
      <w:r w:rsidR="00515A37">
        <w:rPr>
          <w:rtl/>
        </w:rPr>
        <w:t xml:space="preserve"> </w:t>
      </w:r>
      <w:r w:rsidRPr="009214BE">
        <w:rPr>
          <w:rtl/>
        </w:rPr>
        <w:t>עוול</w:t>
      </w:r>
      <w:r w:rsidR="00515A37">
        <w:rPr>
          <w:rtl/>
        </w:rPr>
        <w:t xml:space="preserve"> </w:t>
      </w:r>
      <w:r w:rsidRPr="009214BE">
        <w:rPr>
          <w:rtl/>
        </w:rPr>
        <w:t>כלפי</w:t>
      </w:r>
      <w:r w:rsidR="00515A37">
        <w:rPr>
          <w:rtl/>
        </w:rPr>
        <w:t xml:space="preserve"> </w:t>
      </w:r>
      <w:r w:rsidRPr="009214BE">
        <w:rPr>
          <w:rtl/>
        </w:rPr>
        <w:t>אוכלוסיות</w:t>
      </w:r>
      <w:r w:rsidR="00515A37">
        <w:rPr>
          <w:rtl/>
        </w:rPr>
        <w:t xml:space="preserve"> </w:t>
      </w:r>
      <w:r w:rsidRPr="009214BE">
        <w:rPr>
          <w:rtl/>
        </w:rPr>
        <w:t>אחרות.</w:t>
      </w:r>
      <w:r w:rsidR="00515A37">
        <w:rPr>
          <w:rtl/>
        </w:rPr>
        <w:t xml:space="preserve"> </w:t>
      </w:r>
      <w:r w:rsidRPr="009214BE">
        <w:rPr>
          <w:rtl/>
        </w:rPr>
        <w:t>אבל הדברים לא ברורים וקשה לבוא, להשתכנע,</w:t>
      </w:r>
      <w:r w:rsidR="00515A37">
        <w:rPr>
          <w:rtl/>
        </w:rPr>
        <w:t xml:space="preserve"> </w:t>
      </w:r>
      <w:r w:rsidRPr="009214BE">
        <w:rPr>
          <w:rtl/>
        </w:rPr>
        <w:t>להסביר</w:t>
      </w:r>
      <w:r w:rsidR="00515A37">
        <w:rPr>
          <w:rtl/>
        </w:rPr>
        <w:t xml:space="preserve"> </w:t>
      </w:r>
      <w:r w:rsidRPr="009214BE">
        <w:rPr>
          <w:rtl/>
        </w:rPr>
        <w:t>ולומר גם לאחרים אחר כך מדוע תמכתי בהצעת חוק כזאת, כשאני לא יודע מה אמר</w:t>
      </w:r>
      <w:r w:rsidR="00515A37">
        <w:rPr>
          <w:rtl/>
        </w:rPr>
        <w:t xml:space="preserve"> </w:t>
      </w:r>
      <w:r w:rsidRPr="009214BE">
        <w:rPr>
          <w:rtl/>
        </w:rPr>
        <w:t>אותו</w:t>
      </w:r>
      <w:r w:rsidR="00515A37">
        <w:rPr>
          <w:rtl/>
        </w:rPr>
        <w:t xml:space="preserve"> </w:t>
      </w:r>
      <w:r w:rsidRPr="009214BE">
        <w:rPr>
          <w:rtl/>
        </w:rPr>
        <w:t>פסק</w:t>
      </w:r>
      <w:r w:rsidR="00515A37">
        <w:rPr>
          <w:rtl/>
        </w:rPr>
        <w:t>-</w:t>
      </w:r>
      <w:r w:rsidRPr="009214BE">
        <w:rPr>
          <w:rtl/>
        </w:rPr>
        <w:t>דין,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צורך</w:t>
      </w:r>
      <w:r w:rsidR="00515A37">
        <w:rPr>
          <w:rtl/>
        </w:rPr>
        <w:t xml:space="preserve"> </w:t>
      </w:r>
      <w:r w:rsidRPr="009214BE">
        <w:rPr>
          <w:rtl/>
        </w:rPr>
        <w:t>לתקן בצורה כזאת, איפה העניין עומד מבחינת מקרים</w:t>
      </w:r>
      <w:r w:rsidR="00515A37">
        <w:rPr>
          <w:rtl/>
        </w:rPr>
        <w:t xml:space="preserve"> </w:t>
      </w:r>
      <w:r w:rsidRPr="009214BE">
        <w:rPr>
          <w:rtl/>
        </w:rPr>
        <w:t>אחרים.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מציע,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מנת שנמנע טלאי חוק ביצים נוספים, לחבר הכנסת גל, לבוא</w:t>
      </w:r>
      <w:r w:rsidR="00515A37">
        <w:rPr>
          <w:rtl/>
        </w:rPr>
        <w:t xml:space="preserve"> </w:t>
      </w:r>
      <w:r w:rsidRPr="009214BE">
        <w:rPr>
          <w:rtl/>
        </w:rPr>
        <w:t>ולהסביר</w:t>
      </w:r>
      <w:r w:rsidR="00515A37">
        <w:rPr>
          <w:rtl/>
        </w:rPr>
        <w:t xml:space="preserve"> </w:t>
      </w:r>
      <w:r w:rsidRPr="009214BE">
        <w:rPr>
          <w:rtl/>
        </w:rPr>
        <w:t>את הדברים האלה. אולי הוא יזכה גם בתמיכתה של סיעת צומת בהרכבה המלא כאן</w:t>
      </w:r>
      <w:r w:rsidR="00515A37">
        <w:rPr>
          <w:rtl/>
        </w:rPr>
        <w:t xml:space="preserve"> </w:t>
      </w:r>
      <w:r w:rsidRPr="009214BE">
        <w:rPr>
          <w:rtl/>
        </w:rPr>
        <w:t>במליאה.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זנדברג. ישיב לדוברים חבר הכנסת גדליה גל,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להתנצל על דברי ההסבר, שהיו קצרים. אין לי מה</w:t>
      </w:r>
      <w:r w:rsidR="00515A37">
        <w:rPr>
          <w:rtl/>
        </w:rPr>
        <w:t xml:space="preserve"> </w:t>
      </w:r>
      <w:r w:rsidRPr="009214BE">
        <w:rPr>
          <w:rtl/>
        </w:rPr>
        <w:t>להוסיף, זה בהחלט לא היה במקום.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חברים</w:t>
      </w:r>
      <w:r w:rsidR="00515A37">
        <w:rPr>
          <w:rtl/>
        </w:rPr>
        <w:t xml:space="preserve"> </w:t>
      </w:r>
      <w:r w:rsidRPr="009214BE">
        <w:rPr>
          <w:rtl/>
        </w:rPr>
        <w:t>רבים</w:t>
      </w:r>
      <w:r w:rsidR="00515A37">
        <w:rPr>
          <w:rtl/>
        </w:rPr>
        <w:t xml:space="preserve"> </w:t>
      </w:r>
      <w:r w:rsidRPr="009214BE">
        <w:rPr>
          <w:rtl/>
        </w:rPr>
        <w:t>אחרים</w:t>
      </w:r>
      <w:r w:rsidR="00515A37">
        <w:rPr>
          <w:rtl/>
        </w:rPr>
        <w:t xml:space="preserve"> </w:t>
      </w:r>
      <w:r w:rsidRPr="009214BE">
        <w:rPr>
          <w:rtl/>
        </w:rPr>
        <w:t>הייתי</w:t>
      </w:r>
      <w:r w:rsidR="00515A37">
        <w:rPr>
          <w:rtl/>
        </w:rPr>
        <w:t xml:space="preserve"> </w:t>
      </w:r>
      <w:r w:rsidRPr="009214BE">
        <w:rPr>
          <w:rtl/>
        </w:rPr>
        <w:t>אתמול</w:t>
      </w:r>
      <w:r w:rsidR="00515A37">
        <w:rPr>
          <w:rtl/>
        </w:rPr>
        <w:t xml:space="preserve"> </w:t>
      </w:r>
      <w:r w:rsidRPr="009214BE">
        <w:rPr>
          <w:rtl/>
        </w:rPr>
        <w:t>בגליל</w:t>
      </w:r>
      <w:r w:rsidR="00515A37">
        <w:rPr>
          <w:rtl/>
        </w:rPr>
        <w:t xml:space="preserve"> </w:t>
      </w:r>
      <w:r w:rsidRPr="009214BE">
        <w:rPr>
          <w:rtl/>
        </w:rPr>
        <w:t>ועברתי</w:t>
      </w:r>
      <w:r w:rsidR="00515A37">
        <w:rPr>
          <w:rtl/>
        </w:rPr>
        <w:t xml:space="preserve"> </w:t>
      </w:r>
      <w:r w:rsidRPr="009214BE">
        <w:rPr>
          <w:rtl/>
        </w:rPr>
        <w:t>גם במושבים וגם</w:t>
      </w:r>
      <w:r w:rsidR="00515A37">
        <w:rPr>
          <w:rtl/>
        </w:rPr>
        <w:t xml:space="preserve"> </w:t>
      </w:r>
      <w:r w:rsidRPr="009214BE">
        <w:rPr>
          <w:rtl/>
        </w:rPr>
        <w:t>בקריית</w:t>
      </w:r>
      <w:r w:rsidR="00515A37">
        <w:rPr>
          <w:rtl/>
        </w:rPr>
        <w:t>-</w:t>
      </w:r>
      <w:r w:rsidRPr="009214BE">
        <w:rPr>
          <w:rtl/>
        </w:rPr>
        <w:t>שמונה.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יכול רק לומר, שתענוג לראות, כשאתה עובר ביישובים ואתה רואה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האנשים, איך הם מתמודדים עם מה שקורה שם, ואתה גם רואה מה המשמעות של חקלאות,</w:t>
      </w:r>
      <w:r w:rsidR="00515A37">
        <w:rPr>
          <w:rtl/>
        </w:rPr>
        <w:t xml:space="preserve"> </w:t>
      </w:r>
      <w:r w:rsidRPr="009214BE">
        <w:rPr>
          <w:rtl/>
        </w:rPr>
        <w:t>ואף</w:t>
      </w:r>
      <w:r w:rsidR="00515A37">
        <w:rPr>
          <w:rtl/>
        </w:rPr>
        <w:t xml:space="preserve"> </w:t>
      </w:r>
      <w:r w:rsidRPr="009214BE">
        <w:rPr>
          <w:rtl/>
        </w:rPr>
        <w:t>שרק</w:t>
      </w:r>
      <w:r w:rsidR="00515A37">
        <w:rPr>
          <w:rtl/>
        </w:rPr>
        <w:t xml:space="preserve"> </w:t>
      </w:r>
      <w:r w:rsidRPr="009214BE">
        <w:rPr>
          <w:rtl/>
        </w:rPr>
        <w:t>חלק</w:t>
      </w:r>
      <w:r w:rsidR="00515A37">
        <w:rPr>
          <w:rtl/>
        </w:rPr>
        <w:t xml:space="preserve"> </w:t>
      </w:r>
      <w:r w:rsidRPr="009214BE">
        <w:rPr>
          <w:rtl/>
        </w:rPr>
        <w:t>מפרנסתו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החקלאי</w:t>
      </w:r>
      <w:r w:rsidR="00515A37">
        <w:rPr>
          <w:rtl/>
        </w:rPr>
        <w:t xml:space="preserve"> </w:t>
      </w:r>
      <w:r w:rsidRPr="009214BE">
        <w:rPr>
          <w:rtl/>
        </w:rPr>
        <w:t>במשק</w:t>
      </w:r>
      <w:r w:rsidR="00515A37">
        <w:rPr>
          <w:rtl/>
        </w:rPr>
        <w:t xml:space="preserve"> </w:t>
      </w:r>
      <w:r w:rsidRPr="009214BE">
        <w:rPr>
          <w:rtl/>
        </w:rPr>
        <w:t>ואולי עיקר פרנסתו בחוץ, בכל אופן הוא</w:t>
      </w:r>
      <w:r w:rsidR="00515A37">
        <w:rPr>
          <w:rtl/>
        </w:rPr>
        <w:t xml:space="preserve"> </w:t>
      </w:r>
      <w:r w:rsidRPr="009214BE">
        <w:rPr>
          <w:rtl/>
        </w:rPr>
        <w:t>ומשפחתו קשורים ללול הקטן ולמטע, ומשום מה אותה ביקורת בלתי רגילה שהיתה על הגגות</w:t>
      </w:r>
      <w:r w:rsidR="00515A37">
        <w:rPr>
          <w:rtl/>
        </w:rPr>
        <w:t xml:space="preserve"> </w:t>
      </w:r>
      <w:r w:rsidRPr="009214BE">
        <w:rPr>
          <w:rtl/>
        </w:rPr>
        <w:t>היפים והרעפים האדומים, דווקא בימים אלה, ובצדק, מפסיקים לדבר על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החוק הזה עבר שבעה מדורי גיהינום, ביקורת קשה מאוד כאשר הוא חוקק. מי שיעקוב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אחרי העיתונות, אחרי ההתייחסות </w:t>
      </w:r>
      <w:r w:rsidR="00515A37">
        <w:rPr>
          <w:rtl/>
        </w:rPr>
        <w:t>–</w:t>
      </w:r>
      <w:r w:rsidRPr="009214BE">
        <w:rPr>
          <w:rtl/>
        </w:rPr>
        <w:t xml:space="preserve"> מתברר שלאט לאט מתחילים להבין את הצורך בו.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מצטער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חברים כמו דן תיכון, שהוציאו מתוך התיק את הנאום שנאמו לפני שנה</w:t>
      </w:r>
      <w:r w:rsidR="00515A37">
        <w:rPr>
          <w:rtl/>
        </w:rPr>
        <w:t>-</w:t>
      </w:r>
      <w:r w:rsidRPr="009214BE">
        <w:rPr>
          <w:rtl/>
        </w:rPr>
        <w:t>וחצי,</w:t>
      </w:r>
      <w:r w:rsidR="00515A37">
        <w:rPr>
          <w:rtl/>
        </w:rPr>
        <w:t xml:space="preserve"> </w:t>
      </w:r>
      <w:r w:rsidRPr="009214BE">
        <w:rPr>
          <w:rtl/>
        </w:rPr>
        <w:t>ונדמה לי שהיום הוא לא רלבנטי.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דוד מגן, אני פוגש, כמוך, אותם אנשים, שקרה להם מה שקרה עם הסגר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במושב</w:t>
      </w:r>
      <w:r w:rsidR="00515A37">
        <w:rPr>
          <w:rtl/>
        </w:rPr>
        <w:t xml:space="preserve"> </w:t>
      </w:r>
      <w:r w:rsidRPr="009214BE">
        <w:rPr>
          <w:rtl/>
        </w:rPr>
        <w:t>בחבל</w:t>
      </w:r>
      <w:r w:rsidR="00515A37">
        <w:rPr>
          <w:rtl/>
        </w:rPr>
        <w:t>-</w:t>
      </w:r>
      <w:r w:rsidRPr="009214BE">
        <w:rPr>
          <w:rtl/>
        </w:rPr>
        <w:t>לכיש,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בגן</w:t>
      </w:r>
      <w:r w:rsidR="00515A37">
        <w:rPr>
          <w:rtl/>
        </w:rPr>
        <w:t>-</w:t>
      </w:r>
      <w:r w:rsidRPr="009214BE">
        <w:rPr>
          <w:rtl/>
        </w:rPr>
        <w:t>אור, כמו עוד במושבים רבים מאוד. אבל כל נושא</w:t>
      </w:r>
      <w:r w:rsidR="00515A37">
        <w:rPr>
          <w:rtl/>
        </w:rPr>
        <w:t xml:space="preserve"> </w:t>
      </w:r>
      <w:r w:rsidRPr="009214BE">
        <w:rPr>
          <w:rtl/>
        </w:rPr>
        <w:t>הטיפול</w:t>
      </w:r>
      <w:r w:rsidR="00515A37">
        <w:rPr>
          <w:rtl/>
        </w:rPr>
        <w:t xml:space="preserve"> </w:t>
      </w:r>
      <w:r w:rsidRPr="009214BE">
        <w:rPr>
          <w:rtl/>
        </w:rPr>
        <w:t>בסגר ובנזקים שהוא עשה נדון עכשיו במשרד החקלאות. ייתכן שיביאו תשובה, ייתכן שלא.</w:t>
      </w:r>
      <w:r w:rsidR="00515A37">
        <w:rPr>
          <w:rtl/>
        </w:rPr>
        <w:t xml:space="preserve"> </w:t>
      </w:r>
      <w:r w:rsidRPr="009214BE">
        <w:rPr>
          <w:rtl/>
        </w:rPr>
        <w:t>החוק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נועד</w:t>
      </w:r>
      <w:r w:rsidR="00515A37">
        <w:rPr>
          <w:rtl/>
        </w:rPr>
        <w:t xml:space="preserve"> </w:t>
      </w:r>
      <w:r w:rsidRPr="009214BE">
        <w:rPr>
          <w:rtl/>
        </w:rPr>
        <w:t>לטפל</w:t>
      </w:r>
      <w:r w:rsidR="00515A37">
        <w:rPr>
          <w:rtl/>
        </w:rPr>
        <w:t xml:space="preserve"> </w:t>
      </w:r>
      <w:r w:rsidRPr="009214BE">
        <w:rPr>
          <w:rtl/>
        </w:rPr>
        <w:t>אך</w:t>
      </w:r>
      <w:r w:rsidR="00515A37">
        <w:rPr>
          <w:rtl/>
        </w:rPr>
        <w:t xml:space="preserve"> </w:t>
      </w:r>
      <w:r w:rsidRPr="009214BE">
        <w:rPr>
          <w:rtl/>
        </w:rPr>
        <w:t>ורק בחובות המושבים עד 1987 והנגזר מהן,</w:t>
      </w:r>
      <w:r w:rsidR="00515A37">
        <w:rPr>
          <w:rtl/>
        </w:rPr>
        <w:t xml:space="preserve"> </w:t>
      </w:r>
      <w:r w:rsidRPr="009214BE">
        <w:rPr>
          <w:rtl/>
        </w:rPr>
        <w:t>אינו עושה</w:t>
      </w:r>
      <w:r w:rsidR="00515A37">
        <w:rPr>
          <w:rtl/>
        </w:rPr>
        <w:t xml:space="preserve"> </w:t>
      </w:r>
      <w:r w:rsidRPr="009214BE">
        <w:rPr>
          <w:rtl/>
        </w:rPr>
        <w:t>מחיקות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עושה</w:t>
      </w:r>
      <w:r w:rsidR="00515A37">
        <w:rPr>
          <w:rtl/>
        </w:rPr>
        <w:t xml:space="preserve"> </w:t>
      </w:r>
      <w:r w:rsidRPr="009214BE">
        <w:rPr>
          <w:rtl/>
        </w:rPr>
        <w:t>הטבות</w:t>
      </w:r>
      <w:r w:rsidR="00515A37">
        <w:rPr>
          <w:rtl/>
        </w:rPr>
        <w:t xml:space="preserve"> </w:t>
      </w:r>
      <w:r w:rsidRPr="009214BE">
        <w:rPr>
          <w:rtl/>
        </w:rPr>
        <w:t>לחובות שאחרי 1987, משום ש</w:t>
      </w:r>
      <w:r w:rsidR="00515A37">
        <w:rPr>
          <w:rtl/>
        </w:rPr>
        <w:t>-</w:t>
      </w:r>
      <w:r w:rsidRPr="009214BE">
        <w:rPr>
          <w:rtl/>
        </w:rPr>
        <w:t>1987 מסיימת תקופה של ריבית</w:t>
      </w:r>
      <w:r w:rsidR="00515A37">
        <w:rPr>
          <w:rtl/>
        </w:rPr>
        <w:t xml:space="preserve"> </w:t>
      </w:r>
      <w:r w:rsidRPr="009214BE">
        <w:rPr>
          <w:rtl/>
        </w:rPr>
        <w:t>ריאלית</w:t>
      </w:r>
      <w:r w:rsidR="00515A37">
        <w:rPr>
          <w:rtl/>
        </w:rPr>
        <w:t xml:space="preserve"> </w:t>
      </w:r>
      <w:r w:rsidRPr="009214BE">
        <w:rPr>
          <w:rtl/>
        </w:rPr>
        <w:t>שהגיעה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כדי </w:t>
      </w:r>
      <w:r w:rsidR="00515A37" w:rsidRPr="009214BE">
        <w:rPr>
          <w:rtl/>
        </w:rPr>
        <w:t>70</w:t>
      </w:r>
      <w:r w:rsidR="00515A37">
        <w:rPr>
          <w:rtl/>
        </w:rPr>
        <w:t>%</w:t>
      </w:r>
      <w:r w:rsidRPr="009214BE">
        <w:rPr>
          <w:rtl/>
        </w:rPr>
        <w:t xml:space="preserve"> ו</w:t>
      </w:r>
      <w:r w:rsidR="00515A37">
        <w:rPr>
          <w:rtl/>
        </w:rPr>
        <w:t>-</w:t>
      </w:r>
      <w:r w:rsidR="00515A37" w:rsidRPr="009214BE">
        <w:rPr>
          <w:rtl/>
        </w:rPr>
        <w:t>80</w:t>
      </w:r>
      <w:r w:rsidR="00515A37">
        <w:rPr>
          <w:rtl/>
        </w:rPr>
        <w:t>%</w:t>
      </w:r>
      <w:r w:rsidRPr="009214BE">
        <w:rPr>
          <w:rtl/>
        </w:rPr>
        <w:t>, שהמשקל שלה במשק החקלאי, בגלל ההון החוזר הרב</w:t>
      </w:r>
      <w:r w:rsidR="00515A37">
        <w:rPr>
          <w:rtl/>
        </w:rPr>
        <w:t xml:space="preserve"> </w:t>
      </w:r>
      <w:r w:rsidRPr="009214BE">
        <w:rPr>
          <w:rtl/>
        </w:rPr>
        <w:t>שהמשק החקלאי הזה דורש, היה גבוה יותר מאשר בכל מגזר אחר במשק.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מי</w:t>
      </w:r>
      <w:r w:rsidR="00515A37">
        <w:rPr>
          <w:rtl/>
        </w:rPr>
        <w:t xml:space="preserve"> </w:t>
      </w:r>
      <w:r w:rsidRPr="009214BE">
        <w:rPr>
          <w:rtl/>
        </w:rPr>
        <w:t>קבע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זה?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פשוט</w:t>
      </w:r>
      <w:r w:rsidR="00515A37">
        <w:rPr>
          <w:rtl/>
        </w:rPr>
        <w:t xml:space="preserve"> </w:t>
      </w:r>
      <w:r w:rsidRPr="009214BE">
        <w:rPr>
          <w:rtl/>
        </w:rPr>
        <w:t>לא נכון. אתה צריך לעשות צדק עם כולם, לא רק עם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החקלאים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מי</w:t>
      </w:r>
      <w:r w:rsidR="00515A37">
        <w:rPr>
          <w:rtl/>
        </w:rPr>
        <w:t xml:space="preserve"> </w:t>
      </w:r>
      <w:r w:rsidRPr="009214BE">
        <w:rPr>
          <w:rtl/>
        </w:rPr>
        <w:t>קבע</w:t>
      </w:r>
      <w:r w:rsidR="00515A37">
        <w:rPr>
          <w:rtl/>
        </w:rPr>
        <w:t xml:space="preserve"> </w:t>
      </w:r>
      <w:r w:rsidRPr="009214BE">
        <w:rPr>
          <w:rtl/>
        </w:rPr>
        <w:t>שכאשר</w:t>
      </w:r>
      <w:r w:rsidR="00515A37">
        <w:rPr>
          <w:rtl/>
        </w:rPr>
        <w:t xml:space="preserve"> </w:t>
      </w:r>
      <w:r w:rsidRPr="009214BE">
        <w:rPr>
          <w:rtl/>
        </w:rPr>
        <w:t>אתה אומר שזה לא נכון, זה אומנם לא נכון? אני קובע שמה שאתה</w:t>
      </w:r>
      <w:r w:rsidR="00515A37">
        <w:rPr>
          <w:rtl/>
        </w:rPr>
        <w:t xml:space="preserve"> </w:t>
      </w:r>
      <w:r w:rsidRPr="009214BE">
        <w:rPr>
          <w:rtl/>
        </w:rPr>
        <w:t>אמרת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נכון, כמו שאני קובע שמעולם לא ביקשתי ממך לחתום על הצעת חוק. אתה</w:t>
      </w:r>
      <w:r w:rsidR="00515A37">
        <w:rPr>
          <w:rtl/>
        </w:rPr>
        <w:t xml:space="preserve"> </w:t>
      </w:r>
      <w:r w:rsidRPr="009214BE">
        <w:rPr>
          <w:rtl/>
        </w:rPr>
        <w:t>חוזר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בפעם</w:t>
      </w:r>
      <w:r w:rsidR="00515A37">
        <w:rPr>
          <w:rtl/>
        </w:rPr>
        <w:t xml:space="preserve"> </w:t>
      </w:r>
      <w:r w:rsidRPr="009214BE">
        <w:rPr>
          <w:rtl/>
        </w:rPr>
        <w:t>השלישית.</w:t>
      </w:r>
      <w:r w:rsidR="00515A37">
        <w:rPr>
          <w:rtl/>
        </w:rPr>
        <w:t xml:space="preserve"> </w:t>
      </w:r>
      <w:r w:rsidRPr="009214BE">
        <w:rPr>
          <w:rtl/>
        </w:rPr>
        <w:t>הלך אליך יחזקאל זכאי. אני אמרתי שאל חבר הכנסת דן</w:t>
      </w:r>
      <w:r w:rsidR="00515A37">
        <w:rPr>
          <w:rtl/>
        </w:rPr>
        <w:t xml:space="preserve"> </w:t>
      </w:r>
      <w:r w:rsidRPr="009214BE">
        <w:rPr>
          <w:rtl/>
        </w:rPr>
        <w:t>תיכון אני לא הולך ולא אבקש ממנו לחתום. אני מכיר אותך, ידעתי שתרדוף אותי עד סוף</w:t>
      </w:r>
      <w:r w:rsidR="00515A37">
        <w:rPr>
          <w:rtl/>
        </w:rPr>
        <w:t xml:space="preserve"> </w:t>
      </w:r>
      <w:r w:rsidRPr="009214BE">
        <w:rPr>
          <w:rtl/>
        </w:rPr>
        <w:t>חיי</w:t>
      </w:r>
      <w:r w:rsidR="00515A37">
        <w:rPr>
          <w:rtl/>
        </w:rPr>
        <w:t xml:space="preserve"> </w:t>
      </w:r>
      <w:r w:rsidRPr="009214BE">
        <w:rPr>
          <w:rtl/>
        </w:rPr>
        <w:t>שביקשתי</w:t>
      </w:r>
      <w:r w:rsidR="00515A37">
        <w:rPr>
          <w:rtl/>
        </w:rPr>
        <w:t xml:space="preserve"> </w:t>
      </w:r>
      <w:r w:rsidRPr="009214BE">
        <w:rPr>
          <w:rtl/>
        </w:rPr>
        <w:t>ממך והחתמתי אותך. אני מודיע לכולם: לא ביקשתי ממך מעולם לחתום ולא</w:t>
      </w:r>
      <w:r w:rsidR="00515A37">
        <w:rPr>
          <w:rtl/>
        </w:rPr>
        <w:t xml:space="preserve"> </w:t>
      </w:r>
      <w:r w:rsidRPr="009214BE">
        <w:rPr>
          <w:rtl/>
        </w:rPr>
        <w:t>חתמת לי, אתה חתמת למישהו אחר, ולא הבטחתי לך שההצעה תעבור מהעולם.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ביקשת גם ביקשת.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 ביקשתי. חתמת למישהו אחר.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מבקש שלא לערוך כאן את הבירור.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אמרת שהחוק לא יבוא לקריאה ראשונה. גם את זה לא אמרת?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אמרתי שהנחתי את החוק על שולחן הכנסת כזרז. קיוויתי שהממשלה, כשאתה היית חבר</w:t>
      </w:r>
      <w:r w:rsidR="00515A37">
        <w:rPr>
          <w:rtl/>
        </w:rPr>
        <w:t xml:space="preserve"> </w:t>
      </w:r>
      <w:r w:rsidRPr="009214BE">
        <w:rPr>
          <w:rtl/>
        </w:rPr>
        <w:t>בקואליציה,</w:t>
      </w:r>
      <w:r w:rsidR="00515A37">
        <w:rPr>
          <w:rtl/>
        </w:rPr>
        <w:t xml:space="preserve"> </w:t>
      </w:r>
      <w:r w:rsidRPr="009214BE">
        <w:rPr>
          <w:rtl/>
        </w:rPr>
        <w:t>תהיה</w:t>
      </w:r>
      <w:r w:rsidR="00515A37">
        <w:rPr>
          <w:rtl/>
        </w:rPr>
        <w:t xml:space="preserve"> </w:t>
      </w:r>
      <w:r w:rsidRPr="009214BE">
        <w:rPr>
          <w:rtl/>
        </w:rPr>
        <w:t>ממשלה</w:t>
      </w:r>
      <w:r w:rsidR="00515A37">
        <w:rPr>
          <w:rtl/>
        </w:rPr>
        <w:t xml:space="preserve"> </w:t>
      </w:r>
      <w:r w:rsidRPr="009214BE">
        <w:rPr>
          <w:rtl/>
        </w:rPr>
        <w:t>כזאת,</w:t>
      </w:r>
      <w:r w:rsidR="00515A37">
        <w:rPr>
          <w:rtl/>
        </w:rPr>
        <w:t xml:space="preserve"> </w:t>
      </w:r>
      <w:r w:rsidRPr="009214BE">
        <w:rPr>
          <w:rtl/>
        </w:rPr>
        <w:t>שיהיה</w:t>
      </w:r>
      <w:r w:rsidR="00515A37">
        <w:rPr>
          <w:rtl/>
        </w:rPr>
        <w:t xml:space="preserve"> </w:t>
      </w:r>
      <w:r w:rsidRPr="009214BE">
        <w:rPr>
          <w:rtl/>
        </w:rPr>
        <w:t>עם מי לדבר, והממשלה הזאת תעשה מה שממשלת</w:t>
      </w:r>
      <w:r w:rsidR="00515A37">
        <w:rPr>
          <w:rtl/>
        </w:rPr>
        <w:t xml:space="preserve"> </w:t>
      </w:r>
      <w:r w:rsidRPr="009214BE">
        <w:rPr>
          <w:rtl/>
        </w:rPr>
        <w:t>ארצות</w:t>
      </w:r>
      <w:r w:rsidR="00515A37">
        <w:rPr>
          <w:rtl/>
        </w:rPr>
        <w:t>-</w:t>
      </w:r>
      <w:r w:rsidRPr="009214BE">
        <w:rPr>
          <w:rtl/>
        </w:rPr>
        <w:t>הברית עשתה ב</w:t>
      </w:r>
      <w:r w:rsidR="00515A37">
        <w:rPr>
          <w:rtl/>
        </w:rPr>
        <w:t>-</w:t>
      </w:r>
      <w:r w:rsidRPr="009214BE">
        <w:rPr>
          <w:rtl/>
        </w:rPr>
        <w:t>1986.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לכל החקלאים.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</w:t>
      </w:r>
      <w:r w:rsidR="00515A37">
        <w:rPr>
          <w:rtl/>
        </w:rPr>
        <w:t>-</w:t>
      </w:r>
      <w:r w:rsidRPr="009214BE">
        <w:rPr>
          <w:rtl/>
        </w:rPr>
        <w:t>1986,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בארצות</w:t>
      </w:r>
      <w:r w:rsidR="00515A37">
        <w:rPr>
          <w:rtl/>
        </w:rPr>
        <w:t>-</w:t>
      </w:r>
      <w:r w:rsidRPr="009214BE">
        <w:rPr>
          <w:rtl/>
        </w:rPr>
        <w:t>הברית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היה שיא של משבר, חוקקו מה שנקרא 12 התוספת על 11 </w:t>
      </w:r>
      <w:r w:rsidRPr="009214BE">
        <w:t>CHAPTER</w:t>
      </w:r>
      <w:r w:rsidRPr="009214BE">
        <w:rPr>
          <w:rtl/>
        </w:rPr>
        <w:t>,</w:t>
      </w:r>
      <w:r w:rsidR="00515A37">
        <w:rPr>
          <w:rtl/>
        </w:rPr>
        <w:t xml:space="preserve"> </w:t>
      </w:r>
      <w:r w:rsidRPr="009214BE">
        <w:rPr>
          <w:rtl/>
        </w:rPr>
        <w:t>שנוגע לחקלאים בלבד. גם שם אולי שאל מישהו מדוע לחקלאים</w:t>
      </w:r>
      <w:r w:rsidR="00515A37">
        <w:rPr>
          <w:rtl/>
        </w:rPr>
        <w:t xml:space="preserve"> </w:t>
      </w:r>
      <w:r w:rsidRPr="009214BE">
        <w:rPr>
          <w:rtl/>
        </w:rPr>
        <w:t>בלבד, ובכל אופן ממשלת ארצות</w:t>
      </w:r>
      <w:r w:rsidR="00515A37">
        <w:rPr>
          <w:rtl/>
        </w:rPr>
        <w:t>-</w:t>
      </w:r>
      <w:r w:rsidRPr="009214BE">
        <w:rPr>
          <w:rtl/>
        </w:rPr>
        <w:t xml:space="preserve">הברית קבעה את 12 </w:t>
      </w:r>
      <w:r w:rsidRPr="009214BE">
        <w:t>CHAPTER</w:t>
      </w:r>
      <w:r w:rsidRPr="009214BE">
        <w:rPr>
          <w:rtl/>
        </w:rPr>
        <w:t xml:space="preserve"> לחקלאים.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התכוונתי</w:t>
      </w:r>
      <w:r w:rsidR="00515A37">
        <w:rPr>
          <w:rtl/>
        </w:rPr>
        <w:t xml:space="preserve"> </w:t>
      </w:r>
      <w:r w:rsidRPr="009214BE">
        <w:rPr>
          <w:rtl/>
        </w:rPr>
        <w:t>שנגיע</w:t>
      </w:r>
      <w:r w:rsidR="00515A37">
        <w:rPr>
          <w:rtl/>
        </w:rPr>
        <w:t xml:space="preserve"> </w:t>
      </w:r>
      <w:r w:rsidRPr="009214BE">
        <w:rPr>
          <w:rtl/>
        </w:rPr>
        <w:t>לחקיקה,</w:t>
      </w:r>
      <w:r w:rsidR="00515A37">
        <w:rPr>
          <w:rtl/>
        </w:rPr>
        <w:t xml:space="preserve"> </w:t>
      </w:r>
      <w:r w:rsidRPr="009214BE">
        <w:rPr>
          <w:rtl/>
        </w:rPr>
        <w:t>התפללתי</w:t>
      </w:r>
      <w:r w:rsidR="00515A37">
        <w:rPr>
          <w:rtl/>
        </w:rPr>
        <w:t xml:space="preserve"> </w:t>
      </w:r>
      <w:r w:rsidRPr="009214BE">
        <w:rPr>
          <w:rtl/>
        </w:rPr>
        <w:t>שהממשלה</w:t>
      </w:r>
      <w:r w:rsidR="00515A37">
        <w:rPr>
          <w:rtl/>
        </w:rPr>
        <w:t xml:space="preserve"> </w:t>
      </w:r>
      <w:r w:rsidRPr="009214BE">
        <w:rPr>
          <w:rtl/>
        </w:rPr>
        <w:t>שלך</w:t>
      </w:r>
      <w:r w:rsidR="00515A37">
        <w:rPr>
          <w:rtl/>
        </w:rPr>
        <w:t xml:space="preserve"> </w:t>
      </w:r>
      <w:r w:rsidRPr="009214BE">
        <w:rPr>
          <w:rtl/>
        </w:rPr>
        <w:t>תסדיר</w:t>
      </w:r>
      <w:r w:rsidR="00515A37">
        <w:rPr>
          <w:rtl/>
        </w:rPr>
        <w:t xml:space="preserve"> </w:t>
      </w:r>
      <w:r w:rsidRPr="009214BE">
        <w:rPr>
          <w:rtl/>
        </w:rPr>
        <w:t>את העניין. כך</w:t>
      </w:r>
      <w:r w:rsidR="00515A37">
        <w:rPr>
          <w:rtl/>
        </w:rPr>
        <w:t xml:space="preserve"> </w:t>
      </w:r>
      <w:r w:rsidRPr="009214BE">
        <w:rPr>
          <w:rtl/>
        </w:rPr>
        <w:t>קיוויתי.</w:t>
      </w:r>
      <w:r w:rsidR="00515A37">
        <w:rPr>
          <w:rtl/>
        </w:rPr>
        <w:t xml:space="preserve"> </w:t>
      </w:r>
      <w:r w:rsidRPr="009214BE">
        <w:rPr>
          <w:rtl/>
        </w:rPr>
        <w:t>אבל מה לעשות, עוברת עוד שנה ועוד שנה. אינני רוצה להוציא מן הארנק פתק</w:t>
      </w:r>
      <w:r w:rsidR="00515A37">
        <w:rPr>
          <w:rtl/>
        </w:rPr>
        <w:t xml:space="preserve"> </w:t>
      </w:r>
      <w:r w:rsidRPr="009214BE">
        <w:rPr>
          <w:rtl/>
        </w:rPr>
        <w:t>שכתב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החקלאות</w:t>
      </w:r>
      <w:r w:rsidR="00515A37">
        <w:rPr>
          <w:rtl/>
        </w:rPr>
        <w:t xml:space="preserve"> </w:t>
      </w:r>
      <w:r w:rsidRPr="009214BE">
        <w:rPr>
          <w:rtl/>
        </w:rPr>
        <w:t>לשעבר</w:t>
      </w:r>
      <w:r w:rsidR="00515A37">
        <w:rPr>
          <w:rtl/>
        </w:rPr>
        <w:t xml:space="preserve"> </w:t>
      </w:r>
      <w:r w:rsidRPr="009214BE">
        <w:rPr>
          <w:rtl/>
        </w:rPr>
        <w:t>רפאל</w:t>
      </w:r>
      <w:r w:rsidR="00515A37">
        <w:rPr>
          <w:rtl/>
        </w:rPr>
        <w:t xml:space="preserve"> </w:t>
      </w:r>
      <w:r w:rsidRPr="009214BE">
        <w:rPr>
          <w:rtl/>
        </w:rPr>
        <w:t>איתן</w:t>
      </w:r>
      <w:r w:rsidR="00515A37">
        <w:rPr>
          <w:rtl/>
        </w:rPr>
        <w:t xml:space="preserve"> </w:t>
      </w:r>
      <w:r w:rsidRPr="009214BE">
        <w:rPr>
          <w:rtl/>
        </w:rPr>
        <w:t>שנה לפני שהחוק תוקן, איך כל העניינים</w:t>
      </w:r>
      <w:r w:rsidR="00515A37">
        <w:rPr>
          <w:rtl/>
        </w:rPr>
        <w:t xml:space="preserve"> </w:t>
      </w:r>
      <w:r w:rsidRPr="009214BE">
        <w:rPr>
          <w:rtl/>
        </w:rPr>
        <w:t>מסתדרים, הוא גמר עם שר האוצר. אבל שום דבר לא הסתדר ונאלצתי להעביר את החוק הזה.</w:t>
      </w:r>
      <w:r w:rsidR="00515A37">
        <w:rPr>
          <w:rtl/>
        </w:rPr>
        <w:t xml:space="preserve"> </w:t>
      </w:r>
      <w:r w:rsidRPr="009214BE">
        <w:rPr>
          <w:rtl/>
        </w:rPr>
        <w:t>אבל לך לא הבטחתי דבר.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עכשיו יש ממשלה חדשה, ממשלה נאורה...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ובכן,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החדשה,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שמח</w:t>
      </w:r>
      <w:r w:rsidR="00515A37">
        <w:rPr>
          <w:rtl/>
        </w:rPr>
        <w:t xml:space="preserve"> </w:t>
      </w:r>
      <w:r w:rsidRPr="009214BE">
        <w:rPr>
          <w:rtl/>
        </w:rPr>
        <w:t>לבשר</w:t>
      </w:r>
      <w:r w:rsidR="00515A37">
        <w:rPr>
          <w:rtl/>
        </w:rPr>
        <w:t xml:space="preserve"> </w:t>
      </w:r>
      <w:r w:rsidRPr="009214BE">
        <w:rPr>
          <w:rtl/>
        </w:rPr>
        <w:t>לך,</w:t>
      </w:r>
      <w:r w:rsidR="00515A37">
        <w:rPr>
          <w:rtl/>
        </w:rPr>
        <w:t xml:space="preserve"> </w:t>
      </w:r>
      <w:r w:rsidRPr="009214BE">
        <w:rPr>
          <w:rtl/>
        </w:rPr>
        <w:t>חבר הכנסת מיכאל איתן, שלהבדיל</w:t>
      </w:r>
      <w:r w:rsidR="00515A37">
        <w:rPr>
          <w:rtl/>
        </w:rPr>
        <w:t xml:space="preserve"> </w:t>
      </w:r>
      <w:r w:rsidRPr="009214BE">
        <w:rPr>
          <w:rtl/>
        </w:rPr>
        <w:t>מהממשלה</w:t>
      </w:r>
      <w:r w:rsidR="00515A37">
        <w:rPr>
          <w:rtl/>
        </w:rPr>
        <w:t xml:space="preserve"> </w:t>
      </w:r>
      <w:r w:rsidRPr="009214BE">
        <w:rPr>
          <w:rtl/>
        </w:rPr>
        <w:t>הקודמת,</w:t>
      </w:r>
      <w:r w:rsidR="00515A37">
        <w:rPr>
          <w:rtl/>
        </w:rPr>
        <w:t xml:space="preserve"> </w:t>
      </w:r>
      <w:r w:rsidRPr="009214BE">
        <w:rPr>
          <w:rtl/>
        </w:rPr>
        <w:t>בממשלה</w:t>
      </w:r>
      <w:r w:rsidR="00515A37">
        <w:rPr>
          <w:rtl/>
        </w:rPr>
        <w:t xml:space="preserve"> </w:t>
      </w:r>
      <w:r w:rsidRPr="009214BE">
        <w:rPr>
          <w:rtl/>
        </w:rPr>
        <w:t>הזו,</w:t>
      </w:r>
      <w:r w:rsidR="00515A37">
        <w:rPr>
          <w:rtl/>
        </w:rPr>
        <w:t xml:space="preserve"> </w:t>
      </w:r>
      <w:r w:rsidRPr="009214BE">
        <w:rPr>
          <w:rtl/>
        </w:rPr>
        <w:t>בוועדה</w:t>
      </w:r>
      <w:r w:rsidR="00515A37">
        <w:rPr>
          <w:rtl/>
        </w:rPr>
        <w:t xml:space="preserve"> </w:t>
      </w:r>
      <w:r w:rsidRPr="009214BE">
        <w:rPr>
          <w:rtl/>
        </w:rPr>
        <w:t>שחבר הליכוד הוא יושב</w:t>
      </w:r>
      <w:r w:rsidR="00515A37">
        <w:rPr>
          <w:rtl/>
        </w:rPr>
        <w:t>-</w:t>
      </w:r>
      <w:r w:rsidRPr="009214BE">
        <w:rPr>
          <w:rtl/>
        </w:rPr>
        <w:t xml:space="preserve">ראש שלה, לא אני </w:t>
      </w:r>
      <w:r w:rsidR="00515A37">
        <w:rPr>
          <w:rtl/>
        </w:rPr>
        <w:t xml:space="preserve">– </w:t>
      </w:r>
      <w:r w:rsidRPr="009214BE">
        <w:rPr>
          <w:rtl/>
        </w:rPr>
        <w:t>אישרו את התיקונים האלה.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אלה הם תיקונים שהבאתי גם על דעת האוצר וגם על דעת הבנקים. התיקונים האלה הם</w:t>
      </w:r>
      <w:r w:rsidR="00515A37">
        <w:rPr>
          <w:rtl/>
        </w:rPr>
        <w:t xml:space="preserve"> </w:t>
      </w:r>
      <w:r w:rsidRPr="009214BE">
        <w:rPr>
          <w:rtl/>
        </w:rPr>
        <w:t>תיקוני הבהרה בלבד, אין בהם הרחבה, אין בהם שום שינוי.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כמה כסף זה יעלה?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להיות</w:t>
      </w:r>
      <w:r w:rsidR="00515A37">
        <w:rPr>
          <w:rtl/>
        </w:rPr>
        <w:t xml:space="preserve"> </w:t>
      </w:r>
      <w:r w:rsidRPr="009214BE">
        <w:rPr>
          <w:rtl/>
        </w:rPr>
        <w:t>שחבר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דן תיכון, לבו גס במי שהיה שבע או עשר שנים במושב</w:t>
      </w:r>
      <w:r w:rsidR="00515A37">
        <w:rPr>
          <w:rtl/>
        </w:rPr>
        <w:t xml:space="preserve"> </w:t>
      </w:r>
      <w:r w:rsidRPr="009214BE">
        <w:rPr>
          <w:rtl/>
        </w:rPr>
        <w:t>בפתחת</w:t>
      </w:r>
      <w:r w:rsidR="00515A37">
        <w:rPr>
          <w:rtl/>
        </w:rPr>
        <w:t>-</w:t>
      </w:r>
      <w:r w:rsidRPr="009214BE">
        <w:rPr>
          <w:rtl/>
        </w:rPr>
        <w:t>שלום,</w:t>
      </w:r>
      <w:r w:rsidR="00515A37">
        <w:rPr>
          <w:rtl/>
        </w:rPr>
        <w:t xml:space="preserve"> </w:t>
      </w:r>
      <w:r w:rsidRPr="009214BE">
        <w:rPr>
          <w:rtl/>
        </w:rPr>
        <w:t>נכשל</w:t>
      </w:r>
      <w:r w:rsidR="00515A37">
        <w:rPr>
          <w:rtl/>
        </w:rPr>
        <w:t xml:space="preserve"> </w:t>
      </w:r>
      <w:r w:rsidRPr="009214BE">
        <w:rPr>
          <w:rtl/>
        </w:rPr>
        <w:t>ועד</w:t>
      </w:r>
      <w:r w:rsidR="00515A37">
        <w:rPr>
          <w:rtl/>
        </w:rPr>
        <w:t xml:space="preserve"> </w:t>
      </w:r>
      <w:r w:rsidRPr="009214BE">
        <w:rPr>
          <w:rtl/>
        </w:rPr>
        <w:t>1987 הסתבך בחובות כמו חקלאים אחרים ועזב. אני אינני כמו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דן תיכון; אני חושב שאם הוא עזב את המושב, הוא לא צריך לסחוב את הנטל</w:t>
      </w:r>
      <w:r w:rsidR="00515A37">
        <w:rPr>
          <w:rtl/>
        </w:rPr>
        <w:t xml:space="preserve"> </w:t>
      </w:r>
      <w:r w:rsidRPr="009214BE">
        <w:rPr>
          <w:rtl/>
        </w:rPr>
        <w:t>מאותה תקופה שהוא היה שם יותר ממי שנשאר במושב או מישהו אחר. זה הדבר שאנחנו באים</w:t>
      </w:r>
      <w:r w:rsidR="00515A37">
        <w:rPr>
          <w:rtl/>
        </w:rPr>
        <w:t xml:space="preserve"> </w:t>
      </w:r>
      <w:r w:rsidRPr="009214BE">
        <w:rPr>
          <w:rtl/>
        </w:rPr>
        <w:t>לתקן כאן, חבר הכנסת מיכאל איתן.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לא רואה את ההבדל? אתה רצית להגן על חקלאים.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רבותי,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מה שמופיע בסעיפים 1, 2 ו</w:t>
      </w:r>
      <w:r w:rsidR="00515A37">
        <w:rPr>
          <w:rtl/>
        </w:rPr>
        <w:t>-</w:t>
      </w:r>
      <w:r w:rsidRPr="009214BE">
        <w:rPr>
          <w:rtl/>
        </w:rPr>
        <w:t xml:space="preserve">3 </w:t>
      </w:r>
      <w:r w:rsidR="00515A37">
        <w:rPr>
          <w:rtl/>
        </w:rPr>
        <w:t>–</w:t>
      </w:r>
      <w:r w:rsidRPr="009214BE">
        <w:rPr>
          <w:rtl/>
        </w:rPr>
        <w:t xml:space="preserve"> אלה תיקוני הבהרה. מה אמרנו בחוק?</w:t>
      </w:r>
      <w:r w:rsidR="00515A37">
        <w:rPr>
          <w:rtl/>
        </w:rPr>
        <w:t xml:space="preserve"> </w:t>
      </w:r>
      <w:r w:rsidRPr="009214BE">
        <w:rPr>
          <w:rtl/>
        </w:rPr>
        <w:t>אמרנו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מתייחסים</w:t>
      </w:r>
      <w:r w:rsidR="00515A37">
        <w:rPr>
          <w:rtl/>
        </w:rPr>
        <w:t xml:space="preserve"> </w:t>
      </w:r>
      <w:r w:rsidRPr="009214BE">
        <w:rPr>
          <w:rtl/>
        </w:rPr>
        <w:t>לחובות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החקלאים,</w:t>
      </w:r>
      <w:r w:rsidR="00515A37">
        <w:rPr>
          <w:rtl/>
        </w:rPr>
        <w:t xml:space="preserve"> </w:t>
      </w:r>
      <w:r w:rsidRPr="009214BE">
        <w:rPr>
          <w:rtl/>
        </w:rPr>
        <w:t>שנובעים</w:t>
      </w:r>
      <w:r w:rsidR="00515A37">
        <w:rPr>
          <w:rtl/>
        </w:rPr>
        <w:t xml:space="preserve"> </w:t>
      </w:r>
      <w:r w:rsidRPr="009214BE">
        <w:rPr>
          <w:rtl/>
        </w:rPr>
        <w:t>מהחקלאות, עד שנת 1987.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משפט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פסק,</w:t>
      </w:r>
      <w:r w:rsidR="00515A37">
        <w:rPr>
          <w:rtl/>
        </w:rPr>
        <w:t xml:space="preserve"> </w:t>
      </w:r>
      <w:r w:rsidRPr="009214BE">
        <w:rPr>
          <w:rtl/>
        </w:rPr>
        <w:t>שהחוק חל רק על אותם חובות שאדם כבר היה צריך לפרוע ולא פרע</w:t>
      </w:r>
      <w:r w:rsidR="00515A37">
        <w:rPr>
          <w:rtl/>
        </w:rPr>
        <w:t xml:space="preserve"> </w:t>
      </w:r>
      <w:r w:rsidRPr="009214BE">
        <w:rPr>
          <w:rtl/>
        </w:rPr>
        <w:t>אותם,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מדבר על חלויות עתידיות.</w:t>
      </w:r>
      <w:r w:rsidR="00515A37">
        <w:rPr>
          <w:rtl/>
        </w:rPr>
        <w:t xml:space="preserve"> </w:t>
      </w:r>
      <w:r w:rsidRPr="009214BE">
        <w:rPr>
          <w:rtl/>
        </w:rPr>
        <w:t>אנחנו באים להבהיר את העניין הזה. אנו באים</w:t>
      </w:r>
      <w:r w:rsidR="00515A37">
        <w:rPr>
          <w:rtl/>
        </w:rPr>
        <w:t xml:space="preserve"> </w:t>
      </w:r>
      <w:r w:rsidRPr="009214BE">
        <w:rPr>
          <w:rtl/>
        </w:rPr>
        <w:t>לומר, שגם הלוואה שנלקחה כדי להחליף הלוואה שנלקחה ב</w:t>
      </w:r>
      <w:r w:rsidR="00515A37">
        <w:rPr>
          <w:rtl/>
        </w:rPr>
        <w:t>-</w:t>
      </w:r>
      <w:r w:rsidRPr="009214BE">
        <w:rPr>
          <w:rtl/>
        </w:rPr>
        <w:t>1987, גם עליה חל החוק, משום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מדברים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כל אותם חובות עד 1987, וגם אלה שנלקחו להחליף אותם או חובות</w:t>
      </w:r>
      <w:r w:rsidR="00515A37">
        <w:rPr>
          <w:rtl/>
        </w:rPr>
        <w:t xml:space="preserve"> </w:t>
      </w:r>
      <w:r w:rsidRPr="009214BE">
        <w:rPr>
          <w:rtl/>
        </w:rPr>
        <w:t>שנפרסו. כך שבחלק הזה יש הבהרה בלבד.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את העניין של מי שעזב את המושב כבר הסברתי. בעניין הסגר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לא לכלל אזרחי מדינת ישראל? תסביר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איני</w:t>
      </w:r>
      <w:r w:rsidR="00515A37">
        <w:rPr>
          <w:rtl/>
        </w:rPr>
        <w:t xml:space="preserve"> </w:t>
      </w:r>
      <w:r w:rsidRPr="009214BE">
        <w:rPr>
          <w:rtl/>
        </w:rPr>
        <w:t>מתחייב להסביר לך.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מסביר מה שאני מסביר, מה שתבין </w:t>
      </w:r>
      <w:r w:rsidR="00515A37">
        <w:rPr>
          <w:rtl/>
        </w:rPr>
        <w:t>–</w:t>
      </w:r>
      <w:r w:rsidRPr="009214BE">
        <w:rPr>
          <w:rtl/>
        </w:rPr>
        <w:t xml:space="preserve"> תבין, מה שלא</w:t>
      </w:r>
      <w:r w:rsidR="00515A37">
        <w:rPr>
          <w:rtl/>
        </w:rPr>
        <w:t xml:space="preserve"> </w:t>
      </w:r>
      <w:r w:rsidRPr="009214BE">
        <w:rPr>
          <w:rtl/>
        </w:rPr>
        <w:t>תבין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לא תבין, לא יקרה שום אסון. אגב, זה הדדי, גם אם אני לא מבין אותך לפעמים</w:t>
      </w:r>
      <w:r w:rsidR="00515A37">
        <w:rPr>
          <w:rtl/>
        </w:rPr>
        <w:t xml:space="preserve"> </w:t>
      </w:r>
      <w:r w:rsidRPr="009214BE">
        <w:rPr>
          <w:rtl/>
        </w:rPr>
        <w:t>לא קורה אסון, החיים נמשכים.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דן תיכון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לעתים קרובות.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גל, היום הקובע ב</w:t>
      </w:r>
      <w:r w:rsidR="00515A37">
        <w:rPr>
          <w:rtl/>
        </w:rPr>
        <w:t>-</w:t>
      </w:r>
      <w:r w:rsidRPr="009214BE">
        <w:rPr>
          <w:rtl/>
        </w:rPr>
        <w:t>1987 הוא בינואר או בדצמבר?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גדליה גל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31 בדצמבר.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לגבי מיסוי כבר נקבע בחוק ההסדרים, שמי שמקבל מחיקה, היא לא נחשבת הכנסה. זה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שכבר</w:t>
      </w:r>
      <w:r w:rsidR="00515A37">
        <w:rPr>
          <w:rtl/>
        </w:rPr>
        <w:t xml:space="preserve"> </w:t>
      </w:r>
      <w:r w:rsidRPr="009214BE">
        <w:rPr>
          <w:rtl/>
        </w:rPr>
        <w:t>הוסדר.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כבר פסיקה ראשונה של משקם, שנבחר על</w:t>
      </w:r>
      <w:r w:rsidR="00515A37">
        <w:rPr>
          <w:rtl/>
        </w:rPr>
        <w:t>-</w:t>
      </w:r>
      <w:r w:rsidRPr="009214BE">
        <w:rPr>
          <w:rtl/>
        </w:rPr>
        <w:t>ידי ועדה בראשותה של</w:t>
      </w:r>
      <w:r w:rsidR="00515A37">
        <w:rPr>
          <w:rtl/>
        </w:rPr>
        <w:t xml:space="preserve"> </w:t>
      </w:r>
      <w:r w:rsidRPr="009214BE">
        <w:rPr>
          <w:rtl/>
        </w:rPr>
        <w:t>השופטת ויינשטיין.</w:t>
      </w:r>
      <w:r w:rsidR="00515A37">
        <w:rPr>
          <w:rtl/>
        </w:rPr>
        <w:t xml:space="preserve"> </w:t>
      </w:r>
      <w:r w:rsidRPr="009214BE">
        <w:rPr>
          <w:rtl/>
        </w:rPr>
        <w:t>הוא כבר הוציא פסיקה בעניין אחד ממושבי הנגב, בין חבר לאגודה,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בין אגודה לבנק. לדעתי, הפסיקה תואמת את רוח החוק, מחק את מה שמחק וחייב אותו</w:t>
      </w:r>
      <w:r w:rsidR="00515A37">
        <w:rPr>
          <w:rtl/>
        </w:rPr>
        <w:t xml:space="preserve"> </w:t>
      </w:r>
      <w:r w:rsidRPr="009214BE">
        <w:rPr>
          <w:rtl/>
        </w:rPr>
        <w:t>לשלם את היתרה.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מיכאל איתן שאל בעניין סעיף 4. באים חקלאים ואומרים: אנחנו מכירים</w:t>
      </w:r>
      <w:r w:rsidR="00515A37">
        <w:rPr>
          <w:rtl/>
        </w:rPr>
        <w:t xml:space="preserve"> </w:t>
      </w:r>
      <w:r w:rsidRPr="009214BE">
        <w:rPr>
          <w:rtl/>
        </w:rPr>
        <w:t>בחוב</w:t>
      </w:r>
      <w:r w:rsidR="00515A37">
        <w:rPr>
          <w:rtl/>
        </w:rPr>
        <w:t xml:space="preserve"> </w:t>
      </w:r>
      <w:r w:rsidRPr="009214BE">
        <w:rPr>
          <w:rtl/>
        </w:rPr>
        <w:t>כפי</w:t>
      </w:r>
      <w:r w:rsidR="00515A37">
        <w:rPr>
          <w:rtl/>
        </w:rPr>
        <w:t xml:space="preserve"> </w:t>
      </w:r>
      <w:r w:rsidRPr="009214BE">
        <w:rPr>
          <w:rtl/>
        </w:rPr>
        <w:t>שמופיע</w:t>
      </w:r>
      <w:r w:rsidR="00515A37">
        <w:rPr>
          <w:rtl/>
        </w:rPr>
        <w:t xml:space="preserve"> </w:t>
      </w:r>
      <w:r w:rsidRPr="009214BE">
        <w:rPr>
          <w:rtl/>
        </w:rPr>
        <w:t>בספרי</w:t>
      </w:r>
      <w:r w:rsidR="00515A37">
        <w:rPr>
          <w:rtl/>
        </w:rPr>
        <w:t xml:space="preserve"> </w:t>
      </w:r>
      <w:r w:rsidRPr="009214BE">
        <w:rPr>
          <w:rtl/>
        </w:rPr>
        <w:t>הבנק</w:t>
      </w:r>
      <w:r w:rsidR="00515A37">
        <w:rPr>
          <w:rtl/>
        </w:rPr>
        <w:t xml:space="preserve"> </w:t>
      </w:r>
      <w:r w:rsidRPr="009214BE">
        <w:rPr>
          <w:rtl/>
        </w:rPr>
        <w:t>ובספרי</w:t>
      </w:r>
      <w:r w:rsidR="00515A37">
        <w:rPr>
          <w:rtl/>
        </w:rPr>
        <w:t xml:space="preserve"> </w:t>
      </w:r>
      <w:r w:rsidRPr="009214BE">
        <w:rPr>
          <w:rtl/>
        </w:rPr>
        <w:t>האגודה, אנחנו מבקשים לשלם את מה שתטילו</w:t>
      </w:r>
      <w:r w:rsidR="00515A37">
        <w:rPr>
          <w:rtl/>
        </w:rPr>
        <w:t xml:space="preserve"> </w:t>
      </w:r>
      <w:r w:rsidRPr="009214BE">
        <w:rPr>
          <w:rtl/>
        </w:rPr>
        <w:t>עלינו,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צורך</w:t>
      </w:r>
      <w:r w:rsidR="00515A37">
        <w:rPr>
          <w:rtl/>
        </w:rPr>
        <w:t xml:space="preserve"> </w:t>
      </w:r>
      <w:r w:rsidRPr="009214BE">
        <w:rPr>
          <w:rtl/>
        </w:rPr>
        <w:t>לבדוק</w:t>
      </w:r>
      <w:r w:rsidR="00515A37">
        <w:rPr>
          <w:rtl/>
        </w:rPr>
        <w:t xml:space="preserve"> </w:t>
      </w:r>
      <w:r w:rsidRPr="009214BE">
        <w:rPr>
          <w:rtl/>
        </w:rPr>
        <w:t>את כושר ההחזר שלנו כי אנחנו לא מבקשים שום מחיקה בגין</w:t>
      </w:r>
      <w:r w:rsidR="00515A37">
        <w:rPr>
          <w:rtl/>
        </w:rPr>
        <w:t xml:space="preserve"> </w:t>
      </w:r>
      <w:r w:rsidRPr="009214BE">
        <w:rPr>
          <w:rtl/>
        </w:rPr>
        <w:t>כושר</w:t>
      </w:r>
      <w:r w:rsidR="00515A37">
        <w:rPr>
          <w:rtl/>
        </w:rPr>
        <w:t xml:space="preserve"> </w:t>
      </w:r>
      <w:r w:rsidRPr="009214BE">
        <w:rPr>
          <w:rtl/>
        </w:rPr>
        <w:t>ההחזר.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באים</w:t>
      </w:r>
      <w:r w:rsidR="00515A37">
        <w:rPr>
          <w:rtl/>
        </w:rPr>
        <w:t xml:space="preserve"> </w:t>
      </w:r>
      <w:r w:rsidRPr="009214BE">
        <w:rPr>
          <w:rtl/>
        </w:rPr>
        <w:t>ומציעים מסלול מהיר, אם חבר מושב בא ואומר: אני מכיר</w:t>
      </w:r>
      <w:r w:rsidR="00515A37">
        <w:rPr>
          <w:rtl/>
        </w:rPr>
        <w:t xml:space="preserve"> </w:t>
      </w:r>
      <w:r w:rsidRPr="009214BE">
        <w:rPr>
          <w:rtl/>
        </w:rPr>
        <w:t>ביתרה של 1987, אני מכיר ביתרה של היום, תמחקו מה שצריך למחוק בגין העבר, ותנו לי</w:t>
      </w:r>
      <w:r w:rsidR="00515A37">
        <w:rPr>
          <w:rtl/>
        </w:rPr>
        <w:t xml:space="preserve"> </w:t>
      </w:r>
      <w:r w:rsidRPr="009214BE">
        <w:rPr>
          <w:rtl/>
        </w:rPr>
        <w:t>לשלם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תפרסו</w:t>
      </w:r>
      <w:r w:rsidR="00515A37">
        <w:rPr>
          <w:rtl/>
        </w:rPr>
        <w:t xml:space="preserve"> </w:t>
      </w:r>
      <w:r w:rsidRPr="009214BE">
        <w:rPr>
          <w:rtl/>
        </w:rPr>
        <w:t>לי את התשלומים בלי לבדוק את כושר ההחזר. לא מדובר פה בהרחבה או</w:t>
      </w:r>
      <w:r w:rsidR="00515A37">
        <w:rPr>
          <w:rtl/>
        </w:rPr>
        <w:t xml:space="preserve"> </w:t>
      </w:r>
      <w:r w:rsidRPr="009214BE">
        <w:rPr>
          <w:rtl/>
        </w:rPr>
        <w:t>בתוספת,</w:t>
      </w:r>
      <w:r w:rsidR="00515A37">
        <w:rPr>
          <w:rtl/>
        </w:rPr>
        <w:t xml:space="preserve"> </w:t>
      </w:r>
      <w:r w:rsidRPr="009214BE">
        <w:rPr>
          <w:rtl/>
        </w:rPr>
        <w:t>להיפך. החקלאים באים ואומרים, שלא רוצים שיבדקו את כושר ההחזר שלהם משום</w:t>
      </w:r>
      <w:r w:rsidR="00515A37">
        <w:rPr>
          <w:rtl/>
        </w:rPr>
        <w:t xml:space="preserve"> </w:t>
      </w:r>
      <w:r w:rsidRPr="009214BE">
        <w:rPr>
          <w:rtl/>
        </w:rPr>
        <w:t>שהם</w:t>
      </w:r>
      <w:r w:rsidR="00515A37">
        <w:rPr>
          <w:rtl/>
        </w:rPr>
        <w:t xml:space="preserve"> </w:t>
      </w:r>
      <w:r w:rsidRPr="009214BE">
        <w:rPr>
          <w:rtl/>
        </w:rPr>
        <w:t>מוכנים</w:t>
      </w:r>
      <w:r w:rsidR="00515A37">
        <w:rPr>
          <w:rtl/>
        </w:rPr>
        <w:t xml:space="preserve"> </w:t>
      </w:r>
      <w:r w:rsidRPr="009214BE">
        <w:rPr>
          <w:rtl/>
        </w:rPr>
        <w:t>לשלם</w:t>
      </w:r>
      <w:r w:rsidR="00515A37">
        <w:rPr>
          <w:rtl/>
        </w:rPr>
        <w:t xml:space="preserve"> </w:t>
      </w:r>
      <w:r w:rsidRPr="009214BE">
        <w:rPr>
          <w:rtl/>
        </w:rPr>
        <w:t>את כל מה שמוטל עליהם, הם לא מבקשים שום הקלה בגין כושר ההחזר</w:t>
      </w:r>
      <w:r w:rsidR="00515A37">
        <w:rPr>
          <w:rtl/>
        </w:rPr>
        <w:t xml:space="preserve"> </w:t>
      </w:r>
      <w:r w:rsidRPr="009214BE">
        <w:rPr>
          <w:rtl/>
        </w:rPr>
        <w:t>שלהם.</w:t>
      </w:r>
      <w:r w:rsidR="00515A37">
        <w:rPr>
          <w:rtl/>
        </w:rPr>
        <w:t xml:space="preserve"> </w:t>
      </w:r>
      <w:r w:rsidRPr="009214BE">
        <w:rPr>
          <w:rtl/>
        </w:rPr>
        <w:t>פה מדובר במסלול מהיר כדי שאפשר יהיה לבוא למשקם. אגב, הפסיקה הראשונה של</w:t>
      </w:r>
      <w:r w:rsidR="00515A37">
        <w:rPr>
          <w:rtl/>
        </w:rPr>
        <w:t xml:space="preserve"> </w:t>
      </w:r>
      <w:r w:rsidRPr="009214BE">
        <w:rPr>
          <w:rtl/>
        </w:rPr>
        <w:t>המשקם</w:t>
      </w:r>
      <w:r w:rsidR="00515A37">
        <w:rPr>
          <w:rtl/>
        </w:rPr>
        <w:t xml:space="preserve"> </w:t>
      </w:r>
      <w:r w:rsidRPr="009214BE">
        <w:rPr>
          <w:rtl/>
        </w:rPr>
        <w:t>בנגב היתה במקרה שבאו גם האגודה וגם החבר ואמרו: אנחנו מכירים בכול, אנחנו</w:t>
      </w:r>
      <w:r w:rsidR="00515A37">
        <w:rPr>
          <w:rtl/>
        </w:rPr>
        <w:t xml:space="preserve"> </w:t>
      </w:r>
      <w:r w:rsidRPr="009214BE">
        <w:rPr>
          <w:rtl/>
        </w:rPr>
        <w:t>לא מבקשים שום דבר, תעשה לי חישוב ותשחרר אותי.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יכולתי</w:t>
      </w:r>
      <w:r w:rsidR="00515A37">
        <w:rPr>
          <w:rtl/>
        </w:rPr>
        <w:t xml:space="preserve"> </w:t>
      </w:r>
      <w:r w:rsidRPr="009214BE">
        <w:rPr>
          <w:rtl/>
        </w:rPr>
        <w:t>להפליג</w:t>
      </w:r>
      <w:r w:rsidR="00515A37">
        <w:rPr>
          <w:rtl/>
        </w:rPr>
        <w:t xml:space="preserve"> </w:t>
      </w:r>
      <w:r w:rsidRPr="009214BE">
        <w:rPr>
          <w:rtl/>
        </w:rPr>
        <w:t>ולהסביר כהנה וכהנה. השעה מאוחרת ואנשים מאותתים לי להפסיק.</w:t>
      </w:r>
      <w:r w:rsidR="00515A37">
        <w:rPr>
          <w:rtl/>
        </w:rPr>
        <w:t xml:space="preserve"> </w:t>
      </w:r>
      <w:r w:rsidRPr="009214BE">
        <w:rPr>
          <w:rtl/>
        </w:rPr>
        <w:t>הנושא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מובא לדיון בוועדת הכלכלה; אני שמח שלא בוועדת הכספים. לא הייתי שותף</w:t>
      </w:r>
      <w:r w:rsidR="00515A37">
        <w:rPr>
          <w:rtl/>
        </w:rPr>
        <w:t xml:space="preserve"> </w:t>
      </w:r>
      <w:r w:rsidRPr="009214BE">
        <w:rPr>
          <w:rtl/>
        </w:rPr>
        <w:t>בהליך ההכנה לקריאה הראשונה, זה נעשה על</w:t>
      </w:r>
      <w:r w:rsidR="00515A37">
        <w:rPr>
          <w:rtl/>
        </w:rPr>
        <w:t>-</w:t>
      </w:r>
      <w:r w:rsidRPr="009214BE">
        <w:rPr>
          <w:rtl/>
        </w:rPr>
        <w:t>ידי ועדת הכלכלה. מחר אשתתף בדיון בוועדת</w:t>
      </w:r>
      <w:r w:rsidR="00515A37">
        <w:rPr>
          <w:rtl/>
        </w:rPr>
        <w:t xml:space="preserve"> </w:t>
      </w:r>
      <w:r w:rsidRPr="009214BE">
        <w:rPr>
          <w:rtl/>
        </w:rPr>
        <w:t>הכלכלה,</w:t>
      </w:r>
      <w:r w:rsidR="00515A37">
        <w:rPr>
          <w:rtl/>
        </w:rPr>
        <w:t xml:space="preserve">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שאצביע</w:t>
      </w:r>
      <w:r w:rsidR="00515A37">
        <w:rPr>
          <w:rtl/>
        </w:rPr>
        <w:t xml:space="preserve"> </w:t>
      </w:r>
      <w:r w:rsidRPr="009214BE">
        <w:rPr>
          <w:rtl/>
        </w:rPr>
        <w:t>על הדברים הנוספים. אני רוצה לקוות, שבשבוע הבא יביאו הצעה</w:t>
      </w:r>
      <w:r w:rsidR="00515A37">
        <w:rPr>
          <w:rtl/>
        </w:rPr>
        <w:t xml:space="preserve"> </w:t>
      </w:r>
      <w:r w:rsidRPr="009214BE">
        <w:rPr>
          <w:rtl/>
        </w:rPr>
        <w:t>שתאפשר למגזר החקלאי להשתחרר, כי הגיע הזמן שישתחרר מנטל העבר.</w:t>
      </w:r>
    </w:p>
    <w:p w:rsidR="00515A37" w:rsidRDefault="00515A37" w:rsidP="00515A37">
      <w:pPr>
        <w:rPr>
          <w:rtl/>
        </w:rPr>
      </w:pPr>
    </w:p>
    <w:p w:rsidR="00515A37" w:rsidRDefault="009214BE" w:rsidP="006D375E">
      <w:pPr>
        <w:rPr>
          <w:rtl/>
        </w:rPr>
      </w:pPr>
      <w:r w:rsidRPr="009214BE">
        <w:rPr>
          <w:rtl/>
        </w:rPr>
        <w:t>בעונג</w:t>
      </w:r>
      <w:r w:rsidR="00515A37">
        <w:rPr>
          <w:rtl/>
        </w:rPr>
        <w:t xml:space="preserve"> </w:t>
      </w:r>
      <w:r w:rsidRPr="009214BE">
        <w:rPr>
          <w:rtl/>
        </w:rPr>
        <w:t>רב</w:t>
      </w:r>
      <w:r w:rsidR="00515A37">
        <w:rPr>
          <w:rtl/>
        </w:rPr>
        <w:t xml:space="preserve"> </w:t>
      </w:r>
      <w:r w:rsidRPr="009214BE">
        <w:rPr>
          <w:rtl/>
        </w:rPr>
        <w:t>הייתי</w:t>
      </w:r>
      <w:r w:rsidR="00515A37">
        <w:rPr>
          <w:rtl/>
        </w:rPr>
        <w:t xml:space="preserve"> </w:t>
      </w:r>
      <w:r w:rsidRPr="009214BE">
        <w:rPr>
          <w:rtl/>
        </w:rPr>
        <w:t>פעיל</w:t>
      </w:r>
      <w:r w:rsidR="00515A37">
        <w:rPr>
          <w:rtl/>
        </w:rPr>
        <w:t xml:space="preserve"> </w:t>
      </w:r>
      <w:r w:rsidRPr="009214BE">
        <w:rPr>
          <w:rtl/>
        </w:rPr>
        <w:t>בחודשיים האחרונים כדי להקל את החזר המשכנתאות. אני</w:t>
      </w:r>
      <w:r w:rsidR="00515A37">
        <w:rPr>
          <w:rtl/>
        </w:rPr>
        <w:t xml:space="preserve"> </w:t>
      </w:r>
      <w:r w:rsidRPr="009214BE">
        <w:rPr>
          <w:rtl/>
        </w:rPr>
        <w:t>מקווה</w:t>
      </w:r>
      <w:r w:rsidR="00515A37">
        <w:rPr>
          <w:rtl/>
        </w:rPr>
        <w:t xml:space="preserve"> </w:t>
      </w:r>
      <w:r w:rsidRPr="009214BE">
        <w:rPr>
          <w:rtl/>
        </w:rPr>
        <w:t>שבזמן</w:t>
      </w:r>
      <w:r w:rsidR="00515A37">
        <w:rPr>
          <w:rtl/>
        </w:rPr>
        <w:t xml:space="preserve"> </w:t>
      </w:r>
      <w:r w:rsidRPr="009214BE">
        <w:rPr>
          <w:rtl/>
        </w:rPr>
        <w:t>הקרוב</w:t>
      </w:r>
      <w:r w:rsidR="00515A37">
        <w:rPr>
          <w:rtl/>
        </w:rPr>
        <w:t xml:space="preserve"> </w:t>
      </w:r>
      <w:r w:rsidRPr="009214BE">
        <w:rPr>
          <w:rtl/>
        </w:rPr>
        <w:t>תובא</w:t>
      </w:r>
      <w:r w:rsidR="00515A37">
        <w:rPr>
          <w:rtl/>
        </w:rPr>
        <w:t xml:space="preserve"> </w:t>
      </w:r>
      <w:r w:rsidRPr="009214BE">
        <w:rPr>
          <w:rtl/>
        </w:rPr>
        <w:t>הנה לטיפול הצעת החוק שמורידה את הריבית על המשכנתאות</w:t>
      </w:r>
      <w:r w:rsidR="00515A37">
        <w:rPr>
          <w:rtl/>
        </w:rPr>
        <w:t xml:space="preserve"> </w:t>
      </w:r>
      <w:r w:rsidRPr="009214BE">
        <w:rPr>
          <w:rtl/>
        </w:rPr>
        <w:t>ל</w:t>
      </w:r>
      <w:r w:rsidR="00515A37">
        <w:rPr>
          <w:rtl/>
        </w:rPr>
        <w:t>-</w:t>
      </w:r>
      <w:r w:rsidR="00515A37" w:rsidRPr="009214BE">
        <w:rPr>
          <w:rtl/>
        </w:rPr>
        <w:t>7</w:t>
      </w:r>
      <w:r w:rsidRPr="009214BE">
        <w:rPr>
          <w:rtl/>
        </w:rPr>
        <w:t>.5</w:t>
      </w:r>
      <w:r w:rsidR="006D375E">
        <w:rPr>
          <w:rtl/>
        </w:rPr>
        <w:t>%</w:t>
      </w:r>
      <w:r w:rsidRPr="009214BE">
        <w:rPr>
          <w:rtl/>
        </w:rPr>
        <w:t>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חשבתי שלא רק החקלאים ראויים לטיפול אלא גם המשכנתאות. אם יימצא עוד</w:t>
      </w:r>
      <w:r w:rsidR="00515A37">
        <w:rPr>
          <w:rtl/>
        </w:rPr>
        <w:t xml:space="preserve"> </w:t>
      </w:r>
      <w:r w:rsidRPr="009214BE">
        <w:rPr>
          <w:rtl/>
        </w:rPr>
        <w:t>מגזר כזה, אני לא אהיה האחרון לעזור.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גדליה גל.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להצבעה.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מי בעד הצעת חוק הסדרים במגזר החקלאי</w:t>
      </w:r>
      <w:r w:rsidR="00515A37">
        <w:rPr>
          <w:rtl/>
        </w:rPr>
        <w:t xml:space="preserve"> </w:t>
      </w:r>
      <w:r w:rsidRPr="009214BE">
        <w:rPr>
          <w:rtl/>
        </w:rPr>
        <w:t>המשפחתי (תיקון), בקריאה ראשונה?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צבעה מס' 4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ב</w:t>
      </w:r>
      <w:r w:rsidR="009214BE" w:rsidRPr="009214BE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9214BE" w:rsidRPr="009214BE">
        <w:rPr>
          <w:rtl/>
        </w:rPr>
        <w:t xml:space="preserve"> 16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גד </w:t>
      </w:r>
      <w:r>
        <w:rPr>
          <w:rtl/>
        </w:rPr>
        <w:t>–</w:t>
      </w:r>
      <w:r w:rsidR="009214BE" w:rsidRPr="009214BE">
        <w:rPr>
          <w:rtl/>
        </w:rPr>
        <w:t xml:space="preserve"> 2</w:t>
      </w:r>
    </w:p>
    <w:p w:rsidR="00B91026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מנעים </w:t>
      </w:r>
      <w:r>
        <w:rPr>
          <w:rtl/>
        </w:rPr>
        <w:t>–</w:t>
      </w:r>
      <w:r w:rsidR="009214BE" w:rsidRPr="009214BE">
        <w:rPr>
          <w:rtl/>
        </w:rPr>
        <w:t xml:space="preserve"> 3</w:t>
      </w:r>
      <w:r>
        <w:rPr>
          <w:rtl/>
        </w:rPr>
        <w:t xml:space="preserve"> </w:t>
      </w:r>
    </w:p>
    <w:p w:rsidR="00515A37" w:rsidRDefault="009214BE" w:rsidP="00515A37">
      <w:pPr>
        <w:pStyle w:val="3"/>
        <w:rPr>
          <w:rtl/>
        </w:rPr>
      </w:pPr>
      <w:r w:rsidRPr="009214BE">
        <w:rPr>
          <w:rtl/>
        </w:rPr>
        <w:t>ההצעה להעביר את הצעת חוק הסדרים במגזר החקלאי המשפחתי (תיקון), התשנ"ג</w:t>
      </w:r>
      <w:r w:rsidR="00515A37">
        <w:rPr>
          <w:rtl/>
        </w:rPr>
        <w:t>–</w:t>
      </w:r>
      <w:r w:rsidRPr="009214BE">
        <w:rPr>
          <w:rtl/>
        </w:rPr>
        <w:t>1993,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ל</w:t>
      </w:r>
      <w:r w:rsidR="009214BE" w:rsidRPr="009214BE">
        <w:rPr>
          <w:rtl/>
        </w:rPr>
        <w:t>וועדת הכלכלה נתקבלה.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החוק</w:t>
      </w:r>
      <w:r w:rsidR="00515A37">
        <w:rPr>
          <w:rtl/>
        </w:rPr>
        <w:t xml:space="preserve"> </w:t>
      </w:r>
      <w:r w:rsidRPr="009214BE">
        <w:rPr>
          <w:rtl/>
        </w:rPr>
        <w:t>הועברה</w:t>
      </w:r>
      <w:r w:rsidR="00515A37">
        <w:rPr>
          <w:rtl/>
        </w:rPr>
        <w:t xml:space="preserve"> </w:t>
      </w:r>
      <w:r w:rsidRPr="009214BE">
        <w:rPr>
          <w:rtl/>
        </w:rPr>
        <w:t>לוועדת הכלכלה להכנה לקריאה שנייה ולקריאה שלישית. תודה</w:t>
      </w:r>
      <w:r w:rsidR="00515A37">
        <w:rPr>
          <w:rtl/>
        </w:rPr>
        <w:t xml:space="preserve"> </w:t>
      </w:r>
      <w:r w:rsidRPr="009214BE">
        <w:rPr>
          <w:rtl/>
        </w:rPr>
        <w:t>לחברי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לנושא</w:t>
      </w:r>
      <w:r w:rsidR="00515A37">
        <w:rPr>
          <w:rtl/>
        </w:rPr>
        <w:t xml:space="preserve"> </w:t>
      </w:r>
      <w:r w:rsidRPr="009214BE">
        <w:rPr>
          <w:rtl/>
        </w:rPr>
        <w:t>הבא: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הרשויות</w:t>
      </w:r>
      <w:r w:rsidR="00515A37">
        <w:rPr>
          <w:rtl/>
        </w:rPr>
        <w:t xml:space="preserve"> </w:t>
      </w:r>
      <w:r w:rsidRPr="009214BE">
        <w:rPr>
          <w:rtl/>
        </w:rPr>
        <w:t>המקומיות</w:t>
      </w:r>
      <w:r w:rsidR="00515A37">
        <w:rPr>
          <w:rtl/>
        </w:rPr>
        <w:t xml:space="preserve"> </w:t>
      </w:r>
      <w:r w:rsidRPr="009214BE">
        <w:rPr>
          <w:rtl/>
        </w:rPr>
        <w:t>(העברת תשלומים</w:t>
      </w:r>
      <w:r w:rsidR="00515A37">
        <w:rPr>
          <w:rtl/>
        </w:rPr>
        <w:t xml:space="preserve"> </w:t>
      </w:r>
      <w:r w:rsidRPr="009214BE">
        <w:rPr>
          <w:rtl/>
        </w:rPr>
        <w:t>מהמדינה), התשנ"ג</w:t>
      </w:r>
      <w:r w:rsidR="00515A37">
        <w:rPr>
          <w:rtl/>
        </w:rPr>
        <w:t>–</w:t>
      </w:r>
      <w:r w:rsidRPr="009214BE">
        <w:rPr>
          <w:rtl/>
        </w:rPr>
        <w:t>1993. חבר הכנסת אלול איננו.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 עוברים לנושא הבא.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1"/>
        <w:rPr>
          <w:rtl/>
        </w:rPr>
      </w:pPr>
      <w:bookmarkStart w:id="9" w:name="_Toc457721978"/>
      <w:r w:rsidRPr="00515A37">
        <w:rPr>
          <w:rtl/>
        </w:rPr>
        <w:t xml:space="preserve">הצעת חוק הרשויות המקומיות (בחירת ראש הרשות וסגניו וכהונתם) (תיקון </w:t>
      </w:r>
      <w:r>
        <w:rPr>
          <w:rtl/>
        </w:rPr>
        <w:t>–</w:t>
      </w:r>
      <w:r w:rsidRPr="00515A37">
        <w:rPr>
          <w:rtl/>
        </w:rPr>
        <w:t xml:space="preserve"> ראש רשות</w:t>
      </w:r>
      <w:bookmarkEnd w:id="9"/>
    </w:p>
    <w:p w:rsidR="00515A37" w:rsidRDefault="00515A37" w:rsidP="00515A37">
      <w:pPr>
        <w:pStyle w:val="1"/>
        <w:rPr>
          <w:rtl/>
        </w:rPr>
      </w:pPr>
      <w:bookmarkStart w:id="10" w:name="_Toc457721979"/>
      <w:r w:rsidRPr="00515A37">
        <w:rPr>
          <w:rtl/>
        </w:rPr>
        <w:t>שהתפטר), התשנ"ג</w:t>
      </w:r>
      <w:r>
        <w:rPr>
          <w:rtl/>
        </w:rPr>
        <w:t>–</w:t>
      </w:r>
      <w:r w:rsidRPr="00515A37">
        <w:rPr>
          <w:rtl/>
        </w:rPr>
        <w:t>1993</w:t>
      </w:r>
      <w:bookmarkEnd w:id="10"/>
    </w:p>
    <w:p w:rsidR="00515A37" w:rsidRPr="00515A37" w:rsidRDefault="00515A37" w:rsidP="00515A37">
      <w:pPr>
        <w:pStyle w:val="1"/>
        <w:rPr>
          <w:rtl/>
        </w:rPr>
      </w:pPr>
      <w:bookmarkStart w:id="11" w:name="_Toc457721980"/>
      <w:r w:rsidRPr="00515A37">
        <w:rPr>
          <w:rtl/>
        </w:rPr>
        <w:t>(קריאה ראשונה)</w:t>
      </w:r>
      <w:bookmarkEnd w:id="11"/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הנושא</w:t>
      </w:r>
      <w:r w:rsidR="00515A37">
        <w:rPr>
          <w:rtl/>
        </w:rPr>
        <w:t xml:space="preserve"> </w:t>
      </w:r>
      <w:r w:rsidRPr="009214BE">
        <w:rPr>
          <w:rtl/>
        </w:rPr>
        <w:t>הבא על סדר</w:t>
      </w:r>
      <w:r w:rsidR="00515A37">
        <w:rPr>
          <w:rtl/>
        </w:rPr>
        <w:t>-</w:t>
      </w:r>
      <w:r w:rsidRPr="009214BE">
        <w:rPr>
          <w:rtl/>
        </w:rPr>
        <w:t>היום: הצעת חוק הרשויות המקומיות (בחירת ראש הרשות וסגניו</w:t>
      </w:r>
      <w:r w:rsidR="00515A37">
        <w:rPr>
          <w:rtl/>
        </w:rPr>
        <w:t xml:space="preserve"> </w:t>
      </w:r>
      <w:r w:rsidRPr="009214BE">
        <w:rPr>
          <w:rtl/>
        </w:rPr>
        <w:t>וכהונתם)</w:t>
      </w:r>
      <w:r w:rsidR="00515A37">
        <w:rPr>
          <w:rtl/>
        </w:rPr>
        <w:t xml:space="preserve"> </w:t>
      </w:r>
      <w:r w:rsidRPr="009214BE">
        <w:rPr>
          <w:rtl/>
        </w:rPr>
        <w:t>(תיקון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ראש רשות שהתפטר), התשנ"ג</w:t>
      </w:r>
      <w:r w:rsidR="00515A37">
        <w:rPr>
          <w:rtl/>
        </w:rPr>
        <w:t>–</w:t>
      </w:r>
      <w:r w:rsidRPr="009214BE">
        <w:rPr>
          <w:rtl/>
        </w:rPr>
        <w:t>1993. יציג את החוק חבר הכנסת סאלח</w:t>
      </w:r>
      <w:r w:rsidR="00515A37">
        <w:rPr>
          <w:rtl/>
        </w:rPr>
        <w:t xml:space="preserve"> </w:t>
      </w:r>
      <w:r w:rsidRPr="009214BE">
        <w:rPr>
          <w:rtl/>
        </w:rPr>
        <w:t>טריף,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אני שמח להביא בפניכם היום הצעת חוק</w:t>
      </w:r>
      <w:r w:rsidR="00515A37">
        <w:rPr>
          <w:rtl/>
        </w:rPr>
        <w:t xml:space="preserve"> </w:t>
      </w:r>
      <w:r w:rsidRPr="009214BE">
        <w:rPr>
          <w:rtl/>
        </w:rPr>
        <w:t>שעובדה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וסוכמה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דעת משרד הפנים ומשרד המשפטים ובהסכמה כללית של ועדת</w:t>
      </w:r>
      <w:r w:rsidR="00515A37">
        <w:rPr>
          <w:rtl/>
        </w:rPr>
        <w:t xml:space="preserve"> </w:t>
      </w:r>
      <w:r w:rsidRPr="009214BE">
        <w:rPr>
          <w:rtl/>
        </w:rPr>
        <w:t>הפנים של הכנסת וגם של מרכז השלטון המקומי. מטרת החוק הזה היא לשים קץ לתופעה קשה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>-</w:t>
      </w:r>
      <w:r w:rsidRPr="009214BE">
        <w:rPr>
          <w:rtl/>
        </w:rPr>
        <w:t>בריאה</w:t>
      </w:r>
      <w:r w:rsidR="00515A37">
        <w:rPr>
          <w:rtl/>
        </w:rPr>
        <w:t xml:space="preserve"> </w:t>
      </w:r>
      <w:r w:rsidRPr="009214BE">
        <w:rPr>
          <w:rtl/>
        </w:rPr>
        <w:t>שהשתרשה</w:t>
      </w:r>
      <w:r w:rsidR="00515A37">
        <w:rPr>
          <w:rtl/>
        </w:rPr>
        <w:t xml:space="preserve"> </w:t>
      </w:r>
      <w:r w:rsidRPr="009214BE">
        <w:rPr>
          <w:rtl/>
        </w:rPr>
        <w:t>בשנים</w:t>
      </w:r>
      <w:r w:rsidR="00515A37">
        <w:rPr>
          <w:rtl/>
        </w:rPr>
        <w:t xml:space="preserve"> </w:t>
      </w:r>
      <w:r w:rsidRPr="009214BE">
        <w:rPr>
          <w:rtl/>
        </w:rPr>
        <w:t>האחרונות,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קיום</w:t>
      </w:r>
      <w:r w:rsidR="00515A37">
        <w:rPr>
          <w:rtl/>
        </w:rPr>
        <w:t xml:space="preserve"> </w:t>
      </w:r>
      <w:r w:rsidRPr="009214BE">
        <w:rPr>
          <w:rtl/>
        </w:rPr>
        <w:t>רוטציות חדשות לבקרים בקרב ראשי</w:t>
      </w:r>
      <w:r w:rsidR="00515A37">
        <w:rPr>
          <w:rtl/>
        </w:rPr>
        <w:t xml:space="preserve"> </w:t>
      </w:r>
      <w:r w:rsidRPr="009214BE">
        <w:rPr>
          <w:rtl/>
        </w:rPr>
        <w:t>הרשויות, במיוחד במגזר הדרוזי ובמגזר הערבי.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ידענו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רוטציות</w:t>
      </w:r>
      <w:r w:rsidR="00515A37">
        <w:rPr>
          <w:rtl/>
        </w:rPr>
        <w:t xml:space="preserve"> </w:t>
      </w:r>
      <w:r w:rsidRPr="009214BE">
        <w:rPr>
          <w:rtl/>
        </w:rPr>
        <w:t>אחרות, במקומות אחרים, כמו בני</w:t>
      </w:r>
      <w:r w:rsidR="00515A37">
        <w:rPr>
          <w:rtl/>
        </w:rPr>
        <w:t>-</w:t>
      </w:r>
      <w:r w:rsidRPr="009214BE">
        <w:rPr>
          <w:rtl/>
        </w:rPr>
        <w:t>ברק וכן הלאה. למעשה</w:t>
      </w:r>
      <w:r w:rsidR="00515A37">
        <w:rPr>
          <w:rtl/>
        </w:rPr>
        <w:t xml:space="preserve"> </w:t>
      </w:r>
      <w:r w:rsidRPr="009214BE">
        <w:rPr>
          <w:rtl/>
        </w:rPr>
        <w:t>הרוטציה</w:t>
      </w:r>
      <w:r w:rsidR="00515A37">
        <w:rPr>
          <w:rtl/>
        </w:rPr>
        <w:t xml:space="preserve"> </w:t>
      </w:r>
      <w:r w:rsidRPr="009214BE">
        <w:rPr>
          <w:rtl/>
        </w:rPr>
        <w:t>התבצעה</w:t>
      </w:r>
      <w:r w:rsidR="00515A37">
        <w:rPr>
          <w:rtl/>
        </w:rPr>
        <w:t xml:space="preserve"> </w:t>
      </w:r>
      <w:r w:rsidRPr="009214BE">
        <w:rPr>
          <w:rtl/>
        </w:rPr>
        <w:t>באופן</w:t>
      </w:r>
      <w:r w:rsidR="00515A37">
        <w:rPr>
          <w:rtl/>
        </w:rPr>
        <w:t xml:space="preserve"> </w:t>
      </w:r>
      <w:r w:rsidRPr="009214BE">
        <w:rPr>
          <w:rtl/>
        </w:rPr>
        <w:t>מהיר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כך, שנה אחרי בחירה ישירה של ראש הרשות 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הציבור,</w:t>
      </w:r>
      <w:r w:rsidR="00515A37">
        <w:rPr>
          <w:rtl/>
        </w:rPr>
        <w:t xml:space="preserve"> </w:t>
      </w:r>
      <w:r w:rsidRPr="009214BE">
        <w:rPr>
          <w:rtl/>
        </w:rPr>
        <w:t>מדי</w:t>
      </w:r>
      <w:r w:rsidR="00515A37">
        <w:rPr>
          <w:rtl/>
        </w:rPr>
        <w:t xml:space="preserve"> </w:t>
      </w:r>
      <w:r w:rsidRPr="009214BE">
        <w:rPr>
          <w:rtl/>
        </w:rPr>
        <w:t>שנה או שנה וחצי התבצעה רוטציה בכמה רשויות, והיא באה נגד הצעת חוק</w:t>
      </w:r>
      <w:r w:rsidR="00515A37">
        <w:rPr>
          <w:rtl/>
        </w:rPr>
        <w:t xml:space="preserve"> </w:t>
      </w:r>
      <w:r w:rsidRPr="009214BE">
        <w:rPr>
          <w:rtl/>
        </w:rPr>
        <w:t>קודמת,</w:t>
      </w:r>
      <w:r w:rsidR="00515A37">
        <w:rPr>
          <w:rtl/>
        </w:rPr>
        <w:t xml:space="preserve"> </w:t>
      </w:r>
      <w:r w:rsidRPr="009214BE">
        <w:rPr>
          <w:rtl/>
        </w:rPr>
        <w:t>שבאה</w:t>
      </w:r>
      <w:r w:rsidR="00515A37">
        <w:rPr>
          <w:rtl/>
        </w:rPr>
        <w:t xml:space="preserve"> </w:t>
      </w:r>
      <w:r w:rsidRPr="009214BE">
        <w:rPr>
          <w:rtl/>
        </w:rPr>
        <w:t>לתת</w:t>
      </w:r>
      <w:r w:rsidR="00515A37">
        <w:rPr>
          <w:rtl/>
        </w:rPr>
        <w:t xml:space="preserve"> </w:t>
      </w:r>
      <w:r w:rsidRPr="009214BE">
        <w:rPr>
          <w:rtl/>
        </w:rPr>
        <w:t>כוח</w:t>
      </w:r>
      <w:r w:rsidR="00515A37">
        <w:rPr>
          <w:rtl/>
        </w:rPr>
        <w:t xml:space="preserve"> </w:t>
      </w:r>
      <w:r w:rsidRPr="009214BE">
        <w:rPr>
          <w:rtl/>
        </w:rPr>
        <w:t>לראש</w:t>
      </w:r>
      <w:r w:rsidR="00515A37">
        <w:rPr>
          <w:rtl/>
        </w:rPr>
        <w:t xml:space="preserve"> </w:t>
      </w:r>
      <w:r w:rsidRPr="009214BE">
        <w:rPr>
          <w:rtl/>
        </w:rPr>
        <w:t>הרשות שנבחר ישירות על</w:t>
      </w:r>
      <w:r w:rsidR="00515A37">
        <w:rPr>
          <w:rtl/>
        </w:rPr>
        <w:t>-</w:t>
      </w:r>
      <w:r w:rsidRPr="009214BE">
        <w:rPr>
          <w:rtl/>
        </w:rPr>
        <w:t>ידי הציבור, שלא יישאר תלוי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בחסדי גורמים קואליציוניים, שלא יהיה תלוי בחסדי חברי המועצה. ירצו </w:t>
      </w:r>
      <w:r w:rsidR="00515A37">
        <w:rPr>
          <w:rtl/>
        </w:rPr>
        <w:t>–</w:t>
      </w:r>
      <w:r w:rsidRPr="009214BE">
        <w:rPr>
          <w:rtl/>
        </w:rPr>
        <w:t xml:space="preserve"> ישאירו אותו</w:t>
      </w:r>
      <w:r w:rsidR="00515A37">
        <w:rPr>
          <w:rtl/>
        </w:rPr>
        <w:t xml:space="preserve"> </w:t>
      </w:r>
      <w:r w:rsidRPr="009214BE">
        <w:rPr>
          <w:rtl/>
        </w:rPr>
        <w:t>כראש</w:t>
      </w:r>
      <w:r w:rsidR="00515A37">
        <w:rPr>
          <w:rtl/>
        </w:rPr>
        <w:t xml:space="preserve"> </w:t>
      </w:r>
      <w:r w:rsidRPr="009214BE">
        <w:rPr>
          <w:rtl/>
        </w:rPr>
        <w:t>הרשות,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ירצו</w:t>
      </w:r>
      <w:r w:rsidR="00515A37">
        <w:rPr>
          <w:rtl/>
        </w:rPr>
        <w:t xml:space="preserve"> – </w:t>
      </w:r>
      <w:r w:rsidRPr="009214BE">
        <w:rPr>
          <w:rtl/>
        </w:rPr>
        <w:t>כדי שישיגו את מבוקשם ואת האינטרסים האישיים שלהם, הם</w:t>
      </w:r>
      <w:r w:rsidR="00515A37">
        <w:rPr>
          <w:rtl/>
        </w:rPr>
        <w:t xml:space="preserve"> </w:t>
      </w:r>
      <w:r w:rsidRPr="009214BE">
        <w:rPr>
          <w:rtl/>
        </w:rPr>
        <w:t>יכולים למעשה להחליף אותו בכל יום.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במצב</w:t>
      </w:r>
      <w:r w:rsidR="00515A37">
        <w:rPr>
          <w:rtl/>
        </w:rPr>
        <w:t xml:space="preserve"> </w:t>
      </w:r>
      <w:r w:rsidRPr="009214BE">
        <w:rPr>
          <w:rtl/>
        </w:rPr>
        <w:t>שנוצר,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מדבר מתוך ניסיון של עשר שנים כראש רשות, ראש המועצה של</w:t>
      </w:r>
      <w:r w:rsidR="00515A37">
        <w:rPr>
          <w:rtl/>
        </w:rPr>
        <w:t xml:space="preserve"> </w:t>
      </w:r>
      <w:r w:rsidRPr="009214BE">
        <w:rPr>
          <w:rtl/>
        </w:rPr>
        <w:t>ג'וליס,</w:t>
      </w:r>
      <w:r w:rsidR="00515A37">
        <w:rPr>
          <w:rtl/>
        </w:rPr>
        <w:t xml:space="preserve"> </w:t>
      </w:r>
      <w:r w:rsidRPr="009214BE">
        <w:rPr>
          <w:rtl/>
        </w:rPr>
        <w:t>וכמי</w:t>
      </w:r>
      <w:r w:rsidR="00515A37">
        <w:rPr>
          <w:rtl/>
        </w:rPr>
        <w:t xml:space="preserve"> </w:t>
      </w:r>
      <w:r w:rsidRPr="009214BE">
        <w:rPr>
          <w:rtl/>
        </w:rPr>
        <w:t>שעומד</w:t>
      </w:r>
      <w:r w:rsidR="00515A37">
        <w:rPr>
          <w:rtl/>
        </w:rPr>
        <w:t xml:space="preserve"> </w:t>
      </w:r>
      <w:r w:rsidRPr="009214BE">
        <w:rPr>
          <w:rtl/>
        </w:rPr>
        <w:t>בראש</w:t>
      </w:r>
      <w:r w:rsidR="00515A37">
        <w:rPr>
          <w:rtl/>
        </w:rPr>
        <w:t xml:space="preserve"> </w:t>
      </w:r>
      <w:r w:rsidRPr="009214BE">
        <w:rPr>
          <w:rtl/>
        </w:rPr>
        <w:t>ארגון</w:t>
      </w:r>
      <w:r w:rsidR="00515A37">
        <w:rPr>
          <w:rtl/>
        </w:rPr>
        <w:t xml:space="preserve"> </w:t>
      </w:r>
      <w:r w:rsidRPr="009214BE">
        <w:rPr>
          <w:rtl/>
        </w:rPr>
        <w:t>הרשויות</w:t>
      </w:r>
      <w:r w:rsidR="00515A37">
        <w:rPr>
          <w:rtl/>
        </w:rPr>
        <w:t xml:space="preserve"> </w:t>
      </w:r>
      <w:r w:rsidRPr="009214BE">
        <w:rPr>
          <w:rtl/>
        </w:rPr>
        <w:t>הדרוזיות,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לומר שהתופעה</w:t>
      </w:r>
      <w:r w:rsidR="00515A37">
        <w:rPr>
          <w:rtl/>
        </w:rPr>
        <w:t xml:space="preserve"> </w:t>
      </w:r>
      <w:r w:rsidRPr="009214BE">
        <w:rPr>
          <w:rtl/>
        </w:rPr>
        <w:t>הלא</w:t>
      </w:r>
      <w:r w:rsidR="00515A37">
        <w:rPr>
          <w:rtl/>
        </w:rPr>
        <w:t>-</w:t>
      </w:r>
      <w:r w:rsidRPr="009214BE">
        <w:rPr>
          <w:rtl/>
        </w:rPr>
        <w:t>בריאה</w:t>
      </w:r>
      <w:r w:rsidR="00515A37">
        <w:rPr>
          <w:rtl/>
        </w:rPr>
        <w:t xml:space="preserve"> </w:t>
      </w:r>
      <w:r w:rsidRPr="009214BE">
        <w:rPr>
          <w:rtl/>
        </w:rPr>
        <w:t>הזאת הביאה נזקים רבים.</w:t>
      </w:r>
      <w:r w:rsidR="00515A37">
        <w:rPr>
          <w:rtl/>
        </w:rPr>
        <w:t xml:space="preserve"> </w:t>
      </w:r>
      <w:r w:rsidRPr="009214BE">
        <w:rPr>
          <w:rtl/>
        </w:rPr>
        <w:t>גם למדינה היא הביאה נזקים רבים, משום שבשיטת</w:t>
      </w:r>
      <w:r w:rsidR="00515A37">
        <w:rPr>
          <w:rtl/>
        </w:rPr>
        <w:t xml:space="preserve"> </w:t>
      </w:r>
      <w:r w:rsidRPr="009214BE">
        <w:rPr>
          <w:rtl/>
        </w:rPr>
        <w:t>הרוטציה</w:t>
      </w:r>
      <w:r w:rsidR="00515A37">
        <w:rPr>
          <w:rtl/>
        </w:rPr>
        <w:t xml:space="preserve"> </w:t>
      </w:r>
      <w:r w:rsidRPr="009214BE">
        <w:rPr>
          <w:rtl/>
        </w:rPr>
        <w:t>שהיתה</w:t>
      </w:r>
      <w:r w:rsidR="00515A37">
        <w:rPr>
          <w:rtl/>
        </w:rPr>
        <w:t xml:space="preserve"> </w:t>
      </w:r>
      <w:r w:rsidRPr="009214BE">
        <w:rPr>
          <w:rtl/>
        </w:rPr>
        <w:t>יכלו</w:t>
      </w:r>
      <w:r w:rsidR="00515A37">
        <w:rPr>
          <w:rtl/>
        </w:rPr>
        <w:t xml:space="preserve"> </w:t>
      </w:r>
      <w:r w:rsidRPr="009214BE">
        <w:rPr>
          <w:rtl/>
        </w:rPr>
        <w:t>ראשי הרשויות להסתבך בחובות רבים, יכלו לבזבז כספים בשכונה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שלהם או להשקיע בדברים שהם אימצו לעצמם ללא שום קשר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 הכנסת העומדים, אתם מפריעים לנואם, אנחנו שומעים אתכם עד כאן.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אותם</w:t>
      </w:r>
      <w:r w:rsidR="00515A37">
        <w:rPr>
          <w:rtl/>
        </w:rPr>
        <w:t xml:space="preserve"> </w:t>
      </w:r>
      <w:r w:rsidRPr="009214BE">
        <w:rPr>
          <w:rtl/>
        </w:rPr>
        <w:t>ראשי רשויות יכלו ליצור גירעונות גדולים ללא שום בקרה, ללא שום חשבון.</w:t>
      </w:r>
      <w:r w:rsidR="00515A37">
        <w:rPr>
          <w:rtl/>
        </w:rPr>
        <w:t xml:space="preserve"> </w:t>
      </w:r>
      <w:r w:rsidRPr="009214BE">
        <w:rPr>
          <w:rtl/>
        </w:rPr>
        <w:t>הרי</w:t>
      </w:r>
      <w:r w:rsidR="00515A37">
        <w:rPr>
          <w:rtl/>
        </w:rPr>
        <w:t xml:space="preserve"> </w:t>
      </w:r>
      <w:r w:rsidRPr="009214BE">
        <w:rPr>
          <w:rtl/>
        </w:rPr>
        <w:t>הוא לא צריך לתת דין</w:t>
      </w:r>
      <w:r w:rsidR="00515A37">
        <w:rPr>
          <w:rtl/>
        </w:rPr>
        <w:t>-</w:t>
      </w:r>
      <w:r w:rsidRPr="009214BE">
        <w:rPr>
          <w:rtl/>
        </w:rPr>
        <w:t>וחשבון לבוחר אחר כך, הוא היה צריך להתחלף, ולא ידעו מי</w:t>
      </w:r>
      <w:r w:rsidR="00515A37">
        <w:rPr>
          <w:rtl/>
        </w:rPr>
        <w:t xml:space="preserve"> </w:t>
      </w:r>
      <w:r w:rsidRPr="009214BE">
        <w:rPr>
          <w:rtl/>
        </w:rPr>
        <w:t>עשה</w:t>
      </w:r>
      <w:r w:rsidR="00515A37">
        <w:rPr>
          <w:rtl/>
        </w:rPr>
        <w:t xml:space="preserve"> </w:t>
      </w:r>
      <w:r w:rsidRPr="009214BE">
        <w:rPr>
          <w:rtl/>
        </w:rPr>
        <w:t>מה,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ידע מה עושה הגזבר ומה עשה מזכיר המועצה, ולא ידע לעשות פיתוח</w:t>
      </w:r>
      <w:r w:rsidR="00515A37">
        <w:rPr>
          <w:rtl/>
        </w:rPr>
        <w:t xml:space="preserve"> </w:t>
      </w:r>
      <w:r w:rsidRPr="009214BE">
        <w:rPr>
          <w:rtl/>
        </w:rPr>
        <w:t>רב</w:t>
      </w:r>
      <w:r w:rsidR="00515A37">
        <w:rPr>
          <w:rtl/>
        </w:rPr>
        <w:t>-</w:t>
      </w:r>
      <w:r w:rsidRPr="009214BE">
        <w:rPr>
          <w:rtl/>
        </w:rPr>
        <w:t>שנתי</w:t>
      </w:r>
      <w:r w:rsidR="00515A37">
        <w:rPr>
          <w:rtl/>
        </w:rPr>
        <w:t xml:space="preserve"> </w:t>
      </w:r>
      <w:r w:rsidRPr="009214BE">
        <w:rPr>
          <w:rtl/>
        </w:rPr>
        <w:t>לאותו</w:t>
      </w:r>
      <w:r w:rsidR="00515A37">
        <w:rPr>
          <w:rtl/>
        </w:rPr>
        <w:t xml:space="preserve"> </w:t>
      </w:r>
      <w:r w:rsidRPr="009214BE">
        <w:rPr>
          <w:rtl/>
        </w:rPr>
        <w:t>יישוב ולאותה רשות. הדבר אכן גרם לחוסר פיתוח ביישובים רבים שבהם</w:t>
      </w:r>
      <w:r w:rsidR="00515A37">
        <w:rPr>
          <w:rtl/>
        </w:rPr>
        <w:t xml:space="preserve"> </w:t>
      </w:r>
      <w:r w:rsidRPr="009214BE">
        <w:rPr>
          <w:rtl/>
        </w:rPr>
        <w:t>זה התבצע.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הגירעונות</w:t>
      </w:r>
      <w:r w:rsidR="00515A37">
        <w:rPr>
          <w:rtl/>
        </w:rPr>
        <w:t xml:space="preserve"> </w:t>
      </w:r>
      <w:r w:rsidRPr="009214BE">
        <w:rPr>
          <w:rtl/>
        </w:rPr>
        <w:t>שתפחו</w:t>
      </w:r>
      <w:r w:rsidR="00515A37">
        <w:rPr>
          <w:rtl/>
        </w:rPr>
        <w:t xml:space="preserve"> </w:t>
      </w:r>
      <w:r w:rsidRPr="009214BE">
        <w:rPr>
          <w:rtl/>
        </w:rPr>
        <w:t>בכמה מקומות גם הם מצביעים על הבעיה. בפעם האחרונה שעמדתי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הדוכן</w:t>
      </w:r>
      <w:r w:rsidR="00515A37">
        <w:rPr>
          <w:rtl/>
        </w:rPr>
        <w:t xml:space="preserve"> </w:t>
      </w:r>
      <w:r w:rsidRPr="009214BE">
        <w:rPr>
          <w:rtl/>
        </w:rPr>
        <w:t>דיברתי</w:t>
      </w:r>
      <w:r w:rsidR="00515A37">
        <w:rPr>
          <w:rtl/>
        </w:rPr>
        <w:t xml:space="preserve"> </w:t>
      </w:r>
      <w:r w:rsidRPr="009214BE">
        <w:rPr>
          <w:rtl/>
        </w:rPr>
        <w:t>על בית</w:t>
      </w:r>
      <w:r w:rsidR="00515A37">
        <w:rPr>
          <w:rtl/>
        </w:rPr>
        <w:t>-</w:t>
      </w:r>
      <w:r w:rsidRPr="009214BE">
        <w:rPr>
          <w:rtl/>
        </w:rPr>
        <w:t>ג'ן, שבה התחלפו רק שלושה ראשי רשות, אבל בזה היה די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לגלגל</w:t>
      </w:r>
      <w:r w:rsidR="00515A37">
        <w:rPr>
          <w:rtl/>
        </w:rPr>
        <w:t xml:space="preserve"> </w:t>
      </w:r>
      <w:r w:rsidRPr="009214BE">
        <w:rPr>
          <w:rtl/>
        </w:rPr>
        <w:t>ולהגיע לגירעון של 3 מיליוני שקל, שלמעשה שיתק את הרשות ואת פעולותיה</w:t>
      </w:r>
      <w:r w:rsidR="00515A37">
        <w:rPr>
          <w:rtl/>
        </w:rPr>
        <w:t xml:space="preserve"> </w:t>
      </w:r>
      <w:r w:rsidRPr="009214BE">
        <w:rPr>
          <w:rtl/>
        </w:rPr>
        <w:t>ולא אפשר פיתוח.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העניין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בא</w:t>
      </w:r>
      <w:r w:rsidR="00515A37">
        <w:rPr>
          <w:rtl/>
        </w:rPr>
        <w:t xml:space="preserve"> </w:t>
      </w:r>
      <w:r w:rsidRPr="009214BE">
        <w:rPr>
          <w:rtl/>
        </w:rPr>
        <w:t>לסייע לכל אותם מקומות שלא הצליחו להתגבר על בעיות מקומיות</w:t>
      </w:r>
      <w:r w:rsidR="00515A37">
        <w:rPr>
          <w:rtl/>
        </w:rPr>
        <w:t xml:space="preserve"> </w:t>
      </w:r>
      <w:r w:rsidRPr="009214BE">
        <w:rPr>
          <w:rtl/>
        </w:rPr>
        <w:t>קטנות</w:t>
      </w:r>
      <w:r w:rsidR="00515A37">
        <w:rPr>
          <w:rtl/>
        </w:rPr>
        <w:t xml:space="preserve"> </w:t>
      </w:r>
      <w:r w:rsidRPr="009214BE">
        <w:rPr>
          <w:rtl/>
        </w:rPr>
        <w:t>ולהשתלב</w:t>
      </w:r>
      <w:r w:rsidR="00515A37">
        <w:rPr>
          <w:rtl/>
        </w:rPr>
        <w:t xml:space="preserve"> </w:t>
      </w:r>
      <w:r w:rsidRPr="009214BE">
        <w:rPr>
          <w:rtl/>
        </w:rPr>
        <w:t>בדמוקרטיה</w:t>
      </w:r>
      <w:r w:rsidR="00515A37">
        <w:rPr>
          <w:rtl/>
        </w:rPr>
        <w:t xml:space="preserve"> </w:t>
      </w:r>
      <w:r w:rsidRPr="009214BE">
        <w:rPr>
          <w:rtl/>
        </w:rPr>
        <w:t>הישראלית,</w:t>
      </w:r>
      <w:r w:rsidR="00515A37">
        <w:rPr>
          <w:rtl/>
        </w:rPr>
        <w:t xml:space="preserve"> </w:t>
      </w:r>
      <w:r w:rsidRPr="009214BE">
        <w:rPr>
          <w:rtl/>
        </w:rPr>
        <w:t>ולתת אפשרות לבחירת ראש רשות על</w:t>
      </w:r>
      <w:r w:rsidR="00515A37">
        <w:rPr>
          <w:rtl/>
        </w:rPr>
        <w:t>-</w:t>
      </w:r>
      <w:r w:rsidRPr="009214BE">
        <w:rPr>
          <w:rtl/>
        </w:rPr>
        <w:t>פי הישגיו</w:t>
      </w:r>
      <w:r w:rsidR="00515A37">
        <w:rPr>
          <w:rtl/>
        </w:rPr>
        <w:t xml:space="preserve"> </w:t>
      </w:r>
      <w:r w:rsidRPr="009214BE">
        <w:rPr>
          <w:rtl/>
        </w:rPr>
        <w:t>ויכולתו,</w:t>
      </w:r>
      <w:r w:rsidR="00515A37">
        <w:rPr>
          <w:rtl/>
        </w:rPr>
        <w:t xml:space="preserve"> </w:t>
      </w:r>
      <w:r w:rsidRPr="009214BE">
        <w:rPr>
          <w:rtl/>
        </w:rPr>
        <w:t>ולתת</w:t>
      </w:r>
      <w:r w:rsidR="00515A37">
        <w:rPr>
          <w:rtl/>
        </w:rPr>
        <w:t xml:space="preserve"> </w:t>
      </w:r>
      <w:r w:rsidRPr="009214BE">
        <w:rPr>
          <w:rtl/>
        </w:rPr>
        <w:t>לו</w:t>
      </w:r>
      <w:r w:rsidR="00515A37">
        <w:rPr>
          <w:rtl/>
        </w:rPr>
        <w:t xml:space="preserve"> </w:t>
      </w:r>
      <w:r w:rsidRPr="009214BE">
        <w:rPr>
          <w:rtl/>
        </w:rPr>
        <w:t>אפשרות</w:t>
      </w:r>
      <w:r w:rsidR="00515A37">
        <w:rPr>
          <w:rtl/>
        </w:rPr>
        <w:t xml:space="preserve"> </w:t>
      </w:r>
      <w:r w:rsidRPr="009214BE">
        <w:rPr>
          <w:rtl/>
        </w:rPr>
        <w:t>לפעול למען היישוב כולו. אני חושב גם שמשרד הפנים לא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לפקח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לעמוד</w:t>
      </w:r>
      <w:r w:rsidR="00515A37">
        <w:rPr>
          <w:rtl/>
        </w:rPr>
        <w:t xml:space="preserve"> </w:t>
      </w:r>
      <w:r w:rsidRPr="009214BE">
        <w:rPr>
          <w:rtl/>
        </w:rPr>
        <w:t>מקרוב</w:t>
      </w:r>
      <w:r w:rsidR="00515A37">
        <w:rPr>
          <w:rtl/>
        </w:rPr>
        <w:t xml:space="preserve"> </w:t>
      </w:r>
      <w:r w:rsidRPr="009214BE">
        <w:rPr>
          <w:rtl/>
        </w:rPr>
        <w:t>על הפעולות של אותה רשות, ולא היה מי שייתן</w:t>
      </w:r>
      <w:r w:rsidR="00515A37">
        <w:rPr>
          <w:rtl/>
        </w:rPr>
        <w:t xml:space="preserve"> </w:t>
      </w:r>
      <w:r w:rsidRPr="009214BE">
        <w:rPr>
          <w:rtl/>
        </w:rPr>
        <w:t>דין</w:t>
      </w:r>
      <w:r w:rsidR="00515A37">
        <w:rPr>
          <w:rtl/>
        </w:rPr>
        <w:t>-</w:t>
      </w:r>
      <w:r w:rsidRPr="009214BE">
        <w:rPr>
          <w:rtl/>
        </w:rPr>
        <w:t>וחשבון.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אומר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כהקדמה.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להסביר,</w:t>
      </w:r>
      <w:r w:rsidR="00515A37">
        <w:rPr>
          <w:rtl/>
        </w:rPr>
        <w:t xml:space="preserve"> </w:t>
      </w:r>
      <w:r w:rsidRPr="009214BE">
        <w:rPr>
          <w:rtl/>
        </w:rPr>
        <w:t>שלמעשה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הצעת החוק הזאת </w:t>
      </w:r>
      <w:r w:rsidR="00515A37">
        <w:rPr>
          <w:rtl/>
        </w:rPr>
        <w:t xml:space="preserve">– </w:t>
      </w:r>
      <w:r w:rsidRPr="009214BE">
        <w:rPr>
          <w:rtl/>
        </w:rPr>
        <w:t>והתיקונים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שהוצעו אחר כך ואכן נכנסו לגופה </w:t>
      </w:r>
      <w:r w:rsidR="00515A37">
        <w:rPr>
          <w:rtl/>
        </w:rPr>
        <w:t>–</w:t>
      </w:r>
      <w:r w:rsidRPr="009214BE">
        <w:rPr>
          <w:rtl/>
        </w:rPr>
        <w:t xml:space="preserve"> מאפשרת לעשות רוטציה של שתי כהונות.</w:t>
      </w:r>
      <w:r w:rsidR="00515A37">
        <w:rPr>
          <w:rtl/>
        </w:rPr>
        <w:t xml:space="preserve"> </w:t>
      </w:r>
      <w:r w:rsidRPr="009214BE">
        <w:rPr>
          <w:rtl/>
        </w:rPr>
        <w:t>כלומר,</w:t>
      </w:r>
      <w:r w:rsidR="00515A37">
        <w:rPr>
          <w:rtl/>
        </w:rPr>
        <w:t xml:space="preserve"> </w:t>
      </w:r>
      <w:r w:rsidRPr="009214BE">
        <w:rPr>
          <w:rtl/>
        </w:rPr>
        <w:t>במקרה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 ראש רשות שכיהן לפחות 30 חודש </w:t>
      </w:r>
      <w:r w:rsidR="00515A37">
        <w:rPr>
          <w:rtl/>
        </w:rPr>
        <w:t>–</w:t>
      </w:r>
      <w:r w:rsidRPr="009214BE">
        <w:rPr>
          <w:rtl/>
        </w:rPr>
        <w:t xml:space="preserve"> דהיינו, כמחצית תקופת הכהונה </w:t>
      </w:r>
      <w:r w:rsidR="00515A37">
        <w:rPr>
          <w:rtl/>
        </w:rPr>
        <w:t xml:space="preserve">– </w:t>
      </w:r>
      <w:r w:rsidRPr="009214BE">
        <w:rPr>
          <w:rtl/>
        </w:rPr>
        <w:t>עדיין יכולים להשתמש בחוק הקודם ולבחור ראש רשות חדש תחתיו מבין חברי המועצה, וזה</w:t>
      </w:r>
      <w:r w:rsidR="00515A37">
        <w:rPr>
          <w:rtl/>
        </w:rPr>
        <w:t xml:space="preserve"> </w:t>
      </w:r>
      <w:r w:rsidRPr="009214BE">
        <w:rPr>
          <w:rtl/>
        </w:rPr>
        <w:t>לפי סעיף 26 לדיני הרשויות המקומיות.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אבל,</w:t>
      </w:r>
      <w:r w:rsidR="00515A37">
        <w:rPr>
          <w:rtl/>
        </w:rPr>
        <w:t xml:space="preserve"> </w:t>
      </w:r>
      <w:r w:rsidRPr="009214BE">
        <w:rPr>
          <w:rtl/>
        </w:rPr>
        <w:t>במידה</w:t>
      </w:r>
      <w:r w:rsidR="00515A37">
        <w:rPr>
          <w:rtl/>
        </w:rPr>
        <w:t xml:space="preserve"> </w:t>
      </w:r>
      <w:r w:rsidRPr="009214BE">
        <w:rPr>
          <w:rtl/>
        </w:rPr>
        <w:t>שהתפטר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רשות</w:t>
      </w:r>
      <w:r w:rsidR="00515A37">
        <w:rPr>
          <w:rtl/>
        </w:rPr>
        <w:t xml:space="preserve"> </w:t>
      </w:r>
      <w:r w:rsidRPr="009214BE">
        <w:rPr>
          <w:rtl/>
        </w:rPr>
        <w:t>לפני שמלאו 30 חודשים לכהונתו, פחות ממחצית</w:t>
      </w:r>
      <w:r w:rsidR="00515A37">
        <w:rPr>
          <w:rtl/>
        </w:rPr>
        <w:t xml:space="preserve"> </w:t>
      </w:r>
      <w:r w:rsidRPr="009214BE">
        <w:rPr>
          <w:rtl/>
        </w:rPr>
        <w:t>תקופת</w:t>
      </w:r>
      <w:r w:rsidR="00515A37">
        <w:rPr>
          <w:rtl/>
        </w:rPr>
        <w:t xml:space="preserve"> </w:t>
      </w:r>
      <w:r w:rsidRPr="009214BE">
        <w:rPr>
          <w:rtl/>
        </w:rPr>
        <w:t>הכהונה,</w:t>
      </w:r>
      <w:r w:rsidR="00515A37">
        <w:rPr>
          <w:rtl/>
        </w:rPr>
        <w:t xml:space="preserve"> </w:t>
      </w:r>
      <w:r w:rsidRPr="009214BE">
        <w:rPr>
          <w:rtl/>
        </w:rPr>
        <w:t>ובדק וסבר שר הפנים כי ההתפטרות נבעה מהסכם מוקדם של חילופי ראשי</w:t>
      </w:r>
      <w:r w:rsidR="00515A37">
        <w:rPr>
          <w:rtl/>
        </w:rPr>
        <w:t xml:space="preserve"> </w:t>
      </w:r>
      <w:r w:rsidRPr="009214BE">
        <w:rPr>
          <w:rtl/>
        </w:rPr>
        <w:t>רשות, של רוטציה, יכול שר הפנים לפעול ולהורות על אחת משלוש הדרכים הבאות:</w:t>
      </w:r>
      <w:r w:rsidR="00515A37">
        <w:rPr>
          <w:rtl/>
        </w:rPr>
        <w:t xml:space="preserve"> </w:t>
      </w:r>
      <w:r w:rsidRPr="009214BE">
        <w:rPr>
          <w:rtl/>
        </w:rPr>
        <w:t>האחת,</w:t>
      </w:r>
      <w:r w:rsidR="00515A37">
        <w:rPr>
          <w:rtl/>
        </w:rPr>
        <w:t xml:space="preserve"> </w:t>
      </w:r>
      <w:r w:rsidRPr="009214BE">
        <w:rPr>
          <w:rtl/>
        </w:rPr>
        <w:t>להורות על עריכת בחירות נפרדות לראש הרשות, מה שנקרא בסעיף 24ב "בחירות מיוחדות".</w:t>
      </w:r>
      <w:r w:rsidR="00515A37">
        <w:rPr>
          <w:rtl/>
        </w:rPr>
        <w:t xml:space="preserve"> </w:t>
      </w:r>
      <w:r w:rsidRPr="009214BE">
        <w:rPr>
          <w:rtl/>
        </w:rPr>
        <w:t>הכוונה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בעיקר לבחירת ראש רשות מתוך חברי המועצה הקיימים ללא בחירה כללית של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המועצה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כל חבריה. זאת אומרת, יכול להיבחר אחד מחברי המועצה הקיימת, כאשר</w:t>
      </w:r>
      <w:r w:rsidR="00515A37">
        <w:rPr>
          <w:rtl/>
        </w:rPr>
        <w:t xml:space="preserve"> </w:t>
      </w:r>
      <w:r w:rsidRPr="009214BE">
        <w:rPr>
          <w:rtl/>
        </w:rPr>
        <w:t>קבוצת</w:t>
      </w:r>
      <w:r w:rsidR="00515A37">
        <w:rPr>
          <w:rtl/>
        </w:rPr>
        <w:t xml:space="preserve"> </w:t>
      </w:r>
      <w:r w:rsidRPr="009214BE">
        <w:rPr>
          <w:rtl/>
        </w:rPr>
        <w:t>בוחרים</w:t>
      </w:r>
      <w:r w:rsidR="00515A37">
        <w:rPr>
          <w:rtl/>
        </w:rPr>
        <w:t xml:space="preserve"> </w:t>
      </w:r>
      <w:r w:rsidRPr="009214BE">
        <w:rPr>
          <w:rtl/>
        </w:rPr>
        <w:t>או חמישית מכלל חברי המועצה רשאים להציע מועמד.</w:t>
      </w:r>
      <w:r w:rsidR="00515A37">
        <w:rPr>
          <w:rtl/>
        </w:rPr>
        <w:t xml:space="preserve"> </w:t>
      </w:r>
      <w:r w:rsidRPr="009214BE">
        <w:rPr>
          <w:rtl/>
        </w:rPr>
        <w:t>יש גם אפשרות ששר</w:t>
      </w:r>
      <w:r w:rsidR="00515A37">
        <w:rPr>
          <w:rtl/>
        </w:rPr>
        <w:t xml:space="preserve"> </w:t>
      </w:r>
      <w:r w:rsidRPr="009214BE">
        <w:rPr>
          <w:rtl/>
        </w:rPr>
        <w:t>הפנים יורה על עריכת בחירות כלליות, הכול לפי הצורך באותו מקום. אפשרות נוספת היא</w:t>
      </w:r>
      <w:r w:rsidR="00515A37">
        <w:rPr>
          <w:rtl/>
        </w:rPr>
        <w:t xml:space="preserve"> </w:t>
      </w:r>
      <w:r w:rsidRPr="009214BE">
        <w:rPr>
          <w:rtl/>
        </w:rPr>
        <w:t>להורות,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שהדבר</w:t>
      </w:r>
      <w:r w:rsidR="00515A37">
        <w:rPr>
          <w:rtl/>
        </w:rPr>
        <w:t xml:space="preserve"> </w:t>
      </w:r>
      <w:r w:rsidRPr="009214BE">
        <w:rPr>
          <w:rtl/>
        </w:rPr>
        <w:t>מתבצע היום במידה שיש תקלות רבות באותה רשות, על מינוי ועדה</w:t>
      </w:r>
      <w:r w:rsidR="00515A37">
        <w:rPr>
          <w:rtl/>
        </w:rPr>
        <w:t xml:space="preserve"> </w:t>
      </w:r>
      <w:r w:rsidRPr="009214BE">
        <w:rPr>
          <w:rtl/>
        </w:rPr>
        <w:t>קרואה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מועצה חדשה למילוי תפקידי המועצה לפי סעיף 143 לפקודת העיריות או סעיף</w:t>
      </w:r>
      <w:r w:rsidR="00515A37">
        <w:rPr>
          <w:rtl/>
        </w:rPr>
        <w:t xml:space="preserve"> </w:t>
      </w:r>
      <w:r w:rsidRPr="009214BE">
        <w:rPr>
          <w:rtl/>
        </w:rPr>
        <w:t>38 לפקודת המועצות המקומיות.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התיקון לחוק שאני מביא בפניכם היום, רבותי חברי הכנסת. כאמור, אני מקווה</w:t>
      </w:r>
      <w:r w:rsidR="00515A37">
        <w:rPr>
          <w:rtl/>
        </w:rPr>
        <w:t xml:space="preserve"> </w:t>
      </w:r>
      <w:r w:rsidRPr="009214BE">
        <w:rPr>
          <w:rtl/>
        </w:rPr>
        <w:t>מאוד</w:t>
      </w:r>
      <w:r w:rsidR="00515A37">
        <w:rPr>
          <w:rtl/>
        </w:rPr>
        <w:t xml:space="preserve"> </w:t>
      </w:r>
      <w:r w:rsidRPr="009214BE">
        <w:rPr>
          <w:rtl/>
        </w:rPr>
        <w:t>לזכות</w:t>
      </w:r>
      <w:r w:rsidR="00515A37">
        <w:rPr>
          <w:rtl/>
        </w:rPr>
        <w:t xml:space="preserve"> </w:t>
      </w:r>
      <w:r w:rsidRPr="009214BE">
        <w:rPr>
          <w:rtl/>
        </w:rPr>
        <w:t>בתמיכתכם,</w:t>
      </w:r>
      <w:r w:rsidR="00515A37">
        <w:rPr>
          <w:rtl/>
        </w:rPr>
        <w:t xml:space="preserve"> </w:t>
      </w:r>
      <w:r w:rsidRPr="009214BE">
        <w:rPr>
          <w:rtl/>
        </w:rPr>
        <w:t>לאחר שהחוק גובש בוועדת הפנים על דעת כל הרשויות ועל דעת</w:t>
      </w:r>
      <w:r w:rsidR="00515A37">
        <w:rPr>
          <w:rtl/>
        </w:rPr>
        <w:t xml:space="preserve"> </w:t>
      </w:r>
      <w:r w:rsidRPr="009214BE">
        <w:rPr>
          <w:rtl/>
        </w:rPr>
        <w:t>מרכז השלטון המקומי. אני מודה לכם ואני מקווה לתמיכתכם.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תודה,</w:t>
      </w:r>
      <w:r w:rsidR="00515A37">
        <w:rPr>
          <w:rtl/>
        </w:rPr>
        <w:t xml:space="preserve"> </w:t>
      </w: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סאלח טריף, על הצעת החוק ועל הצגתה. אנחנו עוברים</w:t>
      </w:r>
      <w:r w:rsidR="00515A37">
        <w:rPr>
          <w:rtl/>
        </w:rPr>
        <w:t xml:space="preserve"> </w:t>
      </w:r>
      <w:r w:rsidRPr="009214BE">
        <w:rPr>
          <w:rtl/>
        </w:rPr>
        <w:t>לדיון.</w:t>
      </w:r>
      <w:r w:rsidR="00515A37">
        <w:rPr>
          <w:rtl/>
        </w:rPr>
        <w:t xml:space="preserve"> </w:t>
      </w:r>
      <w:r w:rsidRPr="009214BE">
        <w:rPr>
          <w:rtl/>
        </w:rPr>
        <w:t>לפני</w:t>
      </w:r>
      <w:r w:rsidR="00515A37">
        <w:rPr>
          <w:rtl/>
        </w:rPr>
        <w:t xml:space="preserve"> </w:t>
      </w:r>
      <w:r w:rsidRPr="009214BE">
        <w:rPr>
          <w:rtl/>
        </w:rPr>
        <w:t>כן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להודיע שרשימת הדוברים סגורה. ראשון הדוברים </w:t>
      </w:r>
      <w:r w:rsidR="00515A37">
        <w:rPr>
          <w:rtl/>
        </w:rPr>
        <w:t>–</w:t>
      </w:r>
      <w:r w:rsidRPr="009214BE">
        <w:rPr>
          <w:rtl/>
        </w:rPr>
        <w:t xml:space="preserve"> 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מיכאל איתן.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חגי מירום;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עובדיה עלי,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איננו;</w:t>
      </w:r>
      <w:r w:rsidR="00515A37">
        <w:rPr>
          <w:rtl/>
        </w:rPr>
        <w:t xml:space="preserve"> </w:t>
      </w:r>
      <w:r w:rsidRPr="009214BE">
        <w:rPr>
          <w:rtl/>
        </w:rPr>
        <w:t>אחריו</w:t>
      </w:r>
      <w:r w:rsidR="00515A37">
        <w:rPr>
          <w:rtl/>
        </w:rPr>
        <w:t xml:space="preserve"> –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גדליה גל, הוא איננו;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יוסף</w:t>
      </w:r>
      <w:r w:rsidR="00515A37">
        <w:rPr>
          <w:rtl/>
        </w:rPr>
        <w:t xml:space="preserve"> </w:t>
      </w:r>
      <w:r w:rsidRPr="009214BE">
        <w:rPr>
          <w:rtl/>
        </w:rPr>
        <w:t>בא</w:t>
      </w:r>
      <w:r w:rsidR="00515A37">
        <w:rPr>
          <w:rtl/>
        </w:rPr>
        <w:t>-</w:t>
      </w:r>
      <w:r w:rsidRPr="009214BE">
        <w:rPr>
          <w:rtl/>
        </w:rPr>
        <w:t>גד.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כנסת נכבדה, בעת האחרונה אני מוצא את עצמי פעם שנייה מדבר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בעקבות ידידי </w:t>
      </w:r>
      <w:r w:rsidR="00515A37">
        <w:rPr>
          <w:rtl/>
        </w:rPr>
        <w:t>–</w:t>
      </w:r>
      <w:r w:rsidRPr="009214BE">
        <w:rPr>
          <w:rtl/>
        </w:rPr>
        <w:t xml:space="preserve"> כך אני מרשה לעצמי לקרוא לו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סאלח טריף. פעם שנייה אני</w:t>
      </w:r>
      <w:r w:rsidR="00515A37">
        <w:rPr>
          <w:rtl/>
        </w:rPr>
        <w:t xml:space="preserve"> </w:t>
      </w:r>
      <w:r w:rsidRPr="009214BE">
        <w:rPr>
          <w:rtl/>
        </w:rPr>
        <w:t>מוצא את עצמי חולק על הצעותיו בגלל היבטים עקרוניים.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סאלח טריף מציע לנו, כמו שהציע לנו בפעם קודמת, הצעת חוק שנועדה</w:t>
      </w:r>
      <w:r w:rsidR="00515A37">
        <w:rPr>
          <w:rtl/>
        </w:rPr>
        <w:t xml:space="preserve"> </w:t>
      </w:r>
      <w:r w:rsidRPr="009214BE">
        <w:rPr>
          <w:rtl/>
        </w:rPr>
        <w:t>לתקן</w:t>
      </w:r>
      <w:r w:rsidR="00515A37">
        <w:rPr>
          <w:rtl/>
        </w:rPr>
        <w:t xml:space="preserve"> </w:t>
      </w:r>
      <w:r w:rsidRPr="009214BE">
        <w:rPr>
          <w:rtl/>
        </w:rPr>
        <w:t>עיוות.</w:t>
      </w:r>
      <w:r w:rsidR="00515A37">
        <w:rPr>
          <w:rtl/>
        </w:rPr>
        <w:t xml:space="preserve"> </w:t>
      </w:r>
      <w:r w:rsidRPr="009214BE">
        <w:rPr>
          <w:rtl/>
        </w:rPr>
        <w:t>אחת</w:t>
      </w:r>
      <w:r w:rsidR="00515A37">
        <w:rPr>
          <w:rtl/>
        </w:rPr>
        <w:t xml:space="preserve"> </w:t>
      </w:r>
      <w:r w:rsidRPr="009214BE">
        <w:rPr>
          <w:rtl/>
        </w:rPr>
        <w:t>הבעיות בחקיקה היא, שלפעמים כשמנסים לתקן עיוות יוצרים עיוות</w:t>
      </w:r>
      <w:r w:rsidR="00515A37">
        <w:rPr>
          <w:rtl/>
        </w:rPr>
        <w:t xml:space="preserve"> </w:t>
      </w:r>
      <w:r w:rsidRPr="009214BE">
        <w:rPr>
          <w:rtl/>
        </w:rPr>
        <w:t>גדול לא פחות על</w:t>
      </w:r>
      <w:r w:rsidR="00515A37">
        <w:rPr>
          <w:rtl/>
        </w:rPr>
        <w:t>-</w:t>
      </w:r>
      <w:r w:rsidRPr="009214BE">
        <w:rPr>
          <w:rtl/>
        </w:rPr>
        <w:t>ידי עצם התיקון.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נכון,</w:t>
      </w:r>
      <w:r w:rsidR="00515A37">
        <w:rPr>
          <w:rtl/>
        </w:rPr>
        <w:t xml:space="preserve"> </w:t>
      </w:r>
      <w:r w:rsidRPr="009214BE">
        <w:rPr>
          <w:rtl/>
        </w:rPr>
        <w:t>יש תופעות שליליות. בפעם הקודמת התריע בפנינו חבר הכנסת סאלח טריף על</w:t>
      </w:r>
      <w:r w:rsidR="00515A37">
        <w:rPr>
          <w:rtl/>
        </w:rPr>
        <w:t xml:space="preserve"> </w:t>
      </w:r>
      <w:r w:rsidRPr="009214BE">
        <w:rPr>
          <w:rtl/>
        </w:rPr>
        <w:t>כך,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אנשים</w:t>
      </w:r>
      <w:r w:rsidR="00515A37">
        <w:rPr>
          <w:rtl/>
        </w:rPr>
        <w:t xml:space="preserve"> </w:t>
      </w:r>
      <w:r w:rsidRPr="009214BE">
        <w:rPr>
          <w:rtl/>
        </w:rPr>
        <w:t>שמציגים</w:t>
      </w:r>
      <w:r w:rsidR="00515A37">
        <w:rPr>
          <w:rtl/>
        </w:rPr>
        <w:t xml:space="preserve"> </w:t>
      </w:r>
      <w:r w:rsidRPr="009214BE">
        <w:rPr>
          <w:rtl/>
        </w:rPr>
        <w:t>מועמדות</w:t>
      </w:r>
      <w:r w:rsidR="00515A37">
        <w:rPr>
          <w:rtl/>
        </w:rPr>
        <w:t xml:space="preserve"> </w:t>
      </w:r>
      <w:r w:rsidRPr="009214BE">
        <w:rPr>
          <w:rtl/>
        </w:rPr>
        <w:t>לכנסת</w:t>
      </w:r>
      <w:r w:rsidR="00515A37">
        <w:rPr>
          <w:rtl/>
        </w:rPr>
        <w:t xml:space="preserve"> </w:t>
      </w:r>
      <w:r w:rsidRPr="009214BE">
        <w:rPr>
          <w:rtl/>
        </w:rPr>
        <w:t>ובעברם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בהתנהגותם בעבר היו כתמים</w:t>
      </w:r>
      <w:r w:rsidR="00515A37">
        <w:rPr>
          <w:rtl/>
        </w:rPr>
        <w:t xml:space="preserve"> </w:t>
      </w:r>
      <w:r w:rsidRPr="009214BE">
        <w:rPr>
          <w:rtl/>
        </w:rPr>
        <w:t>מסוימים,</w:t>
      </w:r>
      <w:r w:rsidR="00515A37">
        <w:rPr>
          <w:rtl/>
        </w:rPr>
        <w:t xml:space="preserve"> </w:t>
      </w:r>
      <w:r w:rsidRPr="009214BE">
        <w:rPr>
          <w:rtl/>
        </w:rPr>
        <w:t>שלדעתו</w:t>
      </w:r>
      <w:r w:rsidR="00515A37">
        <w:rPr>
          <w:rtl/>
        </w:rPr>
        <w:t xml:space="preserve"> </w:t>
      </w:r>
      <w:r w:rsidRPr="009214BE">
        <w:rPr>
          <w:rtl/>
        </w:rPr>
        <w:t>הם היו צריכים לפסול אותם מלהיות חברי כנסת. הוא הציע הצעת חוק</w:t>
      </w:r>
      <w:r w:rsidR="00515A37">
        <w:rPr>
          <w:rtl/>
        </w:rPr>
        <w:t xml:space="preserve"> </w:t>
      </w:r>
      <w:r w:rsidRPr="009214BE">
        <w:rPr>
          <w:rtl/>
        </w:rPr>
        <w:t>שאנחנו,</w:t>
      </w:r>
      <w:r w:rsidR="00515A37">
        <w:rPr>
          <w:rtl/>
        </w:rPr>
        <w:t xml:space="preserve"> </w:t>
      </w:r>
      <w:r w:rsidRPr="009214BE">
        <w:rPr>
          <w:rtl/>
        </w:rPr>
        <w:t>120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כנסת,</w:t>
      </w:r>
      <w:r w:rsidR="00515A37">
        <w:rPr>
          <w:rtl/>
        </w:rPr>
        <w:t xml:space="preserve"> </w:t>
      </w:r>
      <w:r w:rsidRPr="009214BE">
        <w:rPr>
          <w:rtl/>
        </w:rPr>
        <w:t>נקבע בחוק שסוג מסוים של אזרחים, ש</w:t>
      </w:r>
      <w:r w:rsidR="00515A37">
        <w:rPr>
          <w:rtl/>
        </w:rPr>
        <w:t>-</w:t>
      </w:r>
      <w:r w:rsidRPr="009214BE">
        <w:rPr>
          <w:rtl/>
        </w:rPr>
        <w:t>40,000 איש במדינת</w:t>
      </w:r>
      <w:r w:rsidR="00515A37">
        <w:rPr>
          <w:rtl/>
        </w:rPr>
        <w:t xml:space="preserve"> </w:t>
      </w:r>
      <w:r w:rsidRPr="009214BE">
        <w:rPr>
          <w:rtl/>
        </w:rPr>
        <w:t>ישראל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רוצים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לראות אותם בכנסת </w:t>
      </w:r>
      <w:r w:rsidR="00515A37">
        <w:rPr>
          <w:rtl/>
        </w:rPr>
        <w:t>–</w:t>
      </w:r>
      <w:r w:rsidRPr="009214BE">
        <w:rPr>
          <w:rtl/>
        </w:rPr>
        <w:t xml:space="preserve"> דעתם של 40,000 איש אינה שווה ושקולה כנגד</w:t>
      </w:r>
      <w:r w:rsidR="00515A37">
        <w:rPr>
          <w:rtl/>
        </w:rPr>
        <w:t xml:space="preserve"> </w:t>
      </w:r>
      <w:r w:rsidRPr="009214BE">
        <w:rPr>
          <w:rtl/>
        </w:rPr>
        <w:t>דעתנו,</w:t>
      </w:r>
      <w:r w:rsidR="00515A37">
        <w:rPr>
          <w:rtl/>
        </w:rPr>
        <w:t xml:space="preserve"> </w:t>
      </w:r>
      <w:r w:rsidRPr="009214BE">
        <w:rPr>
          <w:rtl/>
        </w:rPr>
        <w:t>דעת</w:t>
      </w:r>
      <w:r w:rsidR="00515A37">
        <w:rPr>
          <w:rtl/>
        </w:rPr>
        <w:t xml:space="preserve"> </w:t>
      </w:r>
      <w:r w:rsidRPr="009214BE">
        <w:rPr>
          <w:rtl/>
        </w:rPr>
        <w:t>ה</w:t>
      </w:r>
      <w:r w:rsidR="00515A37">
        <w:rPr>
          <w:rtl/>
        </w:rPr>
        <w:t>-</w:t>
      </w:r>
      <w:r w:rsidRPr="009214BE">
        <w:rPr>
          <w:rtl/>
        </w:rPr>
        <w:t>120, ואנחנו נגיד שהם לא מתאימים. 40,000 איש בדמוקרטיה יגידו כן,</w:t>
      </w:r>
      <w:r w:rsidR="00515A37">
        <w:rPr>
          <w:rtl/>
        </w:rPr>
        <w:t xml:space="preserve"> </w:t>
      </w:r>
      <w:r w:rsidRPr="009214BE">
        <w:rPr>
          <w:rtl/>
        </w:rPr>
        <w:t>אנחנו, 120, נגיד לא. אני חושב שזה תיקון של בעיה מסוימת בדרך שגורמת לעיוות.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היום,</w:t>
      </w:r>
      <w:r w:rsidR="00515A37">
        <w:rPr>
          <w:rtl/>
        </w:rPr>
        <w:t xml:space="preserve"> </w:t>
      </w:r>
      <w:r w:rsidRPr="009214BE">
        <w:rPr>
          <w:rtl/>
        </w:rPr>
        <w:t>דוגמה</w:t>
      </w:r>
      <w:r w:rsidR="00515A37">
        <w:rPr>
          <w:rtl/>
        </w:rPr>
        <w:t xml:space="preserve"> </w:t>
      </w:r>
      <w:r w:rsidRPr="009214BE">
        <w:rPr>
          <w:rtl/>
        </w:rPr>
        <w:t>נוספת. נניח לרגע, חבר הכנסת סאלח טריף, שאנשים שנבחרו, נבחרי</w:t>
      </w:r>
      <w:r w:rsidR="00515A37">
        <w:rPr>
          <w:rtl/>
        </w:rPr>
        <w:t xml:space="preserve"> </w:t>
      </w:r>
      <w:r w:rsidRPr="009214BE">
        <w:rPr>
          <w:rtl/>
        </w:rPr>
        <w:t>ציבור,</w:t>
      </w:r>
      <w:r w:rsidR="00515A37">
        <w:rPr>
          <w:rtl/>
        </w:rPr>
        <w:t xml:space="preserve"> </w:t>
      </w:r>
      <w:r w:rsidRPr="009214BE">
        <w:rPr>
          <w:rtl/>
        </w:rPr>
        <w:t>עושים דברים שבעיניך נראים לא אתיים. ראשית, אם הם לא קבועים בחוק, אנחנו</w:t>
      </w:r>
      <w:r w:rsidR="00515A37">
        <w:rPr>
          <w:rtl/>
        </w:rPr>
        <w:t xml:space="preserve"> </w:t>
      </w:r>
      <w:r w:rsidRPr="009214BE">
        <w:rPr>
          <w:rtl/>
        </w:rPr>
        <w:t>הולכים</w:t>
      </w:r>
      <w:r w:rsidR="00515A37">
        <w:rPr>
          <w:rtl/>
        </w:rPr>
        <w:t xml:space="preserve"> </w:t>
      </w:r>
      <w:r w:rsidRPr="009214BE">
        <w:rPr>
          <w:rtl/>
        </w:rPr>
        <w:t>לפי</w:t>
      </w:r>
      <w:r w:rsidR="00515A37">
        <w:rPr>
          <w:rtl/>
        </w:rPr>
        <w:t xml:space="preserve"> </w:t>
      </w:r>
      <w:r w:rsidRPr="009214BE">
        <w:rPr>
          <w:rtl/>
        </w:rPr>
        <w:t>חוק.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מה שחוקי </w:t>
      </w:r>
      <w:r w:rsidR="00515A37">
        <w:rPr>
          <w:rtl/>
        </w:rPr>
        <w:t>–</w:t>
      </w:r>
      <w:r w:rsidRPr="009214BE">
        <w:rPr>
          <w:rtl/>
        </w:rPr>
        <w:t xml:space="preserve"> חוקי; מה שלא חוקי </w:t>
      </w:r>
      <w:r w:rsidR="00515A37">
        <w:rPr>
          <w:rtl/>
        </w:rPr>
        <w:t>–</w:t>
      </w:r>
      <w:r w:rsidRPr="009214BE">
        <w:rPr>
          <w:rtl/>
        </w:rPr>
        <w:t xml:space="preserve"> צריך להיות לא חוקי. אתה אומר</w:t>
      </w:r>
      <w:r w:rsidR="00515A37">
        <w:rPr>
          <w:rtl/>
        </w:rPr>
        <w:t xml:space="preserve"> </w:t>
      </w:r>
      <w:r w:rsidRPr="009214BE">
        <w:rPr>
          <w:rtl/>
        </w:rPr>
        <w:t>שהסכמי</w:t>
      </w:r>
      <w:r w:rsidR="00515A37">
        <w:rPr>
          <w:rtl/>
        </w:rPr>
        <w:t xml:space="preserve"> </w:t>
      </w:r>
      <w:r w:rsidRPr="009214BE">
        <w:rPr>
          <w:rtl/>
        </w:rPr>
        <w:t>רוטציה</w:t>
      </w:r>
      <w:r w:rsidR="00515A37">
        <w:rPr>
          <w:rtl/>
        </w:rPr>
        <w:t xml:space="preserve"> </w:t>
      </w:r>
      <w:r w:rsidRPr="009214BE">
        <w:rPr>
          <w:rtl/>
        </w:rPr>
        <w:t>מוקדמים</w:t>
      </w:r>
      <w:r w:rsidR="00515A37">
        <w:rPr>
          <w:rtl/>
        </w:rPr>
        <w:t xml:space="preserve"> </w:t>
      </w:r>
      <w:r w:rsidRPr="009214BE">
        <w:rPr>
          <w:rtl/>
        </w:rPr>
        <w:t>מסכלים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כוונת</w:t>
      </w:r>
      <w:r w:rsidR="00515A37">
        <w:rPr>
          <w:rtl/>
        </w:rPr>
        <w:t xml:space="preserve"> </w:t>
      </w:r>
      <w:r w:rsidRPr="009214BE">
        <w:rPr>
          <w:rtl/>
        </w:rPr>
        <w:t>המחוקק, הסכמי רוטציה הרחק מעינו של</w:t>
      </w:r>
      <w:r w:rsidR="00515A37">
        <w:rPr>
          <w:rtl/>
        </w:rPr>
        <w:t xml:space="preserve"> </w:t>
      </w:r>
      <w:r w:rsidRPr="009214BE">
        <w:rPr>
          <w:rtl/>
        </w:rPr>
        <w:t>הציבור,</w:t>
      </w:r>
      <w:r w:rsidR="00515A37">
        <w:rPr>
          <w:rtl/>
        </w:rPr>
        <w:t xml:space="preserve"> </w:t>
      </w:r>
      <w:r w:rsidRPr="009214BE">
        <w:rPr>
          <w:rtl/>
        </w:rPr>
        <w:t>וזה</w:t>
      </w:r>
      <w:r w:rsidR="00515A37">
        <w:rPr>
          <w:rtl/>
        </w:rPr>
        <w:t xml:space="preserve"> </w:t>
      </w:r>
      <w:r w:rsidRPr="009214BE">
        <w:rPr>
          <w:rtl/>
        </w:rPr>
        <w:t>פוגע בעיקרון מקובל עלי, עיקרון של בחירות הוגנות שבהן מציגים בפני</w:t>
      </w:r>
      <w:r w:rsidR="00515A37">
        <w:rPr>
          <w:rtl/>
        </w:rPr>
        <w:t xml:space="preserve"> </w:t>
      </w:r>
      <w:r w:rsidRPr="009214BE">
        <w:rPr>
          <w:rtl/>
        </w:rPr>
        <w:t>הציבור גילוי נאות.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ראשי</w:t>
      </w:r>
      <w:r w:rsidR="00515A37">
        <w:rPr>
          <w:rtl/>
        </w:rPr>
        <w:t xml:space="preserve"> </w:t>
      </w:r>
      <w:r w:rsidRPr="009214BE">
        <w:rPr>
          <w:rtl/>
        </w:rPr>
        <w:t>הציבור</w:t>
      </w:r>
      <w:r w:rsidR="00515A37">
        <w:rPr>
          <w:rtl/>
        </w:rPr>
        <w:t xml:space="preserve"> </w:t>
      </w:r>
      <w:r w:rsidRPr="009214BE">
        <w:rPr>
          <w:rtl/>
        </w:rPr>
        <w:t>האלה ונבחרי הציבור האלה עושים דבר מעוות. מה התשובה? מי צריך</w:t>
      </w:r>
      <w:r w:rsidR="00515A37">
        <w:rPr>
          <w:rtl/>
        </w:rPr>
        <w:t xml:space="preserve"> </w:t>
      </w:r>
      <w:r w:rsidRPr="009214BE">
        <w:rPr>
          <w:rtl/>
        </w:rPr>
        <w:t>להעניש</w:t>
      </w:r>
      <w:r w:rsidR="00515A37">
        <w:rPr>
          <w:rtl/>
        </w:rPr>
        <w:t xml:space="preserve"> </w:t>
      </w:r>
      <w:r w:rsidRPr="009214BE">
        <w:rPr>
          <w:rtl/>
        </w:rPr>
        <w:t>אותם?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להעניש אותם ציבור הבוחרים. תבוא ותאמר: רבותי, האנשים האלה</w:t>
      </w:r>
      <w:r w:rsidR="00515A37">
        <w:rPr>
          <w:rtl/>
        </w:rPr>
        <w:t xml:space="preserve"> </w:t>
      </w:r>
      <w:r w:rsidRPr="009214BE">
        <w:rPr>
          <w:rtl/>
        </w:rPr>
        <w:t>הלכו לבחירות, הם עשו דבר שלא ייעשה, צריך לחזור לבוחר והוא יחליט.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המסקנה</w:t>
      </w:r>
      <w:r w:rsidR="00515A37">
        <w:rPr>
          <w:rtl/>
        </w:rPr>
        <w:t xml:space="preserve"> </w:t>
      </w:r>
      <w:r w:rsidRPr="009214BE">
        <w:rPr>
          <w:rtl/>
        </w:rPr>
        <w:t>שלך?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אתה עושה? אתה אומר: רגע אחד, הם, נבחרי הציבור, פעלו</w:t>
      </w:r>
      <w:r w:rsidR="00515A37">
        <w:rPr>
          <w:rtl/>
        </w:rPr>
        <w:t xml:space="preserve"> </w:t>
      </w:r>
      <w:r w:rsidRPr="009214BE">
        <w:rPr>
          <w:rtl/>
        </w:rPr>
        <w:t>בדרך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נראית,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מי יפתור את הבעיות? </w:t>
      </w:r>
      <w:r w:rsidR="00515A37">
        <w:rPr>
          <w:rtl/>
        </w:rPr>
        <w:t>–</w:t>
      </w:r>
      <w:r w:rsidRPr="009214BE">
        <w:rPr>
          <w:rtl/>
        </w:rPr>
        <w:t xml:space="preserve"> שר הפנים. מה פתאום? מה לשר הפנים ולכל</w:t>
      </w:r>
      <w:r w:rsidR="00515A37">
        <w:rPr>
          <w:rtl/>
        </w:rPr>
        <w:t xml:space="preserve"> </w:t>
      </w:r>
      <w:r w:rsidRPr="009214BE">
        <w:rPr>
          <w:rtl/>
        </w:rPr>
        <w:t>העניין הזה?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או הבוחר.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לשר הפנים ולכל העניין הזה בכלל? הוא חשוב יותר מציבור הבוחרים? עזוב את</w:t>
      </w:r>
      <w:r w:rsidR="00515A37">
        <w:rPr>
          <w:rtl/>
        </w:rPr>
        <w:t xml:space="preserve"> </w:t>
      </w:r>
      <w:r w:rsidRPr="009214BE">
        <w:rPr>
          <w:rtl/>
        </w:rPr>
        <w:t>שר הפנים.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בסדר.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</w:t>
      </w:r>
      <w:r w:rsidR="00515A37">
        <w:rPr>
          <w:rtl/>
        </w:rPr>
        <w:t xml:space="preserve"> </w:t>
      </w:r>
      <w:r w:rsidRPr="009214BE">
        <w:rPr>
          <w:rtl/>
        </w:rPr>
        <w:t>לתת כל כך הרבה סמכויות בידי בעל תפקיד אחד שיש לו כל כך הרבה סמכויות;</w:t>
      </w:r>
      <w:r w:rsidR="00515A37">
        <w:rPr>
          <w:rtl/>
        </w:rPr>
        <w:t xml:space="preserve"> </w:t>
      </w:r>
      <w:r w:rsidRPr="009214BE">
        <w:rPr>
          <w:rtl/>
        </w:rPr>
        <w:t>לתת</w:t>
      </w:r>
      <w:r w:rsidR="00515A37">
        <w:rPr>
          <w:rtl/>
        </w:rPr>
        <w:t xml:space="preserve"> </w:t>
      </w:r>
      <w:r w:rsidRPr="009214BE">
        <w:rPr>
          <w:rtl/>
        </w:rPr>
        <w:t>לו עוד? תראה כמה סמכויות אתה נותן לו. אתה נותן לו סמכות שהוא יקבע בחירות,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יעשה</w:t>
      </w:r>
      <w:r w:rsidR="00515A37">
        <w:rPr>
          <w:rtl/>
        </w:rPr>
        <w:t xml:space="preserve"> </w:t>
      </w:r>
      <w:r w:rsidRPr="009214BE">
        <w:rPr>
          <w:rtl/>
        </w:rPr>
        <w:t>בחירות</w:t>
      </w:r>
      <w:r w:rsidR="00515A37">
        <w:rPr>
          <w:rtl/>
        </w:rPr>
        <w:t xml:space="preserve"> </w:t>
      </w:r>
      <w:r w:rsidRPr="009214BE">
        <w:rPr>
          <w:rtl/>
        </w:rPr>
        <w:t>רק לרשות או למועצה ולרשות או שיהיה מינוי מועצה או ועדה</w:t>
      </w:r>
      <w:r w:rsidR="00515A37">
        <w:rPr>
          <w:rtl/>
        </w:rPr>
        <w:t xml:space="preserve"> </w:t>
      </w:r>
      <w:r w:rsidRPr="009214BE">
        <w:rPr>
          <w:rtl/>
        </w:rPr>
        <w:t>וכו'.</w:t>
      </w:r>
      <w:r w:rsidR="00515A37">
        <w:rPr>
          <w:rtl/>
        </w:rPr>
        <w:t xml:space="preserve"> </w:t>
      </w:r>
      <w:r w:rsidRPr="009214BE">
        <w:rPr>
          <w:rtl/>
        </w:rPr>
        <w:t>בסופו של דבר, כל שר פנים במדינת ישראל הוא גם אישיות פוליטית, וגם אם הוא</w:t>
      </w:r>
      <w:r w:rsidR="00515A37">
        <w:rPr>
          <w:rtl/>
        </w:rPr>
        <w:t xml:space="preserve"> </w:t>
      </w:r>
      <w:r w:rsidRPr="009214BE">
        <w:rPr>
          <w:rtl/>
        </w:rPr>
        <w:t>עושה צדק, לא תמיד הצדק נראה, ולמה להעמיד אותו כאלטרנטיבה לציבור בוחרים?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איתן.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מזמין את חבר הכנסת יוסף בא</w:t>
      </w:r>
      <w:r w:rsidR="00515A37">
        <w:rPr>
          <w:rtl/>
        </w:rPr>
        <w:t>-</w:t>
      </w:r>
      <w:r w:rsidRPr="009214BE">
        <w:rPr>
          <w:rtl/>
        </w:rPr>
        <w:t xml:space="preserve">גד, אחריו </w:t>
      </w:r>
      <w:r w:rsidR="00515A37">
        <w:rPr>
          <w:rtl/>
        </w:rPr>
        <w:t>–</w:t>
      </w:r>
      <w:r w:rsidRPr="009214BE">
        <w:rPr>
          <w:rtl/>
        </w:rPr>
        <w:t xml:space="preserve"> חברת הכנסת מאור; איננה.</w:t>
      </w:r>
      <w:r w:rsidR="00515A37">
        <w:rPr>
          <w:rtl/>
        </w:rPr>
        <w:t xml:space="preserve"> </w:t>
      </w:r>
      <w:r w:rsidRPr="009214BE">
        <w:rPr>
          <w:rtl/>
        </w:rPr>
        <w:t>אחריה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חבר הכנסת יצחק לוי.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יוסף בא</w:t>
      </w:r>
      <w:r>
        <w:rPr>
          <w:rtl/>
        </w:rPr>
        <w:t>-</w:t>
      </w:r>
      <w:r w:rsidRPr="00515A37">
        <w:rPr>
          <w:rtl/>
        </w:rPr>
        <w:t>גד (מולדת):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אתמוך</w:t>
      </w:r>
      <w:r w:rsidR="00515A37">
        <w:rPr>
          <w:rtl/>
        </w:rPr>
        <w:t xml:space="preserve"> </w:t>
      </w:r>
      <w:r w:rsidRPr="009214BE">
        <w:rPr>
          <w:rtl/>
        </w:rPr>
        <w:t>בהצעת החוק של חבר הכנסת סאלח</w:t>
      </w:r>
      <w:r w:rsidR="00515A37">
        <w:rPr>
          <w:rtl/>
        </w:rPr>
        <w:t xml:space="preserve"> </w:t>
      </w:r>
      <w:r w:rsidRPr="009214BE">
        <w:rPr>
          <w:rtl/>
        </w:rPr>
        <w:t>טריף, מפני שההצעה הזאת באה לתקן את איכות השלטון המוניציפלי.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יודעים</w:t>
      </w:r>
      <w:r w:rsidR="00515A37">
        <w:rPr>
          <w:rtl/>
        </w:rPr>
        <w:t xml:space="preserve"> </w:t>
      </w:r>
      <w:r w:rsidRPr="009214BE">
        <w:rPr>
          <w:rtl/>
        </w:rPr>
        <w:t>וזוכרים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הבעיות</w:t>
      </w:r>
      <w:r w:rsidR="00515A37">
        <w:rPr>
          <w:rtl/>
        </w:rPr>
        <w:t xml:space="preserve"> </w:t>
      </w:r>
      <w:r w:rsidRPr="009214BE">
        <w:rPr>
          <w:rtl/>
        </w:rPr>
        <w:t>שהיו, והבעיות האלה חוזרות במגזר הערבי</w:t>
      </w:r>
      <w:r w:rsidR="00515A37">
        <w:rPr>
          <w:rtl/>
        </w:rPr>
        <w:t xml:space="preserve"> </w:t>
      </w:r>
      <w:r w:rsidRPr="009214BE">
        <w:rPr>
          <w:rtl/>
        </w:rPr>
        <w:t>והדרוזי</w:t>
      </w:r>
      <w:r w:rsidR="00515A37">
        <w:rPr>
          <w:rtl/>
        </w:rPr>
        <w:t xml:space="preserve"> </w:t>
      </w:r>
      <w:r w:rsidRPr="009214BE">
        <w:rPr>
          <w:rtl/>
        </w:rPr>
        <w:t>אולי יותר מאשר במגזר היהודי. לכן אני רוצה לשבח את חבר הכנסת סאלח טריף</w:t>
      </w:r>
      <w:r w:rsidR="00515A37">
        <w:rPr>
          <w:rtl/>
        </w:rPr>
        <w:t xml:space="preserve"> </w:t>
      </w:r>
      <w:r w:rsidRPr="009214BE">
        <w:rPr>
          <w:rtl/>
        </w:rPr>
        <w:t>שהציע</w:t>
      </w:r>
      <w:r w:rsidR="00515A37">
        <w:rPr>
          <w:rtl/>
        </w:rPr>
        <w:t xml:space="preserve"> </w:t>
      </w:r>
      <w:r w:rsidRPr="009214BE">
        <w:rPr>
          <w:rtl/>
        </w:rPr>
        <w:t>את החוק.</w:t>
      </w:r>
      <w:r w:rsidR="00515A37">
        <w:rPr>
          <w:rtl/>
        </w:rPr>
        <w:t xml:space="preserve"> </w:t>
      </w:r>
      <w:r w:rsidRPr="009214BE">
        <w:rPr>
          <w:rtl/>
        </w:rPr>
        <w:t>אני חושב שצריך לשנות את איכות השלטון המוניציפלי, ואם יש ציבור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שלא בגר מספיק או שיש אצלו אינטריגות </w:t>
      </w:r>
      <w:r w:rsidR="00515A37">
        <w:rPr>
          <w:rtl/>
        </w:rPr>
        <w:t>–</w:t>
      </w:r>
      <w:r w:rsidRPr="009214BE">
        <w:rPr>
          <w:rtl/>
        </w:rPr>
        <w:t xml:space="preserve"> אנחנו צריכים לעזור שהחיים הפרלמנטריים או</w:t>
      </w:r>
      <w:r w:rsidR="00515A37">
        <w:rPr>
          <w:rtl/>
        </w:rPr>
        <w:t xml:space="preserve"> </w:t>
      </w:r>
      <w:r w:rsidRPr="009214BE">
        <w:rPr>
          <w:rtl/>
        </w:rPr>
        <w:t>הציבוריים יתנהלו כחוק.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 כפי שאמרתי, אתמוך בהצעת החוק שלו.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בא</w:t>
      </w:r>
      <w:r w:rsidR="00515A37">
        <w:rPr>
          <w:rtl/>
        </w:rPr>
        <w:t>-</w:t>
      </w:r>
      <w:r w:rsidRPr="009214BE">
        <w:rPr>
          <w:rtl/>
        </w:rPr>
        <w:t>גד.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מזמין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יצחק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לוי, בבקשה אדוני.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אבי</w:t>
      </w:r>
      <w:r w:rsidR="00515A37">
        <w:rPr>
          <w:rtl/>
        </w:rPr>
        <w:t xml:space="preserve"> </w:t>
      </w:r>
      <w:r w:rsidRPr="009214BE">
        <w:rPr>
          <w:rtl/>
        </w:rPr>
        <w:t>יחזקאל;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איננו.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שאול יהלום.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רבותי חברי הכנסת, אדוני מציע החוק, חבר הכנסת סאלח טריף,</w:t>
      </w:r>
      <w:r w:rsidR="00515A37">
        <w:rPr>
          <w:rtl/>
        </w:rPr>
        <w:t xml:space="preserve"> </w:t>
      </w:r>
      <w:r w:rsidRPr="009214BE">
        <w:rPr>
          <w:rtl/>
        </w:rPr>
        <w:t>אני רוצה לשאול אותך שאלה, מכיוון שבזה תלויה התמיכה שלי, או האי</w:t>
      </w:r>
      <w:r w:rsidR="00515A37">
        <w:rPr>
          <w:rtl/>
        </w:rPr>
        <w:t>-</w:t>
      </w:r>
      <w:r w:rsidRPr="009214BE">
        <w:rPr>
          <w:rtl/>
        </w:rPr>
        <w:t>תמיכה שלי בחוק.</w:t>
      </w:r>
      <w:r w:rsidR="00515A37">
        <w:rPr>
          <w:rtl/>
        </w:rPr>
        <w:t xml:space="preserve"> </w:t>
      </w:r>
      <w:r w:rsidRPr="009214BE">
        <w:rPr>
          <w:rtl/>
        </w:rPr>
        <w:t>אתה</w:t>
      </w:r>
      <w:r w:rsidR="00515A37">
        <w:rPr>
          <w:rtl/>
        </w:rPr>
        <w:t xml:space="preserve"> </w:t>
      </w:r>
      <w:r w:rsidRPr="009214BE">
        <w:rPr>
          <w:rtl/>
        </w:rPr>
        <w:t>קובע</w:t>
      </w:r>
      <w:r w:rsidR="00515A37">
        <w:rPr>
          <w:rtl/>
        </w:rPr>
        <w:t xml:space="preserve"> </w:t>
      </w:r>
      <w:r w:rsidRPr="009214BE">
        <w:rPr>
          <w:rtl/>
        </w:rPr>
        <w:t>פה, בסעיף 2 המתייחס להוספת סעיף 24א(ב):</w:t>
      </w:r>
      <w:r w:rsidR="00515A37">
        <w:rPr>
          <w:rtl/>
        </w:rPr>
        <w:t xml:space="preserve"> </w:t>
      </w:r>
      <w:r w:rsidRPr="009214BE">
        <w:rPr>
          <w:rtl/>
        </w:rPr>
        <w:t>"התפטר ראש רשות לפני שמלאו</w:t>
      </w:r>
      <w:r w:rsidR="00515A37">
        <w:rPr>
          <w:rtl/>
        </w:rPr>
        <w:t xml:space="preserve"> </w:t>
      </w:r>
      <w:r w:rsidRPr="009214BE">
        <w:rPr>
          <w:rtl/>
        </w:rPr>
        <w:t>30</w:t>
      </w:r>
      <w:r w:rsidR="00515A37">
        <w:rPr>
          <w:rtl/>
        </w:rPr>
        <w:t xml:space="preserve"> </w:t>
      </w:r>
      <w:r w:rsidRPr="009214BE">
        <w:rPr>
          <w:rtl/>
        </w:rPr>
        <w:t>חודשים לכהונתו כראש הרשות וסבר שר הפנים כי ההתפטרות נבעה מהסכם בדבר חילופי</w:t>
      </w:r>
      <w:r w:rsidR="00515A37">
        <w:rPr>
          <w:rtl/>
        </w:rPr>
        <w:t xml:space="preserve"> </w:t>
      </w:r>
      <w:r w:rsidRPr="009214BE">
        <w:rPr>
          <w:rtl/>
        </w:rPr>
        <w:t>ראש הרשות, יורה על אחת מאלה", ואתה מונה שלוש דרכים.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נותן פה סמכות בלעדית לשר הפנים, שהיא רחבה מאוד מאוד, ומה יהיה אם יהיה</w:t>
      </w:r>
      <w:r w:rsidR="00515A37">
        <w:rPr>
          <w:rtl/>
        </w:rPr>
        <w:t xml:space="preserve"> </w:t>
      </w:r>
      <w:r w:rsidRPr="009214BE">
        <w:rPr>
          <w:rtl/>
        </w:rPr>
        <w:t>חשבון</w:t>
      </w:r>
      <w:r w:rsidR="00515A37">
        <w:rPr>
          <w:rtl/>
        </w:rPr>
        <w:t xml:space="preserve"> </w:t>
      </w:r>
      <w:r w:rsidRPr="009214BE">
        <w:rPr>
          <w:rtl/>
        </w:rPr>
        <w:t>פוליטי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הפנים עצמו בדרך זו או בדרך אחרת? איך ישקול שר הפנים, אם</w:t>
      </w:r>
      <w:r w:rsidR="00515A37">
        <w:rPr>
          <w:rtl/>
        </w:rPr>
        <w:t xml:space="preserve"> </w:t>
      </w:r>
      <w:r w:rsidRPr="009214BE">
        <w:rPr>
          <w:rtl/>
        </w:rPr>
        <w:t>נכון</w:t>
      </w:r>
      <w:r w:rsidR="00515A37">
        <w:rPr>
          <w:rtl/>
        </w:rPr>
        <w:t xml:space="preserve"> </w:t>
      </w: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לערוך בחירות נפרדות לראש הרשות, עריכת בחירות למועצה ולראש הרשות או</w:t>
      </w:r>
      <w:r w:rsidR="00515A37">
        <w:rPr>
          <w:rtl/>
        </w:rPr>
        <w:t xml:space="preserve"> </w:t>
      </w:r>
      <w:r w:rsidRPr="009214BE">
        <w:rPr>
          <w:rtl/>
        </w:rPr>
        <w:t>מינוי</w:t>
      </w:r>
      <w:r w:rsidR="00515A37">
        <w:rPr>
          <w:rtl/>
        </w:rPr>
        <w:t xml:space="preserve"> </w:t>
      </w:r>
      <w:r w:rsidRPr="009214BE">
        <w:rPr>
          <w:rtl/>
        </w:rPr>
        <w:t>מועצה או ועדה? איך ישקול זאת שר הפנים? על</w:t>
      </w:r>
      <w:r w:rsidR="00515A37">
        <w:rPr>
          <w:rtl/>
        </w:rPr>
        <w:t>-</w:t>
      </w:r>
      <w:r w:rsidRPr="009214BE">
        <w:rPr>
          <w:rtl/>
        </w:rPr>
        <w:t>פי אילו נתונים ישקול את זה שר</w:t>
      </w:r>
      <w:r w:rsidR="00515A37">
        <w:rPr>
          <w:rtl/>
        </w:rPr>
        <w:t xml:space="preserve"> </w:t>
      </w:r>
      <w:r w:rsidRPr="009214BE">
        <w:rPr>
          <w:rtl/>
        </w:rPr>
        <w:t>הפנים?</w:t>
      </w:r>
      <w:r w:rsidR="00515A37">
        <w:rPr>
          <w:rtl/>
        </w:rPr>
        <w:t xml:space="preserve"> </w:t>
      </w:r>
      <w:r w:rsidRPr="009214BE">
        <w:rPr>
          <w:rtl/>
        </w:rPr>
        <w:t>לו באת וקבעת בחוק דרך אחת והיית אומר: התפטר ראש הרשות, ואתה, חבר הכנסת</w:t>
      </w:r>
      <w:r w:rsidR="00515A37">
        <w:rPr>
          <w:rtl/>
        </w:rPr>
        <w:t xml:space="preserve"> </w:t>
      </w:r>
      <w:r w:rsidRPr="009214BE">
        <w:rPr>
          <w:rtl/>
        </w:rPr>
        <w:t>טריף,</w:t>
      </w:r>
      <w:r w:rsidR="00515A37">
        <w:rPr>
          <w:rtl/>
        </w:rPr>
        <w:t xml:space="preserve"> </w:t>
      </w:r>
      <w:r w:rsidRPr="009214BE">
        <w:rPr>
          <w:rtl/>
        </w:rPr>
        <w:t>מתנגד שהבחירה תיעשה בתוך חברי המועצה, כמו שהיום, ואז אתה אומר שיש לקיים</w:t>
      </w:r>
      <w:r w:rsidR="00515A37">
        <w:rPr>
          <w:rtl/>
        </w:rPr>
        <w:t xml:space="preserve"> </w:t>
      </w:r>
      <w:r w:rsidRPr="009214BE">
        <w:rPr>
          <w:rtl/>
        </w:rPr>
        <w:t>בחירות</w:t>
      </w:r>
      <w:r w:rsidR="00515A37">
        <w:rPr>
          <w:rtl/>
        </w:rPr>
        <w:t xml:space="preserve"> </w:t>
      </w:r>
      <w:r w:rsidRPr="009214BE">
        <w:rPr>
          <w:rtl/>
        </w:rPr>
        <w:t>חוזרות,</w:t>
      </w:r>
      <w:r w:rsidR="00515A37">
        <w:rPr>
          <w:rtl/>
        </w:rPr>
        <w:t xml:space="preserve"> </w:t>
      </w:r>
      <w:r w:rsidRPr="009214BE">
        <w:rPr>
          <w:rtl/>
        </w:rPr>
        <w:t>עושים</w:t>
      </w:r>
      <w:r w:rsidR="00515A37">
        <w:rPr>
          <w:rtl/>
        </w:rPr>
        <w:t xml:space="preserve"> </w:t>
      </w:r>
      <w:r w:rsidRPr="009214BE">
        <w:rPr>
          <w:rtl/>
        </w:rPr>
        <w:t>בחירות</w:t>
      </w:r>
      <w:r w:rsidR="00515A37">
        <w:rPr>
          <w:rtl/>
        </w:rPr>
        <w:t xml:space="preserve"> </w:t>
      </w:r>
      <w:r w:rsidRPr="009214BE">
        <w:rPr>
          <w:rtl/>
        </w:rPr>
        <w:t>חוזרות</w:t>
      </w:r>
      <w:r w:rsidR="00515A37">
        <w:rPr>
          <w:rtl/>
        </w:rPr>
        <w:t xml:space="preserve"> </w:t>
      </w:r>
      <w:r w:rsidRPr="009214BE">
        <w:rPr>
          <w:rtl/>
        </w:rPr>
        <w:t>לראש</w:t>
      </w:r>
      <w:r w:rsidR="00515A37">
        <w:rPr>
          <w:rtl/>
        </w:rPr>
        <w:t xml:space="preserve"> </w:t>
      </w:r>
      <w:r w:rsidRPr="009214BE">
        <w:rPr>
          <w:rtl/>
        </w:rPr>
        <w:t>המועצה, עושים בחירות חוזרות לכך,</w:t>
      </w:r>
      <w:r w:rsidR="00515A37">
        <w:rPr>
          <w:rtl/>
        </w:rPr>
        <w:t xml:space="preserve"> </w:t>
      </w:r>
      <w:r w:rsidRPr="009214BE">
        <w:rPr>
          <w:rtl/>
        </w:rPr>
        <w:t>לאחרת.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כך, אפשר היה להתייחס.</w:t>
      </w:r>
      <w:r w:rsidR="00515A37">
        <w:rPr>
          <w:rtl/>
        </w:rPr>
        <w:t xml:space="preserve"> </w:t>
      </w:r>
      <w:r w:rsidRPr="009214BE">
        <w:rPr>
          <w:rtl/>
        </w:rPr>
        <w:t>אבל הצעת החוק הזאת בעצם אומרת: שר</w:t>
      </w:r>
      <w:r w:rsidR="00515A37">
        <w:rPr>
          <w:rtl/>
        </w:rPr>
        <w:t xml:space="preserve"> </w:t>
      </w:r>
      <w:r w:rsidRPr="009214BE">
        <w:rPr>
          <w:rtl/>
        </w:rPr>
        <w:t>הפנים יעשה מה שהוא רוצה. לזה אתה מסכים?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היתה אליך שאלה, חבר הכנסת טריף. נשאלת על</w:t>
      </w:r>
      <w:r w:rsidR="00515A37">
        <w:rPr>
          <w:rtl/>
        </w:rPr>
        <w:t>-</w:t>
      </w:r>
      <w:r w:rsidRPr="009214BE">
        <w:rPr>
          <w:rtl/>
        </w:rPr>
        <w:t>ידי חבר הכנסת יצחק לוי.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שואל,</w:t>
      </w:r>
      <w:r w:rsidR="00515A37">
        <w:rPr>
          <w:rtl/>
        </w:rPr>
        <w:t xml:space="preserve"> </w:t>
      </w:r>
      <w:r w:rsidRPr="009214BE">
        <w:rPr>
          <w:rtl/>
        </w:rPr>
        <w:t>לזה</w:t>
      </w:r>
      <w:r w:rsidR="00515A37">
        <w:rPr>
          <w:rtl/>
        </w:rPr>
        <w:t xml:space="preserve"> </w:t>
      </w:r>
      <w:r w:rsidRPr="009214BE">
        <w:rPr>
          <w:rtl/>
        </w:rPr>
        <w:t>אתה מסכים? כלומר, אתה מסכים ששר הפנים יעשה מה שהוא רוצה,</w:t>
      </w:r>
      <w:r w:rsidR="00515A37">
        <w:rPr>
          <w:rtl/>
        </w:rPr>
        <w:t xml:space="preserve"> </w:t>
      </w:r>
      <w:r w:rsidRPr="009214BE">
        <w:rPr>
          <w:rtl/>
        </w:rPr>
        <w:t>איך שהוא רוצה, באיזה אופן שהוא רוצה?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להשיב.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תשיב, תשיב.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קודם</w:t>
      </w:r>
      <w:r w:rsidR="00515A37">
        <w:rPr>
          <w:rtl/>
        </w:rPr>
        <w:t xml:space="preserve"> </w:t>
      </w:r>
      <w:r w:rsidRPr="009214BE">
        <w:rPr>
          <w:rtl/>
        </w:rPr>
        <w:t>כול,</w:t>
      </w:r>
      <w:r w:rsidR="00515A37">
        <w:rPr>
          <w:rtl/>
        </w:rPr>
        <w:t xml:space="preserve"> </w:t>
      </w:r>
      <w:r w:rsidRPr="009214BE">
        <w:rPr>
          <w:rtl/>
        </w:rPr>
        <w:t>בהצעת</w:t>
      </w:r>
      <w:r w:rsidR="00515A37">
        <w:rPr>
          <w:rtl/>
        </w:rPr>
        <w:t xml:space="preserve"> </w:t>
      </w:r>
      <w:r w:rsidRPr="009214BE">
        <w:rPr>
          <w:rtl/>
        </w:rPr>
        <w:t>החוק</w:t>
      </w:r>
      <w:r w:rsidR="00515A37">
        <w:rPr>
          <w:rtl/>
        </w:rPr>
        <w:t xml:space="preserve"> </w:t>
      </w:r>
      <w:r w:rsidRPr="009214BE">
        <w:rPr>
          <w:rtl/>
        </w:rPr>
        <w:t>המקורית</w:t>
      </w:r>
      <w:r w:rsidR="00515A37">
        <w:rPr>
          <w:rtl/>
        </w:rPr>
        <w:t xml:space="preserve"> </w:t>
      </w:r>
      <w:r w:rsidRPr="009214BE">
        <w:rPr>
          <w:rtl/>
        </w:rPr>
        <w:t>שלי אכן לא הצעתי את זה כך. בדיונים שהיו</w:t>
      </w:r>
      <w:r w:rsidR="00515A37">
        <w:rPr>
          <w:rtl/>
        </w:rPr>
        <w:t xml:space="preserve"> </w:t>
      </w:r>
      <w:r w:rsidRPr="009214BE">
        <w:rPr>
          <w:rtl/>
        </w:rPr>
        <w:t>בוועדת הפנים, על דעת השלטון המקומי נוצרה גישה אחרת. יש הרבה טעם במה שאתה אומר.</w:t>
      </w:r>
      <w:r w:rsidR="00515A37">
        <w:rPr>
          <w:rtl/>
        </w:rPr>
        <w:t xml:space="preserve"> </w:t>
      </w:r>
      <w:r w:rsidRPr="009214BE">
        <w:rPr>
          <w:rtl/>
        </w:rPr>
        <w:t>אני,</w:t>
      </w:r>
      <w:r w:rsidR="00515A37">
        <w:rPr>
          <w:rtl/>
        </w:rPr>
        <w:t xml:space="preserve"> </w:t>
      </w:r>
      <w:r w:rsidRPr="009214BE">
        <w:rPr>
          <w:rtl/>
        </w:rPr>
        <w:t>מתוך כוונה, ללא שום שיקול דעת זר, רציתי לעקור את התופעה הזאת, מתוך שיקול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דעת שהשר לא יצטרך לשקול את השיקול הצר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רוצה לומר לך ממה אני חושש כאן.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אתה הבנת אותי?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הבנתי</w:t>
      </w:r>
      <w:r w:rsidR="00515A37">
        <w:rPr>
          <w:rtl/>
        </w:rPr>
        <w:t xml:space="preserve"> </w:t>
      </w:r>
      <w:r w:rsidRPr="009214BE">
        <w:rPr>
          <w:rtl/>
        </w:rPr>
        <w:t>אותך</w:t>
      </w:r>
      <w:r w:rsidR="00515A37">
        <w:rPr>
          <w:rtl/>
        </w:rPr>
        <w:t xml:space="preserve"> </w:t>
      </w:r>
      <w:r w:rsidRPr="009214BE">
        <w:rPr>
          <w:rtl/>
        </w:rPr>
        <w:t>היטב.</w:t>
      </w:r>
      <w:r w:rsidR="00515A37">
        <w:rPr>
          <w:rtl/>
        </w:rPr>
        <w:t xml:space="preserve"> </w:t>
      </w:r>
      <w:r w:rsidRPr="009214BE">
        <w:rPr>
          <w:rtl/>
        </w:rPr>
        <w:t>חבל שלא השארת את ההצעה שלך כמו שהיתה בהתחלה, היה</w:t>
      </w:r>
      <w:r w:rsidR="00515A37">
        <w:rPr>
          <w:rtl/>
        </w:rPr>
        <w:t xml:space="preserve"> </w:t>
      </w:r>
      <w:r w:rsidRPr="009214BE">
        <w:rPr>
          <w:rtl/>
        </w:rPr>
        <w:t>הרבה יותר קל לתמוך 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סאלח טריף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מדבר על עמדת ועדת הפנים.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מצטער, אני לא מאשים אותך. אני מדבר על ועדת הפנים.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למשל,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יודע</w:t>
      </w:r>
      <w:r w:rsidR="00515A37">
        <w:rPr>
          <w:rtl/>
        </w:rPr>
        <w:t xml:space="preserve"> </w:t>
      </w:r>
      <w:r w:rsidRPr="009214BE">
        <w:rPr>
          <w:rtl/>
        </w:rPr>
        <w:t>שהיום</w:t>
      </w:r>
      <w:r w:rsidR="00515A37">
        <w:rPr>
          <w:rtl/>
        </w:rPr>
        <w:t xml:space="preserve"> </w:t>
      </w:r>
      <w:r w:rsidRPr="009214BE">
        <w:rPr>
          <w:rtl/>
        </w:rPr>
        <w:t>יש לשר הפנים רשות, כאשר מוקמת מועצה חדשה או כאשר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ממנה ועדה קרואה. לעניין הזה אין שיעור. שר הפנים יכול למנות, כך החוק היום.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הפנים,</w:t>
      </w:r>
      <w:r w:rsidR="00515A37">
        <w:rPr>
          <w:rtl/>
        </w:rPr>
        <w:t xml:space="preserve"> </w:t>
      </w:r>
      <w:r w:rsidRPr="009214BE">
        <w:rPr>
          <w:rtl/>
        </w:rPr>
        <w:t>כאשר הוא ממנה מועצה חדשה הוא יכול למנות ממונה לשנה, הוא יכול למנות</w:t>
      </w:r>
      <w:r w:rsidR="00515A37">
        <w:rPr>
          <w:rtl/>
        </w:rPr>
        <w:t xml:space="preserve"> </w:t>
      </w:r>
      <w:r w:rsidRPr="009214BE">
        <w:rPr>
          <w:rtl/>
        </w:rPr>
        <w:t>ממונה</w:t>
      </w:r>
      <w:r w:rsidR="00515A37">
        <w:rPr>
          <w:rtl/>
        </w:rPr>
        <w:t xml:space="preserve"> </w:t>
      </w:r>
      <w:r w:rsidRPr="009214BE">
        <w:rPr>
          <w:rtl/>
        </w:rPr>
        <w:t>לשנתיים,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למנות</w:t>
      </w:r>
      <w:r w:rsidR="00515A37">
        <w:rPr>
          <w:rtl/>
        </w:rPr>
        <w:t xml:space="preserve"> </w:t>
      </w:r>
      <w:r w:rsidRPr="009214BE">
        <w:rPr>
          <w:rtl/>
        </w:rPr>
        <w:t>ממונה אפילו לחמש שנים. כדי לדייק אומר, אולי</w:t>
      </w:r>
      <w:r w:rsidR="00515A37">
        <w:rPr>
          <w:rtl/>
        </w:rPr>
        <w:t xml:space="preserve"> </w:t>
      </w:r>
      <w:r w:rsidRPr="009214BE">
        <w:rPr>
          <w:rtl/>
        </w:rPr>
        <w:t>לחמש שנים לא, כי אולי יש בחירות.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נואף מסאלחה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 מתייחס עכשיו לש"ס או למפלגה אחרת. חבר הכנסת סאלח טריף רוצה לתת לו</w:t>
      </w:r>
      <w:r w:rsidR="00515A37">
        <w:rPr>
          <w:rtl/>
        </w:rPr>
        <w:t xml:space="preserve"> </w:t>
      </w:r>
      <w:r w:rsidRPr="009214BE">
        <w:rPr>
          <w:rtl/>
        </w:rPr>
        <w:t>סמכויות</w:t>
      </w:r>
      <w:r w:rsidR="00515A37">
        <w:rPr>
          <w:rtl/>
        </w:rPr>
        <w:t xml:space="preserve"> </w:t>
      </w:r>
      <w:r w:rsidRPr="009214BE">
        <w:rPr>
          <w:rtl/>
        </w:rPr>
        <w:t>רחבות</w:t>
      </w:r>
      <w:r w:rsidR="00515A37">
        <w:rPr>
          <w:rtl/>
        </w:rPr>
        <w:t xml:space="preserve"> </w:t>
      </w:r>
      <w:r w:rsidRPr="009214BE">
        <w:rPr>
          <w:rtl/>
        </w:rPr>
        <w:t>עוד יותר, כלומר, לא רק שבמועצות חדשות שר הפנים ממנה את מי שהוא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לכמה</w:t>
      </w:r>
      <w:r w:rsidR="00515A37">
        <w:rPr>
          <w:rtl/>
        </w:rPr>
        <w:t xml:space="preserve"> </w:t>
      </w:r>
      <w:r w:rsidRPr="009214BE">
        <w:rPr>
          <w:rtl/>
        </w:rPr>
        <w:t>זמן שהוא רוצה, ואתה לא יכול להגיד לו שום דבר, ואם אתה אומר לו איזה</w:t>
      </w:r>
      <w:r w:rsidR="00515A37">
        <w:rPr>
          <w:rtl/>
        </w:rPr>
        <w:t xml:space="preserve">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ממציא</w:t>
      </w:r>
      <w:r w:rsidR="00515A37">
        <w:rPr>
          <w:rtl/>
        </w:rPr>
        <w:t xml:space="preserve"> </w:t>
      </w:r>
      <w:r w:rsidRPr="009214BE">
        <w:rPr>
          <w:rtl/>
        </w:rPr>
        <w:t>תירוץ</w:t>
      </w:r>
      <w:r w:rsidR="00515A37">
        <w:rPr>
          <w:rtl/>
        </w:rPr>
        <w:t xml:space="preserve"> </w:t>
      </w:r>
      <w:r w:rsidRPr="009214BE">
        <w:rPr>
          <w:rtl/>
        </w:rPr>
        <w:t>ואומר לך: פה זה לא מסודר, פה עוד לא עשוי, והוא לא נותן</w:t>
      </w:r>
      <w:r w:rsidR="00515A37">
        <w:rPr>
          <w:rtl/>
        </w:rPr>
        <w:t xml:space="preserve"> </w:t>
      </w:r>
      <w:r w:rsidRPr="009214BE">
        <w:rPr>
          <w:rtl/>
        </w:rPr>
        <w:t>לתושבים</w:t>
      </w:r>
      <w:r w:rsidR="00515A37">
        <w:rPr>
          <w:rtl/>
        </w:rPr>
        <w:t xml:space="preserve"> </w:t>
      </w:r>
      <w:r w:rsidRPr="009214BE">
        <w:rPr>
          <w:rtl/>
        </w:rPr>
        <w:t>לבוא</w:t>
      </w:r>
      <w:r w:rsidR="00515A37">
        <w:rPr>
          <w:rtl/>
        </w:rPr>
        <w:t xml:space="preserve"> </w:t>
      </w:r>
      <w:r w:rsidRPr="009214BE">
        <w:rPr>
          <w:rtl/>
        </w:rPr>
        <w:t>ולהביע</w:t>
      </w:r>
      <w:r w:rsidR="00515A37">
        <w:rPr>
          <w:rtl/>
        </w:rPr>
        <w:t xml:space="preserve"> </w:t>
      </w:r>
      <w:r w:rsidRPr="009214BE">
        <w:rPr>
          <w:rtl/>
        </w:rPr>
        <w:t>את דעתם. והנה אתה בא ונותן לו פה עוד מתנה, כי אתה אומר: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לך</w:t>
      </w:r>
      <w:r w:rsidR="00515A37">
        <w:rPr>
          <w:rtl/>
        </w:rPr>
        <w:t xml:space="preserve"> </w:t>
      </w:r>
      <w:r w:rsidRPr="009214BE">
        <w:rPr>
          <w:rtl/>
        </w:rPr>
        <w:t>גם אפשרות למנות. מה זאת אומרת למנות? איזה מין דבר זה? איזה מין אפשרות,</w:t>
      </w:r>
      <w:r w:rsidR="00515A37">
        <w:rPr>
          <w:rtl/>
        </w:rPr>
        <w:t xml:space="preserve"> </w:t>
      </w:r>
      <w:r w:rsidRPr="009214BE">
        <w:rPr>
          <w:rtl/>
        </w:rPr>
        <w:t>איזה מין שיקול דעת זה?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 חבר הכנסת טריף, אני רוצה להציע לך למשוך את החוק הזה בחזרה.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נואף מסאלחה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לא, לא.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סליחה, אני מבקש, מותר לו להציע הצעה.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 להציע הצעה.</w:t>
      </w:r>
      <w:r w:rsidR="00515A37">
        <w:rPr>
          <w:rtl/>
        </w:rPr>
        <w:t xml:space="preserve"> </w:t>
      </w:r>
      <w:r w:rsidRPr="009214BE">
        <w:rPr>
          <w:rtl/>
        </w:rPr>
        <w:t>כפי שאמר לנו חבר הכנסת טריף, הוא היה במיעוט בוועדת</w:t>
      </w:r>
      <w:r w:rsidR="00515A37">
        <w:rPr>
          <w:rtl/>
        </w:rPr>
        <w:t xml:space="preserve"> </w:t>
      </w:r>
      <w:r w:rsidRPr="009214BE">
        <w:rPr>
          <w:rtl/>
        </w:rPr>
        <w:t>הפנים,</w:t>
      </w:r>
      <w:r w:rsidR="00515A37">
        <w:rPr>
          <w:rtl/>
        </w:rPr>
        <w:t xml:space="preserve"> </w:t>
      </w:r>
      <w:r w:rsidRPr="009214BE">
        <w:rPr>
          <w:rtl/>
        </w:rPr>
        <w:t>ומי</w:t>
      </w:r>
      <w:r w:rsidR="00515A37">
        <w:rPr>
          <w:rtl/>
        </w:rPr>
        <w:t xml:space="preserve"> </w:t>
      </w:r>
      <w:r w:rsidRPr="009214BE">
        <w:rPr>
          <w:rtl/>
        </w:rPr>
        <w:t>שתמך בעניין הזה ובנוסח הזה הוא שר הפנים עם השלטון המקומי, שאני לא</w:t>
      </w:r>
      <w:r w:rsidR="00515A37">
        <w:rPr>
          <w:rtl/>
        </w:rPr>
        <w:t xml:space="preserve"> </w:t>
      </w:r>
      <w:r w:rsidRPr="009214BE">
        <w:rPr>
          <w:rtl/>
        </w:rPr>
        <w:t>יודע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השיקול</w:t>
      </w:r>
      <w:r w:rsidR="00515A37">
        <w:rPr>
          <w:rtl/>
        </w:rPr>
        <w:t xml:space="preserve"> </w:t>
      </w:r>
      <w:r w:rsidRPr="009214BE">
        <w:rPr>
          <w:rtl/>
        </w:rPr>
        <w:t>שלהם.</w:t>
      </w:r>
      <w:r w:rsidR="00515A37">
        <w:rPr>
          <w:rtl/>
        </w:rPr>
        <w:t xml:space="preserve"> </w:t>
      </w:r>
      <w:r w:rsidRPr="009214BE">
        <w:rPr>
          <w:rtl/>
        </w:rPr>
        <w:t>הרי סביר בעיני שבקריאה שנייה ובקריאה שלישית יהיה אותו</w:t>
      </w:r>
      <w:r w:rsidR="00515A37">
        <w:rPr>
          <w:rtl/>
        </w:rPr>
        <w:t xml:space="preserve"> </w:t>
      </w:r>
      <w:r w:rsidRPr="009214BE">
        <w:rPr>
          <w:rtl/>
        </w:rPr>
        <w:t>דבר, כי הרי חבר הכנסת טריף</w:t>
      </w:r>
      <w:r w:rsidR="00515A37">
        <w:rPr>
          <w:rtl/>
        </w:rPr>
        <w:t xml:space="preserve"> </w:t>
      </w:r>
      <w:r w:rsidRPr="009214BE">
        <w:rPr>
          <w:rtl/>
        </w:rPr>
        <w:t>עצמו אומר לי: אני לא הצעתי את הדבר הזה אלא כפו עלי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בוועדת הפנים </w:t>
      </w:r>
      <w:r w:rsidR="00515A37">
        <w:rPr>
          <w:rtl/>
        </w:rPr>
        <w:t>–</w:t>
      </w:r>
      <w:r w:rsidRPr="009214BE">
        <w:rPr>
          <w:rtl/>
        </w:rPr>
        <w:t xml:space="preserve"> מה פתאום יהיה שינוי בוועדת הפנים בקריאה שנייה ובקריאה שלישית?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אני אומר שאתה הולך כאן בכוונה טובה. הצעת החוק המקורית שלך אולי היתה</w:t>
      </w:r>
      <w:r w:rsidR="00515A37">
        <w:rPr>
          <w:rtl/>
        </w:rPr>
        <w:t xml:space="preserve"> </w:t>
      </w:r>
      <w:r w:rsidRPr="009214BE">
        <w:rPr>
          <w:rtl/>
        </w:rPr>
        <w:t>טובה, אבל היא מובלת, אולי לא על</w:t>
      </w:r>
      <w:r w:rsidR="00515A37">
        <w:rPr>
          <w:rtl/>
        </w:rPr>
        <w:t>-</w:t>
      </w:r>
      <w:r w:rsidRPr="009214BE">
        <w:rPr>
          <w:rtl/>
        </w:rPr>
        <w:t>ידך, היא מובלת על</w:t>
      </w:r>
      <w:r w:rsidR="00515A37">
        <w:rPr>
          <w:rtl/>
        </w:rPr>
        <w:t>-</w:t>
      </w:r>
      <w:r w:rsidRPr="009214BE">
        <w:rPr>
          <w:rtl/>
        </w:rPr>
        <w:t>ידי ועדת הפנים להצעת חוק רעה</w:t>
      </w:r>
      <w:r w:rsidR="00515A37">
        <w:rPr>
          <w:rtl/>
        </w:rPr>
        <w:t xml:space="preserve"> </w:t>
      </w:r>
      <w:r w:rsidRPr="009214BE">
        <w:rPr>
          <w:rtl/>
        </w:rPr>
        <w:t>מאוד.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מציע לך למשוך אותה ולא להביא אותה לחקיקה, מכיוון שבסופו של דבר</w:t>
      </w:r>
      <w:r w:rsidR="00515A37">
        <w:rPr>
          <w:rtl/>
        </w:rPr>
        <w:t xml:space="preserve"> </w:t>
      </w:r>
      <w:r w:rsidRPr="009214BE">
        <w:rPr>
          <w:rtl/>
        </w:rPr>
        <w:t>היא נותנת שלטון רחב מאוד לשר הפנים, שאין לו אח ורע בשום מקום.</w:t>
      </w:r>
      <w:r w:rsidR="00515A37">
        <w:rPr>
          <w:rtl/>
        </w:rPr>
        <w:t xml:space="preserve"> </w:t>
      </w:r>
      <w:r w:rsidRPr="009214BE">
        <w:rPr>
          <w:rtl/>
        </w:rPr>
        <w:t>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יצחק לוי.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מזמין את חבר הכנסת שאול יהלום. אתה מוותר?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 פתאום?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אחריו</w:t>
      </w:r>
      <w:r w:rsidR="00515A37">
        <w:rPr>
          <w:rtl/>
        </w:rPr>
        <w:t xml:space="preserve"> –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אברהם פורז; איננו. חבר הכנסת חיים אורון; איננו.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הכנסת שגב </w:t>
      </w:r>
      <w:r w:rsidR="00515A37">
        <w:rPr>
          <w:rtl/>
        </w:rPr>
        <w:t>–</w:t>
      </w:r>
      <w:r w:rsidRPr="009214BE">
        <w:rPr>
          <w:rtl/>
        </w:rPr>
        <w:t xml:space="preserve"> נמצא.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אני פונה מכאן למציע, חבר הכנסת טריף, פונה</w:t>
      </w:r>
      <w:r w:rsidR="00515A37">
        <w:rPr>
          <w:rtl/>
        </w:rPr>
        <w:t xml:space="preserve"> </w:t>
      </w:r>
      <w:r w:rsidRPr="009214BE">
        <w:rPr>
          <w:rtl/>
        </w:rPr>
        <w:t>אליו</w:t>
      </w:r>
      <w:r w:rsidR="00515A37">
        <w:rPr>
          <w:rtl/>
        </w:rPr>
        <w:t xml:space="preserve"> </w:t>
      </w:r>
      <w:r w:rsidRPr="009214BE">
        <w:rPr>
          <w:rtl/>
        </w:rPr>
        <w:t>ומבקש</w:t>
      </w:r>
      <w:r w:rsidR="00515A37">
        <w:rPr>
          <w:rtl/>
        </w:rPr>
        <w:t xml:space="preserve"> </w:t>
      </w:r>
      <w:r w:rsidRPr="009214BE">
        <w:rPr>
          <w:rtl/>
        </w:rPr>
        <w:t>ממנו:</w:t>
      </w:r>
      <w:r w:rsidR="00515A37">
        <w:rPr>
          <w:rtl/>
        </w:rPr>
        <w:t xml:space="preserve"> </w:t>
      </w:r>
      <w:r w:rsidRPr="009214BE">
        <w:rPr>
          <w:rtl/>
        </w:rPr>
        <w:t>אני פונה אליך כמציע החוק, מציע ומבקש שתיקח את החוק בחזרה.</w:t>
      </w:r>
      <w:r w:rsidR="00515A37">
        <w:rPr>
          <w:rtl/>
        </w:rPr>
        <w:t xml:space="preserve"> </w:t>
      </w:r>
      <w:r w:rsidRPr="009214BE">
        <w:rPr>
          <w:rtl/>
        </w:rPr>
        <w:t>וכל זאת למה? משום שכל הצעת החוק מטילה דופי בציבור הדרוזי.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נואף מסאלחה (העבודה):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  <w:r w:rsidR="009214BE" w:rsidRPr="009214BE">
        <w:rPr>
          <w:rtl/>
        </w:rPr>
        <w:t xml:space="preserve"> </w:t>
      </w:r>
      <w:r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רק רגע. אני פונה אליו כאל דרוזי.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קריאה: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 בציבור הערבי.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נכון, גם בציבור הערבי.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בדברי</w:t>
      </w:r>
      <w:r w:rsidR="00515A37">
        <w:rPr>
          <w:rtl/>
        </w:rPr>
        <w:t xml:space="preserve"> </w:t>
      </w:r>
      <w:r w:rsidRPr="009214BE">
        <w:rPr>
          <w:rtl/>
        </w:rPr>
        <w:t>ההסבר</w:t>
      </w:r>
      <w:r w:rsidR="00515A37">
        <w:rPr>
          <w:rtl/>
        </w:rPr>
        <w:t xml:space="preserve"> </w:t>
      </w:r>
      <w:r w:rsidRPr="009214BE">
        <w:rPr>
          <w:rtl/>
        </w:rPr>
        <w:t>להצעת</w:t>
      </w:r>
      <w:r w:rsidR="00515A37">
        <w:rPr>
          <w:rtl/>
        </w:rPr>
        <w:t xml:space="preserve"> </w:t>
      </w:r>
      <w:r w:rsidRPr="009214BE">
        <w:rPr>
          <w:rtl/>
        </w:rPr>
        <w:t>החוק</w:t>
      </w:r>
      <w:r w:rsidR="00515A37">
        <w:rPr>
          <w:rtl/>
        </w:rPr>
        <w:t xml:space="preserve"> </w:t>
      </w:r>
      <w:r w:rsidRPr="009214BE">
        <w:rPr>
          <w:rtl/>
        </w:rPr>
        <w:t>אתה אומר:</w:t>
      </w:r>
      <w:r w:rsidR="00515A37">
        <w:rPr>
          <w:rtl/>
        </w:rPr>
        <w:t xml:space="preserve"> </w:t>
      </w:r>
      <w:r w:rsidRPr="009214BE">
        <w:rPr>
          <w:rtl/>
        </w:rPr>
        <w:t>בשנים האחרונות בולטת תופעה של הסכמי</w:t>
      </w:r>
      <w:r w:rsidR="00515A37">
        <w:rPr>
          <w:rtl/>
        </w:rPr>
        <w:t xml:space="preserve"> </w:t>
      </w:r>
      <w:r w:rsidRPr="009214BE">
        <w:rPr>
          <w:rtl/>
        </w:rPr>
        <w:t>רוטציה</w:t>
      </w:r>
      <w:r w:rsidR="00515A37">
        <w:rPr>
          <w:rtl/>
        </w:rPr>
        <w:t xml:space="preserve"> </w:t>
      </w:r>
      <w:r w:rsidRPr="009214BE">
        <w:rPr>
          <w:rtl/>
        </w:rPr>
        <w:t>וכו'</w:t>
      </w:r>
      <w:r w:rsidR="00515A37">
        <w:rPr>
          <w:rtl/>
        </w:rPr>
        <w:t xml:space="preserve"> </w:t>
      </w:r>
      <w:r w:rsidRPr="009214BE">
        <w:rPr>
          <w:rtl/>
        </w:rPr>
        <w:t>בעיקר במגזר הדרוזי והערבי. אתה ממשיך ואומר: "התופעה התרחבה וגדלה</w:t>
      </w:r>
      <w:r w:rsidR="00515A37">
        <w:rPr>
          <w:rtl/>
        </w:rPr>
        <w:t xml:space="preserve"> </w:t>
      </w:r>
      <w:r w:rsidRPr="009214BE">
        <w:rPr>
          <w:rtl/>
        </w:rPr>
        <w:t>בשנים</w:t>
      </w:r>
      <w:r w:rsidR="00515A37">
        <w:rPr>
          <w:rtl/>
        </w:rPr>
        <w:t xml:space="preserve"> </w:t>
      </w:r>
      <w:r w:rsidRPr="009214BE">
        <w:rPr>
          <w:rtl/>
        </w:rPr>
        <w:t>האחרונות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כדי כך שבחמש מתוך 11 המועצות הדרוזיות הקיימות נחתמו הסכמי</w:t>
      </w:r>
      <w:r w:rsidR="00515A37">
        <w:rPr>
          <w:rtl/>
        </w:rPr>
        <w:t xml:space="preserve"> </w:t>
      </w:r>
      <w:r w:rsidRPr="009214BE">
        <w:rPr>
          <w:rtl/>
        </w:rPr>
        <w:t>רוטציה", ואתה מציין את היישוב חורפיש וכו'. זאת אומרת, אתה בא בהצעת החוק ואומר: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בעיה</w:t>
      </w:r>
      <w:r w:rsidR="00515A37">
        <w:rPr>
          <w:rtl/>
        </w:rPr>
        <w:t xml:space="preserve"> </w:t>
      </w:r>
      <w:r w:rsidRPr="009214BE">
        <w:rPr>
          <w:rtl/>
        </w:rPr>
        <w:t>לציבור</w:t>
      </w:r>
      <w:r w:rsidR="00515A37">
        <w:rPr>
          <w:rtl/>
        </w:rPr>
        <w:t xml:space="preserve"> </w:t>
      </w:r>
      <w:r w:rsidRPr="009214BE">
        <w:rPr>
          <w:rtl/>
        </w:rPr>
        <w:t>הדרוזי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קיימת</w:t>
      </w:r>
      <w:r w:rsidR="00515A37">
        <w:rPr>
          <w:rtl/>
        </w:rPr>
        <w:t xml:space="preserve"> </w:t>
      </w:r>
      <w:r w:rsidRPr="009214BE">
        <w:rPr>
          <w:rtl/>
        </w:rPr>
        <w:t>בציבור היהודי, אולי היא קיימת קצת בציבור</w:t>
      </w:r>
      <w:r w:rsidR="00515A37">
        <w:rPr>
          <w:rtl/>
        </w:rPr>
        <w:t xml:space="preserve"> </w:t>
      </w:r>
      <w:r w:rsidRPr="009214BE">
        <w:rPr>
          <w:rtl/>
        </w:rPr>
        <w:t>הערבי,</w:t>
      </w:r>
      <w:r w:rsidR="00515A37">
        <w:rPr>
          <w:rtl/>
        </w:rPr>
        <w:t xml:space="preserve"> </w:t>
      </w:r>
      <w:r w:rsidRPr="009214BE">
        <w:rPr>
          <w:rtl/>
        </w:rPr>
        <w:t>ולכן</w:t>
      </w:r>
      <w:r w:rsidR="00515A37">
        <w:rPr>
          <w:rtl/>
        </w:rPr>
        <w:t xml:space="preserve"> </w:t>
      </w:r>
      <w:r w:rsidRPr="009214BE">
        <w:rPr>
          <w:rtl/>
        </w:rPr>
        <w:t>אני בא בהצעת חוק שתחנך אותם ותיצור אצלם נורמות. אני מציע לקחת את</w:t>
      </w:r>
      <w:r w:rsidR="00515A37">
        <w:rPr>
          <w:rtl/>
        </w:rPr>
        <w:t xml:space="preserve"> </w:t>
      </w:r>
      <w:r w:rsidRPr="009214BE">
        <w:rPr>
          <w:rtl/>
        </w:rPr>
        <w:t>המחנך</w:t>
      </w:r>
      <w:r w:rsidR="00515A37">
        <w:rPr>
          <w:rtl/>
        </w:rPr>
        <w:t xml:space="preserve"> </w:t>
      </w:r>
      <w:r w:rsidRPr="009214BE">
        <w:rPr>
          <w:rtl/>
        </w:rPr>
        <w:t>הגדול,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הפנים,</w:t>
      </w:r>
      <w:r w:rsidR="00515A37">
        <w:rPr>
          <w:rtl/>
        </w:rPr>
        <w:t xml:space="preserve"> </w:t>
      </w:r>
      <w:r w:rsidRPr="009214BE">
        <w:rPr>
          <w:rtl/>
        </w:rPr>
        <w:t>ולתת בידיו כלי חינוך שהוא יפתור את הבעיות הקשות</w:t>
      </w:r>
      <w:r w:rsidR="00515A37">
        <w:rPr>
          <w:rtl/>
        </w:rPr>
        <w:t xml:space="preserve"> </w:t>
      </w:r>
      <w:r w:rsidRPr="009214BE">
        <w:rPr>
          <w:rtl/>
        </w:rPr>
        <w:t>שמצאנו בקרב הדרוזים.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אני מציע לך, כדרוזי </w:t>
      </w:r>
      <w:r w:rsidR="00515A37">
        <w:rPr>
          <w:rtl/>
        </w:rPr>
        <w:t>–</w:t>
      </w:r>
      <w:r w:rsidRPr="009214BE">
        <w:rPr>
          <w:rtl/>
        </w:rPr>
        <w:t xml:space="preserve"> אתה יודע, כל בני הבית שכאן מכבדים את הדרוזים כאחינו</w:t>
      </w:r>
      <w:r w:rsidR="00515A37">
        <w:rPr>
          <w:rtl/>
        </w:rPr>
        <w:t xml:space="preserve"> – </w:t>
      </w:r>
      <w:r w:rsidRPr="009214BE">
        <w:rPr>
          <w:rtl/>
        </w:rPr>
        <w:t>אנא,</w:t>
      </w:r>
      <w:r w:rsidR="00515A37">
        <w:rPr>
          <w:rtl/>
        </w:rPr>
        <w:t xml:space="preserve"> </w:t>
      </w:r>
      <w:r w:rsidRPr="009214BE">
        <w:rPr>
          <w:rtl/>
        </w:rPr>
        <w:t>אל</w:t>
      </w:r>
      <w:r w:rsidR="00515A37">
        <w:rPr>
          <w:rtl/>
        </w:rPr>
        <w:t xml:space="preserve"> </w:t>
      </w:r>
      <w:r w:rsidRPr="009214BE">
        <w:rPr>
          <w:rtl/>
        </w:rPr>
        <w:t>תביא כאן מעל במת הכנסת חוק שנועד לבוא ולומר: יש בעיה במגזר הדרוזי</w:t>
      </w:r>
      <w:r w:rsidR="00515A37">
        <w:rPr>
          <w:rtl/>
        </w:rPr>
        <w:t xml:space="preserve"> </w:t>
      </w:r>
      <w:r w:rsidRPr="009214BE">
        <w:rPr>
          <w:rtl/>
        </w:rPr>
        <w:t>וצריכים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עזרת</w:t>
      </w:r>
      <w:r w:rsidR="00515A37">
        <w:rPr>
          <w:rtl/>
        </w:rPr>
        <w:t xml:space="preserve"> </w:t>
      </w:r>
      <w:r w:rsidRPr="009214BE">
        <w:rPr>
          <w:rtl/>
        </w:rPr>
        <w:t>שר הפנים, לא כלפי היהודים אלא כלפי הדרוזים.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שאול יהלום.</w:t>
      </w:r>
      <w:r w:rsidR="00515A37">
        <w:rPr>
          <w:rtl/>
        </w:rPr>
        <w:t xml:space="preserve"> </w:t>
      </w:r>
      <w:r w:rsidRPr="009214BE">
        <w:rPr>
          <w:rtl/>
        </w:rPr>
        <w:t>אני מזמין את חבר הכנסת גונן שגב.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אחריו </w:t>
      </w:r>
      <w:r w:rsidR="00515A37">
        <w:rPr>
          <w:rtl/>
        </w:rPr>
        <w:t xml:space="preserve">– </w:t>
      </w:r>
      <w:r w:rsidRPr="009214BE">
        <w:rPr>
          <w:rtl/>
        </w:rPr>
        <w:t xml:space="preserve">חבר הכנסת דוד מגן; אינו נוכח. אחרון הנואמים </w:t>
      </w:r>
      <w:r w:rsidR="00515A37">
        <w:rPr>
          <w:rtl/>
        </w:rPr>
        <w:t>–</w:t>
      </w:r>
      <w:r w:rsidRPr="009214BE">
        <w:rPr>
          <w:rtl/>
        </w:rPr>
        <w:t xml:space="preserve"> חבר הכנסת אליעזר זנדברג.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 הכנסת העומדים והיושבים, לצערי, לא אוכל לתמוך בחוק,</w:t>
      </w:r>
      <w:r w:rsidR="00515A37">
        <w:rPr>
          <w:rtl/>
        </w:rPr>
        <w:t xml:space="preserve"> </w:t>
      </w:r>
      <w:r w:rsidRPr="009214BE">
        <w:rPr>
          <w:rtl/>
        </w:rPr>
        <w:t>שכן</w:t>
      </w:r>
      <w:r w:rsidR="00515A37">
        <w:rPr>
          <w:rtl/>
        </w:rPr>
        <w:t xml:space="preserve"> </w:t>
      </w:r>
      <w:r w:rsidRPr="009214BE">
        <w:rPr>
          <w:rtl/>
        </w:rPr>
        <w:t>החוק</w:t>
      </w:r>
      <w:r w:rsidR="00515A37">
        <w:rPr>
          <w:rtl/>
        </w:rPr>
        <w:t xml:space="preserve"> – </w:t>
      </w: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ראשון </w:t>
      </w:r>
      <w:r w:rsidR="00515A37">
        <w:rPr>
          <w:rtl/>
        </w:rPr>
        <w:t>–</w:t>
      </w:r>
      <w:r w:rsidRPr="009214BE">
        <w:rPr>
          <w:rtl/>
        </w:rPr>
        <w:t xml:space="preserve"> איננו שלם, ובעצם לא פותר שום בעיה מהבעיות שאתה מעלה</w:t>
      </w:r>
      <w:r w:rsidR="00515A37">
        <w:rPr>
          <w:rtl/>
        </w:rPr>
        <w:t xml:space="preserve"> </w:t>
      </w:r>
      <w:r w:rsidRPr="009214BE">
        <w:rPr>
          <w:rtl/>
        </w:rPr>
        <w:t>בדברי</w:t>
      </w:r>
      <w:r w:rsidR="00515A37">
        <w:rPr>
          <w:rtl/>
        </w:rPr>
        <w:t xml:space="preserve"> </w:t>
      </w:r>
      <w:r w:rsidRPr="009214BE">
        <w:rPr>
          <w:rtl/>
        </w:rPr>
        <w:t>ההסבר, חבר הכנסת טריף. חבר הכנסת טריף, אני מדבר אליך, וזה כל כך ענייני,</w:t>
      </w:r>
      <w:r w:rsidR="00515A37">
        <w:rPr>
          <w:rtl/>
        </w:rPr>
        <w:t xml:space="preserve"> </w:t>
      </w:r>
      <w:r w:rsidRPr="009214BE">
        <w:rPr>
          <w:rtl/>
        </w:rPr>
        <w:t>מה שאני הולך להגיד, לשם שינוי.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החוק</w:t>
      </w:r>
      <w:r w:rsidR="00515A37">
        <w:rPr>
          <w:rtl/>
        </w:rPr>
        <w:t xml:space="preserve"> </w:t>
      </w:r>
      <w:r w:rsidRPr="009214BE">
        <w:rPr>
          <w:rtl/>
        </w:rPr>
        <w:t>בעצם</w:t>
      </w:r>
      <w:r w:rsidR="00515A37">
        <w:rPr>
          <w:rtl/>
        </w:rPr>
        <w:t xml:space="preserve"> </w:t>
      </w:r>
      <w:r w:rsidRPr="009214BE">
        <w:rPr>
          <w:rtl/>
        </w:rPr>
        <w:t>בא לפתור את בעיות הרוטציה. העלית את הנושא של התקציבים. אני לא</w:t>
      </w:r>
      <w:r w:rsidR="00515A37">
        <w:rPr>
          <w:rtl/>
        </w:rPr>
        <w:t xml:space="preserve"> </w:t>
      </w:r>
      <w:r w:rsidRPr="009214BE">
        <w:rPr>
          <w:rtl/>
        </w:rPr>
        <w:t>מקבל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זה,</w:t>
      </w:r>
      <w:r w:rsidR="00515A37">
        <w:rPr>
          <w:rtl/>
        </w:rPr>
        <w:t xml:space="preserve"> </w:t>
      </w:r>
      <w:r w:rsidRPr="009214BE">
        <w:rPr>
          <w:rtl/>
        </w:rPr>
        <w:t>כי היום, בעידן המחשב, יודעים בדיוק מתי הוצאה הוצאה מסוימת ואפשר</w:t>
      </w:r>
      <w:r w:rsidR="00515A37">
        <w:rPr>
          <w:rtl/>
        </w:rPr>
        <w:t xml:space="preserve"> </w:t>
      </w:r>
      <w:r w:rsidRPr="009214BE">
        <w:rPr>
          <w:rtl/>
        </w:rPr>
        <w:t>להטיל</w:t>
      </w:r>
      <w:r w:rsidR="00515A37">
        <w:rPr>
          <w:rtl/>
        </w:rPr>
        <w:t xml:space="preserve"> </w:t>
      </w:r>
      <w:r w:rsidRPr="009214BE">
        <w:rPr>
          <w:rtl/>
        </w:rPr>
        <w:t>את האשמה. גם האשמת הניהול איננה הבעיה. למעשה יש שתי בעיות עיקריות: האחת</w:t>
      </w:r>
      <w:r w:rsidR="00515A37">
        <w:rPr>
          <w:rtl/>
        </w:rPr>
        <w:t xml:space="preserve"> – </w:t>
      </w:r>
      <w:r w:rsidRPr="009214BE">
        <w:rPr>
          <w:rtl/>
        </w:rPr>
        <w:t>לבצע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פעם</w:t>
      </w:r>
      <w:r w:rsidR="00515A37">
        <w:rPr>
          <w:rtl/>
        </w:rPr>
        <w:t xml:space="preserve"> </w:t>
      </w:r>
      <w:r w:rsidRPr="009214BE">
        <w:rPr>
          <w:rtl/>
        </w:rPr>
        <w:t>בחירות</w:t>
      </w:r>
      <w:r w:rsidR="00515A37">
        <w:rPr>
          <w:rtl/>
        </w:rPr>
        <w:t xml:space="preserve"> </w:t>
      </w:r>
      <w:r w:rsidRPr="009214BE">
        <w:rPr>
          <w:rtl/>
        </w:rPr>
        <w:t>חדשות.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יבואו אותם ארבעה </w:t>
      </w:r>
      <w:r w:rsidR="00515A37">
        <w:rPr>
          <w:rtl/>
        </w:rPr>
        <w:t>–</w:t>
      </w:r>
      <w:r w:rsidRPr="009214BE">
        <w:rPr>
          <w:rtl/>
        </w:rPr>
        <w:t xml:space="preserve"> בחורפיש, אמרת? יבואו אותם</w:t>
      </w:r>
      <w:r w:rsidR="00515A37">
        <w:rPr>
          <w:rtl/>
        </w:rPr>
        <w:t xml:space="preserve"> </w:t>
      </w:r>
      <w:r w:rsidRPr="009214BE">
        <w:rPr>
          <w:rtl/>
        </w:rPr>
        <w:t>ארבעה</w:t>
      </w:r>
      <w:r w:rsidR="00515A37">
        <w:rPr>
          <w:rtl/>
        </w:rPr>
        <w:t xml:space="preserve"> </w:t>
      </w:r>
      <w:r w:rsidRPr="009214BE">
        <w:rPr>
          <w:rtl/>
        </w:rPr>
        <w:t>ויעשו</w:t>
      </w:r>
      <w:r w:rsidR="00515A37">
        <w:rPr>
          <w:rtl/>
        </w:rPr>
        <w:t xml:space="preserve"> </w:t>
      </w:r>
      <w:r w:rsidRPr="009214BE">
        <w:rPr>
          <w:rtl/>
        </w:rPr>
        <w:t>ביניהם</w:t>
      </w:r>
      <w:r w:rsidR="00515A37">
        <w:rPr>
          <w:rtl/>
        </w:rPr>
        <w:t xml:space="preserve"> </w:t>
      </w:r>
      <w:r w:rsidRPr="009214BE">
        <w:rPr>
          <w:rtl/>
        </w:rPr>
        <w:t>הסכם רוטציה, יתפטר אחד, יעשו בחירות, יקבעו ביניהם שייבחר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השני, יעשו בחירות, ייבחר השלישי, ויעלה לנו </w:t>
      </w:r>
      <w:r w:rsidR="00515A37">
        <w:rPr>
          <w:rtl/>
        </w:rPr>
        <w:t>–</w:t>
      </w:r>
      <w:r w:rsidRPr="009214BE">
        <w:rPr>
          <w:rtl/>
        </w:rPr>
        <w:t xml:space="preserve"> ארבע פעמים בחירות בחורפיש.</w:t>
      </w:r>
      <w:r w:rsidR="00515A37">
        <w:rPr>
          <w:rtl/>
        </w:rPr>
        <w:t xml:space="preserve"> </w:t>
      </w:r>
      <w:r w:rsidRPr="009214BE">
        <w:rPr>
          <w:rtl/>
        </w:rPr>
        <w:t>הגענו</w:t>
      </w:r>
      <w:r w:rsidR="00515A37">
        <w:rPr>
          <w:rtl/>
        </w:rPr>
        <w:t xml:space="preserve"> </w:t>
      </w:r>
      <w:r w:rsidRPr="009214BE">
        <w:rPr>
          <w:rtl/>
        </w:rPr>
        <w:t>לאותה</w:t>
      </w:r>
      <w:r w:rsidR="00515A37">
        <w:rPr>
          <w:rtl/>
        </w:rPr>
        <w:t xml:space="preserve"> </w:t>
      </w:r>
      <w:r w:rsidRPr="009214BE">
        <w:rPr>
          <w:rtl/>
        </w:rPr>
        <w:t>תוצאה</w:t>
      </w:r>
      <w:r w:rsidR="00515A37">
        <w:rPr>
          <w:rtl/>
        </w:rPr>
        <w:t xml:space="preserve"> </w:t>
      </w:r>
      <w:r w:rsidRPr="009214BE">
        <w:rPr>
          <w:rtl/>
        </w:rPr>
        <w:t>עם הוצאה גדולה. נכון, חבר הכנסת אור? הנה, גם חבר הכנסת אור מצביע</w:t>
      </w:r>
      <w:r w:rsidR="00515A37">
        <w:rPr>
          <w:rtl/>
        </w:rPr>
        <w:t xml:space="preserve"> </w:t>
      </w:r>
      <w:r w:rsidRPr="009214BE">
        <w:rPr>
          <w:rtl/>
        </w:rPr>
        <w:t>נגדך.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אה, לא. סליחה.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זאת בעיה אחת, בעיית העלויות.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בעיה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שנייה שרציתי להעלות בנושא הזה </w:t>
      </w:r>
      <w:r w:rsidR="00515A37">
        <w:rPr>
          <w:rtl/>
        </w:rPr>
        <w:t>–</w:t>
      </w:r>
      <w:r w:rsidRPr="009214BE">
        <w:rPr>
          <w:rtl/>
        </w:rPr>
        <w:t xml:space="preserve"> אני לא מאמין שיש שיטה לשנות או לבטל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 ה"דילים", ה"דיליזציה" הזאת בתוך מועצות מקומיות. פשוט זה לא קיים. זה חלק</w:t>
      </w:r>
      <w:r w:rsidR="00515A37">
        <w:rPr>
          <w:rtl/>
        </w:rPr>
        <w:t xml:space="preserve"> </w:t>
      </w:r>
      <w:r w:rsidRPr="009214BE">
        <w:rPr>
          <w:rtl/>
        </w:rPr>
        <w:t>מהפוליטיקה.</w:t>
      </w:r>
      <w:r w:rsidR="00515A37">
        <w:rPr>
          <w:rtl/>
        </w:rPr>
        <w:t xml:space="preserve"> </w:t>
      </w:r>
      <w:r w:rsidRPr="009214BE">
        <w:rPr>
          <w:rtl/>
        </w:rPr>
        <w:t>והצעת</w:t>
      </w:r>
      <w:r w:rsidR="00515A37">
        <w:rPr>
          <w:rtl/>
        </w:rPr>
        <w:t xml:space="preserve"> </w:t>
      </w:r>
      <w:r w:rsidRPr="009214BE">
        <w:rPr>
          <w:rtl/>
        </w:rPr>
        <w:t>החוק</w:t>
      </w:r>
      <w:r w:rsidR="00515A37">
        <w:rPr>
          <w:rtl/>
        </w:rPr>
        <w:t xml:space="preserve"> </w:t>
      </w:r>
      <w:r w:rsidRPr="009214BE">
        <w:rPr>
          <w:rtl/>
        </w:rPr>
        <w:t>שלך</w:t>
      </w:r>
      <w:r w:rsidR="00515A37">
        <w:rPr>
          <w:rtl/>
        </w:rPr>
        <w:t xml:space="preserve"> </w:t>
      </w:r>
      <w:r w:rsidRPr="009214BE">
        <w:rPr>
          <w:rtl/>
        </w:rPr>
        <w:t>לא תפתור את הבעייתיות. הבעייתיות שאתה מעלה היא</w:t>
      </w:r>
      <w:r w:rsidR="00515A37">
        <w:rPr>
          <w:rtl/>
        </w:rPr>
        <w:t xml:space="preserve"> </w:t>
      </w:r>
      <w:r w:rsidRPr="009214BE">
        <w:rPr>
          <w:rtl/>
        </w:rPr>
        <w:t>אמיתית</w:t>
      </w:r>
      <w:r w:rsidR="00515A37">
        <w:rPr>
          <w:rtl/>
        </w:rPr>
        <w:t xml:space="preserve"> </w:t>
      </w:r>
      <w:r w:rsidRPr="009214BE">
        <w:rPr>
          <w:rtl/>
        </w:rPr>
        <w:t>ונכונה.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הבעייתיות אני מסכים במאה אחוז. אני לא חושב שזה הפתרון של</w:t>
      </w:r>
      <w:r w:rsidR="00515A37">
        <w:rPr>
          <w:rtl/>
        </w:rPr>
        <w:t xml:space="preserve"> </w:t>
      </w:r>
      <w:r w:rsidRPr="009214BE">
        <w:rPr>
          <w:rtl/>
        </w:rPr>
        <w:t>הבעייתיות הזו.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שגב.</w:t>
      </w:r>
      <w:r w:rsidR="00515A37">
        <w:rPr>
          <w:rtl/>
        </w:rPr>
        <w:t xml:space="preserve"> </w:t>
      </w:r>
      <w:r w:rsidRPr="009214BE">
        <w:rPr>
          <w:rtl/>
        </w:rPr>
        <w:t>אני מזמין את חבר הכנסת דוד מגן.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חושב היוזם כי תופעת חורפיש היא תופעה שלילית? אני</w:t>
      </w:r>
      <w:r w:rsidR="00515A37">
        <w:rPr>
          <w:rtl/>
        </w:rPr>
        <w:t xml:space="preserve"> </w:t>
      </w:r>
      <w:r w:rsidRPr="009214BE">
        <w:rPr>
          <w:rtl/>
        </w:rPr>
        <w:t>מסכים אתך, כי מה שקורה בתקופת הכהונה הזאת, כאשר אחת לשנה כמעט מתחלף ראש מועצה,</w:t>
      </w:r>
      <w:r w:rsidR="00515A37">
        <w:rPr>
          <w:rtl/>
        </w:rPr>
        <w:t xml:space="preserve"> </w:t>
      </w:r>
      <w:r w:rsidRPr="009214BE">
        <w:rPr>
          <w:rtl/>
        </w:rPr>
        <w:t>כנראה מכוח הסכם חשאי וסודי שנחתם ערב הבחירות הקודמות, זו תופעה שלילית.</w:t>
      </w:r>
      <w:r w:rsidR="00515A37">
        <w:rPr>
          <w:rtl/>
        </w:rPr>
        <w:t xml:space="preserve"> </w:t>
      </w:r>
      <w:r w:rsidRPr="009214BE">
        <w:rPr>
          <w:rtl/>
        </w:rPr>
        <w:t>אבל אם</w:t>
      </w:r>
      <w:r w:rsidR="00515A37">
        <w:rPr>
          <w:rtl/>
        </w:rPr>
        <w:t xml:space="preserve"> </w:t>
      </w:r>
      <w:r w:rsidRPr="009214BE">
        <w:rPr>
          <w:rtl/>
        </w:rPr>
        <w:t>ההסכם</w:t>
      </w:r>
      <w:r w:rsidR="00515A37">
        <w:rPr>
          <w:rtl/>
        </w:rPr>
        <w:t xml:space="preserve"> </w:t>
      </w:r>
      <w:r w:rsidRPr="009214BE">
        <w:rPr>
          <w:rtl/>
        </w:rPr>
        <w:t>היה גלוי וידוע לכול וזה היה רצונו של הציבור, מי אנחנו שנפעל בחקיקה כנגד</w:t>
      </w:r>
      <w:r w:rsidR="00515A37">
        <w:rPr>
          <w:rtl/>
        </w:rPr>
        <w:t xml:space="preserve"> </w:t>
      </w:r>
      <w:r w:rsidRPr="009214BE">
        <w:rPr>
          <w:rtl/>
        </w:rPr>
        <w:t>רצונו של הציבור?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לומר, חבר הכנסת סאלח טריף? צריך להכניס תיקון בעת הכנת החוק</w:t>
      </w:r>
      <w:r w:rsidR="00515A37">
        <w:rPr>
          <w:rtl/>
        </w:rPr>
        <w:t xml:space="preserve"> </w:t>
      </w:r>
      <w:r w:rsidRPr="009214BE">
        <w:rPr>
          <w:rtl/>
        </w:rPr>
        <w:t>לקריאה שנייה, כי אם נעשו הסכמים בעניין רוטציה וההסכמים הללו נודעו בציבור בצורה</w:t>
      </w:r>
      <w:r w:rsidR="00515A37">
        <w:rPr>
          <w:rtl/>
        </w:rPr>
        <w:t xml:space="preserve"> </w:t>
      </w:r>
      <w:r w:rsidRPr="009214BE">
        <w:rPr>
          <w:rtl/>
        </w:rPr>
        <w:t>סבירה</w:t>
      </w:r>
      <w:r w:rsidR="00515A37">
        <w:rPr>
          <w:rtl/>
        </w:rPr>
        <w:t xml:space="preserve"> </w:t>
      </w:r>
      <w:r w:rsidRPr="009214BE">
        <w:rPr>
          <w:rtl/>
        </w:rPr>
        <w:t>עוד</w:t>
      </w:r>
      <w:r w:rsidR="00515A37">
        <w:rPr>
          <w:rtl/>
        </w:rPr>
        <w:t xml:space="preserve"> </w:t>
      </w:r>
      <w:r w:rsidRPr="009214BE">
        <w:rPr>
          <w:rtl/>
        </w:rPr>
        <w:t>בטרם קיום הבחירות, הרי הכללים שאתה מציע בחוק לא יחולו על אותם ראשי</w:t>
      </w:r>
      <w:r w:rsidR="00515A37">
        <w:rPr>
          <w:rtl/>
        </w:rPr>
        <w:t xml:space="preserve"> </w:t>
      </w:r>
      <w:r w:rsidRPr="009214BE">
        <w:rPr>
          <w:rtl/>
        </w:rPr>
        <w:t>רשויות מקומיות ועל אותן מועצות.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עניין שני שרציתי להעיר לך </w:t>
      </w:r>
      <w:r w:rsidR="00515A37">
        <w:rPr>
          <w:rtl/>
        </w:rPr>
        <w:t>–</w:t>
      </w:r>
      <w:r w:rsidRPr="009214BE">
        <w:rPr>
          <w:rtl/>
        </w:rPr>
        <w:t xml:space="preserve"> אם התכוונת להגביל כהונה לשני ראשי רשות מקומית</w:t>
      </w:r>
      <w:r w:rsidR="00515A37">
        <w:rPr>
          <w:rtl/>
        </w:rPr>
        <w:t xml:space="preserve"> </w:t>
      </w:r>
      <w:r w:rsidRPr="009214BE">
        <w:rPr>
          <w:rtl/>
        </w:rPr>
        <w:t>לכל היותר באותה תקופת כהונה, באותה קדנציה בת חמש שנים, לא השגת את המטרה בניסוח</w:t>
      </w:r>
      <w:r w:rsidR="00515A37">
        <w:rPr>
          <w:rtl/>
        </w:rPr>
        <w:t xml:space="preserve"> </w:t>
      </w:r>
      <w:r w:rsidRPr="009214BE">
        <w:rPr>
          <w:rtl/>
        </w:rPr>
        <w:t>המוצע</w:t>
      </w:r>
      <w:r w:rsidR="00515A37">
        <w:rPr>
          <w:rtl/>
        </w:rPr>
        <w:t xml:space="preserve"> </w:t>
      </w:r>
      <w:r w:rsidRPr="009214BE">
        <w:rPr>
          <w:rtl/>
        </w:rPr>
        <w:t>היום על</w:t>
      </w:r>
      <w:r w:rsidR="00515A37">
        <w:rPr>
          <w:rtl/>
        </w:rPr>
        <w:t>-</w:t>
      </w:r>
      <w:r w:rsidRPr="009214BE">
        <w:rPr>
          <w:rtl/>
        </w:rPr>
        <w:t>ידי ועדת הפנים, כי מהניסוח עולה, שאפשר ששלושה אנשים שונים יכהנו</w:t>
      </w:r>
      <w:r w:rsidR="00515A37">
        <w:rPr>
          <w:rtl/>
        </w:rPr>
        <w:t xml:space="preserve"> </w:t>
      </w:r>
      <w:r w:rsidRPr="009214BE">
        <w:rPr>
          <w:rtl/>
        </w:rPr>
        <w:t>כראש</w:t>
      </w:r>
      <w:r w:rsidR="00515A37">
        <w:rPr>
          <w:rtl/>
        </w:rPr>
        <w:t xml:space="preserve"> </w:t>
      </w:r>
      <w:r w:rsidRPr="009214BE">
        <w:rPr>
          <w:rtl/>
        </w:rPr>
        <w:t>המועצה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כראש</w:t>
      </w:r>
      <w:r w:rsidR="00515A37">
        <w:rPr>
          <w:rtl/>
        </w:rPr>
        <w:t xml:space="preserve"> </w:t>
      </w:r>
      <w:r w:rsidRPr="009214BE">
        <w:rPr>
          <w:rtl/>
        </w:rPr>
        <w:t>העירייה: האחד ב</w:t>
      </w:r>
      <w:r w:rsidR="00515A37">
        <w:rPr>
          <w:rtl/>
        </w:rPr>
        <w:t>-</w:t>
      </w:r>
      <w:r w:rsidRPr="009214BE">
        <w:rPr>
          <w:rtl/>
        </w:rPr>
        <w:t>30 החודשים הראשונים, השני ב</w:t>
      </w:r>
      <w:r w:rsidR="00515A37">
        <w:rPr>
          <w:rtl/>
        </w:rPr>
        <w:t>-</w:t>
      </w:r>
      <w:r w:rsidRPr="009214BE">
        <w:rPr>
          <w:rtl/>
        </w:rPr>
        <w:t>24 החודשים</w:t>
      </w:r>
      <w:r w:rsidR="00515A37">
        <w:rPr>
          <w:rtl/>
        </w:rPr>
        <w:t xml:space="preserve"> </w:t>
      </w:r>
      <w:r w:rsidRPr="009214BE">
        <w:rPr>
          <w:rtl/>
        </w:rPr>
        <w:t>שלאחר מכן, והשלישי בשנה האחרונה, כשהשר מוגבל ומנוע מלהכריז על קיום בחירות.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כוונה שכזאת, ההגבלה של שנת הבחירות, צריך למנוע אותה. צריך להדגיש ולמנוע את</w:t>
      </w:r>
      <w:r w:rsidR="00515A37">
        <w:rPr>
          <w:rtl/>
        </w:rPr>
        <w:t xml:space="preserve"> </w:t>
      </w:r>
      <w:r w:rsidRPr="009214BE">
        <w:rPr>
          <w:rtl/>
        </w:rPr>
        <w:t>התופעה הזאת.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עניין</w:t>
      </w:r>
      <w:r w:rsidR="00515A37">
        <w:rPr>
          <w:rtl/>
        </w:rPr>
        <w:t xml:space="preserve"> </w:t>
      </w:r>
      <w:r w:rsidRPr="009214BE">
        <w:rPr>
          <w:rtl/>
        </w:rPr>
        <w:t>שלישי,</w:t>
      </w:r>
      <w:r w:rsidR="00515A37">
        <w:rPr>
          <w:rtl/>
        </w:rPr>
        <w:t xml:space="preserve"> </w:t>
      </w:r>
      <w:r w:rsidRPr="009214BE">
        <w:rPr>
          <w:rtl/>
        </w:rPr>
        <w:t>שעליו</w:t>
      </w:r>
      <w:r w:rsidR="00515A37">
        <w:rPr>
          <w:rtl/>
        </w:rPr>
        <w:t xml:space="preserve"> </w:t>
      </w:r>
      <w:r w:rsidRPr="009214BE">
        <w:rPr>
          <w:rtl/>
        </w:rPr>
        <w:t>אני מציע שנחשוב כולנו לקראת הכנת החוק לקריאה שנייה,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מועד</w:t>
      </w:r>
      <w:r w:rsidR="00515A37">
        <w:rPr>
          <w:rtl/>
        </w:rPr>
        <w:t xml:space="preserve"> </w:t>
      </w:r>
      <w:r w:rsidRPr="009214BE">
        <w:rPr>
          <w:rtl/>
        </w:rPr>
        <w:t>הבחירות</w:t>
      </w:r>
      <w:r w:rsidR="00515A37">
        <w:rPr>
          <w:rtl/>
        </w:rPr>
        <w:t xml:space="preserve"> </w:t>
      </w:r>
      <w:r w:rsidRPr="009214BE">
        <w:rPr>
          <w:rtl/>
        </w:rPr>
        <w:t>שלאחר הבחירות שנתקיימו מכוח החוק הזה. במלים אחרות, אם אותה</w:t>
      </w:r>
      <w:r w:rsidR="00515A37">
        <w:rPr>
          <w:rtl/>
        </w:rPr>
        <w:t xml:space="preserve"> </w:t>
      </w:r>
      <w:r w:rsidRPr="009214BE">
        <w:rPr>
          <w:rtl/>
        </w:rPr>
        <w:t>רשות</w:t>
      </w:r>
      <w:r w:rsidR="00515A37">
        <w:rPr>
          <w:rtl/>
        </w:rPr>
        <w:t xml:space="preserve"> </w:t>
      </w:r>
      <w:r w:rsidRPr="009214BE">
        <w:rPr>
          <w:rtl/>
        </w:rPr>
        <w:t>מקומית</w:t>
      </w:r>
      <w:r w:rsidR="00515A37">
        <w:rPr>
          <w:rtl/>
        </w:rPr>
        <w:t xml:space="preserve"> </w:t>
      </w:r>
      <w:r w:rsidRPr="009214BE">
        <w:rPr>
          <w:rtl/>
        </w:rPr>
        <w:t>מכוח הסכם חשאי בכל זאת ביצעה הסכם כלשהו של רוטציה והוכרזו בחירות</w:t>
      </w:r>
      <w:r w:rsidR="00515A37">
        <w:rPr>
          <w:rtl/>
        </w:rPr>
        <w:t xml:space="preserve"> </w:t>
      </w:r>
      <w:r w:rsidRPr="009214BE">
        <w:rPr>
          <w:rtl/>
        </w:rPr>
        <w:t>באותה רשות מקומית, הרי הבחירות הבאות יתנהלו רק במועד הבחירות לכלל הרשויות</w:t>
      </w:r>
      <w:r w:rsidR="00515A37">
        <w:rPr>
          <w:rtl/>
        </w:rPr>
        <w:t xml:space="preserve"> </w:t>
      </w:r>
      <w:r w:rsidRPr="009214BE">
        <w:rPr>
          <w:rtl/>
        </w:rPr>
        <w:t>המקומיות,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המועד הסמוך לקיום אותן בחירות באמצע הקדנציה. במלים אחרות, יכול שברשות</w:t>
      </w:r>
      <w:r w:rsidR="00515A37">
        <w:rPr>
          <w:rtl/>
        </w:rPr>
        <w:t xml:space="preserve"> </w:t>
      </w:r>
      <w:r w:rsidRPr="009214BE">
        <w:rPr>
          <w:rtl/>
        </w:rPr>
        <w:t>מקומית מסוימת המבצעת רוטציה ברשות תוכרזנה בחירות. אנחנו צריכים להבין, כי באופן</w:t>
      </w:r>
      <w:r w:rsidR="00515A37">
        <w:rPr>
          <w:rtl/>
        </w:rPr>
        <w:t xml:space="preserve"> </w:t>
      </w:r>
      <w:r w:rsidRPr="009214BE">
        <w:rPr>
          <w:rtl/>
        </w:rPr>
        <w:t>אוטומטי</w:t>
      </w:r>
      <w:r w:rsidR="00515A37">
        <w:rPr>
          <w:rtl/>
        </w:rPr>
        <w:t xml:space="preserve"> </w:t>
      </w:r>
      <w:r w:rsidRPr="009214BE">
        <w:rPr>
          <w:rtl/>
        </w:rPr>
        <w:t>מועד הבחירות לכלל הרשויות המקומיות אינו רלבנטי לגבי אותה רשות מקומית,</w:t>
      </w:r>
      <w:r w:rsidR="00515A37">
        <w:rPr>
          <w:rtl/>
        </w:rPr>
        <w:t xml:space="preserve"> </w:t>
      </w:r>
      <w:r w:rsidRPr="009214BE">
        <w:rPr>
          <w:rtl/>
        </w:rPr>
        <w:t>ואותו</w:t>
      </w:r>
      <w:r w:rsidR="00515A37">
        <w:rPr>
          <w:rtl/>
        </w:rPr>
        <w:t xml:space="preserve"> </w:t>
      </w:r>
      <w:r w:rsidRPr="009214BE">
        <w:rPr>
          <w:rtl/>
        </w:rPr>
        <w:t>ראש רשות מקומית, שנבחר בבחירות כלליות באמצע תקופת הכהונה, ימשיך לכהן עד</w:t>
      </w:r>
      <w:r w:rsidR="00515A37">
        <w:rPr>
          <w:rtl/>
        </w:rPr>
        <w:t xml:space="preserve"> </w:t>
      </w:r>
      <w:r w:rsidRPr="009214BE">
        <w:rPr>
          <w:rtl/>
        </w:rPr>
        <w:t>למועד הבחירות לרשויות המקומיות במלאו תקופת כהונה בת חמש שנים לפחות.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דוד</w:t>
      </w:r>
      <w:r w:rsidR="00515A37">
        <w:rPr>
          <w:rtl/>
        </w:rPr>
        <w:t xml:space="preserve"> </w:t>
      </w:r>
      <w:r w:rsidRPr="009214BE">
        <w:rPr>
          <w:rtl/>
        </w:rPr>
        <w:t>מגן.</w:t>
      </w:r>
      <w:r w:rsidR="00515A37">
        <w:rPr>
          <w:rtl/>
        </w:rPr>
        <w:t xml:space="preserve"> </w:t>
      </w:r>
      <w:r w:rsidRPr="009214BE">
        <w:rPr>
          <w:rtl/>
        </w:rPr>
        <w:t>אני מזמין את חבר הכנסת אליעזר זנדברג, אחרון</w:t>
      </w:r>
      <w:r w:rsidR="00515A37">
        <w:rPr>
          <w:rtl/>
        </w:rPr>
        <w:t xml:space="preserve"> </w:t>
      </w:r>
      <w:r w:rsidRPr="009214BE">
        <w:rPr>
          <w:rtl/>
        </w:rPr>
        <w:t>הנואמים.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רבותי חברי הכנסת, אני אצביע נגד הצעת החוק לא רק מכיוון</w:t>
      </w:r>
      <w:r w:rsidR="00515A37">
        <w:rPr>
          <w:rtl/>
        </w:rPr>
        <w:t xml:space="preserve"> </w:t>
      </w:r>
      <w:r w:rsidRPr="009214BE">
        <w:rPr>
          <w:rtl/>
        </w:rPr>
        <w:t>שלדעתי</w:t>
      </w:r>
      <w:r w:rsidR="00515A37">
        <w:rPr>
          <w:rtl/>
        </w:rPr>
        <w:t xml:space="preserve"> </w:t>
      </w: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זו לא תפתור את הבעיה, לא תצליח לפתור אותה, מכיוון שכפי שאמר</w:t>
      </w:r>
      <w:r w:rsidR="00515A37">
        <w:rPr>
          <w:rtl/>
        </w:rPr>
        <w:t xml:space="preserve"> </w:t>
      </w:r>
      <w:r w:rsidRPr="009214BE">
        <w:rPr>
          <w:rtl/>
        </w:rPr>
        <w:t>חברי חבר הכנסת שגב, כל ראש רשות על</w:t>
      </w:r>
      <w:r w:rsidR="00515A37">
        <w:rPr>
          <w:rtl/>
        </w:rPr>
        <w:t>-</w:t>
      </w:r>
      <w:r w:rsidRPr="009214BE">
        <w:rPr>
          <w:rtl/>
        </w:rPr>
        <w:t>פי הסכם כזה יכול להתפטר, הוא לא יעמיד עצמו</w:t>
      </w:r>
      <w:r w:rsidR="00515A37">
        <w:rPr>
          <w:rtl/>
        </w:rPr>
        <w:t xml:space="preserve"> </w:t>
      </w:r>
      <w:r w:rsidRPr="009214BE">
        <w:rPr>
          <w:rtl/>
        </w:rPr>
        <w:t>לבחירות, ייבחר המועמד השני, וכך העניין יוסדר מבחינה מעשית, אף שהחוק מנסה למנוע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זה,</w:t>
      </w:r>
      <w:r w:rsidR="00515A37">
        <w:rPr>
          <w:rtl/>
        </w:rPr>
        <w:t xml:space="preserve"> </w:t>
      </w:r>
      <w:r w:rsidRPr="009214BE">
        <w:rPr>
          <w:rtl/>
        </w:rPr>
        <w:t>וגם לא משום שמדובר פה בהליך יקר מאוד, שיחזור על עצמו פעם אחר פעם, אלא</w:t>
      </w:r>
      <w:r w:rsidR="00515A37">
        <w:rPr>
          <w:rtl/>
        </w:rPr>
        <w:t xml:space="preserve"> </w:t>
      </w:r>
      <w:r w:rsidRPr="009214BE">
        <w:rPr>
          <w:rtl/>
        </w:rPr>
        <w:t>משתי</w:t>
      </w:r>
      <w:r w:rsidR="00515A37">
        <w:rPr>
          <w:rtl/>
        </w:rPr>
        <w:t xml:space="preserve"> </w:t>
      </w:r>
      <w:r w:rsidRPr="009214BE">
        <w:rPr>
          <w:rtl/>
        </w:rPr>
        <w:t>סיבות אחרות, שהן עקרוניות: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האחת </w:t>
      </w:r>
      <w:r w:rsidR="00515A37">
        <w:rPr>
          <w:rtl/>
        </w:rPr>
        <w:t>–</w:t>
      </w:r>
      <w:r w:rsidRPr="009214BE">
        <w:rPr>
          <w:rtl/>
        </w:rPr>
        <w:t xml:space="preserve"> מסירת סמכות, לדעתי, לא סבירה לשר</w:t>
      </w:r>
      <w:r w:rsidR="00515A37">
        <w:rPr>
          <w:rtl/>
        </w:rPr>
        <w:t xml:space="preserve"> </w:t>
      </w:r>
      <w:r w:rsidRPr="009214BE">
        <w:rPr>
          <w:rtl/>
        </w:rPr>
        <w:t>הפנים,</w:t>
      </w:r>
      <w:r w:rsidR="00515A37">
        <w:rPr>
          <w:rtl/>
        </w:rPr>
        <w:t xml:space="preserve"> </w:t>
      </w:r>
      <w:r w:rsidRPr="009214BE">
        <w:rPr>
          <w:rtl/>
        </w:rPr>
        <w:t>שכאשר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סובר</w:t>
      </w:r>
      <w:r w:rsidR="00515A37">
        <w:rPr>
          <w:rtl/>
        </w:rPr>
        <w:t xml:space="preserve"> </w:t>
      </w:r>
      <w:r w:rsidRPr="009214BE">
        <w:rPr>
          <w:rtl/>
        </w:rPr>
        <w:t>שההתפטרות</w:t>
      </w:r>
      <w:r w:rsidR="00515A37">
        <w:rPr>
          <w:rtl/>
        </w:rPr>
        <w:t xml:space="preserve"> </w:t>
      </w:r>
      <w:r w:rsidRPr="009214BE">
        <w:rPr>
          <w:rtl/>
        </w:rPr>
        <w:t>נבעה מהסכם רוטציה, מן הראוי יהיה לקיים את</w:t>
      </w:r>
      <w:r w:rsidR="00515A37">
        <w:rPr>
          <w:rtl/>
        </w:rPr>
        <w:t xml:space="preserve"> </w:t>
      </w:r>
      <w:r w:rsidRPr="009214BE">
        <w:rPr>
          <w:rtl/>
        </w:rPr>
        <w:t>הבחירות.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 חושב שצריך למסור סמכות רחבה כל כך, בעלת עוצמה, לשר הפנים. אם</w:t>
      </w:r>
      <w:r w:rsidR="00515A37">
        <w:rPr>
          <w:rtl/>
        </w:rPr>
        <w:t xml:space="preserve"> </w:t>
      </w:r>
      <w:r w:rsidRPr="009214BE">
        <w:rPr>
          <w:rtl/>
        </w:rPr>
        <w:t>כבר, אפשר היה למצוא איזה מכניזם אחר שיטפל בזה.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והסיבה</w:t>
      </w:r>
      <w:r w:rsidR="00515A37">
        <w:rPr>
          <w:rtl/>
        </w:rPr>
        <w:t xml:space="preserve"> </w:t>
      </w:r>
      <w:r w:rsidRPr="009214BE">
        <w:rPr>
          <w:rtl/>
        </w:rPr>
        <w:t>השנייה</w:t>
      </w:r>
      <w:r w:rsidR="00515A37">
        <w:rPr>
          <w:rtl/>
        </w:rPr>
        <w:t xml:space="preserve"> – </w:t>
      </w:r>
      <w:r w:rsidRPr="009214BE">
        <w:rPr>
          <w:rtl/>
        </w:rPr>
        <w:t>העובדה</w:t>
      </w:r>
      <w:r w:rsidR="00515A37">
        <w:rPr>
          <w:rtl/>
        </w:rPr>
        <w:t xml:space="preserve"> </w:t>
      </w:r>
      <w:r w:rsidRPr="009214BE">
        <w:rPr>
          <w:rtl/>
        </w:rPr>
        <w:t>שאין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מניעה לקיים הסכמים כאלה ולהשאיר אותם</w:t>
      </w:r>
      <w:r w:rsidR="00515A37">
        <w:rPr>
          <w:rtl/>
        </w:rPr>
        <w:t xml:space="preserve"> </w:t>
      </w:r>
      <w:r w:rsidRPr="009214BE">
        <w:rPr>
          <w:rtl/>
        </w:rPr>
        <w:t>במסגרת</w:t>
      </w:r>
      <w:r w:rsidR="00515A37">
        <w:rPr>
          <w:rtl/>
        </w:rPr>
        <w:t xml:space="preserve"> </w:t>
      </w:r>
      <w:r w:rsidRPr="009214BE">
        <w:rPr>
          <w:rtl/>
        </w:rPr>
        <w:t>החוק,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עוד הציבור יודע עליהם מראש. לו חייב החוק גילוי מראש של הסכם</w:t>
      </w:r>
      <w:r w:rsidR="00515A37">
        <w:rPr>
          <w:rtl/>
        </w:rPr>
        <w:t xml:space="preserve"> </w:t>
      </w:r>
      <w:r w:rsidRPr="009214BE">
        <w:rPr>
          <w:rtl/>
        </w:rPr>
        <w:t>כזה</w:t>
      </w:r>
      <w:r w:rsidR="00515A37">
        <w:rPr>
          <w:rtl/>
        </w:rPr>
        <w:t xml:space="preserve"> </w:t>
      </w:r>
      <w:r w:rsidRPr="009214BE">
        <w:rPr>
          <w:rtl/>
        </w:rPr>
        <w:t>ופסל</w:t>
      </w:r>
      <w:r w:rsidR="00515A37">
        <w:rPr>
          <w:rtl/>
        </w:rPr>
        <w:t xml:space="preserve"> </w:t>
      </w:r>
      <w:r w:rsidRPr="009214BE">
        <w:rPr>
          <w:rtl/>
        </w:rPr>
        <w:t>כל התנהגות אחרת, הייתי מבין. אבל אם באים מראש ואומרים: אנחנו עושים</w:t>
      </w:r>
      <w:r w:rsidR="00515A37">
        <w:rPr>
          <w:rtl/>
        </w:rPr>
        <w:t xml:space="preserve"> </w:t>
      </w:r>
      <w:r w:rsidRPr="009214BE">
        <w:rPr>
          <w:rtl/>
        </w:rPr>
        <w:t>רוטציה,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פסול בזה? אינני מוצא כל סיבה להתנגד למעשה כזה בין אנשים שמתמודדים</w:t>
      </w:r>
      <w:r w:rsidR="00515A37">
        <w:rPr>
          <w:rtl/>
        </w:rPr>
        <w:t xml:space="preserve"> </w:t>
      </w:r>
      <w:r w:rsidRPr="009214BE">
        <w:rPr>
          <w:rtl/>
        </w:rPr>
        <w:t>במסגרת יישוב מסוים.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 אצביע נגד הצעת חוק זו.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זנדברג.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אנו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להצבעה, חברי הכנסת. אני מעמיד להצבעה את ההצעה להעביר את 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הרשויות</w:t>
      </w:r>
      <w:r w:rsidR="00515A37">
        <w:rPr>
          <w:rtl/>
        </w:rPr>
        <w:t xml:space="preserve"> </w:t>
      </w:r>
      <w:r w:rsidRPr="009214BE">
        <w:rPr>
          <w:rtl/>
        </w:rPr>
        <w:t>המקומיות</w:t>
      </w:r>
      <w:r w:rsidR="00515A37">
        <w:rPr>
          <w:rtl/>
        </w:rPr>
        <w:t xml:space="preserve"> </w:t>
      </w:r>
      <w:r w:rsidRPr="009214BE">
        <w:rPr>
          <w:rtl/>
        </w:rPr>
        <w:t>(בחירת</w:t>
      </w:r>
      <w:r w:rsidR="00515A37">
        <w:rPr>
          <w:rtl/>
        </w:rPr>
        <w:t xml:space="preserve"> 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הרשות</w:t>
      </w:r>
      <w:r w:rsidR="00515A37">
        <w:rPr>
          <w:rtl/>
        </w:rPr>
        <w:t xml:space="preserve"> </w:t>
      </w:r>
      <w:r w:rsidRPr="009214BE">
        <w:rPr>
          <w:rtl/>
        </w:rPr>
        <w:t>וסגניו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וכהונתם) (תיקון </w:t>
      </w:r>
      <w:r w:rsidR="00515A37">
        <w:rPr>
          <w:rtl/>
        </w:rPr>
        <w:t>–</w:t>
      </w:r>
      <w:r w:rsidRPr="009214BE">
        <w:rPr>
          <w:rtl/>
        </w:rPr>
        <w:t xml:space="preserve"> ראש רשות</w:t>
      </w:r>
      <w:r w:rsidR="00515A37">
        <w:rPr>
          <w:rtl/>
        </w:rPr>
        <w:t xml:space="preserve"> </w:t>
      </w:r>
      <w:r w:rsidRPr="009214BE">
        <w:rPr>
          <w:rtl/>
        </w:rPr>
        <w:t>שהתפטר) לוועדת הפנים ואיכות הסביבה. נא להצביע.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צבעה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ב</w:t>
      </w:r>
      <w:r w:rsidR="009214BE" w:rsidRPr="009214BE">
        <w:rPr>
          <w:rtl/>
        </w:rPr>
        <w:t xml:space="preserve">עד ההצעה להעביר הצעת החוק לוועדה </w:t>
      </w:r>
      <w:r>
        <w:rPr>
          <w:rtl/>
        </w:rPr>
        <w:t>–</w:t>
      </w:r>
      <w:r w:rsidR="009214BE" w:rsidRPr="009214BE">
        <w:rPr>
          <w:rtl/>
        </w:rPr>
        <w:t xml:space="preserve"> 11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גד </w:t>
      </w:r>
      <w:r>
        <w:rPr>
          <w:rtl/>
        </w:rPr>
        <w:t>–</w:t>
      </w:r>
      <w:r w:rsidR="009214BE" w:rsidRPr="009214BE">
        <w:rPr>
          <w:rtl/>
        </w:rPr>
        <w:t xml:space="preserve"> 4</w:t>
      </w:r>
    </w:p>
    <w:p w:rsidR="00B91026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מנעים </w:t>
      </w:r>
      <w:r>
        <w:rPr>
          <w:rtl/>
        </w:rPr>
        <w:t>–</w:t>
      </w:r>
      <w:r w:rsidR="009214BE" w:rsidRPr="009214BE">
        <w:rPr>
          <w:rtl/>
        </w:rPr>
        <w:t xml:space="preserve"> אין</w:t>
      </w:r>
      <w:r>
        <w:rPr>
          <w:rtl/>
        </w:rPr>
        <w:t xml:space="preserve"> </w:t>
      </w:r>
    </w:p>
    <w:p w:rsidR="00515A37" w:rsidRDefault="009214BE" w:rsidP="00515A37">
      <w:pPr>
        <w:pStyle w:val="3"/>
        <w:rPr>
          <w:rtl/>
        </w:rPr>
      </w:pPr>
      <w:r w:rsidRPr="009214BE">
        <w:rPr>
          <w:rtl/>
        </w:rPr>
        <w:t>ההצעה להעביר את הצעת חוק הרשויות המקומיות (בחירת ראש הרשות וסגניו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ו</w:t>
      </w:r>
      <w:r w:rsidR="009214BE" w:rsidRPr="009214BE">
        <w:rPr>
          <w:rtl/>
        </w:rPr>
        <w:t>כהונתם) (תיקון</w:t>
      </w:r>
      <w:r>
        <w:rPr>
          <w:rtl/>
        </w:rPr>
        <w:t xml:space="preserve"> </w:t>
      </w:r>
      <w:r w:rsidR="009214BE" w:rsidRPr="009214BE">
        <w:rPr>
          <w:rtl/>
        </w:rPr>
        <w:t>ראש רשות שהתפטר), התשנ"ג</w:t>
      </w:r>
      <w:r>
        <w:rPr>
          <w:rtl/>
        </w:rPr>
        <w:t>–</w:t>
      </w:r>
      <w:r w:rsidR="009214BE" w:rsidRPr="009214BE">
        <w:rPr>
          <w:rtl/>
        </w:rPr>
        <w:t>1993,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ל</w:t>
      </w:r>
      <w:r w:rsidR="009214BE" w:rsidRPr="009214BE">
        <w:rPr>
          <w:rtl/>
        </w:rPr>
        <w:t>וועדת הפנים ואיכות הסביבה נתקבלה.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11 בעד, ארבעה נגד, אין נמנעים, הצעת החוק עוברת להכנה לקריאה שנייה ולקריאה</w:t>
      </w:r>
      <w:r w:rsidR="00515A37">
        <w:rPr>
          <w:rtl/>
        </w:rPr>
        <w:t xml:space="preserve"> </w:t>
      </w:r>
      <w:r w:rsidRPr="009214BE">
        <w:rPr>
          <w:rtl/>
        </w:rPr>
        <w:t>שלישית לוועדת הפנים.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1"/>
        <w:rPr>
          <w:rtl/>
        </w:rPr>
      </w:pPr>
      <w:bookmarkStart w:id="12" w:name="_Toc457721981"/>
      <w:r w:rsidRPr="00515A37">
        <w:rPr>
          <w:rtl/>
        </w:rPr>
        <w:t>הצעת חוק יסודות התקציב (תיקון מס' 17) (תקציב הכנסת), התשנ"ג</w:t>
      </w:r>
      <w:r>
        <w:rPr>
          <w:rtl/>
        </w:rPr>
        <w:t>–</w:t>
      </w:r>
      <w:r w:rsidRPr="00515A37">
        <w:rPr>
          <w:rtl/>
        </w:rPr>
        <w:t>1993</w:t>
      </w:r>
      <w:bookmarkEnd w:id="12"/>
    </w:p>
    <w:p w:rsidR="00515A37" w:rsidRPr="00515A37" w:rsidRDefault="00515A37" w:rsidP="00515A37">
      <w:pPr>
        <w:pStyle w:val="1"/>
        <w:rPr>
          <w:rtl/>
        </w:rPr>
      </w:pPr>
      <w:bookmarkStart w:id="13" w:name="_Toc457721982"/>
      <w:r w:rsidRPr="00515A37">
        <w:rPr>
          <w:rtl/>
        </w:rPr>
        <w:t>(קריאה ראשונה)</w:t>
      </w:r>
      <w:bookmarkEnd w:id="13"/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אנו עוברים לסעיף הבא: הצעת חוק יסודות התקציב (תיקון מס' 17)</w:t>
      </w:r>
      <w:r w:rsidR="00515A37">
        <w:rPr>
          <w:rtl/>
        </w:rPr>
        <w:t xml:space="preserve"> </w:t>
      </w:r>
      <w:r w:rsidRPr="009214BE">
        <w:rPr>
          <w:rtl/>
        </w:rPr>
        <w:t>(תקציב הכנסת), התשנ"ג</w:t>
      </w:r>
      <w:r w:rsidR="00515A37">
        <w:rPr>
          <w:rtl/>
        </w:rPr>
        <w:t>–</w:t>
      </w:r>
      <w:r w:rsidRPr="009214BE">
        <w:rPr>
          <w:rtl/>
        </w:rPr>
        <w:t>1993.</w:t>
      </w:r>
      <w:r w:rsidR="00515A37">
        <w:rPr>
          <w:rtl/>
        </w:rPr>
        <w:t xml:space="preserve"> </w:t>
      </w:r>
      <w:r w:rsidRPr="009214BE">
        <w:rPr>
          <w:rtl/>
        </w:rPr>
        <w:t>חבר הכנסת חגי מירום, בבקשה.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מודיע: רשימת הדוברים סגורה.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חברי הכנסת, אני מתכבד להגיש לכנסת לקריאה ראשונה את הצעת</w:t>
      </w:r>
      <w:r w:rsidR="00515A37">
        <w:rPr>
          <w:rtl/>
        </w:rPr>
        <w:t xml:space="preserve"> </w:t>
      </w:r>
      <w:r w:rsidRPr="009214BE">
        <w:rPr>
          <w:rtl/>
        </w:rPr>
        <w:t>חוק יסודות התקציב (תיקון מס' 17) (תקציב הכנסת), התשנ"ג</w:t>
      </w:r>
      <w:r w:rsidR="00515A37">
        <w:rPr>
          <w:rtl/>
        </w:rPr>
        <w:t>–</w:t>
      </w:r>
      <w:r w:rsidRPr="009214BE">
        <w:rPr>
          <w:rtl/>
        </w:rPr>
        <w:t>1993.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מקובל בכנסת שבכל שנה ועדה משותפת לוועדת הכנסת ולוועדת הכספים</w:t>
      </w:r>
      <w:r w:rsidR="00515A37">
        <w:rPr>
          <w:rtl/>
        </w:rPr>
        <w:t xml:space="preserve"> </w:t>
      </w:r>
      <w:r w:rsidRPr="009214BE">
        <w:rPr>
          <w:rtl/>
        </w:rPr>
        <w:t>מכינה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תקציב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היא מסיימת את תפקידה, אין היא יכולה לאשר</w:t>
      </w:r>
      <w:r w:rsidR="00515A37">
        <w:rPr>
          <w:rtl/>
        </w:rPr>
        <w:t xml:space="preserve"> </w:t>
      </w:r>
      <w:r w:rsidRPr="009214BE">
        <w:rPr>
          <w:rtl/>
        </w:rPr>
        <w:t>העברות</w:t>
      </w:r>
      <w:r w:rsidR="00515A37">
        <w:rPr>
          <w:rtl/>
        </w:rPr>
        <w:t xml:space="preserve"> </w:t>
      </w:r>
      <w:r w:rsidRPr="009214BE">
        <w:rPr>
          <w:rtl/>
        </w:rPr>
        <w:t>מסעיף</w:t>
      </w:r>
      <w:r w:rsidR="00515A37">
        <w:rPr>
          <w:rtl/>
        </w:rPr>
        <w:t xml:space="preserve"> </w:t>
      </w:r>
      <w:r w:rsidRPr="009214BE">
        <w:rPr>
          <w:rtl/>
        </w:rPr>
        <w:t>לסעיף בתקציב הכנסת, ואין גורם שעוסק בתקציב הכנסת מאשר העברות או</w:t>
      </w:r>
      <w:r w:rsidR="00515A37">
        <w:rPr>
          <w:rtl/>
        </w:rPr>
        <w:t xml:space="preserve"> </w:t>
      </w:r>
      <w:r w:rsidRPr="009214BE">
        <w:rPr>
          <w:rtl/>
        </w:rPr>
        <w:t>מפקח על התקציב.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הצעת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הוגשה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ועל</w:t>
      </w:r>
      <w:r w:rsidR="00515A37">
        <w:rPr>
          <w:rtl/>
        </w:rPr>
        <w:t>-</w:t>
      </w:r>
      <w:r w:rsidRPr="009214BE">
        <w:rPr>
          <w:rtl/>
        </w:rPr>
        <w:t>ידי חברי הכנסת חיים קופמן וגדליה גל, מה</w:t>
      </w:r>
      <w:r w:rsidR="00515A37">
        <w:rPr>
          <w:rtl/>
        </w:rPr>
        <w:t xml:space="preserve"> </w:t>
      </w:r>
      <w:r w:rsidRPr="009214BE">
        <w:rPr>
          <w:rtl/>
        </w:rPr>
        <w:t>שמראה</w:t>
      </w:r>
      <w:r w:rsidR="00515A37">
        <w:rPr>
          <w:rtl/>
        </w:rPr>
        <w:t xml:space="preserve"> </w:t>
      </w:r>
      <w:r w:rsidRPr="009214BE">
        <w:rPr>
          <w:rtl/>
        </w:rPr>
        <w:t>שההרכב הוא גם של יושב</w:t>
      </w:r>
      <w:r w:rsidR="00515A37">
        <w:rPr>
          <w:rtl/>
        </w:rPr>
        <w:t>-</w:t>
      </w:r>
      <w:r w:rsidRPr="009214BE">
        <w:rPr>
          <w:rtl/>
        </w:rPr>
        <w:t>ראש ועדת הכנסת, גם של יושב</w:t>
      </w:r>
      <w:r w:rsidR="00515A37">
        <w:rPr>
          <w:rtl/>
        </w:rPr>
        <w:t>-</w:t>
      </w:r>
      <w:r w:rsidRPr="009214BE">
        <w:rPr>
          <w:rtl/>
        </w:rPr>
        <w:t>ראש ועדת הכספים וגם של</w:t>
      </w:r>
      <w:r w:rsidR="00515A37">
        <w:rPr>
          <w:rtl/>
        </w:rPr>
        <w:t xml:space="preserve"> </w:t>
      </w:r>
      <w:r w:rsidRPr="009214BE">
        <w:rPr>
          <w:rtl/>
        </w:rPr>
        <w:t>מרכז</w:t>
      </w:r>
      <w:r w:rsidR="00515A37">
        <w:rPr>
          <w:rtl/>
        </w:rPr>
        <w:t xml:space="preserve"> </w:t>
      </w:r>
      <w:r w:rsidRPr="009214BE">
        <w:rPr>
          <w:rtl/>
        </w:rPr>
        <w:t>סיעת</w:t>
      </w:r>
      <w:r w:rsidR="00515A37">
        <w:rPr>
          <w:rtl/>
        </w:rPr>
        <w:t xml:space="preserve"> </w:t>
      </w:r>
      <w:r w:rsidRPr="009214BE">
        <w:rPr>
          <w:rtl/>
        </w:rPr>
        <w:t>הליכוד בוועדת הכספים.</w:t>
      </w:r>
      <w:r w:rsidR="00515A37">
        <w:rPr>
          <w:rtl/>
        </w:rPr>
        <w:t xml:space="preserve"> </w:t>
      </w:r>
      <w:r w:rsidRPr="009214BE">
        <w:rPr>
          <w:rtl/>
        </w:rPr>
        <w:t>היא מבטאת את הקונסנסוס כאן, שלפיו תהיה ועדה</w:t>
      </w:r>
      <w:r w:rsidR="00515A37">
        <w:rPr>
          <w:rtl/>
        </w:rPr>
        <w:t xml:space="preserve"> </w:t>
      </w:r>
      <w:r w:rsidRPr="009214BE">
        <w:rPr>
          <w:rtl/>
        </w:rPr>
        <w:t>משותפת</w:t>
      </w:r>
      <w:r w:rsidR="00515A37">
        <w:rPr>
          <w:rtl/>
        </w:rPr>
        <w:t xml:space="preserve"> </w:t>
      </w:r>
      <w:r w:rsidRPr="009214BE">
        <w:rPr>
          <w:rtl/>
        </w:rPr>
        <w:t>של ועדת הכספים וועדת הכנסת שתוכל לאשר העברות מסעיף לסעיף, ובאופן זה לא</w:t>
      </w:r>
      <w:r w:rsidR="00515A37">
        <w:rPr>
          <w:rtl/>
        </w:rPr>
        <w:t xml:space="preserve"> </w:t>
      </w:r>
      <w:r w:rsidRPr="009214BE">
        <w:rPr>
          <w:rtl/>
        </w:rPr>
        <w:t>יהיה</w:t>
      </w:r>
      <w:r w:rsidR="00515A37">
        <w:rPr>
          <w:rtl/>
        </w:rPr>
        <w:t xml:space="preserve"> </w:t>
      </w:r>
      <w:r w:rsidRPr="009214BE">
        <w:rPr>
          <w:rtl/>
        </w:rPr>
        <w:t>מצב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שקיים</w:t>
      </w:r>
      <w:r w:rsidR="00515A37">
        <w:rPr>
          <w:rtl/>
        </w:rPr>
        <w:t xml:space="preserve"> </w:t>
      </w:r>
      <w:r w:rsidRPr="009214BE">
        <w:rPr>
          <w:rtl/>
        </w:rPr>
        <w:t>היום,</w:t>
      </w:r>
      <w:r w:rsidR="00515A37">
        <w:rPr>
          <w:rtl/>
        </w:rPr>
        <w:t xml:space="preserve"> </w:t>
      </w:r>
      <w:r w:rsidRPr="009214BE">
        <w:rPr>
          <w:rtl/>
        </w:rPr>
        <w:t>שלמעשה בהחלטות יחיד של יושב</w:t>
      </w:r>
      <w:r w:rsidR="00515A37">
        <w:rPr>
          <w:rtl/>
        </w:rPr>
        <w:t>-</w:t>
      </w:r>
      <w:r w:rsidRPr="009214BE">
        <w:rPr>
          <w:rtl/>
        </w:rPr>
        <w:t>ראש הכנסת, או בדרכים</w:t>
      </w:r>
      <w:r w:rsidR="00515A37">
        <w:rPr>
          <w:rtl/>
        </w:rPr>
        <w:t xml:space="preserve"> </w:t>
      </w:r>
      <w:r w:rsidRPr="009214BE">
        <w:rPr>
          <w:rtl/>
        </w:rPr>
        <w:t>שאינן לגמרי מסודרות ומוסדרות על</w:t>
      </w:r>
      <w:r w:rsidR="00515A37">
        <w:rPr>
          <w:rtl/>
        </w:rPr>
        <w:t>-</w:t>
      </w:r>
      <w:r w:rsidRPr="009214BE">
        <w:rPr>
          <w:rtl/>
        </w:rPr>
        <w:t>פי החוק, עובר כסף מסעיף לסעיף.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חשבנו שכמו שוועדה משותפת כזו קובעת את התקציב, חשוב שהיא גם תאשר את</w:t>
      </w:r>
      <w:r w:rsidR="00515A37">
        <w:rPr>
          <w:rtl/>
        </w:rPr>
        <w:t xml:space="preserve"> </w:t>
      </w:r>
      <w:r w:rsidRPr="009214BE">
        <w:rPr>
          <w:rtl/>
        </w:rPr>
        <w:t>ההעברות, ותהיה ועדה שתוכל להיות "בין לבין".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היוזם</w:t>
      </w:r>
      <w:r w:rsidR="00515A37">
        <w:rPr>
          <w:rtl/>
        </w:rPr>
        <w:t xml:space="preserve"> </w:t>
      </w:r>
      <w:r w:rsidRPr="009214BE">
        <w:rPr>
          <w:rtl/>
        </w:rPr>
        <w:t>העיקרי</w:t>
      </w:r>
      <w:r w:rsidR="00515A37">
        <w:rPr>
          <w:rtl/>
        </w:rPr>
        <w:t xml:space="preserve"> </w:t>
      </w:r>
      <w:r w:rsidRPr="009214BE">
        <w:rPr>
          <w:rtl/>
        </w:rPr>
        <w:t>והדוחף</w:t>
      </w:r>
      <w:r w:rsidR="00515A37">
        <w:rPr>
          <w:rtl/>
        </w:rPr>
        <w:t xml:space="preserve"> </w:t>
      </w:r>
      <w:r w:rsidRPr="009214BE">
        <w:rPr>
          <w:rtl/>
        </w:rPr>
        <w:t>להצעת</w:t>
      </w:r>
      <w:r w:rsidR="00515A37">
        <w:rPr>
          <w:rtl/>
        </w:rPr>
        <w:t xml:space="preserve"> </w:t>
      </w:r>
      <w:r w:rsidRPr="009214BE">
        <w:rPr>
          <w:rtl/>
        </w:rPr>
        <w:t>החוק הזו הוא יושב</w:t>
      </w:r>
      <w:r w:rsidR="00515A37">
        <w:rPr>
          <w:rtl/>
        </w:rPr>
        <w:t>-</w:t>
      </w:r>
      <w:r w:rsidRPr="009214BE">
        <w:rPr>
          <w:rtl/>
        </w:rPr>
        <w:t>ראש הכנסת, שביקש שיהיה לו</w:t>
      </w:r>
      <w:r w:rsidR="00515A37">
        <w:rPr>
          <w:rtl/>
        </w:rPr>
        <w:t xml:space="preserve"> </w:t>
      </w:r>
      <w:r w:rsidRPr="009214BE">
        <w:rPr>
          <w:rtl/>
        </w:rPr>
        <w:t>מכשיר</w:t>
      </w:r>
      <w:r w:rsidR="00515A37">
        <w:rPr>
          <w:rtl/>
        </w:rPr>
        <w:t xml:space="preserve"> </w:t>
      </w:r>
      <w:r w:rsidRPr="009214BE">
        <w:rPr>
          <w:rtl/>
        </w:rPr>
        <w:t>קבע</w:t>
      </w:r>
      <w:r w:rsidR="00515A37">
        <w:rPr>
          <w:rtl/>
        </w:rPr>
        <w:t xml:space="preserve"> </w:t>
      </w:r>
      <w:r w:rsidRPr="009214BE">
        <w:rPr>
          <w:rtl/>
        </w:rPr>
        <w:t>כזה</w:t>
      </w:r>
      <w:r w:rsidR="00515A37">
        <w:rPr>
          <w:rtl/>
        </w:rPr>
        <w:t xml:space="preserve"> </w:t>
      </w:r>
      <w:r w:rsidRPr="009214BE">
        <w:rPr>
          <w:rtl/>
        </w:rPr>
        <w:t>של הוועדה המשותפת, שאפשר יהיה באמצעותה לקבל החלטות על שינויים</w:t>
      </w:r>
      <w:r w:rsidR="00515A37">
        <w:rPr>
          <w:rtl/>
        </w:rPr>
        <w:t xml:space="preserve"> </w:t>
      </w:r>
      <w:r w:rsidRPr="009214BE">
        <w:rPr>
          <w:rtl/>
        </w:rPr>
        <w:t>פנימיים בתקציב הכנסת ושימוש בעודפי תקציב הכנסת משנה לשנה.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על כן, חברי הכנסת, אין מדובר בהצעה שהיא סיעתית, מפלגתית, קואליציונית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אופוזיציונית.</w:t>
      </w:r>
      <w:r w:rsidR="00515A37">
        <w:rPr>
          <w:rtl/>
        </w:rPr>
        <w:t xml:space="preserve"> </w:t>
      </w:r>
      <w:r w:rsidRPr="009214BE">
        <w:rPr>
          <w:rtl/>
        </w:rPr>
        <w:t>היא חוצה קווים, היא למען הכנסת והיא ביוזמת יושב</w:t>
      </w:r>
      <w:r w:rsidR="00515A37">
        <w:rPr>
          <w:rtl/>
        </w:rPr>
        <w:t>-</w:t>
      </w:r>
      <w:r w:rsidRPr="009214BE">
        <w:rPr>
          <w:rtl/>
        </w:rPr>
        <w:t>ראש הכנסת.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מבקש</w:t>
      </w:r>
      <w:r w:rsidR="00515A37">
        <w:rPr>
          <w:rtl/>
        </w:rPr>
        <w:t xml:space="preserve"> </w:t>
      </w:r>
      <w:r w:rsidRPr="009214BE">
        <w:rPr>
          <w:rtl/>
        </w:rPr>
        <w:t>מחברי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לסייע בידי להמשיך את מהלך החקיקה ולהעביר את הצעת החוק</w:t>
      </w:r>
      <w:r w:rsidR="00515A37">
        <w:rPr>
          <w:rtl/>
        </w:rPr>
        <w:t xml:space="preserve"> </w:t>
      </w:r>
      <w:r w:rsidRPr="009214BE">
        <w:rPr>
          <w:rtl/>
        </w:rPr>
        <w:t>להכנה לקריאה שנייה ולקריאה שלישית. הוועדה המטפלת בכך היא ועדת הכנסת. 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חגי מירום.</w:t>
      </w:r>
      <w:r w:rsidR="00515A37">
        <w:rPr>
          <w:rtl/>
        </w:rPr>
        <w:t xml:space="preserve"> </w:t>
      </w:r>
      <w:r w:rsidRPr="009214BE">
        <w:rPr>
          <w:rtl/>
        </w:rPr>
        <w:t>אחריו יש הרבה דוברים. השאלה היא, האם אנחנו</w:t>
      </w:r>
      <w:r w:rsidR="00515A37">
        <w:rPr>
          <w:rtl/>
        </w:rPr>
        <w:t xml:space="preserve"> </w:t>
      </w:r>
      <w:r w:rsidRPr="009214BE">
        <w:rPr>
          <w:rtl/>
        </w:rPr>
        <w:t>מקבלים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הצעתו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חגי מירום, או שבכל זאת הדוברים עומדים על כך</w:t>
      </w:r>
      <w:r w:rsidR="00515A37">
        <w:rPr>
          <w:rtl/>
        </w:rPr>
        <w:t xml:space="preserve"> </w:t>
      </w:r>
      <w:r w:rsidRPr="009214BE">
        <w:rPr>
          <w:rtl/>
        </w:rPr>
        <w:t>שיציגו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ההסתייגויות</w:t>
      </w:r>
      <w:r w:rsidR="00515A37">
        <w:rPr>
          <w:rtl/>
        </w:rPr>
        <w:t xml:space="preserve"> </w:t>
      </w:r>
      <w:r w:rsidRPr="009214BE">
        <w:rPr>
          <w:rtl/>
        </w:rPr>
        <w:t>שלהם,</w:t>
      </w:r>
      <w:r w:rsidR="00515A37">
        <w:rPr>
          <w:rtl/>
        </w:rPr>
        <w:t xml:space="preserve"> </w:t>
      </w:r>
      <w:r w:rsidRPr="009214BE">
        <w:rPr>
          <w:rtl/>
        </w:rPr>
        <w:t>אם בכלל יש להם הסתייגויות לנושא הזה, מפני שהוא</w:t>
      </w:r>
      <w:r w:rsidR="00515A37">
        <w:rPr>
          <w:rtl/>
        </w:rPr>
        <w:t xml:space="preserve"> </w:t>
      </w:r>
      <w:r w:rsidRPr="009214BE">
        <w:rPr>
          <w:rtl/>
        </w:rPr>
        <w:t>נושא המשותף לכולם.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 קריאה ראשונה.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יודע. חבר הכנסת מיכאל איתן, אתה ראשון הדוברים, אני מבין שאתה עומד על</w:t>
      </w:r>
      <w:r w:rsidR="00515A37">
        <w:rPr>
          <w:rtl/>
        </w:rPr>
        <w:t xml:space="preserve"> </w:t>
      </w:r>
      <w:r w:rsidRPr="009214BE">
        <w:rPr>
          <w:rtl/>
        </w:rPr>
        <w:t>זכותך.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תוותר.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פשוט</w:t>
      </w:r>
      <w:r w:rsidR="00515A37">
        <w:rPr>
          <w:rtl/>
        </w:rPr>
        <w:t xml:space="preserve"> </w:t>
      </w:r>
      <w:r w:rsidRPr="009214BE">
        <w:rPr>
          <w:rtl/>
        </w:rPr>
        <w:t>הצעה נכונה. אני במקרה יודע במה מדובר. אתה עומד על כך, אדוני חבר</w:t>
      </w:r>
      <w:r w:rsidR="00515A37">
        <w:rPr>
          <w:rtl/>
        </w:rPr>
        <w:t xml:space="preserve"> </w:t>
      </w:r>
      <w:r w:rsidRPr="009214BE">
        <w:rPr>
          <w:rtl/>
        </w:rPr>
        <w:t>הכנסת מיכאל איתן? אני רואה שכן. האם יתר חברי הכנסת מוותרים?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שואל.</w:t>
      </w:r>
      <w:r w:rsidR="00515A37">
        <w:rPr>
          <w:rtl/>
        </w:rPr>
        <w:t xml:space="preserve"> </w:t>
      </w:r>
      <w:r w:rsidRPr="009214BE">
        <w:rPr>
          <w:rtl/>
        </w:rPr>
        <w:t>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 הכנסת ביקש לקבל הצעת חוק שהיא לטובת העניין, זה</w:t>
      </w:r>
      <w:r w:rsidR="00515A37">
        <w:rPr>
          <w:rtl/>
        </w:rPr>
        <w:t xml:space="preserve"> </w:t>
      </w:r>
      <w:r w:rsidRPr="009214BE">
        <w:rPr>
          <w:rtl/>
        </w:rPr>
        <w:t>הכול. אני שאלתי.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הייתי</w:t>
      </w:r>
      <w:r w:rsidR="00515A37">
        <w:rPr>
          <w:rtl/>
        </w:rPr>
        <w:t xml:space="preserve"> </w:t>
      </w:r>
      <w:r w:rsidRPr="009214BE">
        <w:rPr>
          <w:rtl/>
        </w:rPr>
        <w:t>בטוח שכל החוקים שאנחנו מקבלים הם לטובת העניין. עכשיו אני מבין</w:t>
      </w:r>
      <w:r w:rsidR="00515A37">
        <w:rPr>
          <w:rtl/>
        </w:rPr>
        <w:t xml:space="preserve"> </w:t>
      </w:r>
      <w:r w:rsidRPr="009214BE">
        <w:rPr>
          <w:rtl/>
        </w:rPr>
        <w:t>שכל החוקים הם לא לטובת העניין ואנחנו מדברים ומקבלים חוקים.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אורי אור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השאלה לטובת איזה עניין.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חשבתי שהוא הצליח לשכנע את כולנו.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מיכאל איתן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מודה. שלח אותי חבר הכנסת זנדברג להביא מצביעים נגד החוק של חבר הכנסת</w:t>
      </w:r>
      <w:r w:rsidR="00515A37">
        <w:rPr>
          <w:rtl/>
        </w:rPr>
        <w:t xml:space="preserve"> </w:t>
      </w:r>
      <w:r w:rsidRPr="009214BE">
        <w:rPr>
          <w:rtl/>
        </w:rPr>
        <w:t>סאלח</w:t>
      </w:r>
      <w:r w:rsidR="00515A37">
        <w:rPr>
          <w:rtl/>
        </w:rPr>
        <w:t xml:space="preserve"> </w:t>
      </w:r>
      <w:r w:rsidRPr="009214BE">
        <w:rPr>
          <w:rtl/>
        </w:rPr>
        <w:t>טריף.</w:t>
      </w:r>
      <w:r w:rsidR="00515A37">
        <w:rPr>
          <w:rtl/>
        </w:rPr>
        <w:t xml:space="preserve"> </w:t>
      </w:r>
      <w:r w:rsidRPr="009214BE">
        <w:rPr>
          <w:rtl/>
        </w:rPr>
        <w:t>אני מצאתי מצביעים, הגעתי הנה ואני אומר להם: עכשיו תתארגנו להצביע</w:t>
      </w:r>
      <w:r w:rsidR="00515A37">
        <w:rPr>
          <w:rtl/>
        </w:rPr>
        <w:t xml:space="preserve"> </w:t>
      </w:r>
      <w:r w:rsidRPr="009214BE">
        <w:rPr>
          <w:rtl/>
        </w:rPr>
        <w:t>נגד.</w:t>
      </w:r>
      <w:r w:rsidR="00515A37">
        <w:rPr>
          <w:rtl/>
        </w:rPr>
        <w:t xml:space="preserve"> </w:t>
      </w:r>
      <w:r w:rsidRPr="009214BE">
        <w:rPr>
          <w:rtl/>
        </w:rPr>
        <w:t>פתאום אומר לי חבר הכנסת דוד מגן: אבל חבר הכנסת חיים קופמן חתום על החוק.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אומר לו: איך זה ייתכן? מסתבר שבינתיים כבר הצביעו. והמצביע שלי </w:t>
      </w:r>
      <w:r w:rsidR="00515A37">
        <w:rPr>
          <w:rtl/>
        </w:rPr>
        <w:t>–</w:t>
      </w:r>
      <w:r w:rsidRPr="009214BE">
        <w:rPr>
          <w:rtl/>
        </w:rPr>
        <w:t xml:space="preserve"> השפן שלי </w:t>
      </w:r>
      <w:r w:rsidR="00515A37">
        <w:rPr>
          <w:rtl/>
        </w:rPr>
        <w:t xml:space="preserve">– </w:t>
      </w:r>
      <w:r w:rsidRPr="009214BE">
        <w:rPr>
          <w:rtl/>
        </w:rPr>
        <w:t>שותה עכשיו מרק במזנון. כבר הצביעו.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כנסת נכבדה, רציתי להתייחס לחוק הזה משום שאני סבור שצריך</w:t>
      </w:r>
      <w:r w:rsidR="00515A37">
        <w:rPr>
          <w:rtl/>
        </w:rPr>
        <w:t xml:space="preserve"> </w:t>
      </w:r>
      <w:r w:rsidRPr="009214BE">
        <w:rPr>
          <w:rtl/>
        </w:rPr>
        <w:t>בהחלט</w:t>
      </w:r>
      <w:r w:rsidR="00515A37">
        <w:rPr>
          <w:rtl/>
        </w:rPr>
        <w:t xml:space="preserve"> </w:t>
      </w:r>
      <w:r w:rsidRPr="009214BE">
        <w:rPr>
          <w:rtl/>
        </w:rPr>
        <w:t>לטפל</w:t>
      </w:r>
      <w:r w:rsidR="00515A37">
        <w:rPr>
          <w:rtl/>
        </w:rPr>
        <w:t xml:space="preserve"> </w:t>
      </w:r>
      <w:r w:rsidRPr="009214BE">
        <w:rPr>
          <w:rtl/>
        </w:rPr>
        <w:t>באופן</w:t>
      </w:r>
      <w:r w:rsidR="00515A37">
        <w:rPr>
          <w:rtl/>
        </w:rPr>
        <w:t xml:space="preserve"> </w:t>
      </w:r>
      <w:r w:rsidRPr="009214BE">
        <w:rPr>
          <w:rtl/>
        </w:rPr>
        <w:t>יסודי ושלם בכל הנושא ששמו תקציב כנסת. אני אישית מעורה מאוד</w:t>
      </w:r>
      <w:r w:rsidR="00515A37">
        <w:rPr>
          <w:rtl/>
        </w:rPr>
        <w:t xml:space="preserve"> </w:t>
      </w:r>
      <w:r w:rsidRPr="009214BE">
        <w:rPr>
          <w:rtl/>
        </w:rPr>
        <w:t>במה שקורה כאן בבית, גם מבחינת החיים השוטפים כצרכן וגם כחבר בוועדות שונות שעסקו</w:t>
      </w:r>
      <w:r w:rsidR="00515A37">
        <w:rPr>
          <w:rtl/>
        </w:rPr>
        <w:t xml:space="preserve"> </w:t>
      </w:r>
      <w:r w:rsidRPr="009214BE">
        <w:rPr>
          <w:rtl/>
        </w:rPr>
        <w:t>בתחומים</w:t>
      </w:r>
      <w:r w:rsidR="00515A37">
        <w:rPr>
          <w:rtl/>
        </w:rPr>
        <w:t xml:space="preserve"> </w:t>
      </w:r>
      <w:r w:rsidRPr="009214BE">
        <w:rPr>
          <w:rtl/>
        </w:rPr>
        <w:t>שונים</w:t>
      </w:r>
      <w:r w:rsidR="00515A37">
        <w:rPr>
          <w:rtl/>
        </w:rPr>
        <w:t xml:space="preserve"> </w:t>
      </w:r>
      <w:r w:rsidRPr="009214BE">
        <w:rPr>
          <w:rtl/>
        </w:rPr>
        <w:t>שקשורים</w:t>
      </w:r>
      <w:r w:rsidR="00515A37">
        <w:rPr>
          <w:rtl/>
        </w:rPr>
        <w:t xml:space="preserve"> </w:t>
      </w:r>
      <w:r w:rsidRPr="009214BE">
        <w:rPr>
          <w:rtl/>
        </w:rPr>
        <w:t>לחיי הבית.</w:t>
      </w:r>
      <w:r w:rsidR="00515A37">
        <w:rPr>
          <w:rtl/>
        </w:rPr>
        <w:t xml:space="preserve"> </w:t>
      </w:r>
      <w:r w:rsidRPr="009214BE">
        <w:rPr>
          <w:rtl/>
        </w:rPr>
        <w:t>הייתי חבר בוועדת החדרים, ששיבצה חברי כנסת</w:t>
      </w:r>
      <w:r w:rsidR="00515A37">
        <w:rPr>
          <w:rtl/>
        </w:rPr>
        <w:t xml:space="preserve"> </w:t>
      </w:r>
      <w:r w:rsidRPr="009214BE">
        <w:rPr>
          <w:rtl/>
        </w:rPr>
        <w:t>בחדרים</w:t>
      </w:r>
      <w:r w:rsidR="00515A37">
        <w:rPr>
          <w:rtl/>
        </w:rPr>
        <w:t xml:space="preserve"> </w:t>
      </w:r>
      <w:r w:rsidRPr="009214BE">
        <w:rPr>
          <w:rtl/>
        </w:rPr>
        <w:t>בבניין;</w:t>
      </w:r>
      <w:r w:rsidR="00515A37">
        <w:rPr>
          <w:rtl/>
        </w:rPr>
        <w:t xml:space="preserve"> </w:t>
      </w:r>
      <w:r w:rsidRPr="009214BE">
        <w:rPr>
          <w:rtl/>
        </w:rPr>
        <w:t>הייתי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בוועדה שיזמה את הקמת ההצבעה האלקטרונית. והיום, עם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 הנוכחי, אני חבר בוועדת ייעוץ ליושב</w:t>
      </w:r>
      <w:r w:rsidR="00515A37">
        <w:rPr>
          <w:rtl/>
        </w:rPr>
        <w:t>-</w:t>
      </w:r>
      <w:r w:rsidRPr="009214BE">
        <w:rPr>
          <w:rtl/>
        </w:rPr>
        <w:t>ראש בכל מה שקשור לנושאי הבינוי של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המשכן וסביבותיו; סביבותיו </w:t>
      </w:r>
      <w:r w:rsidR="00515A37">
        <w:rPr>
          <w:rtl/>
        </w:rPr>
        <w:t>–</w:t>
      </w:r>
      <w:r w:rsidRPr="009214BE">
        <w:rPr>
          <w:rtl/>
        </w:rPr>
        <w:t xml:space="preserve"> הכוונה לשערי הכניסה והיציאה וכו'.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לספר לכם, היום עמדתי בחוץ על מנת להסתכל מה קורה בתור. ניגש אלי</w:t>
      </w:r>
      <w:r w:rsidR="00515A37">
        <w:rPr>
          <w:rtl/>
        </w:rPr>
        <w:t xml:space="preserve"> </w:t>
      </w:r>
      <w:r w:rsidRPr="009214BE">
        <w:rPr>
          <w:rtl/>
        </w:rPr>
        <w:t>אזרח ואמר לי: זה ביזיון ובושה לכנסת ישראל. אתם שמים אותנו לצחוק וללעג. תראה את</w:t>
      </w:r>
      <w:r w:rsidR="00515A37">
        <w:rPr>
          <w:rtl/>
        </w:rPr>
        <w:t xml:space="preserve"> </w:t>
      </w:r>
      <w:r w:rsidRPr="009214BE">
        <w:rPr>
          <w:rtl/>
        </w:rPr>
        <w:t>התור,</w:t>
      </w:r>
      <w:r w:rsidR="00515A37">
        <w:rPr>
          <w:rtl/>
        </w:rPr>
        <w:t xml:space="preserve"> </w:t>
      </w:r>
      <w:r w:rsidRPr="009214BE">
        <w:rPr>
          <w:rtl/>
        </w:rPr>
        <w:t>עומדים</w:t>
      </w:r>
      <w:r w:rsidR="00515A37">
        <w:rPr>
          <w:rtl/>
        </w:rPr>
        <w:t xml:space="preserve"> </w:t>
      </w:r>
      <w:r w:rsidRPr="009214BE">
        <w:rPr>
          <w:rtl/>
        </w:rPr>
        <w:t>פה</w:t>
      </w:r>
      <w:r w:rsidR="00515A37">
        <w:rPr>
          <w:rtl/>
        </w:rPr>
        <w:t xml:space="preserve"> </w:t>
      </w:r>
      <w:r w:rsidRPr="009214BE">
        <w:rPr>
          <w:rtl/>
        </w:rPr>
        <w:t>שעה בתור; בסוף נכנסים לרבע שעה הסבר. הם אמרו שם לאנשים: אתם</w:t>
      </w:r>
      <w:r w:rsidR="00515A37">
        <w:rPr>
          <w:rtl/>
        </w:rPr>
        <w:t xml:space="preserve"> </w:t>
      </w:r>
      <w:r w:rsidRPr="009214BE">
        <w:rPr>
          <w:rtl/>
        </w:rPr>
        <w:t>סתם</w:t>
      </w:r>
      <w:r w:rsidR="00515A37">
        <w:rPr>
          <w:rtl/>
        </w:rPr>
        <w:t xml:space="preserve"> </w:t>
      </w:r>
      <w:r w:rsidRPr="009214BE">
        <w:rPr>
          <w:rtl/>
        </w:rPr>
        <w:t>עומדים</w:t>
      </w:r>
      <w:r w:rsidR="00515A37">
        <w:rPr>
          <w:rtl/>
        </w:rPr>
        <w:t xml:space="preserve"> </w:t>
      </w:r>
      <w:r w:rsidRPr="009214BE">
        <w:rPr>
          <w:rtl/>
        </w:rPr>
        <w:t>בתור,</w:t>
      </w:r>
      <w:r w:rsidR="00515A37">
        <w:rPr>
          <w:rtl/>
        </w:rPr>
        <w:t xml:space="preserve"> </w:t>
      </w:r>
      <w:r w:rsidRPr="009214BE">
        <w:rPr>
          <w:rtl/>
        </w:rPr>
        <w:t>עובדים</w:t>
      </w:r>
      <w:r w:rsidR="00515A37">
        <w:rPr>
          <w:rtl/>
        </w:rPr>
        <w:t xml:space="preserve"> </w:t>
      </w:r>
      <w:r w:rsidRPr="009214BE">
        <w:rPr>
          <w:rtl/>
        </w:rPr>
        <w:t>עליכם.</w:t>
      </w:r>
      <w:r w:rsidR="00515A37">
        <w:rPr>
          <w:rtl/>
        </w:rPr>
        <w:t xml:space="preserve"> </w:t>
      </w:r>
      <w:r w:rsidRPr="009214BE">
        <w:rPr>
          <w:rtl/>
        </w:rPr>
        <w:t>אין פה שום שלט, לא יודעים כמה זמן עומדים.</w:t>
      </w:r>
      <w:r w:rsidR="00515A37">
        <w:rPr>
          <w:rtl/>
        </w:rPr>
        <w:t xml:space="preserve"> </w:t>
      </w:r>
      <w:r w:rsidRPr="009214BE">
        <w:rPr>
          <w:rtl/>
        </w:rPr>
        <w:t>באמצע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באות קבוצות. כל הסדרים </w:t>
      </w:r>
      <w:r w:rsidR="00515A37">
        <w:rPr>
          <w:rtl/>
        </w:rPr>
        <w:t>–</w:t>
      </w:r>
      <w:r w:rsidRPr="009214BE">
        <w:rPr>
          <w:rtl/>
        </w:rPr>
        <w:t xml:space="preserve"> אני לא מדבר על הבעיות הביטחוניות </w:t>
      </w:r>
      <w:r w:rsidR="00515A37">
        <w:rPr>
          <w:rtl/>
        </w:rPr>
        <w:t>–</w:t>
      </w:r>
      <w:r w:rsidRPr="009214BE">
        <w:rPr>
          <w:rtl/>
        </w:rPr>
        <w:t xml:space="preserve"> כל הנושא של</w:t>
      </w:r>
      <w:r w:rsidR="00515A37">
        <w:rPr>
          <w:rtl/>
        </w:rPr>
        <w:t xml:space="preserve"> </w:t>
      </w:r>
      <w:r w:rsidRPr="009214BE">
        <w:rPr>
          <w:rtl/>
        </w:rPr>
        <w:t>הכניסה והיציאה הוא פרימיטיבי, הוא מבייש את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כדי לפתור את הבעיה הזאת יש תוכניות, אבל צריך תקציב וצריך לראות זאת בראייה</w:t>
      </w:r>
      <w:r w:rsidR="00515A37">
        <w:rPr>
          <w:rtl/>
        </w:rPr>
        <w:t xml:space="preserve"> </w:t>
      </w:r>
      <w:r w:rsidRPr="009214BE">
        <w:rPr>
          <w:rtl/>
        </w:rPr>
        <w:t>כוללת של בינוי.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נושא הפעולה של חברי הכנסת </w:t>
      </w:r>
      <w:r w:rsidR="00515A37">
        <w:rPr>
          <w:rtl/>
        </w:rPr>
        <w:t>–</w:t>
      </w:r>
      <w:r w:rsidRPr="009214BE">
        <w:rPr>
          <w:rtl/>
        </w:rPr>
        <w:t xml:space="preserve"> כמי ששיבץ חברי כנסת בחדרים, זה פשוט לא ייתכן.</w:t>
      </w:r>
      <w:r w:rsidR="00515A37">
        <w:rPr>
          <w:rtl/>
        </w:rPr>
        <w:t xml:space="preserve"> </w:t>
      </w:r>
      <w:r w:rsidRPr="009214BE">
        <w:rPr>
          <w:rtl/>
        </w:rPr>
        <w:t>מצד</w:t>
      </w:r>
      <w:r w:rsidR="00515A37">
        <w:rPr>
          <w:rtl/>
        </w:rPr>
        <w:t xml:space="preserve"> </w:t>
      </w:r>
      <w:r w:rsidRPr="009214BE">
        <w:rPr>
          <w:rtl/>
        </w:rPr>
        <w:t>אחד,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במשרה</w:t>
      </w:r>
      <w:r w:rsidR="00515A37">
        <w:rPr>
          <w:rtl/>
        </w:rPr>
        <w:t xml:space="preserve"> </w:t>
      </w:r>
      <w:r w:rsidRPr="009214BE">
        <w:rPr>
          <w:rtl/>
        </w:rPr>
        <w:t>מלאה. לא ראיתי מישהו שאומר שחברי הכנסת הם</w:t>
      </w:r>
      <w:r w:rsidR="00515A37">
        <w:rPr>
          <w:rtl/>
        </w:rPr>
        <w:t xml:space="preserve"> </w:t>
      </w:r>
      <w:r w:rsidRPr="009214BE">
        <w:rPr>
          <w:rtl/>
        </w:rPr>
        <w:t>בתפקיד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חצי</w:t>
      </w:r>
      <w:r w:rsidR="00515A37">
        <w:rPr>
          <w:rtl/>
        </w:rPr>
        <w:t xml:space="preserve"> </w:t>
      </w:r>
      <w:r w:rsidRPr="009214BE">
        <w:rPr>
          <w:rtl/>
        </w:rPr>
        <w:t>משרה.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מבחינת התנאים מתייחסים אלינו כאל בעלי חצי או רבע</w:t>
      </w:r>
      <w:r w:rsidR="00515A37">
        <w:rPr>
          <w:rtl/>
        </w:rPr>
        <w:t xml:space="preserve"> </w:t>
      </w:r>
      <w:r w:rsidRPr="009214BE">
        <w:rPr>
          <w:rtl/>
        </w:rPr>
        <w:t>משרה.</w:t>
      </w:r>
      <w:r w:rsidR="00515A37">
        <w:rPr>
          <w:rtl/>
        </w:rPr>
        <w:t xml:space="preserve"> </w:t>
      </w:r>
      <w:r w:rsidRPr="009214BE">
        <w:rPr>
          <w:rtl/>
        </w:rPr>
        <w:t>אומרים לנו:</w:t>
      </w:r>
      <w:r w:rsidR="00515A37">
        <w:rPr>
          <w:rtl/>
        </w:rPr>
        <w:t xml:space="preserve"> </w:t>
      </w:r>
      <w:r w:rsidRPr="009214BE">
        <w:rPr>
          <w:rtl/>
        </w:rPr>
        <w:t>קחו לכם כאן איזה משרדון, אלה שבאגף הישן לא צריכים לבצע את</w:t>
      </w:r>
      <w:r w:rsidR="00515A37">
        <w:rPr>
          <w:rtl/>
        </w:rPr>
        <w:t xml:space="preserve"> </w:t>
      </w:r>
      <w:r w:rsidRPr="009214BE">
        <w:rPr>
          <w:rtl/>
        </w:rPr>
        <w:t>כל ענייני המשרד שלהם כאן בכנסת. הוא צריך להיות גם חדר מנוחה, גם משרדון וגם קחו</w:t>
      </w:r>
      <w:r w:rsidR="00515A37">
        <w:rPr>
          <w:rtl/>
        </w:rPr>
        <w:t xml:space="preserve"> </w:t>
      </w:r>
      <w:r w:rsidRPr="009214BE">
        <w:rPr>
          <w:rtl/>
        </w:rPr>
        <w:t>עזרה</w:t>
      </w:r>
      <w:r w:rsidR="00515A37">
        <w:rPr>
          <w:rtl/>
        </w:rPr>
        <w:t xml:space="preserve"> </w:t>
      </w:r>
      <w:r w:rsidRPr="009214BE">
        <w:rPr>
          <w:rtl/>
        </w:rPr>
        <w:t>פרלמנטרית בחצי משרה. למה? אם אני חבר כנסת במשרה מלאה, מדוע לא מגיע לי מה</w:t>
      </w:r>
      <w:r w:rsidR="00515A37">
        <w:rPr>
          <w:rtl/>
        </w:rPr>
        <w:t xml:space="preserve"> </w:t>
      </w:r>
      <w:r w:rsidRPr="009214BE">
        <w:rPr>
          <w:rtl/>
        </w:rPr>
        <w:t>שמגיע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לאחרון מנהלי המדורים במשרד ממשלתי? שיחליטו </w:t>
      </w:r>
      <w:r w:rsidR="00515A37">
        <w:rPr>
          <w:rtl/>
        </w:rPr>
        <w:t>–</w:t>
      </w:r>
      <w:r w:rsidRPr="009214BE">
        <w:rPr>
          <w:rtl/>
        </w:rPr>
        <w:t xml:space="preserve"> אם אנחנו בחצי משרה, בבקשה,</w:t>
      </w:r>
      <w:r w:rsidR="00515A37">
        <w:rPr>
          <w:rtl/>
        </w:rPr>
        <w:t xml:space="preserve"> </w:t>
      </w:r>
      <w:r w:rsidRPr="009214BE">
        <w:rPr>
          <w:rtl/>
        </w:rPr>
        <w:t>עם הכנסה מלאה. שיסיקו את המסקנות.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הצרכים</w:t>
      </w:r>
      <w:r w:rsidR="00515A37">
        <w:rPr>
          <w:rtl/>
        </w:rPr>
        <w:t xml:space="preserve"> </w:t>
      </w:r>
      <w:r w:rsidRPr="009214BE">
        <w:rPr>
          <w:rtl/>
        </w:rPr>
        <w:t>נובעים</w:t>
      </w:r>
      <w:r w:rsidR="00515A37">
        <w:rPr>
          <w:rtl/>
        </w:rPr>
        <w:t xml:space="preserve"> </w:t>
      </w:r>
      <w:r w:rsidRPr="009214BE">
        <w:rPr>
          <w:rtl/>
        </w:rPr>
        <w:t>גם מפעילות חברי הכנסת, אני לא מדבר על שכר, אני לא מדבר על</w:t>
      </w:r>
      <w:r w:rsidR="00515A37">
        <w:rPr>
          <w:rtl/>
        </w:rPr>
        <w:t xml:space="preserve"> </w:t>
      </w:r>
      <w:r w:rsidRPr="009214BE">
        <w:rPr>
          <w:rtl/>
        </w:rPr>
        <w:t>משכורת.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מדבר על תנאי עבודה. גם עובדי הבית </w:t>
      </w:r>
      <w:r w:rsidR="00515A37">
        <w:rPr>
          <w:rtl/>
        </w:rPr>
        <w:t>–</w:t>
      </w:r>
      <w:r w:rsidRPr="009214BE">
        <w:rPr>
          <w:rtl/>
        </w:rPr>
        <w:t xml:space="preserve"> חברי הכנסת לא יודעים זאת, אני</w:t>
      </w:r>
      <w:r w:rsidR="00515A37">
        <w:rPr>
          <w:rtl/>
        </w:rPr>
        <w:t xml:space="preserve"> </w:t>
      </w:r>
      <w:r w:rsidRPr="009214BE">
        <w:rPr>
          <w:rtl/>
        </w:rPr>
        <w:t>מציע</w:t>
      </w:r>
      <w:r w:rsidR="00515A37">
        <w:rPr>
          <w:rtl/>
        </w:rPr>
        <w:t xml:space="preserve"> </w:t>
      </w:r>
      <w:r w:rsidRPr="009214BE">
        <w:rPr>
          <w:rtl/>
        </w:rPr>
        <w:t>לכל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מהאנשים</w:t>
      </w:r>
      <w:r w:rsidR="00515A37">
        <w:rPr>
          <w:rtl/>
        </w:rPr>
        <w:t xml:space="preserve"> </w:t>
      </w:r>
      <w:r w:rsidRPr="009214BE">
        <w:rPr>
          <w:rtl/>
        </w:rPr>
        <w:t>לעבור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מחלקות הבניין הזה ולראות שיש מחלקות שלמות</w:t>
      </w:r>
      <w:r w:rsidR="00515A37">
        <w:rPr>
          <w:rtl/>
        </w:rPr>
        <w:t xml:space="preserve"> </w:t>
      </w:r>
      <w:r w:rsidRPr="009214BE">
        <w:rPr>
          <w:rtl/>
        </w:rPr>
        <w:t>שעובדות</w:t>
      </w:r>
      <w:r w:rsidR="00515A37">
        <w:rPr>
          <w:rtl/>
        </w:rPr>
        <w:t xml:space="preserve"> </w:t>
      </w:r>
      <w:r w:rsidRPr="009214BE">
        <w:rPr>
          <w:rtl/>
        </w:rPr>
        <w:t>כאן</w:t>
      </w:r>
      <w:r w:rsidR="00515A37">
        <w:rPr>
          <w:rtl/>
        </w:rPr>
        <w:t xml:space="preserve"> </w:t>
      </w:r>
      <w:r w:rsidRPr="009214BE">
        <w:rPr>
          <w:rtl/>
        </w:rPr>
        <w:t>בתת</w:t>
      </w:r>
      <w:r w:rsidR="00515A37">
        <w:rPr>
          <w:rtl/>
        </w:rPr>
        <w:t>-</w:t>
      </w:r>
      <w:r w:rsidRPr="009214BE">
        <w:rPr>
          <w:rtl/>
        </w:rPr>
        <w:t>תנאים. גם אליהם מתייחסים. אומנם תמיד יש תשובה, אומרים: בכנסת</w:t>
      </w:r>
      <w:r w:rsidR="00515A37">
        <w:rPr>
          <w:rtl/>
        </w:rPr>
        <w:t xml:space="preserve"> </w:t>
      </w:r>
      <w:r w:rsidRPr="009214BE">
        <w:rPr>
          <w:rtl/>
        </w:rPr>
        <w:t>עובדים רק שמונה חודשים. אבל העובדה שאנחנו עובדים משעה 08:00 עד 22:00, כמו היום</w:t>
      </w:r>
      <w:r w:rsidR="00515A37">
        <w:rPr>
          <w:rtl/>
        </w:rPr>
        <w:t xml:space="preserve"> </w:t>
      </w:r>
      <w:r w:rsidRPr="009214BE">
        <w:rPr>
          <w:rtl/>
        </w:rPr>
        <w:t>למשל, לא צריך להביא זאת בחשבון? מביאים בחשבון רק את העובדה שאנחנו עובדים שמונה</w:t>
      </w:r>
      <w:r w:rsidR="00515A37">
        <w:rPr>
          <w:rtl/>
        </w:rPr>
        <w:t xml:space="preserve"> </w:t>
      </w:r>
      <w:r w:rsidRPr="009214BE">
        <w:rPr>
          <w:rtl/>
        </w:rPr>
        <w:t>חודשים.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 לסיים ולסכם. אני חושב שהקמת הוועדה היא במקומה. אני חושב שלוועדה</w:t>
      </w:r>
      <w:r w:rsidR="00515A37">
        <w:rPr>
          <w:rtl/>
        </w:rPr>
        <w:t xml:space="preserve"> </w:t>
      </w:r>
      <w:r w:rsidRPr="009214BE">
        <w:rPr>
          <w:rtl/>
        </w:rPr>
        <w:t>הזו</w:t>
      </w:r>
      <w:r w:rsidR="00515A37">
        <w:rPr>
          <w:rtl/>
        </w:rPr>
        <w:t xml:space="preserve"> </w:t>
      </w:r>
      <w:r w:rsidRPr="009214BE">
        <w:rPr>
          <w:rtl/>
        </w:rPr>
        <w:t>צריך לתת את הסמכויות הכוללות לטפל. עם זאת, אני מודע לבעיה אחת, והיא הבעיה</w:t>
      </w:r>
      <w:r w:rsidR="00515A37">
        <w:rPr>
          <w:rtl/>
        </w:rPr>
        <w:t xml:space="preserve"> </w:t>
      </w:r>
      <w:r w:rsidRPr="009214BE">
        <w:rPr>
          <w:rtl/>
        </w:rPr>
        <w:t>הקשה</w:t>
      </w:r>
      <w:r w:rsidR="00515A37">
        <w:rPr>
          <w:rtl/>
        </w:rPr>
        <w:t xml:space="preserve"> </w:t>
      </w:r>
      <w:r w:rsidRPr="009214BE">
        <w:rPr>
          <w:rtl/>
        </w:rPr>
        <w:t>ביותר: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ייתכן שאנחנו כחברי כנסת, שידינו על הקופה מבחינת כושר ההחלטה</w:t>
      </w:r>
      <w:r w:rsidR="00515A37">
        <w:rPr>
          <w:rtl/>
        </w:rPr>
        <w:t xml:space="preserve"> </w:t>
      </w:r>
      <w:r w:rsidRPr="009214BE">
        <w:rPr>
          <w:rtl/>
        </w:rPr>
        <w:t>וקביעת</w:t>
      </w:r>
      <w:r w:rsidR="00515A37">
        <w:rPr>
          <w:rtl/>
        </w:rPr>
        <w:t xml:space="preserve"> </w:t>
      </w:r>
      <w:r w:rsidRPr="009214BE">
        <w:rPr>
          <w:rtl/>
        </w:rPr>
        <w:t>התקציב,</w:t>
      </w:r>
      <w:r w:rsidR="00515A37">
        <w:rPr>
          <w:rtl/>
        </w:rPr>
        <w:t xml:space="preserve"> </w:t>
      </w:r>
      <w:r w:rsidRPr="009214BE">
        <w:rPr>
          <w:rtl/>
        </w:rPr>
        <w:t>ההחלטות שלנו לא תעבורנה ביקורת של גוף חיצוני נוסף. אפילו נהיה</w:t>
      </w:r>
      <w:r w:rsidR="00515A37">
        <w:rPr>
          <w:rtl/>
        </w:rPr>
        <w:t xml:space="preserve"> </w:t>
      </w:r>
      <w:r w:rsidRPr="009214BE">
        <w:rPr>
          <w:rtl/>
        </w:rPr>
        <w:t>הצודקים ביותר בעולם, על המשקל הזה של צדק צריך גם להיראות, הציבור לעולם לא יקבל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שאנחנו</w:t>
      </w:r>
      <w:r w:rsidR="00515A37">
        <w:rPr>
          <w:rtl/>
        </w:rPr>
        <w:t xml:space="preserve"> </w:t>
      </w:r>
      <w:r w:rsidRPr="009214BE">
        <w:rPr>
          <w:rtl/>
        </w:rPr>
        <w:t>באמת</w:t>
      </w:r>
      <w:r w:rsidR="00515A37">
        <w:rPr>
          <w:rtl/>
        </w:rPr>
        <w:t xml:space="preserve"> </w:t>
      </w:r>
      <w:r w:rsidRPr="009214BE">
        <w:rPr>
          <w:rtl/>
        </w:rPr>
        <w:t>שפטנו</w:t>
      </w:r>
      <w:r w:rsidR="00515A37">
        <w:rPr>
          <w:rtl/>
        </w:rPr>
        <w:t xml:space="preserve"> </w:t>
      </w:r>
      <w:r w:rsidRPr="009214BE">
        <w:rPr>
          <w:rtl/>
        </w:rPr>
        <w:t>בצורה</w:t>
      </w:r>
      <w:r w:rsidR="00515A37">
        <w:rPr>
          <w:rtl/>
        </w:rPr>
        <w:t xml:space="preserve"> </w:t>
      </w:r>
      <w:r w:rsidRPr="009214BE">
        <w:rPr>
          <w:rtl/>
        </w:rPr>
        <w:t>אובייקטיבית</w:t>
      </w:r>
      <w:r w:rsidR="00515A37">
        <w:rPr>
          <w:rtl/>
        </w:rPr>
        <w:t xml:space="preserve"> </w:t>
      </w:r>
      <w:r w:rsidRPr="009214BE">
        <w:rPr>
          <w:rtl/>
        </w:rPr>
        <w:t>בעניינים</w:t>
      </w:r>
      <w:r w:rsidR="00515A37">
        <w:rPr>
          <w:rtl/>
        </w:rPr>
        <w:t xml:space="preserve"> </w:t>
      </w:r>
      <w:r w:rsidRPr="009214BE">
        <w:rPr>
          <w:rtl/>
        </w:rPr>
        <w:t>הנוגעים</w:t>
      </w:r>
      <w:r w:rsidR="00515A37">
        <w:rPr>
          <w:rtl/>
        </w:rPr>
        <w:t xml:space="preserve"> </w:t>
      </w:r>
      <w:r w:rsidRPr="009214BE">
        <w:rPr>
          <w:rtl/>
        </w:rPr>
        <w:t>לנו, לתקציבנו</w:t>
      </w:r>
      <w:r w:rsidR="00515A37">
        <w:rPr>
          <w:rtl/>
        </w:rPr>
        <w:t xml:space="preserve"> </w:t>
      </w:r>
      <w:r w:rsidRPr="009214BE">
        <w:rPr>
          <w:rtl/>
        </w:rPr>
        <w:t>ולהוצאותינו.</w:t>
      </w:r>
      <w:r w:rsidR="00515A37">
        <w:rPr>
          <w:rtl/>
        </w:rPr>
        <w:t xml:space="preserve"> </w:t>
      </w:r>
      <w:r w:rsidRPr="009214BE">
        <w:rPr>
          <w:rtl/>
        </w:rPr>
        <w:t>למען</w:t>
      </w:r>
      <w:r w:rsidR="00515A37">
        <w:rPr>
          <w:rtl/>
        </w:rPr>
        <w:t xml:space="preserve"> </w:t>
      </w:r>
      <w:r w:rsidRPr="009214BE">
        <w:rPr>
          <w:rtl/>
        </w:rPr>
        <w:t>הציבור, אם אנחנו מודאגים מכך שייכנסו אנשים רבים יותר בשער</w:t>
      </w:r>
      <w:r w:rsidR="00515A37">
        <w:rPr>
          <w:rtl/>
        </w:rPr>
        <w:t xml:space="preserve"> </w:t>
      </w:r>
      <w:r w:rsidRPr="009214BE">
        <w:rPr>
          <w:rtl/>
        </w:rPr>
        <w:t>הכניסה, ויטענו שחברי הכנסת לוקחים כספים לעצמם, לא דואגים לציבור.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מציע שתימצא דרך שבצד עבודתה של הוועדה יהיה איזה גוף נוסף </w:t>
      </w:r>
      <w:r w:rsidR="00515A37">
        <w:rPr>
          <w:rtl/>
        </w:rPr>
        <w:t>–</w:t>
      </w:r>
      <w:r w:rsidRPr="009214BE">
        <w:rPr>
          <w:rtl/>
        </w:rPr>
        <w:t xml:space="preserve"> גוף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ממליץ, גוף מייעץ, גוף מנחה, גוף מבקר </w:t>
      </w:r>
      <w:r w:rsidR="00515A37">
        <w:rPr>
          <w:rtl/>
        </w:rPr>
        <w:t>–</w:t>
      </w:r>
      <w:r w:rsidRPr="009214BE">
        <w:rPr>
          <w:rtl/>
        </w:rPr>
        <w:t xml:space="preserve"> שיהיה שותף להכרעה הזאת.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מיכאל איתן.</w:t>
      </w:r>
      <w:r w:rsidR="00515A37">
        <w:rPr>
          <w:rtl/>
        </w:rPr>
        <w:t xml:space="preserve"> </w:t>
      </w:r>
      <w:r w:rsidRPr="009214BE">
        <w:rPr>
          <w:rtl/>
        </w:rPr>
        <w:t>חבר הכנסת עובדיה עלי; אינו נוכח. חבר הכנסת</w:t>
      </w:r>
      <w:r w:rsidR="00515A37">
        <w:rPr>
          <w:rtl/>
        </w:rPr>
        <w:t xml:space="preserve"> </w:t>
      </w:r>
      <w:r w:rsidRPr="009214BE">
        <w:rPr>
          <w:rtl/>
        </w:rPr>
        <w:t>גדליה</w:t>
      </w:r>
      <w:r w:rsidR="00515A37">
        <w:rPr>
          <w:rtl/>
        </w:rPr>
        <w:t xml:space="preserve"> </w:t>
      </w:r>
      <w:r w:rsidRPr="009214BE">
        <w:rPr>
          <w:rtl/>
        </w:rPr>
        <w:t>גל;</w:t>
      </w:r>
      <w:r w:rsidR="00515A37">
        <w:rPr>
          <w:rtl/>
        </w:rPr>
        <w:t xml:space="preserve"> </w:t>
      </w:r>
      <w:r w:rsidRPr="009214BE">
        <w:rPr>
          <w:rtl/>
        </w:rPr>
        <w:t>אינו</w:t>
      </w:r>
      <w:r w:rsidR="00515A37">
        <w:rPr>
          <w:rtl/>
        </w:rPr>
        <w:t xml:space="preserve"> </w:t>
      </w:r>
      <w:r w:rsidRPr="009214BE">
        <w:rPr>
          <w:rtl/>
        </w:rPr>
        <w:t>נוכח. חבר הכנסת יוסף בא</w:t>
      </w:r>
      <w:r w:rsidR="00515A37">
        <w:rPr>
          <w:rtl/>
        </w:rPr>
        <w:t>-</w:t>
      </w:r>
      <w:r w:rsidRPr="009214BE">
        <w:rPr>
          <w:rtl/>
        </w:rPr>
        <w:t>גד; אינו נוכח. חברת הכנסת ענת מאור;</w:t>
      </w:r>
      <w:r w:rsidR="00515A37">
        <w:rPr>
          <w:rtl/>
        </w:rPr>
        <w:t xml:space="preserve"> </w:t>
      </w:r>
      <w:r w:rsidRPr="009214BE">
        <w:rPr>
          <w:rtl/>
        </w:rPr>
        <w:t>אינה נוכחת. חבר הכנסת יצחק לוי,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יצחק לוי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רבותי חברי הכנסת, אני רוצה לברך את חבר הכנסת חגי מירום</w:t>
      </w:r>
      <w:r w:rsidR="00515A37">
        <w:rPr>
          <w:rtl/>
        </w:rPr>
        <w:t xml:space="preserve"> </w:t>
      </w:r>
      <w:r w:rsidRPr="009214BE">
        <w:rPr>
          <w:rtl/>
        </w:rPr>
        <w:t>על היוזמה שלו;</w:t>
      </w:r>
      <w:r w:rsidR="00515A37">
        <w:rPr>
          <w:rtl/>
        </w:rPr>
        <w:t xml:space="preserve"> </w:t>
      </w:r>
      <w:r w:rsidRPr="009214BE">
        <w:rPr>
          <w:rtl/>
        </w:rPr>
        <w:t>אם היוזמה היא של יושב</w:t>
      </w:r>
      <w:r w:rsidR="00515A37">
        <w:rPr>
          <w:rtl/>
        </w:rPr>
        <w:t>-</w:t>
      </w:r>
      <w:r w:rsidRPr="009214BE">
        <w:rPr>
          <w:rtl/>
        </w:rPr>
        <w:t xml:space="preserve">ראש הכנסת </w:t>
      </w:r>
      <w:r w:rsidR="00515A37">
        <w:rPr>
          <w:rtl/>
        </w:rPr>
        <w:t>–</w:t>
      </w:r>
      <w:r w:rsidRPr="009214BE">
        <w:rPr>
          <w:rtl/>
        </w:rPr>
        <w:t xml:space="preserve"> לברך גם את יושב</w:t>
      </w:r>
      <w:r w:rsidR="00515A37">
        <w:rPr>
          <w:rtl/>
        </w:rPr>
        <w:t>-</w:t>
      </w:r>
      <w:r w:rsidRPr="009214BE">
        <w:rPr>
          <w:rtl/>
        </w:rPr>
        <w:t>ראש הכנסת.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לומר</w:t>
      </w:r>
      <w:r w:rsidR="00515A37">
        <w:rPr>
          <w:rtl/>
        </w:rPr>
        <w:t xml:space="preserve"> </w:t>
      </w:r>
      <w:r w:rsidRPr="009214BE">
        <w:rPr>
          <w:rtl/>
        </w:rPr>
        <w:t>שהדיון בקריאה ראשונה לא נועד רק כדי להסתייג או לחלוק אלא</w:t>
      </w:r>
      <w:r w:rsidR="00515A37">
        <w:rPr>
          <w:rtl/>
        </w:rPr>
        <w:t xml:space="preserve"> </w:t>
      </w:r>
      <w:r w:rsidRPr="009214BE">
        <w:rPr>
          <w:rtl/>
        </w:rPr>
        <w:t>לפעמים גם לשבח, לפעמים גם להוסיף הערות להמשך החקיקה, שיובאו בחשבון בוועדה כאשר</w:t>
      </w:r>
      <w:r w:rsidR="00515A37">
        <w:rPr>
          <w:rtl/>
        </w:rPr>
        <w:t xml:space="preserve"> </w:t>
      </w:r>
      <w:r w:rsidRPr="009214BE">
        <w:rPr>
          <w:rtl/>
        </w:rPr>
        <w:t>הוועדה תכין את החוק לקריאה שנייה ולקריאה שלישית.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להעיר</w:t>
      </w:r>
      <w:r w:rsidR="00515A37">
        <w:rPr>
          <w:rtl/>
        </w:rPr>
        <w:t xml:space="preserve"> </w:t>
      </w:r>
      <w:r w:rsidRPr="009214BE">
        <w:rPr>
          <w:rtl/>
        </w:rPr>
        <w:t>שתי</w:t>
      </w:r>
      <w:r w:rsidR="00515A37">
        <w:rPr>
          <w:rtl/>
        </w:rPr>
        <w:t xml:space="preserve"> </w:t>
      </w:r>
      <w:r w:rsidRPr="009214BE">
        <w:rPr>
          <w:rtl/>
        </w:rPr>
        <w:t>הערות.</w:t>
      </w:r>
      <w:r w:rsidR="00515A37">
        <w:rPr>
          <w:rtl/>
        </w:rPr>
        <w:t xml:space="preserve"> </w:t>
      </w:r>
      <w:r w:rsidRPr="009214BE">
        <w:rPr>
          <w:rtl/>
        </w:rPr>
        <w:t>קודם</w:t>
      </w:r>
      <w:r w:rsidR="00515A37">
        <w:rPr>
          <w:rtl/>
        </w:rPr>
        <w:t xml:space="preserve"> </w:t>
      </w:r>
      <w:r w:rsidRPr="009214BE">
        <w:rPr>
          <w:rtl/>
        </w:rPr>
        <w:t>כול, יש לשקול בחוק אם יש צורך לציין</w:t>
      </w:r>
      <w:r w:rsidR="00515A37">
        <w:rPr>
          <w:rtl/>
        </w:rPr>
        <w:t xml:space="preserve"> </w:t>
      </w:r>
      <w:r w:rsidRPr="009214BE">
        <w:rPr>
          <w:rtl/>
        </w:rPr>
        <w:t>שהוועדה</w:t>
      </w:r>
      <w:r w:rsidR="00515A37">
        <w:rPr>
          <w:rtl/>
        </w:rPr>
        <w:t xml:space="preserve"> </w:t>
      </w:r>
      <w:r w:rsidRPr="009214BE">
        <w:rPr>
          <w:rtl/>
        </w:rPr>
        <w:t>המתמדת</w:t>
      </w:r>
      <w:r w:rsidR="00515A37">
        <w:rPr>
          <w:rtl/>
        </w:rPr>
        <w:t xml:space="preserve"> </w:t>
      </w:r>
      <w:r w:rsidRPr="009214BE">
        <w:rPr>
          <w:rtl/>
        </w:rPr>
        <w:t>הזאת היא אותה ועדה שמכינה את התקציב עוד בתקופת התקציב, מכיוון</w:t>
      </w:r>
      <w:r w:rsidR="00515A37">
        <w:rPr>
          <w:rtl/>
        </w:rPr>
        <w:t xml:space="preserve"> </w:t>
      </w:r>
      <w:r w:rsidRPr="009214BE">
        <w:rPr>
          <w:rtl/>
        </w:rPr>
        <w:t>שהדבר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הגיוני.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ועדה משותפת של ועדת הכספים וועדת הכנסת, שעד 1 בינואר</w:t>
      </w:r>
      <w:r w:rsidR="00515A37">
        <w:rPr>
          <w:rtl/>
        </w:rPr>
        <w:t xml:space="preserve"> </w:t>
      </w:r>
      <w:r w:rsidRPr="009214BE">
        <w:rPr>
          <w:rtl/>
        </w:rPr>
        <w:t>עוסקת</w:t>
      </w:r>
      <w:r w:rsidR="00515A37">
        <w:rPr>
          <w:rtl/>
        </w:rPr>
        <w:t xml:space="preserve"> </w:t>
      </w:r>
      <w:r w:rsidRPr="009214BE">
        <w:rPr>
          <w:rtl/>
        </w:rPr>
        <w:t>בהכנת</w:t>
      </w:r>
      <w:r w:rsidR="00515A37">
        <w:rPr>
          <w:rtl/>
        </w:rPr>
        <w:t xml:space="preserve"> </w:t>
      </w:r>
      <w:r w:rsidRPr="009214BE">
        <w:rPr>
          <w:rtl/>
        </w:rPr>
        <w:t>תקציב</w:t>
      </w:r>
      <w:r w:rsidR="00515A37">
        <w:rPr>
          <w:rtl/>
        </w:rPr>
        <w:t xml:space="preserve"> </w:t>
      </w:r>
      <w:r w:rsidRPr="009214BE">
        <w:rPr>
          <w:rtl/>
        </w:rPr>
        <w:t>הכנסת. נכון יהיה שאותה ועדה היא זו שתמשיך ותלווה את תקציב</w:t>
      </w:r>
      <w:r w:rsidR="00515A37">
        <w:rPr>
          <w:rtl/>
        </w:rPr>
        <w:t xml:space="preserve"> </w:t>
      </w:r>
      <w:r w:rsidRPr="009214BE">
        <w:rPr>
          <w:rtl/>
        </w:rPr>
        <w:t>הכנסת לאורך כל השנה, עד שתיבחר ועדה אחרת או עד שתוחלף.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שני, אני מציע שיצוין בחוק כי יושב</w:t>
      </w:r>
      <w:r w:rsidR="00515A37">
        <w:rPr>
          <w:rtl/>
        </w:rPr>
        <w:t>-</w:t>
      </w:r>
      <w:r w:rsidRPr="009214BE">
        <w:rPr>
          <w:rtl/>
        </w:rPr>
        <w:t>ראש הוועדה הוא יושב</w:t>
      </w:r>
      <w:r w:rsidR="00515A37">
        <w:rPr>
          <w:rtl/>
        </w:rPr>
        <w:t>-</w:t>
      </w:r>
      <w:r w:rsidRPr="009214BE">
        <w:rPr>
          <w:rtl/>
        </w:rPr>
        <w:t>ראש ועדת הכנסת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הכספים,</w:t>
      </w:r>
      <w:r w:rsidR="00515A37">
        <w:rPr>
          <w:rtl/>
        </w:rPr>
        <w:t xml:space="preserve"> </w:t>
      </w:r>
      <w:r w:rsidRPr="009214BE">
        <w:rPr>
          <w:rtl/>
        </w:rPr>
        <w:t>מכיוון</w:t>
      </w:r>
      <w:r w:rsidR="00515A37">
        <w:rPr>
          <w:rtl/>
        </w:rPr>
        <w:t xml:space="preserve"> </w:t>
      </w:r>
      <w:r w:rsidRPr="009214BE">
        <w:rPr>
          <w:rtl/>
        </w:rPr>
        <w:t>שיושב</w:t>
      </w:r>
      <w:r w:rsidR="00515A37">
        <w:rPr>
          <w:rtl/>
        </w:rPr>
        <w:t>-</w:t>
      </w:r>
      <w:r w:rsidRPr="009214BE">
        <w:rPr>
          <w:rtl/>
        </w:rPr>
        <w:t>ראש ועדת הכספים קודם כול עמוס מאוד</w:t>
      </w:r>
      <w:r w:rsidR="00515A37">
        <w:rPr>
          <w:rtl/>
        </w:rPr>
        <w:t xml:space="preserve"> </w:t>
      </w:r>
      <w:r w:rsidRPr="009214BE">
        <w:rPr>
          <w:rtl/>
        </w:rPr>
        <w:t>בנושא</w:t>
      </w:r>
      <w:r w:rsidR="00515A37">
        <w:rPr>
          <w:rtl/>
        </w:rPr>
        <w:t xml:space="preserve"> </w:t>
      </w:r>
      <w:r w:rsidRPr="009214BE">
        <w:rPr>
          <w:rtl/>
        </w:rPr>
        <w:t>התקציבים,</w:t>
      </w:r>
      <w:r w:rsidR="00515A37">
        <w:rPr>
          <w:rtl/>
        </w:rPr>
        <w:t xml:space="preserve"> </w:t>
      </w:r>
      <w:r w:rsidRPr="009214BE">
        <w:rPr>
          <w:rtl/>
        </w:rPr>
        <w:t>ושנית,</w:t>
      </w:r>
      <w:r w:rsidR="00515A37">
        <w:rPr>
          <w:rtl/>
        </w:rPr>
        <w:t xml:space="preserve"> </w:t>
      </w:r>
      <w:r w:rsidRPr="009214BE">
        <w:rPr>
          <w:rtl/>
        </w:rPr>
        <w:t>הכוונה כאן בהצעת החוק היא לתת מבט שהוא יותר של הכנסת</w:t>
      </w:r>
      <w:r w:rsidR="00515A37">
        <w:rPr>
          <w:rtl/>
        </w:rPr>
        <w:t xml:space="preserve"> </w:t>
      </w:r>
      <w:r w:rsidRPr="009214BE">
        <w:rPr>
          <w:rtl/>
        </w:rPr>
        <w:t>ופחות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הכספים.</w:t>
      </w:r>
      <w:r w:rsidR="00515A37">
        <w:rPr>
          <w:rtl/>
        </w:rPr>
        <w:t xml:space="preserve"> </w:t>
      </w:r>
      <w:r w:rsidRPr="009214BE">
        <w:rPr>
          <w:rtl/>
        </w:rPr>
        <w:t>לכן אנחנו קובעים הרכב כזה, של ועדת הכנסת וועדת הכספים, כי</w:t>
      </w:r>
      <w:r w:rsidR="00515A37">
        <w:rPr>
          <w:rtl/>
        </w:rPr>
        <w:t xml:space="preserve"> </w:t>
      </w:r>
      <w:r w:rsidRPr="009214BE">
        <w:rPr>
          <w:rtl/>
        </w:rPr>
        <w:t>חשוב</w:t>
      </w:r>
      <w:r w:rsidR="00515A37">
        <w:rPr>
          <w:rtl/>
        </w:rPr>
        <w:t xml:space="preserve"> </w:t>
      </w:r>
      <w:r w:rsidRPr="009214BE">
        <w:rPr>
          <w:rtl/>
        </w:rPr>
        <w:t>שיושב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הוועדה</w:t>
      </w:r>
      <w:r w:rsidR="00515A37">
        <w:rPr>
          <w:rtl/>
        </w:rPr>
        <w:t xml:space="preserve"> </w:t>
      </w:r>
      <w:r w:rsidRPr="009214BE">
        <w:rPr>
          <w:rtl/>
        </w:rPr>
        <w:t>יהיה יושב</w:t>
      </w:r>
      <w:r w:rsidR="00515A37">
        <w:rPr>
          <w:rtl/>
        </w:rPr>
        <w:t>-</w:t>
      </w:r>
      <w:r w:rsidRPr="009214BE">
        <w:rPr>
          <w:rtl/>
        </w:rPr>
        <w:t>ראש ועדת הכנסת, ואני רוצה לציין זאת בחוק אף</w:t>
      </w:r>
      <w:r w:rsidR="00515A37">
        <w:rPr>
          <w:rtl/>
        </w:rPr>
        <w:t xml:space="preserve"> </w:t>
      </w:r>
      <w:r w:rsidRPr="009214BE">
        <w:rPr>
          <w:rtl/>
        </w:rPr>
        <w:t>שהדבר</w:t>
      </w:r>
      <w:r w:rsidR="00515A37">
        <w:rPr>
          <w:rtl/>
        </w:rPr>
        <w:t xml:space="preserve"> </w:t>
      </w:r>
      <w:r w:rsidRPr="009214BE">
        <w:rPr>
          <w:rtl/>
        </w:rPr>
        <w:t>מוסכם</w:t>
      </w:r>
      <w:r w:rsidR="00515A37">
        <w:rPr>
          <w:rtl/>
        </w:rPr>
        <w:t xml:space="preserve"> </w:t>
      </w:r>
      <w:r w:rsidRPr="009214BE">
        <w:rPr>
          <w:rtl/>
        </w:rPr>
        <w:t>ואף שבדרך כלל כך הדבר לגבי אותן ועדות שהכינו את התקציב, אבל כדאי</w:t>
      </w:r>
      <w:r w:rsidR="00515A37">
        <w:rPr>
          <w:rtl/>
        </w:rPr>
        <w:t xml:space="preserve"> </w:t>
      </w:r>
      <w:r w:rsidRPr="009214BE">
        <w:rPr>
          <w:rtl/>
        </w:rPr>
        <w:t>לציין זאת בחוק.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דבר</w:t>
      </w:r>
      <w:r w:rsidR="00515A37">
        <w:rPr>
          <w:rtl/>
        </w:rPr>
        <w:t xml:space="preserve"> </w:t>
      </w:r>
      <w:r w:rsidRPr="009214BE">
        <w:rPr>
          <w:rtl/>
        </w:rPr>
        <w:t>שלישי,</w:t>
      </w:r>
      <w:r w:rsidR="00515A37">
        <w:rPr>
          <w:rtl/>
        </w:rPr>
        <w:t xml:space="preserve"> </w:t>
      </w:r>
      <w:r w:rsidRPr="009214BE">
        <w:rPr>
          <w:rtl/>
        </w:rPr>
        <w:t>מאחר</w:t>
      </w:r>
      <w:r w:rsidR="00515A37">
        <w:rPr>
          <w:rtl/>
        </w:rPr>
        <w:t xml:space="preserve"> </w:t>
      </w:r>
      <w:r w:rsidRPr="009214BE">
        <w:rPr>
          <w:rtl/>
        </w:rPr>
        <w:t>שאני כמעט בטוח שהחוק הזה יעבור, ויעבור בהקדם, אני רוצה</w:t>
      </w:r>
      <w:r w:rsidR="00515A37">
        <w:rPr>
          <w:rtl/>
        </w:rPr>
        <w:t xml:space="preserve"> </w:t>
      </w:r>
      <w:r w:rsidRPr="009214BE">
        <w:rPr>
          <w:rtl/>
        </w:rPr>
        <w:t>לקוות שיושב</w:t>
      </w:r>
      <w:r w:rsidR="00515A37">
        <w:rPr>
          <w:rtl/>
        </w:rPr>
        <w:t>-</w:t>
      </w:r>
      <w:r w:rsidRPr="009214BE">
        <w:rPr>
          <w:rtl/>
        </w:rPr>
        <w:t>ראש ועדת הכנסת יפעיל את הוועדה הזאת, שהיא לא תהיה ועדה על הנייר.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איתן</w:t>
      </w:r>
      <w:r w:rsidR="00515A37">
        <w:rPr>
          <w:rtl/>
        </w:rPr>
        <w:t xml:space="preserve"> </w:t>
      </w:r>
      <w:r w:rsidRPr="009214BE">
        <w:rPr>
          <w:rtl/>
        </w:rPr>
        <w:t>העיר</w:t>
      </w:r>
      <w:r w:rsidR="00515A37">
        <w:rPr>
          <w:rtl/>
        </w:rPr>
        <w:t xml:space="preserve"> </w:t>
      </w:r>
      <w:r w:rsidRPr="009214BE">
        <w:rPr>
          <w:rtl/>
        </w:rPr>
        <w:t>כמה הערות. אני יכול להעיר הערות נוספות, למשל לגבי</w:t>
      </w:r>
      <w:r w:rsidR="00515A37">
        <w:rPr>
          <w:rtl/>
        </w:rPr>
        <w:t xml:space="preserve"> </w:t>
      </w:r>
      <w:r w:rsidRPr="009214BE">
        <w:rPr>
          <w:rtl/>
        </w:rPr>
        <w:t>הנושא</w:t>
      </w:r>
      <w:r w:rsidR="00515A37">
        <w:rPr>
          <w:rtl/>
        </w:rPr>
        <w:t xml:space="preserve"> </w:t>
      </w:r>
      <w:r w:rsidRPr="009214BE">
        <w:rPr>
          <w:rtl/>
        </w:rPr>
        <w:t>של ייעוץ לחברי כנסת. התלבטנו הרבה מאוד בוועדת האתיקה, האם אתי הדבר לקחת</w:t>
      </w:r>
      <w:r w:rsidR="00515A37">
        <w:rPr>
          <w:rtl/>
        </w:rPr>
        <w:t xml:space="preserve"> </w:t>
      </w:r>
      <w:r w:rsidRPr="009214BE">
        <w:rPr>
          <w:rtl/>
        </w:rPr>
        <w:t>יועצים</w:t>
      </w:r>
      <w:r w:rsidR="00515A37">
        <w:rPr>
          <w:rtl/>
        </w:rPr>
        <w:t xml:space="preserve"> </w:t>
      </w:r>
      <w:r w:rsidRPr="009214BE">
        <w:rPr>
          <w:rtl/>
        </w:rPr>
        <w:t>פרטיים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יועצים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בשכר,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להתקשר לכל מיני גופים אחרים. אנחנו</w:t>
      </w:r>
      <w:r w:rsidR="00515A37">
        <w:rPr>
          <w:rtl/>
        </w:rPr>
        <w:t xml:space="preserve"> </w:t>
      </w:r>
      <w:r w:rsidRPr="009214BE">
        <w:rPr>
          <w:rtl/>
        </w:rPr>
        <w:t>מרגישים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המצוקה הזאת. יש בכנסת שלושה או ארבעה יועצים משפטיים ויועצת כלכלית</w:t>
      </w:r>
      <w:r w:rsidR="00515A37">
        <w:rPr>
          <w:rtl/>
        </w:rPr>
        <w:t xml:space="preserve"> </w:t>
      </w:r>
      <w:r w:rsidRPr="009214BE">
        <w:rPr>
          <w:rtl/>
        </w:rPr>
        <w:t>אחת,</w:t>
      </w:r>
      <w:r w:rsidR="00515A37">
        <w:rPr>
          <w:rtl/>
        </w:rPr>
        <w:t xml:space="preserve"> </w:t>
      </w:r>
      <w:r w:rsidRPr="009214BE">
        <w:rPr>
          <w:rtl/>
        </w:rPr>
        <w:t>ויש לנו צורך בייעוץ נוסף. יש תנאי עבודה נוספים שיש לדון בהם או לטפל בהם.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 לסמוך על מרצו הידוע של יושב</w:t>
      </w:r>
      <w:r w:rsidR="00515A37">
        <w:rPr>
          <w:rtl/>
        </w:rPr>
        <w:t>-</w:t>
      </w:r>
      <w:r w:rsidRPr="009214BE">
        <w:rPr>
          <w:rtl/>
        </w:rPr>
        <w:t>ראש ועדת הכנסת, שייתן שיניים לוועדה</w:t>
      </w:r>
      <w:r w:rsidR="00515A37">
        <w:rPr>
          <w:rtl/>
        </w:rPr>
        <w:t xml:space="preserve"> </w:t>
      </w:r>
      <w:r w:rsidRPr="009214BE">
        <w:rPr>
          <w:rtl/>
        </w:rPr>
        <w:t>הזאת, לא בבחינת נתינת שיניים שליליות, אלא בצד החיובי של העניין, כדי שנוכל באמת</w:t>
      </w:r>
      <w:r w:rsidR="00515A37">
        <w:rPr>
          <w:rtl/>
        </w:rPr>
        <w:t xml:space="preserve"> </w:t>
      </w:r>
      <w:r w:rsidRPr="009214BE">
        <w:rPr>
          <w:rtl/>
        </w:rPr>
        <w:t>לקחת</w:t>
      </w:r>
      <w:r w:rsidR="00515A37">
        <w:rPr>
          <w:rtl/>
        </w:rPr>
        <w:t xml:space="preserve"> </w:t>
      </w:r>
      <w:r w:rsidRPr="009214BE">
        <w:rPr>
          <w:rtl/>
        </w:rPr>
        <w:t>את תקציב הכנסת, לטפל בו כמו שצריך, ולענות על הצרכים האמיתיים שחברי הכנסת</w:t>
      </w:r>
      <w:r w:rsidR="00515A37">
        <w:rPr>
          <w:rtl/>
        </w:rPr>
        <w:t xml:space="preserve"> </w:t>
      </w:r>
      <w:r w:rsidRPr="009214BE">
        <w:rPr>
          <w:rtl/>
        </w:rPr>
        <w:t>זקוקים להם.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יצחק לוי.</w:t>
      </w:r>
      <w:r w:rsidR="00515A37">
        <w:rPr>
          <w:rtl/>
        </w:rPr>
        <w:t xml:space="preserve"> </w:t>
      </w:r>
      <w:r w:rsidRPr="009214BE">
        <w:rPr>
          <w:rtl/>
        </w:rPr>
        <w:t>חבר הכנסת אברהם פורז; איננו. חבר הכנסת שאול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יהלום, בבקשה,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חיים אורון, ואחריו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 גונן שגב.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תומך</w:t>
      </w:r>
      <w:r w:rsidR="00515A37">
        <w:rPr>
          <w:rtl/>
        </w:rPr>
        <w:t xml:space="preserve"> </w:t>
      </w:r>
      <w:r w:rsidRPr="009214BE">
        <w:rPr>
          <w:rtl/>
        </w:rPr>
        <w:t>בחוק מפני ששיקול הדעת בנושאים</w:t>
      </w:r>
      <w:r w:rsidR="00515A37">
        <w:rPr>
          <w:rtl/>
        </w:rPr>
        <w:t xml:space="preserve"> </w:t>
      </w:r>
      <w:r w:rsidRPr="009214BE">
        <w:rPr>
          <w:rtl/>
        </w:rPr>
        <w:t>הקשורים לייעודי תקציב במשך השנה, לעודפי תקציב, לשינויי תקציב, בהחלט חייב להיות</w:t>
      </w:r>
      <w:r w:rsidR="00515A37">
        <w:rPr>
          <w:rtl/>
        </w:rPr>
        <w:t xml:space="preserve"> </w:t>
      </w:r>
      <w:r w:rsidRPr="009214BE">
        <w:rPr>
          <w:rtl/>
        </w:rPr>
        <w:t>רחב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כמה</w:t>
      </w:r>
      <w:r w:rsidR="00515A37">
        <w:rPr>
          <w:rtl/>
        </w:rPr>
        <w:t xml:space="preserve"> </w:t>
      </w:r>
      <w:r w:rsidRPr="009214BE">
        <w:rPr>
          <w:rtl/>
        </w:rPr>
        <w:t>שאפשר. ובלי לפגוע כהוא</w:t>
      </w:r>
      <w:r w:rsidR="00515A37">
        <w:rPr>
          <w:rtl/>
        </w:rPr>
        <w:t>-</w:t>
      </w:r>
      <w:r w:rsidRPr="009214BE">
        <w:rPr>
          <w:rtl/>
        </w:rPr>
        <w:t>זה בוועדת הכספים המכובדת ובחבריה הנכבדים,</w:t>
      </w:r>
      <w:r w:rsidR="00515A37">
        <w:rPr>
          <w:rtl/>
        </w:rPr>
        <w:t xml:space="preserve"> </w:t>
      </w:r>
      <w:r w:rsidRPr="009214BE">
        <w:rPr>
          <w:rtl/>
        </w:rPr>
        <w:t>הרי</w:t>
      </w:r>
      <w:r w:rsidR="00515A37">
        <w:rPr>
          <w:rtl/>
        </w:rPr>
        <w:t xml:space="preserve"> </w:t>
      </w:r>
      <w:r w:rsidRPr="009214BE">
        <w:rPr>
          <w:rtl/>
        </w:rPr>
        <w:t>ברגע</w:t>
      </w:r>
      <w:r w:rsidR="00515A37">
        <w:rPr>
          <w:rtl/>
        </w:rPr>
        <w:t xml:space="preserve"> </w:t>
      </w:r>
      <w:r w:rsidRPr="009214BE">
        <w:rPr>
          <w:rtl/>
        </w:rPr>
        <w:t>שמעלים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שיקולי</w:t>
      </w:r>
      <w:r w:rsidR="00515A37">
        <w:rPr>
          <w:rtl/>
        </w:rPr>
        <w:t xml:space="preserve"> </w:t>
      </w:r>
      <w:r w:rsidRPr="009214BE">
        <w:rPr>
          <w:rtl/>
        </w:rPr>
        <w:t>הדעת</w:t>
      </w:r>
      <w:r w:rsidR="00515A37">
        <w:rPr>
          <w:rtl/>
        </w:rPr>
        <w:t xml:space="preserve"> </w:t>
      </w:r>
      <w:r w:rsidRPr="009214BE">
        <w:rPr>
          <w:rtl/>
        </w:rPr>
        <w:t>עם ועדה נוספת, והעניין גורם לחשיבה פורייה</w:t>
      </w:r>
      <w:r w:rsidR="00515A37">
        <w:rPr>
          <w:rtl/>
        </w:rPr>
        <w:t xml:space="preserve"> </w:t>
      </w:r>
      <w:r w:rsidRPr="009214BE">
        <w:rPr>
          <w:rtl/>
        </w:rPr>
        <w:t>ולהעלאת נושאים או הערות, שיכול להיות שוועדת הכספים, במהלך הדיונים שלה וההחלטות</w:t>
      </w:r>
      <w:r w:rsidR="00515A37">
        <w:rPr>
          <w:rtl/>
        </w:rPr>
        <w:t xml:space="preserve"> </w:t>
      </w:r>
      <w:r w:rsidRPr="009214BE">
        <w:rPr>
          <w:rtl/>
        </w:rPr>
        <w:t>שלה במשך כל השנה, לא שמה לב אליהם, הדבר יכול להביא ברכה מרובה להחלטות.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תומך</w:t>
      </w:r>
      <w:r w:rsidR="00515A37">
        <w:rPr>
          <w:rtl/>
        </w:rPr>
        <w:t xml:space="preserve"> </w:t>
      </w:r>
      <w:r w:rsidRPr="009214BE">
        <w:rPr>
          <w:rtl/>
        </w:rPr>
        <w:t>בהקמה</w:t>
      </w:r>
      <w:r w:rsidR="00515A37">
        <w:rPr>
          <w:rtl/>
        </w:rPr>
        <w:t xml:space="preserve"> </w:t>
      </w:r>
      <w:r w:rsidRPr="009214BE">
        <w:rPr>
          <w:rtl/>
        </w:rPr>
        <w:t>ובהשארת</w:t>
      </w:r>
      <w:r w:rsidR="00515A37">
        <w:rPr>
          <w:rtl/>
        </w:rPr>
        <w:t xml:space="preserve"> </w:t>
      </w:r>
      <w:r w:rsidRPr="009214BE">
        <w:rPr>
          <w:rtl/>
        </w:rPr>
        <w:t>סמכותה</w:t>
      </w:r>
      <w:r w:rsidR="00515A37">
        <w:rPr>
          <w:rtl/>
        </w:rPr>
        <w:t xml:space="preserve"> </w:t>
      </w:r>
      <w:r w:rsidRPr="009214BE">
        <w:rPr>
          <w:rtl/>
        </w:rPr>
        <w:t>של הוועדה המשותפת גם במשך כל שנת</w:t>
      </w:r>
      <w:r w:rsidR="00515A37">
        <w:rPr>
          <w:rtl/>
        </w:rPr>
        <w:t xml:space="preserve"> </w:t>
      </w:r>
      <w:r w:rsidRPr="009214BE">
        <w:rPr>
          <w:rtl/>
        </w:rPr>
        <w:t>התקציב.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שאול יהלום. חבר הכנסת חיים אורון; איננו. חבר הכנסת גונן</w:t>
      </w:r>
      <w:r w:rsidR="00515A37">
        <w:rPr>
          <w:rtl/>
        </w:rPr>
        <w:t xml:space="preserve"> </w:t>
      </w:r>
      <w:r w:rsidRPr="009214BE">
        <w:rPr>
          <w:rtl/>
        </w:rPr>
        <w:t>שגב,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מירום, עליתי לדוכן כדי לדבר על</w:t>
      </w:r>
      <w:r w:rsidR="00515A37">
        <w:rPr>
          <w:rtl/>
        </w:rPr>
        <w:t xml:space="preserve"> </w:t>
      </w:r>
      <w:r w:rsidRPr="009214BE">
        <w:rPr>
          <w:rtl/>
        </w:rPr>
        <w:t>האפשרות להוסיף בהצעת החוק סעיף 3, אשר יאמר כיצד תורכב אותה ועדה.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מקבל במאה אחוזים את כל הצעת חוק יסודות התקציב שהצעת, אבל חסר לי סעיף</w:t>
      </w:r>
      <w:r w:rsidR="00515A37">
        <w:rPr>
          <w:rtl/>
        </w:rPr>
        <w:t xml:space="preserve"> </w:t>
      </w:r>
      <w:r w:rsidRPr="009214BE">
        <w:rPr>
          <w:rtl/>
        </w:rPr>
        <w:t>3, שיאמר איך תהיה מורכבת אותה ועדה. בניגוד לוועדות משותפות שמורכבות מנציגי שתי</w:t>
      </w:r>
      <w:r w:rsidR="00515A37">
        <w:rPr>
          <w:rtl/>
        </w:rPr>
        <w:t xml:space="preserve"> </w:t>
      </w:r>
      <w:r w:rsidRPr="009214BE">
        <w:rPr>
          <w:rtl/>
        </w:rPr>
        <w:t>ועדות</w:t>
      </w:r>
      <w:r w:rsidR="00515A37">
        <w:rPr>
          <w:rtl/>
        </w:rPr>
        <w:t xml:space="preserve"> </w:t>
      </w:r>
      <w:r w:rsidRPr="009214BE">
        <w:rPr>
          <w:rtl/>
        </w:rPr>
        <w:t>בבית,</w:t>
      </w:r>
      <w:r w:rsidR="00515A37">
        <w:rPr>
          <w:rtl/>
        </w:rPr>
        <w:t xml:space="preserve"> </w:t>
      </w:r>
      <w:r w:rsidRPr="009214BE">
        <w:rPr>
          <w:rtl/>
        </w:rPr>
        <w:t>שבדרך</w:t>
      </w:r>
      <w:r w:rsidR="00515A37">
        <w:rPr>
          <w:rtl/>
        </w:rPr>
        <w:t xml:space="preserve"> </w:t>
      </w:r>
      <w:r w:rsidRPr="009214BE">
        <w:rPr>
          <w:rtl/>
        </w:rPr>
        <w:t>כלל</w:t>
      </w:r>
      <w:r w:rsidR="00515A37">
        <w:rPr>
          <w:rtl/>
        </w:rPr>
        <w:t xml:space="preserve"> </w:t>
      </w:r>
      <w:r w:rsidRPr="009214BE">
        <w:rPr>
          <w:rtl/>
        </w:rPr>
        <w:t>היו מורכבות בלי מפתח, כלומר יושב</w:t>
      </w:r>
      <w:r w:rsidR="00515A37">
        <w:rPr>
          <w:rtl/>
        </w:rPr>
        <w:t>-</w:t>
      </w:r>
      <w:r w:rsidRPr="009214BE">
        <w:rPr>
          <w:rtl/>
        </w:rPr>
        <w:t>ראש הוועדה היה לוקח</w:t>
      </w:r>
      <w:r w:rsidR="00515A37">
        <w:rPr>
          <w:rtl/>
        </w:rPr>
        <w:t xml:space="preserve"> </w:t>
      </w:r>
      <w:r w:rsidRPr="009214BE">
        <w:rPr>
          <w:rtl/>
        </w:rPr>
        <w:t>נציגים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הסיעות</w:t>
      </w:r>
      <w:r w:rsidR="00515A37">
        <w:rPr>
          <w:rtl/>
        </w:rPr>
        <w:t xml:space="preserve"> </w:t>
      </w:r>
      <w:r w:rsidRPr="009214BE">
        <w:rPr>
          <w:rtl/>
        </w:rPr>
        <w:t>הגדולות בוועדה אחת, ושוב, של הסיעות הגדולות בוועדה השנייה,</w:t>
      </w:r>
      <w:r w:rsidR="00515A37">
        <w:rPr>
          <w:rtl/>
        </w:rPr>
        <w:t xml:space="preserve"> </w:t>
      </w:r>
      <w:r w:rsidRPr="009214BE">
        <w:rPr>
          <w:rtl/>
        </w:rPr>
        <w:t>ואז</w:t>
      </w:r>
      <w:r w:rsidR="00515A37">
        <w:rPr>
          <w:rtl/>
        </w:rPr>
        <w:t xml:space="preserve"> </w:t>
      </w:r>
      <w:r w:rsidRPr="009214BE">
        <w:rPr>
          <w:rtl/>
        </w:rPr>
        <w:t>בעצם היה נוצר מצב שהיו נציגים של הסיעות הגדולות בלבד, אני מבקש שכאן ייאמר</w:t>
      </w:r>
      <w:r w:rsidR="00515A37">
        <w:rPr>
          <w:rtl/>
        </w:rPr>
        <w:t xml:space="preserve"> </w:t>
      </w:r>
      <w:r w:rsidRPr="009214BE">
        <w:rPr>
          <w:rtl/>
        </w:rPr>
        <w:t>שהוועדה תורכב מכל סיעות הבית, על</w:t>
      </w:r>
      <w:r w:rsidR="00515A37">
        <w:rPr>
          <w:rtl/>
        </w:rPr>
        <w:t>-</w:t>
      </w:r>
      <w:r w:rsidRPr="009214BE">
        <w:rPr>
          <w:rtl/>
        </w:rPr>
        <w:t>פי אותו מפתח או על</w:t>
      </w:r>
      <w:r w:rsidR="00515A37">
        <w:rPr>
          <w:rtl/>
        </w:rPr>
        <w:t>-</w:t>
      </w:r>
      <w:r w:rsidRPr="009214BE">
        <w:rPr>
          <w:rtl/>
        </w:rPr>
        <w:t>פי מפתח דומה שלפיו מרכיבים</w:t>
      </w:r>
      <w:r w:rsidR="00515A37">
        <w:rPr>
          <w:rtl/>
        </w:rPr>
        <w:t xml:space="preserve"> </w:t>
      </w:r>
      <w:r w:rsidRPr="009214BE">
        <w:rPr>
          <w:rtl/>
        </w:rPr>
        <w:t>ועדה</w:t>
      </w:r>
      <w:r w:rsidR="00515A37">
        <w:rPr>
          <w:rtl/>
        </w:rPr>
        <w:t xml:space="preserve"> </w:t>
      </w:r>
      <w:r w:rsidRPr="009214BE">
        <w:rPr>
          <w:rtl/>
        </w:rPr>
        <w:t>רגילה</w:t>
      </w:r>
      <w:r w:rsidR="00515A37">
        <w:rPr>
          <w:rtl/>
        </w:rPr>
        <w:t xml:space="preserve"> </w:t>
      </w:r>
      <w:r w:rsidRPr="009214BE">
        <w:rPr>
          <w:rtl/>
        </w:rPr>
        <w:t>שמתפקדת</w:t>
      </w:r>
      <w:r w:rsidR="00515A37">
        <w:rPr>
          <w:rtl/>
        </w:rPr>
        <w:t xml:space="preserve"> </w:t>
      </w:r>
      <w:r w:rsidRPr="009214BE">
        <w:rPr>
          <w:rtl/>
        </w:rPr>
        <w:t>ביום</w:t>
      </w:r>
      <w:r w:rsidR="00515A37">
        <w:rPr>
          <w:rtl/>
        </w:rPr>
        <w:t>-</w:t>
      </w:r>
      <w:r w:rsidRPr="009214BE">
        <w:rPr>
          <w:rtl/>
        </w:rPr>
        <w:t>יום.</w:t>
      </w:r>
      <w:r w:rsidR="00515A37">
        <w:rPr>
          <w:rtl/>
        </w:rPr>
        <w:t xml:space="preserve"> </w:t>
      </w:r>
      <w:r w:rsidRPr="009214BE">
        <w:rPr>
          <w:rtl/>
        </w:rPr>
        <w:t>אני חושב שזה חשוב מאוד, בעיקר כאשר מדובר בעצם</w:t>
      </w:r>
      <w:r w:rsidR="00515A37">
        <w:rPr>
          <w:rtl/>
        </w:rPr>
        <w:t xml:space="preserve"> </w:t>
      </w:r>
      <w:r w:rsidRPr="009214BE">
        <w:rPr>
          <w:rtl/>
        </w:rPr>
        <w:t>התפקוד של הבית.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 שגב.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אני מזמין את חבר הכנסת דוד מגן, אחריו </w:t>
      </w:r>
      <w:r w:rsidR="00515A37">
        <w:rPr>
          <w:rtl/>
        </w:rPr>
        <w:t>–</w:t>
      </w:r>
      <w:r w:rsidRPr="009214BE">
        <w:rPr>
          <w:rtl/>
        </w:rPr>
        <w:t xml:space="preserve"> חבר הכנסת</w:t>
      </w:r>
      <w:r w:rsidR="00515A37">
        <w:rPr>
          <w:rtl/>
        </w:rPr>
        <w:t xml:space="preserve"> </w:t>
      </w:r>
      <w:r w:rsidRPr="009214BE">
        <w:rPr>
          <w:rtl/>
        </w:rPr>
        <w:t>אליעזר זנדברג.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תומך</w:t>
      </w:r>
      <w:r w:rsidR="00515A37">
        <w:rPr>
          <w:rtl/>
        </w:rPr>
        <w:t xml:space="preserve"> </w:t>
      </w:r>
      <w:r w:rsidRPr="009214BE">
        <w:rPr>
          <w:rtl/>
        </w:rPr>
        <w:t>בהצעת</w:t>
      </w:r>
      <w:r w:rsidR="00515A37">
        <w:rPr>
          <w:rtl/>
        </w:rPr>
        <w:t xml:space="preserve"> </w:t>
      </w:r>
      <w:r w:rsidRPr="009214BE">
        <w:rPr>
          <w:rtl/>
        </w:rPr>
        <w:t>החוק. אני מאמין שיושב</w:t>
      </w:r>
      <w:r w:rsidR="00515A37">
        <w:rPr>
          <w:rtl/>
        </w:rPr>
        <w:t>-</w:t>
      </w:r>
      <w:r w:rsidRPr="009214BE">
        <w:rPr>
          <w:rtl/>
        </w:rPr>
        <w:t>ראש ועדת הכנסת</w:t>
      </w:r>
      <w:r w:rsidR="00515A37">
        <w:rPr>
          <w:rtl/>
        </w:rPr>
        <w:t xml:space="preserve"> </w:t>
      </w:r>
      <w:r w:rsidRPr="009214BE">
        <w:rPr>
          <w:rtl/>
        </w:rPr>
        <w:t>והיוזמים</w:t>
      </w:r>
      <w:r w:rsidR="00515A37">
        <w:rPr>
          <w:rtl/>
        </w:rPr>
        <w:t xml:space="preserve"> </w:t>
      </w:r>
      <w:r w:rsidRPr="009214BE">
        <w:rPr>
          <w:rtl/>
        </w:rPr>
        <w:t>האחרים</w:t>
      </w:r>
      <w:r w:rsidR="00515A37">
        <w:rPr>
          <w:rtl/>
        </w:rPr>
        <w:t xml:space="preserve"> </w:t>
      </w:r>
      <w:r w:rsidRPr="009214BE">
        <w:rPr>
          <w:rtl/>
        </w:rPr>
        <w:t>יתמכו</w:t>
      </w:r>
      <w:r w:rsidR="00515A37">
        <w:rPr>
          <w:rtl/>
        </w:rPr>
        <w:t xml:space="preserve"> </w:t>
      </w:r>
      <w:r w:rsidRPr="009214BE">
        <w:rPr>
          <w:rtl/>
        </w:rPr>
        <w:t>בהצעת</w:t>
      </w:r>
      <w:r w:rsidR="00515A37">
        <w:rPr>
          <w:rtl/>
        </w:rPr>
        <w:t xml:space="preserve"> </w:t>
      </w:r>
      <w:r w:rsidRPr="009214BE">
        <w:rPr>
          <w:rtl/>
        </w:rPr>
        <w:t>החוק אשר הונחה על שולחן הכנסת לפני כמה שבועות,</w:t>
      </w:r>
      <w:r w:rsidR="00515A37">
        <w:rPr>
          <w:rtl/>
        </w:rPr>
        <w:t xml:space="preserve"> </w:t>
      </w:r>
      <w:r w:rsidRPr="009214BE">
        <w:rPr>
          <w:rtl/>
        </w:rPr>
        <w:t>המדברת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הקמת</w:t>
      </w:r>
      <w:r w:rsidR="00515A37">
        <w:rPr>
          <w:rtl/>
        </w:rPr>
        <w:t xml:space="preserve"> </w:t>
      </w:r>
      <w:r w:rsidRPr="009214BE">
        <w:rPr>
          <w:rtl/>
        </w:rPr>
        <w:t>ועדה משותפת לוועדת הכספים ולוועדה לענייני ביקורת המדינה, כדי</w:t>
      </w:r>
      <w:r w:rsidR="00515A37">
        <w:rPr>
          <w:rtl/>
        </w:rPr>
        <w:t xml:space="preserve"> </w:t>
      </w:r>
      <w:r w:rsidRPr="009214BE">
        <w:rPr>
          <w:rtl/>
        </w:rPr>
        <w:t>לדון בתקציב של מוסד מבקר המדינה, לרבות השינויים בסעיפי התקציב. ההיגיון שמאחורי</w:t>
      </w:r>
      <w:r w:rsidR="00515A37">
        <w:rPr>
          <w:rtl/>
        </w:rPr>
        <w:t xml:space="preserve"> </w:t>
      </w:r>
      <w:r w:rsidRPr="009214BE">
        <w:rPr>
          <w:rtl/>
        </w:rPr>
        <w:t>אותה</w:t>
      </w:r>
      <w:r w:rsidR="00515A37">
        <w:rPr>
          <w:rtl/>
        </w:rPr>
        <w:t xml:space="preserve"> </w:t>
      </w:r>
      <w:r w:rsidRPr="009214BE">
        <w:rPr>
          <w:rtl/>
        </w:rPr>
        <w:t>הצעה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בדיוק ההיגיון שחבר הכנסת מירום הזכיר כאן. ועדת הכנסת מלווה את</w:t>
      </w:r>
      <w:r w:rsidR="00515A37">
        <w:rPr>
          <w:rtl/>
        </w:rPr>
        <w:t xml:space="preserve"> </w:t>
      </w:r>
      <w:r w:rsidRPr="009214BE">
        <w:rPr>
          <w:rtl/>
        </w:rPr>
        <w:t>פעילות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אינה יכולה להותיר את ענייני התקציב, לרבות השינויים בתקציב</w:t>
      </w:r>
      <w:r w:rsidR="00515A37">
        <w:rPr>
          <w:rtl/>
        </w:rPr>
        <w:t xml:space="preserve"> </w:t>
      </w:r>
      <w:r w:rsidRPr="009214BE">
        <w:rPr>
          <w:rtl/>
        </w:rPr>
        <w:t>השוטף,</w:t>
      </w:r>
      <w:r w:rsidR="00515A37">
        <w:rPr>
          <w:rtl/>
        </w:rPr>
        <w:t xml:space="preserve"> </w:t>
      </w:r>
      <w:r w:rsidRPr="009214BE">
        <w:rPr>
          <w:rtl/>
        </w:rPr>
        <w:t>בידי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הכספים</w:t>
      </w:r>
      <w:r w:rsidR="00515A37">
        <w:rPr>
          <w:rtl/>
        </w:rPr>
        <w:t xml:space="preserve"> </w:t>
      </w:r>
      <w:r w:rsidRPr="009214BE">
        <w:rPr>
          <w:rtl/>
        </w:rPr>
        <w:t>בלבד. ומן הטעם הזה, כך אני מקווה, כאשר הצעת התיקון</w:t>
      </w:r>
      <w:r w:rsidR="00515A37">
        <w:rPr>
          <w:rtl/>
        </w:rPr>
        <w:t xml:space="preserve"> </w:t>
      </w:r>
      <w:r w:rsidRPr="009214BE">
        <w:rPr>
          <w:rtl/>
        </w:rPr>
        <w:t>לחוק</w:t>
      </w:r>
      <w:r w:rsidR="00515A37">
        <w:rPr>
          <w:rtl/>
        </w:rPr>
        <w:t xml:space="preserve"> </w:t>
      </w:r>
      <w:r w:rsidRPr="009214BE">
        <w:rPr>
          <w:rtl/>
        </w:rPr>
        <w:t>מבקר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>תובא למליאת הכנסת, תתמוך הכנסת לפי אותו עיקרון בזה שהוועדה</w:t>
      </w:r>
      <w:r w:rsidR="00515A37">
        <w:rPr>
          <w:rtl/>
        </w:rPr>
        <w:t xml:space="preserve"> </w:t>
      </w:r>
      <w:r w:rsidRPr="009214BE">
        <w:rPr>
          <w:rtl/>
        </w:rPr>
        <w:t>לענייני</w:t>
      </w:r>
      <w:r w:rsidR="00515A37">
        <w:rPr>
          <w:rtl/>
        </w:rPr>
        <w:t xml:space="preserve"> </w:t>
      </w:r>
      <w:r w:rsidRPr="009214BE">
        <w:rPr>
          <w:rtl/>
        </w:rPr>
        <w:t>ביקורת</w:t>
      </w:r>
      <w:r w:rsidR="00515A37">
        <w:rPr>
          <w:rtl/>
        </w:rPr>
        <w:t xml:space="preserve"> </w:t>
      </w:r>
      <w:r w:rsidRPr="009214BE">
        <w:rPr>
          <w:rtl/>
        </w:rPr>
        <w:t>המדינה תהיה מעורבת בהכנת התקציב של מוסד מבקר המדינה ובשינויים</w:t>
      </w:r>
      <w:r w:rsidR="00515A37">
        <w:rPr>
          <w:rtl/>
        </w:rPr>
        <w:t xml:space="preserve"> </w:t>
      </w:r>
      <w:r w:rsidRPr="009214BE">
        <w:rPr>
          <w:rtl/>
        </w:rPr>
        <w:t>בו במהלך השנה.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חגי מירום, אני מקווה שבדברי הסיכום שלך תתייחס לנקודה הזאת, כי</w:t>
      </w:r>
      <w:r w:rsidR="00515A37">
        <w:rPr>
          <w:rtl/>
        </w:rPr>
        <w:t xml:space="preserve"> </w:t>
      </w:r>
      <w:r w:rsidRPr="009214BE">
        <w:rPr>
          <w:rtl/>
        </w:rPr>
        <w:t>היא תשפיע מאוד על הצבעתי.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 הכנסת מגן. אני מזמין את חבר הכנסת אליעזר זנדברג, ואחריו, אחרון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הדוברים </w:t>
      </w:r>
      <w:r w:rsidR="00515A37">
        <w:rPr>
          <w:rtl/>
        </w:rPr>
        <w:t>–</w:t>
      </w:r>
      <w:r w:rsidRPr="009214BE">
        <w:rPr>
          <w:rtl/>
        </w:rPr>
        <w:t xml:space="preserve"> חבר הכנסת מאיר שטרית.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 הכנסת, גם אני באתי לומר שאנחנו נתמוך בהצעת</w:t>
      </w:r>
      <w:r w:rsidR="00515A37">
        <w:rPr>
          <w:rtl/>
        </w:rPr>
        <w:t xml:space="preserve"> </w:t>
      </w:r>
      <w:r w:rsidRPr="009214BE">
        <w:rPr>
          <w:rtl/>
        </w:rPr>
        <w:t>החוק הזאת. אני רוצה להעיר כמה דברים בהמשך לדבריו של חברי חבר הכנסת שגב.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מהטעמים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פירט ומטעמים שאני אפרט, יש צורך בכך שהוועדה הזאת אכן תייצג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 סיעות הבית. אני חושב שהדבר הזה חיוני, לאור העובדה שהוועדה הזאת אכן תדון</w:t>
      </w:r>
      <w:r w:rsidR="00515A37">
        <w:rPr>
          <w:rtl/>
        </w:rPr>
        <w:t xml:space="preserve"> </w:t>
      </w:r>
      <w:r w:rsidRPr="009214BE">
        <w:rPr>
          <w:rtl/>
        </w:rPr>
        <w:t>ותלווה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עבודת</w:t>
      </w:r>
      <w:r w:rsidR="00515A37">
        <w:rPr>
          <w:rtl/>
        </w:rPr>
        <w:t xml:space="preserve"> </w:t>
      </w:r>
      <w:r w:rsidRPr="009214BE">
        <w:rPr>
          <w:rtl/>
        </w:rPr>
        <w:t>הכנסת לאורך השנה כולה. והואיל והדבר לא מוסד והוא אינו קבוע,</w:t>
      </w:r>
      <w:r w:rsidR="00515A37">
        <w:rPr>
          <w:rtl/>
        </w:rPr>
        <w:t xml:space="preserve"> </w:t>
      </w:r>
      <w:r w:rsidRPr="009214BE">
        <w:rPr>
          <w:rtl/>
        </w:rPr>
        <w:t>ועל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הפרקטיקה</w:t>
      </w:r>
      <w:r w:rsidR="00515A37">
        <w:rPr>
          <w:rtl/>
        </w:rPr>
        <w:t xml:space="preserve"> </w:t>
      </w:r>
      <w:r w:rsidRPr="009214BE">
        <w:rPr>
          <w:rtl/>
        </w:rPr>
        <w:t>הנהוגה היום בוועדות משותפות הדבר הזה אינו מוצא את ביטויו, מן</w:t>
      </w:r>
      <w:r w:rsidR="00515A37">
        <w:rPr>
          <w:rtl/>
        </w:rPr>
        <w:t xml:space="preserve"> </w:t>
      </w:r>
      <w:r w:rsidRPr="009214BE">
        <w:rPr>
          <w:rtl/>
        </w:rPr>
        <w:t>הראוי שבמקרה הזה הוא כן ימצא את ביטויו בהרכב הוועדה.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אינני</w:t>
      </w:r>
      <w:r w:rsidR="00515A37">
        <w:rPr>
          <w:rtl/>
        </w:rPr>
        <w:t xml:space="preserve"> </w:t>
      </w:r>
      <w:r w:rsidRPr="009214BE">
        <w:rPr>
          <w:rtl/>
        </w:rPr>
        <w:t>משוכנע</w:t>
      </w:r>
      <w:r w:rsidR="00515A37">
        <w:rPr>
          <w:rtl/>
        </w:rPr>
        <w:t xml:space="preserve"> </w:t>
      </w:r>
      <w:r w:rsidRPr="009214BE">
        <w:rPr>
          <w:rtl/>
        </w:rPr>
        <w:t>שהדבר</w:t>
      </w:r>
      <w:r w:rsidR="00515A37">
        <w:rPr>
          <w:rtl/>
        </w:rPr>
        <w:t xml:space="preserve"> </w:t>
      </w:r>
      <w:r w:rsidRPr="009214BE">
        <w:rPr>
          <w:rtl/>
        </w:rPr>
        <w:t>צריך</w:t>
      </w:r>
      <w:r w:rsidR="00515A37">
        <w:rPr>
          <w:rtl/>
        </w:rPr>
        <w:t xml:space="preserve"> </w:t>
      </w:r>
      <w:r w:rsidRPr="009214BE">
        <w:rPr>
          <w:rtl/>
        </w:rPr>
        <w:t>להיות באמצעות חקיקה או הוספת סעיף. יכול להיות</w:t>
      </w:r>
      <w:r w:rsidR="00515A37">
        <w:rPr>
          <w:rtl/>
        </w:rPr>
        <w:t xml:space="preserve"> </w:t>
      </w:r>
      <w:r w:rsidRPr="009214BE">
        <w:rPr>
          <w:rtl/>
        </w:rPr>
        <w:t>שהצהרה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סיעות</w:t>
      </w:r>
      <w:r w:rsidR="00515A37">
        <w:rPr>
          <w:rtl/>
        </w:rPr>
        <w:t xml:space="preserve"> </w:t>
      </w:r>
      <w:r w:rsidRPr="009214BE">
        <w:rPr>
          <w:rtl/>
        </w:rPr>
        <w:t>הבית,</w:t>
      </w:r>
      <w:r w:rsidR="00515A37">
        <w:rPr>
          <w:rtl/>
        </w:rPr>
        <w:t xml:space="preserve"> </w:t>
      </w:r>
      <w:r w:rsidRPr="009214BE">
        <w:rPr>
          <w:rtl/>
        </w:rPr>
        <w:t>או הבנה שנגיע אליה במהלך הדיונים לקראת הקריאה השנייה</w:t>
      </w:r>
      <w:r w:rsidR="00515A37">
        <w:rPr>
          <w:rtl/>
        </w:rPr>
        <w:t xml:space="preserve"> </w:t>
      </w:r>
      <w:r w:rsidRPr="009214BE">
        <w:rPr>
          <w:rtl/>
        </w:rPr>
        <w:t>והשלישית,</w:t>
      </w:r>
      <w:r w:rsidR="00515A37">
        <w:rPr>
          <w:rtl/>
        </w:rPr>
        <w:t xml:space="preserve"> </w:t>
      </w:r>
      <w:r w:rsidRPr="009214BE">
        <w:rPr>
          <w:rtl/>
        </w:rPr>
        <w:t>תספקנה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סיעת צומת, ובלבד שהעיקרון באמת יישמר וימצא את</w:t>
      </w:r>
      <w:r w:rsidR="00515A37">
        <w:rPr>
          <w:rtl/>
        </w:rPr>
        <w:t xml:space="preserve"> </w:t>
      </w:r>
      <w:r w:rsidRPr="009214BE">
        <w:rPr>
          <w:rtl/>
        </w:rPr>
        <w:t>ביטויו</w:t>
      </w:r>
      <w:r w:rsidR="00515A37">
        <w:rPr>
          <w:rtl/>
        </w:rPr>
        <w:t xml:space="preserve"> </w:t>
      </w:r>
      <w:r w:rsidRPr="009214BE">
        <w:rPr>
          <w:rtl/>
        </w:rPr>
        <w:t>בהרכב</w:t>
      </w:r>
      <w:r w:rsidR="00515A37">
        <w:rPr>
          <w:rtl/>
        </w:rPr>
        <w:t xml:space="preserve"> </w:t>
      </w:r>
      <w:r w:rsidRPr="009214BE">
        <w:rPr>
          <w:rtl/>
        </w:rPr>
        <w:t>שיהיה</w:t>
      </w:r>
      <w:r w:rsidR="00515A37">
        <w:rPr>
          <w:rtl/>
        </w:rPr>
        <w:t xml:space="preserve"> </w:t>
      </w: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שהחוק</w:t>
      </w:r>
      <w:r w:rsidR="00515A37">
        <w:rPr>
          <w:rtl/>
        </w:rPr>
        <w:t xml:space="preserve"> </w:t>
      </w:r>
      <w:r w:rsidRPr="009214BE">
        <w:rPr>
          <w:rtl/>
        </w:rPr>
        <w:t>הזה ייחקק. לאחר מכן, מכוח הנוהל והנוהג, אני</w:t>
      </w:r>
      <w:r w:rsidR="00515A37">
        <w:rPr>
          <w:rtl/>
        </w:rPr>
        <w:t xml:space="preserve"> </w:t>
      </w:r>
      <w:r w:rsidRPr="009214BE">
        <w:rPr>
          <w:rtl/>
        </w:rPr>
        <w:t>מאמין שהדברים האלה יוסדרו. תודה רבה.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זנדברג.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מזמין את חבר הכנסת מאיר שטרית. ואני רוצה</w:t>
      </w:r>
      <w:r w:rsidR="00515A37">
        <w:rPr>
          <w:rtl/>
        </w:rPr>
        <w:t xml:space="preserve"> </w:t>
      </w:r>
      <w:r w:rsidRPr="009214BE">
        <w:rPr>
          <w:rtl/>
        </w:rPr>
        <w:t>להודות לכל חברי הכנסת על היעילות שלהם, על הקיצור הנמרץ.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מאיר שטרית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נכבדה,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תומך</w:t>
      </w:r>
      <w:r w:rsidR="00515A37">
        <w:rPr>
          <w:rtl/>
        </w:rPr>
        <w:t xml:space="preserve"> </w:t>
      </w:r>
      <w:r w:rsidRPr="009214BE">
        <w:rPr>
          <w:rtl/>
        </w:rPr>
        <w:t>בהצעת</w:t>
      </w:r>
      <w:r w:rsidR="00515A37">
        <w:rPr>
          <w:rtl/>
        </w:rPr>
        <w:t xml:space="preserve"> </w:t>
      </w:r>
      <w:r w:rsidRPr="009214BE">
        <w:rPr>
          <w:rtl/>
        </w:rPr>
        <w:t>החוק, כי אני חושב שהיא</w:t>
      </w:r>
      <w:r w:rsidR="00515A37">
        <w:rPr>
          <w:rtl/>
        </w:rPr>
        <w:t xml:space="preserve"> </w:t>
      </w:r>
      <w:r w:rsidRPr="009214BE">
        <w:rPr>
          <w:rtl/>
        </w:rPr>
        <w:t>במקומה,</w:t>
      </w:r>
      <w:r w:rsidR="00515A37">
        <w:rPr>
          <w:rtl/>
        </w:rPr>
        <w:t xml:space="preserve"> </w:t>
      </w:r>
      <w:r w:rsidRPr="009214BE">
        <w:rPr>
          <w:rtl/>
        </w:rPr>
        <w:t>להבדיל</w:t>
      </w:r>
      <w:r w:rsidR="00515A37">
        <w:rPr>
          <w:rtl/>
        </w:rPr>
        <w:t xml:space="preserve"> </w:t>
      </w:r>
      <w:r w:rsidRPr="009214BE">
        <w:rPr>
          <w:rtl/>
        </w:rPr>
        <w:t>מההצעה</w:t>
      </w:r>
      <w:r w:rsidR="00515A37">
        <w:rPr>
          <w:rtl/>
        </w:rPr>
        <w:t xml:space="preserve"> </w:t>
      </w:r>
      <w:r w:rsidRPr="009214BE">
        <w:rPr>
          <w:rtl/>
        </w:rPr>
        <w:t>שהעלה ידידי חבר הכנסת דוד מגן. כי אם ההיגיון אומר שכל</w:t>
      </w:r>
      <w:r w:rsidR="00515A37">
        <w:rPr>
          <w:rtl/>
        </w:rPr>
        <w:t xml:space="preserve"> </w:t>
      </w:r>
      <w:r w:rsidRPr="009214BE">
        <w:rPr>
          <w:rtl/>
        </w:rPr>
        <w:t>ועדה של כנסת תהיה שותפה בתחום הנוגע לה, על</w:t>
      </w:r>
      <w:r w:rsidR="00515A37">
        <w:rPr>
          <w:rtl/>
        </w:rPr>
        <w:t>-</w:t>
      </w:r>
      <w:r w:rsidRPr="009214BE">
        <w:rPr>
          <w:rtl/>
        </w:rPr>
        <w:t>פי אותו היגיון נצטרך ועדה משותפת של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ועדת החינוך עם ועדת הכספים כדי לדון בענייני חינוך, וועדה משותפת לרווחה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חוק מבקר המדינה מדבר במיוחד על הוועדה לענייני ביקורת המדינה.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מאיר שטרית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לפחות צריך לשים איזה גבול ולהגיד: עד כאן. כי אחרת אתה הופך את ועדת הכספים</w:t>
      </w:r>
      <w:r w:rsidR="00515A37">
        <w:rPr>
          <w:rtl/>
        </w:rPr>
        <w:t xml:space="preserve"> </w:t>
      </w:r>
      <w:r w:rsidRPr="009214BE">
        <w:rPr>
          <w:rtl/>
        </w:rPr>
        <w:t>לוועדה בלתי יעילה לחלוטין.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הכנסת, אני תומך בכך בכל לבי, וכחבר ועדת הכספים אסביר גם מדוע.</w:t>
      </w:r>
      <w:r w:rsidR="00515A37">
        <w:rPr>
          <w:rtl/>
        </w:rPr>
        <w:t xml:space="preserve"> </w:t>
      </w:r>
      <w:r w:rsidRPr="009214BE">
        <w:rPr>
          <w:rtl/>
        </w:rPr>
        <w:t>לפני</w:t>
      </w:r>
      <w:r w:rsidR="00515A37">
        <w:rPr>
          <w:rtl/>
        </w:rPr>
        <w:t xml:space="preserve"> </w:t>
      </w:r>
      <w:r w:rsidRPr="009214BE">
        <w:rPr>
          <w:rtl/>
        </w:rPr>
        <w:t>חודשים אחדים כתבתי מכתב בעניין הזה ליושב</w:t>
      </w:r>
      <w:r w:rsidR="00515A37">
        <w:rPr>
          <w:rtl/>
        </w:rPr>
        <w:t>-</w:t>
      </w:r>
      <w:r w:rsidRPr="009214BE">
        <w:rPr>
          <w:rtl/>
        </w:rPr>
        <w:t>ראש ועדת הכנסת. אני חושש, 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שהכנסת סובלת מתסמונת מאוד חריפה של חוסר יכולת</w:t>
      </w:r>
      <w:r w:rsidR="00515A37">
        <w:rPr>
          <w:rtl/>
        </w:rPr>
        <w:t xml:space="preserve"> </w:t>
      </w:r>
      <w:r w:rsidRPr="009214BE">
        <w:rPr>
          <w:rtl/>
        </w:rPr>
        <w:t>וכלים לבקר באמת את הממשלה ולאפשר את עבודת חברי הכנסת. בנתונים הנוכחיים, כשלחבר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יש עוזרת פרלמנטרית או עוזר פרלמנטרי שמקבלים משכורת של 1,500 שקלים לחודש,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פשוט</w:t>
      </w:r>
      <w:r w:rsidR="00515A37">
        <w:rPr>
          <w:rtl/>
        </w:rPr>
        <w:t xml:space="preserve"> </w:t>
      </w:r>
      <w:r w:rsidRPr="009214BE">
        <w:rPr>
          <w:rtl/>
        </w:rPr>
        <w:t>בדיחה.</w:t>
      </w:r>
      <w:r w:rsidR="00515A37">
        <w:rPr>
          <w:rtl/>
        </w:rPr>
        <w:t xml:space="preserve"> </w:t>
      </w:r>
      <w:r w:rsidRPr="009214BE">
        <w:rPr>
          <w:rtl/>
        </w:rPr>
        <w:t>יכולתי להביא דוגמאות חמורות מאוד, שיכולת הביקורת או הבקרה של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הממשלה נוטה לאפס, וזה כולל נושאים שונים. אם עסקנו היום בסוגיה</w:t>
      </w:r>
      <w:r w:rsidR="00515A37">
        <w:rPr>
          <w:rtl/>
        </w:rPr>
        <w:t xml:space="preserve"> </w:t>
      </w:r>
      <w:r w:rsidRPr="009214BE">
        <w:rPr>
          <w:rtl/>
        </w:rPr>
        <w:t>ביטחונית,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להביא לדוגמה את תקציב הביטחון. תגידו לי אתם אילו כלים יש</w:t>
      </w:r>
      <w:r w:rsidR="00515A37">
        <w:rPr>
          <w:rtl/>
        </w:rPr>
        <w:t xml:space="preserve"> </w:t>
      </w:r>
      <w:r w:rsidRPr="009214BE">
        <w:rPr>
          <w:rtl/>
        </w:rPr>
        <w:t>באמת</w:t>
      </w:r>
      <w:r w:rsidR="00515A37">
        <w:rPr>
          <w:rtl/>
        </w:rPr>
        <w:t xml:space="preserve"> </w:t>
      </w:r>
      <w:r w:rsidRPr="009214BE">
        <w:rPr>
          <w:rtl/>
        </w:rPr>
        <w:t>לחברי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שממונים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תקציב הביטחון, בוועדת המשנה המשותפת, לפקח על</w:t>
      </w:r>
      <w:r w:rsidR="00515A37">
        <w:rPr>
          <w:rtl/>
        </w:rPr>
        <w:t xml:space="preserve"> </w:t>
      </w:r>
      <w:r w:rsidRPr="009214BE">
        <w:rPr>
          <w:rtl/>
        </w:rPr>
        <w:t>תקציב</w:t>
      </w:r>
      <w:r w:rsidR="00515A37">
        <w:rPr>
          <w:rtl/>
        </w:rPr>
        <w:t xml:space="preserve"> </w:t>
      </w:r>
      <w:r w:rsidRPr="009214BE">
        <w:rPr>
          <w:rtl/>
        </w:rPr>
        <w:t>הביטחון.</w:t>
      </w:r>
      <w:r w:rsidR="00515A37">
        <w:rPr>
          <w:rtl/>
        </w:rPr>
        <w:t xml:space="preserve"> </w:t>
      </w:r>
      <w:r w:rsidRPr="009214BE">
        <w:rPr>
          <w:rtl/>
        </w:rPr>
        <w:t>כמה זמן יכול חבר כנסת להקדיש כדי ללמוד תקציב כלשהו? יוצא אפוא</w:t>
      </w:r>
      <w:r w:rsidR="00515A37">
        <w:rPr>
          <w:rtl/>
        </w:rPr>
        <w:t xml:space="preserve"> </w:t>
      </w:r>
      <w:r w:rsidRPr="009214BE">
        <w:rPr>
          <w:rtl/>
        </w:rPr>
        <w:t>שחבר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נמצא</w:t>
      </w:r>
      <w:r w:rsidR="00515A37">
        <w:rPr>
          <w:rtl/>
        </w:rPr>
        <w:t xml:space="preserve"> </w:t>
      </w:r>
      <w:r w:rsidRPr="009214BE">
        <w:rPr>
          <w:rtl/>
        </w:rPr>
        <w:t>במצב</w:t>
      </w:r>
      <w:r w:rsidR="00515A37">
        <w:rPr>
          <w:rtl/>
        </w:rPr>
        <w:t xml:space="preserve"> </w:t>
      </w:r>
      <w:r w:rsidRPr="009214BE">
        <w:rPr>
          <w:rtl/>
        </w:rPr>
        <w:t>שהוא</w:t>
      </w:r>
      <w:r w:rsidR="00515A37">
        <w:rPr>
          <w:rtl/>
        </w:rPr>
        <w:t xml:space="preserve"> </w:t>
      </w:r>
      <w:r w:rsidRPr="009214BE">
        <w:rPr>
          <w:rtl/>
        </w:rPr>
        <w:t>חשוף</w:t>
      </w:r>
      <w:r w:rsidR="00515A37">
        <w:rPr>
          <w:rtl/>
        </w:rPr>
        <w:t xml:space="preserve"> </w:t>
      </w:r>
      <w:r w:rsidRPr="009214BE">
        <w:rPr>
          <w:rtl/>
        </w:rPr>
        <w:t>לחלוטין בפני הממשל. הממשל, עם צוות שלם של</w:t>
      </w:r>
      <w:r w:rsidR="00515A37">
        <w:rPr>
          <w:rtl/>
        </w:rPr>
        <w:t xml:space="preserve"> </w:t>
      </w:r>
      <w:r w:rsidRPr="009214BE">
        <w:rPr>
          <w:rtl/>
        </w:rPr>
        <w:t>עוזרים</w:t>
      </w:r>
      <w:r w:rsidR="00515A37">
        <w:rPr>
          <w:rtl/>
        </w:rPr>
        <w:t xml:space="preserve"> </w:t>
      </w:r>
      <w:r w:rsidRPr="009214BE">
        <w:rPr>
          <w:rtl/>
        </w:rPr>
        <w:t>וכלכלנים ופקידים, בא מול הכנסת, וחבר הכנסת איננו מסוגל להתמודד ברצינות</w:t>
      </w:r>
      <w:r w:rsidR="00515A37">
        <w:rPr>
          <w:rtl/>
        </w:rPr>
        <w:t xml:space="preserve"> </w:t>
      </w:r>
      <w:r w:rsidRPr="009214BE">
        <w:rPr>
          <w:rtl/>
        </w:rPr>
        <w:t>עם הסוגיה של בקרת הממשל.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במדינות</w:t>
      </w:r>
      <w:r w:rsidR="00515A37">
        <w:rPr>
          <w:rtl/>
        </w:rPr>
        <w:t xml:space="preserve"> </w:t>
      </w:r>
      <w:r w:rsidRPr="009214BE">
        <w:rPr>
          <w:rtl/>
        </w:rPr>
        <w:t>בעולם</w:t>
      </w:r>
      <w:r w:rsidR="00515A37">
        <w:rPr>
          <w:rtl/>
        </w:rPr>
        <w:t xml:space="preserve"> </w:t>
      </w:r>
      <w:r w:rsidRPr="009214BE">
        <w:rPr>
          <w:rtl/>
        </w:rPr>
        <w:t>שבהן</w:t>
      </w:r>
      <w:r w:rsidR="00515A37">
        <w:rPr>
          <w:rtl/>
        </w:rPr>
        <w:t xml:space="preserve"> </w:t>
      </w:r>
      <w:r w:rsidRPr="009214BE">
        <w:rPr>
          <w:rtl/>
        </w:rPr>
        <w:t>הדמוקרטיה</w:t>
      </w:r>
      <w:r w:rsidR="00515A37">
        <w:rPr>
          <w:rtl/>
        </w:rPr>
        <w:t xml:space="preserve"> </w:t>
      </w:r>
      <w:r w:rsidRPr="009214BE">
        <w:rPr>
          <w:rtl/>
        </w:rPr>
        <w:t>מתקדמת</w:t>
      </w:r>
      <w:r w:rsidR="00515A37">
        <w:rPr>
          <w:rtl/>
        </w:rPr>
        <w:t xml:space="preserve"> </w:t>
      </w:r>
      <w:r w:rsidRPr="009214BE">
        <w:rPr>
          <w:rtl/>
        </w:rPr>
        <w:t>וקיימת</w:t>
      </w:r>
      <w:r w:rsidR="00515A37">
        <w:rPr>
          <w:rtl/>
        </w:rPr>
        <w:t xml:space="preserve"> </w:t>
      </w:r>
      <w:r w:rsidRPr="009214BE">
        <w:rPr>
          <w:rtl/>
        </w:rPr>
        <w:t>הרבה</w:t>
      </w:r>
      <w:r w:rsidR="00515A37">
        <w:rPr>
          <w:rtl/>
        </w:rPr>
        <w:t xml:space="preserve"> </w:t>
      </w:r>
      <w:r w:rsidRPr="009214BE">
        <w:rPr>
          <w:rtl/>
        </w:rPr>
        <w:t>מאוד</w:t>
      </w:r>
      <w:r w:rsidR="00515A37">
        <w:rPr>
          <w:rtl/>
        </w:rPr>
        <w:t xml:space="preserve"> </w:t>
      </w:r>
      <w:r w:rsidRPr="009214BE">
        <w:rPr>
          <w:rtl/>
        </w:rPr>
        <w:t>שנים,</w:t>
      </w:r>
      <w:r w:rsidR="00515A37">
        <w:rPr>
          <w:rtl/>
        </w:rPr>
        <w:t xml:space="preserve"> </w:t>
      </w:r>
      <w:r w:rsidRPr="009214BE">
        <w:rPr>
          <w:rtl/>
        </w:rPr>
        <w:t>דוגמת</w:t>
      </w:r>
      <w:r w:rsidR="00515A37">
        <w:rPr>
          <w:rtl/>
        </w:rPr>
        <w:t xml:space="preserve"> </w:t>
      </w:r>
      <w:r w:rsidRPr="009214BE">
        <w:rPr>
          <w:rtl/>
        </w:rPr>
        <w:t>ארצות</w:t>
      </w:r>
      <w:r w:rsidR="00515A37">
        <w:rPr>
          <w:rtl/>
        </w:rPr>
        <w:t>-</w:t>
      </w:r>
      <w:r w:rsidRPr="009214BE">
        <w:rPr>
          <w:rtl/>
        </w:rPr>
        <w:t>הברית,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לכל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קונגרס</w:t>
      </w:r>
      <w:r w:rsidR="00515A37">
        <w:rPr>
          <w:rtl/>
        </w:rPr>
        <w:t xml:space="preserve"> </w:t>
      </w:r>
      <w:r w:rsidRPr="009214BE">
        <w:rPr>
          <w:rtl/>
        </w:rPr>
        <w:t>18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צוות בשכר מלא, מדרגת מסטר ומעלה,</w:t>
      </w:r>
      <w:r w:rsidR="00515A37">
        <w:rPr>
          <w:rtl/>
        </w:rPr>
        <w:t xml:space="preserve"> </w:t>
      </w:r>
      <w:r w:rsidRPr="009214BE">
        <w:rPr>
          <w:rtl/>
        </w:rPr>
        <w:t>שהפרלמנט</w:t>
      </w:r>
      <w:r w:rsidR="00515A37">
        <w:rPr>
          <w:rtl/>
        </w:rPr>
        <w:t xml:space="preserve"> </w:t>
      </w:r>
      <w:r w:rsidRPr="009214BE">
        <w:rPr>
          <w:rtl/>
        </w:rPr>
        <w:t>מממן.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בסנאט </w:t>
      </w:r>
      <w:r w:rsidR="00515A37">
        <w:rPr>
          <w:rtl/>
        </w:rPr>
        <w:t>–</w:t>
      </w:r>
      <w:r w:rsidRPr="009214BE">
        <w:rPr>
          <w:rtl/>
        </w:rPr>
        <w:t xml:space="preserve"> 44 חברי צוות לכל חבר סנאט, אם הוא לא ראש ועדה.</w:t>
      </w:r>
      <w:r w:rsidR="00515A37">
        <w:rPr>
          <w:rtl/>
        </w:rPr>
        <w:t xml:space="preserve"> </w:t>
      </w:r>
      <w:r w:rsidRPr="009214BE">
        <w:rPr>
          <w:rtl/>
        </w:rPr>
        <w:t>לראש</w:t>
      </w:r>
      <w:r w:rsidR="00515A37">
        <w:rPr>
          <w:rtl/>
        </w:rPr>
        <w:t xml:space="preserve"> </w:t>
      </w:r>
      <w:r w:rsidRPr="009214BE">
        <w:rPr>
          <w:rtl/>
        </w:rPr>
        <w:t>ועדה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אנשים</w:t>
      </w:r>
      <w:r w:rsidR="00515A37">
        <w:rPr>
          <w:rtl/>
        </w:rPr>
        <w:t xml:space="preserve"> </w:t>
      </w:r>
      <w:r w:rsidRPr="009214BE">
        <w:rPr>
          <w:rtl/>
        </w:rPr>
        <w:t>רבים יותר. אינני מדבר על מספרים כאלה כאן, אבל אם רוצים שהכנסת</w:t>
      </w:r>
      <w:r w:rsidR="00515A37">
        <w:rPr>
          <w:rtl/>
        </w:rPr>
        <w:t xml:space="preserve"> </w:t>
      </w:r>
      <w:r w:rsidRPr="009214BE">
        <w:rPr>
          <w:rtl/>
        </w:rPr>
        <w:t>תעשה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עבודתה נאמנה, חברי הכנסת צריכים אמצעים וכלים לעבודה.</w:t>
      </w:r>
      <w:r w:rsidR="00515A37">
        <w:rPr>
          <w:rtl/>
        </w:rPr>
        <w:t xml:space="preserve"> </w:t>
      </w:r>
      <w:r w:rsidRPr="009214BE">
        <w:rPr>
          <w:rtl/>
        </w:rPr>
        <w:t>יכול להיות שיש</w:t>
      </w:r>
      <w:r w:rsidR="00515A37">
        <w:rPr>
          <w:rtl/>
        </w:rPr>
        <w:t xml:space="preserve"> </w:t>
      </w:r>
      <w:r w:rsidRPr="009214BE">
        <w:rPr>
          <w:rtl/>
        </w:rPr>
        <w:t>כאלה שפותרים את הבעיה בצורה פשוטה.</w:t>
      </w:r>
      <w:r w:rsidR="00515A37">
        <w:rPr>
          <w:rtl/>
        </w:rPr>
        <w:t xml:space="preserve"> </w:t>
      </w:r>
      <w:r w:rsidRPr="009214BE">
        <w:rPr>
          <w:rtl/>
        </w:rPr>
        <w:t>אם יש להם כסף פרטי, אולי הם מעסיקים עוזרים</w:t>
      </w:r>
      <w:r w:rsidR="00515A37">
        <w:rPr>
          <w:rtl/>
        </w:rPr>
        <w:t xml:space="preserve"> </w:t>
      </w:r>
      <w:r w:rsidRPr="009214BE">
        <w:rPr>
          <w:rtl/>
        </w:rPr>
        <w:t>נוספים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אחרים שעוזרים להם בעבודה. אבל אני רוצה להזכירכם, רבותי חברי הכנסת,</w:t>
      </w:r>
      <w:r w:rsidR="00515A37">
        <w:rPr>
          <w:rtl/>
        </w:rPr>
        <w:t xml:space="preserve"> </w:t>
      </w:r>
      <w:r w:rsidRPr="009214BE">
        <w:rPr>
          <w:rtl/>
        </w:rPr>
        <w:t>בתקופה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פריימריס, כשצריכים לעשות עבודה ולהגיע לציבור ולעקוב אחרי מה שקורה,</w:t>
      </w:r>
      <w:r w:rsidR="00515A37">
        <w:rPr>
          <w:rtl/>
        </w:rPr>
        <w:t xml:space="preserve"> </w:t>
      </w:r>
      <w:r w:rsidRPr="009214BE">
        <w:rPr>
          <w:rtl/>
        </w:rPr>
        <w:t>היכולת שלנו לפעול היא מוגבלת מאוד.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יודע</w:t>
      </w:r>
      <w:r w:rsidR="00515A37">
        <w:rPr>
          <w:rtl/>
        </w:rPr>
        <w:t xml:space="preserve"> </w:t>
      </w:r>
      <w:r w:rsidRPr="009214BE">
        <w:rPr>
          <w:rtl/>
        </w:rPr>
        <w:t>שאם</w:t>
      </w:r>
      <w:r w:rsidR="00515A37">
        <w:rPr>
          <w:rtl/>
        </w:rPr>
        <w:t xml:space="preserve"> </w:t>
      </w:r>
      <w:r w:rsidRPr="009214BE">
        <w:rPr>
          <w:rtl/>
        </w:rPr>
        <w:t>תבוא</w:t>
      </w:r>
      <w:r w:rsidR="00515A37">
        <w:rPr>
          <w:rtl/>
        </w:rPr>
        <w:t xml:space="preserve"> </w:t>
      </w:r>
      <w:r w:rsidRPr="009214BE">
        <w:rPr>
          <w:rtl/>
        </w:rPr>
        <w:t>לציבור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ותגיד שצריך לתת לחבר הכנסת </w:t>
      </w:r>
      <w:r w:rsidRPr="009214BE">
        <w:t>X</w:t>
      </w:r>
      <w:r w:rsidRPr="009214BE">
        <w:rPr>
          <w:rtl/>
        </w:rPr>
        <w:t xml:space="preserve"> עוזרים אקדמאים</w:t>
      </w:r>
      <w:r w:rsidR="00515A37">
        <w:rPr>
          <w:rtl/>
        </w:rPr>
        <w:t xml:space="preserve"> </w:t>
      </w:r>
      <w:r w:rsidRPr="009214BE">
        <w:rPr>
          <w:rtl/>
        </w:rPr>
        <w:t>בשכר,</w:t>
      </w:r>
      <w:r w:rsidR="00515A37">
        <w:rPr>
          <w:rtl/>
        </w:rPr>
        <w:t xml:space="preserve"> </w:t>
      </w:r>
      <w:r w:rsidRPr="009214BE">
        <w:rPr>
          <w:rtl/>
        </w:rPr>
        <w:t>שיעשו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עבודתו בתחום הזה, שיעזרו לו לעשות את עבודתו, יגידו: זה בזבוז</w:t>
      </w:r>
      <w:r w:rsidR="00515A37">
        <w:rPr>
          <w:rtl/>
        </w:rPr>
        <w:t xml:space="preserve"> </w:t>
      </w:r>
      <w:r w:rsidRPr="009214BE">
        <w:rPr>
          <w:rtl/>
        </w:rPr>
        <w:t>כסף.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 שהציבור משלם את המחיר היקר ביותר בזה שלחבר הכנסת אין כלים באמת</w:t>
      </w:r>
      <w:r w:rsidR="00515A37">
        <w:rPr>
          <w:rtl/>
        </w:rPr>
        <w:t xml:space="preserve"> </w:t>
      </w:r>
      <w:r w:rsidRPr="009214BE">
        <w:rPr>
          <w:rtl/>
        </w:rPr>
        <w:t>להתמודד עם הממשל.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מברך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היוזמה</w:t>
      </w:r>
      <w:r w:rsidR="00515A37">
        <w:rPr>
          <w:rtl/>
        </w:rPr>
        <w:t xml:space="preserve"> </w:t>
      </w:r>
      <w:r w:rsidRPr="009214BE">
        <w:rPr>
          <w:rtl/>
        </w:rPr>
        <w:t>להקים את הוועדה המשותפת הזאת, ואני חושב שצריך</w:t>
      </w:r>
      <w:r w:rsidR="00515A37">
        <w:rPr>
          <w:rtl/>
        </w:rPr>
        <w:t xml:space="preserve"> </w:t>
      </w:r>
      <w:r w:rsidRPr="009214BE">
        <w:rPr>
          <w:rtl/>
        </w:rPr>
        <w:t>להעמיד את הסוגיה הזאת לדיון רציני. חבר כנסת אינו יכול לשלוח פקס לחוץ</w:t>
      </w:r>
      <w:r w:rsidR="00515A37">
        <w:rPr>
          <w:rtl/>
        </w:rPr>
        <w:t>-</w:t>
      </w:r>
      <w:r w:rsidRPr="009214BE">
        <w:rPr>
          <w:rtl/>
        </w:rPr>
        <w:t>לארץ, הוא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לטלפן לחוץ</w:t>
      </w:r>
      <w:r w:rsidR="00515A37">
        <w:rPr>
          <w:rtl/>
        </w:rPr>
        <w:t>-</w:t>
      </w:r>
      <w:r w:rsidRPr="009214BE">
        <w:rPr>
          <w:rtl/>
        </w:rPr>
        <w:t>לארץ. פשוט מצחיק לחשוב על זה. אתה יכול לקיים 20,000 שיחות</w:t>
      </w:r>
      <w:r w:rsidR="00515A37">
        <w:rPr>
          <w:rtl/>
        </w:rPr>
        <w:t xml:space="preserve"> </w:t>
      </w:r>
      <w:r w:rsidRPr="009214BE">
        <w:rPr>
          <w:rtl/>
        </w:rPr>
        <w:t>מהטלפון</w:t>
      </w:r>
      <w:r w:rsidR="00515A37">
        <w:rPr>
          <w:rtl/>
        </w:rPr>
        <w:t xml:space="preserve"> </w:t>
      </w:r>
      <w:r w:rsidRPr="009214BE">
        <w:rPr>
          <w:rtl/>
        </w:rPr>
        <w:t>שלך בכנסת, אבל אינך יכול לצלצל לחוץ</w:t>
      </w:r>
      <w:r w:rsidR="00515A37">
        <w:rPr>
          <w:rtl/>
        </w:rPr>
        <w:t>-</w:t>
      </w:r>
      <w:r w:rsidRPr="009214BE">
        <w:rPr>
          <w:rtl/>
        </w:rPr>
        <w:t>לארץ לצורך עבודתך.</w:t>
      </w:r>
      <w:r w:rsidR="00515A37">
        <w:rPr>
          <w:rtl/>
        </w:rPr>
        <w:t xml:space="preserve"> </w:t>
      </w:r>
      <w:r w:rsidRPr="009214BE">
        <w:rPr>
          <w:rtl/>
        </w:rPr>
        <w:t>הרי אפשר לבקר</w:t>
      </w:r>
      <w:r w:rsidR="00515A37">
        <w:rPr>
          <w:rtl/>
        </w:rPr>
        <w:t xml:space="preserve"> </w:t>
      </w:r>
      <w:r w:rsidRPr="009214BE">
        <w:rPr>
          <w:rtl/>
        </w:rPr>
        <w:t>למי צלצלת, הרי אפשר היום לקבל כל שיחה טלפונית רשומה, וכנ"ל רשימת פקס.</w:t>
      </w:r>
      <w:r w:rsidR="00515A37">
        <w:rPr>
          <w:rtl/>
        </w:rPr>
        <w:t xml:space="preserve"> </w:t>
      </w:r>
      <w:r w:rsidRPr="009214BE">
        <w:rPr>
          <w:rtl/>
        </w:rPr>
        <w:t>נראה לי</w:t>
      </w:r>
      <w:r w:rsidR="00515A37">
        <w:rPr>
          <w:rtl/>
        </w:rPr>
        <w:t xml:space="preserve"> </w:t>
      </w:r>
      <w:r w:rsidRPr="009214BE">
        <w:rPr>
          <w:rtl/>
        </w:rPr>
        <w:t>שמתייחסים לכנסת כאל מין דבר שהוא כורח בל יגונה. הממשלה חייבת לתפקד, חברי הכנסת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ישבו, ידברו קצת, ויופי </w:t>
      </w:r>
      <w:r w:rsidR="00515A37">
        <w:rPr>
          <w:rtl/>
        </w:rPr>
        <w:t>–</w:t>
      </w:r>
      <w:r w:rsidRPr="009214BE">
        <w:rPr>
          <w:rtl/>
        </w:rPr>
        <w:t xml:space="preserve"> מורחים אותם שמאלה וימינה.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זה,</w:t>
      </w:r>
      <w:r w:rsidR="00515A37">
        <w:rPr>
          <w:rtl/>
        </w:rPr>
        <w:t xml:space="preserve"> </w:t>
      </w: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ואני פונה בעיקר ליושב</w:t>
      </w:r>
      <w:r w:rsidR="00515A37">
        <w:rPr>
          <w:rtl/>
        </w:rPr>
        <w:t>-</w:t>
      </w:r>
      <w:r w:rsidRPr="009214BE">
        <w:rPr>
          <w:rtl/>
        </w:rPr>
        <w:t>ראש הכנסת, צריך לשנות.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להיות</w:t>
      </w:r>
      <w:r w:rsidR="00515A37">
        <w:rPr>
          <w:rtl/>
        </w:rPr>
        <w:t xml:space="preserve"> </w:t>
      </w:r>
      <w:r w:rsidRPr="009214BE">
        <w:rPr>
          <w:rtl/>
        </w:rPr>
        <w:t>שהכלי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הוועדה המשותפת הוא כלי יוצא מהכלל להתחיל לעשות את</w:t>
      </w:r>
      <w:r w:rsidR="00515A37">
        <w:rPr>
          <w:rtl/>
        </w:rPr>
        <w:t xml:space="preserve"> </w:t>
      </w:r>
      <w:r w:rsidRPr="009214BE">
        <w:rPr>
          <w:rtl/>
        </w:rPr>
        <w:t>הפעולה.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מוכן</w:t>
      </w:r>
      <w:r w:rsidR="00515A37">
        <w:rPr>
          <w:rtl/>
        </w:rPr>
        <w:t xml:space="preserve"> </w:t>
      </w:r>
      <w:r w:rsidRPr="009214BE">
        <w:rPr>
          <w:rtl/>
        </w:rPr>
        <w:t>להרחיק</w:t>
      </w:r>
      <w:r w:rsidR="00515A37">
        <w:rPr>
          <w:rtl/>
        </w:rPr>
        <w:t xml:space="preserve"> </w:t>
      </w:r>
      <w:r w:rsidRPr="009214BE">
        <w:rPr>
          <w:rtl/>
        </w:rPr>
        <w:t>לכת</w:t>
      </w:r>
      <w:r w:rsidR="00515A37">
        <w:rPr>
          <w:rtl/>
        </w:rPr>
        <w:t xml:space="preserve"> </w:t>
      </w:r>
      <w:r w:rsidRPr="009214BE">
        <w:rPr>
          <w:rtl/>
        </w:rPr>
        <w:t>ולומר</w:t>
      </w:r>
      <w:r w:rsidR="00515A37">
        <w:rPr>
          <w:rtl/>
        </w:rPr>
        <w:t xml:space="preserve"> </w:t>
      </w:r>
      <w:r w:rsidRPr="009214BE">
        <w:rPr>
          <w:rtl/>
        </w:rPr>
        <w:t>שיכול</w:t>
      </w:r>
      <w:r w:rsidR="00515A37">
        <w:rPr>
          <w:rtl/>
        </w:rPr>
        <w:t xml:space="preserve"> </w:t>
      </w:r>
      <w:r w:rsidRPr="009214BE">
        <w:rPr>
          <w:rtl/>
        </w:rPr>
        <w:t>להיות שצריך להחליט שחלק ממימון</w:t>
      </w:r>
      <w:r w:rsidR="00515A37">
        <w:rPr>
          <w:rtl/>
        </w:rPr>
        <w:t xml:space="preserve"> </w:t>
      </w:r>
      <w:r w:rsidRPr="009214BE">
        <w:rPr>
          <w:rtl/>
        </w:rPr>
        <w:t>המפלגות</w:t>
      </w:r>
      <w:r w:rsidR="00515A37">
        <w:rPr>
          <w:rtl/>
        </w:rPr>
        <w:t xml:space="preserve"> – </w:t>
      </w:r>
      <w:r w:rsidRPr="009214BE">
        <w:rPr>
          <w:rtl/>
        </w:rPr>
        <w:t xml:space="preserve">נניח </w:t>
      </w:r>
      <w:r w:rsidR="00515A37" w:rsidRPr="009214BE">
        <w:rPr>
          <w:rtl/>
        </w:rPr>
        <w:t>10</w:t>
      </w:r>
      <w:r w:rsidR="00515A37">
        <w:rPr>
          <w:rtl/>
        </w:rPr>
        <w:t>%</w:t>
      </w:r>
      <w:r w:rsidRPr="009214BE">
        <w:rPr>
          <w:rtl/>
        </w:rPr>
        <w:t xml:space="preserve"> ממימון המפלגות או </w:t>
      </w:r>
      <w:r w:rsidR="00515A37" w:rsidRPr="009214BE">
        <w:rPr>
          <w:rtl/>
        </w:rPr>
        <w:t>20</w:t>
      </w:r>
      <w:r w:rsidR="00515A37">
        <w:rPr>
          <w:rtl/>
        </w:rPr>
        <w:t>%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ילכו אישית לחבר הכנסת, שהוא ישתמש</w:t>
      </w:r>
      <w:r w:rsidR="00515A37">
        <w:rPr>
          <w:rtl/>
        </w:rPr>
        <w:t xml:space="preserve"> </w:t>
      </w:r>
      <w:r w:rsidRPr="009214BE">
        <w:rPr>
          <w:rtl/>
        </w:rPr>
        <w:t>בזה</w:t>
      </w:r>
      <w:r w:rsidR="00515A37">
        <w:rPr>
          <w:rtl/>
        </w:rPr>
        <w:t xml:space="preserve"> </w:t>
      </w:r>
      <w:r w:rsidRPr="009214BE">
        <w:rPr>
          <w:rtl/>
        </w:rPr>
        <w:t>באמת</w:t>
      </w:r>
      <w:r w:rsidR="00515A37">
        <w:rPr>
          <w:rtl/>
        </w:rPr>
        <w:t xml:space="preserve"> </w:t>
      </w:r>
      <w:r w:rsidRPr="009214BE">
        <w:rPr>
          <w:rtl/>
        </w:rPr>
        <w:t>לפעילות</w:t>
      </w:r>
      <w:r w:rsidR="00515A37">
        <w:rPr>
          <w:rtl/>
        </w:rPr>
        <w:t xml:space="preserve"> </w:t>
      </w:r>
      <w:r w:rsidRPr="009214BE">
        <w:rPr>
          <w:rtl/>
        </w:rPr>
        <w:t>הפוליטית.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שום</w:t>
      </w:r>
      <w:r w:rsidR="00515A37">
        <w:rPr>
          <w:rtl/>
        </w:rPr>
        <w:t xml:space="preserve"> </w:t>
      </w:r>
      <w:r w:rsidRPr="009214BE">
        <w:rPr>
          <w:rtl/>
        </w:rPr>
        <w:t>היגיון</w:t>
      </w:r>
      <w:r w:rsidR="00515A37">
        <w:rPr>
          <w:rtl/>
        </w:rPr>
        <w:t xml:space="preserve"> </w:t>
      </w:r>
      <w:r w:rsidRPr="009214BE">
        <w:rPr>
          <w:rtl/>
        </w:rPr>
        <w:t>בכך שמפלגה מעסיקה מאות פקידים</w:t>
      </w:r>
      <w:r w:rsidR="00515A37">
        <w:rPr>
          <w:rtl/>
        </w:rPr>
        <w:t xml:space="preserve"> </w:t>
      </w:r>
      <w:r w:rsidRPr="009214BE">
        <w:rPr>
          <w:rtl/>
        </w:rPr>
        <w:t>ועוזרים,</w:t>
      </w:r>
      <w:r w:rsidR="00515A37">
        <w:rPr>
          <w:rtl/>
        </w:rPr>
        <w:t xml:space="preserve"> </w:t>
      </w:r>
      <w:r w:rsidRPr="009214BE">
        <w:rPr>
          <w:rtl/>
        </w:rPr>
        <w:t>שכל</w:t>
      </w:r>
      <w:r w:rsidR="00515A37">
        <w:rPr>
          <w:rtl/>
        </w:rPr>
        <w:t xml:space="preserve"> </w:t>
      </w:r>
      <w:r w:rsidRPr="009214BE">
        <w:rPr>
          <w:rtl/>
        </w:rPr>
        <w:t>אחד</w:t>
      </w:r>
      <w:r w:rsidR="00515A37">
        <w:rPr>
          <w:rtl/>
        </w:rPr>
        <w:t xml:space="preserve"> </w:t>
      </w:r>
      <w:r w:rsidRPr="009214BE">
        <w:rPr>
          <w:rtl/>
        </w:rPr>
        <w:t>עושה את עבודתו, וחבר הכנסת לא מסוגל למלא את תפקידו.</w:t>
      </w:r>
      <w:r w:rsidR="00515A37">
        <w:rPr>
          <w:rtl/>
        </w:rPr>
        <w:t xml:space="preserve"> </w:t>
      </w:r>
      <w:r w:rsidRPr="009214BE">
        <w:rPr>
          <w:rtl/>
        </w:rPr>
        <w:t>תודה,</w:t>
      </w:r>
      <w:r w:rsidR="00515A37">
        <w:rPr>
          <w:rtl/>
        </w:rPr>
        <w:t xml:space="preserve"> </w:t>
      </w:r>
      <w:r w:rsidRPr="009214BE">
        <w:rPr>
          <w:rtl/>
        </w:rPr>
        <w:t>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מאיר שטרית.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ישיב לדוברים יושב</w:t>
      </w:r>
      <w:r w:rsidR="00515A37">
        <w:rPr>
          <w:rtl/>
        </w:rPr>
        <w:t>-</w:t>
      </w:r>
      <w:r w:rsidRPr="009214BE">
        <w:rPr>
          <w:rtl/>
        </w:rPr>
        <w:t>ראש ועדת הכנסת, חבר הכנסת חגי מירום. בבקשה, 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חברי הכנסת, אני מודה לכם על התמיכה שנשמעה פה כמעט מקיר</w:t>
      </w:r>
      <w:r w:rsidR="00515A37">
        <w:rPr>
          <w:rtl/>
        </w:rPr>
        <w:t xml:space="preserve"> </w:t>
      </w:r>
      <w:r w:rsidRPr="009214BE">
        <w:rPr>
          <w:rtl/>
        </w:rPr>
        <w:t>לקיר.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מיכאל איתן, נצטרך לחשוב על איזה גורם מלווה. אני רוצה להגיד כאן</w:t>
      </w:r>
      <w:r w:rsidR="00515A37">
        <w:rPr>
          <w:rtl/>
        </w:rPr>
        <w:t xml:space="preserve"> </w:t>
      </w:r>
      <w:r w:rsidRPr="009214BE">
        <w:rPr>
          <w:rtl/>
        </w:rPr>
        <w:t>שהשנה,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הפעם</w:t>
      </w:r>
      <w:r w:rsidR="00515A37">
        <w:rPr>
          <w:rtl/>
        </w:rPr>
        <w:t xml:space="preserve"> </w:t>
      </w:r>
      <w:r w:rsidRPr="009214BE">
        <w:rPr>
          <w:rtl/>
        </w:rPr>
        <w:t>הראשונה,</w:t>
      </w:r>
      <w:r w:rsidR="00515A37">
        <w:rPr>
          <w:rtl/>
        </w:rPr>
        <w:t xml:space="preserve"> </w:t>
      </w:r>
      <w:r w:rsidRPr="009214BE">
        <w:rPr>
          <w:rtl/>
        </w:rPr>
        <w:t>הזמנו</w:t>
      </w:r>
      <w:r w:rsidR="00515A37">
        <w:rPr>
          <w:rtl/>
        </w:rPr>
        <w:t xml:space="preserve"> </w:t>
      </w:r>
      <w:r w:rsidRPr="009214BE">
        <w:rPr>
          <w:rtl/>
        </w:rPr>
        <w:t>לוועדה המשותפת את נציג האוצר, וכבר היו כאלה</w:t>
      </w:r>
      <w:r w:rsidR="00515A37">
        <w:rPr>
          <w:rtl/>
        </w:rPr>
        <w:t xml:space="preserve"> </w:t>
      </w:r>
      <w:r w:rsidRPr="009214BE">
        <w:rPr>
          <w:rtl/>
        </w:rPr>
        <w:t>שאמרו: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פתאום</w:t>
      </w:r>
      <w:r w:rsidR="00515A37">
        <w:rPr>
          <w:rtl/>
        </w:rPr>
        <w:t xml:space="preserve"> </w:t>
      </w:r>
      <w:r w:rsidRPr="009214BE">
        <w:rPr>
          <w:rtl/>
        </w:rPr>
        <w:t>אתם</w:t>
      </w:r>
      <w:r w:rsidR="00515A37">
        <w:rPr>
          <w:rtl/>
        </w:rPr>
        <w:t xml:space="preserve"> </w:t>
      </w:r>
      <w:r w:rsidRPr="009214BE">
        <w:rPr>
          <w:rtl/>
        </w:rPr>
        <w:t>מכניסים גורם שמתערב לנו בקביעת התקציב, וכן הלאה.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הייתי סבור שחשוב שנציג האוצר יהיה ולו כדי שהריסונים והאיזונים יחולו גם כלפינו.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יכול</w:t>
      </w:r>
      <w:r w:rsidR="00515A37">
        <w:rPr>
          <w:rtl/>
        </w:rPr>
        <w:t xml:space="preserve"> </w:t>
      </w:r>
      <w:r w:rsidRPr="009214BE">
        <w:rPr>
          <w:rtl/>
        </w:rPr>
        <w:t>להיות</w:t>
      </w:r>
      <w:r w:rsidR="00515A37">
        <w:rPr>
          <w:rtl/>
        </w:rPr>
        <w:t xml:space="preserve"> </w:t>
      </w:r>
      <w:r w:rsidRPr="009214BE">
        <w:rPr>
          <w:rtl/>
        </w:rPr>
        <w:t>שצריך לחשוב על איזה גורם ציבורי, גוף ציבורי, כמו ועדות אחרות</w:t>
      </w:r>
      <w:r w:rsidR="00515A37">
        <w:rPr>
          <w:rtl/>
        </w:rPr>
        <w:t xml:space="preserve"> </w:t>
      </w:r>
      <w:r w:rsidRPr="009214BE">
        <w:rPr>
          <w:rtl/>
        </w:rPr>
        <w:t>שהקמנו, שדנות בעניין. נצטרך לחשוב על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יצחק לוי, אני מקבל את שלוש הערותיך. אני חושב שזאת צריכה להיות</w:t>
      </w:r>
      <w:r w:rsidR="00515A37">
        <w:rPr>
          <w:rtl/>
        </w:rPr>
        <w:t xml:space="preserve"> </w:t>
      </w:r>
      <w:r w:rsidRPr="009214BE">
        <w:rPr>
          <w:rtl/>
        </w:rPr>
        <w:t>אותה</w:t>
      </w:r>
      <w:r w:rsidR="00515A37">
        <w:rPr>
          <w:rtl/>
        </w:rPr>
        <w:t xml:space="preserve"> </w:t>
      </w:r>
      <w:r w:rsidRPr="009214BE">
        <w:rPr>
          <w:rtl/>
        </w:rPr>
        <w:t>ועדה</w:t>
      </w:r>
      <w:r w:rsidR="00515A37">
        <w:rPr>
          <w:rtl/>
        </w:rPr>
        <w:t xml:space="preserve"> </w:t>
      </w:r>
      <w:r w:rsidRPr="009214BE">
        <w:rPr>
          <w:rtl/>
        </w:rPr>
        <w:t>שמכינה את התקציב במקור; זה לא צריך להיות דבר שנתון לשינויים. יש פה</w:t>
      </w:r>
      <w:r w:rsidR="00515A37">
        <w:rPr>
          <w:rtl/>
        </w:rPr>
        <w:t xml:space="preserve"> </w:t>
      </w:r>
      <w:r w:rsidRPr="009214BE">
        <w:rPr>
          <w:rtl/>
        </w:rPr>
        <w:t>גם התמקצעות שצריך לנצל אותה, ויש בכוונתי ללכת על זה. אני חושב שאולי אפילו אנסה</w:t>
      </w:r>
      <w:r w:rsidR="00515A37">
        <w:rPr>
          <w:rtl/>
        </w:rPr>
        <w:t xml:space="preserve"> </w:t>
      </w:r>
      <w:r w:rsidRPr="009214BE">
        <w:rPr>
          <w:rtl/>
        </w:rPr>
        <w:t>להגדיר את זה בתוך החוק. נראה, נחשוב על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הכנסת.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נחוקק,</w:t>
      </w:r>
      <w:r w:rsidR="00515A37">
        <w:rPr>
          <w:rtl/>
        </w:rPr>
        <w:t xml:space="preserve"> </w:t>
      </w:r>
      <w:r w:rsidRPr="009214BE">
        <w:rPr>
          <w:rtl/>
        </w:rPr>
        <w:t>מוסכם ביני לבין יושב</w:t>
      </w:r>
      <w:r w:rsidR="00515A37">
        <w:rPr>
          <w:rtl/>
        </w:rPr>
        <w:t>-</w:t>
      </w:r>
      <w:r w:rsidRPr="009214BE">
        <w:rPr>
          <w:rtl/>
        </w:rPr>
        <w:t>ראש ועדת</w:t>
      </w:r>
      <w:r w:rsidR="00515A37">
        <w:rPr>
          <w:rtl/>
        </w:rPr>
        <w:t xml:space="preserve"> </w:t>
      </w:r>
      <w:r w:rsidRPr="009214BE">
        <w:rPr>
          <w:rtl/>
        </w:rPr>
        <w:t>הכספים</w:t>
      </w:r>
      <w:r w:rsidR="00515A37">
        <w:rPr>
          <w:rtl/>
        </w:rPr>
        <w:t xml:space="preserve"> </w:t>
      </w:r>
      <w:r w:rsidRPr="009214BE">
        <w:rPr>
          <w:rtl/>
        </w:rPr>
        <w:t>שיושב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הכנסת יעשה את זה, אבל לא צריך שזה יהיה בדרך של הסכמה,</w:t>
      </w:r>
      <w:r w:rsidR="00515A37">
        <w:rPr>
          <w:rtl/>
        </w:rPr>
        <w:t xml:space="preserve"> </w:t>
      </w:r>
      <w:r w:rsidRPr="009214BE">
        <w:rPr>
          <w:rtl/>
        </w:rPr>
        <w:t>אולי כדאי לקבוע את זה בחקיקה, ונלך על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ואשר לייעוץ לחברי הכנסת וכן הלאה </w:t>
      </w:r>
      <w:r w:rsidR="00515A37">
        <w:rPr>
          <w:rtl/>
        </w:rPr>
        <w:t>–</w:t>
      </w:r>
      <w:r w:rsidRPr="009214BE">
        <w:rPr>
          <w:rtl/>
        </w:rPr>
        <w:t xml:space="preserve"> אני מסכים.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לחברי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זנדברג</w:t>
      </w:r>
      <w:r w:rsidR="00515A37">
        <w:rPr>
          <w:rtl/>
        </w:rPr>
        <w:t xml:space="preserve"> </w:t>
      </w:r>
      <w:r w:rsidRPr="009214BE">
        <w:rPr>
          <w:rtl/>
        </w:rPr>
        <w:t>וגונן</w:t>
      </w:r>
      <w:r w:rsidR="00515A37">
        <w:rPr>
          <w:rtl/>
        </w:rPr>
        <w:t xml:space="preserve"> </w:t>
      </w:r>
      <w:r w:rsidRPr="009214BE">
        <w:rPr>
          <w:rtl/>
        </w:rPr>
        <w:t>שגב,</w:t>
      </w:r>
      <w:r w:rsidR="00515A37">
        <w:rPr>
          <w:rtl/>
        </w:rPr>
        <w:t xml:space="preserve"> </w:t>
      </w:r>
      <w:r w:rsidRPr="009214BE">
        <w:rPr>
          <w:rtl/>
        </w:rPr>
        <w:t>מדובר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בוועדה שבעבר הקמנו אותה </w:t>
      </w:r>
      <w:r w:rsidR="00515A37">
        <w:rPr>
          <w:rtl/>
        </w:rPr>
        <w:t>–</w:t>
      </w:r>
      <w:r w:rsidRPr="009214BE">
        <w:rPr>
          <w:rtl/>
        </w:rPr>
        <w:t xml:space="preserve"> חמישה</w:t>
      </w:r>
      <w:r w:rsidR="00515A37">
        <w:rPr>
          <w:rtl/>
        </w:rPr>
        <w:t xml:space="preserve"> </w:t>
      </w:r>
      <w:r w:rsidRPr="009214BE">
        <w:rPr>
          <w:rtl/>
        </w:rPr>
        <w:t>וחמישה.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מאפשר</w:t>
      </w:r>
      <w:r w:rsidR="00515A37">
        <w:rPr>
          <w:rtl/>
        </w:rPr>
        <w:t xml:space="preserve"> </w:t>
      </w:r>
      <w:r w:rsidRPr="009214BE">
        <w:rPr>
          <w:rtl/>
        </w:rPr>
        <w:t>לכל סיעות הבית להיות שותפות בה. עם זה, צריך לראות איך</w:t>
      </w:r>
      <w:r w:rsidR="00515A37">
        <w:rPr>
          <w:rtl/>
        </w:rPr>
        <w:t xml:space="preserve"> </w:t>
      </w:r>
      <w:r w:rsidRPr="009214BE">
        <w:rPr>
          <w:rtl/>
        </w:rPr>
        <w:t>הגורמים</w:t>
      </w:r>
      <w:r w:rsidR="00515A37">
        <w:rPr>
          <w:rtl/>
        </w:rPr>
        <w:t xml:space="preserve"> </w:t>
      </w:r>
      <w:r w:rsidRPr="009214BE">
        <w:rPr>
          <w:rtl/>
        </w:rPr>
        <w:t>העיקריים</w:t>
      </w:r>
      <w:r w:rsidR="00515A37">
        <w:rPr>
          <w:rtl/>
        </w:rPr>
        <w:t xml:space="preserve"> </w:t>
      </w:r>
      <w:r w:rsidRPr="009214BE">
        <w:rPr>
          <w:rtl/>
        </w:rPr>
        <w:t>בתוך</w:t>
      </w:r>
      <w:r w:rsidR="00515A37">
        <w:rPr>
          <w:rtl/>
        </w:rPr>
        <w:t xml:space="preserve"> </w:t>
      </w:r>
      <w:r w:rsidRPr="009214BE">
        <w:rPr>
          <w:rtl/>
        </w:rPr>
        <w:t>הבית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הזה מיוצגים בה, ובאים משתי הוועדות </w:t>
      </w:r>
      <w:r w:rsidR="00515A37">
        <w:rPr>
          <w:rtl/>
        </w:rPr>
        <w:t>–</w:t>
      </w:r>
      <w:r w:rsidRPr="009214BE">
        <w:rPr>
          <w:rtl/>
        </w:rPr>
        <w:t xml:space="preserve"> ועדת הכנסת</w:t>
      </w:r>
      <w:r w:rsidR="00515A37">
        <w:rPr>
          <w:rtl/>
        </w:rPr>
        <w:t xml:space="preserve"> </w:t>
      </w:r>
      <w:r w:rsidRPr="009214BE">
        <w:rPr>
          <w:rtl/>
        </w:rPr>
        <w:t>וועדת</w:t>
      </w:r>
      <w:r w:rsidR="00515A37">
        <w:rPr>
          <w:rtl/>
        </w:rPr>
        <w:t xml:space="preserve"> </w:t>
      </w:r>
      <w:r w:rsidRPr="009214BE">
        <w:rPr>
          <w:rtl/>
        </w:rPr>
        <w:t>הכספים. אנחנו נקפיד שסיעה שהיא סיעה מרכזית בבית הזה בוודאי תהיה מיוצגת.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סיעות</w:t>
      </w:r>
      <w:r w:rsidR="00515A37">
        <w:rPr>
          <w:rtl/>
        </w:rPr>
        <w:t xml:space="preserve"> </w:t>
      </w:r>
      <w:r w:rsidRPr="009214BE">
        <w:rPr>
          <w:rtl/>
        </w:rPr>
        <w:t>שהן</w:t>
      </w:r>
      <w:r w:rsidR="00515A37">
        <w:rPr>
          <w:rtl/>
        </w:rPr>
        <w:t xml:space="preserve"> </w:t>
      </w:r>
      <w:r w:rsidRPr="009214BE">
        <w:rPr>
          <w:rtl/>
        </w:rPr>
        <w:t>קטנות</w:t>
      </w:r>
      <w:r w:rsidR="00515A37">
        <w:rPr>
          <w:rtl/>
        </w:rPr>
        <w:t xml:space="preserve"> </w:t>
      </w:r>
      <w:r w:rsidRPr="009214BE">
        <w:rPr>
          <w:rtl/>
        </w:rPr>
        <w:t>מאוד, שאולי לא יזכו כאן לייצוג, אבל ננהג בהגינות בעניין</w:t>
      </w:r>
      <w:r w:rsidR="00515A37">
        <w:rPr>
          <w:rtl/>
        </w:rPr>
        <w:t xml:space="preserve"> </w:t>
      </w:r>
      <w:r w:rsidRPr="009214BE">
        <w:rPr>
          <w:rtl/>
        </w:rPr>
        <w:t>הזה.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דוד</w:t>
      </w:r>
      <w:r w:rsidR="00515A37">
        <w:rPr>
          <w:rtl/>
        </w:rPr>
        <w:t xml:space="preserve"> </w:t>
      </w:r>
      <w:r w:rsidRPr="009214BE">
        <w:rPr>
          <w:rtl/>
        </w:rPr>
        <w:t>מגן,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קראתי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הצעת החוק ההיא. אני מכיר אותך</w:t>
      </w:r>
      <w:r w:rsidR="00515A37">
        <w:rPr>
          <w:rtl/>
        </w:rPr>
        <w:t xml:space="preserve"> </w:t>
      </w:r>
      <w:r w:rsidRPr="009214BE">
        <w:rPr>
          <w:rtl/>
        </w:rPr>
        <w:t>כפרלמנטר</w:t>
      </w:r>
      <w:r w:rsidR="00515A37">
        <w:rPr>
          <w:rtl/>
        </w:rPr>
        <w:t xml:space="preserve"> </w:t>
      </w:r>
      <w:r w:rsidRPr="009214BE">
        <w:rPr>
          <w:rtl/>
        </w:rPr>
        <w:t>מנוסה</w:t>
      </w:r>
      <w:r w:rsidR="00515A37">
        <w:rPr>
          <w:rtl/>
        </w:rPr>
        <w:t xml:space="preserve"> </w:t>
      </w:r>
      <w:r w:rsidRPr="009214BE">
        <w:rPr>
          <w:rtl/>
        </w:rPr>
        <w:t>ומחוקק</w:t>
      </w:r>
      <w:r w:rsidR="00515A37">
        <w:rPr>
          <w:rtl/>
        </w:rPr>
        <w:t xml:space="preserve"> </w:t>
      </w:r>
      <w:r w:rsidRPr="009214BE">
        <w:rPr>
          <w:rtl/>
        </w:rPr>
        <w:t>נמרץ ונחרץ, ואני יודע מדוע אתה כאילו מעמיד זה מול זה,</w:t>
      </w:r>
      <w:r w:rsidR="00515A37">
        <w:rPr>
          <w:rtl/>
        </w:rPr>
        <w:t xml:space="preserve"> </w:t>
      </w:r>
      <w:r w:rsidRPr="009214BE">
        <w:rPr>
          <w:rtl/>
        </w:rPr>
        <w:t>אבל</w:t>
      </w:r>
      <w:r w:rsidR="00515A37">
        <w:rPr>
          <w:rtl/>
        </w:rPr>
        <w:t xml:space="preserve"> </w:t>
      </w:r>
      <w:r w:rsidRPr="009214BE">
        <w:rPr>
          <w:rtl/>
        </w:rPr>
        <w:t>אני מוכרח להגיד שאני עוד צריך לשקול את העניין הזה ולקרוא את הצעת החוק שלך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ולהבין את המשמעויות שלה. זאת אומרת, אם אתה לא יכול לתת לי את תמיכתך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דוד מגן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לא, תקבל, תקבל. ידעת מראש שתקבל, רק רציתי שיהיה לך על מה לחשוב.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חגי מירום (העבודה):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הראש פתוח והלב פתוח כדי לשקול בצורה חיובית את הצעת החוק שלך.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ואשר</w:t>
      </w:r>
      <w:r w:rsidR="00515A37">
        <w:rPr>
          <w:rtl/>
        </w:rPr>
        <w:t xml:space="preserve"> </w:t>
      </w:r>
      <w:r w:rsidRPr="009214BE">
        <w:rPr>
          <w:rtl/>
        </w:rPr>
        <w:t>לדברים</w:t>
      </w:r>
      <w:r w:rsidR="00515A37">
        <w:rPr>
          <w:rtl/>
        </w:rPr>
        <w:t xml:space="preserve"> </w:t>
      </w:r>
      <w:r w:rsidRPr="009214BE">
        <w:rPr>
          <w:rtl/>
        </w:rPr>
        <w:t>שאמר פה חבר הכנסת מאיר שטרית, לשם זה, בדיוק לשם זה, קמה כאן</w:t>
      </w:r>
      <w:r w:rsidR="00515A37">
        <w:rPr>
          <w:rtl/>
        </w:rPr>
        <w:t xml:space="preserve"> </w:t>
      </w:r>
      <w:r w:rsidRPr="009214BE">
        <w:rPr>
          <w:rtl/>
        </w:rPr>
        <w:t>הוועדה.</w:t>
      </w:r>
      <w:r w:rsidR="00515A37">
        <w:rPr>
          <w:rtl/>
        </w:rPr>
        <w:t xml:space="preserve"> </w:t>
      </w:r>
      <w:r w:rsidRPr="009214BE">
        <w:rPr>
          <w:rtl/>
        </w:rPr>
        <w:t>תודה רבה, אדוני.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תודה,</w:t>
      </w:r>
      <w:r w:rsidR="00515A37">
        <w:rPr>
          <w:rtl/>
        </w:rPr>
        <w:t xml:space="preserve"> </w:t>
      </w: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יושב</w:t>
      </w:r>
      <w:r w:rsidR="00515A37">
        <w:rPr>
          <w:rtl/>
        </w:rPr>
        <w:t>-</w:t>
      </w:r>
      <w:r w:rsidRPr="009214BE">
        <w:rPr>
          <w:rtl/>
        </w:rPr>
        <w:t>ראש</w:t>
      </w:r>
      <w:r w:rsidR="00515A37">
        <w:rPr>
          <w:rtl/>
        </w:rPr>
        <w:t xml:space="preserve"> </w:t>
      </w:r>
      <w:r w:rsidRPr="009214BE">
        <w:rPr>
          <w:rtl/>
        </w:rPr>
        <w:t>ועדת הכנסת.</w:t>
      </w:r>
      <w:r w:rsidR="00515A37">
        <w:rPr>
          <w:rtl/>
        </w:rPr>
        <w:t xml:space="preserve"> </w:t>
      </w:r>
      <w:r w:rsidRPr="009214BE">
        <w:rPr>
          <w:rtl/>
        </w:rPr>
        <w:t>אנחנו עוברים להצבעה.</w:t>
      </w:r>
      <w:r w:rsidR="00515A37">
        <w:rPr>
          <w:rtl/>
        </w:rPr>
        <w:t xml:space="preserve"> </w:t>
      </w:r>
      <w:r w:rsidRPr="009214BE">
        <w:rPr>
          <w:rtl/>
        </w:rPr>
        <w:t>חברי הכנסת, מי</w:t>
      </w:r>
      <w:r w:rsidR="00515A37">
        <w:rPr>
          <w:rtl/>
        </w:rPr>
        <w:t xml:space="preserve"> </w:t>
      </w:r>
      <w:r w:rsidRPr="009214BE">
        <w:rPr>
          <w:rtl/>
        </w:rPr>
        <w:t>בעד הצעת חוק יסודות התקציב (תיקון מס' 17)? מי נגד? ההצבעה החלה.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צבעה מס' 6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ב</w:t>
      </w:r>
      <w:r w:rsidR="009214BE" w:rsidRPr="009214BE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9214BE" w:rsidRPr="009214BE">
        <w:rPr>
          <w:rtl/>
        </w:rPr>
        <w:t xml:space="preserve"> 14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גד </w:t>
      </w:r>
      <w:r>
        <w:rPr>
          <w:rtl/>
        </w:rPr>
        <w:t>–</w:t>
      </w:r>
      <w:r w:rsidR="009214BE" w:rsidRPr="009214BE">
        <w:rPr>
          <w:rtl/>
        </w:rPr>
        <w:t xml:space="preserve"> אין</w:t>
      </w:r>
    </w:p>
    <w:p w:rsidR="00B91026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מנעים </w:t>
      </w:r>
      <w:r>
        <w:rPr>
          <w:rtl/>
        </w:rPr>
        <w:t>–</w:t>
      </w:r>
      <w:r w:rsidR="009214BE" w:rsidRPr="009214BE">
        <w:rPr>
          <w:rtl/>
        </w:rPr>
        <w:t xml:space="preserve"> אין</w:t>
      </w:r>
      <w:r>
        <w:rPr>
          <w:rtl/>
        </w:rPr>
        <w:t xml:space="preserve"> </w:t>
      </w:r>
    </w:p>
    <w:p w:rsidR="00515A37" w:rsidRDefault="009214BE" w:rsidP="00515A37">
      <w:pPr>
        <w:pStyle w:val="3"/>
        <w:rPr>
          <w:rtl/>
        </w:rPr>
      </w:pPr>
      <w:r w:rsidRPr="009214BE">
        <w:rPr>
          <w:rtl/>
        </w:rPr>
        <w:t>ההצעה להעביר את הצעת חוק יסודות התקציב (תיקון מס' 17) (תקציב הכנסת),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תשנ"ג</w:t>
      </w:r>
      <w:r>
        <w:rPr>
          <w:rtl/>
        </w:rPr>
        <w:t>–</w:t>
      </w:r>
      <w:r w:rsidR="009214BE" w:rsidRPr="009214BE">
        <w:rPr>
          <w:rtl/>
        </w:rPr>
        <w:t>1993, לוועדת הכנסת נתקבלה.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14</w:t>
      </w:r>
      <w:r w:rsidR="00515A37">
        <w:rPr>
          <w:rtl/>
        </w:rPr>
        <w:t xml:space="preserve"> </w:t>
      </w:r>
      <w:r w:rsidRPr="009214BE">
        <w:rPr>
          <w:rtl/>
        </w:rPr>
        <w:t>בעד,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– </w:t>
      </w:r>
      <w:r w:rsidRPr="009214BE">
        <w:rPr>
          <w:rtl/>
        </w:rPr>
        <w:t>אין,</w:t>
      </w:r>
      <w:r w:rsidR="00515A37">
        <w:rPr>
          <w:rtl/>
        </w:rPr>
        <w:t xml:space="preserve"> </w:t>
      </w:r>
      <w:r w:rsidRPr="009214BE">
        <w:rPr>
          <w:rtl/>
        </w:rPr>
        <w:t>נמנעים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אין. הצעת החוק עוברת להכנה לקריאה שנייה</w:t>
      </w:r>
      <w:r w:rsidR="00515A37">
        <w:rPr>
          <w:rtl/>
        </w:rPr>
        <w:t xml:space="preserve"> </w:t>
      </w:r>
      <w:r w:rsidRPr="009214BE">
        <w:rPr>
          <w:rtl/>
        </w:rPr>
        <w:t>ושלישית לוועדת הכנסת.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14" w:name="_Toc457721983"/>
      <w:r w:rsidRPr="00515A37">
        <w:rPr>
          <w:rtl/>
        </w:rPr>
        <w:t xml:space="preserve">הצעת חוק לימוד חובה (תיקון </w:t>
      </w:r>
      <w:r>
        <w:rPr>
          <w:rtl/>
        </w:rPr>
        <w:t>–</w:t>
      </w:r>
      <w:r w:rsidRPr="00515A37">
        <w:rPr>
          <w:rtl/>
        </w:rPr>
        <w:t xml:space="preserve"> ביטוח תאונות אישיות), התשנ"ג</w:t>
      </w:r>
      <w:r>
        <w:rPr>
          <w:rtl/>
        </w:rPr>
        <w:t>–</w:t>
      </w:r>
      <w:r w:rsidRPr="00515A37">
        <w:rPr>
          <w:rtl/>
        </w:rPr>
        <w:t>1992</w:t>
      </w:r>
      <w:bookmarkEnd w:id="14"/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15" w:name="_Toc457721984"/>
      <w:r w:rsidRPr="00515A37">
        <w:rPr>
          <w:rtl/>
        </w:rPr>
        <w:t>(הצעת קבוצת חברי הכנסת)</w:t>
      </w:r>
      <w:bookmarkEnd w:id="15"/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</w:t>
      </w:r>
      <w:r w:rsidR="00515A37">
        <w:rPr>
          <w:rtl/>
        </w:rPr>
        <w:t xml:space="preserve"> </w:t>
      </w: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עוברים להצעת חוק שפ"ב </w:t>
      </w:r>
      <w:r w:rsidR="00515A37">
        <w:rPr>
          <w:rtl/>
        </w:rPr>
        <w:t>–</w:t>
      </w:r>
      <w:r w:rsidRPr="009214BE">
        <w:rPr>
          <w:rtl/>
        </w:rPr>
        <w:t xml:space="preserve"> הצעת חוק לימוד חובה (תיקון </w:t>
      </w:r>
      <w:r w:rsidR="00515A37">
        <w:rPr>
          <w:rtl/>
        </w:rPr>
        <w:t xml:space="preserve">– </w:t>
      </w:r>
      <w:r w:rsidRPr="009214BE">
        <w:rPr>
          <w:rtl/>
        </w:rPr>
        <w:t>ביטוח</w:t>
      </w:r>
      <w:r w:rsidR="00515A37">
        <w:rPr>
          <w:rtl/>
        </w:rPr>
        <w:t xml:space="preserve"> </w:t>
      </w:r>
      <w:r w:rsidRPr="009214BE">
        <w:rPr>
          <w:rtl/>
        </w:rPr>
        <w:t>תאונות אישיות), התשנ"ג</w:t>
      </w:r>
      <w:r w:rsidR="00515A37">
        <w:rPr>
          <w:rtl/>
        </w:rPr>
        <w:t>–</w:t>
      </w:r>
      <w:r w:rsidRPr="009214BE">
        <w:rPr>
          <w:rtl/>
        </w:rPr>
        <w:t>1992, מאת חברי הכנסת אברהם בורג ושאול יהלום. חבר</w:t>
      </w:r>
      <w:r w:rsidR="00515A37">
        <w:rPr>
          <w:rtl/>
        </w:rPr>
        <w:t xml:space="preserve"> </w:t>
      </w:r>
      <w:r w:rsidRPr="009214BE">
        <w:rPr>
          <w:rtl/>
        </w:rPr>
        <w:t>הכנסת שאול יהלום,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 אני מציג כאן הצעת חוק המשותפת לי וליושב</w:t>
      </w:r>
      <w:r w:rsidR="00515A37">
        <w:rPr>
          <w:rtl/>
        </w:rPr>
        <w:t>-</w:t>
      </w:r>
      <w:r w:rsidRPr="009214BE">
        <w:rPr>
          <w:rtl/>
        </w:rPr>
        <w:t>ראש ועדת החינוך</w:t>
      </w:r>
      <w:r w:rsidR="00515A37">
        <w:rPr>
          <w:rtl/>
        </w:rPr>
        <w:t xml:space="preserve"> </w:t>
      </w:r>
      <w:r w:rsidRPr="009214BE">
        <w:rPr>
          <w:rtl/>
        </w:rPr>
        <w:t>והתרבות חבר הכנסת אברהם בורג.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שקורה היום הוא שרשויות מקומיות מבטחות את התלמיד בביטוח תאונות אישיות.</w:t>
      </w:r>
      <w:r w:rsidR="00515A37">
        <w:rPr>
          <w:rtl/>
        </w:rPr>
        <w:t xml:space="preserve"> </w:t>
      </w:r>
      <w:r w:rsidRPr="009214BE">
        <w:rPr>
          <w:rtl/>
        </w:rPr>
        <w:t xml:space="preserve">קורה משהו לתלמיד, חס וחלילה </w:t>
      </w:r>
      <w:r w:rsidR="00515A37">
        <w:rPr>
          <w:rtl/>
        </w:rPr>
        <w:t>–</w:t>
      </w:r>
      <w:r w:rsidRPr="009214BE">
        <w:rPr>
          <w:rtl/>
        </w:rPr>
        <w:t xml:space="preserve"> אסון, נכות, מוות, חס וחלילה, יש לו ביטוח.</w:t>
      </w:r>
      <w:r w:rsidR="00515A37">
        <w:rPr>
          <w:rtl/>
        </w:rPr>
        <w:t xml:space="preserve"> </w:t>
      </w:r>
      <w:r w:rsidRPr="009214BE">
        <w:rPr>
          <w:rtl/>
        </w:rPr>
        <w:t>הרשות</w:t>
      </w:r>
      <w:r w:rsidR="00515A37">
        <w:rPr>
          <w:rtl/>
        </w:rPr>
        <w:t xml:space="preserve"> </w:t>
      </w:r>
      <w:r w:rsidRPr="009214BE">
        <w:rPr>
          <w:rtl/>
        </w:rPr>
        <w:t>המקומית</w:t>
      </w:r>
      <w:r w:rsidR="00515A37">
        <w:rPr>
          <w:rtl/>
        </w:rPr>
        <w:t xml:space="preserve"> </w:t>
      </w:r>
      <w:r w:rsidRPr="009214BE">
        <w:rPr>
          <w:rtl/>
        </w:rPr>
        <w:t>מבטחת</w:t>
      </w:r>
      <w:r w:rsidR="00515A37">
        <w:rPr>
          <w:rtl/>
        </w:rPr>
        <w:t xml:space="preserve"> </w:t>
      </w:r>
      <w:r w:rsidRPr="009214BE">
        <w:rPr>
          <w:rtl/>
        </w:rPr>
        <w:t>ואחר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גובה</w:t>
      </w:r>
      <w:r w:rsidR="00515A37">
        <w:rPr>
          <w:rtl/>
        </w:rPr>
        <w:t xml:space="preserve"> </w:t>
      </w:r>
      <w:r w:rsidRPr="009214BE">
        <w:rPr>
          <w:rtl/>
        </w:rPr>
        <w:t>את התשלום במסגרת אגרת החינוך, שהשנה הוא 14 שקל</w:t>
      </w:r>
      <w:r w:rsidR="00515A37">
        <w:rPr>
          <w:rtl/>
        </w:rPr>
        <w:t xml:space="preserve"> </w:t>
      </w:r>
      <w:r w:rsidRPr="009214BE">
        <w:rPr>
          <w:rtl/>
        </w:rPr>
        <w:t>להורה לכל השנה, והדבר כמובן הוא דבר טוב.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כמה</w:t>
      </w:r>
      <w:r w:rsidR="00515A37">
        <w:rPr>
          <w:rtl/>
        </w:rPr>
        <w:t xml:space="preserve"> </w:t>
      </w:r>
      <w:r w:rsidRPr="009214BE">
        <w:rPr>
          <w:rtl/>
        </w:rPr>
        <w:t>רשויות במדינה שאינן מבטחות, אומנם רשויות ספורות, האומרות: מה לנו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הבלבול הזה? אנחנו צריכות לבטח ואחר כך לגבות? לא נבטח. ומפני שהן לא מבטחות,</w:t>
      </w:r>
      <w:r w:rsidR="00515A37">
        <w:rPr>
          <w:rtl/>
        </w:rPr>
        <w:t xml:space="preserve"> </w:t>
      </w:r>
      <w:r w:rsidRPr="009214BE">
        <w:rPr>
          <w:rtl/>
        </w:rPr>
        <w:t>הובאו</w:t>
      </w:r>
      <w:r w:rsidR="00515A37">
        <w:rPr>
          <w:rtl/>
        </w:rPr>
        <w:t xml:space="preserve"> </w:t>
      </w:r>
      <w:r w:rsidRPr="009214BE">
        <w:rPr>
          <w:rtl/>
        </w:rPr>
        <w:t>בפנינו,</w:t>
      </w:r>
      <w:r w:rsidR="00515A37">
        <w:rPr>
          <w:rtl/>
        </w:rPr>
        <w:t xml:space="preserve"> </w:t>
      </w:r>
      <w:r w:rsidRPr="009214BE">
        <w:rPr>
          <w:rtl/>
        </w:rPr>
        <w:t>בוועדת החינוך והתרבות, טרגדיות של משפחות שבמקרה, משום שהן גרות</w:t>
      </w:r>
      <w:r w:rsidR="00515A37">
        <w:rPr>
          <w:rtl/>
        </w:rPr>
        <w:t xml:space="preserve"> </w:t>
      </w:r>
      <w:r w:rsidRPr="009214BE">
        <w:rPr>
          <w:rtl/>
        </w:rPr>
        <w:t>בשטח שיפוט של רשות המקומית זאת וזאת ולא ב</w:t>
      </w:r>
      <w:r w:rsidR="00515A37">
        <w:rPr>
          <w:rtl/>
        </w:rPr>
        <w:t>-</w:t>
      </w:r>
      <w:r w:rsidR="00515A37" w:rsidRPr="009214BE">
        <w:rPr>
          <w:rtl/>
        </w:rPr>
        <w:t>99</w:t>
      </w:r>
      <w:r w:rsidR="00515A37">
        <w:rPr>
          <w:rtl/>
        </w:rPr>
        <w:t>%</w:t>
      </w:r>
      <w:r w:rsidRPr="009214BE">
        <w:rPr>
          <w:rtl/>
        </w:rPr>
        <w:t xml:space="preserve"> מהארץ, לא היו מבוטחות.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מטרת הצעת החוק היא, שביטוח תאונות אישיות יהיה חובה.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לחבר הכנסת יהלום על היעילות.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אבקש מסגן שר החינוך והתרבות שישיב.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מאיר שטרית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שיעביר לוועדה.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גם הוא יעשה את זה ביעילות, אל תדאג.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רבותי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להלן תשובתי על הצעת חוק לימוד חובה</w:t>
      </w:r>
      <w:r w:rsidR="00515A37">
        <w:rPr>
          <w:rtl/>
        </w:rPr>
        <w:t xml:space="preserve"> </w:t>
      </w:r>
      <w:r w:rsidRPr="009214BE">
        <w:rPr>
          <w:rtl/>
        </w:rPr>
        <w:t>(תיקון</w:t>
      </w:r>
      <w:r w:rsidR="00515A37">
        <w:rPr>
          <w:rtl/>
        </w:rPr>
        <w:t xml:space="preserve"> – </w:t>
      </w:r>
      <w:r w:rsidRPr="009214BE">
        <w:rPr>
          <w:rtl/>
        </w:rPr>
        <w:t>ביטוח</w:t>
      </w:r>
      <w:r w:rsidR="00515A37">
        <w:rPr>
          <w:rtl/>
        </w:rPr>
        <w:t xml:space="preserve"> </w:t>
      </w:r>
      <w:r w:rsidRPr="009214BE">
        <w:rPr>
          <w:rtl/>
        </w:rPr>
        <w:t>תאונות אישיות), התשנ"ג</w:t>
      </w:r>
      <w:r w:rsidR="00515A37">
        <w:rPr>
          <w:rtl/>
        </w:rPr>
        <w:t>–</w:t>
      </w:r>
      <w:r w:rsidRPr="009214BE">
        <w:rPr>
          <w:rtl/>
        </w:rPr>
        <w:t>1992, של חברי הכנסת שאול יהלום ואברהם</w:t>
      </w:r>
      <w:r w:rsidR="00515A37">
        <w:rPr>
          <w:rtl/>
        </w:rPr>
        <w:t xml:space="preserve"> </w:t>
      </w:r>
      <w:r w:rsidRPr="009214BE">
        <w:rPr>
          <w:rtl/>
        </w:rPr>
        <w:t>בורג.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היושב</w:t>
      </w:r>
      <w:r w:rsidR="00515A37">
        <w:rPr>
          <w:rtl/>
        </w:rPr>
        <w:t>-</w:t>
      </w:r>
      <w:r w:rsidRPr="009214BE">
        <w:rPr>
          <w:rtl/>
        </w:rPr>
        <w:t>ראש,</w:t>
      </w:r>
      <w:r w:rsidR="00515A37">
        <w:rPr>
          <w:rtl/>
        </w:rPr>
        <w:t xml:space="preserve"> </w:t>
      </w:r>
      <w:r w:rsidRPr="009214BE">
        <w:rPr>
          <w:rtl/>
        </w:rPr>
        <w:t>גביית</w:t>
      </w:r>
      <w:r w:rsidR="00515A37">
        <w:rPr>
          <w:rtl/>
        </w:rPr>
        <w:t xml:space="preserve"> </w:t>
      </w:r>
      <w:r w:rsidRPr="009214BE">
        <w:rPr>
          <w:rtl/>
        </w:rPr>
        <w:t>תשלומים</w:t>
      </w:r>
      <w:r w:rsidR="00515A37">
        <w:rPr>
          <w:rtl/>
        </w:rPr>
        <w:t xml:space="preserve"> </w:t>
      </w:r>
      <w:r w:rsidRPr="009214BE">
        <w:rPr>
          <w:rtl/>
        </w:rPr>
        <w:t>בעבור</w:t>
      </w:r>
      <w:r w:rsidR="00515A37">
        <w:rPr>
          <w:rtl/>
        </w:rPr>
        <w:t xml:space="preserve"> </w:t>
      </w:r>
      <w:r w:rsidRPr="009214BE">
        <w:rPr>
          <w:rtl/>
        </w:rPr>
        <w:t>ביטוח תאונות אישיות מוסדרת היום</w:t>
      </w:r>
      <w:r w:rsidR="00515A37">
        <w:rPr>
          <w:rtl/>
        </w:rPr>
        <w:t xml:space="preserve"> </w:t>
      </w:r>
      <w:r w:rsidRPr="009214BE">
        <w:rPr>
          <w:rtl/>
        </w:rPr>
        <w:t>באמצעות</w:t>
      </w:r>
      <w:r w:rsidR="00515A37">
        <w:rPr>
          <w:rtl/>
        </w:rPr>
        <w:t xml:space="preserve"> </w:t>
      </w:r>
      <w:r w:rsidRPr="009214BE">
        <w:rPr>
          <w:rtl/>
        </w:rPr>
        <w:t>הוראות</w:t>
      </w:r>
      <w:r w:rsidR="00515A37">
        <w:rPr>
          <w:rtl/>
        </w:rPr>
        <w:t xml:space="preserve"> </w:t>
      </w:r>
      <w:r w:rsidRPr="009214BE">
        <w:rPr>
          <w:rtl/>
        </w:rPr>
        <w:t>סעיף</w:t>
      </w:r>
      <w:r w:rsidR="00515A37">
        <w:rPr>
          <w:rtl/>
        </w:rPr>
        <w:t xml:space="preserve"> </w:t>
      </w:r>
      <w:r w:rsidRPr="009214BE">
        <w:rPr>
          <w:rtl/>
        </w:rPr>
        <w:t>6(ד)</w:t>
      </w:r>
      <w:r w:rsidR="00515A37">
        <w:rPr>
          <w:rtl/>
        </w:rPr>
        <w:t xml:space="preserve"> </w:t>
      </w:r>
      <w:r w:rsidRPr="009214BE">
        <w:rPr>
          <w:rtl/>
        </w:rPr>
        <w:t>לחוק לימוד חובה.</w:t>
      </w:r>
      <w:r w:rsidR="00515A37">
        <w:rPr>
          <w:rtl/>
        </w:rPr>
        <w:t xml:space="preserve"> </w:t>
      </w:r>
      <w:r w:rsidRPr="009214BE">
        <w:rPr>
          <w:rtl/>
        </w:rPr>
        <w:t>תשלום זה נכלל בתשלומי ההורים על</w:t>
      </w:r>
      <w:r w:rsidR="00515A37">
        <w:rPr>
          <w:rtl/>
        </w:rPr>
        <w:t xml:space="preserve"> </w:t>
      </w:r>
      <w:r w:rsidRPr="009214BE">
        <w:rPr>
          <w:rtl/>
        </w:rPr>
        <w:t>שירותים נוספים והחזר הוצאות ומובא להתייעצות עם ועדת החינוך של הכנסת מדי שנה.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לציין</w:t>
      </w:r>
      <w:r w:rsidR="00515A37">
        <w:rPr>
          <w:rtl/>
        </w:rPr>
        <w:t xml:space="preserve"> </w:t>
      </w:r>
      <w:r w:rsidRPr="009214BE">
        <w:rPr>
          <w:rtl/>
        </w:rPr>
        <w:t>כי משרד החינוך והתרבות מבטח את כל התלמידים על חשבונו בביטוח צד</w:t>
      </w:r>
      <w:r w:rsidR="00515A37">
        <w:rPr>
          <w:rtl/>
        </w:rPr>
        <w:t xml:space="preserve"> </w:t>
      </w:r>
      <w:r w:rsidRPr="009214BE">
        <w:rPr>
          <w:rtl/>
        </w:rPr>
        <w:t>שלישי.</w:t>
      </w:r>
      <w:r w:rsidR="00515A37">
        <w:rPr>
          <w:rtl/>
        </w:rPr>
        <w:t xml:space="preserve"> </w:t>
      </w:r>
      <w:r w:rsidRPr="009214BE">
        <w:rPr>
          <w:rtl/>
        </w:rPr>
        <w:t>נוסף על כך, לפי בקשת ועד ההורים הארצי הוסדר לכל תלמיד תשלום עבור ביטוח</w:t>
      </w:r>
      <w:r w:rsidR="00515A37">
        <w:rPr>
          <w:rtl/>
        </w:rPr>
        <w:t xml:space="preserve"> </w:t>
      </w:r>
      <w:r w:rsidRPr="009214BE">
        <w:rPr>
          <w:rtl/>
        </w:rPr>
        <w:t>תאונות</w:t>
      </w:r>
      <w:r w:rsidR="00515A37">
        <w:rPr>
          <w:rtl/>
        </w:rPr>
        <w:t xml:space="preserve"> </w:t>
      </w:r>
      <w:r w:rsidRPr="009214BE">
        <w:rPr>
          <w:rtl/>
        </w:rPr>
        <w:t>אישיות,</w:t>
      </w:r>
      <w:r w:rsidR="00515A37">
        <w:rPr>
          <w:rtl/>
        </w:rPr>
        <w:t xml:space="preserve"> </w:t>
      </w:r>
      <w:r w:rsidRPr="009214BE">
        <w:rPr>
          <w:rtl/>
        </w:rPr>
        <w:t>כאשר ביטוח זה חל על התלמיד במשך 24 שעות ביממה ובכל ימות השנה,</w:t>
      </w:r>
      <w:r w:rsidR="00515A37">
        <w:rPr>
          <w:rtl/>
        </w:rPr>
        <w:t xml:space="preserve"> </w:t>
      </w:r>
      <w:r w:rsidRPr="009214BE">
        <w:rPr>
          <w:rtl/>
        </w:rPr>
        <w:t>לרבות החופשות.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מאחר</w:t>
      </w:r>
      <w:r w:rsidR="00515A37">
        <w:rPr>
          <w:rtl/>
        </w:rPr>
        <w:t xml:space="preserve"> </w:t>
      </w:r>
      <w:r w:rsidRPr="009214BE">
        <w:rPr>
          <w:rtl/>
        </w:rPr>
        <w:t>שהנושא</w:t>
      </w:r>
      <w:r w:rsidR="00515A37">
        <w:rPr>
          <w:rtl/>
        </w:rPr>
        <w:t xml:space="preserve"> </w:t>
      </w:r>
      <w:r w:rsidRPr="009214BE">
        <w:rPr>
          <w:rtl/>
        </w:rPr>
        <w:t>מוסדר</w:t>
      </w:r>
      <w:r w:rsidR="00515A37">
        <w:rPr>
          <w:rtl/>
        </w:rPr>
        <w:t xml:space="preserve"> </w:t>
      </w:r>
      <w:r w:rsidRPr="009214BE">
        <w:rPr>
          <w:rtl/>
        </w:rPr>
        <w:t>בחוק</w:t>
      </w:r>
      <w:r w:rsidR="00515A37">
        <w:rPr>
          <w:rtl/>
        </w:rPr>
        <w:t xml:space="preserve"> </w:t>
      </w:r>
      <w:r w:rsidRPr="009214BE">
        <w:rPr>
          <w:rtl/>
        </w:rPr>
        <w:t>הקיים ומתואם מדי שנה עם ועד ההורים הארצי ומובא</w:t>
      </w:r>
      <w:r w:rsidR="00515A37">
        <w:rPr>
          <w:rtl/>
        </w:rPr>
        <w:t xml:space="preserve"> </w:t>
      </w:r>
      <w:r w:rsidRPr="009214BE">
        <w:rPr>
          <w:rtl/>
        </w:rPr>
        <w:t>להתייעצות</w:t>
      </w:r>
      <w:r w:rsidR="00515A37">
        <w:rPr>
          <w:rtl/>
        </w:rPr>
        <w:t xml:space="preserve"> </w:t>
      </w:r>
      <w:r w:rsidRPr="009214BE">
        <w:rPr>
          <w:rtl/>
        </w:rPr>
        <w:t>בפני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החינוך של הכנסת, אין צורך בחקיקה מיוחדת לנושא ספציפי זה</w:t>
      </w:r>
      <w:r w:rsidR="00515A37">
        <w:rPr>
          <w:rtl/>
        </w:rPr>
        <w:t xml:space="preserve"> </w:t>
      </w:r>
      <w:r w:rsidRPr="009214BE">
        <w:rPr>
          <w:rtl/>
        </w:rPr>
        <w:t>דווקא, ולכן אני מציע להוריד את הצעת החוק מסדר</w:t>
      </w:r>
      <w:r w:rsidR="00515A37">
        <w:rPr>
          <w:rtl/>
        </w:rPr>
        <w:t>-</w:t>
      </w:r>
      <w:r w:rsidRPr="009214BE">
        <w:rPr>
          <w:rtl/>
        </w:rPr>
        <w:t>היום.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רואה את כל החברים, יש פה חברים טובים שלי שגם היו ראשי מועצות ומכירים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את הנושא זה, אבל ודאי שמבחינת ההצעה כאן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  <w:r w:rsidRPr="009214BE">
        <w:rPr>
          <w:rtl/>
        </w:rPr>
        <w:t xml:space="preserve"> </w:t>
      </w:r>
      <w:r w:rsidR="00515A37">
        <w:rPr>
          <w:rtl/>
        </w:rPr>
        <w:t>–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מאיר שטרית (הליכוד):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למה לך להציע הצעה שלא תעבור? תציע להעביר לוועדה.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זכותו של סגן השר להציע מה שהוא רוצה.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מבין שסיימת, אדוני?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סיימתי.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עוברים</w:t>
      </w:r>
      <w:r w:rsidR="00515A37">
        <w:rPr>
          <w:rtl/>
        </w:rPr>
        <w:t xml:space="preserve"> </w:t>
      </w:r>
      <w:r w:rsidRPr="009214BE">
        <w:rPr>
          <w:rtl/>
        </w:rPr>
        <w:t>להצבעה.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הכנסת, מי בעד העברת הצעת החוק לוועדה לדיון</w:t>
      </w:r>
      <w:r w:rsidR="00515A37">
        <w:rPr>
          <w:rtl/>
        </w:rPr>
        <w:t xml:space="preserve"> </w:t>
      </w:r>
      <w:r w:rsidRPr="009214BE">
        <w:rPr>
          <w:rtl/>
        </w:rPr>
        <w:t>מוקדם? מי נגד? ההצבעה החלה. אדוני סגן שר החינוך, אתה לא מצביע?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מצביע, מצביע.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 נוסיף את הקול שלך.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צבעה מס' 7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ב</w:t>
      </w:r>
      <w:r w:rsidR="009214BE" w:rsidRPr="009214BE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9214BE" w:rsidRPr="009214BE">
        <w:rPr>
          <w:rtl/>
        </w:rPr>
        <w:t xml:space="preserve"> 9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ב</w:t>
      </w:r>
      <w:r w:rsidR="009214BE" w:rsidRPr="009214BE">
        <w:rPr>
          <w:rtl/>
        </w:rPr>
        <w:t>עד ההצעה להסיר את הצעת החוק מסדר</w:t>
      </w:r>
      <w:r>
        <w:rPr>
          <w:rtl/>
        </w:rPr>
        <w:t>-</w:t>
      </w:r>
      <w:r w:rsidR="009214BE" w:rsidRPr="009214BE">
        <w:rPr>
          <w:rtl/>
        </w:rPr>
        <w:t xml:space="preserve">היום </w:t>
      </w:r>
      <w:r>
        <w:rPr>
          <w:rtl/>
        </w:rPr>
        <w:t>–</w:t>
      </w:r>
      <w:r w:rsidR="009214BE" w:rsidRPr="009214BE">
        <w:rPr>
          <w:rtl/>
        </w:rPr>
        <w:t xml:space="preserve"> 1</w:t>
      </w:r>
    </w:p>
    <w:p w:rsidR="00B91026" w:rsidRDefault="00515A37" w:rsidP="00515A37">
      <w:pPr>
        <w:pStyle w:val="3"/>
        <w:rPr>
          <w:rtl/>
        </w:rPr>
      </w:pPr>
      <w:r w:rsidRPr="009214BE">
        <w:rPr>
          <w:rtl/>
        </w:rPr>
        <w:t>נ</w:t>
      </w:r>
      <w:r w:rsidR="009214BE" w:rsidRPr="009214BE">
        <w:rPr>
          <w:rtl/>
        </w:rPr>
        <w:t xml:space="preserve">מנעים </w:t>
      </w:r>
      <w:r>
        <w:rPr>
          <w:rtl/>
        </w:rPr>
        <w:t>–</w:t>
      </w:r>
      <w:r w:rsidR="009214BE" w:rsidRPr="009214BE">
        <w:rPr>
          <w:rtl/>
        </w:rPr>
        <w:t xml:space="preserve"> אין</w:t>
      </w:r>
      <w:r>
        <w:rPr>
          <w:rtl/>
        </w:rPr>
        <w:t xml:space="preserve"> </w:t>
      </w:r>
    </w:p>
    <w:p w:rsidR="00515A37" w:rsidRDefault="009214BE" w:rsidP="00515A37">
      <w:pPr>
        <w:pStyle w:val="3"/>
        <w:rPr>
          <w:rtl/>
        </w:rPr>
      </w:pPr>
      <w:r w:rsidRPr="009214BE">
        <w:rPr>
          <w:rtl/>
        </w:rPr>
        <w:t>ההצעה להעביר את הצעת חוק לימוד חובה (תיקון</w:t>
      </w:r>
      <w:r w:rsidR="00515A37">
        <w:rPr>
          <w:rtl/>
        </w:rPr>
        <w:t xml:space="preserve"> </w:t>
      </w:r>
      <w:r w:rsidRPr="009214BE">
        <w:rPr>
          <w:rtl/>
        </w:rPr>
        <w:t>ביטוח תאונות אישיות),</w:t>
      </w: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תשנ"ג</w:t>
      </w:r>
      <w:r>
        <w:rPr>
          <w:rtl/>
        </w:rPr>
        <w:t>–</w:t>
      </w:r>
      <w:r w:rsidR="009214BE" w:rsidRPr="009214BE">
        <w:rPr>
          <w:rtl/>
        </w:rPr>
        <w:t>1992, לדיון מוקדם בוועדת החינוך והתרבות נתקבלה.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בעד</w:t>
      </w:r>
      <w:r w:rsidR="00515A37">
        <w:rPr>
          <w:rtl/>
        </w:rPr>
        <w:t xml:space="preserve"> – </w:t>
      </w:r>
      <w:r w:rsidRPr="009214BE">
        <w:rPr>
          <w:rtl/>
        </w:rPr>
        <w:t>9,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– </w:t>
      </w:r>
      <w:r w:rsidRPr="009214BE">
        <w:rPr>
          <w:rtl/>
        </w:rPr>
        <w:t>2,</w:t>
      </w:r>
      <w:r w:rsidR="00515A37">
        <w:rPr>
          <w:rtl/>
        </w:rPr>
        <w:t xml:space="preserve"> </w:t>
      </w:r>
      <w:r w:rsidRPr="009214BE">
        <w:rPr>
          <w:rtl/>
        </w:rPr>
        <w:t xml:space="preserve">נמנעים </w:t>
      </w:r>
      <w:r w:rsidR="00515A37">
        <w:rPr>
          <w:rtl/>
        </w:rPr>
        <w:t>–</w:t>
      </w:r>
      <w:r w:rsidRPr="009214BE">
        <w:rPr>
          <w:rtl/>
        </w:rPr>
        <w:t xml:space="preserve"> אין. הצעת החוק עוברת לוועדה. לאיזו ועדה,</w:t>
      </w:r>
      <w:r w:rsidR="00515A37">
        <w:rPr>
          <w:rtl/>
        </w:rPr>
        <w:t xml:space="preserve"> </w:t>
      </w:r>
      <w:r w:rsidRPr="009214BE">
        <w:rPr>
          <w:rtl/>
        </w:rPr>
        <w:t>אדוני חבר הכנסת שאול יהלום?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שאול יהלום (מפד"ל):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לוועדת החינוך והתרבות.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הצעת החוק עוברת להכנה לקריאה ראשונה לוועדת החינוך והתרבות.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101741" w:rsidRDefault="00515A37" w:rsidP="00515A37">
      <w:pPr>
        <w:pStyle w:val="1"/>
        <w:rPr>
          <w:rtl/>
        </w:rPr>
      </w:pPr>
      <w:bookmarkStart w:id="16" w:name="_Toc457721985"/>
      <w:r w:rsidRPr="00515A37">
        <w:rPr>
          <w:rtl/>
        </w:rPr>
        <w:t>שאילתות ותשובות</w:t>
      </w:r>
    </w:p>
    <w:p w:rsidR="00101741" w:rsidRDefault="00101741" w:rsidP="00515A37">
      <w:pPr>
        <w:pStyle w:val="1"/>
        <w:rPr>
          <w:rtl/>
        </w:rPr>
      </w:pPr>
    </w:p>
    <w:p w:rsidR="00515A37" w:rsidRPr="00101741" w:rsidRDefault="00515A37" w:rsidP="00101741">
      <w:pPr>
        <w:pStyle w:val="1"/>
        <w:jc w:val="both"/>
        <w:rPr>
          <w:sz w:val="22"/>
          <w:szCs w:val="22"/>
          <w:rtl/>
        </w:rPr>
      </w:pPr>
      <w:r w:rsidRPr="00101741">
        <w:rPr>
          <w:sz w:val="22"/>
          <w:szCs w:val="22"/>
          <w:rtl/>
        </w:rPr>
        <w:t>היו"ר ר' אדרי:</w:t>
      </w:r>
      <w:bookmarkEnd w:id="16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 עוברים לשאילתות ותשובות.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סגן שר החינוך והתרבות ישיב על שאילתות.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17" w:name="_Toc457721986"/>
      <w:r w:rsidRPr="00515A37">
        <w:rPr>
          <w:rtl/>
        </w:rPr>
        <w:t>דרכי גישה לנכים בבתי</w:t>
      </w:r>
      <w:r>
        <w:rPr>
          <w:rtl/>
        </w:rPr>
        <w:t>-</w:t>
      </w:r>
      <w:r w:rsidRPr="00515A37">
        <w:rPr>
          <w:rtl/>
        </w:rPr>
        <w:t>ספר</w:t>
      </w:r>
      <w:bookmarkEnd w:id="17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ד' צוקר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י"ט בסיוון התשנ"ג (8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ביישוב,</w:t>
      </w:r>
      <w:r w:rsidR="00515A37">
        <w:rPr>
          <w:rtl/>
        </w:rPr>
        <w:t xml:space="preserve"> </w:t>
      </w:r>
      <w:r w:rsidRPr="009214BE">
        <w:rPr>
          <w:rtl/>
        </w:rPr>
        <w:t>רעות שהוא יישוב חדש, נבנו כמה בתי</w:t>
      </w:r>
      <w:r w:rsidR="00515A37">
        <w:rPr>
          <w:rtl/>
        </w:rPr>
        <w:t>-</w:t>
      </w:r>
      <w:r w:rsidRPr="009214BE">
        <w:rPr>
          <w:rtl/>
        </w:rPr>
        <w:t>ספר. אין, אף לא באחד מהם, דרכי</w:t>
      </w:r>
      <w:r w:rsidR="00515A37">
        <w:rPr>
          <w:rtl/>
        </w:rPr>
        <w:t xml:space="preserve"> </w:t>
      </w:r>
      <w:r w:rsidRPr="009214BE">
        <w:rPr>
          <w:rtl/>
        </w:rPr>
        <w:t>גישה</w:t>
      </w:r>
      <w:r w:rsidR="00515A37">
        <w:rPr>
          <w:rtl/>
        </w:rPr>
        <w:t xml:space="preserve"> </w:t>
      </w:r>
      <w:r w:rsidRPr="009214BE">
        <w:rPr>
          <w:rtl/>
        </w:rPr>
        <w:t>נוחות</w:t>
      </w:r>
      <w:r w:rsidR="00515A37">
        <w:rPr>
          <w:rtl/>
        </w:rPr>
        <w:t xml:space="preserve"> </w:t>
      </w:r>
      <w:r w:rsidRPr="009214BE">
        <w:rPr>
          <w:rtl/>
        </w:rPr>
        <w:t>לנכים. מצב זה יוצר אפליה מסוימת לגבי תלמידים נכים, אשר אינם זוכים</w:t>
      </w:r>
      <w:r w:rsidR="00515A37">
        <w:rPr>
          <w:rtl/>
        </w:rPr>
        <w:t xml:space="preserve"> </w:t>
      </w:r>
      <w:r w:rsidRPr="009214BE">
        <w:rPr>
          <w:rtl/>
        </w:rPr>
        <w:t>לאותם תנאי לימוד כמו שאר התלמידים.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יבנה</w:t>
      </w:r>
      <w:r w:rsidR="00515A37">
        <w:rPr>
          <w:rtl/>
        </w:rPr>
        <w:t xml:space="preserve"> </w:t>
      </w:r>
      <w:r w:rsidRPr="009214BE">
        <w:rPr>
          <w:rtl/>
        </w:rPr>
        <w:t>משרדך</w:t>
      </w:r>
      <w:r w:rsidR="00515A37">
        <w:rPr>
          <w:rtl/>
        </w:rPr>
        <w:t xml:space="preserve"> </w:t>
      </w:r>
      <w:r w:rsidRPr="009214BE">
        <w:rPr>
          <w:rtl/>
        </w:rPr>
        <w:t>דרכי</w:t>
      </w:r>
      <w:r w:rsidR="00515A37">
        <w:rPr>
          <w:rtl/>
        </w:rPr>
        <w:t xml:space="preserve"> </w:t>
      </w:r>
      <w:r w:rsidRPr="009214BE">
        <w:rPr>
          <w:rtl/>
        </w:rPr>
        <w:t>גישה</w:t>
      </w:r>
      <w:r w:rsidR="00515A37">
        <w:rPr>
          <w:rtl/>
        </w:rPr>
        <w:t xml:space="preserve"> </w:t>
      </w:r>
      <w:r w:rsidRPr="009214BE">
        <w:rPr>
          <w:rtl/>
        </w:rPr>
        <w:t>נוחות</w:t>
      </w:r>
      <w:r w:rsidR="00515A37">
        <w:rPr>
          <w:rtl/>
        </w:rPr>
        <w:t xml:space="preserve"> </w:t>
      </w:r>
      <w:r w:rsidRPr="009214BE">
        <w:rPr>
          <w:rtl/>
        </w:rPr>
        <w:t>לתלמידים</w:t>
      </w:r>
      <w:r w:rsidR="00515A37">
        <w:rPr>
          <w:rtl/>
        </w:rPr>
        <w:t xml:space="preserve"> </w:t>
      </w:r>
      <w:r w:rsidRPr="009214BE">
        <w:rPr>
          <w:rtl/>
        </w:rPr>
        <w:t>נכים, לרבות בתי</w:t>
      </w:r>
      <w:r w:rsidR="00515A37">
        <w:rPr>
          <w:rtl/>
        </w:rPr>
        <w:t>-</w:t>
      </w:r>
      <w:r w:rsidRPr="009214BE">
        <w:rPr>
          <w:rtl/>
        </w:rPr>
        <w:t>שימוש,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 xml:space="preserve">הספר ברעות? אם כן </w:t>
      </w:r>
      <w:r w:rsidR="00515A37">
        <w:rPr>
          <w:rtl/>
        </w:rPr>
        <w:t>–</w:t>
      </w:r>
      <w:r w:rsidRPr="009214BE">
        <w:rPr>
          <w:rtl/>
        </w:rPr>
        <w:t xml:space="preserve"> מתי?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מה היא מדיניות משרדך לגבי בניית דרכי גישה נוחות לנכים בכל בית</w:t>
      </w:r>
      <w:r w:rsidR="00515A37">
        <w:rPr>
          <w:rtl/>
        </w:rPr>
        <w:t>-</w:t>
      </w:r>
      <w:r w:rsidRPr="009214BE">
        <w:rPr>
          <w:rtl/>
        </w:rPr>
        <w:t>ספר חדש?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מה היא מדיניות משרדך לגבי שילוב דרכי גישה נוחות לנכים בבתי</w:t>
      </w:r>
      <w:r w:rsidR="00515A37">
        <w:rPr>
          <w:rtl/>
        </w:rPr>
        <w:t>-</w:t>
      </w:r>
      <w:r w:rsidRPr="009214BE">
        <w:rPr>
          <w:rtl/>
        </w:rPr>
        <w:t>ספר קיימים?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והתרבות</w:t>
      </w:r>
      <w:r w:rsidR="00515A37">
        <w:rPr>
          <w:rtl/>
        </w:rPr>
        <w:t xml:space="preserve"> </w:t>
      </w:r>
      <w:r w:rsidRPr="009214BE">
        <w:rPr>
          <w:rtl/>
        </w:rPr>
        <w:t>מאשר</w:t>
      </w:r>
      <w:r w:rsidR="00515A37">
        <w:rPr>
          <w:rtl/>
        </w:rPr>
        <w:t xml:space="preserve"> </w:t>
      </w:r>
      <w:r w:rsidRPr="009214BE">
        <w:rPr>
          <w:rtl/>
        </w:rPr>
        <w:t>בניית</w:t>
      </w:r>
      <w:r w:rsidR="00515A37">
        <w:rPr>
          <w:rtl/>
        </w:rPr>
        <w:t xml:space="preserve"> </w:t>
      </w:r>
      <w:r w:rsidRPr="009214BE">
        <w:rPr>
          <w:rtl/>
        </w:rPr>
        <w:t>מבנה בית</w:t>
      </w:r>
      <w:r w:rsidR="00515A37">
        <w:rPr>
          <w:rtl/>
        </w:rPr>
        <w:t>-</w:t>
      </w:r>
      <w:r w:rsidRPr="009214BE">
        <w:rPr>
          <w:rtl/>
        </w:rPr>
        <w:t>ספר על יסוד תוכניות הגשה</w:t>
      </w:r>
      <w:r w:rsidR="00515A37">
        <w:rPr>
          <w:rtl/>
        </w:rPr>
        <w:t xml:space="preserve"> </w:t>
      </w:r>
      <w:r w:rsidRPr="009214BE">
        <w:rPr>
          <w:rtl/>
        </w:rPr>
        <w:t>אדריכליות</w:t>
      </w:r>
      <w:r w:rsidR="00515A37">
        <w:rPr>
          <w:rtl/>
        </w:rPr>
        <w:t xml:space="preserve"> </w:t>
      </w:r>
      <w:r w:rsidRPr="009214BE">
        <w:rPr>
          <w:rtl/>
        </w:rPr>
        <w:t>מאושרות</w:t>
      </w:r>
      <w:r w:rsidR="00515A37">
        <w:rPr>
          <w:rtl/>
        </w:rPr>
        <w:t xml:space="preserve"> </w:t>
      </w:r>
      <w:r w:rsidRPr="009214BE">
        <w:rPr>
          <w:rtl/>
        </w:rPr>
        <w:t>ולא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סמך</w:t>
      </w:r>
      <w:r w:rsidR="00515A37">
        <w:rPr>
          <w:rtl/>
        </w:rPr>
        <w:t xml:space="preserve"> </w:t>
      </w:r>
      <w:r w:rsidRPr="009214BE">
        <w:rPr>
          <w:rtl/>
        </w:rPr>
        <w:t>תוכניות עבודה מפורטות, שהן באחריות המועצה.</w:t>
      </w:r>
      <w:r w:rsidR="00515A37">
        <w:rPr>
          <w:rtl/>
        </w:rPr>
        <w:t xml:space="preserve"> </w:t>
      </w:r>
      <w:r w:rsidRPr="009214BE">
        <w:rPr>
          <w:rtl/>
        </w:rPr>
        <w:t>תחומים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 xml:space="preserve"> </w:t>
      </w:r>
      <w:r w:rsidRPr="009214BE">
        <w:rPr>
          <w:rtl/>
        </w:rPr>
        <w:t>דרכי</w:t>
      </w:r>
      <w:r w:rsidR="00515A37">
        <w:rPr>
          <w:rtl/>
        </w:rPr>
        <w:t xml:space="preserve"> </w:t>
      </w:r>
      <w:r w:rsidRPr="009214BE">
        <w:rPr>
          <w:rtl/>
        </w:rPr>
        <w:t>גישה לנכים, פיתוח רשת כבישים וחניות מצוינים אך ורק בתוכניות</w:t>
      </w:r>
      <w:r w:rsidR="00515A37">
        <w:rPr>
          <w:rtl/>
        </w:rPr>
        <w:t xml:space="preserve"> </w:t>
      </w:r>
      <w:r w:rsidRPr="009214BE">
        <w:rPr>
          <w:rtl/>
        </w:rPr>
        <w:t>עבודה מפורטות.</w:t>
      </w:r>
      <w:r w:rsidR="00515A37">
        <w:rPr>
          <w:rtl/>
        </w:rPr>
        <w:t xml:space="preserve"> </w:t>
      </w:r>
      <w:r w:rsidRPr="009214BE">
        <w:rPr>
          <w:rtl/>
        </w:rPr>
        <w:t>עם זאת, המשרד מאשר את התוכנית רק במידה שאכן קיים סימון כללי של</w:t>
      </w:r>
      <w:r w:rsidR="00515A37">
        <w:rPr>
          <w:rtl/>
        </w:rPr>
        <w:t xml:space="preserve"> </w:t>
      </w:r>
      <w:r w:rsidRPr="009214BE">
        <w:rPr>
          <w:rtl/>
        </w:rPr>
        <w:t>דרכי גישה לנכים.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אכיפת</w:t>
      </w:r>
      <w:r w:rsidR="00515A37">
        <w:rPr>
          <w:rtl/>
        </w:rPr>
        <w:t xml:space="preserve"> </w:t>
      </w:r>
      <w:r w:rsidRPr="009214BE">
        <w:rPr>
          <w:rtl/>
        </w:rPr>
        <w:t>חוק התכנון והבנייה על תקנותיו, לרבות תקנות הנכים, התשל"א</w:t>
      </w:r>
      <w:r w:rsidR="00515A37">
        <w:rPr>
          <w:rtl/>
        </w:rPr>
        <w:t>–</w:t>
      </w:r>
      <w:r w:rsidRPr="009214BE">
        <w:rPr>
          <w:rtl/>
        </w:rPr>
        <w:t>1971, חלה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הרשות</w:t>
      </w:r>
      <w:r w:rsidR="00515A37">
        <w:rPr>
          <w:rtl/>
        </w:rPr>
        <w:t xml:space="preserve"> </w:t>
      </w:r>
      <w:r w:rsidRPr="009214BE">
        <w:rPr>
          <w:rtl/>
        </w:rPr>
        <w:t>המקומית.</w:t>
      </w:r>
      <w:r w:rsidR="00515A37">
        <w:rPr>
          <w:rtl/>
        </w:rPr>
        <w:t xml:space="preserve"> </w:t>
      </w:r>
      <w:r w:rsidRPr="009214BE">
        <w:rPr>
          <w:rtl/>
        </w:rPr>
        <w:t>הרשות אחראית גם להתקנה בפועל של דרכי הגישה, בהתאם לסימונן</w:t>
      </w:r>
      <w:r w:rsidR="00515A37">
        <w:rPr>
          <w:rtl/>
        </w:rPr>
        <w:t xml:space="preserve"> </w:t>
      </w:r>
      <w:r w:rsidRPr="009214BE">
        <w:rPr>
          <w:rtl/>
        </w:rPr>
        <w:t>בתוכנית</w:t>
      </w:r>
      <w:r w:rsidR="00515A37">
        <w:rPr>
          <w:rtl/>
        </w:rPr>
        <w:t xml:space="preserve"> </w:t>
      </w:r>
      <w:r w:rsidRPr="009214BE">
        <w:rPr>
          <w:rtl/>
        </w:rPr>
        <w:t>המאושרת.</w:t>
      </w:r>
      <w:r w:rsidR="00515A37">
        <w:rPr>
          <w:rtl/>
        </w:rPr>
        <w:t xml:space="preserve"> </w:t>
      </w:r>
      <w:r w:rsidRPr="009214BE">
        <w:rPr>
          <w:rtl/>
        </w:rPr>
        <w:t>מהנדס</w:t>
      </w:r>
      <w:r w:rsidR="00515A37">
        <w:rPr>
          <w:rtl/>
        </w:rPr>
        <w:t xml:space="preserve"> </w:t>
      </w:r>
      <w:r w:rsidRPr="009214BE">
        <w:rPr>
          <w:rtl/>
        </w:rPr>
        <w:t>הרשות, מתוקף קיום חוק התכנון והבנייה, מחויב בהתקנות</w:t>
      </w:r>
      <w:r w:rsidR="00515A37">
        <w:rPr>
          <w:rtl/>
        </w:rPr>
        <w:t xml:space="preserve"> </w:t>
      </w:r>
      <w:r w:rsidRPr="009214BE">
        <w:rPr>
          <w:rtl/>
        </w:rPr>
        <w:t>לנכים טרם הפקדת התוכנית בוועדות השונות לבנייה.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ליישוב</w:t>
      </w:r>
      <w:r w:rsidR="00515A37">
        <w:rPr>
          <w:rtl/>
        </w:rPr>
        <w:t xml:space="preserve"> </w:t>
      </w:r>
      <w:r w:rsidRPr="009214BE">
        <w:rPr>
          <w:rtl/>
        </w:rPr>
        <w:t>רעות, המועצה המקומית דיווחה למשרד על כוונתה להשלים בבתי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ביישוב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המתקנים</w:t>
      </w:r>
      <w:r w:rsidR="00515A37">
        <w:rPr>
          <w:rtl/>
        </w:rPr>
        <w:t xml:space="preserve"> </w:t>
      </w:r>
      <w:r w:rsidRPr="009214BE">
        <w:rPr>
          <w:rtl/>
        </w:rPr>
        <w:t>הדרושים בהתאם לדרישות החוק. המשרד יעקוב אחר ביצוע העבודות</w:t>
      </w:r>
      <w:r w:rsidR="00515A37">
        <w:rPr>
          <w:rtl/>
        </w:rPr>
        <w:t xml:space="preserve"> </w:t>
      </w:r>
      <w:r w:rsidRPr="009214BE">
        <w:rPr>
          <w:rtl/>
        </w:rPr>
        <w:t>וקצב ביצוען.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בתקופה</w:t>
      </w:r>
      <w:r w:rsidR="00515A37">
        <w:rPr>
          <w:rtl/>
        </w:rPr>
        <w:t xml:space="preserve"> </w:t>
      </w:r>
      <w:r w:rsidRPr="009214BE">
        <w:rPr>
          <w:rtl/>
        </w:rPr>
        <w:t>הקרובה</w:t>
      </w:r>
      <w:r w:rsidR="00515A37">
        <w:rPr>
          <w:rtl/>
        </w:rPr>
        <w:t xml:space="preserve"> </w:t>
      </w:r>
      <w:r w:rsidRPr="009214BE">
        <w:rPr>
          <w:rtl/>
        </w:rPr>
        <w:t>יתקיימו במשרד דיונים לבחינת הצורך בשינויים בדרישות</w:t>
      </w:r>
      <w:r w:rsidR="00515A37">
        <w:rPr>
          <w:rtl/>
        </w:rPr>
        <w:t xml:space="preserve"> </w:t>
      </w:r>
      <w:r w:rsidRPr="009214BE">
        <w:rPr>
          <w:rtl/>
        </w:rPr>
        <w:t>שבחוק</w:t>
      </w:r>
      <w:r w:rsidR="00515A37">
        <w:rPr>
          <w:rtl/>
        </w:rPr>
        <w:t xml:space="preserve"> </w:t>
      </w:r>
      <w:r w:rsidRPr="009214BE">
        <w:rPr>
          <w:rtl/>
        </w:rPr>
        <w:t>התכנון והבנייה לאור צורכיהם של תלמידים נכים. בדיונים אלו תובא בחשבון גם</w:t>
      </w:r>
      <w:r w:rsidR="00515A37">
        <w:rPr>
          <w:rtl/>
        </w:rPr>
        <w:t xml:space="preserve"> </w:t>
      </w:r>
      <w:r w:rsidRPr="009214BE">
        <w:rPr>
          <w:rtl/>
        </w:rPr>
        <w:t>שאלת התאמתם של מוסדות קיימים.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18" w:name="_Toc457721987"/>
      <w:r w:rsidRPr="00515A37">
        <w:rPr>
          <w:rtl/>
        </w:rPr>
        <w:t>הפצת עיתון ש"ס</w:t>
      </w:r>
      <w:r>
        <w:rPr>
          <w:rtl/>
        </w:rPr>
        <w:t xml:space="preserve"> </w:t>
      </w:r>
      <w:r w:rsidRPr="00515A37">
        <w:rPr>
          <w:rtl/>
        </w:rPr>
        <w:t>באמצעות רשת החינוך שלה</w:t>
      </w:r>
      <w:bookmarkEnd w:id="18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ש' יהלום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ג' בתמוז התשנ"ג (22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ידיעה</w:t>
      </w:r>
      <w:r w:rsidR="00515A37">
        <w:rPr>
          <w:rtl/>
        </w:rPr>
        <w:t xml:space="preserve"> </w:t>
      </w:r>
      <w:r w:rsidRPr="009214BE">
        <w:rPr>
          <w:rtl/>
        </w:rPr>
        <w:t>שפורסמה</w:t>
      </w:r>
      <w:r w:rsidR="00515A37">
        <w:rPr>
          <w:rtl/>
        </w:rPr>
        <w:t xml:space="preserve"> </w:t>
      </w:r>
      <w:r w:rsidRPr="009214BE">
        <w:rPr>
          <w:rtl/>
        </w:rPr>
        <w:t>בעיתון</w:t>
      </w:r>
      <w:r w:rsidR="00515A37">
        <w:rPr>
          <w:rtl/>
        </w:rPr>
        <w:t xml:space="preserve"> </w:t>
      </w:r>
      <w:r w:rsidRPr="009214BE">
        <w:rPr>
          <w:rtl/>
        </w:rPr>
        <w:t>"הארץ"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כ"ה בסיוון התשנ"ג, 14 ביוני 1993</w:t>
      </w:r>
      <w:r w:rsidR="00515A37">
        <w:rPr>
          <w:rtl/>
        </w:rPr>
        <w:t xml:space="preserve"> </w:t>
      </w:r>
      <w:r w:rsidRPr="009214BE">
        <w:rPr>
          <w:rtl/>
        </w:rPr>
        <w:t>(רצ"ב</w:t>
      </w:r>
      <w:r w:rsidR="00515A37">
        <w:rPr>
          <w:rtl/>
        </w:rPr>
        <w:t xml:space="preserve"> </w:t>
      </w:r>
      <w:r w:rsidRPr="009214BE">
        <w:rPr>
          <w:rtl/>
        </w:rPr>
        <w:t>הידיעה) מפיצה ש"ס את עיתונה "יום ליום" באמצעות גני</w:t>
      </w:r>
      <w:r w:rsidR="00515A37">
        <w:rPr>
          <w:rtl/>
        </w:rPr>
        <w:t>-</w:t>
      </w:r>
      <w:r w:rsidRPr="009214BE">
        <w:rPr>
          <w:rtl/>
        </w:rPr>
        <w:t>הילדים ותלמודי התורה</w:t>
      </w:r>
      <w:r w:rsidR="00515A37">
        <w:rPr>
          <w:rtl/>
        </w:rPr>
        <w:t xml:space="preserve"> </w:t>
      </w:r>
      <w:r w:rsidRPr="009214BE">
        <w:rPr>
          <w:rtl/>
        </w:rPr>
        <w:t>שלה.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הידיעה נכונה?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מאחר</w:t>
      </w:r>
      <w:r w:rsidR="00515A37">
        <w:rPr>
          <w:rtl/>
        </w:rPr>
        <w:t xml:space="preserve"> </w:t>
      </w:r>
      <w:r w:rsidRPr="009214BE">
        <w:rPr>
          <w:rtl/>
        </w:rPr>
        <w:t>שרשת</w:t>
      </w:r>
      <w:r w:rsidR="00515A37">
        <w:rPr>
          <w:rtl/>
        </w:rPr>
        <w:t xml:space="preserve"> </w:t>
      </w:r>
      <w:r w:rsidRPr="009214BE">
        <w:rPr>
          <w:rtl/>
        </w:rPr>
        <w:t>החינוך של ש"ס מתוקצבת על</w:t>
      </w:r>
      <w:r w:rsidR="00515A37">
        <w:rPr>
          <w:rtl/>
        </w:rPr>
        <w:t>-</w:t>
      </w:r>
      <w:r w:rsidRPr="009214BE">
        <w:rPr>
          <w:rtl/>
        </w:rPr>
        <w:t>ידי המדינה, האם ייתכן שהרשת תשמש</w:t>
      </w:r>
      <w:r w:rsidR="00515A37">
        <w:rPr>
          <w:rtl/>
        </w:rPr>
        <w:t xml:space="preserve"> </w:t>
      </w:r>
      <w:r w:rsidRPr="009214BE">
        <w:rPr>
          <w:rtl/>
        </w:rPr>
        <w:t>מכשיר להפצת עיתון מפלגתי?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האם אין בדבר לחץ מפלגתי על ההורים, הרומז להם כי המשך לימודי ילדם ברשת</w:t>
      </w:r>
      <w:r w:rsidR="00515A37">
        <w:rPr>
          <w:rtl/>
        </w:rPr>
        <w:t xml:space="preserve"> </w:t>
      </w:r>
      <w:r w:rsidRPr="009214BE">
        <w:rPr>
          <w:rtl/>
        </w:rPr>
        <w:t>החינוך מותנה בחתימה על העיתון המפלגתי?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 מה הם הצעדים שינקוט משרד החינוך והתרבות?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4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הנושא נבדק עם רשת "מעיין החינוך התורני". התברר לנו מעל לכל ספק, שלא</w:t>
      </w:r>
      <w:r w:rsidR="00515A37">
        <w:rPr>
          <w:rtl/>
        </w:rPr>
        <w:t xml:space="preserve"> </w:t>
      </w:r>
      <w:r w:rsidRPr="009214BE">
        <w:rPr>
          <w:rtl/>
        </w:rPr>
        <w:t>ניתנה</w:t>
      </w:r>
      <w:r w:rsidR="00515A37">
        <w:rPr>
          <w:rtl/>
        </w:rPr>
        <w:t xml:space="preserve"> </w:t>
      </w:r>
      <w:r w:rsidRPr="009214BE">
        <w:rPr>
          <w:rtl/>
        </w:rPr>
        <w:t>כל הוראה של הנהלת הרשת להפיץ את העיתון "יום ליום" במוסדות החינוך. יתירה</w:t>
      </w:r>
      <w:r w:rsidR="00515A37">
        <w:rPr>
          <w:rtl/>
        </w:rPr>
        <w:t xml:space="preserve"> </w:t>
      </w:r>
      <w:r w:rsidRPr="009214BE">
        <w:rPr>
          <w:rtl/>
        </w:rPr>
        <w:t>מזו,</w:t>
      </w:r>
      <w:r w:rsidR="00515A37">
        <w:rPr>
          <w:rtl/>
        </w:rPr>
        <w:t xml:space="preserve"> </w:t>
      </w:r>
      <w:r w:rsidRPr="009214BE">
        <w:rPr>
          <w:rtl/>
        </w:rPr>
        <w:t>בידינו</w:t>
      </w:r>
      <w:r w:rsidR="00515A37">
        <w:rPr>
          <w:rtl/>
        </w:rPr>
        <w:t xml:space="preserve"> </w:t>
      </w:r>
      <w:r w:rsidRPr="009214BE">
        <w:rPr>
          <w:rtl/>
        </w:rPr>
        <w:t>מכתב</w:t>
      </w:r>
      <w:r w:rsidR="00515A37">
        <w:rPr>
          <w:rtl/>
        </w:rPr>
        <w:t xml:space="preserve"> </w:t>
      </w:r>
      <w:r w:rsidRPr="009214BE">
        <w:rPr>
          <w:rtl/>
        </w:rPr>
        <w:t>הבהרה</w:t>
      </w:r>
      <w:r w:rsidR="00515A37">
        <w:rPr>
          <w:rtl/>
        </w:rPr>
        <w:t xml:space="preserve"> </w:t>
      </w:r>
      <w:r w:rsidRPr="009214BE">
        <w:rPr>
          <w:rtl/>
        </w:rPr>
        <w:t>של הנהלת הרשת, שבו הם מצהירים שמעולם לא ניתנה הנחיה</w:t>
      </w:r>
      <w:r w:rsidR="00515A37">
        <w:rPr>
          <w:rtl/>
        </w:rPr>
        <w:t xml:space="preserve"> </w:t>
      </w:r>
      <w:r w:rsidRPr="009214BE">
        <w:rPr>
          <w:rtl/>
        </w:rPr>
        <w:t>כזו, הנוגדת את סדרי המינהל התקין שקיבלו עליהם.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הסברה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שהפצת</w:t>
      </w:r>
      <w:r w:rsidR="00515A37">
        <w:rPr>
          <w:rtl/>
        </w:rPr>
        <w:t xml:space="preserve"> </w:t>
      </w:r>
      <w:r w:rsidRPr="009214BE">
        <w:rPr>
          <w:rtl/>
        </w:rPr>
        <w:t>העיתון</w:t>
      </w:r>
      <w:r w:rsidR="00515A37">
        <w:rPr>
          <w:rtl/>
        </w:rPr>
        <w:t xml:space="preserve"> </w:t>
      </w:r>
      <w:r w:rsidRPr="009214BE">
        <w:rPr>
          <w:rtl/>
        </w:rPr>
        <w:t>בעיר פתח</w:t>
      </w:r>
      <w:r w:rsidR="00515A37">
        <w:rPr>
          <w:rtl/>
        </w:rPr>
        <w:t>-</w:t>
      </w:r>
      <w:r w:rsidRPr="009214BE">
        <w:rPr>
          <w:rtl/>
        </w:rPr>
        <w:t>תקווה, כפי שפורסמה בעיתון "הארץ", היא</w:t>
      </w:r>
      <w:r w:rsidR="00515A37">
        <w:rPr>
          <w:rtl/>
        </w:rPr>
        <w:t xml:space="preserve"> </w:t>
      </w:r>
      <w:r w:rsidRPr="009214BE">
        <w:rPr>
          <w:rtl/>
        </w:rPr>
        <w:t>יוזמה</w:t>
      </w:r>
      <w:r w:rsidR="00515A37">
        <w:rPr>
          <w:rtl/>
        </w:rPr>
        <w:t xml:space="preserve"> </w:t>
      </w:r>
      <w:r w:rsidRPr="009214BE">
        <w:rPr>
          <w:rtl/>
        </w:rPr>
        <w:t>פרטית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עסקני המקום והיא נעשתה ללא תיאום וללא ידיעת הנהלת רשת החינוך</w:t>
      </w:r>
      <w:r w:rsidR="00515A37">
        <w:rPr>
          <w:rtl/>
        </w:rPr>
        <w:t xml:space="preserve"> </w:t>
      </w:r>
      <w:r w:rsidRPr="009214BE">
        <w:rPr>
          <w:rtl/>
        </w:rPr>
        <w:t>של "מעיין החינוך התורני".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למשרד</w:t>
      </w:r>
      <w:r w:rsidR="00515A37">
        <w:rPr>
          <w:rtl/>
        </w:rPr>
        <w:t xml:space="preserve"> </w:t>
      </w:r>
      <w:r w:rsidRPr="009214BE">
        <w:rPr>
          <w:rtl/>
        </w:rPr>
        <w:t>החינוך והתרבות כל שליטה על התנהגות בלתי הולמת ופסולה של עסקני</w:t>
      </w:r>
      <w:r w:rsidR="00515A37">
        <w:rPr>
          <w:rtl/>
        </w:rPr>
        <w:t xml:space="preserve"> </w:t>
      </w:r>
      <w:r w:rsidRPr="009214BE">
        <w:rPr>
          <w:rtl/>
        </w:rPr>
        <w:t>ציבור,</w:t>
      </w:r>
      <w:r w:rsidR="00515A37">
        <w:rPr>
          <w:rtl/>
        </w:rPr>
        <w:t xml:space="preserve"> </w:t>
      </w:r>
      <w:r w:rsidRPr="009214BE">
        <w:rPr>
          <w:rtl/>
        </w:rPr>
        <w:t>ואנו</w:t>
      </w:r>
      <w:r w:rsidR="00515A37">
        <w:rPr>
          <w:rtl/>
        </w:rPr>
        <w:t xml:space="preserve"> </w:t>
      </w:r>
      <w:r w:rsidRPr="009214BE">
        <w:rPr>
          <w:rtl/>
        </w:rPr>
        <w:t>מסתפקים בכך שאנו מנחים את מוסדות החינוך באמצעות הנהלת הרשת בסדרי</w:t>
      </w:r>
      <w:r w:rsidR="00515A37">
        <w:rPr>
          <w:rtl/>
        </w:rPr>
        <w:t xml:space="preserve"> </w:t>
      </w:r>
      <w:r w:rsidRPr="009214BE">
        <w:rPr>
          <w:rtl/>
        </w:rPr>
        <w:t>ניהול תקין העומד בנורמות הציבוריות המקובלות ומתחייבות בחוק התקציב.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19" w:name="_Toc457721988"/>
      <w:r w:rsidRPr="00515A37">
        <w:rPr>
          <w:rtl/>
        </w:rPr>
        <w:t>תשלום אגרות שירותים במהלך שביתת המורים</w:t>
      </w:r>
      <w:bookmarkEnd w:id="19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זנדברג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ג' בתמוז התשנ"ג (22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גני</w:t>
      </w:r>
      <w:r w:rsidR="00515A37">
        <w:rPr>
          <w:rtl/>
        </w:rPr>
        <w:t>-</w:t>
      </w:r>
      <w:r w:rsidRPr="009214BE">
        <w:rPr>
          <w:rtl/>
        </w:rPr>
        <w:t>הילדים</w:t>
      </w:r>
      <w:r w:rsidR="00515A37">
        <w:rPr>
          <w:rtl/>
        </w:rPr>
        <w:t xml:space="preserve"> </w:t>
      </w:r>
      <w:r w:rsidRPr="009214BE">
        <w:rPr>
          <w:rtl/>
        </w:rPr>
        <w:t>הממלכתיים</w:t>
      </w:r>
      <w:r w:rsidR="00515A37">
        <w:rPr>
          <w:rtl/>
        </w:rPr>
        <w:t xml:space="preserve"> </w:t>
      </w:r>
      <w:r w:rsidRPr="009214BE">
        <w:rPr>
          <w:rtl/>
        </w:rPr>
        <w:t>הושבתו במסגרת שביתת המורים. הורים לילדי הגן משלמים</w:t>
      </w:r>
      <w:r w:rsidR="00515A37">
        <w:rPr>
          <w:rtl/>
        </w:rPr>
        <w:t xml:space="preserve"> </w:t>
      </w:r>
      <w:r w:rsidRPr="009214BE">
        <w:rPr>
          <w:rtl/>
        </w:rPr>
        <w:t>אגרת</w:t>
      </w:r>
      <w:r w:rsidR="00515A37">
        <w:rPr>
          <w:rtl/>
        </w:rPr>
        <w:t xml:space="preserve"> </w:t>
      </w:r>
      <w:r w:rsidRPr="009214BE">
        <w:rPr>
          <w:rtl/>
        </w:rPr>
        <w:t>חינוך ואגרת שמירה. בימי השביתה לא התקיימה שמירה בגני</w:t>
      </w:r>
      <w:r w:rsidR="00515A37">
        <w:rPr>
          <w:rtl/>
        </w:rPr>
        <w:t>-</w:t>
      </w:r>
      <w:r w:rsidRPr="009214BE">
        <w:rPr>
          <w:rtl/>
        </w:rPr>
        <w:t>הילדים ואף לא נערכו</w:t>
      </w:r>
      <w:r w:rsidR="00515A37">
        <w:rPr>
          <w:rtl/>
        </w:rPr>
        <w:t xml:space="preserve"> </w:t>
      </w:r>
      <w:r w:rsidRPr="009214BE">
        <w:rPr>
          <w:rtl/>
        </w:rPr>
        <w:t>בהם פעולות חינוכיות כלשהן.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הסכום</w:t>
      </w:r>
      <w:r w:rsidR="00515A37">
        <w:rPr>
          <w:rtl/>
        </w:rPr>
        <w:t xml:space="preserve"> </w:t>
      </w:r>
      <w:r w:rsidRPr="009214BE">
        <w:rPr>
          <w:rtl/>
        </w:rPr>
        <w:t>היחסי ששולם על</w:t>
      </w:r>
      <w:r w:rsidR="00515A37">
        <w:rPr>
          <w:rtl/>
        </w:rPr>
        <w:t>-</w:t>
      </w:r>
      <w:r w:rsidRPr="009214BE">
        <w:rPr>
          <w:rtl/>
        </w:rPr>
        <w:t>ידי ההורים לילדי גן באגרת חינוך ובאגרת</w:t>
      </w:r>
      <w:r w:rsidR="00515A37">
        <w:rPr>
          <w:rtl/>
        </w:rPr>
        <w:t xml:space="preserve"> </w:t>
      </w:r>
      <w:r w:rsidRPr="009214BE">
        <w:rPr>
          <w:rtl/>
        </w:rPr>
        <w:t>שמירה בגין ימי השביתה?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כיצד</w:t>
      </w:r>
      <w:r w:rsidR="00515A37">
        <w:rPr>
          <w:rtl/>
        </w:rPr>
        <w:t xml:space="preserve"> </w:t>
      </w:r>
      <w:r w:rsidRPr="009214BE">
        <w:rPr>
          <w:rtl/>
        </w:rPr>
        <w:t>יוחזרו</w:t>
      </w:r>
      <w:r w:rsidR="00515A37">
        <w:rPr>
          <w:rtl/>
        </w:rPr>
        <w:t xml:space="preserve"> </w:t>
      </w:r>
      <w:r w:rsidRPr="009214BE">
        <w:rPr>
          <w:rtl/>
        </w:rPr>
        <w:t>הכספים ששילמו ההורים כאגרת חינוך ולא נתקבלה תמורה כלשהי</w:t>
      </w:r>
      <w:r w:rsidR="00515A37">
        <w:rPr>
          <w:rtl/>
        </w:rPr>
        <w:t xml:space="preserve"> </w:t>
      </w:r>
      <w:r w:rsidRPr="009214BE">
        <w:rPr>
          <w:rtl/>
        </w:rPr>
        <w:t>עבורם בשל השביתה?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כיצד</w:t>
      </w:r>
      <w:r w:rsidR="00515A37">
        <w:rPr>
          <w:rtl/>
        </w:rPr>
        <w:t xml:space="preserve"> </w:t>
      </w:r>
      <w:r w:rsidRPr="009214BE">
        <w:rPr>
          <w:rtl/>
        </w:rPr>
        <w:t>ישיב משרד החינוך את הכספים ששילמו ההורים כאגרת שמירה ולא נתקבלה</w:t>
      </w:r>
      <w:r w:rsidR="00515A37">
        <w:rPr>
          <w:rtl/>
        </w:rPr>
        <w:t xml:space="preserve"> </w:t>
      </w:r>
      <w:r w:rsidRPr="009214BE">
        <w:rPr>
          <w:rtl/>
        </w:rPr>
        <w:t>תמורה כלשהי עבורם, הואיל ולא נתקיימה שמירה בגני</w:t>
      </w:r>
      <w:r w:rsidR="00515A37">
        <w:rPr>
          <w:rtl/>
        </w:rPr>
        <w:t>-</w:t>
      </w:r>
      <w:r w:rsidRPr="009214BE">
        <w:rPr>
          <w:rtl/>
        </w:rPr>
        <w:t>הילדים בימי השביתה?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 כיצד ייערך המשרד להשבת כספים בעתיד?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הסכומים</w:t>
      </w:r>
      <w:r w:rsidR="00515A37">
        <w:rPr>
          <w:rtl/>
        </w:rPr>
        <w:t xml:space="preserve"> </w:t>
      </w:r>
      <w:r w:rsidRPr="009214BE">
        <w:rPr>
          <w:rtl/>
        </w:rPr>
        <w:t>הנגבים</w:t>
      </w:r>
      <w:r w:rsidR="00515A37">
        <w:rPr>
          <w:rtl/>
        </w:rPr>
        <w:t xml:space="preserve"> </w:t>
      </w:r>
      <w:r w:rsidRPr="009214BE">
        <w:rPr>
          <w:rtl/>
        </w:rPr>
        <w:t>מההורים</w:t>
      </w:r>
      <w:r w:rsidR="00515A37">
        <w:rPr>
          <w:rtl/>
        </w:rPr>
        <w:t xml:space="preserve"> </w:t>
      </w:r>
      <w:r w:rsidRPr="009214BE">
        <w:rPr>
          <w:rtl/>
        </w:rPr>
        <w:t>עבור אגרות השירותים למיניהם מחושבים על בסיס</w:t>
      </w:r>
      <w:r w:rsidR="00515A37">
        <w:rPr>
          <w:rtl/>
        </w:rPr>
        <w:t xml:space="preserve"> </w:t>
      </w:r>
      <w:r w:rsidRPr="009214BE">
        <w:rPr>
          <w:rtl/>
        </w:rPr>
        <w:t>שנתי, מתוך הנחה ששנת הלימודים מתפרסת על כ</w:t>
      </w:r>
      <w:r w:rsidR="00515A37">
        <w:rPr>
          <w:rtl/>
        </w:rPr>
        <w:t>-</w:t>
      </w:r>
      <w:r w:rsidRPr="009214BE">
        <w:rPr>
          <w:rtl/>
        </w:rPr>
        <w:t>210 ימי לימוד.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4</w:t>
      </w:r>
      <w:r w:rsidR="007F73DD">
        <w:rPr>
          <w:rFonts w:hint="cs"/>
          <w:rtl/>
        </w:rPr>
        <w:t>-</w:t>
      </w: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ההסכם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>לבין</w:t>
      </w:r>
      <w:r w:rsidR="00515A37">
        <w:rPr>
          <w:rtl/>
        </w:rPr>
        <w:t xml:space="preserve"> </w:t>
      </w:r>
      <w:r w:rsidRPr="009214BE">
        <w:rPr>
          <w:rtl/>
        </w:rPr>
        <w:t>ארגוני</w:t>
      </w:r>
      <w:r w:rsidR="00515A37">
        <w:rPr>
          <w:rtl/>
        </w:rPr>
        <w:t xml:space="preserve"> </w:t>
      </w:r>
      <w:r w:rsidRPr="009214BE">
        <w:rPr>
          <w:rtl/>
        </w:rPr>
        <w:t>המורים, יוחזרו ימי השביתה</w:t>
      </w:r>
      <w:r w:rsidR="00515A37">
        <w:rPr>
          <w:rtl/>
        </w:rPr>
        <w:t xml:space="preserve"> </w:t>
      </w:r>
      <w:r w:rsidRPr="009214BE">
        <w:rPr>
          <w:rtl/>
        </w:rPr>
        <w:t>לתלמידים</w:t>
      </w:r>
      <w:r w:rsidR="00515A37">
        <w:rPr>
          <w:rtl/>
        </w:rPr>
        <w:t xml:space="preserve"> </w:t>
      </w:r>
      <w:r w:rsidRPr="009214BE">
        <w:rPr>
          <w:rtl/>
        </w:rPr>
        <w:t>במרוצת</w:t>
      </w:r>
      <w:r w:rsidR="00515A37">
        <w:rPr>
          <w:rtl/>
        </w:rPr>
        <w:t xml:space="preserve"> </w:t>
      </w:r>
      <w:r w:rsidRPr="009214BE">
        <w:rPr>
          <w:rtl/>
        </w:rPr>
        <w:t>שנת</w:t>
      </w:r>
      <w:r w:rsidR="00515A37">
        <w:rPr>
          <w:rtl/>
        </w:rPr>
        <w:t xml:space="preserve"> </w:t>
      </w:r>
      <w:r w:rsidRPr="009214BE">
        <w:rPr>
          <w:rtl/>
        </w:rPr>
        <w:t>הלימודים</w:t>
      </w:r>
      <w:r w:rsidR="00515A37">
        <w:rPr>
          <w:rtl/>
        </w:rPr>
        <w:t xml:space="preserve"> </w:t>
      </w:r>
      <w:r w:rsidRPr="009214BE">
        <w:rPr>
          <w:rtl/>
        </w:rPr>
        <w:t>התשנ"ד.</w:t>
      </w:r>
      <w:r w:rsidR="00515A37">
        <w:rPr>
          <w:rtl/>
        </w:rPr>
        <w:t xml:space="preserve"> </w:t>
      </w:r>
      <w:r w:rsidRPr="009214BE">
        <w:rPr>
          <w:rtl/>
        </w:rPr>
        <w:t>ימי</w:t>
      </w:r>
      <w:r w:rsidR="00515A37">
        <w:rPr>
          <w:rtl/>
        </w:rPr>
        <w:t xml:space="preserve"> </w:t>
      </w:r>
      <w:r w:rsidRPr="009214BE">
        <w:rPr>
          <w:rtl/>
        </w:rPr>
        <w:t>הלימוד</w:t>
      </w:r>
      <w:r w:rsidR="00515A37">
        <w:rPr>
          <w:rtl/>
        </w:rPr>
        <w:t xml:space="preserve"> </w:t>
      </w:r>
      <w:r w:rsidRPr="009214BE">
        <w:rPr>
          <w:rtl/>
        </w:rPr>
        <w:t>יוחזרו עם כל הפעילויות</w:t>
      </w:r>
      <w:r w:rsidR="00515A37">
        <w:rPr>
          <w:rtl/>
        </w:rPr>
        <w:t xml:space="preserve"> </w:t>
      </w:r>
      <w:r w:rsidRPr="009214BE">
        <w:rPr>
          <w:rtl/>
        </w:rPr>
        <w:t>החינוכיות</w:t>
      </w:r>
      <w:r w:rsidR="00515A37">
        <w:rPr>
          <w:rtl/>
        </w:rPr>
        <w:t xml:space="preserve"> </w:t>
      </w:r>
      <w:r w:rsidRPr="009214BE">
        <w:rPr>
          <w:rtl/>
        </w:rPr>
        <w:t>הדרושות,</w:t>
      </w:r>
      <w:r w:rsidR="00515A37">
        <w:rPr>
          <w:rtl/>
        </w:rPr>
        <w:t xml:space="preserve"> </w:t>
      </w:r>
      <w:r w:rsidRPr="009214BE">
        <w:rPr>
          <w:rtl/>
        </w:rPr>
        <w:t>ובוודאי</w:t>
      </w:r>
      <w:r w:rsidR="00515A37">
        <w:rPr>
          <w:rtl/>
        </w:rPr>
        <w:t xml:space="preserve"> </w:t>
      </w:r>
      <w:r w:rsidRPr="009214BE">
        <w:rPr>
          <w:rtl/>
        </w:rPr>
        <w:t>תתקיים שמירה במוסדות החינוך, כך שאין צורך בהחזרת</w:t>
      </w:r>
      <w:r w:rsidR="00515A37">
        <w:rPr>
          <w:rtl/>
        </w:rPr>
        <w:t xml:space="preserve"> </w:t>
      </w:r>
      <w:r w:rsidRPr="009214BE">
        <w:rPr>
          <w:rtl/>
        </w:rPr>
        <w:t>החלק היחסי של האגרות להורים.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</w:t>
      </w:r>
      <w:r w:rsidR="00515A37">
        <w:rPr>
          <w:rtl/>
        </w:rPr>
        <w:t xml:space="preserve"> </w:t>
      </w:r>
      <w:r w:rsidRPr="009214BE">
        <w:rPr>
          <w:rtl/>
        </w:rPr>
        <w:t>שאלה נוספת לחבר הכנסת אליעזר זנדברג,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סגן השר, ראשית, אני מודה לך על תשובתך.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שב ומעלה את עניין השמירה בגני</w:t>
      </w:r>
      <w:r w:rsidR="00515A37">
        <w:rPr>
          <w:rtl/>
        </w:rPr>
        <w:t>-</w:t>
      </w:r>
      <w:r w:rsidRPr="009214BE">
        <w:rPr>
          <w:rtl/>
        </w:rPr>
        <w:t>הילדים ותשלום האגרה לשנה הבאה. דנו בזה</w:t>
      </w:r>
      <w:r w:rsidR="00515A37">
        <w:rPr>
          <w:rtl/>
        </w:rPr>
        <w:t xml:space="preserve"> </w:t>
      </w:r>
      <w:r w:rsidRPr="009214BE">
        <w:rPr>
          <w:rtl/>
        </w:rPr>
        <w:t>פעמים</w:t>
      </w:r>
      <w:r w:rsidR="00515A37">
        <w:rPr>
          <w:rtl/>
        </w:rPr>
        <w:t xml:space="preserve"> </w:t>
      </w:r>
      <w:r w:rsidRPr="009214BE">
        <w:rPr>
          <w:rtl/>
        </w:rPr>
        <w:t>מספר,</w:t>
      </w:r>
      <w:r w:rsidR="00515A37">
        <w:rPr>
          <w:rtl/>
        </w:rPr>
        <w:t xml:space="preserve"> </w:t>
      </w:r>
      <w:r w:rsidRPr="009214BE">
        <w:rPr>
          <w:rtl/>
        </w:rPr>
        <w:t>אך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היום, למיטב ידיעתי אין שום התקדמות בעניין של הסדרת שמירה</w:t>
      </w:r>
      <w:r w:rsidR="00515A37">
        <w:rPr>
          <w:rtl/>
        </w:rPr>
        <w:t xml:space="preserve"> </w:t>
      </w:r>
      <w:r w:rsidRPr="009214BE">
        <w:rPr>
          <w:rtl/>
        </w:rPr>
        <w:t>באופן שוטף וקבוע בגנים הקרובים לאתרי בנייה. אומנם יש סגר, אבל הסגר אינו לעולם,</w:t>
      </w:r>
      <w:r w:rsidR="00515A37">
        <w:rPr>
          <w:rtl/>
        </w:rPr>
        <w:t xml:space="preserve"> </w:t>
      </w:r>
      <w:r w:rsidRPr="009214BE">
        <w:rPr>
          <w:rtl/>
        </w:rPr>
        <w:t>כך אני מקווה ומניח.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להוסיף ולשאול, כיצד יש בכוונת משרד החינוך והתרבות לגבות כספים,</w:t>
      </w:r>
      <w:r w:rsidR="00515A37">
        <w:rPr>
          <w:rtl/>
        </w:rPr>
        <w:t xml:space="preserve"> </w:t>
      </w:r>
      <w:r w:rsidRPr="009214BE">
        <w:rPr>
          <w:rtl/>
        </w:rPr>
        <w:t>שעה</w:t>
      </w:r>
      <w:r w:rsidR="00515A37">
        <w:rPr>
          <w:rtl/>
        </w:rPr>
        <w:t xml:space="preserve"> </w:t>
      </w:r>
      <w:r w:rsidRPr="009214BE">
        <w:rPr>
          <w:rtl/>
        </w:rPr>
        <w:t>שהוא דורש מן ההורים לשמור לפחות בשעות מסוימות. מובן שקשה לבוא ולדרוש מאדם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לשלם</w:t>
      </w:r>
      <w:r w:rsidR="00515A37">
        <w:rPr>
          <w:rtl/>
        </w:rPr>
        <w:t xml:space="preserve"> </w:t>
      </w:r>
      <w:r w:rsidRPr="009214BE">
        <w:rPr>
          <w:rtl/>
        </w:rPr>
        <w:t>וגם</w:t>
      </w:r>
      <w:r w:rsidR="00515A37">
        <w:rPr>
          <w:rtl/>
        </w:rPr>
        <w:t xml:space="preserve"> </w:t>
      </w:r>
      <w:r w:rsidRPr="009214BE">
        <w:rPr>
          <w:rtl/>
        </w:rPr>
        <w:t>לשמור</w:t>
      </w:r>
      <w:r w:rsidR="00515A37">
        <w:rPr>
          <w:rtl/>
        </w:rPr>
        <w:t xml:space="preserve"> </w:t>
      </w:r>
      <w:r w:rsidRPr="009214BE">
        <w:rPr>
          <w:rtl/>
        </w:rPr>
        <w:t>בעצמו.</w:t>
      </w:r>
      <w:r w:rsidR="00515A37">
        <w:rPr>
          <w:rtl/>
        </w:rPr>
        <w:t xml:space="preserve"> </w:t>
      </w:r>
      <w:r w:rsidRPr="009214BE">
        <w:rPr>
          <w:rtl/>
        </w:rPr>
        <w:t>איפה ההיגיון בעניין, ומה בכוונת המשרד לעשות בשנה</w:t>
      </w:r>
      <w:r w:rsidR="00515A37">
        <w:rPr>
          <w:rtl/>
        </w:rPr>
        <w:t xml:space="preserve"> </w:t>
      </w:r>
      <w:r w:rsidRPr="009214BE">
        <w:rPr>
          <w:rtl/>
        </w:rPr>
        <w:t>הבאה?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 בבקשה, אדוני סגן השר.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רצונם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ועדת החינוך, יכול להיות שאנחנו נחזיר את כל השמירה</w:t>
      </w:r>
      <w:r w:rsidR="00515A37">
        <w:rPr>
          <w:rtl/>
        </w:rPr>
        <w:t xml:space="preserve"> </w:t>
      </w:r>
      <w:r w:rsidRPr="009214BE">
        <w:rPr>
          <w:rtl/>
        </w:rPr>
        <w:t>להורים.</w:t>
      </w:r>
      <w:r w:rsidR="00515A37">
        <w:rPr>
          <w:rtl/>
        </w:rPr>
        <w:t xml:space="preserve"> </w:t>
      </w:r>
      <w:r w:rsidRPr="009214BE">
        <w:rPr>
          <w:rtl/>
        </w:rPr>
        <w:t>כנראה</w:t>
      </w:r>
      <w:r w:rsidR="00515A37">
        <w:rPr>
          <w:rtl/>
        </w:rPr>
        <w:t xml:space="preserve"> </w:t>
      </w:r>
      <w:r w:rsidRPr="009214BE">
        <w:rPr>
          <w:rtl/>
        </w:rPr>
        <w:t>ועדת החינוך רוצה מאוד לעזור להורים; היא רוצה להחזיר את השמירה</w:t>
      </w:r>
      <w:r w:rsidR="00515A37">
        <w:rPr>
          <w:rtl/>
        </w:rPr>
        <w:t xml:space="preserve"> </w:t>
      </w:r>
      <w:r w:rsidRPr="009214BE">
        <w:rPr>
          <w:rtl/>
        </w:rPr>
        <w:t>למה</w:t>
      </w:r>
      <w:r w:rsidR="00515A37">
        <w:rPr>
          <w:rtl/>
        </w:rPr>
        <w:t xml:space="preserve"> </w:t>
      </w:r>
      <w:r w:rsidRPr="009214BE">
        <w:rPr>
          <w:rtl/>
        </w:rPr>
        <w:t>שהיה נהוג בבתי</w:t>
      </w:r>
      <w:r w:rsidR="00515A37">
        <w:rPr>
          <w:rtl/>
        </w:rPr>
        <w:t>-</w:t>
      </w:r>
      <w:r w:rsidRPr="009214BE">
        <w:rPr>
          <w:rtl/>
        </w:rPr>
        <w:t>הספר עד לפני כשנתיים, כדי שלמשק זה יעלה עוד כסף, כי אזרחים</w:t>
      </w:r>
      <w:r w:rsidR="00515A37">
        <w:rPr>
          <w:rtl/>
        </w:rPr>
        <w:t xml:space="preserve"> </w:t>
      </w:r>
      <w:r w:rsidRPr="009214BE">
        <w:rPr>
          <w:rtl/>
        </w:rPr>
        <w:t>יצטרכו להפסיד ימי עבודה.</w:t>
      </w:r>
      <w:r w:rsidR="00515A37">
        <w:rPr>
          <w:rtl/>
        </w:rPr>
        <w:t xml:space="preserve"> </w:t>
      </w:r>
      <w:r w:rsidRPr="009214BE">
        <w:rPr>
          <w:rtl/>
        </w:rPr>
        <w:t>אבל אנחנו דמוקרטים, ונצטרך לקבל את החלטת הרוב.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לגופה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השאלה</w:t>
      </w:r>
      <w:r w:rsidR="00515A37">
        <w:rPr>
          <w:rtl/>
        </w:rPr>
        <w:t xml:space="preserve"> </w:t>
      </w:r>
      <w:r w:rsidRPr="009214BE">
        <w:rPr>
          <w:rtl/>
        </w:rPr>
        <w:t>ששאלת, אנחנו נערכים במשרד החינוך, אם נאריך בשבוע הבא את</w:t>
      </w:r>
      <w:r w:rsidR="00515A37">
        <w:rPr>
          <w:rtl/>
        </w:rPr>
        <w:t xml:space="preserve"> </w:t>
      </w:r>
      <w:r w:rsidRPr="009214BE">
        <w:rPr>
          <w:rtl/>
        </w:rPr>
        <w:t>תוקף התקנה בשנה נוספת, לתגבור של סיורים בעיקר בגני</w:t>
      </w:r>
      <w:r w:rsidR="00515A37">
        <w:rPr>
          <w:rtl/>
        </w:rPr>
        <w:t>-</w:t>
      </w:r>
      <w:r w:rsidRPr="009214BE">
        <w:rPr>
          <w:rtl/>
        </w:rPr>
        <w:t>הילדים. אנחנו מקיימים עכשיו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דיונים</w:t>
      </w:r>
      <w:r w:rsidR="00515A37">
        <w:rPr>
          <w:rtl/>
        </w:rPr>
        <w:t xml:space="preserve"> </w:t>
      </w:r>
      <w:r w:rsidRPr="009214BE">
        <w:rPr>
          <w:rtl/>
        </w:rPr>
        <w:t>עם מערכת הביטחון, כדי להוסיף כיתות כוננות, כדי לייעל את המערכת לפי</w:t>
      </w:r>
      <w:r w:rsidR="00515A37">
        <w:rPr>
          <w:rtl/>
        </w:rPr>
        <w:t xml:space="preserve"> </w:t>
      </w:r>
      <w:r w:rsidRPr="009214BE">
        <w:rPr>
          <w:rtl/>
        </w:rPr>
        <w:t>מה שלמדנו בשנה האחרונה, ואני מקווה שנצמצם את הבעיה שהעלית אותה.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0" w:name="_Toc457721989"/>
      <w:r w:rsidRPr="00515A37">
        <w:rPr>
          <w:rtl/>
        </w:rPr>
        <w:t>קיצוץ התמיכה ב"מכון מאיר"</w:t>
      </w:r>
      <w:bookmarkEnd w:id="20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י' ביבי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לאחרונה</w:t>
      </w:r>
      <w:r w:rsidR="00515A37">
        <w:rPr>
          <w:rtl/>
        </w:rPr>
        <w:t xml:space="preserve"> </w:t>
      </w:r>
      <w:r w:rsidRPr="009214BE">
        <w:rPr>
          <w:rtl/>
        </w:rPr>
        <w:t>דווח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 קיצץ מן האגף לתרבות תורנית של משרד החינוך</w:t>
      </w:r>
      <w:r w:rsidR="00515A37">
        <w:rPr>
          <w:rtl/>
        </w:rPr>
        <w:t xml:space="preserve"> </w:t>
      </w:r>
      <w:r w:rsidRPr="009214BE">
        <w:rPr>
          <w:rtl/>
        </w:rPr>
        <w:t>כ</w:t>
      </w:r>
      <w:r w:rsidR="00515A37">
        <w:rPr>
          <w:rtl/>
        </w:rPr>
        <w:t>-</w:t>
      </w:r>
      <w:r w:rsidR="00515A37" w:rsidRPr="009214BE">
        <w:rPr>
          <w:rtl/>
        </w:rPr>
        <w:t>10</w:t>
      </w:r>
      <w:r w:rsidR="00515A37">
        <w:rPr>
          <w:rtl/>
        </w:rPr>
        <w:t>%</w:t>
      </w:r>
      <w:r w:rsidRPr="009214BE">
        <w:rPr>
          <w:rtl/>
        </w:rPr>
        <w:t xml:space="preserve"> מתקציבו.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הרב</w:t>
      </w:r>
      <w:r w:rsidR="00515A37">
        <w:rPr>
          <w:rtl/>
        </w:rPr>
        <w:t xml:space="preserve"> </w:t>
      </w:r>
      <w:r w:rsidRPr="009214BE">
        <w:rPr>
          <w:rtl/>
        </w:rPr>
        <w:t>דב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ביגון, ראש "מכון מאיר </w:t>
      </w:r>
      <w:r w:rsidR="00515A37">
        <w:rPr>
          <w:rtl/>
        </w:rPr>
        <w:t>–</w:t>
      </w:r>
      <w:r w:rsidRPr="009214BE">
        <w:rPr>
          <w:rtl/>
        </w:rPr>
        <w:t xml:space="preserve"> המרכז ללימודי היהדות בישראל", מסר לי, כי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האגף לתרבות תורנית של משרד החינוך קיצץ </w:t>
      </w:r>
      <w:r w:rsidR="00515A37" w:rsidRPr="009214BE">
        <w:rPr>
          <w:rtl/>
        </w:rPr>
        <w:t>60</w:t>
      </w:r>
      <w:r w:rsidR="00515A37">
        <w:rPr>
          <w:rtl/>
        </w:rPr>
        <w:t>%</w:t>
      </w:r>
      <w:r w:rsidRPr="009214BE">
        <w:rPr>
          <w:rtl/>
        </w:rPr>
        <w:t xml:space="preserve"> מתקציבו.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"מכון מאיר" פועל זה 20 שנה, ומתחילת קיומו זכה לאהדה רבה בציבור הרחב, קירב</w:t>
      </w:r>
      <w:r w:rsidR="00515A37">
        <w:rPr>
          <w:rtl/>
        </w:rPr>
        <w:t xml:space="preserve"> </w:t>
      </w:r>
      <w:r w:rsidRPr="009214BE">
        <w:rPr>
          <w:rtl/>
        </w:rPr>
        <w:t>ליהדות אלפי אנשים מהארץ ומהגולה ברוח הציונות ואהבת הבריות. בוגריו משרתים בצה"ל</w:t>
      </w:r>
      <w:r w:rsidR="00515A37">
        <w:rPr>
          <w:rtl/>
        </w:rPr>
        <w:t xml:space="preserve"> </w:t>
      </w:r>
      <w:r w:rsidRPr="009214BE">
        <w:rPr>
          <w:rtl/>
        </w:rPr>
        <w:t>והשתלבו בארץ בחברה הישראלית בכל אתר ואתר בחיי היצירה והחברה.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1. האם הידיעה בדבר קיצוץ של </w:t>
      </w:r>
      <w:r w:rsidR="00515A37" w:rsidRPr="009214BE">
        <w:rPr>
          <w:rtl/>
        </w:rPr>
        <w:t>60</w:t>
      </w:r>
      <w:r w:rsidR="00515A37">
        <w:rPr>
          <w:rtl/>
        </w:rPr>
        <w:t>%</w:t>
      </w:r>
      <w:r w:rsidRPr="009214BE">
        <w:rPr>
          <w:rtl/>
        </w:rPr>
        <w:t xml:space="preserve"> מתקציב "מכון מאיר" נכונה?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נעשה קיצוץ דומה במוסדות חינוך אחרים?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לפי אילו קריטריונים נקבע שיש לקצץ בסעיף זה?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 האם יבוטל קיצוץ זה?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4</w:t>
      </w:r>
      <w:r w:rsidR="007F73DD">
        <w:rPr>
          <w:rFonts w:hint="cs"/>
          <w:rtl/>
        </w:rPr>
        <w:t>-</w:t>
      </w:r>
      <w:r w:rsidRPr="009214BE">
        <w:rPr>
          <w:rtl/>
        </w:rPr>
        <w:t>1. בתקנה 31.08.55, שממנה מתוקצב "מכון מאיר" וכן 39 עמותות אחרות, התקציב</w:t>
      </w:r>
      <w:r w:rsidR="00515A37">
        <w:rPr>
          <w:rtl/>
        </w:rPr>
        <w:t xml:space="preserve"> </w:t>
      </w:r>
      <w:r w:rsidRPr="009214BE">
        <w:rPr>
          <w:rtl/>
        </w:rPr>
        <w:t>השנה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1,329,000</w:t>
      </w:r>
      <w:r w:rsidR="00515A37">
        <w:rPr>
          <w:rtl/>
        </w:rPr>
        <w:t xml:space="preserve"> </w:t>
      </w:r>
      <w:r w:rsidRPr="009214BE">
        <w:rPr>
          <w:rtl/>
        </w:rPr>
        <w:t>ש"ח.</w:t>
      </w:r>
      <w:r w:rsidR="00515A37">
        <w:rPr>
          <w:rtl/>
        </w:rPr>
        <w:t xml:space="preserve"> </w:t>
      </w:r>
      <w:r w:rsidRPr="009214BE">
        <w:rPr>
          <w:rtl/>
        </w:rPr>
        <w:t xml:space="preserve">תקנה זו עמדה בשנת 1992 על 1,491,100 ש"ח </w:t>
      </w:r>
      <w:r w:rsidR="00515A37">
        <w:rPr>
          <w:rtl/>
        </w:rPr>
        <w:t>–</w:t>
      </w:r>
      <w:r w:rsidRPr="009214BE">
        <w:rPr>
          <w:rtl/>
        </w:rPr>
        <w:t xml:space="preserve"> דהיינו,</w:t>
      </w:r>
      <w:r w:rsidR="00515A37">
        <w:rPr>
          <w:rtl/>
        </w:rPr>
        <w:t xml:space="preserve"> </w:t>
      </w:r>
      <w:r w:rsidRPr="009214BE">
        <w:rPr>
          <w:rtl/>
        </w:rPr>
        <w:t xml:space="preserve">קיצוץ של </w:t>
      </w:r>
      <w:r w:rsidR="00515A37" w:rsidRPr="009214BE">
        <w:rPr>
          <w:rtl/>
        </w:rPr>
        <w:t>12</w:t>
      </w:r>
      <w:r w:rsidR="00515A37">
        <w:rPr>
          <w:rtl/>
        </w:rPr>
        <w:t>%</w:t>
      </w:r>
      <w:r w:rsidRPr="009214BE">
        <w:rPr>
          <w:rtl/>
        </w:rPr>
        <w:t xml:space="preserve"> בבסיס, וללא כל תוספת בגין התייקרות.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בשנה זו ניתוספו עמותות חדשות ורבות שהוראות התקציב בתקנה זו חלות עליהן.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מכיוון</w:t>
      </w:r>
      <w:r w:rsidR="00515A37">
        <w:rPr>
          <w:rtl/>
        </w:rPr>
        <w:t xml:space="preserve"> </w:t>
      </w:r>
      <w:r w:rsidRPr="009214BE">
        <w:rPr>
          <w:rtl/>
        </w:rPr>
        <w:t>שהקריטריונים שוויוניים והתקציב מחולק לכל העמותות הקיימות והחדשות,</w:t>
      </w:r>
      <w:r w:rsidR="00515A37">
        <w:rPr>
          <w:rtl/>
        </w:rPr>
        <w:t xml:space="preserve"> </w:t>
      </w:r>
      <w:r w:rsidRPr="009214BE">
        <w:rPr>
          <w:rtl/>
        </w:rPr>
        <w:t xml:space="preserve">ירד סכום ההקצבה ל"מכון מאיר" בהיקף של </w:t>
      </w:r>
      <w:r w:rsidR="00515A37" w:rsidRPr="009214BE">
        <w:rPr>
          <w:rtl/>
        </w:rPr>
        <w:t>55</w:t>
      </w:r>
      <w:r w:rsidR="00515A37">
        <w:rPr>
          <w:rtl/>
        </w:rPr>
        <w:t>%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1" w:name="_Toc457721990"/>
      <w:r w:rsidRPr="00515A37">
        <w:rPr>
          <w:rtl/>
        </w:rPr>
        <w:t>ביטול לימודים לצורכי הפגנות פוליטיות</w:t>
      </w:r>
      <w:bookmarkEnd w:id="21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דיין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בימים</w:t>
      </w:r>
      <w:r w:rsidR="00515A37">
        <w:rPr>
          <w:rtl/>
        </w:rPr>
        <w:t xml:space="preserve"> </w:t>
      </w:r>
      <w:r w:rsidRPr="009214BE">
        <w:rPr>
          <w:rtl/>
        </w:rPr>
        <w:t>האחרונים</w:t>
      </w:r>
      <w:r w:rsidR="00515A37">
        <w:rPr>
          <w:rtl/>
        </w:rPr>
        <w:t xml:space="preserve"> </w:t>
      </w:r>
      <w:r w:rsidRPr="009214BE">
        <w:rPr>
          <w:rtl/>
        </w:rPr>
        <w:t>אנו</w:t>
      </w:r>
      <w:r w:rsidR="00515A37">
        <w:rPr>
          <w:rtl/>
        </w:rPr>
        <w:t xml:space="preserve"> </w:t>
      </w:r>
      <w:r w:rsidRPr="009214BE">
        <w:rPr>
          <w:rtl/>
        </w:rPr>
        <w:t>עדים</w:t>
      </w:r>
      <w:r w:rsidR="00515A37">
        <w:rPr>
          <w:rtl/>
        </w:rPr>
        <w:t xml:space="preserve"> </w:t>
      </w:r>
      <w:r w:rsidRPr="009214BE">
        <w:rPr>
          <w:rtl/>
        </w:rPr>
        <w:t>להפגנות</w:t>
      </w:r>
      <w:r w:rsidR="00515A37">
        <w:rPr>
          <w:rtl/>
        </w:rPr>
        <w:t xml:space="preserve"> </w:t>
      </w:r>
      <w:r w:rsidRPr="009214BE">
        <w:rPr>
          <w:rtl/>
        </w:rPr>
        <w:t>של המתנחלים, אשר מסיעים תלמידים בגיל</w:t>
      </w:r>
      <w:r w:rsidR="00515A37">
        <w:rPr>
          <w:rtl/>
        </w:rPr>
        <w:t xml:space="preserve"> </w:t>
      </w:r>
      <w:r w:rsidRPr="009214BE">
        <w:rPr>
          <w:rtl/>
        </w:rPr>
        <w:t>חינוך</w:t>
      </w:r>
      <w:r w:rsidR="00515A37">
        <w:rPr>
          <w:rtl/>
        </w:rPr>
        <w:t xml:space="preserve"> </w:t>
      </w:r>
      <w:r w:rsidRPr="009214BE">
        <w:rPr>
          <w:rtl/>
        </w:rPr>
        <w:t>חובה</w:t>
      </w:r>
      <w:r w:rsidR="00515A37">
        <w:rPr>
          <w:rtl/>
        </w:rPr>
        <w:t xml:space="preserve"> </w:t>
      </w:r>
      <w:r w:rsidRPr="009214BE">
        <w:rPr>
          <w:rtl/>
        </w:rPr>
        <w:t>לקריית</w:t>
      </w:r>
      <w:r w:rsidR="00515A37">
        <w:rPr>
          <w:rtl/>
        </w:rPr>
        <w:t>-</w:t>
      </w:r>
      <w:r w:rsidRPr="009214BE">
        <w:rPr>
          <w:rtl/>
        </w:rPr>
        <w:t>הממשלה בשעות הלימודים. זו תופעה שאינה עולה בקנה אחד עם חוק</w:t>
      </w:r>
      <w:r w:rsidR="00515A37">
        <w:rPr>
          <w:rtl/>
        </w:rPr>
        <w:t xml:space="preserve"> </w:t>
      </w:r>
      <w:r w:rsidRPr="009214BE">
        <w:rPr>
          <w:rtl/>
        </w:rPr>
        <w:t>חינוך חובה.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ידוע</w:t>
      </w:r>
      <w:r w:rsidR="00515A37">
        <w:rPr>
          <w:rtl/>
        </w:rPr>
        <w:t xml:space="preserve"> </w:t>
      </w:r>
      <w:r w:rsidRPr="009214BE">
        <w:rPr>
          <w:rtl/>
        </w:rPr>
        <w:t>למשרד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מה הוא מספר התלמידים אשר אינם לומדים כתוצאה</w:t>
      </w:r>
      <w:r w:rsidR="00515A37">
        <w:rPr>
          <w:rtl/>
        </w:rPr>
        <w:t xml:space="preserve"> </w:t>
      </w:r>
      <w:r w:rsidRPr="009214BE">
        <w:rPr>
          <w:rtl/>
        </w:rPr>
        <w:t>מהשתתפות בהפגנות?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אילו אמצעים יינקטו לגבי האחראים להפרת החוק?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אילו אמצעים יינקטו למנוע את התופעה האמורה?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אכן, הפגנות מאורגנות של תלמידים בשעות הלימודים אינן עולות בקנה אחד עם חוק</w:t>
      </w:r>
      <w:r w:rsidR="00515A37">
        <w:rPr>
          <w:rtl/>
        </w:rPr>
        <w:t xml:space="preserve"> </w:t>
      </w:r>
      <w:r w:rsidRPr="009214BE">
        <w:rPr>
          <w:rtl/>
        </w:rPr>
        <w:t>חינוך חובה.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ידוע</w:t>
      </w:r>
      <w:r w:rsidR="00515A37">
        <w:rPr>
          <w:rtl/>
        </w:rPr>
        <w:t xml:space="preserve"> </w:t>
      </w:r>
      <w:r w:rsidRPr="009214BE">
        <w:rPr>
          <w:rtl/>
        </w:rPr>
        <w:t>לנו מהו מספר התלמידים שהפגינו בשעות הלימודים. ובכל מקרה, לא</w:t>
      </w:r>
      <w:r w:rsidR="00515A37">
        <w:rPr>
          <w:rtl/>
        </w:rPr>
        <w:t xml:space="preserve"> </w:t>
      </w:r>
      <w:r w:rsidRPr="009214BE">
        <w:rPr>
          <w:rtl/>
        </w:rPr>
        <w:t>אותרו על</w:t>
      </w:r>
      <w:r w:rsidR="00515A37">
        <w:rPr>
          <w:rtl/>
        </w:rPr>
        <w:t>-</w:t>
      </w:r>
      <w:r w:rsidRPr="009214BE">
        <w:rPr>
          <w:rtl/>
        </w:rPr>
        <w:t>ידינו בתי</w:t>
      </w:r>
      <w:r w:rsidR="00515A37">
        <w:rPr>
          <w:rtl/>
        </w:rPr>
        <w:t>-</w:t>
      </w:r>
      <w:r w:rsidRPr="009214BE">
        <w:rPr>
          <w:rtl/>
        </w:rPr>
        <w:t>הספר שלקחו, כביכול, חלק בארגון ההפגנות.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הטיפול בהיעדרות בלתי מוצדקת מלימודים מעוגנת בחוזרי המנכ"ל.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לקראת</w:t>
      </w:r>
      <w:r w:rsidR="00515A37">
        <w:rPr>
          <w:rtl/>
        </w:rPr>
        <w:t xml:space="preserve"> </w:t>
      </w:r>
      <w:r w:rsidRPr="009214BE">
        <w:rPr>
          <w:rtl/>
        </w:rPr>
        <w:t>פתיחת</w:t>
      </w:r>
      <w:r w:rsidR="00515A37">
        <w:rPr>
          <w:rtl/>
        </w:rPr>
        <w:t xml:space="preserve"> </w:t>
      </w:r>
      <w:r w:rsidRPr="009214BE">
        <w:rPr>
          <w:rtl/>
        </w:rPr>
        <w:t>שנת</w:t>
      </w:r>
      <w:r w:rsidR="00515A37">
        <w:rPr>
          <w:rtl/>
        </w:rPr>
        <w:t xml:space="preserve"> </w:t>
      </w:r>
      <w:r w:rsidRPr="009214BE">
        <w:rPr>
          <w:rtl/>
        </w:rPr>
        <w:t>הלימודים התשנ"ד יתפרסמו שוב ההנחיות המחייבות בחוזר</w:t>
      </w:r>
      <w:r w:rsidR="00515A37">
        <w:rPr>
          <w:rtl/>
        </w:rPr>
        <w:t xml:space="preserve"> </w:t>
      </w:r>
      <w:r w:rsidRPr="009214BE">
        <w:rPr>
          <w:rtl/>
        </w:rPr>
        <w:t>המנכ"ל, בדבר המותר והאסור בנושא ההפגנות.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2" w:name="_Toc457721991"/>
      <w:r w:rsidRPr="00515A37">
        <w:rPr>
          <w:rtl/>
        </w:rPr>
        <w:t>נשירה ממסגרות חינוכיות</w:t>
      </w:r>
      <w:bookmarkEnd w:id="22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דיין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31,000</w:t>
      </w:r>
      <w:r w:rsidR="00515A37">
        <w:rPr>
          <w:rtl/>
        </w:rPr>
        <w:t xml:space="preserve"> </w:t>
      </w:r>
      <w:r w:rsidRPr="009214BE">
        <w:rPr>
          <w:rtl/>
        </w:rPr>
        <w:t>ילדים</w:t>
      </w:r>
      <w:r w:rsidR="00515A37">
        <w:rPr>
          <w:rtl/>
        </w:rPr>
        <w:t xml:space="preserve"> </w:t>
      </w:r>
      <w:r w:rsidRPr="009214BE">
        <w:rPr>
          <w:rtl/>
        </w:rPr>
        <w:t>בישראל,</w:t>
      </w:r>
      <w:r w:rsidR="00515A37">
        <w:rPr>
          <w:rtl/>
        </w:rPr>
        <w:t xml:space="preserve"> </w:t>
      </w:r>
      <w:r w:rsidRPr="009214BE">
        <w:rPr>
          <w:rtl/>
        </w:rPr>
        <w:t>מגני</w:t>
      </w:r>
      <w:r w:rsidR="00515A37">
        <w:rPr>
          <w:rtl/>
        </w:rPr>
        <w:t>-</w:t>
      </w:r>
      <w:r w:rsidRPr="009214BE">
        <w:rPr>
          <w:rtl/>
        </w:rPr>
        <w:t>ילדים</w:t>
      </w:r>
      <w:r w:rsidR="00515A37">
        <w:rPr>
          <w:rtl/>
        </w:rPr>
        <w:t xml:space="preserve"> </w:t>
      </w:r>
      <w:r w:rsidRPr="009214BE">
        <w:rPr>
          <w:rtl/>
        </w:rPr>
        <w:t>ועד</w:t>
      </w:r>
      <w:r w:rsidR="00515A37">
        <w:rPr>
          <w:rtl/>
        </w:rPr>
        <w:t xml:space="preserve"> </w:t>
      </w:r>
      <w:r w:rsidRPr="009214BE">
        <w:rPr>
          <w:rtl/>
        </w:rPr>
        <w:t>כיתה</w:t>
      </w:r>
      <w:r w:rsidR="00515A37">
        <w:rPr>
          <w:rtl/>
        </w:rPr>
        <w:t xml:space="preserve"> </w:t>
      </w:r>
      <w:r w:rsidRPr="009214BE">
        <w:rPr>
          <w:rtl/>
        </w:rPr>
        <w:t>י',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מגיעים באופן סדיר</w:t>
      </w:r>
      <w:r w:rsidR="00515A37">
        <w:rPr>
          <w:rtl/>
        </w:rPr>
        <w:t xml:space="preserve"> </w:t>
      </w:r>
      <w:r w:rsidRPr="009214BE">
        <w:rPr>
          <w:rtl/>
        </w:rPr>
        <w:t>לבתי</w:t>
      </w:r>
      <w:r w:rsidR="00515A37">
        <w:rPr>
          <w:rtl/>
        </w:rPr>
        <w:t>-</w:t>
      </w:r>
      <w:r w:rsidRPr="009214BE">
        <w:rPr>
          <w:rtl/>
        </w:rPr>
        <w:t>הספר ואינם נמצאים במסגרות חינוכיות כמתחייב מחוק חינוך חובה במדינת 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 פיתח אבחנה בין נשירה גלויה לנשירה סמויה. נשירה סמויה מתייחסת</w:t>
      </w:r>
      <w:r w:rsidR="00515A37">
        <w:rPr>
          <w:rtl/>
        </w:rPr>
        <w:t xml:space="preserve"> </w:t>
      </w:r>
      <w:r w:rsidRPr="009214BE">
        <w:rPr>
          <w:rtl/>
        </w:rPr>
        <w:t>לילדים שמגיעים לבתי</w:t>
      </w:r>
      <w:r w:rsidR="00515A37">
        <w:rPr>
          <w:rtl/>
        </w:rPr>
        <w:t>-</w:t>
      </w:r>
      <w:r w:rsidRPr="009214BE">
        <w:rPr>
          <w:rtl/>
        </w:rPr>
        <w:t>הספר ועולים כיתות בלי שהם לומדים באמת.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נכונות הידיעות האמורות?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בידי השר נתונים מדויקים על הנשירה הסמויה?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אילו אמצעים יינקטו למנוע את התופעה האמורה?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1. שיעורי הלמידה בחינוך היסודי בישראל מגיעים ל</w:t>
      </w:r>
      <w:r w:rsidR="00515A37">
        <w:rPr>
          <w:rtl/>
        </w:rPr>
        <w:t>-</w:t>
      </w:r>
      <w:r w:rsidR="00515A37" w:rsidRPr="009214BE">
        <w:rPr>
          <w:rtl/>
        </w:rPr>
        <w:t>99</w:t>
      </w:r>
      <w:r w:rsidR="00515A37">
        <w:rPr>
          <w:rtl/>
        </w:rPr>
        <w:t>%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בכיתות</w:t>
      </w:r>
      <w:r w:rsidR="00515A37">
        <w:rPr>
          <w:rtl/>
        </w:rPr>
        <w:t xml:space="preserve"> </w:t>
      </w:r>
      <w:r w:rsidRPr="009214BE">
        <w:rPr>
          <w:rtl/>
        </w:rPr>
        <w:t>ט'</w:t>
      </w:r>
      <w:r w:rsidR="00515A37">
        <w:rPr>
          <w:rtl/>
        </w:rPr>
        <w:t>–</w:t>
      </w:r>
      <w:r w:rsidRPr="009214BE">
        <w:rPr>
          <w:rtl/>
        </w:rPr>
        <w:t>י"ב</w:t>
      </w:r>
      <w:r w:rsidR="00515A37">
        <w:rPr>
          <w:rtl/>
        </w:rPr>
        <w:t xml:space="preserve"> </w:t>
      </w:r>
      <w:r w:rsidRPr="009214BE">
        <w:rPr>
          <w:rtl/>
        </w:rPr>
        <w:t>נפלטים</w:t>
      </w:r>
      <w:r w:rsidR="00515A37">
        <w:rPr>
          <w:rtl/>
        </w:rPr>
        <w:t xml:space="preserve"> </w:t>
      </w:r>
      <w:r w:rsidRPr="009214BE">
        <w:rPr>
          <w:rtl/>
        </w:rPr>
        <w:t>מדי</w:t>
      </w:r>
      <w:r w:rsidR="00515A37">
        <w:rPr>
          <w:rtl/>
        </w:rPr>
        <w:t xml:space="preserve"> </w:t>
      </w:r>
      <w:r w:rsidRPr="009214BE">
        <w:rPr>
          <w:rtl/>
        </w:rPr>
        <w:t>שנה כ</w:t>
      </w:r>
      <w:r w:rsidR="00515A37">
        <w:rPr>
          <w:rtl/>
        </w:rPr>
        <w:t>-</w:t>
      </w:r>
      <w:r w:rsidRPr="009214BE">
        <w:rPr>
          <w:rtl/>
        </w:rPr>
        <w:t>15,000 תלמידים, והמערכת שוקדת לצמצם את</w:t>
      </w:r>
      <w:r w:rsidR="00515A37">
        <w:rPr>
          <w:rtl/>
        </w:rPr>
        <w:t xml:space="preserve"> </w:t>
      </w:r>
      <w:r w:rsidRPr="009214BE">
        <w:rPr>
          <w:rtl/>
        </w:rPr>
        <w:t>ממדי התופעה.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</w:t>
      </w:r>
      <w:r w:rsidR="00515A37">
        <w:rPr>
          <w:rtl/>
        </w:rPr>
        <w:t>-</w:t>
      </w:r>
      <w:r w:rsidRPr="009214BE">
        <w:rPr>
          <w:rtl/>
        </w:rPr>
        <w:t>10,500</w:t>
      </w:r>
      <w:r w:rsidR="00515A37">
        <w:rPr>
          <w:rtl/>
        </w:rPr>
        <w:t xml:space="preserve"> </w:t>
      </w:r>
      <w:r w:rsidRPr="009214BE">
        <w:rPr>
          <w:rtl/>
        </w:rPr>
        <w:t>תלמידים</w:t>
      </w:r>
      <w:r w:rsidR="00515A37">
        <w:rPr>
          <w:rtl/>
        </w:rPr>
        <w:t xml:space="preserve"> </w:t>
      </w:r>
      <w:r w:rsidRPr="009214BE">
        <w:rPr>
          <w:rtl/>
        </w:rPr>
        <w:t>מועמדים</w:t>
      </w:r>
      <w:r w:rsidR="00515A37">
        <w:rPr>
          <w:rtl/>
        </w:rPr>
        <w:t xml:space="preserve"> </w:t>
      </w:r>
      <w:r w:rsidRPr="009214BE">
        <w:rPr>
          <w:rtl/>
        </w:rPr>
        <w:t>לנשירה</w:t>
      </w:r>
      <w:r w:rsidR="00515A37">
        <w:rPr>
          <w:rtl/>
        </w:rPr>
        <w:t xml:space="preserve"> </w:t>
      </w:r>
      <w:r w:rsidRPr="009214BE">
        <w:rPr>
          <w:rtl/>
        </w:rPr>
        <w:t>מכיתות</w:t>
      </w:r>
      <w:r w:rsidR="00515A37">
        <w:rPr>
          <w:rtl/>
        </w:rPr>
        <w:t xml:space="preserve"> </w:t>
      </w:r>
      <w:r w:rsidRPr="009214BE">
        <w:rPr>
          <w:rtl/>
        </w:rPr>
        <w:t>ז'</w:t>
      </w:r>
      <w:r w:rsidR="00515A37">
        <w:rPr>
          <w:rtl/>
        </w:rPr>
        <w:t>–</w:t>
      </w:r>
      <w:r w:rsidRPr="009214BE">
        <w:rPr>
          <w:rtl/>
        </w:rPr>
        <w:t>י'</w:t>
      </w:r>
      <w:r w:rsidR="00515A37">
        <w:rPr>
          <w:rtl/>
        </w:rPr>
        <w:t xml:space="preserve"> </w:t>
      </w:r>
      <w:r w:rsidRPr="009214BE">
        <w:rPr>
          <w:rtl/>
        </w:rPr>
        <w:t>טופלו ונמנעה נשירתם של</w:t>
      </w:r>
      <w:r w:rsidR="00515A37">
        <w:rPr>
          <w:rtl/>
        </w:rPr>
        <w:t xml:space="preserve"> </w:t>
      </w:r>
      <w:r w:rsidR="00515A37" w:rsidRPr="009214BE">
        <w:rPr>
          <w:rtl/>
        </w:rPr>
        <w:t>92</w:t>
      </w:r>
      <w:r w:rsidR="00515A37">
        <w:rPr>
          <w:rtl/>
        </w:rPr>
        <w:t>%</w:t>
      </w:r>
      <w:r w:rsidRPr="009214BE">
        <w:rPr>
          <w:rtl/>
        </w:rPr>
        <w:t xml:space="preserve"> מהם.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ממשיך</w:t>
      </w:r>
      <w:r w:rsidR="00515A37">
        <w:rPr>
          <w:rtl/>
        </w:rPr>
        <w:t xml:space="preserve"> </w:t>
      </w:r>
      <w:r w:rsidRPr="009214BE">
        <w:rPr>
          <w:rtl/>
        </w:rPr>
        <w:t>במאמציו</w:t>
      </w:r>
      <w:r w:rsidR="00515A37">
        <w:rPr>
          <w:rtl/>
        </w:rPr>
        <w:t xml:space="preserve"> </w:t>
      </w:r>
      <w:r w:rsidRPr="009214BE">
        <w:rPr>
          <w:rtl/>
        </w:rPr>
        <w:t>לאתר בצורה יסודית ומעמיקה את הנושרים, על מנת להגיע</w:t>
      </w:r>
      <w:r w:rsidR="00515A37">
        <w:rPr>
          <w:rtl/>
        </w:rPr>
        <w:t xml:space="preserve"> </w:t>
      </w:r>
      <w:r w:rsidRPr="009214BE">
        <w:rPr>
          <w:rtl/>
        </w:rPr>
        <w:t>לדיוק מרבי בנתונים האמורים ולפעול לצמצום התופעה.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נשירה</w:t>
      </w:r>
      <w:r w:rsidR="00515A37">
        <w:rPr>
          <w:rtl/>
        </w:rPr>
        <w:t xml:space="preserve"> </w:t>
      </w:r>
      <w:r w:rsidRPr="009214BE">
        <w:rPr>
          <w:rtl/>
        </w:rPr>
        <w:t>סמויה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תופעה מורכבת ולא ניתן לדבר על נתונים מדויקים. כל מאמצי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בתחום</w:t>
      </w:r>
      <w:r w:rsidR="00515A37">
        <w:rPr>
          <w:rtl/>
        </w:rPr>
        <w:t xml:space="preserve"> </w:t>
      </w:r>
      <w:r w:rsidRPr="009214BE">
        <w:rPr>
          <w:rtl/>
        </w:rPr>
        <w:t>קידום ההישגים הלימודיים בקרב אוכלוסיות חלשות הם דרכים להתמודד עם</w:t>
      </w:r>
      <w:r w:rsidR="00515A37">
        <w:rPr>
          <w:rtl/>
        </w:rPr>
        <w:t xml:space="preserve"> </w:t>
      </w:r>
      <w:r w:rsidRPr="009214BE">
        <w:rPr>
          <w:rtl/>
        </w:rPr>
        <w:t>תופעה זו.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עומד</w:t>
      </w:r>
      <w:r w:rsidR="00515A37">
        <w:rPr>
          <w:rtl/>
        </w:rPr>
        <w:t xml:space="preserve"> </w:t>
      </w:r>
      <w:r w:rsidRPr="009214BE">
        <w:rPr>
          <w:rtl/>
        </w:rPr>
        <w:t>לפתח</w:t>
      </w:r>
      <w:r w:rsidR="00515A37">
        <w:rPr>
          <w:rtl/>
        </w:rPr>
        <w:t xml:space="preserve"> </w:t>
      </w:r>
      <w:r w:rsidRPr="009214BE">
        <w:rPr>
          <w:rtl/>
        </w:rPr>
        <w:t>תוכנית מתווה ארגוני למערך הביקור הסדיר על מנת לייעל את</w:t>
      </w:r>
      <w:r w:rsidR="00515A37">
        <w:rPr>
          <w:rtl/>
        </w:rPr>
        <w:t xml:space="preserve"> </w:t>
      </w:r>
      <w:r w:rsidRPr="009214BE">
        <w:rPr>
          <w:rtl/>
        </w:rPr>
        <w:t>מערך האיתור והטיפול גם יחד.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3" w:name="_Toc457721992"/>
      <w:r w:rsidRPr="00515A37">
        <w:rPr>
          <w:rtl/>
        </w:rPr>
        <w:t>קבלת סטודנטים ערבים למכללת בית</w:t>
      </w:r>
      <w:r>
        <w:rPr>
          <w:rtl/>
        </w:rPr>
        <w:t>-</w:t>
      </w:r>
      <w:r w:rsidRPr="00515A37">
        <w:rPr>
          <w:rtl/>
        </w:rPr>
        <w:t>ברל</w:t>
      </w:r>
      <w:bookmarkEnd w:id="23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ט' אלסאנע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מכללת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ברל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המכללה היחידה באזור המשולש שלומדים בה סטודנטים ערבים</w:t>
      </w:r>
      <w:r w:rsidR="00515A37">
        <w:rPr>
          <w:rtl/>
        </w:rPr>
        <w:t xml:space="preserve"> </w:t>
      </w:r>
      <w:r w:rsidRPr="009214BE">
        <w:rPr>
          <w:rtl/>
        </w:rPr>
        <w:t>רבים בגלל קרבת המקום לאוכלוסייה הערבית.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לאחרונה</w:t>
      </w:r>
      <w:r w:rsidR="00515A37">
        <w:rPr>
          <w:rtl/>
        </w:rPr>
        <w:t xml:space="preserve"> </w:t>
      </w:r>
      <w:r w:rsidRPr="009214BE">
        <w:rPr>
          <w:rtl/>
        </w:rPr>
        <w:t>חל</w:t>
      </w:r>
      <w:r w:rsidR="00515A37">
        <w:rPr>
          <w:rtl/>
        </w:rPr>
        <w:t xml:space="preserve"> </w:t>
      </w:r>
      <w:r w:rsidRPr="009214BE">
        <w:rPr>
          <w:rtl/>
        </w:rPr>
        <w:t>שינוי</w:t>
      </w:r>
      <w:r w:rsidR="00515A37">
        <w:rPr>
          <w:rtl/>
        </w:rPr>
        <w:t xml:space="preserve"> </w:t>
      </w:r>
      <w:r w:rsidRPr="009214BE">
        <w:rPr>
          <w:rtl/>
        </w:rPr>
        <w:t>בתנאי</w:t>
      </w:r>
      <w:r w:rsidR="00515A37">
        <w:rPr>
          <w:rtl/>
        </w:rPr>
        <w:t xml:space="preserve"> </w:t>
      </w:r>
      <w:r w:rsidRPr="009214BE">
        <w:rPr>
          <w:rtl/>
        </w:rPr>
        <w:t>קבלת</w:t>
      </w:r>
      <w:r w:rsidR="00515A37">
        <w:rPr>
          <w:rtl/>
        </w:rPr>
        <w:t xml:space="preserve"> </w:t>
      </w:r>
      <w:r w:rsidRPr="009214BE">
        <w:rPr>
          <w:rtl/>
        </w:rPr>
        <w:t>הסטודנטים הערבים למכללה, והם שונים וקשים</w:t>
      </w:r>
      <w:r w:rsidR="00515A37">
        <w:rPr>
          <w:rtl/>
        </w:rPr>
        <w:t xml:space="preserve"> </w:t>
      </w:r>
      <w:r w:rsidRPr="009214BE">
        <w:rPr>
          <w:rtl/>
        </w:rPr>
        <w:t>יותר מתנאי הקבלה בשאר האוניברסיטאות.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המכללה</w:t>
      </w:r>
      <w:r w:rsidR="00515A37">
        <w:rPr>
          <w:rtl/>
        </w:rPr>
        <w:t xml:space="preserve"> </w:t>
      </w:r>
      <w:r w:rsidRPr="009214BE">
        <w:rPr>
          <w:rtl/>
        </w:rPr>
        <w:t>מבקשת מהסטודנטים הערבים לעמוד בתנאי חמש יחידות לימוד בשפה העברית,</w:t>
      </w:r>
      <w:r w:rsidR="00515A37">
        <w:rPr>
          <w:rtl/>
        </w:rPr>
        <w:t xml:space="preserve"> </w:t>
      </w:r>
      <w:r w:rsidRPr="009214BE">
        <w:rPr>
          <w:rtl/>
        </w:rPr>
        <w:t>בציון ממוצע 80, כאשר מהסטודנט היהודי מבקשים שתי יחידות לימוד בציון ממוצע 65.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הנתונים האלה נכונים?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כן</w:t>
      </w:r>
      <w:r w:rsidR="00515A37">
        <w:rPr>
          <w:rtl/>
        </w:rPr>
        <w:t xml:space="preserve"> – </w:t>
      </w:r>
      <w:r w:rsidRPr="009214BE">
        <w:rPr>
          <w:rtl/>
        </w:rPr>
        <w:t>מדוע שינתה המכללה והקשתה את תנאי הקבלה של הסטודנטים הערבים</w:t>
      </w:r>
      <w:r w:rsidR="00515A37">
        <w:rPr>
          <w:rtl/>
        </w:rPr>
        <w:t xml:space="preserve"> </w:t>
      </w:r>
      <w:r w:rsidRPr="009214BE">
        <w:rPr>
          <w:rtl/>
        </w:rPr>
        <w:t>בלבד?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מתנים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הקבלה בחמש יחידות לימוד, אף שברוב בתי</w:t>
      </w:r>
      <w:r w:rsidR="00515A37">
        <w:rPr>
          <w:rtl/>
        </w:rPr>
        <w:t>-</w:t>
      </w:r>
      <w:r w:rsidRPr="009214BE">
        <w:rPr>
          <w:rtl/>
        </w:rPr>
        <w:t>ספר הערביים לא</w:t>
      </w:r>
      <w:r w:rsidR="00515A37">
        <w:rPr>
          <w:rtl/>
        </w:rPr>
        <w:t xml:space="preserve"> </w:t>
      </w:r>
      <w:r w:rsidRPr="009214BE">
        <w:rPr>
          <w:rtl/>
        </w:rPr>
        <w:t>מלמדים חמש יחידות?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למה</w:t>
      </w:r>
      <w:r w:rsidR="00515A37">
        <w:rPr>
          <w:rtl/>
        </w:rPr>
        <w:t xml:space="preserve"> </w:t>
      </w:r>
      <w:r w:rsidRPr="009214BE">
        <w:rPr>
          <w:rtl/>
        </w:rPr>
        <w:t>דוחים</w:t>
      </w:r>
      <w:r w:rsidR="00515A37">
        <w:rPr>
          <w:rtl/>
        </w:rPr>
        <w:t xml:space="preserve"> </w:t>
      </w:r>
      <w:r w:rsidRPr="009214BE">
        <w:rPr>
          <w:rtl/>
        </w:rPr>
        <w:t>סטודנטים</w:t>
      </w:r>
      <w:r w:rsidR="00515A37">
        <w:rPr>
          <w:rtl/>
        </w:rPr>
        <w:t xml:space="preserve"> </w:t>
      </w:r>
      <w:r w:rsidRPr="009214BE">
        <w:rPr>
          <w:rtl/>
        </w:rPr>
        <w:t>שנרשמו</w:t>
      </w:r>
      <w:r w:rsidR="00515A37">
        <w:rPr>
          <w:rtl/>
        </w:rPr>
        <w:t xml:space="preserve"> </w:t>
      </w:r>
      <w:r w:rsidRPr="009214BE">
        <w:rPr>
          <w:rtl/>
        </w:rPr>
        <w:t>למקצועות כימיה, ערבית, חקלאות, מתמטיקה</w:t>
      </w:r>
      <w:r w:rsidR="00515A37">
        <w:rPr>
          <w:rtl/>
        </w:rPr>
        <w:t xml:space="preserve"> </w:t>
      </w:r>
      <w:r w:rsidRPr="009214BE">
        <w:rPr>
          <w:rtl/>
        </w:rPr>
        <w:t>ומחשבים, שאינם זקוקים ליחידה החמישית בשפה העברית?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2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חלו</w:t>
      </w:r>
      <w:r w:rsidR="00515A37">
        <w:rPr>
          <w:rtl/>
        </w:rPr>
        <w:t xml:space="preserve"> </w:t>
      </w:r>
      <w:r w:rsidRPr="009214BE">
        <w:rPr>
          <w:rtl/>
        </w:rPr>
        <w:t>לאחרונה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שינויים בתנאי הקבלה של סטודנטים ערבים למכללת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ברל.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במכון</w:t>
      </w:r>
      <w:r w:rsidR="00515A37">
        <w:rPr>
          <w:rtl/>
        </w:rPr>
        <w:t xml:space="preserve"> </w:t>
      </w:r>
      <w:r w:rsidRPr="009214BE">
        <w:rPr>
          <w:rtl/>
        </w:rPr>
        <w:t>להכשרת מורים ערבים במכללת בית</w:t>
      </w:r>
      <w:r w:rsidR="00515A37">
        <w:rPr>
          <w:rtl/>
        </w:rPr>
        <w:t>-</w:t>
      </w:r>
      <w:r w:rsidRPr="009214BE">
        <w:rPr>
          <w:rtl/>
        </w:rPr>
        <w:t>ברל מתקבלים סטודנטים לפי הקריטריונים</w:t>
      </w:r>
      <w:r w:rsidR="00515A37">
        <w:rPr>
          <w:rtl/>
        </w:rPr>
        <w:t xml:space="preserve"> </w:t>
      </w:r>
      <w:r w:rsidRPr="009214BE">
        <w:rPr>
          <w:rtl/>
        </w:rPr>
        <w:t>המקובלים</w:t>
      </w:r>
      <w:r w:rsidR="00515A37">
        <w:rPr>
          <w:rtl/>
        </w:rPr>
        <w:t xml:space="preserve"> </w:t>
      </w:r>
      <w:r w:rsidRPr="009214BE">
        <w:rPr>
          <w:rtl/>
        </w:rPr>
        <w:t>של ממוצע ציוני הבגרות וההצלחה במבחן הסף. מדי שנה מתקבלים במכון כ</w:t>
      </w:r>
      <w:r w:rsidR="00515A37">
        <w:rPr>
          <w:rtl/>
        </w:rPr>
        <w:t>-</w:t>
      </w:r>
      <w:r w:rsidRPr="009214BE">
        <w:rPr>
          <w:rtl/>
        </w:rPr>
        <w:t>100</w:t>
      </w:r>
      <w:r w:rsidR="00515A37">
        <w:rPr>
          <w:rtl/>
        </w:rPr>
        <w:t xml:space="preserve"> </w:t>
      </w:r>
      <w:r w:rsidRPr="009214BE">
        <w:rPr>
          <w:rtl/>
        </w:rPr>
        <w:t>סטודנטים,</w:t>
      </w:r>
      <w:r w:rsidR="00515A37">
        <w:rPr>
          <w:rtl/>
        </w:rPr>
        <w:t xml:space="preserve"> </w:t>
      </w:r>
      <w:r w:rsidRPr="009214BE">
        <w:rPr>
          <w:rtl/>
        </w:rPr>
        <w:t>לפי</w:t>
      </w:r>
      <w:r w:rsidR="00515A37">
        <w:rPr>
          <w:rtl/>
        </w:rPr>
        <w:t xml:space="preserve"> </w:t>
      </w:r>
      <w:r w:rsidRPr="009214BE">
        <w:rPr>
          <w:rtl/>
        </w:rPr>
        <w:t>צורכי</w:t>
      </w:r>
      <w:r w:rsidR="00515A37">
        <w:rPr>
          <w:rtl/>
        </w:rPr>
        <w:t xml:space="preserve"> </w:t>
      </w:r>
      <w:r w:rsidRPr="009214BE">
        <w:rPr>
          <w:rtl/>
        </w:rPr>
        <w:t>מערכת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במגזר</w:t>
      </w:r>
      <w:r w:rsidR="00515A37">
        <w:rPr>
          <w:rtl/>
        </w:rPr>
        <w:t xml:space="preserve"> </w:t>
      </w:r>
      <w:r w:rsidRPr="009214BE">
        <w:rPr>
          <w:rtl/>
        </w:rPr>
        <w:t>הערבי.</w:t>
      </w:r>
      <w:r w:rsidR="00515A37">
        <w:rPr>
          <w:rtl/>
        </w:rPr>
        <w:t xml:space="preserve"> </w:t>
      </w:r>
      <w:r w:rsidRPr="009214BE">
        <w:rPr>
          <w:rtl/>
        </w:rPr>
        <w:t>במסלולים העבריים של מכללת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ברל</w:t>
      </w:r>
      <w:r w:rsidR="00515A37">
        <w:rPr>
          <w:rtl/>
        </w:rPr>
        <w:t xml:space="preserve"> </w:t>
      </w:r>
      <w:r w:rsidRPr="009214BE">
        <w:rPr>
          <w:rtl/>
        </w:rPr>
        <w:t>קיימים</w:t>
      </w:r>
      <w:r w:rsidR="00515A37">
        <w:rPr>
          <w:rtl/>
        </w:rPr>
        <w:t xml:space="preserve"> </w:t>
      </w:r>
      <w:r w:rsidRPr="009214BE">
        <w:rPr>
          <w:rtl/>
        </w:rPr>
        <w:t>תנאי הקבלה, שנקבעו עוד לפני שלוש שנים בחוזר מנכ"ל ומחייבים 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המכללות,</w:t>
      </w:r>
      <w:r w:rsidR="00515A37">
        <w:rPr>
          <w:rtl/>
        </w:rPr>
        <w:t xml:space="preserve"> </w:t>
      </w:r>
      <w:r w:rsidRPr="009214BE">
        <w:rPr>
          <w:rtl/>
        </w:rPr>
        <w:t>ולפיהם</w:t>
      </w:r>
      <w:r w:rsidR="00515A37">
        <w:rPr>
          <w:rtl/>
        </w:rPr>
        <w:t xml:space="preserve"> </w:t>
      </w:r>
      <w:r w:rsidRPr="009214BE">
        <w:rPr>
          <w:rtl/>
        </w:rPr>
        <w:t>כל סטודנט בוגר תיכון ששפת ההוראה בו היא ערבית צריך להציג</w:t>
      </w:r>
      <w:r w:rsidR="00515A37">
        <w:rPr>
          <w:rtl/>
        </w:rPr>
        <w:t xml:space="preserve"> </w:t>
      </w:r>
      <w:r w:rsidRPr="009214BE">
        <w:rPr>
          <w:rtl/>
        </w:rPr>
        <w:t>ציון 8 בחמש יחידות בשפה העברית, אם ברצונו להתמחות במסלול הקיים הן במוסדות ששפת</w:t>
      </w:r>
      <w:r w:rsidR="00515A37">
        <w:rPr>
          <w:rtl/>
        </w:rPr>
        <w:t xml:space="preserve"> </w:t>
      </w:r>
      <w:r w:rsidRPr="009214BE">
        <w:rPr>
          <w:rtl/>
        </w:rPr>
        <w:t>ההוראה בהן היא עברית והן במוסדות ששפת ההוראה בהן ערבית.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זאת,</w:t>
      </w:r>
      <w:r w:rsidR="00515A37">
        <w:rPr>
          <w:rtl/>
        </w:rPr>
        <w:t xml:space="preserve"> </w:t>
      </w:r>
      <w:r w:rsidRPr="009214BE">
        <w:rPr>
          <w:rtl/>
        </w:rPr>
        <w:t>בדעת משרד החינוך לבטל את חוזר המנכ"ל האמור, ולהוציא במקומו חוזר</w:t>
      </w:r>
      <w:r w:rsidR="00515A37">
        <w:rPr>
          <w:rtl/>
        </w:rPr>
        <w:t xml:space="preserve"> </w:t>
      </w:r>
      <w:r w:rsidRPr="009214BE">
        <w:rPr>
          <w:rtl/>
        </w:rPr>
        <w:t>מנכ"ל אחר אשר יתייחס לכל המועמדים למכללות להוראה אשר שפת ההוראה בהן היא עברית.</w:t>
      </w:r>
      <w:r w:rsidR="00515A37">
        <w:rPr>
          <w:rtl/>
        </w:rPr>
        <w:t xml:space="preserve"> </w:t>
      </w:r>
      <w:r w:rsidRPr="009214BE">
        <w:rPr>
          <w:rtl/>
        </w:rPr>
        <w:t>לכל</w:t>
      </w:r>
      <w:r w:rsidR="00515A37">
        <w:rPr>
          <w:rtl/>
        </w:rPr>
        <w:t xml:space="preserve"> </w:t>
      </w:r>
      <w:r w:rsidRPr="009214BE">
        <w:rPr>
          <w:rtl/>
        </w:rPr>
        <w:t>המועמדים</w:t>
      </w:r>
      <w:r w:rsidR="00515A37">
        <w:rPr>
          <w:rtl/>
        </w:rPr>
        <w:t xml:space="preserve"> </w:t>
      </w:r>
      <w:r w:rsidRPr="009214BE">
        <w:rPr>
          <w:rtl/>
        </w:rPr>
        <w:t>בוגרי</w:t>
      </w:r>
      <w:r w:rsidR="00515A37">
        <w:rPr>
          <w:rtl/>
        </w:rPr>
        <w:t xml:space="preserve"> </w:t>
      </w:r>
      <w:r w:rsidRPr="009214BE">
        <w:rPr>
          <w:rtl/>
        </w:rPr>
        <w:t>תיכון</w:t>
      </w:r>
      <w:r w:rsidR="00515A37">
        <w:rPr>
          <w:rtl/>
        </w:rPr>
        <w:t xml:space="preserve"> </w:t>
      </w:r>
      <w:r w:rsidRPr="009214BE">
        <w:rPr>
          <w:rtl/>
        </w:rPr>
        <w:t>ששפת ההוראה בהם אינה עברית יהיה דין אחד, אם במבחן</w:t>
      </w:r>
      <w:r w:rsidR="00515A37">
        <w:rPr>
          <w:rtl/>
        </w:rPr>
        <w:t xml:space="preserve"> </w:t>
      </w:r>
      <w:r w:rsidRPr="009214BE">
        <w:rPr>
          <w:rtl/>
        </w:rPr>
        <w:t>קבלה לבחינת רמתם בשפה העברית ואם בדרך אחרת.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תנאים</w:t>
      </w:r>
      <w:r w:rsidR="00515A37">
        <w:rPr>
          <w:rtl/>
        </w:rPr>
        <w:t xml:space="preserve"> </w:t>
      </w: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נקבעו</w:t>
      </w:r>
      <w:r w:rsidR="00515A37">
        <w:rPr>
          <w:rtl/>
        </w:rPr>
        <w:t xml:space="preserve"> </w:t>
      </w: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דיונים והתייעצות עם מומחים, כדי להבטיח קליטה</w:t>
      </w:r>
      <w:r w:rsidR="00515A37">
        <w:rPr>
          <w:rtl/>
        </w:rPr>
        <w:t xml:space="preserve"> </w:t>
      </w:r>
      <w:r w:rsidRPr="009214BE">
        <w:rPr>
          <w:rtl/>
        </w:rPr>
        <w:t>טובה</w:t>
      </w:r>
      <w:r w:rsidR="00515A37">
        <w:rPr>
          <w:rtl/>
        </w:rPr>
        <w:t xml:space="preserve"> </w:t>
      </w:r>
      <w:r w:rsidRPr="009214BE">
        <w:rPr>
          <w:rtl/>
        </w:rPr>
        <w:t>יותר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הידע</w:t>
      </w:r>
      <w:r w:rsidR="00515A37">
        <w:rPr>
          <w:rtl/>
        </w:rPr>
        <w:t xml:space="preserve"> </w:t>
      </w:r>
      <w:r w:rsidRPr="009214BE">
        <w:rPr>
          <w:rtl/>
        </w:rPr>
        <w:t>הדיסציפלינרי</w:t>
      </w:r>
      <w:r w:rsidR="00515A37">
        <w:rPr>
          <w:rtl/>
        </w:rPr>
        <w:t xml:space="preserve"> </w:t>
      </w:r>
      <w:r w:rsidRPr="009214BE">
        <w:rPr>
          <w:rtl/>
        </w:rPr>
        <w:t>והפדגוגי</w:t>
      </w:r>
      <w:r w:rsidR="00515A37">
        <w:rPr>
          <w:rtl/>
        </w:rPr>
        <w:t xml:space="preserve"> </w:t>
      </w:r>
      <w:r w:rsidRPr="009214BE">
        <w:rPr>
          <w:rtl/>
        </w:rPr>
        <w:t>ויכולת</w:t>
      </w:r>
      <w:r w:rsidR="00515A37">
        <w:rPr>
          <w:rtl/>
        </w:rPr>
        <w:t xml:space="preserve"> </w:t>
      </w:r>
      <w:r w:rsidRPr="009214BE">
        <w:rPr>
          <w:rtl/>
        </w:rPr>
        <w:t>הוראה בשפה העברית במסגרת</w:t>
      </w:r>
      <w:r w:rsidR="00515A37">
        <w:rPr>
          <w:rtl/>
        </w:rPr>
        <w:t xml:space="preserve"> </w:t>
      </w:r>
      <w:r w:rsidRPr="009214BE">
        <w:rPr>
          <w:rtl/>
        </w:rPr>
        <w:t>ההתנסות</w:t>
      </w:r>
      <w:r w:rsidR="00515A37">
        <w:rPr>
          <w:rtl/>
        </w:rPr>
        <w:t xml:space="preserve"> </w:t>
      </w:r>
      <w:r w:rsidRPr="009214BE">
        <w:rPr>
          <w:rtl/>
        </w:rPr>
        <w:t>המעשית.</w:t>
      </w:r>
      <w:r w:rsidR="00515A37">
        <w:rPr>
          <w:rtl/>
        </w:rPr>
        <w:t xml:space="preserve">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דרישות מחמירות לגבי השפה אין סיכוי לאינטרקציה סבירה עם</w:t>
      </w:r>
      <w:r w:rsidR="00515A37">
        <w:rPr>
          <w:rtl/>
        </w:rPr>
        <w:t xml:space="preserve"> </w:t>
      </w:r>
      <w:r w:rsidRPr="009214BE">
        <w:rPr>
          <w:rtl/>
        </w:rPr>
        <w:t>תלמידים בעבודה המעשית, המהווה את המרכיב החשוב ביותר בהכשרה להוראה.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זאת,</w:t>
      </w:r>
      <w:r w:rsidR="00515A37">
        <w:rPr>
          <w:rtl/>
        </w:rPr>
        <w:t xml:space="preserve"> </w:t>
      </w:r>
      <w:r w:rsidRPr="009214BE">
        <w:rPr>
          <w:rtl/>
        </w:rPr>
        <w:t>קיימת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חריגים בראשות מנהל האגף להכשרה והשתלמות הרשאי לאשר</w:t>
      </w:r>
      <w:r w:rsidR="00515A37">
        <w:rPr>
          <w:rtl/>
        </w:rPr>
        <w:t xml:space="preserve"> </w:t>
      </w:r>
      <w:r w:rsidRPr="009214BE">
        <w:rPr>
          <w:rtl/>
        </w:rPr>
        <w:t>קבלת</w:t>
      </w:r>
      <w:r w:rsidR="00515A37">
        <w:rPr>
          <w:rtl/>
        </w:rPr>
        <w:t xml:space="preserve"> </w:t>
      </w:r>
      <w:r w:rsidRPr="009214BE">
        <w:rPr>
          <w:rtl/>
        </w:rPr>
        <w:t>תלמידים</w:t>
      </w:r>
      <w:r w:rsidR="00515A37">
        <w:rPr>
          <w:rtl/>
        </w:rPr>
        <w:t xml:space="preserve"> </w:t>
      </w:r>
      <w:r w:rsidRPr="009214BE">
        <w:rPr>
          <w:rtl/>
        </w:rPr>
        <w:t>שלמדו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ארבע יחידות, בתנאי שיתר תנאי הקבלה </w:t>
      </w:r>
      <w:r w:rsidR="00515A37">
        <w:rPr>
          <w:rtl/>
        </w:rPr>
        <w:t>–</w:t>
      </w:r>
      <w:r w:rsidRPr="009214BE">
        <w:rPr>
          <w:rtl/>
        </w:rPr>
        <w:t xml:space="preserve"> מבחן סף וריאיון</w:t>
      </w:r>
      <w:r w:rsidR="00515A37">
        <w:rPr>
          <w:rtl/>
        </w:rPr>
        <w:t xml:space="preserve"> </w:t>
      </w:r>
      <w:r w:rsidRPr="009214BE">
        <w:rPr>
          <w:rtl/>
        </w:rPr>
        <w:t>אישי</w:t>
      </w:r>
      <w:r w:rsidR="00515A37">
        <w:rPr>
          <w:rtl/>
        </w:rPr>
        <w:t xml:space="preserve"> –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טובים.</w:t>
      </w:r>
      <w:r w:rsidR="00515A37">
        <w:rPr>
          <w:rtl/>
        </w:rPr>
        <w:t xml:space="preserve"> </w:t>
      </w:r>
      <w:r w:rsidRPr="009214BE">
        <w:rPr>
          <w:rtl/>
        </w:rPr>
        <w:t>התלמיד מתחייב להשלים את היחידה החמישית במהלך שנת הלימודים</w:t>
      </w:r>
      <w:r w:rsidR="00515A37">
        <w:rPr>
          <w:rtl/>
        </w:rPr>
        <w:t xml:space="preserve"> </w:t>
      </w:r>
      <w:r w:rsidRPr="009214BE">
        <w:rPr>
          <w:rtl/>
        </w:rPr>
        <w:t>הראשונה.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מאחר</w:t>
      </w:r>
      <w:r w:rsidR="00515A37">
        <w:rPr>
          <w:rtl/>
        </w:rPr>
        <w:t xml:space="preserve"> </w:t>
      </w:r>
      <w:r w:rsidRPr="009214BE">
        <w:rPr>
          <w:rtl/>
        </w:rPr>
        <w:t>שתעודת</w:t>
      </w:r>
      <w:r w:rsidR="00515A37">
        <w:rPr>
          <w:rtl/>
        </w:rPr>
        <w:t xml:space="preserve"> </w:t>
      </w:r>
      <w:r w:rsidRPr="009214BE">
        <w:rPr>
          <w:rtl/>
        </w:rPr>
        <w:t>בגרות</w:t>
      </w:r>
      <w:r w:rsidR="00515A37">
        <w:rPr>
          <w:rtl/>
        </w:rPr>
        <w:t xml:space="preserve"> </w:t>
      </w:r>
      <w:r w:rsidRPr="009214BE">
        <w:rPr>
          <w:rtl/>
        </w:rPr>
        <w:t>ברמת</w:t>
      </w:r>
      <w:r w:rsidR="00515A37">
        <w:rPr>
          <w:rtl/>
        </w:rPr>
        <w:t xml:space="preserve"> </w:t>
      </w:r>
      <w:r w:rsidRPr="009214BE">
        <w:rPr>
          <w:rtl/>
        </w:rPr>
        <w:t>ארבע</w:t>
      </w:r>
      <w:r w:rsidR="00515A37">
        <w:rPr>
          <w:rtl/>
        </w:rPr>
        <w:t xml:space="preserve"> </w:t>
      </w:r>
      <w:r w:rsidRPr="009214BE">
        <w:rPr>
          <w:rtl/>
        </w:rPr>
        <w:t>יחידות לימוד בעברית נפוצה מאוד בבתי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הערביים, נקלטו בדרך זו סטודנטים רבים ועשרות מהם גם במכללת בית</w:t>
      </w:r>
      <w:r w:rsidR="00515A37">
        <w:rPr>
          <w:rtl/>
        </w:rPr>
        <w:t>-</w:t>
      </w:r>
      <w:r w:rsidRPr="009214BE">
        <w:rPr>
          <w:rtl/>
        </w:rPr>
        <w:t>ברל.</w:t>
      </w:r>
    </w:p>
    <w:p w:rsidR="00515A37" w:rsidRDefault="00515A37" w:rsidP="00515A37">
      <w:pPr>
        <w:rPr>
          <w:rtl/>
        </w:rPr>
      </w:pPr>
    </w:p>
    <w:p w:rsidR="00515A37" w:rsidRDefault="009214BE" w:rsidP="00B91026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הסטודנטים</w:t>
      </w:r>
      <w:r w:rsidR="00515A37">
        <w:rPr>
          <w:rtl/>
        </w:rPr>
        <w:t xml:space="preserve"> </w:t>
      </w:r>
      <w:r w:rsidRPr="009214BE">
        <w:rPr>
          <w:rtl/>
        </w:rPr>
        <w:t>במקצועות</w:t>
      </w:r>
      <w:r w:rsidR="00515A37">
        <w:rPr>
          <w:rtl/>
        </w:rPr>
        <w:t xml:space="preserve"> </w:t>
      </w:r>
      <w:r w:rsidRPr="009214BE">
        <w:rPr>
          <w:rtl/>
        </w:rPr>
        <w:t>המדעיים,</w:t>
      </w:r>
      <w:r w:rsidR="00515A37">
        <w:rPr>
          <w:rtl/>
        </w:rPr>
        <w:t xml:space="preserve"> </w:t>
      </w:r>
      <w:r w:rsidRPr="009214BE">
        <w:rPr>
          <w:rtl/>
        </w:rPr>
        <w:t>מתמטיקה ומחשבים, שיש להם תואר מורה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בכיר והמבקשים להשלים לימודים לתואר </w:t>
      </w:r>
      <w:r w:rsidR="00B91026" w:rsidRPr="00B91026">
        <w:t>B.ED</w:t>
      </w:r>
      <w:r w:rsidR="00B91026" w:rsidRPr="00B91026">
        <w:rPr>
          <w:rtl/>
        </w:rPr>
        <w:t>,</w:t>
      </w:r>
      <w:r w:rsidR="00B91026">
        <w:rPr>
          <w:rFonts w:hint="cs"/>
          <w:rtl/>
        </w:rPr>
        <w:t xml:space="preserve"> </w:t>
      </w:r>
      <w:r w:rsidRPr="009214BE">
        <w:rPr>
          <w:rtl/>
        </w:rPr>
        <w:t>מתקבלים ללא כל הגבלה.</w:t>
      </w:r>
      <w:r w:rsidR="00515A37">
        <w:rPr>
          <w:rtl/>
        </w:rPr>
        <w:t xml:space="preserve"> </w:t>
      </w:r>
      <w:r w:rsidRPr="009214BE">
        <w:rPr>
          <w:rtl/>
        </w:rPr>
        <w:t>כמו כן, חלים</w:t>
      </w:r>
      <w:r w:rsidR="00515A37">
        <w:rPr>
          <w:rtl/>
        </w:rPr>
        <w:t xml:space="preserve"> </w:t>
      </w:r>
      <w:r w:rsidRPr="009214BE">
        <w:rPr>
          <w:rtl/>
        </w:rPr>
        <w:t>תנאי</w:t>
      </w:r>
      <w:r w:rsidR="00515A37">
        <w:rPr>
          <w:rtl/>
        </w:rPr>
        <w:t xml:space="preserve"> </w:t>
      </w:r>
      <w:r w:rsidRPr="009214BE">
        <w:rPr>
          <w:rtl/>
        </w:rPr>
        <w:t>הקבלה</w:t>
      </w:r>
      <w:r w:rsidR="00515A37">
        <w:rPr>
          <w:rtl/>
        </w:rPr>
        <w:t xml:space="preserve"> </w:t>
      </w:r>
      <w:r w:rsidRPr="009214BE">
        <w:rPr>
          <w:rtl/>
        </w:rPr>
        <w:t>המקובלים,</w:t>
      </w:r>
      <w:r w:rsidR="00515A37">
        <w:rPr>
          <w:rtl/>
        </w:rPr>
        <w:t xml:space="preserve"> </w:t>
      </w:r>
      <w:r w:rsidRPr="009214BE">
        <w:rPr>
          <w:rtl/>
        </w:rPr>
        <w:t>שתי</w:t>
      </w:r>
      <w:r w:rsidR="00515A37">
        <w:rPr>
          <w:rtl/>
        </w:rPr>
        <w:t xml:space="preserve"> </w:t>
      </w:r>
      <w:r w:rsidRPr="009214BE">
        <w:rPr>
          <w:rtl/>
        </w:rPr>
        <w:t>יחידות בציון ממוצע 65, על כל סטודנט המבקש להתמחות</w:t>
      </w:r>
      <w:r w:rsidR="00515A37">
        <w:rPr>
          <w:rtl/>
        </w:rPr>
        <w:t xml:space="preserve"> </w:t>
      </w:r>
      <w:r w:rsidRPr="009214BE">
        <w:rPr>
          <w:rtl/>
        </w:rPr>
        <w:t>במכללה במקצוע שאינו קיים במכללות ששפת ההוראה בהן ערבית.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סטודנטים</w:t>
      </w:r>
      <w:r w:rsidR="00515A37">
        <w:rPr>
          <w:rtl/>
        </w:rPr>
        <w:t xml:space="preserve"> </w:t>
      </w:r>
      <w:r w:rsidRPr="009214BE">
        <w:rPr>
          <w:rtl/>
        </w:rPr>
        <w:t>בוגרי</w:t>
      </w:r>
      <w:r w:rsidR="00515A37">
        <w:rPr>
          <w:rtl/>
        </w:rPr>
        <w:t xml:space="preserve"> </w:t>
      </w:r>
      <w:r w:rsidRPr="009214BE">
        <w:rPr>
          <w:rtl/>
        </w:rPr>
        <w:t>תיכון המתחילים את לימודיהם להוראה במקצועות המדעיים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ספר ערביים והמסלולים קיימים במכללות ששפת ההוראה בהן ערבית, השיקולים דומים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הדרישות</w:t>
      </w:r>
      <w:r w:rsidR="00515A37">
        <w:rPr>
          <w:rtl/>
        </w:rPr>
        <w:t xml:space="preserve"> </w:t>
      </w:r>
      <w:r w:rsidRPr="009214BE">
        <w:rPr>
          <w:rtl/>
        </w:rPr>
        <w:t>הן שוות ואף גבוהות יותר מאשר במסלולים האחרים. הניסיון מוכיח שמורה</w:t>
      </w:r>
      <w:r w:rsidR="00515A37">
        <w:rPr>
          <w:rtl/>
        </w:rPr>
        <w:t xml:space="preserve"> </w:t>
      </w:r>
      <w:r w:rsidRPr="009214BE">
        <w:rPr>
          <w:rtl/>
        </w:rPr>
        <w:t>שמקורו</w:t>
      </w:r>
      <w:r w:rsidR="00515A37">
        <w:rPr>
          <w:rtl/>
        </w:rPr>
        <w:t xml:space="preserve"> </w:t>
      </w:r>
      <w:r w:rsidRPr="009214BE">
        <w:rPr>
          <w:rtl/>
        </w:rPr>
        <w:t>במגזר</w:t>
      </w:r>
      <w:r w:rsidR="00515A37">
        <w:rPr>
          <w:rtl/>
        </w:rPr>
        <w:t xml:space="preserve"> </w:t>
      </w:r>
      <w:r w:rsidRPr="009214BE">
        <w:rPr>
          <w:rtl/>
        </w:rPr>
        <w:t>אחד וקיבל את הכשרתו במסלול המותאם למגזר אחר</w:t>
      </w:r>
      <w:r w:rsidR="00515A37">
        <w:rPr>
          <w:rtl/>
        </w:rPr>
        <w:t xml:space="preserve"> </w:t>
      </w:r>
      <w:r w:rsidRPr="009214BE">
        <w:rPr>
          <w:rtl/>
        </w:rPr>
        <w:t>נתקל בקשיים מרובים</w:t>
      </w:r>
      <w:r w:rsidR="00515A37">
        <w:rPr>
          <w:rtl/>
        </w:rPr>
        <w:t xml:space="preserve"> </w:t>
      </w:r>
      <w:r w:rsidRPr="009214BE">
        <w:rPr>
          <w:rtl/>
        </w:rPr>
        <w:t>במציאת עבודה בשל ההכשרה הבלתי מתאימה.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4" w:name="_Toc457721993"/>
      <w:r w:rsidRPr="00515A37">
        <w:rPr>
          <w:rtl/>
        </w:rPr>
        <w:t>חינוך מיני וחינוך לחיי משפחה</w:t>
      </w:r>
      <w:bookmarkEnd w:id="24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ש' בניזרי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בתאריך</w:t>
      </w:r>
      <w:r w:rsidR="00515A37">
        <w:rPr>
          <w:rtl/>
        </w:rPr>
        <w:t xml:space="preserve"> </w:t>
      </w:r>
      <w:r w:rsidRPr="009214BE">
        <w:rPr>
          <w:rtl/>
        </w:rPr>
        <w:t>21</w:t>
      </w:r>
      <w:r w:rsidR="00515A37">
        <w:rPr>
          <w:rtl/>
        </w:rPr>
        <w:t xml:space="preserve"> </w:t>
      </w:r>
      <w:r w:rsidRPr="009214BE">
        <w:rPr>
          <w:rtl/>
        </w:rPr>
        <w:t>במרס</w:t>
      </w:r>
      <w:r w:rsidR="00515A37">
        <w:rPr>
          <w:rtl/>
        </w:rPr>
        <w:t xml:space="preserve"> </w:t>
      </w:r>
      <w:r w:rsidRPr="009214BE">
        <w:rPr>
          <w:rtl/>
        </w:rPr>
        <w:t>1990</w:t>
      </w:r>
      <w:r w:rsidR="00515A37">
        <w:rPr>
          <w:rtl/>
        </w:rPr>
        <w:t xml:space="preserve"> </w:t>
      </w:r>
      <w:r w:rsidRPr="009214BE">
        <w:rPr>
          <w:rtl/>
        </w:rPr>
        <w:t>פנתה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העבודה</w:t>
      </w:r>
      <w:r w:rsidR="00515A37">
        <w:rPr>
          <w:rtl/>
        </w:rPr>
        <w:t xml:space="preserve"> </w:t>
      </w:r>
      <w:r w:rsidRPr="009214BE">
        <w:rPr>
          <w:rtl/>
        </w:rPr>
        <w:t>והרווחה</w:t>
      </w:r>
      <w:r w:rsidR="00515A37">
        <w:rPr>
          <w:rtl/>
        </w:rPr>
        <w:t xml:space="preserve"> </w:t>
      </w:r>
      <w:r w:rsidRPr="009214BE">
        <w:rPr>
          <w:rtl/>
        </w:rPr>
        <w:t>של הכנסת לשר החינוך</w:t>
      </w:r>
      <w:r w:rsidR="00515A37">
        <w:rPr>
          <w:rtl/>
        </w:rPr>
        <w:t xml:space="preserve"> </w:t>
      </w:r>
      <w:r w:rsidRPr="009214BE">
        <w:rPr>
          <w:rtl/>
        </w:rPr>
        <w:t>והתרבות,</w:t>
      </w:r>
      <w:r w:rsidR="00515A37">
        <w:rPr>
          <w:rtl/>
        </w:rPr>
        <w:t xml:space="preserve"> </w:t>
      </w:r>
      <w:r w:rsidRPr="009214BE">
        <w:rPr>
          <w:rtl/>
        </w:rPr>
        <w:t>לפעול</w:t>
      </w:r>
      <w:r w:rsidR="00515A37">
        <w:rPr>
          <w:rtl/>
        </w:rPr>
        <w:t xml:space="preserve"> </w:t>
      </w:r>
      <w:r w:rsidRPr="009214BE">
        <w:rPr>
          <w:rtl/>
        </w:rPr>
        <w:t>להכנת</w:t>
      </w:r>
      <w:r w:rsidR="00515A37">
        <w:rPr>
          <w:rtl/>
        </w:rPr>
        <w:t xml:space="preserve"> </w:t>
      </w:r>
      <w:r w:rsidRPr="009214BE">
        <w:rPr>
          <w:rtl/>
        </w:rPr>
        <w:t>תוכניות להגברת ההסברה בנושא הפחתת מספר ההיריונות שאינם</w:t>
      </w:r>
      <w:r w:rsidR="00515A37">
        <w:rPr>
          <w:rtl/>
        </w:rPr>
        <w:t xml:space="preserve"> </w:t>
      </w:r>
      <w:r w:rsidRPr="009214BE">
        <w:rPr>
          <w:rtl/>
        </w:rPr>
        <w:t>הכרחיים.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מה פעל משרדך בעניין זה, וכיצד?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2. אם לא פעל </w:t>
      </w:r>
      <w:r w:rsidR="00515A37">
        <w:rPr>
          <w:rtl/>
        </w:rPr>
        <w:t>–</w:t>
      </w:r>
      <w:r w:rsidRPr="009214BE">
        <w:rPr>
          <w:rtl/>
        </w:rPr>
        <w:t xml:space="preserve"> מדוע, והאם ינהג בהתאם להמלצות הוועדה?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2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שפ"י</w:t>
      </w:r>
      <w:r w:rsidR="00515A37">
        <w:rPr>
          <w:rtl/>
        </w:rPr>
        <w:t xml:space="preserve"> – </w:t>
      </w:r>
      <w:r w:rsidRPr="009214BE">
        <w:rPr>
          <w:rtl/>
        </w:rPr>
        <w:t xml:space="preserve">שירות פסיכולוגי ייעוצי </w:t>
      </w:r>
      <w:r w:rsidR="00515A37">
        <w:rPr>
          <w:rtl/>
        </w:rPr>
        <w:t>–</w:t>
      </w:r>
      <w:r w:rsidRPr="009214BE">
        <w:rPr>
          <w:rtl/>
        </w:rPr>
        <w:t xml:space="preserve"> פיתח תוכניות בחינוך מיני ובחינוך</w:t>
      </w:r>
      <w:r w:rsidR="00515A37">
        <w:rPr>
          <w:rtl/>
        </w:rPr>
        <w:t xml:space="preserve"> </w:t>
      </w:r>
      <w:r w:rsidRPr="009214BE">
        <w:rPr>
          <w:rtl/>
        </w:rPr>
        <w:t>לחיי</w:t>
      </w:r>
      <w:r w:rsidR="00515A37">
        <w:rPr>
          <w:rtl/>
        </w:rPr>
        <w:t xml:space="preserve"> </w:t>
      </w:r>
      <w:r w:rsidRPr="009214BE">
        <w:rPr>
          <w:rtl/>
        </w:rPr>
        <w:t>משפחה</w:t>
      </w:r>
      <w:r w:rsidR="00515A37">
        <w:rPr>
          <w:rtl/>
        </w:rPr>
        <w:t xml:space="preserve"> </w:t>
      </w:r>
      <w:r w:rsidRPr="009214BE">
        <w:rPr>
          <w:rtl/>
        </w:rPr>
        <w:t>העוסקות בחינוך, הסברה ומניעה.</w:t>
      </w:r>
      <w:r w:rsidR="00515A37">
        <w:rPr>
          <w:rtl/>
        </w:rPr>
        <w:t xml:space="preserve"> </w:t>
      </w:r>
      <w:r w:rsidRPr="009214BE">
        <w:rPr>
          <w:rtl/>
        </w:rPr>
        <w:t>תוכניות אלו הן תוכניות חובה במערכת</w:t>
      </w:r>
      <w:r w:rsidR="00515A37">
        <w:rPr>
          <w:rtl/>
        </w:rPr>
        <w:t xml:space="preserve"> </w:t>
      </w:r>
      <w:r w:rsidRPr="009214BE">
        <w:rPr>
          <w:rtl/>
        </w:rPr>
        <w:t>החינוך,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 חוזר מנכ"ל משנת 1987, ומופעלות בכיתות א'</w:t>
      </w:r>
      <w:r w:rsidR="00515A37">
        <w:rPr>
          <w:rtl/>
        </w:rPr>
        <w:t>–</w:t>
      </w:r>
      <w:r w:rsidRPr="009214BE">
        <w:rPr>
          <w:rtl/>
        </w:rPr>
        <w:t>י"ב על</w:t>
      </w:r>
      <w:r w:rsidR="00515A37">
        <w:rPr>
          <w:rtl/>
        </w:rPr>
        <w:t>-</w:t>
      </w:r>
      <w:r w:rsidRPr="009214BE">
        <w:rPr>
          <w:rtl/>
        </w:rPr>
        <w:t>פי גיל התלמידים</w:t>
      </w:r>
      <w:r w:rsidR="00515A37">
        <w:rPr>
          <w:rtl/>
        </w:rPr>
        <w:t xml:space="preserve"> </w:t>
      </w:r>
      <w:r w:rsidRPr="009214BE">
        <w:rPr>
          <w:rtl/>
        </w:rPr>
        <w:t>וצורכיהם.</w:t>
      </w:r>
      <w:r w:rsidR="00515A37">
        <w:rPr>
          <w:rtl/>
        </w:rPr>
        <w:t xml:space="preserve"> </w:t>
      </w:r>
      <w:r w:rsidRPr="009214BE">
        <w:rPr>
          <w:rtl/>
        </w:rPr>
        <w:t>התוכניות עוסקות בידע, עמדות והתנהגות אחראית בנושאי מיניות.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בחטיבה</w:t>
      </w:r>
      <w:r w:rsidR="00515A37">
        <w:rPr>
          <w:rtl/>
        </w:rPr>
        <w:t xml:space="preserve"> </w:t>
      </w:r>
      <w:r w:rsidRPr="009214BE">
        <w:rPr>
          <w:rtl/>
        </w:rPr>
        <w:t>העליונה</w:t>
      </w:r>
      <w:r w:rsidR="00515A37">
        <w:rPr>
          <w:rtl/>
        </w:rPr>
        <w:t xml:space="preserve"> </w:t>
      </w:r>
      <w:r w:rsidRPr="009214BE">
        <w:rPr>
          <w:rtl/>
        </w:rPr>
        <w:t>משולב בתוכניות הפרק העוסק ביחסי מין ובהכרת אמצעי המניעה,</w:t>
      </w:r>
      <w:r w:rsidR="00515A37">
        <w:rPr>
          <w:rtl/>
        </w:rPr>
        <w:t xml:space="preserve"> </w:t>
      </w:r>
      <w:r w:rsidRPr="009214BE">
        <w:rPr>
          <w:rtl/>
        </w:rPr>
        <w:t>כאשר</w:t>
      </w:r>
      <w:r w:rsidR="00515A37">
        <w:rPr>
          <w:rtl/>
        </w:rPr>
        <w:t xml:space="preserve"> </w:t>
      </w:r>
      <w:r w:rsidRPr="009214BE">
        <w:rPr>
          <w:rtl/>
        </w:rPr>
        <w:t>ברור</w:t>
      </w:r>
      <w:r w:rsidR="00515A37">
        <w:rPr>
          <w:rtl/>
        </w:rPr>
        <w:t xml:space="preserve"> </w:t>
      </w:r>
      <w:r w:rsidRPr="009214BE">
        <w:rPr>
          <w:rtl/>
        </w:rPr>
        <w:t>שנושא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רלבנטי</w:t>
      </w:r>
      <w:r w:rsidR="00515A37">
        <w:rPr>
          <w:rtl/>
        </w:rPr>
        <w:t xml:space="preserve"> </w:t>
      </w:r>
      <w:r w:rsidRPr="009214BE">
        <w:rPr>
          <w:rtl/>
        </w:rPr>
        <w:t>לאחוז</w:t>
      </w:r>
      <w:r w:rsidR="00515A37">
        <w:rPr>
          <w:rtl/>
        </w:rPr>
        <w:t xml:space="preserve"> </w:t>
      </w:r>
      <w:r w:rsidRPr="009214BE">
        <w:rPr>
          <w:rtl/>
        </w:rPr>
        <w:t>קטן של תלמידים ויהיה רלבנטי לכל התלמידים</w:t>
      </w:r>
      <w:r w:rsidR="00515A37">
        <w:rPr>
          <w:rtl/>
        </w:rPr>
        <w:t xml:space="preserve"> </w:t>
      </w:r>
      <w:r w:rsidRPr="009214BE">
        <w:rPr>
          <w:rtl/>
        </w:rPr>
        <w:t>בעתיד, כאשר יתחילו לקיים יחסי מין, כל אחד בזמנו, ועל</w:t>
      </w:r>
      <w:r w:rsidR="00515A37">
        <w:rPr>
          <w:rtl/>
        </w:rPr>
        <w:t>-</w:t>
      </w:r>
      <w:r w:rsidRPr="009214BE">
        <w:rPr>
          <w:rtl/>
        </w:rPr>
        <w:t>פי שיקוליו ודרך חייו.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בשנים האחרונות נכנס לתוכנית גם הפרק העוסק במניעת מחלת האיידס, וגם בו מושם</w:t>
      </w:r>
      <w:r w:rsidR="00515A37">
        <w:rPr>
          <w:rtl/>
        </w:rPr>
        <w:t xml:space="preserve"> </w:t>
      </w:r>
      <w:r w:rsidRPr="009214BE">
        <w:rPr>
          <w:rtl/>
        </w:rPr>
        <w:t>הדגש בהתנהגות מינית אחראית.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יועצים,</w:t>
      </w:r>
      <w:r w:rsidR="00515A37">
        <w:rPr>
          <w:rtl/>
        </w:rPr>
        <w:t xml:space="preserve"> </w:t>
      </w:r>
      <w:r w:rsidRPr="009214BE">
        <w:rPr>
          <w:rtl/>
        </w:rPr>
        <w:t>מחנכים, מורים לביולוגיה ואחיות בתי</w:t>
      </w:r>
      <w:r w:rsidR="00515A37">
        <w:rPr>
          <w:rtl/>
        </w:rPr>
        <w:t>-</w:t>
      </w:r>
      <w:r w:rsidRPr="009214BE">
        <w:rPr>
          <w:rtl/>
        </w:rPr>
        <w:t>הספר עברו במשך שנים השתלמויות</w:t>
      </w:r>
      <w:r w:rsidR="00515A37">
        <w:rPr>
          <w:rtl/>
        </w:rPr>
        <w:t xml:space="preserve"> </w:t>
      </w:r>
      <w:r w:rsidRPr="009214BE">
        <w:rPr>
          <w:rtl/>
        </w:rPr>
        <w:t>בנושא, והם אלה המנחים את סדנאות התלמידים בבתי</w:t>
      </w:r>
      <w:r w:rsidR="00515A37">
        <w:rPr>
          <w:rtl/>
        </w:rPr>
        <w:t>-</w:t>
      </w:r>
      <w:r w:rsidRPr="009214BE">
        <w:rPr>
          <w:rtl/>
        </w:rPr>
        <w:t>הספר.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5" w:name="_Toc457721994"/>
      <w:r w:rsidRPr="00515A37">
        <w:rPr>
          <w:rtl/>
        </w:rPr>
        <w:t>הרחקת תלמידים עקב חובות ההורים</w:t>
      </w:r>
      <w:bookmarkEnd w:id="25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אור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בעיתון</w:t>
      </w:r>
      <w:r w:rsidR="00515A37">
        <w:rPr>
          <w:rtl/>
        </w:rPr>
        <w:t xml:space="preserve"> </w:t>
      </w:r>
      <w:r w:rsidRPr="009214BE">
        <w:rPr>
          <w:rtl/>
        </w:rPr>
        <w:t>"מעריב" מיום 2 ביוני 1993 פורסמה ידיעה המתארת את הרחקתם של תלמידי</w:t>
      </w:r>
      <w:r w:rsidR="00515A37">
        <w:rPr>
          <w:rtl/>
        </w:rPr>
        <w:t xml:space="preserve"> </w:t>
      </w:r>
      <w:r w:rsidRPr="009214BE">
        <w:rPr>
          <w:rtl/>
        </w:rPr>
        <w:t>כיתה</w:t>
      </w:r>
      <w:r w:rsidR="00515A37">
        <w:rPr>
          <w:rtl/>
        </w:rPr>
        <w:t xml:space="preserve"> </w:t>
      </w:r>
      <w:r w:rsidRPr="009214BE">
        <w:rPr>
          <w:rtl/>
        </w:rPr>
        <w:t>ז'</w:t>
      </w:r>
      <w:r w:rsidR="00515A37">
        <w:rPr>
          <w:rtl/>
        </w:rPr>
        <w:t xml:space="preserve"> </w:t>
      </w:r>
      <w:r w:rsidRPr="009214BE">
        <w:rPr>
          <w:rtl/>
        </w:rPr>
        <w:t>בבית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"בן</w:t>
      </w:r>
      <w:r w:rsidR="00515A37">
        <w:rPr>
          <w:rtl/>
        </w:rPr>
        <w:t>-</w:t>
      </w:r>
      <w:r w:rsidRPr="009214BE">
        <w:rPr>
          <w:rtl/>
        </w:rPr>
        <w:t>גוריון"</w:t>
      </w:r>
      <w:r w:rsidR="00515A37">
        <w:rPr>
          <w:rtl/>
        </w:rPr>
        <w:t xml:space="preserve"> </w:t>
      </w:r>
      <w:r w:rsidRPr="009214BE">
        <w:rPr>
          <w:rtl/>
        </w:rPr>
        <w:t>בהרצלייה.</w:t>
      </w:r>
      <w:r w:rsidR="00515A37">
        <w:rPr>
          <w:rtl/>
        </w:rPr>
        <w:t xml:space="preserve"> </w:t>
      </w:r>
      <w:r w:rsidRPr="009214BE">
        <w:rPr>
          <w:rtl/>
        </w:rPr>
        <w:t>ההרחקה</w:t>
      </w:r>
      <w:r w:rsidR="00515A37">
        <w:rPr>
          <w:rtl/>
        </w:rPr>
        <w:t xml:space="preserve"> </w:t>
      </w:r>
      <w:r w:rsidRPr="009214BE">
        <w:rPr>
          <w:rtl/>
        </w:rPr>
        <w:t>התבצעה</w:t>
      </w:r>
      <w:r w:rsidR="00515A37">
        <w:rPr>
          <w:rtl/>
        </w:rPr>
        <w:t xml:space="preserve"> </w:t>
      </w:r>
      <w:r w:rsidRPr="009214BE">
        <w:rPr>
          <w:rtl/>
        </w:rPr>
        <w:t>בזמן שנערכה בחינה</w:t>
      </w:r>
      <w:r w:rsidR="00515A37">
        <w:rPr>
          <w:rtl/>
        </w:rPr>
        <w:t xml:space="preserve"> </w:t>
      </w:r>
      <w:r w:rsidRPr="009214BE">
        <w:rPr>
          <w:rtl/>
        </w:rPr>
        <w:t>באנגלית, עקב חוב של הורי התלמידים לבית</w:t>
      </w:r>
      <w:r w:rsidR="00515A37">
        <w:rPr>
          <w:rtl/>
        </w:rPr>
        <w:t>-</w:t>
      </w:r>
      <w:r w:rsidRPr="009214BE">
        <w:rPr>
          <w:rtl/>
        </w:rPr>
        <w:t>הספר.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הידיעה נכונה?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מה היא מדיניות משרדו לגבי ענישת תלמידים בגין חובות הוריהם?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התבצעה</w:t>
      </w:r>
      <w:r w:rsidR="00515A37">
        <w:rPr>
          <w:rtl/>
        </w:rPr>
        <w:t xml:space="preserve"> </w:t>
      </w:r>
      <w:r w:rsidRPr="009214BE">
        <w:rPr>
          <w:rtl/>
        </w:rPr>
        <w:t>ההרחקה בניגוד לתקנות מנכ"ל משרד החינוך, האם ייגשו תלמידים</w:t>
      </w:r>
      <w:r w:rsidR="00515A37">
        <w:rPr>
          <w:rtl/>
        </w:rPr>
        <w:t xml:space="preserve"> </w:t>
      </w:r>
      <w:r w:rsidRPr="009214BE">
        <w:rPr>
          <w:rtl/>
        </w:rPr>
        <w:t>אלו לבחינה נוספת באנגלית?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מבדיקת הדברים באמצעות מנהל בית</w:t>
      </w:r>
      <w:r w:rsidR="00515A37">
        <w:rPr>
          <w:rtl/>
        </w:rPr>
        <w:t>-</w:t>
      </w:r>
      <w:r w:rsidRPr="009214BE">
        <w:rPr>
          <w:rtl/>
        </w:rPr>
        <w:t>הספר עולה שהכתבה אינה מדויקת.</w:t>
      </w:r>
      <w:r w:rsidR="00515A37">
        <w:rPr>
          <w:rtl/>
        </w:rPr>
        <w:t xml:space="preserve"> </w:t>
      </w:r>
      <w:r w:rsidRPr="009214BE">
        <w:rPr>
          <w:rtl/>
        </w:rPr>
        <w:t>מדובר</w:t>
      </w:r>
      <w:r w:rsidR="00515A37">
        <w:rPr>
          <w:rtl/>
        </w:rPr>
        <w:t xml:space="preserve"> </w:t>
      </w:r>
      <w:r w:rsidRPr="009214BE">
        <w:rPr>
          <w:rtl/>
        </w:rPr>
        <w:t>בקבוצה</w:t>
      </w:r>
      <w:r w:rsidR="00515A37">
        <w:rPr>
          <w:rtl/>
        </w:rPr>
        <w:t xml:space="preserve"> </w:t>
      </w:r>
      <w:r w:rsidRPr="009214BE">
        <w:rPr>
          <w:rtl/>
        </w:rPr>
        <w:t>קטנה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תלמידים שהוזמנה לבירור בנושא תשלומים, וכשנאמר שיש להם בחינה,</w:t>
      </w:r>
      <w:r w:rsidR="00515A37">
        <w:rPr>
          <w:rtl/>
        </w:rPr>
        <w:t xml:space="preserve"> </w:t>
      </w:r>
      <w:r w:rsidRPr="009214BE">
        <w:rPr>
          <w:rtl/>
        </w:rPr>
        <w:t>הוחזרו מייד לכיתה.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היה באקט זה משום ענישה אלא בירור, מדוע הורים שידם משגת אינם משלמים את</w:t>
      </w:r>
      <w:r w:rsidR="00515A37">
        <w:rPr>
          <w:rtl/>
        </w:rPr>
        <w:t xml:space="preserve"> </w:t>
      </w:r>
      <w:r w:rsidRPr="009214BE">
        <w:rPr>
          <w:rtl/>
        </w:rPr>
        <w:t>אגרת השירותים שנקבעה על</w:t>
      </w:r>
      <w:r w:rsidR="00515A37">
        <w:rPr>
          <w:rtl/>
        </w:rPr>
        <w:t>-</w:t>
      </w:r>
      <w:r w:rsidRPr="009214BE">
        <w:rPr>
          <w:rtl/>
        </w:rPr>
        <w:t>פי 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כאמור,</w:t>
      </w:r>
      <w:r w:rsidR="00515A37">
        <w:rPr>
          <w:rtl/>
        </w:rPr>
        <w:t xml:space="preserve"> </w:t>
      </w:r>
      <w:r w:rsidRPr="009214BE">
        <w:rPr>
          <w:rtl/>
        </w:rPr>
        <w:t>התלמידים הוחזרו מייד לבחינה והובטח על</w:t>
      </w:r>
      <w:r w:rsidR="00515A37">
        <w:rPr>
          <w:rtl/>
        </w:rPr>
        <w:t>-</w:t>
      </w:r>
      <w:r w:rsidRPr="009214BE">
        <w:rPr>
          <w:rtl/>
        </w:rPr>
        <w:t>ידי המנהל כי כל תלמיד שנגרם</w:t>
      </w:r>
      <w:r w:rsidR="00515A37">
        <w:rPr>
          <w:rtl/>
        </w:rPr>
        <w:t xml:space="preserve"> </w:t>
      </w:r>
      <w:r w:rsidRPr="009214BE">
        <w:rPr>
          <w:rtl/>
        </w:rPr>
        <w:t>לו נזק בבחינה כתוצאה מן הבירור יוכל לגשת למבחן חוזר.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מדיניות המשרד היא חד</w:t>
      </w:r>
      <w:r w:rsidR="00515A37">
        <w:rPr>
          <w:rtl/>
        </w:rPr>
        <w:t>-</w:t>
      </w:r>
      <w:r w:rsidRPr="009214BE">
        <w:rPr>
          <w:rtl/>
        </w:rPr>
        <w:t>משמעית, שאין להעניש תלמידים בגין חובות הוריהם.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6" w:name="_Toc457721995"/>
      <w:r w:rsidRPr="00515A37">
        <w:rPr>
          <w:rtl/>
        </w:rPr>
        <w:t>תשלומים עבור בחינות בגרות</w:t>
      </w:r>
      <w:bookmarkEnd w:id="26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גולדפרב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בנושא התשלומים בעבור בחינות הבגרות, 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במדינת</w:t>
      </w:r>
      <w:r w:rsidR="00515A37">
        <w:rPr>
          <w:rtl/>
        </w:rPr>
        <w:t xml:space="preserve"> </w:t>
      </w:r>
      <w:r w:rsidRPr="009214BE">
        <w:rPr>
          <w:rtl/>
        </w:rPr>
        <w:t>ישראל,</w:t>
      </w:r>
      <w:r w:rsidR="00515A37">
        <w:rPr>
          <w:rtl/>
        </w:rPr>
        <w:t xml:space="preserve"> </w:t>
      </w:r>
      <w:r w:rsidRPr="009214BE">
        <w:rPr>
          <w:rtl/>
        </w:rPr>
        <w:t>שבה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חוק</w:t>
      </w:r>
      <w:r w:rsidR="00515A37">
        <w:rPr>
          <w:rtl/>
        </w:rPr>
        <w:t xml:space="preserve"> </w:t>
      </w:r>
      <w:r w:rsidRPr="009214BE">
        <w:rPr>
          <w:rtl/>
        </w:rPr>
        <w:t>חינוך חינם והיא מעודדת השכלה, מדוע נאלץ</w:t>
      </w:r>
      <w:r w:rsidR="00515A37">
        <w:rPr>
          <w:rtl/>
        </w:rPr>
        <w:t xml:space="preserve"> </w:t>
      </w:r>
      <w:r w:rsidRPr="009214BE">
        <w:rPr>
          <w:rtl/>
        </w:rPr>
        <w:t>תלמיד לשלם כ</w:t>
      </w:r>
      <w:r w:rsidR="00515A37">
        <w:rPr>
          <w:rtl/>
        </w:rPr>
        <w:t>-</w:t>
      </w:r>
      <w:r w:rsidRPr="009214BE">
        <w:rPr>
          <w:rtl/>
        </w:rPr>
        <w:t>23 ש"ח עבור כל יחידת לימוד של בחינה?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משרדך</w:t>
      </w:r>
      <w:r w:rsidR="00515A37">
        <w:rPr>
          <w:rtl/>
        </w:rPr>
        <w:t xml:space="preserve"> </w:t>
      </w:r>
      <w:r w:rsidRPr="009214BE">
        <w:rPr>
          <w:rtl/>
        </w:rPr>
        <w:t>קבע</w:t>
      </w:r>
      <w:r w:rsidR="00515A37">
        <w:rPr>
          <w:rtl/>
        </w:rPr>
        <w:t xml:space="preserve"> </w:t>
      </w:r>
      <w:r w:rsidRPr="009214BE">
        <w:rPr>
          <w:rtl/>
        </w:rPr>
        <w:t>מינימום של 21 יחידות לימוד לתלמיד המעוניין לקבל תעודת</w:t>
      </w:r>
      <w:r w:rsidR="00515A37">
        <w:rPr>
          <w:rtl/>
        </w:rPr>
        <w:t xml:space="preserve"> </w:t>
      </w:r>
      <w:r w:rsidRPr="009214BE">
        <w:rPr>
          <w:rtl/>
        </w:rPr>
        <w:t>בגרות, מדוע מחויב כל תלמיד לשלם 23 כפול 21, כלומר יותר מ</w:t>
      </w:r>
      <w:r w:rsidR="00515A37">
        <w:rPr>
          <w:rtl/>
        </w:rPr>
        <w:t>-</w:t>
      </w:r>
      <w:r w:rsidRPr="009214BE">
        <w:rPr>
          <w:rtl/>
        </w:rPr>
        <w:t>480 ש"ח?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נאלץ תלמיד, המערער על ציון של בחינת בגרות ומבקש לראות את בחינתו</w:t>
      </w:r>
      <w:r w:rsidR="00515A37">
        <w:rPr>
          <w:rtl/>
        </w:rPr>
        <w:t xml:space="preserve"> </w:t>
      </w:r>
      <w:r w:rsidRPr="009214BE">
        <w:rPr>
          <w:rtl/>
        </w:rPr>
        <w:t>בארכיון, לשלם כ</w:t>
      </w:r>
      <w:r w:rsidR="00515A37">
        <w:rPr>
          <w:rtl/>
        </w:rPr>
        <w:t>-</w:t>
      </w:r>
      <w:r w:rsidRPr="009214BE">
        <w:rPr>
          <w:rtl/>
        </w:rPr>
        <w:t>60 ש"ח?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 מדוע נאלץ תלמיד שנכשל בבחינת בגרות לשלם בעבורה מחדש?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לא יכסה משרד החינוך את עלויות בדיקת בחינות הבגרות, אשר הן יוזמת</w:t>
      </w:r>
      <w:r w:rsidR="00515A37">
        <w:rPr>
          <w:rtl/>
        </w:rPr>
        <w:t xml:space="preserve"> </w:t>
      </w:r>
      <w:r w:rsidRPr="009214BE">
        <w:rPr>
          <w:rtl/>
        </w:rPr>
        <w:t>המשרד עצמו?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גובה</w:t>
      </w:r>
      <w:r w:rsidR="00515A37">
        <w:rPr>
          <w:rtl/>
        </w:rPr>
        <w:t xml:space="preserve"> </w:t>
      </w:r>
      <w:r w:rsidRPr="009214BE">
        <w:rPr>
          <w:rtl/>
        </w:rPr>
        <w:t>התשלום</w:t>
      </w:r>
      <w:r w:rsidR="00515A37">
        <w:rPr>
          <w:rtl/>
        </w:rPr>
        <w:t xml:space="preserve"> </w:t>
      </w:r>
      <w:r w:rsidRPr="009214BE">
        <w:rPr>
          <w:rtl/>
        </w:rPr>
        <w:t>בעבור</w:t>
      </w:r>
      <w:r w:rsidR="00515A37">
        <w:rPr>
          <w:rtl/>
        </w:rPr>
        <w:t xml:space="preserve"> </w:t>
      </w:r>
      <w:r w:rsidRPr="009214BE">
        <w:rPr>
          <w:rtl/>
        </w:rPr>
        <w:t>בחינות</w:t>
      </w:r>
      <w:r w:rsidR="00515A37">
        <w:rPr>
          <w:rtl/>
        </w:rPr>
        <w:t xml:space="preserve"> </w:t>
      </w:r>
      <w:r w:rsidRPr="009214BE">
        <w:rPr>
          <w:rtl/>
        </w:rPr>
        <w:t>הבגרות</w:t>
      </w:r>
      <w:r w:rsidR="00515A37">
        <w:rPr>
          <w:rtl/>
        </w:rPr>
        <w:t xml:space="preserve"> </w:t>
      </w:r>
      <w:r w:rsidRPr="009214BE">
        <w:rPr>
          <w:rtl/>
        </w:rPr>
        <w:t>נקבע</w:t>
      </w:r>
      <w:r w:rsidR="00515A37">
        <w:rPr>
          <w:rtl/>
        </w:rPr>
        <w:t xml:space="preserve"> </w:t>
      </w:r>
      <w:r w:rsidRPr="009214BE">
        <w:rPr>
          <w:rtl/>
        </w:rPr>
        <w:t>באישורה של ועדת המחירים של</w:t>
      </w:r>
      <w:r w:rsidR="00515A37">
        <w:rPr>
          <w:rtl/>
        </w:rPr>
        <w:t xml:space="preserve"> </w:t>
      </w:r>
      <w:r w:rsidRPr="009214BE">
        <w:rPr>
          <w:rtl/>
        </w:rPr>
        <w:t>האוצר.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בסיס התחשיב הוא יחידת הבחינה שאליה ניגש התלמיד.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התשלום בעבור הבחינות מהווה כ</w:t>
      </w:r>
      <w:r w:rsidR="00515A37">
        <w:rPr>
          <w:rtl/>
        </w:rPr>
        <w:t>-</w:t>
      </w:r>
      <w:r w:rsidR="00515A37" w:rsidRPr="009214BE">
        <w:rPr>
          <w:rtl/>
        </w:rPr>
        <w:t>50</w:t>
      </w:r>
      <w:r w:rsidR="00515A37">
        <w:rPr>
          <w:rtl/>
        </w:rPr>
        <w:t>%</w:t>
      </w:r>
      <w:r w:rsidRPr="009214BE">
        <w:rPr>
          <w:rtl/>
        </w:rPr>
        <w:t xml:space="preserve"> מסך כל ההוצאה עבור בחינות הבגרות.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דמי</w:t>
      </w:r>
      <w:r w:rsidR="00515A37">
        <w:rPr>
          <w:rtl/>
        </w:rPr>
        <w:t xml:space="preserve"> </w:t>
      </w:r>
      <w:r w:rsidRPr="009214BE">
        <w:rPr>
          <w:rtl/>
        </w:rPr>
        <w:t>הבחינות</w:t>
      </w:r>
      <w:r w:rsidR="00515A37">
        <w:rPr>
          <w:rtl/>
        </w:rPr>
        <w:t xml:space="preserve"> </w:t>
      </w:r>
      <w:r w:rsidRPr="009214BE">
        <w:rPr>
          <w:rtl/>
        </w:rPr>
        <w:t>מהווים</w:t>
      </w:r>
      <w:r w:rsidR="00515A37">
        <w:rPr>
          <w:rtl/>
        </w:rPr>
        <w:t xml:space="preserve"> </w:t>
      </w:r>
      <w:r w:rsidRPr="009214BE">
        <w:rPr>
          <w:rtl/>
        </w:rPr>
        <w:t>אפוא</w:t>
      </w:r>
      <w:r w:rsidR="00515A37">
        <w:rPr>
          <w:rtl/>
        </w:rPr>
        <w:t xml:space="preserve"> </w:t>
      </w:r>
      <w:r w:rsidRPr="009214BE">
        <w:rPr>
          <w:rtl/>
        </w:rPr>
        <w:t>חלק</w:t>
      </w:r>
      <w:r w:rsidR="00515A37">
        <w:rPr>
          <w:rtl/>
        </w:rPr>
        <w:t xml:space="preserve"> </w:t>
      </w:r>
      <w:r w:rsidRPr="009214BE">
        <w:rPr>
          <w:rtl/>
        </w:rPr>
        <w:t>מסך ההוצאה הכוללת על בחינות הבגרות, אולם</w:t>
      </w:r>
      <w:r w:rsidR="00515A37">
        <w:rPr>
          <w:rtl/>
        </w:rPr>
        <w:t xml:space="preserve"> </w:t>
      </w:r>
      <w:r w:rsidRPr="009214BE">
        <w:rPr>
          <w:rtl/>
        </w:rPr>
        <w:t>תלמיד</w:t>
      </w:r>
      <w:r w:rsidR="00515A37">
        <w:rPr>
          <w:rtl/>
        </w:rPr>
        <w:t xml:space="preserve"> </w:t>
      </w:r>
      <w:r w:rsidRPr="009214BE">
        <w:rPr>
          <w:rtl/>
        </w:rPr>
        <w:t>מחלק בדרך כלל את הבחינות על פני שלוש שנים ונטל התשלום מתחלק על פני שלוש</w:t>
      </w:r>
      <w:r w:rsidR="00515A37">
        <w:rPr>
          <w:rtl/>
        </w:rPr>
        <w:t xml:space="preserve"> </w:t>
      </w:r>
      <w:r w:rsidRPr="009214BE">
        <w:rPr>
          <w:rtl/>
        </w:rPr>
        <w:t>שנים.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ערעור</w:t>
      </w:r>
      <w:r w:rsidR="00515A37">
        <w:rPr>
          <w:rtl/>
        </w:rPr>
        <w:t xml:space="preserve"> </w:t>
      </w:r>
      <w:r w:rsidRPr="009214BE">
        <w:rPr>
          <w:rtl/>
        </w:rPr>
        <w:t>מחייב</w:t>
      </w:r>
      <w:r w:rsidR="00515A37">
        <w:rPr>
          <w:rtl/>
        </w:rPr>
        <w:t xml:space="preserve"> </w:t>
      </w:r>
      <w:r w:rsidRPr="009214BE">
        <w:rPr>
          <w:rtl/>
        </w:rPr>
        <w:t>בדיקה</w:t>
      </w:r>
      <w:r w:rsidR="00515A37">
        <w:rPr>
          <w:rtl/>
        </w:rPr>
        <w:t xml:space="preserve"> </w:t>
      </w:r>
      <w:r w:rsidRPr="009214BE">
        <w:rPr>
          <w:rtl/>
        </w:rPr>
        <w:t>מחודשת של הבחינה על</w:t>
      </w:r>
      <w:r w:rsidR="00515A37">
        <w:rPr>
          <w:rtl/>
        </w:rPr>
        <w:t>-</w:t>
      </w:r>
      <w:r w:rsidRPr="009214BE">
        <w:rPr>
          <w:rtl/>
        </w:rPr>
        <w:t>ידי מעריך בכיר. התשלום בעבור</w:t>
      </w:r>
      <w:r w:rsidR="00515A37">
        <w:rPr>
          <w:rtl/>
        </w:rPr>
        <w:t xml:space="preserve"> </w:t>
      </w:r>
      <w:r w:rsidRPr="009214BE">
        <w:rPr>
          <w:rtl/>
        </w:rPr>
        <w:t>הבדיקה נועד למנוע הגשה אוטומטית של ערעורים מחד גיסא, ומאידך גיסא להוות השתתפות</w:t>
      </w:r>
      <w:r w:rsidR="00515A37">
        <w:rPr>
          <w:rtl/>
        </w:rPr>
        <w:t xml:space="preserve"> </w:t>
      </w:r>
      <w:r w:rsidRPr="009214BE">
        <w:rPr>
          <w:rtl/>
        </w:rPr>
        <w:t>בהוצאה.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זאת,</w:t>
      </w:r>
      <w:r w:rsidR="00515A37">
        <w:rPr>
          <w:rtl/>
        </w:rPr>
        <w:t xml:space="preserve"> </w:t>
      </w:r>
      <w:r w:rsidRPr="009214BE">
        <w:rPr>
          <w:rtl/>
        </w:rPr>
        <w:t>בדעתנו לשנות את המצב הקיים, ולהשיב את דמי הערעור לתלמיד שערעורו</w:t>
      </w:r>
      <w:r w:rsidR="00515A37">
        <w:rPr>
          <w:rtl/>
        </w:rPr>
        <w:t xml:space="preserve"> </w:t>
      </w:r>
      <w:r w:rsidRPr="009214BE">
        <w:rPr>
          <w:rtl/>
        </w:rPr>
        <w:t>נמצא מוצדק.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כשם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תשלום</w:t>
      </w:r>
      <w:r w:rsidR="00515A37">
        <w:rPr>
          <w:rtl/>
        </w:rPr>
        <w:t xml:space="preserve"> </w:t>
      </w:r>
      <w:r w:rsidRPr="009214BE">
        <w:rPr>
          <w:rtl/>
        </w:rPr>
        <w:t>בעבור</w:t>
      </w:r>
      <w:r w:rsidR="00515A37">
        <w:rPr>
          <w:rtl/>
        </w:rPr>
        <w:t xml:space="preserve"> </w:t>
      </w:r>
      <w:r w:rsidRPr="009214BE">
        <w:rPr>
          <w:rtl/>
        </w:rPr>
        <w:t>הבחינה</w:t>
      </w:r>
      <w:r w:rsidR="00515A37">
        <w:rPr>
          <w:rtl/>
        </w:rPr>
        <w:t xml:space="preserve"> </w:t>
      </w:r>
      <w:r w:rsidRPr="009214BE">
        <w:rPr>
          <w:rtl/>
        </w:rPr>
        <w:t>כך</w:t>
      </w:r>
      <w:r w:rsidR="00515A37">
        <w:rPr>
          <w:rtl/>
        </w:rPr>
        <w:t xml:space="preserve"> </w:t>
      </w:r>
      <w:r w:rsidRPr="009214BE">
        <w:rPr>
          <w:rtl/>
        </w:rPr>
        <w:t>קיים</w:t>
      </w:r>
      <w:r w:rsidR="00515A37">
        <w:rPr>
          <w:rtl/>
        </w:rPr>
        <w:t xml:space="preserve"> </w:t>
      </w:r>
      <w:r w:rsidRPr="009214BE">
        <w:rPr>
          <w:rtl/>
        </w:rPr>
        <w:t>תשלום גם בעבור בחינה חוזרת,</w:t>
      </w:r>
      <w:r w:rsidR="00515A37">
        <w:rPr>
          <w:rtl/>
        </w:rPr>
        <w:t xml:space="preserve"> </w:t>
      </w:r>
      <w:r w:rsidRPr="009214BE">
        <w:rPr>
          <w:rtl/>
        </w:rPr>
        <w:t>שהטיפול בה מחייב את מלוא ההוצאה.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כיסוי</w:t>
      </w:r>
      <w:r w:rsidR="00515A37">
        <w:rPr>
          <w:rtl/>
        </w:rPr>
        <w:t xml:space="preserve"> </w:t>
      </w:r>
      <w:r w:rsidRPr="009214BE">
        <w:rPr>
          <w:rtl/>
        </w:rPr>
        <w:t>מלא</w:t>
      </w:r>
      <w:r w:rsidR="00515A37">
        <w:rPr>
          <w:rtl/>
        </w:rPr>
        <w:t xml:space="preserve"> </w:t>
      </w:r>
      <w:r w:rsidRPr="009214BE">
        <w:rPr>
          <w:rtl/>
        </w:rPr>
        <w:t>של עלות הבחינות יחייב מתן תוספת תקציבית לנושא.</w:t>
      </w:r>
      <w:r w:rsidR="00515A37">
        <w:rPr>
          <w:rtl/>
        </w:rPr>
        <w:t xml:space="preserve"> </w:t>
      </w:r>
      <w:r w:rsidRPr="009214BE">
        <w:rPr>
          <w:rtl/>
        </w:rPr>
        <w:t>סך כל</w:t>
      </w:r>
      <w:r w:rsidR="00515A37">
        <w:rPr>
          <w:rtl/>
        </w:rPr>
        <w:t xml:space="preserve"> </w:t>
      </w:r>
      <w:r w:rsidRPr="009214BE">
        <w:rPr>
          <w:rtl/>
        </w:rPr>
        <w:t>ההכנסה מדמי בחינות מגיע ל</w:t>
      </w:r>
      <w:r w:rsidR="00515A37">
        <w:rPr>
          <w:rtl/>
        </w:rPr>
        <w:t>-</w:t>
      </w:r>
      <w:r w:rsidRPr="009214BE">
        <w:rPr>
          <w:rtl/>
        </w:rPr>
        <w:t>33 מיליון ש"ח, ואין למשרד מקור תקציבי לכסותן.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7" w:name="_Toc457721996"/>
      <w:r w:rsidRPr="00515A37">
        <w:rPr>
          <w:rtl/>
        </w:rPr>
        <w:t>קבלת סטודנטים ערבים למכללת בית</w:t>
      </w:r>
      <w:r>
        <w:rPr>
          <w:rtl/>
        </w:rPr>
        <w:t>-</w:t>
      </w:r>
      <w:r w:rsidRPr="00515A37">
        <w:rPr>
          <w:rtl/>
        </w:rPr>
        <w:t>ברל</w:t>
      </w:r>
      <w:bookmarkEnd w:id="27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אסעד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במכללת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ברל</w:t>
      </w:r>
      <w:r w:rsidR="00515A37">
        <w:rPr>
          <w:rtl/>
        </w:rPr>
        <w:t xml:space="preserve"> </w:t>
      </w:r>
      <w:r w:rsidRPr="009214BE">
        <w:rPr>
          <w:rtl/>
        </w:rPr>
        <w:t>לומדים סטודנטים ערבים מאז ומתמיד, כשתנאי הקבלה היו שווים</w:t>
      </w:r>
      <w:r w:rsidR="00515A37">
        <w:rPr>
          <w:rtl/>
        </w:rPr>
        <w:t xml:space="preserve"> </w:t>
      </w:r>
      <w:r w:rsidRPr="009214BE">
        <w:rPr>
          <w:rtl/>
        </w:rPr>
        <w:t>לכל הסטודנטים, יהודים כערבים.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נודע לי כי לאחרונה נוצר תקדים, שלפיו</w:t>
      </w:r>
      <w:r w:rsidR="00515A37">
        <w:rPr>
          <w:rtl/>
        </w:rPr>
        <w:t xml:space="preserve"> </w:t>
      </w:r>
      <w:r w:rsidRPr="009214BE">
        <w:rPr>
          <w:rtl/>
        </w:rPr>
        <w:t>התנאים המתבקשים מן הסטודנט הערבי הם</w:t>
      </w:r>
      <w:r w:rsidR="00515A37">
        <w:rPr>
          <w:rtl/>
        </w:rPr>
        <w:t xml:space="preserve"> </w:t>
      </w:r>
      <w:r w:rsidRPr="009214BE">
        <w:rPr>
          <w:rtl/>
        </w:rPr>
        <w:t>חמש</w:t>
      </w:r>
      <w:r w:rsidR="00515A37">
        <w:rPr>
          <w:rtl/>
        </w:rPr>
        <w:t xml:space="preserve"> </w:t>
      </w:r>
      <w:r w:rsidRPr="009214BE">
        <w:rPr>
          <w:rtl/>
        </w:rPr>
        <w:t>יחידות</w:t>
      </w:r>
      <w:r w:rsidR="00515A37">
        <w:rPr>
          <w:rtl/>
        </w:rPr>
        <w:t xml:space="preserve"> </w:t>
      </w:r>
      <w:r w:rsidRPr="009214BE">
        <w:rPr>
          <w:rtl/>
        </w:rPr>
        <w:t>בשפה</w:t>
      </w:r>
      <w:r w:rsidR="00515A37">
        <w:rPr>
          <w:rtl/>
        </w:rPr>
        <w:t xml:space="preserve"> </w:t>
      </w:r>
      <w:r w:rsidRPr="009214BE">
        <w:rPr>
          <w:rtl/>
        </w:rPr>
        <w:t>העברית</w:t>
      </w:r>
      <w:r w:rsidR="00515A37">
        <w:rPr>
          <w:rtl/>
        </w:rPr>
        <w:t xml:space="preserve"> </w:t>
      </w:r>
      <w:r w:rsidRPr="009214BE">
        <w:rPr>
          <w:rtl/>
        </w:rPr>
        <w:t>בציון</w:t>
      </w:r>
      <w:r w:rsidR="00515A37">
        <w:rPr>
          <w:rtl/>
        </w:rPr>
        <w:t xml:space="preserve"> </w:t>
      </w:r>
      <w:r w:rsidRPr="009214BE">
        <w:rPr>
          <w:rtl/>
        </w:rPr>
        <w:t>ממוצע 80, כאשר מהסטודנטים היהודים מבקשים שתי</w:t>
      </w:r>
      <w:r w:rsidR="00515A37">
        <w:rPr>
          <w:rtl/>
        </w:rPr>
        <w:t xml:space="preserve"> </w:t>
      </w:r>
      <w:r w:rsidRPr="009214BE">
        <w:rPr>
          <w:rtl/>
        </w:rPr>
        <w:t>יחידות בממוצע 65.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ראוי</w:t>
      </w:r>
      <w:r w:rsidR="00515A37">
        <w:rPr>
          <w:rtl/>
        </w:rPr>
        <w:t xml:space="preserve"> </w:t>
      </w:r>
      <w:r w:rsidRPr="009214BE">
        <w:rPr>
          <w:rtl/>
        </w:rPr>
        <w:t>לציין,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דרישה</w:t>
      </w:r>
      <w:r w:rsidR="00515A37">
        <w:rPr>
          <w:rtl/>
        </w:rPr>
        <w:t xml:space="preserve"> </w:t>
      </w:r>
      <w:r w:rsidRPr="009214BE">
        <w:rPr>
          <w:rtl/>
        </w:rPr>
        <w:t>זו</w:t>
      </w:r>
      <w:r w:rsidR="00515A37">
        <w:rPr>
          <w:rtl/>
        </w:rPr>
        <w:t xml:space="preserve"> </w:t>
      </w:r>
      <w:r w:rsidRPr="009214BE">
        <w:rPr>
          <w:rtl/>
        </w:rPr>
        <w:t>מהסטודנטים</w:t>
      </w:r>
      <w:r w:rsidR="00515A37">
        <w:rPr>
          <w:rtl/>
        </w:rPr>
        <w:t xml:space="preserve"> </w:t>
      </w:r>
      <w:r w:rsidRPr="009214BE">
        <w:rPr>
          <w:rtl/>
        </w:rPr>
        <w:t>היהודים חלה גם על סטודנטים עולים</w:t>
      </w:r>
      <w:r w:rsidR="00515A37">
        <w:rPr>
          <w:rtl/>
        </w:rPr>
        <w:t xml:space="preserve"> </w:t>
      </w:r>
      <w:r w:rsidRPr="009214BE">
        <w:rPr>
          <w:rtl/>
        </w:rPr>
        <w:t>חדשים, שהעברית שבפיהם חלשה בהרבה מזו של הסטודנטים הערבים.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הנתונים האלה נכונים?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כן</w:t>
      </w:r>
      <w:r w:rsidR="00515A37">
        <w:rPr>
          <w:rtl/>
        </w:rPr>
        <w:t xml:space="preserve"> –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הסטודנטים</w:t>
      </w:r>
      <w:r w:rsidR="00515A37">
        <w:rPr>
          <w:rtl/>
        </w:rPr>
        <w:t xml:space="preserve"> </w:t>
      </w:r>
      <w:r w:rsidRPr="009214BE">
        <w:rPr>
          <w:rtl/>
        </w:rPr>
        <w:t>הערבים</w:t>
      </w:r>
      <w:r w:rsidR="00515A37">
        <w:rPr>
          <w:rtl/>
        </w:rPr>
        <w:t xml:space="preserve"> </w:t>
      </w:r>
      <w:r w:rsidRPr="009214BE">
        <w:rPr>
          <w:rtl/>
        </w:rPr>
        <w:t>שלומדים</w:t>
      </w:r>
      <w:r w:rsidR="00515A37">
        <w:rPr>
          <w:rtl/>
        </w:rPr>
        <w:t xml:space="preserve"> </w:t>
      </w:r>
      <w:r w:rsidRPr="009214BE">
        <w:rPr>
          <w:rtl/>
        </w:rPr>
        <w:t>באוניברסיטאות</w:t>
      </w:r>
      <w:r w:rsidR="00515A37">
        <w:rPr>
          <w:rtl/>
        </w:rPr>
        <w:t xml:space="preserve"> </w:t>
      </w:r>
      <w:r w:rsidRPr="009214BE">
        <w:rPr>
          <w:rtl/>
        </w:rPr>
        <w:t>עונים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הקריטריונים, ולא כן בבית</w:t>
      </w:r>
      <w:r w:rsidR="00515A37">
        <w:rPr>
          <w:rtl/>
        </w:rPr>
        <w:t>-</w:t>
      </w:r>
      <w:r w:rsidRPr="009214BE">
        <w:rPr>
          <w:rtl/>
        </w:rPr>
        <w:t>ברל?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משמעות</w:t>
      </w:r>
      <w:r w:rsidR="00515A37">
        <w:rPr>
          <w:rtl/>
        </w:rPr>
        <w:t xml:space="preserve"> </w:t>
      </w:r>
      <w:r w:rsidRPr="009214BE">
        <w:rPr>
          <w:rtl/>
        </w:rPr>
        <w:t>חמש יחידות הלימוד הנדרשות מהתלמיד הערבי, כאשר ביחידה</w:t>
      </w:r>
      <w:r w:rsidR="00515A37">
        <w:rPr>
          <w:rtl/>
        </w:rPr>
        <w:t xml:space="preserve"> </w:t>
      </w:r>
      <w:r w:rsidRPr="009214BE">
        <w:rPr>
          <w:rtl/>
        </w:rPr>
        <w:t>החמישית נלמד חומר אינפורמטיבי ולא משמעותי לגבי לימודיהם?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עדיפות</w:t>
      </w:r>
      <w:r w:rsidR="00515A37">
        <w:rPr>
          <w:rtl/>
        </w:rPr>
        <w:t xml:space="preserve"> </w:t>
      </w:r>
      <w:r w:rsidRPr="009214BE">
        <w:rPr>
          <w:rtl/>
        </w:rPr>
        <w:t>לסטודנט עולה חדש, ששליטתו בעברית נופלת ברמתה מזו של</w:t>
      </w:r>
      <w:r w:rsidR="00515A37">
        <w:rPr>
          <w:rtl/>
        </w:rPr>
        <w:t xml:space="preserve"> </w:t>
      </w:r>
      <w:r w:rsidRPr="009214BE">
        <w:rPr>
          <w:rtl/>
        </w:rPr>
        <w:t>הסטודנט הערבי?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יש דחייה גם של סטודנטים הנרשמים למקצועות מתמטיקה, מחשבים, כימיה,</w:t>
      </w:r>
      <w:r w:rsidR="00515A37">
        <w:rPr>
          <w:rtl/>
        </w:rPr>
        <w:t xml:space="preserve"> </w:t>
      </w:r>
      <w:r w:rsidRPr="009214BE">
        <w:rPr>
          <w:rtl/>
        </w:rPr>
        <w:t xml:space="preserve">ערבית וחקלאות ולא זקוקים ליחידה החמישית? אם כן </w:t>
      </w:r>
      <w:r w:rsidR="00515A37">
        <w:rPr>
          <w:rtl/>
        </w:rPr>
        <w:t>–</w:t>
      </w:r>
      <w:r w:rsidRPr="009214BE">
        <w:rPr>
          <w:rtl/>
        </w:rPr>
        <w:t xml:space="preserve"> מדוע?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1,</w:t>
      </w:r>
      <w:r w:rsidR="00515A37">
        <w:rPr>
          <w:rtl/>
        </w:rPr>
        <w:t xml:space="preserve"> </w:t>
      </w: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ראה</w:t>
      </w:r>
      <w:r w:rsidR="00515A37">
        <w:rPr>
          <w:rtl/>
        </w:rPr>
        <w:t xml:space="preserve"> </w:t>
      </w:r>
      <w:r w:rsidRPr="009214BE">
        <w:rPr>
          <w:rtl/>
        </w:rPr>
        <w:t>תשובתי</w:t>
      </w:r>
      <w:r w:rsidR="00515A37">
        <w:rPr>
          <w:rtl/>
        </w:rPr>
        <w:t xml:space="preserve"> </w:t>
      </w:r>
      <w:r w:rsidRPr="009214BE">
        <w:rPr>
          <w:rtl/>
        </w:rPr>
        <w:t>מהיום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שאילתא</w:t>
      </w:r>
      <w:r w:rsidR="00515A37">
        <w:rPr>
          <w:rtl/>
        </w:rPr>
        <w:t xml:space="preserve"> </w:t>
      </w:r>
      <w:r w:rsidRPr="009214BE">
        <w:rPr>
          <w:rtl/>
        </w:rPr>
        <w:t>זהה, מס' 1394, של חבר הכנסת טלב</w:t>
      </w:r>
      <w:r w:rsidR="00515A37">
        <w:rPr>
          <w:rtl/>
        </w:rPr>
        <w:t xml:space="preserve"> </w:t>
      </w:r>
      <w:r w:rsidRPr="009214BE">
        <w:rPr>
          <w:rtl/>
        </w:rPr>
        <w:t>אלסאנע.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רמת</w:t>
      </w:r>
      <w:r w:rsidR="00515A37">
        <w:rPr>
          <w:rtl/>
        </w:rPr>
        <w:t xml:space="preserve"> </w:t>
      </w:r>
      <w:r w:rsidRPr="009214BE">
        <w:rPr>
          <w:rtl/>
        </w:rPr>
        <w:t>ידע טובה בעברית נדרשת לצורך לימודים סדירים ומלאים במכללה במשך כל</w:t>
      </w:r>
      <w:r w:rsidR="00515A37">
        <w:rPr>
          <w:rtl/>
        </w:rPr>
        <w:t xml:space="preserve"> </w:t>
      </w:r>
      <w:r w:rsidRPr="009214BE">
        <w:rPr>
          <w:rtl/>
        </w:rPr>
        <w:t>שנות</w:t>
      </w:r>
      <w:r w:rsidR="00515A37">
        <w:rPr>
          <w:rtl/>
        </w:rPr>
        <w:t xml:space="preserve"> </w:t>
      </w:r>
      <w:r w:rsidRPr="009214BE">
        <w:rPr>
          <w:rtl/>
        </w:rPr>
        <w:t>הלימוד</w:t>
      </w:r>
      <w:r w:rsidR="00515A37">
        <w:rPr>
          <w:rtl/>
        </w:rPr>
        <w:t xml:space="preserve"> </w:t>
      </w:r>
      <w:r w:rsidRPr="009214BE">
        <w:rPr>
          <w:rtl/>
        </w:rPr>
        <w:t>בה.</w:t>
      </w:r>
      <w:r w:rsidR="00515A37">
        <w:rPr>
          <w:rtl/>
        </w:rPr>
        <w:t xml:space="preserve"> </w:t>
      </w:r>
      <w:r w:rsidRPr="009214BE">
        <w:rPr>
          <w:rtl/>
        </w:rPr>
        <w:t>אין הדבר דומה כלל למצבו של העולה, שהוא כבר מורה בעת עלייתו,</w:t>
      </w:r>
      <w:r w:rsidR="00515A37">
        <w:rPr>
          <w:rtl/>
        </w:rPr>
        <w:t xml:space="preserve"> </w:t>
      </w:r>
      <w:r w:rsidRPr="009214BE">
        <w:rPr>
          <w:rtl/>
        </w:rPr>
        <w:t>אשר כבר למד את המסלול כולו, אף הוסמך להוראה והתנסה בה בפועל בארץ מולדתו.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מורים</w:t>
      </w:r>
      <w:r w:rsidR="00515A37">
        <w:rPr>
          <w:rtl/>
        </w:rPr>
        <w:t xml:space="preserve"> </w:t>
      </w: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חייבים</w:t>
      </w:r>
      <w:r w:rsidR="00515A37">
        <w:rPr>
          <w:rtl/>
        </w:rPr>
        <w:t xml:space="preserve"> </w:t>
      </w:r>
      <w:r w:rsidRPr="009214BE">
        <w:rPr>
          <w:rtl/>
        </w:rPr>
        <w:t>רק</w:t>
      </w:r>
      <w:r w:rsidR="00515A37">
        <w:rPr>
          <w:rtl/>
        </w:rPr>
        <w:t xml:space="preserve"> </w:t>
      </w:r>
      <w:r w:rsidRPr="009214BE">
        <w:rPr>
          <w:rtl/>
        </w:rPr>
        <w:t>להשתתף</w:t>
      </w:r>
      <w:r w:rsidR="00515A37">
        <w:rPr>
          <w:rtl/>
        </w:rPr>
        <w:t xml:space="preserve"> </w:t>
      </w:r>
      <w:r w:rsidRPr="009214BE">
        <w:rPr>
          <w:rtl/>
        </w:rPr>
        <w:t>בקורס התאמה להוראה בישראל במשך שנה אחת עד</w:t>
      </w:r>
      <w:r w:rsidR="00515A37">
        <w:rPr>
          <w:rtl/>
        </w:rPr>
        <w:t xml:space="preserve"> </w:t>
      </w:r>
      <w:r w:rsidRPr="009214BE">
        <w:rPr>
          <w:rtl/>
        </w:rPr>
        <w:t>שנתיים,</w:t>
      </w:r>
      <w:r w:rsidR="00515A37">
        <w:rPr>
          <w:rtl/>
        </w:rPr>
        <w:t xml:space="preserve"> </w:t>
      </w:r>
      <w:r w:rsidRPr="009214BE">
        <w:rPr>
          <w:rtl/>
        </w:rPr>
        <w:t>שבהן ממילא הדגש הוא בלשון העברית.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יתר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כן,</w:t>
      </w:r>
      <w:r w:rsidR="00515A37">
        <w:rPr>
          <w:rtl/>
        </w:rPr>
        <w:t xml:space="preserve"> </w:t>
      </w:r>
      <w:r w:rsidRPr="009214BE">
        <w:rPr>
          <w:rtl/>
        </w:rPr>
        <w:t>אין עדיפות למורה עולה על פני תלמיד סדיר במכללה משום שאלה הם</w:t>
      </w:r>
      <w:r w:rsidR="00515A37">
        <w:rPr>
          <w:rtl/>
        </w:rPr>
        <w:t xml:space="preserve"> </w:t>
      </w:r>
      <w:r w:rsidRPr="009214BE">
        <w:rPr>
          <w:rtl/>
        </w:rPr>
        <w:t>מסלולים שונים ונפרדים לחלוטין המתקיימים גם מחוץ למכללות.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8" w:name="_Toc457721997"/>
      <w:r w:rsidRPr="00515A37">
        <w:rPr>
          <w:rtl/>
        </w:rPr>
        <w:t>תקציב ליישום חוק חינוך מיוחד</w:t>
      </w:r>
      <w:bookmarkEnd w:id="28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י' לוי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בתקציב</w:t>
      </w:r>
      <w:r w:rsidR="00515A37">
        <w:rPr>
          <w:rtl/>
        </w:rPr>
        <w:t xml:space="preserve"> </w:t>
      </w:r>
      <w:r w:rsidRPr="009214BE">
        <w:rPr>
          <w:rtl/>
        </w:rPr>
        <w:t>לשנת</w:t>
      </w:r>
      <w:r w:rsidR="00515A37">
        <w:rPr>
          <w:rtl/>
        </w:rPr>
        <w:t xml:space="preserve"> </w:t>
      </w:r>
      <w:r w:rsidRPr="009214BE">
        <w:rPr>
          <w:rtl/>
        </w:rPr>
        <w:t>1993</w:t>
      </w:r>
      <w:r w:rsidR="00515A37">
        <w:rPr>
          <w:rtl/>
        </w:rPr>
        <w:t xml:space="preserve"> </w:t>
      </w:r>
      <w:r w:rsidRPr="009214BE">
        <w:rPr>
          <w:rtl/>
        </w:rPr>
        <w:t>הוקצבה</w:t>
      </w:r>
      <w:r w:rsidR="00515A37">
        <w:rPr>
          <w:rtl/>
        </w:rPr>
        <w:t xml:space="preserve"> </w:t>
      </w:r>
      <w:r w:rsidRPr="009214BE">
        <w:rPr>
          <w:rtl/>
        </w:rPr>
        <w:t>תוספת תקציב לצורך יישום חוק חינוך מיוחד בסך 4</w:t>
      </w:r>
      <w:r w:rsidR="00515A37">
        <w:rPr>
          <w:rtl/>
        </w:rPr>
        <w:t xml:space="preserve"> </w:t>
      </w:r>
      <w:r w:rsidRPr="009214BE">
        <w:rPr>
          <w:rtl/>
        </w:rPr>
        <w:t>מיליוני ש"ח.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נוצל התקציב הנ"ל?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לאילו מטרות נוצל התקציב?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3. אם לא נוצל התקציב עד תום </w:t>
      </w:r>
      <w:r w:rsidR="00515A37">
        <w:rPr>
          <w:rtl/>
        </w:rPr>
        <w:t>–</w:t>
      </w:r>
      <w:r w:rsidRPr="009214BE">
        <w:rPr>
          <w:rtl/>
        </w:rPr>
        <w:t xml:space="preserve"> מדוע, ומתי ינוצל?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1. בשנת הלימודים התשנ"ג הוקצו 7.5 מיליוני שקל ליישום חוק חינוך מיוחד.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הסכום כולו הומר לשעות הוראה </w:t>
      </w:r>
      <w:r w:rsidR="00515A37">
        <w:rPr>
          <w:rtl/>
        </w:rPr>
        <w:t>–</w:t>
      </w:r>
      <w:r w:rsidRPr="009214BE">
        <w:rPr>
          <w:rtl/>
        </w:rPr>
        <w:t xml:space="preserve"> סך הכול 3,500 שעות שבועיות.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שעות</w:t>
      </w:r>
      <w:r w:rsidR="00515A37">
        <w:rPr>
          <w:rtl/>
        </w:rPr>
        <w:t xml:space="preserve"> </w:t>
      </w:r>
      <w:r w:rsidRPr="009214BE">
        <w:rPr>
          <w:rtl/>
        </w:rPr>
        <w:t>אלו</w:t>
      </w:r>
      <w:r w:rsidR="00515A37">
        <w:rPr>
          <w:rtl/>
        </w:rPr>
        <w:t xml:space="preserve"> </w:t>
      </w:r>
      <w:r w:rsidRPr="009214BE">
        <w:rPr>
          <w:rtl/>
        </w:rPr>
        <w:t>סייעו</w:t>
      </w:r>
      <w:r w:rsidR="00515A37">
        <w:rPr>
          <w:rtl/>
        </w:rPr>
        <w:t xml:space="preserve"> </w:t>
      </w:r>
      <w:r w:rsidRPr="009214BE">
        <w:rPr>
          <w:rtl/>
        </w:rPr>
        <w:t>בפרויקט שילוב ייחודי של קבוצות תלמידים של החינוך המיוחד</w:t>
      </w:r>
      <w:r w:rsidR="00515A37">
        <w:rPr>
          <w:rtl/>
        </w:rPr>
        <w:t xml:space="preserve"> </w:t>
      </w:r>
      <w:r w:rsidRPr="009214BE">
        <w:rPr>
          <w:rtl/>
        </w:rPr>
        <w:t>בכיתות גן, א' וב' רגילות.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שעות</w:t>
      </w:r>
      <w:r w:rsidR="00515A37">
        <w:rPr>
          <w:rtl/>
        </w:rPr>
        <w:t xml:space="preserve"> </w:t>
      </w:r>
      <w:r w:rsidRPr="009214BE">
        <w:rPr>
          <w:rtl/>
        </w:rPr>
        <w:t>נוספות</w:t>
      </w:r>
      <w:r w:rsidR="00515A37">
        <w:rPr>
          <w:rtl/>
        </w:rPr>
        <w:t xml:space="preserve"> </w:t>
      </w:r>
      <w:r w:rsidRPr="009214BE">
        <w:rPr>
          <w:rtl/>
        </w:rPr>
        <w:t>הופנו לשילוב תלמידים במסגרת כיתות טיפוליות, מרכזים טיפוליים</w:t>
      </w:r>
      <w:r w:rsidR="00515A37">
        <w:rPr>
          <w:rtl/>
        </w:rPr>
        <w:t xml:space="preserve"> </w:t>
      </w:r>
      <w:r w:rsidRPr="009214BE">
        <w:rPr>
          <w:rtl/>
        </w:rPr>
        <w:t>ושעות פרא</w:t>
      </w:r>
      <w:r w:rsidR="00515A37">
        <w:rPr>
          <w:rtl/>
        </w:rPr>
        <w:t>-</w:t>
      </w:r>
      <w:r w:rsidRPr="009214BE">
        <w:rPr>
          <w:rtl/>
        </w:rPr>
        <w:t>רפואיות.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התקציב כולו נוצל בשנת הלימודים התשנ"ג.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29" w:name="_Toc457721998"/>
      <w:r w:rsidRPr="00515A37">
        <w:rPr>
          <w:rtl/>
        </w:rPr>
        <w:t>שכר הלימוד במכללות ללימודי משפטים</w:t>
      </w:r>
      <w:bookmarkEnd w:id="29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זנדברג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לאחרונה התרבו תלונות הסטודנטים במכללות למשפט על כי שכר הלימוד במוסדות אלה</w:t>
      </w:r>
      <w:r w:rsidR="00515A37">
        <w:rPr>
          <w:rtl/>
        </w:rPr>
        <w:t xml:space="preserve"> </w:t>
      </w:r>
      <w:r w:rsidRPr="009214BE">
        <w:rPr>
          <w:rtl/>
        </w:rPr>
        <w:t>גבוה משכר הלימוד הנגבה מתלמידי הפקולטות למשפטים באוניברסיטאות.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מה הוא גובה שכר הלימוד הנגבה מן התלמידים במכללה למשפט שליד אוניברסיטת</w:t>
      </w:r>
      <w:r w:rsidR="00515A37">
        <w:rPr>
          <w:rtl/>
        </w:rPr>
        <w:t xml:space="preserve"> </w:t>
      </w:r>
      <w:r w:rsidRPr="009214BE">
        <w:rPr>
          <w:rtl/>
        </w:rPr>
        <w:t>בר</w:t>
      </w:r>
      <w:r w:rsidR="00515A37">
        <w:rPr>
          <w:rtl/>
        </w:rPr>
        <w:t>-</w:t>
      </w:r>
      <w:r w:rsidRPr="009214BE">
        <w:rPr>
          <w:rtl/>
        </w:rPr>
        <w:t>אילן,</w:t>
      </w:r>
      <w:r w:rsidR="00515A37">
        <w:rPr>
          <w:rtl/>
        </w:rPr>
        <w:t xml:space="preserve"> </w:t>
      </w:r>
      <w:r w:rsidRPr="009214BE">
        <w:rPr>
          <w:rtl/>
        </w:rPr>
        <w:t>מתלמידי</w:t>
      </w:r>
      <w:r w:rsidR="00515A37">
        <w:rPr>
          <w:rtl/>
        </w:rPr>
        <w:t xml:space="preserve"> </w:t>
      </w:r>
      <w:r w:rsidRPr="009214BE">
        <w:rPr>
          <w:rtl/>
        </w:rPr>
        <w:t>המשפטים</w:t>
      </w:r>
      <w:r w:rsidR="00515A37">
        <w:rPr>
          <w:rtl/>
        </w:rPr>
        <w:t xml:space="preserve"> </w:t>
      </w:r>
      <w:r w:rsidRPr="009214BE">
        <w:rPr>
          <w:rtl/>
        </w:rPr>
        <w:t>במכללה</w:t>
      </w:r>
      <w:r w:rsidR="00515A37">
        <w:rPr>
          <w:rtl/>
        </w:rPr>
        <w:t xml:space="preserve"> </w:t>
      </w:r>
      <w:r w:rsidRPr="009214BE">
        <w:rPr>
          <w:rtl/>
        </w:rPr>
        <w:t>למינהל</w:t>
      </w:r>
      <w:r w:rsidR="00515A37">
        <w:rPr>
          <w:rtl/>
        </w:rPr>
        <w:t xml:space="preserve"> </w:t>
      </w:r>
      <w:r w:rsidRPr="009214BE">
        <w:rPr>
          <w:rtl/>
        </w:rPr>
        <w:t>ומסטודנטים</w:t>
      </w:r>
      <w:r w:rsidR="00515A37">
        <w:rPr>
          <w:rtl/>
        </w:rPr>
        <w:t xml:space="preserve"> </w:t>
      </w:r>
      <w:r w:rsidRPr="009214BE">
        <w:rPr>
          <w:rtl/>
        </w:rPr>
        <w:t>בפקולטה</w:t>
      </w:r>
      <w:r w:rsidR="00515A37">
        <w:rPr>
          <w:rtl/>
        </w:rPr>
        <w:t xml:space="preserve"> </w:t>
      </w:r>
      <w:r w:rsidRPr="009214BE">
        <w:rPr>
          <w:rtl/>
        </w:rPr>
        <w:t>למשפטים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אוניברסיטת בר</w:t>
      </w:r>
      <w:r w:rsidR="00515A37">
        <w:rPr>
          <w:rtl/>
        </w:rPr>
        <w:t>-</w:t>
      </w:r>
      <w:r w:rsidRPr="009214BE">
        <w:rPr>
          <w:rtl/>
        </w:rPr>
        <w:t>אילן?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מדוע קיים הפרש בגובה שכר הלימוד בין המוסדות השונים?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מועברים כספים הנגבים על</w:t>
      </w:r>
      <w:r w:rsidR="00515A37">
        <w:rPr>
          <w:rtl/>
        </w:rPr>
        <w:t>-</w:t>
      </w:r>
      <w:r w:rsidRPr="009214BE">
        <w:rPr>
          <w:rtl/>
        </w:rPr>
        <w:t>ידי המכללה למשפט שליד אוניברסיטת בר</w:t>
      </w:r>
      <w:r w:rsidR="00515A37">
        <w:rPr>
          <w:rtl/>
        </w:rPr>
        <w:t>-</w:t>
      </w:r>
      <w:r w:rsidRPr="009214BE">
        <w:rPr>
          <w:rtl/>
        </w:rPr>
        <w:t>אילן</w:t>
      </w:r>
      <w:r w:rsidR="00515A37">
        <w:rPr>
          <w:rtl/>
        </w:rPr>
        <w:t xml:space="preserve"> </w:t>
      </w:r>
      <w:r w:rsidRPr="009214BE">
        <w:rPr>
          <w:rtl/>
        </w:rPr>
        <w:t>כשכר</w:t>
      </w:r>
      <w:r w:rsidR="00515A37">
        <w:rPr>
          <w:rtl/>
        </w:rPr>
        <w:t xml:space="preserve"> </w:t>
      </w:r>
      <w:r w:rsidRPr="009214BE">
        <w:rPr>
          <w:rtl/>
        </w:rPr>
        <w:t>לימוד</w:t>
      </w:r>
      <w:r w:rsidR="00515A37">
        <w:rPr>
          <w:rtl/>
        </w:rPr>
        <w:t xml:space="preserve"> </w:t>
      </w:r>
      <w:r w:rsidRPr="009214BE">
        <w:rPr>
          <w:rtl/>
        </w:rPr>
        <w:t>לאוניברסיטת בר</w:t>
      </w:r>
      <w:r w:rsidR="00515A37">
        <w:rPr>
          <w:rtl/>
        </w:rPr>
        <w:t>-</w:t>
      </w:r>
      <w:r w:rsidRPr="009214BE">
        <w:rPr>
          <w:rtl/>
        </w:rPr>
        <w:t>אילן או לעמותות הקשורות עם אוניברסיטת בר</w:t>
      </w:r>
      <w:r w:rsidR="00515A37">
        <w:rPr>
          <w:rtl/>
        </w:rPr>
        <w:t>-</w:t>
      </w:r>
      <w:r w:rsidRPr="009214BE">
        <w:rPr>
          <w:rtl/>
        </w:rPr>
        <w:t>אילן? אם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כן </w:t>
      </w:r>
      <w:r w:rsidR="00515A37">
        <w:rPr>
          <w:rtl/>
        </w:rPr>
        <w:t>–</w:t>
      </w:r>
      <w:r w:rsidRPr="009214BE">
        <w:rPr>
          <w:rtl/>
        </w:rPr>
        <w:t xml:space="preserve"> כמה כסף מועבר מדי שנה?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קיים</w:t>
      </w:r>
      <w:r w:rsidR="00515A37">
        <w:rPr>
          <w:rtl/>
        </w:rPr>
        <w:t xml:space="preserve"> </w:t>
      </w:r>
      <w:r w:rsidRPr="009214BE">
        <w:rPr>
          <w:rtl/>
        </w:rPr>
        <w:t>פיקוח</w:t>
      </w:r>
      <w:r w:rsidR="00515A37">
        <w:rPr>
          <w:rtl/>
        </w:rPr>
        <w:t xml:space="preserve"> </w:t>
      </w:r>
      <w:r w:rsidRPr="009214BE">
        <w:rPr>
          <w:rtl/>
        </w:rPr>
        <w:t>ציבורי</w:t>
      </w:r>
      <w:r w:rsidR="00515A37">
        <w:rPr>
          <w:rtl/>
        </w:rPr>
        <w:t xml:space="preserve"> </w:t>
      </w:r>
      <w:r w:rsidRPr="009214BE">
        <w:rPr>
          <w:rtl/>
        </w:rPr>
        <w:t>או ממשלתי על גובה שכר הלימוד במכללות למשפט,</w:t>
      </w:r>
      <w:r w:rsidR="00515A37">
        <w:rPr>
          <w:rtl/>
        </w:rPr>
        <w:t xml:space="preserve"> </w:t>
      </w:r>
      <w:r w:rsidRPr="009214BE">
        <w:rPr>
          <w:rtl/>
        </w:rPr>
        <w:t>וכיצד</w:t>
      </w:r>
      <w:r w:rsidR="00515A37">
        <w:rPr>
          <w:rtl/>
        </w:rPr>
        <w:t xml:space="preserve"> </w:t>
      </w:r>
      <w:r w:rsidRPr="009214BE">
        <w:rPr>
          <w:rtl/>
        </w:rPr>
        <w:t>נקבע</w:t>
      </w:r>
      <w:r w:rsidR="00515A37">
        <w:rPr>
          <w:rtl/>
        </w:rPr>
        <w:t xml:space="preserve"> </w:t>
      </w:r>
      <w:r w:rsidRPr="009214BE">
        <w:rPr>
          <w:rtl/>
        </w:rPr>
        <w:t>שכר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הלימוד במוסדות אלה? אם התשובה שלילית </w:t>
      </w:r>
      <w:r w:rsidR="00515A37">
        <w:rPr>
          <w:rtl/>
        </w:rPr>
        <w:t>–</w:t>
      </w:r>
      <w:r w:rsidRPr="009214BE">
        <w:rPr>
          <w:rtl/>
        </w:rPr>
        <w:t xml:space="preserve"> האם ינהיג משרדך פיקוח</w:t>
      </w:r>
      <w:r w:rsidR="00515A37">
        <w:rPr>
          <w:rtl/>
        </w:rPr>
        <w:t xml:space="preserve"> </w:t>
      </w:r>
      <w:r w:rsidRPr="009214BE">
        <w:rPr>
          <w:rtl/>
        </w:rPr>
        <w:t>כאמור?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עושה</w:t>
      </w:r>
      <w:r w:rsidR="00515A37">
        <w:rPr>
          <w:rtl/>
        </w:rPr>
        <w:t xml:space="preserve"> </w:t>
      </w:r>
      <w:r w:rsidRPr="009214BE">
        <w:rPr>
          <w:rtl/>
        </w:rPr>
        <w:t>משרדך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מנת</w:t>
      </w:r>
      <w:r w:rsidR="00515A37">
        <w:rPr>
          <w:rtl/>
        </w:rPr>
        <w:t xml:space="preserve"> </w:t>
      </w:r>
      <w:r w:rsidRPr="009214BE">
        <w:rPr>
          <w:rtl/>
        </w:rPr>
        <w:t>להקטין ככל האפשר את גובה שכר הלימוד במכללות</w:t>
      </w:r>
      <w:r w:rsidR="00515A37">
        <w:rPr>
          <w:rtl/>
        </w:rPr>
        <w:t xml:space="preserve"> </w:t>
      </w:r>
      <w:r w:rsidRPr="009214BE">
        <w:rPr>
          <w:rtl/>
        </w:rPr>
        <w:t>למשפט?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5</w:t>
      </w:r>
      <w:r w:rsidR="007F73DD">
        <w:rPr>
          <w:rFonts w:hint="cs"/>
          <w:rtl/>
        </w:rPr>
        <w:t>-</w:t>
      </w:r>
      <w:r w:rsidRPr="009214BE">
        <w:rPr>
          <w:rtl/>
        </w:rPr>
        <w:t>1. שכר הלימוד במוסדות להשכלה גבוהה לשנים התשנ"ב</w:t>
      </w:r>
      <w:r w:rsidR="00515A37">
        <w:rPr>
          <w:rtl/>
        </w:rPr>
        <w:t>–</w:t>
      </w:r>
      <w:r w:rsidRPr="009214BE">
        <w:rPr>
          <w:rtl/>
        </w:rPr>
        <w:t>התשנ"ו נקבע על</w:t>
      </w:r>
      <w:r w:rsidR="00515A37">
        <w:rPr>
          <w:rtl/>
        </w:rPr>
        <w:t>-</w:t>
      </w:r>
      <w:r w:rsidRPr="009214BE">
        <w:rPr>
          <w:rtl/>
        </w:rPr>
        <w:t>ידי ועדה</w:t>
      </w:r>
      <w:r w:rsidR="00515A37">
        <w:rPr>
          <w:rtl/>
        </w:rPr>
        <w:t xml:space="preserve"> </w:t>
      </w:r>
      <w:r w:rsidRPr="009214BE">
        <w:rPr>
          <w:rtl/>
        </w:rPr>
        <w:t>ציבורית,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>-</w:t>
      </w:r>
      <w:r w:rsidRPr="009214BE">
        <w:rPr>
          <w:rtl/>
        </w:rPr>
        <w:t>קוברסקי,</w:t>
      </w:r>
      <w:r w:rsidR="00515A37">
        <w:rPr>
          <w:rtl/>
        </w:rPr>
        <w:t xml:space="preserve"> </w:t>
      </w:r>
      <w:r w:rsidRPr="009214BE">
        <w:rPr>
          <w:rtl/>
        </w:rPr>
        <w:t>והוא</w:t>
      </w:r>
      <w:r w:rsidR="00515A37">
        <w:rPr>
          <w:rtl/>
        </w:rPr>
        <w:t xml:space="preserve"> </w:t>
      </w:r>
      <w:r w:rsidRPr="009214BE">
        <w:rPr>
          <w:rtl/>
        </w:rPr>
        <w:t>אחיד בכל המוסדות הציבוריים ובכל הפקולטות.</w:t>
      </w:r>
      <w:r w:rsidR="00515A37">
        <w:rPr>
          <w:rtl/>
        </w:rPr>
        <w:t xml:space="preserve"> </w:t>
      </w:r>
      <w:r w:rsidRPr="009214BE">
        <w:rPr>
          <w:rtl/>
        </w:rPr>
        <w:t>בשנת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 xml:space="preserve"> </w:t>
      </w:r>
      <w:r w:rsidRPr="009214BE">
        <w:rPr>
          <w:rtl/>
        </w:rPr>
        <w:t>היה שכר הלימוד 5,180 שקל. שכר הלימוד אינו מכסה את עלויות הלימודים, וכל</w:t>
      </w:r>
      <w:r w:rsidR="00515A37">
        <w:rPr>
          <w:rtl/>
        </w:rPr>
        <w:t xml:space="preserve"> </w:t>
      </w:r>
      <w:r w:rsidRPr="009214BE">
        <w:rPr>
          <w:rtl/>
        </w:rPr>
        <w:t>האוניברסיטאות</w:t>
      </w:r>
      <w:r w:rsidR="00515A37">
        <w:rPr>
          <w:rtl/>
        </w:rPr>
        <w:t xml:space="preserve"> </w:t>
      </w:r>
      <w:r w:rsidRPr="009214BE">
        <w:rPr>
          <w:rtl/>
        </w:rPr>
        <w:t>מסובסדות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 xml:space="preserve">ידי המדינה, באמצעות ות"ת </w:t>
      </w:r>
      <w:r w:rsidR="00515A37">
        <w:rPr>
          <w:rtl/>
        </w:rPr>
        <w:t>–</w:t>
      </w:r>
      <w:r w:rsidRPr="009214BE">
        <w:rPr>
          <w:rtl/>
        </w:rPr>
        <w:t xml:space="preserve"> הוועדה לתכנון ולתקצוב </w:t>
      </w:r>
      <w:r w:rsidR="00515A37">
        <w:rPr>
          <w:rtl/>
        </w:rPr>
        <w:t xml:space="preserve">–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 קריטריונים קבועים ואחידים.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מאידך</w:t>
      </w:r>
      <w:r w:rsidR="00515A37">
        <w:rPr>
          <w:rtl/>
        </w:rPr>
        <w:t xml:space="preserve"> </w:t>
      </w:r>
      <w:r w:rsidRPr="009214BE">
        <w:rPr>
          <w:rtl/>
        </w:rPr>
        <w:t>גיסא,</w:t>
      </w:r>
      <w:r w:rsidR="00515A37">
        <w:rPr>
          <w:rtl/>
        </w:rPr>
        <w:t xml:space="preserve"> </w:t>
      </w:r>
      <w:r w:rsidRPr="009214BE">
        <w:rPr>
          <w:rtl/>
        </w:rPr>
        <w:t>ניתן</w:t>
      </w:r>
      <w:r w:rsidR="00515A37">
        <w:rPr>
          <w:rtl/>
        </w:rPr>
        <w:t xml:space="preserve"> </w:t>
      </w:r>
      <w:r w:rsidRPr="009214BE">
        <w:rPr>
          <w:rtl/>
        </w:rPr>
        <w:t>לקיים גם מוסדות חוץ</w:t>
      </w:r>
      <w:r w:rsidR="00515A37">
        <w:rPr>
          <w:rtl/>
        </w:rPr>
        <w:t>-</w:t>
      </w:r>
      <w:r w:rsidRPr="009214BE">
        <w:rPr>
          <w:rtl/>
        </w:rPr>
        <w:t>תקציביים, שהם למעשה מוסדות פרטיים</w:t>
      </w:r>
      <w:r w:rsidR="00515A37">
        <w:rPr>
          <w:rtl/>
        </w:rPr>
        <w:t xml:space="preserve"> </w:t>
      </w:r>
      <w:r w:rsidRPr="009214BE">
        <w:rPr>
          <w:rtl/>
        </w:rPr>
        <w:t>שאינם מסובסדים על</w:t>
      </w:r>
      <w:r w:rsidR="00515A37">
        <w:rPr>
          <w:rtl/>
        </w:rPr>
        <w:t>-</w:t>
      </w:r>
      <w:r w:rsidRPr="009214BE">
        <w:rPr>
          <w:rtl/>
        </w:rPr>
        <w:t>ידי המדינה. ברור כי על מנת לכסות את כל העלויות חייבים מוסדות</w:t>
      </w:r>
      <w:r w:rsidR="00515A37">
        <w:rPr>
          <w:rtl/>
        </w:rPr>
        <w:t xml:space="preserve"> </w:t>
      </w: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>לגבות</w:t>
      </w:r>
      <w:r w:rsidR="00515A37">
        <w:rPr>
          <w:rtl/>
        </w:rPr>
        <w:t xml:space="preserve"> </w:t>
      </w:r>
      <w:r w:rsidRPr="009214BE">
        <w:rPr>
          <w:rtl/>
        </w:rPr>
        <w:t>שכר</w:t>
      </w:r>
      <w:r w:rsidR="00515A37">
        <w:rPr>
          <w:rtl/>
        </w:rPr>
        <w:t xml:space="preserve"> </w:t>
      </w:r>
      <w:r w:rsidRPr="009214BE">
        <w:rPr>
          <w:rtl/>
        </w:rPr>
        <w:t>לימוד</w:t>
      </w:r>
      <w:r w:rsidR="00515A37">
        <w:rPr>
          <w:rtl/>
        </w:rPr>
        <w:t xml:space="preserve"> </w:t>
      </w:r>
      <w:r w:rsidRPr="009214BE">
        <w:rPr>
          <w:rtl/>
        </w:rPr>
        <w:t>גבוה</w:t>
      </w:r>
      <w:r w:rsidR="00515A37">
        <w:rPr>
          <w:rtl/>
        </w:rPr>
        <w:t xml:space="preserve"> </w:t>
      </w:r>
      <w:r w:rsidRPr="009214BE">
        <w:rPr>
          <w:rtl/>
        </w:rPr>
        <w:t>יותר. מוסדות אלה הם, כאמור, מוסדות פרטיים הרשאים</w:t>
      </w:r>
      <w:r w:rsidR="00515A37">
        <w:rPr>
          <w:rtl/>
        </w:rPr>
        <w:t xml:space="preserve"> </w:t>
      </w:r>
      <w:r w:rsidRPr="009214BE">
        <w:rPr>
          <w:rtl/>
        </w:rPr>
        <w:t>לקבוע את גובה שכר הלימוד כרצונם, כפי שמקובל בכל משק חופשי.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המוסדות</w:t>
      </w:r>
      <w:r w:rsidR="00515A37">
        <w:rPr>
          <w:rtl/>
        </w:rPr>
        <w:t xml:space="preserve"> </w:t>
      </w:r>
      <w:r w:rsidRPr="009214BE">
        <w:rPr>
          <w:rtl/>
        </w:rPr>
        <w:t>הלא</w:t>
      </w:r>
      <w:r w:rsidR="00515A37">
        <w:rPr>
          <w:rtl/>
        </w:rPr>
        <w:t>-</w:t>
      </w:r>
      <w:r w:rsidRPr="009214BE">
        <w:rPr>
          <w:rtl/>
        </w:rPr>
        <w:t>מסובסדים</w:t>
      </w:r>
      <w:r w:rsidR="00515A37">
        <w:rPr>
          <w:rtl/>
        </w:rPr>
        <w:t xml:space="preserve"> </w:t>
      </w:r>
      <w:r w:rsidRPr="009214BE">
        <w:rPr>
          <w:rtl/>
        </w:rPr>
        <w:t>כלולים גם שלושה בתי</w:t>
      </w:r>
      <w:r w:rsidR="00515A37">
        <w:rPr>
          <w:rtl/>
        </w:rPr>
        <w:t>-</w:t>
      </w:r>
      <w:r w:rsidRPr="009214BE">
        <w:rPr>
          <w:rtl/>
        </w:rPr>
        <w:t>הספר למשפטים שהוקמו לפני</w:t>
      </w:r>
      <w:r w:rsidR="00515A37">
        <w:rPr>
          <w:rtl/>
        </w:rPr>
        <w:t xml:space="preserve"> </w:t>
      </w:r>
      <w:r w:rsidRPr="009214BE">
        <w:rPr>
          <w:rtl/>
        </w:rPr>
        <w:t>שלוש</w:t>
      </w:r>
      <w:r w:rsidR="00515A37">
        <w:rPr>
          <w:rtl/>
        </w:rPr>
        <w:t xml:space="preserve"> </w:t>
      </w:r>
      <w:r w:rsidRPr="009214BE">
        <w:rPr>
          <w:rtl/>
        </w:rPr>
        <w:t>שנים</w:t>
      </w:r>
      <w:r w:rsidR="00515A37">
        <w:rPr>
          <w:rtl/>
        </w:rPr>
        <w:t xml:space="preserve"> </w:t>
      </w: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תיקון</w:t>
      </w:r>
      <w:r w:rsidR="00515A37">
        <w:rPr>
          <w:rtl/>
        </w:rPr>
        <w:t xml:space="preserve"> </w:t>
      </w:r>
      <w:r w:rsidRPr="009214BE">
        <w:rPr>
          <w:rtl/>
        </w:rPr>
        <w:t>מס'</w:t>
      </w:r>
      <w:r w:rsidR="00515A37">
        <w:rPr>
          <w:rtl/>
        </w:rPr>
        <w:t xml:space="preserve"> </w:t>
      </w:r>
      <w:r w:rsidRPr="009214BE">
        <w:rPr>
          <w:rtl/>
        </w:rPr>
        <w:t>17 לחוק לשכת עורכי</w:t>
      </w:r>
      <w:r w:rsidR="00515A37">
        <w:rPr>
          <w:rtl/>
        </w:rPr>
        <w:t>-</w:t>
      </w:r>
      <w:r w:rsidRPr="009214BE">
        <w:rPr>
          <w:rtl/>
        </w:rPr>
        <w:t>הדין, התשכ"א</w:t>
      </w:r>
      <w:r w:rsidR="00515A37">
        <w:rPr>
          <w:rtl/>
        </w:rPr>
        <w:t>–</w:t>
      </w:r>
      <w:r w:rsidRPr="009214BE">
        <w:rPr>
          <w:rtl/>
        </w:rPr>
        <w:t>1961: בית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"רמות משפט" שליד אוניברסיטת תל</w:t>
      </w:r>
      <w:r w:rsidR="00515A37">
        <w:rPr>
          <w:rtl/>
        </w:rPr>
        <w:t>-</w:t>
      </w:r>
      <w:r w:rsidRPr="009214BE">
        <w:rPr>
          <w:rtl/>
        </w:rPr>
        <w:t>אביב; בית</w:t>
      </w:r>
      <w:r w:rsidR="00515A37">
        <w:rPr>
          <w:rtl/>
        </w:rPr>
        <w:t>-</w:t>
      </w:r>
      <w:r w:rsidRPr="009214BE">
        <w:rPr>
          <w:rtl/>
        </w:rPr>
        <w:t>הספר למשפטים שליד אוניברסיטת בר</w:t>
      </w:r>
      <w:r w:rsidR="00515A37">
        <w:rPr>
          <w:rtl/>
        </w:rPr>
        <w:t>-</w:t>
      </w:r>
      <w:r w:rsidRPr="009214BE">
        <w:rPr>
          <w:rtl/>
        </w:rPr>
        <w:t>אילן;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הספר למשפטים של המסלול האקדמי של המכללה למינהל.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שני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הראשונים</w:t>
      </w:r>
      <w:r w:rsidR="00515A37">
        <w:rPr>
          <w:rtl/>
        </w:rPr>
        <w:t xml:space="preserve"> </w:t>
      </w:r>
      <w:r w:rsidRPr="009214BE">
        <w:rPr>
          <w:rtl/>
        </w:rPr>
        <w:t>אינם</w:t>
      </w:r>
      <w:r w:rsidR="00515A37">
        <w:rPr>
          <w:rtl/>
        </w:rPr>
        <w:t xml:space="preserve"> </w:t>
      </w:r>
      <w:r w:rsidRPr="009214BE">
        <w:rPr>
          <w:rtl/>
        </w:rPr>
        <w:t>מוסדות</w:t>
      </w:r>
      <w:r w:rsidR="00515A37">
        <w:rPr>
          <w:rtl/>
        </w:rPr>
        <w:t xml:space="preserve"> </w:t>
      </w:r>
      <w:r w:rsidRPr="009214BE">
        <w:rPr>
          <w:rtl/>
        </w:rPr>
        <w:t>אקדמיים ואינם נמצאים בטיפול המועצה</w:t>
      </w:r>
      <w:r w:rsidR="00515A37">
        <w:rPr>
          <w:rtl/>
        </w:rPr>
        <w:t xml:space="preserve"> </w:t>
      </w:r>
      <w:r w:rsidRPr="009214BE">
        <w:rPr>
          <w:rtl/>
        </w:rPr>
        <w:t>להשכלה</w:t>
      </w:r>
      <w:r w:rsidR="00515A37">
        <w:rPr>
          <w:rtl/>
        </w:rPr>
        <w:t xml:space="preserve"> </w:t>
      </w:r>
      <w:r w:rsidRPr="009214BE">
        <w:rPr>
          <w:rtl/>
        </w:rPr>
        <w:t>גבוהה;</w:t>
      </w:r>
      <w:r w:rsidR="00515A37">
        <w:rPr>
          <w:rtl/>
        </w:rPr>
        <w:t xml:space="preserve"> </w:t>
      </w:r>
      <w:r w:rsidRPr="009214BE">
        <w:rPr>
          <w:rtl/>
        </w:rPr>
        <w:t>הטיפול</w:t>
      </w:r>
      <w:r w:rsidR="00515A37">
        <w:rPr>
          <w:rtl/>
        </w:rPr>
        <w:t xml:space="preserve"> </w:t>
      </w:r>
      <w:r w:rsidRPr="009214BE">
        <w:rPr>
          <w:rtl/>
        </w:rPr>
        <w:t>הציבורי</w:t>
      </w:r>
      <w:r w:rsidR="00515A37">
        <w:rPr>
          <w:rtl/>
        </w:rPr>
        <w:t xml:space="preserve"> </w:t>
      </w:r>
      <w:r w:rsidRPr="009214BE">
        <w:rPr>
          <w:rtl/>
        </w:rPr>
        <w:t>בהם</w:t>
      </w:r>
      <w:r w:rsidR="00515A37">
        <w:rPr>
          <w:rtl/>
        </w:rPr>
        <w:t xml:space="preserve"> </w:t>
      </w:r>
      <w:r w:rsidRPr="009214BE">
        <w:rPr>
          <w:rtl/>
        </w:rPr>
        <w:t>מצוי בידי שר המשפטים. מוסדות אלה מתנהלים</w:t>
      </w:r>
      <w:r w:rsidR="00515A37">
        <w:rPr>
          <w:rtl/>
        </w:rPr>
        <w:t xml:space="preserve"> </w:t>
      </w:r>
      <w:r w:rsidRPr="009214BE">
        <w:rPr>
          <w:rtl/>
        </w:rPr>
        <w:t>כמשקים</w:t>
      </w:r>
      <w:r w:rsidR="00515A37">
        <w:rPr>
          <w:rtl/>
        </w:rPr>
        <w:t xml:space="preserve"> </w:t>
      </w:r>
      <w:r w:rsidRPr="009214BE">
        <w:rPr>
          <w:rtl/>
        </w:rPr>
        <w:t>סגורים</w:t>
      </w:r>
      <w:r w:rsidR="00515A37">
        <w:rPr>
          <w:rtl/>
        </w:rPr>
        <w:t xml:space="preserve"> </w:t>
      </w:r>
      <w:r w:rsidRPr="009214BE">
        <w:rPr>
          <w:rtl/>
        </w:rPr>
        <w:t>והם</w:t>
      </w:r>
      <w:r w:rsidR="00515A37">
        <w:rPr>
          <w:rtl/>
        </w:rPr>
        <w:t xml:space="preserve"> </w:t>
      </w:r>
      <w:r w:rsidRPr="009214BE">
        <w:rPr>
          <w:rtl/>
        </w:rPr>
        <w:t>אינם מעבירים את כספי שכר הלימוד לאוניברסיטאות שלידם, למעט</w:t>
      </w:r>
      <w:r w:rsidR="00515A37">
        <w:rPr>
          <w:rtl/>
        </w:rPr>
        <w:t xml:space="preserve"> </w:t>
      </w:r>
      <w:r w:rsidRPr="009214BE">
        <w:rPr>
          <w:rtl/>
        </w:rPr>
        <w:t>דמי</w:t>
      </w:r>
      <w:r w:rsidR="00515A37">
        <w:rPr>
          <w:rtl/>
        </w:rPr>
        <w:t xml:space="preserve"> </w:t>
      </w:r>
      <w:r w:rsidRPr="009214BE">
        <w:rPr>
          <w:rtl/>
        </w:rPr>
        <w:t>שימוש במתקנים, במבנים, בספריות וכיוצא באלה.</w:t>
      </w:r>
      <w:r w:rsidR="00515A37">
        <w:rPr>
          <w:rtl/>
        </w:rPr>
        <w:t xml:space="preserve"> </w:t>
      </w:r>
      <w:r w:rsidRPr="009214BE">
        <w:rPr>
          <w:rtl/>
        </w:rPr>
        <w:t>בוגרי מוסדות אלה זכאים אומנם</w:t>
      </w:r>
      <w:r w:rsidR="00515A37">
        <w:rPr>
          <w:rtl/>
        </w:rPr>
        <w:t xml:space="preserve"> </w:t>
      </w:r>
      <w:r w:rsidRPr="009214BE">
        <w:rPr>
          <w:rtl/>
        </w:rPr>
        <w:t>לתואר "עורך</w:t>
      </w:r>
      <w:r w:rsidR="00515A37">
        <w:rPr>
          <w:rtl/>
        </w:rPr>
        <w:t>-</w:t>
      </w:r>
      <w:r w:rsidRPr="009214BE">
        <w:rPr>
          <w:rtl/>
        </w:rPr>
        <w:t xml:space="preserve">דין" אולם אינם זכאים לתעודת בוגר </w:t>
      </w:r>
      <w:r w:rsidR="00515A37">
        <w:rPr>
          <w:rtl/>
        </w:rPr>
        <w:t>–</w:t>
      </w:r>
      <w:r w:rsidRPr="009214BE">
        <w:rPr>
          <w:rtl/>
        </w:rPr>
        <w:t xml:space="preserve"> .</w:t>
      </w:r>
      <w:r w:rsidRPr="009214BE">
        <w:t>L</w:t>
      </w:r>
      <w:r w:rsidRPr="009214BE">
        <w:rPr>
          <w:rtl/>
        </w:rPr>
        <w:t>.</w:t>
      </w:r>
      <w:r w:rsidRPr="009214BE">
        <w:t>L</w:t>
      </w:r>
      <w:r w:rsidRPr="009214BE">
        <w:rPr>
          <w:rtl/>
        </w:rPr>
        <w:t>.</w:t>
      </w:r>
      <w:r w:rsidRPr="009214BE">
        <w:t>B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המכללה</w:t>
      </w:r>
      <w:r w:rsidR="00515A37">
        <w:rPr>
          <w:rtl/>
        </w:rPr>
        <w:t xml:space="preserve"> </w:t>
      </w:r>
      <w:r w:rsidRPr="009214BE">
        <w:rPr>
          <w:rtl/>
        </w:rPr>
        <w:t>למינהל,</w:t>
      </w:r>
      <w:r w:rsidR="00515A37">
        <w:rPr>
          <w:rtl/>
        </w:rPr>
        <w:t xml:space="preserve"> </w:t>
      </w:r>
      <w:r w:rsidRPr="009214BE">
        <w:rPr>
          <w:rtl/>
        </w:rPr>
        <w:t>לאחרונה,</w:t>
      </w:r>
      <w:r w:rsidR="00515A37">
        <w:rPr>
          <w:rtl/>
        </w:rPr>
        <w:t xml:space="preserve"> </w:t>
      </w:r>
      <w:r w:rsidRPr="009214BE">
        <w:rPr>
          <w:rtl/>
        </w:rPr>
        <w:t>ביום</w:t>
      </w:r>
      <w:r w:rsidR="00515A37">
        <w:rPr>
          <w:rtl/>
        </w:rPr>
        <w:t xml:space="preserve"> </w:t>
      </w:r>
      <w:r w:rsidRPr="009214BE">
        <w:rPr>
          <w:rtl/>
        </w:rPr>
        <w:t>29 ביוני 1993, הכירה המועצה להשכלה</w:t>
      </w:r>
      <w:r w:rsidR="00515A37">
        <w:rPr>
          <w:rtl/>
        </w:rPr>
        <w:t xml:space="preserve"> </w:t>
      </w:r>
      <w:r w:rsidRPr="009214BE">
        <w:rPr>
          <w:rtl/>
        </w:rPr>
        <w:t>גבוהה</w:t>
      </w:r>
      <w:r w:rsidR="00515A37">
        <w:rPr>
          <w:rtl/>
        </w:rPr>
        <w:t xml:space="preserve"> </w:t>
      </w:r>
      <w:r w:rsidRPr="009214BE">
        <w:rPr>
          <w:rtl/>
        </w:rPr>
        <w:t>בבית</w:t>
      </w:r>
      <w:r w:rsidR="00515A37">
        <w:rPr>
          <w:rtl/>
        </w:rPr>
        <w:t>-</w:t>
      </w:r>
      <w:r w:rsidRPr="009214BE">
        <w:rPr>
          <w:rtl/>
        </w:rPr>
        <w:t xml:space="preserve">הספר למשפטים של המסלול האקדמי שלהם והסמיכה אותו להעניק תואר בוגר </w:t>
      </w:r>
      <w:r w:rsidR="00515A37">
        <w:rPr>
          <w:rtl/>
        </w:rPr>
        <w:t xml:space="preserve">– </w:t>
      </w:r>
      <w:r w:rsidRPr="009214BE">
        <w:rPr>
          <w:rtl/>
        </w:rPr>
        <w:t>.</w:t>
      </w:r>
      <w:r w:rsidRPr="009214BE">
        <w:t>L</w:t>
      </w:r>
      <w:r w:rsidRPr="009214BE">
        <w:rPr>
          <w:rtl/>
        </w:rPr>
        <w:t>.</w:t>
      </w:r>
      <w:r w:rsidRPr="009214BE">
        <w:t>L</w:t>
      </w:r>
      <w:r w:rsidRPr="009214BE">
        <w:rPr>
          <w:rtl/>
        </w:rPr>
        <w:t>.</w:t>
      </w:r>
      <w:r w:rsidRPr="009214BE">
        <w:t>B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</w:t>
      </w:r>
      <w:r w:rsidR="00515A37">
        <w:rPr>
          <w:rtl/>
        </w:rPr>
        <w:t xml:space="preserve"> </w:t>
      </w:r>
      <w:r w:rsidRPr="009214BE">
        <w:rPr>
          <w:rtl/>
        </w:rPr>
        <w:t>שאלה נוספת לחבר הכנסת זנדברג,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לסגן</w:t>
      </w:r>
      <w:r w:rsidR="00515A37">
        <w:rPr>
          <w:rtl/>
        </w:rPr>
        <w:t xml:space="preserve"> </w:t>
      </w:r>
      <w:r w:rsidRPr="009214BE">
        <w:rPr>
          <w:rtl/>
        </w:rPr>
        <w:t>השר,</w:t>
      </w:r>
      <w:r w:rsidR="00515A37">
        <w:rPr>
          <w:rtl/>
        </w:rPr>
        <w:t xml:space="preserve"> </w:t>
      </w:r>
      <w:r w:rsidRPr="009214BE">
        <w:rPr>
          <w:rtl/>
        </w:rPr>
        <w:t>אבל למעשה כל השאלות שלי במסגרת השאילתא כיוונו לדבר אחד,</w:t>
      </w:r>
      <w:r w:rsidR="00515A37">
        <w:rPr>
          <w:rtl/>
        </w:rPr>
        <w:t xml:space="preserve"> </w:t>
      </w:r>
      <w:r w:rsidRPr="009214BE">
        <w:rPr>
          <w:rtl/>
        </w:rPr>
        <w:t>ואולי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אחזור</w:t>
      </w:r>
      <w:r w:rsidR="00515A37">
        <w:rPr>
          <w:rtl/>
        </w:rPr>
        <w:t xml:space="preserve"> </w:t>
      </w:r>
      <w:r w:rsidRPr="009214BE">
        <w:rPr>
          <w:rtl/>
        </w:rPr>
        <w:t>ואשאל</w:t>
      </w:r>
      <w:r w:rsidR="00515A37">
        <w:rPr>
          <w:rtl/>
        </w:rPr>
        <w:t xml:space="preserve"> </w:t>
      </w:r>
      <w:r w:rsidRPr="009214BE">
        <w:rPr>
          <w:rtl/>
        </w:rPr>
        <w:t>בצורה</w:t>
      </w:r>
      <w:r w:rsidR="00515A37">
        <w:rPr>
          <w:rtl/>
        </w:rPr>
        <w:t xml:space="preserve"> </w:t>
      </w:r>
      <w:r w:rsidRPr="009214BE">
        <w:rPr>
          <w:rtl/>
        </w:rPr>
        <w:t>ברורה: האם קיימות עמותות שמעבירות כספים מאותן</w:t>
      </w:r>
      <w:r w:rsidR="00515A37">
        <w:rPr>
          <w:rtl/>
        </w:rPr>
        <w:t xml:space="preserve"> </w:t>
      </w:r>
      <w:r w:rsidRPr="009214BE">
        <w:rPr>
          <w:rtl/>
        </w:rPr>
        <w:t>מכללות</w:t>
      </w:r>
      <w:r w:rsidR="00515A37">
        <w:rPr>
          <w:rtl/>
        </w:rPr>
        <w:t xml:space="preserve"> </w:t>
      </w:r>
      <w:r w:rsidRPr="009214BE">
        <w:rPr>
          <w:rtl/>
        </w:rPr>
        <w:t>לאוניברסיטה?</w:t>
      </w:r>
      <w:r w:rsidR="00515A37">
        <w:rPr>
          <w:rtl/>
        </w:rPr>
        <w:t xml:space="preserve"> </w:t>
      </w:r>
      <w:r w:rsidRPr="009214BE">
        <w:rPr>
          <w:rtl/>
        </w:rPr>
        <w:t>האם ידוע לסגן השר על כך? האם נערכה בדיקה? האם מישהו מפקח</w:t>
      </w:r>
      <w:r w:rsidR="00515A37">
        <w:rPr>
          <w:rtl/>
        </w:rPr>
        <w:t xml:space="preserve"> </w:t>
      </w:r>
      <w:r w:rsidRPr="009214BE">
        <w:rPr>
          <w:rtl/>
        </w:rPr>
        <w:t>ורואה שמא זה איזה פטנט של האוניברסיטאות, לדרוש סכומים הרבה מעבר לעלויות על מנת</w:t>
      </w:r>
      <w:r w:rsidR="00515A37">
        <w:rPr>
          <w:rtl/>
        </w:rPr>
        <w:t xml:space="preserve"> </w:t>
      </w:r>
      <w:r w:rsidRPr="009214BE">
        <w:rPr>
          <w:rtl/>
        </w:rPr>
        <w:t>לסבסד לימודים או דברים אחרים באוניברסיטה?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הגיעו אלי שמועות מהסוג הזה. אני ביקשתי שיבדקו, ואני אעביר לך תשובות בכתב.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לסגן השר.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0" w:name="_Toc457721999"/>
      <w:r w:rsidRPr="00515A37">
        <w:rPr>
          <w:rtl/>
        </w:rPr>
        <w:t>מימון הסעות לתלמידי פרויקט ייחודי במעלות</w:t>
      </w:r>
      <w:bookmarkEnd w:id="30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ש' בוחבוט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תלמידי</w:t>
      </w:r>
      <w:r w:rsidR="00515A37">
        <w:rPr>
          <w:rtl/>
        </w:rPr>
        <w:t xml:space="preserve"> </w:t>
      </w:r>
      <w:r w:rsidRPr="009214BE">
        <w:rPr>
          <w:rtl/>
        </w:rPr>
        <w:t>הכיתה</w:t>
      </w:r>
      <w:r w:rsidR="00515A37">
        <w:rPr>
          <w:rtl/>
        </w:rPr>
        <w:t xml:space="preserve"> </w:t>
      </w:r>
      <w:r w:rsidRPr="009214BE">
        <w:rPr>
          <w:rtl/>
        </w:rPr>
        <w:t>העל</w:t>
      </w:r>
      <w:r w:rsidR="00515A37">
        <w:rPr>
          <w:rtl/>
        </w:rPr>
        <w:t>-</w:t>
      </w:r>
      <w:r w:rsidRPr="009214BE">
        <w:rPr>
          <w:rtl/>
        </w:rPr>
        <w:t>אזורית</w:t>
      </w:r>
      <w:r w:rsidR="00515A37">
        <w:rPr>
          <w:rtl/>
        </w:rPr>
        <w:t xml:space="preserve"> </w:t>
      </w:r>
      <w:r w:rsidRPr="009214BE">
        <w:rPr>
          <w:rtl/>
        </w:rPr>
        <w:t>לקידום</w:t>
      </w:r>
      <w:r w:rsidR="00515A37">
        <w:rPr>
          <w:rtl/>
        </w:rPr>
        <w:t xml:space="preserve"> </w:t>
      </w:r>
      <w:r w:rsidRPr="009214BE">
        <w:rPr>
          <w:rtl/>
        </w:rPr>
        <w:t>המצוינות</w:t>
      </w:r>
      <w:r w:rsidR="00515A37">
        <w:rPr>
          <w:rtl/>
        </w:rPr>
        <w:t xml:space="preserve"> </w:t>
      </w:r>
      <w:r w:rsidRPr="009214BE">
        <w:rPr>
          <w:rtl/>
        </w:rPr>
        <w:t>בבית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"אורט"</w:t>
      </w:r>
      <w:r w:rsidR="00515A37">
        <w:rPr>
          <w:rtl/>
        </w:rPr>
        <w:t xml:space="preserve"> </w:t>
      </w:r>
      <w:r w:rsidRPr="009214BE">
        <w:rPr>
          <w:rtl/>
        </w:rPr>
        <w:t>במעלות</w:t>
      </w:r>
      <w:r w:rsidR="00515A37">
        <w:rPr>
          <w:rtl/>
        </w:rPr>
        <w:t xml:space="preserve"> </w:t>
      </w:r>
      <w:r w:rsidRPr="009214BE">
        <w:rPr>
          <w:rtl/>
        </w:rPr>
        <w:t>המתגוררים ביישובי הסביבה אינם זכאים למימון נסיעותיהם לבית</w:t>
      </w:r>
      <w:r w:rsidR="00515A37">
        <w:rPr>
          <w:rtl/>
        </w:rPr>
        <w:t>-</w:t>
      </w:r>
      <w:r w:rsidRPr="009214BE">
        <w:rPr>
          <w:rtl/>
        </w:rPr>
        <w:t>הספר בכיתות י"א</w:t>
      </w:r>
      <w:r w:rsidR="00515A37">
        <w:rPr>
          <w:rtl/>
        </w:rPr>
        <w:t>-</w:t>
      </w:r>
      <w:r w:rsidRPr="009214BE">
        <w:rPr>
          <w:rtl/>
        </w:rPr>
        <w:t>י"ב.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פרויקט מיוחד של משרד החינוך במחוז, והקבוצה אשר בבית</w:t>
      </w:r>
      <w:r w:rsidR="00515A37">
        <w:rPr>
          <w:rtl/>
        </w:rPr>
        <w:t>-</w:t>
      </w:r>
      <w:r w:rsidRPr="009214BE">
        <w:rPr>
          <w:rtl/>
        </w:rPr>
        <w:t>ספר זה היא היחידה</w:t>
      </w:r>
      <w:r w:rsidR="00515A37">
        <w:rPr>
          <w:rtl/>
        </w:rPr>
        <w:t xml:space="preserve"> </w:t>
      </w:r>
      <w:r w:rsidRPr="009214BE">
        <w:rPr>
          <w:rtl/>
        </w:rPr>
        <w:t>באזור.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מממן את הנסיעות רק לכיתה י', דבר אשר עלול לפגוע בהמשך קיומו</w:t>
      </w:r>
      <w:r w:rsidR="00515A37">
        <w:rPr>
          <w:rtl/>
        </w:rPr>
        <w:t xml:space="preserve"> </w:t>
      </w:r>
      <w:r w:rsidRPr="009214BE">
        <w:rPr>
          <w:rtl/>
        </w:rPr>
        <w:t>של הפרויקט.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משרדך מממן את הנסיעות לתלמידי כיתות י"א</w:t>
      </w:r>
      <w:r w:rsidR="00515A37">
        <w:rPr>
          <w:rtl/>
        </w:rPr>
        <w:t>-</w:t>
      </w:r>
      <w:r w:rsidRPr="009214BE">
        <w:rPr>
          <w:rtl/>
        </w:rPr>
        <w:t>י"ב הלומדים במסגרת</w:t>
      </w:r>
      <w:r w:rsidR="00515A37">
        <w:rPr>
          <w:rtl/>
        </w:rPr>
        <w:t xml:space="preserve"> </w:t>
      </w:r>
      <w:r w:rsidRPr="009214BE">
        <w:rPr>
          <w:rtl/>
        </w:rPr>
        <w:t>פרויקט זה וגרים מחוץ למעלות?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מודע</w:t>
      </w:r>
      <w:r w:rsidR="00515A37">
        <w:rPr>
          <w:rtl/>
        </w:rPr>
        <w:t xml:space="preserve"> </w:t>
      </w:r>
      <w:r w:rsidRPr="009214BE">
        <w:rPr>
          <w:rtl/>
        </w:rPr>
        <w:t>משרדך לכך, שפגיעה בפרויקט זה תגרום לכך שאוכלוסיית התלמידים</w:t>
      </w:r>
      <w:r w:rsidR="00515A37">
        <w:rPr>
          <w:rtl/>
        </w:rPr>
        <w:t xml:space="preserve"> </w:t>
      </w:r>
      <w:r w:rsidRPr="009214BE">
        <w:rPr>
          <w:rtl/>
        </w:rPr>
        <w:t>המצטיינים באזור זה תתפזר בין בתי</w:t>
      </w:r>
      <w:r w:rsidR="00515A37">
        <w:rPr>
          <w:rtl/>
        </w:rPr>
        <w:t>-</w:t>
      </w:r>
      <w:r w:rsidRPr="009214BE">
        <w:rPr>
          <w:rtl/>
        </w:rPr>
        <w:t>הספר השונים ולא תוכל לקדם את כישוריה?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ייעשה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מנת</w:t>
      </w:r>
      <w:r w:rsidR="00515A37">
        <w:rPr>
          <w:rtl/>
        </w:rPr>
        <w:t xml:space="preserve"> </w:t>
      </w:r>
      <w:r w:rsidRPr="009214BE">
        <w:rPr>
          <w:rtl/>
        </w:rPr>
        <w:t>לאפשר</w:t>
      </w:r>
      <w:r w:rsidR="00515A37">
        <w:rPr>
          <w:rtl/>
        </w:rPr>
        <w:t xml:space="preserve"> </w:t>
      </w:r>
      <w:r w:rsidRPr="009214BE">
        <w:rPr>
          <w:rtl/>
        </w:rPr>
        <w:t>להורי</w:t>
      </w:r>
      <w:r w:rsidR="00515A37">
        <w:rPr>
          <w:rtl/>
        </w:rPr>
        <w:t xml:space="preserve"> </w:t>
      </w:r>
      <w:r w:rsidRPr="009214BE">
        <w:rPr>
          <w:rtl/>
        </w:rPr>
        <w:t>ילדים</w:t>
      </w:r>
      <w:r w:rsidR="00515A37">
        <w:rPr>
          <w:rtl/>
        </w:rPr>
        <w:t xml:space="preserve"> </w:t>
      </w:r>
      <w:r w:rsidRPr="009214BE">
        <w:rPr>
          <w:rtl/>
        </w:rPr>
        <w:t>אלו</w:t>
      </w:r>
      <w:r w:rsidR="00515A37">
        <w:rPr>
          <w:rtl/>
        </w:rPr>
        <w:t xml:space="preserve"> </w:t>
      </w:r>
      <w:r w:rsidRPr="009214BE">
        <w:rPr>
          <w:rtl/>
        </w:rPr>
        <w:t>להמשיך ולשלוח את ילדיהם</w:t>
      </w:r>
      <w:r w:rsidR="00515A37">
        <w:rPr>
          <w:rtl/>
        </w:rPr>
        <w:t xml:space="preserve"> </w:t>
      </w:r>
      <w:r w:rsidRPr="009214BE">
        <w:rPr>
          <w:rtl/>
        </w:rPr>
        <w:t>לבית</w:t>
      </w:r>
      <w:r w:rsidR="00515A37">
        <w:rPr>
          <w:rtl/>
        </w:rPr>
        <w:t>-</w:t>
      </w:r>
      <w:r w:rsidRPr="009214BE">
        <w:rPr>
          <w:rtl/>
        </w:rPr>
        <w:t>הספר?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שנת</w:t>
      </w:r>
      <w:r w:rsidR="00515A37">
        <w:rPr>
          <w:rtl/>
        </w:rPr>
        <w:t xml:space="preserve"> </w:t>
      </w:r>
      <w:r w:rsidRPr="009214BE">
        <w:rPr>
          <w:rtl/>
        </w:rPr>
        <w:t>הלימודים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 xml:space="preserve"> </w:t>
      </w:r>
      <w:r w:rsidRPr="009214BE">
        <w:rPr>
          <w:rtl/>
        </w:rPr>
        <w:t>השתלבו התלמידים בהסעה קיימת. ועדת ההסעות</w:t>
      </w:r>
      <w:r w:rsidR="00515A37">
        <w:rPr>
          <w:rtl/>
        </w:rPr>
        <w:t xml:space="preserve"> </w:t>
      </w:r>
      <w:r w:rsidRPr="009214BE">
        <w:rPr>
          <w:rtl/>
        </w:rPr>
        <w:t>המחוזית</w:t>
      </w:r>
      <w:r w:rsidR="00515A37">
        <w:rPr>
          <w:rtl/>
        </w:rPr>
        <w:t xml:space="preserve"> </w:t>
      </w:r>
      <w:r w:rsidRPr="009214BE">
        <w:rPr>
          <w:rtl/>
        </w:rPr>
        <w:t>אינה</w:t>
      </w:r>
      <w:r w:rsidR="00515A37">
        <w:rPr>
          <w:rtl/>
        </w:rPr>
        <w:t xml:space="preserve"> </w:t>
      </w:r>
      <w:r w:rsidRPr="009214BE">
        <w:rPr>
          <w:rtl/>
        </w:rPr>
        <w:t>מוסמכת</w:t>
      </w:r>
      <w:r w:rsidR="00515A37">
        <w:rPr>
          <w:rtl/>
        </w:rPr>
        <w:t xml:space="preserve"> </w:t>
      </w:r>
      <w:r w:rsidRPr="009214BE">
        <w:rPr>
          <w:rtl/>
        </w:rPr>
        <w:t>לאשר</w:t>
      </w:r>
      <w:r w:rsidR="00515A37">
        <w:rPr>
          <w:rtl/>
        </w:rPr>
        <w:t xml:space="preserve"> </w:t>
      </w:r>
      <w:r w:rsidRPr="009214BE">
        <w:rPr>
          <w:rtl/>
        </w:rPr>
        <w:t>הסעה</w:t>
      </w:r>
      <w:r w:rsidR="00515A37">
        <w:rPr>
          <w:rtl/>
        </w:rPr>
        <w:t xml:space="preserve"> </w:t>
      </w:r>
      <w:r w:rsidRPr="009214BE">
        <w:rPr>
          <w:rtl/>
        </w:rPr>
        <w:t>מיוחדת לתלמידי י"א</w:t>
      </w:r>
      <w:r w:rsidR="00515A37">
        <w:rPr>
          <w:rtl/>
        </w:rPr>
        <w:t>-</w:t>
      </w:r>
      <w:r w:rsidRPr="009214BE">
        <w:rPr>
          <w:rtl/>
        </w:rPr>
        <w:t>י"ב, בניגוד להוראות חוזר</w:t>
      </w:r>
      <w:r w:rsidR="00515A37">
        <w:rPr>
          <w:rtl/>
        </w:rPr>
        <w:t xml:space="preserve"> </w:t>
      </w:r>
      <w:r w:rsidRPr="009214BE">
        <w:rPr>
          <w:rtl/>
        </w:rPr>
        <w:t>המנכ"ל</w:t>
      </w:r>
      <w:r w:rsidR="00515A37">
        <w:rPr>
          <w:rtl/>
        </w:rPr>
        <w:t xml:space="preserve"> </w:t>
      </w:r>
      <w:r w:rsidRPr="009214BE">
        <w:rPr>
          <w:rtl/>
        </w:rPr>
        <w:t>המיוחד</w:t>
      </w:r>
      <w:r w:rsidR="00515A37">
        <w:rPr>
          <w:rtl/>
        </w:rPr>
        <w:t xml:space="preserve"> </w:t>
      </w:r>
      <w:r w:rsidRPr="009214BE">
        <w:rPr>
          <w:rtl/>
        </w:rPr>
        <w:t>ט"ו,</w:t>
      </w:r>
      <w:r w:rsidR="00515A37">
        <w:rPr>
          <w:rtl/>
        </w:rPr>
        <w:t xml:space="preserve"> </w:t>
      </w:r>
      <w:r w:rsidRPr="009214BE">
        <w:rPr>
          <w:rtl/>
        </w:rPr>
        <w:t>מיוני</w:t>
      </w:r>
      <w:r w:rsidR="00515A37">
        <w:rPr>
          <w:rtl/>
        </w:rPr>
        <w:t xml:space="preserve"> </w:t>
      </w:r>
      <w:r w:rsidRPr="009214BE">
        <w:rPr>
          <w:rtl/>
        </w:rPr>
        <w:t>1992,</w:t>
      </w:r>
      <w:r w:rsidR="00515A37">
        <w:rPr>
          <w:rtl/>
        </w:rPr>
        <w:t xml:space="preserve"> </w:t>
      </w:r>
      <w:r w:rsidRPr="009214BE">
        <w:rPr>
          <w:rtl/>
        </w:rPr>
        <w:t>סעיף</w:t>
      </w:r>
      <w:r w:rsidR="00515A37">
        <w:rPr>
          <w:rtl/>
        </w:rPr>
        <w:t xml:space="preserve"> </w:t>
      </w:r>
      <w:r w:rsidRPr="009214BE">
        <w:rPr>
          <w:rtl/>
        </w:rPr>
        <w:t>3, האומר:</w:t>
      </w:r>
      <w:r w:rsidR="00515A37">
        <w:rPr>
          <w:rtl/>
        </w:rPr>
        <w:t xml:space="preserve"> </w:t>
      </w:r>
      <w:r w:rsidRPr="009214BE">
        <w:rPr>
          <w:rtl/>
        </w:rPr>
        <w:t>"המשרד משתתף בהוצאות הסעה</w:t>
      </w:r>
      <w:r w:rsidR="00515A37">
        <w:rPr>
          <w:rtl/>
        </w:rPr>
        <w:t xml:space="preserve"> </w:t>
      </w:r>
      <w:r w:rsidRPr="009214BE">
        <w:rPr>
          <w:rtl/>
        </w:rPr>
        <w:t>לגני</w:t>
      </w:r>
      <w:r w:rsidR="00515A37">
        <w:rPr>
          <w:rtl/>
        </w:rPr>
        <w:t>-</w:t>
      </w:r>
      <w:r w:rsidRPr="009214BE">
        <w:rPr>
          <w:rtl/>
        </w:rPr>
        <w:t>חובה ולבתי</w:t>
      </w:r>
      <w:r w:rsidR="00515A37">
        <w:rPr>
          <w:rtl/>
        </w:rPr>
        <w:t>-</w:t>
      </w:r>
      <w:r w:rsidRPr="009214BE">
        <w:rPr>
          <w:rtl/>
        </w:rPr>
        <w:t>ספר רשמיים בלבד, מכיתה א' עד כיתה י' ועד בכלל.</w:t>
      </w:r>
      <w:r w:rsidR="00515A37">
        <w:rPr>
          <w:rtl/>
        </w:rPr>
        <w:t xml:space="preserve"> </w:t>
      </w:r>
      <w:r w:rsidRPr="009214BE">
        <w:rPr>
          <w:rtl/>
        </w:rPr>
        <w:t>ביישוב שאין בו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ספר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יסודי</w:t>
      </w:r>
      <w:r w:rsidR="00515A37">
        <w:rPr>
          <w:rtl/>
        </w:rPr>
        <w:t xml:space="preserve"> </w:t>
      </w:r>
      <w:r w:rsidRPr="009214BE">
        <w:rPr>
          <w:rtl/>
        </w:rPr>
        <w:t>מקיף, ומוגשות בקשות לאישור הסעות למגמות שאינן קיימות בו, לא</w:t>
      </w:r>
      <w:r w:rsidR="00515A37">
        <w:rPr>
          <w:rtl/>
        </w:rPr>
        <w:t xml:space="preserve"> </w:t>
      </w:r>
      <w:r w:rsidRPr="009214BE">
        <w:rPr>
          <w:rtl/>
        </w:rPr>
        <w:t>תאושרנה הבקשות להסעה, למעט הסעות למגמות הכוון ומסמ"ם".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והתרבות בודק עם האוצר את נושא הסעות התלמידים במערכת החינוך,</w:t>
      </w:r>
      <w:r w:rsidR="00515A37">
        <w:rPr>
          <w:rtl/>
        </w:rPr>
        <w:t xml:space="preserve"> </w:t>
      </w:r>
      <w:r w:rsidRPr="009214BE">
        <w:rPr>
          <w:rtl/>
        </w:rPr>
        <w:t>והסעות ייחודיות אלה תיכללנה במסגרת הבדיקה.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1" w:name="_Toc457722000"/>
      <w:r w:rsidRPr="00515A37">
        <w:rPr>
          <w:rtl/>
        </w:rPr>
        <w:t>העסקת ילדים בשוק התקווה בשעות הלימודים</w:t>
      </w:r>
      <w:bookmarkEnd w:id="31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דיין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מכתבה</w:t>
      </w:r>
      <w:r w:rsidR="00515A37">
        <w:rPr>
          <w:rtl/>
        </w:rPr>
        <w:t xml:space="preserve"> </w:t>
      </w:r>
      <w:r w:rsidRPr="009214BE">
        <w:rPr>
          <w:rtl/>
        </w:rPr>
        <w:t>שפורסמה</w:t>
      </w:r>
      <w:r w:rsidR="00515A37">
        <w:rPr>
          <w:rtl/>
        </w:rPr>
        <w:t xml:space="preserve"> </w:t>
      </w:r>
      <w:r w:rsidRPr="009214BE">
        <w:rPr>
          <w:rtl/>
        </w:rPr>
        <w:t>ב"מעריב" עולה, כי עשרות ילדים בגיל חינוך חובה עובדים בשוק</w:t>
      </w:r>
      <w:r w:rsidR="00515A37">
        <w:rPr>
          <w:rtl/>
        </w:rPr>
        <w:t xml:space="preserve"> </w:t>
      </w:r>
      <w:r w:rsidRPr="009214BE">
        <w:rPr>
          <w:rtl/>
        </w:rPr>
        <w:t>התקווה</w:t>
      </w:r>
      <w:r w:rsidR="00515A37">
        <w:rPr>
          <w:rtl/>
        </w:rPr>
        <w:t xml:space="preserve"> </w:t>
      </w:r>
      <w:r w:rsidRPr="009214BE">
        <w:rPr>
          <w:rtl/>
        </w:rPr>
        <w:t>בתל</w:t>
      </w:r>
      <w:r w:rsidR="00515A37">
        <w:rPr>
          <w:rtl/>
        </w:rPr>
        <w:t>-</w:t>
      </w:r>
      <w:r w:rsidRPr="009214BE">
        <w:rPr>
          <w:rtl/>
        </w:rPr>
        <w:t>אביב במקום ללכת לבית</w:t>
      </w:r>
      <w:r w:rsidR="00515A37">
        <w:rPr>
          <w:rtl/>
        </w:rPr>
        <w:t>-</w:t>
      </w:r>
      <w:r w:rsidRPr="009214BE">
        <w:rPr>
          <w:rtl/>
        </w:rPr>
        <w:t>הספר. במשך שעות הם מועסקים בתנאים מחפירים ולא</w:t>
      </w:r>
      <w:r w:rsidR="00515A37">
        <w:rPr>
          <w:rtl/>
        </w:rPr>
        <w:t xml:space="preserve"> </w:t>
      </w:r>
      <w:r w:rsidRPr="009214BE">
        <w:rPr>
          <w:rtl/>
        </w:rPr>
        <w:t>תמיד מקבלים שכר. יתירה מזאת, ההורים יודעים על כך ואף מעודדים אותם.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נכונים הנתונים?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מה ייעשה כדי לשרש את התופעה?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הנתונים</w:t>
      </w:r>
      <w:r w:rsidR="00515A37">
        <w:rPr>
          <w:rtl/>
        </w:rPr>
        <w:t xml:space="preserve"> </w:t>
      </w:r>
      <w:r w:rsidRPr="009214BE">
        <w:rPr>
          <w:rtl/>
        </w:rPr>
        <w:t>אינם</w:t>
      </w:r>
      <w:r w:rsidR="00515A37">
        <w:rPr>
          <w:rtl/>
        </w:rPr>
        <w:t xml:space="preserve"> </w:t>
      </w:r>
      <w:r w:rsidRPr="009214BE">
        <w:rPr>
          <w:rtl/>
        </w:rPr>
        <w:t>נכונים.</w:t>
      </w:r>
      <w:r w:rsidR="00515A37">
        <w:rPr>
          <w:rtl/>
        </w:rPr>
        <w:t xml:space="preserve"> </w:t>
      </w:r>
      <w:r w:rsidRPr="009214BE">
        <w:rPr>
          <w:rtl/>
        </w:rPr>
        <w:t>התופעה</w:t>
      </w:r>
      <w:r w:rsidR="00515A37">
        <w:rPr>
          <w:rtl/>
        </w:rPr>
        <w:t xml:space="preserve"> </w:t>
      </w:r>
      <w:r w:rsidRPr="009214BE">
        <w:rPr>
          <w:rtl/>
        </w:rPr>
        <w:t>אומנם קיימת אך לא בממדים גדולים. רוב</w:t>
      </w:r>
      <w:r w:rsidR="00515A37">
        <w:rPr>
          <w:rtl/>
        </w:rPr>
        <w:t xml:space="preserve"> </w:t>
      </w:r>
      <w:r w:rsidRPr="009214BE">
        <w:rPr>
          <w:rtl/>
        </w:rPr>
        <w:t>התלמידים</w:t>
      </w:r>
      <w:r w:rsidR="00515A37">
        <w:rPr>
          <w:rtl/>
        </w:rPr>
        <w:t xml:space="preserve"> </w:t>
      </w:r>
      <w:r w:rsidRPr="009214BE">
        <w:rPr>
          <w:rtl/>
        </w:rPr>
        <w:t>העובדים</w:t>
      </w:r>
      <w:r w:rsidR="00515A37">
        <w:rPr>
          <w:rtl/>
        </w:rPr>
        <w:t xml:space="preserve"> </w:t>
      </w:r>
      <w:r w:rsidRPr="009214BE">
        <w:rPr>
          <w:rtl/>
        </w:rPr>
        <w:t>עובדים בשעות אחר</w:t>
      </w:r>
      <w:r w:rsidR="00515A37">
        <w:rPr>
          <w:rtl/>
        </w:rPr>
        <w:t>-</w:t>
      </w:r>
      <w:r w:rsidRPr="009214BE">
        <w:rPr>
          <w:rtl/>
        </w:rPr>
        <w:t>הצהריים והערב ולא בשעות הלימודים. זו תופעה</w:t>
      </w:r>
      <w:r w:rsidR="00515A37">
        <w:rPr>
          <w:rtl/>
        </w:rPr>
        <w:t xml:space="preserve"> </w:t>
      </w:r>
      <w:r w:rsidRPr="009214BE">
        <w:rPr>
          <w:rtl/>
        </w:rPr>
        <w:t>חמורה</w:t>
      </w:r>
      <w:r w:rsidR="00515A37">
        <w:rPr>
          <w:rtl/>
        </w:rPr>
        <w:t xml:space="preserve"> </w:t>
      </w:r>
      <w:r w:rsidRPr="009214BE">
        <w:rPr>
          <w:rtl/>
        </w:rPr>
        <w:t>כשלעצמה</w:t>
      </w:r>
      <w:r w:rsidR="00515A37">
        <w:rPr>
          <w:rtl/>
        </w:rPr>
        <w:t xml:space="preserve"> </w:t>
      </w:r>
      <w:r w:rsidRPr="009214BE">
        <w:rPr>
          <w:rtl/>
        </w:rPr>
        <w:t>אך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נחמה פורתא בכך שהיא אינה עולה בקנה אחד עם עבירה על חוק</w:t>
      </w:r>
      <w:r w:rsidR="00515A37">
        <w:rPr>
          <w:rtl/>
        </w:rPr>
        <w:t xml:space="preserve"> </w:t>
      </w:r>
      <w:r w:rsidRPr="009214BE">
        <w:rPr>
          <w:rtl/>
        </w:rPr>
        <w:t>לימוד חובה.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המערכת מקיימת תצפית על הנעשה בשוק, ולקראת שנת הלימודים הבאה ולאורך כל</w:t>
      </w:r>
      <w:r w:rsidR="00515A37">
        <w:rPr>
          <w:rtl/>
        </w:rPr>
        <w:t xml:space="preserve"> </w:t>
      </w:r>
      <w:r w:rsidRPr="009214BE">
        <w:rPr>
          <w:rtl/>
        </w:rPr>
        <w:t>השנה</w:t>
      </w:r>
      <w:r w:rsidR="00515A37">
        <w:rPr>
          <w:rtl/>
        </w:rPr>
        <w:t xml:space="preserve"> </w:t>
      </w:r>
      <w:r w:rsidRPr="009214BE">
        <w:rPr>
          <w:rtl/>
        </w:rPr>
        <w:t>ייערכו</w:t>
      </w:r>
      <w:r w:rsidR="00515A37">
        <w:rPr>
          <w:rtl/>
        </w:rPr>
        <w:t xml:space="preserve"> </w:t>
      </w:r>
      <w:r w:rsidRPr="009214BE">
        <w:rPr>
          <w:rtl/>
        </w:rPr>
        <w:t>סיורים</w:t>
      </w:r>
      <w:r w:rsidR="00515A37">
        <w:rPr>
          <w:rtl/>
        </w:rPr>
        <w:t xml:space="preserve"> </w:t>
      </w:r>
      <w:r w:rsidRPr="009214BE">
        <w:rPr>
          <w:rtl/>
        </w:rPr>
        <w:t>אינטנסיביים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קב"סים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קציני ביקור סדיר </w:t>
      </w:r>
      <w:r w:rsidR="00515A37">
        <w:rPr>
          <w:rtl/>
        </w:rPr>
        <w:t>–</w:t>
      </w:r>
      <w:r w:rsidRPr="009214BE">
        <w:rPr>
          <w:rtl/>
        </w:rPr>
        <w:t xml:space="preserve"> ואנשי מפלג</w:t>
      </w:r>
      <w:r w:rsidR="00515A37">
        <w:rPr>
          <w:rtl/>
        </w:rPr>
        <w:t xml:space="preserve"> </w:t>
      </w:r>
      <w:r w:rsidRPr="009214BE">
        <w:rPr>
          <w:rtl/>
        </w:rPr>
        <w:t>הנוער.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>-</w:t>
      </w:r>
      <w:r w:rsidRPr="009214BE">
        <w:rPr>
          <w:rtl/>
        </w:rPr>
        <w:t>כן יידרשו מנהלי בתי</w:t>
      </w:r>
      <w:r w:rsidR="00515A37">
        <w:rPr>
          <w:rtl/>
        </w:rPr>
        <w:t>-</w:t>
      </w:r>
      <w:r w:rsidRPr="009214BE">
        <w:rPr>
          <w:rtl/>
        </w:rPr>
        <w:t>הספר להקפיד על בקרה שיטתית של נוכחות תלמידים.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2" w:name="_Toc457722001"/>
      <w:r w:rsidRPr="00515A37">
        <w:rPr>
          <w:rtl/>
        </w:rPr>
        <w:t>פעילות "אל סם" בבתי</w:t>
      </w:r>
      <w:r>
        <w:rPr>
          <w:rtl/>
        </w:rPr>
        <w:t>-</w:t>
      </w:r>
      <w:r w:rsidRPr="00515A37">
        <w:rPr>
          <w:rtl/>
        </w:rPr>
        <w:t>ספר</w:t>
      </w:r>
      <w:bookmarkEnd w:id="32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ש' בוחבוט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פרסומים כי משרד החינוך אינו מאפשר לאגודת "אל סם" להפעיל בבתי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תוכניות</w:t>
      </w:r>
      <w:r w:rsidR="00515A37">
        <w:rPr>
          <w:rtl/>
        </w:rPr>
        <w:t xml:space="preserve"> </w:t>
      </w:r>
      <w:r w:rsidRPr="009214BE">
        <w:rPr>
          <w:rtl/>
        </w:rPr>
        <w:t>למניעת</w:t>
      </w:r>
      <w:r w:rsidR="00515A37">
        <w:rPr>
          <w:rtl/>
        </w:rPr>
        <w:t xml:space="preserve"> </w:t>
      </w:r>
      <w:r w:rsidRPr="009214BE">
        <w:rPr>
          <w:rtl/>
        </w:rPr>
        <w:t>שימוש</w:t>
      </w:r>
      <w:r w:rsidR="00515A37">
        <w:rPr>
          <w:rtl/>
        </w:rPr>
        <w:t xml:space="preserve"> </w:t>
      </w:r>
      <w:r w:rsidRPr="009214BE">
        <w:rPr>
          <w:rtl/>
        </w:rPr>
        <w:t>בסמים</w:t>
      </w:r>
      <w:r w:rsidR="00515A37">
        <w:rPr>
          <w:rtl/>
        </w:rPr>
        <w:t xml:space="preserve"> </w:t>
      </w:r>
      <w:r w:rsidRPr="009214BE">
        <w:rPr>
          <w:rtl/>
        </w:rPr>
        <w:t>וכי</w:t>
      </w:r>
      <w:r w:rsidR="00515A37">
        <w:rPr>
          <w:rtl/>
        </w:rPr>
        <w:t xml:space="preserve"> </w:t>
      </w:r>
      <w:r w:rsidRPr="009214BE">
        <w:rPr>
          <w:rtl/>
        </w:rPr>
        <w:t>השירות</w:t>
      </w:r>
      <w:r w:rsidR="00515A37">
        <w:rPr>
          <w:rtl/>
        </w:rPr>
        <w:t xml:space="preserve"> </w:t>
      </w:r>
      <w:r w:rsidRPr="009214BE">
        <w:rPr>
          <w:rtl/>
        </w:rPr>
        <w:t>הפסיכולוגי</w:t>
      </w:r>
      <w:r w:rsidR="00515A37">
        <w:rPr>
          <w:rtl/>
        </w:rPr>
        <w:t>-</w:t>
      </w:r>
      <w:r w:rsidRPr="009214BE">
        <w:rPr>
          <w:rtl/>
        </w:rPr>
        <w:t>החינוכי</w:t>
      </w:r>
      <w:r w:rsidR="00515A37">
        <w:rPr>
          <w:rtl/>
        </w:rPr>
        <w:t xml:space="preserve"> </w:t>
      </w:r>
      <w:r w:rsidRPr="009214BE">
        <w:rPr>
          <w:rtl/>
        </w:rPr>
        <w:t>אף</w:t>
      </w:r>
      <w:r w:rsidR="00515A37">
        <w:rPr>
          <w:rtl/>
        </w:rPr>
        <w:t xml:space="preserve"> </w:t>
      </w:r>
      <w:r w:rsidRPr="009214BE">
        <w:rPr>
          <w:rtl/>
        </w:rPr>
        <w:t>התריע בפני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 xml:space="preserve">ספר, שאם יכניסו את "אל סם" תימנע מהם עזרה בתחומים אחרים </w:t>
      </w:r>
      <w:r w:rsidR="00515A37">
        <w:rPr>
          <w:rtl/>
        </w:rPr>
        <w:t>–</w:t>
      </w:r>
      <w:r w:rsidRPr="009214BE">
        <w:rPr>
          <w:rtl/>
        </w:rPr>
        <w:t xml:space="preserve"> 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הפרסומים נכונים?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מונע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מאגודת</w:t>
      </w:r>
      <w:r w:rsidR="00515A37">
        <w:rPr>
          <w:rtl/>
        </w:rPr>
        <w:t xml:space="preserve"> </w:t>
      </w:r>
      <w:r w:rsidRPr="009214BE">
        <w:rPr>
          <w:rtl/>
        </w:rPr>
        <w:t>"אל</w:t>
      </w:r>
      <w:r w:rsidR="00515A37">
        <w:rPr>
          <w:rtl/>
        </w:rPr>
        <w:t xml:space="preserve"> </w:t>
      </w:r>
      <w:r w:rsidRPr="009214BE">
        <w:rPr>
          <w:rtl/>
        </w:rPr>
        <w:t>סם"</w:t>
      </w:r>
      <w:r w:rsidR="00515A37">
        <w:rPr>
          <w:rtl/>
        </w:rPr>
        <w:t xml:space="preserve"> </w:t>
      </w:r>
      <w:r w:rsidRPr="009214BE">
        <w:rPr>
          <w:rtl/>
        </w:rPr>
        <w:t>להפעיל</w:t>
      </w:r>
      <w:r w:rsidR="00515A37">
        <w:rPr>
          <w:rtl/>
        </w:rPr>
        <w:t xml:space="preserve"> </w:t>
      </w:r>
      <w:r w:rsidRPr="009214BE">
        <w:rPr>
          <w:rtl/>
        </w:rPr>
        <w:t>תוכניות</w:t>
      </w:r>
      <w:r w:rsidR="00515A37">
        <w:rPr>
          <w:rtl/>
        </w:rPr>
        <w:t xml:space="preserve"> </w:t>
      </w:r>
      <w:r w:rsidRPr="009214BE">
        <w:rPr>
          <w:rtl/>
        </w:rPr>
        <w:t>חינוכיות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הספר?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השירות הפסיכולוגי</w:t>
      </w:r>
      <w:r w:rsidR="00515A37">
        <w:rPr>
          <w:rtl/>
        </w:rPr>
        <w:t>-</w:t>
      </w:r>
      <w:r w:rsidRPr="009214BE">
        <w:rPr>
          <w:rtl/>
        </w:rPr>
        <w:t>החינוכי ערוך להעביר תוכניות מניעה בכל 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בארץ, ואילו תוכניות הוא מעביר?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2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הפרסומים אינם נכונים.</w:t>
      </w:r>
      <w:r w:rsidR="00515A37">
        <w:rPr>
          <w:rtl/>
        </w:rPr>
        <w:t xml:space="preserve"> </w:t>
      </w:r>
      <w:r w:rsidRPr="009214BE">
        <w:rPr>
          <w:rtl/>
        </w:rPr>
        <w:t>בהתאם למדיניות משרד החינוך, ניתן לאגודת "אל</w:t>
      </w:r>
      <w:r w:rsidR="00515A37">
        <w:rPr>
          <w:rtl/>
        </w:rPr>
        <w:t xml:space="preserve"> </w:t>
      </w:r>
      <w:r w:rsidRPr="009214BE">
        <w:rPr>
          <w:rtl/>
        </w:rPr>
        <w:t>סם", בדומה לגופים מקצועיים נוספים, להפעיל תוכניות מניעה בבתי</w:t>
      </w:r>
      <w:r w:rsidR="00515A37">
        <w:rPr>
          <w:rtl/>
        </w:rPr>
        <w:t>-</w:t>
      </w:r>
      <w:r w:rsidRPr="009214BE">
        <w:rPr>
          <w:rtl/>
        </w:rPr>
        <w:t>הספר, וזאת אך ורק</w:t>
      </w:r>
      <w:r w:rsidR="00515A37">
        <w:rPr>
          <w:rtl/>
        </w:rPr>
        <w:t xml:space="preserve"> </w:t>
      </w:r>
      <w:r w:rsidRPr="009214BE">
        <w:rPr>
          <w:rtl/>
        </w:rPr>
        <w:t>בתיאום ועל דעת האחראי ו\'e0ו הצוות המחוזי לנושא.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יועצי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והאחראים</w:t>
      </w:r>
      <w:r w:rsidR="00515A37">
        <w:rPr>
          <w:rtl/>
        </w:rPr>
        <w:t xml:space="preserve"> </w:t>
      </w:r>
      <w:r w:rsidRPr="009214BE">
        <w:rPr>
          <w:rtl/>
        </w:rPr>
        <w:t>לנושא מזמינים מומחים שונים, ביניהם מומחי אגודת</w:t>
      </w:r>
      <w:r w:rsidR="00515A37">
        <w:rPr>
          <w:rtl/>
        </w:rPr>
        <w:t xml:space="preserve"> </w:t>
      </w:r>
      <w:r w:rsidRPr="009214BE">
        <w:rPr>
          <w:rtl/>
        </w:rPr>
        <w:t>"אל סם", לקחת חלק בהפעלת התוכנית לפי הנושאים הנחוצים.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התיאום מאפשר הפעלת תוכנית על</w:t>
      </w:r>
      <w:r w:rsidR="00515A37">
        <w:rPr>
          <w:rtl/>
        </w:rPr>
        <w:t>-</w:t>
      </w:r>
      <w:r w:rsidRPr="009214BE">
        <w:rPr>
          <w:rtl/>
        </w:rPr>
        <w:t>פי מדיניות ועקרונות המניעה של המשרד.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היחידה</w:t>
      </w:r>
      <w:r w:rsidR="00515A37">
        <w:rPr>
          <w:rtl/>
        </w:rPr>
        <w:t xml:space="preserve"> </w:t>
      </w:r>
      <w:r w:rsidRPr="009214BE">
        <w:rPr>
          <w:rtl/>
        </w:rPr>
        <w:t>למניעת</w:t>
      </w:r>
      <w:r w:rsidR="00515A37">
        <w:rPr>
          <w:rtl/>
        </w:rPr>
        <w:t xml:space="preserve"> </w:t>
      </w:r>
      <w:r w:rsidRPr="009214BE">
        <w:rPr>
          <w:rtl/>
        </w:rPr>
        <w:t>שימוש</w:t>
      </w:r>
      <w:r w:rsidR="00515A37">
        <w:rPr>
          <w:rtl/>
        </w:rPr>
        <w:t xml:space="preserve"> </w:t>
      </w:r>
      <w:r w:rsidRPr="009214BE">
        <w:rPr>
          <w:rtl/>
        </w:rPr>
        <w:t>לרעה</w:t>
      </w:r>
      <w:r w:rsidR="00515A37">
        <w:rPr>
          <w:rtl/>
        </w:rPr>
        <w:t xml:space="preserve"> </w:t>
      </w:r>
      <w:r w:rsidRPr="009214BE">
        <w:rPr>
          <w:rtl/>
        </w:rPr>
        <w:t>בסמים</w:t>
      </w:r>
      <w:r w:rsidR="00515A37">
        <w:rPr>
          <w:rtl/>
        </w:rPr>
        <w:t xml:space="preserve"> </w:t>
      </w:r>
      <w:r w:rsidRPr="009214BE">
        <w:rPr>
          <w:rtl/>
        </w:rPr>
        <w:t>באגף השירות הפסיכולוגי</w:t>
      </w:r>
      <w:r w:rsidR="00515A37">
        <w:rPr>
          <w:rtl/>
        </w:rPr>
        <w:t>-</w:t>
      </w:r>
      <w:r w:rsidRPr="009214BE">
        <w:rPr>
          <w:rtl/>
        </w:rPr>
        <w:t>הייעוצי של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אחראית</w:t>
      </w:r>
      <w:r w:rsidR="00515A37">
        <w:rPr>
          <w:rtl/>
        </w:rPr>
        <w:t xml:space="preserve"> </w:t>
      </w:r>
      <w:r w:rsidRPr="009214BE">
        <w:rPr>
          <w:rtl/>
        </w:rPr>
        <w:t>לבניית</w:t>
      </w:r>
      <w:r w:rsidR="00515A37">
        <w:rPr>
          <w:rtl/>
        </w:rPr>
        <w:t xml:space="preserve"> </w:t>
      </w:r>
      <w:r w:rsidRPr="009214BE">
        <w:rPr>
          <w:rtl/>
        </w:rPr>
        <w:t>התוכניות,</w:t>
      </w:r>
      <w:r w:rsidR="00515A37">
        <w:rPr>
          <w:rtl/>
        </w:rPr>
        <w:t xml:space="preserve"> </w:t>
      </w:r>
      <w:r w:rsidRPr="009214BE">
        <w:rPr>
          <w:rtl/>
        </w:rPr>
        <w:t>להכשרת אנשי המערכת ולהפעלת צוותים מחוזיים של</w:t>
      </w:r>
      <w:r w:rsidR="00515A37">
        <w:rPr>
          <w:rtl/>
        </w:rPr>
        <w:t xml:space="preserve"> </w:t>
      </w:r>
      <w:r w:rsidRPr="009214BE">
        <w:rPr>
          <w:rtl/>
        </w:rPr>
        <w:t>מפקחים ומדריכים מקצועיים האחראים להפעלת התוכניות במחוזות.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היועצים הבית</w:t>
      </w:r>
      <w:r w:rsidR="00515A37">
        <w:rPr>
          <w:rtl/>
        </w:rPr>
        <w:t>-</w:t>
      </w:r>
      <w:r w:rsidRPr="009214BE">
        <w:rPr>
          <w:rtl/>
        </w:rPr>
        <w:t>ספריים אחראים להפעלת צוותי מורים שכבתיים להפעלת התוכנית.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בשנת</w:t>
      </w:r>
      <w:r w:rsidR="00515A37">
        <w:rPr>
          <w:rtl/>
        </w:rPr>
        <w:t xml:space="preserve"> </w:t>
      </w:r>
      <w:r w:rsidRPr="009214BE">
        <w:rPr>
          <w:rtl/>
        </w:rPr>
        <w:t>הלימודים</w:t>
      </w:r>
      <w:r w:rsidR="00515A37">
        <w:rPr>
          <w:rtl/>
        </w:rPr>
        <w:t xml:space="preserve"> </w:t>
      </w:r>
      <w:r w:rsidRPr="009214BE">
        <w:rPr>
          <w:rtl/>
        </w:rPr>
        <w:t>התשנ"ג</w:t>
      </w:r>
      <w:r w:rsidR="00515A37">
        <w:rPr>
          <w:rtl/>
        </w:rPr>
        <w:t xml:space="preserve"> </w:t>
      </w:r>
      <w:r w:rsidRPr="009214BE">
        <w:rPr>
          <w:rtl/>
        </w:rPr>
        <w:t>הופעלו</w:t>
      </w:r>
      <w:r w:rsidR="00515A37">
        <w:rPr>
          <w:rtl/>
        </w:rPr>
        <w:t xml:space="preserve"> </w:t>
      </w:r>
      <w:r w:rsidRPr="009214BE">
        <w:rPr>
          <w:rtl/>
        </w:rPr>
        <w:t>תוכניות</w:t>
      </w:r>
      <w:r w:rsidR="00515A37">
        <w:rPr>
          <w:rtl/>
        </w:rPr>
        <w:t xml:space="preserve"> </w:t>
      </w:r>
      <w:r w:rsidRPr="009214BE">
        <w:rPr>
          <w:rtl/>
        </w:rPr>
        <w:t>מניעה</w:t>
      </w:r>
      <w:r w:rsidR="00515A37">
        <w:rPr>
          <w:rtl/>
        </w:rPr>
        <w:t xml:space="preserve"> </w:t>
      </w:r>
      <w:r w:rsidRPr="009214BE">
        <w:rPr>
          <w:rtl/>
        </w:rPr>
        <w:t>בכ</w:t>
      </w:r>
      <w:r w:rsidR="00515A37">
        <w:rPr>
          <w:rtl/>
        </w:rPr>
        <w:t>-</w:t>
      </w:r>
      <w:r w:rsidRPr="009214BE">
        <w:rPr>
          <w:rtl/>
        </w:rPr>
        <w:t>800 בתי</w:t>
      </w:r>
      <w:r w:rsidR="00515A37">
        <w:rPr>
          <w:rtl/>
        </w:rPr>
        <w:t>-</w:t>
      </w:r>
      <w:r w:rsidRPr="009214BE">
        <w:rPr>
          <w:rtl/>
        </w:rPr>
        <w:t>ספר על</w:t>
      </w:r>
      <w:r w:rsidR="00515A37">
        <w:rPr>
          <w:rtl/>
        </w:rPr>
        <w:t>-</w:t>
      </w:r>
      <w:r w:rsidRPr="009214BE">
        <w:rPr>
          <w:rtl/>
        </w:rPr>
        <w:t>יסודיים</w:t>
      </w:r>
      <w:r w:rsidR="00515A37">
        <w:rPr>
          <w:rtl/>
        </w:rPr>
        <w:t xml:space="preserve"> </w:t>
      </w:r>
      <w:r w:rsidRPr="009214BE">
        <w:rPr>
          <w:rtl/>
        </w:rPr>
        <w:t>במערכת</w:t>
      </w:r>
      <w:r w:rsidR="00515A37">
        <w:rPr>
          <w:rtl/>
        </w:rPr>
        <w:t xml:space="preserve"> </w:t>
      </w:r>
      <w:r w:rsidRPr="009214BE">
        <w:rPr>
          <w:rtl/>
        </w:rPr>
        <w:t>החינוך בהיקף של 20</w:t>
      </w:r>
      <w:r w:rsidR="007F73DD">
        <w:rPr>
          <w:rFonts w:hint="cs"/>
          <w:rtl/>
        </w:rPr>
        <w:t>-</w:t>
      </w:r>
      <w:r w:rsidRPr="009214BE">
        <w:rPr>
          <w:rtl/>
        </w:rPr>
        <w:t>10 שעות. קיימות תוכניות מניעה ייחודיות לחינוך הדתי,</w:t>
      </w:r>
      <w:r w:rsidR="00515A37">
        <w:rPr>
          <w:rtl/>
        </w:rPr>
        <w:t xml:space="preserve"> </w:t>
      </w:r>
      <w:r w:rsidRPr="009214BE">
        <w:rPr>
          <w:rtl/>
        </w:rPr>
        <w:t>הערבי, הדרוזי, ולעולים מחבר העמים.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3" w:name="_Toc457722002"/>
      <w:r w:rsidRPr="00515A37">
        <w:rPr>
          <w:rtl/>
        </w:rPr>
        <w:t>הקמת מתנ"סים ביישובים ערביים בנגב</w:t>
      </w:r>
      <w:bookmarkEnd w:id="33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ט' אלסאנע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</w:t>
      </w:r>
      <w:r w:rsidR="00515A37">
        <w:rPr>
          <w:rtl/>
        </w:rPr>
        <w:t>-</w:t>
      </w:r>
      <w:r w:rsidRPr="009214BE">
        <w:rPr>
          <w:rtl/>
        </w:rPr>
        <w:t>80,000</w:t>
      </w:r>
      <w:r w:rsidR="00515A37">
        <w:rPr>
          <w:rtl/>
        </w:rPr>
        <w:t xml:space="preserve"> </w:t>
      </w:r>
      <w:r w:rsidRPr="009214BE">
        <w:rPr>
          <w:rtl/>
        </w:rPr>
        <w:t>תושבים ערבים מתגוררים בנגב בשבעה יישובים מוכרים, וחלקם ביישובים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>-</w:t>
      </w:r>
      <w:r w:rsidRPr="009214BE">
        <w:rPr>
          <w:rtl/>
        </w:rPr>
        <w:t>מוכרים.</w:t>
      </w:r>
      <w:r w:rsidR="00515A37">
        <w:rPr>
          <w:rtl/>
        </w:rPr>
        <w:t xml:space="preserve"> </w:t>
      </w:r>
      <w:r w:rsidRPr="009214BE">
        <w:rPr>
          <w:rtl/>
        </w:rPr>
        <w:t>קיים</w:t>
      </w:r>
      <w:r w:rsidR="00515A37">
        <w:rPr>
          <w:rtl/>
        </w:rPr>
        <w:t xml:space="preserve"> </w:t>
      </w:r>
      <w:r w:rsidRPr="009214BE">
        <w:rPr>
          <w:rtl/>
        </w:rPr>
        <w:t>מחסור</w:t>
      </w:r>
      <w:r w:rsidR="00515A37">
        <w:rPr>
          <w:rtl/>
        </w:rPr>
        <w:t xml:space="preserve"> </w:t>
      </w:r>
      <w:r w:rsidRPr="009214BE">
        <w:rPr>
          <w:rtl/>
        </w:rPr>
        <w:t>בפעילות</w:t>
      </w:r>
      <w:r w:rsidR="00515A37">
        <w:rPr>
          <w:rtl/>
        </w:rPr>
        <w:t xml:space="preserve"> </w:t>
      </w:r>
      <w:r w:rsidRPr="009214BE">
        <w:rPr>
          <w:rtl/>
        </w:rPr>
        <w:t>קהילתית</w:t>
      </w:r>
      <w:r w:rsidR="00515A37">
        <w:rPr>
          <w:rtl/>
        </w:rPr>
        <w:t xml:space="preserve"> </w:t>
      </w:r>
      <w:r w:rsidRPr="009214BE">
        <w:rPr>
          <w:rtl/>
        </w:rPr>
        <w:t>ותרבותית,</w:t>
      </w:r>
      <w:r w:rsidR="00515A37">
        <w:rPr>
          <w:rtl/>
        </w:rPr>
        <w:t xml:space="preserve"> </w:t>
      </w:r>
      <w:r w:rsidRPr="009214BE">
        <w:rPr>
          <w:rtl/>
        </w:rPr>
        <w:t>שבדרך</w:t>
      </w:r>
      <w:r w:rsidR="00515A37">
        <w:rPr>
          <w:rtl/>
        </w:rPr>
        <w:t xml:space="preserve"> </w:t>
      </w:r>
      <w:r w:rsidRPr="009214BE">
        <w:rPr>
          <w:rtl/>
        </w:rPr>
        <w:t>כלל נעשית 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מתנ"סים, אולם לא קיים ביישובים הבדואיים אף לא מתנ"ס אחד.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מתכנן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להקים</w:t>
      </w:r>
      <w:r w:rsidR="00515A37">
        <w:rPr>
          <w:rtl/>
        </w:rPr>
        <w:t xml:space="preserve"> </w:t>
      </w:r>
      <w:r w:rsidRPr="009214BE">
        <w:rPr>
          <w:rtl/>
        </w:rPr>
        <w:t>מתנ"סים</w:t>
      </w:r>
      <w:r w:rsidR="00515A37">
        <w:rPr>
          <w:rtl/>
        </w:rPr>
        <w:t xml:space="preserve"> </w:t>
      </w:r>
      <w:r w:rsidRPr="009214BE">
        <w:rPr>
          <w:rtl/>
        </w:rPr>
        <w:t>ולהקצות</w:t>
      </w:r>
      <w:r w:rsidR="00515A37">
        <w:rPr>
          <w:rtl/>
        </w:rPr>
        <w:t xml:space="preserve"> </w:t>
      </w:r>
      <w:r w:rsidRPr="009214BE">
        <w:rPr>
          <w:rtl/>
        </w:rPr>
        <w:t>תקציבים</w:t>
      </w:r>
      <w:r w:rsidR="00515A37">
        <w:rPr>
          <w:rtl/>
        </w:rPr>
        <w:t xml:space="preserve"> </w:t>
      </w:r>
      <w:r w:rsidRPr="009214BE">
        <w:rPr>
          <w:rtl/>
        </w:rPr>
        <w:t>לפעילות</w:t>
      </w:r>
      <w:r w:rsidR="00515A37">
        <w:rPr>
          <w:rtl/>
        </w:rPr>
        <w:t xml:space="preserve"> </w:t>
      </w:r>
      <w:r w:rsidRPr="009214BE">
        <w:rPr>
          <w:rtl/>
        </w:rPr>
        <w:t>קהילתית</w:t>
      </w:r>
      <w:r w:rsidR="00515A37">
        <w:rPr>
          <w:rtl/>
        </w:rPr>
        <w:t>-</w:t>
      </w:r>
      <w:r w:rsidRPr="009214BE">
        <w:rPr>
          <w:rtl/>
        </w:rPr>
        <w:t>תרבותית ביישובים הערביים בנגב?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מתי יוקם המתנ"ס הראשון שיעמוד לשירות התושבים הערבים בנגב?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האם מציע משרד החינוך והתרבות שירות חלופי לתושבים?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1. משרד החינוך אינו מקים מתנ"סים.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המבנים</w:t>
      </w:r>
      <w:r w:rsidR="00515A37">
        <w:rPr>
          <w:rtl/>
        </w:rPr>
        <w:t xml:space="preserve"> </w:t>
      </w:r>
      <w:r w:rsidRPr="009214BE">
        <w:rPr>
          <w:rtl/>
        </w:rPr>
        <w:t>לפעילות מקימה הרשות המקומית בשיתוף עם משרד השיכון, תורמים, או</w:t>
      </w:r>
      <w:r w:rsidR="00515A37">
        <w:rPr>
          <w:rtl/>
        </w:rPr>
        <w:t xml:space="preserve"> </w:t>
      </w:r>
      <w:r w:rsidRPr="009214BE">
        <w:rPr>
          <w:rtl/>
        </w:rPr>
        <w:t>מפעל</w:t>
      </w:r>
      <w:r w:rsidR="00515A37">
        <w:rPr>
          <w:rtl/>
        </w:rPr>
        <w:t>-</w:t>
      </w:r>
      <w:r w:rsidRPr="009214BE">
        <w:rPr>
          <w:rtl/>
        </w:rPr>
        <w:t>הפיס.</w:t>
      </w:r>
      <w:r w:rsidR="00515A37">
        <w:rPr>
          <w:rtl/>
        </w:rPr>
        <w:t xml:space="preserve"> </w:t>
      </w:r>
      <w:r w:rsidRPr="009214BE">
        <w:rPr>
          <w:rtl/>
        </w:rPr>
        <w:t>החברה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למתנ"סים </w:t>
      </w:r>
      <w:r w:rsidR="00515A37">
        <w:rPr>
          <w:rtl/>
        </w:rPr>
        <w:t>–</w:t>
      </w:r>
      <w:r w:rsidRPr="009214BE">
        <w:rPr>
          <w:rtl/>
        </w:rPr>
        <w:t xml:space="preserve"> חברה ממשלתית </w:t>
      </w:r>
      <w:r w:rsidR="00515A37">
        <w:rPr>
          <w:rtl/>
        </w:rPr>
        <w:t>–</w:t>
      </w:r>
      <w:r w:rsidRPr="009214BE">
        <w:rPr>
          <w:rtl/>
        </w:rPr>
        <w:t xml:space="preserve"> שותפה לפעילות המתנ"ס, שהינו ישות</w:t>
      </w:r>
      <w:r w:rsidR="00515A37">
        <w:rPr>
          <w:rtl/>
        </w:rPr>
        <w:t xml:space="preserve"> </w:t>
      </w:r>
      <w:r w:rsidRPr="009214BE">
        <w:rPr>
          <w:rtl/>
        </w:rPr>
        <w:t>משפטית</w:t>
      </w:r>
      <w:r w:rsidR="00515A37">
        <w:rPr>
          <w:rtl/>
        </w:rPr>
        <w:t xml:space="preserve"> </w:t>
      </w:r>
      <w:r w:rsidRPr="009214BE">
        <w:rPr>
          <w:rtl/>
        </w:rPr>
        <w:t>עצמאית</w:t>
      </w:r>
      <w:r w:rsidR="00515A37">
        <w:rPr>
          <w:rtl/>
        </w:rPr>
        <w:t xml:space="preserve"> </w:t>
      </w:r>
      <w:r w:rsidRPr="009214BE">
        <w:rPr>
          <w:rtl/>
        </w:rPr>
        <w:t>המנוהלת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מנהל</w:t>
      </w:r>
      <w:r w:rsidR="00515A37">
        <w:rPr>
          <w:rtl/>
        </w:rPr>
        <w:t xml:space="preserve"> </w:t>
      </w:r>
      <w:r w:rsidRPr="009214BE">
        <w:rPr>
          <w:rtl/>
        </w:rPr>
        <w:t>והנהלה ציבורית.</w:t>
      </w:r>
      <w:r w:rsidR="00515A37">
        <w:rPr>
          <w:rtl/>
        </w:rPr>
        <w:t xml:space="preserve"> </w:t>
      </w:r>
      <w:r w:rsidRPr="009214BE">
        <w:rPr>
          <w:rtl/>
        </w:rPr>
        <w:t>שלושת המקורות העיקריים</w:t>
      </w:r>
      <w:r w:rsidR="00515A37">
        <w:rPr>
          <w:rtl/>
        </w:rPr>
        <w:t xml:space="preserve"> </w:t>
      </w:r>
      <w:r w:rsidRPr="009214BE">
        <w:rPr>
          <w:rtl/>
        </w:rPr>
        <w:t>לתקציב המתנ"ס הם הרשות המקומית, הכנסות ממשתתפים והחברה למתנ"סים.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הפניות</w:t>
      </w:r>
      <w:r w:rsidR="00515A37">
        <w:rPr>
          <w:rtl/>
        </w:rPr>
        <w:t xml:space="preserve"> </w:t>
      </w:r>
      <w:r w:rsidRPr="009214BE">
        <w:rPr>
          <w:rtl/>
        </w:rPr>
        <w:t>המועטות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היישובים הבדואיים לחברה למתנ"סים תמיד זכו להתעניינות</w:t>
      </w:r>
      <w:r w:rsidR="00515A37">
        <w:rPr>
          <w:rtl/>
        </w:rPr>
        <w:t xml:space="preserve"> </w:t>
      </w:r>
      <w:r w:rsidRPr="009214BE">
        <w:rPr>
          <w:rtl/>
        </w:rPr>
        <w:t>ולתשומת</w:t>
      </w:r>
      <w:r w:rsidR="00515A37">
        <w:rPr>
          <w:rtl/>
        </w:rPr>
        <w:t xml:space="preserve"> </w:t>
      </w:r>
      <w:r w:rsidRPr="009214BE">
        <w:rPr>
          <w:rtl/>
        </w:rPr>
        <w:t>לב</w:t>
      </w:r>
      <w:r w:rsidR="00515A37">
        <w:rPr>
          <w:rtl/>
        </w:rPr>
        <w:t xml:space="preserve"> </w:t>
      </w:r>
      <w:r w:rsidRPr="009214BE">
        <w:rPr>
          <w:rtl/>
        </w:rPr>
        <w:t>מיוחדת.</w:t>
      </w:r>
      <w:r w:rsidR="00515A37">
        <w:rPr>
          <w:rtl/>
        </w:rPr>
        <w:t xml:space="preserve"> </w:t>
      </w:r>
      <w:r w:rsidRPr="009214BE">
        <w:rPr>
          <w:rtl/>
        </w:rPr>
        <w:t>ביוזמת</w:t>
      </w:r>
      <w:r w:rsidR="00515A37">
        <w:rPr>
          <w:rtl/>
        </w:rPr>
        <w:t xml:space="preserve"> </w:t>
      </w:r>
      <w:r w:rsidRPr="009214BE">
        <w:rPr>
          <w:rtl/>
        </w:rPr>
        <w:t>החברה אושרה בשנת 1988 פתיחת מתנ"ס ביישוב הבדואי</w:t>
      </w:r>
      <w:r w:rsidR="00515A37">
        <w:rPr>
          <w:rtl/>
        </w:rPr>
        <w:t xml:space="preserve"> </w:t>
      </w:r>
      <w:r w:rsidRPr="009214BE">
        <w:rPr>
          <w:rtl/>
        </w:rPr>
        <w:t>רהט, אך בשל בעיות פוליטיות ביישוב לא עלה הדבר.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חמש שנים שבהן לא קלטה החברה למתנ"סים מתנ"סים חדשים בשל חוסר תקציבים</w:t>
      </w:r>
      <w:r w:rsidR="00515A37">
        <w:rPr>
          <w:rtl/>
        </w:rPr>
        <w:t xml:space="preserve"> </w:t>
      </w:r>
      <w:r w:rsidRPr="009214BE">
        <w:rPr>
          <w:rtl/>
        </w:rPr>
        <w:t>הצליח</w:t>
      </w:r>
      <w:r w:rsidR="00515A37">
        <w:rPr>
          <w:rtl/>
        </w:rPr>
        <w:t xml:space="preserve"> </w:t>
      </w:r>
      <w:r w:rsidRPr="009214BE">
        <w:rPr>
          <w:rtl/>
        </w:rPr>
        <w:t>מנכ"ל החברה למתנ"סים להשיג תקציבים נוספים, שאפשרו פתיחת מתנ"סים, ביניהם</w:t>
      </w:r>
      <w:r w:rsidR="00515A37">
        <w:rPr>
          <w:rtl/>
        </w:rPr>
        <w:t xml:space="preserve"> </w:t>
      </w:r>
      <w:r w:rsidRPr="009214BE">
        <w:rPr>
          <w:rtl/>
        </w:rPr>
        <w:t>ביישובי</w:t>
      </w:r>
      <w:r w:rsidR="00515A37">
        <w:rPr>
          <w:rtl/>
        </w:rPr>
        <w:t xml:space="preserve"> </w:t>
      </w:r>
      <w:r w:rsidRPr="009214BE">
        <w:rPr>
          <w:rtl/>
        </w:rPr>
        <w:t>הבדואים</w:t>
      </w:r>
      <w:r w:rsidR="00515A37">
        <w:rPr>
          <w:rtl/>
        </w:rPr>
        <w:t xml:space="preserve"> – </w:t>
      </w:r>
      <w:r w:rsidRPr="009214BE">
        <w:rPr>
          <w:rtl/>
        </w:rPr>
        <w:t>ערב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שבלי בצפון, שכבר התחיל לפעול, ותל</w:t>
      </w:r>
      <w:r w:rsidR="00515A37">
        <w:rPr>
          <w:rtl/>
        </w:rPr>
        <w:t>-</w:t>
      </w:r>
      <w:r w:rsidRPr="009214BE">
        <w:rPr>
          <w:rtl/>
        </w:rPr>
        <w:t>שבע בדרום, הנמצא</w:t>
      </w:r>
      <w:r w:rsidR="00515A37">
        <w:rPr>
          <w:rtl/>
        </w:rPr>
        <w:t xml:space="preserve"> </w:t>
      </w:r>
      <w:r w:rsidRPr="009214BE">
        <w:rPr>
          <w:rtl/>
        </w:rPr>
        <w:t>בתהליכי</w:t>
      </w:r>
      <w:r w:rsidR="00515A37">
        <w:rPr>
          <w:rtl/>
        </w:rPr>
        <w:t xml:space="preserve"> </w:t>
      </w:r>
      <w:r w:rsidRPr="009214BE">
        <w:rPr>
          <w:rtl/>
        </w:rPr>
        <w:t>הקמה. בשנת התקציב 1994 מתוכננים להיפתח מתנ"סים נוספים ביישובי מיעוטים</w:t>
      </w:r>
      <w:r w:rsidR="00515A37">
        <w:rPr>
          <w:rtl/>
        </w:rPr>
        <w:t xml:space="preserve"> </w:t>
      </w:r>
      <w:r w:rsidRPr="009214BE">
        <w:rPr>
          <w:rtl/>
        </w:rPr>
        <w:t>בנגב ובצפון.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4" w:name="_Toc457722003"/>
      <w:r w:rsidRPr="00515A37">
        <w:rPr>
          <w:rtl/>
        </w:rPr>
        <w:t>ניהול כספי של כפר הנוער בנהלל</w:t>
      </w:r>
      <w:bookmarkEnd w:id="34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ג' שגב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חשדות</w:t>
      </w:r>
      <w:r w:rsidR="00515A37">
        <w:rPr>
          <w:rtl/>
        </w:rPr>
        <w:t xml:space="preserve"> </w:t>
      </w:r>
      <w:r w:rsidRPr="009214BE">
        <w:rPr>
          <w:rtl/>
        </w:rPr>
        <w:t>לאי</w:t>
      </w:r>
      <w:r w:rsidR="00515A37">
        <w:rPr>
          <w:rtl/>
        </w:rPr>
        <w:t>-</w:t>
      </w:r>
      <w:r w:rsidRPr="009214BE">
        <w:rPr>
          <w:rtl/>
        </w:rPr>
        <w:t>סדרים</w:t>
      </w:r>
      <w:r w:rsidR="00515A37">
        <w:rPr>
          <w:rtl/>
        </w:rPr>
        <w:t xml:space="preserve"> </w:t>
      </w:r>
      <w:r w:rsidRPr="009214BE">
        <w:rPr>
          <w:rtl/>
        </w:rPr>
        <w:t>כספיים</w:t>
      </w:r>
      <w:r w:rsidR="00515A37">
        <w:rPr>
          <w:rtl/>
        </w:rPr>
        <w:t xml:space="preserve"> </w:t>
      </w:r>
      <w:r w:rsidRPr="009214BE">
        <w:rPr>
          <w:rtl/>
        </w:rPr>
        <w:t>ולניהול</w:t>
      </w:r>
      <w:r w:rsidR="00515A37">
        <w:rPr>
          <w:rtl/>
        </w:rPr>
        <w:t xml:space="preserve"> </w:t>
      </w:r>
      <w:r w:rsidRPr="009214BE">
        <w:rPr>
          <w:rtl/>
        </w:rPr>
        <w:t>כושל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כפר</w:t>
      </w:r>
      <w:r w:rsidR="00515A37">
        <w:rPr>
          <w:rtl/>
        </w:rPr>
        <w:t xml:space="preserve"> </w:t>
      </w:r>
      <w:r w:rsidRPr="009214BE">
        <w:rPr>
          <w:rtl/>
        </w:rPr>
        <w:t>הנוער בנהלל עלו לאחרונה</w:t>
      </w:r>
      <w:r w:rsidR="00515A37">
        <w:rPr>
          <w:rtl/>
        </w:rPr>
        <w:t xml:space="preserve"> </w:t>
      </w:r>
      <w:r w:rsidRPr="009214BE">
        <w:rPr>
          <w:rtl/>
        </w:rPr>
        <w:t>לכותרות.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נודע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עובדים ומורים שהעזו להתלונן נחשפו לאיומים ולפיטורים, ותפקודו של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הספר היוקרתי, שבו יותר מ</w:t>
      </w:r>
      <w:r w:rsidR="00515A37">
        <w:rPr>
          <w:rtl/>
        </w:rPr>
        <w:t>-</w:t>
      </w:r>
      <w:r w:rsidRPr="009214BE">
        <w:rPr>
          <w:rtl/>
        </w:rPr>
        <w:t>900 תלמידים, נפגע.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ידוע על כך למשרד החינוך?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יחסי הגומלין בין ויצ"ו כבעלי בית</w:t>
      </w:r>
      <w:r w:rsidR="00515A37">
        <w:rPr>
          <w:rtl/>
        </w:rPr>
        <w:t>-</w:t>
      </w:r>
      <w:r w:rsidRPr="009214BE">
        <w:rPr>
          <w:rtl/>
        </w:rPr>
        <w:t>הספר לבין משרד החינוך, וכיצד</w:t>
      </w:r>
      <w:r w:rsidR="00515A37">
        <w:rPr>
          <w:rtl/>
        </w:rPr>
        <w:t xml:space="preserve"> </w:t>
      </w:r>
      <w:r w:rsidRPr="009214BE">
        <w:rPr>
          <w:rtl/>
        </w:rPr>
        <w:t>ייתכן שמשרד החינוך נמנע מהתערבות?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הייתכן כי התרעות עובדים על שחיתות יביאו לפיטוריהם?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אכן</w:t>
      </w:r>
      <w:r w:rsidR="00515A37">
        <w:rPr>
          <w:rtl/>
        </w:rPr>
        <w:t xml:space="preserve"> </w:t>
      </w:r>
      <w:r w:rsidRPr="009214BE">
        <w:rPr>
          <w:rtl/>
        </w:rPr>
        <w:t>צומצמה</w:t>
      </w:r>
      <w:r w:rsidR="00515A37">
        <w:rPr>
          <w:rtl/>
        </w:rPr>
        <w:t xml:space="preserve"> </w:t>
      </w:r>
      <w:r w:rsidRPr="009214BE">
        <w:rPr>
          <w:rtl/>
        </w:rPr>
        <w:t>פעילות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הספר, ומה נעשה בכספי ההורים ששילמו עבור</w:t>
      </w:r>
      <w:r w:rsidR="00515A37">
        <w:rPr>
          <w:rtl/>
        </w:rPr>
        <w:t xml:space="preserve"> </w:t>
      </w:r>
      <w:r w:rsidRPr="009214BE">
        <w:rPr>
          <w:rtl/>
        </w:rPr>
        <w:t>חוגי ההעשרה כאשר בפועל נסגרו החוגים?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 מה ייעשה בנדון?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והתרבות</w:t>
      </w:r>
      <w:r w:rsidR="00515A37">
        <w:rPr>
          <w:rtl/>
        </w:rPr>
        <w:t xml:space="preserve"> </w:t>
      </w:r>
      <w:r w:rsidRPr="009214BE">
        <w:rPr>
          <w:rtl/>
        </w:rPr>
        <w:t>מפקח ועוקב מקרוב אחר דרך הניהול הכספי, הארגוני</w:t>
      </w:r>
      <w:r w:rsidR="00515A37">
        <w:rPr>
          <w:rtl/>
        </w:rPr>
        <w:t xml:space="preserve"> </w:t>
      </w:r>
      <w:r w:rsidRPr="009214BE">
        <w:rPr>
          <w:rtl/>
        </w:rPr>
        <w:t>והחינוכי של כפר הנוער בנהלל.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הכפר מנוהל היטב. מנהל הכפר בדרך ניהולו הצליח בשנתיים האחרונות לצמצם חובות</w:t>
      </w:r>
      <w:r w:rsidR="00515A37">
        <w:rPr>
          <w:rtl/>
        </w:rPr>
        <w:t xml:space="preserve"> </w:t>
      </w:r>
      <w:r w:rsidRPr="009214BE">
        <w:rPr>
          <w:rtl/>
        </w:rPr>
        <w:t>גדולים</w:t>
      </w:r>
      <w:r w:rsidR="00515A37">
        <w:rPr>
          <w:rtl/>
        </w:rPr>
        <w:t xml:space="preserve"> </w:t>
      </w:r>
      <w:r w:rsidRPr="009214BE">
        <w:rPr>
          <w:rtl/>
        </w:rPr>
        <w:t>שהיו</w:t>
      </w:r>
      <w:r w:rsidR="00515A37">
        <w:rPr>
          <w:rtl/>
        </w:rPr>
        <w:t xml:space="preserve"> </w:t>
      </w:r>
      <w:r w:rsidRPr="009214BE">
        <w:rPr>
          <w:rtl/>
        </w:rPr>
        <w:t>לכפר.</w:t>
      </w:r>
      <w:r w:rsidR="00515A37">
        <w:rPr>
          <w:rtl/>
        </w:rPr>
        <w:t xml:space="preserve"> </w:t>
      </w:r>
      <w:r w:rsidRPr="009214BE">
        <w:rPr>
          <w:rtl/>
        </w:rPr>
        <w:t>הוא רענן את צוות העובדים וקבע דפוסי ניהול ועבודה מצליחים.</w:t>
      </w:r>
      <w:r w:rsidR="00515A37">
        <w:rPr>
          <w:rtl/>
        </w:rPr>
        <w:t xml:space="preserve"> </w:t>
      </w:r>
      <w:r w:rsidRPr="009214BE">
        <w:rPr>
          <w:rtl/>
        </w:rPr>
        <w:t>כל הטענות על שחיתות נבדקו ונמצאו כלא</w:t>
      </w:r>
      <w:r w:rsidR="00515A37">
        <w:rPr>
          <w:rtl/>
        </w:rPr>
        <w:t>-</w:t>
      </w:r>
      <w:r w:rsidRPr="009214BE">
        <w:rPr>
          <w:rtl/>
        </w:rPr>
        <w:t>נכונות.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כמה</w:t>
      </w:r>
      <w:r w:rsidR="00515A37">
        <w:rPr>
          <w:rtl/>
        </w:rPr>
        <w:t xml:space="preserve"> </w:t>
      </w:r>
      <w:r w:rsidRPr="009214BE">
        <w:rPr>
          <w:rtl/>
        </w:rPr>
        <w:t>שידוע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לנו, ומהיכרות קרובה </w:t>
      </w:r>
      <w:r w:rsidR="00515A37">
        <w:rPr>
          <w:rtl/>
        </w:rPr>
        <w:t>–</w:t>
      </w:r>
      <w:r w:rsidRPr="009214BE">
        <w:rPr>
          <w:rtl/>
        </w:rPr>
        <w:t xml:space="preserve"> ואני מכיר אותו מקרוב </w:t>
      </w:r>
      <w:r w:rsidR="00515A37">
        <w:rPr>
          <w:rtl/>
        </w:rPr>
        <w:t>–</w:t>
      </w:r>
      <w:r w:rsidRPr="009214BE">
        <w:rPr>
          <w:rtl/>
        </w:rPr>
        <w:t xml:space="preserve"> הן של המערכת</w:t>
      </w:r>
      <w:r w:rsidR="00515A37">
        <w:rPr>
          <w:rtl/>
        </w:rPr>
        <w:t xml:space="preserve"> </w:t>
      </w:r>
      <w:r w:rsidRPr="009214BE">
        <w:rPr>
          <w:rtl/>
        </w:rPr>
        <w:t>בנהלל והן מהקשר עם ויצ"ו, לא היו איומים על עובדים.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ויצ"ו</w:t>
      </w:r>
      <w:r w:rsidR="00515A37">
        <w:rPr>
          <w:rtl/>
        </w:rPr>
        <w:t xml:space="preserve"> </w:t>
      </w:r>
      <w:r w:rsidRPr="009214BE">
        <w:rPr>
          <w:rtl/>
        </w:rPr>
        <w:t>כבעלים,</w:t>
      </w:r>
      <w:r w:rsidR="00515A37">
        <w:rPr>
          <w:rtl/>
        </w:rPr>
        <w:t xml:space="preserve"> </w:t>
      </w:r>
      <w:r w:rsidRPr="009214BE">
        <w:rPr>
          <w:rtl/>
        </w:rPr>
        <w:t>ומשרד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כמפקח</w:t>
      </w:r>
      <w:r w:rsidR="00515A37">
        <w:rPr>
          <w:rtl/>
        </w:rPr>
        <w:t xml:space="preserve"> </w:t>
      </w:r>
      <w:r w:rsidRPr="009214BE">
        <w:rPr>
          <w:rtl/>
        </w:rPr>
        <w:t>וכעוזר, דואגים יחד לניהולו הטוב</w:t>
      </w:r>
      <w:r w:rsidR="00515A37">
        <w:rPr>
          <w:rtl/>
        </w:rPr>
        <w:t xml:space="preserve"> </w:t>
      </w:r>
      <w:r w:rsidRPr="009214BE">
        <w:rPr>
          <w:rtl/>
        </w:rPr>
        <w:t>ולהצלחתו של כפר הנוער. משרד החינוך מעורב מאוד בכל הקורה בכפר הנוער.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ראה תשובתי על שאלה מס' 1.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סגן השר, בלבלת אותי.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בסדר, זו המטרה.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זה מזכיר לי את ישיבות המועצה.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פעילות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מתרכזת</w:t>
      </w:r>
      <w:r w:rsidR="00515A37">
        <w:rPr>
          <w:rtl/>
        </w:rPr>
        <w:t xml:space="preserve"> </w:t>
      </w:r>
      <w:r w:rsidRPr="009214BE">
        <w:rPr>
          <w:rtl/>
        </w:rPr>
        <w:t>במה</w:t>
      </w:r>
      <w:r w:rsidR="00515A37">
        <w:rPr>
          <w:rtl/>
        </w:rPr>
        <w:t xml:space="preserve"> </w:t>
      </w:r>
      <w:r w:rsidRPr="009214BE">
        <w:rPr>
          <w:rtl/>
        </w:rPr>
        <w:t>ששייך</w:t>
      </w:r>
      <w:r w:rsidR="00515A37">
        <w:rPr>
          <w:rtl/>
        </w:rPr>
        <w:t xml:space="preserve"> </w:t>
      </w:r>
      <w:r w:rsidRPr="009214BE">
        <w:rPr>
          <w:rtl/>
        </w:rPr>
        <w:t>לתחומי</w:t>
      </w:r>
      <w:r w:rsidR="00515A37">
        <w:rPr>
          <w:rtl/>
        </w:rPr>
        <w:t xml:space="preserve"> </w:t>
      </w:r>
      <w:r w:rsidRPr="009214BE">
        <w:rPr>
          <w:rtl/>
        </w:rPr>
        <w:t>הפעילות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הספר.</w:t>
      </w:r>
      <w:r w:rsidR="00515A37">
        <w:rPr>
          <w:rtl/>
        </w:rPr>
        <w:t xml:space="preserve"> </w:t>
      </w:r>
      <w:r w:rsidRPr="009214BE">
        <w:rPr>
          <w:rtl/>
        </w:rPr>
        <w:t>פעילויות אחרות, חוץ</w:t>
      </w:r>
      <w:r w:rsidR="00515A37">
        <w:rPr>
          <w:rtl/>
        </w:rPr>
        <w:t>-</w:t>
      </w:r>
      <w:r w:rsidRPr="009214BE">
        <w:rPr>
          <w:rtl/>
        </w:rPr>
        <w:t>לימודיות, הוגדרו ומבוצעות על</w:t>
      </w:r>
      <w:r w:rsidR="00515A37">
        <w:rPr>
          <w:rtl/>
        </w:rPr>
        <w:t>-</w:t>
      </w:r>
      <w:r w:rsidRPr="009214BE">
        <w:rPr>
          <w:rtl/>
        </w:rPr>
        <w:t>ידי גורמים אחרים באזור.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 משרד החינוך והתרבות ימשיך לטפל ולפקח מקרוב על הנעשה בכפר הנוער.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</w:t>
      </w:r>
      <w:r w:rsidR="00515A37">
        <w:rPr>
          <w:rtl/>
        </w:rPr>
        <w:t xml:space="preserve"> </w:t>
      </w:r>
      <w:r w:rsidRPr="009214BE">
        <w:rPr>
          <w:rtl/>
        </w:rPr>
        <w:t>שאלה נוספת לחבר הכנסת גונן שגב,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סגן השר, כנראה העובדות לא מדויקות, לצערי, כיוון שלא רק שהיו איומים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עובדים</w:t>
      </w:r>
      <w:r w:rsidR="00515A37">
        <w:rPr>
          <w:rtl/>
        </w:rPr>
        <w:t xml:space="preserve"> </w:t>
      </w:r>
      <w:r w:rsidRPr="009214BE">
        <w:rPr>
          <w:rtl/>
        </w:rPr>
        <w:t>קיימים,</w:t>
      </w:r>
      <w:r w:rsidR="00515A37">
        <w:rPr>
          <w:rtl/>
        </w:rPr>
        <w:t xml:space="preserve"> </w:t>
      </w:r>
      <w:r w:rsidRPr="009214BE">
        <w:rPr>
          <w:rtl/>
        </w:rPr>
        <w:t>אלא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אפילו פיטורים של עובדת הגזברות אשר חשפה לראשונה</w:t>
      </w:r>
      <w:r w:rsidR="00515A37">
        <w:rPr>
          <w:rtl/>
        </w:rPr>
        <w:t xml:space="preserve"> </w:t>
      </w:r>
      <w:r w:rsidRPr="009214BE">
        <w:rPr>
          <w:rtl/>
        </w:rPr>
        <w:t>אי</w:t>
      </w:r>
      <w:r w:rsidR="00515A37">
        <w:rPr>
          <w:rtl/>
        </w:rPr>
        <w:t>-</w:t>
      </w:r>
      <w:r w:rsidRPr="009214BE">
        <w:rPr>
          <w:rtl/>
        </w:rPr>
        <w:t>סדרים כספיים. הייתי מבקש מאוד שתבדקו את הנושא.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בנוסף,</w:t>
      </w:r>
      <w:r w:rsidR="00515A37">
        <w:rPr>
          <w:rtl/>
        </w:rPr>
        <w:t xml:space="preserve"> </w:t>
      </w:r>
      <w:r w:rsidRPr="009214BE">
        <w:rPr>
          <w:rtl/>
        </w:rPr>
        <w:t>הוקמה</w:t>
      </w:r>
      <w:r w:rsidR="00515A37">
        <w:rPr>
          <w:rtl/>
        </w:rPr>
        <w:t xml:space="preserve"> </w:t>
      </w:r>
      <w:r w:rsidRPr="009214BE">
        <w:rPr>
          <w:rtl/>
        </w:rPr>
        <w:t>עמותה</w:t>
      </w:r>
      <w:r w:rsidR="00515A37">
        <w:rPr>
          <w:rtl/>
        </w:rPr>
        <w:t xml:space="preserve"> </w:t>
      </w:r>
      <w:r w:rsidRPr="009214BE">
        <w:rPr>
          <w:rtl/>
        </w:rPr>
        <w:t>של הורים שטוענים כי יש ירידה ב"תנאי השירות" של אותם</w:t>
      </w:r>
      <w:r w:rsidR="00515A37">
        <w:rPr>
          <w:rtl/>
        </w:rPr>
        <w:t xml:space="preserve"> </w:t>
      </w:r>
      <w:r w:rsidRPr="009214BE">
        <w:rPr>
          <w:rtl/>
        </w:rPr>
        <w:t>ילדים במוסד החינוכי של נהלל, אם אפשר לקרוא לזה תנאי שירות.</w:t>
      </w:r>
      <w:r w:rsidR="00515A37">
        <w:rPr>
          <w:rtl/>
        </w:rPr>
        <w:t xml:space="preserve"> </w:t>
      </w:r>
      <w:r w:rsidRPr="009214BE">
        <w:rPr>
          <w:rtl/>
        </w:rPr>
        <w:t>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בבקשה, אדוני סגן השר.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גונן</w:t>
      </w:r>
      <w:r w:rsidR="00515A37">
        <w:rPr>
          <w:rtl/>
        </w:rPr>
        <w:t xml:space="preserve"> </w:t>
      </w:r>
      <w:r w:rsidRPr="009214BE">
        <w:rPr>
          <w:rtl/>
        </w:rPr>
        <w:t>שגב,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מכיר מקרוב את בית</w:t>
      </w:r>
      <w:r w:rsidR="00515A37">
        <w:rPr>
          <w:rtl/>
        </w:rPr>
        <w:t>-</w:t>
      </w:r>
      <w:r w:rsidRPr="009214BE">
        <w:rPr>
          <w:rtl/>
        </w:rPr>
        <w:t>הספר בנהלל; שנינו שכנים של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הזה</w:t>
      </w:r>
      <w:r w:rsidR="00515A37">
        <w:rPr>
          <w:rtl/>
        </w:rPr>
        <w:t xml:space="preserve"> </w:t>
      </w:r>
      <w:r w:rsidRPr="009214BE">
        <w:rPr>
          <w:rtl/>
        </w:rPr>
        <w:t>ומכירים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הבעיות.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ביקרתי</w:t>
      </w:r>
      <w:r w:rsidR="00515A37">
        <w:rPr>
          <w:rtl/>
        </w:rPr>
        <w:t xml:space="preserve"> </w:t>
      </w:r>
      <w:r w:rsidRPr="009214BE">
        <w:rPr>
          <w:rtl/>
        </w:rPr>
        <w:t>פעמיים בבית</w:t>
      </w:r>
      <w:r w:rsidR="00515A37">
        <w:rPr>
          <w:rtl/>
        </w:rPr>
        <w:t>-</w:t>
      </w:r>
      <w:r w:rsidRPr="009214BE">
        <w:rPr>
          <w:rtl/>
        </w:rPr>
        <w:t>הספר מאחר שבשנה</w:t>
      </w:r>
      <w:r w:rsidR="00515A37">
        <w:rPr>
          <w:rtl/>
        </w:rPr>
        <w:t xml:space="preserve"> </w:t>
      </w:r>
      <w:r w:rsidRPr="009214BE">
        <w:rPr>
          <w:rtl/>
        </w:rPr>
        <w:t>האחרונה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קיבל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 xml:space="preserve">עצמו ללוות כיתת נעל"ה </w:t>
      </w:r>
      <w:r w:rsidR="00515A37">
        <w:rPr>
          <w:rtl/>
        </w:rPr>
        <w:t>–</w:t>
      </w:r>
      <w:r w:rsidRPr="009214BE">
        <w:rPr>
          <w:rtl/>
        </w:rPr>
        <w:t xml:space="preserve"> נוער עולה ללא הורים </w:t>
      </w:r>
      <w:r w:rsidR="00515A37">
        <w:rPr>
          <w:rtl/>
        </w:rPr>
        <w:t>–</w:t>
      </w:r>
      <w:r w:rsidRPr="009214BE">
        <w:rPr>
          <w:rtl/>
        </w:rPr>
        <w:t xml:space="preserve"> של עולים</w:t>
      </w:r>
      <w:r w:rsidR="00515A37">
        <w:rPr>
          <w:rtl/>
        </w:rPr>
        <w:t xml:space="preserve"> </w:t>
      </w:r>
      <w:r w:rsidRPr="009214BE">
        <w:rPr>
          <w:rtl/>
        </w:rPr>
        <w:t>חדשים</w:t>
      </w:r>
      <w:r w:rsidR="00515A37">
        <w:rPr>
          <w:rtl/>
        </w:rPr>
        <w:t xml:space="preserve"> </w:t>
      </w:r>
      <w:r w:rsidRPr="009214BE">
        <w:rPr>
          <w:rtl/>
        </w:rPr>
        <w:t>מחבר</w:t>
      </w:r>
      <w:r w:rsidR="00515A37">
        <w:rPr>
          <w:rtl/>
        </w:rPr>
        <w:t xml:space="preserve"> </w:t>
      </w:r>
      <w:r w:rsidRPr="009214BE">
        <w:rPr>
          <w:rtl/>
        </w:rPr>
        <w:t>העמים.</w:t>
      </w:r>
      <w:r w:rsidR="00515A37">
        <w:rPr>
          <w:rtl/>
        </w:rPr>
        <w:t xml:space="preserve"> </w:t>
      </w:r>
      <w:r w:rsidRPr="009214BE">
        <w:rPr>
          <w:rtl/>
        </w:rPr>
        <w:t>עושים</w:t>
      </w:r>
      <w:r w:rsidR="00515A37">
        <w:rPr>
          <w:rtl/>
        </w:rPr>
        <w:t xml:space="preserve"> </w:t>
      </w:r>
      <w:r w:rsidRPr="009214BE">
        <w:rPr>
          <w:rtl/>
        </w:rPr>
        <w:t>שם עבודה נהדרת. כולנו תקווה שהמשבר שהיה בבית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יהיה</w:t>
      </w:r>
      <w:r w:rsidR="00515A37">
        <w:rPr>
          <w:rtl/>
        </w:rPr>
        <w:t xml:space="preserve"> </w:t>
      </w:r>
      <w:r w:rsidRPr="009214BE">
        <w:rPr>
          <w:rtl/>
        </w:rPr>
        <w:t>חולף</w:t>
      </w:r>
      <w:r w:rsidR="00515A37">
        <w:rPr>
          <w:rtl/>
        </w:rPr>
        <w:t xml:space="preserve"> </w:t>
      </w:r>
      <w:r w:rsidRPr="009214BE">
        <w:rPr>
          <w:rtl/>
        </w:rPr>
        <w:t>ומהיר,</w:t>
      </w:r>
      <w:r w:rsidR="00515A37">
        <w:rPr>
          <w:rtl/>
        </w:rPr>
        <w:t xml:space="preserve"> </w:t>
      </w:r>
      <w:r w:rsidRPr="009214BE">
        <w:rPr>
          <w:rtl/>
        </w:rPr>
        <w:t>ונוכל</w:t>
      </w:r>
      <w:r w:rsidR="00515A37">
        <w:rPr>
          <w:rtl/>
        </w:rPr>
        <w:t xml:space="preserve"> </w:t>
      </w:r>
      <w:r w:rsidRPr="009214BE">
        <w:rPr>
          <w:rtl/>
        </w:rPr>
        <w:t>לראות את שנת הלימודים התשנ"ד כשנה שבה נוכל לציין את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הספר בנהלל כאחד מבתי</w:t>
      </w:r>
      <w:r w:rsidR="00515A37">
        <w:rPr>
          <w:rtl/>
        </w:rPr>
        <w:t>-</w:t>
      </w:r>
      <w:r w:rsidRPr="009214BE">
        <w:rPr>
          <w:rtl/>
        </w:rPr>
        <w:t>הספר הטובים בצפון. תודה.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לסגן השר.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5" w:name="_Toc457722004"/>
      <w:r w:rsidRPr="00515A37">
        <w:rPr>
          <w:rtl/>
        </w:rPr>
        <w:t>ניהול בית</w:t>
      </w:r>
      <w:r>
        <w:rPr>
          <w:rtl/>
        </w:rPr>
        <w:t>-</w:t>
      </w:r>
      <w:r w:rsidRPr="00515A37">
        <w:rPr>
          <w:rtl/>
        </w:rPr>
        <w:t>הספר החקלאי בנהלל</w:t>
      </w:r>
      <w:bookmarkEnd w:id="35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ב' טמקין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ביום</w:t>
      </w:r>
      <w:r w:rsidR="00515A37">
        <w:rPr>
          <w:rtl/>
        </w:rPr>
        <w:t xml:space="preserve"> </w:t>
      </w:r>
      <w:r w:rsidRPr="009214BE">
        <w:rPr>
          <w:rtl/>
        </w:rPr>
        <w:t>ראשון,</w:t>
      </w:r>
      <w:r w:rsidR="00515A37">
        <w:rPr>
          <w:rtl/>
        </w:rPr>
        <w:t xml:space="preserve"> </w:t>
      </w:r>
      <w:r w:rsidRPr="009214BE">
        <w:rPr>
          <w:rtl/>
        </w:rPr>
        <w:t>27</w:t>
      </w:r>
      <w:r w:rsidR="00515A37">
        <w:rPr>
          <w:rtl/>
        </w:rPr>
        <w:t xml:space="preserve"> </w:t>
      </w:r>
      <w:r w:rsidRPr="009214BE">
        <w:rPr>
          <w:rtl/>
        </w:rPr>
        <w:t>ביוני 1993, פורסמה כתבה במדור "לחץ" בעיתון "חדשות", שבה</w:t>
      </w:r>
      <w:r w:rsidR="00515A37">
        <w:rPr>
          <w:rtl/>
        </w:rPr>
        <w:t xml:space="preserve"> </w:t>
      </w:r>
      <w:r w:rsidRPr="009214BE">
        <w:rPr>
          <w:rtl/>
        </w:rPr>
        <w:t>נטענו טענות כנגד הניהול בבית</w:t>
      </w:r>
      <w:r w:rsidR="00515A37">
        <w:rPr>
          <w:rtl/>
        </w:rPr>
        <w:t>-</w:t>
      </w:r>
      <w:r w:rsidRPr="009214BE">
        <w:rPr>
          <w:rtl/>
        </w:rPr>
        <w:t>הספר החקלאי בנהלל שעניינן אי</w:t>
      </w:r>
      <w:r w:rsidR="00515A37">
        <w:rPr>
          <w:rtl/>
        </w:rPr>
        <w:t>-</w:t>
      </w:r>
      <w:r w:rsidRPr="009214BE">
        <w:rPr>
          <w:rtl/>
        </w:rPr>
        <w:t>סדרים חמורים.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המצב המתואר בכתבה נכון?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התלונות נבדקות על</w:t>
      </w:r>
      <w:r w:rsidR="00515A37">
        <w:rPr>
          <w:rtl/>
        </w:rPr>
        <w:t>-</w:t>
      </w:r>
      <w:r w:rsidRPr="009214BE">
        <w:rPr>
          <w:rtl/>
        </w:rPr>
        <w:t>ידי משרדך?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פיקוח</w:t>
      </w:r>
      <w:r w:rsidR="00515A37">
        <w:rPr>
          <w:rtl/>
        </w:rPr>
        <w:t xml:space="preserve"> </w:t>
      </w:r>
      <w:r w:rsidRPr="009214BE">
        <w:rPr>
          <w:rtl/>
        </w:rPr>
        <w:t>של משרד החינוך על מוסדות בשיתוף עם גורמים אחרים, כגון</w:t>
      </w:r>
      <w:r w:rsidR="00515A37">
        <w:rPr>
          <w:rtl/>
        </w:rPr>
        <w:t xml:space="preserve"> </w:t>
      </w:r>
      <w:r w:rsidRPr="009214BE">
        <w:rPr>
          <w:rtl/>
        </w:rPr>
        <w:t>ויצ"ו?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4. אם לא </w:t>
      </w:r>
      <w:r w:rsidR="00515A37">
        <w:rPr>
          <w:rtl/>
        </w:rPr>
        <w:t>–</w:t>
      </w:r>
      <w:r w:rsidRPr="009214BE">
        <w:rPr>
          <w:rtl/>
        </w:rPr>
        <w:t xml:space="preserve"> מדוע, והאם יחיל המשרד פיקוח כזה בעתיד?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ראה תשובתי על השאילתא הקודמת, מס' 1473, של חבר הכנסת גונן שגב.</w:t>
      </w:r>
      <w:r w:rsidR="00515A37">
        <w:rPr>
          <w:rtl/>
        </w:rPr>
        <w:t xml:space="preserve"> 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6" w:name="_Toc457722005"/>
      <w:r w:rsidRPr="00515A37">
        <w:rPr>
          <w:rtl/>
        </w:rPr>
        <w:t>פעילות המפקחים המקצועיים בבתי</w:t>
      </w:r>
      <w:r>
        <w:rPr>
          <w:rtl/>
        </w:rPr>
        <w:t>-</w:t>
      </w:r>
      <w:r w:rsidRPr="00515A37">
        <w:rPr>
          <w:rtl/>
        </w:rPr>
        <w:t>הספר ביפו</w:t>
      </w:r>
      <w:bookmarkEnd w:id="36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ע' דראושה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נודע</w:t>
      </w:r>
      <w:r w:rsidR="00515A37">
        <w:rPr>
          <w:rtl/>
        </w:rPr>
        <w:t xml:space="preserve"> </w:t>
      </w:r>
      <w:r w:rsidRPr="009214BE">
        <w:rPr>
          <w:rtl/>
        </w:rPr>
        <w:t>לי כי ביקוריהם של מפקחים מקצועיים בבתי</w:t>
      </w:r>
      <w:r w:rsidR="00515A37">
        <w:rPr>
          <w:rtl/>
        </w:rPr>
        <w:t>-</w:t>
      </w:r>
      <w:r w:rsidRPr="009214BE">
        <w:rPr>
          <w:rtl/>
        </w:rPr>
        <w:t>הספר ביפו נדירים ביותר. לאחר</w:t>
      </w:r>
      <w:r w:rsidR="00515A37">
        <w:rPr>
          <w:rtl/>
        </w:rPr>
        <w:t xml:space="preserve"> </w:t>
      </w:r>
      <w:r w:rsidRPr="009214BE">
        <w:rPr>
          <w:rtl/>
        </w:rPr>
        <w:t>בדיקת המצב בבית</w:t>
      </w:r>
      <w:r w:rsidR="00515A37">
        <w:rPr>
          <w:rtl/>
        </w:rPr>
        <w:t>-</w:t>
      </w:r>
      <w:r w:rsidRPr="009214BE">
        <w:rPr>
          <w:rtl/>
        </w:rPr>
        <w:t>ספר מקיף י"ב ביפו מתקבלת תמונה שלפיה הביקור האחרון של המפקח על</w:t>
      </w:r>
      <w:r w:rsidR="00515A37">
        <w:rPr>
          <w:rtl/>
        </w:rPr>
        <w:t xml:space="preserve"> </w:t>
      </w:r>
      <w:r w:rsidRPr="009214BE">
        <w:rPr>
          <w:rtl/>
        </w:rPr>
        <w:t>לימודי</w:t>
      </w:r>
      <w:r w:rsidR="00515A37">
        <w:rPr>
          <w:rtl/>
        </w:rPr>
        <w:t xml:space="preserve"> </w:t>
      </w:r>
      <w:r w:rsidRPr="009214BE">
        <w:rPr>
          <w:rtl/>
        </w:rPr>
        <w:t>המתמטיקה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ב</w:t>
      </w:r>
      <w:r w:rsidR="00515A37">
        <w:rPr>
          <w:rtl/>
        </w:rPr>
        <w:t>-</w:t>
      </w:r>
      <w:r w:rsidRPr="009214BE">
        <w:rPr>
          <w:rtl/>
        </w:rPr>
        <w:t>1986,</w:t>
      </w:r>
      <w:r w:rsidR="00515A37">
        <w:rPr>
          <w:rtl/>
        </w:rPr>
        <w:t xml:space="preserve"> </w:t>
      </w:r>
      <w:r w:rsidRPr="009214BE">
        <w:rPr>
          <w:rtl/>
        </w:rPr>
        <w:t>הביקור</w:t>
      </w:r>
      <w:r w:rsidR="00515A37">
        <w:rPr>
          <w:rtl/>
        </w:rPr>
        <w:t xml:space="preserve"> </w:t>
      </w:r>
      <w:r w:rsidRPr="009214BE">
        <w:rPr>
          <w:rtl/>
        </w:rPr>
        <w:t>היחיד של המפקח על לימודי ההיסטוריה היה</w:t>
      </w:r>
      <w:r w:rsidR="00515A37">
        <w:rPr>
          <w:rtl/>
        </w:rPr>
        <w:t xml:space="preserve"> </w:t>
      </w:r>
      <w:r w:rsidRPr="009214BE">
        <w:rPr>
          <w:rtl/>
        </w:rPr>
        <w:t>ב</w:t>
      </w:r>
      <w:r w:rsidR="00515A37">
        <w:rPr>
          <w:rtl/>
        </w:rPr>
        <w:t>-</w:t>
      </w:r>
      <w:r w:rsidRPr="009214BE">
        <w:rPr>
          <w:rtl/>
        </w:rPr>
        <w:t>1990,</w:t>
      </w:r>
      <w:r w:rsidR="00515A37">
        <w:rPr>
          <w:rtl/>
        </w:rPr>
        <w:t xml:space="preserve"> </w:t>
      </w:r>
      <w:r w:rsidRPr="009214BE">
        <w:rPr>
          <w:rtl/>
        </w:rPr>
        <w:t>הביקור</w:t>
      </w:r>
      <w:r w:rsidR="00515A37">
        <w:rPr>
          <w:rtl/>
        </w:rPr>
        <w:t xml:space="preserve"> </w:t>
      </w:r>
      <w:r w:rsidRPr="009214BE">
        <w:rPr>
          <w:rtl/>
        </w:rPr>
        <w:t>היחיד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המפקח על לימודי הערבית היה ב</w:t>
      </w:r>
      <w:r w:rsidR="00515A37">
        <w:rPr>
          <w:rtl/>
        </w:rPr>
        <w:t>-</w:t>
      </w:r>
      <w:r w:rsidRPr="009214BE">
        <w:rPr>
          <w:rtl/>
        </w:rPr>
        <w:t>1989, הביקור היחיד של</w:t>
      </w:r>
      <w:r w:rsidR="00515A37">
        <w:rPr>
          <w:rtl/>
        </w:rPr>
        <w:t xml:space="preserve"> </w:t>
      </w:r>
      <w:r w:rsidRPr="009214BE">
        <w:rPr>
          <w:rtl/>
        </w:rPr>
        <w:t>המפקח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לימודי</w:t>
      </w:r>
      <w:r w:rsidR="00515A37">
        <w:rPr>
          <w:rtl/>
        </w:rPr>
        <w:t xml:space="preserve"> </w:t>
      </w:r>
      <w:r w:rsidRPr="009214BE">
        <w:rPr>
          <w:rtl/>
        </w:rPr>
        <w:t>הפיסיקה,</w:t>
      </w:r>
      <w:r w:rsidR="00515A37">
        <w:rPr>
          <w:rtl/>
        </w:rPr>
        <w:t xml:space="preserve"> </w:t>
      </w:r>
      <w:r w:rsidRPr="009214BE">
        <w:rPr>
          <w:rtl/>
        </w:rPr>
        <w:t>הכימיה,</w:t>
      </w:r>
      <w:r w:rsidR="00515A37">
        <w:rPr>
          <w:rtl/>
        </w:rPr>
        <w:t xml:space="preserve"> </w:t>
      </w:r>
      <w:r w:rsidRPr="009214BE">
        <w:rPr>
          <w:rtl/>
        </w:rPr>
        <w:t>והביולוגיה היה ב</w:t>
      </w:r>
      <w:r w:rsidR="00515A37">
        <w:rPr>
          <w:rtl/>
        </w:rPr>
        <w:t>-</w:t>
      </w:r>
      <w:r w:rsidRPr="009214BE">
        <w:rPr>
          <w:rtl/>
        </w:rPr>
        <w:t>1984, ועד כה לא היה שום</w:t>
      </w:r>
      <w:r w:rsidR="00515A37">
        <w:rPr>
          <w:rtl/>
        </w:rPr>
        <w:t xml:space="preserve"> </w:t>
      </w:r>
      <w:r w:rsidRPr="009214BE">
        <w:rPr>
          <w:rtl/>
        </w:rPr>
        <w:t>ביקור של המפקח על לימודי השפה העברית.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האינפורמציה</w:t>
      </w:r>
      <w:r w:rsidR="00515A37">
        <w:rPr>
          <w:rtl/>
        </w:rPr>
        <w:t xml:space="preserve"> </w:t>
      </w:r>
      <w:r w:rsidRPr="009214BE">
        <w:rPr>
          <w:rtl/>
        </w:rPr>
        <w:t>דלעיל,</w:t>
      </w:r>
      <w:r w:rsidR="00515A37">
        <w:rPr>
          <w:rtl/>
        </w:rPr>
        <w:t xml:space="preserve"> </w:t>
      </w: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התקבלה</w:t>
      </w:r>
      <w:r w:rsidR="00515A37">
        <w:rPr>
          <w:rtl/>
        </w:rPr>
        <w:t xml:space="preserve"> </w:t>
      </w:r>
      <w:r w:rsidRPr="009214BE">
        <w:rPr>
          <w:rtl/>
        </w:rPr>
        <w:t>מעיריית</w:t>
      </w:r>
      <w:r w:rsidR="00515A37">
        <w:rPr>
          <w:rtl/>
        </w:rPr>
        <w:t xml:space="preserve"> </w:t>
      </w:r>
      <w:r w:rsidRPr="009214BE">
        <w:rPr>
          <w:rtl/>
        </w:rPr>
        <w:t>תל</w:t>
      </w:r>
      <w:r w:rsidR="00515A37">
        <w:rPr>
          <w:rtl/>
        </w:rPr>
        <w:t>-</w:t>
      </w:r>
      <w:r w:rsidRPr="009214BE">
        <w:rPr>
          <w:rtl/>
        </w:rPr>
        <w:t>אביב,</w:t>
      </w:r>
      <w:r w:rsidR="00515A37">
        <w:rPr>
          <w:rtl/>
        </w:rPr>
        <w:t xml:space="preserve"> </w:t>
      </w:r>
      <w:r w:rsidRPr="009214BE">
        <w:rPr>
          <w:rtl/>
        </w:rPr>
        <w:t>ידועה למשרד</w:t>
      </w:r>
      <w:r w:rsidR="00515A37">
        <w:rPr>
          <w:rtl/>
        </w:rPr>
        <w:t xml:space="preserve"> </w:t>
      </w:r>
      <w:r w:rsidRPr="009214BE">
        <w:rPr>
          <w:rtl/>
        </w:rPr>
        <w:t>החינוך, ומה הם הצעדים שינקוט המשרד לפתור את הבעיה?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עוקב</w:t>
      </w:r>
      <w:r w:rsidR="00515A37">
        <w:rPr>
          <w:rtl/>
        </w:rPr>
        <w:t xml:space="preserve"> </w:t>
      </w:r>
      <w:r w:rsidRPr="009214BE">
        <w:rPr>
          <w:rtl/>
        </w:rPr>
        <w:t>משרד החינוך אחרי פעילותם של מפקחים מקצועיים, והאם יש דוחות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בעניין? אם כן </w:t>
      </w:r>
      <w:r w:rsidR="00515A37">
        <w:rPr>
          <w:rtl/>
        </w:rPr>
        <w:t>–</w:t>
      </w:r>
      <w:r w:rsidRPr="009214BE">
        <w:rPr>
          <w:rtl/>
        </w:rPr>
        <w:t xml:space="preserve"> מה היא התמונה המצטיירת מדוחות אלו?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מה הן ההנחיות הניתנות למפקחים ולמדריכים מקצועיים בחינוך הערבי?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משרות הפיקוח המקצועי במגזר הערבי הן ברובן משרות חלקיות ונועדו לכסות</w:t>
      </w:r>
      <w:r w:rsidR="00515A37">
        <w:rPr>
          <w:rtl/>
        </w:rPr>
        <w:t xml:space="preserve"> </w:t>
      </w:r>
      <w:r w:rsidRPr="009214BE">
        <w:rPr>
          <w:rtl/>
        </w:rPr>
        <w:t>את כל בתי</w:t>
      </w:r>
      <w:r w:rsidR="00515A37">
        <w:rPr>
          <w:rtl/>
        </w:rPr>
        <w:t>-</w:t>
      </w:r>
      <w:r w:rsidRPr="009214BE">
        <w:rPr>
          <w:rtl/>
        </w:rPr>
        <w:t>הספר הערביים בארץ.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המפקחים</w:t>
      </w:r>
      <w:r w:rsidR="00515A37">
        <w:rPr>
          <w:rtl/>
        </w:rPr>
        <w:t xml:space="preserve"> </w:t>
      </w:r>
      <w:r w:rsidRPr="009214BE">
        <w:rPr>
          <w:rtl/>
        </w:rPr>
        <w:t>המקצועיים אינם מסוגלים לבקר ביקור מקצועי בכל בתי</w:t>
      </w:r>
      <w:r w:rsidR="00515A37">
        <w:rPr>
          <w:rtl/>
        </w:rPr>
        <w:t>-</w:t>
      </w:r>
      <w:r w:rsidRPr="009214BE">
        <w:rPr>
          <w:rtl/>
        </w:rPr>
        <w:t>הספר, והם</w:t>
      </w:r>
      <w:r w:rsidR="00515A37">
        <w:rPr>
          <w:rtl/>
        </w:rPr>
        <w:t xml:space="preserve"> </w:t>
      </w:r>
      <w:r w:rsidRPr="009214BE">
        <w:rPr>
          <w:rtl/>
        </w:rPr>
        <w:t>נעזרים לשם כך במורים</w:t>
      </w:r>
      <w:r w:rsidR="00515A37">
        <w:rPr>
          <w:rtl/>
        </w:rPr>
        <w:t>-</w:t>
      </w:r>
      <w:r w:rsidRPr="009214BE">
        <w:rPr>
          <w:rtl/>
        </w:rPr>
        <w:t>מדריכים.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מכסות ימי ההדרכה בעבר היו מצומצמות והמדריכים השתדלו לכסות גיאוגרפית את כל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הספר,</w:t>
      </w:r>
      <w:r w:rsidR="00515A37">
        <w:rPr>
          <w:rtl/>
        </w:rPr>
        <w:t xml:space="preserve"> </w:t>
      </w:r>
      <w:r w:rsidRPr="009214BE">
        <w:rPr>
          <w:rtl/>
        </w:rPr>
        <w:t>אף</w:t>
      </w:r>
      <w:r w:rsidR="00515A37">
        <w:rPr>
          <w:rtl/>
        </w:rPr>
        <w:t xml:space="preserve"> </w:t>
      </w:r>
      <w:r w:rsidRPr="009214BE">
        <w:rPr>
          <w:rtl/>
        </w:rPr>
        <w:t>שמבחינה</w:t>
      </w:r>
      <w:r w:rsidR="00515A37">
        <w:rPr>
          <w:rtl/>
        </w:rPr>
        <w:t xml:space="preserve"> </w:t>
      </w:r>
      <w:r w:rsidRPr="009214BE">
        <w:rPr>
          <w:rtl/>
        </w:rPr>
        <w:t>מקצועית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ניתן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להצמיד</w:t>
      </w:r>
      <w:r w:rsidR="00515A37">
        <w:rPr>
          <w:rtl/>
        </w:rPr>
        <w:t xml:space="preserve"> </w:t>
      </w:r>
      <w:r w:rsidRPr="009214BE">
        <w:rPr>
          <w:rtl/>
        </w:rPr>
        <w:t>לכל מדריך מספר גדול של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ספר.</w:t>
      </w:r>
      <w:r w:rsidR="00515A37">
        <w:rPr>
          <w:rtl/>
        </w:rPr>
        <w:t xml:space="preserve"> </w:t>
      </w:r>
      <w:r w:rsidRPr="009214BE">
        <w:rPr>
          <w:rtl/>
        </w:rPr>
        <w:t>בשנה האחרונה הורחבה מכסת ימי ההדרכה, צעד שיאפשר בעתיד ביקורים תכופים</w:t>
      </w:r>
      <w:r w:rsidR="00515A37">
        <w:rPr>
          <w:rtl/>
        </w:rPr>
        <w:t xml:space="preserve"> </w:t>
      </w:r>
      <w:r w:rsidRPr="009214BE">
        <w:rPr>
          <w:rtl/>
        </w:rPr>
        <w:t>יותר של אנשי מקצוע במוסדות החינוך.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משרדנו</w:t>
      </w:r>
      <w:r w:rsidR="00515A37">
        <w:rPr>
          <w:rtl/>
        </w:rPr>
        <w:t xml:space="preserve"> </w:t>
      </w:r>
      <w:r w:rsidRPr="009214BE">
        <w:rPr>
          <w:rtl/>
        </w:rPr>
        <w:t>עוקב</w:t>
      </w:r>
      <w:r w:rsidR="00515A37">
        <w:rPr>
          <w:rtl/>
        </w:rPr>
        <w:t xml:space="preserve"> </w:t>
      </w:r>
      <w:r w:rsidRPr="009214BE">
        <w:rPr>
          <w:rtl/>
        </w:rPr>
        <w:t>אחרי</w:t>
      </w:r>
      <w:r w:rsidR="00515A37">
        <w:rPr>
          <w:rtl/>
        </w:rPr>
        <w:t xml:space="preserve"> </w:t>
      </w:r>
      <w:r w:rsidRPr="009214BE">
        <w:rPr>
          <w:rtl/>
        </w:rPr>
        <w:t>פעולתם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המפקחים</w:t>
      </w:r>
      <w:r w:rsidR="00515A37">
        <w:rPr>
          <w:rtl/>
        </w:rPr>
        <w:t xml:space="preserve"> </w:t>
      </w:r>
      <w:r w:rsidRPr="009214BE">
        <w:rPr>
          <w:rtl/>
        </w:rPr>
        <w:t>המקצועיים והמורים בתפקידי הדרכה.</w:t>
      </w:r>
      <w:r w:rsidR="00515A37">
        <w:rPr>
          <w:rtl/>
        </w:rPr>
        <w:t xml:space="preserve"> </w:t>
      </w:r>
      <w:r w:rsidRPr="009214BE">
        <w:rPr>
          <w:rtl/>
        </w:rPr>
        <w:t>כשנוכחנו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ביפו לא זוכים לביקורי הפיקוח, הנחינו את המפקחים בהוראה</w:t>
      </w:r>
      <w:r w:rsidR="00515A37">
        <w:rPr>
          <w:rtl/>
        </w:rPr>
        <w:t xml:space="preserve"> </w:t>
      </w:r>
      <w:r w:rsidRPr="009214BE">
        <w:rPr>
          <w:rtl/>
        </w:rPr>
        <w:t>מיוחדת בכתב, ב</w:t>
      </w:r>
      <w:r w:rsidR="00515A37">
        <w:rPr>
          <w:rtl/>
        </w:rPr>
        <w:t>-</w:t>
      </w:r>
      <w:r w:rsidRPr="009214BE">
        <w:rPr>
          <w:rtl/>
        </w:rPr>
        <w:t>4 במאי 1993, לתת תשומת לב גם לאזור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לאחר שנקבל את דיווחי המפקחים לשליש האחרון של שנת הלימודים התשנ"ג נבדוק אם</w:t>
      </w:r>
      <w:r w:rsidR="00515A37">
        <w:rPr>
          <w:rtl/>
        </w:rPr>
        <w:t xml:space="preserve"> </w:t>
      </w:r>
      <w:r w:rsidRPr="009214BE">
        <w:rPr>
          <w:rtl/>
        </w:rPr>
        <w:t>אכן בוצעה הוראתנו בנדון.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7" w:name="_Toc457722006"/>
      <w:r w:rsidRPr="00515A37">
        <w:rPr>
          <w:rtl/>
        </w:rPr>
        <w:t>תשלום אגרה עבור בחינות הבגרות</w:t>
      </w:r>
      <w:bookmarkEnd w:id="37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פ' בדש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כדי להיבחן בבחינות הבגרות, יש לשלם אגרה בסך 22.90 ש"ח על כל יחידת בחינה.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ילדים</w:t>
      </w:r>
      <w:r w:rsidR="00515A37">
        <w:rPr>
          <w:rtl/>
        </w:rPr>
        <w:t xml:space="preserve"> </w:t>
      </w:r>
      <w:r w:rsidRPr="009214BE">
        <w:rPr>
          <w:rtl/>
        </w:rPr>
        <w:t>רבים ממשפחות חלשות מבחינה כלכלית אינם יכולים לשלם את האגרה ולכן לא</w:t>
      </w:r>
      <w:r w:rsidR="00515A37">
        <w:rPr>
          <w:rtl/>
        </w:rPr>
        <w:t xml:space="preserve"> </w:t>
      </w:r>
      <w:r w:rsidRPr="009214BE">
        <w:rPr>
          <w:rtl/>
        </w:rPr>
        <w:t>יכולים להשתתף בבחינות. 12 שנות לימוד עלולות לרדת לטמיון.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יבוטל התשלום הנ"ל?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–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אפשר שמשרד החינוך יממן את התשלום לילדים חסרי יכולת או</w:t>
      </w:r>
      <w:r w:rsidR="00515A37">
        <w:rPr>
          <w:rtl/>
        </w:rPr>
        <w:t xml:space="preserve"> </w:t>
      </w:r>
      <w:r w:rsidRPr="009214BE">
        <w:rPr>
          <w:rtl/>
        </w:rPr>
        <w:t>שתוקם קרן מיוחדת לצורך זה?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2</w:t>
      </w:r>
      <w:r w:rsidR="007F73DD">
        <w:rPr>
          <w:rFonts w:hint="cs"/>
          <w:rtl/>
        </w:rPr>
        <w:t>-</w:t>
      </w:r>
      <w:r w:rsidRPr="009214BE">
        <w:rPr>
          <w:rtl/>
        </w:rPr>
        <w:t>1. במשרדנו לא קיים מנגנון למתן הנחות בדמי בחינות הבגרות.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אולם,</w:t>
      </w:r>
      <w:r w:rsidR="00515A37">
        <w:rPr>
          <w:rtl/>
        </w:rPr>
        <w:t xml:space="preserve"> </w:t>
      </w:r>
      <w:r w:rsidRPr="009214BE">
        <w:rPr>
          <w:rtl/>
        </w:rPr>
        <w:t>מפעל</w:t>
      </w:r>
      <w:r w:rsidR="00515A37">
        <w:rPr>
          <w:rtl/>
        </w:rPr>
        <w:t xml:space="preserve"> </w:t>
      </w:r>
      <w:r w:rsidRPr="009214BE">
        <w:rPr>
          <w:rtl/>
        </w:rPr>
        <w:t>הסטיפנדיות מעביר הקצבות לבתי</w:t>
      </w:r>
      <w:r w:rsidR="00515A37">
        <w:rPr>
          <w:rtl/>
        </w:rPr>
        <w:t>-</w:t>
      </w:r>
      <w:r w:rsidRPr="009214BE">
        <w:rPr>
          <w:rtl/>
        </w:rPr>
        <w:t>הספר על</w:t>
      </w:r>
      <w:r w:rsidR="00515A37">
        <w:rPr>
          <w:rtl/>
        </w:rPr>
        <w:t>-</w:t>
      </w:r>
      <w:r w:rsidRPr="009214BE">
        <w:rPr>
          <w:rtl/>
        </w:rPr>
        <w:t>פי מדד הטיפוח, המיועדות</w:t>
      </w:r>
      <w:r w:rsidR="00515A37">
        <w:rPr>
          <w:rtl/>
        </w:rPr>
        <w:t xml:space="preserve"> </w:t>
      </w:r>
      <w:r w:rsidRPr="009214BE">
        <w:rPr>
          <w:rtl/>
        </w:rPr>
        <w:t>לתמיכה</w:t>
      </w:r>
      <w:r w:rsidR="00515A37">
        <w:rPr>
          <w:rtl/>
        </w:rPr>
        <w:t xml:space="preserve"> </w:t>
      </w:r>
      <w:r w:rsidRPr="009214BE">
        <w:rPr>
          <w:rtl/>
        </w:rPr>
        <w:t>במימון</w:t>
      </w:r>
      <w:r w:rsidR="00515A37">
        <w:rPr>
          <w:rtl/>
        </w:rPr>
        <w:t xml:space="preserve"> </w:t>
      </w:r>
      <w:r w:rsidRPr="009214BE">
        <w:rPr>
          <w:rtl/>
        </w:rPr>
        <w:t>פעילויות שונות, לרבות דמי הבחינות. נוסף על כך ידוע לנו, כי חלק</w:t>
      </w:r>
      <w:r w:rsidR="00515A37">
        <w:rPr>
          <w:rtl/>
        </w:rPr>
        <w:t xml:space="preserve"> </w:t>
      </w:r>
      <w:r w:rsidRPr="009214BE">
        <w:rPr>
          <w:rtl/>
        </w:rPr>
        <w:t>מן הרשויות המקומיות והרשתות מעמידות לרשות בתי</w:t>
      </w:r>
      <w:r w:rsidR="00515A37">
        <w:rPr>
          <w:rtl/>
        </w:rPr>
        <w:t>-</w:t>
      </w:r>
      <w:r w:rsidRPr="009214BE">
        <w:rPr>
          <w:rtl/>
        </w:rPr>
        <w:t>הספר אפשרויות שונות למתן הנחות.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לצערנו,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יכול לבטל את תשלום דמי הבחינות, אולם אנו נחזור ונדון</w:t>
      </w:r>
      <w:r w:rsidR="00515A37">
        <w:rPr>
          <w:rtl/>
        </w:rPr>
        <w:t xml:space="preserve"> </w:t>
      </w:r>
      <w:r w:rsidRPr="009214BE">
        <w:rPr>
          <w:rtl/>
        </w:rPr>
        <w:t>באפשרויות העומדות לרשותנו למתן ההקלות.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8" w:name="_Toc457722007"/>
      <w:r w:rsidRPr="00515A37">
        <w:rPr>
          <w:rtl/>
        </w:rPr>
        <w:t>פתיחת בית</w:t>
      </w:r>
      <w:r>
        <w:rPr>
          <w:rtl/>
        </w:rPr>
        <w:t>-</w:t>
      </w:r>
      <w:r w:rsidRPr="00515A37">
        <w:rPr>
          <w:rtl/>
        </w:rPr>
        <w:t>הספר באום</w:t>
      </w:r>
      <w:r>
        <w:rPr>
          <w:rtl/>
        </w:rPr>
        <w:t>-</w:t>
      </w:r>
      <w:r w:rsidRPr="00515A37">
        <w:rPr>
          <w:rtl/>
        </w:rPr>
        <w:t>אל</w:t>
      </w:r>
      <w:r>
        <w:rPr>
          <w:rtl/>
        </w:rPr>
        <w:t>-</w:t>
      </w:r>
      <w:r w:rsidRPr="00515A37">
        <w:rPr>
          <w:rtl/>
        </w:rPr>
        <w:t>קטף</w:t>
      </w:r>
      <w:bookmarkEnd w:id="38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ע' דראושה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סגר</w:t>
      </w:r>
      <w:r w:rsidR="00515A37">
        <w:rPr>
          <w:rtl/>
        </w:rPr>
        <w:t xml:space="preserve"> </w:t>
      </w:r>
      <w:r w:rsidRPr="009214BE">
        <w:rPr>
          <w:rtl/>
        </w:rPr>
        <w:t>בשנת הלימודים 1992/93 את בית</w:t>
      </w:r>
      <w:r w:rsidR="00515A37">
        <w:rPr>
          <w:rtl/>
        </w:rPr>
        <w:t>-</w:t>
      </w:r>
      <w:r w:rsidRPr="009214BE">
        <w:rPr>
          <w:rtl/>
        </w:rPr>
        <w:t>הספר באום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קטף ופיזר את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תלמידי הכפר בשלושה יישובים </w:t>
      </w:r>
      <w:r w:rsidR="00515A37">
        <w:rPr>
          <w:rtl/>
        </w:rPr>
        <w:t>–</w:t>
      </w:r>
      <w:r w:rsidRPr="009214BE">
        <w:rPr>
          <w:rtl/>
        </w:rPr>
        <w:t xml:space="preserve"> ברטעה, מיסר וכפר</w:t>
      </w:r>
      <w:r w:rsidR="00515A37">
        <w:rPr>
          <w:rtl/>
        </w:rPr>
        <w:t>-</w:t>
      </w:r>
      <w:r w:rsidRPr="009214BE">
        <w:rPr>
          <w:rtl/>
        </w:rPr>
        <w:t>קרע.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התנסות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שנה,</w:t>
      </w:r>
      <w:r w:rsidR="00515A37">
        <w:rPr>
          <w:rtl/>
        </w:rPr>
        <w:t xml:space="preserve"> </w:t>
      </w:r>
      <w:r w:rsidRPr="009214BE">
        <w:rPr>
          <w:rtl/>
        </w:rPr>
        <w:t>ההורים</w:t>
      </w:r>
      <w:r w:rsidR="00515A37">
        <w:rPr>
          <w:rtl/>
        </w:rPr>
        <w:t xml:space="preserve"> </w:t>
      </w:r>
      <w:r w:rsidRPr="009214BE">
        <w:rPr>
          <w:rtl/>
        </w:rPr>
        <w:t>אינם</w:t>
      </w:r>
      <w:r w:rsidR="00515A37">
        <w:rPr>
          <w:rtl/>
        </w:rPr>
        <w:t xml:space="preserve"> </w:t>
      </w:r>
      <w:r w:rsidRPr="009214BE">
        <w:rPr>
          <w:rtl/>
        </w:rPr>
        <w:t>מרוצים מהתוצאות, הפיזור פוגע בילדים</w:t>
      </w:r>
      <w:r w:rsidR="00515A37">
        <w:rPr>
          <w:rtl/>
        </w:rPr>
        <w:t xml:space="preserve"> </w:t>
      </w:r>
      <w:r w:rsidRPr="009214BE">
        <w:rPr>
          <w:rtl/>
        </w:rPr>
        <w:t>ובאוירה החברתית בכפר.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פרנסי</w:t>
      </w:r>
      <w:r w:rsidR="00515A37">
        <w:rPr>
          <w:rtl/>
        </w:rPr>
        <w:t xml:space="preserve"> </w:t>
      </w:r>
      <w:r w:rsidRPr="009214BE">
        <w:rPr>
          <w:rtl/>
        </w:rPr>
        <w:t>היישוב</w:t>
      </w:r>
      <w:r w:rsidR="00515A37">
        <w:rPr>
          <w:rtl/>
        </w:rPr>
        <w:t xml:space="preserve"> </w:t>
      </w:r>
      <w:r w:rsidRPr="009214BE">
        <w:rPr>
          <w:rtl/>
        </w:rPr>
        <w:t>מבקשים לפתוח מחדש את בית</w:t>
      </w:r>
      <w:r w:rsidR="00515A37">
        <w:rPr>
          <w:rtl/>
        </w:rPr>
        <w:t>-</w:t>
      </w:r>
      <w:r w:rsidRPr="009214BE">
        <w:rPr>
          <w:rtl/>
        </w:rPr>
        <w:t>הספר היסודי באום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קטף ולהשיב את</w:t>
      </w:r>
      <w:r w:rsidR="00515A37">
        <w:rPr>
          <w:rtl/>
        </w:rPr>
        <w:t xml:space="preserve"> </w:t>
      </w:r>
      <w:r w:rsidRPr="009214BE">
        <w:rPr>
          <w:rtl/>
        </w:rPr>
        <w:t>תלמידיו לחיק הכפר.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האם יפתח משרד החינוך והתרבות מחדש את בית</w:t>
      </w:r>
      <w:r w:rsidR="00515A37">
        <w:rPr>
          <w:rtl/>
        </w:rPr>
        <w:t>-</w:t>
      </w:r>
      <w:r w:rsidRPr="009214BE">
        <w:rPr>
          <w:rtl/>
        </w:rPr>
        <w:t>הספר הנ"ל, מתי, וכיצד?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סגר</w:t>
      </w:r>
      <w:r w:rsidR="00515A37">
        <w:rPr>
          <w:rtl/>
        </w:rPr>
        <w:t xml:space="preserve"> </w:t>
      </w:r>
      <w:r w:rsidRPr="009214BE">
        <w:rPr>
          <w:rtl/>
        </w:rPr>
        <w:t>את בית</w:t>
      </w:r>
      <w:r w:rsidR="00515A37">
        <w:rPr>
          <w:rtl/>
        </w:rPr>
        <w:t>-</w:t>
      </w:r>
      <w:r w:rsidRPr="009214BE">
        <w:rPr>
          <w:rtl/>
        </w:rPr>
        <w:t>הספר באום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קטף מסיבות פדגוגיות ומינהליות, שלא</w:t>
      </w:r>
      <w:r w:rsidR="00515A37">
        <w:rPr>
          <w:rtl/>
        </w:rPr>
        <w:t xml:space="preserve"> </w:t>
      </w:r>
      <w:r w:rsidRPr="009214BE">
        <w:rPr>
          <w:rtl/>
        </w:rPr>
        <w:t>אפשרו תפקוד כראוי.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בג"ץ נתן אישור לסגירת בית</w:t>
      </w:r>
      <w:r w:rsidR="00515A37">
        <w:rPr>
          <w:rtl/>
        </w:rPr>
        <w:t>-</w:t>
      </w:r>
      <w:r w:rsidRPr="009214BE">
        <w:rPr>
          <w:rtl/>
        </w:rPr>
        <w:t>הספר ולהעברת תלמידיו לבית</w:t>
      </w:r>
      <w:r w:rsidR="00515A37">
        <w:rPr>
          <w:rtl/>
        </w:rPr>
        <w:t>-</w:t>
      </w:r>
      <w:r w:rsidRPr="009214BE">
        <w:rPr>
          <w:rtl/>
        </w:rPr>
        <w:t>הספר במיסר.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מנהל</w:t>
      </w:r>
      <w:r w:rsidR="00515A37">
        <w:rPr>
          <w:rtl/>
        </w:rPr>
        <w:t xml:space="preserve"> </w:t>
      </w:r>
      <w:r w:rsidRPr="009214BE">
        <w:rPr>
          <w:rtl/>
        </w:rPr>
        <w:t>המחוז אישר</w:t>
      </w:r>
      <w:r w:rsidR="00515A37">
        <w:rPr>
          <w:rtl/>
        </w:rPr>
        <w:t xml:space="preserve"> </w:t>
      </w:r>
      <w:r w:rsidRPr="009214BE">
        <w:rPr>
          <w:rtl/>
        </w:rPr>
        <w:t>פתיחת</w:t>
      </w:r>
      <w:r w:rsidR="00515A37">
        <w:rPr>
          <w:rtl/>
        </w:rPr>
        <w:t xml:space="preserve"> </w:t>
      </w:r>
      <w:r w:rsidRPr="009214BE">
        <w:rPr>
          <w:rtl/>
        </w:rPr>
        <w:t>גן</w:t>
      </w:r>
      <w:r w:rsidR="00515A37">
        <w:rPr>
          <w:rtl/>
        </w:rPr>
        <w:t>-</w:t>
      </w:r>
      <w:r w:rsidRPr="009214BE">
        <w:rPr>
          <w:rtl/>
        </w:rPr>
        <w:t>ילדים</w:t>
      </w:r>
      <w:r w:rsidR="00515A37">
        <w:rPr>
          <w:rtl/>
        </w:rPr>
        <w:t xml:space="preserve"> </w:t>
      </w:r>
      <w:r w:rsidRPr="009214BE">
        <w:rPr>
          <w:rtl/>
        </w:rPr>
        <w:t>באום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קטף.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>-</w:t>
      </w:r>
      <w:r w:rsidRPr="009214BE">
        <w:rPr>
          <w:rtl/>
        </w:rPr>
        <w:t>כן נענה לבקשת חלק מן</w:t>
      </w:r>
      <w:r w:rsidR="00515A37">
        <w:rPr>
          <w:rtl/>
        </w:rPr>
        <w:t xml:space="preserve"> </w:t>
      </w:r>
      <w:r w:rsidRPr="009214BE">
        <w:rPr>
          <w:rtl/>
        </w:rPr>
        <w:t>ההורים לשלוח ילדיהם גם לבית</w:t>
      </w:r>
      <w:r w:rsidR="00515A37">
        <w:rPr>
          <w:rtl/>
        </w:rPr>
        <w:t>-</w:t>
      </w:r>
      <w:r w:rsidRPr="009214BE">
        <w:rPr>
          <w:rtl/>
        </w:rPr>
        <w:t>הספר בברטעה.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תלמידי</w:t>
      </w:r>
      <w:r w:rsidR="00515A37">
        <w:rPr>
          <w:rtl/>
        </w:rPr>
        <w:t xml:space="preserve"> </w:t>
      </w:r>
      <w:r w:rsidRPr="009214BE">
        <w:rPr>
          <w:rtl/>
        </w:rPr>
        <w:t>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קטף</w:t>
      </w:r>
      <w:r w:rsidR="00515A37">
        <w:rPr>
          <w:rtl/>
        </w:rPr>
        <w:t xml:space="preserve"> </w:t>
      </w:r>
      <w:r w:rsidRPr="009214BE">
        <w:rPr>
          <w:rtl/>
        </w:rPr>
        <w:t>נהנים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מחינוך</w:t>
      </w:r>
      <w:r w:rsidR="00515A37">
        <w:rPr>
          <w:rtl/>
        </w:rPr>
        <w:t xml:space="preserve"> </w:t>
      </w:r>
      <w:r w:rsidRPr="009214BE">
        <w:rPr>
          <w:rtl/>
        </w:rPr>
        <w:t>טוב יותר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הספר שאליהם עברו.</w:t>
      </w:r>
      <w:r w:rsidR="00515A37">
        <w:rPr>
          <w:rtl/>
        </w:rPr>
        <w:t xml:space="preserve"> </w:t>
      </w:r>
      <w:r w:rsidRPr="009214BE">
        <w:rPr>
          <w:rtl/>
        </w:rPr>
        <w:t>לפיכך, אין כל כוונה לפתוח מחדש את בית</w:t>
      </w:r>
      <w:r w:rsidR="00515A37">
        <w:rPr>
          <w:rtl/>
        </w:rPr>
        <w:t>-</w:t>
      </w:r>
      <w:r w:rsidRPr="009214BE">
        <w:rPr>
          <w:rtl/>
        </w:rPr>
        <w:t>הספר היסודי באום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קטף.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39" w:name="_Toc457722008"/>
      <w:r w:rsidRPr="00515A37">
        <w:rPr>
          <w:rtl/>
        </w:rPr>
        <w:t>חטיבה לגיל הרך בכפר אבו</w:t>
      </w:r>
      <w:r>
        <w:rPr>
          <w:rtl/>
        </w:rPr>
        <w:t>-</w:t>
      </w:r>
      <w:r w:rsidRPr="00515A37">
        <w:rPr>
          <w:rtl/>
        </w:rPr>
        <w:t>קוידר</w:t>
      </w:r>
      <w:bookmarkEnd w:id="39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ט' אלסאנע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כבוד</w:t>
      </w:r>
      <w:r w:rsidR="00515A37">
        <w:rPr>
          <w:rtl/>
        </w:rPr>
        <w:t xml:space="preserve"> </w:t>
      </w:r>
      <w:r w:rsidRPr="009214BE">
        <w:rPr>
          <w:rtl/>
        </w:rPr>
        <w:t>השרה</w:t>
      </w:r>
      <w:r w:rsidR="00515A37">
        <w:rPr>
          <w:rtl/>
        </w:rPr>
        <w:t xml:space="preserve"> </w:t>
      </w:r>
      <w:r w:rsidRPr="009214BE">
        <w:rPr>
          <w:rtl/>
        </w:rPr>
        <w:t>שולמית</w:t>
      </w:r>
      <w:r w:rsidR="00515A37">
        <w:rPr>
          <w:rtl/>
        </w:rPr>
        <w:t xml:space="preserve"> </w:t>
      </w:r>
      <w:r w:rsidRPr="009214BE">
        <w:rPr>
          <w:rtl/>
        </w:rPr>
        <w:t>אלוני</w:t>
      </w:r>
      <w:r w:rsidR="00515A37">
        <w:rPr>
          <w:rtl/>
        </w:rPr>
        <w:t xml:space="preserve"> </w:t>
      </w:r>
      <w:r w:rsidRPr="009214BE">
        <w:rPr>
          <w:rtl/>
        </w:rPr>
        <w:t>אישרה</w:t>
      </w:r>
      <w:r w:rsidR="00515A37">
        <w:rPr>
          <w:rtl/>
        </w:rPr>
        <w:t xml:space="preserve"> </w:t>
      </w:r>
      <w:r w:rsidRPr="009214BE">
        <w:rPr>
          <w:rtl/>
        </w:rPr>
        <w:t>בזמנה הקמת חטיבה לגיל רך בכפר אבו</w:t>
      </w:r>
      <w:r w:rsidR="00515A37">
        <w:rPr>
          <w:rtl/>
        </w:rPr>
        <w:t>-</w:t>
      </w:r>
      <w:r w:rsidRPr="009214BE">
        <w:rPr>
          <w:rtl/>
        </w:rPr>
        <w:t>קוידר</w:t>
      </w:r>
      <w:r w:rsidR="00515A37">
        <w:rPr>
          <w:rtl/>
        </w:rPr>
        <w:t xml:space="preserve"> </w:t>
      </w:r>
      <w:r w:rsidRPr="009214BE">
        <w:rPr>
          <w:rtl/>
        </w:rPr>
        <w:t>שבנגב,</w:t>
      </w:r>
      <w:r w:rsidR="00515A37">
        <w:rPr>
          <w:rtl/>
        </w:rPr>
        <w:t xml:space="preserve"> </w:t>
      </w:r>
      <w:r w:rsidRPr="009214BE">
        <w:rPr>
          <w:rtl/>
        </w:rPr>
        <w:t>וסמנכ"ל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 מר גדעון בן</w:t>
      </w:r>
      <w:r w:rsidR="00515A37">
        <w:rPr>
          <w:rtl/>
        </w:rPr>
        <w:t>-</w:t>
      </w:r>
      <w:r w:rsidRPr="009214BE">
        <w:rPr>
          <w:rtl/>
        </w:rPr>
        <w:t>דרור יצא לשטח, הגיש המלצותיו, והעביר</w:t>
      </w:r>
      <w:r w:rsidR="00515A37">
        <w:rPr>
          <w:rtl/>
        </w:rPr>
        <w:t xml:space="preserve"> </w:t>
      </w:r>
      <w:r w:rsidRPr="009214BE">
        <w:rPr>
          <w:rtl/>
        </w:rPr>
        <w:t>תקציב בסך 20,000 ש"ח לביצוע ההחלטה.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לא הוקם הבניין, כי משרד הפנים מתנגד בטענה כי בית</w:t>
      </w:r>
      <w:r w:rsidR="00515A37">
        <w:rPr>
          <w:rtl/>
        </w:rPr>
        <w:t>-</w:t>
      </w:r>
      <w:r w:rsidRPr="009214BE">
        <w:rPr>
          <w:rtl/>
        </w:rPr>
        <w:t>הספר לא מאושר.</w:t>
      </w:r>
      <w:r w:rsidR="00515A37">
        <w:rPr>
          <w:rtl/>
        </w:rPr>
        <w:t xml:space="preserve"> </w:t>
      </w:r>
      <w:r w:rsidRPr="009214BE">
        <w:rPr>
          <w:rtl/>
        </w:rPr>
        <w:t>אולם,</w:t>
      </w:r>
      <w:r w:rsidR="00515A37">
        <w:rPr>
          <w:rtl/>
        </w:rPr>
        <w:t xml:space="preserve"> </w:t>
      </w:r>
      <w:r w:rsidRPr="009214BE">
        <w:rPr>
          <w:rtl/>
        </w:rPr>
        <w:t>ידוע</w:t>
      </w:r>
      <w:r w:rsidR="00515A37">
        <w:rPr>
          <w:rtl/>
        </w:rPr>
        <w:t xml:space="preserve"> </w:t>
      </w:r>
      <w:r w:rsidRPr="009214BE">
        <w:rPr>
          <w:rtl/>
        </w:rPr>
        <w:t>שכל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ביישובים הלא</w:t>
      </w:r>
      <w:r w:rsidR="00515A37">
        <w:rPr>
          <w:rtl/>
        </w:rPr>
        <w:t>-</w:t>
      </w:r>
      <w:r w:rsidRPr="009214BE">
        <w:rPr>
          <w:rtl/>
        </w:rPr>
        <w:t>מוכרים הם זמניים ובאים לענות על הצורך</w:t>
      </w:r>
      <w:r w:rsidR="00515A37">
        <w:rPr>
          <w:rtl/>
        </w:rPr>
        <w:t xml:space="preserve"> </w:t>
      </w:r>
      <w:r w:rsidRPr="009214BE">
        <w:rPr>
          <w:rtl/>
        </w:rPr>
        <w:t>המיידי של התושבים.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הפרטים נכונים?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כן</w:t>
      </w:r>
      <w:r w:rsidR="00515A37">
        <w:rPr>
          <w:rtl/>
        </w:rPr>
        <w:t xml:space="preserve"> –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אין משרד החינוך מתאם את פעילותו עם משרד הפנים, לרבות</w:t>
      </w:r>
      <w:r w:rsidR="00515A37">
        <w:rPr>
          <w:rtl/>
        </w:rPr>
        <w:t xml:space="preserve"> </w:t>
      </w:r>
      <w:r w:rsidRPr="009214BE">
        <w:rPr>
          <w:rtl/>
        </w:rPr>
        <w:t>השגת הרשיונות המתאימים?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מתי יוקם, בפועל, בניין לחטיבת הגיל הרך ביישוב אבו</w:t>
      </w:r>
      <w:r w:rsidR="00515A37">
        <w:rPr>
          <w:rtl/>
        </w:rPr>
        <w:t>-</w:t>
      </w:r>
      <w:r w:rsidRPr="009214BE">
        <w:rPr>
          <w:rtl/>
        </w:rPr>
        <w:t>קוידר?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התשובה</w:t>
      </w:r>
      <w:r w:rsidR="00515A37">
        <w:rPr>
          <w:rtl/>
        </w:rPr>
        <w:t xml:space="preserve"> </w:t>
      </w:r>
      <w:r w:rsidRPr="009214BE">
        <w:rPr>
          <w:rtl/>
        </w:rPr>
        <w:t>חיובית.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אישר, הרשות החלה לבנות וקיבלה צו הפסקת עבודה</w:t>
      </w:r>
      <w:r w:rsidR="00515A37">
        <w:rPr>
          <w:rtl/>
        </w:rPr>
        <w:t xml:space="preserve"> </w:t>
      </w:r>
      <w:r w:rsidRPr="009214BE">
        <w:rPr>
          <w:rtl/>
        </w:rPr>
        <w:t>מטעם משרד הפנים.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משרד הפנים מסרב לאשר בנייה באזור זה השייך למדינה ולא לגורם אחר כלשהו,</w:t>
      </w:r>
      <w:r w:rsidR="00515A37">
        <w:rPr>
          <w:rtl/>
        </w:rPr>
        <w:t xml:space="preserve"> </w:t>
      </w:r>
      <w:r w:rsidRPr="009214BE">
        <w:rPr>
          <w:rtl/>
        </w:rPr>
        <w:t>וזאת לטענת הפקחים.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הילדים</w:t>
      </w:r>
      <w:r w:rsidR="00515A37">
        <w:rPr>
          <w:rtl/>
        </w:rPr>
        <w:t xml:space="preserve"> </w:t>
      </w:r>
      <w:r w:rsidRPr="009214BE">
        <w:rPr>
          <w:rtl/>
        </w:rPr>
        <w:t>לומדים</w:t>
      </w:r>
      <w:r w:rsidR="00515A37">
        <w:rPr>
          <w:rtl/>
        </w:rPr>
        <w:t xml:space="preserve"> </w:t>
      </w:r>
      <w:r w:rsidRPr="009214BE">
        <w:rPr>
          <w:rtl/>
        </w:rPr>
        <w:t>בבית</w:t>
      </w:r>
      <w:r w:rsidR="00515A37">
        <w:rPr>
          <w:rtl/>
        </w:rPr>
        <w:t>-</w:t>
      </w:r>
      <w:r w:rsidRPr="009214BE">
        <w:rPr>
          <w:rtl/>
        </w:rPr>
        <w:t>ספר</w:t>
      </w:r>
      <w:r w:rsidR="00515A37">
        <w:rPr>
          <w:rtl/>
        </w:rPr>
        <w:t xml:space="preserve"> </w:t>
      </w:r>
      <w:r w:rsidRPr="009214BE">
        <w:rPr>
          <w:rtl/>
        </w:rPr>
        <w:t>סמוך.</w:t>
      </w:r>
      <w:r w:rsidR="00515A37">
        <w:rPr>
          <w:rtl/>
        </w:rPr>
        <w:t xml:space="preserve"> </w:t>
      </w:r>
      <w:r w:rsidRPr="009214BE">
        <w:rPr>
          <w:rtl/>
        </w:rPr>
        <w:t>חשבנו למנוע מהילדים את ההסעות והטרחה</w:t>
      </w:r>
      <w:r w:rsidR="00515A37">
        <w:rPr>
          <w:rtl/>
        </w:rPr>
        <w:t xml:space="preserve"> </w:t>
      </w:r>
      <w:r w:rsidRPr="009214BE">
        <w:rPr>
          <w:rtl/>
        </w:rPr>
        <w:t>הכרוכה בכך, אך לצערנו אין אנו יכולים לפעול בניגוד לחוק.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התיאום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הפנים מחייב להישמע להוראות האחראים לאישורי הבנייה במשרד</w:t>
      </w:r>
      <w:r w:rsidR="00515A37">
        <w:rPr>
          <w:rtl/>
        </w:rPr>
        <w:t xml:space="preserve"> </w:t>
      </w:r>
      <w:r w:rsidRPr="009214BE">
        <w:rPr>
          <w:rtl/>
        </w:rPr>
        <w:t>הפנים.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0" w:name="_Toc457722009"/>
      <w:r w:rsidRPr="00515A37">
        <w:rPr>
          <w:rtl/>
        </w:rPr>
        <w:t>מפקחים</w:t>
      </w:r>
      <w:r>
        <w:rPr>
          <w:rtl/>
        </w:rPr>
        <w:t xml:space="preserve"> </w:t>
      </w:r>
      <w:r w:rsidRPr="00515A37">
        <w:rPr>
          <w:rtl/>
        </w:rPr>
        <w:t>במערכת החינוך הערבית</w:t>
      </w:r>
      <w:bookmarkEnd w:id="40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ע' דראושה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מערכת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הערבית</w:t>
      </w:r>
      <w:r w:rsidR="00515A37">
        <w:rPr>
          <w:rtl/>
        </w:rPr>
        <w:t xml:space="preserve"> </w:t>
      </w:r>
      <w:r w:rsidRPr="009214BE">
        <w:rPr>
          <w:rtl/>
        </w:rPr>
        <w:t>סובלת</w:t>
      </w:r>
      <w:r w:rsidR="00515A37">
        <w:rPr>
          <w:rtl/>
        </w:rPr>
        <w:t xml:space="preserve"> </w:t>
      </w:r>
      <w:r w:rsidRPr="009214BE">
        <w:rPr>
          <w:rtl/>
        </w:rPr>
        <w:t>ממחסור</w:t>
      </w:r>
      <w:r w:rsidR="00515A37">
        <w:rPr>
          <w:rtl/>
        </w:rPr>
        <w:t xml:space="preserve"> </w:t>
      </w:r>
      <w:r w:rsidRPr="009214BE">
        <w:rPr>
          <w:rtl/>
        </w:rPr>
        <w:t>במפקחים,</w:t>
      </w:r>
      <w:r w:rsidR="00515A37">
        <w:rPr>
          <w:rtl/>
        </w:rPr>
        <w:t xml:space="preserve"> </w:t>
      </w:r>
      <w:r w:rsidRPr="009214BE">
        <w:rPr>
          <w:rtl/>
        </w:rPr>
        <w:t>והדבר משפיע לרעה על תפקוד</w:t>
      </w:r>
      <w:r w:rsidR="00515A37">
        <w:rPr>
          <w:rtl/>
        </w:rPr>
        <w:t xml:space="preserve"> </w:t>
      </w:r>
      <w:r w:rsidRPr="009214BE">
        <w:rPr>
          <w:rtl/>
        </w:rPr>
        <w:t>המערכת</w:t>
      </w:r>
      <w:r w:rsidR="00515A37">
        <w:rPr>
          <w:rtl/>
        </w:rPr>
        <w:t xml:space="preserve"> </w:t>
      </w:r>
      <w:r w:rsidRPr="009214BE">
        <w:rPr>
          <w:rtl/>
        </w:rPr>
        <w:t>וגורם</w:t>
      </w:r>
      <w:r w:rsidR="00515A37">
        <w:rPr>
          <w:rtl/>
        </w:rPr>
        <w:t xml:space="preserve"> </w:t>
      </w:r>
      <w:r w:rsidRPr="009214BE">
        <w:rPr>
          <w:rtl/>
        </w:rPr>
        <w:t>להורדת</w:t>
      </w:r>
      <w:r w:rsidR="00515A37">
        <w:rPr>
          <w:rtl/>
        </w:rPr>
        <w:t xml:space="preserve"> </w:t>
      </w:r>
      <w:r w:rsidRPr="009214BE">
        <w:rPr>
          <w:rtl/>
        </w:rPr>
        <w:t>הרמה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הערביים.</w:t>
      </w:r>
      <w:r w:rsidR="00515A37">
        <w:rPr>
          <w:rtl/>
        </w:rPr>
        <w:t xml:space="preserve"> </w:t>
      </w:r>
      <w:r w:rsidRPr="009214BE">
        <w:rPr>
          <w:rtl/>
        </w:rPr>
        <w:t>יש צורך בהוספת תקנים למפקחים</w:t>
      </w:r>
      <w:r w:rsidR="00515A37">
        <w:rPr>
          <w:rtl/>
        </w:rPr>
        <w:t xml:space="preserve"> </w:t>
      </w:r>
      <w:r w:rsidRPr="009214BE">
        <w:rPr>
          <w:rtl/>
        </w:rPr>
        <w:t>ומדריכים</w:t>
      </w:r>
      <w:r w:rsidR="00515A37">
        <w:rPr>
          <w:rtl/>
        </w:rPr>
        <w:t xml:space="preserve"> </w:t>
      </w:r>
      <w:r w:rsidRPr="009214BE">
        <w:rPr>
          <w:rtl/>
        </w:rPr>
        <w:t>חדשים כדי לייעל את מערכת החינוך הערבית וכדי לתרום לשיפור רמת ההישגים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הספר במגזר הערבי. למרות זאת, מפקחים עובדים במשרה חלקית בלבד.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מספר</w:t>
      </w:r>
      <w:r w:rsidR="00515A37">
        <w:rPr>
          <w:rtl/>
        </w:rPr>
        <w:t xml:space="preserve"> </w:t>
      </w:r>
      <w:r w:rsidRPr="009214BE">
        <w:rPr>
          <w:rtl/>
        </w:rPr>
        <w:t>המפקחים</w:t>
      </w:r>
      <w:r w:rsidR="00515A37">
        <w:rPr>
          <w:rtl/>
        </w:rPr>
        <w:t xml:space="preserve"> </w:t>
      </w:r>
      <w:r w:rsidRPr="009214BE">
        <w:rPr>
          <w:rtl/>
        </w:rPr>
        <w:t>המינהליים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הערביים,</w:t>
      </w:r>
      <w:r w:rsidR="00515A37">
        <w:rPr>
          <w:rtl/>
        </w:rPr>
        <w:t xml:space="preserve"> </w:t>
      </w:r>
      <w:r w:rsidRPr="009214BE">
        <w:rPr>
          <w:rtl/>
        </w:rPr>
        <w:t>ומה הוא מספרם</w:t>
      </w:r>
      <w:r w:rsidR="00515A37">
        <w:rPr>
          <w:rtl/>
        </w:rPr>
        <w:t xml:space="preserve"> </w:t>
      </w:r>
      <w:r w:rsidRPr="009214BE">
        <w:rPr>
          <w:rtl/>
        </w:rPr>
        <w:t>בהשוואה למספר המפקחים במערכת החינוך הארצית?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יקצה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 תקנים חדשים לפיקוח ולהדרכה לקראת שנת הלימודים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הבאה? ואם כן </w:t>
      </w:r>
      <w:r w:rsidR="00515A37">
        <w:rPr>
          <w:rtl/>
        </w:rPr>
        <w:t>–</w:t>
      </w:r>
      <w:r w:rsidRPr="009214BE">
        <w:rPr>
          <w:rtl/>
        </w:rPr>
        <w:t xml:space="preserve"> כמה ומתי?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הצעדים</w:t>
      </w:r>
      <w:r w:rsidR="00515A37">
        <w:rPr>
          <w:rtl/>
        </w:rPr>
        <w:t xml:space="preserve"> </w:t>
      </w:r>
      <w:r w:rsidRPr="009214BE">
        <w:rPr>
          <w:rtl/>
        </w:rPr>
        <w:t>שעושה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 כדי לגשר על הפערים ולשפר את מערכת</w:t>
      </w:r>
      <w:r w:rsidR="00515A37">
        <w:rPr>
          <w:rtl/>
        </w:rPr>
        <w:t xml:space="preserve"> </w:t>
      </w:r>
      <w:r w:rsidRPr="009214BE">
        <w:rPr>
          <w:rtl/>
        </w:rPr>
        <w:t>הפיקוח וההדרכה במערכת החינוך הערבית?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יש 69 מפקחים ערבים מתוך כ</w:t>
      </w:r>
      <w:r w:rsidR="00515A37">
        <w:rPr>
          <w:rtl/>
        </w:rPr>
        <w:t>-</w:t>
      </w:r>
      <w:r w:rsidRPr="009214BE">
        <w:rPr>
          <w:rtl/>
        </w:rPr>
        <w:t>800 מפקחים בסך הכול, כ</w:t>
      </w:r>
      <w:r w:rsidR="00515A37">
        <w:rPr>
          <w:rtl/>
        </w:rPr>
        <w:t>-</w:t>
      </w:r>
      <w:r w:rsidR="00515A37" w:rsidRPr="009214BE">
        <w:rPr>
          <w:rtl/>
        </w:rPr>
        <w:t>8</w:t>
      </w:r>
      <w:r w:rsidR="00515A37">
        <w:rPr>
          <w:rtl/>
        </w:rPr>
        <w:t>%</w:t>
      </w:r>
      <w:r w:rsidRPr="009214BE">
        <w:rPr>
          <w:rtl/>
        </w:rPr>
        <w:t xml:space="preserve"> ממספרם של העובדים</w:t>
      </w:r>
      <w:r w:rsidR="00515A37">
        <w:rPr>
          <w:rtl/>
        </w:rPr>
        <w:t xml:space="preserve"> </w:t>
      </w:r>
      <w:r w:rsidRPr="009214BE">
        <w:rPr>
          <w:rtl/>
        </w:rPr>
        <w:t>בדירוג הפיקוח.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פנה</w:t>
      </w:r>
      <w:r w:rsidR="00515A37">
        <w:rPr>
          <w:rtl/>
        </w:rPr>
        <w:t xml:space="preserve"> </w:t>
      </w:r>
      <w:r w:rsidRPr="009214BE">
        <w:rPr>
          <w:rtl/>
        </w:rPr>
        <w:t>בבקשה לוועדה בראשותו של נציב שירות המדינה לתוספת 35 משרות</w:t>
      </w:r>
      <w:r w:rsidR="00515A37">
        <w:rPr>
          <w:rtl/>
        </w:rPr>
        <w:t xml:space="preserve"> </w:t>
      </w:r>
      <w:r w:rsidRPr="009214BE">
        <w:rPr>
          <w:rtl/>
        </w:rPr>
        <w:t>חדשות. הבקשה טרם אושרה.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כאמור,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תובע משרות פיקוח.</w:t>
      </w:r>
      <w:r w:rsidR="00515A37">
        <w:rPr>
          <w:rtl/>
        </w:rPr>
        <w:t xml:space="preserve"> </w:t>
      </w:r>
      <w:r w:rsidRPr="009214BE">
        <w:rPr>
          <w:rtl/>
        </w:rPr>
        <w:t>אם תאושר הבקשה יתקבלו המפקחים 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הקריטריונים המקובלים, ובכך תשופר המערכת.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1" w:name="_Toc457722010"/>
      <w:r w:rsidRPr="00515A37">
        <w:rPr>
          <w:rtl/>
        </w:rPr>
        <w:t>מפקחים במערכת החינוך הערבית</w:t>
      </w:r>
      <w:bookmarkEnd w:id="41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בורג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כמה מפקחים יש כיום במגזר הערבי?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כמה מפקחים במגזר הערבי מונו בחמש השנים האחרונות לאחר שעברו מכרז?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כמה מהמפקחים מכהנים במינוי זמני, וכמה זמן?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69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מפקחים; לפי מספר המשרות </w:t>
      </w:r>
      <w:r w:rsidR="00515A37">
        <w:rPr>
          <w:rtl/>
        </w:rPr>
        <w:t>–</w:t>
      </w:r>
      <w:r w:rsidRPr="009214BE">
        <w:rPr>
          <w:rtl/>
        </w:rPr>
        <w:t xml:space="preserve"> 26 משרות ו</w:t>
      </w:r>
      <w:r w:rsidR="00515A37">
        <w:rPr>
          <w:rtl/>
        </w:rPr>
        <w:t>-</w:t>
      </w:r>
      <w:r w:rsidRPr="009214BE">
        <w:rPr>
          <w:rtl/>
        </w:rPr>
        <w:t>5/6 בתקן, שש משרות ו</w:t>
      </w:r>
      <w:r w:rsidR="00515A37">
        <w:rPr>
          <w:rtl/>
        </w:rPr>
        <w:t>-</w:t>
      </w:r>
      <w:r w:rsidRPr="009214BE">
        <w:rPr>
          <w:rtl/>
        </w:rPr>
        <w:t>5/6</w:t>
      </w:r>
      <w:r w:rsidR="00515A37">
        <w:rPr>
          <w:rtl/>
        </w:rPr>
        <w:t xml:space="preserve"> </w:t>
      </w:r>
      <w:r w:rsidRPr="009214BE">
        <w:rPr>
          <w:rtl/>
        </w:rPr>
        <w:t>ארעיות.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כל המפקחים במשרות התקן מונו על</w:t>
      </w:r>
      <w:r w:rsidR="00515A37">
        <w:rPr>
          <w:rtl/>
        </w:rPr>
        <w:t>-</w:t>
      </w:r>
      <w:r w:rsidRPr="009214BE">
        <w:rPr>
          <w:rtl/>
        </w:rPr>
        <w:t>פי מכרז. המפקחים הארעיים מונו ללא מכרז.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המפקחים הארעיים הם במינוי זמני; ניתן להעסיקם שלוש שנים. המפקחים שנבחרו</w:t>
      </w:r>
      <w:r w:rsidR="00515A37">
        <w:rPr>
          <w:rtl/>
        </w:rPr>
        <w:t xml:space="preserve"> </w:t>
      </w:r>
      <w:r w:rsidRPr="009214BE">
        <w:rPr>
          <w:rtl/>
        </w:rPr>
        <w:t>במכרזים, ועברו שנתיים בהצלחה, מקבלים קביעות.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2" w:name="_Toc457722011"/>
      <w:r w:rsidRPr="00515A37">
        <w:rPr>
          <w:rtl/>
        </w:rPr>
        <w:t>נשירה בקרב תלמידי תיכון בתל</w:t>
      </w:r>
      <w:r>
        <w:rPr>
          <w:rtl/>
        </w:rPr>
        <w:t>-</w:t>
      </w:r>
      <w:r w:rsidRPr="00515A37">
        <w:rPr>
          <w:rtl/>
        </w:rPr>
        <w:t>אביב</w:t>
      </w:r>
      <w:bookmarkEnd w:id="42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קהלני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לאחרונה נמסרו נתונים על אחוזי הנשירה של תלמידי תיכון בתל</w:t>
      </w:r>
      <w:r w:rsidR="00515A37">
        <w:rPr>
          <w:rtl/>
        </w:rPr>
        <w:t>-</w:t>
      </w:r>
      <w:r w:rsidRPr="009214BE">
        <w:rPr>
          <w:rtl/>
        </w:rPr>
        <w:t>אביב.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מה הוא אחוז התלמידים בתל</w:t>
      </w:r>
      <w:r w:rsidR="00515A37">
        <w:rPr>
          <w:rtl/>
        </w:rPr>
        <w:t>-</w:t>
      </w:r>
      <w:r w:rsidRPr="009214BE">
        <w:rPr>
          <w:rtl/>
        </w:rPr>
        <w:t>אביב הנושרים מבתי</w:t>
      </w:r>
      <w:r w:rsidR="00515A37">
        <w:rPr>
          <w:rtl/>
        </w:rPr>
        <w:t>-</w:t>
      </w:r>
      <w:r w:rsidRPr="009214BE">
        <w:rPr>
          <w:rtl/>
        </w:rPr>
        <w:t>הספר בסוף כיתה ט', בהשוואה</w:t>
      </w:r>
      <w:r w:rsidR="00515A37">
        <w:rPr>
          <w:rtl/>
        </w:rPr>
        <w:t xml:space="preserve"> </w:t>
      </w:r>
      <w:r w:rsidRPr="009214BE">
        <w:rPr>
          <w:rtl/>
        </w:rPr>
        <w:t>לאחוז הכלל</w:t>
      </w:r>
      <w:r w:rsidR="00515A37">
        <w:rPr>
          <w:rtl/>
        </w:rPr>
        <w:t>-</w:t>
      </w:r>
      <w:r w:rsidRPr="009214BE">
        <w:rPr>
          <w:rtl/>
        </w:rPr>
        <w:t>ארצי?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אחוז</w:t>
      </w:r>
      <w:r w:rsidR="00515A37">
        <w:rPr>
          <w:rtl/>
        </w:rPr>
        <w:t xml:space="preserve"> </w:t>
      </w:r>
      <w:r w:rsidRPr="009214BE">
        <w:rPr>
          <w:rtl/>
        </w:rPr>
        <w:t>הנושרים</w:t>
      </w:r>
      <w:r w:rsidR="00515A37">
        <w:rPr>
          <w:rtl/>
        </w:rPr>
        <w:t xml:space="preserve"> </w:t>
      </w:r>
      <w:r w:rsidRPr="009214BE">
        <w:rPr>
          <w:rtl/>
        </w:rPr>
        <w:t>בתל</w:t>
      </w:r>
      <w:r w:rsidR="00515A37">
        <w:rPr>
          <w:rtl/>
        </w:rPr>
        <w:t>-</w:t>
      </w:r>
      <w:r w:rsidRPr="009214BE">
        <w:rPr>
          <w:rtl/>
        </w:rPr>
        <w:t>אביב</w:t>
      </w:r>
      <w:r w:rsidR="00515A37">
        <w:rPr>
          <w:rtl/>
        </w:rPr>
        <w:t xml:space="preserve"> </w:t>
      </w:r>
      <w:r w:rsidRPr="009214BE">
        <w:rPr>
          <w:rtl/>
        </w:rPr>
        <w:t>במעבר מכיתה י"א לי"ב, בהשוואה לאחוז</w:t>
      </w:r>
      <w:r w:rsidR="00515A37">
        <w:rPr>
          <w:rtl/>
        </w:rPr>
        <w:t xml:space="preserve"> </w:t>
      </w:r>
      <w:r w:rsidRPr="009214BE">
        <w:rPr>
          <w:rtl/>
        </w:rPr>
        <w:t>הכלל</w:t>
      </w:r>
      <w:r w:rsidR="00515A37">
        <w:rPr>
          <w:rtl/>
        </w:rPr>
        <w:t>-</w:t>
      </w:r>
      <w:r w:rsidRPr="009214BE">
        <w:rPr>
          <w:rtl/>
        </w:rPr>
        <w:t>ארצי?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האם המשרד ערוך לטיפול מיידי ויסודי בתופעה?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יפעיל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תוכנית</w:t>
      </w:r>
      <w:r w:rsidR="00515A37">
        <w:rPr>
          <w:rtl/>
        </w:rPr>
        <w:t xml:space="preserve"> </w:t>
      </w:r>
      <w:r w:rsidRPr="009214BE">
        <w:rPr>
          <w:rtl/>
        </w:rPr>
        <w:t>חירום לאלתר, שתתמודד עם התופעה בצורה נאותה</w:t>
      </w:r>
      <w:r w:rsidR="00515A37">
        <w:rPr>
          <w:rtl/>
        </w:rPr>
        <w:t xml:space="preserve"> </w:t>
      </w:r>
      <w:r w:rsidRPr="009214BE">
        <w:rPr>
          <w:rtl/>
        </w:rPr>
        <w:t>ותביא לירידה משמעותית באחוזי הנשירה של תלמידי תיכון בתל</w:t>
      </w:r>
      <w:r w:rsidR="00515A37">
        <w:rPr>
          <w:rtl/>
        </w:rPr>
        <w:t>-</w:t>
      </w:r>
      <w:r w:rsidRPr="009214BE">
        <w:rPr>
          <w:rtl/>
        </w:rPr>
        <w:t>אביב?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 xml:space="preserve">1. </w:t>
      </w:r>
      <w:r w:rsidR="00515A37" w:rsidRPr="009214BE">
        <w:rPr>
          <w:rtl/>
        </w:rPr>
        <w:t>5</w:t>
      </w:r>
      <w:r w:rsidRPr="009214BE">
        <w:rPr>
          <w:rtl/>
        </w:rPr>
        <w:t>.4</w:t>
      </w:r>
      <w:r w:rsidR="007F73DD">
        <w:rPr>
          <w:rtl/>
        </w:rPr>
        <w:t>%</w:t>
      </w:r>
      <w:r w:rsidRPr="009214BE">
        <w:rPr>
          <w:rtl/>
        </w:rPr>
        <w:t xml:space="preserve">, לעומת </w:t>
      </w:r>
      <w:r w:rsidR="00515A37" w:rsidRPr="009214BE">
        <w:rPr>
          <w:rtl/>
        </w:rPr>
        <w:t>7</w:t>
      </w:r>
      <w:r w:rsidR="00515A37">
        <w:rPr>
          <w:rtl/>
        </w:rPr>
        <w:t>%</w:t>
      </w:r>
      <w:r w:rsidRPr="009214BE">
        <w:rPr>
          <w:rtl/>
        </w:rPr>
        <w:t xml:space="preserve"> כלל</w:t>
      </w:r>
      <w:r w:rsidR="00515A37">
        <w:rPr>
          <w:rtl/>
        </w:rPr>
        <w:t>-</w:t>
      </w:r>
      <w:r w:rsidRPr="009214BE">
        <w:rPr>
          <w:rtl/>
        </w:rPr>
        <w:t>ארציים.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 xml:space="preserve">2. </w:t>
      </w:r>
      <w:r w:rsidR="00515A37" w:rsidRPr="009214BE">
        <w:rPr>
          <w:rtl/>
        </w:rPr>
        <w:t>1</w:t>
      </w:r>
      <w:r w:rsidRPr="009214BE">
        <w:rPr>
          <w:rtl/>
        </w:rPr>
        <w:t>.12</w:t>
      </w:r>
      <w:r w:rsidR="007F73DD">
        <w:rPr>
          <w:rtl/>
        </w:rPr>
        <w:t>%</w:t>
      </w:r>
      <w:r w:rsidRPr="009214BE">
        <w:rPr>
          <w:rtl/>
        </w:rPr>
        <w:t xml:space="preserve">, לעומת </w:t>
      </w:r>
      <w:r w:rsidR="00515A37" w:rsidRPr="009214BE">
        <w:rPr>
          <w:rtl/>
        </w:rPr>
        <w:t>6</w:t>
      </w:r>
      <w:r w:rsidRPr="009214BE">
        <w:rPr>
          <w:rtl/>
        </w:rPr>
        <w:t>.7</w:t>
      </w:r>
      <w:r w:rsidR="007F73DD">
        <w:rPr>
          <w:rtl/>
        </w:rPr>
        <w:t>%</w:t>
      </w:r>
      <w:r w:rsidRPr="009214BE">
        <w:rPr>
          <w:rtl/>
        </w:rPr>
        <w:t xml:space="preserve"> כלל</w:t>
      </w:r>
      <w:r w:rsidR="00515A37">
        <w:rPr>
          <w:rtl/>
        </w:rPr>
        <w:t>-</w:t>
      </w:r>
      <w:r w:rsidRPr="009214BE">
        <w:rPr>
          <w:rtl/>
        </w:rPr>
        <w:t>ארציים.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המשרד מתמודד עם התופעה באמצעות יחידותיו השונות. תל</w:t>
      </w:r>
      <w:r w:rsidR="00515A37">
        <w:rPr>
          <w:rtl/>
        </w:rPr>
        <w:t>-</w:t>
      </w:r>
      <w:r w:rsidRPr="009214BE">
        <w:rPr>
          <w:rtl/>
        </w:rPr>
        <w:t>אביב</w:t>
      </w:r>
      <w:r w:rsidR="00515A37">
        <w:rPr>
          <w:rtl/>
        </w:rPr>
        <w:t>-</w:t>
      </w:r>
      <w:r w:rsidRPr="009214BE">
        <w:rPr>
          <w:rtl/>
        </w:rPr>
        <w:t>יפו היא דוגמה</w:t>
      </w:r>
      <w:r w:rsidR="00515A37">
        <w:rPr>
          <w:rtl/>
        </w:rPr>
        <w:t xml:space="preserve"> </w:t>
      </w:r>
      <w:r w:rsidRPr="009214BE">
        <w:rPr>
          <w:rtl/>
        </w:rPr>
        <w:t>מצוינת</w:t>
      </w:r>
      <w:r w:rsidR="00515A37">
        <w:rPr>
          <w:rtl/>
        </w:rPr>
        <w:t xml:space="preserve"> </w:t>
      </w:r>
      <w:r w:rsidRPr="009214BE">
        <w:rPr>
          <w:rtl/>
        </w:rPr>
        <w:t>להתמודדות</w:t>
      </w:r>
      <w:r w:rsidR="00515A37">
        <w:rPr>
          <w:rtl/>
        </w:rPr>
        <w:t xml:space="preserve"> </w:t>
      </w:r>
      <w:r w:rsidRPr="009214BE">
        <w:rPr>
          <w:rtl/>
        </w:rPr>
        <w:t>מוצלחת</w:t>
      </w:r>
      <w:r w:rsidR="00515A37">
        <w:rPr>
          <w:rtl/>
        </w:rPr>
        <w:t xml:space="preserve"> </w:t>
      </w:r>
      <w:r w:rsidRPr="009214BE">
        <w:rPr>
          <w:rtl/>
        </w:rPr>
        <w:t>באמצעות</w:t>
      </w:r>
      <w:r w:rsidR="00515A37">
        <w:rPr>
          <w:rtl/>
        </w:rPr>
        <w:t xml:space="preserve"> </w:t>
      </w:r>
      <w:r w:rsidRPr="009214BE">
        <w:rPr>
          <w:rtl/>
        </w:rPr>
        <w:t>הקמתו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של מרכז כוללני, המע"ן </w:t>
      </w:r>
      <w:r w:rsidR="00515A37">
        <w:rPr>
          <w:rtl/>
        </w:rPr>
        <w:t>–</w:t>
      </w:r>
      <w:r w:rsidRPr="009214BE">
        <w:rPr>
          <w:rtl/>
        </w:rPr>
        <w:t xml:space="preserve"> מרכז עירוני</w:t>
      </w:r>
      <w:r w:rsidR="00515A37">
        <w:rPr>
          <w:rtl/>
        </w:rPr>
        <w:t xml:space="preserve"> </w:t>
      </w:r>
      <w:r w:rsidRPr="009214BE">
        <w:rPr>
          <w:rtl/>
        </w:rPr>
        <w:t>לנוער ולהתמודדות עם תופעת הנשירה.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המחלקה לביקור סדיר במשרדנו תפעיל בתל</w:t>
      </w:r>
      <w:r w:rsidR="00515A37">
        <w:rPr>
          <w:rtl/>
        </w:rPr>
        <w:t>-</w:t>
      </w:r>
      <w:r w:rsidRPr="009214BE">
        <w:rPr>
          <w:rtl/>
        </w:rPr>
        <w:t>אביב, כמו במחוזות אחרים, תוכניות</w:t>
      </w:r>
      <w:r w:rsidR="00515A37">
        <w:rPr>
          <w:rtl/>
        </w:rPr>
        <w:t xml:space="preserve"> </w:t>
      </w:r>
      <w:r w:rsidRPr="009214BE">
        <w:rPr>
          <w:rtl/>
        </w:rPr>
        <w:t>התערבות</w:t>
      </w:r>
      <w:r w:rsidR="00515A37">
        <w:rPr>
          <w:rtl/>
        </w:rPr>
        <w:t xml:space="preserve"> </w:t>
      </w:r>
      <w:r w:rsidRPr="009214BE">
        <w:rPr>
          <w:rtl/>
        </w:rPr>
        <w:t>מיוחדות</w:t>
      </w:r>
      <w:r w:rsidR="00515A37">
        <w:rPr>
          <w:rtl/>
        </w:rPr>
        <w:t xml:space="preserve"> </w:t>
      </w:r>
      <w:r w:rsidRPr="009214BE">
        <w:rPr>
          <w:rtl/>
        </w:rPr>
        <w:t>למניעת</w:t>
      </w:r>
      <w:r w:rsidR="00515A37">
        <w:rPr>
          <w:rtl/>
        </w:rPr>
        <w:t xml:space="preserve"> </w:t>
      </w:r>
      <w:r w:rsidRPr="009214BE">
        <w:rPr>
          <w:rtl/>
        </w:rPr>
        <w:t>נשירה. התוכניות נבנות על</w:t>
      </w:r>
      <w:r w:rsidR="00515A37">
        <w:rPr>
          <w:rtl/>
        </w:rPr>
        <w:t>-</w:t>
      </w:r>
      <w:r w:rsidRPr="009214BE">
        <w:rPr>
          <w:rtl/>
        </w:rPr>
        <w:t>ידי בית</w:t>
      </w:r>
      <w:r w:rsidR="00515A37">
        <w:rPr>
          <w:rtl/>
        </w:rPr>
        <w:t>-</w:t>
      </w:r>
      <w:r w:rsidRPr="009214BE">
        <w:rPr>
          <w:rtl/>
        </w:rPr>
        <w:t>הספר וגורמים נוספים</w:t>
      </w:r>
      <w:r w:rsidR="00515A37">
        <w:rPr>
          <w:rtl/>
        </w:rPr>
        <w:t xml:space="preserve"> </w:t>
      </w:r>
      <w:r w:rsidRPr="009214BE">
        <w:rPr>
          <w:rtl/>
        </w:rPr>
        <w:t>בקהילה,</w:t>
      </w:r>
      <w:r w:rsidR="00515A37">
        <w:rPr>
          <w:rtl/>
        </w:rPr>
        <w:t xml:space="preserve"> </w:t>
      </w:r>
      <w:r w:rsidRPr="009214BE">
        <w:rPr>
          <w:rtl/>
        </w:rPr>
        <w:t>בסיוע</w:t>
      </w:r>
      <w:r w:rsidR="00515A37">
        <w:rPr>
          <w:rtl/>
        </w:rPr>
        <w:t xml:space="preserve"> </w:t>
      </w:r>
      <w:r w:rsidRPr="009214BE">
        <w:rPr>
          <w:rtl/>
        </w:rPr>
        <w:t>המחלקה</w:t>
      </w:r>
      <w:r w:rsidR="00515A37">
        <w:rPr>
          <w:rtl/>
        </w:rPr>
        <w:t xml:space="preserve"> </w:t>
      </w:r>
      <w:r w:rsidRPr="009214BE">
        <w:rPr>
          <w:rtl/>
        </w:rPr>
        <w:t>לביקור</w:t>
      </w:r>
      <w:r w:rsidR="00515A37">
        <w:rPr>
          <w:rtl/>
        </w:rPr>
        <w:t xml:space="preserve"> </w:t>
      </w:r>
      <w:r w:rsidRPr="009214BE">
        <w:rPr>
          <w:rtl/>
        </w:rPr>
        <w:t>סדיר,</w:t>
      </w:r>
      <w:r w:rsidR="00515A37">
        <w:rPr>
          <w:rtl/>
        </w:rPr>
        <w:t xml:space="preserve"> </w:t>
      </w:r>
      <w:r w:rsidRPr="009214BE">
        <w:rPr>
          <w:rtl/>
        </w:rPr>
        <w:t>ועונות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צורכיהם</w:t>
      </w:r>
      <w:r w:rsidR="00515A37">
        <w:rPr>
          <w:rtl/>
        </w:rPr>
        <w:t xml:space="preserve"> </w:t>
      </w:r>
      <w:r w:rsidRPr="009214BE">
        <w:rPr>
          <w:rtl/>
        </w:rPr>
        <w:t>הלימודיים, הרגשיים</w:t>
      </w:r>
      <w:r w:rsidR="00515A37">
        <w:rPr>
          <w:rtl/>
        </w:rPr>
        <w:t xml:space="preserve"> </w:t>
      </w:r>
      <w:r w:rsidRPr="009214BE">
        <w:rPr>
          <w:rtl/>
        </w:rPr>
        <w:t>והחברתיים של התלמידים המועדים לנשירה.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3" w:name="_Toc457722012"/>
      <w:r w:rsidRPr="00515A37">
        <w:rPr>
          <w:rtl/>
        </w:rPr>
        <w:t>נשירה</w:t>
      </w:r>
      <w:r>
        <w:rPr>
          <w:rtl/>
        </w:rPr>
        <w:t xml:space="preserve"> </w:t>
      </w:r>
      <w:r w:rsidRPr="00515A37">
        <w:rPr>
          <w:rtl/>
        </w:rPr>
        <w:t>מלימודים בערי פיתוח</w:t>
      </w:r>
      <w:bookmarkEnd w:id="43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י' מצא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י"ז בתמוז התשנ"ג (6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בידיעה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שפורסמה בעיתון "חדשות" מיום 21 ביוני 1993, שכותרתה: </w:t>
      </w:r>
      <w:r w:rsidR="00515A37" w:rsidRPr="009214BE">
        <w:rPr>
          <w:rtl/>
        </w:rPr>
        <w:t>31</w:t>
      </w:r>
      <w:r w:rsidR="00515A37">
        <w:rPr>
          <w:rtl/>
        </w:rPr>
        <w:t>%</w:t>
      </w:r>
      <w:r w:rsidRPr="009214BE">
        <w:rPr>
          <w:rtl/>
        </w:rPr>
        <w:t xml:space="preserve"> מהתלמידים</w:t>
      </w:r>
      <w:r w:rsidR="00515A37">
        <w:rPr>
          <w:rtl/>
        </w:rPr>
        <w:t xml:space="preserve"> </w:t>
      </w:r>
      <w:r w:rsidRPr="009214BE">
        <w:rPr>
          <w:rtl/>
        </w:rPr>
        <w:t>מבית</w:t>
      </w:r>
      <w:r w:rsidR="00515A37">
        <w:rPr>
          <w:rtl/>
        </w:rPr>
        <w:t>-</w:t>
      </w:r>
      <w:r w:rsidRPr="009214BE">
        <w:rPr>
          <w:rtl/>
        </w:rPr>
        <w:t>שמש</w:t>
      </w:r>
      <w:r w:rsidR="00515A37">
        <w:rPr>
          <w:rtl/>
        </w:rPr>
        <w:t xml:space="preserve"> </w:t>
      </w:r>
      <w:r w:rsidRPr="009214BE">
        <w:rPr>
          <w:rtl/>
        </w:rPr>
        <w:t xml:space="preserve">נשרו מהלימודים בתיכון, מופיעים הנתונים הבאים: </w:t>
      </w:r>
      <w:r w:rsidR="00515A37" w:rsidRPr="009214BE">
        <w:rPr>
          <w:rtl/>
        </w:rPr>
        <w:t>20</w:t>
      </w:r>
      <w:r w:rsidR="00515A37">
        <w:rPr>
          <w:rtl/>
        </w:rPr>
        <w:t>%</w:t>
      </w:r>
      <w:r w:rsidRPr="009214BE">
        <w:rPr>
          <w:rtl/>
        </w:rPr>
        <w:t xml:space="preserve"> מבוגרי כיתות ח' לא</w:t>
      </w:r>
      <w:r w:rsidR="00515A37">
        <w:rPr>
          <w:rtl/>
        </w:rPr>
        <w:t xml:space="preserve"> </w:t>
      </w:r>
      <w:r w:rsidRPr="009214BE">
        <w:rPr>
          <w:rtl/>
        </w:rPr>
        <w:t>עולים</w:t>
      </w:r>
      <w:r w:rsidR="00515A37">
        <w:rPr>
          <w:rtl/>
        </w:rPr>
        <w:t xml:space="preserve"> </w:t>
      </w:r>
      <w:r w:rsidRPr="009214BE">
        <w:rPr>
          <w:rtl/>
        </w:rPr>
        <w:t>לכיתות</w:t>
      </w:r>
      <w:r w:rsidR="00515A37">
        <w:rPr>
          <w:rtl/>
        </w:rPr>
        <w:t xml:space="preserve"> </w:t>
      </w:r>
      <w:r w:rsidRPr="009214BE">
        <w:rPr>
          <w:rtl/>
        </w:rPr>
        <w:t>ט',</w:t>
      </w:r>
      <w:r w:rsidR="00515A37">
        <w:rPr>
          <w:rtl/>
        </w:rPr>
        <w:t xml:space="preserve"> </w:t>
      </w:r>
      <w:r w:rsidR="00515A37" w:rsidRPr="009214BE">
        <w:rPr>
          <w:rtl/>
        </w:rPr>
        <w:t>24</w:t>
      </w:r>
      <w:r w:rsidR="00515A37">
        <w:rPr>
          <w:rtl/>
        </w:rPr>
        <w:t xml:space="preserve">% </w:t>
      </w:r>
      <w:r w:rsidRPr="009214BE">
        <w:rPr>
          <w:rtl/>
        </w:rPr>
        <w:t>מבוגרי</w:t>
      </w:r>
      <w:r w:rsidR="00515A37">
        <w:rPr>
          <w:rtl/>
        </w:rPr>
        <w:t xml:space="preserve"> </w:t>
      </w:r>
      <w:r w:rsidRPr="009214BE">
        <w:rPr>
          <w:rtl/>
        </w:rPr>
        <w:t>כיתות</w:t>
      </w:r>
      <w:r w:rsidR="00515A37">
        <w:rPr>
          <w:rtl/>
        </w:rPr>
        <w:t xml:space="preserve"> </w:t>
      </w:r>
      <w:r w:rsidRPr="009214BE">
        <w:rPr>
          <w:rtl/>
        </w:rPr>
        <w:t>י"א</w:t>
      </w:r>
      <w:r w:rsidR="00515A37">
        <w:rPr>
          <w:rtl/>
        </w:rPr>
        <w:t xml:space="preserve"> </w:t>
      </w:r>
      <w:r w:rsidRPr="009214BE">
        <w:rPr>
          <w:rtl/>
        </w:rPr>
        <w:t>אינם עוברים לכיתות י"ב, ו</w:t>
      </w:r>
      <w:r w:rsidR="00515A37">
        <w:rPr>
          <w:rtl/>
        </w:rPr>
        <w:t>-</w:t>
      </w:r>
      <w:r w:rsidR="00515A37" w:rsidRPr="009214BE">
        <w:rPr>
          <w:rtl/>
        </w:rPr>
        <w:t>30</w:t>
      </w:r>
      <w:r w:rsidR="00515A37">
        <w:rPr>
          <w:rtl/>
        </w:rPr>
        <w:t>%–</w:t>
      </w:r>
      <w:r w:rsidR="00515A37" w:rsidRPr="009214BE">
        <w:rPr>
          <w:rtl/>
        </w:rPr>
        <w:t>40</w:t>
      </w:r>
      <w:r w:rsidR="00515A37">
        <w:rPr>
          <w:rtl/>
        </w:rPr>
        <w:t xml:space="preserve">% </w:t>
      </w:r>
      <w:r w:rsidRPr="009214BE">
        <w:rPr>
          <w:rtl/>
        </w:rPr>
        <w:t>מהילדים</w:t>
      </w:r>
      <w:r w:rsidR="00515A37">
        <w:rPr>
          <w:rtl/>
        </w:rPr>
        <w:t xml:space="preserve"> </w:t>
      </w:r>
      <w:r w:rsidRPr="009214BE">
        <w:rPr>
          <w:rtl/>
        </w:rPr>
        <w:t>נאלצים</w:t>
      </w:r>
      <w:r w:rsidR="00515A37">
        <w:rPr>
          <w:rtl/>
        </w:rPr>
        <w:t xml:space="preserve"> </w:t>
      </w:r>
      <w:r w:rsidRPr="009214BE">
        <w:rPr>
          <w:rtl/>
        </w:rPr>
        <w:t>להיעזר</w:t>
      </w:r>
      <w:r w:rsidR="00515A37">
        <w:rPr>
          <w:rtl/>
        </w:rPr>
        <w:t xml:space="preserve"> </w:t>
      </w:r>
      <w:r w:rsidRPr="009214BE">
        <w:rPr>
          <w:rtl/>
        </w:rPr>
        <w:t>בשיעורים</w:t>
      </w:r>
      <w:r w:rsidR="00515A37">
        <w:rPr>
          <w:rtl/>
        </w:rPr>
        <w:t xml:space="preserve"> </w:t>
      </w:r>
      <w:r w:rsidRPr="009214BE">
        <w:rPr>
          <w:rtl/>
        </w:rPr>
        <w:t>משלימים</w:t>
      </w:r>
      <w:r w:rsidR="00515A37">
        <w:rPr>
          <w:rtl/>
        </w:rPr>
        <w:t xml:space="preserve"> </w:t>
      </w:r>
      <w:r w:rsidRPr="009214BE">
        <w:rPr>
          <w:rtl/>
        </w:rPr>
        <w:t>במקצועות</w:t>
      </w:r>
      <w:r w:rsidR="00515A37">
        <w:rPr>
          <w:rtl/>
        </w:rPr>
        <w:t xml:space="preserve"> </w:t>
      </w:r>
      <w:r w:rsidRPr="009214BE">
        <w:rPr>
          <w:rtl/>
        </w:rPr>
        <w:t>יסוד</w:t>
      </w:r>
      <w:r w:rsidR="00515A37">
        <w:rPr>
          <w:rtl/>
        </w:rPr>
        <w:t xml:space="preserve"> </w:t>
      </w:r>
      <w:r w:rsidRPr="009214BE">
        <w:rPr>
          <w:rtl/>
        </w:rPr>
        <w:t>כגון עברית, אנגלית</w:t>
      </w:r>
      <w:r w:rsidR="00515A37">
        <w:rPr>
          <w:rtl/>
        </w:rPr>
        <w:t xml:space="preserve"> </w:t>
      </w:r>
      <w:r w:rsidRPr="009214BE">
        <w:rPr>
          <w:rtl/>
        </w:rPr>
        <w:t>ומתמטיקה.</w:t>
      </w:r>
      <w:r w:rsidR="00515A37">
        <w:rPr>
          <w:rtl/>
        </w:rPr>
        <w:t xml:space="preserve"> </w:t>
      </w:r>
      <w:r w:rsidRPr="009214BE">
        <w:rPr>
          <w:rtl/>
        </w:rPr>
        <w:t>בפרסומים</w:t>
      </w:r>
      <w:r w:rsidR="00515A37">
        <w:rPr>
          <w:rtl/>
        </w:rPr>
        <w:t xml:space="preserve"> </w:t>
      </w:r>
      <w:r w:rsidRPr="009214BE">
        <w:rPr>
          <w:rtl/>
        </w:rPr>
        <w:t>נוספים</w:t>
      </w:r>
      <w:r w:rsidR="00515A37">
        <w:rPr>
          <w:rtl/>
        </w:rPr>
        <w:t xml:space="preserve"> </w:t>
      </w:r>
      <w:r w:rsidRPr="009214BE">
        <w:rPr>
          <w:rtl/>
        </w:rPr>
        <w:t>חוזרות</w:t>
      </w:r>
      <w:r w:rsidR="00515A37">
        <w:rPr>
          <w:rtl/>
        </w:rPr>
        <w:t xml:space="preserve"> </w:t>
      </w:r>
      <w:r w:rsidRPr="009214BE">
        <w:rPr>
          <w:rtl/>
        </w:rPr>
        <w:t>ועולות</w:t>
      </w:r>
      <w:r w:rsidR="00515A37">
        <w:rPr>
          <w:rtl/>
        </w:rPr>
        <w:t xml:space="preserve"> </w:t>
      </w:r>
      <w:r w:rsidRPr="009214BE">
        <w:rPr>
          <w:rtl/>
        </w:rPr>
        <w:t>העובדות והטענות על המצב הירוד של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בעיקר בערי פיתוח ועל נשירת תלמידים מלימודים בתיכון בעיקר בקרב בני עדות</w:t>
      </w:r>
      <w:r w:rsidR="00515A37">
        <w:rPr>
          <w:rtl/>
        </w:rPr>
        <w:t xml:space="preserve"> </w:t>
      </w:r>
      <w:r w:rsidRPr="009214BE">
        <w:rPr>
          <w:rtl/>
        </w:rPr>
        <w:t>המזרח.</w:t>
      </w:r>
      <w:r w:rsidR="00515A37">
        <w:rPr>
          <w:rtl/>
        </w:rPr>
        <w:t xml:space="preserve"> </w:t>
      </w:r>
      <w:r w:rsidRPr="009214BE">
        <w:rPr>
          <w:rtl/>
        </w:rPr>
        <w:t>כמו כן, מערכת החינוך ירודה בערי הפיתוח.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הנתונים לגבי בית</w:t>
      </w:r>
      <w:r w:rsidR="00515A37">
        <w:rPr>
          <w:rtl/>
        </w:rPr>
        <w:t>-</w:t>
      </w:r>
      <w:r w:rsidRPr="009214BE">
        <w:rPr>
          <w:rtl/>
        </w:rPr>
        <w:t>שמש המוצגים בידיעה נכונים, ומה הם?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אחוז</w:t>
      </w:r>
      <w:r w:rsidR="00515A37">
        <w:rPr>
          <w:rtl/>
        </w:rPr>
        <w:t xml:space="preserve"> </w:t>
      </w:r>
      <w:r w:rsidRPr="009214BE">
        <w:rPr>
          <w:rtl/>
        </w:rPr>
        <w:t>הנושרים מלימודי התיכון בעיירות הפיתוח בארץ, ובקרב אילו</w:t>
      </w:r>
      <w:r w:rsidR="00515A37">
        <w:rPr>
          <w:rtl/>
        </w:rPr>
        <w:t xml:space="preserve"> </w:t>
      </w:r>
      <w:r w:rsidRPr="009214BE">
        <w:rPr>
          <w:rtl/>
        </w:rPr>
        <w:t>חלקים של האוכלוסייה?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וכיצד</w:t>
      </w:r>
      <w:r w:rsidR="00515A37">
        <w:rPr>
          <w:rtl/>
        </w:rPr>
        <w:t xml:space="preserve"> </w:t>
      </w:r>
      <w:r w:rsidRPr="009214BE">
        <w:rPr>
          <w:rtl/>
        </w:rPr>
        <w:t>פועל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להעלאת</w:t>
      </w:r>
      <w:r w:rsidR="00515A37">
        <w:rPr>
          <w:rtl/>
        </w:rPr>
        <w:t xml:space="preserve"> </w:t>
      </w:r>
      <w:r w:rsidRPr="009214BE">
        <w:rPr>
          <w:rtl/>
        </w:rPr>
        <w:t>רמת</w:t>
      </w:r>
      <w:r w:rsidR="00515A37">
        <w:rPr>
          <w:rtl/>
        </w:rPr>
        <w:t xml:space="preserve"> </w:t>
      </w:r>
      <w:r w:rsidRPr="009214BE">
        <w:rPr>
          <w:rtl/>
        </w:rPr>
        <w:t>החינוך, למניעת נשירתם של</w:t>
      </w:r>
      <w:r w:rsidR="00515A37">
        <w:rPr>
          <w:rtl/>
        </w:rPr>
        <w:t xml:space="preserve"> </w:t>
      </w:r>
      <w:r w:rsidRPr="009214BE">
        <w:rPr>
          <w:rtl/>
        </w:rPr>
        <w:t>תלמידים מהתיכון בבית</w:t>
      </w:r>
      <w:r w:rsidR="00515A37">
        <w:rPr>
          <w:rtl/>
        </w:rPr>
        <w:t>-</w:t>
      </w:r>
      <w:r w:rsidRPr="009214BE">
        <w:rPr>
          <w:rtl/>
        </w:rPr>
        <w:t>שמש בפרט וכן בעיירות פיתוח ברחבי הארץ בכלל?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בידי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או משרד ממשלתי אחר נתונים לגבי המשך דרכם</w:t>
      </w:r>
      <w:r w:rsidR="00515A37">
        <w:rPr>
          <w:rtl/>
        </w:rPr>
        <w:t xml:space="preserve"> </w:t>
      </w:r>
      <w:r w:rsidRPr="009214BE">
        <w:rPr>
          <w:rtl/>
        </w:rPr>
        <w:t>בחינוך של אותם נושרים מלימודי התיכון, ומה הם הנתונים?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התשובה שלילית. הנשירה בבית</w:t>
      </w:r>
      <w:r w:rsidR="00515A37">
        <w:rPr>
          <w:rtl/>
        </w:rPr>
        <w:t>-</w:t>
      </w:r>
      <w:r w:rsidRPr="009214BE">
        <w:rPr>
          <w:rtl/>
        </w:rPr>
        <w:t>שמש היא כמעט אפסית.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כ</w:t>
      </w:r>
      <w:r w:rsidR="00515A37">
        <w:rPr>
          <w:rtl/>
        </w:rPr>
        <w:t>-</w:t>
      </w:r>
      <w:r w:rsidR="00515A37" w:rsidRPr="009214BE">
        <w:rPr>
          <w:rtl/>
        </w:rPr>
        <w:t>10</w:t>
      </w:r>
      <w:r w:rsidR="00515A37">
        <w:rPr>
          <w:rtl/>
        </w:rPr>
        <w:t>%</w:t>
      </w:r>
      <w:r w:rsidRPr="009214BE">
        <w:rPr>
          <w:rtl/>
        </w:rPr>
        <w:t>.הנשירה</w:t>
      </w:r>
      <w:r w:rsidR="00515A37">
        <w:rPr>
          <w:rtl/>
        </w:rPr>
        <w:t xml:space="preserve"> </w:t>
      </w:r>
      <w:r w:rsidRPr="009214BE">
        <w:rPr>
          <w:rtl/>
        </w:rPr>
        <w:t>מתייחסת</w:t>
      </w:r>
      <w:r w:rsidR="00515A37">
        <w:rPr>
          <w:rtl/>
        </w:rPr>
        <w:t xml:space="preserve"> </w:t>
      </w:r>
      <w:r w:rsidRPr="009214BE">
        <w:rPr>
          <w:rtl/>
        </w:rPr>
        <w:t>ומתמקדת</w:t>
      </w:r>
      <w:r w:rsidR="00515A37">
        <w:rPr>
          <w:rtl/>
        </w:rPr>
        <w:t xml:space="preserve"> </w:t>
      </w:r>
      <w:r w:rsidRPr="009214BE">
        <w:rPr>
          <w:rtl/>
        </w:rPr>
        <w:t>באוכלוסיות</w:t>
      </w:r>
      <w:r w:rsidR="00515A37">
        <w:rPr>
          <w:rtl/>
        </w:rPr>
        <w:t xml:space="preserve"> </w:t>
      </w:r>
      <w:r w:rsidRPr="009214BE">
        <w:rPr>
          <w:rtl/>
        </w:rPr>
        <w:t>חלשות</w:t>
      </w:r>
      <w:r w:rsidR="00515A37">
        <w:rPr>
          <w:rtl/>
        </w:rPr>
        <w:t xml:space="preserve"> </w:t>
      </w:r>
      <w:r w:rsidRPr="009214BE">
        <w:rPr>
          <w:rtl/>
        </w:rPr>
        <w:t>מבחינה</w:t>
      </w:r>
      <w:r w:rsidR="00515A37">
        <w:rPr>
          <w:rtl/>
        </w:rPr>
        <w:t xml:space="preserve"> </w:t>
      </w:r>
      <w:r w:rsidRPr="009214BE">
        <w:rPr>
          <w:rtl/>
        </w:rPr>
        <w:t>סוציו</w:t>
      </w:r>
      <w:r w:rsidR="00515A37">
        <w:rPr>
          <w:rtl/>
        </w:rPr>
        <w:t>-</w:t>
      </w:r>
      <w:r w:rsidRPr="009214BE">
        <w:rPr>
          <w:rtl/>
        </w:rPr>
        <w:t>אקונומית.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בעיירות</w:t>
      </w:r>
      <w:r w:rsidR="00515A37">
        <w:rPr>
          <w:rtl/>
        </w:rPr>
        <w:t xml:space="preserve"> </w:t>
      </w:r>
      <w:r w:rsidRPr="009214BE">
        <w:rPr>
          <w:rtl/>
        </w:rPr>
        <w:t>הפיתוח,</w:t>
      </w:r>
      <w:r w:rsidR="00515A37">
        <w:rPr>
          <w:rtl/>
        </w:rPr>
        <w:t xml:space="preserve"> </w:t>
      </w:r>
      <w:r w:rsidRPr="009214BE">
        <w:rPr>
          <w:rtl/>
        </w:rPr>
        <w:t>לרבות</w:t>
      </w:r>
      <w:r w:rsidR="00515A37">
        <w:rPr>
          <w:rtl/>
        </w:rPr>
        <w:t xml:space="preserve"> </w:t>
      </w:r>
      <w:r w:rsidRPr="009214BE">
        <w:rPr>
          <w:rtl/>
        </w:rPr>
        <w:t>בית</w:t>
      </w:r>
      <w:r w:rsidR="00515A37">
        <w:rPr>
          <w:rtl/>
        </w:rPr>
        <w:t>-</w:t>
      </w:r>
      <w:r w:rsidRPr="009214BE">
        <w:rPr>
          <w:rtl/>
        </w:rPr>
        <w:t>שמש, יש מודעות של פרנסי היישוב, 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והמשפחות</w:t>
      </w:r>
      <w:r w:rsidR="00515A37">
        <w:rPr>
          <w:rtl/>
        </w:rPr>
        <w:t xml:space="preserve"> </w:t>
      </w:r>
      <w:r w:rsidRPr="009214BE">
        <w:rPr>
          <w:rtl/>
        </w:rPr>
        <w:t>לכתובת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שהיא הקב"ס </w:t>
      </w:r>
      <w:r w:rsidR="00515A37">
        <w:rPr>
          <w:rtl/>
        </w:rPr>
        <w:t>–</w:t>
      </w:r>
      <w:r w:rsidRPr="009214BE">
        <w:rPr>
          <w:rtl/>
        </w:rPr>
        <w:t xml:space="preserve"> קצין ביקור סדיר. המודעות נובעת מכך שהיישובים הם</w:t>
      </w:r>
      <w:r w:rsidR="00515A37">
        <w:rPr>
          <w:rtl/>
        </w:rPr>
        <w:t xml:space="preserve"> </w:t>
      </w:r>
      <w:r w:rsidRPr="009214BE">
        <w:rPr>
          <w:rtl/>
        </w:rPr>
        <w:t>קטנים,</w:t>
      </w:r>
      <w:r w:rsidR="00515A37">
        <w:rPr>
          <w:rtl/>
        </w:rPr>
        <w:t xml:space="preserve"> </w:t>
      </w:r>
      <w:r w:rsidRPr="009214BE">
        <w:rPr>
          <w:rtl/>
        </w:rPr>
        <w:t>ולכן</w:t>
      </w:r>
      <w:r w:rsidR="00515A37">
        <w:rPr>
          <w:rtl/>
        </w:rPr>
        <w:t xml:space="preserve"> </w:t>
      </w:r>
      <w:r w:rsidRPr="009214BE">
        <w:rPr>
          <w:rtl/>
        </w:rPr>
        <w:t>יש עבודה וקשר הדוק של הגורמים בקהילה העובדים במשותף לפתרון בעיות</w:t>
      </w:r>
      <w:r w:rsidR="00515A37">
        <w:rPr>
          <w:rtl/>
        </w:rPr>
        <w:t xml:space="preserve"> </w:t>
      </w:r>
      <w:r w:rsidRPr="009214BE">
        <w:rPr>
          <w:rtl/>
        </w:rPr>
        <w:t>הנשירה, כגון השירות הפסיכולוגי, השירותים החברתיים, מרפאות ושירותי עזר נוספים.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בידינו</w:t>
      </w:r>
      <w:r w:rsidR="00515A37">
        <w:rPr>
          <w:rtl/>
        </w:rPr>
        <w:t xml:space="preserve"> </w:t>
      </w:r>
      <w:r w:rsidRPr="009214BE">
        <w:rPr>
          <w:rtl/>
        </w:rPr>
        <w:t>נתונים</w:t>
      </w:r>
      <w:r w:rsidR="00515A37">
        <w:rPr>
          <w:rtl/>
        </w:rPr>
        <w:t xml:space="preserve"> </w:t>
      </w:r>
      <w:r w:rsidRPr="009214BE">
        <w:rPr>
          <w:rtl/>
        </w:rPr>
        <w:t>מובחנים. עם זאת, חלק מהתלמידים הנושרים מבתי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התיכוניים</w:t>
      </w:r>
      <w:r w:rsidR="00515A37">
        <w:rPr>
          <w:rtl/>
        </w:rPr>
        <w:t xml:space="preserve"> </w:t>
      </w:r>
      <w:r w:rsidRPr="009214BE">
        <w:rPr>
          <w:rtl/>
        </w:rPr>
        <w:t>עובר</w:t>
      </w:r>
      <w:r w:rsidR="00515A37">
        <w:rPr>
          <w:rtl/>
        </w:rPr>
        <w:t xml:space="preserve"> </w:t>
      </w:r>
      <w:r w:rsidRPr="009214BE">
        <w:rPr>
          <w:rtl/>
        </w:rPr>
        <w:t>למסגרות של משרד העבודה, ואחרים נשארים ללא מסגרת חינוכית, חלקם</w:t>
      </w:r>
      <w:r w:rsidR="00515A37">
        <w:rPr>
          <w:rtl/>
        </w:rPr>
        <w:t xml:space="preserve"> </w:t>
      </w:r>
      <w:r w:rsidRPr="009214BE">
        <w:rPr>
          <w:rtl/>
        </w:rPr>
        <w:t>יוצאים לעבודה וחלקם אינו עובד ואינו</w:t>
      </w:r>
      <w:r w:rsidR="00515A37">
        <w:rPr>
          <w:rtl/>
        </w:rPr>
        <w:t xml:space="preserve"> </w:t>
      </w:r>
      <w:r w:rsidRPr="009214BE">
        <w:rPr>
          <w:rtl/>
        </w:rPr>
        <w:t>לומד.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4" w:name="_Toc457722013"/>
      <w:r w:rsidRPr="00515A37">
        <w:rPr>
          <w:rtl/>
        </w:rPr>
        <w:t>מורים לא</w:t>
      </w:r>
      <w:r>
        <w:rPr>
          <w:rtl/>
        </w:rPr>
        <w:t>-</w:t>
      </w:r>
      <w:r w:rsidRPr="00515A37">
        <w:rPr>
          <w:rtl/>
        </w:rPr>
        <w:t>מוסמכים בבתי</w:t>
      </w:r>
      <w:r>
        <w:rPr>
          <w:rtl/>
        </w:rPr>
        <w:t>-</w:t>
      </w:r>
      <w:r w:rsidRPr="00515A37">
        <w:rPr>
          <w:rtl/>
        </w:rPr>
        <w:t>ספר ערביים</w:t>
      </w:r>
      <w:bookmarkEnd w:id="44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ט' אלסאנע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מספר</w:t>
      </w:r>
      <w:r w:rsidR="00515A37">
        <w:rPr>
          <w:rtl/>
        </w:rPr>
        <w:t xml:space="preserve"> </w:t>
      </w:r>
      <w:r w:rsidRPr="009214BE">
        <w:rPr>
          <w:rtl/>
        </w:rPr>
        <w:t>רב של מורים בוגרי י"ב, שאינם מוסמכים וחסרי כל הכשרה מקצועית, מלמדים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הערביים</w:t>
      </w:r>
      <w:r w:rsidR="00515A37">
        <w:rPr>
          <w:rtl/>
        </w:rPr>
        <w:t xml:space="preserve"> </w:t>
      </w:r>
      <w:r w:rsidRPr="009214BE">
        <w:rPr>
          <w:rtl/>
        </w:rPr>
        <w:t>בנגב. תופעה זו תורמת להמשך המצב הלקוי במערכת החינוך הערבית</w:t>
      </w:r>
      <w:r w:rsidR="00515A37">
        <w:rPr>
          <w:rtl/>
        </w:rPr>
        <w:t xml:space="preserve"> </w:t>
      </w:r>
      <w:r w:rsidRPr="009214BE">
        <w:rPr>
          <w:rtl/>
        </w:rPr>
        <w:t>בנגב, שבה מספר בוגרי התיכון הוא נמוך ביותר.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אחוז</w:t>
      </w:r>
      <w:r w:rsidR="00515A37">
        <w:rPr>
          <w:rtl/>
        </w:rPr>
        <w:t xml:space="preserve"> </w:t>
      </w:r>
      <w:r w:rsidRPr="009214BE">
        <w:rPr>
          <w:rtl/>
        </w:rPr>
        <w:t>המורים חסרי ההכשרה המקצועית אשר עובדים כמורים בבתי</w:t>
      </w:r>
      <w:r w:rsidR="00515A37">
        <w:rPr>
          <w:rtl/>
        </w:rPr>
        <w:t>-</w:t>
      </w:r>
      <w:r w:rsidRPr="009214BE">
        <w:rPr>
          <w:rtl/>
        </w:rPr>
        <w:t>ספר</w:t>
      </w:r>
      <w:r w:rsidR="00515A37">
        <w:rPr>
          <w:rtl/>
        </w:rPr>
        <w:t xml:space="preserve"> </w:t>
      </w:r>
      <w:r w:rsidRPr="009214BE">
        <w:rPr>
          <w:rtl/>
        </w:rPr>
        <w:t>ערביים בנגב?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הפתרונות</w:t>
      </w:r>
      <w:r w:rsidR="00515A37">
        <w:rPr>
          <w:rtl/>
        </w:rPr>
        <w:t xml:space="preserve"> </w:t>
      </w:r>
      <w:r w:rsidRPr="009214BE">
        <w:rPr>
          <w:rtl/>
        </w:rPr>
        <w:t>המוצעים על</w:t>
      </w:r>
      <w:r w:rsidR="00515A37">
        <w:rPr>
          <w:rtl/>
        </w:rPr>
        <w:t>-</w:t>
      </w:r>
      <w:r w:rsidRPr="009214BE">
        <w:rPr>
          <w:rtl/>
        </w:rPr>
        <w:t>ידי משרד החינוך כדי לבטל תופעה זו? כיצד?</w:t>
      </w:r>
      <w:r w:rsidR="00515A37">
        <w:rPr>
          <w:rtl/>
        </w:rPr>
        <w:t xml:space="preserve"> </w:t>
      </w:r>
      <w:r w:rsidRPr="009214BE">
        <w:rPr>
          <w:rtl/>
        </w:rPr>
        <w:t>מתי?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אין בידנו נתונים מדויקים. ההשערה היא שכ</w:t>
      </w:r>
      <w:r w:rsidR="00515A37">
        <w:rPr>
          <w:rtl/>
        </w:rPr>
        <w:t>-</w:t>
      </w:r>
      <w:r w:rsidR="00515A37" w:rsidRPr="009214BE">
        <w:rPr>
          <w:rtl/>
        </w:rPr>
        <w:t>15</w:t>
      </w:r>
      <w:r w:rsidR="00515A37">
        <w:rPr>
          <w:rtl/>
        </w:rPr>
        <w:t>%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תוספת</w:t>
      </w:r>
      <w:r w:rsidR="00515A37">
        <w:rPr>
          <w:rtl/>
        </w:rPr>
        <w:t xml:space="preserve"> </w:t>
      </w:r>
      <w:r w:rsidRPr="009214BE">
        <w:rPr>
          <w:rtl/>
        </w:rPr>
        <w:t>השעות הרבה מחייבת קליטת כוח אדם גדול על מנת להתגבר על המעבר לצפון.</w:t>
      </w:r>
      <w:r w:rsidR="00515A37">
        <w:rPr>
          <w:rtl/>
        </w:rPr>
        <w:t xml:space="preserve"> </w:t>
      </w:r>
      <w:r w:rsidRPr="009214BE">
        <w:rPr>
          <w:rtl/>
        </w:rPr>
        <w:t>נערכות השתלמויות מורים בהיקף גדול.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הכפלנו</w:t>
      </w:r>
      <w:r w:rsidR="00515A37">
        <w:rPr>
          <w:rtl/>
        </w:rPr>
        <w:t xml:space="preserve"> </w:t>
      </w:r>
      <w:r w:rsidRPr="009214BE">
        <w:rPr>
          <w:rtl/>
        </w:rPr>
        <w:t>את מספר הלומדים ב"מכללת קיי" במסלול להכשרת מורים בדואים, ואנו</w:t>
      </w:r>
      <w:r w:rsidR="00515A37">
        <w:rPr>
          <w:rtl/>
        </w:rPr>
        <w:t xml:space="preserve"> </w:t>
      </w:r>
      <w:r w:rsidRPr="009214BE">
        <w:rPr>
          <w:rtl/>
        </w:rPr>
        <w:t>שוקלים פתיחת כיתות מכינות.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5" w:name="_Toc457722014"/>
      <w:r w:rsidRPr="00515A37">
        <w:rPr>
          <w:rtl/>
        </w:rPr>
        <w:t>המכללה השרעית באום</w:t>
      </w:r>
      <w:r>
        <w:rPr>
          <w:rtl/>
        </w:rPr>
        <w:t>-</w:t>
      </w:r>
      <w:r w:rsidRPr="00515A37">
        <w:rPr>
          <w:rtl/>
        </w:rPr>
        <w:t>אל</w:t>
      </w:r>
      <w:r>
        <w:rPr>
          <w:rtl/>
        </w:rPr>
        <w:t>-</w:t>
      </w:r>
      <w:r w:rsidRPr="00515A37">
        <w:rPr>
          <w:rtl/>
        </w:rPr>
        <w:t>פחם</w:t>
      </w:r>
      <w:bookmarkEnd w:id="45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ט' אלסאנע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המכללה</w:t>
      </w:r>
      <w:r w:rsidR="00515A37">
        <w:rPr>
          <w:rtl/>
        </w:rPr>
        <w:t xml:space="preserve"> </w:t>
      </w:r>
      <w:r w:rsidRPr="009214BE">
        <w:rPr>
          <w:rtl/>
        </w:rPr>
        <w:t>השרעית</w:t>
      </w:r>
      <w:r w:rsidR="00515A37">
        <w:rPr>
          <w:rtl/>
        </w:rPr>
        <w:t xml:space="preserve"> </w:t>
      </w:r>
      <w:r w:rsidRPr="009214BE">
        <w:rPr>
          <w:rtl/>
        </w:rPr>
        <w:t>באום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פחם</w:t>
      </w:r>
      <w:r w:rsidR="00515A37">
        <w:rPr>
          <w:rtl/>
        </w:rPr>
        <w:t xml:space="preserve"> </w:t>
      </w:r>
      <w:r w:rsidRPr="009214BE">
        <w:rPr>
          <w:rtl/>
        </w:rPr>
        <w:t>מכשירה</w:t>
      </w:r>
      <w:r w:rsidR="00515A37">
        <w:rPr>
          <w:rtl/>
        </w:rPr>
        <w:t xml:space="preserve"> </w:t>
      </w:r>
      <w:r w:rsidRPr="009214BE">
        <w:rPr>
          <w:rtl/>
        </w:rPr>
        <w:t>סטודנטים</w:t>
      </w:r>
      <w:r w:rsidR="00515A37">
        <w:rPr>
          <w:rtl/>
        </w:rPr>
        <w:t xml:space="preserve"> </w:t>
      </w:r>
      <w:r w:rsidRPr="009214BE">
        <w:rPr>
          <w:rtl/>
        </w:rPr>
        <w:t>מוסלמים</w:t>
      </w:r>
      <w:r w:rsidR="00515A37">
        <w:rPr>
          <w:rtl/>
        </w:rPr>
        <w:t xml:space="preserve"> </w:t>
      </w:r>
      <w:r w:rsidRPr="009214BE">
        <w:rPr>
          <w:rtl/>
        </w:rPr>
        <w:t>בדת</w:t>
      </w:r>
      <w:r w:rsidR="00515A37">
        <w:rPr>
          <w:rtl/>
        </w:rPr>
        <w:t xml:space="preserve"> </w:t>
      </w:r>
      <w:r w:rsidRPr="009214BE">
        <w:rPr>
          <w:rtl/>
        </w:rPr>
        <w:t>האסלאם ובשפה</w:t>
      </w:r>
      <w:r w:rsidR="00515A37">
        <w:rPr>
          <w:rtl/>
        </w:rPr>
        <w:t xml:space="preserve"> </w:t>
      </w:r>
      <w:r w:rsidRPr="009214BE">
        <w:rPr>
          <w:rtl/>
        </w:rPr>
        <w:t>הערבית.</w:t>
      </w:r>
      <w:r w:rsidR="00515A37">
        <w:rPr>
          <w:rtl/>
        </w:rPr>
        <w:t xml:space="preserve"> </w:t>
      </w:r>
      <w:r w:rsidRPr="009214BE">
        <w:rPr>
          <w:rtl/>
        </w:rPr>
        <w:t>המורים</w:t>
      </w:r>
      <w:r w:rsidR="00515A37">
        <w:rPr>
          <w:rtl/>
        </w:rPr>
        <w:t xml:space="preserve"> </w:t>
      </w:r>
      <w:r w:rsidRPr="009214BE">
        <w:rPr>
          <w:rtl/>
        </w:rPr>
        <w:t>במכללה הם בעלי כישורים. על כן, המכללה עונה על כל הקריטריונים</w:t>
      </w:r>
      <w:r w:rsidR="00515A37">
        <w:rPr>
          <w:rtl/>
        </w:rPr>
        <w:t xml:space="preserve"> </w:t>
      </w:r>
      <w:r w:rsidRPr="009214BE">
        <w:rPr>
          <w:rtl/>
        </w:rPr>
        <w:t>מבחינת</w:t>
      </w:r>
      <w:r w:rsidR="00515A37">
        <w:rPr>
          <w:rtl/>
        </w:rPr>
        <w:t xml:space="preserve"> </w:t>
      </w:r>
      <w:r w:rsidRPr="009214BE">
        <w:rPr>
          <w:rtl/>
        </w:rPr>
        <w:t>סגל</w:t>
      </w:r>
      <w:r w:rsidR="00515A37">
        <w:rPr>
          <w:rtl/>
        </w:rPr>
        <w:t xml:space="preserve"> </w:t>
      </w:r>
      <w:r w:rsidRPr="009214BE">
        <w:rPr>
          <w:rtl/>
        </w:rPr>
        <w:t>המורים,</w:t>
      </w:r>
      <w:r w:rsidR="00515A37">
        <w:rPr>
          <w:rtl/>
        </w:rPr>
        <w:t xml:space="preserve"> </w:t>
      </w:r>
      <w:r w:rsidRPr="009214BE">
        <w:rPr>
          <w:rtl/>
        </w:rPr>
        <w:t>המבנים,</w:t>
      </w:r>
      <w:r w:rsidR="00515A37">
        <w:rPr>
          <w:rtl/>
        </w:rPr>
        <w:t xml:space="preserve"> </w:t>
      </w:r>
      <w:r w:rsidRPr="009214BE">
        <w:rPr>
          <w:rtl/>
        </w:rPr>
        <w:t>חדרי הלימוד והאמצעים האחרים הדרושים לתפקוד יעיל</w:t>
      </w:r>
      <w:r w:rsidR="00515A37">
        <w:rPr>
          <w:rtl/>
        </w:rPr>
        <w:t xml:space="preserve"> </w:t>
      </w:r>
      <w:r w:rsidRPr="009214BE">
        <w:rPr>
          <w:rtl/>
        </w:rPr>
        <w:t>ביותר.</w:t>
      </w:r>
      <w:r w:rsidR="00515A37">
        <w:rPr>
          <w:rtl/>
        </w:rPr>
        <w:t xml:space="preserve"> </w:t>
      </w:r>
      <w:r w:rsidRPr="009214BE">
        <w:rPr>
          <w:rtl/>
        </w:rPr>
        <w:t>אולם,</w:t>
      </w:r>
      <w:r w:rsidR="00515A37">
        <w:rPr>
          <w:rtl/>
        </w:rPr>
        <w:t xml:space="preserve"> </w:t>
      </w:r>
      <w:r w:rsidRPr="009214BE">
        <w:rPr>
          <w:rtl/>
        </w:rPr>
        <w:t>עד היום לא הכיר משרד החינוך במכללה כסמינר להכשרת מורים מוסמכים</w:t>
      </w:r>
      <w:r w:rsidR="00515A37">
        <w:rPr>
          <w:rtl/>
        </w:rPr>
        <w:t xml:space="preserve"> </w:t>
      </w:r>
      <w:r w:rsidRPr="009214BE">
        <w:rPr>
          <w:rtl/>
        </w:rPr>
        <w:t>להוראת דת האסלאם והשפה הערבית.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בדק משרד החינוך את המכללה השרעית האסלאמית באום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פחם?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2. האם יכיר משרד החינוך במכללה השרעית האסלאמית הנ"ל? אם כן </w:t>
      </w:r>
      <w:r w:rsidR="00515A37">
        <w:rPr>
          <w:rtl/>
        </w:rPr>
        <w:t>–</w:t>
      </w:r>
      <w:r w:rsidRPr="009214BE">
        <w:rPr>
          <w:rtl/>
        </w:rPr>
        <w:t xml:space="preserve"> מתי?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איזה סיוע יכול משרד החינוך לתת למכללה הנ"ל?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המכללה השרעית באום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פחם לא הגישה עד כה בקשה למשרדנו להכיר בה כמכללה</w:t>
      </w:r>
      <w:r w:rsidR="00515A37">
        <w:rPr>
          <w:rtl/>
        </w:rPr>
        <w:t xml:space="preserve"> </w:t>
      </w:r>
      <w:r w:rsidRPr="009214BE">
        <w:rPr>
          <w:rtl/>
        </w:rPr>
        <w:t>להכשרת מורים, על כן לא נבדק הנושא ולא נדון.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לאחרונה הכיר המשרד במכללה השרעית בבקה</w:t>
      </w:r>
      <w:r w:rsidR="00515A37">
        <w:rPr>
          <w:rtl/>
        </w:rPr>
        <w:t>-</w:t>
      </w:r>
      <w:r w:rsidRPr="009214BE">
        <w:rPr>
          <w:rtl/>
        </w:rPr>
        <w:t>אל</w:t>
      </w:r>
      <w:r w:rsidR="00515A37">
        <w:rPr>
          <w:rtl/>
        </w:rPr>
        <w:t>-</w:t>
      </w:r>
      <w:r w:rsidRPr="009214BE">
        <w:rPr>
          <w:rtl/>
        </w:rPr>
        <w:t>ע'רבייה כמוסד להכשרת מורים.</w:t>
      </w:r>
      <w:r w:rsidR="00515A37">
        <w:rPr>
          <w:rtl/>
        </w:rPr>
        <w:t xml:space="preserve"> </w:t>
      </w:r>
      <w:r w:rsidRPr="009214BE">
        <w:rPr>
          <w:rtl/>
        </w:rPr>
        <w:t>לפני</w:t>
      </w:r>
      <w:r w:rsidR="00515A37">
        <w:rPr>
          <w:rtl/>
        </w:rPr>
        <w:t xml:space="preserve"> </w:t>
      </w:r>
      <w:r w:rsidRPr="009214BE">
        <w:rPr>
          <w:rtl/>
        </w:rPr>
        <w:t>מתן</w:t>
      </w:r>
      <w:r w:rsidR="00515A37">
        <w:rPr>
          <w:rtl/>
        </w:rPr>
        <w:t xml:space="preserve"> </w:t>
      </w:r>
      <w:r w:rsidRPr="009214BE">
        <w:rPr>
          <w:rtl/>
        </w:rPr>
        <w:t>הכרה</w:t>
      </w:r>
      <w:r w:rsidR="00515A37">
        <w:rPr>
          <w:rtl/>
        </w:rPr>
        <w:t xml:space="preserve"> </w:t>
      </w:r>
      <w:r w:rsidRPr="009214BE">
        <w:rPr>
          <w:rtl/>
        </w:rPr>
        <w:t>למוסד דומה נוסף, יש לבדוק תחילה אם יש צורך בשני מוסדות סמוכים</w:t>
      </w:r>
      <w:r w:rsidR="00515A37">
        <w:rPr>
          <w:rtl/>
        </w:rPr>
        <w:t xml:space="preserve"> </w:t>
      </w:r>
      <w:r w:rsidRPr="009214BE">
        <w:rPr>
          <w:rtl/>
        </w:rPr>
        <w:t>ודומים או עדיף מוסד גדול אחד, וכן אם יש צורך במספר גדול של מורים להוראת האסלאם</w:t>
      </w:r>
      <w:r w:rsidR="00515A37">
        <w:rPr>
          <w:rtl/>
        </w:rPr>
        <w:t xml:space="preserve"> </w:t>
      </w:r>
      <w:r w:rsidRPr="009214BE">
        <w:rPr>
          <w:rtl/>
        </w:rPr>
        <w:t>והשפה</w:t>
      </w:r>
      <w:r w:rsidR="00515A37">
        <w:rPr>
          <w:rtl/>
        </w:rPr>
        <w:t xml:space="preserve"> </w:t>
      </w:r>
      <w:r w:rsidRPr="009214BE">
        <w:rPr>
          <w:rtl/>
        </w:rPr>
        <w:t>הערבית,</w:t>
      </w:r>
      <w:r w:rsidR="00515A37">
        <w:rPr>
          <w:rtl/>
        </w:rPr>
        <w:t xml:space="preserve"> </w:t>
      </w:r>
      <w:r w:rsidRPr="009214BE">
        <w:rPr>
          <w:rtl/>
        </w:rPr>
        <w:t>נוסף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אלה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היוצאים כיום מן המוסדות הקיימים </w:t>
      </w:r>
      <w:r w:rsidR="00515A37">
        <w:rPr>
          <w:rtl/>
        </w:rPr>
        <w:t>–</w:t>
      </w:r>
      <w:r w:rsidRPr="009214BE">
        <w:rPr>
          <w:rtl/>
        </w:rPr>
        <w:t xml:space="preserve"> המכללה למורים</w:t>
      </w:r>
      <w:r w:rsidR="00515A37">
        <w:rPr>
          <w:rtl/>
        </w:rPr>
        <w:t xml:space="preserve"> </w:t>
      </w:r>
      <w:r w:rsidRPr="009214BE">
        <w:rPr>
          <w:rtl/>
        </w:rPr>
        <w:t>ערבים בחיפה והמכון למורים ערבים בבית</w:t>
      </w:r>
      <w:r w:rsidR="00515A37">
        <w:rPr>
          <w:rtl/>
        </w:rPr>
        <w:t>-</w:t>
      </w:r>
      <w:r w:rsidRPr="009214BE">
        <w:rPr>
          <w:rtl/>
        </w:rPr>
        <w:t>ברל.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תוכר</w:t>
      </w:r>
      <w:r w:rsidR="00515A37">
        <w:rPr>
          <w:rtl/>
        </w:rPr>
        <w:t xml:space="preserve"> </w:t>
      </w:r>
      <w:r w:rsidRPr="009214BE">
        <w:rPr>
          <w:rtl/>
        </w:rPr>
        <w:t>המכללה כמוסד</w:t>
      </w:r>
      <w:r w:rsidR="00515A37">
        <w:rPr>
          <w:rtl/>
        </w:rPr>
        <w:t xml:space="preserve"> </w:t>
      </w:r>
      <w:r w:rsidRPr="009214BE">
        <w:rPr>
          <w:rtl/>
        </w:rPr>
        <w:t>להכשרת</w:t>
      </w:r>
      <w:r w:rsidR="00515A37">
        <w:rPr>
          <w:rtl/>
        </w:rPr>
        <w:t xml:space="preserve"> </w:t>
      </w:r>
      <w:r w:rsidRPr="009214BE">
        <w:rPr>
          <w:rtl/>
        </w:rPr>
        <w:t>מורים</w:t>
      </w:r>
      <w:r w:rsidR="00515A37">
        <w:rPr>
          <w:rtl/>
        </w:rPr>
        <w:t xml:space="preserve"> </w:t>
      </w:r>
      <w:r w:rsidRPr="009214BE">
        <w:rPr>
          <w:rtl/>
        </w:rPr>
        <w:t>היא</w:t>
      </w:r>
      <w:r w:rsidR="00515A37">
        <w:rPr>
          <w:rtl/>
        </w:rPr>
        <w:t xml:space="preserve"> </w:t>
      </w:r>
      <w:r w:rsidRPr="009214BE">
        <w:rPr>
          <w:rtl/>
        </w:rPr>
        <w:t>תקבל את כל הסיוע, התקצוב</w:t>
      </w:r>
      <w:r w:rsidR="00515A37">
        <w:rPr>
          <w:rtl/>
        </w:rPr>
        <w:t xml:space="preserve"> </w:t>
      </w:r>
      <w:r w:rsidRPr="009214BE">
        <w:rPr>
          <w:rtl/>
        </w:rPr>
        <w:t>והשירותים שמהם נהנים המוסדות המוכרים להכשרת מורים במדינת ישראל.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6" w:name="_Toc457722015"/>
      <w:r w:rsidRPr="00515A37">
        <w:rPr>
          <w:rtl/>
        </w:rPr>
        <w:t>שבוע לימודים קצר בבתי</w:t>
      </w:r>
      <w:r>
        <w:rPr>
          <w:rtl/>
        </w:rPr>
        <w:t>-</w:t>
      </w:r>
      <w:r w:rsidRPr="00515A37">
        <w:rPr>
          <w:rtl/>
        </w:rPr>
        <w:t>ספר ערביים בנגב</w:t>
      </w:r>
      <w:bookmarkEnd w:id="46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ט' אלסאנע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הערביים</w:t>
      </w:r>
      <w:r w:rsidR="00515A37">
        <w:rPr>
          <w:rtl/>
        </w:rPr>
        <w:t xml:space="preserve"> </w:t>
      </w:r>
      <w:r w:rsidRPr="009214BE">
        <w:rPr>
          <w:rtl/>
        </w:rPr>
        <w:t>בנגב</w:t>
      </w:r>
      <w:r w:rsidR="00515A37">
        <w:rPr>
          <w:rtl/>
        </w:rPr>
        <w:t xml:space="preserve"> </w:t>
      </w:r>
      <w:r w:rsidRPr="009214BE">
        <w:rPr>
          <w:rtl/>
        </w:rPr>
        <w:t>התלמידים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לומדים חמישה ימים בשבוע </w:t>
      </w:r>
      <w:r w:rsidR="00515A37">
        <w:rPr>
          <w:rtl/>
        </w:rPr>
        <w:t>–</w:t>
      </w:r>
      <w:r w:rsidRPr="009214BE">
        <w:rPr>
          <w:rtl/>
        </w:rPr>
        <w:t xml:space="preserve"> יום לימודים</w:t>
      </w:r>
      <w:r w:rsidR="00515A37">
        <w:rPr>
          <w:rtl/>
        </w:rPr>
        <w:t xml:space="preserve"> </w:t>
      </w:r>
      <w:r w:rsidRPr="009214BE">
        <w:rPr>
          <w:rtl/>
        </w:rPr>
        <w:t>רגיל, לא יום לימודים ארוך.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מדוע</w:t>
      </w:r>
      <w:r w:rsidR="00515A37">
        <w:rPr>
          <w:rtl/>
        </w:rPr>
        <w:t xml:space="preserve"> </w:t>
      </w:r>
      <w:r w:rsidRPr="009214BE">
        <w:rPr>
          <w:rtl/>
        </w:rPr>
        <w:t>לומדים</w:t>
      </w:r>
      <w:r w:rsidR="00515A37">
        <w:rPr>
          <w:rtl/>
        </w:rPr>
        <w:t xml:space="preserve"> </w:t>
      </w:r>
      <w:r w:rsidRPr="009214BE">
        <w:rPr>
          <w:rtl/>
        </w:rPr>
        <w:t>התלמידים</w:t>
      </w:r>
      <w:r w:rsidR="00515A37">
        <w:rPr>
          <w:rtl/>
        </w:rPr>
        <w:t xml:space="preserve"> </w:t>
      </w:r>
      <w:r w:rsidRPr="009214BE">
        <w:rPr>
          <w:rtl/>
        </w:rPr>
        <w:t>בבתי</w:t>
      </w:r>
      <w:r w:rsidR="00515A37">
        <w:rPr>
          <w:rtl/>
        </w:rPr>
        <w:t>-</w:t>
      </w:r>
      <w:r w:rsidRPr="009214BE">
        <w:rPr>
          <w:rtl/>
        </w:rPr>
        <w:t>הספר הערביים בנגב שבוע לימודים קצר</w:t>
      </w:r>
      <w:r w:rsidR="00515A37">
        <w:rPr>
          <w:rtl/>
        </w:rPr>
        <w:t xml:space="preserve"> </w:t>
      </w:r>
      <w:r w:rsidRPr="009214BE">
        <w:rPr>
          <w:rtl/>
        </w:rPr>
        <w:t>ויום</w:t>
      </w:r>
      <w:r w:rsidR="00515A37">
        <w:rPr>
          <w:rtl/>
        </w:rPr>
        <w:t xml:space="preserve"> </w:t>
      </w:r>
      <w:r w:rsidRPr="009214BE">
        <w:rPr>
          <w:rtl/>
        </w:rPr>
        <w:t>לימודים רגיל?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ההחלטה</w:t>
      </w:r>
      <w:r w:rsidR="00515A37">
        <w:rPr>
          <w:rtl/>
        </w:rPr>
        <w:t xml:space="preserve"> </w:t>
      </w:r>
      <w:r w:rsidRPr="009214BE">
        <w:rPr>
          <w:rtl/>
        </w:rPr>
        <w:t>שבבתי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הערביים</w:t>
      </w:r>
      <w:r w:rsidR="00515A37">
        <w:rPr>
          <w:rtl/>
        </w:rPr>
        <w:t xml:space="preserve"> </w:t>
      </w:r>
      <w:r w:rsidRPr="009214BE">
        <w:rPr>
          <w:rtl/>
        </w:rPr>
        <w:t>בנגב ילמדו התלמידים במשך חמישה ימים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בשבוע היא חוקית, ואם כן </w:t>
      </w:r>
      <w:r w:rsidR="00515A37">
        <w:rPr>
          <w:rtl/>
        </w:rPr>
        <w:t>–</w:t>
      </w:r>
      <w:r w:rsidRPr="009214BE">
        <w:rPr>
          <w:rtl/>
        </w:rPr>
        <w:t xml:space="preserve"> מה הוא הבסיס להחלטה זו?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מדוע לא מקצים בבתי</w:t>
      </w:r>
      <w:r w:rsidR="00515A37">
        <w:rPr>
          <w:rtl/>
        </w:rPr>
        <w:t>-</w:t>
      </w:r>
      <w:r w:rsidRPr="009214BE">
        <w:rPr>
          <w:rtl/>
        </w:rPr>
        <w:t>הספר הנ"ל שבוע לימודים מסל הטיפוח?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בחלק</w:t>
      </w:r>
      <w:r w:rsidR="00515A37">
        <w:rPr>
          <w:rtl/>
        </w:rPr>
        <w:t xml:space="preserve"> </w:t>
      </w:r>
      <w:r w:rsidRPr="009214BE">
        <w:rPr>
          <w:rtl/>
        </w:rPr>
        <w:t>מבתי</w:t>
      </w:r>
      <w:r w:rsidR="00515A37">
        <w:rPr>
          <w:rtl/>
        </w:rPr>
        <w:t>-</w:t>
      </w:r>
      <w:r w:rsidRPr="009214BE">
        <w:rPr>
          <w:rtl/>
        </w:rPr>
        <w:t>הספר</w:t>
      </w:r>
      <w:r w:rsidR="00515A37">
        <w:rPr>
          <w:rtl/>
        </w:rPr>
        <w:t xml:space="preserve"> </w:t>
      </w:r>
      <w:r w:rsidRPr="009214BE">
        <w:rPr>
          <w:rtl/>
        </w:rPr>
        <w:t>הבדואיים</w:t>
      </w:r>
      <w:r w:rsidR="00515A37">
        <w:rPr>
          <w:rtl/>
        </w:rPr>
        <w:t xml:space="preserve"> </w:t>
      </w:r>
      <w:r w:rsidRPr="009214BE">
        <w:rPr>
          <w:rtl/>
        </w:rPr>
        <w:t>לומדים חמישה ימים בשבוע ובחלקם לומדים שישה</w:t>
      </w:r>
      <w:r w:rsidR="00515A37">
        <w:rPr>
          <w:rtl/>
        </w:rPr>
        <w:t xml:space="preserve"> </w:t>
      </w:r>
      <w:r w:rsidRPr="009214BE">
        <w:rPr>
          <w:rtl/>
        </w:rPr>
        <w:t>ימים</w:t>
      </w:r>
      <w:r w:rsidR="00515A37">
        <w:rPr>
          <w:rtl/>
        </w:rPr>
        <w:t xml:space="preserve"> </w:t>
      </w:r>
      <w:r w:rsidRPr="009214BE">
        <w:rPr>
          <w:rtl/>
        </w:rPr>
        <w:t>בשבוע.</w:t>
      </w:r>
      <w:r w:rsidR="00515A37">
        <w:rPr>
          <w:rtl/>
        </w:rPr>
        <w:t xml:space="preserve"> </w:t>
      </w:r>
      <w:r w:rsidRPr="009214BE">
        <w:rPr>
          <w:rtl/>
        </w:rPr>
        <w:t>מספר שעות ההוראה המוקצבות לבתי</w:t>
      </w:r>
      <w:r w:rsidR="00515A37">
        <w:rPr>
          <w:rtl/>
        </w:rPr>
        <w:t>-</w:t>
      </w:r>
      <w:r w:rsidRPr="009214BE">
        <w:rPr>
          <w:rtl/>
        </w:rPr>
        <w:t>הספר שבהם לומדים חמישה ימים בשבוע</w:t>
      </w:r>
      <w:r w:rsidR="00515A37">
        <w:rPr>
          <w:rtl/>
        </w:rPr>
        <w:t xml:space="preserve"> </w:t>
      </w:r>
      <w:r w:rsidRPr="009214BE">
        <w:rPr>
          <w:rtl/>
        </w:rPr>
        <w:t>זהה למספר שעות ההוראה המוקצבות לבתי</w:t>
      </w:r>
      <w:r w:rsidR="00515A37">
        <w:rPr>
          <w:rtl/>
        </w:rPr>
        <w:t>-</w:t>
      </w:r>
      <w:r w:rsidRPr="009214BE">
        <w:rPr>
          <w:rtl/>
        </w:rPr>
        <w:t>הספר שבהם לומדים שישה ימים בשבוע.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ההחלטה</w:t>
      </w:r>
      <w:r w:rsidR="00515A37">
        <w:rPr>
          <w:rtl/>
        </w:rPr>
        <w:t xml:space="preserve"> </w:t>
      </w:r>
      <w:r w:rsidRPr="009214BE">
        <w:rPr>
          <w:rtl/>
        </w:rPr>
        <w:t>ללמוד</w:t>
      </w:r>
      <w:r w:rsidR="00515A37">
        <w:rPr>
          <w:rtl/>
        </w:rPr>
        <w:t xml:space="preserve"> </w:t>
      </w:r>
      <w:r w:rsidRPr="009214BE">
        <w:rPr>
          <w:rtl/>
        </w:rPr>
        <w:t>חמישה</w:t>
      </w:r>
      <w:r w:rsidR="00515A37">
        <w:rPr>
          <w:rtl/>
        </w:rPr>
        <w:t xml:space="preserve"> </w:t>
      </w:r>
      <w:r w:rsidRPr="009214BE">
        <w:rPr>
          <w:rtl/>
        </w:rPr>
        <w:t>ימים</w:t>
      </w:r>
      <w:r w:rsidR="00515A37">
        <w:rPr>
          <w:rtl/>
        </w:rPr>
        <w:t xml:space="preserve"> </w:t>
      </w:r>
      <w:r w:rsidRPr="009214BE">
        <w:rPr>
          <w:rtl/>
        </w:rPr>
        <w:t>בשבוע</w:t>
      </w:r>
      <w:r w:rsidR="00515A37">
        <w:rPr>
          <w:rtl/>
        </w:rPr>
        <w:t xml:space="preserve"> </w:t>
      </w:r>
      <w:r w:rsidRPr="009214BE">
        <w:rPr>
          <w:rtl/>
        </w:rPr>
        <w:t>היא עתיקת יומין, וזאת בהתאם להחלטת</w:t>
      </w:r>
      <w:r w:rsidR="00515A37">
        <w:rPr>
          <w:rtl/>
        </w:rPr>
        <w:t xml:space="preserve"> </w:t>
      </w:r>
      <w:r w:rsidRPr="009214BE">
        <w:rPr>
          <w:rtl/>
        </w:rPr>
        <w:t>הבדואים עצמם.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בתי</w:t>
      </w:r>
      <w:r w:rsidR="00515A37">
        <w:rPr>
          <w:rtl/>
        </w:rPr>
        <w:t>-</w:t>
      </w:r>
      <w:r w:rsidRPr="009214BE">
        <w:rPr>
          <w:rtl/>
        </w:rPr>
        <w:t>הספר הבדואיים אינם נכללים בנושא סל הטיפוח.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7" w:name="_Toc457722016"/>
      <w:r w:rsidRPr="00515A37">
        <w:rPr>
          <w:rtl/>
        </w:rPr>
        <w:t>"כת השטן" בבית</w:t>
      </w:r>
      <w:r>
        <w:rPr>
          <w:rtl/>
        </w:rPr>
        <w:t>-</w:t>
      </w:r>
      <w:r w:rsidRPr="00515A37">
        <w:rPr>
          <w:rtl/>
        </w:rPr>
        <w:t>שאן</w:t>
      </w:r>
      <w:bookmarkEnd w:id="47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ע' עלי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בעיתונות נמסר על פעילות של בני "כת השטן" בבית</w:t>
      </w:r>
      <w:r w:rsidR="00515A37">
        <w:rPr>
          <w:rtl/>
        </w:rPr>
        <w:t>-</w:t>
      </w:r>
      <w:r w:rsidRPr="009214BE">
        <w:rPr>
          <w:rtl/>
        </w:rPr>
        <w:t>שאן.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אכן קיימת פעילות של "כת השטן" בבית</w:t>
      </w:r>
      <w:r w:rsidR="00515A37">
        <w:rPr>
          <w:rtl/>
        </w:rPr>
        <w:t>-</w:t>
      </w:r>
      <w:r w:rsidRPr="009214BE">
        <w:rPr>
          <w:rtl/>
        </w:rPr>
        <w:t>שאן?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מה הוא היקף פעילותה ומאפייניה?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מה הן הפעולות הננקטות לשירוש הרע הזה מן העיר?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זנדברג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ביום</w:t>
      </w:r>
      <w:r w:rsidR="00515A37">
        <w:rPr>
          <w:rtl/>
        </w:rPr>
        <w:t xml:space="preserve"> </w:t>
      </w:r>
      <w:r w:rsidRPr="009214BE">
        <w:rPr>
          <w:rtl/>
        </w:rPr>
        <w:t>ראשון,</w:t>
      </w:r>
      <w:r w:rsidR="00515A37">
        <w:rPr>
          <w:rtl/>
        </w:rPr>
        <w:t xml:space="preserve"> </w:t>
      </w:r>
      <w:r w:rsidRPr="009214BE">
        <w:rPr>
          <w:rtl/>
        </w:rPr>
        <w:t>4</w:t>
      </w:r>
      <w:r w:rsidR="00515A37">
        <w:rPr>
          <w:rtl/>
        </w:rPr>
        <w:t xml:space="preserve"> </w:t>
      </w:r>
      <w:r w:rsidRPr="009214BE">
        <w:rPr>
          <w:rtl/>
        </w:rPr>
        <w:t>ביולי</w:t>
      </w:r>
      <w:r w:rsidR="00515A37">
        <w:rPr>
          <w:rtl/>
        </w:rPr>
        <w:t xml:space="preserve"> </w:t>
      </w:r>
      <w:r w:rsidRPr="009214BE">
        <w:rPr>
          <w:rtl/>
        </w:rPr>
        <w:t>1993, פורסמה בעיתון "ידיעות אחרונות" הכתבה שהעתקה</w:t>
      </w:r>
      <w:r w:rsidR="00515A37">
        <w:rPr>
          <w:rtl/>
        </w:rPr>
        <w:t xml:space="preserve"> </w:t>
      </w:r>
      <w:r w:rsidRPr="009214BE">
        <w:rPr>
          <w:rtl/>
        </w:rPr>
        <w:t>מצ"ב. מן הכתבה עולה, כי זה שנים מספר צעירים בבית</w:t>
      </w:r>
      <w:r w:rsidR="00515A37">
        <w:rPr>
          <w:rtl/>
        </w:rPr>
        <w:t>-</w:t>
      </w:r>
      <w:r w:rsidRPr="009214BE">
        <w:rPr>
          <w:rtl/>
        </w:rPr>
        <w:t>שאן עובדים את השטן.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בין היתר כולל הפולחן גם רצח בעלי</w:t>
      </w:r>
      <w:r w:rsidR="00515A37">
        <w:rPr>
          <w:rtl/>
        </w:rPr>
        <w:t>-</w:t>
      </w:r>
      <w:r w:rsidRPr="009214BE">
        <w:rPr>
          <w:rtl/>
        </w:rPr>
        <w:t>חיים, שתיית דמם, אכילת בשרם ושרפתם חיים.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ידוע למשרד החינוך והתרבות על "עבודת השטן" שתוארה בכתבה?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ידוע</w:t>
      </w:r>
      <w:r w:rsidR="00515A37">
        <w:rPr>
          <w:rtl/>
        </w:rPr>
        <w:t xml:space="preserve"> </w:t>
      </w:r>
      <w:r w:rsidRPr="009214BE">
        <w:rPr>
          <w:rtl/>
        </w:rPr>
        <w:t>למשרדך על "עבודת השטן" על</w:t>
      </w:r>
      <w:r w:rsidR="00515A37">
        <w:rPr>
          <w:rtl/>
        </w:rPr>
        <w:t>-</w:t>
      </w:r>
      <w:r w:rsidRPr="009214BE">
        <w:rPr>
          <w:rtl/>
        </w:rPr>
        <w:t>ידי בני נוער במקומות אחרים בארץ?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אם כן </w:t>
      </w:r>
      <w:r w:rsidR="00515A37">
        <w:rPr>
          <w:rtl/>
        </w:rPr>
        <w:t>–</w:t>
      </w:r>
      <w:r w:rsidRPr="009214BE">
        <w:rPr>
          <w:rtl/>
        </w:rPr>
        <w:t xml:space="preserve"> באילו מקומות, ובכמה בני נוער מדובר?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כיצד</w:t>
      </w:r>
      <w:r w:rsidR="00515A37">
        <w:rPr>
          <w:rtl/>
        </w:rPr>
        <w:t xml:space="preserve"> </w:t>
      </w:r>
      <w:r w:rsidRPr="009214BE">
        <w:rPr>
          <w:rtl/>
        </w:rPr>
        <w:t>מתמודד</w:t>
      </w:r>
      <w:r w:rsidR="00515A37">
        <w:rPr>
          <w:rtl/>
        </w:rPr>
        <w:t xml:space="preserve"> </w:t>
      </w:r>
      <w:r w:rsidRPr="009214BE">
        <w:rPr>
          <w:rtl/>
        </w:rPr>
        <w:t>משרד החינוך עם תופעת "עבודת השטן"? האם נשאה התמודדות זו</w:t>
      </w:r>
      <w:r w:rsidR="00515A37">
        <w:rPr>
          <w:rtl/>
        </w:rPr>
        <w:t xml:space="preserve"> </w:t>
      </w:r>
      <w:r w:rsidRPr="009214BE">
        <w:rPr>
          <w:rtl/>
        </w:rPr>
        <w:t>פרי?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מבירור</w:t>
      </w:r>
      <w:r w:rsidR="00515A37">
        <w:rPr>
          <w:rtl/>
        </w:rPr>
        <w:t xml:space="preserve"> </w:t>
      </w:r>
      <w:r w:rsidRPr="009214BE">
        <w:rPr>
          <w:rtl/>
        </w:rPr>
        <w:t>שערכנו</w:t>
      </w:r>
      <w:r w:rsidR="00515A37">
        <w:rPr>
          <w:rtl/>
        </w:rPr>
        <w:t xml:space="preserve"> </w:t>
      </w:r>
      <w:r w:rsidRPr="009214BE">
        <w:rPr>
          <w:rtl/>
        </w:rPr>
        <w:t>עם מנהל השירות הפסיכולוגי</w:t>
      </w:r>
      <w:r w:rsidR="00515A37">
        <w:rPr>
          <w:rtl/>
        </w:rPr>
        <w:t>-</w:t>
      </w:r>
      <w:r w:rsidRPr="009214BE">
        <w:rPr>
          <w:rtl/>
        </w:rPr>
        <w:t>חינוכי, עם מנהל לשכת הרווחה ועם</w:t>
      </w:r>
      <w:r w:rsidR="00515A37">
        <w:rPr>
          <w:rtl/>
        </w:rPr>
        <w:t xml:space="preserve"> </w:t>
      </w:r>
      <w:r w:rsidRPr="009214BE">
        <w:rPr>
          <w:rtl/>
        </w:rPr>
        <w:t>מפקד תחנת המשטרה בבית</w:t>
      </w:r>
      <w:r w:rsidR="00515A37">
        <w:rPr>
          <w:rtl/>
        </w:rPr>
        <w:t>-</w:t>
      </w:r>
      <w:r w:rsidRPr="009214BE">
        <w:rPr>
          <w:rtl/>
        </w:rPr>
        <w:t>שאן מסתבר, כי מדובר באדם אחד בן 19, מוכשר מאוד באמנויות,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בעיות רגשיות, המוכר הרבה שנים לשירות הפסיכולוגי</w:t>
      </w:r>
      <w:r w:rsidR="00515A37">
        <w:rPr>
          <w:rtl/>
        </w:rPr>
        <w:t>-</w:t>
      </w:r>
      <w:r w:rsidRPr="009214BE">
        <w:rPr>
          <w:rtl/>
        </w:rPr>
        <w:t>חינוכי בבית</w:t>
      </w:r>
      <w:r w:rsidR="00515A37">
        <w:rPr>
          <w:rtl/>
        </w:rPr>
        <w:t>-</w:t>
      </w:r>
      <w:r w:rsidRPr="009214BE">
        <w:rPr>
          <w:rtl/>
        </w:rPr>
        <w:t>שאן, שדיווח על</w:t>
      </w:r>
      <w:r w:rsidR="00515A37">
        <w:rPr>
          <w:rtl/>
        </w:rPr>
        <w:t xml:space="preserve"> </w:t>
      </w:r>
      <w:r w:rsidRPr="009214BE">
        <w:rPr>
          <w:rtl/>
        </w:rPr>
        <w:t>מעשים מסוימים לעיתונות.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המשטרה</w:t>
      </w:r>
      <w:r w:rsidR="00515A37">
        <w:rPr>
          <w:rtl/>
        </w:rPr>
        <w:t xml:space="preserve"> </w:t>
      </w:r>
      <w:r w:rsidRPr="009214BE">
        <w:rPr>
          <w:rtl/>
        </w:rPr>
        <w:t>עצרה</w:t>
      </w:r>
      <w:r w:rsidR="00515A37">
        <w:rPr>
          <w:rtl/>
        </w:rPr>
        <w:t xml:space="preserve"> </w:t>
      </w:r>
      <w:r w:rsidRPr="009214BE">
        <w:rPr>
          <w:rtl/>
        </w:rPr>
        <w:t>אותו לאחר הפרסום; הוא ומשפחתו הועברו לטיפול של סוכני בריאות</w:t>
      </w:r>
      <w:r w:rsidR="00515A37">
        <w:rPr>
          <w:rtl/>
        </w:rPr>
        <w:t xml:space="preserve"> </w:t>
      </w:r>
      <w:r w:rsidRPr="009214BE">
        <w:rPr>
          <w:rtl/>
        </w:rPr>
        <w:t>הנפש.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עד</w:t>
      </w:r>
      <w:r w:rsidR="00515A37">
        <w:rPr>
          <w:rtl/>
        </w:rPr>
        <w:t xml:space="preserve"> </w:t>
      </w:r>
      <w:r w:rsidRPr="009214BE">
        <w:rPr>
          <w:rtl/>
        </w:rPr>
        <w:t>היום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ידוע על מעורבים נוספים בעניין, אבל המשטרה עדיין חוקרת. מכאן</w:t>
      </w:r>
      <w:r w:rsidR="00515A37">
        <w:rPr>
          <w:rtl/>
        </w:rPr>
        <w:t xml:space="preserve"> </w:t>
      </w:r>
      <w:r w:rsidRPr="009214BE">
        <w:rPr>
          <w:rtl/>
        </w:rPr>
        <w:t>שאין כת, ואין קשר רצוף עם ילדים, לפי המידע כיום.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שמענו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מקרה</w:t>
      </w:r>
      <w:r w:rsidR="00515A37">
        <w:rPr>
          <w:rtl/>
        </w:rPr>
        <w:t xml:space="preserve"> </w:t>
      </w:r>
      <w:r w:rsidRPr="009214BE">
        <w:rPr>
          <w:rtl/>
        </w:rPr>
        <w:t>בשפלה,</w:t>
      </w:r>
      <w:r w:rsidR="00515A37">
        <w:rPr>
          <w:rtl/>
        </w:rPr>
        <w:t xml:space="preserve"> </w:t>
      </w:r>
      <w:r w:rsidRPr="009214BE">
        <w:rPr>
          <w:rtl/>
        </w:rPr>
        <w:t>והנערה</w:t>
      </w:r>
      <w:r w:rsidR="00515A37">
        <w:rPr>
          <w:rtl/>
        </w:rPr>
        <w:t xml:space="preserve"> </w:t>
      </w:r>
      <w:r w:rsidRPr="009214BE">
        <w:rPr>
          <w:rtl/>
        </w:rPr>
        <w:t>שהיתה</w:t>
      </w:r>
      <w:r w:rsidR="00515A37">
        <w:rPr>
          <w:rtl/>
        </w:rPr>
        <w:t xml:space="preserve"> </w:t>
      </w:r>
      <w:r w:rsidRPr="009214BE">
        <w:rPr>
          <w:rtl/>
        </w:rPr>
        <w:t>מעורבת</w:t>
      </w:r>
      <w:r w:rsidR="00515A37">
        <w:rPr>
          <w:rtl/>
        </w:rPr>
        <w:t xml:space="preserve"> </w:t>
      </w:r>
      <w:r w:rsidRPr="009214BE">
        <w:rPr>
          <w:rtl/>
        </w:rPr>
        <w:t>נמצאת</w:t>
      </w:r>
      <w:r w:rsidR="00515A37">
        <w:rPr>
          <w:rtl/>
        </w:rPr>
        <w:t xml:space="preserve"> </w:t>
      </w:r>
      <w:r w:rsidRPr="009214BE">
        <w:rPr>
          <w:rtl/>
        </w:rPr>
        <w:t>בטיפול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השירות</w:t>
      </w:r>
      <w:r w:rsidR="00515A37">
        <w:rPr>
          <w:rtl/>
        </w:rPr>
        <w:t xml:space="preserve"> </w:t>
      </w:r>
      <w:r w:rsidRPr="009214BE">
        <w:rPr>
          <w:rtl/>
        </w:rPr>
        <w:t>הפסיכולוגי</w:t>
      </w:r>
      <w:r w:rsidR="00515A37">
        <w:rPr>
          <w:rtl/>
        </w:rPr>
        <w:t>-</w:t>
      </w:r>
      <w:r w:rsidRPr="009214BE">
        <w:rPr>
          <w:rtl/>
        </w:rPr>
        <w:t>חינוכי.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נראה</w:t>
      </w:r>
      <w:r w:rsidR="00515A37">
        <w:rPr>
          <w:rtl/>
        </w:rPr>
        <w:t xml:space="preserve"> </w:t>
      </w:r>
      <w:r w:rsidRPr="009214BE">
        <w:rPr>
          <w:rtl/>
        </w:rPr>
        <w:t>לנו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הצדקה</w:t>
      </w:r>
      <w:r w:rsidR="00515A37">
        <w:rPr>
          <w:rtl/>
        </w:rPr>
        <w:t xml:space="preserve"> </w:t>
      </w:r>
      <w:r w:rsidRPr="009214BE">
        <w:rPr>
          <w:rtl/>
        </w:rPr>
        <w:t>לפעולות</w:t>
      </w:r>
      <w:r w:rsidR="00515A37">
        <w:rPr>
          <w:rtl/>
        </w:rPr>
        <w:t xml:space="preserve"> </w:t>
      </w:r>
      <w:r w:rsidRPr="009214BE">
        <w:rPr>
          <w:rtl/>
        </w:rPr>
        <w:t>מערכתיות בעניין "כת השטן", בגלל המספר</w:t>
      </w:r>
      <w:r w:rsidR="00515A37">
        <w:rPr>
          <w:rtl/>
        </w:rPr>
        <w:t xml:space="preserve"> </w:t>
      </w:r>
      <w:r w:rsidRPr="009214BE">
        <w:rPr>
          <w:rtl/>
        </w:rPr>
        <w:t>המצומצם והנקודתי של המקרים המדווחים.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לסגן השר.</w:t>
      </w:r>
      <w:r w:rsidR="00515A37">
        <w:rPr>
          <w:rtl/>
        </w:rPr>
        <w:t xml:space="preserve"> </w:t>
      </w:r>
      <w:r w:rsidRPr="009214BE">
        <w:rPr>
          <w:rtl/>
        </w:rPr>
        <w:t>שאלה נוספת לחבר הכנסת זנדברג,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אליעזר זנדברג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סגן השר, בשנה שעברה פורסמו בעיתונות מקרים מספר, חלקם באזור תל</w:t>
      </w:r>
      <w:r w:rsidR="00515A37">
        <w:rPr>
          <w:rtl/>
        </w:rPr>
        <w:t>-</w:t>
      </w:r>
      <w:r w:rsidRPr="009214BE">
        <w:rPr>
          <w:rtl/>
        </w:rPr>
        <w:t>אביב,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בני</w:t>
      </w:r>
      <w:r w:rsidR="00515A37">
        <w:rPr>
          <w:rtl/>
        </w:rPr>
        <w:t xml:space="preserve"> </w:t>
      </w:r>
      <w:r w:rsidRPr="009214BE">
        <w:rPr>
          <w:rtl/>
        </w:rPr>
        <w:t>נוער</w:t>
      </w:r>
      <w:r w:rsidR="00515A37">
        <w:rPr>
          <w:rtl/>
        </w:rPr>
        <w:t xml:space="preserve"> </w:t>
      </w:r>
      <w:r w:rsidRPr="009214BE">
        <w:rPr>
          <w:rtl/>
        </w:rPr>
        <w:t>שלא ביצעו פולחני שטן כדוגמת זה שנעשה בבית</w:t>
      </w:r>
      <w:r w:rsidR="00515A37">
        <w:rPr>
          <w:rtl/>
        </w:rPr>
        <w:t>-</w:t>
      </w:r>
      <w:r w:rsidRPr="009214BE">
        <w:rPr>
          <w:rtl/>
        </w:rPr>
        <w:t>שאן אבל דיברו על קרבה</w:t>
      </w:r>
      <w:r w:rsidR="00515A37">
        <w:rPr>
          <w:rtl/>
        </w:rPr>
        <w:t xml:space="preserve"> </w:t>
      </w:r>
      <w:r w:rsidRPr="009214BE">
        <w:rPr>
          <w:rtl/>
        </w:rPr>
        <w:t>לכת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השטן,</w:t>
      </w:r>
      <w:r w:rsidR="00515A37">
        <w:rPr>
          <w:rtl/>
        </w:rPr>
        <w:t xml:space="preserve"> </w:t>
      </w:r>
      <w:r w:rsidRPr="009214BE">
        <w:rPr>
          <w:rtl/>
        </w:rPr>
        <w:t>הערצת השטן, מוסיקה שקשורה בפולחן השטן. הדברים האלה לא באו לידי</w:t>
      </w:r>
      <w:r w:rsidR="00515A37">
        <w:rPr>
          <w:rtl/>
        </w:rPr>
        <w:t xml:space="preserve"> </w:t>
      </w:r>
      <w:r w:rsidRPr="009214BE">
        <w:rPr>
          <w:rtl/>
        </w:rPr>
        <w:t>ביטוי בתשובתך. האם משרדך מטפל בעניין הזה, עוקב אחרי הדברים האלה?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שמעתי, רשמתי לפני. אני פשוט לא רוצה להוסיף דברים.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מבין שזאת תשובת סגן השר. הוא שמע, רשם לפניו.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8" w:name="_Toc457722017"/>
      <w:r w:rsidRPr="00515A37">
        <w:rPr>
          <w:rtl/>
        </w:rPr>
        <w:t>חילול מערות קבורה בנגב</w:t>
      </w:r>
      <w:bookmarkEnd w:id="48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י' עזרן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העיתון</w:t>
      </w:r>
      <w:r w:rsidR="00515A37">
        <w:rPr>
          <w:rtl/>
        </w:rPr>
        <w:t xml:space="preserve"> </w:t>
      </w:r>
      <w:r w:rsidRPr="009214BE">
        <w:rPr>
          <w:rtl/>
        </w:rPr>
        <w:t>"יתד</w:t>
      </w:r>
      <w:r w:rsidR="00515A37">
        <w:rPr>
          <w:rtl/>
        </w:rPr>
        <w:t xml:space="preserve"> </w:t>
      </w:r>
      <w:r w:rsidRPr="009214BE">
        <w:rPr>
          <w:rtl/>
        </w:rPr>
        <w:t>נאמן",</w:t>
      </w:r>
      <w:r w:rsidR="00515A37">
        <w:rPr>
          <w:rtl/>
        </w:rPr>
        <w:t xml:space="preserve"> </w:t>
      </w:r>
      <w:r w:rsidRPr="009214BE">
        <w:rPr>
          <w:rtl/>
        </w:rPr>
        <w:t>מיום</w:t>
      </w:r>
      <w:r w:rsidR="00515A37">
        <w:rPr>
          <w:rtl/>
        </w:rPr>
        <w:t xml:space="preserve"> </w:t>
      </w:r>
      <w:r w:rsidRPr="009214BE">
        <w:rPr>
          <w:rtl/>
        </w:rPr>
        <w:t>ט"ו</w:t>
      </w:r>
      <w:r w:rsidR="00515A37">
        <w:rPr>
          <w:rtl/>
        </w:rPr>
        <w:t xml:space="preserve"> </w:t>
      </w:r>
      <w:r w:rsidRPr="009214BE">
        <w:rPr>
          <w:rtl/>
        </w:rPr>
        <w:t>בתמוז</w:t>
      </w:r>
      <w:r w:rsidR="00515A37">
        <w:rPr>
          <w:rtl/>
        </w:rPr>
        <w:t xml:space="preserve"> </w:t>
      </w:r>
      <w:r w:rsidRPr="009214BE">
        <w:rPr>
          <w:rtl/>
        </w:rPr>
        <w:t>התשנ"ג,</w:t>
      </w:r>
      <w:r w:rsidR="00515A37">
        <w:rPr>
          <w:rtl/>
        </w:rPr>
        <w:t xml:space="preserve"> </w:t>
      </w:r>
      <w:r w:rsidRPr="009214BE">
        <w:rPr>
          <w:rtl/>
        </w:rPr>
        <w:t>4 ביולי 1993 (רצ"ב צילום</w:t>
      </w:r>
      <w:r w:rsidR="00515A37">
        <w:rPr>
          <w:rtl/>
        </w:rPr>
        <w:t xml:space="preserve"> </w:t>
      </w:r>
      <w:r w:rsidRPr="009214BE">
        <w:rPr>
          <w:rtl/>
        </w:rPr>
        <w:t>הידיעה)</w:t>
      </w:r>
      <w:r w:rsidR="00515A37">
        <w:rPr>
          <w:rtl/>
        </w:rPr>
        <w:t xml:space="preserve"> </w:t>
      </w:r>
      <w:r w:rsidRPr="009214BE">
        <w:rPr>
          <w:rtl/>
        </w:rPr>
        <w:t>מדווח,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בניגוד לסיכום עם מע"צ בדרום חיללו ארכיאולוגים מערות קבורה</w:t>
      </w:r>
      <w:r w:rsidR="00515A37">
        <w:rPr>
          <w:rtl/>
        </w:rPr>
        <w:t xml:space="preserve"> </w:t>
      </w:r>
      <w:r w:rsidRPr="009214BE">
        <w:rPr>
          <w:rtl/>
        </w:rPr>
        <w:t>וקברי קדמונים שנתגלו בצומת שדה</w:t>
      </w:r>
      <w:r w:rsidR="00515A37">
        <w:rPr>
          <w:rtl/>
        </w:rPr>
        <w:t>-</w:t>
      </w:r>
      <w:r w:rsidRPr="009214BE">
        <w:rPr>
          <w:rtl/>
        </w:rPr>
        <w:t>תימן בנגב, זאת במסגרת פעולת רשות העתיקות.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הפרטים בידיעה הנ"ל נכונים?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נתגלו קברי יהודים באזור?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3. האם רשות העתיקות נטלה חפצים מהאתר? אם כן </w:t>
      </w:r>
      <w:r w:rsidR="00515A37">
        <w:rPr>
          <w:rtl/>
        </w:rPr>
        <w:t>–</w:t>
      </w:r>
      <w:r w:rsidRPr="009214BE">
        <w:rPr>
          <w:rtl/>
        </w:rPr>
        <w:t xml:space="preserve"> מה הם, ומה נעשה עם זה?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 האם אכן נעשו דברים בניגוד לסיכום מוקדם?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5. אם כן </w:t>
      </w:r>
      <w:r w:rsidR="00515A37">
        <w:rPr>
          <w:rtl/>
        </w:rPr>
        <w:t>–</w:t>
      </w:r>
      <w:r w:rsidRPr="009214BE">
        <w:rPr>
          <w:rtl/>
        </w:rPr>
        <w:t xml:space="preserve"> האם יובאו הפריטים לקבר ישראל?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6. האם תפעל רשות העתיקות בעצה אחת עם אתרא קדישא?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באתר</w:t>
      </w:r>
      <w:r w:rsidR="00515A37">
        <w:rPr>
          <w:rtl/>
        </w:rPr>
        <w:t xml:space="preserve"> </w:t>
      </w:r>
      <w:r w:rsidRPr="009214BE">
        <w:rPr>
          <w:rtl/>
        </w:rPr>
        <w:t>העתיקות</w:t>
      </w:r>
      <w:r w:rsidR="00515A37">
        <w:rPr>
          <w:rtl/>
        </w:rPr>
        <w:t xml:space="preserve"> </w:t>
      </w:r>
      <w:r w:rsidRPr="009214BE">
        <w:rPr>
          <w:rtl/>
        </w:rPr>
        <w:t>הסמוך</w:t>
      </w:r>
      <w:r w:rsidR="00515A37">
        <w:rPr>
          <w:rtl/>
        </w:rPr>
        <w:t xml:space="preserve"> </w:t>
      </w:r>
      <w:r w:rsidRPr="009214BE">
        <w:rPr>
          <w:rtl/>
        </w:rPr>
        <w:t>לשדה</w:t>
      </w:r>
      <w:r w:rsidR="00515A37">
        <w:rPr>
          <w:rtl/>
        </w:rPr>
        <w:t>-</w:t>
      </w:r>
      <w:r w:rsidRPr="009214BE">
        <w:rPr>
          <w:rtl/>
        </w:rPr>
        <w:t>תימן שבנגב נערכו בשנת 1992, ונערכות בשנת 1993,</w:t>
      </w:r>
      <w:r w:rsidR="00515A37">
        <w:rPr>
          <w:rtl/>
        </w:rPr>
        <w:t xml:space="preserve"> </w:t>
      </w:r>
      <w:r w:rsidRPr="009214BE">
        <w:rPr>
          <w:rtl/>
        </w:rPr>
        <w:t>חפירות</w:t>
      </w:r>
      <w:r w:rsidR="00515A37">
        <w:rPr>
          <w:rtl/>
        </w:rPr>
        <w:t xml:space="preserve"> </w:t>
      </w:r>
      <w:r w:rsidRPr="009214BE">
        <w:rPr>
          <w:rtl/>
        </w:rPr>
        <w:t>הצלה</w:t>
      </w:r>
      <w:r w:rsidR="00515A37">
        <w:rPr>
          <w:rtl/>
        </w:rPr>
        <w:t xml:space="preserve"> </w:t>
      </w:r>
      <w:r w:rsidRPr="009214BE">
        <w:rPr>
          <w:rtl/>
        </w:rPr>
        <w:t>ארכיאולוגיות</w:t>
      </w:r>
      <w:r w:rsidR="00515A37">
        <w:rPr>
          <w:rtl/>
        </w:rPr>
        <w:t xml:space="preserve"> </w:t>
      </w:r>
      <w:r w:rsidRPr="009214BE">
        <w:rPr>
          <w:rtl/>
        </w:rPr>
        <w:t>עקב</w:t>
      </w:r>
      <w:r w:rsidR="00515A37">
        <w:rPr>
          <w:rtl/>
        </w:rPr>
        <w:t xml:space="preserve"> </w:t>
      </w:r>
      <w:r w:rsidRPr="009214BE">
        <w:rPr>
          <w:rtl/>
        </w:rPr>
        <w:t>סלילת</w:t>
      </w:r>
      <w:r w:rsidR="00515A37">
        <w:rPr>
          <w:rtl/>
        </w:rPr>
        <w:t xml:space="preserve"> </w:t>
      </w:r>
      <w:r w:rsidRPr="009214BE">
        <w:rPr>
          <w:rtl/>
        </w:rPr>
        <w:t>כביש באר</w:t>
      </w:r>
      <w:r w:rsidR="00515A37">
        <w:rPr>
          <w:rtl/>
        </w:rPr>
        <w:t>-</w:t>
      </w:r>
      <w:r w:rsidRPr="009214BE">
        <w:rPr>
          <w:rtl/>
        </w:rPr>
        <w:t>שבע</w:t>
      </w:r>
      <w:r w:rsidR="00515A37">
        <w:rPr>
          <w:rtl/>
        </w:rPr>
        <w:t>–</w:t>
      </w:r>
      <w:r w:rsidRPr="009214BE">
        <w:rPr>
          <w:rtl/>
        </w:rPr>
        <w:t>משמר</w:t>
      </w:r>
      <w:r w:rsidR="00515A37">
        <w:rPr>
          <w:rtl/>
        </w:rPr>
        <w:t>-</w:t>
      </w:r>
      <w:r w:rsidRPr="009214BE">
        <w:rPr>
          <w:rtl/>
        </w:rPr>
        <w:t>הנגב, המבוצעת 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מע"צ.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התשובה שלילית.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התשובה שלילית.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החפירה</w:t>
      </w:r>
      <w:r w:rsidR="00515A37">
        <w:rPr>
          <w:rtl/>
        </w:rPr>
        <w:t xml:space="preserve"> </w:t>
      </w:r>
      <w:r w:rsidRPr="009214BE">
        <w:rPr>
          <w:rtl/>
        </w:rPr>
        <w:t>הארכיאולוגית</w:t>
      </w:r>
      <w:r w:rsidR="00515A37">
        <w:rPr>
          <w:rtl/>
        </w:rPr>
        <w:t xml:space="preserve"> </w:t>
      </w:r>
      <w:r w:rsidRPr="009214BE">
        <w:rPr>
          <w:rtl/>
        </w:rPr>
        <w:t>מתבצעת</w:t>
      </w:r>
      <w:r w:rsidR="00515A37">
        <w:rPr>
          <w:rtl/>
        </w:rPr>
        <w:t xml:space="preserve"> </w:t>
      </w:r>
      <w:r w:rsidRPr="009214BE">
        <w:rPr>
          <w:rtl/>
        </w:rPr>
        <w:t>כמקובל בהתאם לחוק. תוצאות החפירה, לרבות</w:t>
      </w:r>
      <w:r w:rsidR="00515A37">
        <w:rPr>
          <w:rtl/>
        </w:rPr>
        <w:t xml:space="preserve"> </w:t>
      </w:r>
      <w:r w:rsidRPr="009214BE">
        <w:rPr>
          <w:rtl/>
        </w:rPr>
        <w:t>הממצאים, יתפרסמו במועד מאוחר יותר, הקבוע בחוק.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החפירה</w:t>
      </w:r>
      <w:r w:rsidR="00515A37">
        <w:rPr>
          <w:rtl/>
        </w:rPr>
        <w:t xml:space="preserve"> </w:t>
      </w:r>
      <w:r w:rsidRPr="009214BE">
        <w:rPr>
          <w:rtl/>
        </w:rPr>
        <w:t>הארכיאולוגית</w:t>
      </w:r>
      <w:r w:rsidR="00515A37">
        <w:rPr>
          <w:rtl/>
        </w:rPr>
        <w:t xml:space="preserve"> </w:t>
      </w:r>
      <w:r w:rsidRPr="009214BE">
        <w:rPr>
          <w:rtl/>
        </w:rPr>
        <w:t>מתבצעת בהתאם לסיכום שנעשה בין רשות העתיקות לבין</w:t>
      </w:r>
      <w:r w:rsidR="00515A37">
        <w:rPr>
          <w:rtl/>
        </w:rPr>
        <w:t xml:space="preserve"> </w:t>
      </w:r>
      <w:r w:rsidRPr="009214BE">
        <w:rPr>
          <w:rtl/>
        </w:rPr>
        <w:t>מע"צ.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הממצאים הארכיאולוגיים מטופלים כמקובל.</w:t>
      </w:r>
      <w:r w:rsidR="00515A37">
        <w:rPr>
          <w:rtl/>
        </w:rPr>
        <w:t xml:space="preserve"> </w:t>
      </w:r>
      <w:r w:rsidRPr="009214BE">
        <w:rPr>
          <w:rtl/>
        </w:rPr>
        <w:t>לגבי עצמות אדם, הרי הם יימסרו,</w:t>
      </w:r>
      <w:r w:rsidR="00515A37">
        <w:rPr>
          <w:rtl/>
        </w:rPr>
        <w:t xml:space="preserve"> </w:t>
      </w:r>
      <w:r w:rsidRPr="009214BE">
        <w:rPr>
          <w:rtl/>
        </w:rPr>
        <w:t>כמקובל, לקבורה למשרד לענייני דתות.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6. רשות העתיקות פועלת בעניין החפירה עם הגורמים המוסמכים.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49" w:name="_Toc457722018"/>
      <w:r w:rsidRPr="00515A37">
        <w:rPr>
          <w:rtl/>
        </w:rPr>
        <w:t>המועצה לחילופי נוער</w:t>
      </w:r>
      <w:bookmarkEnd w:id="49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ג' שגב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בתאריך 30 ביוני 1993 פורסמה כתבה ב"העולם הזה", ולפיה הנהלת המועצה לחילופי</w:t>
      </w:r>
      <w:r w:rsidR="00515A37">
        <w:rPr>
          <w:rtl/>
        </w:rPr>
        <w:t xml:space="preserve"> </w:t>
      </w:r>
      <w:r w:rsidRPr="009214BE">
        <w:rPr>
          <w:rtl/>
        </w:rPr>
        <w:t>נוער שלחה את עצמה לביקור בסין.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מאחר</w:t>
      </w:r>
      <w:r w:rsidR="00515A37">
        <w:rPr>
          <w:rtl/>
        </w:rPr>
        <w:t xml:space="preserve"> </w:t>
      </w:r>
      <w:r w:rsidRPr="009214BE">
        <w:rPr>
          <w:rtl/>
        </w:rPr>
        <w:t>שהתברר</w:t>
      </w:r>
      <w:r w:rsidR="00515A37">
        <w:rPr>
          <w:rtl/>
        </w:rPr>
        <w:t xml:space="preserve"> </w:t>
      </w:r>
      <w:r w:rsidRPr="009214BE">
        <w:rPr>
          <w:rtl/>
        </w:rPr>
        <w:t>שהמועצה</w:t>
      </w:r>
      <w:r w:rsidR="00515A37">
        <w:rPr>
          <w:rtl/>
        </w:rPr>
        <w:t xml:space="preserve"> </w:t>
      </w:r>
      <w:r w:rsidRPr="009214BE">
        <w:rPr>
          <w:rtl/>
        </w:rPr>
        <w:t>נתונה</w:t>
      </w:r>
      <w:r w:rsidR="00515A37">
        <w:rPr>
          <w:rtl/>
        </w:rPr>
        <w:t xml:space="preserve"> </w:t>
      </w:r>
      <w:r w:rsidRPr="009214BE">
        <w:rPr>
          <w:rtl/>
        </w:rPr>
        <w:t>לפיקוח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החינוך, ובראשה עומד חבר כנסת,</w:t>
      </w:r>
      <w:r w:rsidR="00515A37">
        <w:rPr>
          <w:rtl/>
        </w:rPr>
        <w:t xml:space="preserve"> </w:t>
      </w: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משרד החינוך דואג לכך שהמועצה תתנהל בצורה תקינה?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המועצה היא עמותה או רשות? איזה מעמד משפטי יש לה?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3. האם המועצה מקבלת את תקציבה מהמדינה, ואם כן </w:t>
      </w:r>
      <w:r w:rsidR="00515A37">
        <w:rPr>
          <w:rtl/>
        </w:rPr>
        <w:t>–</w:t>
      </w:r>
      <w:r w:rsidRPr="009214BE">
        <w:rPr>
          <w:rtl/>
        </w:rPr>
        <w:t xml:space="preserve"> איזה אחוז מתקציבה?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מינוי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כנסת מאותה סיעה לראשות מועצה שבפיקוח משרדך אינו נוגד</w:t>
      </w:r>
      <w:r w:rsidR="00515A37">
        <w:rPr>
          <w:rtl/>
        </w:rPr>
        <w:t xml:space="preserve"> </w:t>
      </w:r>
      <w:r w:rsidRPr="009214BE">
        <w:rPr>
          <w:rtl/>
        </w:rPr>
        <w:t>אינטרסים?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ככל</w:t>
      </w:r>
      <w:r w:rsidR="00515A37">
        <w:rPr>
          <w:rtl/>
        </w:rPr>
        <w:t xml:space="preserve"> </w:t>
      </w:r>
      <w:r w:rsidRPr="009214BE">
        <w:rPr>
          <w:rtl/>
        </w:rPr>
        <w:t>מוסד מפוקח על</w:t>
      </w:r>
      <w:r w:rsidR="00515A37">
        <w:rPr>
          <w:rtl/>
        </w:rPr>
        <w:t>-</w:t>
      </w:r>
      <w:r w:rsidRPr="009214BE">
        <w:rPr>
          <w:rtl/>
        </w:rPr>
        <w:t>ידי משרדנו, אנו מפקחים גם על המועצה, הנמצאת בפיקוח</w:t>
      </w:r>
      <w:r w:rsidR="00515A37">
        <w:rPr>
          <w:rtl/>
        </w:rPr>
        <w:t xml:space="preserve"> </w:t>
      </w:r>
      <w:r w:rsidRPr="009214BE">
        <w:rPr>
          <w:rtl/>
        </w:rPr>
        <w:t>מבקרת המדינה.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המועצה היא עמותה.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3. תקציב המועצה </w:t>
      </w:r>
      <w:r w:rsidR="00515A37">
        <w:rPr>
          <w:rtl/>
        </w:rPr>
        <w:t>–</w:t>
      </w:r>
      <w:r w:rsidRPr="009214BE">
        <w:rPr>
          <w:rtl/>
        </w:rPr>
        <w:t xml:space="preserve"> 1,334,033 ש"ח. השתתפות משרד החינוך </w:t>
      </w:r>
      <w:r w:rsidR="00515A37">
        <w:rPr>
          <w:rtl/>
        </w:rPr>
        <w:t>–</w:t>
      </w:r>
      <w:r w:rsidRPr="009214BE">
        <w:rPr>
          <w:rtl/>
        </w:rPr>
        <w:t xml:space="preserve"> 910,000 ש"ח.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עד היום עמדו בראש המועצה אישים שהיו מקורבים אישית לנושא חילופי צעירים</w:t>
      </w:r>
      <w:r w:rsidR="00515A37">
        <w:rPr>
          <w:rtl/>
        </w:rPr>
        <w:t xml:space="preserve"> </w:t>
      </w:r>
      <w:r w:rsidRPr="009214BE">
        <w:rPr>
          <w:rtl/>
        </w:rPr>
        <w:t>ונוער.</w:t>
      </w:r>
      <w:r w:rsidR="00515A37">
        <w:rPr>
          <w:rtl/>
        </w:rPr>
        <w:t xml:space="preserve"> </w:t>
      </w:r>
      <w:r w:rsidRPr="009214BE">
        <w:rPr>
          <w:rtl/>
        </w:rPr>
        <w:t xml:space="preserve">נושא זה היה בתחום התעניינותם האישי. בראש המועצה עמדו </w:t>
      </w:r>
      <w:r w:rsidR="00515A37">
        <w:rPr>
          <w:rtl/>
        </w:rPr>
        <w:t>–</w:t>
      </w:r>
      <w:r w:rsidRPr="009214BE">
        <w:rPr>
          <w:rtl/>
        </w:rPr>
        <w:t xml:space="preserve"> בזמן היותם חברי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כנסת </w:t>
      </w:r>
      <w:r w:rsidR="00515A37">
        <w:rPr>
          <w:rtl/>
        </w:rPr>
        <w:t>–</w:t>
      </w:r>
      <w:r w:rsidRPr="009214BE">
        <w:rPr>
          <w:rtl/>
        </w:rPr>
        <w:t xml:space="preserve"> חבר הכנסת אהרון ידלין, חבר הכנסת עדי אמוראי וחבר הכנסת חיים רמון. מעולם</w:t>
      </w:r>
      <w:r w:rsidR="00515A37">
        <w:rPr>
          <w:rtl/>
        </w:rPr>
        <w:t xml:space="preserve"> </w:t>
      </w:r>
      <w:r w:rsidRPr="009214BE">
        <w:rPr>
          <w:rtl/>
        </w:rPr>
        <w:t>לא נשמעו טענות על החלטות שאינן עומדות בקריטריונים מקצועיים.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העמדתם</w:t>
      </w:r>
      <w:r w:rsidR="00515A37">
        <w:rPr>
          <w:rtl/>
        </w:rPr>
        <w:t xml:space="preserve"> </w:t>
      </w:r>
      <w:r w:rsidRPr="009214BE">
        <w:rPr>
          <w:rtl/>
        </w:rPr>
        <w:t>של אישים שהיו מעוניינים בקידום הנושא</w:t>
      </w:r>
      <w:r w:rsidR="00515A37">
        <w:rPr>
          <w:rtl/>
        </w:rPr>
        <w:t xml:space="preserve"> </w:t>
      </w:r>
      <w:r w:rsidRPr="009214BE">
        <w:rPr>
          <w:rtl/>
        </w:rPr>
        <w:t>הביאה להרחבה בפעולות המועצה</w:t>
      </w:r>
      <w:r w:rsidR="00515A37">
        <w:rPr>
          <w:rtl/>
        </w:rPr>
        <w:t xml:space="preserve"> </w:t>
      </w:r>
      <w:r w:rsidRPr="009214BE">
        <w:rPr>
          <w:rtl/>
        </w:rPr>
        <w:t>ולקשרים נרחבים עם ארצות רבות.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זאת,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החלטת ועדת האתיקה של הכנסת, נקבע כי יש למנוע בעתיד מצבים</w:t>
      </w:r>
      <w:r w:rsidR="00515A37">
        <w:rPr>
          <w:rtl/>
        </w:rPr>
        <w:t xml:space="preserve"> </w:t>
      </w:r>
      <w:r w:rsidRPr="009214BE">
        <w:rPr>
          <w:rtl/>
        </w:rPr>
        <w:t>מעין</w:t>
      </w:r>
      <w:r w:rsidR="00515A37">
        <w:rPr>
          <w:rtl/>
        </w:rPr>
        <w:t xml:space="preserve"> </w:t>
      </w:r>
      <w:r w:rsidRPr="009214BE">
        <w:rPr>
          <w:rtl/>
        </w:rPr>
        <w:t>אלה.</w:t>
      </w:r>
      <w:r w:rsidR="00515A37">
        <w:rPr>
          <w:rtl/>
        </w:rPr>
        <w:t xml:space="preserve"> </w:t>
      </w:r>
      <w:r w:rsidRPr="009214BE">
        <w:rPr>
          <w:rtl/>
        </w:rPr>
        <w:t>בינתיים,</w:t>
      </w:r>
      <w:r w:rsidR="00515A37">
        <w:rPr>
          <w:rtl/>
        </w:rPr>
        <w:t xml:space="preserve"> </w:t>
      </w:r>
      <w:r w:rsidRPr="009214BE">
        <w:rPr>
          <w:rtl/>
        </w:rPr>
        <w:t>התפטר</w:t>
      </w:r>
      <w:r w:rsidR="00515A37">
        <w:rPr>
          <w:rtl/>
        </w:rPr>
        <w:t xml:space="preserve"> </w:t>
      </w: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דדי צוקר מראשות המועצה, ונבחנות הצעתו</w:t>
      </w:r>
      <w:r w:rsidR="00515A37">
        <w:rPr>
          <w:rtl/>
        </w:rPr>
        <w:t xml:space="preserve"> </w:t>
      </w:r>
      <w:r w:rsidRPr="009214BE">
        <w:rPr>
          <w:rtl/>
        </w:rPr>
        <w:t>והצעות אחרים לשינויים בהרכב המועצה, מבנה, אופן פעולתה וסמכויותיה.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לסגן השר.</w:t>
      </w:r>
      <w:r w:rsidR="00515A37">
        <w:rPr>
          <w:rtl/>
        </w:rPr>
        <w:t xml:space="preserve"> </w:t>
      </w:r>
      <w:r w:rsidRPr="009214BE">
        <w:rPr>
          <w:rtl/>
        </w:rPr>
        <w:t>שאלה נוספת לחבר הכנסת גונן שגב.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לצערי,</w:t>
      </w:r>
      <w:r w:rsidR="00515A37">
        <w:rPr>
          <w:rtl/>
        </w:rPr>
        <w:t xml:space="preserve"> </w:t>
      </w:r>
      <w:r w:rsidRPr="009214BE">
        <w:rPr>
          <w:rtl/>
        </w:rPr>
        <w:t>מסקנות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האתיקה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בדחייה</w:t>
      </w:r>
      <w:r w:rsidR="00515A37">
        <w:rPr>
          <w:rtl/>
        </w:rPr>
        <w:t xml:space="preserve"> </w:t>
      </w:r>
      <w:r w:rsidRPr="009214BE">
        <w:rPr>
          <w:rtl/>
        </w:rPr>
        <w:t>של חודשיים. כל הסיפור קרה לאחר</w:t>
      </w:r>
      <w:r w:rsidR="00515A37">
        <w:rPr>
          <w:rtl/>
        </w:rPr>
        <w:t xml:space="preserve"> </w:t>
      </w:r>
      <w:r w:rsidRPr="009214BE">
        <w:rPr>
          <w:rtl/>
        </w:rPr>
        <w:t>ששאלתי,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רוצה</w:t>
      </w:r>
      <w:r w:rsidR="00515A37">
        <w:rPr>
          <w:rtl/>
        </w:rPr>
        <w:t xml:space="preserve"> </w:t>
      </w:r>
      <w:r w:rsidRPr="009214BE">
        <w:rPr>
          <w:rtl/>
        </w:rPr>
        <w:t>לדעת, האם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בכך</w:t>
      </w:r>
      <w:r w:rsidR="00515A37">
        <w:rPr>
          <w:rtl/>
        </w:rPr>
        <w:t xml:space="preserve"> </w:t>
      </w:r>
      <w:r w:rsidRPr="009214BE">
        <w:rPr>
          <w:rtl/>
        </w:rPr>
        <w:t>אפילו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טעם לפגם </w:t>
      </w:r>
      <w:r w:rsidR="00515A37">
        <w:rPr>
          <w:rtl/>
        </w:rPr>
        <w:t>–</w:t>
      </w:r>
      <w:r w:rsidRPr="009214BE">
        <w:rPr>
          <w:rtl/>
        </w:rPr>
        <w:t xml:space="preserve"> ולא מסקנות מיידיות</w:t>
      </w:r>
      <w:r w:rsidR="00515A37">
        <w:rPr>
          <w:rtl/>
        </w:rPr>
        <w:t xml:space="preserve"> </w:t>
      </w:r>
      <w:r w:rsidRPr="009214BE">
        <w:rPr>
          <w:rtl/>
        </w:rPr>
        <w:t>והתפטרות</w:t>
      </w:r>
      <w:r w:rsidR="00515A37">
        <w:rPr>
          <w:rtl/>
        </w:rPr>
        <w:t xml:space="preserve"> </w:t>
      </w:r>
      <w:r w:rsidRPr="009214BE">
        <w:rPr>
          <w:rtl/>
        </w:rPr>
        <w:t>מיידית</w:t>
      </w:r>
      <w:r w:rsidR="00515A37">
        <w:rPr>
          <w:rtl/>
        </w:rPr>
        <w:t xml:space="preserve"> </w:t>
      </w:r>
      <w:r w:rsidRPr="009214BE">
        <w:rPr>
          <w:rtl/>
        </w:rPr>
        <w:t>של חבר הכנסת צוקר, בעיקר לאחר ששם דובר קצת על נהלים לא כל כך</w:t>
      </w:r>
      <w:r w:rsidR="00515A37">
        <w:rPr>
          <w:rtl/>
        </w:rPr>
        <w:t xml:space="preserve"> </w:t>
      </w:r>
      <w:r w:rsidRPr="009214BE">
        <w:rPr>
          <w:rtl/>
        </w:rPr>
        <w:t>תקינים, כגון שליחת מקורבים או כל אנשי הנהלת העמותה אתו לסיור בסין, נדמה לי.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תודה. אדוני סגן השר,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החינוך והתרבות מ' גולדמן: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 שעצם התשובה שלי עונה על כל השאלה, וכל הרחבה בעניין הזה לא תוסיף</w:t>
      </w:r>
      <w:r w:rsidR="00515A37">
        <w:rPr>
          <w:rtl/>
        </w:rPr>
        <w:t xml:space="preserve"> </w:t>
      </w:r>
      <w:r w:rsidRPr="009214BE">
        <w:rPr>
          <w:rtl/>
        </w:rPr>
        <w:t>ולא תגרע.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0" w:name="_Toc457722019"/>
      <w:r w:rsidRPr="00515A37">
        <w:rPr>
          <w:rtl/>
        </w:rPr>
        <w:t>אגרת בחינות הבגרות</w:t>
      </w:r>
      <w:bookmarkEnd w:id="50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פ' בדש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כדי להיבחן בבחינות בגרות יש לשלם אגרה בסך 22.90 ש"ח על כל יחידת בחינה.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ילדים רבים ממשפחות חלשות מבחינה כלכלית, אינם יכולים לשלם את האגרה ולכן לא</w:t>
      </w:r>
      <w:r w:rsidR="00515A37">
        <w:rPr>
          <w:rtl/>
        </w:rPr>
        <w:t xml:space="preserve"> </w:t>
      </w:r>
      <w:r w:rsidRPr="009214BE">
        <w:rPr>
          <w:rtl/>
        </w:rPr>
        <w:t>יכולים להיבחן בבחינות הבגרות. 12 שנות לימוד יורדות לטמיון.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יבוטל התשלום הנ"ל?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–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אפשר שמשרד החינוך יממן את התשלום לילדים ממשפחות חסרות</w:t>
      </w:r>
      <w:r w:rsidR="00515A37">
        <w:rPr>
          <w:rtl/>
        </w:rPr>
        <w:t xml:space="preserve"> </w:t>
      </w:r>
      <w:r w:rsidRPr="009214BE">
        <w:rPr>
          <w:rtl/>
        </w:rPr>
        <w:t>יכולת כלכלית, או שתוקם קרן מיוחדת לצורך זה?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ראה תשובתי מהיום על שאילתא זהה שלך, מס' 1476, עמ'</w:t>
      </w:r>
      <w:r w:rsidR="00515A37">
        <w:rPr>
          <w:rtl/>
        </w:rPr>
        <w:t xml:space="preserve"> 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1" w:name="_Toc457722020"/>
      <w:r w:rsidRPr="00515A37">
        <w:rPr>
          <w:rtl/>
        </w:rPr>
        <w:t>ניהול לקוי בכפר הנוער נהלל</w:t>
      </w:r>
      <w:bookmarkEnd w:id="51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ע' פרץ שאל את שר החינוך והתרבות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פרסום</w:t>
      </w:r>
      <w:r w:rsidR="00515A37">
        <w:rPr>
          <w:rtl/>
        </w:rPr>
        <w:t xml:space="preserve"> </w:t>
      </w:r>
      <w:r w:rsidRPr="009214BE">
        <w:rPr>
          <w:rtl/>
        </w:rPr>
        <w:t>בתקשורת,</w:t>
      </w:r>
      <w:r w:rsidR="00515A37">
        <w:rPr>
          <w:rtl/>
        </w:rPr>
        <w:t xml:space="preserve"> </w:t>
      </w:r>
      <w:r w:rsidRPr="009214BE">
        <w:rPr>
          <w:rtl/>
        </w:rPr>
        <w:t>בנוגע</w:t>
      </w:r>
      <w:r w:rsidR="00515A37">
        <w:rPr>
          <w:rtl/>
        </w:rPr>
        <w:t xml:space="preserve"> </w:t>
      </w:r>
      <w:r w:rsidRPr="009214BE">
        <w:rPr>
          <w:rtl/>
        </w:rPr>
        <w:t>לחשדות</w:t>
      </w:r>
      <w:r w:rsidR="00515A37">
        <w:rPr>
          <w:rtl/>
        </w:rPr>
        <w:t xml:space="preserve"> </w:t>
      </w:r>
      <w:r w:rsidRPr="009214BE">
        <w:rPr>
          <w:rtl/>
        </w:rPr>
        <w:t>למעשים</w:t>
      </w:r>
      <w:r w:rsidR="00515A37">
        <w:rPr>
          <w:rtl/>
        </w:rPr>
        <w:t xml:space="preserve"> </w:t>
      </w:r>
      <w:r w:rsidRPr="009214BE">
        <w:rPr>
          <w:rtl/>
        </w:rPr>
        <w:t>פליליים וניהול לקוי במוסד</w:t>
      </w:r>
      <w:r w:rsidR="00515A37">
        <w:rPr>
          <w:rtl/>
        </w:rPr>
        <w:t xml:space="preserve"> </w:t>
      </w:r>
      <w:r w:rsidRPr="009214BE">
        <w:rPr>
          <w:rtl/>
        </w:rPr>
        <w:t>החינוכי של כפר הנוער נהלל, 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הידיעות שנמסרו נכונות?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2. אם כן </w:t>
      </w:r>
      <w:r w:rsidR="00515A37">
        <w:rPr>
          <w:rtl/>
        </w:rPr>
        <w:t>–</w:t>
      </w:r>
      <w:r w:rsidRPr="009214BE">
        <w:rPr>
          <w:rtl/>
        </w:rPr>
        <w:t xml:space="preserve"> מה ייעשה בנדון?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האם יש בסיס לטענת העובדים על ניסיונות הפחדה ואיומים מצד הנהלת המוסד?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 האם נשקל להקים ועדת בדיקה שתכין דוח שיעמיד את הדברים על דיוקם?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החינוך והתרבות מ' גולדמן: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ראה תשובתי מהיום על שאילתא מס' 1473, של חבר הכנסת גונן שגב, עמ'</w:t>
      </w:r>
      <w:r w:rsidR="00515A37">
        <w:rPr>
          <w:rtl/>
        </w:rPr>
        <w:t xml:space="preserve"> </w:t>
      </w:r>
      <w:r w:rsidRPr="009214BE">
        <w:rPr>
          <w:rtl/>
        </w:rPr>
        <w:t>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 מודה לסגן שר החינוך. אני מזמין את סגן שר הבריאות להשיב על שאילתות.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2" w:name="_Toc457722021"/>
      <w:r w:rsidRPr="00515A37">
        <w:rPr>
          <w:rtl/>
        </w:rPr>
        <w:t>חיסון נגד דלקת קרום המוח</w:t>
      </w:r>
      <w:bookmarkEnd w:id="52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ד' צוקר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י"ט בסיוון התשנ"ג (8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במסגרת</w:t>
      </w:r>
      <w:r w:rsidR="00515A37">
        <w:rPr>
          <w:rtl/>
        </w:rPr>
        <w:t xml:space="preserve"> </w:t>
      </w:r>
      <w:r w:rsidRPr="009214BE">
        <w:rPr>
          <w:rtl/>
        </w:rPr>
        <w:t>חיסוני</w:t>
      </w:r>
      <w:r w:rsidR="00515A37">
        <w:rPr>
          <w:rtl/>
        </w:rPr>
        <w:t xml:space="preserve"> </w:t>
      </w:r>
      <w:r w:rsidRPr="009214BE">
        <w:rPr>
          <w:rtl/>
        </w:rPr>
        <w:t>החובה הניתנים לילדים בתחנה לטיפול באם ובילד לא נכלל חיסון</w:t>
      </w:r>
      <w:r w:rsidR="00515A37">
        <w:rPr>
          <w:rtl/>
        </w:rPr>
        <w:t xml:space="preserve"> </w:t>
      </w:r>
      <w:r w:rsidRPr="009214BE">
        <w:rPr>
          <w:rtl/>
        </w:rPr>
        <w:t>נגד</w:t>
      </w:r>
      <w:r w:rsidR="00515A37">
        <w:rPr>
          <w:rtl/>
        </w:rPr>
        <w:t xml:space="preserve"> </w:t>
      </w:r>
      <w:r w:rsidRPr="009214BE">
        <w:rPr>
          <w:rtl/>
        </w:rPr>
        <w:t>דלקת</w:t>
      </w:r>
      <w:r w:rsidR="00515A37">
        <w:rPr>
          <w:rtl/>
        </w:rPr>
        <w:t xml:space="preserve"> </w:t>
      </w:r>
      <w:r w:rsidRPr="009214BE">
        <w:rPr>
          <w:rtl/>
        </w:rPr>
        <w:t>קרום</w:t>
      </w:r>
      <w:r w:rsidR="00515A37">
        <w:rPr>
          <w:rtl/>
        </w:rPr>
        <w:t xml:space="preserve"> </w:t>
      </w:r>
      <w:r w:rsidRPr="009214BE">
        <w:rPr>
          <w:rtl/>
        </w:rPr>
        <w:t>המוח.</w:t>
      </w:r>
      <w:r w:rsidR="00515A37">
        <w:rPr>
          <w:rtl/>
        </w:rPr>
        <w:t xml:space="preserve"> </w:t>
      </w:r>
      <w:r w:rsidRPr="009214BE">
        <w:rPr>
          <w:rtl/>
        </w:rPr>
        <w:t>חיסון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ניתן</w:t>
      </w:r>
      <w:r w:rsidR="00515A37">
        <w:rPr>
          <w:rtl/>
        </w:rPr>
        <w:t xml:space="preserve"> </w:t>
      </w:r>
      <w:r w:rsidRPr="009214BE">
        <w:rPr>
          <w:rtl/>
        </w:rPr>
        <w:t>רק לפי בקשת ההורים בהתייעצות עם רופא</w:t>
      </w:r>
      <w:r w:rsidR="00515A37">
        <w:rPr>
          <w:rtl/>
        </w:rPr>
        <w:t xml:space="preserve"> </w:t>
      </w:r>
      <w:r w:rsidRPr="009214BE">
        <w:rPr>
          <w:rtl/>
        </w:rPr>
        <w:t>הילדים,</w:t>
      </w:r>
      <w:r w:rsidR="00515A37">
        <w:rPr>
          <w:rtl/>
        </w:rPr>
        <w:t xml:space="preserve"> </w:t>
      </w:r>
      <w:r w:rsidRPr="009214BE">
        <w:rPr>
          <w:rtl/>
        </w:rPr>
        <w:t>וההורים נדרשים לשלם את עלות החיסון. יש להדגיש שלאחרונה חלו בדלקת קרום</w:t>
      </w:r>
      <w:r w:rsidR="00515A37">
        <w:rPr>
          <w:rtl/>
        </w:rPr>
        <w:t xml:space="preserve"> </w:t>
      </w:r>
      <w:r w:rsidRPr="009214BE">
        <w:rPr>
          <w:rtl/>
        </w:rPr>
        <w:t>המוח ילדים מספר, בעיקר באזורי ירושלים ונתניה.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מדוע לא ניתן חיסון זה במסגרת חיסוני החובה?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מתעתד משרד הבריאות לכלול חיסון זה במסגרת חיסוני החובה, והאם ניתן</w:t>
      </w:r>
      <w:r w:rsidR="00515A37">
        <w:rPr>
          <w:rtl/>
        </w:rPr>
        <w:t xml:space="preserve"> </w:t>
      </w:r>
      <w:r w:rsidRPr="009214BE">
        <w:rPr>
          <w:rtl/>
        </w:rPr>
        <w:t>יהיה לקבלו בתחנה לטיפול באם ובילד?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2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בשנתיים</w:t>
      </w:r>
      <w:r w:rsidR="00515A37">
        <w:rPr>
          <w:rtl/>
        </w:rPr>
        <w:t xml:space="preserve"> </w:t>
      </w:r>
      <w:r w:rsidRPr="009214BE">
        <w:rPr>
          <w:rtl/>
        </w:rPr>
        <w:t>האחרונות,</w:t>
      </w:r>
      <w:r w:rsidR="00515A37">
        <w:rPr>
          <w:rtl/>
        </w:rPr>
        <w:t xml:space="preserve"> </w:t>
      </w:r>
      <w:r w:rsidRPr="009214BE">
        <w:rPr>
          <w:rtl/>
        </w:rPr>
        <w:t>1992</w:t>
      </w:r>
      <w:r w:rsidR="007F73DD">
        <w:rPr>
          <w:rFonts w:hint="cs"/>
          <w:rtl/>
        </w:rPr>
        <w:t>-</w:t>
      </w:r>
      <w:r w:rsidRPr="009214BE">
        <w:rPr>
          <w:rtl/>
        </w:rPr>
        <w:t>1991,</w:t>
      </w:r>
      <w:r w:rsidR="00515A37">
        <w:rPr>
          <w:rtl/>
        </w:rPr>
        <w:t xml:space="preserve"> </w:t>
      </w:r>
      <w:r w:rsidRPr="009214BE">
        <w:rPr>
          <w:rtl/>
        </w:rPr>
        <w:t>חלו 82 ילדים מתוך 123 החולים בדלקת</w:t>
      </w:r>
      <w:r w:rsidR="00515A37">
        <w:rPr>
          <w:rtl/>
        </w:rPr>
        <w:t xml:space="preserve"> </w:t>
      </w:r>
      <w:r w:rsidRPr="009214BE">
        <w:rPr>
          <w:rtl/>
        </w:rPr>
        <w:t>קרום</w:t>
      </w:r>
      <w:r w:rsidR="00515A37">
        <w:rPr>
          <w:rtl/>
        </w:rPr>
        <w:t xml:space="preserve"> </w:t>
      </w:r>
      <w:r w:rsidRPr="009214BE">
        <w:rPr>
          <w:rtl/>
        </w:rPr>
        <w:t>המוח, כשהמחולל היה החיידק מנינגוקוקוס על סוגיו השונים; תשעה ילדים נפטרו.</w:t>
      </w:r>
      <w:r w:rsidR="00515A37">
        <w:rPr>
          <w:rtl/>
        </w:rPr>
        <w:t xml:space="preserve"> </w:t>
      </w:r>
      <w:r w:rsidRPr="009214BE">
        <w:rPr>
          <w:rtl/>
        </w:rPr>
        <w:t>באותן</w:t>
      </w:r>
      <w:r w:rsidR="00515A37">
        <w:rPr>
          <w:rtl/>
        </w:rPr>
        <w:t xml:space="preserve"> </w:t>
      </w:r>
      <w:r w:rsidRPr="009214BE">
        <w:rPr>
          <w:rtl/>
        </w:rPr>
        <w:t>שנתיים</w:t>
      </w:r>
      <w:r w:rsidR="00515A37">
        <w:rPr>
          <w:rtl/>
        </w:rPr>
        <w:t xml:space="preserve"> </w:t>
      </w:r>
      <w:r w:rsidRPr="009214BE">
        <w:rPr>
          <w:rtl/>
        </w:rPr>
        <w:t>חלו 189 ילדים באותה דלקת, כשהמחולל היה המופילוס אינפלואנזה מסוג</w:t>
      </w:r>
      <w:r w:rsidR="00515A37">
        <w:rPr>
          <w:rtl/>
        </w:rPr>
        <w:t xml:space="preserve"> </w:t>
      </w:r>
      <w:r w:rsidRPr="009214BE">
        <w:t>B</w:t>
      </w:r>
      <w:r w:rsidRPr="009214BE">
        <w:rPr>
          <w:rtl/>
        </w:rPr>
        <w:t>, מתוך 210 חולי המחלה; שבעה ילדים נפטרו.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סוגים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אחרים של דלקת קרום המוח </w:t>
      </w:r>
      <w:r w:rsidR="00515A37">
        <w:rPr>
          <w:rtl/>
        </w:rPr>
        <w:t>–</w:t>
      </w:r>
      <w:r w:rsidRPr="009214BE">
        <w:rPr>
          <w:rtl/>
        </w:rPr>
        <w:t xml:space="preserve"> חיידקית אחרת ונגיפית </w:t>
      </w:r>
      <w:r w:rsidR="00515A37">
        <w:rPr>
          <w:rtl/>
        </w:rPr>
        <w:t>–</w:t>
      </w:r>
      <w:r w:rsidRPr="009214BE">
        <w:rPr>
          <w:rtl/>
        </w:rPr>
        <w:t xml:space="preserve"> שנגדם לא קיים</w:t>
      </w:r>
      <w:r w:rsidR="00515A37">
        <w:rPr>
          <w:rtl/>
        </w:rPr>
        <w:t xml:space="preserve"> </w:t>
      </w:r>
      <w:r w:rsidRPr="009214BE">
        <w:rPr>
          <w:rtl/>
        </w:rPr>
        <w:t>חיסון.</w:t>
      </w:r>
      <w:r w:rsidR="00515A37">
        <w:rPr>
          <w:rtl/>
        </w:rPr>
        <w:t xml:space="preserve"> </w:t>
      </w:r>
      <w:r w:rsidRPr="009214BE">
        <w:rPr>
          <w:rtl/>
        </w:rPr>
        <w:t>אין עדיין הפירוט הגילי משנת 1992, אך מכלל 158 החולים בדלקת קרום המוח,</w:t>
      </w:r>
      <w:r w:rsidR="00515A37">
        <w:rPr>
          <w:rtl/>
        </w:rPr>
        <w:t xml:space="preserve"> </w:t>
      </w:r>
      <w:r w:rsidRPr="009214BE">
        <w:rPr>
          <w:rtl/>
        </w:rPr>
        <w:t>כשהמחולל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חיידקים אחרים משני אלה שהוזכרו לעיל, ההערכה היא ש</w:t>
      </w:r>
      <w:r w:rsidR="00515A37">
        <w:rPr>
          <w:rtl/>
        </w:rPr>
        <w:t>-</w:t>
      </w:r>
      <w:r w:rsidR="00515A37" w:rsidRPr="009214BE">
        <w:rPr>
          <w:rtl/>
        </w:rPr>
        <w:t>65</w:t>
      </w:r>
      <w:r w:rsidR="00515A37">
        <w:rPr>
          <w:rtl/>
        </w:rPr>
        <w:t>%</w:t>
      </w:r>
      <w:r w:rsidRPr="009214BE">
        <w:rPr>
          <w:rtl/>
        </w:rPr>
        <w:t xml:space="preserve"> הם ילדים.</w:t>
      </w:r>
      <w:r w:rsidR="00515A37">
        <w:rPr>
          <w:rtl/>
        </w:rPr>
        <w:t xml:space="preserve"> </w:t>
      </w:r>
      <w:r w:rsidRPr="009214BE">
        <w:rPr>
          <w:rtl/>
        </w:rPr>
        <w:t>לגבי המחוללים הנגיפיים דווחו 1,325 חולים בשנתיים אלה. ההערכה היא ש</w:t>
      </w:r>
      <w:r w:rsidR="00515A37">
        <w:rPr>
          <w:rtl/>
        </w:rPr>
        <w:t>-</w:t>
      </w:r>
      <w:r w:rsidR="00515A37" w:rsidRPr="009214BE">
        <w:rPr>
          <w:rtl/>
        </w:rPr>
        <w:t>85</w:t>
      </w:r>
      <w:r w:rsidR="00515A37">
        <w:rPr>
          <w:rtl/>
        </w:rPr>
        <w:t>%</w:t>
      </w:r>
      <w:r w:rsidRPr="009214BE">
        <w:rPr>
          <w:rtl/>
        </w:rPr>
        <w:t xml:space="preserve"> מהחולים</w:t>
      </w:r>
      <w:r w:rsidR="00515A37">
        <w:rPr>
          <w:rtl/>
        </w:rPr>
        <w:t xml:space="preserve"> </w:t>
      </w:r>
      <w:r w:rsidRPr="009214BE">
        <w:rPr>
          <w:rtl/>
        </w:rPr>
        <w:t>הם ילדים.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 הבריאות מתלבט בנושא חיסון לדלקת קרום המוח, ואני מבקש להבהיר כי חיסון</w:t>
      </w:r>
      <w:r w:rsidR="00515A37">
        <w:rPr>
          <w:rtl/>
        </w:rPr>
        <w:t xml:space="preserve"> </w:t>
      </w:r>
      <w:r w:rsidRPr="009214BE">
        <w:rPr>
          <w:rtl/>
        </w:rPr>
        <w:t>כזה</w:t>
      </w:r>
      <w:r w:rsidR="00515A37">
        <w:rPr>
          <w:rtl/>
        </w:rPr>
        <w:t xml:space="preserve"> </w:t>
      </w:r>
      <w:r w:rsidRPr="009214BE">
        <w:rPr>
          <w:rtl/>
        </w:rPr>
        <w:t>קיים</w:t>
      </w:r>
      <w:r w:rsidR="00515A37">
        <w:rPr>
          <w:rtl/>
        </w:rPr>
        <w:t xml:space="preserve"> </w:t>
      </w:r>
      <w:r w:rsidRPr="009214BE">
        <w:rPr>
          <w:rtl/>
        </w:rPr>
        <w:t>אך ורק כשהגורם הוא המופילוס אינפלואנזה, מאחר שעלות החיסון הזה גדולה</w:t>
      </w:r>
      <w:r w:rsidR="00515A37">
        <w:rPr>
          <w:rtl/>
        </w:rPr>
        <w:t xml:space="preserve"> </w:t>
      </w:r>
      <w:r w:rsidRPr="009214BE">
        <w:rPr>
          <w:rtl/>
        </w:rPr>
        <w:t>יותר מתקציב כל שאר החיסונים הניתנים על</w:t>
      </w:r>
      <w:r w:rsidR="00515A37">
        <w:rPr>
          <w:rtl/>
        </w:rPr>
        <w:t>-</w:t>
      </w:r>
      <w:r w:rsidRPr="009214BE">
        <w:rPr>
          <w:rtl/>
        </w:rPr>
        <w:t>ידינו.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למעשה</w:t>
      </w:r>
      <w:r w:rsidR="00515A37">
        <w:rPr>
          <w:rtl/>
        </w:rPr>
        <w:t xml:space="preserve"> </w:t>
      </w:r>
      <w:r w:rsidRPr="009214BE">
        <w:rPr>
          <w:rtl/>
        </w:rPr>
        <w:t>כבר הוחלט לכלול זאת בתקציב לשנה הבאה בהשתתפות מסוימת של הציבור, אך</w:t>
      </w:r>
      <w:r w:rsidR="00515A37">
        <w:rPr>
          <w:rtl/>
        </w:rPr>
        <w:t xml:space="preserve"> </w:t>
      </w:r>
      <w:r w:rsidRPr="009214BE">
        <w:rPr>
          <w:rtl/>
        </w:rPr>
        <w:t>בינתיים</w:t>
      </w:r>
      <w:r w:rsidR="00515A37">
        <w:rPr>
          <w:rtl/>
        </w:rPr>
        <w:t xml:space="preserve"> </w:t>
      </w:r>
      <w:r w:rsidRPr="009214BE">
        <w:rPr>
          <w:rtl/>
        </w:rPr>
        <w:t>גם</w:t>
      </w:r>
      <w:r w:rsidR="00515A37">
        <w:rPr>
          <w:rtl/>
        </w:rPr>
        <w:t xml:space="preserve"> </w:t>
      </w:r>
      <w:r w:rsidRPr="009214BE">
        <w:rPr>
          <w:rtl/>
        </w:rPr>
        <w:t>קופת</w:t>
      </w:r>
      <w:r w:rsidR="00515A37">
        <w:rPr>
          <w:rtl/>
        </w:rPr>
        <w:t>-</w:t>
      </w:r>
      <w:r w:rsidRPr="009214BE">
        <w:rPr>
          <w:rtl/>
        </w:rPr>
        <w:t>חולים</w:t>
      </w:r>
      <w:r w:rsidR="00515A37">
        <w:rPr>
          <w:rtl/>
        </w:rPr>
        <w:t xml:space="preserve"> </w:t>
      </w:r>
      <w:r w:rsidRPr="009214BE">
        <w:rPr>
          <w:rtl/>
        </w:rPr>
        <w:t>הכללית</w:t>
      </w:r>
      <w:r w:rsidR="00515A37">
        <w:rPr>
          <w:rtl/>
        </w:rPr>
        <w:t xml:space="preserve"> </w:t>
      </w:r>
      <w:r w:rsidRPr="009214BE">
        <w:rPr>
          <w:rtl/>
        </w:rPr>
        <w:t>הצטרפה</w:t>
      </w:r>
      <w:r w:rsidR="00515A37">
        <w:rPr>
          <w:rtl/>
        </w:rPr>
        <w:t xml:space="preserve"> </w:t>
      </w:r>
      <w:r w:rsidRPr="009214BE">
        <w:rPr>
          <w:rtl/>
        </w:rPr>
        <w:t>לקופת</w:t>
      </w:r>
      <w:r w:rsidR="00515A37">
        <w:rPr>
          <w:rtl/>
        </w:rPr>
        <w:t xml:space="preserve"> </w:t>
      </w:r>
      <w:r w:rsidRPr="009214BE">
        <w:rPr>
          <w:rtl/>
        </w:rPr>
        <w:t>חולים</w:t>
      </w:r>
      <w:r w:rsidR="00515A37">
        <w:rPr>
          <w:rtl/>
        </w:rPr>
        <w:t xml:space="preserve"> </w:t>
      </w:r>
      <w:r w:rsidRPr="009214BE">
        <w:rPr>
          <w:rtl/>
        </w:rPr>
        <w:t>"מכבי"</w:t>
      </w:r>
      <w:r w:rsidR="00515A37">
        <w:rPr>
          <w:rtl/>
        </w:rPr>
        <w:t xml:space="preserve"> </w:t>
      </w:r>
      <w:r w:rsidRPr="009214BE">
        <w:rPr>
          <w:rtl/>
        </w:rPr>
        <w:t>ונותנת חיסון זה</w:t>
      </w:r>
      <w:r w:rsidR="00515A37">
        <w:rPr>
          <w:rtl/>
        </w:rPr>
        <w:t xml:space="preserve"> </w:t>
      </w:r>
      <w:r w:rsidRPr="009214BE">
        <w:rPr>
          <w:rtl/>
        </w:rPr>
        <w:t>בהשתתפות</w:t>
      </w:r>
      <w:r w:rsidR="00515A37">
        <w:rPr>
          <w:rtl/>
        </w:rPr>
        <w:t xml:space="preserve"> </w:t>
      </w:r>
      <w:r w:rsidRPr="009214BE">
        <w:rPr>
          <w:rtl/>
        </w:rPr>
        <w:t>מינימלית,</w:t>
      </w:r>
      <w:r w:rsidR="00515A37">
        <w:rPr>
          <w:rtl/>
        </w:rPr>
        <w:t xml:space="preserve"> </w:t>
      </w:r>
      <w:r w:rsidRPr="009214BE">
        <w:rPr>
          <w:rtl/>
        </w:rPr>
        <w:t>ואנו</w:t>
      </w:r>
      <w:r w:rsidR="00515A37">
        <w:rPr>
          <w:rtl/>
        </w:rPr>
        <w:t xml:space="preserve"> </w:t>
      </w:r>
      <w:r w:rsidRPr="009214BE">
        <w:rPr>
          <w:rtl/>
        </w:rPr>
        <w:t>מניחים</w:t>
      </w:r>
      <w:r w:rsidR="00515A37">
        <w:rPr>
          <w:rtl/>
        </w:rPr>
        <w:t xml:space="preserve"> </w:t>
      </w:r>
      <w:r w:rsidRPr="009214BE">
        <w:rPr>
          <w:rtl/>
        </w:rPr>
        <w:t>שקופת</w:t>
      </w:r>
      <w:r w:rsidR="00515A37">
        <w:rPr>
          <w:rtl/>
        </w:rPr>
        <w:t>-</w:t>
      </w:r>
      <w:r w:rsidRPr="009214BE">
        <w:rPr>
          <w:rtl/>
        </w:rPr>
        <w:t>חולים</w:t>
      </w:r>
      <w:r w:rsidR="00515A37">
        <w:rPr>
          <w:rtl/>
        </w:rPr>
        <w:t xml:space="preserve"> </w:t>
      </w:r>
      <w:r w:rsidRPr="009214BE">
        <w:rPr>
          <w:rtl/>
        </w:rPr>
        <w:t>"מאוחדת"</w:t>
      </w:r>
      <w:r w:rsidR="00515A37">
        <w:rPr>
          <w:rtl/>
        </w:rPr>
        <w:t xml:space="preserve"> </w:t>
      </w:r>
      <w:r w:rsidRPr="009214BE">
        <w:rPr>
          <w:rtl/>
        </w:rPr>
        <w:t>וקופת</w:t>
      </w:r>
      <w:r w:rsidR="00515A37">
        <w:rPr>
          <w:rtl/>
        </w:rPr>
        <w:t>-</w:t>
      </w:r>
      <w:r w:rsidRPr="009214BE">
        <w:rPr>
          <w:rtl/>
        </w:rPr>
        <w:t>חולים "לאומית"</w:t>
      </w:r>
      <w:r w:rsidR="00515A37">
        <w:rPr>
          <w:rtl/>
        </w:rPr>
        <w:t xml:space="preserve"> </w:t>
      </w:r>
      <w:r w:rsidRPr="009214BE">
        <w:rPr>
          <w:rtl/>
        </w:rPr>
        <w:t>יצטרפו</w:t>
      </w:r>
      <w:r w:rsidR="00515A37">
        <w:rPr>
          <w:rtl/>
        </w:rPr>
        <w:t xml:space="preserve"> </w:t>
      </w:r>
      <w:r w:rsidRPr="009214BE">
        <w:rPr>
          <w:rtl/>
        </w:rPr>
        <w:t>בקרוב,</w:t>
      </w:r>
      <w:r w:rsidR="00515A37">
        <w:rPr>
          <w:rtl/>
        </w:rPr>
        <w:t xml:space="preserve"> </w:t>
      </w:r>
      <w:r w:rsidRPr="009214BE">
        <w:rPr>
          <w:rtl/>
        </w:rPr>
        <w:t>כך שהבעיה תישאר אך ורק לגבי ילדים שאינם מבוטחים, ולגביהם נכלול</w:t>
      </w:r>
      <w:r w:rsidR="00515A37">
        <w:rPr>
          <w:rtl/>
        </w:rPr>
        <w:t xml:space="preserve"> </w:t>
      </w:r>
      <w:r w:rsidRPr="009214BE">
        <w:rPr>
          <w:rtl/>
        </w:rPr>
        <w:t>את החיסון בתקציב שנה הבאה.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3" w:name="_Toc457722022"/>
      <w:r w:rsidRPr="00515A37">
        <w:rPr>
          <w:rtl/>
        </w:rPr>
        <w:t>תרופות לחולי גושה</w:t>
      </w:r>
      <w:bookmarkEnd w:id="53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נ' חזן שאלה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י"ט בסיוון התשנ"ג (8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לאחרונה</w:t>
      </w:r>
      <w:r w:rsidR="00515A37">
        <w:rPr>
          <w:rtl/>
        </w:rPr>
        <w:t xml:space="preserve"> </w:t>
      </w:r>
      <w:r w:rsidRPr="009214BE">
        <w:rPr>
          <w:rtl/>
        </w:rPr>
        <w:t>התפרסמו</w:t>
      </w:r>
      <w:r w:rsidR="00515A37">
        <w:rPr>
          <w:rtl/>
        </w:rPr>
        <w:t xml:space="preserve"> </w:t>
      </w:r>
      <w:r w:rsidRPr="009214BE">
        <w:rPr>
          <w:rtl/>
        </w:rPr>
        <w:t>בעיתונות</w:t>
      </w:r>
      <w:r w:rsidR="00515A37">
        <w:rPr>
          <w:rtl/>
        </w:rPr>
        <w:t xml:space="preserve"> </w:t>
      </w:r>
      <w:r w:rsidRPr="009214BE">
        <w:rPr>
          <w:rtl/>
        </w:rPr>
        <w:t>ידיעות,</w:t>
      </w:r>
      <w:r w:rsidR="00515A37">
        <w:rPr>
          <w:rtl/>
        </w:rPr>
        <w:t xml:space="preserve"> </w:t>
      </w:r>
      <w:r w:rsidRPr="009214BE">
        <w:rPr>
          <w:rtl/>
        </w:rPr>
        <w:t>כי נמנע מתן טיפול תרופתי הולם לאנשים</w:t>
      </w:r>
      <w:r w:rsidR="00515A37">
        <w:rPr>
          <w:rtl/>
        </w:rPr>
        <w:t xml:space="preserve"> </w:t>
      </w:r>
      <w:r w:rsidRPr="009214BE">
        <w:rPr>
          <w:rtl/>
        </w:rPr>
        <w:t>החולים במחלת גושה.</w:t>
      </w:r>
      <w:r w:rsidR="00515A37">
        <w:rPr>
          <w:rtl/>
        </w:rPr>
        <w:t xml:space="preserve"> </w:t>
      </w:r>
      <w:r w:rsidRPr="009214BE">
        <w:rPr>
          <w:rtl/>
        </w:rPr>
        <w:t>מתוך 200 חולי גושה בישראל כ</w:t>
      </w:r>
      <w:r w:rsidR="00515A37">
        <w:rPr>
          <w:rtl/>
        </w:rPr>
        <w:t>-</w:t>
      </w:r>
      <w:r w:rsidRPr="009214BE">
        <w:rPr>
          <w:rtl/>
        </w:rPr>
        <w:t>110 זקוקים לטיפול, ורק כמחציתם</w:t>
      </w:r>
      <w:r w:rsidR="00515A37">
        <w:rPr>
          <w:rtl/>
        </w:rPr>
        <w:t xml:space="preserve"> </w:t>
      </w:r>
      <w:r w:rsidRPr="009214BE">
        <w:rPr>
          <w:rtl/>
        </w:rPr>
        <w:t>מקבלים תרופה על חשבון קופת</w:t>
      </w:r>
      <w:r w:rsidR="00515A37">
        <w:rPr>
          <w:rtl/>
        </w:rPr>
        <w:t>-</w:t>
      </w:r>
      <w:r w:rsidRPr="009214BE">
        <w:rPr>
          <w:rtl/>
        </w:rPr>
        <w:t>חולים.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נכון שקופות</w:t>
      </w:r>
      <w:r w:rsidR="00515A37">
        <w:rPr>
          <w:rtl/>
        </w:rPr>
        <w:t>-</w:t>
      </w:r>
      <w:r w:rsidRPr="009214BE">
        <w:rPr>
          <w:rtl/>
        </w:rPr>
        <w:t>החולים התארגנו התארגנות קרטלית והקימו ועדה הקובעת מי</w:t>
      </w:r>
      <w:r w:rsidR="00515A37">
        <w:rPr>
          <w:rtl/>
        </w:rPr>
        <w:t xml:space="preserve"> </w:t>
      </w:r>
      <w:r w:rsidRPr="009214BE">
        <w:rPr>
          <w:rtl/>
        </w:rPr>
        <w:t>יקבל את התרופה ומי לא?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מה הם הקריטריונים שעל</w:t>
      </w:r>
      <w:r w:rsidR="00515A37">
        <w:rPr>
          <w:rtl/>
        </w:rPr>
        <w:t>-</w:t>
      </w:r>
      <w:r w:rsidRPr="009214BE">
        <w:rPr>
          <w:rtl/>
        </w:rPr>
        <w:t>פיהם פועלת הוועדה?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בהתייחס</w:t>
      </w:r>
      <w:r w:rsidR="00515A37">
        <w:rPr>
          <w:rtl/>
        </w:rPr>
        <w:t xml:space="preserve"> </w:t>
      </w:r>
      <w:r w:rsidRPr="009214BE">
        <w:rPr>
          <w:rtl/>
        </w:rPr>
        <w:t>לידיעה</w:t>
      </w:r>
      <w:r w:rsidR="00515A37">
        <w:rPr>
          <w:rtl/>
        </w:rPr>
        <w:t xml:space="preserve"> </w:t>
      </w:r>
      <w:r w:rsidRPr="009214BE">
        <w:rPr>
          <w:rtl/>
        </w:rPr>
        <w:t>מעיתון</w:t>
      </w:r>
      <w:r w:rsidR="00515A37">
        <w:rPr>
          <w:rtl/>
        </w:rPr>
        <w:t xml:space="preserve"> </w:t>
      </w:r>
      <w:r w:rsidRPr="009214BE">
        <w:rPr>
          <w:rtl/>
        </w:rPr>
        <w:t>"חדשות"</w:t>
      </w:r>
      <w:r w:rsidR="00515A37">
        <w:rPr>
          <w:rtl/>
        </w:rPr>
        <w:t xml:space="preserve"> </w:t>
      </w:r>
      <w:r w:rsidRPr="009214BE">
        <w:rPr>
          <w:rtl/>
        </w:rPr>
        <w:t>מ</w:t>
      </w:r>
      <w:r w:rsidR="00515A37">
        <w:rPr>
          <w:rtl/>
        </w:rPr>
        <w:t>-</w:t>
      </w:r>
      <w:r w:rsidRPr="009214BE">
        <w:rPr>
          <w:rtl/>
        </w:rPr>
        <w:t xml:space="preserve">21 במאי 1993 </w:t>
      </w:r>
      <w:r w:rsidR="00515A37">
        <w:rPr>
          <w:rtl/>
        </w:rPr>
        <w:t>–</w:t>
      </w:r>
      <w:r w:rsidRPr="009214BE">
        <w:rPr>
          <w:rtl/>
        </w:rPr>
        <w:t xml:space="preserve"> מדוע ילד בן שבע לא</w:t>
      </w:r>
      <w:r w:rsidR="00515A37">
        <w:rPr>
          <w:rtl/>
        </w:rPr>
        <w:t xml:space="preserve"> </w:t>
      </w:r>
      <w:r w:rsidRPr="009214BE">
        <w:rPr>
          <w:rtl/>
        </w:rPr>
        <w:t>עומד בקריטריונים הללו?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 מה ייעשה כדי שכל חולי גושה יזכו לטיפול הולם?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התרופה רשומה בפנקס התרופות.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ידוע לנו כי לקופות</w:t>
      </w:r>
      <w:r w:rsidR="00515A37">
        <w:rPr>
          <w:rtl/>
        </w:rPr>
        <w:t>-</w:t>
      </w:r>
      <w:r w:rsidRPr="009214BE">
        <w:rPr>
          <w:rtl/>
        </w:rPr>
        <w:t>החולים ועדה מקצועית הקובעת זכאות לקבלת התרופה.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ככל</w:t>
      </w:r>
      <w:r w:rsidR="00515A37">
        <w:rPr>
          <w:rtl/>
        </w:rPr>
        <w:t xml:space="preserve"> </w:t>
      </w:r>
      <w:r w:rsidRPr="009214BE">
        <w:rPr>
          <w:rtl/>
        </w:rPr>
        <w:t>שידוע</w:t>
      </w:r>
      <w:r w:rsidR="00515A37">
        <w:rPr>
          <w:rtl/>
        </w:rPr>
        <w:t xml:space="preserve"> </w:t>
      </w:r>
      <w:r w:rsidRPr="009214BE">
        <w:rPr>
          <w:rtl/>
        </w:rPr>
        <w:t>לנו,</w:t>
      </w:r>
      <w:r w:rsidR="00515A37">
        <w:rPr>
          <w:rtl/>
        </w:rPr>
        <w:t xml:space="preserve"> </w:t>
      </w:r>
      <w:r w:rsidRPr="009214BE">
        <w:rPr>
          <w:rtl/>
        </w:rPr>
        <w:t>הקריטריונים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רפואיים</w:t>
      </w:r>
      <w:r w:rsidR="00515A37">
        <w:rPr>
          <w:rtl/>
        </w:rPr>
        <w:t xml:space="preserve"> </w:t>
      </w:r>
      <w:r w:rsidRPr="009214BE">
        <w:rPr>
          <w:rtl/>
        </w:rPr>
        <w:t>ונקבעים על</w:t>
      </w:r>
      <w:r w:rsidR="00515A37">
        <w:rPr>
          <w:rtl/>
        </w:rPr>
        <w:t>-</w:t>
      </w:r>
      <w:r w:rsidRPr="009214BE">
        <w:rPr>
          <w:rtl/>
        </w:rPr>
        <w:t>פי מצב החולה</w:t>
      </w:r>
      <w:r w:rsidR="00515A37">
        <w:rPr>
          <w:rtl/>
        </w:rPr>
        <w:t xml:space="preserve"> </w:t>
      </w:r>
      <w:r w:rsidRPr="009214BE">
        <w:rPr>
          <w:rtl/>
        </w:rPr>
        <w:t>והזדקקותו לטיפול.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השאילתא ביררנו את פרטי המקרה של הילד, והסתבר כי הפנייה הועברה</w:t>
      </w:r>
      <w:r w:rsidR="00515A37">
        <w:rPr>
          <w:rtl/>
        </w:rPr>
        <w:t xml:space="preserve"> </w:t>
      </w:r>
      <w:r w:rsidRPr="009214BE">
        <w:rPr>
          <w:rtl/>
        </w:rPr>
        <w:t>לוועדה</w:t>
      </w:r>
      <w:r w:rsidR="00515A37">
        <w:rPr>
          <w:rtl/>
        </w:rPr>
        <w:t xml:space="preserve"> </w:t>
      </w:r>
      <w:r w:rsidRPr="009214BE">
        <w:rPr>
          <w:rtl/>
        </w:rPr>
        <w:t>המורכבת</w:t>
      </w:r>
      <w:r w:rsidR="00515A37">
        <w:rPr>
          <w:rtl/>
        </w:rPr>
        <w:t xml:space="preserve"> </w:t>
      </w:r>
      <w:r w:rsidRPr="009214BE">
        <w:rPr>
          <w:rtl/>
        </w:rPr>
        <w:t>משלושה</w:t>
      </w:r>
      <w:r w:rsidR="00515A37">
        <w:rPr>
          <w:rtl/>
        </w:rPr>
        <w:t xml:space="preserve"> </w:t>
      </w:r>
      <w:r w:rsidRPr="009214BE">
        <w:rPr>
          <w:rtl/>
        </w:rPr>
        <w:t>מומחים</w:t>
      </w:r>
      <w:r w:rsidR="00515A37">
        <w:rPr>
          <w:rtl/>
        </w:rPr>
        <w:t xml:space="preserve"> </w:t>
      </w:r>
      <w:r w:rsidRPr="009214BE">
        <w:rPr>
          <w:rtl/>
        </w:rPr>
        <w:t>להמטולוגיה</w:t>
      </w:r>
      <w:r w:rsidR="00515A37">
        <w:rPr>
          <w:rtl/>
        </w:rPr>
        <w:t xml:space="preserve"> </w:t>
      </w:r>
      <w:r w:rsidRPr="009214BE">
        <w:rPr>
          <w:rtl/>
        </w:rPr>
        <w:t>ולהמטולוגיית ילדים. ועדה זו קיבלה</w:t>
      </w:r>
      <w:r w:rsidR="00515A37">
        <w:rPr>
          <w:rtl/>
        </w:rPr>
        <w:t xml:space="preserve"> </w:t>
      </w:r>
      <w:r w:rsidRPr="009214BE">
        <w:rPr>
          <w:rtl/>
        </w:rPr>
        <w:t>החלטה, שהטיפול המועדף לילד זה הוא אחר.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הטיפול</w:t>
      </w:r>
      <w:r w:rsidR="00515A37">
        <w:rPr>
          <w:rtl/>
        </w:rPr>
        <w:t xml:space="preserve"> </w:t>
      </w:r>
      <w:r w:rsidRPr="009214BE">
        <w:rPr>
          <w:rtl/>
        </w:rPr>
        <w:t>הרפואי לחולי גושה, כמו לכל שאר אזרחי מדינת ישראל, ניתן 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קופות</w:t>
      </w:r>
      <w:r w:rsidR="00515A37">
        <w:rPr>
          <w:rtl/>
        </w:rPr>
        <w:t>-</w:t>
      </w:r>
      <w:r w:rsidRPr="009214BE">
        <w:rPr>
          <w:rtl/>
        </w:rPr>
        <w:t>החולים המבטחות, והוא ניתן על</w:t>
      </w:r>
      <w:r w:rsidR="00515A37">
        <w:rPr>
          <w:rtl/>
        </w:rPr>
        <w:t>-</w:t>
      </w:r>
      <w:r w:rsidRPr="009214BE">
        <w:rPr>
          <w:rtl/>
        </w:rPr>
        <w:t>פי שיקולים רפואיים בלבד.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4" w:name="_Toc457722023"/>
      <w:r w:rsidRPr="00515A37">
        <w:rPr>
          <w:rtl/>
        </w:rPr>
        <w:t>מחלות בקרב יוצאי אתיופיה</w:t>
      </w:r>
      <w:bookmarkEnd w:id="54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יחזקאל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כ"ו בסיוון התשנ"ג (15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מדי פעם מתפרסמות ידיעות על מחלות קשות הקיימות בקרב בני העדה האתיופית.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נערכו בדיקות רפואיות לבני העדה האתיופית עם עלייתם לארץ?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נערכות בדיקות תקופתיות מאז עלייתם?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האם נמצאו מבני העדה האתיופית אנשים הנושאים את נגיף האיידס?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 האם קיימות מחלות נוספות בקרב עולי אתיופיה?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 מה הם האמצעים הנוספים והמיוחדים שמקדיש משרד הבריאות לנושא זה?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לבני עדה האתיופית נערכו בדיקות עם הגיעם ארצה בהיותם עולים מארץ מובהקת</w:t>
      </w:r>
      <w:r w:rsidR="00515A37">
        <w:rPr>
          <w:rtl/>
        </w:rPr>
        <w:t xml:space="preserve"> </w:t>
      </w:r>
      <w:r w:rsidRPr="009214BE">
        <w:rPr>
          <w:rtl/>
        </w:rPr>
        <w:t>של תחלואה ותמותה של העולם השלישי ועל סמך ניסיון שהצטבר ב"מבצע משה". העדה שיתפה</w:t>
      </w:r>
      <w:r w:rsidR="00515A37">
        <w:rPr>
          <w:rtl/>
        </w:rPr>
        <w:t xml:space="preserve"> </w:t>
      </w:r>
      <w:r w:rsidRPr="009214BE">
        <w:rPr>
          <w:rtl/>
        </w:rPr>
        <w:t>פעולה עם רשויות הבריאות והבינה כי פעילות זו היא לטובתה.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מאז</w:t>
      </w:r>
      <w:r w:rsidR="00515A37">
        <w:rPr>
          <w:rtl/>
        </w:rPr>
        <w:t xml:space="preserve"> </w:t>
      </w:r>
      <w:r w:rsidRPr="009214BE">
        <w:rPr>
          <w:rtl/>
        </w:rPr>
        <w:t>עלייתם לא נערכות אצלם בדיקות תקופתיות, כפי שלא נערכות בדיקות אלה</w:t>
      </w:r>
      <w:r w:rsidR="00515A37">
        <w:rPr>
          <w:rtl/>
        </w:rPr>
        <w:t xml:space="preserve"> </w:t>
      </w:r>
      <w:r w:rsidRPr="009214BE">
        <w:rPr>
          <w:rtl/>
        </w:rPr>
        <w:t>לכלל</w:t>
      </w:r>
      <w:r w:rsidR="00515A37">
        <w:rPr>
          <w:rtl/>
        </w:rPr>
        <w:t xml:space="preserve"> </w:t>
      </w:r>
      <w:r w:rsidRPr="009214BE">
        <w:rPr>
          <w:rtl/>
        </w:rPr>
        <w:t>תושבי</w:t>
      </w:r>
      <w:r w:rsidR="00515A37">
        <w:rPr>
          <w:rtl/>
        </w:rPr>
        <w:t xml:space="preserve"> </w:t>
      </w:r>
      <w:r w:rsidRPr="009214BE">
        <w:rPr>
          <w:rtl/>
        </w:rPr>
        <w:t>הארץ.</w:t>
      </w:r>
      <w:r w:rsidR="00515A37">
        <w:rPr>
          <w:rtl/>
        </w:rPr>
        <w:t xml:space="preserve"> </w:t>
      </w:r>
      <w:r w:rsidRPr="009214BE">
        <w:rPr>
          <w:rtl/>
        </w:rPr>
        <w:t>בדיקות נוספות שלהם הן לפי האינדיקציות הרפואיות שמוצא הרופא</w:t>
      </w:r>
      <w:r w:rsidR="00515A37">
        <w:rPr>
          <w:rtl/>
        </w:rPr>
        <w:t xml:space="preserve"> </w:t>
      </w:r>
      <w:r w:rsidRPr="009214BE">
        <w:rPr>
          <w:rtl/>
        </w:rPr>
        <w:t>המטפל בכל עולה ועולה בנפרד.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אכן</w:t>
      </w:r>
      <w:r w:rsidR="00515A37">
        <w:rPr>
          <w:rtl/>
        </w:rPr>
        <w:t xml:space="preserve"> </w:t>
      </w:r>
      <w:r w:rsidRPr="009214BE">
        <w:rPr>
          <w:rtl/>
        </w:rPr>
        <w:t>נמצא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חלק</w:t>
      </w:r>
      <w:r w:rsidR="00515A37">
        <w:rPr>
          <w:rtl/>
        </w:rPr>
        <w:t xml:space="preserve"> </w:t>
      </w:r>
      <w:r w:rsidRPr="009214BE">
        <w:rPr>
          <w:rtl/>
        </w:rPr>
        <w:t>מזערי מהעולים נושא את הנגיף, אבל בשיעור קטן בהרבה</w:t>
      </w:r>
      <w:r w:rsidR="00515A37">
        <w:rPr>
          <w:rtl/>
        </w:rPr>
        <w:t xml:space="preserve"> </w:t>
      </w:r>
      <w:r w:rsidRPr="009214BE">
        <w:rPr>
          <w:rtl/>
        </w:rPr>
        <w:t>מכלל</w:t>
      </w:r>
      <w:r w:rsidR="00515A37">
        <w:rPr>
          <w:rtl/>
        </w:rPr>
        <w:t xml:space="preserve"> </w:t>
      </w:r>
      <w:r w:rsidRPr="009214BE">
        <w:rPr>
          <w:rtl/>
        </w:rPr>
        <w:t>האוכלוסייה</w:t>
      </w:r>
      <w:r w:rsidR="00515A37">
        <w:rPr>
          <w:rtl/>
        </w:rPr>
        <w:t xml:space="preserve"> </w:t>
      </w:r>
      <w:r w:rsidRPr="009214BE">
        <w:rPr>
          <w:rtl/>
        </w:rPr>
        <w:t>בארץ מוצאם.</w:t>
      </w:r>
      <w:r w:rsidR="00515A37">
        <w:rPr>
          <w:rtl/>
        </w:rPr>
        <w:t xml:space="preserve"> </w:t>
      </w:r>
      <w:r w:rsidRPr="009214BE">
        <w:rPr>
          <w:rtl/>
        </w:rPr>
        <w:t>אנו רוצים לציין, כי בדיקות מסוג זה לא נעשו בשום</w:t>
      </w:r>
      <w:r w:rsidR="00515A37">
        <w:rPr>
          <w:rtl/>
        </w:rPr>
        <w:t xml:space="preserve"> </w:t>
      </w:r>
      <w:r w:rsidRPr="009214BE">
        <w:rPr>
          <w:rtl/>
        </w:rPr>
        <w:t>מגזר</w:t>
      </w:r>
      <w:r w:rsidR="00515A37">
        <w:rPr>
          <w:rtl/>
        </w:rPr>
        <w:t xml:space="preserve"> </w:t>
      </w:r>
      <w:r w:rsidRPr="009214BE">
        <w:rPr>
          <w:rtl/>
        </w:rPr>
        <w:t>שלם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אוכלוסיית הארץ או אוכלוסיית עולים מארץ אחרת. על כן, עיסוק בנושא</w:t>
      </w:r>
      <w:r w:rsidR="00515A37">
        <w:rPr>
          <w:rtl/>
        </w:rPr>
        <w:t xml:space="preserve"> </w:t>
      </w:r>
      <w:r w:rsidRPr="009214BE">
        <w:rPr>
          <w:rtl/>
        </w:rPr>
        <w:t>אינו הוגן מלכתחילה לגבי אנשי עדה זו.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מחלות</w:t>
      </w:r>
      <w:r w:rsidR="00515A37">
        <w:rPr>
          <w:rtl/>
        </w:rPr>
        <w:t xml:space="preserve"> </w:t>
      </w:r>
      <w:r w:rsidRPr="009214BE">
        <w:rPr>
          <w:rtl/>
        </w:rPr>
        <w:t>נוספות שנמצאו קשורות למחלות הזיהומיות הנפוצות באתיופיה, אך שוב</w:t>
      </w:r>
      <w:r w:rsidR="00515A37">
        <w:rPr>
          <w:rtl/>
        </w:rPr>
        <w:t xml:space="preserve"> </w:t>
      </w:r>
      <w:r w:rsidRPr="009214BE">
        <w:rPr>
          <w:rtl/>
        </w:rPr>
        <w:t>בשיעור</w:t>
      </w:r>
      <w:r w:rsidR="00515A37">
        <w:rPr>
          <w:rtl/>
        </w:rPr>
        <w:t xml:space="preserve"> </w:t>
      </w:r>
      <w:r w:rsidRPr="009214BE">
        <w:rPr>
          <w:rtl/>
        </w:rPr>
        <w:t>קטן</w:t>
      </w:r>
      <w:r w:rsidR="00515A37">
        <w:rPr>
          <w:rtl/>
        </w:rPr>
        <w:t xml:space="preserve"> </w:t>
      </w:r>
      <w:r w:rsidRPr="009214BE">
        <w:rPr>
          <w:rtl/>
        </w:rPr>
        <w:t>בהרבה מן השיעור בכלל האוכלוסייה בארץ מוצאם: מלריה, שחפת, דלקת כבד</w:t>
      </w:r>
      <w:r w:rsidR="00515A37">
        <w:rPr>
          <w:rtl/>
        </w:rPr>
        <w:t xml:space="preserve"> </w:t>
      </w:r>
      <w:r w:rsidRPr="009214BE">
        <w:rPr>
          <w:rtl/>
        </w:rPr>
        <w:t xml:space="preserve">זיהומית מסוג </w:t>
      </w:r>
      <w:r w:rsidRPr="009214BE">
        <w:t>B</w:t>
      </w:r>
      <w:r w:rsidRPr="009214BE">
        <w:rPr>
          <w:rtl/>
        </w:rPr>
        <w:t>. מחלות אלה מצויות באוכלוסיית ישראל גם</w:t>
      </w:r>
      <w:r w:rsidR="00515A37">
        <w:rPr>
          <w:rtl/>
        </w:rPr>
        <w:t>-</w:t>
      </w:r>
      <w:r w:rsidRPr="009214BE">
        <w:rPr>
          <w:rtl/>
        </w:rPr>
        <w:t>כן.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העולים</w:t>
      </w:r>
      <w:r w:rsidR="00515A37">
        <w:rPr>
          <w:rtl/>
        </w:rPr>
        <w:t xml:space="preserve"> </w:t>
      </w:r>
      <w:r w:rsidRPr="009214BE">
        <w:rPr>
          <w:rtl/>
        </w:rPr>
        <w:t>קיבלו</w:t>
      </w:r>
      <w:r w:rsidR="00515A37">
        <w:rPr>
          <w:rtl/>
        </w:rPr>
        <w:t xml:space="preserve"> </w:t>
      </w:r>
      <w:r w:rsidRPr="009214BE">
        <w:rPr>
          <w:rtl/>
        </w:rPr>
        <w:t>ומקבלים</w:t>
      </w:r>
      <w:r w:rsidR="00515A37">
        <w:rPr>
          <w:rtl/>
        </w:rPr>
        <w:t xml:space="preserve"> </w:t>
      </w:r>
      <w:r w:rsidRPr="009214BE">
        <w:rPr>
          <w:rtl/>
        </w:rPr>
        <w:t>טיפול</w:t>
      </w:r>
      <w:r w:rsidR="00515A37">
        <w:rPr>
          <w:rtl/>
        </w:rPr>
        <w:t xml:space="preserve"> </w:t>
      </w:r>
      <w:r w:rsidRPr="009214BE">
        <w:rPr>
          <w:rtl/>
        </w:rPr>
        <w:t>נגד שחפת במרפאות הקהילה. זו מחלה אשר</w:t>
      </w:r>
      <w:r w:rsidR="00515A37">
        <w:rPr>
          <w:rtl/>
        </w:rPr>
        <w:t xml:space="preserve"> </w:t>
      </w:r>
      <w:r w:rsidRPr="009214BE">
        <w:rPr>
          <w:rtl/>
        </w:rPr>
        <w:t>ניתן</w:t>
      </w:r>
      <w:r w:rsidR="00515A37">
        <w:rPr>
          <w:rtl/>
        </w:rPr>
        <w:t xml:space="preserve"> </w:t>
      </w:r>
      <w:r w:rsidRPr="009214BE">
        <w:rPr>
          <w:rtl/>
        </w:rPr>
        <w:t>להתגבר</w:t>
      </w:r>
      <w:r w:rsidR="00515A37">
        <w:rPr>
          <w:rtl/>
        </w:rPr>
        <w:t xml:space="preserve"> </w:t>
      </w:r>
      <w:r w:rsidRPr="009214BE">
        <w:rPr>
          <w:rtl/>
        </w:rPr>
        <w:t>עליה</w:t>
      </w:r>
      <w:r w:rsidR="00515A37">
        <w:rPr>
          <w:rtl/>
        </w:rPr>
        <w:t xml:space="preserve"> </w:t>
      </w:r>
      <w:r w:rsidRPr="009214BE">
        <w:rPr>
          <w:rtl/>
        </w:rPr>
        <w:t>בטיפול</w:t>
      </w:r>
      <w:r w:rsidR="00515A37">
        <w:rPr>
          <w:rtl/>
        </w:rPr>
        <w:t xml:space="preserve"> </w:t>
      </w:r>
      <w:r w:rsidRPr="009214BE">
        <w:rPr>
          <w:rtl/>
        </w:rPr>
        <w:t>תרופתי. תינוקות העדה היו הראשונים שקיבלו חיסון נגד</w:t>
      </w:r>
      <w:r w:rsidR="00515A37">
        <w:rPr>
          <w:rtl/>
        </w:rPr>
        <w:t xml:space="preserve"> </w:t>
      </w:r>
      <w:r w:rsidRPr="009214BE">
        <w:rPr>
          <w:rtl/>
        </w:rPr>
        <w:t>דלקת</w:t>
      </w:r>
      <w:r w:rsidR="00515A37">
        <w:rPr>
          <w:rtl/>
        </w:rPr>
        <w:t xml:space="preserve"> </w:t>
      </w:r>
      <w:r w:rsidRPr="009214BE">
        <w:rPr>
          <w:rtl/>
        </w:rPr>
        <w:t>כבד</w:t>
      </w:r>
      <w:r w:rsidR="00515A37">
        <w:rPr>
          <w:rtl/>
        </w:rPr>
        <w:t xml:space="preserve"> </w:t>
      </w:r>
      <w:r w:rsidRPr="009214BE">
        <w:rPr>
          <w:rtl/>
        </w:rPr>
        <w:t>זיהומית</w:t>
      </w:r>
      <w:r w:rsidR="00515A37">
        <w:rPr>
          <w:rtl/>
        </w:rPr>
        <w:t xml:space="preserve"> </w:t>
      </w:r>
      <w:r w:rsidRPr="009214BE">
        <w:rPr>
          <w:rtl/>
        </w:rPr>
        <w:t>מסוג</w:t>
      </w:r>
      <w:r w:rsidR="00515A37">
        <w:rPr>
          <w:rtl/>
        </w:rPr>
        <w:t xml:space="preserve"> </w:t>
      </w:r>
      <w:r w:rsidRPr="009214BE">
        <w:t>B</w:t>
      </w:r>
      <w:r w:rsidRPr="009214BE">
        <w:rPr>
          <w:rtl/>
        </w:rPr>
        <w:t>, עוד לפני שהחל החיסון לכלל היילודים בישראל בינואר</w:t>
      </w:r>
      <w:r w:rsidR="00515A37">
        <w:rPr>
          <w:rtl/>
        </w:rPr>
        <w:t xml:space="preserve"> </w:t>
      </w:r>
      <w:r w:rsidRPr="009214BE">
        <w:rPr>
          <w:rtl/>
        </w:rPr>
        <w:t>1992.</w:t>
      </w:r>
      <w:r w:rsidR="00515A37">
        <w:rPr>
          <w:rtl/>
        </w:rPr>
        <w:t xml:space="preserve"> </w:t>
      </w:r>
      <w:r w:rsidRPr="009214BE">
        <w:rPr>
          <w:rtl/>
        </w:rPr>
        <w:t>למלריה</w:t>
      </w:r>
      <w:r w:rsidR="00515A37">
        <w:rPr>
          <w:rtl/>
        </w:rPr>
        <w:t xml:space="preserve"> </w:t>
      </w:r>
      <w:r w:rsidRPr="009214BE">
        <w:rPr>
          <w:rtl/>
        </w:rPr>
        <w:t>יש טיפול תרופתי קצר. לגבי שאר המחלות הטיפול הוא זהה לכלל אזרחי</w:t>
      </w:r>
      <w:r w:rsidR="00515A37">
        <w:rPr>
          <w:rtl/>
        </w:rPr>
        <w:t xml:space="preserve"> </w:t>
      </w:r>
      <w:r w:rsidRPr="009214BE">
        <w:rPr>
          <w:rtl/>
        </w:rPr>
        <w:t>ישראל.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5" w:name="_Toc457722024"/>
      <w:r w:rsidRPr="00515A37">
        <w:rPr>
          <w:rtl/>
        </w:rPr>
        <w:t>תרופות לחולי גושה</w:t>
      </w:r>
      <w:bookmarkEnd w:id="55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רביץ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כ"ו בסיוון התשנ"ג (15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</w:t>
      </w:r>
      <w:r w:rsidR="00515A37">
        <w:rPr>
          <w:rtl/>
        </w:rPr>
        <w:t>-</w:t>
      </w:r>
      <w:r w:rsidRPr="009214BE">
        <w:rPr>
          <w:rtl/>
        </w:rPr>
        <w:t>110</w:t>
      </w:r>
      <w:r w:rsidR="00515A37">
        <w:rPr>
          <w:rtl/>
        </w:rPr>
        <w:t xml:space="preserve"> </w:t>
      </w:r>
      <w:r w:rsidRPr="009214BE">
        <w:rPr>
          <w:rtl/>
        </w:rPr>
        <w:t>חולי גושה זקוקים לטיפול בתרופה בשם "סרדייז". תרופה זו חיונית ביותר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שיוכלו</w:t>
      </w:r>
      <w:r w:rsidR="00515A37">
        <w:rPr>
          <w:rtl/>
        </w:rPr>
        <w:t xml:space="preserve"> </w:t>
      </w:r>
      <w:r w:rsidRPr="009214BE">
        <w:rPr>
          <w:rtl/>
        </w:rPr>
        <w:t>לתפקד בחיי היום</w:t>
      </w:r>
      <w:r w:rsidR="00515A37">
        <w:rPr>
          <w:rtl/>
        </w:rPr>
        <w:t>-</w:t>
      </w:r>
      <w:r w:rsidRPr="009214BE">
        <w:rPr>
          <w:rtl/>
        </w:rPr>
        <w:t>יום; אחרת, חלילה, הם עלולים להתדרדר במהירות לנכות</w:t>
      </w:r>
      <w:r w:rsidR="00515A37">
        <w:rPr>
          <w:rtl/>
        </w:rPr>
        <w:t xml:space="preserve"> </w:t>
      </w:r>
      <w:r w:rsidRPr="009214BE">
        <w:rPr>
          <w:rtl/>
        </w:rPr>
        <w:t>ולאומללות לכל ימי חייהם ולהיות לנטל על החברה.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כיום, ועדה בין</w:t>
      </w:r>
      <w:r w:rsidR="00515A37">
        <w:rPr>
          <w:rtl/>
        </w:rPr>
        <w:t>-</w:t>
      </w:r>
      <w:r w:rsidRPr="009214BE">
        <w:rPr>
          <w:rtl/>
        </w:rPr>
        <w:t>קופתית של קופות</w:t>
      </w:r>
      <w:r w:rsidR="00515A37">
        <w:rPr>
          <w:rtl/>
        </w:rPr>
        <w:t>-</w:t>
      </w:r>
      <w:r w:rsidRPr="009214BE">
        <w:rPr>
          <w:rtl/>
        </w:rPr>
        <w:t>החולים קובעת מי יקבל את התרופה ויוכל לתפקד</w:t>
      </w:r>
      <w:r w:rsidR="00515A37">
        <w:rPr>
          <w:rtl/>
        </w:rPr>
        <w:t xml:space="preserve"> </w:t>
      </w:r>
      <w:r w:rsidRPr="009214BE">
        <w:rPr>
          <w:rtl/>
        </w:rPr>
        <w:t>באורח רגיל, ומי לא יקבלה, דבר העלול לגרום לו סבל, נכות ואף מוות.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יבטל</w:t>
      </w:r>
      <w:r w:rsidR="00515A37">
        <w:rPr>
          <w:rtl/>
        </w:rPr>
        <w:t xml:space="preserve"> </w:t>
      </w:r>
      <w:r w:rsidRPr="009214BE">
        <w:rPr>
          <w:rtl/>
        </w:rPr>
        <w:t>משרדך את הוועדה הבין</w:t>
      </w:r>
      <w:r w:rsidR="00515A37">
        <w:rPr>
          <w:rtl/>
        </w:rPr>
        <w:t>-</w:t>
      </w:r>
      <w:r w:rsidRPr="009214BE">
        <w:rPr>
          <w:rtl/>
        </w:rPr>
        <w:t>קופתית ויחליט כי כל חולה גושה, המומלץ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 רופא לקבלת התרופה, יקבל אותה לאלתר?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ייכללו חולים אלו ב"סל הבריאות" בחוק הבריאות שאתה מתכנן?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2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לצערי,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בסמכות</w:t>
      </w:r>
      <w:r w:rsidR="00515A37">
        <w:rPr>
          <w:rtl/>
        </w:rPr>
        <w:t xml:space="preserve"> </w:t>
      </w:r>
      <w:r w:rsidRPr="009214BE">
        <w:rPr>
          <w:rtl/>
        </w:rPr>
        <w:t>משרדנו לפעול בהתאם למבוקש. רק חקיקת חוק ביטוח</w:t>
      </w:r>
      <w:r w:rsidR="00515A37">
        <w:rPr>
          <w:rtl/>
        </w:rPr>
        <w:t xml:space="preserve"> </w:t>
      </w:r>
      <w:r w:rsidRPr="009214BE">
        <w:rPr>
          <w:rtl/>
        </w:rPr>
        <w:t>בריאות</w:t>
      </w:r>
      <w:r w:rsidR="00515A37">
        <w:rPr>
          <w:rtl/>
        </w:rPr>
        <w:t xml:space="preserve"> </w:t>
      </w:r>
      <w:r w:rsidRPr="009214BE">
        <w:rPr>
          <w:rtl/>
        </w:rPr>
        <w:t>תיתן מעמד חוקי לשר הבריאות וניתן יהיה להתערב בהיקף "סל" שירותי הבריאות</w:t>
      </w:r>
      <w:r w:rsidR="00515A37">
        <w:rPr>
          <w:rtl/>
        </w:rPr>
        <w:t xml:space="preserve"> </w:t>
      </w:r>
      <w:r w:rsidRPr="009214BE">
        <w:rPr>
          <w:rtl/>
        </w:rPr>
        <w:t>המסופקים על</w:t>
      </w:r>
      <w:r w:rsidR="00515A37">
        <w:rPr>
          <w:rtl/>
        </w:rPr>
        <w:t>-</w:t>
      </w:r>
      <w:r w:rsidRPr="009214BE">
        <w:rPr>
          <w:rtl/>
        </w:rPr>
        <w:t>ידי קופות</w:t>
      </w:r>
      <w:r w:rsidR="00515A37">
        <w:rPr>
          <w:rtl/>
        </w:rPr>
        <w:t>-</w:t>
      </w:r>
      <w:r w:rsidRPr="009214BE">
        <w:rPr>
          <w:rtl/>
        </w:rPr>
        <w:t>החולים.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בשלב</w:t>
      </w:r>
      <w:r w:rsidR="00515A37">
        <w:rPr>
          <w:rtl/>
        </w:rPr>
        <w:t xml:space="preserve"> </w:t>
      </w:r>
      <w:r w:rsidRPr="009214BE">
        <w:rPr>
          <w:rtl/>
        </w:rPr>
        <w:t>ראשון</w:t>
      </w:r>
      <w:r w:rsidR="00515A37">
        <w:rPr>
          <w:rtl/>
        </w:rPr>
        <w:t xml:space="preserve"> </w:t>
      </w:r>
      <w:r w:rsidRPr="009214BE">
        <w:rPr>
          <w:rtl/>
        </w:rPr>
        <w:t>יהיה</w:t>
      </w:r>
      <w:r w:rsidR="00515A37">
        <w:rPr>
          <w:rtl/>
        </w:rPr>
        <w:t xml:space="preserve"> </w:t>
      </w:r>
      <w:r w:rsidRPr="009214BE">
        <w:rPr>
          <w:rtl/>
        </w:rPr>
        <w:t>נהוג</w:t>
      </w:r>
      <w:r w:rsidR="00515A37">
        <w:rPr>
          <w:rtl/>
        </w:rPr>
        <w:t xml:space="preserve"> </w:t>
      </w:r>
      <w:r w:rsidRPr="009214BE">
        <w:rPr>
          <w:rtl/>
        </w:rPr>
        <w:t>סל</w:t>
      </w:r>
      <w:r w:rsidR="00515A37">
        <w:rPr>
          <w:rtl/>
        </w:rPr>
        <w:t xml:space="preserve"> </w:t>
      </w:r>
      <w:r w:rsidRPr="009214BE">
        <w:rPr>
          <w:rtl/>
        </w:rPr>
        <w:t>השירותים</w:t>
      </w:r>
      <w:r w:rsidR="00515A37">
        <w:rPr>
          <w:rtl/>
        </w:rPr>
        <w:t xml:space="preserve"> </w:t>
      </w:r>
      <w:r w:rsidRPr="009214BE">
        <w:rPr>
          <w:rtl/>
        </w:rPr>
        <w:t>של קופת</w:t>
      </w:r>
      <w:r w:rsidR="00515A37">
        <w:rPr>
          <w:rtl/>
        </w:rPr>
        <w:t>-</w:t>
      </w:r>
      <w:r w:rsidRPr="009214BE">
        <w:rPr>
          <w:rtl/>
        </w:rPr>
        <w:t>חולים הכללית, לרבות התנאים</w:t>
      </w:r>
      <w:r w:rsidR="00515A37">
        <w:rPr>
          <w:rtl/>
        </w:rPr>
        <w:t xml:space="preserve"> </w:t>
      </w:r>
      <w:r w:rsidRPr="009214BE">
        <w:rPr>
          <w:rtl/>
        </w:rPr>
        <w:t>והנהלים הנהוגים בו. עם תחילת מתן השירותים על</w:t>
      </w:r>
      <w:r w:rsidR="00515A37">
        <w:rPr>
          <w:rtl/>
        </w:rPr>
        <w:t>-</w:t>
      </w:r>
      <w:r w:rsidRPr="009214BE">
        <w:rPr>
          <w:rtl/>
        </w:rPr>
        <w:t>פי החוק יעודכן הסל מעת לעת.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6" w:name="_Toc457722025"/>
      <w:r w:rsidRPr="00515A37">
        <w:rPr>
          <w:rtl/>
        </w:rPr>
        <w:t>חיסונים למטיילים במזרח הרחוק</w:t>
      </w:r>
      <w:bookmarkEnd w:id="56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ד' מנע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ג' בתמוז התשנ"ג (22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הידיעות</w:t>
      </w:r>
      <w:r w:rsidR="00515A37">
        <w:rPr>
          <w:rtl/>
        </w:rPr>
        <w:t xml:space="preserve"> </w:t>
      </w:r>
      <w:r w:rsidRPr="009214BE">
        <w:rPr>
          <w:rtl/>
        </w:rPr>
        <w:t>בעיתונות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מות צעירים ממחלות שונות במזרח הרחוק, רצוני</w:t>
      </w:r>
      <w:r w:rsidR="00515A37">
        <w:rPr>
          <w:rtl/>
        </w:rPr>
        <w:t xml:space="preserve"> </w:t>
      </w:r>
      <w:r w:rsidRPr="009214BE">
        <w:rPr>
          <w:rtl/>
        </w:rPr>
        <w:t>לברר את דרך היידוע של הנוסעים למזרח הרחוק על המחלות הנפוצות שם.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ביום שישי, 11 ביוני 1993, בשעה 08:30, התארח בתוכנית רדיו ברשת ב' ד"ר יוסי</w:t>
      </w:r>
      <w:r w:rsidR="00515A37">
        <w:rPr>
          <w:rtl/>
        </w:rPr>
        <w:t xml:space="preserve"> </w:t>
      </w:r>
      <w:r w:rsidRPr="009214BE">
        <w:rPr>
          <w:rtl/>
        </w:rPr>
        <w:t>שוורץ.</w:t>
      </w:r>
      <w:r w:rsidR="00515A37">
        <w:rPr>
          <w:rtl/>
        </w:rPr>
        <w:t xml:space="preserve"> </w:t>
      </w:r>
      <w:r w:rsidRPr="009214BE">
        <w:rPr>
          <w:rtl/>
        </w:rPr>
        <w:t>לדבריו, יש עשרות סוגי מחלות הנפוצות במקומות שונים בעולם ולא ידועות כלל</w:t>
      </w:r>
      <w:r w:rsidR="00515A37">
        <w:rPr>
          <w:rtl/>
        </w:rPr>
        <w:t xml:space="preserve"> </w:t>
      </w:r>
      <w:r w:rsidRPr="009214BE">
        <w:rPr>
          <w:rtl/>
        </w:rPr>
        <w:t>בארץ. אפשר, לדבריו, להתאים חיסון לכל מחלה כזאת.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עושה</w:t>
      </w:r>
      <w:r w:rsidR="00515A37">
        <w:rPr>
          <w:rtl/>
        </w:rPr>
        <w:t xml:space="preserve"> </w:t>
      </w:r>
      <w:r w:rsidRPr="009214BE">
        <w:rPr>
          <w:rtl/>
        </w:rPr>
        <w:t>מחקר מפורט בנושא ומיידע את כל המטיילים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והתרמילאים בארצות השונות טרם צאתם על דרכי החיסון מפני המחלות? אם לא </w:t>
      </w:r>
      <w:r w:rsidR="00515A37">
        <w:rPr>
          <w:rtl/>
        </w:rPr>
        <w:t>–</w:t>
      </w:r>
      <w:r w:rsidRPr="009214BE">
        <w:rPr>
          <w:rtl/>
        </w:rPr>
        <w:t xml:space="preserve"> מדוע?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שוקל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להפיץ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חוברת</w:t>
      </w:r>
      <w:r w:rsidR="00515A37">
        <w:rPr>
          <w:rtl/>
        </w:rPr>
        <w:t xml:space="preserve"> </w:t>
      </w:r>
      <w:r w:rsidRPr="009214BE">
        <w:rPr>
          <w:rtl/>
        </w:rPr>
        <w:t>המידע באמצעות כל סוכנויות הנסיעות</w:t>
      </w:r>
      <w:r w:rsidR="00515A37">
        <w:rPr>
          <w:rtl/>
        </w:rPr>
        <w:t xml:space="preserve"> </w:t>
      </w:r>
      <w:r w:rsidRPr="009214BE">
        <w:rPr>
          <w:rtl/>
        </w:rPr>
        <w:t>כפרסום רשמי ומחייב, ואף לקבוע מקומות מרכזיים לחיסון מפני המחלות?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המחלקה</w:t>
      </w:r>
      <w:r w:rsidR="00515A37">
        <w:rPr>
          <w:rtl/>
        </w:rPr>
        <w:t xml:space="preserve"> </w:t>
      </w:r>
      <w:r w:rsidRPr="009214BE">
        <w:rPr>
          <w:rtl/>
        </w:rPr>
        <w:t>לאפידמיולוגיה בשירותי בריאות הציבור מקבלת ולומדת את כל הספרות</w:t>
      </w:r>
      <w:r w:rsidR="00515A37">
        <w:rPr>
          <w:rtl/>
        </w:rPr>
        <w:t xml:space="preserve"> </w:t>
      </w:r>
      <w:r w:rsidRPr="009214BE">
        <w:rPr>
          <w:rtl/>
        </w:rPr>
        <w:t>המקצועית</w:t>
      </w:r>
      <w:r w:rsidR="00515A37">
        <w:rPr>
          <w:rtl/>
        </w:rPr>
        <w:t xml:space="preserve"> </w:t>
      </w:r>
      <w:r w:rsidRPr="009214BE">
        <w:rPr>
          <w:rtl/>
        </w:rPr>
        <w:t>הנוגעת</w:t>
      </w:r>
      <w:r w:rsidR="00515A37">
        <w:rPr>
          <w:rtl/>
        </w:rPr>
        <w:t xml:space="preserve"> </w:t>
      </w:r>
      <w:r w:rsidRPr="009214BE">
        <w:rPr>
          <w:rtl/>
        </w:rPr>
        <w:t>למחלות</w:t>
      </w:r>
      <w:r w:rsidR="00515A37">
        <w:rPr>
          <w:rtl/>
        </w:rPr>
        <w:t xml:space="preserve"> </w:t>
      </w:r>
      <w:r w:rsidRPr="009214BE">
        <w:rPr>
          <w:rtl/>
        </w:rPr>
        <w:t>הטרופיות ולדרכי מניעתן. מידע זה מועבר באופן שוטף לכל</w:t>
      </w:r>
      <w:r w:rsidR="00515A37">
        <w:rPr>
          <w:rtl/>
        </w:rPr>
        <w:t xml:space="preserve"> </w:t>
      </w:r>
      <w:r w:rsidRPr="009214BE">
        <w:rPr>
          <w:rtl/>
        </w:rPr>
        <w:t>הנוגעים בדבר במדינה, לרבות משרד החוץ, לשכות הבריאות, צה"ל, קופות</w:t>
      </w:r>
      <w:r w:rsidR="00515A37">
        <w:rPr>
          <w:rtl/>
        </w:rPr>
        <w:t>-</w:t>
      </w:r>
      <w:r w:rsidRPr="009214BE">
        <w:rPr>
          <w:rtl/>
        </w:rPr>
        <w:t>החולים ואיגוד</w:t>
      </w:r>
      <w:r w:rsidR="00515A37">
        <w:rPr>
          <w:rtl/>
        </w:rPr>
        <w:t xml:space="preserve"> </w:t>
      </w:r>
      <w:r w:rsidRPr="009214BE">
        <w:rPr>
          <w:rtl/>
        </w:rPr>
        <w:t>סוכני הנסיעות.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מומלץ</w:t>
      </w:r>
      <w:r w:rsidR="00515A37">
        <w:rPr>
          <w:rtl/>
        </w:rPr>
        <w:t xml:space="preserve"> </w:t>
      </w:r>
      <w:r w:rsidRPr="009214BE">
        <w:rPr>
          <w:rtl/>
        </w:rPr>
        <w:t>שכל</w:t>
      </w:r>
      <w:r w:rsidR="00515A37">
        <w:rPr>
          <w:rtl/>
        </w:rPr>
        <w:t xml:space="preserve"> </w:t>
      </w:r>
      <w:r w:rsidRPr="009214BE">
        <w:rPr>
          <w:rtl/>
        </w:rPr>
        <w:t>ישראלי</w:t>
      </w:r>
      <w:r w:rsidR="00515A37">
        <w:rPr>
          <w:rtl/>
        </w:rPr>
        <w:t xml:space="preserve"> </w:t>
      </w:r>
      <w:r w:rsidRPr="009214BE">
        <w:rPr>
          <w:rtl/>
        </w:rPr>
        <w:t>המתכנן</w:t>
      </w:r>
      <w:r w:rsidR="00515A37">
        <w:rPr>
          <w:rtl/>
        </w:rPr>
        <w:t xml:space="preserve"> </w:t>
      </w:r>
      <w:r w:rsidRPr="009214BE">
        <w:rPr>
          <w:rtl/>
        </w:rPr>
        <w:t>נסיעה</w:t>
      </w:r>
      <w:r w:rsidR="00515A37">
        <w:rPr>
          <w:rtl/>
        </w:rPr>
        <w:t xml:space="preserve"> </w:t>
      </w:r>
      <w:r w:rsidRPr="009214BE">
        <w:rPr>
          <w:rtl/>
        </w:rPr>
        <w:t>לארץ טרופית כלשהי יפנה לאחת מ</w:t>
      </w:r>
      <w:r w:rsidR="00515A37">
        <w:rPr>
          <w:rtl/>
        </w:rPr>
        <w:t>-</w:t>
      </w:r>
      <w:r w:rsidRPr="009214BE">
        <w:rPr>
          <w:rtl/>
        </w:rPr>
        <w:t>15 לשכות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או לאחת מהמרפאות המיוחדות במרכזי הרפואה השונים בארץ על מנת לקבל הדרכה</w:t>
      </w:r>
      <w:r w:rsidR="00515A37">
        <w:rPr>
          <w:rtl/>
        </w:rPr>
        <w:t xml:space="preserve"> </w:t>
      </w:r>
      <w:r w:rsidRPr="009214BE">
        <w:rPr>
          <w:rtl/>
        </w:rPr>
        <w:t>על דרכי ההגנה האישית מפני הידבקות וגם לקבל את החיסונים המומלצים, או טיפול מונע</w:t>
      </w:r>
      <w:r w:rsidR="00515A37">
        <w:rPr>
          <w:rtl/>
        </w:rPr>
        <w:t xml:space="preserve"> </w:t>
      </w:r>
      <w:r w:rsidRPr="009214BE">
        <w:rPr>
          <w:rtl/>
        </w:rPr>
        <w:t>מומלץ.</w:t>
      </w:r>
      <w:r w:rsidR="00515A37">
        <w:rPr>
          <w:rtl/>
        </w:rPr>
        <w:t xml:space="preserve"> </w:t>
      </w:r>
      <w:r w:rsidRPr="009214BE">
        <w:rPr>
          <w:rtl/>
        </w:rPr>
        <w:t>ואכן, רבים באים לקבל הדרכה זו, אבל אין אפשרות להכריח את כולם לבוא, וגם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אפשרות</w:t>
      </w:r>
      <w:r w:rsidR="00515A37">
        <w:rPr>
          <w:rtl/>
        </w:rPr>
        <w:t xml:space="preserve"> </w:t>
      </w:r>
      <w:r w:rsidRPr="009214BE">
        <w:rPr>
          <w:rtl/>
        </w:rPr>
        <w:t>להכריח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המטיילים</w:t>
      </w:r>
      <w:r w:rsidR="00515A37">
        <w:rPr>
          <w:rtl/>
        </w:rPr>
        <w:t xml:space="preserve"> </w:t>
      </w:r>
      <w:r w:rsidRPr="009214BE">
        <w:rPr>
          <w:rtl/>
        </w:rPr>
        <w:t>להתנהג</w:t>
      </w:r>
      <w:r w:rsidR="00515A37">
        <w:rPr>
          <w:rtl/>
        </w:rPr>
        <w:t xml:space="preserve"> </w:t>
      </w:r>
      <w:r w:rsidRPr="009214BE">
        <w:rPr>
          <w:rtl/>
        </w:rPr>
        <w:t>התנהגות</w:t>
      </w:r>
      <w:r w:rsidR="00515A37">
        <w:rPr>
          <w:rtl/>
        </w:rPr>
        <w:t xml:space="preserve"> </w:t>
      </w:r>
      <w:r w:rsidRPr="009214BE">
        <w:rPr>
          <w:rtl/>
        </w:rPr>
        <w:t>נבונה</w:t>
      </w:r>
      <w:r w:rsidR="00515A37">
        <w:rPr>
          <w:rtl/>
        </w:rPr>
        <w:t xml:space="preserve"> </w:t>
      </w:r>
      <w:r w:rsidRPr="009214BE">
        <w:rPr>
          <w:rtl/>
        </w:rPr>
        <w:t>ובטוחה</w:t>
      </w:r>
      <w:r w:rsidR="00515A37">
        <w:rPr>
          <w:rtl/>
        </w:rPr>
        <w:t xml:space="preserve"> </w:t>
      </w:r>
      <w:r w:rsidRPr="009214BE">
        <w:rPr>
          <w:rtl/>
        </w:rPr>
        <w:t>במשך שהייתם</w:t>
      </w:r>
      <w:r w:rsidR="00515A37">
        <w:rPr>
          <w:rtl/>
        </w:rPr>
        <w:t xml:space="preserve"> </w:t>
      </w:r>
      <w:r w:rsidRPr="009214BE">
        <w:rPr>
          <w:rtl/>
        </w:rPr>
        <w:t>בחוץ</w:t>
      </w:r>
      <w:r w:rsidR="00515A37">
        <w:rPr>
          <w:rtl/>
        </w:rPr>
        <w:t>-</w:t>
      </w:r>
      <w:r w:rsidRPr="009214BE">
        <w:rPr>
          <w:rtl/>
        </w:rPr>
        <w:t>לארץ.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העלון של משרד הבריאות המיועד לנוסעים לחוץ</w:t>
      </w:r>
      <w:r w:rsidR="00515A37">
        <w:rPr>
          <w:rtl/>
        </w:rPr>
        <w:t>-</w:t>
      </w:r>
      <w:r w:rsidRPr="009214BE">
        <w:rPr>
          <w:rtl/>
        </w:rPr>
        <w:t>לארץ זמין אצל סוכני הנסיעות</w:t>
      </w:r>
      <w:r w:rsidR="00515A37">
        <w:rPr>
          <w:rtl/>
        </w:rPr>
        <w:t xml:space="preserve"> </w:t>
      </w:r>
      <w:r w:rsidRPr="009214BE">
        <w:rPr>
          <w:rtl/>
        </w:rPr>
        <w:t>וגם בנמל התעופה בן</w:t>
      </w:r>
      <w:r w:rsidR="00515A37">
        <w:rPr>
          <w:rtl/>
        </w:rPr>
        <w:t>-</w:t>
      </w:r>
      <w:r w:rsidRPr="009214BE">
        <w:rPr>
          <w:rtl/>
        </w:rPr>
        <w:t>גוריון. הוא אכן פרסום "רשמי", אך אינו פרסום "מחייב".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בשולי</w:t>
      </w:r>
      <w:r w:rsidR="00515A37">
        <w:rPr>
          <w:rtl/>
        </w:rPr>
        <w:t xml:space="preserve"> </w:t>
      </w:r>
      <w:r w:rsidRPr="009214BE">
        <w:rPr>
          <w:rtl/>
        </w:rPr>
        <w:t>התשובה,</w:t>
      </w:r>
      <w:r w:rsidR="00515A37">
        <w:rPr>
          <w:rtl/>
        </w:rPr>
        <w:t xml:space="preserve"> </w:t>
      </w:r>
      <w:r w:rsidRPr="009214BE">
        <w:rPr>
          <w:rtl/>
        </w:rPr>
        <w:t>בקשר</w:t>
      </w:r>
      <w:r w:rsidR="00515A37">
        <w:rPr>
          <w:rtl/>
        </w:rPr>
        <w:t xml:space="preserve"> </w:t>
      </w:r>
      <w:r w:rsidRPr="009214BE">
        <w:rPr>
          <w:rtl/>
        </w:rPr>
        <w:t>למבוא שבשאילתא, יש לציין: הקביעה שיש חיסון לכל מחלה</w:t>
      </w:r>
      <w:r w:rsidR="00515A37">
        <w:rPr>
          <w:rtl/>
        </w:rPr>
        <w:t xml:space="preserve"> </w:t>
      </w:r>
      <w:r w:rsidRPr="009214BE">
        <w:rPr>
          <w:rtl/>
        </w:rPr>
        <w:t>איננה</w:t>
      </w:r>
      <w:r w:rsidR="00515A37">
        <w:rPr>
          <w:rtl/>
        </w:rPr>
        <w:t xml:space="preserve"> </w:t>
      </w:r>
      <w:r w:rsidRPr="009214BE">
        <w:rPr>
          <w:rtl/>
        </w:rPr>
        <w:t>מדויקת.</w:t>
      </w:r>
      <w:r w:rsidR="00515A37">
        <w:rPr>
          <w:rtl/>
        </w:rPr>
        <w:t xml:space="preserve"> </w:t>
      </w:r>
      <w:r w:rsidRPr="009214BE">
        <w:rPr>
          <w:rtl/>
        </w:rPr>
        <w:t>ההיפך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הנכון:</w:t>
      </w:r>
      <w:r w:rsidR="00515A37">
        <w:rPr>
          <w:rtl/>
        </w:rPr>
        <w:t xml:space="preserve"> </w:t>
      </w:r>
      <w:r w:rsidRPr="009214BE">
        <w:rPr>
          <w:rtl/>
        </w:rPr>
        <w:t>לרוב</w:t>
      </w:r>
      <w:r w:rsidR="00515A37">
        <w:rPr>
          <w:rtl/>
        </w:rPr>
        <w:t xml:space="preserve"> </w:t>
      </w:r>
      <w:r w:rsidRPr="009214BE">
        <w:rPr>
          <w:rtl/>
        </w:rPr>
        <w:t>המחלות</w:t>
      </w:r>
      <w:r w:rsidR="00515A37">
        <w:rPr>
          <w:rtl/>
        </w:rPr>
        <w:t xml:space="preserve"> </w:t>
      </w:r>
      <w:r w:rsidRPr="009214BE">
        <w:rPr>
          <w:rtl/>
        </w:rPr>
        <w:t xml:space="preserve">הטרופיות אין חיסון </w:t>
      </w:r>
      <w:r w:rsidR="00515A37">
        <w:rPr>
          <w:rtl/>
        </w:rPr>
        <w:t>–</w:t>
      </w:r>
      <w:r w:rsidRPr="009214BE">
        <w:rPr>
          <w:rtl/>
        </w:rPr>
        <w:t xml:space="preserve"> למשל,</w:t>
      </w:r>
      <w:r w:rsidR="00515A37">
        <w:rPr>
          <w:rtl/>
        </w:rPr>
        <w:t xml:space="preserve"> </w:t>
      </w:r>
      <w:r w:rsidRPr="009214BE">
        <w:rPr>
          <w:rtl/>
        </w:rPr>
        <w:t>המלריה, שנגדה אנו נותנים טיפול מונע.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ככלל,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חיסון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יעילות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="00515A37" w:rsidRPr="009214BE">
        <w:rPr>
          <w:rtl/>
        </w:rPr>
        <w:t>100</w:t>
      </w:r>
      <w:r w:rsidR="00515A37">
        <w:rPr>
          <w:rtl/>
        </w:rPr>
        <w:t>%</w:t>
      </w:r>
      <w:r w:rsidRPr="009214BE">
        <w:rPr>
          <w:rtl/>
        </w:rPr>
        <w:t>, ועל כל מטייל לדעת זאת, אף שקיבל</w:t>
      </w:r>
      <w:r w:rsidR="00515A37">
        <w:rPr>
          <w:rtl/>
        </w:rPr>
        <w:t xml:space="preserve"> </w:t>
      </w:r>
      <w:r w:rsidRPr="009214BE">
        <w:rPr>
          <w:rtl/>
        </w:rPr>
        <w:t>חיסון, ולהתנהג בהתאם.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7" w:name="_Toc457722026"/>
      <w:r w:rsidRPr="00515A37">
        <w:rPr>
          <w:rtl/>
        </w:rPr>
        <w:t>העברת חולים מבתי</w:t>
      </w:r>
      <w:r>
        <w:rPr>
          <w:rtl/>
        </w:rPr>
        <w:t>-</w:t>
      </w:r>
      <w:r w:rsidRPr="00515A37">
        <w:rPr>
          <w:rtl/>
        </w:rPr>
        <w:t>חולים ממשלתיים לבתי</w:t>
      </w:r>
      <w:r>
        <w:rPr>
          <w:rtl/>
        </w:rPr>
        <w:t>-</w:t>
      </w:r>
      <w:r w:rsidRPr="00515A37">
        <w:rPr>
          <w:rtl/>
        </w:rPr>
        <w:t>חולים של קופת</w:t>
      </w:r>
      <w:r>
        <w:rPr>
          <w:rtl/>
        </w:rPr>
        <w:t>-</w:t>
      </w:r>
      <w:r w:rsidRPr="00515A37">
        <w:rPr>
          <w:rtl/>
        </w:rPr>
        <w:t>חולים</w:t>
      </w:r>
      <w:bookmarkEnd w:id="57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אסעד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ג' בתמוז התשנ"ג (22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הובא</w:t>
      </w:r>
      <w:r w:rsidR="00515A37">
        <w:rPr>
          <w:rtl/>
        </w:rPr>
        <w:t xml:space="preserve"> </w:t>
      </w:r>
      <w:r w:rsidRPr="009214BE">
        <w:rPr>
          <w:rtl/>
        </w:rPr>
        <w:t>לידיעתי,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קופת</w:t>
      </w:r>
      <w:r w:rsidR="00515A37">
        <w:rPr>
          <w:rtl/>
        </w:rPr>
        <w:t>-</w:t>
      </w:r>
      <w:r w:rsidRPr="009214BE">
        <w:rPr>
          <w:rtl/>
        </w:rPr>
        <w:t>חולים הכללית מעבירה חולים, לרבות חולים במצב קשה,</w:t>
      </w:r>
      <w:r w:rsidR="00515A37">
        <w:rPr>
          <w:rtl/>
        </w:rPr>
        <w:t xml:space="preserve"> </w:t>
      </w:r>
      <w:r w:rsidRPr="009214BE">
        <w:rPr>
          <w:rtl/>
        </w:rPr>
        <w:t>מבתי</w:t>
      </w:r>
      <w:r w:rsidR="00515A37">
        <w:rPr>
          <w:rtl/>
        </w:rPr>
        <w:t>-</w:t>
      </w:r>
      <w:r w:rsidRPr="009214BE">
        <w:rPr>
          <w:rtl/>
        </w:rPr>
        <w:t>חולים ממשלתיים בצפון אל בתי</w:t>
      </w:r>
      <w:r w:rsidR="00515A37">
        <w:rPr>
          <w:rtl/>
        </w:rPr>
        <w:t>-</w:t>
      </w:r>
      <w:r w:rsidRPr="009214BE">
        <w:rPr>
          <w:rtl/>
        </w:rPr>
        <w:t>חולים של קופת</w:t>
      </w:r>
      <w:r w:rsidR="00515A37">
        <w:rPr>
          <w:rtl/>
        </w:rPr>
        <w:t>-</w:t>
      </w:r>
      <w:r w:rsidRPr="009214BE">
        <w:rPr>
          <w:rtl/>
        </w:rPr>
        <w:t>חולים. חולים אלו, חלקם במצב קשה</w:t>
      </w:r>
      <w:r w:rsidR="00515A37">
        <w:rPr>
          <w:rtl/>
        </w:rPr>
        <w:t xml:space="preserve"> </w:t>
      </w:r>
      <w:r w:rsidRPr="009214BE">
        <w:rPr>
          <w:rtl/>
        </w:rPr>
        <w:t>והם</w:t>
      </w:r>
      <w:r w:rsidR="00515A37">
        <w:rPr>
          <w:rtl/>
        </w:rPr>
        <w:t xml:space="preserve"> </w:t>
      </w:r>
      <w:r w:rsidRPr="009214BE">
        <w:rPr>
          <w:rtl/>
        </w:rPr>
        <w:t>מטופלים בקרבת מקום מגוריהם זה שנים רבות. החולים מכתתים רגליהם למרחקים תוך</w:t>
      </w:r>
      <w:r w:rsidR="00515A37">
        <w:rPr>
          <w:rtl/>
        </w:rPr>
        <w:t xml:space="preserve"> </w:t>
      </w:r>
      <w:r w:rsidRPr="009214BE">
        <w:rPr>
          <w:rtl/>
        </w:rPr>
        <w:t>סיכון</w:t>
      </w:r>
      <w:r w:rsidR="00515A37">
        <w:rPr>
          <w:rtl/>
        </w:rPr>
        <w:t xml:space="preserve"> </w:t>
      </w:r>
      <w:r w:rsidRPr="009214BE">
        <w:rPr>
          <w:rtl/>
        </w:rPr>
        <w:t>בריאותם,</w:t>
      </w:r>
      <w:r w:rsidR="00515A37">
        <w:rPr>
          <w:rtl/>
        </w:rPr>
        <w:t xml:space="preserve"> </w:t>
      </w:r>
      <w:r w:rsidRPr="009214BE">
        <w:rPr>
          <w:rtl/>
        </w:rPr>
        <w:t>הפסד זמן עבודה והוצאות נסיעה שאינן מוחזרות להם.</w:t>
      </w:r>
      <w:r w:rsidR="00515A37">
        <w:rPr>
          <w:rtl/>
        </w:rPr>
        <w:t xml:space="preserve"> </w:t>
      </w:r>
      <w:r w:rsidRPr="009214BE">
        <w:rPr>
          <w:rtl/>
        </w:rPr>
        <w:t>כל זאת, כאשר</w:t>
      </w:r>
      <w:r w:rsidR="00515A37">
        <w:rPr>
          <w:rtl/>
        </w:rPr>
        <w:t xml:space="preserve"> </w:t>
      </w:r>
      <w:r w:rsidRPr="009214BE">
        <w:rPr>
          <w:rtl/>
        </w:rPr>
        <w:t>יש להעדיף את הפריפריה, ובמיוחד תושבי הצפון, הנמצאים במתח תמידי כתוצאה מהתגברות</w:t>
      </w:r>
      <w:r w:rsidR="00515A37">
        <w:rPr>
          <w:rtl/>
        </w:rPr>
        <w:t xml:space="preserve"> </w:t>
      </w:r>
      <w:r w:rsidRPr="009214BE">
        <w:rPr>
          <w:rtl/>
        </w:rPr>
        <w:t>פעולות הטרור מלבנון.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ידוע למשרד הבריאות על כך?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עושה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כדי למנוע מהאחראים בקופת</w:t>
      </w:r>
      <w:r w:rsidR="00515A37">
        <w:rPr>
          <w:rtl/>
        </w:rPr>
        <w:t>-</w:t>
      </w:r>
      <w:r w:rsidRPr="009214BE">
        <w:rPr>
          <w:rtl/>
        </w:rPr>
        <w:t>חולים לסכן חיי אדם</w:t>
      </w:r>
      <w:r w:rsidR="00515A37">
        <w:rPr>
          <w:rtl/>
        </w:rPr>
        <w:t xml:space="preserve"> </w:t>
      </w:r>
      <w:r w:rsidRPr="009214BE">
        <w:rPr>
          <w:rtl/>
        </w:rPr>
        <w:t>ולבזבז זמנם של חולים באמתלה של חיסכון בכסף?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האם הוקמו בתי</w:t>
      </w:r>
      <w:r w:rsidR="00515A37">
        <w:rPr>
          <w:rtl/>
        </w:rPr>
        <w:t>-</w:t>
      </w:r>
      <w:r w:rsidRPr="009214BE">
        <w:rPr>
          <w:rtl/>
        </w:rPr>
        <w:t>חולים אזוריים וסווגו התושבים לאותם בתי</w:t>
      </w:r>
      <w:r w:rsidR="00515A37">
        <w:rPr>
          <w:rtl/>
        </w:rPr>
        <w:t>-</w:t>
      </w:r>
      <w:r w:rsidRPr="009214BE">
        <w:rPr>
          <w:rtl/>
        </w:rPr>
        <w:t>חולים על</w:t>
      </w:r>
      <w:r w:rsidR="00515A37">
        <w:rPr>
          <w:rtl/>
        </w:rPr>
        <w:t>-</w:t>
      </w:r>
      <w:r w:rsidRPr="009214BE">
        <w:rPr>
          <w:rtl/>
        </w:rPr>
        <w:t>פי אזור</w:t>
      </w:r>
      <w:r w:rsidR="00515A37">
        <w:rPr>
          <w:rtl/>
        </w:rPr>
        <w:t xml:space="preserve"> </w:t>
      </w:r>
      <w:r w:rsidRPr="009214BE">
        <w:rPr>
          <w:rtl/>
        </w:rPr>
        <w:t>מגוריהם, שלא על מנת להקל?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למשרד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ידוע כי לעתים מפנה קופת</w:t>
      </w:r>
      <w:r w:rsidR="00515A37">
        <w:rPr>
          <w:rtl/>
        </w:rPr>
        <w:t>-</w:t>
      </w:r>
      <w:r w:rsidRPr="009214BE">
        <w:rPr>
          <w:rtl/>
        </w:rPr>
        <w:t>חולים הכללית חולים לבתי</w:t>
      </w:r>
      <w:r w:rsidR="00515A37">
        <w:rPr>
          <w:rtl/>
        </w:rPr>
        <w:t>-</w:t>
      </w:r>
      <w:r w:rsidRPr="009214BE">
        <w:rPr>
          <w:rtl/>
        </w:rPr>
        <w:t>חולים</w:t>
      </w:r>
      <w:r w:rsidR="00515A37">
        <w:rPr>
          <w:rtl/>
        </w:rPr>
        <w:t xml:space="preserve"> </w:t>
      </w:r>
      <w:r w:rsidRPr="009214BE">
        <w:rPr>
          <w:rtl/>
        </w:rPr>
        <w:t>של קופת</w:t>
      </w:r>
      <w:r w:rsidR="00515A37">
        <w:rPr>
          <w:rtl/>
        </w:rPr>
        <w:t>-</w:t>
      </w:r>
      <w:r w:rsidRPr="009214BE">
        <w:rPr>
          <w:rtl/>
        </w:rPr>
        <w:t>חולים המרוחקים ממקום מגוריהם. מנכ"ל הקופה הודיע לנו לאחרונה, שהוא פועל</w:t>
      </w:r>
      <w:r w:rsidR="00515A37">
        <w:rPr>
          <w:rtl/>
        </w:rPr>
        <w:t xml:space="preserve"> </w:t>
      </w:r>
      <w:r w:rsidRPr="009214BE">
        <w:rPr>
          <w:rtl/>
        </w:rPr>
        <w:t>להפחית תופעה זו למינימום.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לא ידוע למשרד הבריאות כי הפניה זו מסכנת חיי אדם. הפניית החולים לאשפוז</w:t>
      </w:r>
      <w:r w:rsidR="00515A37">
        <w:rPr>
          <w:rtl/>
        </w:rPr>
        <w:t xml:space="preserve"> </w:t>
      </w:r>
      <w:r w:rsidRPr="009214BE">
        <w:rPr>
          <w:rtl/>
        </w:rPr>
        <w:t>וההתחייבות</w:t>
      </w:r>
      <w:r w:rsidR="00515A37">
        <w:rPr>
          <w:rtl/>
        </w:rPr>
        <w:t xml:space="preserve"> </w:t>
      </w:r>
      <w:r w:rsidRPr="009214BE">
        <w:rPr>
          <w:rtl/>
        </w:rPr>
        <w:t>הכספית</w:t>
      </w:r>
      <w:r w:rsidR="00515A37">
        <w:rPr>
          <w:rtl/>
        </w:rPr>
        <w:t xml:space="preserve"> </w:t>
      </w:r>
      <w:r w:rsidRPr="009214BE">
        <w:rPr>
          <w:rtl/>
        </w:rPr>
        <w:t>עבורם הן באחריות קופת</w:t>
      </w:r>
      <w:r w:rsidR="00515A37">
        <w:rPr>
          <w:rtl/>
        </w:rPr>
        <w:t>-</w:t>
      </w:r>
      <w:r w:rsidRPr="009214BE">
        <w:rPr>
          <w:rtl/>
        </w:rPr>
        <w:t>החולים המבטחת חולים אלה, ואין אפשרות</w:t>
      </w:r>
      <w:r w:rsidR="00515A37">
        <w:rPr>
          <w:rtl/>
        </w:rPr>
        <w:t xml:space="preserve"> </w:t>
      </w:r>
      <w:r w:rsidRPr="009214BE">
        <w:rPr>
          <w:rtl/>
        </w:rPr>
        <w:t>חוקית למשרד הבריאות למנוע 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רואה</w:t>
      </w:r>
      <w:r w:rsidR="00515A37">
        <w:rPr>
          <w:rtl/>
        </w:rPr>
        <w:t xml:space="preserve"> </w:t>
      </w:r>
      <w:r w:rsidRPr="009214BE">
        <w:rPr>
          <w:rtl/>
        </w:rPr>
        <w:t>בחקיקת</w:t>
      </w:r>
      <w:r w:rsidR="00515A37">
        <w:rPr>
          <w:rtl/>
        </w:rPr>
        <w:t xml:space="preserve"> </w:t>
      </w:r>
      <w:r w:rsidRPr="009214BE">
        <w:rPr>
          <w:rtl/>
        </w:rPr>
        <w:t>חוק ביטוח בריאות ממלכתי את האפשרות היחידה למתן סמכות</w:t>
      </w:r>
      <w:r w:rsidR="00515A37">
        <w:rPr>
          <w:rtl/>
        </w:rPr>
        <w:t xml:space="preserve"> </w:t>
      </w:r>
      <w:r w:rsidRPr="009214BE">
        <w:rPr>
          <w:rtl/>
        </w:rPr>
        <w:t>חוקית לפיקוח על פעילות קופות</w:t>
      </w:r>
      <w:r w:rsidR="00515A37">
        <w:rPr>
          <w:rtl/>
        </w:rPr>
        <w:t>-</w:t>
      </w:r>
      <w:r w:rsidRPr="009214BE">
        <w:rPr>
          <w:rtl/>
        </w:rPr>
        <w:t>החולים.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אזוריות</w:t>
      </w:r>
      <w:r w:rsidR="00515A37">
        <w:rPr>
          <w:rtl/>
        </w:rPr>
        <w:t xml:space="preserve"> </w:t>
      </w:r>
      <w:r w:rsidRPr="009214BE">
        <w:rPr>
          <w:rtl/>
        </w:rPr>
        <w:t>האשפוז</w:t>
      </w:r>
      <w:r w:rsidR="00515A37">
        <w:rPr>
          <w:rtl/>
        </w:rPr>
        <w:t xml:space="preserve"> </w:t>
      </w:r>
      <w:r w:rsidRPr="009214BE">
        <w:rPr>
          <w:rtl/>
        </w:rPr>
        <w:t>הופעלה</w:t>
      </w:r>
      <w:r w:rsidR="00515A37">
        <w:rPr>
          <w:rtl/>
        </w:rPr>
        <w:t xml:space="preserve"> </w:t>
      </w:r>
      <w:r w:rsidRPr="009214BE">
        <w:rPr>
          <w:rtl/>
        </w:rPr>
        <w:t>במסגרת הסכם הדדי בין קופת</w:t>
      </w:r>
      <w:r w:rsidR="00515A37">
        <w:rPr>
          <w:rtl/>
        </w:rPr>
        <w:t>-</w:t>
      </w:r>
      <w:r w:rsidRPr="009214BE">
        <w:rPr>
          <w:rtl/>
        </w:rPr>
        <w:t>חולים הכללית למשרד</w:t>
      </w:r>
      <w:r w:rsidR="00515A37">
        <w:rPr>
          <w:rtl/>
        </w:rPr>
        <w:t xml:space="preserve"> </w:t>
      </w:r>
      <w:r w:rsidRPr="009214BE">
        <w:rPr>
          <w:rtl/>
        </w:rPr>
        <w:t>הבריאות.</w:t>
      </w:r>
      <w:r w:rsidR="00515A37">
        <w:rPr>
          <w:rtl/>
        </w:rPr>
        <w:t xml:space="preserve"> </w:t>
      </w:r>
      <w:r w:rsidRPr="009214BE">
        <w:rPr>
          <w:rtl/>
        </w:rPr>
        <w:t>מאז</w:t>
      </w:r>
      <w:r w:rsidR="00515A37">
        <w:rPr>
          <w:rtl/>
        </w:rPr>
        <w:t xml:space="preserve"> </w:t>
      </w:r>
      <w:r w:rsidRPr="009214BE">
        <w:rPr>
          <w:rtl/>
        </w:rPr>
        <w:t>ביטול האזוריות על</w:t>
      </w:r>
      <w:r w:rsidR="00515A37">
        <w:rPr>
          <w:rtl/>
        </w:rPr>
        <w:t>-</w:t>
      </w:r>
      <w:r w:rsidRPr="009214BE">
        <w:rPr>
          <w:rtl/>
        </w:rPr>
        <w:t>ידי קופת</w:t>
      </w:r>
      <w:r w:rsidR="00515A37">
        <w:rPr>
          <w:rtl/>
        </w:rPr>
        <w:t>-</w:t>
      </w:r>
      <w:r w:rsidRPr="009214BE">
        <w:rPr>
          <w:rtl/>
        </w:rPr>
        <w:t>החולים אין הפניה מחייבת על</w:t>
      </w:r>
      <w:r w:rsidR="00515A37">
        <w:rPr>
          <w:rtl/>
        </w:rPr>
        <w:t>-</w:t>
      </w:r>
      <w:r w:rsidRPr="009214BE">
        <w:rPr>
          <w:rtl/>
        </w:rPr>
        <w:t>פי אזורי</w:t>
      </w:r>
      <w:r w:rsidR="00515A37">
        <w:rPr>
          <w:rtl/>
        </w:rPr>
        <w:t xml:space="preserve"> </w:t>
      </w:r>
      <w:r w:rsidRPr="009214BE">
        <w:rPr>
          <w:rtl/>
        </w:rPr>
        <w:t>אשפוז.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8" w:name="_Toc457722027"/>
      <w:r w:rsidRPr="00515A37">
        <w:rPr>
          <w:rtl/>
        </w:rPr>
        <w:t>ניתוחי מוח בישראל</w:t>
      </w:r>
      <w:bookmarkEnd w:id="58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ע' זיסמן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ג' בתמוז התשנ"ג (22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בדוח</w:t>
      </w:r>
      <w:r w:rsidR="00515A37">
        <w:rPr>
          <w:rtl/>
        </w:rPr>
        <w:t xml:space="preserve"> </w:t>
      </w:r>
      <w:r w:rsidRPr="009214BE">
        <w:rPr>
          <w:rtl/>
        </w:rPr>
        <w:t>מס'</w:t>
      </w:r>
      <w:r w:rsidR="00515A37">
        <w:rPr>
          <w:rtl/>
        </w:rPr>
        <w:t xml:space="preserve"> </w:t>
      </w:r>
      <w:r w:rsidRPr="009214BE">
        <w:rPr>
          <w:rtl/>
        </w:rPr>
        <w:t>43</w:t>
      </w:r>
      <w:r w:rsidR="00515A37">
        <w:rPr>
          <w:rtl/>
        </w:rPr>
        <w:t xml:space="preserve"> </w:t>
      </w:r>
      <w:r w:rsidRPr="009214BE">
        <w:rPr>
          <w:rtl/>
        </w:rPr>
        <w:t>של מבקרת המדינה הקדישה המבקרת פרק שלם לניתוחי המוח בישראל.</w:t>
      </w:r>
      <w:r w:rsidR="00515A37">
        <w:rPr>
          <w:rtl/>
        </w:rPr>
        <w:t xml:space="preserve"> </w:t>
      </w:r>
      <w:r w:rsidRPr="009214BE">
        <w:rPr>
          <w:rtl/>
        </w:rPr>
        <w:t>בפרק</w:t>
      </w:r>
      <w:r w:rsidR="00515A37">
        <w:rPr>
          <w:rtl/>
        </w:rPr>
        <w:t xml:space="preserve"> </w:t>
      </w:r>
      <w:r w:rsidRPr="009214BE">
        <w:rPr>
          <w:rtl/>
        </w:rPr>
        <w:t>זה</w:t>
      </w:r>
      <w:r w:rsidR="00515A37">
        <w:rPr>
          <w:rtl/>
        </w:rPr>
        <w:t xml:space="preserve"> </w:t>
      </w:r>
      <w:r w:rsidRPr="009214BE">
        <w:rPr>
          <w:rtl/>
        </w:rPr>
        <w:t>נמתחה</w:t>
      </w:r>
      <w:r w:rsidR="00515A37">
        <w:rPr>
          <w:rtl/>
        </w:rPr>
        <w:t xml:space="preserve"> </w:t>
      </w:r>
      <w:r w:rsidRPr="009214BE">
        <w:rPr>
          <w:rtl/>
        </w:rPr>
        <w:t>ביקורת</w:t>
      </w:r>
      <w:r w:rsidR="00515A37">
        <w:rPr>
          <w:rtl/>
        </w:rPr>
        <w:t xml:space="preserve"> </w:t>
      </w:r>
      <w:r w:rsidRPr="009214BE">
        <w:rPr>
          <w:rtl/>
        </w:rPr>
        <w:t>כנגד</w:t>
      </w:r>
      <w:r w:rsidR="00515A37">
        <w:rPr>
          <w:rtl/>
        </w:rPr>
        <w:t xml:space="preserve"> </w:t>
      </w:r>
      <w:r w:rsidRPr="009214BE">
        <w:rPr>
          <w:rtl/>
        </w:rPr>
        <w:t>"החברה הישראלית לנוירוכירורגיה" על כי הפעילה על</w:t>
      </w:r>
      <w:r w:rsidR="00515A37">
        <w:rPr>
          <w:rtl/>
        </w:rPr>
        <w:t xml:space="preserve"> </w:t>
      </w:r>
      <w:r w:rsidRPr="009214BE">
        <w:rPr>
          <w:rtl/>
        </w:rPr>
        <w:t>חבריה לחצים קשים כדי למנוע ממנתח מוח יוגוסלבי, מומחה בתחומו, לנתח בישראל.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אף</w:t>
      </w:r>
      <w:r w:rsidR="00515A37">
        <w:rPr>
          <w:rtl/>
        </w:rPr>
        <w:t>-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 xml:space="preserve"> </w:t>
      </w:r>
      <w:r w:rsidRPr="009214BE">
        <w:rPr>
          <w:rtl/>
        </w:rPr>
        <w:t>שהדבר</w:t>
      </w:r>
      <w:r w:rsidR="00515A37">
        <w:rPr>
          <w:rtl/>
        </w:rPr>
        <w:t xml:space="preserve"> </w:t>
      </w:r>
      <w:r w:rsidRPr="009214BE">
        <w:rPr>
          <w:rtl/>
        </w:rPr>
        <w:t>נעשה</w:t>
      </w:r>
      <w:r w:rsidR="00515A37">
        <w:rPr>
          <w:rtl/>
        </w:rPr>
        <w:t xml:space="preserve"> </w:t>
      </w:r>
      <w:r w:rsidRPr="009214BE">
        <w:rPr>
          <w:rtl/>
        </w:rPr>
        <w:t>בהתאם לכללים ולהנחיות שקבע משרד הבריאות וכמתחייב מפקודת</w:t>
      </w:r>
      <w:r w:rsidR="00515A37">
        <w:rPr>
          <w:rtl/>
        </w:rPr>
        <w:t xml:space="preserve"> </w:t>
      </w:r>
      <w:r w:rsidRPr="009214BE">
        <w:rPr>
          <w:rtl/>
        </w:rPr>
        <w:t>הרופאים.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יש אמת בנתונים, כי קיימים פערים בין רמת ניתוחי המוח הנערכים בארץ</w:t>
      </w:r>
      <w:r w:rsidR="00515A37">
        <w:rPr>
          <w:rtl/>
        </w:rPr>
        <w:t xml:space="preserve"> </w:t>
      </w:r>
      <w:r w:rsidRPr="009214BE">
        <w:rPr>
          <w:rtl/>
        </w:rPr>
        <w:t>לבין אפשרויות הריפוי גם במקרים מסובכים בחוץ</w:t>
      </w:r>
      <w:r w:rsidR="00515A37">
        <w:rPr>
          <w:rtl/>
        </w:rPr>
        <w:t>-</w:t>
      </w:r>
      <w:r w:rsidRPr="009214BE">
        <w:rPr>
          <w:rtl/>
        </w:rPr>
        <w:t>לארץ?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כן</w:t>
      </w:r>
      <w:r w:rsidR="00515A37">
        <w:rPr>
          <w:rtl/>
        </w:rPr>
        <w:t xml:space="preserve"> – </w:t>
      </w:r>
      <w:r w:rsidRPr="009214BE">
        <w:rPr>
          <w:rtl/>
        </w:rPr>
        <w:t>כיצד</w:t>
      </w:r>
      <w:r w:rsidR="00515A37">
        <w:rPr>
          <w:rtl/>
        </w:rPr>
        <w:t xml:space="preserve"> </w:t>
      </w:r>
      <w:r w:rsidRPr="009214BE">
        <w:rPr>
          <w:rtl/>
        </w:rPr>
        <w:t>פועל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 לשם מתן סיכויים רבים יותר לחולים</w:t>
      </w:r>
      <w:r w:rsidR="00515A37">
        <w:rPr>
          <w:rtl/>
        </w:rPr>
        <w:t xml:space="preserve"> </w:t>
      </w:r>
      <w:r w:rsidRPr="009214BE">
        <w:rPr>
          <w:rtl/>
        </w:rPr>
        <w:t>ישראלים הנזקקים לניתוחים מסובכים?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כיצד</w:t>
      </w:r>
      <w:r w:rsidR="00515A37">
        <w:rPr>
          <w:rtl/>
        </w:rPr>
        <w:t xml:space="preserve"> </w:t>
      </w:r>
      <w:r w:rsidRPr="009214BE">
        <w:rPr>
          <w:rtl/>
        </w:rPr>
        <w:t>פועל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 במקרה של המנתח היוגוסלבי, ד"ר דולנס, על מנת</w:t>
      </w:r>
      <w:r w:rsidR="00515A37">
        <w:rPr>
          <w:rtl/>
        </w:rPr>
        <w:t xml:space="preserve"> </w:t>
      </w:r>
      <w:r w:rsidRPr="009214BE">
        <w:rPr>
          <w:rtl/>
        </w:rPr>
        <w:t>שישראלים עם בעיות מוח מסובכות יוכלו להיעזר בשירותיו?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באופן</w:t>
      </w:r>
      <w:r w:rsidR="00515A37">
        <w:rPr>
          <w:rtl/>
        </w:rPr>
        <w:t xml:space="preserve"> </w:t>
      </w:r>
      <w:r w:rsidRPr="009214BE">
        <w:rPr>
          <w:rtl/>
        </w:rPr>
        <w:t>כללי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ניתן לקבוע כי קיים פער ברמת הניתוחים הנוירוכירורגיים</w:t>
      </w:r>
      <w:r w:rsidR="00515A37">
        <w:rPr>
          <w:rtl/>
        </w:rPr>
        <w:t xml:space="preserve"> </w:t>
      </w:r>
      <w:r w:rsidRPr="009214BE">
        <w:rPr>
          <w:rtl/>
        </w:rPr>
        <w:t>בארץ</w:t>
      </w:r>
      <w:r w:rsidR="00515A37">
        <w:rPr>
          <w:rtl/>
        </w:rPr>
        <w:t xml:space="preserve"> </w:t>
      </w:r>
      <w:r w:rsidRPr="009214BE">
        <w:rPr>
          <w:rtl/>
        </w:rPr>
        <w:t>ובחוץ</w:t>
      </w:r>
      <w:r w:rsidR="00515A37">
        <w:rPr>
          <w:rtl/>
        </w:rPr>
        <w:t>-</w:t>
      </w:r>
      <w:r w:rsidRPr="009214BE">
        <w:rPr>
          <w:rtl/>
        </w:rPr>
        <w:t>לארץ.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זאת,</w:t>
      </w:r>
      <w:r w:rsidR="00515A37">
        <w:rPr>
          <w:rtl/>
        </w:rPr>
        <w:t xml:space="preserve"> </w:t>
      </w:r>
      <w:r w:rsidRPr="009214BE">
        <w:rPr>
          <w:rtl/>
        </w:rPr>
        <w:t>ניתן</w:t>
      </w:r>
      <w:r w:rsidR="00515A37">
        <w:rPr>
          <w:rtl/>
        </w:rPr>
        <w:t xml:space="preserve"> </w:t>
      </w:r>
      <w:r w:rsidRPr="009214BE">
        <w:rPr>
          <w:rtl/>
        </w:rPr>
        <w:t>להניח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בתחום</w:t>
      </w:r>
      <w:r w:rsidR="00515A37">
        <w:rPr>
          <w:rtl/>
        </w:rPr>
        <w:t xml:space="preserve"> </w:t>
      </w:r>
      <w:r w:rsidRPr="009214BE">
        <w:rPr>
          <w:rtl/>
        </w:rPr>
        <w:t>מסוים</w:t>
      </w:r>
      <w:r w:rsidR="00515A37">
        <w:rPr>
          <w:rtl/>
        </w:rPr>
        <w:t xml:space="preserve"> </w:t>
      </w:r>
      <w:r w:rsidRPr="009214BE">
        <w:rPr>
          <w:rtl/>
        </w:rPr>
        <w:t>רכש מנתח ניסיון רב</w:t>
      </w:r>
      <w:r w:rsidR="00515A37">
        <w:rPr>
          <w:rtl/>
        </w:rPr>
        <w:t xml:space="preserve"> </w:t>
      </w:r>
      <w:r w:rsidRPr="009214BE">
        <w:rPr>
          <w:rtl/>
        </w:rPr>
        <w:t>בחוץ</w:t>
      </w:r>
      <w:r w:rsidR="00515A37">
        <w:rPr>
          <w:rtl/>
        </w:rPr>
        <w:t>-</w:t>
      </w:r>
      <w:r w:rsidRPr="009214BE">
        <w:rPr>
          <w:rtl/>
        </w:rPr>
        <w:t>לארץ, וכתוצאה מכך התוצאות של ניתוחיו עולות על התוצאות בארץ.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פועל</w:t>
      </w:r>
      <w:r w:rsidR="00515A37">
        <w:rPr>
          <w:rtl/>
        </w:rPr>
        <w:t xml:space="preserve"> </w:t>
      </w:r>
      <w:r w:rsidRPr="009214BE">
        <w:rPr>
          <w:rtl/>
        </w:rPr>
        <w:t>לשיפור רמת הרפואה בארץ באמצעים שונים, לרבות הכרה</w:t>
      </w:r>
      <w:r w:rsidR="00515A37">
        <w:rPr>
          <w:rtl/>
        </w:rPr>
        <w:t xml:space="preserve"> </w:t>
      </w:r>
      <w:r w:rsidRPr="009214BE">
        <w:rPr>
          <w:rtl/>
        </w:rPr>
        <w:t>במרכזים</w:t>
      </w:r>
      <w:r w:rsidR="00515A37">
        <w:rPr>
          <w:rtl/>
        </w:rPr>
        <w:t xml:space="preserve"> </w:t>
      </w:r>
      <w:r w:rsidRPr="009214BE">
        <w:rPr>
          <w:rtl/>
        </w:rPr>
        <w:t>רפואיים</w:t>
      </w:r>
      <w:r w:rsidR="00515A37">
        <w:rPr>
          <w:rtl/>
        </w:rPr>
        <w:t xml:space="preserve"> </w:t>
      </w:r>
      <w:r w:rsidRPr="009214BE">
        <w:rPr>
          <w:rtl/>
        </w:rPr>
        <w:t>שיתמחו בטיפולים בלתי שכיחים ושליחת רופאים ישראלים להשתלמויות</w:t>
      </w:r>
      <w:r w:rsidR="00515A37">
        <w:rPr>
          <w:rtl/>
        </w:rPr>
        <w:t xml:space="preserve"> </w:t>
      </w:r>
      <w:r w:rsidRPr="009214BE">
        <w:rPr>
          <w:rtl/>
        </w:rPr>
        <w:t>בחוץ</w:t>
      </w:r>
      <w:r w:rsidR="00515A37">
        <w:rPr>
          <w:rtl/>
        </w:rPr>
        <w:t>-</w:t>
      </w:r>
      <w:r w:rsidRPr="009214BE">
        <w:rPr>
          <w:rtl/>
        </w:rPr>
        <w:t>לארץ.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בפקודת הרופאים קיימים כללים ברורים להבאתם של מומחים זרים לישראל לצורך</w:t>
      </w:r>
      <w:r w:rsidR="00515A37">
        <w:rPr>
          <w:rtl/>
        </w:rPr>
        <w:t xml:space="preserve"> </w:t>
      </w:r>
      <w:r w:rsidRPr="009214BE">
        <w:rPr>
          <w:rtl/>
        </w:rPr>
        <w:t>ביצוע ניתוחים נדירים ובהזמנת בית</w:t>
      </w:r>
      <w:r w:rsidR="00515A37">
        <w:rPr>
          <w:rtl/>
        </w:rPr>
        <w:t>-</w:t>
      </w:r>
      <w:r w:rsidRPr="009214BE">
        <w:rPr>
          <w:rtl/>
        </w:rPr>
        <w:t>חולים ציבורי מוכר להתמחות.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בהתאם לכללים אלו הגיע לארץ ד"ר דולנס פעמים מספר.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59" w:name="_Toc457722028"/>
      <w:r w:rsidRPr="00515A37">
        <w:rPr>
          <w:rtl/>
        </w:rPr>
        <w:t>סגירת תחנת מגן</w:t>
      </w:r>
      <w:r>
        <w:rPr>
          <w:rtl/>
        </w:rPr>
        <w:t>-</w:t>
      </w:r>
      <w:r w:rsidRPr="00515A37">
        <w:rPr>
          <w:rtl/>
        </w:rPr>
        <w:t>דוד</w:t>
      </w:r>
      <w:r>
        <w:rPr>
          <w:rtl/>
        </w:rPr>
        <w:t>-</w:t>
      </w:r>
      <w:r w:rsidRPr="00515A37">
        <w:rPr>
          <w:rtl/>
        </w:rPr>
        <w:t>אדום רמלה</w:t>
      </w:r>
      <w:r>
        <w:rPr>
          <w:rtl/>
        </w:rPr>
        <w:t>-</w:t>
      </w:r>
      <w:r w:rsidRPr="00515A37">
        <w:rPr>
          <w:rtl/>
        </w:rPr>
        <w:t>לוד</w:t>
      </w:r>
      <w:bookmarkEnd w:id="59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ר' אלול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ג' בתמוז התשנ"ג (22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נודע</w:t>
      </w:r>
      <w:r w:rsidR="00515A37">
        <w:rPr>
          <w:rtl/>
        </w:rPr>
        <w:t xml:space="preserve"> </w:t>
      </w:r>
      <w:r w:rsidRPr="009214BE">
        <w:rPr>
          <w:rtl/>
        </w:rPr>
        <w:t>לי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עומד לסגור בסוף חודש זה את תחנת מגן</w:t>
      </w:r>
      <w:r w:rsidR="00515A37">
        <w:rPr>
          <w:rtl/>
        </w:rPr>
        <w:t>-</w:t>
      </w:r>
      <w:r w:rsidRPr="009214BE">
        <w:rPr>
          <w:rtl/>
        </w:rPr>
        <w:t>דוד</w:t>
      </w:r>
      <w:r w:rsidR="00515A37">
        <w:rPr>
          <w:rtl/>
        </w:rPr>
        <w:t>-</w:t>
      </w:r>
      <w:r w:rsidRPr="009214BE">
        <w:rPr>
          <w:rtl/>
        </w:rPr>
        <w:t>אדום</w:t>
      </w:r>
      <w:r w:rsidR="00515A37">
        <w:rPr>
          <w:rtl/>
        </w:rPr>
        <w:t xml:space="preserve"> </w:t>
      </w:r>
      <w:r w:rsidRPr="009214BE">
        <w:rPr>
          <w:rtl/>
        </w:rPr>
        <w:t>רמלה</w:t>
      </w:r>
      <w:r w:rsidR="00515A37">
        <w:rPr>
          <w:rtl/>
        </w:rPr>
        <w:t>-</w:t>
      </w:r>
      <w:r w:rsidRPr="009214BE">
        <w:rPr>
          <w:rtl/>
        </w:rPr>
        <w:t>לוד בשל בעיות תקציביות.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ידוע הדבר למשרדך?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 ידוע למשרדך כי בשל סגירת תחנה זו ייאלצו כ</w:t>
      </w:r>
      <w:r w:rsidR="00515A37">
        <w:rPr>
          <w:rtl/>
        </w:rPr>
        <w:t>-</w:t>
      </w:r>
      <w:r w:rsidRPr="009214BE">
        <w:rPr>
          <w:rtl/>
        </w:rPr>
        <w:t>100,000 איש לנסוע לתחנת</w:t>
      </w:r>
      <w:r w:rsidR="00515A37">
        <w:rPr>
          <w:rtl/>
        </w:rPr>
        <w:t xml:space="preserve"> </w:t>
      </w:r>
      <w:r w:rsidRPr="009214BE">
        <w:rPr>
          <w:rtl/>
        </w:rPr>
        <w:t>מגן</w:t>
      </w:r>
      <w:r w:rsidR="00515A37">
        <w:rPr>
          <w:rtl/>
        </w:rPr>
        <w:t>-</w:t>
      </w:r>
      <w:r w:rsidRPr="009214BE">
        <w:rPr>
          <w:rtl/>
        </w:rPr>
        <w:t>דוד</w:t>
      </w:r>
      <w:r w:rsidR="00515A37">
        <w:rPr>
          <w:rtl/>
        </w:rPr>
        <w:t>-</w:t>
      </w:r>
      <w:r w:rsidRPr="009214BE">
        <w:rPr>
          <w:rtl/>
        </w:rPr>
        <w:t>אדום בראשון</w:t>
      </w:r>
      <w:r w:rsidR="00515A37">
        <w:rPr>
          <w:rtl/>
        </w:rPr>
        <w:t>-</w:t>
      </w:r>
      <w:r w:rsidRPr="009214BE">
        <w:rPr>
          <w:rtl/>
        </w:rPr>
        <w:t>לציון לקבלת סיוע רפואי דחוף?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בהתאם לתוכנית ההבראה למגן</w:t>
      </w:r>
      <w:r w:rsidR="00515A37">
        <w:rPr>
          <w:rtl/>
        </w:rPr>
        <w:t>-</w:t>
      </w:r>
      <w:r w:rsidRPr="009214BE">
        <w:rPr>
          <w:rtl/>
        </w:rPr>
        <w:t>דוד</w:t>
      </w:r>
      <w:r w:rsidR="00515A37">
        <w:rPr>
          <w:rtl/>
        </w:rPr>
        <w:t>-</w:t>
      </w:r>
      <w:r w:rsidRPr="009214BE">
        <w:rPr>
          <w:rtl/>
        </w:rPr>
        <w:t>אדום שנחתמה על</w:t>
      </w:r>
      <w:r w:rsidR="00515A37">
        <w:rPr>
          <w:rtl/>
        </w:rPr>
        <w:t>-</w:t>
      </w:r>
      <w:r w:rsidRPr="009214BE">
        <w:rPr>
          <w:rtl/>
        </w:rPr>
        <w:t>ידי משרדי הבריאות והאוצר</w:t>
      </w:r>
      <w:r w:rsidR="00515A37">
        <w:rPr>
          <w:rtl/>
        </w:rPr>
        <w:t xml:space="preserve"> </w:t>
      </w:r>
      <w:r w:rsidRPr="009214BE">
        <w:rPr>
          <w:rtl/>
        </w:rPr>
        <w:t>מתבצע עתה שלב ב', שבו יאוחדו עוד שישה מוקדים סניפיים למוקדי תקשורת אזוריים.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מוקד לוד יאוחד עם מוקד ראשון</w:t>
      </w:r>
      <w:r w:rsidR="00515A37">
        <w:rPr>
          <w:rtl/>
        </w:rPr>
        <w:t>-</w:t>
      </w:r>
      <w:r w:rsidRPr="009214BE">
        <w:rPr>
          <w:rtl/>
        </w:rPr>
        <w:t>לציון ב</w:t>
      </w:r>
      <w:r w:rsidR="00515A37">
        <w:rPr>
          <w:rtl/>
        </w:rPr>
        <w:t>-</w:t>
      </w:r>
      <w:r w:rsidRPr="009214BE">
        <w:rPr>
          <w:rtl/>
        </w:rPr>
        <w:t>28 ביוני 1993.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לאור קביעתי, לא תיסגר שום תחנת מגן</w:t>
      </w:r>
      <w:r w:rsidR="00515A37">
        <w:rPr>
          <w:rtl/>
        </w:rPr>
        <w:t>-</w:t>
      </w:r>
      <w:r w:rsidRPr="009214BE">
        <w:rPr>
          <w:rtl/>
        </w:rPr>
        <w:t>דוד</w:t>
      </w:r>
      <w:r w:rsidR="00515A37">
        <w:rPr>
          <w:rtl/>
        </w:rPr>
        <w:t>-</w:t>
      </w:r>
      <w:r w:rsidRPr="009214BE">
        <w:rPr>
          <w:rtl/>
        </w:rPr>
        <w:t xml:space="preserve">אדום. מערכת הנט"נים </w:t>
      </w:r>
      <w:r w:rsidR="00515A37">
        <w:rPr>
          <w:rtl/>
        </w:rPr>
        <w:t>–</w:t>
      </w:r>
      <w:r w:rsidRPr="009214BE">
        <w:rPr>
          <w:rtl/>
        </w:rPr>
        <w:t xml:space="preserve"> ניידות טיפול</w:t>
      </w:r>
      <w:r w:rsidR="00515A37">
        <w:rPr>
          <w:rtl/>
        </w:rPr>
        <w:t xml:space="preserve"> </w:t>
      </w:r>
      <w:r w:rsidRPr="009214BE">
        <w:rPr>
          <w:rtl/>
        </w:rPr>
        <w:t>נמרץ,</w:t>
      </w:r>
      <w:r w:rsidR="00515A37">
        <w:rPr>
          <w:rtl/>
        </w:rPr>
        <w:t xml:space="preserve"> </w:t>
      </w:r>
      <w:r w:rsidRPr="009214BE">
        <w:rPr>
          <w:rtl/>
        </w:rPr>
        <w:t>האמבולנסים וצוותיהם, מערכת ההתנדבות ופעילויות נוספות ימשיכו לתפקד בתחנה</w:t>
      </w:r>
      <w:r w:rsidR="00515A37">
        <w:rPr>
          <w:rtl/>
        </w:rPr>
        <w:t xml:space="preserve"> </w:t>
      </w:r>
      <w:r w:rsidRPr="009214BE">
        <w:rPr>
          <w:rtl/>
        </w:rPr>
        <w:t>כבימים ימימה.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תושבי רמלה לא יצטרכו לנסוע למוקד מגן</w:t>
      </w:r>
      <w:r w:rsidR="00515A37">
        <w:rPr>
          <w:rtl/>
        </w:rPr>
        <w:t>-</w:t>
      </w:r>
      <w:r w:rsidRPr="009214BE">
        <w:rPr>
          <w:rtl/>
        </w:rPr>
        <w:t>דוד</w:t>
      </w:r>
      <w:r w:rsidR="00515A37">
        <w:rPr>
          <w:rtl/>
        </w:rPr>
        <w:t>-</w:t>
      </w:r>
      <w:r w:rsidRPr="009214BE">
        <w:rPr>
          <w:rtl/>
        </w:rPr>
        <w:t>אדום בראשון</w:t>
      </w:r>
      <w:r w:rsidR="00515A37">
        <w:rPr>
          <w:rtl/>
        </w:rPr>
        <w:t>-</w:t>
      </w:r>
      <w:r w:rsidRPr="009214BE">
        <w:rPr>
          <w:rtl/>
        </w:rPr>
        <w:t>לציון, שכן שירות</w:t>
      </w:r>
      <w:r w:rsidR="00515A37">
        <w:rPr>
          <w:rtl/>
        </w:rPr>
        <w:t xml:space="preserve"> </w:t>
      </w:r>
      <w:r w:rsidRPr="009214BE">
        <w:rPr>
          <w:rtl/>
        </w:rPr>
        <w:t>רפואי</w:t>
      </w:r>
      <w:r w:rsidR="00515A37">
        <w:rPr>
          <w:rtl/>
        </w:rPr>
        <w:t xml:space="preserve"> </w:t>
      </w:r>
      <w:r w:rsidRPr="009214BE">
        <w:rPr>
          <w:rtl/>
        </w:rPr>
        <w:t>לילה</w:t>
      </w:r>
      <w:r w:rsidR="00515A37">
        <w:rPr>
          <w:rtl/>
        </w:rPr>
        <w:t xml:space="preserve"> – </w:t>
      </w:r>
      <w:r w:rsidRPr="009214BE">
        <w:rPr>
          <w:rtl/>
        </w:rPr>
        <w:t xml:space="preserve">שר"ל </w:t>
      </w:r>
      <w:r w:rsidR="00515A37">
        <w:rPr>
          <w:rtl/>
        </w:rPr>
        <w:t>–</w:t>
      </w:r>
      <w:r w:rsidRPr="009214BE">
        <w:rPr>
          <w:rtl/>
        </w:rPr>
        <w:t xml:space="preserve"> מטעם ועדת התיאום האזורית העליונה יוסיף לפעול בלוד, כאשר</w:t>
      </w:r>
      <w:r w:rsidR="00515A37">
        <w:rPr>
          <w:rtl/>
        </w:rPr>
        <w:t xml:space="preserve"> </w:t>
      </w:r>
      <w:r w:rsidRPr="009214BE">
        <w:rPr>
          <w:rtl/>
        </w:rPr>
        <w:t>התקשורת אל השר"ל תגיע דרך מוקד ראשון</w:t>
      </w:r>
      <w:r w:rsidR="00515A37">
        <w:rPr>
          <w:rtl/>
        </w:rPr>
        <w:t>-</w:t>
      </w:r>
      <w:r w:rsidRPr="009214BE">
        <w:rPr>
          <w:rtl/>
        </w:rPr>
        <w:t xml:space="preserve">לציון </w:t>
      </w:r>
      <w:r w:rsidR="00515A37">
        <w:rPr>
          <w:rtl/>
        </w:rPr>
        <w:t>–</w:t>
      </w:r>
      <w:r w:rsidRPr="009214BE">
        <w:rPr>
          <w:rtl/>
        </w:rPr>
        <w:t xml:space="preserve"> קו 101 ינותב מלוד לראשון</w:t>
      </w:r>
      <w:r w:rsidR="00515A37">
        <w:rPr>
          <w:rtl/>
        </w:rPr>
        <w:t>-</w:t>
      </w:r>
      <w:r w:rsidRPr="009214BE">
        <w:rPr>
          <w:rtl/>
        </w:rPr>
        <w:t>לציון.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הבריאות,</w:t>
      </w:r>
      <w:r w:rsidR="00515A37">
        <w:rPr>
          <w:rtl/>
        </w:rPr>
        <w:t xml:space="preserve"> </w:t>
      </w:r>
      <w:r w:rsidRPr="009214BE">
        <w:rPr>
          <w:rtl/>
        </w:rPr>
        <w:t>בשיתוף עם המועצה המקומית, יתמוך בהעסקת חובשים ומגישי עזרה</w:t>
      </w:r>
      <w:r w:rsidR="00515A37">
        <w:rPr>
          <w:rtl/>
        </w:rPr>
        <w:t xml:space="preserve"> </w:t>
      </w:r>
      <w:r w:rsidRPr="009214BE">
        <w:rPr>
          <w:rtl/>
        </w:rPr>
        <w:t>ראשונה</w:t>
      </w:r>
      <w:r w:rsidR="00515A37">
        <w:rPr>
          <w:rtl/>
        </w:rPr>
        <w:t xml:space="preserve"> </w:t>
      </w:r>
      <w:r w:rsidRPr="009214BE">
        <w:rPr>
          <w:rtl/>
        </w:rPr>
        <w:t>שיתפקדו</w:t>
      </w:r>
      <w:r w:rsidR="00515A37">
        <w:rPr>
          <w:rtl/>
        </w:rPr>
        <w:t xml:space="preserve"> </w:t>
      </w:r>
      <w:r w:rsidRPr="009214BE">
        <w:rPr>
          <w:rtl/>
        </w:rPr>
        <w:t>בשעות</w:t>
      </w:r>
      <w:r w:rsidR="00515A37">
        <w:rPr>
          <w:rtl/>
        </w:rPr>
        <w:t xml:space="preserve"> </w:t>
      </w:r>
      <w:r w:rsidRPr="009214BE">
        <w:rPr>
          <w:rtl/>
        </w:rPr>
        <w:t>פעילות</w:t>
      </w:r>
      <w:r w:rsidR="00515A37">
        <w:rPr>
          <w:rtl/>
        </w:rPr>
        <w:t xml:space="preserve"> </w:t>
      </w:r>
      <w:r w:rsidRPr="009214BE">
        <w:rPr>
          <w:rtl/>
        </w:rPr>
        <w:t>שר"ל כמסייעים לשר"ל וכנותני טיפולי עזרה ראשונה</w:t>
      </w:r>
      <w:r w:rsidR="00515A37">
        <w:rPr>
          <w:rtl/>
        </w:rPr>
        <w:t xml:space="preserve"> </w:t>
      </w:r>
      <w:r w:rsidRPr="009214BE">
        <w:rPr>
          <w:rtl/>
        </w:rPr>
        <w:t>לאוכלוסייה.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0" w:name="_Toc457722029"/>
      <w:r w:rsidRPr="00515A37">
        <w:rPr>
          <w:rtl/>
        </w:rPr>
        <w:t>תרופות לחולי גושה</w:t>
      </w:r>
      <w:bookmarkEnd w:id="60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מ' שטרית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מנתונים</w:t>
      </w:r>
      <w:r w:rsidR="00515A37">
        <w:rPr>
          <w:rtl/>
        </w:rPr>
        <w:t xml:space="preserve"> </w:t>
      </w:r>
      <w:r w:rsidRPr="009214BE">
        <w:rPr>
          <w:rtl/>
        </w:rPr>
        <w:t>שהגיעו</w:t>
      </w:r>
      <w:r w:rsidR="00515A37">
        <w:rPr>
          <w:rtl/>
        </w:rPr>
        <w:t xml:space="preserve"> </w:t>
      </w:r>
      <w:r w:rsidRPr="009214BE">
        <w:rPr>
          <w:rtl/>
        </w:rPr>
        <w:t>לידי</w:t>
      </w:r>
      <w:r w:rsidR="00515A37">
        <w:rPr>
          <w:rtl/>
        </w:rPr>
        <w:t xml:space="preserve"> </w:t>
      </w:r>
      <w:r w:rsidRPr="009214BE">
        <w:rPr>
          <w:rtl/>
        </w:rPr>
        <w:t>עולה, כי מחצית מחולי מחלת גושה בישראל זוכים לטיפול</w:t>
      </w:r>
      <w:r w:rsidR="00515A37">
        <w:rPr>
          <w:rtl/>
        </w:rPr>
        <w:t xml:space="preserve"> </w:t>
      </w:r>
      <w:r w:rsidRPr="009214BE">
        <w:rPr>
          <w:rtl/>
        </w:rPr>
        <w:t>דרך</w:t>
      </w:r>
      <w:r w:rsidR="00515A37">
        <w:rPr>
          <w:rtl/>
        </w:rPr>
        <w:t xml:space="preserve"> </w:t>
      </w:r>
      <w:r w:rsidRPr="009214BE">
        <w:rPr>
          <w:rtl/>
        </w:rPr>
        <w:t>קופת</w:t>
      </w:r>
      <w:r w:rsidR="00515A37">
        <w:rPr>
          <w:rtl/>
        </w:rPr>
        <w:t>-</w:t>
      </w:r>
      <w:r w:rsidRPr="009214BE">
        <w:rPr>
          <w:rtl/>
        </w:rPr>
        <w:t>חולים</w:t>
      </w:r>
      <w:r w:rsidR="00515A37">
        <w:rPr>
          <w:rtl/>
        </w:rPr>
        <w:t xml:space="preserve"> </w:t>
      </w:r>
      <w:r w:rsidRPr="009214BE">
        <w:rPr>
          <w:rtl/>
        </w:rPr>
        <w:t>בתרופה</w:t>
      </w:r>
      <w:r w:rsidR="00515A37">
        <w:rPr>
          <w:rtl/>
        </w:rPr>
        <w:t xml:space="preserve"> </w:t>
      </w:r>
      <w:r w:rsidRPr="009214BE">
        <w:rPr>
          <w:rtl/>
        </w:rPr>
        <w:t>אשר</w:t>
      </w:r>
      <w:r w:rsidR="00515A37">
        <w:rPr>
          <w:rtl/>
        </w:rPr>
        <w:t xml:space="preserve"> </w:t>
      </w:r>
      <w:r w:rsidRPr="009214BE">
        <w:rPr>
          <w:rtl/>
        </w:rPr>
        <w:t>נותנת</w:t>
      </w:r>
      <w:r w:rsidR="00515A37">
        <w:rPr>
          <w:rtl/>
        </w:rPr>
        <w:t xml:space="preserve"> </w:t>
      </w:r>
      <w:r w:rsidRPr="009214BE">
        <w:rPr>
          <w:rtl/>
        </w:rPr>
        <w:t>פתרון מלא לתופעות הלוואי של המחלה. המחצית</w:t>
      </w:r>
      <w:r w:rsidR="00515A37">
        <w:rPr>
          <w:rtl/>
        </w:rPr>
        <w:t xml:space="preserve"> </w:t>
      </w:r>
      <w:r w:rsidRPr="009214BE">
        <w:rPr>
          <w:rtl/>
        </w:rPr>
        <w:t>האחרת של חולים אלה נאלצת לממן מכספה את עלות הטיפול, המסתכמת בסכומים של 420,000</w:t>
      </w:r>
      <w:r w:rsidR="00515A37">
        <w:rPr>
          <w:rtl/>
        </w:rPr>
        <w:t xml:space="preserve"> </w:t>
      </w:r>
      <w:r w:rsidRPr="009214BE">
        <w:rPr>
          <w:rtl/>
        </w:rPr>
        <w:t>ש"ח לשנה, ובעצם נגזר על אותה מחצית אוכלוסייה לחיות ללא קבלת התרופה.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ידוע למשרד הבריאות על כך?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ידוע</w:t>
      </w:r>
      <w:r w:rsidR="00515A37">
        <w:rPr>
          <w:rtl/>
        </w:rPr>
        <w:t xml:space="preserve"> </w:t>
      </w:r>
      <w:r w:rsidRPr="009214BE">
        <w:rPr>
          <w:rtl/>
        </w:rPr>
        <w:t>למשרד,</w:t>
      </w:r>
      <w:r w:rsidR="00515A37">
        <w:rPr>
          <w:rtl/>
        </w:rPr>
        <w:t xml:space="preserve"> </w:t>
      </w:r>
      <w:r w:rsidRPr="009214BE">
        <w:rPr>
          <w:rtl/>
        </w:rPr>
        <w:t>כי</w:t>
      </w:r>
      <w:r w:rsidR="00515A37">
        <w:rPr>
          <w:rtl/>
        </w:rPr>
        <w:t xml:space="preserve"> </w:t>
      </w:r>
      <w:r w:rsidRPr="009214BE">
        <w:rPr>
          <w:rtl/>
        </w:rPr>
        <w:t>חולה</w:t>
      </w:r>
      <w:r w:rsidR="00515A37">
        <w:rPr>
          <w:rtl/>
        </w:rPr>
        <w:t xml:space="preserve"> </w:t>
      </w:r>
      <w:r w:rsidRPr="009214BE">
        <w:rPr>
          <w:rtl/>
        </w:rPr>
        <w:t>במחלת</w:t>
      </w:r>
      <w:r w:rsidR="00515A37">
        <w:rPr>
          <w:rtl/>
        </w:rPr>
        <w:t xml:space="preserve"> </w:t>
      </w:r>
      <w:r w:rsidRPr="009214BE">
        <w:rPr>
          <w:rtl/>
        </w:rPr>
        <w:t>גושה אשר אינו מקבל את הטיפול הופך</w:t>
      </w:r>
      <w:r w:rsidR="00515A37">
        <w:rPr>
          <w:rtl/>
        </w:rPr>
        <w:t xml:space="preserve"> </w:t>
      </w:r>
      <w:r w:rsidRPr="009214BE">
        <w:rPr>
          <w:rtl/>
        </w:rPr>
        <w:t>במהרה נכה אשר איננו מסוגל לתפקד ונזקק לסיוע ממשלתי תמידי?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מה ייעשה על מנת לאכוף את קופת</w:t>
      </w:r>
      <w:r w:rsidR="00515A37">
        <w:rPr>
          <w:rtl/>
        </w:rPr>
        <w:t>-</w:t>
      </w:r>
      <w:r w:rsidRPr="009214BE">
        <w:rPr>
          <w:rtl/>
        </w:rPr>
        <w:t>חולים ליתן טיפול רפואי הולם לאותם חולים</w:t>
      </w:r>
      <w:r w:rsidR="00515A37">
        <w:rPr>
          <w:rtl/>
        </w:rPr>
        <w:t xml:space="preserve"> </w:t>
      </w:r>
      <w:r w:rsidRPr="009214BE">
        <w:rPr>
          <w:rtl/>
        </w:rPr>
        <w:t>שהם חברי קופות</w:t>
      </w:r>
      <w:r w:rsidR="00515A37">
        <w:rPr>
          <w:rtl/>
        </w:rPr>
        <w:t>-</w:t>
      </w:r>
      <w:r w:rsidRPr="009214BE">
        <w:rPr>
          <w:rtl/>
        </w:rPr>
        <w:t>החולים?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אני מבקש להבהיר, כי האחריות לטיפול בחולים ולמתן התרופות אינה חלה על</w:t>
      </w:r>
      <w:r w:rsidR="00515A37">
        <w:rPr>
          <w:rtl/>
        </w:rPr>
        <w:t xml:space="preserve"> </w:t>
      </w:r>
      <w:r w:rsidRPr="009214BE">
        <w:rPr>
          <w:rtl/>
        </w:rPr>
        <w:t>משרד הבריאות אלא על קופות</w:t>
      </w:r>
      <w:r w:rsidR="00515A37">
        <w:rPr>
          <w:rtl/>
        </w:rPr>
        <w:t>-</w:t>
      </w:r>
      <w:r w:rsidRPr="009214BE">
        <w:rPr>
          <w:rtl/>
        </w:rPr>
        <w:t>החולים המבטחות.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במקרה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מחלת גושה החליטו קופות</w:t>
      </w:r>
      <w:r w:rsidR="00515A37">
        <w:rPr>
          <w:rtl/>
        </w:rPr>
        <w:t>-</w:t>
      </w:r>
      <w:r w:rsidRPr="009214BE">
        <w:rPr>
          <w:rtl/>
        </w:rPr>
        <w:t>החולים להקים ועדה משותפת בראשות פרופסור</w:t>
      </w:r>
      <w:r w:rsidR="00515A37">
        <w:rPr>
          <w:rtl/>
        </w:rPr>
        <w:t xml:space="preserve"> </w:t>
      </w:r>
      <w:r w:rsidRPr="009214BE">
        <w:rPr>
          <w:rtl/>
        </w:rPr>
        <w:t>רחמילביץ, המחליטה על מתן התרופה מטעמים רפואיים בלבד, ככל שידוע לנו.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נפגשתי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נציגי</w:t>
      </w:r>
      <w:r w:rsidR="00515A37">
        <w:rPr>
          <w:rtl/>
        </w:rPr>
        <w:t xml:space="preserve"> </w:t>
      </w:r>
      <w:r w:rsidRPr="009214BE">
        <w:rPr>
          <w:rtl/>
        </w:rPr>
        <w:t>העמותה למען חולי גושה והועלו בפני כל הטיעונים המופיעים</w:t>
      </w:r>
      <w:r w:rsidR="00515A37">
        <w:rPr>
          <w:rtl/>
        </w:rPr>
        <w:t xml:space="preserve"> </w:t>
      </w:r>
      <w:r w:rsidRPr="009214BE">
        <w:rPr>
          <w:rtl/>
        </w:rPr>
        <w:t>בשאילתות שהעליתם בפני.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בפגישתי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הנהלות</w:t>
      </w:r>
      <w:r w:rsidR="00515A37">
        <w:rPr>
          <w:rtl/>
        </w:rPr>
        <w:t xml:space="preserve"> </w:t>
      </w:r>
      <w:r w:rsidRPr="009214BE">
        <w:rPr>
          <w:rtl/>
        </w:rPr>
        <w:t>קופות</w:t>
      </w:r>
      <w:r w:rsidR="00515A37">
        <w:rPr>
          <w:rtl/>
        </w:rPr>
        <w:t>-</w:t>
      </w:r>
      <w:r w:rsidRPr="009214BE">
        <w:rPr>
          <w:rtl/>
        </w:rPr>
        <w:t>החולים</w:t>
      </w:r>
      <w:r w:rsidR="00515A37">
        <w:rPr>
          <w:rtl/>
        </w:rPr>
        <w:t xml:space="preserve"> </w:t>
      </w:r>
      <w:r w:rsidRPr="009214BE">
        <w:rPr>
          <w:rtl/>
        </w:rPr>
        <w:t>העליתי את הנושא, וביקשתי מהם כי החלטות</w:t>
      </w:r>
      <w:r w:rsidR="00515A37">
        <w:rPr>
          <w:rtl/>
        </w:rPr>
        <w:t xml:space="preserve"> </w:t>
      </w:r>
      <w:r w:rsidRPr="009214BE">
        <w:rPr>
          <w:rtl/>
        </w:rPr>
        <w:t>הוועדה</w:t>
      </w:r>
      <w:r w:rsidR="00515A37">
        <w:rPr>
          <w:rtl/>
        </w:rPr>
        <w:t xml:space="preserve"> </w:t>
      </w:r>
      <w:r w:rsidRPr="009214BE">
        <w:rPr>
          <w:rtl/>
        </w:rPr>
        <w:t>יתבססו אך ורק על שיקולים רפואיים וכי יתאפשר מתן התרופה לחולים רבים ככל</w:t>
      </w:r>
      <w:r w:rsidR="00515A37">
        <w:rPr>
          <w:rtl/>
        </w:rPr>
        <w:t xml:space="preserve"> </w:t>
      </w:r>
      <w:r w:rsidRPr="009214BE">
        <w:rPr>
          <w:rtl/>
        </w:rPr>
        <w:t>האפשר, שמצבם הרפואי מחייב 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לצערי,</w:t>
      </w:r>
      <w:r w:rsidR="00515A37">
        <w:rPr>
          <w:rtl/>
        </w:rPr>
        <w:t xml:space="preserve"> </w:t>
      </w:r>
      <w:r w:rsidRPr="009214BE">
        <w:rPr>
          <w:rtl/>
        </w:rPr>
        <w:t>למשרד הבריאות אין כל יכולת השפעה על קביעת סל השירותים והתרופות של</w:t>
      </w:r>
      <w:r w:rsidR="00515A37">
        <w:rPr>
          <w:rtl/>
        </w:rPr>
        <w:t xml:space="preserve"> </w:t>
      </w:r>
      <w:r w:rsidRPr="009214BE">
        <w:rPr>
          <w:rtl/>
        </w:rPr>
        <w:t>קופות</w:t>
      </w:r>
      <w:r w:rsidR="00515A37">
        <w:rPr>
          <w:rtl/>
        </w:rPr>
        <w:t>-</w:t>
      </w:r>
      <w:r w:rsidRPr="009214BE">
        <w:rPr>
          <w:rtl/>
        </w:rPr>
        <w:t>החולים,</w:t>
      </w:r>
      <w:r w:rsidR="00515A37">
        <w:rPr>
          <w:rtl/>
        </w:rPr>
        <w:t xml:space="preserve"> </w:t>
      </w:r>
      <w:r w:rsidRPr="009214BE">
        <w:rPr>
          <w:rtl/>
        </w:rPr>
        <w:t>ואנו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שותפים</w:t>
      </w:r>
      <w:r w:rsidR="00515A37">
        <w:rPr>
          <w:rtl/>
        </w:rPr>
        <w:t xml:space="preserve"> </w:t>
      </w:r>
      <w:r w:rsidRPr="009214BE">
        <w:rPr>
          <w:rtl/>
        </w:rPr>
        <w:t>לקביעתם</w:t>
      </w:r>
      <w:r w:rsidR="00515A37">
        <w:rPr>
          <w:rtl/>
        </w:rPr>
        <w:t xml:space="preserve"> </w:t>
      </w:r>
      <w:r w:rsidRPr="009214BE">
        <w:rPr>
          <w:rtl/>
        </w:rPr>
        <w:t>או לשינויים החלים בהם, וכל שנותר הוא</w:t>
      </w:r>
      <w:r w:rsidR="00515A37">
        <w:rPr>
          <w:rtl/>
        </w:rPr>
        <w:t xml:space="preserve"> </w:t>
      </w:r>
      <w:r w:rsidRPr="009214BE">
        <w:rPr>
          <w:rtl/>
        </w:rPr>
        <w:t>פנייה של רצון טוב. וזאת עשינו פעמים מספר.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1" w:name="_Toc457722030"/>
      <w:r w:rsidRPr="00515A37">
        <w:rPr>
          <w:rtl/>
        </w:rPr>
        <w:t>ביצוע מסקנות ועדת העבודה והרווחה בנושא ההפלות</w:t>
      </w:r>
      <w:bookmarkEnd w:id="61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י' עזרן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בתאריך</w:t>
      </w:r>
      <w:r w:rsidR="00515A37">
        <w:rPr>
          <w:rtl/>
        </w:rPr>
        <w:t xml:space="preserve"> </w:t>
      </w:r>
      <w:r w:rsidRPr="009214BE">
        <w:rPr>
          <w:rtl/>
        </w:rPr>
        <w:t>21</w:t>
      </w:r>
      <w:r w:rsidR="00515A37">
        <w:rPr>
          <w:rtl/>
        </w:rPr>
        <w:t xml:space="preserve"> </w:t>
      </w:r>
      <w:r w:rsidRPr="009214BE">
        <w:rPr>
          <w:rtl/>
        </w:rPr>
        <w:t>במרס 1990 פורסמו החלטותיה ומסקנותיה של ועדת העבודה והרווחה של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בנושאים:</w:t>
      </w:r>
      <w:r w:rsidR="00515A37">
        <w:rPr>
          <w:rtl/>
        </w:rPr>
        <w:t xml:space="preserve"> </w:t>
      </w:r>
      <w:r w:rsidRPr="009214BE">
        <w:rPr>
          <w:rtl/>
        </w:rPr>
        <w:t>א.</w:t>
      </w:r>
      <w:r w:rsidR="00515A37">
        <w:rPr>
          <w:rtl/>
        </w:rPr>
        <w:t xml:space="preserve"> </w:t>
      </w:r>
      <w:r w:rsidRPr="009214BE">
        <w:rPr>
          <w:rtl/>
        </w:rPr>
        <w:t>ההפלות</w:t>
      </w:r>
      <w:r w:rsidR="00515A37">
        <w:rPr>
          <w:rtl/>
        </w:rPr>
        <w:t xml:space="preserve"> </w:t>
      </w:r>
      <w:r w:rsidRPr="009214BE">
        <w:rPr>
          <w:rtl/>
        </w:rPr>
        <w:t>בישראל</w:t>
      </w:r>
      <w:r w:rsidR="00515A37">
        <w:rPr>
          <w:rtl/>
        </w:rPr>
        <w:t xml:space="preserve"> </w:t>
      </w:r>
      <w:r w:rsidRPr="009214BE">
        <w:rPr>
          <w:rtl/>
        </w:rPr>
        <w:t>כגורם</w:t>
      </w:r>
      <w:r w:rsidR="00515A37">
        <w:rPr>
          <w:rtl/>
        </w:rPr>
        <w:t xml:space="preserve"> </w:t>
      </w:r>
      <w:r w:rsidRPr="009214BE">
        <w:rPr>
          <w:rtl/>
        </w:rPr>
        <w:t>למיעוט</w:t>
      </w:r>
      <w:r w:rsidR="00515A37">
        <w:rPr>
          <w:rtl/>
        </w:rPr>
        <w:t xml:space="preserve"> </w:t>
      </w:r>
      <w:r w:rsidRPr="009214BE">
        <w:rPr>
          <w:rtl/>
        </w:rPr>
        <w:t>באוכלוסייה</w:t>
      </w:r>
      <w:r w:rsidR="00515A37">
        <w:rPr>
          <w:rtl/>
        </w:rPr>
        <w:t xml:space="preserve"> </w:t>
      </w:r>
      <w:r w:rsidRPr="009214BE">
        <w:rPr>
          <w:rtl/>
        </w:rPr>
        <w:t>היהודית;</w:t>
      </w:r>
      <w:r w:rsidR="00515A37">
        <w:rPr>
          <w:rtl/>
        </w:rPr>
        <w:t xml:space="preserve"> </w:t>
      </w:r>
      <w:r w:rsidRPr="009214BE">
        <w:rPr>
          <w:rtl/>
        </w:rPr>
        <w:t>ב.</w:t>
      </w:r>
      <w:r w:rsidR="00515A37">
        <w:rPr>
          <w:rtl/>
        </w:rPr>
        <w:t xml:space="preserve"> </w:t>
      </w:r>
      <w:r w:rsidRPr="009214BE">
        <w:rPr>
          <w:rtl/>
        </w:rPr>
        <w:t>דין</w:t>
      </w:r>
      <w:r w:rsidR="00515A37">
        <w:rPr>
          <w:rtl/>
        </w:rPr>
        <w:t>-</w:t>
      </w:r>
      <w:r w:rsidRPr="009214BE">
        <w:rPr>
          <w:rtl/>
        </w:rPr>
        <w:t>וחשבון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>-</w:t>
      </w:r>
      <w:r w:rsidRPr="009214BE">
        <w:rPr>
          <w:rtl/>
        </w:rPr>
        <w:t>שנקר. הוועדה, כמקובל, ביקשה דיווח על ביצוע מסקנותיה בכל הקשור</w:t>
      </w:r>
      <w:r w:rsidR="00515A37">
        <w:rPr>
          <w:rtl/>
        </w:rPr>
        <w:t xml:space="preserve"> </w:t>
      </w:r>
      <w:r w:rsidRPr="009214BE">
        <w:rPr>
          <w:rtl/>
        </w:rPr>
        <w:t>למוטל על משרד הבריאות.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דיווח</w:t>
      </w:r>
      <w:r w:rsidR="00515A37">
        <w:rPr>
          <w:rtl/>
        </w:rPr>
        <w:t xml:space="preserve"> </w:t>
      </w:r>
      <w:r w:rsidRPr="009214BE">
        <w:rPr>
          <w:rtl/>
        </w:rPr>
        <w:t>שר הבריאות לוועדה על ביצוע המסקנות כעבור שישה חודשים, ואם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כן </w:t>
      </w:r>
      <w:r w:rsidR="00515A37">
        <w:rPr>
          <w:rtl/>
        </w:rPr>
        <w:t>–</w:t>
      </w:r>
      <w:r w:rsidRPr="009214BE">
        <w:rPr>
          <w:rtl/>
        </w:rPr>
        <w:t xml:space="preserve"> מה בוצע מאז?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2. אם לא </w:t>
      </w:r>
      <w:r w:rsidR="00515A37">
        <w:rPr>
          <w:rtl/>
        </w:rPr>
        <w:t>–</w:t>
      </w:r>
      <w:r w:rsidRPr="009214BE">
        <w:rPr>
          <w:rtl/>
        </w:rPr>
        <w:t xml:space="preserve"> מדוע?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יושמו</w:t>
      </w:r>
      <w:r w:rsidR="00515A37">
        <w:rPr>
          <w:rtl/>
        </w:rPr>
        <w:t xml:space="preserve"> </w:t>
      </w:r>
      <w:r w:rsidRPr="009214BE">
        <w:rPr>
          <w:rtl/>
        </w:rPr>
        <w:t>המלצות</w:t>
      </w:r>
      <w:r w:rsidR="00515A37">
        <w:rPr>
          <w:rtl/>
        </w:rPr>
        <w:t xml:space="preserve"> </w:t>
      </w:r>
      <w:r w:rsidRPr="009214BE">
        <w:rPr>
          <w:rtl/>
        </w:rPr>
        <w:t>דוח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>-</w:t>
      </w:r>
      <w:r w:rsidRPr="009214BE">
        <w:rPr>
          <w:rtl/>
        </w:rPr>
        <w:t>שנקר</w:t>
      </w:r>
      <w:r w:rsidR="00515A37">
        <w:rPr>
          <w:rtl/>
        </w:rPr>
        <w:t xml:space="preserve"> </w:t>
      </w:r>
      <w:r w:rsidRPr="009214BE">
        <w:rPr>
          <w:rtl/>
        </w:rPr>
        <w:t>משנת 1984 בנושא הפסקת היריון, כפי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שהמליצה ועדת העבודה והרווחה? אם לא </w:t>
      </w:r>
      <w:r w:rsidR="00515A37">
        <w:rPr>
          <w:rtl/>
        </w:rPr>
        <w:t>–</w:t>
      </w:r>
      <w:r w:rsidRPr="009214BE">
        <w:rPr>
          <w:rtl/>
        </w:rPr>
        <w:t xml:space="preserve"> מדוע? אם כן </w:t>
      </w:r>
      <w:r w:rsidR="00515A37">
        <w:rPr>
          <w:rtl/>
        </w:rPr>
        <w:t>–</w:t>
      </w:r>
      <w:r w:rsidRPr="009214BE">
        <w:rPr>
          <w:rtl/>
        </w:rPr>
        <w:t xml:space="preserve"> כמה מהן, ואילו?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הן</w:t>
      </w:r>
      <w:r w:rsidR="00515A37">
        <w:rPr>
          <w:rtl/>
        </w:rPr>
        <w:t xml:space="preserve"> </w:t>
      </w:r>
      <w:r w:rsidRPr="009214BE">
        <w:rPr>
          <w:rtl/>
        </w:rPr>
        <w:t>הפעולות</w:t>
      </w:r>
      <w:r w:rsidR="00515A37">
        <w:rPr>
          <w:rtl/>
        </w:rPr>
        <w:t xml:space="preserve"> </w:t>
      </w:r>
      <w:r w:rsidRPr="009214BE">
        <w:rPr>
          <w:rtl/>
        </w:rPr>
        <w:t>שנעשו</w:t>
      </w:r>
      <w:r w:rsidR="00515A37">
        <w:rPr>
          <w:rtl/>
        </w:rPr>
        <w:t xml:space="preserve"> </w:t>
      </w:r>
      <w:r w:rsidRPr="009214BE">
        <w:rPr>
          <w:rtl/>
        </w:rPr>
        <w:t>כדי לבטל את הוועדות להפסקת היריון הפועלות ליד</w:t>
      </w:r>
      <w:r w:rsidR="00515A37">
        <w:rPr>
          <w:rtl/>
        </w:rPr>
        <w:t xml:space="preserve"> </w:t>
      </w:r>
      <w:r w:rsidRPr="009214BE">
        <w:rPr>
          <w:rtl/>
        </w:rPr>
        <w:t>בתי</w:t>
      </w:r>
      <w:r w:rsidR="00515A37">
        <w:rPr>
          <w:rtl/>
        </w:rPr>
        <w:t>-</w:t>
      </w:r>
      <w:r w:rsidRPr="009214BE">
        <w:rPr>
          <w:rtl/>
        </w:rPr>
        <w:t>החולים הפרטיים, כמופיע בסעיף 5 למסקנות ועדת העבודה והרווחה?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עשה</w:t>
      </w:r>
      <w:r w:rsidR="00515A37">
        <w:rPr>
          <w:rtl/>
        </w:rPr>
        <w:t xml:space="preserve"> </w:t>
      </w:r>
      <w:r w:rsidRPr="009214BE">
        <w:rPr>
          <w:rtl/>
        </w:rPr>
        <w:t>משרדך לגבי הגשת הצעת חוק שתאסור על רופא שחתם על אישור להפסקת</w:t>
      </w:r>
      <w:r w:rsidR="00515A37">
        <w:rPr>
          <w:rtl/>
        </w:rPr>
        <w:t xml:space="preserve"> </w:t>
      </w:r>
      <w:r w:rsidRPr="009214BE">
        <w:rPr>
          <w:rtl/>
        </w:rPr>
        <w:t>היריון בהיותו חבר בוועדה לבצע אותה בעצמו, כמופיע בסעיף 7 למסקנות הוועדה?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7F73DD">
      <w:pPr>
        <w:rPr>
          <w:rtl/>
        </w:rPr>
      </w:pPr>
      <w:r w:rsidRPr="009214BE">
        <w:rPr>
          <w:rtl/>
        </w:rPr>
        <w:t>3</w:t>
      </w:r>
      <w:r w:rsidR="007F73DD">
        <w:rPr>
          <w:rFonts w:hint="cs"/>
          <w:rtl/>
        </w:rPr>
        <w:t>-</w:t>
      </w: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דיוני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העבודה</w:t>
      </w:r>
      <w:r w:rsidR="00515A37">
        <w:rPr>
          <w:rtl/>
        </w:rPr>
        <w:t xml:space="preserve"> </w:t>
      </w:r>
      <w:r w:rsidRPr="009214BE">
        <w:rPr>
          <w:rtl/>
        </w:rPr>
        <w:t>והרווחה שפורסמו ב</w:t>
      </w:r>
      <w:r w:rsidR="00515A37">
        <w:rPr>
          <w:rtl/>
        </w:rPr>
        <w:t>-</w:t>
      </w:r>
      <w:r w:rsidRPr="009214BE">
        <w:rPr>
          <w:rtl/>
        </w:rPr>
        <w:t>21 במרס 1990 התייחסו לממצאי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>-</w:t>
      </w:r>
      <w:r w:rsidRPr="009214BE">
        <w:rPr>
          <w:rtl/>
        </w:rPr>
        <w:t>שנקר משנת 1984, וכבר אז נמסר כי מרבית המלצותיה של ועדת</w:t>
      </w:r>
      <w:r w:rsidR="00515A37">
        <w:rPr>
          <w:rtl/>
        </w:rPr>
        <w:t>-</w:t>
      </w:r>
      <w:r w:rsidRPr="009214BE">
        <w:rPr>
          <w:rtl/>
        </w:rPr>
        <w:t>שנקר בוצעו בנושאים</w:t>
      </w:r>
      <w:r w:rsidR="00515A37">
        <w:rPr>
          <w:rtl/>
        </w:rPr>
        <w:t xml:space="preserve"> </w:t>
      </w:r>
      <w:r w:rsidRPr="009214BE">
        <w:rPr>
          <w:rtl/>
        </w:rPr>
        <w:t>השונים ורוב רובן יושמו במשך שנים: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א. הנחיות הוועדה להפסקת היריון ניתנו באמצעות חוזר שירותי אשפוז.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ב.</w:t>
      </w:r>
      <w:r w:rsidR="00515A37">
        <w:rPr>
          <w:rtl/>
        </w:rPr>
        <w:t xml:space="preserve"> </w:t>
      </w:r>
      <w:r w:rsidRPr="009214BE">
        <w:rPr>
          <w:rtl/>
        </w:rPr>
        <w:t>הוכנה</w:t>
      </w:r>
      <w:r w:rsidR="00515A37">
        <w:rPr>
          <w:rtl/>
        </w:rPr>
        <w:t xml:space="preserve"> </w:t>
      </w:r>
      <w:r w:rsidRPr="009214BE">
        <w:rPr>
          <w:rtl/>
        </w:rPr>
        <w:t>חוברת</w:t>
      </w:r>
      <w:r w:rsidR="00515A37">
        <w:rPr>
          <w:rtl/>
        </w:rPr>
        <w:t xml:space="preserve"> </w:t>
      </w:r>
      <w:r w:rsidRPr="009214BE">
        <w:rPr>
          <w:rtl/>
        </w:rPr>
        <w:t>הסברה</w:t>
      </w:r>
      <w:r w:rsidR="00515A37">
        <w:rPr>
          <w:rtl/>
        </w:rPr>
        <w:t xml:space="preserve"> </w:t>
      </w:r>
      <w:r w:rsidRPr="009214BE">
        <w:rPr>
          <w:rtl/>
        </w:rPr>
        <w:t>בעברית וברוסית שהופצה לכל הוועדות. חוברות נוספות</w:t>
      </w:r>
      <w:r w:rsidR="00515A37">
        <w:rPr>
          <w:rtl/>
        </w:rPr>
        <w:t xml:space="preserve"> </w:t>
      </w:r>
      <w:r w:rsidRPr="009214BE">
        <w:rPr>
          <w:rtl/>
        </w:rPr>
        <w:t>ניתנות בכל פעם שהמלאי נגמר.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ג.</w:t>
      </w:r>
      <w:r w:rsidR="00515A37">
        <w:rPr>
          <w:rtl/>
        </w:rPr>
        <w:t xml:space="preserve"> </w:t>
      </w:r>
      <w:r w:rsidRPr="009214BE">
        <w:rPr>
          <w:rtl/>
        </w:rPr>
        <w:t>במשרד</w:t>
      </w:r>
      <w:r w:rsidR="00515A37">
        <w:rPr>
          <w:rtl/>
        </w:rPr>
        <w:t xml:space="preserve"> </w:t>
      </w:r>
      <w:r w:rsidRPr="009214BE">
        <w:rPr>
          <w:rtl/>
        </w:rPr>
        <w:t>החינוך</w:t>
      </w:r>
      <w:r w:rsidR="00515A37">
        <w:rPr>
          <w:rtl/>
        </w:rPr>
        <w:t xml:space="preserve"> </w:t>
      </w:r>
      <w:r w:rsidRPr="009214BE">
        <w:rPr>
          <w:rtl/>
        </w:rPr>
        <w:t>קיימות</w:t>
      </w:r>
      <w:r w:rsidR="00515A37">
        <w:rPr>
          <w:rtl/>
        </w:rPr>
        <w:t xml:space="preserve"> </w:t>
      </w:r>
      <w:r w:rsidRPr="009214BE">
        <w:rPr>
          <w:rtl/>
        </w:rPr>
        <w:t>תוכניות</w:t>
      </w:r>
      <w:r w:rsidR="00515A37">
        <w:rPr>
          <w:rtl/>
        </w:rPr>
        <w:t xml:space="preserve"> </w:t>
      </w:r>
      <w:r w:rsidRPr="009214BE">
        <w:rPr>
          <w:rtl/>
        </w:rPr>
        <w:t>לחינוך</w:t>
      </w:r>
      <w:r w:rsidR="00515A37">
        <w:rPr>
          <w:rtl/>
        </w:rPr>
        <w:t xml:space="preserve"> </w:t>
      </w:r>
      <w:r w:rsidRPr="009214BE">
        <w:rPr>
          <w:rtl/>
        </w:rPr>
        <w:t>לחיי משפחה והסברת אמצעי מניעה</w:t>
      </w:r>
      <w:r w:rsidR="00515A37">
        <w:rPr>
          <w:rtl/>
        </w:rPr>
        <w:t xml:space="preserve"> </w:t>
      </w:r>
      <w:r w:rsidRPr="009214BE">
        <w:rPr>
          <w:rtl/>
        </w:rPr>
        <w:t>המבוצעות</w:t>
      </w:r>
      <w:r w:rsidR="00515A37">
        <w:rPr>
          <w:rtl/>
        </w:rPr>
        <w:t xml:space="preserve"> </w:t>
      </w:r>
      <w:r w:rsidRPr="009214BE">
        <w:rPr>
          <w:rtl/>
        </w:rPr>
        <w:t>בהיקף</w:t>
      </w:r>
      <w:r w:rsidR="00515A37">
        <w:rPr>
          <w:rtl/>
        </w:rPr>
        <w:t xml:space="preserve"> </w:t>
      </w:r>
      <w:r w:rsidRPr="009214BE">
        <w:rPr>
          <w:rtl/>
        </w:rPr>
        <w:t>רחב,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השאר</w:t>
      </w:r>
      <w:r w:rsidR="00515A37">
        <w:rPr>
          <w:rtl/>
        </w:rPr>
        <w:t xml:space="preserve"> </w:t>
      </w:r>
      <w:r w:rsidRPr="009214BE">
        <w:rPr>
          <w:rtl/>
        </w:rPr>
        <w:t>באמצעות</w:t>
      </w:r>
      <w:r w:rsidR="00515A37">
        <w:rPr>
          <w:rtl/>
        </w:rPr>
        <w:t xml:space="preserve"> </w:t>
      </w:r>
      <w:r w:rsidRPr="009214BE">
        <w:rPr>
          <w:rtl/>
        </w:rPr>
        <w:t>אחיות בתי</w:t>
      </w:r>
      <w:r w:rsidR="00515A37">
        <w:rPr>
          <w:rtl/>
        </w:rPr>
        <w:t>-</w:t>
      </w:r>
      <w:r w:rsidRPr="009214BE">
        <w:rPr>
          <w:rtl/>
        </w:rPr>
        <w:t>הספר. אחיות בריאות הציבור</w:t>
      </w:r>
      <w:r w:rsidR="00515A37">
        <w:rPr>
          <w:rtl/>
        </w:rPr>
        <w:t xml:space="preserve"> </w:t>
      </w:r>
      <w:r w:rsidRPr="009214BE">
        <w:rPr>
          <w:rtl/>
        </w:rPr>
        <w:t>נוטלות גם הן חלק במערך זה.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ד.</w:t>
      </w:r>
      <w:r w:rsidR="00515A37">
        <w:rPr>
          <w:rtl/>
        </w:rPr>
        <w:t xml:space="preserve"> </w:t>
      </w:r>
      <w:r w:rsidRPr="009214BE">
        <w:rPr>
          <w:rtl/>
        </w:rPr>
        <w:t>משרדנו</w:t>
      </w:r>
      <w:r w:rsidR="00515A37">
        <w:rPr>
          <w:rtl/>
        </w:rPr>
        <w:t xml:space="preserve"> </w:t>
      </w:r>
      <w:r w:rsidRPr="009214BE">
        <w:rPr>
          <w:rtl/>
        </w:rPr>
        <w:t>נקט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כל</w:t>
      </w:r>
      <w:r w:rsidR="00515A37">
        <w:rPr>
          <w:rtl/>
        </w:rPr>
        <w:t xml:space="preserve"> </w:t>
      </w:r>
      <w:r w:rsidRPr="009214BE">
        <w:rPr>
          <w:rtl/>
        </w:rPr>
        <w:t>האמצעים</w:t>
      </w:r>
      <w:r w:rsidR="00515A37">
        <w:rPr>
          <w:rtl/>
        </w:rPr>
        <w:t xml:space="preserve"> </w:t>
      </w:r>
      <w:r w:rsidRPr="009214BE">
        <w:rPr>
          <w:rtl/>
        </w:rPr>
        <w:t>שברשותו לאכיפת החוק לגבי רופאים המבצעים</w:t>
      </w:r>
      <w:r w:rsidR="00515A37">
        <w:rPr>
          <w:rtl/>
        </w:rPr>
        <w:t xml:space="preserve"> </w:t>
      </w:r>
      <w:r w:rsidRPr="009214BE">
        <w:rPr>
          <w:rtl/>
        </w:rPr>
        <w:t>הפסקות היריון בלתי חוקיות.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חלק</w:t>
      </w:r>
      <w:r w:rsidR="00515A37">
        <w:rPr>
          <w:rtl/>
        </w:rPr>
        <w:t xml:space="preserve"> </w:t>
      </w:r>
      <w:r w:rsidRPr="009214BE">
        <w:rPr>
          <w:rtl/>
        </w:rPr>
        <w:t>מההמלצות</w:t>
      </w:r>
      <w:r w:rsidR="00515A37">
        <w:rPr>
          <w:rtl/>
        </w:rPr>
        <w:t xml:space="preserve"> </w:t>
      </w:r>
      <w:r w:rsidRPr="009214BE">
        <w:rPr>
          <w:rtl/>
        </w:rPr>
        <w:t>שהופיעו</w:t>
      </w:r>
      <w:r w:rsidR="00515A37">
        <w:rPr>
          <w:rtl/>
        </w:rPr>
        <w:t xml:space="preserve"> </w:t>
      </w:r>
      <w:r w:rsidRPr="009214BE">
        <w:rPr>
          <w:rtl/>
        </w:rPr>
        <w:t>בוועדת</w:t>
      </w:r>
      <w:r w:rsidR="00515A37">
        <w:rPr>
          <w:rtl/>
        </w:rPr>
        <w:t>-</w:t>
      </w:r>
      <w:r w:rsidRPr="009214BE">
        <w:rPr>
          <w:rtl/>
        </w:rPr>
        <w:t>שנקר</w:t>
      </w:r>
      <w:r w:rsidR="00515A37">
        <w:rPr>
          <w:rtl/>
        </w:rPr>
        <w:t xml:space="preserve"> </w:t>
      </w:r>
      <w:r w:rsidRPr="009214BE">
        <w:rPr>
          <w:rtl/>
        </w:rPr>
        <w:t>דורשות</w:t>
      </w:r>
      <w:r w:rsidR="00515A37">
        <w:rPr>
          <w:rtl/>
        </w:rPr>
        <w:t xml:space="preserve"> </w:t>
      </w:r>
      <w:r w:rsidRPr="009214BE">
        <w:rPr>
          <w:rtl/>
        </w:rPr>
        <w:t>תוספת תקציבית נכבדה, ולכן לא</w:t>
      </w:r>
      <w:r w:rsidR="00515A37">
        <w:rPr>
          <w:rtl/>
        </w:rPr>
        <w:t xml:space="preserve"> </w:t>
      </w:r>
      <w:r w:rsidRPr="009214BE">
        <w:rPr>
          <w:rtl/>
        </w:rPr>
        <w:t>מומשו</w:t>
      </w:r>
      <w:r w:rsidR="00515A37">
        <w:rPr>
          <w:rtl/>
        </w:rPr>
        <w:t xml:space="preserve"> </w:t>
      </w:r>
      <w:r w:rsidRPr="009214BE">
        <w:rPr>
          <w:rtl/>
        </w:rPr>
        <w:t>במלואן</w:t>
      </w:r>
      <w:r w:rsidR="00515A37">
        <w:rPr>
          <w:rtl/>
        </w:rPr>
        <w:t xml:space="preserve"> </w:t>
      </w:r>
      <w:r w:rsidRPr="009214BE">
        <w:rPr>
          <w:rtl/>
        </w:rPr>
        <w:t>בשל בעיות תקציב ידועות. אך יש להדגיש, כי גם ללא תוספת תקנים אלו</w:t>
      </w:r>
      <w:r w:rsidR="00515A37">
        <w:rPr>
          <w:rtl/>
        </w:rPr>
        <w:t xml:space="preserve"> </w:t>
      </w:r>
      <w:r w:rsidRPr="009214BE">
        <w:rPr>
          <w:rtl/>
        </w:rPr>
        <w:t>פועלות הוועדות בהרכב מלא, מתכנסות כנדרש לפי מספר הנשים הפונות, ומוקדש זמן סביר</w:t>
      </w:r>
      <w:r w:rsidR="00515A37">
        <w:rPr>
          <w:rtl/>
        </w:rPr>
        <w:t xml:space="preserve"> </w:t>
      </w:r>
      <w:r w:rsidRPr="009214BE">
        <w:rPr>
          <w:rtl/>
        </w:rPr>
        <w:t>לכל אשה המגיעה לוועדה.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ה.</w:t>
      </w:r>
      <w:r w:rsidR="00515A37">
        <w:rPr>
          <w:rtl/>
        </w:rPr>
        <w:t xml:space="preserve"> </w:t>
      </w:r>
      <w:r w:rsidRPr="009214BE">
        <w:rPr>
          <w:rtl/>
        </w:rPr>
        <w:t>בהתאם</w:t>
      </w:r>
      <w:r w:rsidR="00515A37">
        <w:rPr>
          <w:rtl/>
        </w:rPr>
        <w:t xml:space="preserve"> </w:t>
      </w:r>
      <w:r w:rsidRPr="009214BE">
        <w:rPr>
          <w:rtl/>
        </w:rPr>
        <w:t>לביקורות</w:t>
      </w:r>
      <w:r w:rsidR="00515A37">
        <w:rPr>
          <w:rtl/>
        </w:rPr>
        <w:t xml:space="preserve"> </w:t>
      </w:r>
      <w:r w:rsidRPr="009214BE">
        <w:rPr>
          <w:rtl/>
        </w:rPr>
        <w:t>שנערכו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 משרדנו, מתנהלת שמירה קפדנית על הטפסים</w:t>
      </w:r>
      <w:r w:rsidR="00515A37">
        <w:rPr>
          <w:rtl/>
        </w:rPr>
        <w:t xml:space="preserve"> </w:t>
      </w:r>
      <w:r w:rsidRPr="009214BE">
        <w:rPr>
          <w:rtl/>
        </w:rPr>
        <w:t>והפרטים המתייחסים לנשים המבצעות הפסקות היריון. חששן של הנשים לפנות לבתי</w:t>
      </w:r>
      <w:r w:rsidR="00515A37">
        <w:rPr>
          <w:rtl/>
        </w:rPr>
        <w:t>-</w:t>
      </w:r>
      <w:r w:rsidRPr="009214BE">
        <w:rPr>
          <w:rtl/>
        </w:rPr>
        <w:t>החולים</w:t>
      </w:r>
      <w:r w:rsidR="00515A37">
        <w:rPr>
          <w:rtl/>
        </w:rPr>
        <w:t xml:space="preserve"> </w:t>
      </w:r>
      <w:r w:rsidRPr="009214BE">
        <w:rPr>
          <w:rtl/>
        </w:rPr>
        <w:t>הציבוריים</w:t>
      </w:r>
      <w:r w:rsidR="00515A37">
        <w:rPr>
          <w:rtl/>
        </w:rPr>
        <w:t xml:space="preserve"> </w:t>
      </w:r>
      <w:r w:rsidRPr="009214BE">
        <w:rPr>
          <w:rtl/>
        </w:rPr>
        <w:t>נובע</w:t>
      </w:r>
      <w:r w:rsidR="00515A37">
        <w:rPr>
          <w:rtl/>
        </w:rPr>
        <w:t xml:space="preserve"> </w:t>
      </w:r>
      <w:r w:rsidRPr="009214BE">
        <w:rPr>
          <w:rtl/>
        </w:rPr>
        <w:t>מהאפשרות</w:t>
      </w:r>
      <w:r w:rsidR="00515A37">
        <w:rPr>
          <w:rtl/>
        </w:rPr>
        <w:t xml:space="preserve"> </w:t>
      </w:r>
      <w:r w:rsidRPr="009214BE">
        <w:rPr>
          <w:rtl/>
        </w:rPr>
        <w:t>שתפגושנה</w:t>
      </w:r>
      <w:r w:rsidR="00515A37">
        <w:rPr>
          <w:rtl/>
        </w:rPr>
        <w:t xml:space="preserve"> </w:t>
      </w:r>
      <w:r w:rsidRPr="009214BE">
        <w:rPr>
          <w:rtl/>
        </w:rPr>
        <w:t>אנשים</w:t>
      </w:r>
      <w:r w:rsidR="00515A37">
        <w:rPr>
          <w:rtl/>
        </w:rPr>
        <w:t xml:space="preserve"> </w:t>
      </w:r>
      <w:r w:rsidRPr="009214BE">
        <w:rPr>
          <w:rtl/>
        </w:rPr>
        <w:t>מוכרים</w:t>
      </w:r>
      <w:r w:rsidR="00515A37">
        <w:rPr>
          <w:rtl/>
        </w:rPr>
        <w:t xml:space="preserve"> – </w:t>
      </w:r>
      <w:r w:rsidRPr="009214BE">
        <w:rPr>
          <w:rtl/>
        </w:rPr>
        <w:t>גם בקבלה לוועדה וגם בעת</w:t>
      </w:r>
      <w:r w:rsidR="00515A37">
        <w:rPr>
          <w:rtl/>
        </w:rPr>
        <w:t xml:space="preserve"> </w:t>
      </w:r>
      <w:r w:rsidRPr="009214BE">
        <w:rPr>
          <w:rtl/>
        </w:rPr>
        <w:t>אשפוזן.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בשעתה הוגשה הצעת חוק המאפשרת הפרדה בין סוגי מוסדות שונים. הצעת חוק זו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עברה</w:t>
      </w:r>
      <w:r w:rsidR="00515A37">
        <w:rPr>
          <w:rtl/>
        </w:rPr>
        <w:t xml:space="preserve"> </w:t>
      </w:r>
      <w:r w:rsidRPr="009214BE">
        <w:rPr>
          <w:rtl/>
        </w:rPr>
        <w:t>בסופו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דבר,</w:t>
      </w:r>
      <w:r w:rsidR="00515A37">
        <w:rPr>
          <w:rtl/>
        </w:rPr>
        <w:t xml:space="preserve"> </w:t>
      </w:r>
      <w:r w:rsidRPr="009214BE">
        <w:rPr>
          <w:rtl/>
        </w:rPr>
        <w:t>אולם</w:t>
      </w:r>
      <w:r w:rsidR="00515A37">
        <w:rPr>
          <w:rtl/>
        </w:rPr>
        <w:t xml:space="preserve"> </w:t>
      </w:r>
      <w:r w:rsidRPr="009214BE">
        <w:rPr>
          <w:rtl/>
        </w:rPr>
        <w:t>ממצאי ועדה שבדקה לאחרונה נושא זה העלו שאין כל</w:t>
      </w:r>
      <w:r w:rsidR="00515A37">
        <w:rPr>
          <w:rtl/>
        </w:rPr>
        <w:t xml:space="preserve"> </w:t>
      </w:r>
      <w:r w:rsidRPr="009214BE">
        <w:rPr>
          <w:rtl/>
        </w:rPr>
        <w:t>הבדלים בין הוועדות בבתי</w:t>
      </w:r>
      <w:r w:rsidR="00515A37">
        <w:rPr>
          <w:rtl/>
        </w:rPr>
        <w:t>-</w:t>
      </w:r>
      <w:r w:rsidRPr="009214BE">
        <w:rPr>
          <w:rtl/>
        </w:rPr>
        <w:t>החולים הציבוריים לוועדות בבתי</w:t>
      </w:r>
      <w:r w:rsidR="00515A37">
        <w:rPr>
          <w:rtl/>
        </w:rPr>
        <w:t>-</w:t>
      </w:r>
      <w:r w:rsidRPr="009214BE">
        <w:rPr>
          <w:rtl/>
        </w:rPr>
        <w:t>החולים הפרטיים.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הוגשה</w:t>
      </w:r>
      <w:r w:rsidR="00515A37">
        <w:rPr>
          <w:rtl/>
        </w:rPr>
        <w:t xml:space="preserve"> </w:t>
      </w:r>
      <w:r w:rsidRPr="009214BE">
        <w:rPr>
          <w:rtl/>
        </w:rPr>
        <w:t>הצעת חוק לגבי איסור ביצוע הפסקת היריון על</w:t>
      </w:r>
      <w:r w:rsidR="00515A37">
        <w:rPr>
          <w:rtl/>
        </w:rPr>
        <w:t>-</w:t>
      </w:r>
      <w:r w:rsidRPr="009214BE">
        <w:rPr>
          <w:rtl/>
        </w:rPr>
        <w:t>ידי רופא שחתם על</w:t>
      </w:r>
      <w:r w:rsidR="00515A37">
        <w:rPr>
          <w:rtl/>
        </w:rPr>
        <w:t xml:space="preserve"> </w:t>
      </w:r>
      <w:r w:rsidRPr="009214BE">
        <w:rPr>
          <w:rtl/>
        </w:rPr>
        <w:t>האישור,</w:t>
      </w:r>
      <w:r w:rsidR="00515A37">
        <w:rPr>
          <w:rtl/>
        </w:rPr>
        <w:t xml:space="preserve"> </w:t>
      </w:r>
      <w:r w:rsidRPr="009214BE">
        <w:rPr>
          <w:rtl/>
        </w:rPr>
        <w:t>אולם</w:t>
      </w:r>
      <w:r w:rsidR="00515A37">
        <w:rPr>
          <w:rtl/>
        </w:rPr>
        <w:t xml:space="preserve"> </w:t>
      </w:r>
      <w:r w:rsidRPr="009214BE">
        <w:rPr>
          <w:rtl/>
        </w:rPr>
        <w:t>קיימת</w:t>
      </w:r>
      <w:r w:rsidR="00515A37">
        <w:rPr>
          <w:rtl/>
        </w:rPr>
        <w:t xml:space="preserve"> </w:t>
      </w:r>
      <w:r w:rsidRPr="009214BE">
        <w:rPr>
          <w:rtl/>
        </w:rPr>
        <w:t>הנחיה</w:t>
      </w:r>
      <w:r w:rsidR="00515A37">
        <w:rPr>
          <w:rtl/>
        </w:rPr>
        <w:t xml:space="preserve"> </w:t>
      </w:r>
      <w:r w:rsidRPr="009214BE">
        <w:rPr>
          <w:rtl/>
        </w:rPr>
        <w:t>כזו</w:t>
      </w:r>
      <w:r w:rsidR="00515A37">
        <w:rPr>
          <w:rtl/>
        </w:rPr>
        <w:t xml:space="preserve"> </w:t>
      </w:r>
      <w:r w:rsidRPr="009214BE">
        <w:rPr>
          <w:rtl/>
        </w:rPr>
        <w:t>והיא</w:t>
      </w:r>
      <w:r w:rsidR="00515A37">
        <w:rPr>
          <w:rtl/>
        </w:rPr>
        <w:t xml:space="preserve"> </w:t>
      </w:r>
      <w:r w:rsidRPr="009214BE">
        <w:rPr>
          <w:rtl/>
        </w:rPr>
        <w:t>ידועה</w:t>
      </w:r>
      <w:r w:rsidR="00515A37">
        <w:rPr>
          <w:rtl/>
        </w:rPr>
        <w:t xml:space="preserve"> </w:t>
      </w:r>
      <w:r w:rsidRPr="009214BE">
        <w:rPr>
          <w:rtl/>
        </w:rPr>
        <w:t>לכל הוועדות. בבדיקה שנעשתה בחלק</w:t>
      </w:r>
      <w:r w:rsidR="00515A37">
        <w:rPr>
          <w:rtl/>
        </w:rPr>
        <w:t xml:space="preserve"> </w:t>
      </w:r>
      <w:r w:rsidRPr="009214BE">
        <w:rPr>
          <w:rtl/>
        </w:rPr>
        <w:t>מבתי</w:t>
      </w:r>
      <w:r w:rsidR="00515A37">
        <w:rPr>
          <w:rtl/>
        </w:rPr>
        <w:t>-</w:t>
      </w:r>
      <w:r w:rsidRPr="009214BE">
        <w:rPr>
          <w:rtl/>
        </w:rPr>
        <w:t>החולים הוכח, שאין מבצעים פעולות כאלה ולמעשה אין צורך בחוק מיוחד לשם כך.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2" w:name="_Toc457722031"/>
      <w:r w:rsidRPr="00515A37">
        <w:rPr>
          <w:rtl/>
        </w:rPr>
        <w:t>עמותת "עמך"</w:t>
      </w:r>
      <w:bookmarkEnd w:id="62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ג' שגב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עמותת</w:t>
      </w:r>
      <w:r w:rsidR="00515A37">
        <w:rPr>
          <w:rtl/>
        </w:rPr>
        <w:t xml:space="preserve"> </w:t>
      </w:r>
      <w:r w:rsidRPr="009214BE">
        <w:rPr>
          <w:rtl/>
        </w:rPr>
        <w:t>"עמך"</w:t>
      </w:r>
      <w:r w:rsidR="00515A37">
        <w:rPr>
          <w:rtl/>
        </w:rPr>
        <w:t xml:space="preserve"> </w:t>
      </w:r>
      <w:r w:rsidRPr="009214BE">
        <w:rPr>
          <w:rtl/>
        </w:rPr>
        <w:t>לתמיכה נפשית וחברתית לניצולי שואה ולדור שני לניצולים מתפקדת</w:t>
      </w:r>
      <w:r w:rsidR="00515A37">
        <w:rPr>
          <w:rtl/>
        </w:rPr>
        <w:t xml:space="preserve"> </w:t>
      </w:r>
      <w:r w:rsidRPr="009214BE">
        <w:rPr>
          <w:rtl/>
        </w:rPr>
        <w:t>בחמישה</w:t>
      </w:r>
      <w:r w:rsidR="00515A37">
        <w:rPr>
          <w:rtl/>
        </w:rPr>
        <w:t xml:space="preserve"> </w:t>
      </w:r>
      <w:r w:rsidRPr="009214BE">
        <w:rPr>
          <w:rtl/>
        </w:rPr>
        <w:t>סניפים</w:t>
      </w:r>
      <w:r w:rsidR="00515A37">
        <w:rPr>
          <w:rtl/>
        </w:rPr>
        <w:t xml:space="preserve"> </w:t>
      </w:r>
      <w:r w:rsidRPr="009214BE">
        <w:rPr>
          <w:rtl/>
        </w:rPr>
        <w:t>בארץ</w:t>
      </w:r>
      <w:r w:rsidR="00515A37">
        <w:rPr>
          <w:rtl/>
        </w:rPr>
        <w:t xml:space="preserve"> </w:t>
      </w:r>
      <w:r w:rsidRPr="009214BE">
        <w:rPr>
          <w:rtl/>
        </w:rPr>
        <w:t>ומבצעת</w:t>
      </w:r>
      <w:r w:rsidR="00515A37">
        <w:rPr>
          <w:rtl/>
        </w:rPr>
        <w:t xml:space="preserve"> </w:t>
      </w:r>
      <w:r w:rsidRPr="009214BE">
        <w:rPr>
          <w:rtl/>
        </w:rPr>
        <w:t>ייעוץ</w:t>
      </w:r>
      <w:r w:rsidR="00515A37">
        <w:rPr>
          <w:rtl/>
        </w:rPr>
        <w:t xml:space="preserve"> </w:t>
      </w:r>
      <w:r w:rsidRPr="009214BE">
        <w:rPr>
          <w:rtl/>
        </w:rPr>
        <w:t>אישי, קבוצות תמיכה, פעילות חברתית וכיוצא</w:t>
      </w:r>
      <w:r w:rsidR="00515A37">
        <w:rPr>
          <w:rtl/>
        </w:rPr>
        <w:t xml:space="preserve"> </w:t>
      </w:r>
      <w:r w:rsidRPr="009214BE">
        <w:rPr>
          <w:rtl/>
        </w:rPr>
        <w:t>באלה.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תקציבי</w:t>
      </w:r>
      <w:r w:rsidR="00515A37">
        <w:rPr>
          <w:rtl/>
        </w:rPr>
        <w:t xml:space="preserve"> </w:t>
      </w:r>
      <w:r w:rsidRPr="009214BE">
        <w:rPr>
          <w:rtl/>
        </w:rPr>
        <w:t>העמותה</w:t>
      </w:r>
      <w:r w:rsidR="00515A37">
        <w:rPr>
          <w:rtl/>
        </w:rPr>
        <w:t xml:space="preserve"> </w:t>
      </w:r>
      <w:r w:rsidRPr="009214BE">
        <w:rPr>
          <w:rtl/>
        </w:rPr>
        <w:t>באים</w:t>
      </w:r>
      <w:r w:rsidR="00515A37">
        <w:rPr>
          <w:rtl/>
        </w:rPr>
        <w:t xml:space="preserve"> </w:t>
      </w:r>
      <w:r w:rsidRPr="009214BE">
        <w:rPr>
          <w:rtl/>
        </w:rPr>
        <w:t>ברובם</w:t>
      </w:r>
      <w:r w:rsidR="00515A37">
        <w:rPr>
          <w:rtl/>
        </w:rPr>
        <w:t xml:space="preserve"> </w:t>
      </w:r>
      <w:r w:rsidRPr="009214BE">
        <w:rPr>
          <w:rtl/>
        </w:rPr>
        <w:t>מתרומות</w:t>
      </w:r>
      <w:r w:rsidR="00515A37">
        <w:rPr>
          <w:rtl/>
        </w:rPr>
        <w:t xml:space="preserve"> </w:t>
      </w:r>
      <w:r w:rsidRPr="009214BE">
        <w:rPr>
          <w:rtl/>
        </w:rPr>
        <w:t>מחוץ</w:t>
      </w:r>
      <w:r w:rsidR="00515A37">
        <w:rPr>
          <w:rtl/>
        </w:rPr>
        <w:t>-</w:t>
      </w:r>
      <w:r w:rsidRPr="009214BE">
        <w:rPr>
          <w:rtl/>
        </w:rPr>
        <w:t>לארץ.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העמותה נמצאת כרגע בקשיים תקציביים בשל חוסר תמיכה ממשלתית.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כדאי, כלכלית ואנושית, לתמוך כספית בעמותה זו, אשר אמורה לחסוך</w:t>
      </w:r>
      <w:r w:rsidR="00515A37">
        <w:rPr>
          <w:rtl/>
        </w:rPr>
        <w:t xml:space="preserve"> </w:t>
      </w:r>
      <w:r w:rsidRPr="009214BE">
        <w:rPr>
          <w:rtl/>
        </w:rPr>
        <w:t>אלפי שקלים מהגורמים האחראים לבריאות הציבור?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מי</w:t>
      </w:r>
      <w:r w:rsidR="00515A37">
        <w:rPr>
          <w:rtl/>
        </w:rPr>
        <w:t xml:space="preserve"> </w:t>
      </w:r>
      <w:r w:rsidRPr="009214BE">
        <w:rPr>
          <w:rtl/>
        </w:rPr>
        <w:t>יחליף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העמותה במתן השירותים שהיא מספקת אם היא תיסגר בשל קשיים</w:t>
      </w:r>
      <w:r w:rsidR="00515A37">
        <w:rPr>
          <w:rtl/>
        </w:rPr>
        <w:t xml:space="preserve"> </w:t>
      </w:r>
      <w:r w:rsidRPr="009214BE">
        <w:rPr>
          <w:rtl/>
        </w:rPr>
        <w:t>תקציביים?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מה יעשה משרדך על מנת לשמור ולעזור לפעילות העמותה?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הבריאות נ' מסאלחה: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אדוני היושב</w:t>
      </w:r>
      <w:r w:rsidR="00515A37">
        <w:rPr>
          <w:rtl/>
        </w:rPr>
        <w:t>-</w:t>
      </w:r>
      <w:r w:rsidRPr="009214BE">
        <w:rPr>
          <w:rtl/>
        </w:rPr>
        <w:t>ראש, הערתי לפני חודש</w:t>
      </w:r>
      <w:r w:rsidR="00515A37">
        <w:rPr>
          <w:rtl/>
        </w:rPr>
        <w:t>-</w:t>
      </w:r>
      <w:r w:rsidRPr="009214BE">
        <w:rPr>
          <w:rtl/>
        </w:rPr>
        <w:t>חודשיים; כששבח וייס היה יושב</w:t>
      </w:r>
      <w:r w:rsidR="00515A37">
        <w:rPr>
          <w:rtl/>
        </w:rPr>
        <w:t>-</w:t>
      </w:r>
      <w:r w:rsidRPr="009214BE">
        <w:rPr>
          <w:rtl/>
        </w:rPr>
        <w:t>ראש הישיבה,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אותו</w:t>
      </w:r>
      <w:r w:rsidR="00515A37">
        <w:rPr>
          <w:rtl/>
        </w:rPr>
        <w:t xml:space="preserve"> </w:t>
      </w:r>
      <w:r w:rsidRPr="009214BE">
        <w:rPr>
          <w:rtl/>
        </w:rPr>
        <w:t xml:space="preserve">מחזה, ואחר כך ישבה בראש הישיבה חברת הכנסת אסתר סלמוביץ, ועתה </w:t>
      </w:r>
      <w:r w:rsidR="00515A37">
        <w:rPr>
          <w:rtl/>
        </w:rPr>
        <w:t>–</w:t>
      </w:r>
      <w:r w:rsidRPr="009214BE">
        <w:rPr>
          <w:rtl/>
        </w:rPr>
        <w:t xml:space="preserve"> אתה.</w:t>
      </w:r>
      <w:r w:rsidR="00515A37">
        <w:rPr>
          <w:rtl/>
        </w:rPr>
        <w:t xml:space="preserve"> </w:t>
      </w:r>
      <w:r w:rsidRPr="009214BE">
        <w:rPr>
          <w:rtl/>
        </w:rPr>
        <w:t>זאת</w:t>
      </w:r>
      <w:r w:rsidR="00515A37">
        <w:rPr>
          <w:rtl/>
        </w:rPr>
        <w:t xml:space="preserve"> </w:t>
      </w:r>
      <w:r w:rsidRPr="009214BE">
        <w:rPr>
          <w:rtl/>
        </w:rPr>
        <w:t>אומרת,</w:t>
      </w:r>
      <w:r w:rsidR="00515A37">
        <w:rPr>
          <w:rtl/>
        </w:rPr>
        <w:t xml:space="preserve"> </w:t>
      </w:r>
      <w:r w:rsidRPr="009214BE">
        <w:rPr>
          <w:rtl/>
        </w:rPr>
        <w:t>היה</w:t>
      </w:r>
      <w:r w:rsidR="00515A37">
        <w:rPr>
          <w:rtl/>
        </w:rPr>
        <w:t xml:space="preserve"> </w:t>
      </w:r>
      <w:r w:rsidRPr="009214BE">
        <w:rPr>
          <w:rtl/>
        </w:rPr>
        <w:t>כדאי לבוא ולענות בגלל חבר הכנסת גונן שגב, אבל אני מודיע בפעם</w:t>
      </w:r>
      <w:r w:rsidR="00515A37">
        <w:rPr>
          <w:rtl/>
        </w:rPr>
        <w:t xml:space="preserve"> </w:t>
      </w:r>
      <w:r w:rsidRPr="009214BE">
        <w:rPr>
          <w:rtl/>
        </w:rPr>
        <w:t>השלישית,</w:t>
      </w:r>
      <w:r w:rsidR="00515A37">
        <w:rPr>
          <w:rtl/>
        </w:rPr>
        <w:t xml:space="preserve"> </w:t>
      </w:r>
      <w:r w:rsidRPr="009214BE">
        <w:rPr>
          <w:rtl/>
        </w:rPr>
        <w:t>ואני</w:t>
      </w:r>
      <w:r w:rsidR="00515A37">
        <w:rPr>
          <w:rtl/>
        </w:rPr>
        <w:t xml:space="preserve"> </w:t>
      </w:r>
      <w:r w:rsidRPr="009214BE">
        <w:rPr>
          <w:rtl/>
        </w:rPr>
        <w:t>אודיע לשר חיים רמון, שבפעם הבאה אני לא אענה על שאילתות. גם חבר</w:t>
      </w:r>
      <w:r w:rsidR="00515A37">
        <w:rPr>
          <w:rtl/>
        </w:rPr>
        <w:t xml:space="preserve"> </w:t>
      </w:r>
      <w:r w:rsidRPr="009214BE">
        <w:rPr>
          <w:rtl/>
        </w:rPr>
        <w:t>הכנסת מיכה גולדמן.</w:t>
      </w:r>
      <w:r w:rsidR="00515A37">
        <w:rPr>
          <w:rtl/>
        </w:rPr>
        <w:t xml:space="preserve"> </w:t>
      </w:r>
      <w:r w:rsidRPr="009214BE">
        <w:rPr>
          <w:rtl/>
        </w:rPr>
        <w:t>לא ייתכן שהמשרד יכין תשובה על שאילתא, באים להשיב עליה כאן,</w:t>
      </w:r>
      <w:r w:rsidR="00515A37">
        <w:rPr>
          <w:rtl/>
        </w:rPr>
        <w:t xml:space="preserve"> </w:t>
      </w:r>
      <w:r w:rsidRPr="009214BE">
        <w:rPr>
          <w:rtl/>
        </w:rPr>
        <w:t>ואין</w:t>
      </w:r>
      <w:r w:rsidR="00515A37">
        <w:rPr>
          <w:rtl/>
        </w:rPr>
        <w:t xml:space="preserve"> </w:t>
      </w:r>
      <w:r w:rsidRPr="009214BE">
        <w:rPr>
          <w:rtl/>
        </w:rPr>
        <w:t>חברי</w:t>
      </w:r>
      <w:r w:rsidR="00515A37">
        <w:rPr>
          <w:rtl/>
        </w:rPr>
        <w:t xml:space="preserve"> </w:t>
      </w:r>
      <w:r w:rsidRPr="009214BE">
        <w:rPr>
          <w:rtl/>
        </w:rPr>
        <w:t>כנסת</w:t>
      </w:r>
      <w:r w:rsidR="00515A37">
        <w:rPr>
          <w:rtl/>
        </w:rPr>
        <w:t xml:space="preserve"> </w:t>
      </w:r>
      <w:r w:rsidRPr="009214BE">
        <w:rPr>
          <w:rtl/>
        </w:rPr>
        <w:t>באולם.</w:t>
      </w:r>
      <w:r w:rsidR="00515A37">
        <w:rPr>
          <w:rtl/>
        </w:rPr>
        <w:t xml:space="preserve"> </w:t>
      </w:r>
      <w:r w:rsidRPr="009214BE">
        <w:rPr>
          <w:rtl/>
        </w:rPr>
        <w:t>לפרוטוקול</w:t>
      </w:r>
      <w:r w:rsidR="00515A37">
        <w:rPr>
          <w:rtl/>
        </w:rPr>
        <w:t xml:space="preserve"> </w:t>
      </w:r>
      <w:r w:rsidRPr="009214BE">
        <w:rPr>
          <w:rtl/>
        </w:rPr>
        <w:t>זה טוב, גם לכם בנשיאות, אני יודע זאת עוד</w:t>
      </w:r>
      <w:r w:rsidR="00515A37">
        <w:rPr>
          <w:rtl/>
        </w:rPr>
        <w:t xml:space="preserve"> </w:t>
      </w:r>
      <w:r w:rsidRPr="009214BE">
        <w:rPr>
          <w:rtl/>
        </w:rPr>
        <w:t>מהתקופה שהייתי חבר בנשיאות.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נניח</w:t>
      </w:r>
      <w:r w:rsidR="00515A37">
        <w:rPr>
          <w:rtl/>
        </w:rPr>
        <w:t xml:space="preserve"> </w:t>
      </w:r>
      <w:r w:rsidRPr="009214BE">
        <w:rPr>
          <w:rtl/>
        </w:rPr>
        <w:t>שכשמשיבים על שאילתות אין טלוויזיה באולם. זה מוסכם, כי אחרת גם השרים</w:t>
      </w:r>
      <w:r w:rsidR="00515A37">
        <w:rPr>
          <w:rtl/>
        </w:rPr>
        <w:t xml:space="preserve"> </w:t>
      </w:r>
      <w:r w:rsidRPr="009214BE">
        <w:rPr>
          <w:rtl/>
        </w:rPr>
        <w:t>היו</w:t>
      </w:r>
      <w:r w:rsidR="00515A37">
        <w:rPr>
          <w:rtl/>
        </w:rPr>
        <w:t xml:space="preserve"> </w:t>
      </w:r>
      <w:r w:rsidRPr="009214BE">
        <w:rPr>
          <w:rtl/>
        </w:rPr>
        <w:t>עונים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השעות 16:00 ל</w:t>
      </w:r>
      <w:r w:rsidR="00515A37">
        <w:rPr>
          <w:rtl/>
        </w:rPr>
        <w:t>-</w:t>
      </w:r>
      <w:r w:rsidRPr="009214BE">
        <w:rPr>
          <w:rtl/>
        </w:rPr>
        <w:t>18:30. זו לפחות הערתי השלישית לפרוטוקול. אני לא</w:t>
      </w:r>
      <w:r w:rsidR="00515A37">
        <w:rPr>
          <w:rtl/>
        </w:rPr>
        <w:t xml:space="preserve"> </w:t>
      </w:r>
      <w:r w:rsidRPr="009214BE">
        <w:rPr>
          <w:rtl/>
        </w:rPr>
        <w:t>אענה</w:t>
      </w:r>
      <w:r w:rsidR="00515A37">
        <w:rPr>
          <w:rtl/>
        </w:rPr>
        <w:t xml:space="preserve"> </w:t>
      </w:r>
      <w:r w:rsidRPr="009214BE">
        <w:rPr>
          <w:rtl/>
        </w:rPr>
        <w:t>עוד.</w:t>
      </w:r>
      <w:r w:rsidR="00515A37">
        <w:rPr>
          <w:rtl/>
        </w:rPr>
        <w:t xml:space="preserve"> </w:t>
      </w:r>
      <w:r w:rsidRPr="009214BE">
        <w:rPr>
          <w:rtl/>
        </w:rPr>
        <w:t>למה? זה גם לא מכובד לכנסת, לא לשואלים ולא לשאילתות. לכן אבקש להביא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דברי</w:t>
      </w:r>
      <w:r w:rsidR="00515A37">
        <w:rPr>
          <w:rtl/>
        </w:rPr>
        <w:t xml:space="preserve"> </w:t>
      </w:r>
      <w:r w:rsidRPr="009214BE">
        <w:rPr>
          <w:rtl/>
        </w:rPr>
        <w:t>לתשומת</w:t>
      </w:r>
      <w:r w:rsidR="00515A37">
        <w:rPr>
          <w:rtl/>
        </w:rPr>
        <w:t xml:space="preserve"> </w:t>
      </w:r>
      <w:r w:rsidRPr="009214BE">
        <w:rPr>
          <w:rtl/>
        </w:rPr>
        <w:t>לבו</w:t>
      </w:r>
      <w:r w:rsidR="00515A37">
        <w:rPr>
          <w:rtl/>
        </w:rPr>
        <w:t xml:space="preserve"> </w:t>
      </w:r>
      <w:r w:rsidRPr="009214BE">
        <w:rPr>
          <w:rtl/>
        </w:rPr>
        <w:t>של היושב</w:t>
      </w:r>
      <w:r w:rsidR="00515A37">
        <w:rPr>
          <w:rtl/>
        </w:rPr>
        <w:t>-</w:t>
      </w:r>
      <w:r w:rsidRPr="009214BE">
        <w:rPr>
          <w:rtl/>
        </w:rPr>
        <w:t>ראש, ואני גם אכתוב לו. אם השר רמון ירצה לענות,</w:t>
      </w:r>
      <w:r w:rsidR="00515A37">
        <w:rPr>
          <w:rtl/>
        </w:rPr>
        <w:t xml:space="preserve"> </w:t>
      </w:r>
      <w:r w:rsidRPr="009214BE">
        <w:rPr>
          <w:rtl/>
        </w:rPr>
        <w:t>שיבוא.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הנני מתכבד להשיב: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משרד הבריאות רואה באופן חיובי ביותר את פעילות אגודת "עמך".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משרדי</w:t>
      </w:r>
      <w:r w:rsidR="00515A37">
        <w:rPr>
          <w:rtl/>
        </w:rPr>
        <w:t xml:space="preserve"> </w:t>
      </w:r>
      <w:r w:rsidRPr="009214BE">
        <w:rPr>
          <w:rtl/>
        </w:rPr>
        <w:t>האוצר</w:t>
      </w:r>
      <w:r w:rsidR="00515A37">
        <w:rPr>
          <w:rtl/>
        </w:rPr>
        <w:t xml:space="preserve"> </w:t>
      </w:r>
      <w:r w:rsidRPr="009214BE">
        <w:rPr>
          <w:rtl/>
        </w:rPr>
        <w:t>והבריאות</w:t>
      </w:r>
      <w:r w:rsidR="00515A37">
        <w:rPr>
          <w:rtl/>
        </w:rPr>
        <w:t xml:space="preserve"> </w:t>
      </w:r>
      <w:r w:rsidRPr="009214BE">
        <w:rPr>
          <w:rtl/>
        </w:rPr>
        <w:t>תמכו</w:t>
      </w:r>
      <w:r w:rsidR="00515A37">
        <w:rPr>
          <w:rtl/>
        </w:rPr>
        <w:t xml:space="preserve"> </w:t>
      </w:r>
      <w:r w:rsidRPr="009214BE">
        <w:rPr>
          <w:rtl/>
        </w:rPr>
        <w:t>הן</w:t>
      </w:r>
      <w:r w:rsidR="00515A37">
        <w:rPr>
          <w:rtl/>
        </w:rPr>
        <w:t xml:space="preserve"> </w:t>
      </w:r>
      <w:r w:rsidRPr="009214BE">
        <w:rPr>
          <w:rtl/>
        </w:rPr>
        <w:t>בשנת</w:t>
      </w:r>
      <w:r w:rsidR="00515A37">
        <w:rPr>
          <w:rtl/>
        </w:rPr>
        <w:t xml:space="preserve"> </w:t>
      </w:r>
      <w:r w:rsidRPr="009214BE">
        <w:rPr>
          <w:rtl/>
        </w:rPr>
        <w:t>1992 והן בשנה זו בעמותת "עמך", הן</w:t>
      </w:r>
      <w:r w:rsidR="00515A37">
        <w:rPr>
          <w:rtl/>
        </w:rPr>
        <w:t xml:space="preserve"> </w:t>
      </w:r>
      <w:r w:rsidRPr="009214BE">
        <w:rPr>
          <w:rtl/>
        </w:rPr>
        <w:t>בתמיכה גלובלית שנתית והן על בסיס קניית שירותים.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אין כל כוונה להביא למצב שבו תיסגר העמותה בשל קשיים תקציביים.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מצוקתה</w:t>
      </w:r>
      <w:r w:rsidR="00515A37">
        <w:rPr>
          <w:rtl/>
        </w:rPr>
        <w:t xml:space="preserve"> </w:t>
      </w:r>
      <w:r w:rsidRPr="009214BE">
        <w:rPr>
          <w:rtl/>
        </w:rPr>
        <w:t>העכשווית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העמותה</w:t>
      </w:r>
      <w:r w:rsidR="00515A37">
        <w:rPr>
          <w:rtl/>
        </w:rPr>
        <w:t xml:space="preserve"> </w:t>
      </w:r>
      <w:r w:rsidRPr="009214BE">
        <w:rPr>
          <w:rtl/>
        </w:rPr>
        <w:t>מוכרת לנו ונובעת מעלייה בדרישה לשירותיה</w:t>
      </w:r>
      <w:r w:rsidR="00515A37">
        <w:rPr>
          <w:rtl/>
        </w:rPr>
        <w:t xml:space="preserve"> </w:t>
      </w:r>
      <w:r w:rsidRPr="009214BE">
        <w:rPr>
          <w:rtl/>
        </w:rPr>
        <w:t>מעבר להיקף המשאבים שתוכננו.</w:t>
      </w:r>
      <w:r w:rsidR="00515A37">
        <w:rPr>
          <w:rtl/>
        </w:rPr>
        <w:t xml:space="preserve"> </w:t>
      </w:r>
      <w:r w:rsidRPr="009214BE">
        <w:rPr>
          <w:rtl/>
        </w:rPr>
        <w:t>הסיבות לעלייה בדרישה בוררו בפגישה של נציגי העמותה</w:t>
      </w:r>
      <w:r w:rsidR="00515A37">
        <w:rPr>
          <w:rtl/>
        </w:rPr>
        <w:t xml:space="preserve"> </w:t>
      </w:r>
      <w:r w:rsidRPr="009214BE">
        <w:rPr>
          <w:rtl/>
        </w:rPr>
        <w:t>עם גורמי בריאות הנפש, והובהר שהינן ייחודיות לשנה זו.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גורמי</w:t>
      </w:r>
      <w:r w:rsidR="00515A37">
        <w:rPr>
          <w:rtl/>
        </w:rPr>
        <w:t xml:space="preserve"> </w:t>
      </w:r>
      <w:r w:rsidRPr="009214BE">
        <w:rPr>
          <w:rtl/>
        </w:rPr>
        <w:t>העמותה</w:t>
      </w:r>
      <w:r w:rsidR="00515A37">
        <w:rPr>
          <w:rtl/>
        </w:rPr>
        <w:t xml:space="preserve"> </w:t>
      </w:r>
      <w:r w:rsidRPr="009214BE">
        <w:rPr>
          <w:rtl/>
        </w:rPr>
        <w:t>התחייבו</w:t>
      </w:r>
      <w:r w:rsidR="00515A37">
        <w:rPr>
          <w:rtl/>
        </w:rPr>
        <w:t xml:space="preserve"> </w:t>
      </w:r>
      <w:r w:rsidRPr="009214BE">
        <w:rPr>
          <w:rtl/>
        </w:rPr>
        <w:t>להגיש</w:t>
      </w:r>
      <w:r w:rsidR="00515A37">
        <w:rPr>
          <w:rtl/>
        </w:rPr>
        <w:t xml:space="preserve"> </w:t>
      </w:r>
      <w:r w:rsidRPr="009214BE">
        <w:rPr>
          <w:rtl/>
        </w:rPr>
        <w:t>בקשה</w:t>
      </w:r>
      <w:r w:rsidR="00515A37">
        <w:rPr>
          <w:rtl/>
        </w:rPr>
        <w:t xml:space="preserve"> </w:t>
      </w:r>
      <w:r w:rsidRPr="009214BE">
        <w:rPr>
          <w:rtl/>
        </w:rPr>
        <w:t>מנומקת</w:t>
      </w:r>
      <w:r w:rsidR="00515A37">
        <w:rPr>
          <w:rtl/>
        </w:rPr>
        <w:t xml:space="preserve"> </w:t>
      </w:r>
      <w:r w:rsidRPr="009214BE">
        <w:rPr>
          <w:rtl/>
        </w:rPr>
        <w:t>לתקצוב נוסף, תוך הצגת נתונים</w:t>
      </w:r>
      <w:r w:rsidR="00515A37">
        <w:rPr>
          <w:rtl/>
        </w:rPr>
        <w:t xml:space="preserve"> </w:t>
      </w:r>
      <w:r w:rsidRPr="009214BE">
        <w:rPr>
          <w:rtl/>
        </w:rPr>
        <w:t>מדויקים</w:t>
      </w:r>
      <w:r w:rsidR="00515A37">
        <w:rPr>
          <w:rtl/>
        </w:rPr>
        <w:t xml:space="preserve"> </w:t>
      </w:r>
      <w:r w:rsidRPr="009214BE">
        <w:rPr>
          <w:rtl/>
        </w:rPr>
        <w:t>ומפורטים.</w:t>
      </w:r>
      <w:r w:rsidR="00515A37">
        <w:rPr>
          <w:rtl/>
        </w:rPr>
        <w:t xml:space="preserve"> </w:t>
      </w:r>
      <w:r w:rsidRPr="009214BE">
        <w:rPr>
          <w:rtl/>
        </w:rPr>
        <w:t>לאחר</w:t>
      </w:r>
      <w:r w:rsidR="00515A37">
        <w:rPr>
          <w:rtl/>
        </w:rPr>
        <w:t xml:space="preserve"> </w:t>
      </w:r>
      <w:r w:rsidRPr="009214BE">
        <w:rPr>
          <w:rtl/>
        </w:rPr>
        <w:t>קבלת</w:t>
      </w:r>
      <w:r w:rsidR="00515A37">
        <w:rPr>
          <w:rtl/>
        </w:rPr>
        <w:t xml:space="preserve"> </w:t>
      </w:r>
      <w:r w:rsidRPr="009214BE">
        <w:rPr>
          <w:rtl/>
        </w:rPr>
        <w:t>פנייה</w:t>
      </w:r>
      <w:r w:rsidR="00515A37">
        <w:rPr>
          <w:rtl/>
        </w:rPr>
        <w:t xml:space="preserve"> </w:t>
      </w:r>
      <w:r w:rsidRPr="009214BE">
        <w:rPr>
          <w:rtl/>
        </w:rPr>
        <w:t>כזו</w:t>
      </w:r>
      <w:r w:rsidR="00515A37">
        <w:rPr>
          <w:rtl/>
        </w:rPr>
        <w:t xml:space="preserve"> </w:t>
      </w:r>
      <w:r w:rsidRPr="009214BE">
        <w:rPr>
          <w:rtl/>
        </w:rPr>
        <w:t>תדון הנהלת המשרד מחדש ותשקול, האם</w:t>
      </w:r>
      <w:r w:rsidR="00515A37">
        <w:rPr>
          <w:rtl/>
        </w:rPr>
        <w:t xml:space="preserve"> </w:t>
      </w:r>
      <w:r w:rsidRPr="009214BE">
        <w:rPr>
          <w:rtl/>
        </w:rPr>
        <w:t>הנתונים על היקף הפעילות בשנה זו מחייבים הרחבת התמיכה.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לאדוני סגן השר. שאלה נוספת לחבר הכנסת גונן שגב, בבקשה.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גונן שגב (צומת):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סגן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הבריאות,</w:t>
      </w:r>
      <w:r w:rsidR="00515A37">
        <w:rPr>
          <w:rtl/>
        </w:rPr>
        <w:t xml:space="preserve"> </w:t>
      </w:r>
      <w:r w:rsidRPr="009214BE">
        <w:rPr>
          <w:rtl/>
        </w:rPr>
        <w:t>תודה</w:t>
      </w:r>
      <w:r w:rsidR="00515A37">
        <w:rPr>
          <w:rtl/>
        </w:rPr>
        <w:t xml:space="preserve"> </w:t>
      </w:r>
      <w:r w:rsidRPr="009214BE">
        <w:rPr>
          <w:rtl/>
        </w:rPr>
        <w:t>על תשובתך. אני חושב שכדאי שמשרד הבריאות יבדוק את</w:t>
      </w:r>
      <w:r w:rsidR="00515A37">
        <w:rPr>
          <w:rtl/>
        </w:rPr>
        <w:t xml:space="preserve"> </w:t>
      </w:r>
      <w:r w:rsidRPr="009214BE">
        <w:rPr>
          <w:rtl/>
        </w:rPr>
        <w:t>היחס</w:t>
      </w:r>
      <w:r w:rsidR="00515A37">
        <w:rPr>
          <w:rtl/>
        </w:rPr>
        <w:t xml:space="preserve"> </w:t>
      </w:r>
      <w:r w:rsidRPr="009214BE">
        <w:rPr>
          <w:rtl/>
        </w:rPr>
        <w:t>בין</w:t>
      </w:r>
      <w:r w:rsidR="00515A37">
        <w:rPr>
          <w:rtl/>
        </w:rPr>
        <w:t xml:space="preserve"> </w:t>
      </w:r>
      <w:r w:rsidRPr="009214BE">
        <w:rPr>
          <w:rtl/>
        </w:rPr>
        <w:t>תמיכת</w:t>
      </w:r>
      <w:r w:rsidR="00515A37">
        <w:rPr>
          <w:rtl/>
        </w:rPr>
        <w:t xml:space="preserve"> </w:t>
      </w:r>
      <w:r w:rsidRPr="009214BE">
        <w:rPr>
          <w:rtl/>
        </w:rPr>
        <w:t>המדינה</w:t>
      </w:r>
      <w:r w:rsidR="00515A37">
        <w:rPr>
          <w:rtl/>
        </w:rPr>
        <w:t xml:space="preserve"> </w:t>
      </w:r>
      <w:r w:rsidRPr="009214BE">
        <w:rPr>
          <w:rtl/>
        </w:rPr>
        <w:t>בעמותת "עמך" לבין התרומות שמגייסים בחוץ</w:t>
      </w:r>
      <w:r w:rsidR="00515A37">
        <w:rPr>
          <w:rtl/>
        </w:rPr>
        <w:t>-</w:t>
      </w:r>
      <w:r w:rsidRPr="009214BE">
        <w:rPr>
          <w:rtl/>
        </w:rPr>
        <w:t>לארץ לפעולתה</w:t>
      </w:r>
      <w:r w:rsidR="00515A37">
        <w:rPr>
          <w:rtl/>
        </w:rPr>
        <w:t xml:space="preserve"> </w:t>
      </w:r>
      <w:r w:rsidRPr="009214BE">
        <w:rPr>
          <w:rtl/>
        </w:rPr>
        <w:t>הברוכה.</w:t>
      </w:r>
      <w:r w:rsidR="00515A37">
        <w:rPr>
          <w:rtl/>
        </w:rPr>
        <w:t xml:space="preserve"> </w:t>
      </w: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שיש</w:t>
      </w:r>
      <w:r w:rsidR="00515A37">
        <w:rPr>
          <w:rtl/>
        </w:rPr>
        <w:t xml:space="preserve"> </w:t>
      </w:r>
      <w:r w:rsidRPr="009214BE">
        <w:rPr>
          <w:rtl/>
        </w:rPr>
        <w:t>כאן טעם לפגם. אני לא מחכה לתשובה, אבל אני מקווה מאוד</w:t>
      </w:r>
      <w:r w:rsidR="00515A37">
        <w:rPr>
          <w:rtl/>
        </w:rPr>
        <w:t xml:space="preserve"> </w:t>
      </w:r>
      <w:r w:rsidRPr="009214BE">
        <w:rPr>
          <w:rtl/>
        </w:rPr>
        <w:t>שתבדקו</w:t>
      </w:r>
      <w:r w:rsidR="00515A37">
        <w:rPr>
          <w:rtl/>
        </w:rPr>
        <w:t xml:space="preserve"> </w:t>
      </w:r>
      <w:r w:rsidRPr="009214BE">
        <w:rPr>
          <w:rtl/>
        </w:rPr>
        <w:t>ותראו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היחס האבסורדי בין התמיכה שלנו, של ממשלת ישראל, לבין התרומות</w:t>
      </w:r>
      <w:r w:rsidR="00515A37">
        <w:rPr>
          <w:rtl/>
        </w:rPr>
        <w:t xml:space="preserve"> </w:t>
      </w:r>
      <w:r w:rsidRPr="009214BE">
        <w:rPr>
          <w:rtl/>
        </w:rPr>
        <w:t>שמגייסים מבחוץ.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סגן שר הבריאות נ' מסאלחה: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</w:t>
      </w:r>
      <w:r w:rsidR="00515A37">
        <w:rPr>
          <w:rtl/>
        </w:rPr>
        <w:t xml:space="preserve"> </w:t>
      </w:r>
      <w:r w:rsidRPr="009214BE">
        <w:rPr>
          <w:rtl/>
        </w:rPr>
        <w:t>הכנסת גונן שגב, הרי העמותה הזאת היא של ניצולי שואה, והיא עמותה חשובה</w:t>
      </w:r>
      <w:r w:rsidR="00515A37">
        <w:rPr>
          <w:rtl/>
        </w:rPr>
        <w:t xml:space="preserve"> </w:t>
      </w:r>
      <w:r w:rsidRPr="009214BE">
        <w:rPr>
          <w:rtl/>
        </w:rPr>
        <w:t>מאוד. ראית את ההתחייבות של המשרד.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אני</w:t>
      </w:r>
      <w:r w:rsidR="00515A37">
        <w:rPr>
          <w:rtl/>
        </w:rPr>
        <w:t xml:space="preserve"> </w:t>
      </w:r>
      <w:r w:rsidRPr="009214BE">
        <w:rPr>
          <w:rtl/>
        </w:rPr>
        <w:t>חושב</w:t>
      </w:r>
      <w:r w:rsidR="00515A37">
        <w:rPr>
          <w:rtl/>
        </w:rPr>
        <w:t xml:space="preserve"> </w:t>
      </w:r>
      <w:r w:rsidRPr="009214BE">
        <w:rPr>
          <w:rtl/>
        </w:rPr>
        <w:t>שזה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רלבנטי.</w:t>
      </w:r>
      <w:r w:rsidR="00515A37">
        <w:rPr>
          <w:rtl/>
        </w:rPr>
        <w:t xml:space="preserve"> </w:t>
      </w:r>
      <w:r w:rsidRPr="009214BE">
        <w:rPr>
          <w:rtl/>
        </w:rPr>
        <w:t>למה לא רלבנטי? יש הרבה עמותות בארץ שרוב הכסף</w:t>
      </w:r>
      <w:r w:rsidR="00515A37">
        <w:rPr>
          <w:rtl/>
        </w:rPr>
        <w:t xml:space="preserve"> </w:t>
      </w:r>
      <w:r w:rsidRPr="009214BE">
        <w:rPr>
          <w:rtl/>
        </w:rPr>
        <w:t>שלהן</w:t>
      </w:r>
      <w:r w:rsidR="00515A37">
        <w:rPr>
          <w:rtl/>
        </w:rPr>
        <w:t xml:space="preserve"> </w:t>
      </w:r>
      <w:r w:rsidRPr="009214BE">
        <w:rPr>
          <w:rtl/>
        </w:rPr>
        <w:t>בא</w:t>
      </w:r>
      <w:r w:rsidR="00515A37">
        <w:rPr>
          <w:rtl/>
        </w:rPr>
        <w:t xml:space="preserve"> </w:t>
      </w:r>
      <w:r w:rsidRPr="009214BE">
        <w:rPr>
          <w:rtl/>
        </w:rPr>
        <w:t>מחוץ</w:t>
      </w:r>
      <w:r w:rsidR="00515A37">
        <w:rPr>
          <w:rtl/>
        </w:rPr>
        <w:t>-</w:t>
      </w:r>
      <w:r w:rsidRPr="009214BE">
        <w:rPr>
          <w:rtl/>
        </w:rPr>
        <w:t>לארץ,</w:t>
      </w:r>
      <w:r w:rsidR="00515A37">
        <w:rPr>
          <w:rtl/>
        </w:rPr>
        <w:t xml:space="preserve"> </w:t>
      </w:r>
      <w:r w:rsidRPr="009214BE">
        <w:rPr>
          <w:rtl/>
        </w:rPr>
        <w:t>כי זה עניין של מדינת ישראל והעם היהודי. אף</w:t>
      </w:r>
      <w:r w:rsidR="00515A37">
        <w:rPr>
          <w:rtl/>
        </w:rPr>
        <w:t>-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פי</w:t>
      </w:r>
      <w:r w:rsidR="00515A37">
        <w:rPr>
          <w:rtl/>
        </w:rPr>
        <w:t>-</w:t>
      </w:r>
      <w:r w:rsidRPr="009214BE">
        <w:rPr>
          <w:rtl/>
        </w:rPr>
        <w:t>כן, הרי</w:t>
      </w:r>
      <w:r w:rsidR="00515A37">
        <w:rPr>
          <w:rtl/>
        </w:rPr>
        <w:t xml:space="preserve"> </w:t>
      </w:r>
      <w:r w:rsidRPr="009214BE">
        <w:rPr>
          <w:rtl/>
        </w:rPr>
        <w:t>הכוונה</w:t>
      </w:r>
      <w:r w:rsidR="00515A37">
        <w:rPr>
          <w:rtl/>
        </w:rPr>
        <w:t xml:space="preserve"> </w:t>
      </w:r>
      <w:r w:rsidRPr="009214BE">
        <w:rPr>
          <w:rtl/>
        </w:rPr>
        <w:t>שלנו</w:t>
      </w:r>
      <w:r w:rsidR="00515A37">
        <w:rPr>
          <w:rtl/>
        </w:rPr>
        <w:t xml:space="preserve"> </w:t>
      </w:r>
      <w:r w:rsidRPr="009214BE">
        <w:rPr>
          <w:rtl/>
        </w:rPr>
        <w:t>שהיא</w:t>
      </w:r>
      <w:r w:rsidR="00515A37">
        <w:rPr>
          <w:rtl/>
        </w:rPr>
        <w:t xml:space="preserve"> </w:t>
      </w:r>
      <w:r w:rsidRPr="009214BE">
        <w:rPr>
          <w:rtl/>
        </w:rPr>
        <w:t>תמשיך</w:t>
      </w:r>
      <w:r w:rsidR="00515A37">
        <w:rPr>
          <w:rtl/>
        </w:rPr>
        <w:t xml:space="preserve"> </w:t>
      </w:r>
      <w:r w:rsidRPr="009214BE">
        <w:rPr>
          <w:rtl/>
        </w:rPr>
        <w:t>לעבוד</w:t>
      </w:r>
      <w:r w:rsidR="00515A37">
        <w:rPr>
          <w:rtl/>
        </w:rPr>
        <w:t xml:space="preserve"> </w:t>
      </w:r>
      <w:r w:rsidRPr="009214BE">
        <w:rPr>
          <w:rtl/>
        </w:rPr>
        <w:t>ונעזור</w:t>
      </w:r>
      <w:r w:rsidR="00515A37">
        <w:rPr>
          <w:rtl/>
        </w:rPr>
        <w:t xml:space="preserve"> </w:t>
      </w:r>
      <w:r w:rsidRPr="009214BE">
        <w:rPr>
          <w:rtl/>
        </w:rPr>
        <w:t>לה תקציבית, כפי שהובטח, ואני חוזר על</w:t>
      </w:r>
      <w:r w:rsidR="00515A37">
        <w:rPr>
          <w:rtl/>
        </w:rPr>
        <w:t xml:space="preserve"> </w:t>
      </w:r>
      <w:r w:rsidRPr="009214BE">
        <w:rPr>
          <w:rtl/>
        </w:rPr>
        <w:t>ההבטחה הזאת.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אנחנו</w:t>
      </w:r>
      <w:r w:rsidR="00515A37">
        <w:rPr>
          <w:rtl/>
        </w:rPr>
        <w:t xml:space="preserve"> </w:t>
      </w:r>
      <w:r w:rsidRPr="009214BE">
        <w:rPr>
          <w:rtl/>
        </w:rPr>
        <w:t>נבדוק</w:t>
      </w:r>
      <w:r w:rsidR="00515A37">
        <w:rPr>
          <w:rtl/>
        </w:rPr>
        <w:t xml:space="preserve"> </w:t>
      </w:r>
      <w:r w:rsidRPr="009214BE">
        <w:rPr>
          <w:rtl/>
        </w:rPr>
        <w:t>את הנושא הזה במהירות. אני גם מודיע לך ומבטיח לך, כמו שהובטח</w:t>
      </w:r>
      <w:r w:rsidR="00515A37">
        <w:rPr>
          <w:rtl/>
        </w:rPr>
        <w:t xml:space="preserve"> </w:t>
      </w:r>
      <w:r w:rsidRPr="009214BE">
        <w:rPr>
          <w:rtl/>
        </w:rPr>
        <w:t>בשם השר, שהעמותה הזאת תמשיך לעבוד.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 לסגן השר.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3" w:name="_Toc457722032"/>
      <w:r w:rsidRPr="00515A37">
        <w:rPr>
          <w:rtl/>
        </w:rPr>
        <w:t>ביצוע ברית</w:t>
      </w:r>
      <w:r>
        <w:rPr>
          <w:rtl/>
        </w:rPr>
        <w:t>-</w:t>
      </w:r>
      <w:r w:rsidRPr="00515A37">
        <w:rPr>
          <w:rtl/>
        </w:rPr>
        <w:t>מילה על</w:t>
      </w:r>
      <w:r>
        <w:rPr>
          <w:rtl/>
        </w:rPr>
        <w:t>-</w:t>
      </w:r>
      <w:r w:rsidRPr="00515A37">
        <w:rPr>
          <w:rtl/>
        </w:rPr>
        <w:t>ידי מוהלים מתלמדים</w:t>
      </w:r>
      <w:bookmarkEnd w:id="63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אסעד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בתאריך</w:t>
      </w:r>
      <w:r w:rsidR="00515A37">
        <w:rPr>
          <w:rtl/>
        </w:rPr>
        <w:t xml:space="preserve"> </w:t>
      </w:r>
      <w:r w:rsidRPr="009214BE">
        <w:rPr>
          <w:rtl/>
        </w:rPr>
        <w:t>6</w:t>
      </w:r>
      <w:r w:rsidR="00515A37">
        <w:rPr>
          <w:rtl/>
        </w:rPr>
        <w:t xml:space="preserve"> </w:t>
      </w:r>
      <w:r w:rsidRPr="009214BE">
        <w:rPr>
          <w:rtl/>
        </w:rPr>
        <w:t>ביוני</w:t>
      </w:r>
      <w:r w:rsidR="00515A37">
        <w:rPr>
          <w:rtl/>
        </w:rPr>
        <w:t xml:space="preserve"> </w:t>
      </w:r>
      <w:r w:rsidRPr="009214BE">
        <w:rPr>
          <w:rtl/>
        </w:rPr>
        <w:t>1993</w:t>
      </w:r>
      <w:r w:rsidR="00515A37">
        <w:rPr>
          <w:rtl/>
        </w:rPr>
        <w:t xml:space="preserve"> </w:t>
      </w:r>
      <w:r w:rsidRPr="009214BE">
        <w:rPr>
          <w:rtl/>
        </w:rPr>
        <w:t>פורסמה</w:t>
      </w:r>
      <w:r w:rsidR="00515A37">
        <w:rPr>
          <w:rtl/>
        </w:rPr>
        <w:t xml:space="preserve"> </w:t>
      </w:r>
      <w:r w:rsidRPr="009214BE">
        <w:rPr>
          <w:rtl/>
        </w:rPr>
        <w:t>בעיתון "חדשות" ובעיתון "אל</w:t>
      </w:r>
      <w:r w:rsidR="00515A37">
        <w:rPr>
          <w:rtl/>
        </w:rPr>
        <w:t>-</w:t>
      </w:r>
      <w:r w:rsidRPr="009214BE">
        <w:rPr>
          <w:rtl/>
        </w:rPr>
        <w:t>סנארה" כתבה על</w:t>
      </w:r>
      <w:r w:rsidR="00515A37">
        <w:rPr>
          <w:rtl/>
        </w:rPr>
        <w:t xml:space="preserve"> </w:t>
      </w:r>
      <w:r w:rsidRPr="009214BE">
        <w:rPr>
          <w:rtl/>
        </w:rPr>
        <w:t>מוהלים</w:t>
      </w:r>
      <w:r w:rsidR="00515A37">
        <w:rPr>
          <w:rtl/>
        </w:rPr>
        <w:t xml:space="preserve"> </w:t>
      </w:r>
      <w:r w:rsidRPr="009214BE">
        <w:rPr>
          <w:rtl/>
        </w:rPr>
        <w:t>מתלמדים,</w:t>
      </w:r>
      <w:r w:rsidR="00515A37">
        <w:rPr>
          <w:rtl/>
        </w:rPr>
        <w:t xml:space="preserve"> </w:t>
      </w:r>
      <w:r w:rsidRPr="009214BE">
        <w:rPr>
          <w:rtl/>
        </w:rPr>
        <w:t>המבצעים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השלב</w:t>
      </w:r>
      <w:r w:rsidR="00515A37">
        <w:rPr>
          <w:rtl/>
        </w:rPr>
        <w:t xml:space="preserve"> </w:t>
      </w:r>
      <w:r w:rsidRPr="009214BE">
        <w:rPr>
          <w:rtl/>
        </w:rPr>
        <w:t>המעשי של הכשרתם על תינוקות ערבים, על ילדי</w:t>
      </w:r>
      <w:r w:rsidR="00515A37">
        <w:rPr>
          <w:rtl/>
        </w:rPr>
        <w:t xml:space="preserve"> </w:t>
      </w:r>
      <w:r w:rsidRPr="009214BE">
        <w:rPr>
          <w:rtl/>
        </w:rPr>
        <w:t>עולים,</w:t>
      </w:r>
      <w:r w:rsidR="00515A37">
        <w:rPr>
          <w:rtl/>
        </w:rPr>
        <w:t xml:space="preserve"> </w:t>
      </w:r>
      <w:r w:rsidRPr="009214BE">
        <w:rPr>
          <w:rtl/>
        </w:rPr>
        <w:t>ילדים לאמהות חד</w:t>
      </w:r>
      <w:r w:rsidR="00515A37">
        <w:rPr>
          <w:rtl/>
        </w:rPr>
        <w:t>-</w:t>
      </w:r>
      <w:r w:rsidRPr="009214BE">
        <w:rPr>
          <w:rtl/>
        </w:rPr>
        <w:t>הוריות וכן ילדים מאומצים מחוץ</w:t>
      </w:r>
      <w:r w:rsidR="00515A37">
        <w:rPr>
          <w:rtl/>
        </w:rPr>
        <w:t>-</w:t>
      </w:r>
      <w:r w:rsidRPr="009214BE">
        <w:rPr>
          <w:rtl/>
        </w:rPr>
        <w:t>לארץ, תוך סיכון רב, כאשר</w:t>
      </w:r>
      <w:r w:rsidR="00515A37">
        <w:rPr>
          <w:rtl/>
        </w:rPr>
        <w:t xml:space="preserve"> </w:t>
      </w:r>
      <w:r w:rsidRPr="009214BE">
        <w:rPr>
          <w:rtl/>
        </w:rPr>
        <w:t>הוריהם אינם רשאים להיכנס לחדר ולא נאמר להם שהמוהל הוא סטאז'ר.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הפרסומים שהופיעו בעיתונים אכן נכונים?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הפרסומים</w:t>
      </w:r>
      <w:r w:rsidR="00515A37">
        <w:rPr>
          <w:rtl/>
        </w:rPr>
        <w:t xml:space="preserve"> </w:t>
      </w:r>
      <w:r w:rsidRPr="009214BE">
        <w:rPr>
          <w:rtl/>
        </w:rPr>
        <w:t>נכונים,</w:t>
      </w:r>
      <w:r w:rsidR="00515A37">
        <w:rPr>
          <w:rtl/>
        </w:rPr>
        <w:t xml:space="preserve"> </w:t>
      </w:r>
      <w:r w:rsidRPr="009214BE">
        <w:rPr>
          <w:rtl/>
        </w:rPr>
        <w:t>אילו אמצעים ינקוט משרד הבריאות כדי למנוע סיכון</w:t>
      </w:r>
      <w:r w:rsidR="00515A37">
        <w:rPr>
          <w:rtl/>
        </w:rPr>
        <w:t xml:space="preserve"> </w:t>
      </w:r>
      <w:r w:rsidRPr="009214BE">
        <w:rPr>
          <w:rtl/>
        </w:rPr>
        <w:t>תינוקות חסרי ישע בשבוע הראשון לחייהם?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מה יעשה משרד הבריאות כלפי האחראים למעשים אלו?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בעקבות</w:t>
      </w:r>
      <w:r w:rsidR="00515A37">
        <w:rPr>
          <w:rtl/>
        </w:rPr>
        <w:t xml:space="preserve"> </w:t>
      </w:r>
      <w:r w:rsidRPr="009214BE">
        <w:rPr>
          <w:rtl/>
        </w:rPr>
        <w:t>הפרסומים</w:t>
      </w:r>
      <w:r w:rsidR="00515A37">
        <w:rPr>
          <w:rtl/>
        </w:rPr>
        <w:t xml:space="preserve"> </w:t>
      </w:r>
      <w:r w:rsidRPr="009214BE">
        <w:rPr>
          <w:rtl/>
        </w:rPr>
        <w:t>בעיתונות,</w:t>
      </w:r>
      <w:r w:rsidR="00515A37">
        <w:rPr>
          <w:rtl/>
        </w:rPr>
        <w:t xml:space="preserve"> </w:t>
      </w:r>
      <w:r w:rsidRPr="009214BE">
        <w:rPr>
          <w:rtl/>
        </w:rPr>
        <w:t>מינה</w:t>
      </w:r>
      <w:r w:rsidR="00515A37">
        <w:rPr>
          <w:rtl/>
        </w:rPr>
        <w:t xml:space="preserve"> </w:t>
      </w:r>
      <w:r w:rsidRPr="009214BE">
        <w:rPr>
          <w:rtl/>
        </w:rPr>
        <w:t>המשנה</w:t>
      </w:r>
      <w:r w:rsidR="00515A37">
        <w:rPr>
          <w:rtl/>
        </w:rPr>
        <w:t xml:space="preserve"> </w:t>
      </w:r>
      <w:r w:rsidRPr="009214BE">
        <w:rPr>
          <w:rtl/>
        </w:rPr>
        <w:t>למנכ"ל,</w:t>
      </w:r>
      <w:r w:rsidR="00515A37">
        <w:rPr>
          <w:rtl/>
        </w:rPr>
        <w:t xml:space="preserve"> </w:t>
      </w:r>
      <w:r w:rsidRPr="009214BE">
        <w:rPr>
          <w:rtl/>
        </w:rPr>
        <w:t>ד"ר שוקי שמר, ועדה</w:t>
      </w:r>
      <w:r w:rsidR="00515A37">
        <w:rPr>
          <w:rtl/>
        </w:rPr>
        <w:t xml:space="preserve"> </w:t>
      </w:r>
      <w:r w:rsidRPr="009214BE">
        <w:rPr>
          <w:rtl/>
        </w:rPr>
        <w:t>לבדיקת הנושא. הוועדה עדיין לא סיימה את עבודתה, המתייחסת לשאלה זו.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אם תמצא הוועדה הנ"ל כי יש אמת בפרסומים, יוחלט במשרדנו על נקיטת אמצעים</w:t>
      </w:r>
      <w:r w:rsidR="00515A37">
        <w:rPr>
          <w:rtl/>
        </w:rPr>
        <w:t xml:space="preserve"> </w:t>
      </w:r>
      <w:r w:rsidRPr="009214BE">
        <w:rPr>
          <w:rtl/>
        </w:rPr>
        <w:t>מתאימים למניעת סיכונים לתינוקות.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כל זמן שלא יוכח כי יש אשמים בתחום כלשהו, לא ניתן לנקוט כלפיהם אמצעים.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4" w:name="_Toc457722033"/>
      <w:r w:rsidRPr="00515A37">
        <w:rPr>
          <w:rtl/>
        </w:rPr>
        <w:t>בחינות ברפואה לבוגרי אוניברסיטאות בחוץ</w:t>
      </w:r>
      <w:r>
        <w:rPr>
          <w:rtl/>
        </w:rPr>
        <w:t>-</w:t>
      </w:r>
      <w:r w:rsidRPr="00515A37">
        <w:rPr>
          <w:rtl/>
        </w:rPr>
        <w:t>לארץ</w:t>
      </w:r>
      <w:bookmarkEnd w:id="64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ה' מחאמיד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בוגרי רפואה, העוברים מבחנים לרשיון לעסוק ברפואה הנערכים אחת לשישה חודשים,</w:t>
      </w:r>
      <w:r w:rsidR="00515A37">
        <w:rPr>
          <w:rtl/>
        </w:rPr>
        <w:t xml:space="preserve"> </w:t>
      </w:r>
      <w:r w:rsidRPr="009214BE">
        <w:rPr>
          <w:rtl/>
        </w:rPr>
        <w:t>מתלוננים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הרמה</w:t>
      </w:r>
      <w:r w:rsidR="00515A37">
        <w:rPr>
          <w:rtl/>
        </w:rPr>
        <w:t xml:space="preserve"> </w:t>
      </w:r>
      <w:r w:rsidRPr="009214BE">
        <w:rPr>
          <w:rtl/>
        </w:rPr>
        <w:t>הגבוהה</w:t>
      </w:r>
      <w:r w:rsidR="00515A37">
        <w:rPr>
          <w:rtl/>
        </w:rPr>
        <w:t xml:space="preserve"> </w:t>
      </w:r>
      <w:r w:rsidRPr="009214BE">
        <w:rPr>
          <w:rtl/>
        </w:rPr>
        <w:t>מאוד של המבחנים, ואפילו כמה פרופסורים הודיעו כי הם</w:t>
      </w:r>
      <w:r w:rsidR="00515A37">
        <w:rPr>
          <w:rtl/>
        </w:rPr>
        <w:t xml:space="preserve"> </w:t>
      </w:r>
      <w:r w:rsidRPr="009214BE">
        <w:rPr>
          <w:rtl/>
        </w:rPr>
        <w:t>קשים מאוד.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נודע לי, שאין לנבחנים זכות לערעור או לבדיקה חוזרת של המבחן.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יבדוק משרד הבריאות את מערך המבחנים האלה ואת רמתם?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תיבדק האפשרות של שמירת זכות הערעור על תוצאות המבחנים?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 האם תיבדק האפשרות שהבחינות תיערכנה אחת לשלושה חודשים?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האם</w:t>
      </w:r>
      <w:r w:rsidR="00515A37">
        <w:rPr>
          <w:rtl/>
        </w:rPr>
        <w:t xml:space="preserve"> </w:t>
      </w:r>
      <w:r w:rsidRPr="009214BE">
        <w:rPr>
          <w:rtl/>
        </w:rPr>
        <w:t>יבדוק משרד הבריאות אפשרות העסקתם בתחומים הקרובים למקצועות שלמדו,</w:t>
      </w:r>
      <w:r w:rsidR="00515A37">
        <w:rPr>
          <w:rtl/>
        </w:rPr>
        <w:t xml:space="preserve"> </w:t>
      </w:r>
      <w:r w:rsidRPr="009214BE">
        <w:rPr>
          <w:rtl/>
        </w:rPr>
        <w:t>כל עוד לא עברו את הבחינה?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בחינות</w:t>
      </w:r>
      <w:r w:rsidR="00515A37">
        <w:rPr>
          <w:rtl/>
        </w:rPr>
        <w:t xml:space="preserve"> </w:t>
      </w:r>
      <w:r w:rsidRPr="009214BE">
        <w:rPr>
          <w:rtl/>
        </w:rPr>
        <w:t>הרישוי לבוגרי רפואה בחוץ</w:t>
      </w:r>
      <w:r w:rsidR="00515A37">
        <w:rPr>
          <w:rtl/>
        </w:rPr>
        <w:t>-</w:t>
      </w:r>
      <w:r w:rsidRPr="009214BE">
        <w:rPr>
          <w:rtl/>
        </w:rPr>
        <w:t>לארץ נערכות על</w:t>
      </w:r>
      <w:r w:rsidR="00515A37">
        <w:rPr>
          <w:rtl/>
        </w:rPr>
        <w:t>-</w:t>
      </w:r>
      <w:r w:rsidRPr="009214BE">
        <w:rPr>
          <w:rtl/>
        </w:rPr>
        <w:t>ידי ועדת בוחנים רשמית</w:t>
      </w:r>
      <w:r w:rsidR="00515A37">
        <w:rPr>
          <w:rtl/>
        </w:rPr>
        <w:t xml:space="preserve"> </w:t>
      </w:r>
      <w:r w:rsidRPr="009214BE">
        <w:rPr>
          <w:rtl/>
        </w:rPr>
        <w:t>שהרכבה</w:t>
      </w:r>
      <w:r w:rsidR="00515A37">
        <w:rPr>
          <w:rtl/>
        </w:rPr>
        <w:t xml:space="preserve"> </w:t>
      </w:r>
      <w:r w:rsidRPr="009214BE">
        <w:rPr>
          <w:rtl/>
        </w:rPr>
        <w:t>מופיע</w:t>
      </w:r>
      <w:r w:rsidR="00515A37">
        <w:rPr>
          <w:rtl/>
        </w:rPr>
        <w:t xml:space="preserve"> </w:t>
      </w:r>
      <w:r w:rsidRPr="009214BE">
        <w:rPr>
          <w:rtl/>
        </w:rPr>
        <w:t>בחוק</w:t>
      </w:r>
      <w:r w:rsidR="00515A37">
        <w:rPr>
          <w:rtl/>
        </w:rPr>
        <w:t xml:space="preserve"> </w:t>
      </w:r>
      <w:r w:rsidRPr="009214BE">
        <w:rPr>
          <w:rtl/>
        </w:rPr>
        <w:t>ויש</w:t>
      </w:r>
      <w:r w:rsidR="00515A37">
        <w:rPr>
          <w:rtl/>
        </w:rPr>
        <w:t xml:space="preserve"> </w:t>
      </w:r>
      <w:r w:rsidRPr="009214BE">
        <w:rPr>
          <w:rtl/>
        </w:rPr>
        <w:t>בה</w:t>
      </w:r>
      <w:r w:rsidR="00515A37">
        <w:rPr>
          <w:rtl/>
        </w:rPr>
        <w:t xml:space="preserve"> </w:t>
      </w:r>
      <w:r w:rsidRPr="009214BE">
        <w:rPr>
          <w:rtl/>
        </w:rPr>
        <w:t>נציגים</w:t>
      </w:r>
      <w:r w:rsidR="00515A37">
        <w:rPr>
          <w:rtl/>
        </w:rPr>
        <w:t xml:space="preserve"> </w:t>
      </w:r>
      <w:r w:rsidRPr="009214BE">
        <w:rPr>
          <w:rtl/>
        </w:rPr>
        <w:t>מארבע</w:t>
      </w:r>
      <w:r w:rsidR="00515A37">
        <w:rPr>
          <w:rtl/>
        </w:rPr>
        <w:t xml:space="preserve"> </w:t>
      </w:r>
      <w:r w:rsidRPr="009214BE">
        <w:rPr>
          <w:rtl/>
        </w:rPr>
        <w:t>פקולטות לרפואה, מהמועצה המדעית של</w:t>
      </w:r>
      <w:r w:rsidR="00515A37">
        <w:rPr>
          <w:rtl/>
        </w:rPr>
        <w:t xml:space="preserve"> </w:t>
      </w:r>
      <w:r w:rsidRPr="009214BE">
        <w:rPr>
          <w:rtl/>
        </w:rPr>
        <w:t>ההסתדרות</w:t>
      </w:r>
      <w:r w:rsidR="00515A37">
        <w:rPr>
          <w:rtl/>
        </w:rPr>
        <w:t xml:space="preserve"> </w:t>
      </w:r>
      <w:r w:rsidRPr="009214BE">
        <w:rPr>
          <w:rtl/>
        </w:rPr>
        <w:t>הרפואית,</w:t>
      </w:r>
      <w:r w:rsidR="00515A37">
        <w:rPr>
          <w:rtl/>
        </w:rPr>
        <w:t xml:space="preserve"> </w:t>
      </w:r>
      <w:r w:rsidRPr="009214BE">
        <w:rPr>
          <w:rtl/>
        </w:rPr>
        <w:t>ומכל אלה נבחר יושב</w:t>
      </w:r>
      <w:r w:rsidR="00515A37">
        <w:rPr>
          <w:rtl/>
        </w:rPr>
        <w:t>-</w:t>
      </w:r>
      <w:r w:rsidRPr="009214BE">
        <w:rPr>
          <w:rtl/>
        </w:rPr>
        <w:t>ראש. הבחינות הן בחינות הבודקות "סיכון",</w:t>
      </w:r>
      <w:r w:rsidR="00515A37">
        <w:rPr>
          <w:rtl/>
        </w:rPr>
        <w:t xml:space="preserve"> </w:t>
      </w:r>
      <w:r w:rsidRPr="009214BE">
        <w:rPr>
          <w:rtl/>
        </w:rPr>
        <w:t>ורמת</w:t>
      </w:r>
      <w:r w:rsidR="00515A37">
        <w:rPr>
          <w:rtl/>
        </w:rPr>
        <w:t xml:space="preserve"> </w:t>
      </w:r>
      <w:r w:rsidRPr="009214BE">
        <w:rPr>
          <w:rtl/>
        </w:rPr>
        <w:t>הדרישות</w:t>
      </w:r>
      <w:r w:rsidR="00515A37">
        <w:rPr>
          <w:rtl/>
        </w:rPr>
        <w:t xml:space="preserve"> </w:t>
      </w:r>
      <w:r w:rsidRPr="009214BE">
        <w:rPr>
          <w:rtl/>
        </w:rPr>
        <w:t>נופלת</w:t>
      </w:r>
      <w:r w:rsidR="00515A37">
        <w:rPr>
          <w:rtl/>
        </w:rPr>
        <w:t xml:space="preserve"> </w:t>
      </w:r>
      <w:r w:rsidRPr="009214BE">
        <w:rPr>
          <w:rtl/>
        </w:rPr>
        <w:t>בצורה</w:t>
      </w:r>
      <w:r w:rsidR="00515A37">
        <w:rPr>
          <w:rtl/>
        </w:rPr>
        <w:t xml:space="preserve"> </w:t>
      </w:r>
      <w:r w:rsidRPr="009214BE">
        <w:rPr>
          <w:rtl/>
        </w:rPr>
        <w:t>מובהקת</w:t>
      </w:r>
      <w:r w:rsidR="00515A37">
        <w:rPr>
          <w:rtl/>
        </w:rPr>
        <w:t xml:space="preserve"> </w:t>
      </w:r>
      <w:r w:rsidRPr="009214BE">
        <w:rPr>
          <w:rtl/>
        </w:rPr>
        <w:t>מזו</w:t>
      </w:r>
      <w:r w:rsidR="00515A37">
        <w:rPr>
          <w:rtl/>
        </w:rPr>
        <w:t xml:space="preserve"> </w:t>
      </w:r>
      <w:r w:rsidRPr="009214BE">
        <w:rPr>
          <w:rtl/>
        </w:rPr>
        <w:t>הנדרשת</w:t>
      </w:r>
      <w:r w:rsidR="00515A37">
        <w:rPr>
          <w:rtl/>
        </w:rPr>
        <w:t xml:space="preserve"> </w:t>
      </w:r>
      <w:r w:rsidRPr="009214BE">
        <w:rPr>
          <w:rtl/>
        </w:rPr>
        <w:t>במקצועות</w:t>
      </w:r>
      <w:r w:rsidR="00515A37">
        <w:rPr>
          <w:rtl/>
        </w:rPr>
        <w:t xml:space="preserve"> </w:t>
      </w:r>
      <w:r w:rsidRPr="009214BE">
        <w:rPr>
          <w:rtl/>
        </w:rPr>
        <w:t>השונים בבחינות גמר</w:t>
      </w:r>
      <w:r w:rsidR="00515A37">
        <w:rPr>
          <w:rtl/>
        </w:rPr>
        <w:t xml:space="preserve"> </w:t>
      </w:r>
      <w:r w:rsidRPr="009214BE">
        <w:rPr>
          <w:rtl/>
        </w:rPr>
        <w:t>בפקולטות</w:t>
      </w:r>
      <w:r w:rsidR="00515A37">
        <w:rPr>
          <w:rtl/>
        </w:rPr>
        <w:t xml:space="preserve"> </w:t>
      </w:r>
      <w:r w:rsidRPr="009214BE">
        <w:rPr>
          <w:rtl/>
        </w:rPr>
        <w:t>במדינת</w:t>
      </w:r>
      <w:r w:rsidR="00515A37">
        <w:rPr>
          <w:rtl/>
        </w:rPr>
        <w:t xml:space="preserve"> </w:t>
      </w:r>
      <w:r w:rsidRPr="009214BE">
        <w:rPr>
          <w:rtl/>
        </w:rPr>
        <w:t>ישראל.</w:t>
      </w:r>
      <w:r w:rsidR="00515A37">
        <w:rPr>
          <w:rtl/>
        </w:rPr>
        <w:t xml:space="preserve"> </w:t>
      </w:r>
      <w:r w:rsidRPr="009214BE">
        <w:rPr>
          <w:rtl/>
        </w:rPr>
        <w:t>טענת הנבחנים על רמה גבוהה היא הוכחה נוספת לכך כי יש</w:t>
      </w:r>
      <w:r w:rsidR="00515A37">
        <w:rPr>
          <w:rtl/>
        </w:rPr>
        <w:t xml:space="preserve"> </w:t>
      </w:r>
      <w:r w:rsidRPr="009214BE">
        <w:rPr>
          <w:rtl/>
        </w:rPr>
        <w:t>צורך באותה בחינה, נוכח רמת הידיעות ההתחלתית של הנבחנים.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הוא</w:t>
      </w:r>
      <w:r w:rsidR="00515A37">
        <w:rPr>
          <w:rtl/>
        </w:rPr>
        <w:t xml:space="preserve"> </w:t>
      </w:r>
      <w:r w:rsidRPr="009214BE">
        <w:rPr>
          <w:rtl/>
        </w:rPr>
        <w:t>שהסכים</w:t>
      </w:r>
      <w:r w:rsidR="00515A37">
        <w:rPr>
          <w:rtl/>
        </w:rPr>
        <w:t xml:space="preserve"> </w:t>
      </w:r>
      <w:r w:rsidRPr="009214BE">
        <w:rPr>
          <w:rtl/>
        </w:rPr>
        <w:t>להרכב הוועדה.</w:t>
      </w:r>
      <w:r w:rsidR="00515A37">
        <w:rPr>
          <w:rtl/>
        </w:rPr>
        <w:t xml:space="preserve"> </w:t>
      </w:r>
      <w:r w:rsidRPr="009214BE">
        <w:rPr>
          <w:rtl/>
        </w:rPr>
        <w:t>יושב</w:t>
      </w:r>
      <w:r w:rsidR="00515A37">
        <w:rPr>
          <w:rtl/>
        </w:rPr>
        <w:t>-</w:t>
      </w:r>
      <w:r w:rsidRPr="009214BE">
        <w:rPr>
          <w:rtl/>
        </w:rPr>
        <w:t>ראש ועדת הבוחנים מעביר את</w:t>
      </w:r>
      <w:r w:rsidR="00515A37">
        <w:rPr>
          <w:rtl/>
        </w:rPr>
        <w:t xml:space="preserve"> </w:t>
      </w:r>
      <w:r w:rsidRPr="009214BE">
        <w:rPr>
          <w:rtl/>
        </w:rPr>
        <w:t>הבחינה</w:t>
      </w:r>
      <w:r w:rsidR="00515A37">
        <w:rPr>
          <w:rtl/>
        </w:rPr>
        <w:t xml:space="preserve"> </w:t>
      </w:r>
      <w:r w:rsidRPr="009214BE">
        <w:rPr>
          <w:rtl/>
        </w:rPr>
        <w:t>גם לבוגרי אוניברסיטאות בארץ כקבוצת בקרה, ושר הבריאות הורה לאחרונה למסד</w:t>
      </w:r>
      <w:r w:rsidR="00515A37">
        <w:rPr>
          <w:rtl/>
        </w:rPr>
        <w:t xml:space="preserve"> </w:t>
      </w:r>
      <w:r w:rsidRPr="009214BE">
        <w:rPr>
          <w:rtl/>
        </w:rPr>
        <w:t>את הקבוצה הזו של בוגרי הארץ שיענו על השאלות ביום הבחינה.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זכות</w:t>
      </w:r>
      <w:r w:rsidR="00515A37">
        <w:rPr>
          <w:rtl/>
        </w:rPr>
        <w:t xml:space="preserve"> </w:t>
      </w:r>
      <w:r w:rsidRPr="009214BE">
        <w:rPr>
          <w:rtl/>
        </w:rPr>
        <w:t>הערעור</w:t>
      </w:r>
      <w:r w:rsidR="00515A37">
        <w:rPr>
          <w:rtl/>
        </w:rPr>
        <w:t xml:space="preserve"> </w:t>
      </w:r>
      <w:r w:rsidRPr="009214BE">
        <w:rPr>
          <w:rtl/>
        </w:rPr>
        <w:t>קיימת.</w:t>
      </w:r>
      <w:r w:rsidR="00515A37">
        <w:rPr>
          <w:rtl/>
        </w:rPr>
        <w:t xml:space="preserve"> </w:t>
      </w:r>
      <w:r w:rsidRPr="009214BE">
        <w:rPr>
          <w:rtl/>
        </w:rPr>
        <w:t>הטכניקה שלה נקבעה על</w:t>
      </w:r>
      <w:r w:rsidR="00515A37">
        <w:rPr>
          <w:rtl/>
        </w:rPr>
        <w:t>-</w:t>
      </w:r>
      <w:r w:rsidRPr="009214BE">
        <w:rPr>
          <w:rtl/>
        </w:rPr>
        <w:t>פי התקנות. שר הבריאות מינה</w:t>
      </w:r>
      <w:r w:rsidR="00515A37">
        <w:rPr>
          <w:rtl/>
        </w:rPr>
        <w:t xml:space="preserve"> </w:t>
      </w:r>
      <w:r w:rsidRPr="009214BE">
        <w:rPr>
          <w:rtl/>
        </w:rPr>
        <w:t>לאחרונה</w:t>
      </w:r>
      <w:r w:rsidR="00515A37">
        <w:rPr>
          <w:rtl/>
        </w:rPr>
        <w:t xml:space="preserve"> </w:t>
      </w:r>
      <w:r w:rsidRPr="009214BE">
        <w:rPr>
          <w:rtl/>
        </w:rPr>
        <w:t>ועדת</w:t>
      </w:r>
      <w:r w:rsidR="00515A37">
        <w:rPr>
          <w:rtl/>
        </w:rPr>
        <w:t xml:space="preserve"> </w:t>
      </w:r>
      <w:r w:rsidRPr="009214BE">
        <w:rPr>
          <w:rtl/>
        </w:rPr>
        <w:t>ערר בהרכב של שלושה רופאים בכירים מאוד, שאליה יוכלו לפנות נכשלים</w:t>
      </w:r>
      <w:r w:rsidR="00515A37">
        <w:rPr>
          <w:rtl/>
        </w:rPr>
        <w:t xml:space="preserve"> </w:t>
      </w:r>
      <w:r w:rsidRPr="009214BE">
        <w:rPr>
          <w:rtl/>
        </w:rPr>
        <w:t>המרגישים מופלים.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אין</w:t>
      </w:r>
      <w:r w:rsidR="00515A37">
        <w:rPr>
          <w:rtl/>
        </w:rPr>
        <w:t xml:space="preserve"> </w:t>
      </w:r>
      <w:r w:rsidRPr="009214BE">
        <w:rPr>
          <w:rtl/>
        </w:rPr>
        <w:t>שום אפשרות ואין הצדקה לערוך את הבחינה אחת לשלושה חודשים, מהסיבות</w:t>
      </w:r>
      <w:r w:rsidR="00515A37">
        <w:rPr>
          <w:rtl/>
        </w:rPr>
        <w:t xml:space="preserve"> </w:t>
      </w:r>
      <w:r w:rsidRPr="009214BE">
        <w:rPr>
          <w:rtl/>
        </w:rPr>
        <w:t>הבאות:</w:t>
      </w:r>
      <w:r w:rsidR="00515A37">
        <w:rPr>
          <w:rtl/>
        </w:rPr>
        <w:t xml:space="preserve"> </w:t>
      </w:r>
      <w:r w:rsidRPr="009214BE">
        <w:rPr>
          <w:rtl/>
        </w:rPr>
        <w:t>א.</w:t>
      </w:r>
      <w:r w:rsidR="00515A37">
        <w:rPr>
          <w:rtl/>
        </w:rPr>
        <w:t xml:space="preserve"> </w:t>
      </w:r>
      <w:r w:rsidRPr="009214BE">
        <w:rPr>
          <w:rtl/>
        </w:rPr>
        <w:t>מספר</w:t>
      </w:r>
      <w:r w:rsidR="00515A37">
        <w:rPr>
          <w:rtl/>
        </w:rPr>
        <w:t xml:space="preserve"> </w:t>
      </w:r>
      <w:r w:rsidRPr="009214BE">
        <w:rPr>
          <w:rtl/>
        </w:rPr>
        <w:t>הנכשלים</w:t>
      </w:r>
      <w:r w:rsidR="00515A37">
        <w:rPr>
          <w:rtl/>
        </w:rPr>
        <w:t xml:space="preserve"> </w:t>
      </w:r>
      <w:r w:rsidRPr="009214BE">
        <w:rPr>
          <w:rtl/>
        </w:rPr>
        <w:t>לא</w:t>
      </w:r>
      <w:r w:rsidR="00515A37">
        <w:rPr>
          <w:rtl/>
        </w:rPr>
        <w:t xml:space="preserve"> </w:t>
      </w:r>
      <w:r w:rsidRPr="009214BE">
        <w:rPr>
          <w:rtl/>
        </w:rPr>
        <w:t>יקטן; ב. מי שנכשל בבחינה אחת זקוק ליותר משלושה</w:t>
      </w:r>
      <w:r w:rsidR="00515A37">
        <w:rPr>
          <w:rtl/>
        </w:rPr>
        <w:t xml:space="preserve"> </w:t>
      </w:r>
      <w:r w:rsidRPr="009214BE">
        <w:rPr>
          <w:rtl/>
        </w:rPr>
        <w:t>חודשים</w:t>
      </w:r>
      <w:r w:rsidR="00515A37">
        <w:rPr>
          <w:rtl/>
        </w:rPr>
        <w:t xml:space="preserve"> </w:t>
      </w:r>
      <w:r w:rsidRPr="009214BE">
        <w:rPr>
          <w:rtl/>
        </w:rPr>
        <w:t>כדי</w:t>
      </w:r>
      <w:r w:rsidR="00515A37">
        <w:rPr>
          <w:rtl/>
        </w:rPr>
        <w:t xml:space="preserve"> </w:t>
      </w:r>
      <w:r w:rsidRPr="009214BE">
        <w:rPr>
          <w:rtl/>
        </w:rPr>
        <w:t>לגשת</w:t>
      </w:r>
      <w:r w:rsidR="00515A37">
        <w:rPr>
          <w:rtl/>
        </w:rPr>
        <w:t xml:space="preserve"> </w:t>
      </w:r>
      <w:r w:rsidRPr="009214BE">
        <w:rPr>
          <w:rtl/>
        </w:rPr>
        <w:t>למועד הבא; ג. מעשה המרכבה המסובך של כתיבת בחינה על</w:t>
      </w:r>
      <w:r w:rsidR="00515A37">
        <w:rPr>
          <w:rtl/>
        </w:rPr>
        <w:t>-</w:t>
      </w:r>
      <w:r w:rsidRPr="009214BE">
        <w:rPr>
          <w:rtl/>
        </w:rPr>
        <w:t>ידי ועדת</w:t>
      </w:r>
      <w:r w:rsidR="00515A37">
        <w:rPr>
          <w:rtl/>
        </w:rPr>
        <w:t xml:space="preserve"> </w:t>
      </w:r>
      <w:r w:rsidRPr="009214BE">
        <w:rPr>
          <w:rtl/>
        </w:rPr>
        <w:t>הבוחנים</w:t>
      </w:r>
      <w:r w:rsidR="00515A37">
        <w:rPr>
          <w:rtl/>
        </w:rPr>
        <w:t xml:space="preserve"> </w:t>
      </w:r>
      <w:r w:rsidRPr="009214BE">
        <w:rPr>
          <w:rtl/>
        </w:rPr>
        <w:t xml:space="preserve">ויועציהם ללא תמורה כלשהי, עריכתה, תרגומה לשפות הרבות של הנבחנים </w:t>
      </w:r>
      <w:r w:rsidR="00515A37">
        <w:rPr>
          <w:rtl/>
        </w:rPr>
        <w:t>–</w:t>
      </w:r>
      <w:r w:rsidRPr="009214BE">
        <w:rPr>
          <w:rtl/>
        </w:rPr>
        <w:t xml:space="preserve"> קשה</w:t>
      </w:r>
      <w:r w:rsidR="00515A37">
        <w:rPr>
          <w:rtl/>
        </w:rPr>
        <w:t xml:space="preserve"> </w:t>
      </w:r>
      <w:r w:rsidRPr="009214BE">
        <w:rPr>
          <w:rtl/>
        </w:rPr>
        <w:t>מדי ולא ניתן לבצעה אלא פעמיים בשנה, וגם זה במאמץ רב.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השקפת העולם האומרת כי מי שאיננו מוכר כרופא מוסמך כיוון שטרם עבר בחינה</w:t>
      </w:r>
      <w:r w:rsidR="00515A37">
        <w:rPr>
          <w:rtl/>
        </w:rPr>
        <w:t xml:space="preserve"> </w:t>
      </w:r>
      <w:r w:rsidRPr="009214BE">
        <w:rPr>
          <w:rtl/>
        </w:rPr>
        <w:t>הינו חצי רופא, ובתור שכזה יכול לעבוד בתחומים הפרא</w:t>
      </w:r>
      <w:r w:rsidR="00515A37">
        <w:rPr>
          <w:rtl/>
        </w:rPr>
        <w:t>-</w:t>
      </w:r>
      <w:r w:rsidRPr="009214BE">
        <w:rPr>
          <w:rtl/>
        </w:rPr>
        <w:t xml:space="preserve">רפואיים של מקצועות הבריאות </w:t>
      </w:r>
      <w:r w:rsidR="00515A37">
        <w:rPr>
          <w:rtl/>
        </w:rPr>
        <w:t xml:space="preserve">– </w:t>
      </w:r>
      <w:r w:rsidRPr="009214BE">
        <w:rPr>
          <w:rtl/>
        </w:rPr>
        <w:t>מוטעית</w:t>
      </w:r>
      <w:r w:rsidR="00515A37">
        <w:rPr>
          <w:rtl/>
        </w:rPr>
        <w:t xml:space="preserve"> </w:t>
      </w:r>
      <w:r w:rsidRPr="009214BE">
        <w:rPr>
          <w:rtl/>
        </w:rPr>
        <w:t>בעיקרה.</w:t>
      </w:r>
      <w:r w:rsidR="00515A37">
        <w:rPr>
          <w:rtl/>
        </w:rPr>
        <w:t xml:space="preserve"> </w:t>
      </w:r>
      <w:r w:rsidRPr="009214BE">
        <w:rPr>
          <w:rtl/>
        </w:rPr>
        <w:t>אחיות,</w:t>
      </w:r>
      <w:r w:rsidR="00515A37">
        <w:rPr>
          <w:rtl/>
        </w:rPr>
        <w:t xml:space="preserve"> </w:t>
      </w:r>
      <w:r w:rsidRPr="009214BE">
        <w:rPr>
          <w:rtl/>
        </w:rPr>
        <w:t>פיסיותרפיסטים,</w:t>
      </w:r>
      <w:r w:rsidR="00515A37">
        <w:rPr>
          <w:rtl/>
        </w:rPr>
        <w:t xml:space="preserve"> </w:t>
      </w:r>
      <w:r w:rsidRPr="009214BE">
        <w:rPr>
          <w:rtl/>
        </w:rPr>
        <w:t>מומחים</w:t>
      </w:r>
      <w:r w:rsidR="00515A37">
        <w:rPr>
          <w:rtl/>
        </w:rPr>
        <w:t xml:space="preserve"> </w:t>
      </w:r>
      <w:r w:rsidRPr="009214BE">
        <w:rPr>
          <w:rtl/>
        </w:rPr>
        <w:t>בתקשורת ובעלי מקצועות אחרים</w:t>
      </w:r>
      <w:r w:rsidR="00515A37">
        <w:rPr>
          <w:rtl/>
        </w:rPr>
        <w:t xml:space="preserve"> </w:t>
      </w:r>
      <w:r w:rsidRPr="009214BE">
        <w:rPr>
          <w:rtl/>
        </w:rPr>
        <w:t>מקבלים</w:t>
      </w:r>
      <w:r w:rsidR="00515A37">
        <w:rPr>
          <w:rtl/>
        </w:rPr>
        <w:t xml:space="preserve"> </w:t>
      </w:r>
      <w:r w:rsidRPr="009214BE">
        <w:rPr>
          <w:rtl/>
        </w:rPr>
        <w:t>הכשרה</w:t>
      </w:r>
      <w:r w:rsidR="00515A37">
        <w:rPr>
          <w:rtl/>
        </w:rPr>
        <w:t xml:space="preserve"> </w:t>
      </w:r>
      <w:r w:rsidRPr="009214BE">
        <w:rPr>
          <w:rtl/>
        </w:rPr>
        <w:t>ספציפית מאוד, ברמה גבוהה מאוד, הכוללת מרכיבים רבים שאינם נכללים</w:t>
      </w:r>
      <w:r w:rsidR="00515A37">
        <w:rPr>
          <w:rtl/>
        </w:rPr>
        <w:t xml:space="preserve"> </w:t>
      </w:r>
      <w:r w:rsidRPr="009214BE">
        <w:rPr>
          <w:rtl/>
        </w:rPr>
        <w:t>בתחום</w:t>
      </w:r>
      <w:r w:rsidR="00515A37">
        <w:rPr>
          <w:rtl/>
        </w:rPr>
        <w:t xml:space="preserve"> </w:t>
      </w:r>
      <w:r w:rsidRPr="009214BE">
        <w:rPr>
          <w:rtl/>
        </w:rPr>
        <w:t>כישוריו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רופא</w:t>
      </w:r>
      <w:r w:rsidR="00515A37">
        <w:rPr>
          <w:rtl/>
        </w:rPr>
        <w:t xml:space="preserve"> </w:t>
      </w:r>
      <w:r w:rsidRPr="009214BE">
        <w:rPr>
          <w:rtl/>
        </w:rPr>
        <w:t>מוסמך</w:t>
      </w:r>
      <w:r w:rsidR="00515A37">
        <w:rPr>
          <w:rtl/>
        </w:rPr>
        <w:t xml:space="preserve"> </w:t>
      </w:r>
      <w:r w:rsidRPr="009214BE">
        <w:rPr>
          <w:rtl/>
        </w:rPr>
        <w:t>או של רופא שהוסמך במדינה אחרת. על כן, לא ניתן</w:t>
      </w:r>
      <w:r w:rsidR="00515A37">
        <w:rPr>
          <w:rtl/>
        </w:rPr>
        <w:t xml:space="preserve"> </w:t>
      </w:r>
      <w:r w:rsidRPr="009214BE">
        <w:rPr>
          <w:rtl/>
        </w:rPr>
        <w:t>להעסיק את מי שלא עברו את הבחינה בתחומים אלה.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5" w:name="_Toc457722034"/>
      <w:r w:rsidRPr="00515A37">
        <w:rPr>
          <w:rtl/>
        </w:rPr>
        <w:t>צריכת כדורים על</w:t>
      </w:r>
      <w:r>
        <w:rPr>
          <w:rtl/>
        </w:rPr>
        <w:t>-</w:t>
      </w:r>
      <w:r w:rsidRPr="00515A37">
        <w:rPr>
          <w:rtl/>
        </w:rPr>
        <w:t>ידי בני נוער</w:t>
      </w:r>
      <w:bookmarkEnd w:id="65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א' דיין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מסקר</w:t>
      </w:r>
      <w:r w:rsidR="00515A37">
        <w:rPr>
          <w:rtl/>
        </w:rPr>
        <w:t xml:space="preserve"> </w:t>
      </w:r>
      <w:r w:rsidRPr="009214BE">
        <w:rPr>
          <w:rtl/>
        </w:rPr>
        <w:t xml:space="preserve">שנערך עולה, כי </w:t>
      </w:r>
      <w:r w:rsidR="00515A37" w:rsidRPr="009214BE">
        <w:rPr>
          <w:rtl/>
        </w:rPr>
        <w:t>5</w:t>
      </w:r>
      <w:r w:rsidR="00515A37">
        <w:rPr>
          <w:rtl/>
        </w:rPr>
        <w:t>%</w:t>
      </w:r>
      <w:r w:rsidRPr="009214BE">
        <w:rPr>
          <w:rtl/>
        </w:rPr>
        <w:t xml:space="preserve"> מבני הנוער בבתי</w:t>
      </w:r>
      <w:r w:rsidR="00515A37">
        <w:rPr>
          <w:rtl/>
        </w:rPr>
        <w:t>-</w:t>
      </w:r>
      <w:r w:rsidRPr="009214BE">
        <w:rPr>
          <w:rtl/>
        </w:rPr>
        <w:t>הספר צורכים בקביעות תרופות הרגעה,</w:t>
      </w:r>
      <w:r w:rsidR="00515A37">
        <w:rPr>
          <w:rtl/>
        </w:rPr>
        <w:t xml:space="preserve"> </w:t>
      </w:r>
      <w:r w:rsidRPr="009214BE">
        <w:rPr>
          <w:rtl/>
        </w:rPr>
        <w:t>כדורי מרץ וכדורי שינה. כמו כן, תרופות אלה נצרכות על</w:t>
      </w:r>
      <w:r w:rsidR="00515A37">
        <w:rPr>
          <w:rtl/>
        </w:rPr>
        <w:t>-</w:t>
      </w:r>
      <w:r w:rsidRPr="009214BE">
        <w:rPr>
          <w:rtl/>
        </w:rPr>
        <w:t xml:space="preserve">ידי </w:t>
      </w:r>
      <w:r w:rsidR="00515A37" w:rsidRPr="009214BE">
        <w:rPr>
          <w:rtl/>
        </w:rPr>
        <w:t>16</w:t>
      </w:r>
      <w:r w:rsidR="00515A37">
        <w:rPr>
          <w:rtl/>
        </w:rPr>
        <w:t>%</w:t>
      </w:r>
      <w:r w:rsidRPr="009214BE">
        <w:rPr>
          <w:rtl/>
        </w:rPr>
        <w:t xml:space="preserve"> מהנוער שאינו לומד.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מהנתונים עולה כי צריכת כדורים אלה גדולה פי</w:t>
      </w:r>
      <w:r w:rsidR="00515A37">
        <w:rPr>
          <w:rtl/>
        </w:rPr>
        <w:t>-</w:t>
      </w:r>
      <w:r w:rsidRPr="009214BE">
        <w:rPr>
          <w:rtl/>
        </w:rPr>
        <w:t>שלושה מצריכת חשיש.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נכונות הידיעות האמורות?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מה ייעשה לצמצם שימוש הנוער בתרופות הרגעה ושינה?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תופעת</w:t>
      </w:r>
      <w:r w:rsidR="00515A37">
        <w:rPr>
          <w:rtl/>
        </w:rPr>
        <w:t xml:space="preserve"> </w:t>
      </w:r>
      <w:r w:rsidRPr="009214BE">
        <w:rPr>
          <w:rtl/>
        </w:rPr>
        <w:t>השימוש</w:t>
      </w:r>
      <w:r w:rsidR="00515A37">
        <w:rPr>
          <w:rtl/>
        </w:rPr>
        <w:t xml:space="preserve"> </w:t>
      </w:r>
      <w:r w:rsidRPr="009214BE">
        <w:rPr>
          <w:rtl/>
        </w:rPr>
        <w:t>לרעה בתרופות, בעיקר בנזודיאזפינים להרגעה ושינה ואמפיטמינים</w:t>
      </w:r>
      <w:r w:rsidR="00515A37">
        <w:rPr>
          <w:rtl/>
        </w:rPr>
        <w:t xml:space="preserve"> </w:t>
      </w:r>
      <w:r w:rsidRPr="009214BE">
        <w:rPr>
          <w:rtl/>
        </w:rPr>
        <w:t>ככדורי</w:t>
      </w:r>
      <w:r w:rsidR="00515A37">
        <w:rPr>
          <w:rtl/>
        </w:rPr>
        <w:t xml:space="preserve"> </w:t>
      </w:r>
      <w:r w:rsidRPr="009214BE">
        <w:rPr>
          <w:rtl/>
        </w:rPr>
        <w:t>מרץ,</w:t>
      </w:r>
      <w:r w:rsidR="00515A37">
        <w:rPr>
          <w:rtl/>
        </w:rPr>
        <w:t xml:space="preserve"> </w:t>
      </w:r>
      <w:r w:rsidRPr="009214BE">
        <w:rPr>
          <w:rtl/>
        </w:rPr>
        <w:t>לבד</w:t>
      </w:r>
      <w:r w:rsidR="00515A37">
        <w:rPr>
          <w:rtl/>
        </w:rPr>
        <w:t xml:space="preserve"> </w:t>
      </w:r>
      <w:r w:rsidRPr="009214BE">
        <w:rPr>
          <w:rtl/>
        </w:rPr>
        <w:t>או</w:t>
      </w:r>
      <w:r w:rsidR="00515A37">
        <w:rPr>
          <w:rtl/>
        </w:rPr>
        <w:t xml:space="preserve"> </w:t>
      </w:r>
      <w:r w:rsidRPr="009214BE">
        <w:rPr>
          <w:rtl/>
        </w:rPr>
        <w:t>בשילוב</w:t>
      </w:r>
      <w:r w:rsidR="00515A37">
        <w:rPr>
          <w:rtl/>
        </w:rPr>
        <w:t xml:space="preserve"> </w:t>
      </w:r>
      <w:r w:rsidRPr="009214BE">
        <w:rPr>
          <w:rtl/>
        </w:rPr>
        <w:t>עם</w:t>
      </w:r>
      <w:r w:rsidR="00515A37">
        <w:rPr>
          <w:rtl/>
        </w:rPr>
        <w:t xml:space="preserve"> </w:t>
      </w:r>
      <w:r w:rsidRPr="009214BE">
        <w:rPr>
          <w:rtl/>
        </w:rPr>
        <w:t>תרופות אחרות, אלכוהול ו\'e0ו סמים, גדלה בשנים</w:t>
      </w:r>
      <w:r w:rsidR="00515A37">
        <w:rPr>
          <w:rtl/>
        </w:rPr>
        <w:t xml:space="preserve"> </w:t>
      </w:r>
      <w:r w:rsidRPr="009214BE">
        <w:rPr>
          <w:rtl/>
        </w:rPr>
        <w:t>האחרונות ברוב הארצות וגם בארצנו.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לצערנו,</w:t>
      </w:r>
      <w:r w:rsidR="00515A37">
        <w:rPr>
          <w:rtl/>
        </w:rPr>
        <w:t xml:space="preserve"> </w:t>
      </w:r>
      <w:r w:rsidRPr="009214BE">
        <w:rPr>
          <w:rtl/>
        </w:rPr>
        <w:t>אין למשרדנו נתונים מעודכנים, לא נערך סקר מקיף בנושא. עם זאת,</w:t>
      </w:r>
      <w:r w:rsidR="00515A37">
        <w:rPr>
          <w:rtl/>
        </w:rPr>
        <w:t xml:space="preserve"> </w:t>
      </w:r>
      <w:r w:rsidRPr="009214BE">
        <w:rPr>
          <w:rtl/>
        </w:rPr>
        <w:t>ברצוני</w:t>
      </w:r>
      <w:r w:rsidR="00515A37">
        <w:rPr>
          <w:rtl/>
        </w:rPr>
        <w:t xml:space="preserve"> </w:t>
      </w:r>
      <w:r w:rsidRPr="009214BE">
        <w:rPr>
          <w:rtl/>
        </w:rPr>
        <w:t>לציין כי ארצנו נמצאה, על</w:t>
      </w:r>
      <w:r w:rsidR="00515A37">
        <w:rPr>
          <w:rtl/>
        </w:rPr>
        <w:t>-</w:t>
      </w:r>
      <w:r w:rsidRPr="009214BE">
        <w:rPr>
          <w:rtl/>
        </w:rPr>
        <w:t>ידי ארגון בין</w:t>
      </w:r>
      <w:r w:rsidR="00515A37">
        <w:rPr>
          <w:rtl/>
        </w:rPr>
        <w:t>-</w:t>
      </w:r>
      <w:r w:rsidRPr="009214BE">
        <w:rPr>
          <w:rtl/>
        </w:rPr>
        <w:t>לאומי הקשור לאו"ם, כאחת המדינות</w:t>
      </w:r>
      <w:r w:rsidR="00515A37">
        <w:rPr>
          <w:rtl/>
        </w:rPr>
        <w:t xml:space="preserve"> </w:t>
      </w:r>
      <w:r w:rsidRPr="009214BE">
        <w:rPr>
          <w:rtl/>
        </w:rPr>
        <w:t>שבהן יש שימוש בתרופות ממריצות.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בהתאם</w:t>
      </w:r>
      <w:r w:rsidR="00515A37">
        <w:rPr>
          <w:rtl/>
        </w:rPr>
        <w:t xml:space="preserve"> </w:t>
      </w:r>
      <w:r w:rsidRPr="009214BE">
        <w:rPr>
          <w:rtl/>
        </w:rPr>
        <w:t>להחלטת</w:t>
      </w:r>
      <w:r w:rsidR="00515A37">
        <w:rPr>
          <w:rtl/>
        </w:rPr>
        <w:t xml:space="preserve"> </w:t>
      </w:r>
      <w:r w:rsidRPr="009214BE">
        <w:rPr>
          <w:rtl/>
        </w:rPr>
        <w:t>הממשלה</w:t>
      </w:r>
      <w:r w:rsidR="00515A37">
        <w:rPr>
          <w:rtl/>
        </w:rPr>
        <w:t xml:space="preserve"> </w:t>
      </w:r>
      <w:r w:rsidRPr="009214BE">
        <w:rPr>
          <w:rtl/>
        </w:rPr>
        <w:t>1167,</w:t>
      </w:r>
      <w:r w:rsidR="00515A37">
        <w:rPr>
          <w:rtl/>
        </w:rPr>
        <w:t xml:space="preserve"> </w:t>
      </w:r>
      <w:r w:rsidRPr="009214BE">
        <w:rPr>
          <w:rtl/>
        </w:rPr>
        <w:t>מדינת</w:t>
      </w:r>
      <w:r w:rsidR="00515A37">
        <w:rPr>
          <w:rtl/>
        </w:rPr>
        <w:t xml:space="preserve"> </w:t>
      </w:r>
      <w:r w:rsidRPr="009214BE">
        <w:rPr>
          <w:rtl/>
        </w:rPr>
        <w:t>ישראל הצטרפה לאמנה בין</w:t>
      </w:r>
      <w:r w:rsidR="00515A37">
        <w:rPr>
          <w:rtl/>
        </w:rPr>
        <w:t>-</w:t>
      </w:r>
      <w:r w:rsidRPr="009214BE">
        <w:rPr>
          <w:rtl/>
        </w:rPr>
        <w:t>לאומית של</w:t>
      </w:r>
      <w:r w:rsidR="00515A37">
        <w:rPr>
          <w:rtl/>
        </w:rPr>
        <w:t xml:space="preserve"> </w:t>
      </w:r>
      <w:r w:rsidRPr="009214BE">
        <w:rPr>
          <w:rtl/>
        </w:rPr>
        <w:t>האו"ם</w:t>
      </w:r>
      <w:r w:rsidR="00515A37">
        <w:rPr>
          <w:rtl/>
        </w:rPr>
        <w:t xml:space="preserve"> </w:t>
      </w:r>
      <w:r w:rsidRPr="009214BE">
        <w:rPr>
          <w:rtl/>
        </w:rPr>
        <w:t>הקובעת</w:t>
      </w:r>
      <w:r w:rsidR="00515A37">
        <w:rPr>
          <w:rtl/>
        </w:rPr>
        <w:t xml:space="preserve"> </w:t>
      </w:r>
      <w:r w:rsidRPr="009214BE">
        <w:rPr>
          <w:rtl/>
        </w:rPr>
        <w:t>מנגנון</w:t>
      </w:r>
      <w:r w:rsidR="00515A37">
        <w:rPr>
          <w:rtl/>
        </w:rPr>
        <w:t xml:space="preserve"> </w:t>
      </w:r>
      <w:r w:rsidRPr="009214BE">
        <w:rPr>
          <w:rtl/>
        </w:rPr>
        <w:t>פיקוח,</w:t>
      </w:r>
      <w:r w:rsidR="00515A37">
        <w:rPr>
          <w:rtl/>
        </w:rPr>
        <w:t xml:space="preserve"> </w:t>
      </w:r>
      <w:r w:rsidRPr="009214BE">
        <w:rPr>
          <w:rtl/>
        </w:rPr>
        <w:t>אזהרה</w:t>
      </w:r>
      <w:r w:rsidR="00515A37">
        <w:rPr>
          <w:rtl/>
        </w:rPr>
        <w:t xml:space="preserve"> </w:t>
      </w:r>
      <w:r w:rsidRPr="009214BE">
        <w:rPr>
          <w:rtl/>
        </w:rPr>
        <w:t>והגבלת</w:t>
      </w:r>
      <w:r w:rsidR="00515A37">
        <w:rPr>
          <w:rtl/>
        </w:rPr>
        <w:t xml:space="preserve"> </w:t>
      </w:r>
      <w:r w:rsidRPr="009214BE">
        <w:rPr>
          <w:rtl/>
        </w:rPr>
        <w:t>מכירה</w:t>
      </w:r>
      <w:r w:rsidR="00515A37">
        <w:rPr>
          <w:rtl/>
        </w:rPr>
        <w:t xml:space="preserve"> </w:t>
      </w:r>
      <w:r w:rsidRPr="009214BE">
        <w:rPr>
          <w:rtl/>
        </w:rPr>
        <w:t>ברישום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תרופות, בעיקר</w:t>
      </w:r>
      <w:r w:rsidR="00515A37">
        <w:rPr>
          <w:rtl/>
        </w:rPr>
        <w:t xml:space="preserve"> </w:t>
      </w:r>
      <w:r w:rsidRPr="009214BE">
        <w:rPr>
          <w:rtl/>
        </w:rPr>
        <w:t>אופיאטים, אמפיטמינים, בנזודיאזפינים וברביטורטים.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פנינו להנהלת הרשות למלחמה בסמים ולוועדת הסמים בכנסת בבקשה שגם הם יכללו את</w:t>
      </w:r>
      <w:r w:rsidR="00515A37">
        <w:rPr>
          <w:rtl/>
        </w:rPr>
        <w:t xml:space="preserve"> </w:t>
      </w:r>
      <w:r w:rsidRPr="009214BE">
        <w:rPr>
          <w:rtl/>
        </w:rPr>
        <w:t>נושא ההתמכרות לאלכוהול ולתרופות הרגעה\'eeרץ בעבודתם, ואכן הוועדה כבר פועלת בנדון</w:t>
      </w:r>
      <w:r w:rsidR="00515A37">
        <w:rPr>
          <w:rtl/>
        </w:rPr>
        <w:t xml:space="preserve"> </w:t>
      </w:r>
      <w:r w:rsidRPr="009214BE">
        <w:rPr>
          <w:rtl/>
        </w:rPr>
        <w:t>במגמה זו.</w:t>
      </w:r>
      <w:r w:rsidR="00515A37">
        <w:rPr>
          <w:rtl/>
        </w:rPr>
        <w:t xml:space="preserve"> </w:t>
      </w:r>
      <w:r w:rsidRPr="009214BE">
        <w:rPr>
          <w:rtl/>
        </w:rPr>
        <w:t>כמו</w:t>
      </w:r>
      <w:r w:rsidR="00515A37">
        <w:rPr>
          <w:rtl/>
        </w:rPr>
        <w:t>-</w:t>
      </w:r>
      <w:r w:rsidRPr="009214BE">
        <w:rPr>
          <w:rtl/>
        </w:rPr>
        <w:t>כן פועלת במשרדנו ועדה לבדיקת היקף השימוש לרעה בתרופות בקרב אנשי</w:t>
      </w:r>
      <w:r w:rsidR="00515A37">
        <w:rPr>
          <w:rtl/>
        </w:rPr>
        <w:t xml:space="preserve"> </w:t>
      </w:r>
      <w:r w:rsidRPr="009214BE">
        <w:rPr>
          <w:rtl/>
        </w:rPr>
        <w:t>רפואה,</w:t>
      </w:r>
      <w:r w:rsidR="00515A37">
        <w:rPr>
          <w:rtl/>
        </w:rPr>
        <w:t xml:space="preserve"> </w:t>
      </w:r>
      <w:r w:rsidRPr="009214BE">
        <w:rPr>
          <w:rtl/>
        </w:rPr>
        <w:t>במטרה</w:t>
      </w:r>
      <w:r w:rsidR="00515A37">
        <w:rPr>
          <w:rtl/>
        </w:rPr>
        <w:t xml:space="preserve"> </w:t>
      </w:r>
      <w:r w:rsidRPr="009214BE">
        <w:rPr>
          <w:rtl/>
        </w:rPr>
        <w:t>להמליץ על דרכי התמודדות בהתאם לממצאים. הוועדה פועלת זה חודשיים,</w:t>
      </w:r>
      <w:r w:rsidR="00515A37">
        <w:rPr>
          <w:rtl/>
        </w:rPr>
        <w:t xml:space="preserve"> </w:t>
      </w:r>
      <w:r w:rsidRPr="009214BE">
        <w:rPr>
          <w:rtl/>
        </w:rPr>
        <w:t>ופנתה בהמלצה למשרד החינוך להוסיף תוכניות הסברה בנושא השימוש לרעה בתרופות.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משרדנו</w:t>
      </w:r>
      <w:r w:rsidR="00515A37">
        <w:rPr>
          <w:rtl/>
        </w:rPr>
        <w:t xml:space="preserve"> </w:t>
      </w:r>
      <w:r w:rsidRPr="009214BE">
        <w:rPr>
          <w:rtl/>
        </w:rPr>
        <w:t>ערוך</w:t>
      </w:r>
      <w:r w:rsidR="00515A37">
        <w:rPr>
          <w:rtl/>
        </w:rPr>
        <w:t xml:space="preserve"> </w:t>
      </w:r>
      <w:r w:rsidRPr="009214BE">
        <w:rPr>
          <w:rtl/>
        </w:rPr>
        <w:t>לקבל לאשפוז לגמילה, נוסף על אלכוהוליסטים ומתמכרים לסמים, גם</w:t>
      </w:r>
      <w:r w:rsidR="00515A37">
        <w:rPr>
          <w:rtl/>
        </w:rPr>
        <w:t xml:space="preserve"> </w:t>
      </w:r>
      <w:r w:rsidRPr="009214BE">
        <w:rPr>
          <w:rtl/>
        </w:rPr>
        <w:t>מתמכרים</w:t>
      </w:r>
      <w:r w:rsidR="00515A37">
        <w:rPr>
          <w:rtl/>
        </w:rPr>
        <w:t xml:space="preserve"> </w:t>
      </w:r>
      <w:r w:rsidRPr="009214BE">
        <w:rPr>
          <w:rtl/>
        </w:rPr>
        <w:t>לתרופות.</w:t>
      </w:r>
      <w:r w:rsidR="00515A37">
        <w:rPr>
          <w:rtl/>
        </w:rPr>
        <w:t xml:space="preserve"> </w:t>
      </w:r>
      <w:r w:rsidRPr="009214BE">
        <w:rPr>
          <w:rtl/>
        </w:rPr>
        <w:t>אם תיפתח יחידה לטיפול בהתמכרויות נוער בבית</w:t>
      </w:r>
      <w:r w:rsidR="00515A37">
        <w:rPr>
          <w:rtl/>
        </w:rPr>
        <w:t>-</w:t>
      </w:r>
      <w:r w:rsidRPr="009214BE">
        <w:rPr>
          <w:rtl/>
        </w:rPr>
        <w:t>החולים נס</w:t>
      </w:r>
      <w:r w:rsidR="00515A37">
        <w:rPr>
          <w:rtl/>
        </w:rPr>
        <w:t>-</w:t>
      </w:r>
      <w:r w:rsidRPr="009214BE">
        <w:rPr>
          <w:rtl/>
        </w:rPr>
        <w:t>ציונה,</w:t>
      </w:r>
      <w:r w:rsidR="00515A37">
        <w:rPr>
          <w:rtl/>
        </w:rPr>
        <w:t xml:space="preserve"> </w:t>
      </w:r>
      <w:r w:rsidRPr="009214BE">
        <w:rPr>
          <w:rtl/>
        </w:rPr>
        <w:t>נוכל</w:t>
      </w:r>
      <w:r w:rsidR="00515A37">
        <w:rPr>
          <w:rtl/>
        </w:rPr>
        <w:t xml:space="preserve"> </w:t>
      </w:r>
      <w:r w:rsidRPr="009214BE">
        <w:rPr>
          <w:rtl/>
        </w:rPr>
        <w:t>לטפל גם שם בנערים מכורים לתרופות. בינתיים מטופלים נערים אלה במחלקות נוער</w:t>
      </w:r>
      <w:r w:rsidR="00515A37">
        <w:rPr>
          <w:rtl/>
        </w:rPr>
        <w:t xml:space="preserve"> </w:t>
      </w:r>
      <w:r w:rsidRPr="009214BE">
        <w:rPr>
          <w:rtl/>
        </w:rPr>
        <w:t>רגילות בבתי</w:t>
      </w:r>
      <w:r w:rsidR="00515A37">
        <w:rPr>
          <w:rtl/>
        </w:rPr>
        <w:t>-</w:t>
      </w:r>
      <w:r w:rsidRPr="009214BE">
        <w:rPr>
          <w:rtl/>
        </w:rPr>
        <w:t>החולים.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6" w:name="_Toc457722035"/>
      <w:r w:rsidRPr="00515A37">
        <w:rPr>
          <w:rtl/>
        </w:rPr>
        <w:t>זיהום מי הים</w:t>
      </w:r>
      <w:bookmarkEnd w:id="66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י' שפי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מה</w:t>
      </w:r>
      <w:r w:rsidR="00515A37">
        <w:rPr>
          <w:rtl/>
        </w:rPr>
        <w:t xml:space="preserve"> </w:t>
      </w:r>
      <w:r w:rsidRPr="009214BE">
        <w:rPr>
          <w:rtl/>
        </w:rPr>
        <w:t>הם</w:t>
      </w:r>
      <w:r w:rsidR="00515A37">
        <w:rPr>
          <w:rtl/>
        </w:rPr>
        <w:t xml:space="preserve"> </w:t>
      </w:r>
      <w:r w:rsidRPr="009214BE">
        <w:rPr>
          <w:rtl/>
        </w:rPr>
        <w:t>הקריטריונים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בכל הקשור לזיהום מי הים בחופי</w:t>
      </w:r>
      <w:r w:rsidR="00515A37">
        <w:rPr>
          <w:rtl/>
        </w:rPr>
        <w:t xml:space="preserve"> </w:t>
      </w:r>
      <w:r w:rsidRPr="009214BE">
        <w:rPr>
          <w:rtl/>
        </w:rPr>
        <w:t>הרחצה?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מה הם הקריטריונים של השוק האירופי המשותף וארגון הבריאות העולמי?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3. האם משרד הבריאות עורך בדיקות שגרתיות, ואם כן </w:t>
      </w:r>
      <w:r w:rsidR="00515A37">
        <w:rPr>
          <w:rtl/>
        </w:rPr>
        <w:t>–</w:t>
      </w:r>
      <w:r w:rsidRPr="009214BE">
        <w:rPr>
          <w:rtl/>
        </w:rPr>
        <w:t xml:space="preserve"> כמה פעמים בשנה?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 xml:space="preserve">4. האם פרסם משרד הבריאות את תוצאות הבדיקות, ואם לא </w:t>
      </w:r>
      <w:r w:rsidR="00515A37">
        <w:rPr>
          <w:rtl/>
        </w:rPr>
        <w:t>–</w:t>
      </w:r>
      <w:r w:rsidRPr="009214BE">
        <w:rPr>
          <w:rtl/>
        </w:rPr>
        <w:t xml:space="preserve"> מדוע?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האם ישקול משרד הבריאות מחדש את הקריטריונים הקשורים לזיהום מי ים בחופי</w:t>
      </w:r>
      <w:r w:rsidR="00515A37">
        <w:rPr>
          <w:rtl/>
        </w:rPr>
        <w:t xml:space="preserve"> </w:t>
      </w:r>
      <w:r w:rsidRPr="009214BE">
        <w:rPr>
          <w:rtl/>
        </w:rPr>
        <w:t>רחצה?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הקריטריונים</w:t>
      </w:r>
      <w:r w:rsidR="00515A37">
        <w:rPr>
          <w:rtl/>
        </w:rPr>
        <w:t xml:space="preserve"> </w:t>
      </w:r>
      <w:r w:rsidRPr="009214BE">
        <w:rPr>
          <w:rtl/>
        </w:rPr>
        <w:t>שמשרד הבריאות קבע התבססו על תקנים בין</w:t>
      </w:r>
      <w:r w:rsidR="00515A37">
        <w:rPr>
          <w:rtl/>
        </w:rPr>
        <w:t>-</w:t>
      </w:r>
      <w:r w:rsidRPr="009214BE">
        <w:rPr>
          <w:rtl/>
        </w:rPr>
        <w:t>לאומיים ועל מחקרים</w:t>
      </w:r>
      <w:r w:rsidR="00515A37">
        <w:rPr>
          <w:rtl/>
        </w:rPr>
        <w:t xml:space="preserve"> </w:t>
      </w:r>
      <w:r w:rsidRPr="009214BE">
        <w:rPr>
          <w:rtl/>
        </w:rPr>
        <w:t>לגבי</w:t>
      </w:r>
      <w:r w:rsidR="00515A37">
        <w:rPr>
          <w:rtl/>
        </w:rPr>
        <w:t xml:space="preserve"> </w:t>
      </w:r>
      <w:r w:rsidRPr="009214BE">
        <w:rPr>
          <w:rtl/>
        </w:rPr>
        <w:t>התחלואה</w:t>
      </w:r>
      <w:r w:rsidR="00515A37">
        <w:rPr>
          <w:rtl/>
        </w:rPr>
        <w:t xml:space="preserve"> </w:t>
      </w:r>
      <w:r w:rsidRPr="009214BE">
        <w:rPr>
          <w:rtl/>
        </w:rPr>
        <w:t>בשל</w:t>
      </w:r>
      <w:r w:rsidR="00515A37">
        <w:rPr>
          <w:rtl/>
        </w:rPr>
        <w:t xml:space="preserve"> </w:t>
      </w:r>
      <w:r w:rsidRPr="009214BE">
        <w:rPr>
          <w:rtl/>
        </w:rPr>
        <w:t>רחצה</w:t>
      </w:r>
      <w:r w:rsidR="00515A37">
        <w:rPr>
          <w:rtl/>
        </w:rPr>
        <w:t xml:space="preserve"> </w:t>
      </w:r>
      <w:r w:rsidRPr="009214BE">
        <w:rPr>
          <w:rtl/>
        </w:rPr>
        <w:t>במים</w:t>
      </w:r>
      <w:r w:rsidR="00515A37">
        <w:rPr>
          <w:rtl/>
        </w:rPr>
        <w:t xml:space="preserve"> </w:t>
      </w:r>
      <w:r w:rsidRPr="009214BE">
        <w:rPr>
          <w:rtl/>
        </w:rPr>
        <w:t>מזוהמים, והם מתייחסים לריכוז חיידקי קולי צואתי</w:t>
      </w:r>
      <w:r w:rsidR="00515A37">
        <w:rPr>
          <w:rtl/>
        </w:rPr>
        <w:t xml:space="preserve"> </w:t>
      </w:r>
      <w:r w:rsidRPr="009214BE">
        <w:rPr>
          <w:rtl/>
        </w:rPr>
        <w:t>ב</w:t>
      </w:r>
      <w:r w:rsidR="00515A37">
        <w:rPr>
          <w:rtl/>
        </w:rPr>
        <w:t>-</w:t>
      </w:r>
      <w:r w:rsidRPr="009214BE">
        <w:rPr>
          <w:rtl/>
        </w:rPr>
        <w:t>100</w:t>
      </w:r>
      <w:r w:rsidR="00515A37">
        <w:rPr>
          <w:rtl/>
        </w:rPr>
        <w:t xml:space="preserve"> </w:t>
      </w:r>
      <w:r w:rsidRPr="009214BE">
        <w:rPr>
          <w:rtl/>
        </w:rPr>
        <w:t>מיליליטר</w:t>
      </w:r>
      <w:r w:rsidR="00515A37">
        <w:rPr>
          <w:rtl/>
        </w:rPr>
        <w:t xml:space="preserve"> </w:t>
      </w:r>
      <w:r w:rsidRPr="009214BE">
        <w:rPr>
          <w:rtl/>
        </w:rPr>
        <w:t>מי ים, כדלקמן: 1. הריכוז של החיידקים בממוצע לכל עונת הרחצה לא</w:t>
      </w:r>
      <w:r w:rsidR="00515A37">
        <w:rPr>
          <w:rtl/>
        </w:rPr>
        <w:t xml:space="preserve"> </w:t>
      </w:r>
      <w:r w:rsidRPr="009214BE">
        <w:rPr>
          <w:rtl/>
        </w:rPr>
        <w:t>יעלה על 200; 2. הריכוז של החיידקים בבדיקה בודדת לא יעלה על 400.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השוק</w:t>
      </w:r>
      <w:r w:rsidR="00515A37">
        <w:rPr>
          <w:rtl/>
        </w:rPr>
        <w:t xml:space="preserve"> </w:t>
      </w:r>
      <w:r w:rsidRPr="009214BE">
        <w:rPr>
          <w:rtl/>
        </w:rPr>
        <w:t>האירופי המשותף מרשה שיהיו עד 2,000 חיידקי קולי צואתי במי הרחצה.</w:t>
      </w:r>
      <w:r w:rsidR="00515A37">
        <w:rPr>
          <w:rtl/>
        </w:rPr>
        <w:t xml:space="preserve"> </w:t>
      </w:r>
      <w:r w:rsidRPr="009214BE">
        <w:rPr>
          <w:rtl/>
        </w:rPr>
        <w:t>ארגון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העולמי</w:t>
      </w:r>
      <w:r w:rsidR="00515A37">
        <w:rPr>
          <w:rtl/>
        </w:rPr>
        <w:t xml:space="preserve"> </w:t>
      </w:r>
      <w:r w:rsidRPr="009214BE">
        <w:rPr>
          <w:rtl/>
        </w:rPr>
        <w:t>ממליץ עך 100 חיידקים בממוצע לעונת הרחצה ועל מקסימום של</w:t>
      </w:r>
      <w:r w:rsidR="00515A37">
        <w:rPr>
          <w:rtl/>
        </w:rPr>
        <w:t xml:space="preserve"> </w:t>
      </w:r>
      <w:r w:rsidRPr="009214BE">
        <w:rPr>
          <w:rtl/>
        </w:rPr>
        <w:t>1,000</w:t>
      </w:r>
      <w:r w:rsidR="00515A37">
        <w:rPr>
          <w:rtl/>
        </w:rPr>
        <w:t xml:space="preserve"> </w:t>
      </w:r>
      <w:r w:rsidRPr="009214BE">
        <w:rPr>
          <w:rtl/>
        </w:rPr>
        <w:t>חיידקים</w:t>
      </w:r>
      <w:r w:rsidR="00515A37">
        <w:rPr>
          <w:rtl/>
        </w:rPr>
        <w:t xml:space="preserve"> </w:t>
      </w:r>
      <w:r w:rsidRPr="009214BE">
        <w:rPr>
          <w:rtl/>
        </w:rPr>
        <w:t>בבדיקה</w:t>
      </w:r>
      <w:r w:rsidR="00515A37">
        <w:rPr>
          <w:rtl/>
        </w:rPr>
        <w:t xml:space="preserve"> </w:t>
      </w:r>
      <w:r w:rsidRPr="009214BE">
        <w:rPr>
          <w:rtl/>
        </w:rPr>
        <w:t>בודדת.</w:t>
      </w:r>
      <w:r w:rsidR="00515A37">
        <w:rPr>
          <w:rtl/>
        </w:rPr>
        <w:t xml:space="preserve"> </w:t>
      </w:r>
      <w:r w:rsidRPr="009214BE">
        <w:rPr>
          <w:rtl/>
        </w:rPr>
        <w:t>לכן,</w:t>
      </w:r>
      <w:r w:rsidR="00515A37">
        <w:rPr>
          <w:rtl/>
        </w:rPr>
        <w:t xml:space="preserve"> </w:t>
      </w:r>
      <w:r w:rsidRPr="009214BE">
        <w:rPr>
          <w:rtl/>
        </w:rPr>
        <w:t>הקריטריונים</w:t>
      </w:r>
      <w:r w:rsidR="00515A37">
        <w:rPr>
          <w:rtl/>
        </w:rPr>
        <w:t xml:space="preserve"> </w:t>
      </w:r>
      <w:r w:rsidRPr="009214BE">
        <w:rPr>
          <w:rtl/>
        </w:rPr>
        <w:t>שנקבעו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 ועדת המומחים</w:t>
      </w:r>
      <w:r w:rsidR="00515A37">
        <w:rPr>
          <w:rtl/>
        </w:rPr>
        <w:t xml:space="preserve"> </w:t>
      </w:r>
      <w:r w:rsidRPr="009214BE">
        <w:rPr>
          <w:rtl/>
        </w:rPr>
        <w:t>המייעצת בארץ הם מחמירים יותר, והמשרד גאה על כך.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 דורש מהרשויות המקומיות המפעילות חופי רחצה</w:t>
      </w:r>
      <w:r w:rsidR="00515A37">
        <w:rPr>
          <w:rtl/>
        </w:rPr>
        <w:t xml:space="preserve"> </w:t>
      </w:r>
      <w:r w:rsidRPr="009214BE">
        <w:rPr>
          <w:rtl/>
        </w:rPr>
        <w:t>להביא דגימות</w:t>
      </w:r>
      <w:r w:rsidR="00515A37">
        <w:rPr>
          <w:rtl/>
        </w:rPr>
        <w:t xml:space="preserve"> </w:t>
      </w:r>
      <w:r w:rsidRPr="009214BE">
        <w:rPr>
          <w:rtl/>
        </w:rPr>
        <w:t>מים</w:t>
      </w:r>
      <w:r w:rsidR="00515A37">
        <w:rPr>
          <w:rtl/>
        </w:rPr>
        <w:t xml:space="preserve"> </w:t>
      </w:r>
      <w:r w:rsidRPr="009214BE">
        <w:rPr>
          <w:rtl/>
        </w:rPr>
        <w:t>מכל</w:t>
      </w:r>
      <w:r w:rsidR="00515A37">
        <w:rPr>
          <w:rtl/>
        </w:rPr>
        <w:t xml:space="preserve"> </w:t>
      </w:r>
      <w:r w:rsidRPr="009214BE">
        <w:rPr>
          <w:rtl/>
        </w:rPr>
        <w:t>חופי</w:t>
      </w:r>
      <w:r w:rsidR="00515A37">
        <w:rPr>
          <w:rtl/>
        </w:rPr>
        <w:t xml:space="preserve"> </w:t>
      </w:r>
      <w:r w:rsidRPr="009214BE">
        <w:rPr>
          <w:rtl/>
        </w:rPr>
        <w:t>הרחצה</w:t>
      </w:r>
      <w:r w:rsidR="00515A37">
        <w:rPr>
          <w:rtl/>
        </w:rPr>
        <w:t xml:space="preserve"> </w:t>
      </w:r>
      <w:r w:rsidRPr="009214BE">
        <w:rPr>
          <w:rtl/>
        </w:rPr>
        <w:t>לפחות פעם אחת בשבוע בעונת הרחצה ופעם בחודש בעונת החורף,</w:t>
      </w:r>
      <w:r w:rsidR="00515A37">
        <w:rPr>
          <w:rtl/>
        </w:rPr>
        <w:t xml:space="preserve"> </w:t>
      </w:r>
      <w:r w:rsidRPr="009214BE">
        <w:rPr>
          <w:rtl/>
        </w:rPr>
        <w:t>כלומר</w:t>
      </w:r>
      <w:r w:rsidR="00515A37">
        <w:rPr>
          <w:rtl/>
        </w:rPr>
        <w:t xml:space="preserve"> </w:t>
      </w:r>
      <w:r w:rsidRPr="009214BE">
        <w:rPr>
          <w:rtl/>
        </w:rPr>
        <w:t>יש</w:t>
      </w:r>
      <w:r w:rsidR="00515A37">
        <w:rPr>
          <w:rtl/>
        </w:rPr>
        <w:t xml:space="preserve"> </w:t>
      </w:r>
      <w:r w:rsidRPr="009214BE">
        <w:rPr>
          <w:rtl/>
        </w:rPr>
        <w:t>להביא</w:t>
      </w:r>
      <w:r w:rsidR="00515A37">
        <w:rPr>
          <w:rtl/>
        </w:rPr>
        <w:t xml:space="preserve"> </w:t>
      </w:r>
      <w:r w:rsidRPr="009214BE">
        <w:rPr>
          <w:rtl/>
        </w:rPr>
        <w:t>כ</w:t>
      </w:r>
      <w:r w:rsidR="00515A37">
        <w:rPr>
          <w:rtl/>
        </w:rPr>
        <w:t>-</w:t>
      </w:r>
      <w:r w:rsidRPr="009214BE">
        <w:rPr>
          <w:rtl/>
        </w:rPr>
        <w:t>30</w:t>
      </w:r>
      <w:r w:rsidR="00515A37">
        <w:rPr>
          <w:rtl/>
        </w:rPr>
        <w:t xml:space="preserve"> </w:t>
      </w:r>
      <w:r w:rsidRPr="009214BE">
        <w:rPr>
          <w:rtl/>
        </w:rPr>
        <w:t>דגימות בשנה מכל חוף רחצה. את הבדיקות מבצע משרד הבריאות</w:t>
      </w:r>
      <w:r w:rsidR="00515A37">
        <w:rPr>
          <w:rtl/>
        </w:rPr>
        <w:t xml:space="preserve"> </w:t>
      </w:r>
      <w:r w:rsidRPr="009214BE">
        <w:rPr>
          <w:rtl/>
        </w:rPr>
        <w:t>במעבדותיו.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4.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מוסר</w:t>
      </w:r>
      <w:r w:rsidR="00515A37">
        <w:rPr>
          <w:rtl/>
        </w:rPr>
        <w:t xml:space="preserve"> </w:t>
      </w:r>
      <w:r w:rsidRPr="009214BE">
        <w:rPr>
          <w:rtl/>
        </w:rPr>
        <w:t>את</w:t>
      </w:r>
      <w:r w:rsidR="00515A37">
        <w:rPr>
          <w:rtl/>
        </w:rPr>
        <w:t xml:space="preserve"> </w:t>
      </w:r>
      <w:r w:rsidRPr="009214BE">
        <w:rPr>
          <w:rtl/>
        </w:rPr>
        <w:t>תוצאות הבדיקות לפרסום לאמצעי התקשורת השונים,</w:t>
      </w:r>
      <w:r w:rsidR="00515A37">
        <w:rPr>
          <w:rtl/>
        </w:rPr>
        <w:t xml:space="preserve"> </w:t>
      </w:r>
      <w:r w:rsidRPr="009214BE">
        <w:rPr>
          <w:rtl/>
        </w:rPr>
        <w:t>באופן שוטף בכל שבוע. ריכוז התוצאות מתפרסם בדוח השנתי על איכות הסביבה בישראל.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5.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ממשיך לעקוב אחרי תוצאות מחקרים חדשים על התחלואה העלולה</w:t>
      </w:r>
      <w:r w:rsidR="00515A37">
        <w:rPr>
          <w:rtl/>
        </w:rPr>
        <w:t xml:space="preserve"> </w:t>
      </w:r>
      <w:r w:rsidRPr="009214BE">
        <w:rPr>
          <w:rtl/>
        </w:rPr>
        <w:t>להיגרם</w:t>
      </w:r>
      <w:r w:rsidR="00515A37">
        <w:rPr>
          <w:rtl/>
        </w:rPr>
        <w:t xml:space="preserve"> </w:t>
      </w:r>
      <w:r w:rsidRPr="009214BE">
        <w:rPr>
          <w:rtl/>
        </w:rPr>
        <w:t>מרחצה</w:t>
      </w:r>
      <w:r w:rsidR="00515A37">
        <w:rPr>
          <w:rtl/>
        </w:rPr>
        <w:t xml:space="preserve"> </w:t>
      </w:r>
      <w:r w:rsidRPr="009214BE">
        <w:rPr>
          <w:rtl/>
        </w:rPr>
        <w:t>במים</w:t>
      </w:r>
      <w:r w:rsidR="00515A37">
        <w:rPr>
          <w:rtl/>
        </w:rPr>
        <w:t xml:space="preserve"> </w:t>
      </w:r>
      <w:r w:rsidRPr="009214BE">
        <w:rPr>
          <w:rtl/>
        </w:rPr>
        <w:t>מזוהמים.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ישקול</w:t>
      </w:r>
      <w:r w:rsidR="00515A37">
        <w:rPr>
          <w:rtl/>
        </w:rPr>
        <w:t xml:space="preserve"> </w:t>
      </w:r>
      <w:r w:rsidRPr="009214BE">
        <w:rPr>
          <w:rtl/>
        </w:rPr>
        <w:t>מחדש את הקריטריונים שלו, אם יהיו</w:t>
      </w:r>
      <w:r w:rsidR="00515A37">
        <w:rPr>
          <w:rtl/>
        </w:rPr>
        <w:t xml:space="preserve"> </w:t>
      </w:r>
      <w:r w:rsidRPr="009214BE">
        <w:rPr>
          <w:rtl/>
        </w:rPr>
        <w:t>ממצאים</w:t>
      </w:r>
      <w:r w:rsidR="00515A37">
        <w:rPr>
          <w:rtl/>
        </w:rPr>
        <w:t xml:space="preserve"> </w:t>
      </w:r>
      <w:r w:rsidRPr="009214BE">
        <w:rPr>
          <w:rtl/>
        </w:rPr>
        <w:t>חדשים</w:t>
      </w:r>
      <w:r w:rsidR="00515A37">
        <w:rPr>
          <w:rtl/>
        </w:rPr>
        <w:t xml:space="preserve"> </w:t>
      </w:r>
      <w:r w:rsidRPr="009214BE">
        <w:rPr>
          <w:rtl/>
        </w:rPr>
        <w:t>במחקרים, או אחרי שארגון הבריאות העולמי יפרסם את המלצותיו החדשות</w:t>
      </w:r>
      <w:r w:rsidR="00515A37">
        <w:rPr>
          <w:rtl/>
        </w:rPr>
        <w:t xml:space="preserve"> </w:t>
      </w:r>
      <w:r w:rsidRPr="009214BE">
        <w:rPr>
          <w:rtl/>
        </w:rPr>
        <w:t>בעקבות הבדיקה המחודשת שהוא התחיל לערוך.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7" w:name="_Toc457722036"/>
      <w:r w:rsidRPr="00515A37">
        <w:rPr>
          <w:rtl/>
        </w:rPr>
        <w:t>סרטן כתוצאה מעישון סביל</w:t>
      </w:r>
      <w:bookmarkEnd w:id="67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חברת הכנסת נ' בלומנטל שאלה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י' בתמוז התשנ"ג (29 ביוני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נוכח</w:t>
      </w:r>
      <w:r w:rsidR="00515A37">
        <w:rPr>
          <w:rtl/>
        </w:rPr>
        <w:t xml:space="preserve"> </w:t>
      </w:r>
      <w:r w:rsidRPr="009214BE">
        <w:rPr>
          <w:rtl/>
        </w:rPr>
        <w:t>הבעיה</w:t>
      </w:r>
      <w:r w:rsidR="00515A37">
        <w:rPr>
          <w:rtl/>
        </w:rPr>
        <w:t xml:space="preserve"> </w:t>
      </w:r>
      <w:r w:rsidRPr="009214BE">
        <w:rPr>
          <w:rtl/>
        </w:rPr>
        <w:t>החמורה</w:t>
      </w:r>
      <w:r w:rsidR="00515A37">
        <w:rPr>
          <w:rtl/>
        </w:rPr>
        <w:t xml:space="preserve"> </w:t>
      </w:r>
      <w:r w:rsidRPr="009214BE">
        <w:rPr>
          <w:rtl/>
        </w:rPr>
        <w:t>של גרימת סרטן לאנשים שאינם מעשנים על</w:t>
      </w:r>
      <w:r w:rsidR="00515A37">
        <w:rPr>
          <w:rtl/>
        </w:rPr>
        <w:t>-</w:t>
      </w:r>
      <w:r w:rsidRPr="009214BE">
        <w:rPr>
          <w:rtl/>
        </w:rPr>
        <w:t>ידי קרבה לאנשים</w:t>
      </w:r>
      <w:r w:rsidR="00515A37">
        <w:rPr>
          <w:rtl/>
        </w:rPr>
        <w:t xml:space="preserve"> </w:t>
      </w:r>
      <w:r w:rsidRPr="009214BE">
        <w:rPr>
          <w:rtl/>
        </w:rPr>
        <w:t>המעשנים,</w:t>
      </w:r>
      <w:r w:rsidR="00515A37">
        <w:rPr>
          <w:rtl/>
        </w:rPr>
        <w:t xml:space="preserve"> </w:t>
      </w:r>
      <w:r w:rsidRPr="009214BE">
        <w:rPr>
          <w:rtl/>
        </w:rPr>
        <w:t>הידועה</w:t>
      </w:r>
      <w:r w:rsidR="00515A37">
        <w:rPr>
          <w:rtl/>
        </w:rPr>
        <w:t xml:space="preserve"> </w:t>
      </w:r>
      <w:r w:rsidRPr="009214BE">
        <w:rPr>
          <w:rtl/>
        </w:rPr>
        <w:t>כבעיית</w:t>
      </w:r>
      <w:r w:rsidR="00515A37">
        <w:rPr>
          <w:rtl/>
        </w:rPr>
        <w:t xml:space="preserve"> </w:t>
      </w:r>
      <w:r w:rsidRPr="009214BE">
        <w:rPr>
          <w:rtl/>
        </w:rPr>
        <w:t>העישון</w:t>
      </w:r>
      <w:r w:rsidR="00515A37">
        <w:rPr>
          <w:rtl/>
        </w:rPr>
        <w:t xml:space="preserve"> </w:t>
      </w:r>
      <w:r w:rsidRPr="009214BE">
        <w:rPr>
          <w:rtl/>
        </w:rPr>
        <w:t>הסביל,</w:t>
      </w:r>
      <w:r w:rsidR="00515A37">
        <w:rPr>
          <w:rtl/>
        </w:rPr>
        <w:t xml:space="preserve"> </w:t>
      </w:r>
      <w:r w:rsidRPr="009214BE">
        <w:rPr>
          <w:rtl/>
        </w:rPr>
        <w:t>ונוכח הסחבת בדבר הרחבת צווים בעניין,</w:t>
      </w:r>
      <w:r w:rsidR="00515A37">
        <w:rPr>
          <w:rtl/>
        </w:rPr>
        <w:t xml:space="preserve"> </w:t>
      </w: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מה עושה משרדך בעניין הטיפול המונע בבעיית העישון הסביל?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 האם ערך משרדך לאחרונה מחקרים בנושא, ומה הן תוצאותיהם?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נושא</w:t>
      </w:r>
      <w:r w:rsidR="00515A37">
        <w:rPr>
          <w:rtl/>
        </w:rPr>
        <w:t xml:space="preserve"> </w:t>
      </w:r>
      <w:r w:rsidRPr="009214BE">
        <w:rPr>
          <w:rtl/>
        </w:rPr>
        <w:t>העישון</w:t>
      </w:r>
      <w:r w:rsidR="00515A37">
        <w:rPr>
          <w:rtl/>
        </w:rPr>
        <w:t xml:space="preserve"> </w:t>
      </w:r>
      <w:r w:rsidRPr="009214BE">
        <w:rPr>
          <w:rtl/>
        </w:rPr>
        <w:t>הסביל</w:t>
      </w:r>
      <w:r w:rsidR="00515A37">
        <w:rPr>
          <w:rtl/>
        </w:rPr>
        <w:t xml:space="preserve"> </w:t>
      </w:r>
      <w:r w:rsidRPr="009214BE">
        <w:rPr>
          <w:rtl/>
        </w:rPr>
        <w:t>כרוך</w:t>
      </w:r>
      <w:r w:rsidR="00515A37">
        <w:rPr>
          <w:rtl/>
        </w:rPr>
        <w:t xml:space="preserve"> </w:t>
      </w:r>
      <w:r w:rsidRPr="009214BE">
        <w:rPr>
          <w:rtl/>
        </w:rPr>
        <w:t>בשני היבטים שונים זה מזה אבל משלימים זה את זה:</w:t>
      </w:r>
      <w:r w:rsidR="00515A37">
        <w:rPr>
          <w:rtl/>
        </w:rPr>
        <w:t xml:space="preserve"> </w:t>
      </w:r>
      <w:r w:rsidRPr="009214BE">
        <w:rPr>
          <w:rtl/>
        </w:rPr>
        <w:t>אורח חיים בריא של האוכלוסייה וחקיקה.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א.</w:t>
      </w:r>
      <w:r w:rsidR="00515A37">
        <w:rPr>
          <w:rtl/>
        </w:rPr>
        <w:t xml:space="preserve"> </w:t>
      </w:r>
      <w:r w:rsidRPr="009214BE">
        <w:rPr>
          <w:rtl/>
        </w:rPr>
        <w:t>משרד הבריאות מנסה ככל שביכולתו לבצע חקיקה שתגן על הלא</w:t>
      </w:r>
      <w:r w:rsidR="00515A37">
        <w:rPr>
          <w:rtl/>
        </w:rPr>
        <w:t>-</w:t>
      </w:r>
      <w:r w:rsidRPr="009214BE">
        <w:rPr>
          <w:rtl/>
        </w:rPr>
        <w:t>מעשנים מפני</w:t>
      </w:r>
      <w:r w:rsidR="00515A37">
        <w:rPr>
          <w:rtl/>
        </w:rPr>
        <w:t xml:space="preserve"> </w:t>
      </w:r>
      <w:r w:rsidRPr="009214BE">
        <w:rPr>
          <w:rtl/>
        </w:rPr>
        <w:t>נזקי</w:t>
      </w:r>
      <w:r w:rsidR="00515A37">
        <w:rPr>
          <w:rtl/>
        </w:rPr>
        <w:t xml:space="preserve"> </w:t>
      </w:r>
      <w:r w:rsidRPr="009214BE">
        <w:rPr>
          <w:rtl/>
        </w:rPr>
        <w:t>העישון</w:t>
      </w:r>
      <w:r w:rsidR="00515A37">
        <w:rPr>
          <w:rtl/>
        </w:rPr>
        <w:t xml:space="preserve"> </w:t>
      </w:r>
      <w:r w:rsidRPr="009214BE">
        <w:rPr>
          <w:rtl/>
        </w:rPr>
        <w:t>של המעשנים בסביבתם. בפני ועדת העבודה והרווחה של הכנסת עומדת הצעת</w:t>
      </w:r>
      <w:r w:rsidR="00515A37">
        <w:rPr>
          <w:rtl/>
        </w:rPr>
        <w:t xml:space="preserve"> </w:t>
      </w:r>
      <w:r w:rsidRPr="009214BE">
        <w:rPr>
          <w:rtl/>
        </w:rPr>
        <w:t>צו</w:t>
      </w:r>
      <w:r w:rsidR="00515A37">
        <w:rPr>
          <w:rtl/>
        </w:rPr>
        <w:t xml:space="preserve"> </w:t>
      </w:r>
      <w:r w:rsidRPr="009214BE">
        <w:rPr>
          <w:rtl/>
        </w:rPr>
        <w:t>של</w:t>
      </w:r>
      <w:r w:rsidR="00515A37">
        <w:rPr>
          <w:rtl/>
        </w:rPr>
        <w:t xml:space="preserve"> </w:t>
      </w:r>
      <w:r w:rsidRPr="009214BE">
        <w:rPr>
          <w:rtl/>
        </w:rPr>
        <w:t>משרד הבריאות להגבלת עישון במקומות העבודה. מטרת הצו היא להגן במשך שמונה</w:t>
      </w:r>
      <w:r w:rsidR="00515A37">
        <w:rPr>
          <w:rtl/>
        </w:rPr>
        <w:t xml:space="preserve"> </w:t>
      </w:r>
      <w:r w:rsidRPr="009214BE">
        <w:rPr>
          <w:rtl/>
        </w:rPr>
        <w:t>שעות</w:t>
      </w:r>
      <w:r w:rsidR="00515A37">
        <w:rPr>
          <w:rtl/>
        </w:rPr>
        <w:t xml:space="preserve"> </w:t>
      </w:r>
      <w:r w:rsidRPr="009214BE">
        <w:rPr>
          <w:rtl/>
        </w:rPr>
        <w:t>העבודה,</w:t>
      </w:r>
      <w:r w:rsidR="00515A37">
        <w:rPr>
          <w:rtl/>
        </w:rPr>
        <w:t xml:space="preserve"> </w:t>
      </w:r>
      <w:r w:rsidRPr="009214BE">
        <w:rPr>
          <w:rtl/>
        </w:rPr>
        <w:t>שליש</w:t>
      </w:r>
      <w:r w:rsidR="00515A37">
        <w:rPr>
          <w:rtl/>
        </w:rPr>
        <w:t xml:space="preserve"> </w:t>
      </w:r>
      <w:r w:rsidRPr="009214BE">
        <w:rPr>
          <w:rtl/>
        </w:rPr>
        <w:t>מהיום</w:t>
      </w:r>
      <w:r w:rsidR="00515A37">
        <w:rPr>
          <w:rtl/>
        </w:rPr>
        <w:t xml:space="preserve"> </w:t>
      </w:r>
      <w:r w:rsidRPr="009214BE">
        <w:rPr>
          <w:rtl/>
        </w:rPr>
        <w:t>כולו,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 xml:space="preserve"> </w:t>
      </w:r>
      <w:r w:rsidRPr="009214BE">
        <w:rPr>
          <w:rtl/>
        </w:rPr>
        <w:t>העובדים הלא</w:t>
      </w:r>
      <w:r w:rsidR="00515A37">
        <w:rPr>
          <w:rtl/>
        </w:rPr>
        <w:t>-</w:t>
      </w:r>
      <w:r w:rsidRPr="009214BE">
        <w:rPr>
          <w:rtl/>
        </w:rPr>
        <w:t>מעשנים מפני חבריהם המעשנים.</w:t>
      </w:r>
      <w:r w:rsidR="00515A37">
        <w:rPr>
          <w:rtl/>
        </w:rPr>
        <w:t xml:space="preserve"> </w:t>
      </w:r>
      <w:r w:rsidRPr="009214BE">
        <w:rPr>
          <w:rtl/>
        </w:rPr>
        <w:t>המשרד מקווה לקבל תמיכה בהצעה זו של חברי הוועדה מכל סיעות הבית.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ב.</w:t>
      </w:r>
      <w:r w:rsidR="00515A37">
        <w:rPr>
          <w:rtl/>
        </w:rPr>
        <w:t xml:space="preserve"> </w:t>
      </w:r>
      <w:r w:rsidRPr="009214BE">
        <w:rPr>
          <w:rtl/>
        </w:rPr>
        <w:t>קיים</w:t>
      </w:r>
      <w:r w:rsidR="00515A37">
        <w:rPr>
          <w:rtl/>
        </w:rPr>
        <w:t xml:space="preserve"> </w:t>
      </w:r>
      <w:r w:rsidRPr="009214BE">
        <w:rPr>
          <w:rtl/>
        </w:rPr>
        <w:t>חוק המונע עישון ב</w:t>
      </w:r>
      <w:r w:rsidR="00515A37">
        <w:rPr>
          <w:rtl/>
        </w:rPr>
        <w:t>-</w:t>
      </w:r>
      <w:r w:rsidRPr="009214BE">
        <w:rPr>
          <w:rtl/>
        </w:rPr>
        <w:t>14 סוגים של מקומות ציבוריים. למשל, באוטובוסים</w:t>
      </w:r>
      <w:r w:rsidR="00515A37">
        <w:rPr>
          <w:rtl/>
        </w:rPr>
        <w:t xml:space="preserve"> </w:t>
      </w:r>
      <w:r w:rsidRPr="009214BE">
        <w:rPr>
          <w:rtl/>
        </w:rPr>
        <w:t>החוק</w:t>
      </w:r>
      <w:r w:rsidR="00515A37">
        <w:rPr>
          <w:rtl/>
        </w:rPr>
        <w:t xml:space="preserve"> </w:t>
      </w:r>
      <w:r w:rsidRPr="009214BE">
        <w:rPr>
          <w:rtl/>
        </w:rPr>
        <w:t>מופעל</w:t>
      </w:r>
      <w:r w:rsidR="00515A37">
        <w:rPr>
          <w:rtl/>
        </w:rPr>
        <w:t xml:space="preserve"> </w:t>
      </w:r>
      <w:r w:rsidRPr="009214BE">
        <w:rPr>
          <w:rtl/>
        </w:rPr>
        <w:t>יפה,</w:t>
      </w:r>
      <w:r w:rsidR="00515A37">
        <w:rPr>
          <w:rtl/>
        </w:rPr>
        <w:t xml:space="preserve"> </w:t>
      </w:r>
      <w:r w:rsidRPr="009214BE">
        <w:rPr>
          <w:rtl/>
        </w:rPr>
        <w:t>והנהגים והנוסעים יודעים לתבוע את מניעת העישון בשירות ציבורי</w:t>
      </w:r>
      <w:r w:rsidR="00515A37">
        <w:rPr>
          <w:rtl/>
        </w:rPr>
        <w:t xml:space="preserve"> </w:t>
      </w:r>
      <w:r w:rsidRPr="009214BE">
        <w:rPr>
          <w:rtl/>
        </w:rPr>
        <w:t>זה.</w:t>
      </w:r>
      <w:r w:rsidR="00515A37">
        <w:rPr>
          <w:rtl/>
        </w:rPr>
        <w:t xml:space="preserve"> </w:t>
      </w:r>
      <w:r w:rsidRPr="009214BE">
        <w:rPr>
          <w:rtl/>
        </w:rPr>
        <w:t>לעומת</w:t>
      </w:r>
      <w:r w:rsidR="00515A37">
        <w:rPr>
          <w:rtl/>
        </w:rPr>
        <w:t xml:space="preserve"> </w:t>
      </w:r>
      <w:r w:rsidRPr="009214BE">
        <w:rPr>
          <w:rtl/>
        </w:rPr>
        <w:t>זאת,</w:t>
      </w:r>
      <w:r w:rsidR="00515A37">
        <w:rPr>
          <w:rtl/>
        </w:rPr>
        <w:t xml:space="preserve"> </w:t>
      </w:r>
      <w:r w:rsidRPr="009214BE">
        <w:rPr>
          <w:rtl/>
        </w:rPr>
        <w:t>במסעדות שבהן יותר מ</w:t>
      </w:r>
      <w:r w:rsidR="00515A37">
        <w:rPr>
          <w:rtl/>
        </w:rPr>
        <w:t>-</w:t>
      </w:r>
      <w:r w:rsidRPr="009214BE">
        <w:rPr>
          <w:rtl/>
        </w:rPr>
        <w:t>20 מקומות ישיבה, ובהתאם לחוק צריך שיהיה</w:t>
      </w:r>
      <w:r w:rsidR="00515A37">
        <w:rPr>
          <w:rtl/>
        </w:rPr>
        <w:t xml:space="preserve"> </w:t>
      </w:r>
      <w:r w:rsidRPr="009214BE">
        <w:rPr>
          <w:rtl/>
        </w:rPr>
        <w:t>אזור</w:t>
      </w:r>
      <w:r w:rsidR="00515A37">
        <w:rPr>
          <w:rtl/>
        </w:rPr>
        <w:t xml:space="preserve"> </w:t>
      </w:r>
      <w:r w:rsidRPr="009214BE">
        <w:rPr>
          <w:rtl/>
        </w:rPr>
        <w:t>למעשנים</w:t>
      </w:r>
      <w:r w:rsidR="00515A37">
        <w:rPr>
          <w:rtl/>
        </w:rPr>
        <w:t xml:space="preserve"> </w:t>
      </w:r>
      <w:r w:rsidRPr="009214BE">
        <w:rPr>
          <w:rtl/>
        </w:rPr>
        <w:t>ולמי</w:t>
      </w:r>
      <w:r w:rsidR="00515A37">
        <w:rPr>
          <w:rtl/>
        </w:rPr>
        <w:t xml:space="preserve"> </w:t>
      </w:r>
      <w:r w:rsidRPr="009214BE">
        <w:rPr>
          <w:rtl/>
        </w:rPr>
        <w:t>שלא</w:t>
      </w:r>
      <w:r w:rsidR="00515A37">
        <w:rPr>
          <w:rtl/>
        </w:rPr>
        <w:t xml:space="preserve"> </w:t>
      </w:r>
      <w:r w:rsidRPr="009214BE">
        <w:rPr>
          <w:rtl/>
        </w:rPr>
        <w:t>מעשנים,</w:t>
      </w:r>
      <w:r w:rsidR="00515A37">
        <w:rPr>
          <w:rtl/>
        </w:rPr>
        <w:t xml:space="preserve"> </w:t>
      </w:r>
      <w:r w:rsidRPr="009214BE">
        <w:rPr>
          <w:rtl/>
        </w:rPr>
        <w:t>אין אכיפה טובה של החוק. לא בעלי המסעדות ולא</w:t>
      </w:r>
      <w:r w:rsidR="00515A37">
        <w:rPr>
          <w:rtl/>
        </w:rPr>
        <w:t xml:space="preserve"> </w:t>
      </w:r>
      <w:r w:rsidRPr="009214BE">
        <w:rPr>
          <w:rtl/>
        </w:rPr>
        <w:t>הסועדים יודעים לתבוע את זכויותיהם להיות במקום ללא עישון.</w:t>
      </w:r>
      <w:r w:rsidR="00515A37">
        <w:rPr>
          <w:rtl/>
        </w:rPr>
        <w:t xml:space="preserve"> </w:t>
      </w:r>
      <w:r w:rsidRPr="009214BE">
        <w:rPr>
          <w:rtl/>
        </w:rPr>
        <w:t>המשרד עורך סקר בנושא</w:t>
      </w:r>
      <w:r w:rsidR="00515A37">
        <w:rPr>
          <w:rtl/>
        </w:rPr>
        <w:t xml:space="preserve"> </w:t>
      </w:r>
      <w:r w:rsidRPr="009214BE">
        <w:rPr>
          <w:rtl/>
        </w:rPr>
        <w:t>זה בארץ כולה ומקווה לפעול בעקבות מסקנותיו.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ג.</w:t>
      </w:r>
      <w:r w:rsidR="00515A37">
        <w:rPr>
          <w:rtl/>
        </w:rPr>
        <w:t xml:space="preserve"> </w:t>
      </w:r>
      <w:r w:rsidRPr="009214BE">
        <w:rPr>
          <w:rtl/>
        </w:rPr>
        <w:t>המשרד הכין חומרי הסברה וחינוך בעניין העישון בכלל והעישון הפסיבי בפרט,</w:t>
      </w:r>
      <w:r w:rsidR="00515A37">
        <w:rPr>
          <w:rtl/>
        </w:rPr>
        <w:t xml:space="preserve"> </w:t>
      </w:r>
      <w:r w:rsidRPr="009214BE">
        <w:rPr>
          <w:rtl/>
        </w:rPr>
        <w:t>במיוחד</w:t>
      </w:r>
      <w:r w:rsidR="00515A37">
        <w:rPr>
          <w:rtl/>
        </w:rPr>
        <w:t xml:space="preserve"> </w:t>
      </w:r>
      <w:r w:rsidRPr="009214BE">
        <w:rPr>
          <w:rtl/>
        </w:rPr>
        <w:t>עלון "נזקי העישון הכפוי", כרזות של "אצלנו לא מעשנים", מעמדים על השולחן</w:t>
      </w:r>
      <w:r w:rsidR="00515A37">
        <w:rPr>
          <w:rtl/>
        </w:rPr>
        <w:t xml:space="preserve"> –</w:t>
      </w:r>
      <w:r w:rsidRPr="009214BE">
        <w:rPr>
          <w:rtl/>
        </w:rPr>
        <w:t xml:space="preserve"> "אנא על תעשנו בחברתי".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ד.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ארגן</w:t>
      </w:r>
      <w:r w:rsidR="00515A37">
        <w:rPr>
          <w:rtl/>
        </w:rPr>
        <w:t xml:space="preserve"> </w:t>
      </w:r>
      <w:r w:rsidRPr="009214BE">
        <w:rPr>
          <w:rtl/>
        </w:rPr>
        <w:t>פעולות רבות ב"יום הבריאות העולמי ללא עישון", כשהדגש השנה</w:t>
      </w:r>
      <w:r w:rsidR="00515A37">
        <w:rPr>
          <w:rtl/>
        </w:rPr>
        <w:t xml:space="preserve"> </w:t>
      </w:r>
      <w:r w:rsidRPr="009214BE">
        <w:rPr>
          <w:rtl/>
        </w:rPr>
        <w:t>היה בהפסקת עישון במוסדות רפואה ושמירה על בריאות הלא</w:t>
      </w:r>
      <w:r w:rsidR="00515A37">
        <w:rPr>
          <w:rtl/>
        </w:rPr>
        <w:t>-</w:t>
      </w:r>
      <w:r w:rsidRPr="009214BE">
        <w:rPr>
          <w:rtl/>
        </w:rPr>
        <w:t>מעשנים המגיעים למוסדות אלה</w:t>
      </w:r>
      <w:r w:rsidR="00515A37">
        <w:rPr>
          <w:rtl/>
        </w:rPr>
        <w:t xml:space="preserve"> </w:t>
      </w:r>
      <w:r w:rsidRPr="009214BE">
        <w:rPr>
          <w:rtl/>
        </w:rPr>
        <w:t>לקבל מזור לחולייהם.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ה.</w:t>
      </w:r>
      <w:r w:rsidR="00515A37">
        <w:rPr>
          <w:rtl/>
        </w:rPr>
        <w:t xml:space="preserve"> </w:t>
      </w:r>
      <w:r w:rsidRPr="009214BE">
        <w:rPr>
          <w:rtl/>
        </w:rPr>
        <w:t>המשרד</w:t>
      </w:r>
      <w:r w:rsidR="00515A37">
        <w:rPr>
          <w:rtl/>
        </w:rPr>
        <w:t xml:space="preserve"> </w:t>
      </w:r>
      <w:r w:rsidRPr="009214BE">
        <w:rPr>
          <w:rtl/>
        </w:rPr>
        <w:t>מקווה</w:t>
      </w:r>
      <w:r w:rsidR="00515A37">
        <w:rPr>
          <w:rtl/>
        </w:rPr>
        <w:t xml:space="preserve"> </w:t>
      </w:r>
      <w:r w:rsidRPr="009214BE">
        <w:rPr>
          <w:rtl/>
        </w:rPr>
        <w:t>כי אוכלוסייה שתדע מה הם נזקי העישון תוכל לתבוע מהמעשנים</w:t>
      </w:r>
      <w:r w:rsidR="00515A37">
        <w:rPr>
          <w:rtl/>
        </w:rPr>
        <w:t xml:space="preserve"> </w:t>
      </w:r>
      <w:r w:rsidRPr="009214BE">
        <w:rPr>
          <w:rtl/>
        </w:rPr>
        <w:t>את זכותה לאוויר נקי.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פרסם</w:t>
      </w:r>
      <w:r w:rsidR="00515A37">
        <w:rPr>
          <w:rtl/>
        </w:rPr>
        <w:t xml:space="preserve"> </w:t>
      </w:r>
      <w:r w:rsidRPr="009214BE">
        <w:rPr>
          <w:rtl/>
        </w:rPr>
        <w:t>לפני</w:t>
      </w:r>
      <w:r w:rsidR="00515A37">
        <w:rPr>
          <w:rtl/>
        </w:rPr>
        <w:t xml:space="preserve"> </w:t>
      </w:r>
      <w:r w:rsidRPr="009214BE">
        <w:rPr>
          <w:rtl/>
        </w:rPr>
        <w:t>חודשים</w:t>
      </w:r>
      <w:r w:rsidR="00515A37">
        <w:rPr>
          <w:rtl/>
        </w:rPr>
        <w:t xml:space="preserve"> </w:t>
      </w:r>
      <w:r w:rsidRPr="009214BE">
        <w:rPr>
          <w:rtl/>
        </w:rPr>
        <w:t>מספר את החוברת "הרגלי עישון בישראל</w:t>
      </w:r>
      <w:r w:rsidR="00515A37">
        <w:rPr>
          <w:rtl/>
        </w:rPr>
        <w:t xml:space="preserve"> </w:t>
      </w:r>
      <w:r w:rsidRPr="009214BE">
        <w:rPr>
          <w:rtl/>
        </w:rPr>
        <w:t>1992", שהוא מחקר שמומן על</w:t>
      </w:r>
      <w:r w:rsidR="00515A37">
        <w:rPr>
          <w:rtl/>
        </w:rPr>
        <w:t>-</w:t>
      </w:r>
      <w:r w:rsidRPr="009214BE">
        <w:rPr>
          <w:rtl/>
        </w:rPr>
        <w:t>ידי המשרד, עקב אחרי שינויים ונטיות בנושא עישון ובוצע</w:t>
      </w:r>
      <w:r w:rsidR="00515A37">
        <w:rPr>
          <w:rtl/>
        </w:rPr>
        <w:t xml:space="preserve"> </w:t>
      </w:r>
      <w:r w:rsidRPr="009214BE">
        <w:rPr>
          <w:rtl/>
        </w:rPr>
        <w:t>על</w:t>
      </w:r>
      <w:r w:rsidR="00515A37">
        <w:rPr>
          <w:rtl/>
        </w:rPr>
        <w:t>-</w:t>
      </w:r>
      <w:r w:rsidRPr="009214BE">
        <w:rPr>
          <w:rtl/>
        </w:rPr>
        <w:t>ידי</w:t>
      </w:r>
      <w:r w:rsidR="00515A37">
        <w:rPr>
          <w:rtl/>
        </w:rPr>
        <w:t xml:space="preserve"> </w:t>
      </w:r>
      <w:r w:rsidRPr="009214BE">
        <w:rPr>
          <w:rtl/>
        </w:rPr>
        <w:t>מכון</w:t>
      </w:r>
      <w:r w:rsidR="00515A37">
        <w:rPr>
          <w:rtl/>
        </w:rPr>
        <w:t xml:space="preserve"> </w:t>
      </w:r>
      <w:r w:rsidRPr="009214BE">
        <w:rPr>
          <w:rtl/>
        </w:rPr>
        <w:t>גוטמן</w:t>
      </w:r>
      <w:r w:rsidR="00515A37">
        <w:rPr>
          <w:rtl/>
        </w:rPr>
        <w:t xml:space="preserve"> </w:t>
      </w:r>
      <w:r w:rsidRPr="009214BE">
        <w:rPr>
          <w:rtl/>
        </w:rPr>
        <w:t>למחקר</w:t>
      </w:r>
      <w:r w:rsidR="00515A37">
        <w:rPr>
          <w:rtl/>
        </w:rPr>
        <w:t xml:space="preserve"> </w:t>
      </w:r>
      <w:r w:rsidRPr="009214BE">
        <w:rPr>
          <w:rtl/>
        </w:rPr>
        <w:t>חברתי שימושי. לצערנו, העישון הפסיבי לא תפס בו מקום</w:t>
      </w:r>
      <w:r w:rsidR="00515A37">
        <w:rPr>
          <w:rtl/>
        </w:rPr>
        <w:t xml:space="preserve"> </w:t>
      </w:r>
      <w:r w:rsidRPr="009214BE">
        <w:rPr>
          <w:rtl/>
        </w:rPr>
        <w:t>נכבד ואין על כך נתונים. כאמור לעיל, המשרד עורך עתה סקר בנושא בקרב בעלי המסעדות</w:t>
      </w:r>
      <w:r w:rsidR="00515A37">
        <w:rPr>
          <w:rtl/>
        </w:rPr>
        <w:t xml:space="preserve"> </w:t>
      </w:r>
      <w:r w:rsidRPr="009214BE">
        <w:rPr>
          <w:rtl/>
        </w:rPr>
        <w:t>והסועדים, שאותו נפרסם עם סיומו.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1"/>
        <w:rPr>
          <w:rtl/>
        </w:rPr>
      </w:pPr>
      <w:bookmarkStart w:id="68" w:name="_Toc457722037"/>
      <w:r w:rsidRPr="00515A37">
        <w:rPr>
          <w:rtl/>
        </w:rPr>
        <w:t>בדיקות אולטרה</w:t>
      </w:r>
      <w:r>
        <w:rPr>
          <w:rtl/>
        </w:rPr>
        <w:t>-</w:t>
      </w:r>
      <w:r w:rsidRPr="00515A37">
        <w:rPr>
          <w:rtl/>
        </w:rPr>
        <w:t>סאונד לנשים הרות</w:t>
      </w:r>
      <w:bookmarkEnd w:id="68"/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חבר הכנסת רענן כהן שאל את שר הבריאות</w:t>
      </w:r>
      <w:r w:rsidR="00515A37">
        <w:rPr>
          <w:rtl/>
        </w:rPr>
        <w:t xml:space="preserve"> </w:t>
      </w:r>
      <w:r w:rsidRPr="009214BE">
        <w:rPr>
          <w:rtl/>
        </w:rPr>
        <w:t>ביום כ"ד בתמוז התשנ"ג (13 ביולי 1993):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בכתבת</w:t>
      </w:r>
      <w:r w:rsidR="00515A37">
        <w:rPr>
          <w:rtl/>
        </w:rPr>
        <w:t xml:space="preserve"> </w:t>
      </w:r>
      <w:r w:rsidRPr="009214BE">
        <w:rPr>
          <w:rtl/>
        </w:rPr>
        <w:t>"כלבודק"</w:t>
      </w:r>
      <w:r w:rsidR="00515A37">
        <w:rPr>
          <w:rtl/>
        </w:rPr>
        <w:t xml:space="preserve"> </w:t>
      </w:r>
      <w:r w:rsidRPr="009214BE">
        <w:rPr>
          <w:rtl/>
        </w:rPr>
        <w:t>ובעיתונות</w:t>
      </w:r>
      <w:r w:rsidR="00515A37">
        <w:rPr>
          <w:rtl/>
        </w:rPr>
        <w:t xml:space="preserve"> </w:t>
      </w:r>
      <w:r w:rsidRPr="009214BE">
        <w:rPr>
          <w:rtl/>
        </w:rPr>
        <w:t>הופיעו לאחרונה כתבות בדבר בדיקות אולטרה</w:t>
      </w:r>
      <w:r w:rsidR="00515A37">
        <w:rPr>
          <w:rtl/>
        </w:rPr>
        <w:t>-</w:t>
      </w:r>
      <w:r w:rsidRPr="009214BE">
        <w:rPr>
          <w:rtl/>
        </w:rPr>
        <w:t>סאונד</w:t>
      </w:r>
      <w:r w:rsidR="00515A37">
        <w:rPr>
          <w:rtl/>
        </w:rPr>
        <w:t xml:space="preserve"> </w:t>
      </w:r>
      <w:r w:rsidRPr="009214BE">
        <w:rPr>
          <w:rtl/>
        </w:rPr>
        <w:t>הנעשות</w:t>
      </w:r>
      <w:r w:rsidR="00515A37">
        <w:rPr>
          <w:rtl/>
        </w:rPr>
        <w:t xml:space="preserve"> </w:t>
      </w:r>
      <w:r w:rsidRPr="009214BE">
        <w:rPr>
          <w:rtl/>
        </w:rPr>
        <w:t>לנשים</w:t>
      </w:r>
      <w:r w:rsidR="00515A37">
        <w:rPr>
          <w:rtl/>
        </w:rPr>
        <w:t xml:space="preserve"> </w:t>
      </w:r>
      <w:r w:rsidRPr="009214BE">
        <w:rPr>
          <w:rtl/>
        </w:rPr>
        <w:t>בהיריון</w:t>
      </w:r>
      <w:r w:rsidR="00515A37">
        <w:rPr>
          <w:rtl/>
        </w:rPr>
        <w:t xml:space="preserve"> </w:t>
      </w:r>
      <w:r w:rsidRPr="009214BE">
        <w:rPr>
          <w:rtl/>
        </w:rPr>
        <w:t>במסגרת</w:t>
      </w:r>
      <w:r w:rsidR="00515A37">
        <w:rPr>
          <w:rtl/>
        </w:rPr>
        <w:t xml:space="preserve"> </w:t>
      </w:r>
      <w:r w:rsidRPr="009214BE">
        <w:rPr>
          <w:rtl/>
        </w:rPr>
        <w:t>קופות</w:t>
      </w:r>
      <w:r w:rsidR="00515A37">
        <w:rPr>
          <w:rtl/>
        </w:rPr>
        <w:t>-</w:t>
      </w:r>
      <w:r w:rsidRPr="009214BE">
        <w:rPr>
          <w:rtl/>
        </w:rPr>
        <w:t>החולים</w:t>
      </w:r>
      <w:r w:rsidR="00515A37">
        <w:rPr>
          <w:rtl/>
        </w:rPr>
        <w:t xml:space="preserve"> </w:t>
      </w:r>
      <w:r w:rsidRPr="009214BE">
        <w:rPr>
          <w:rtl/>
        </w:rPr>
        <w:t>השונות. על</w:t>
      </w:r>
      <w:r w:rsidR="00515A37">
        <w:rPr>
          <w:rtl/>
        </w:rPr>
        <w:t>-</w:t>
      </w:r>
      <w:r w:rsidRPr="009214BE">
        <w:rPr>
          <w:rtl/>
        </w:rPr>
        <w:t>פי כתבות אלו, הבדיקות</w:t>
      </w:r>
      <w:r w:rsidR="00515A37">
        <w:rPr>
          <w:rtl/>
        </w:rPr>
        <w:t xml:space="preserve"> </w:t>
      </w:r>
      <w:r w:rsidRPr="009214BE">
        <w:rPr>
          <w:rtl/>
        </w:rPr>
        <w:t>נעשות</w:t>
      </w:r>
      <w:r w:rsidR="00515A37">
        <w:rPr>
          <w:rtl/>
        </w:rPr>
        <w:t xml:space="preserve"> </w:t>
      </w:r>
      <w:r w:rsidRPr="009214BE">
        <w:rPr>
          <w:rtl/>
        </w:rPr>
        <w:t>בשיטת</w:t>
      </w:r>
      <w:r w:rsidR="00515A37">
        <w:rPr>
          <w:rtl/>
        </w:rPr>
        <w:t xml:space="preserve"> </w:t>
      </w:r>
      <w:r w:rsidRPr="009214BE">
        <w:rPr>
          <w:rtl/>
        </w:rPr>
        <w:t>"הסרט הנע", הינן שטחיות ומבוצעות על</w:t>
      </w:r>
      <w:r w:rsidR="00515A37">
        <w:rPr>
          <w:rtl/>
        </w:rPr>
        <w:t>-</w:t>
      </w:r>
      <w:r w:rsidRPr="009214BE">
        <w:rPr>
          <w:rtl/>
        </w:rPr>
        <w:t>ידי אנשים שאינם מומחים לדבר.</w:t>
      </w:r>
      <w:r w:rsidR="00515A37">
        <w:rPr>
          <w:rtl/>
        </w:rPr>
        <w:t xml:space="preserve"> </w:t>
      </w:r>
      <w:r w:rsidRPr="009214BE">
        <w:rPr>
          <w:rtl/>
        </w:rPr>
        <w:t>כתוצאה</w:t>
      </w:r>
      <w:r w:rsidR="00515A37">
        <w:rPr>
          <w:rtl/>
        </w:rPr>
        <w:t xml:space="preserve"> </w:t>
      </w:r>
      <w:r w:rsidRPr="009214BE">
        <w:rPr>
          <w:rtl/>
        </w:rPr>
        <w:t>מכך</w:t>
      </w:r>
      <w:r w:rsidR="00515A37">
        <w:rPr>
          <w:rtl/>
        </w:rPr>
        <w:t xml:space="preserve"> </w:t>
      </w:r>
      <w:r w:rsidRPr="009214BE">
        <w:rPr>
          <w:rtl/>
        </w:rPr>
        <w:t>אירעו מקרים מספר שבהם האבחנה לא היתה נכונה. בכתבה ב"כלבודק" הביאו</w:t>
      </w:r>
      <w:r w:rsidR="00515A37">
        <w:rPr>
          <w:rtl/>
        </w:rPr>
        <w:t xml:space="preserve"> </w:t>
      </w:r>
      <w:r w:rsidRPr="009214BE">
        <w:rPr>
          <w:rtl/>
        </w:rPr>
        <w:t>שלוש דוגמאות של ילדים שנולדו עם מומים, שלא אובחנו בבדיקות האולטרה</w:t>
      </w:r>
      <w:r w:rsidR="00515A37">
        <w:rPr>
          <w:rtl/>
        </w:rPr>
        <w:t>-</w:t>
      </w:r>
      <w:r w:rsidRPr="009214BE">
        <w:rPr>
          <w:rtl/>
        </w:rPr>
        <w:t>סאונד.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ברצוני לשאול: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 האם הידיעות המובאות בפתיח נכונות?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 xml:space="preserve">אם כן </w:t>
      </w:r>
      <w:r w:rsidR="00515A37">
        <w:rPr>
          <w:rtl/>
        </w:rPr>
        <w:t>–</w:t>
      </w:r>
      <w:r w:rsidRPr="009214BE">
        <w:rPr>
          <w:rtl/>
        </w:rPr>
        <w:t xml:space="preserve"> מה יעשה משרד הבריאות לחייב את הקופות לבצע בדיקות אולטרה</w:t>
      </w:r>
      <w:r w:rsidR="00515A37">
        <w:rPr>
          <w:rtl/>
        </w:rPr>
        <w:t>-</w:t>
      </w:r>
      <w:r w:rsidRPr="009214BE">
        <w:rPr>
          <w:rtl/>
        </w:rPr>
        <w:t>סאונד</w:t>
      </w:r>
      <w:r w:rsidR="00515A37">
        <w:rPr>
          <w:rtl/>
        </w:rPr>
        <w:t xml:space="preserve"> </w:t>
      </w:r>
      <w:r w:rsidRPr="009214BE">
        <w:rPr>
          <w:rtl/>
        </w:rPr>
        <w:t>בצורה מקצועית ובידי מומחים?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כיצד</w:t>
      </w:r>
      <w:r w:rsidR="00515A37">
        <w:rPr>
          <w:rtl/>
        </w:rPr>
        <w:t xml:space="preserve"> </w:t>
      </w:r>
      <w:r w:rsidRPr="009214BE">
        <w:rPr>
          <w:rtl/>
        </w:rPr>
        <w:t>יפעל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אם</w:t>
      </w:r>
      <w:r w:rsidR="00515A37">
        <w:rPr>
          <w:rtl/>
        </w:rPr>
        <w:t xml:space="preserve"> </w:t>
      </w:r>
      <w:r w:rsidRPr="009214BE">
        <w:rPr>
          <w:rtl/>
        </w:rPr>
        <w:t>יתברר שבמקרים המובאים לעיל היתה רשלנות</w:t>
      </w:r>
      <w:r w:rsidR="00515A37">
        <w:rPr>
          <w:rtl/>
        </w:rPr>
        <w:t xml:space="preserve"> </w:t>
      </w:r>
      <w:r w:rsidRPr="009214BE">
        <w:rPr>
          <w:rtl/>
        </w:rPr>
        <w:t>רפואית?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a4"/>
        <w:rPr>
          <w:rtl/>
        </w:rPr>
      </w:pPr>
      <w:r w:rsidRPr="00515A37">
        <w:rPr>
          <w:rtl/>
        </w:rPr>
        <w:t>תשובת סגן שר הבריאות נ' מסאלחה:</w:t>
      </w:r>
    </w:p>
    <w:p w:rsidR="00515A37" w:rsidRPr="00515A37" w:rsidRDefault="00515A37" w:rsidP="00515A37">
      <w:pPr>
        <w:pStyle w:val="a5"/>
        <w:rPr>
          <w:rtl/>
        </w:rPr>
      </w:pPr>
      <w:r w:rsidRPr="00515A37">
        <w:rPr>
          <w:u w:val="single"/>
          <w:rtl/>
        </w:rPr>
        <w:t>(לא נקראה, נמסרה לפרוטוקול)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1.</w:t>
      </w:r>
      <w:r w:rsidR="00515A37">
        <w:rPr>
          <w:rtl/>
        </w:rPr>
        <w:t xml:space="preserve"> </w:t>
      </w:r>
      <w:r w:rsidRPr="009214BE">
        <w:rPr>
          <w:rtl/>
        </w:rPr>
        <w:t>הנושא</w:t>
      </w:r>
      <w:r w:rsidR="00515A37">
        <w:rPr>
          <w:rtl/>
        </w:rPr>
        <w:t xml:space="preserve"> </w:t>
      </w:r>
      <w:r w:rsidRPr="009214BE">
        <w:rPr>
          <w:rtl/>
        </w:rPr>
        <w:t>מוצג</w:t>
      </w:r>
      <w:r w:rsidR="00515A37">
        <w:rPr>
          <w:rtl/>
        </w:rPr>
        <w:t xml:space="preserve"> </w:t>
      </w:r>
      <w:r w:rsidRPr="009214BE">
        <w:rPr>
          <w:rtl/>
        </w:rPr>
        <w:t>בצורה</w:t>
      </w:r>
      <w:r w:rsidR="00515A37">
        <w:rPr>
          <w:rtl/>
        </w:rPr>
        <w:t xml:space="preserve"> </w:t>
      </w:r>
      <w:r w:rsidRPr="009214BE">
        <w:rPr>
          <w:rtl/>
        </w:rPr>
        <w:t>נכונה,</w:t>
      </w:r>
      <w:r w:rsidR="00515A37">
        <w:rPr>
          <w:rtl/>
        </w:rPr>
        <w:t xml:space="preserve"> </w:t>
      </w:r>
      <w:r w:rsidRPr="009214BE">
        <w:rPr>
          <w:rtl/>
        </w:rPr>
        <w:t>בלי</w:t>
      </w:r>
      <w:r w:rsidR="00515A37">
        <w:rPr>
          <w:rtl/>
        </w:rPr>
        <w:t xml:space="preserve"> </w:t>
      </w:r>
      <w:r w:rsidRPr="009214BE">
        <w:rPr>
          <w:rtl/>
        </w:rPr>
        <w:t>שנוכל</w:t>
      </w:r>
      <w:r w:rsidR="00515A37">
        <w:rPr>
          <w:rtl/>
        </w:rPr>
        <w:t xml:space="preserve"> </w:t>
      </w:r>
      <w:r w:rsidRPr="009214BE">
        <w:rPr>
          <w:rtl/>
        </w:rPr>
        <w:t>להתייחס לגבי המקרים הספציפיים</w:t>
      </w:r>
      <w:r w:rsidR="00515A37">
        <w:rPr>
          <w:rtl/>
        </w:rPr>
        <w:t xml:space="preserve"> </w:t>
      </w:r>
      <w:r w:rsidRPr="009214BE">
        <w:rPr>
          <w:rtl/>
        </w:rPr>
        <w:t>שהוצגו בתוכנית.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2.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הוציא</w:t>
      </w:r>
      <w:r w:rsidR="00515A37">
        <w:rPr>
          <w:rtl/>
        </w:rPr>
        <w:t xml:space="preserve"> </w:t>
      </w:r>
      <w:r w:rsidRPr="009214BE">
        <w:rPr>
          <w:rtl/>
        </w:rPr>
        <w:t>חוזר</w:t>
      </w:r>
      <w:r w:rsidR="00515A37">
        <w:rPr>
          <w:rtl/>
        </w:rPr>
        <w:t xml:space="preserve"> </w:t>
      </w:r>
      <w:r w:rsidRPr="009214BE">
        <w:rPr>
          <w:rtl/>
        </w:rPr>
        <w:t>מנכ"ל מפורט ביותר לגבי נוהלי הבדיקה ופועל</w:t>
      </w:r>
      <w:r w:rsidR="00515A37">
        <w:rPr>
          <w:rtl/>
        </w:rPr>
        <w:t xml:space="preserve"> </w:t>
      </w:r>
      <w:r w:rsidRPr="009214BE">
        <w:rPr>
          <w:rtl/>
        </w:rPr>
        <w:t>לחקיקה שתחייב הכשרה והשתלמות לרופאים המבצעים בדיקות אלו.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3.</w:t>
      </w:r>
      <w:r w:rsidR="00515A37">
        <w:rPr>
          <w:rtl/>
        </w:rPr>
        <w:t xml:space="preserve"> </w:t>
      </w:r>
      <w:r w:rsidRPr="009214BE">
        <w:rPr>
          <w:rtl/>
        </w:rPr>
        <w:t>משרד</w:t>
      </w:r>
      <w:r w:rsidR="00515A37">
        <w:rPr>
          <w:rtl/>
        </w:rPr>
        <w:t xml:space="preserve"> </w:t>
      </w:r>
      <w:r w:rsidRPr="009214BE">
        <w:rPr>
          <w:rtl/>
        </w:rPr>
        <w:t>הבריאות</w:t>
      </w:r>
      <w:r w:rsidR="00515A37">
        <w:rPr>
          <w:rtl/>
        </w:rPr>
        <w:t xml:space="preserve"> </w:t>
      </w:r>
      <w:r w:rsidRPr="009214BE">
        <w:rPr>
          <w:rtl/>
        </w:rPr>
        <w:t>יפעל</w:t>
      </w:r>
      <w:r w:rsidR="00515A37">
        <w:rPr>
          <w:rtl/>
        </w:rPr>
        <w:t xml:space="preserve"> </w:t>
      </w:r>
      <w:r w:rsidRPr="009214BE">
        <w:rPr>
          <w:rtl/>
        </w:rPr>
        <w:t>באמצעים המשמעתיים</w:t>
      </w:r>
      <w:r w:rsidR="00515A37">
        <w:rPr>
          <w:rtl/>
        </w:rPr>
        <w:t>-</w:t>
      </w:r>
      <w:r w:rsidRPr="009214BE">
        <w:rPr>
          <w:rtl/>
        </w:rPr>
        <w:t>המשפטיים העומדים לרשותו במסגרת</w:t>
      </w:r>
      <w:r w:rsidR="00515A37">
        <w:rPr>
          <w:rtl/>
        </w:rPr>
        <w:t xml:space="preserve"> </w:t>
      </w:r>
      <w:r w:rsidRPr="009214BE">
        <w:rPr>
          <w:rtl/>
        </w:rPr>
        <w:t>פקודת</w:t>
      </w:r>
      <w:r w:rsidR="00515A37">
        <w:rPr>
          <w:rtl/>
        </w:rPr>
        <w:t xml:space="preserve"> </w:t>
      </w:r>
      <w:r w:rsidRPr="009214BE">
        <w:rPr>
          <w:rtl/>
        </w:rPr>
        <w:t>הרופאים.</w:t>
      </w:r>
      <w:r w:rsidR="00515A37">
        <w:rPr>
          <w:rtl/>
        </w:rPr>
        <w:t xml:space="preserve"> </w:t>
      </w:r>
      <w:r w:rsidRPr="009214BE">
        <w:rPr>
          <w:rtl/>
        </w:rPr>
        <w:t>כל תלונה נבדקת במסגרת נציב קבילות הציבור, ובמידת הצורך מוגשת</w:t>
      </w:r>
      <w:r w:rsidR="00515A37">
        <w:rPr>
          <w:rtl/>
        </w:rPr>
        <w:t xml:space="preserve"> </w:t>
      </w:r>
      <w:r w:rsidRPr="009214BE">
        <w:rPr>
          <w:rtl/>
        </w:rPr>
        <w:t>קובלנה נגד רשלנות רפואית.</w:t>
      </w:r>
    </w:p>
    <w:p w:rsidR="00515A37" w:rsidRDefault="00515A37" w:rsidP="00515A37">
      <w:pPr>
        <w:rPr>
          <w:rtl/>
        </w:rPr>
      </w:pPr>
    </w:p>
    <w:p w:rsidR="00515A37" w:rsidRPr="00515A37" w:rsidRDefault="00515A37" w:rsidP="00515A37">
      <w:pPr>
        <w:pStyle w:val="a4"/>
        <w:rPr>
          <w:rtl/>
        </w:rPr>
      </w:pPr>
      <w:r w:rsidRPr="00515A37">
        <w:rPr>
          <w:rtl/>
        </w:rPr>
        <w:t>היו"ר ר' אדרי: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תודה,</w:t>
      </w:r>
      <w:r w:rsidR="00515A37">
        <w:rPr>
          <w:rtl/>
        </w:rPr>
        <w:t xml:space="preserve"> </w:t>
      </w:r>
      <w:r w:rsidRPr="009214BE">
        <w:rPr>
          <w:rtl/>
        </w:rPr>
        <w:t>אדוני</w:t>
      </w:r>
      <w:r w:rsidR="00515A37">
        <w:rPr>
          <w:rtl/>
        </w:rPr>
        <w:t xml:space="preserve"> </w:t>
      </w:r>
      <w:r w:rsidRPr="009214BE">
        <w:rPr>
          <w:rtl/>
        </w:rPr>
        <w:t>סגן</w:t>
      </w:r>
      <w:r w:rsidR="00515A37">
        <w:rPr>
          <w:rtl/>
        </w:rPr>
        <w:t xml:space="preserve"> </w:t>
      </w:r>
      <w:r w:rsidRPr="009214BE">
        <w:rPr>
          <w:rtl/>
        </w:rPr>
        <w:t>שר</w:t>
      </w:r>
      <w:r w:rsidR="00515A37">
        <w:rPr>
          <w:rtl/>
        </w:rPr>
        <w:t xml:space="preserve"> </w:t>
      </w:r>
      <w:r w:rsidRPr="009214BE">
        <w:rPr>
          <w:rtl/>
        </w:rPr>
        <w:t>הבריאות.</w:t>
      </w:r>
      <w:r w:rsidR="00515A37">
        <w:rPr>
          <w:rtl/>
        </w:rPr>
        <w:t xml:space="preserve"> </w:t>
      </w:r>
      <w:r w:rsidRPr="009214BE">
        <w:rPr>
          <w:rtl/>
        </w:rPr>
        <w:t>אני מבין ללבך, כאשר משרדך עמל כל כך הרבה</w:t>
      </w:r>
      <w:r w:rsidR="00515A37">
        <w:rPr>
          <w:rtl/>
        </w:rPr>
        <w:t xml:space="preserve"> </w:t>
      </w:r>
      <w:r w:rsidRPr="009214BE">
        <w:rPr>
          <w:rtl/>
        </w:rPr>
        <w:t>להכין את התשובות וחברי הכנסת לא נוכחים כאן. נביא זאת לתשומת לב הנוגעים בדבר.</w:t>
      </w:r>
    </w:p>
    <w:p w:rsidR="00515A37" w:rsidRDefault="00515A37" w:rsidP="00515A37">
      <w:pPr>
        <w:rPr>
          <w:rtl/>
        </w:rPr>
      </w:pPr>
    </w:p>
    <w:p w:rsidR="00515A37" w:rsidRDefault="009214BE" w:rsidP="00515A37">
      <w:pPr>
        <w:rPr>
          <w:rtl/>
        </w:rPr>
      </w:pPr>
      <w:r w:rsidRPr="009214BE">
        <w:rPr>
          <w:rtl/>
        </w:rPr>
        <w:t>תם</w:t>
      </w:r>
      <w:r w:rsidR="00515A37">
        <w:rPr>
          <w:rtl/>
        </w:rPr>
        <w:t xml:space="preserve"> </w:t>
      </w:r>
      <w:r w:rsidRPr="009214BE">
        <w:rPr>
          <w:rtl/>
        </w:rPr>
        <w:t>סדר</w:t>
      </w:r>
      <w:r w:rsidR="00515A37">
        <w:rPr>
          <w:rtl/>
        </w:rPr>
        <w:t>-</w:t>
      </w:r>
      <w:r w:rsidRPr="009214BE">
        <w:rPr>
          <w:rtl/>
        </w:rPr>
        <w:t>היום.</w:t>
      </w:r>
      <w:r w:rsidR="00515A37">
        <w:rPr>
          <w:rtl/>
        </w:rPr>
        <w:t xml:space="preserve"> </w:t>
      </w:r>
      <w:r w:rsidRPr="009214BE">
        <w:rPr>
          <w:rtl/>
        </w:rPr>
        <w:t>ישיבת</w:t>
      </w:r>
      <w:r w:rsidR="00515A37">
        <w:rPr>
          <w:rtl/>
        </w:rPr>
        <w:t xml:space="preserve"> </w:t>
      </w:r>
      <w:r w:rsidRPr="009214BE">
        <w:rPr>
          <w:rtl/>
        </w:rPr>
        <w:t>הכנסת</w:t>
      </w:r>
      <w:r w:rsidR="00515A37">
        <w:rPr>
          <w:rtl/>
        </w:rPr>
        <w:t xml:space="preserve"> </w:t>
      </w:r>
      <w:r w:rsidRPr="009214BE">
        <w:rPr>
          <w:rtl/>
        </w:rPr>
        <w:t>תתקיים מחר, יום חמישי, י"א מנחם</w:t>
      </w:r>
      <w:r w:rsidR="00515A37">
        <w:rPr>
          <w:rtl/>
        </w:rPr>
        <w:t>-</w:t>
      </w:r>
      <w:r w:rsidRPr="009214BE">
        <w:rPr>
          <w:rtl/>
        </w:rPr>
        <w:t>אב, 29 ביולי</w:t>
      </w:r>
      <w:r w:rsidR="00515A37">
        <w:rPr>
          <w:rtl/>
        </w:rPr>
        <w:t xml:space="preserve"> </w:t>
      </w:r>
      <w:r w:rsidRPr="009214BE">
        <w:rPr>
          <w:rtl/>
        </w:rPr>
        <w:t>1993, בשעה 11:00. תודה לכם. הישיבה נעולה.</w:t>
      </w:r>
    </w:p>
    <w:p w:rsidR="00515A37" w:rsidRDefault="00515A37" w:rsidP="00515A37">
      <w:pPr>
        <w:rPr>
          <w:rtl/>
        </w:rPr>
      </w:pPr>
    </w:p>
    <w:p w:rsidR="00515A37" w:rsidRDefault="00515A37" w:rsidP="00515A37">
      <w:pPr>
        <w:rPr>
          <w:rtl/>
        </w:rPr>
      </w:pPr>
    </w:p>
    <w:p w:rsidR="00515A37" w:rsidRDefault="00515A37" w:rsidP="00515A37">
      <w:pPr>
        <w:pStyle w:val="3"/>
        <w:rPr>
          <w:rtl/>
        </w:rPr>
      </w:pPr>
      <w:r w:rsidRPr="009214BE">
        <w:rPr>
          <w:rtl/>
        </w:rPr>
        <w:t>ה</w:t>
      </w:r>
      <w:r w:rsidR="009214BE" w:rsidRPr="009214BE">
        <w:rPr>
          <w:rtl/>
        </w:rPr>
        <w:t>ישיבה ננעלה בשעה 21:52.</w:t>
      </w:r>
    </w:p>
    <w:p w:rsidR="000E5037" w:rsidRPr="009214BE" w:rsidRDefault="000E5037" w:rsidP="00515A37">
      <w:pPr>
        <w:pStyle w:val="3"/>
        <w:rPr>
          <w:rtl/>
        </w:rPr>
      </w:pPr>
    </w:p>
    <w:sectPr w:rsidR="000E5037" w:rsidRPr="009214BE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7"/>
    <w:rsid w:val="000E5037"/>
    <w:rsid w:val="00101741"/>
    <w:rsid w:val="00515A37"/>
    <w:rsid w:val="006D375E"/>
    <w:rsid w:val="007710B3"/>
    <w:rsid w:val="007F73DD"/>
    <w:rsid w:val="00914CD5"/>
    <w:rsid w:val="009214BE"/>
    <w:rsid w:val="00A02996"/>
    <w:rsid w:val="00B91026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12C3F2C-B7AE-4581-A82A-71C476A6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996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A02996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A02996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A02996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A0299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02996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9214BE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9214BE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9214BE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A02996"/>
  </w:style>
  <w:style w:type="paragraph" w:customStyle="1" w:styleId="a5">
    <w:name w:val="רגיל לא מוזח"/>
    <w:basedOn w:val="a"/>
    <w:link w:val="a6"/>
    <w:qFormat/>
    <w:rsid w:val="00A02996"/>
    <w:pPr>
      <w:ind w:firstLine="0"/>
    </w:pPr>
  </w:style>
  <w:style w:type="character" w:customStyle="1" w:styleId="a6">
    <w:name w:val="רגיל לא מוזח תו"/>
    <w:link w:val="a5"/>
    <w:rsid w:val="00A02996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101741"/>
    <w:pPr>
      <w:spacing w:after="100"/>
    </w:pPr>
  </w:style>
  <w:style w:type="character" w:styleId="Hyperlink">
    <w:name w:val="Hyperlink"/>
    <w:basedOn w:val="a0"/>
    <w:uiPriority w:val="99"/>
    <w:unhideWhenUsed/>
    <w:rsid w:val="0010174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101741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101741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101741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101741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101741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101741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101741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101741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57825</Words>
  <Characters>289125</Characters>
  <Application>Microsoft Office Word</Application>
  <DocSecurity>0</DocSecurity>
  <Lines>2409</Lines>
  <Paragraphs>692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346258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2016-10-30T08:46:00Z</dcterms:created>
  <dcterms:modified xsi:type="dcterms:W3CDTF">2016-10-30T08:46:00Z</dcterms:modified>
</cp:coreProperties>
</file>